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25E88" w14:textId="77777777" w:rsidR="005E2DF6" w:rsidRDefault="00000000">
      <w:pPr>
        <w:bidi/>
        <w:spacing w:after="0" w:line="240" w:lineRule="auto"/>
        <w:ind w:left="-1"/>
        <w:jc w:val="center"/>
      </w:pPr>
      <w:bookmarkStart w:id="0" w:name="_Hlk185944698"/>
      <w:r>
        <w:rPr>
          <w:rFonts w:ascii="XB Shafigh" w:hAnsi="XB Shafigh" w:cs="XB Shafigh"/>
          <w:kern w:val="0"/>
          <w:sz w:val="28"/>
          <w:szCs w:val="28"/>
          <w:rtl/>
          <w:lang w:bidi="ar-DZ"/>
        </w:rPr>
        <w:t>الجمهورية الجزائرية الديمقراطية الشعبية</w:t>
      </w:r>
    </w:p>
    <w:p w14:paraId="2A51898F" w14:textId="77777777" w:rsidR="005E2DF6" w:rsidRDefault="00000000">
      <w:pPr>
        <w:bidi/>
        <w:spacing w:after="0" w:line="240" w:lineRule="auto"/>
        <w:ind w:left="-1"/>
        <w:jc w:val="center"/>
      </w:pPr>
      <w:r>
        <w:rPr>
          <w:rFonts w:ascii="XB Shafigh" w:hAnsi="XB Shafigh" w:cs="XB Shafigh"/>
          <w:kern w:val="0"/>
          <w:sz w:val="28"/>
          <w:szCs w:val="28"/>
          <w:rtl/>
          <w:lang w:bidi="ar-DZ"/>
        </w:rPr>
        <w:t>وزارة التربية الوطنية</w:t>
      </w:r>
    </w:p>
    <w:p w14:paraId="1516FA0F" w14:textId="77777777" w:rsidR="005E2DF6" w:rsidRDefault="00000000">
      <w:pPr>
        <w:bidi/>
        <w:spacing w:after="0" w:line="240" w:lineRule="auto"/>
        <w:ind w:left="-1"/>
        <w:jc w:val="center"/>
      </w:pPr>
      <w:r>
        <w:rPr>
          <w:rFonts w:ascii="XB Shafigh" w:hAnsi="XB Shafigh" w:cs="XB Shafigh"/>
          <w:kern w:val="0"/>
          <w:sz w:val="28"/>
          <w:szCs w:val="28"/>
          <w:rtl/>
          <w:lang w:bidi="ar-DZ"/>
        </w:rPr>
        <w:t>مديرية التربية لولاية ……………</w:t>
      </w:r>
    </w:p>
    <w:p w14:paraId="2D83D363" w14:textId="77777777" w:rsidR="005E2DF6" w:rsidRDefault="00000000">
      <w:pPr>
        <w:bidi/>
        <w:spacing w:after="0" w:line="240" w:lineRule="auto"/>
        <w:ind w:left="-1"/>
        <w:jc w:val="center"/>
      </w:pPr>
      <w:r>
        <w:rPr>
          <w:rFonts w:ascii="XB Shafigh" w:hAnsi="XB Shafigh" w:cs="XB Shafigh"/>
          <w:kern w:val="0"/>
          <w:sz w:val="28"/>
          <w:szCs w:val="28"/>
          <w:rtl/>
          <w:lang w:bidi="ar-DZ"/>
        </w:rPr>
        <w:t>مؤسسة ……………………………………………</w:t>
      </w:r>
    </w:p>
    <w:p w14:paraId="355150D0" w14:textId="77777777" w:rsidR="005E2DF6" w:rsidRDefault="00000000">
      <w:pPr>
        <w:bidi/>
        <w:spacing w:after="0" w:line="240" w:lineRule="auto"/>
        <w:ind w:left="-1"/>
        <w:jc w:val="center"/>
      </w:pPr>
      <w:r>
        <w:rPr>
          <w:rFonts w:ascii="XB Shafigh" w:hAnsi="XB Shafigh" w:cs="XB Shafigh"/>
          <w:b/>
          <w:bCs/>
          <w:kern w:val="0"/>
          <w:sz w:val="28"/>
          <w:szCs w:val="28"/>
          <w:shd w:val="clear" w:color="auto" w:fill="00FFFF"/>
          <w:rtl/>
          <w:lang w:bidi="ar-DZ"/>
        </w:rPr>
        <w:t xml:space="preserve">أنموذج موضوع تقييم كفاءات الرياضيات </w:t>
      </w:r>
      <w:bookmarkEnd w:id="0"/>
      <w:r>
        <w:rPr>
          <w:rFonts w:ascii="XB Shafigh" w:hAnsi="XB Shafigh" w:cs="XB Shafigh"/>
          <w:b/>
          <w:bCs/>
          <w:kern w:val="0"/>
          <w:sz w:val="28"/>
          <w:szCs w:val="28"/>
          <w:shd w:val="clear" w:color="auto" w:fill="00FFFF"/>
          <w:rtl/>
          <w:lang w:bidi="ar-DZ"/>
        </w:rPr>
        <w:t>نهاية الطور الأول</w:t>
      </w:r>
    </w:p>
    <w:p w14:paraId="0B95F8DB" w14:textId="77777777" w:rsidR="005E2DF6" w:rsidRDefault="005E2DF6">
      <w:pPr>
        <w:widowControl w:val="0"/>
        <w:bidi/>
        <w:spacing w:after="0" w:line="240" w:lineRule="auto"/>
        <w:rPr>
          <w:rFonts w:ascii="Sakkal Majalla" w:hAnsi="Sakkal Majalla" w:cs="Sakkal Majalla"/>
          <w:b/>
          <w:bCs/>
          <w:kern w:val="0"/>
          <w:sz w:val="12"/>
          <w:szCs w:val="12"/>
          <w:lang w:bidi="ar-DZ"/>
        </w:rPr>
      </w:pPr>
    </w:p>
    <w:p w14:paraId="1378B35E" w14:textId="77777777" w:rsidR="005E2DF6" w:rsidRDefault="00000000">
      <w:pPr>
        <w:widowControl w:val="0"/>
        <w:bidi/>
        <w:spacing w:after="0" w:line="240" w:lineRule="auto"/>
      </w:pPr>
      <w:r>
        <w:rPr>
          <w:rFonts w:ascii="XB Shafigh" w:hAnsi="XB Shafigh" w:cs="XB Shafigh"/>
          <w:b/>
          <w:bCs/>
          <w:kern w:val="0"/>
          <w:sz w:val="32"/>
          <w:szCs w:val="32"/>
          <w:rtl/>
          <w:lang w:bidi="ar-DZ"/>
        </w:rPr>
        <w:t xml:space="preserve">المطلب الأول </w:t>
      </w:r>
      <w:r>
        <w:rPr>
          <w:rFonts w:ascii="XB Shafigh" w:hAnsi="XB Shafigh" w:cs="XB Shafigh"/>
          <w:kern w:val="0"/>
          <w:sz w:val="32"/>
          <w:szCs w:val="32"/>
          <w:rtl/>
          <w:lang w:bidi="ar-DZ"/>
        </w:rPr>
        <w:t xml:space="preserve">: </w:t>
      </w:r>
    </w:p>
    <w:p w14:paraId="1885CD68" w14:textId="77777777" w:rsidR="005E2DF6" w:rsidRDefault="00000000">
      <w:pPr>
        <w:widowControl w:val="0"/>
        <w:bidi/>
        <w:spacing w:after="0" w:line="240" w:lineRule="auto"/>
      </w:pPr>
      <w:r>
        <w:rPr>
          <w:color w:val="000000"/>
          <w:kern w:val="0"/>
          <w:rtl/>
        </w:rPr>
        <w:t xml:space="preserve"> </w:t>
      </w:r>
      <w:r>
        <w:rPr>
          <w:rFonts w:ascii="XB Shafigh" w:hAnsi="XB Shafigh" w:cs="XB Shafigh"/>
          <w:kern w:val="0"/>
          <w:sz w:val="32"/>
          <w:szCs w:val="32"/>
          <w:rtl/>
        </w:rPr>
        <w:t>أ- اُكْتُبِ اَلْعَدَدَيْنِ بِالأرْقَامِ  :</w:t>
      </w:r>
    </w:p>
    <w:p w14:paraId="6025C15B" w14:textId="77777777" w:rsidR="005E2DF6" w:rsidRDefault="00000000">
      <w:pPr>
        <w:widowControl w:val="0"/>
        <w:bidi/>
        <w:spacing w:after="0" w:line="240" w:lineRule="auto"/>
      </w:pPr>
      <w:r>
        <w:rPr>
          <w:rFonts w:ascii="XB Shafigh" w:hAnsi="XB Shafigh" w:cs="XB Shafigh"/>
          <w:kern w:val="0"/>
          <w:sz w:val="28"/>
          <w:szCs w:val="28"/>
          <w:rtl/>
          <w:lang w:bidi="ar-DZ"/>
        </w:rPr>
        <w:t xml:space="preserve">        - 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سِتُّ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مِئَة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وَتِسْعَةٌ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وَ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ثَلَاثُونَ</w:t>
      </w:r>
      <w:r>
        <w:rPr>
          <w:rStyle w:val="vocalized"/>
          <w:rFonts w:ascii="Traditional Arabic" w:hAnsi="Traditional Arabic" w:cs="Traditional Arabic"/>
          <w:color w:val="000000"/>
          <w:sz w:val="45"/>
          <w:szCs w:val="45"/>
          <w:shd w:val="clear" w:color="auto" w:fill="FFFFFF"/>
          <w:rtl/>
          <w:lang w:bidi="ar-DZ"/>
        </w:rPr>
        <w:t xml:space="preserve">  </w:t>
      </w:r>
      <w:r>
        <w:rPr>
          <w:rFonts w:ascii="Sakkal Majalla" w:hAnsi="Sakkal Majalla" w:cs="Sakkal Majalla"/>
          <w:kern w:val="0"/>
          <w:sz w:val="32"/>
          <w:szCs w:val="32"/>
          <w:rtl/>
          <w:lang w:bidi="ar-DZ"/>
        </w:rPr>
        <w:t>.........................</w:t>
      </w:r>
    </w:p>
    <w:p w14:paraId="2377B134" w14:textId="77777777" w:rsidR="005E2DF6" w:rsidRDefault="00000000">
      <w:pPr>
        <w:widowControl w:val="0"/>
        <w:bidi/>
        <w:spacing w:after="0" w:line="240" w:lineRule="auto"/>
        <w:ind w:firstLine="708"/>
      </w:pPr>
      <w:r>
        <w:rPr>
          <w:rFonts w:ascii="XB Shafigh" w:hAnsi="XB Shafigh" w:cs="XB Shafigh"/>
          <w:kern w:val="0"/>
          <w:sz w:val="28"/>
          <w:szCs w:val="28"/>
          <w:rtl/>
          <w:lang w:bidi="ar-DZ"/>
        </w:rPr>
        <w:t xml:space="preserve">- 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مِئَةٌ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وَ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خَمْسُونَ</w:t>
      </w:r>
      <w:r>
        <w:rPr>
          <w:rStyle w:val="vocalized"/>
          <w:rFonts w:ascii="Traditional Arabic" w:hAnsi="Traditional Arabic" w:cs="Traditional Arabic"/>
          <w:color w:val="000000"/>
          <w:sz w:val="45"/>
          <w:szCs w:val="45"/>
          <w:shd w:val="clear" w:color="auto" w:fill="FFFFFF"/>
          <w:rtl/>
          <w:lang w:bidi="ar-DZ"/>
        </w:rPr>
        <w:t xml:space="preserve">            </w:t>
      </w:r>
      <w:r>
        <w:rPr>
          <w:rFonts w:ascii="Sakkal Majalla" w:hAnsi="Sakkal Majalla" w:cs="Sakkal Majalla"/>
          <w:kern w:val="0"/>
          <w:sz w:val="32"/>
          <w:szCs w:val="32"/>
          <w:rtl/>
          <w:lang w:bidi="ar-DZ"/>
        </w:rPr>
        <w:t>.........................</w:t>
      </w:r>
    </w:p>
    <w:p w14:paraId="41D5D602" w14:textId="77777777" w:rsidR="005E2DF6" w:rsidRDefault="00000000">
      <w:pPr>
        <w:widowControl w:val="0"/>
        <w:bidi/>
        <w:spacing w:after="0" w:line="240" w:lineRule="auto"/>
      </w:pPr>
      <w:r>
        <w:rPr>
          <w:rFonts w:ascii="Sakkal Majalla" w:hAnsi="Sakkal Majalla" w:cs="Sakkal Majalla"/>
          <w:kern w:val="0"/>
          <w:sz w:val="32"/>
          <w:szCs w:val="32"/>
          <w:rtl/>
          <w:lang w:bidi="ar-DZ"/>
        </w:rPr>
        <w:t xml:space="preserve"> - </w:t>
      </w:r>
      <w:r>
        <w:rPr>
          <w:rFonts w:ascii="XB Shafigh" w:hAnsi="XB Shafigh" w:cs="XB Shafigh"/>
          <w:kern w:val="0"/>
          <w:sz w:val="32"/>
          <w:szCs w:val="32"/>
          <w:rtl/>
          <w:lang w:bidi="ar-DZ"/>
        </w:rPr>
        <w:t>اُكْتُبِ اَلْعَدَدَيْنِ بِالْحُرُوفِ</w:t>
      </w:r>
      <w:r>
        <w:rPr>
          <w:rFonts w:ascii="Sakkal Majalla" w:hAnsi="Sakkal Majalla" w:cs="Sakkal Majalla"/>
          <w:kern w:val="0"/>
          <w:sz w:val="32"/>
          <w:szCs w:val="32"/>
          <w:rtl/>
          <w:lang w:bidi="ar-DZ"/>
        </w:rPr>
        <w:t xml:space="preserve">  :</w:t>
      </w:r>
    </w:p>
    <w:p w14:paraId="437FD475" w14:textId="77777777" w:rsidR="005E2DF6" w:rsidRDefault="00000000">
      <w:pPr>
        <w:widowControl w:val="0"/>
        <w:bidi/>
        <w:spacing w:after="0" w:line="240" w:lineRule="auto"/>
        <w:ind w:firstLine="708"/>
      </w:pPr>
      <w:r>
        <w:rPr>
          <w:rFonts w:ascii="Times New Roman" w:hAnsi="Times New Roman" w:cs="Times New Roman"/>
          <w:kern w:val="0"/>
          <w:sz w:val="32"/>
          <w:szCs w:val="32"/>
          <w:lang w:bidi="ar-DZ"/>
        </w:rPr>
        <w:t>247</w:t>
      </w:r>
      <w:r>
        <w:rPr>
          <w:rFonts w:ascii="Times New Roman" w:hAnsi="Times New Roman" w:cs="Times New Roman"/>
          <w:kern w:val="0"/>
          <w:sz w:val="32"/>
          <w:szCs w:val="32"/>
          <w:rtl/>
          <w:lang w:bidi="ar-DZ"/>
        </w:rPr>
        <w:t xml:space="preserve"> - </w:t>
      </w:r>
      <w:r>
        <w:rPr>
          <w:rFonts w:ascii="Sakkal Majalla" w:hAnsi="Sakkal Majalla" w:cs="Sakkal Majalla"/>
          <w:kern w:val="0"/>
          <w:sz w:val="32"/>
          <w:szCs w:val="32"/>
          <w:rtl/>
          <w:lang w:bidi="ar-DZ"/>
        </w:rPr>
        <w:t xml:space="preserve">           ................................................................................................</w:t>
      </w:r>
    </w:p>
    <w:p w14:paraId="1A065C28" w14:textId="77777777" w:rsidR="005E2DF6" w:rsidRDefault="00000000">
      <w:pPr>
        <w:widowControl w:val="0"/>
        <w:bidi/>
        <w:spacing w:after="0" w:line="240" w:lineRule="auto"/>
        <w:ind w:firstLine="708"/>
      </w:pPr>
      <w:r>
        <w:rPr>
          <w:rFonts w:ascii="Times New Roman" w:hAnsi="Times New Roman" w:cs="Times New Roman"/>
          <w:kern w:val="0"/>
          <w:sz w:val="32"/>
          <w:szCs w:val="32"/>
          <w:lang w:bidi="ar-DZ"/>
        </w:rPr>
        <w:t>865</w:t>
      </w:r>
      <w:r>
        <w:rPr>
          <w:rFonts w:ascii="Times New Roman" w:hAnsi="Times New Roman" w:cs="Times New Roman"/>
          <w:kern w:val="0"/>
          <w:sz w:val="32"/>
          <w:szCs w:val="32"/>
          <w:rtl/>
          <w:lang w:bidi="ar-DZ"/>
        </w:rPr>
        <w:t xml:space="preserve"> - </w:t>
      </w:r>
      <w:r>
        <w:rPr>
          <w:rFonts w:ascii="Sakkal Majalla" w:hAnsi="Sakkal Majalla" w:cs="Sakkal Majalla"/>
          <w:kern w:val="0"/>
          <w:sz w:val="32"/>
          <w:szCs w:val="32"/>
          <w:rtl/>
          <w:lang w:bidi="ar-DZ"/>
        </w:rPr>
        <w:t xml:space="preserve">           ................................................................................................</w:t>
      </w:r>
    </w:p>
    <w:p w14:paraId="010A213C" w14:textId="77777777" w:rsidR="005E2DF6" w:rsidRDefault="005E2DF6">
      <w:pPr>
        <w:widowControl w:val="0"/>
        <w:bidi/>
        <w:spacing w:after="0" w:line="240" w:lineRule="auto"/>
        <w:rPr>
          <w:rFonts w:ascii="Sakkal Majalla" w:hAnsi="Sakkal Majalla" w:cs="Sakkal Majalla"/>
          <w:kern w:val="0"/>
          <w:sz w:val="12"/>
          <w:szCs w:val="12"/>
          <w:lang w:bidi="ar-DZ"/>
        </w:rPr>
      </w:pPr>
    </w:p>
    <w:p w14:paraId="7CA99ED6" w14:textId="77777777" w:rsidR="005E2DF6" w:rsidRDefault="00000000">
      <w:pPr>
        <w:widowControl w:val="0"/>
        <w:bidi/>
        <w:spacing w:after="0" w:line="240" w:lineRule="auto"/>
      </w:pPr>
      <w:r>
        <w:rPr>
          <w:rFonts w:ascii="XB Shafigh" w:hAnsi="XB Shafigh" w:cs="XB Shafigh"/>
          <w:kern w:val="0"/>
          <w:sz w:val="32"/>
          <w:szCs w:val="32"/>
          <w:rtl/>
          <w:lang w:bidi="ar-DZ"/>
        </w:rPr>
        <w:t>ب-</w:t>
      </w:r>
      <w:r>
        <w:rPr>
          <w:rFonts w:ascii="Sakkal Majalla" w:hAnsi="Sakkal Majalla" w:cs="Sakkal Majalla"/>
          <w:kern w:val="0"/>
          <w:sz w:val="32"/>
          <w:szCs w:val="32"/>
          <w:rtl/>
          <w:lang w:bidi="ar-DZ"/>
        </w:rPr>
        <w:t xml:space="preserve"> </w:t>
      </w:r>
      <w:r>
        <w:rPr>
          <w:rFonts w:ascii="XB Shafigh" w:hAnsi="XB Shafigh" w:cs="XB Shafigh"/>
          <w:kern w:val="0"/>
          <w:sz w:val="32"/>
          <w:szCs w:val="32"/>
          <w:rtl/>
          <w:lang w:bidi="ar-DZ"/>
        </w:rPr>
        <w:t>اُكْتُبِ الْعَدَدَ الْمُنَاسِبَ مَكَانَ النُّقَطِ</w:t>
      </w:r>
      <w:r>
        <w:rPr>
          <w:rFonts w:ascii="Sakkal Majalla" w:hAnsi="Sakkal Majalla" w:cs="Sakkal Majalla"/>
          <w:kern w:val="0"/>
          <w:sz w:val="32"/>
          <w:szCs w:val="32"/>
          <w:rtl/>
          <w:lang w:bidi="ar-DZ"/>
        </w:rPr>
        <w:t xml:space="preserve"> :</w:t>
      </w:r>
      <w:r>
        <w:rPr>
          <w:rFonts w:ascii="Sakkal Majalla" w:eastAsia="SimSun" w:hAnsi="Sakkal Majalla" w:cs="Sakkal Majalla"/>
          <w:b/>
          <w:bCs/>
          <w:sz w:val="32"/>
          <w:szCs w:val="32"/>
          <w:rtl/>
          <w:lang w:val="en-US" w:eastAsia="zh-CN" w:bidi="ar-DZ"/>
        </w:rPr>
        <w:t xml:space="preserve">  </w:t>
      </w:r>
      <w:r>
        <w:rPr>
          <w:rFonts w:ascii="Times New Roman" w:eastAsia="SimSun" w:hAnsi="Times New Roman" w:cs="Times New Roman"/>
          <w:b/>
          <w:bCs/>
          <w:sz w:val="32"/>
          <w:szCs w:val="32"/>
          <w:rtl/>
          <w:lang w:val="en-US" w:eastAsia="zh-CN" w:bidi="ar-DZ"/>
        </w:rPr>
        <w:t>631، 220 ، 197 ،</w:t>
      </w:r>
      <w:r>
        <w:rPr>
          <w:rFonts w:ascii="Sakkal Majalla" w:eastAsia="SimSun" w:hAnsi="Sakkal Majalla" w:cs="Sakkal Majalla"/>
          <w:b/>
          <w:bCs/>
          <w:sz w:val="32"/>
          <w:szCs w:val="32"/>
          <w:rtl/>
          <w:lang w:val="en-US" w:eastAsia="zh-CN" w:bidi="ar-DZ"/>
        </w:rPr>
        <w:t xml:space="preserve"> </w:t>
      </w:r>
      <w:r>
        <w:rPr>
          <w:rFonts w:ascii="Times New Roman" w:eastAsia="SimSun" w:hAnsi="Times New Roman" w:cs="Times New Roman"/>
          <w:b/>
          <w:bCs/>
          <w:sz w:val="32"/>
          <w:szCs w:val="32"/>
          <w:rtl/>
          <w:lang w:val="en-US" w:eastAsia="zh-CN" w:bidi="ar-DZ"/>
        </w:rPr>
        <w:t>250</w:t>
      </w:r>
    </w:p>
    <w:p w14:paraId="123F5FBF" w14:textId="77777777" w:rsidR="005E2DF6" w:rsidRDefault="00000000">
      <w:pPr>
        <w:bidi/>
      </w:pPr>
      <w:r>
        <w:rPr>
          <w:noProof/>
          <w:rtl/>
          <w:lang w:bidi="ar-DZ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3EF7643" wp14:editId="4498E5EB">
                <wp:simplePos x="0" y="0"/>
                <wp:positionH relativeFrom="column">
                  <wp:posOffset>-4443</wp:posOffset>
                </wp:positionH>
                <wp:positionV relativeFrom="paragraph">
                  <wp:posOffset>153674</wp:posOffset>
                </wp:positionV>
                <wp:extent cx="5666178" cy="2324093"/>
                <wp:effectExtent l="0" t="0" r="10722" b="19057"/>
                <wp:wrapNone/>
                <wp:docPr id="2093617484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6178" cy="2324093"/>
                          <a:chOff x="0" y="0"/>
                          <a:chExt cx="5666178" cy="2324093"/>
                        </a:xfrm>
                      </wpg:grpSpPr>
                      <wpg:grpSp>
                        <wpg:cNvPr id="971352441" name="Groupe 23"/>
                        <wpg:cNvGrpSpPr/>
                        <wpg:grpSpPr>
                          <a:xfrm>
                            <a:off x="685799" y="0"/>
                            <a:ext cx="4687899" cy="797567"/>
                            <a:chOff x="0" y="0"/>
                            <a:chExt cx="4687899" cy="797567"/>
                          </a:xfrm>
                        </wpg:grpSpPr>
                        <wpg:grpSp>
                          <wpg:cNvPr id="1803759961" name="Groupe 22"/>
                          <wpg:cNvGrpSpPr/>
                          <wpg:grpSpPr>
                            <a:xfrm>
                              <a:off x="240816" y="375379"/>
                              <a:ext cx="4146868" cy="422188"/>
                              <a:chOff x="0" y="0"/>
                              <a:chExt cx="4146868" cy="422188"/>
                            </a:xfrm>
                          </wpg:grpSpPr>
                          <wps:wsp>
                            <wps:cNvPr id="1171787395" name=" 11"/>
                            <wps:cNvCnPr/>
                            <wps:spPr>
                              <a:xfrm flipH="1">
                                <a:off x="0" y="244428"/>
                                <a:ext cx="414686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8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2130638655" name=" 12"/>
                            <wps:cNvCnPr/>
                            <wps:spPr>
                              <a:xfrm>
                                <a:off x="0" y="139675"/>
                                <a:ext cx="0" cy="24385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8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370670118" name=" 13"/>
                            <wps:cNvCnPr/>
                            <wps:spPr>
                              <a:xfrm>
                                <a:off x="4142049" y="104754"/>
                                <a:ext cx="0" cy="24395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8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674811652" name=" 16"/>
                            <wps:cNvCnPr/>
                            <wps:spPr>
                              <a:xfrm>
                                <a:off x="2087081" y="0"/>
                                <a:ext cx="622" cy="42218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8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22779632" name=" 17"/>
                            <wps:cNvCnPr/>
                            <wps:spPr>
                              <a:xfrm>
                                <a:off x="1035512" y="139675"/>
                                <a:ext cx="0" cy="1937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8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254944598" name=" 33"/>
                            <wps:cNvCnPr/>
                            <wps:spPr>
                              <a:xfrm>
                                <a:off x="3066404" y="139675"/>
                                <a:ext cx="0" cy="1937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8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Pr id="344131246" name="Rectangle : avec coins arrondis en diagonale 20"/>
                          <wps:cNvSpPr/>
                          <wps:spPr>
                            <a:xfrm>
                              <a:off x="0" y="139674"/>
                              <a:ext cx="537822" cy="340458"/>
                            </a:xfrm>
                            <a:custGeom>
                              <a:avLst/>
                              <a:gdLst>
                                <a:gd name="f0" fmla="val 10800000"/>
                                <a:gd name="f1" fmla="val 5400000"/>
                                <a:gd name="f2" fmla="val 16200000"/>
                                <a:gd name="f3" fmla="val w"/>
                                <a:gd name="f4" fmla="val h"/>
                                <a:gd name="f5" fmla="val ss"/>
                                <a:gd name="f6" fmla="val 0"/>
                                <a:gd name="f7" fmla="val 16667"/>
                                <a:gd name="f8" fmla="abs f3"/>
                                <a:gd name="f9" fmla="abs f4"/>
                                <a:gd name="f10" fmla="abs f5"/>
                                <a:gd name="f11" fmla="?: f8 f3 1"/>
                                <a:gd name="f12" fmla="?: f9 f4 1"/>
                                <a:gd name="f13" fmla="?: f10 f5 1"/>
                                <a:gd name="f14" fmla="*/ f11 1 21600"/>
                                <a:gd name="f15" fmla="*/ f12 1 21600"/>
                                <a:gd name="f16" fmla="*/ 21600 f11 1"/>
                                <a:gd name="f17" fmla="*/ 21600 f12 1"/>
                                <a:gd name="f18" fmla="min f15 f14"/>
                                <a:gd name="f19" fmla="*/ f16 1 f13"/>
                                <a:gd name="f20" fmla="*/ f17 1 f13"/>
                                <a:gd name="f21" fmla="val f19"/>
                                <a:gd name="f22" fmla="val f20"/>
                                <a:gd name="f23" fmla="*/ f6 f18 1"/>
                                <a:gd name="f24" fmla="+- f22 0 f6"/>
                                <a:gd name="f25" fmla="+- f21 0 f6"/>
                                <a:gd name="f26" fmla="*/ f21 f18 1"/>
                                <a:gd name="f27" fmla="*/ f22 f18 1"/>
                                <a:gd name="f28" fmla="min f25 f24"/>
                                <a:gd name="f29" fmla="*/ f28 f7 1"/>
                                <a:gd name="f30" fmla="*/ f28 f6 1"/>
                                <a:gd name="f31" fmla="*/ f29 1 100000"/>
                                <a:gd name="f32" fmla="*/ f30 1 100000"/>
                                <a:gd name="f33" fmla="+- f22 0 f31"/>
                                <a:gd name="f34" fmla="+- f21 0 f32"/>
                                <a:gd name="f35" fmla="*/ f31 29289 1"/>
                                <a:gd name="f36" fmla="*/ f32 29289 1"/>
                                <a:gd name="f37" fmla="*/ f31 f18 1"/>
                                <a:gd name="f38" fmla="*/ f32 f18 1"/>
                                <a:gd name="f39" fmla="*/ f35 1 100000"/>
                                <a:gd name="f40" fmla="*/ f36 1 100000"/>
                                <a:gd name="f41" fmla="*/ f34 f18 1"/>
                                <a:gd name="f42" fmla="*/ f33 f18 1"/>
                                <a:gd name="f43" fmla="+- f39 0 f40"/>
                                <a:gd name="f44" fmla="?: f43 f39 f40"/>
                                <a:gd name="f45" fmla="+- f21 0 f44"/>
                                <a:gd name="f46" fmla="+- f22 0 f44"/>
                                <a:gd name="f47" fmla="*/ f44 f18 1"/>
                                <a:gd name="f48" fmla="*/ f45 f18 1"/>
                                <a:gd name="f49" fmla="*/ f46 f18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47" t="f47" r="f48" b="f49"/>
                              <a:pathLst>
                                <a:path>
                                  <a:moveTo>
                                    <a:pt x="f37" y="f23"/>
                                  </a:moveTo>
                                  <a:lnTo>
                                    <a:pt x="f41" y="f23"/>
                                  </a:lnTo>
                                  <a:arcTo wR="f38" hR="f38" stAng="f2" swAng="f1"/>
                                  <a:lnTo>
                                    <a:pt x="f26" y="f42"/>
                                  </a:lnTo>
                                  <a:arcTo wR="f37" hR="f37" stAng="f6" swAng="f1"/>
                                  <a:lnTo>
                                    <a:pt x="f38" y="f27"/>
                                  </a:lnTo>
                                  <a:arcTo wR="f38" hR="f38" stAng="f1" swAng="f1"/>
                                  <a:lnTo>
                                    <a:pt x="f23" y="f37"/>
                                  </a:lnTo>
                                  <a:arcTo wR="f37" hR="f37" stAng="f0" swAng="f1"/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1" cap="flat">
                              <a:solidFill>
                                <a:srgbClr val="172C51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14:paraId="564823FE" w14:textId="77777777" w:rsidR="005E2DF6" w:rsidRDefault="0000000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32"/>
                                    <w:szCs w:val="32"/>
                                  </w:rPr>
                                  <w:t>195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1846029549" name="Rectangle : avec coins arrondis en diagonale 20"/>
                          <wps:cNvSpPr/>
                          <wps:spPr>
                            <a:xfrm>
                              <a:off x="1027483" y="104753"/>
                              <a:ext cx="537822" cy="340458"/>
                            </a:xfrm>
                            <a:custGeom>
                              <a:avLst/>
                              <a:gdLst>
                                <a:gd name="f0" fmla="val 10800000"/>
                                <a:gd name="f1" fmla="val 5400000"/>
                                <a:gd name="f2" fmla="val 16200000"/>
                                <a:gd name="f3" fmla="val w"/>
                                <a:gd name="f4" fmla="val h"/>
                                <a:gd name="f5" fmla="val ss"/>
                                <a:gd name="f6" fmla="val 0"/>
                                <a:gd name="f7" fmla="val 16667"/>
                                <a:gd name="f8" fmla="abs f3"/>
                                <a:gd name="f9" fmla="abs f4"/>
                                <a:gd name="f10" fmla="abs f5"/>
                                <a:gd name="f11" fmla="?: f8 f3 1"/>
                                <a:gd name="f12" fmla="?: f9 f4 1"/>
                                <a:gd name="f13" fmla="?: f10 f5 1"/>
                                <a:gd name="f14" fmla="*/ f11 1 21600"/>
                                <a:gd name="f15" fmla="*/ f12 1 21600"/>
                                <a:gd name="f16" fmla="*/ 21600 f11 1"/>
                                <a:gd name="f17" fmla="*/ 21600 f12 1"/>
                                <a:gd name="f18" fmla="min f15 f14"/>
                                <a:gd name="f19" fmla="*/ f16 1 f13"/>
                                <a:gd name="f20" fmla="*/ f17 1 f13"/>
                                <a:gd name="f21" fmla="val f19"/>
                                <a:gd name="f22" fmla="val f20"/>
                                <a:gd name="f23" fmla="*/ f6 f18 1"/>
                                <a:gd name="f24" fmla="+- f22 0 f6"/>
                                <a:gd name="f25" fmla="+- f21 0 f6"/>
                                <a:gd name="f26" fmla="*/ f21 f18 1"/>
                                <a:gd name="f27" fmla="*/ f22 f18 1"/>
                                <a:gd name="f28" fmla="min f25 f24"/>
                                <a:gd name="f29" fmla="*/ f28 f7 1"/>
                                <a:gd name="f30" fmla="*/ f28 f6 1"/>
                                <a:gd name="f31" fmla="*/ f29 1 100000"/>
                                <a:gd name="f32" fmla="*/ f30 1 100000"/>
                                <a:gd name="f33" fmla="+- f22 0 f31"/>
                                <a:gd name="f34" fmla="+- f21 0 f32"/>
                                <a:gd name="f35" fmla="*/ f31 29289 1"/>
                                <a:gd name="f36" fmla="*/ f32 29289 1"/>
                                <a:gd name="f37" fmla="*/ f31 f18 1"/>
                                <a:gd name="f38" fmla="*/ f32 f18 1"/>
                                <a:gd name="f39" fmla="*/ f35 1 100000"/>
                                <a:gd name="f40" fmla="*/ f36 1 100000"/>
                                <a:gd name="f41" fmla="*/ f34 f18 1"/>
                                <a:gd name="f42" fmla="*/ f33 f18 1"/>
                                <a:gd name="f43" fmla="+- f39 0 f40"/>
                                <a:gd name="f44" fmla="?: f43 f39 f40"/>
                                <a:gd name="f45" fmla="+- f21 0 f44"/>
                                <a:gd name="f46" fmla="+- f22 0 f44"/>
                                <a:gd name="f47" fmla="*/ f44 f18 1"/>
                                <a:gd name="f48" fmla="*/ f45 f18 1"/>
                                <a:gd name="f49" fmla="*/ f46 f18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47" t="f47" r="f48" b="f49"/>
                              <a:pathLst>
                                <a:path>
                                  <a:moveTo>
                                    <a:pt x="f37" y="f23"/>
                                  </a:moveTo>
                                  <a:lnTo>
                                    <a:pt x="f41" y="f23"/>
                                  </a:lnTo>
                                  <a:arcTo wR="f38" hR="f38" stAng="f2" swAng="f1"/>
                                  <a:lnTo>
                                    <a:pt x="f26" y="f42"/>
                                  </a:lnTo>
                                  <a:arcTo wR="f37" hR="f37" stAng="f6" swAng="f1"/>
                                  <a:lnTo>
                                    <a:pt x="f38" y="f27"/>
                                  </a:lnTo>
                                  <a:arcTo wR="f38" hR="f38" stAng="f1" swAng="f1"/>
                                  <a:lnTo>
                                    <a:pt x="f23" y="f37"/>
                                  </a:lnTo>
                                  <a:arcTo wR="f37" hR="f37" stAng="f0" swAng="f1"/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1" cap="flat">
                              <a:solidFill>
                                <a:srgbClr val="172C51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14:paraId="2950A100" w14:textId="77777777" w:rsidR="005E2DF6" w:rsidRDefault="0000000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32"/>
                                    <w:szCs w:val="32"/>
                                  </w:rPr>
                                  <w:t>196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1386540853" name="Rectangle : avec coins arrondis en diagonale 20"/>
                          <wps:cNvSpPr/>
                          <wps:spPr>
                            <a:xfrm>
                              <a:off x="4150077" y="104753"/>
                              <a:ext cx="537822" cy="340458"/>
                            </a:xfrm>
                            <a:custGeom>
                              <a:avLst/>
                              <a:gdLst>
                                <a:gd name="f0" fmla="val 10800000"/>
                                <a:gd name="f1" fmla="val 5400000"/>
                                <a:gd name="f2" fmla="val 16200000"/>
                                <a:gd name="f3" fmla="val w"/>
                                <a:gd name="f4" fmla="val h"/>
                                <a:gd name="f5" fmla="val ss"/>
                                <a:gd name="f6" fmla="val 0"/>
                                <a:gd name="f7" fmla="val 16667"/>
                                <a:gd name="f8" fmla="abs f3"/>
                                <a:gd name="f9" fmla="abs f4"/>
                                <a:gd name="f10" fmla="abs f5"/>
                                <a:gd name="f11" fmla="?: f8 f3 1"/>
                                <a:gd name="f12" fmla="?: f9 f4 1"/>
                                <a:gd name="f13" fmla="?: f10 f5 1"/>
                                <a:gd name="f14" fmla="*/ f11 1 21600"/>
                                <a:gd name="f15" fmla="*/ f12 1 21600"/>
                                <a:gd name="f16" fmla="*/ 21600 f11 1"/>
                                <a:gd name="f17" fmla="*/ 21600 f12 1"/>
                                <a:gd name="f18" fmla="min f15 f14"/>
                                <a:gd name="f19" fmla="*/ f16 1 f13"/>
                                <a:gd name="f20" fmla="*/ f17 1 f13"/>
                                <a:gd name="f21" fmla="val f19"/>
                                <a:gd name="f22" fmla="val f20"/>
                                <a:gd name="f23" fmla="*/ f6 f18 1"/>
                                <a:gd name="f24" fmla="+- f22 0 f6"/>
                                <a:gd name="f25" fmla="+- f21 0 f6"/>
                                <a:gd name="f26" fmla="*/ f21 f18 1"/>
                                <a:gd name="f27" fmla="*/ f22 f18 1"/>
                                <a:gd name="f28" fmla="min f25 f24"/>
                                <a:gd name="f29" fmla="*/ f28 f7 1"/>
                                <a:gd name="f30" fmla="*/ f28 f6 1"/>
                                <a:gd name="f31" fmla="*/ f29 1 100000"/>
                                <a:gd name="f32" fmla="*/ f30 1 100000"/>
                                <a:gd name="f33" fmla="+- f22 0 f31"/>
                                <a:gd name="f34" fmla="+- f21 0 f32"/>
                                <a:gd name="f35" fmla="*/ f31 29289 1"/>
                                <a:gd name="f36" fmla="*/ f32 29289 1"/>
                                <a:gd name="f37" fmla="*/ f31 f18 1"/>
                                <a:gd name="f38" fmla="*/ f32 f18 1"/>
                                <a:gd name="f39" fmla="*/ f35 1 100000"/>
                                <a:gd name="f40" fmla="*/ f36 1 100000"/>
                                <a:gd name="f41" fmla="*/ f34 f18 1"/>
                                <a:gd name="f42" fmla="*/ f33 f18 1"/>
                                <a:gd name="f43" fmla="+- f39 0 f40"/>
                                <a:gd name="f44" fmla="?: f43 f39 f40"/>
                                <a:gd name="f45" fmla="+- f21 0 f44"/>
                                <a:gd name="f46" fmla="+- f22 0 f44"/>
                                <a:gd name="f47" fmla="*/ f44 f18 1"/>
                                <a:gd name="f48" fmla="*/ f45 f18 1"/>
                                <a:gd name="f49" fmla="*/ f46 f18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47" t="f47" r="f48" b="f49"/>
                              <a:pathLst>
                                <a:path>
                                  <a:moveTo>
                                    <a:pt x="f37" y="f23"/>
                                  </a:moveTo>
                                  <a:lnTo>
                                    <a:pt x="f41" y="f23"/>
                                  </a:lnTo>
                                  <a:arcTo wR="f38" hR="f38" stAng="f2" swAng="f1"/>
                                  <a:lnTo>
                                    <a:pt x="f26" y="f42"/>
                                  </a:lnTo>
                                  <a:arcTo wR="f37" hR="f37" stAng="f6" swAng="f1"/>
                                  <a:lnTo>
                                    <a:pt x="f38" y="f27"/>
                                  </a:lnTo>
                                  <a:arcTo wR="f38" hR="f38" stAng="f1" swAng="f1"/>
                                  <a:lnTo>
                                    <a:pt x="f23" y="f37"/>
                                  </a:lnTo>
                                  <a:arcTo wR="f37" hR="f37" stAng="f0" swAng="f1"/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1" cap="flat">
                              <a:solidFill>
                                <a:srgbClr val="172C51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14:paraId="6C4212E6" w14:textId="77777777" w:rsidR="005E2DF6" w:rsidRDefault="0000000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32"/>
                                    <w:szCs w:val="32"/>
                                  </w:rPr>
                                  <w:t>199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1343124343" name="Rectangle : avec coins arrondis en diagonale 20"/>
                          <wps:cNvSpPr/>
                          <wps:spPr>
                            <a:xfrm>
                              <a:off x="2062996" y="0"/>
                              <a:ext cx="537822" cy="340458"/>
                            </a:xfrm>
                            <a:custGeom>
                              <a:avLst/>
                              <a:gdLst>
                                <a:gd name="f0" fmla="val 10800000"/>
                                <a:gd name="f1" fmla="val 5400000"/>
                                <a:gd name="f2" fmla="val 16200000"/>
                                <a:gd name="f3" fmla="val w"/>
                                <a:gd name="f4" fmla="val h"/>
                                <a:gd name="f5" fmla="val ss"/>
                                <a:gd name="f6" fmla="val 0"/>
                                <a:gd name="f7" fmla="val 16667"/>
                                <a:gd name="f8" fmla="abs f3"/>
                                <a:gd name="f9" fmla="abs f4"/>
                                <a:gd name="f10" fmla="abs f5"/>
                                <a:gd name="f11" fmla="?: f8 f3 1"/>
                                <a:gd name="f12" fmla="?: f9 f4 1"/>
                                <a:gd name="f13" fmla="?: f10 f5 1"/>
                                <a:gd name="f14" fmla="*/ f11 1 21600"/>
                                <a:gd name="f15" fmla="*/ f12 1 21600"/>
                                <a:gd name="f16" fmla="*/ 21600 f11 1"/>
                                <a:gd name="f17" fmla="*/ 21600 f12 1"/>
                                <a:gd name="f18" fmla="min f15 f14"/>
                                <a:gd name="f19" fmla="*/ f16 1 f13"/>
                                <a:gd name="f20" fmla="*/ f17 1 f13"/>
                                <a:gd name="f21" fmla="val f19"/>
                                <a:gd name="f22" fmla="val f20"/>
                                <a:gd name="f23" fmla="*/ f6 f18 1"/>
                                <a:gd name="f24" fmla="+- f22 0 f6"/>
                                <a:gd name="f25" fmla="+- f21 0 f6"/>
                                <a:gd name="f26" fmla="*/ f21 f18 1"/>
                                <a:gd name="f27" fmla="*/ f22 f18 1"/>
                                <a:gd name="f28" fmla="min f25 f24"/>
                                <a:gd name="f29" fmla="*/ f28 f7 1"/>
                                <a:gd name="f30" fmla="*/ f28 f6 1"/>
                                <a:gd name="f31" fmla="*/ f29 1 100000"/>
                                <a:gd name="f32" fmla="*/ f30 1 100000"/>
                                <a:gd name="f33" fmla="+- f22 0 f31"/>
                                <a:gd name="f34" fmla="+- f21 0 f32"/>
                                <a:gd name="f35" fmla="*/ f31 29289 1"/>
                                <a:gd name="f36" fmla="*/ f32 29289 1"/>
                                <a:gd name="f37" fmla="*/ f31 f18 1"/>
                                <a:gd name="f38" fmla="*/ f32 f18 1"/>
                                <a:gd name="f39" fmla="*/ f35 1 100000"/>
                                <a:gd name="f40" fmla="*/ f36 1 100000"/>
                                <a:gd name="f41" fmla="*/ f34 f18 1"/>
                                <a:gd name="f42" fmla="*/ f33 f18 1"/>
                                <a:gd name="f43" fmla="+- f39 0 f40"/>
                                <a:gd name="f44" fmla="?: f43 f39 f40"/>
                                <a:gd name="f45" fmla="+- f21 0 f44"/>
                                <a:gd name="f46" fmla="+- f22 0 f44"/>
                                <a:gd name="f47" fmla="*/ f44 f18 1"/>
                                <a:gd name="f48" fmla="*/ f45 f18 1"/>
                                <a:gd name="f49" fmla="*/ f46 f18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47" t="f47" r="f48" b="f49"/>
                              <a:pathLst>
                                <a:path>
                                  <a:moveTo>
                                    <a:pt x="f37" y="f23"/>
                                  </a:moveTo>
                                  <a:lnTo>
                                    <a:pt x="f41" y="f23"/>
                                  </a:lnTo>
                                  <a:arcTo wR="f38" hR="f38" stAng="f2" swAng="f1"/>
                                  <a:lnTo>
                                    <a:pt x="f26" y="f42"/>
                                  </a:lnTo>
                                  <a:arcTo wR="f37" hR="f37" stAng="f6" swAng="f1"/>
                                  <a:lnTo>
                                    <a:pt x="f38" y="f27"/>
                                  </a:lnTo>
                                  <a:arcTo wR="f38" hR="f38" stAng="f1" swAng="f1"/>
                                  <a:lnTo>
                                    <a:pt x="f23" y="f37"/>
                                  </a:lnTo>
                                  <a:arcTo wR="f37" hR="f37" stAng="f0" swAng="f1"/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1" cap="flat">
                              <a:solidFill>
                                <a:srgbClr val="172C51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14:paraId="37C9F470" w14:textId="77777777" w:rsidR="005E2DF6" w:rsidRDefault="0000000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…….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</wpg:grpSp>
                      <wpg:grpSp>
                        <wpg:cNvPr id="1044322766" name="Groupe 21"/>
                        <wpg:cNvGrpSpPr/>
                        <wpg:grpSpPr>
                          <a:xfrm>
                            <a:off x="0" y="1000125"/>
                            <a:ext cx="5666178" cy="664942"/>
                            <a:chOff x="0" y="0"/>
                            <a:chExt cx="5666178" cy="664942"/>
                          </a:xfrm>
                        </wpg:grpSpPr>
                        <wpg:grpSp>
                          <wpg:cNvPr id="187860630" name="Groupe 50"/>
                          <wpg:cNvGrpSpPr/>
                          <wpg:grpSpPr>
                            <a:xfrm>
                              <a:off x="258691" y="404302"/>
                              <a:ext cx="5107071" cy="260640"/>
                              <a:chOff x="0" y="0"/>
                              <a:chExt cx="5107071" cy="260640"/>
                            </a:xfrm>
                          </wpg:grpSpPr>
                          <wps:wsp>
                            <wps:cNvPr id="1913627792" name=" 20"/>
                            <wps:cNvCnPr/>
                            <wps:spPr>
                              <a:xfrm flipH="1">
                                <a:off x="0" y="146614"/>
                                <a:ext cx="510707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8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52102165" name=" 21"/>
                            <wps:cNvCnPr/>
                            <wps:spPr>
                              <a:xfrm>
                                <a:off x="0" y="0"/>
                                <a:ext cx="0" cy="2606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8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928719759" name=" 22"/>
                            <wps:cNvCnPr/>
                            <wps:spPr>
                              <a:xfrm>
                                <a:off x="5105909" y="27925"/>
                                <a:ext cx="778" cy="21130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8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653486684" name=" 23"/>
                            <wps:cNvCnPr/>
                            <wps:spPr>
                              <a:xfrm>
                                <a:off x="2695268" y="13962"/>
                                <a:ext cx="0" cy="21130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8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739323011" name=" 24"/>
                            <wps:cNvCnPr/>
                            <wps:spPr>
                              <a:xfrm flipH="1" flipV="1">
                                <a:off x="1272123" y="69814"/>
                                <a:ext cx="768" cy="15545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8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2477240" name=" 25"/>
                            <wps:cNvCnPr/>
                            <wps:spPr>
                              <a:xfrm>
                                <a:off x="1969170" y="76800"/>
                                <a:ext cx="0" cy="12007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8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48166856" name=" 26"/>
                            <wps:cNvCnPr/>
                            <wps:spPr>
                              <a:xfrm>
                                <a:off x="534403" y="69814"/>
                                <a:ext cx="0" cy="12007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8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54090338" name=" 27"/>
                            <wps:cNvCnPr/>
                            <wps:spPr>
                              <a:xfrm>
                                <a:off x="3915114" y="83777"/>
                                <a:ext cx="777" cy="12008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8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45455668" name=" 28"/>
                            <wps:cNvCnPr/>
                            <wps:spPr>
                              <a:xfrm>
                                <a:off x="3264527" y="76800"/>
                                <a:ext cx="0" cy="12007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8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2092547159" name=" 29"/>
                            <wps:cNvCnPr/>
                            <wps:spPr>
                              <a:xfrm>
                                <a:off x="4519221" y="90763"/>
                                <a:ext cx="777" cy="12007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8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Pr id="142418911" name="Rectangle : avec coins arrondis en diagonale 20"/>
                          <wps:cNvSpPr/>
                          <wps:spPr>
                            <a:xfrm>
                              <a:off x="2687054" y="0"/>
                              <a:ext cx="559109" cy="297509"/>
                            </a:xfrm>
                            <a:custGeom>
                              <a:avLst/>
                              <a:gdLst>
                                <a:gd name="f0" fmla="val 10800000"/>
                                <a:gd name="f1" fmla="val 5400000"/>
                                <a:gd name="f2" fmla="val 16200000"/>
                                <a:gd name="f3" fmla="val w"/>
                                <a:gd name="f4" fmla="val h"/>
                                <a:gd name="f5" fmla="val ss"/>
                                <a:gd name="f6" fmla="val 0"/>
                                <a:gd name="f7" fmla="val 16667"/>
                                <a:gd name="f8" fmla="abs f3"/>
                                <a:gd name="f9" fmla="abs f4"/>
                                <a:gd name="f10" fmla="abs f5"/>
                                <a:gd name="f11" fmla="?: f8 f3 1"/>
                                <a:gd name="f12" fmla="?: f9 f4 1"/>
                                <a:gd name="f13" fmla="?: f10 f5 1"/>
                                <a:gd name="f14" fmla="*/ f11 1 21600"/>
                                <a:gd name="f15" fmla="*/ f12 1 21600"/>
                                <a:gd name="f16" fmla="*/ 21600 f11 1"/>
                                <a:gd name="f17" fmla="*/ 21600 f12 1"/>
                                <a:gd name="f18" fmla="min f15 f14"/>
                                <a:gd name="f19" fmla="*/ f16 1 f13"/>
                                <a:gd name="f20" fmla="*/ f17 1 f13"/>
                                <a:gd name="f21" fmla="val f19"/>
                                <a:gd name="f22" fmla="val f20"/>
                                <a:gd name="f23" fmla="*/ f6 f18 1"/>
                                <a:gd name="f24" fmla="+- f22 0 f6"/>
                                <a:gd name="f25" fmla="+- f21 0 f6"/>
                                <a:gd name="f26" fmla="*/ f21 f18 1"/>
                                <a:gd name="f27" fmla="*/ f22 f18 1"/>
                                <a:gd name="f28" fmla="min f25 f24"/>
                                <a:gd name="f29" fmla="*/ f28 f7 1"/>
                                <a:gd name="f30" fmla="*/ f28 f6 1"/>
                                <a:gd name="f31" fmla="*/ f29 1 100000"/>
                                <a:gd name="f32" fmla="*/ f30 1 100000"/>
                                <a:gd name="f33" fmla="+- f22 0 f31"/>
                                <a:gd name="f34" fmla="+- f21 0 f32"/>
                                <a:gd name="f35" fmla="*/ f31 29289 1"/>
                                <a:gd name="f36" fmla="*/ f32 29289 1"/>
                                <a:gd name="f37" fmla="*/ f31 f18 1"/>
                                <a:gd name="f38" fmla="*/ f32 f18 1"/>
                                <a:gd name="f39" fmla="*/ f35 1 100000"/>
                                <a:gd name="f40" fmla="*/ f36 1 100000"/>
                                <a:gd name="f41" fmla="*/ f34 f18 1"/>
                                <a:gd name="f42" fmla="*/ f33 f18 1"/>
                                <a:gd name="f43" fmla="+- f39 0 f40"/>
                                <a:gd name="f44" fmla="?: f43 f39 f40"/>
                                <a:gd name="f45" fmla="+- f21 0 f44"/>
                                <a:gd name="f46" fmla="+- f22 0 f44"/>
                                <a:gd name="f47" fmla="*/ f44 f18 1"/>
                                <a:gd name="f48" fmla="*/ f45 f18 1"/>
                                <a:gd name="f49" fmla="*/ f46 f18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47" t="f47" r="f48" b="f49"/>
                              <a:pathLst>
                                <a:path>
                                  <a:moveTo>
                                    <a:pt x="f37" y="f23"/>
                                  </a:moveTo>
                                  <a:lnTo>
                                    <a:pt x="f41" y="f23"/>
                                  </a:lnTo>
                                  <a:arcTo wR="f38" hR="f38" stAng="f2" swAng="f1"/>
                                  <a:lnTo>
                                    <a:pt x="f26" y="f42"/>
                                  </a:lnTo>
                                  <a:arcTo wR="f37" hR="f37" stAng="f6" swAng="f1"/>
                                  <a:lnTo>
                                    <a:pt x="f38" y="f27"/>
                                  </a:lnTo>
                                  <a:arcTo wR="f38" hR="f38" stAng="f1" swAng="f1"/>
                                  <a:lnTo>
                                    <a:pt x="f23" y="f37"/>
                                  </a:lnTo>
                                  <a:arcTo wR="f37" hR="f37" stAng="f0" swAng="f1"/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1" cap="flat">
                              <a:solidFill>
                                <a:srgbClr val="172C51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14:paraId="4BF92DFC" w14:textId="77777777" w:rsidR="005E2DF6" w:rsidRDefault="0000000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…….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1720414020" name="Rectangle : avec coins arrondis en diagonale 20"/>
                          <wps:cNvSpPr/>
                          <wps:spPr>
                            <a:xfrm>
                              <a:off x="5107069" y="122054"/>
                              <a:ext cx="559109" cy="297509"/>
                            </a:xfrm>
                            <a:custGeom>
                              <a:avLst/>
                              <a:gdLst>
                                <a:gd name="f0" fmla="val 10800000"/>
                                <a:gd name="f1" fmla="val 5400000"/>
                                <a:gd name="f2" fmla="val 16200000"/>
                                <a:gd name="f3" fmla="val w"/>
                                <a:gd name="f4" fmla="val h"/>
                                <a:gd name="f5" fmla="val ss"/>
                                <a:gd name="f6" fmla="val 0"/>
                                <a:gd name="f7" fmla="val 16667"/>
                                <a:gd name="f8" fmla="abs f3"/>
                                <a:gd name="f9" fmla="abs f4"/>
                                <a:gd name="f10" fmla="abs f5"/>
                                <a:gd name="f11" fmla="?: f8 f3 1"/>
                                <a:gd name="f12" fmla="?: f9 f4 1"/>
                                <a:gd name="f13" fmla="?: f10 f5 1"/>
                                <a:gd name="f14" fmla="*/ f11 1 21600"/>
                                <a:gd name="f15" fmla="*/ f12 1 21600"/>
                                <a:gd name="f16" fmla="*/ 21600 f11 1"/>
                                <a:gd name="f17" fmla="*/ 21600 f12 1"/>
                                <a:gd name="f18" fmla="min f15 f14"/>
                                <a:gd name="f19" fmla="*/ f16 1 f13"/>
                                <a:gd name="f20" fmla="*/ f17 1 f13"/>
                                <a:gd name="f21" fmla="val f19"/>
                                <a:gd name="f22" fmla="val f20"/>
                                <a:gd name="f23" fmla="*/ f6 f18 1"/>
                                <a:gd name="f24" fmla="+- f22 0 f6"/>
                                <a:gd name="f25" fmla="+- f21 0 f6"/>
                                <a:gd name="f26" fmla="*/ f21 f18 1"/>
                                <a:gd name="f27" fmla="*/ f22 f18 1"/>
                                <a:gd name="f28" fmla="min f25 f24"/>
                                <a:gd name="f29" fmla="*/ f28 f7 1"/>
                                <a:gd name="f30" fmla="*/ f28 f6 1"/>
                                <a:gd name="f31" fmla="*/ f29 1 100000"/>
                                <a:gd name="f32" fmla="*/ f30 1 100000"/>
                                <a:gd name="f33" fmla="+- f22 0 f31"/>
                                <a:gd name="f34" fmla="+- f21 0 f32"/>
                                <a:gd name="f35" fmla="*/ f31 29289 1"/>
                                <a:gd name="f36" fmla="*/ f32 29289 1"/>
                                <a:gd name="f37" fmla="*/ f31 f18 1"/>
                                <a:gd name="f38" fmla="*/ f32 f18 1"/>
                                <a:gd name="f39" fmla="*/ f35 1 100000"/>
                                <a:gd name="f40" fmla="*/ f36 1 100000"/>
                                <a:gd name="f41" fmla="*/ f34 f18 1"/>
                                <a:gd name="f42" fmla="*/ f33 f18 1"/>
                                <a:gd name="f43" fmla="+- f39 0 f40"/>
                                <a:gd name="f44" fmla="?: f43 f39 f40"/>
                                <a:gd name="f45" fmla="+- f21 0 f44"/>
                                <a:gd name="f46" fmla="+- f22 0 f44"/>
                                <a:gd name="f47" fmla="*/ f44 f18 1"/>
                                <a:gd name="f48" fmla="*/ f45 f18 1"/>
                                <a:gd name="f49" fmla="*/ f46 f18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47" t="f47" r="f48" b="f49"/>
                              <a:pathLst>
                                <a:path>
                                  <a:moveTo>
                                    <a:pt x="f37" y="f23"/>
                                  </a:moveTo>
                                  <a:lnTo>
                                    <a:pt x="f41" y="f23"/>
                                  </a:lnTo>
                                  <a:arcTo wR="f38" hR="f38" stAng="f2" swAng="f1"/>
                                  <a:lnTo>
                                    <a:pt x="f26" y="f42"/>
                                  </a:lnTo>
                                  <a:arcTo wR="f37" hR="f37" stAng="f6" swAng="f1"/>
                                  <a:lnTo>
                                    <a:pt x="f38" y="f27"/>
                                  </a:lnTo>
                                  <a:arcTo wR="f38" hR="f38" stAng="f1" swAng="f1"/>
                                  <a:lnTo>
                                    <a:pt x="f23" y="f37"/>
                                  </a:lnTo>
                                  <a:arcTo wR="f37" hR="f37" stAng="f0" swAng="f1"/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1" cap="flat">
                              <a:solidFill>
                                <a:srgbClr val="172C51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14:paraId="2FA16607" w14:textId="77777777" w:rsidR="005E2DF6" w:rsidRDefault="00000000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635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402764883" name="Rectangle : avec coins arrondis en diagonale 20"/>
                          <wps:cNvSpPr/>
                          <wps:spPr>
                            <a:xfrm>
                              <a:off x="0" y="106792"/>
                              <a:ext cx="559109" cy="388272"/>
                            </a:xfrm>
                            <a:custGeom>
                              <a:avLst/>
                              <a:gdLst>
                                <a:gd name="f0" fmla="val 10800000"/>
                                <a:gd name="f1" fmla="val 5400000"/>
                                <a:gd name="f2" fmla="val 16200000"/>
                                <a:gd name="f3" fmla="val w"/>
                                <a:gd name="f4" fmla="val h"/>
                                <a:gd name="f5" fmla="val ss"/>
                                <a:gd name="f6" fmla="val 0"/>
                                <a:gd name="f7" fmla="val 16667"/>
                                <a:gd name="f8" fmla="abs f3"/>
                                <a:gd name="f9" fmla="abs f4"/>
                                <a:gd name="f10" fmla="abs f5"/>
                                <a:gd name="f11" fmla="?: f8 f3 1"/>
                                <a:gd name="f12" fmla="?: f9 f4 1"/>
                                <a:gd name="f13" fmla="?: f10 f5 1"/>
                                <a:gd name="f14" fmla="*/ f11 1 21600"/>
                                <a:gd name="f15" fmla="*/ f12 1 21600"/>
                                <a:gd name="f16" fmla="*/ 21600 f11 1"/>
                                <a:gd name="f17" fmla="*/ 21600 f12 1"/>
                                <a:gd name="f18" fmla="min f15 f14"/>
                                <a:gd name="f19" fmla="*/ f16 1 f13"/>
                                <a:gd name="f20" fmla="*/ f17 1 f13"/>
                                <a:gd name="f21" fmla="val f19"/>
                                <a:gd name="f22" fmla="val f20"/>
                                <a:gd name="f23" fmla="*/ f6 f18 1"/>
                                <a:gd name="f24" fmla="+- f22 0 f6"/>
                                <a:gd name="f25" fmla="+- f21 0 f6"/>
                                <a:gd name="f26" fmla="*/ f21 f18 1"/>
                                <a:gd name="f27" fmla="*/ f22 f18 1"/>
                                <a:gd name="f28" fmla="min f25 f24"/>
                                <a:gd name="f29" fmla="*/ f28 f7 1"/>
                                <a:gd name="f30" fmla="*/ f28 f6 1"/>
                                <a:gd name="f31" fmla="*/ f29 1 100000"/>
                                <a:gd name="f32" fmla="*/ f30 1 100000"/>
                                <a:gd name="f33" fmla="+- f22 0 f31"/>
                                <a:gd name="f34" fmla="+- f21 0 f32"/>
                                <a:gd name="f35" fmla="*/ f31 29289 1"/>
                                <a:gd name="f36" fmla="*/ f32 29289 1"/>
                                <a:gd name="f37" fmla="*/ f31 f18 1"/>
                                <a:gd name="f38" fmla="*/ f32 f18 1"/>
                                <a:gd name="f39" fmla="*/ f35 1 100000"/>
                                <a:gd name="f40" fmla="*/ f36 1 100000"/>
                                <a:gd name="f41" fmla="*/ f34 f18 1"/>
                                <a:gd name="f42" fmla="*/ f33 f18 1"/>
                                <a:gd name="f43" fmla="+- f39 0 f40"/>
                                <a:gd name="f44" fmla="?: f43 f39 f40"/>
                                <a:gd name="f45" fmla="+- f21 0 f44"/>
                                <a:gd name="f46" fmla="+- f22 0 f44"/>
                                <a:gd name="f47" fmla="*/ f44 f18 1"/>
                                <a:gd name="f48" fmla="*/ f45 f18 1"/>
                                <a:gd name="f49" fmla="*/ f46 f18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47" t="f47" r="f48" b="f49"/>
                              <a:pathLst>
                                <a:path>
                                  <a:moveTo>
                                    <a:pt x="f37" y="f23"/>
                                  </a:moveTo>
                                  <a:lnTo>
                                    <a:pt x="f41" y="f23"/>
                                  </a:lnTo>
                                  <a:arcTo wR="f38" hR="f38" stAng="f2" swAng="f1"/>
                                  <a:lnTo>
                                    <a:pt x="f26" y="f42"/>
                                  </a:lnTo>
                                  <a:arcTo wR="f37" hR="f37" stAng="f6" swAng="f1"/>
                                  <a:lnTo>
                                    <a:pt x="f38" y="f27"/>
                                  </a:lnTo>
                                  <a:arcTo wR="f38" hR="f38" stAng="f1" swAng="f1"/>
                                  <a:lnTo>
                                    <a:pt x="f23" y="f37"/>
                                  </a:lnTo>
                                  <a:arcTo wR="f37" hR="f37" stAng="f0" swAng="f1"/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1" cap="flat">
                              <a:solidFill>
                                <a:srgbClr val="172C51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14:paraId="235C72ED" w14:textId="77777777" w:rsidR="005E2DF6" w:rsidRDefault="00000000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627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</wpg:grpSp>
                      <wpg:grpSp>
                        <wpg:cNvPr id="568133123" name="Groupe 25"/>
                        <wpg:cNvGrpSpPr/>
                        <wpg:grpSpPr>
                          <a:xfrm>
                            <a:off x="561970" y="2009768"/>
                            <a:ext cx="4809635" cy="314325"/>
                            <a:chOff x="0" y="0"/>
                            <a:chExt cx="4809635" cy="314325"/>
                          </a:xfrm>
                        </wpg:grpSpPr>
                        <wps:wsp>
                          <wps:cNvPr id="54197137" name="Rectangle : avec coins arrondis en diagonale 24"/>
                          <wps:cNvSpPr/>
                          <wps:spPr>
                            <a:xfrm>
                              <a:off x="0" y="0"/>
                              <a:ext cx="675778" cy="314325"/>
                            </a:xfrm>
                            <a:custGeom>
                              <a:avLst/>
                              <a:gdLst>
                                <a:gd name="f0" fmla="val 10800000"/>
                                <a:gd name="f1" fmla="val 5400000"/>
                                <a:gd name="f2" fmla="val 16200000"/>
                                <a:gd name="f3" fmla="val w"/>
                                <a:gd name="f4" fmla="val h"/>
                                <a:gd name="f5" fmla="val ss"/>
                                <a:gd name="f6" fmla="val 0"/>
                                <a:gd name="f7" fmla="val 16667"/>
                                <a:gd name="f8" fmla="abs f3"/>
                                <a:gd name="f9" fmla="abs f4"/>
                                <a:gd name="f10" fmla="abs f5"/>
                                <a:gd name="f11" fmla="?: f8 f3 1"/>
                                <a:gd name="f12" fmla="?: f9 f4 1"/>
                                <a:gd name="f13" fmla="?: f10 f5 1"/>
                                <a:gd name="f14" fmla="*/ f11 1 21600"/>
                                <a:gd name="f15" fmla="*/ f12 1 21600"/>
                                <a:gd name="f16" fmla="*/ 21600 f11 1"/>
                                <a:gd name="f17" fmla="*/ 21600 f12 1"/>
                                <a:gd name="f18" fmla="min f15 f14"/>
                                <a:gd name="f19" fmla="*/ f16 1 f13"/>
                                <a:gd name="f20" fmla="*/ f17 1 f13"/>
                                <a:gd name="f21" fmla="val f19"/>
                                <a:gd name="f22" fmla="val f20"/>
                                <a:gd name="f23" fmla="*/ f6 f18 1"/>
                                <a:gd name="f24" fmla="+- f22 0 f6"/>
                                <a:gd name="f25" fmla="+- f21 0 f6"/>
                                <a:gd name="f26" fmla="*/ f21 f18 1"/>
                                <a:gd name="f27" fmla="*/ f22 f18 1"/>
                                <a:gd name="f28" fmla="min f25 f24"/>
                                <a:gd name="f29" fmla="*/ f28 f7 1"/>
                                <a:gd name="f30" fmla="*/ f28 f6 1"/>
                                <a:gd name="f31" fmla="*/ f29 1 100000"/>
                                <a:gd name="f32" fmla="*/ f30 1 100000"/>
                                <a:gd name="f33" fmla="+- f22 0 f31"/>
                                <a:gd name="f34" fmla="+- f21 0 f32"/>
                                <a:gd name="f35" fmla="*/ f31 29289 1"/>
                                <a:gd name="f36" fmla="*/ f32 29289 1"/>
                                <a:gd name="f37" fmla="*/ f31 f18 1"/>
                                <a:gd name="f38" fmla="*/ f32 f18 1"/>
                                <a:gd name="f39" fmla="*/ f35 1 100000"/>
                                <a:gd name="f40" fmla="*/ f36 1 100000"/>
                                <a:gd name="f41" fmla="*/ f34 f18 1"/>
                                <a:gd name="f42" fmla="*/ f33 f18 1"/>
                                <a:gd name="f43" fmla="+- f39 0 f40"/>
                                <a:gd name="f44" fmla="?: f43 f39 f40"/>
                                <a:gd name="f45" fmla="+- f21 0 f44"/>
                                <a:gd name="f46" fmla="+- f22 0 f44"/>
                                <a:gd name="f47" fmla="*/ f44 f18 1"/>
                                <a:gd name="f48" fmla="*/ f45 f18 1"/>
                                <a:gd name="f49" fmla="*/ f46 f18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47" t="f47" r="f48" b="f49"/>
                              <a:pathLst>
                                <a:path>
                                  <a:moveTo>
                                    <a:pt x="f37" y="f23"/>
                                  </a:moveTo>
                                  <a:lnTo>
                                    <a:pt x="f41" y="f23"/>
                                  </a:lnTo>
                                  <a:arcTo wR="f38" hR="f38" stAng="f2" swAng="f1"/>
                                  <a:lnTo>
                                    <a:pt x="f26" y="f42"/>
                                  </a:lnTo>
                                  <a:arcTo wR="f37" hR="f37" stAng="f6" swAng="f1"/>
                                  <a:lnTo>
                                    <a:pt x="f38" y="f27"/>
                                  </a:lnTo>
                                  <a:arcTo wR="f38" hR="f38" stAng="f1" swAng="f1"/>
                                  <a:lnTo>
                                    <a:pt x="f23" y="f37"/>
                                  </a:lnTo>
                                  <a:arcTo wR="f37" hR="f37" stAng="f0" swAng="f1"/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1" cap="flat">
                              <a:solidFill>
                                <a:srgbClr val="172C51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14:paraId="3AC8F9F0" w14:textId="77777777" w:rsidR="005E2DF6" w:rsidRDefault="0000000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…….</w:t>
                                </w:r>
                              </w:p>
                              <w:p w14:paraId="4B294773" w14:textId="77777777" w:rsidR="005E2DF6" w:rsidRDefault="005E2DF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553567092" name="Rectangle : avec coins arrondis en diagonale 24"/>
                          <wps:cNvSpPr/>
                          <wps:spPr>
                            <a:xfrm>
                              <a:off x="990607" y="0"/>
                              <a:ext cx="675778" cy="314325"/>
                            </a:xfrm>
                            <a:custGeom>
                              <a:avLst/>
                              <a:gdLst>
                                <a:gd name="f0" fmla="val 10800000"/>
                                <a:gd name="f1" fmla="val 5400000"/>
                                <a:gd name="f2" fmla="val 16200000"/>
                                <a:gd name="f3" fmla="val w"/>
                                <a:gd name="f4" fmla="val h"/>
                                <a:gd name="f5" fmla="val ss"/>
                                <a:gd name="f6" fmla="val 0"/>
                                <a:gd name="f7" fmla="val 16667"/>
                                <a:gd name="f8" fmla="abs f3"/>
                                <a:gd name="f9" fmla="abs f4"/>
                                <a:gd name="f10" fmla="abs f5"/>
                                <a:gd name="f11" fmla="?: f8 f3 1"/>
                                <a:gd name="f12" fmla="?: f9 f4 1"/>
                                <a:gd name="f13" fmla="?: f10 f5 1"/>
                                <a:gd name="f14" fmla="*/ f11 1 21600"/>
                                <a:gd name="f15" fmla="*/ f12 1 21600"/>
                                <a:gd name="f16" fmla="*/ 21600 f11 1"/>
                                <a:gd name="f17" fmla="*/ 21600 f12 1"/>
                                <a:gd name="f18" fmla="min f15 f14"/>
                                <a:gd name="f19" fmla="*/ f16 1 f13"/>
                                <a:gd name="f20" fmla="*/ f17 1 f13"/>
                                <a:gd name="f21" fmla="val f19"/>
                                <a:gd name="f22" fmla="val f20"/>
                                <a:gd name="f23" fmla="*/ f6 f18 1"/>
                                <a:gd name="f24" fmla="+- f22 0 f6"/>
                                <a:gd name="f25" fmla="+- f21 0 f6"/>
                                <a:gd name="f26" fmla="*/ f21 f18 1"/>
                                <a:gd name="f27" fmla="*/ f22 f18 1"/>
                                <a:gd name="f28" fmla="min f25 f24"/>
                                <a:gd name="f29" fmla="*/ f28 f7 1"/>
                                <a:gd name="f30" fmla="*/ f28 f6 1"/>
                                <a:gd name="f31" fmla="*/ f29 1 100000"/>
                                <a:gd name="f32" fmla="*/ f30 1 100000"/>
                                <a:gd name="f33" fmla="+- f22 0 f31"/>
                                <a:gd name="f34" fmla="+- f21 0 f32"/>
                                <a:gd name="f35" fmla="*/ f31 29289 1"/>
                                <a:gd name="f36" fmla="*/ f32 29289 1"/>
                                <a:gd name="f37" fmla="*/ f31 f18 1"/>
                                <a:gd name="f38" fmla="*/ f32 f18 1"/>
                                <a:gd name="f39" fmla="*/ f35 1 100000"/>
                                <a:gd name="f40" fmla="*/ f36 1 100000"/>
                                <a:gd name="f41" fmla="*/ f34 f18 1"/>
                                <a:gd name="f42" fmla="*/ f33 f18 1"/>
                                <a:gd name="f43" fmla="+- f39 0 f40"/>
                                <a:gd name="f44" fmla="?: f43 f39 f40"/>
                                <a:gd name="f45" fmla="+- f21 0 f44"/>
                                <a:gd name="f46" fmla="+- f22 0 f44"/>
                                <a:gd name="f47" fmla="*/ f44 f18 1"/>
                                <a:gd name="f48" fmla="*/ f45 f18 1"/>
                                <a:gd name="f49" fmla="*/ f46 f18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47" t="f47" r="f48" b="f49"/>
                              <a:pathLst>
                                <a:path>
                                  <a:moveTo>
                                    <a:pt x="f37" y="f23"/>
                                  </a:moveTo>
                                  <a:lnTo>
                                    <a:pt x="f41" y="f23"/>
                                  </a:lnTo>
                                  <a:arcTo wR="f38" hR="f38" stAng="f2" swAng="f1"/>
                                  <a:lnTo>
                                    <a:pt x="f26" y="f42"/>
                                  </a:lnTo>
                                  <a:arcTo wR="f37" hR="f37" stAng="f6" swAng="f1"/>
                                  <a:lnTo>
                                    <a:pt x="f38" y="f27"/>
                                  </a:lnTo>
                                  <a:arcTo wR="f38" hR="f38" stAng="f1" swAng="f1"/>
                                  <a:lnTo>
                                    <a:pt x="f23" y="f37"/>
                                  </a:lnTo>
                                  <a:arcTo wR="f37" hR="f37" stAng="f0" swAng="f1"/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1" cap="flat">
                              <a:solidFill>
                                <a:srgbClr val="172C51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14:paraId="63628F4A" w14:textId="77777777" w:rsidR="005E2DF6" w:rsidRDefault="0000000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230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684461992" name="Rectangle : avec coins arrondis en diagonale 24"/>
                          <wps:cNvSpPr/>
                          <wps:spPr>
                            <a:xfrm>
                              <a:off x="2057400" y="0"/>
                              <a:ext cx="675778" cy="314325"/>
                            </a:xfrm>
                            <a:custGeom>
                              <a:avLst/>
                              <a:gdLst>
                                <a:gd name="f0" fmla="val 10800000"/>
                                <a:gd name="f1" fmla="val 5400000"/>
                                <a:gd name="f2" fmla="val 16200000"/>
                                <a:gd name="f3" fmla="val w"/>
                                <a:gd name="f4" fmla="val h"/>
                                <a:gd name="f5" fmla="val ss"/>
                                <a:gd name="f6" fmla="val 0"/>
                                <a:gd name="f7" fmla="val 16667"/>
                                <a:gd name="f8" fmla="abs f3"/>
                                <a:gd name="f9" fmla="abs f4"/>
                                <a:gd name="f10" fmla="abs f5"/>
                                <a:gd name="f11" fmla="?: f8 f3 1"/>
                                <a:gd name="f12" fmla="?: f9 f4 1"/>
                                <a:gd name="f13" fmla="?: f10 f5 1"/>
                                <a:gd name="f14" fmla="*/ f11 1 21600"/>
                                <a:gd name="f15" fmla="*/ f12 1 21600"/>
                                <a:gd name="f16" fmla="*/ 21600 f11 1"/>
                                <a:gd name="f17" fmla="*/ 21600 f12 1"/>
                                <a:gd name="f18" fmla="min f15 f14"/>
                                <a:gd name="f19" fmla="*/ f16 1 f13"/>
                                <a:gd name="f20" fmla="*/ f17 1 f13"/>
                                <a:gd name="f21" fmla="val f19"/>
                                <a:gd name="f22" fmla="val f20"/>
                                <a:gd name="f23" fmla="*/ f6 f18 1"/>
                                <a:gd name="f24" fmla="+- f22 0 f6"/>
                                <a:gd name="f25" fmla="+- f21 0 f6"/>
                                <a:gd name="f26" fmla="*/ f21 f18 1"/>
                                <a:gd name="f27" fmla="*/ f22 f18 1"/>
                                <a:gd name="f28" fmla="min f25 f24"/>
                                <a:gd name="f29" fmla="*/ f28 f7 1"/>
                                <a:gd name="f30" fmla="*/ f28 f6 1"/>
                                <a:gd name="f31" fmla="*/ f29 1 100000"/>
                                <a:gd name="f32" fmla="*/ f30 1 100000"/>
                                <a:gd name="f33" fmla="+- f22 0 f31"/>
                                <a:gd name="f34" fmla="+- f21 0 f32"/>
                                <a:gd name="f35" fmla="*/ f31 29289 1"/>
                                <a:gd name="f36" fmla="*/ f32 29289 1"/>
                                <a:gd name="f37" fmla="*/ f31 f18 1"/>
                                <a:gd name="f38" fmla="*/ f32 f18 1"/>
                                <a:gd name="f39" fmla="*/ f35 1 100000"/>
                                <a:gd name="f40" fmla="*/ f36 1 100000"/>
                                <a:gd name="f41" fmla="*/ f34 f18 1"/>
                                <a:gd name="f42" fmla="*/ f33 f18 1"/>
                                <a:gd name="f43" fmla="+- f39 0 f40"/>
                                <a:gd name="f44" fmla="?: f43 f39 f40"/>
                                <a:gd name="f45" fmla="+- f21 0 f44"/>
                                <a:gd name="f46" fmla="+- f22 0 f44"/>
                                <a:gd name="f47" fmla="*/ f44 f18 1"/>
                                <a:gd name="f48" fmla="*/ f45 f18 1"/>
                                <a:gd name="f49" fmla="*/ f46 f18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47" t="f47" r="f48" b="f49"/>
                              <a:pathLst>
                                <a:path>
                                  <a:moveTo>
                                    <a:pt x="f37" y="f23"/>
                                  </a:moveTo>
                                  <a:lnTo>
                                    <a:pt x="f41" y="f23"/>
                                  </a:lnTo>
                                  <a:arcTo wR="f38" hR="f38" stAng="f2" swAng="f1"/>
                                  <a:lnTo>
                                    <a:pt x="f26" y="f42"/>
                                  </a:lnTo>
                                  <a:arcTo wR="f37" hR="f37" stAng="f6" swAng="f1"/>
                                  <a:lnTo>
                                    <a:pt x="f38" y="f27"/>
                                  </a:lnTo>
                                  <a:arcTo wR="f38" hR="f38" stAng="f1" swAng="f1"/>
                                  <a:lnTo>
                                    <a:pt x="f23" y="f37"/>
                                  </a:lnTo>
                                  <a:arcTo wR="f37" hR="f37" stAng="f0" swAng="f1"/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1" cap="flat">
                              <a:solidFill>
                                <a:srgbClr val="172C51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14:paraId="0283476D" w14:textId="77777777" w:rsidR="005E2DF6" w:rsidRDefault="0000000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240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550488260" name="Rectangle : avec coins arrondis en diagonale 24"/>
                          <wps:cNvSpPr/>
                          <wps:spPr>
                            <a:xfrm>
                              <a:off x="3119439" y="0"/>
                              <a:ext cx="675778" cy="314325"/>
                            </a:xfrm>
                            <a:custGeom>
                              <a:avLst/>
                              <a:gdLst>
                                <a:gd name="f0" fmla="val 10800000"/>
                                <a:gd name="f1" fmla="val 5400000"/>
                                <a:gd name="f2" fmla="val 16200000"/>
                                <a:gd name="f3" fmla="val w"/>
                                <a:gd name="f4" fmla="val h"/>
                                <a:gd name="f5" fmla="val ss"/>
                                <a:gd name="f6" fmla="val 0"/>
                                <a:gd name="f7" fmla="val 16667"/>
                                <a:gd name="f8" fmla="abs f3"/>
                                <a:gd name="f9" fmla="abs f4"/>
                                <a:gd name="f10" fmla="abs f5"/>
                                <a:gd name="f11" fmla="?: f8 f3 1"/>
                                <a:gd name="f12" fmla="?: f9 f4 1"/>
                                <a:gd name="f13" fmla="?: f10 f5 1"/>
                                <a:gd name="f14" fmla="*/ f11 1 21600"/>
                                <a:gd name="f15" fmla="*/ f12 1 21600"/>
                                <a:gd name="f16" fmla="*/ 21600 f11 1"/>
                                <a:gd name="f17" fmla="*/ 21600 f12 1"/>
                                <a:gd name="f18" fmla="min f15 f14"/>
                                <a:gd name="f19" fmla="*/ f16 1 f13"/>
                                <a:gd name="f20" fmla="*/ f17 1 f13"/>
                                <a:gd name="f21" fmla="val f19"/>
                                <a:gd name="f22" fmla="val f20"/>
                                <a:gd name="f23" fmla="*/ f6 f18 1"/>
                                <a:gd name="f24" fmla="+- f22 0 f6"/>
                                <a:gd name="f25" fmla="+- f21 0 f6"/>
                                <a:gd name="f26" fmla="*/ f21 f18 1"/>
                                <a:gd name="f27" fmla="*/ f22 f18 1"/>
                                <a:gd name="f28" fmla="min f25 f24"/>
                                <a:gd name="f29" fmla="*/ f28 f7 1"/>
                                <a:gd name="f30" fmla="*/ f28 f6 1"/>
                                <a:gd name="f31" fmla="*/ f29 1 100000"/>
                                <a:gd name="f32" fmla="*/ f30 1 100000"/>
                                <a:gd name="f33" fmla="+- f22 0 f31"/>
                                <a:gd name="f34" fmla="+- f21 0 f32"/>
                                <a:gd name="f35" fmla="*/ f31 29289 1"/>
                                <a:gd name="f36" fmla="*/ f32 29289 1"/>
                                <a:gd name="f37" fmla="*/ f31 f18 1"/>
                                <a:gd name="f38" fmla="*/ f32 f18 1"/>
                                <a:gd name="f39" fmla="*/ f35 1 100000"/>
                                <a:gd name="f40" fmla="*/ f36 1 100000"/>
                                <a:gd name="f41" fmla="*/ f34 f18 1"/>
                                <a:gd name="f42" fmla="*/ f33 f18 1"/>
                                <a:gd name="f43" fmla="+- f39 0 f40"/>
                                <a:gd name="f44" fmla="?: f43 f39 f40"/>
                                <a:gd name="f45" fmla="+- f21 0 f44"/>
                                <a:gd name="f46" fmla="+- f22 0 f44"/>
                                <a:gd name="f47" fmla="*/ f44 f18 1"/>
                                <a:gd name="f48" fmla="*/ f45 f18 1"/>
                                <a:gd name="f49" fmla="*/ f46 f18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47" t="f47" r="f48" b="f49"/>
                              <a:pathLst>
                                <a:path>
                                  <a:moveTo>
                                    <a:pt x="f37" y="f23"/>
                                  </a:moveTo>
                                  <a:lnTo>
                                    <a:pt x="f41" y="f23"/>
                                  </a:lnTo>
                                  <a:arcTo wR="f38" hR="f38" stAng="f2" swAng="f1"/>
                                  <a:lnTo>
                                    <a:pt x="f26" y="f42"/>
                                  </a:lnTo>
                                  <a:arcTo wR="f37" hR="f37" stAng="f6" swAng="f1"/>
                                  <a:lnTo>
                                    <a:pt x="f38" y="f27"/>
                                  </a:lnTo>
                                  <a:arcTo wR="f38" hR="f38" stAng="f1" swAng="f1"/>
                                  <a:lnTo>
                                    <a:pt x="f23" y="f37"/>
                                  </a:lnTo>
                                  <a:arcTo wR="f37" hR="f37" stAng="f0" swAng="f1"/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1" cap="flat">
                              <a:solidFill>
                                <a:srgbClr val="172C51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14:paraId="23EDD1DE" w14:textId="77777777" w:rsidR="005E2DF6" w:rsidRDefault="0000000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…….</w:t>
                                </w:r>
                              </w:p>
                              <w:p w14:paraId="75990183" w14:textId="77777777" w:rsidR="005E2DF6" w:rsidRDefault="005E2DF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901331326" name="Rectangle : avec coins arrondis en diagonale 24"/>
                          <wps:cNvSpPr/>
                          <wps:spPr>
                            <a:xfrm>
                              <a:off x="4133857" y="0"/>
                              <a:ext cx="675778" cy="314325"/>
                            </a:xfrm>
                            <a:custGeom>
                              <a:avLst/>
                              <a:gdLst>
                                <a:gd name="f0" fmla="val 10800000"/>
                                <a:gd name="f1" fmla="val 5400000"/>
                                <a:gd name="f2" fmla="val 16200000"/>
                                <a:gd name="f3" fmla="val w"/>
                                <a:gd name="f4" fmla="val h"/>
                                <a:gd name="f5" fmla="val ss"/>
                                <a:gd name="f6" fmla="val 0"/>
                                <a:gd name="f7" fmla="val 16667"/>
                                <a:gd name="f8" fmla="abs f3"/>
                                <a:gd name="f9" fmla="abs f4"/>
                                <a:gd name="f10" fmla="abs f5"/>
                                <a:gd name="f11" fmla="?: f8 f3 1"/>
                                <a:gd name="f12" fmla="?: f9 f4 1"/>
                                <a:gd name="f13" fmla="?: f10 f5 1"/>
                                <a:gd name="f14" fmla="*/ f11 1 21600"/>
                                <a:gd name="f15" fmla="*/ f12 1 21600"/>
                                <a:gd name="f16" fmla="*/ 21600 f11 1"/>
                                <a:gd name="f17" fmla="*/ 21600 f12 1"/>
                                <a:gd name="f18" fmla="min f15 f14"/>
                                <a:gd name="f19" fmla="*/ f16 1 f13"/>
                                <a:gd name="f20" fmla="*/ f17 1 f13"/>
                                <a:gd name="f21" fmla="val f19"/>
                                <a:gd name="f22" fmla="val f20"/>
                                <a:gd name="f23" fmla="*/ f6 f18 1"/>
                                <a:gd name="f24" fmla="+- f22 0 f6"/>
                                <a:gd name="f25" fmla="+- f21 0 f6"/>
                                <a:gd name="f26" fmla="*/ f21 f18 1"/>
                                <a:gd name="f27" fmla="*/ f22 f18 1"/>
                                <a:gd name="f28" fmla="min f25 f24"/>
                                <a:gd name="f29" fmla="*/ f28 f7 1"/>
                                <a:gd name="f30" fmla="*/ f28 f6 1"/>
                                <a:gd name="f31" fmla="*/ f29 1 100000"/>
                                <a:gd name="f32" fmla="*/ f30 1 100000"/>
                                <a:gd name="f33" fmla="+- f22 0 f31"/>
                                <a:gd name="f34" fmla="+- f21 0 f32"/>
                                <a:gd name="f35" fmla="*/ f31 29289 1"/>
                                <a:gd name="f36" fmla="*/ f32 29289 1"/>
                                <a:gd name="f37" fmla="*/ f31 f18 1"/>
                                <a:gd name="f38" fmla="*/ f32 f18 1"/>
                                <a:gd name="f39" fmla="*/ f35 1 100000"/>
                                <a:gd name="f40" fmla="*/ f36 1 100000"/>
                                <a:gd name="f41" fmla="*/ f34 f18 1"/>
                                <a:gd name="f42" fmla="*/ f33 f18 1"/>
                                <a:gd name="f43" fmla="+- f39 0 f40"/>
                                <a:gd name="f44" fmla="?: f43 f39 f40"/>
                                <a:gd name="f45" fmla="+- f21 0 f44"/>
                                <a:gd name="f46" fmla="+- f22 0 f44"/>
                                <a:gd name="f47" fmla="*/ f44 f18 1"/>
                                <a:gd name="f48" fmla="*/ f45 f18 1"/>
                                <a:gd name="f49" fmla="*/ f46 f18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47" t="f47" r="f48" b="f49"/>
                              <a:pathLst>
                                <a:path>
                                  <a:moveTo>
                                    <a:pt x="f37" y="f23"/>
                                  </a:moveTo>
                                  <a:lnTo>
                                    <a:pt x="f41" y="f23"/>
                                  </a:lnTo>
                                  <a:arcTo wR="f38" hR="f38" stAng="f2" swAng="f1"/>
                                  <a:lnTo>
                                    <a:pt x="f26" y="f42"/>
                                  </a:lnTo>
                                  <a:arcTo wR="f37" hR="f37" stAng="f6" swAng="f1"/>
                                  <a:lnTo>
                                    <a:pt x="f38" y="f27"/>
                                  </a:lnTo>
                                  <a:arcTo wR="f38" hR="f38" stAng="f1" swAng="f1"/>
                                  <a:lnTo>
                                    <a:pt x="f23" y="f37"/>
                                  </a:lnTo>
                                  <a:arcTo wR="f37" hR="f37" stAng="f0" swAng="f1"/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1" cap="flat">
                              <a:solidFill>
                                <a:srgbClr val="172C51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14:paraId="5889AADB" w14:textId="77777777" w:rsidR="005E2DF6" w:rsidRDefault="0000000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260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EF7643" id="Groupe 26" o:spid="_x0000_s1026" style="position:absolute;left:0;text-align:left;margin-left:-.35pt;margin-top:12.1pt;width:446.15pt;height:183pt;z-index:251677696" coordsize="56661,2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">
                <v:group id="Groupe 23" o:spid="_x0000_s1027" style="position:absolute;left:6857;width:46879;height:7975" coordsize="46878,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">
                  <v:group id="Groupe 22" o:spid="_x0000_s1028" style="position:absolute;left:2408;top:3753;width:41468;height:4222" coordsize="41468,4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 11" o:spid="_x0000_s1029" type="#_x0000_t32" style="position:absolute;top:2444;width:414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" strokeweight=".26467mm"/>
                    <v:shape id=" 12" o:spid="_x0000_s1030" type="#_x0000_t32" style="position:absolute;top:1396;width:0;height:24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" strokeweight=".26467mm"/>
                    <v:shape id=" 13" o:spid="_x0000_s1031" type="#_x0000_t32" style="position:absolute;left:41420;top:1047;width:0;height:24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" strokeweight=".26467mm"/>
                    <v:shape id=" 16" o:spid="_x0000_s1032" type="#_x0000_t32" style="position:absolute;left:20870;width:7;height:42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" strokeweight=".26467mm"/>
                    <v:shape id=" 17" o:spid="_x0000_s1033" type="#_x0000_t32" style="position:absolute;left:10355;top:1396;width:0;height:19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" strokeweight=".26467mm"/>
                    <v:shape id=" 33" o:spid="_x0000_s1034" type="#_x0000_t32" style="position:absolute;left:30664;top:1396;width:0;height:19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" strokeweight=".26467mm"/>
                  </v:group>
                  <v:shape id="Rectangle : avec coins arrondis en diagonale 20" o:spid="_x0000_s1035" style="position:absolute;top:1396;width:5378;height:3405;visibility:visible;mso-wrap-style:square;v-text-anchor:middle" coordsize="537822,3404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" adj="-11796480,,5400" path="m56744,l537822,r,283714wa424334,226970,537822,340458,537822,283714,481078,340458l,340458,,56744wa,,113488,113488,,56744,56744,xe" strokecolor="#172c51" strokeweight=".35281mm">
                    <v:stroke joinstyle="miter"/>
                    <v:formulas/>
                    <v:path arrowok="t" o:connecttype="custom" o:connectlocs="268911,0;537822,170229;268911,340458;0,170229" o:connectangles="270,0,90,180" textboxrect="16620,16620,521202,323838"/>
                    <v:textbox>
                      <w:txbxContent>
                        <w:p w14:paraId="564823FE" w14:textId="77777777" w:rsidR="005E2DF6" w:rsidRDefault="0000000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32"/>
                              <w:szCs w:val="32"/>
                            </w:rPr>
                            <w:t>195</w:t>
                          </w:r>
                        </w:p>
                      </w:txbxContent>
                    </v:textbox>
                  </v:shape>
                  <v:shape id="Rectangle : avec coins arrondis en diagonale 20" o:spid="_x0000_s1036" style="position:absolute;left:10274;top:1047;width:5379;height:3405;visibility:visible;mso-wrap-style:square;v-text-anchor:middle" coordsize="537822,3404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" adj="-11796480,,5400" path="m56744,l537822,r,283714wa424334,226970,537822,340458,537822,283714,481078,340458l,340458,,56744wa,,113488,113488,,56744,56744,xe" strokecolor="#172c51" strokeweight=".35281mm">
                    <v:stroke joinstyle="miter"/>
                    <v:formulas/>
                    <v:path arrowok="t" o:connecttype="custom" o:connectlocs="268911,0;537822,170229;268911,340458;0,170229" o:connectangles="270,0,90,180" textboxrect="16620,16620,521202,323838"/>
                    <v:textbox>
                      <w:txbxContent>
                        <w:p w14:paraId="2950A100" w14:textId="77777777" w:rsidR="005E2DF6" w:rsidRDefault="0000000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32"/>
                              <w:szCs w:val="32"/>
                            </w:rPr>
                            <w:t>196</w:t>
                          </w:r>
                        </w:p>
                      </w:txbxContent>
                    </v:textbox>
                  </v:shape>
                  <v:shape id="Rectangle : avec coins arrondis en diagonale 20" o:spid="_x0000_s1037" style="position:absolute;left:41500;top:1047;width:5378;height:3405;visibility:visible;mso-wrap-style:square;v-text-anchor:middle" coordsize="537822,3404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" adj="-11796480,,5400" path="m56744,l537822,r,283714wa424334,226970,537822,340458,537822,283714,481078,340458l,340458,,56744wa,,113488,113488,,56744,56744,xe" strokecolor="#172c51" strokeweight=".35281mm">
                    <v:stroke joinstyle="miter"/>
                    <v:formulas/>
                    <v:path arrowok="t" o:connecttype="custom" o:connectlocs="268911,0;537822,170229;268911,340458;0,170229" o:connectangles="270,0,90,180" textboxrect="16620,16620,521202,323838"/>
                    <v:textbox>
                      <w:txbxContent>
                        <w:p w14:paraId="6C4212E6" w14:textId="77777777" w:rsidR="005E2DF6" w:rsidRDefault="0000000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32"/>
                              <w:szCs w:val="32"/>
                            </w:rPr>
                            <w:t>199</w:t>
                          </w:r>
                        </w:p>
                      </w:txbxContent>
                    </v:textbox>
                  </v:shape>
                  <v:shape id="Rectangle : avec coins arrondis en diagonale 20" o:spid="_x0000_s1038" style="position:absolute;left:20629;width:5379;height:3404;visibility:visible;mso-wrap-style:square;v-text-anchor:middle" coordsize="537822,3404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" adj="-11796480,,5400" path="m56744,l537822,r,283714wa424334,226970,537822,340458,537822,283714,481078,340458l,340458,,56744wa,,113488,113488,,56744,56744,xe" strokecolor="#172c51" strokeweight=".35281mm">
                    <v:stroke joinstyle="miter"/>
                    <v:formulas/>
                    <v:path arrowok="t" o:connecttype="custom" o:connectlocs="268911,0;537822,170229;268911,340458;0,170229" o:connectangles="270,0,90,180" textboxrect="16620,16620,521202,323838"/>
                    <v:textbox>
                      <w:txbxContent>
                        <w:p w14:paraId="37C9F470" w14:textId="77777777" w:rsidR="005E2DF6" w:rsidRDefault="0000000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…….</w:t>
                          </w:r>
                        </w:p>
                      </w:txbxContent>
                    </v:textbox>
                  </v:shape>
                </v:group>
                <v:group id="Groupe 21" o:spid="_x0000_s1039" style="position:absolute;top:10001;width:56661;height:6649" coordsize="56661,6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">
                  <v:group id="Groupe 50" o:spid="_x0000_s1040" style="position:absolute;left:2586;top:4043;width:51071;height:2606" coordsize="51070,2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">
                    <v:shape id=" 20" o:spid="_x0000_s1041" type="#_x0000_t32" style="position:absolute;top:1466;width:5107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" strokeweight=".26467mm"/>
                    <v:shape id=" 21" o:spid="_x0000_s1042" type="#_x0000_t32" style="position:absolute;width:0;height:26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" strokeweight=".26467mm"/>
                    <v:shape id=" 22" o:spid="_x0000_s1043" type="#_x0000_t32" style="position:absolute;left:51059;top:279;width:7;height:21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" strokeweight=".26467mm"/>
                    <v:shape id=" 23" o:spid="_x0000_s1044" type="#_x0000_t32" style="position:absolute;left:26952;top:139;width:0;height:21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" strokeweight=".26467mm"/>
                    <v:shape id=" 24" o:spid="_x0000_s1045" type="#_x0000_t32" style="position:absolute;left:12721;top:698;width:7;height:15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" strokeweight=".26467mm"/>
                    <v:shape id=" 25" o:spid="_x0000_s1046" type="#_x0000_t32" style="position:absolute;left:19691;top:768;width:0;height:1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" strokeweight=".26467mm"/>
                    <v:shape id=" 26" o:spid="_x0000_s1047" type="#_x0000_t32" style="position:absolute;left:5344;top:698;width:0;height:1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" strokeweight=".26467mm"/>
                    <v:shape id=" 27" o:spid="_x0000_s1048" type="#_x0000_t32" style="position:absolute;left:39151;top:837;width:7;height:12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" strokeweight=".26467mm"/>
                    <v:shape id=" 28" o:spid="_x0000_s1049" type="#_x0000_t32" style="position:absolute;left:32645;top:768;width:0;height:1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" strokeweight=".26467mm"/>
                    <v:shape id=" 29" o:spid="_x0000_s1050" type="#_x0000_t32" style="position:absolute;left:45192;top:907;width:7;height:12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" strokeweight=".26467mm"/>
                  </v:group>
                  <v:shape id="Rectangle : avec coins arrondis en diagonale 20" o:spid="_x0000_s1051" style="position:absolute;left:26870;width:5591;height:2975;visibility:visible;mso-wrap-style:square;v-text-anchor:middle" coordsize="559109,2975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" adj="-11796480,,5400" path="m49586,l559109,r,247923wa459937,198337,559109,297509,559109,247923,509523,297509l,297509,,49586wa,,99172,99172,,49586,49586,xe" strokecolor="#172c51" strokeweight=".35281mm">
                    <v:stroke joinstyle="miter"/>
                    <v:formulas/>
                    <v:path arrowok="t" o:connecttype="custom" o:connectlocs="279555,0;559109,148755;279555,297509;0,148755" o:connectangles="270,0,90,180" textboxrect="14523,14523,544586,282986"/>
                    <v:textbox>
                      <w:txbxContent>
                        <w:p w14:paraId="4BF92DFC" w14:textId="77777777" w:rsidR="005E2DF6" w:rsidRDefault="0000000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…….</w:t>
                          </w:r>
                        </w:p>
                      </w:txbxContent>
                    </v:textbox>
                  </v:shape>
                  <v:shape id="Rectangle : avec coins arrondis en diagonale 20" o:spid="_x0000_s1052" style="position:absolute;left:51070;top:1220;width:5591;height:2975;visibility:visible;mso-wrap-style:square;v-text-anchor:middle" coordsize="559109,2975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" adj="-11796480,,5400" path="m49586,l559109,r,247923wa459937,198337,559109,297509,559109,247923,509523,297509l,297509,,49586wa,,99172,99172,,49586,49586,xe" strokecolor="#172c51" strokeweight=".35281mm">
                    <v:stroke joinstyle="miter"/>
                    <v:formulas/>
                    <v:path arrowok="t" o:connecttype="custom" o:connectlocs="279555,0;559109,148755;279555,297509;0,148755" o:connectangles="270,0,90,180" textboxrect="14523,14523,544586,282986"/>
                    <v:textbox>
                      <w:txbxContent>
                        <w:p w14:paraId="2FA16607" w14:textId="77777777" w:rsidR="005E2DF6" w:rsidRDefault="00000000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  <w:t>635</w:t>
                          </w:r>
                        </w:p>
                      </w:txbxContent>
                    </v:textbox>
                  </v:shape>
                  <v:shape id="Rectangle : avec coins arrondis en diagonale 20" o:spid="_x0000_s1053" style="position:absolute;top:1067;width:5591;height:3883;visibility:visible;mso-wrap-style:square;v-text-anchor:middle" coordsize="559109,3882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" adj="-11796480,,5400" path="m64713,l559109,r,323559wa429683,258846,559109,388272,559109,323559,494396,388272l,388272,,64713wa,,129426,129426,,64713,64713,xe" strokecolor="#172c51" strokeweight=".35281mm">
                    <v:stroke joinstyle="miter"/>
                    <v:formulas/>
                    <v:path arrowok="t" o:connecttype="custom" o:connectlocs="279555,0;559109,194136;279555,388272;0,194136" o:connectangles="270,0,90,180" textboxrect="18954,18954,540155,369318"/>
                    <v:textbox>
                      <w:txbxContent>
                        <w:p w14:paraId="235C72ED" w14:textId="77777777" w:rsidR="005E2DF6" w:rsidRDefault="00000000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  <w:t>627</w:t>
                          </w:r>
                        </w:p>
                      </w:txbxContent>
                    </v:textbox>
                  </v:shape>
                </v:group>
                <v:group id="Groupe 25" o:spid="_x0000_s1054" style="position:absolute;left:5619;top:20097;width:48097;height:3143" coordsize="48096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">
                  <v:shape id="Rectangle : avec coins arrondis en diagonale 24" o:spid="_x0000_s1055" style="position:absolute;width:6757;height:3143;visibility:visible;mso-wrap-style:square;v-text-anchor:middle" coordsize="675778,3143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" adj="-11796480,,5400" path="m52389,l675778,r,261936wa571000,209547,675778,314325,675778,261936,623389,314325l,314325,,52389wa,,104778,104778,,52389,52389,xe" strokecolor="#172c51" strokeweight=".35281mm">
                    <v:stroke joinstyle="miter"/>
                    <v:formulas/>
                    <v:path arrowok="t" o:connecttype="custom" o:connectlocs="337889,0;675778,157163;337889,314325;0,157163" o:connectangles="270,0,90,180" textboxrect="15344,15344,660434,298981"/>
                    <v:textbox>
                      <w:txbxContent>
                        <w:p w14:paraId="3AC8F9F0" w14:textId="77777777" w:rsidR="005E2DF6" w:rsidRDefault="0000000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…….</w:t>
                          </w:r>
                        </w:p>
                        <w:p w14:paraId="4B294773" w14:textId="77777777" w:rsidR="005E2DF6" w:rsidRDefault="005E2DF6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Rectangle : avec coins arrondis en diagonale 24" o:spid="_x0000_s1056" style="position:absolute;left:9906;width:6757;height:3143;visibility:visible;mso-wrap-style:square;v-text-anchor:middle" coordsize="675778,3143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" adj="-11796480,,5400" path="m52389,l675778,r,261936wa571000,209547,675778,314325,675778,261936,623389,314325l,314325,,52389wa,,104778,104778,,52389,52389,xe" strokecolor="#172c51" strokeweight=".35281mm">
                    <v:stroke joinstyle="miter"/>
                    <v:formulas/>
                    <v:path arrowok="t" o:connecttype="custom" o:connectlocs="337889,0;675778,157163;337889,314325;0,157163" o:connectangles="270,0,90,180" textboxrect="15344,15344,660434,298981"/>
                    <v:textbox>
                      <w:txbxContent>
                        <w:p w14:paraId="63628F4A" w14:textId="77777777" w:rsidR="005E2DF6" w:rsidRDefault="0000000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  <w:t>230</w:t>
                          </w:r>
                        </w:p>
                      </w:txbxContent>
                    </v:textbox>
                  </v:shape>
                  <v:shape id="Rectangle : avec coins arrondis en diagonale 24" o:spid="_x0000_s1057" style="position:absolute;left:20574;width:6757;height:3143;visibility:visible;mso-wrap-style:square;v-text-anchor:middle" coordsize="675778,3143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" adj="-11796480,,5400" path="m52389,l675778,r,261936wa571000,209547,675778,314325,675778,261936,623389,314325l,314325,,52389wa,,104778,104778,,52389,52389,xe" strokecolor="#172c51" strokeweight=".35281mm">
                    <v:stroke joinstyle="miter"/>
                    <v:formulas/>
                    <v:path arrowok="t" o:connecttype="custom" o:connectlocs="337889,0;675778,157163;337889,314325;0,157163" o:connectangles="270,0,90,180" textboxrect="15344,15344,660434,298981"/>
                    <v:textbox>
                      <w:txbxContent>
                        <w:p w14:paraId="0283476D" w14:textId="77777777" w:rsidR="005E2DF6" w:rsidRDefault="0000000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  <w:t>240</w:t>
                          </w:r>
                        </w:p>
                      </w:txbxContent>
                    </v:textbox>
                  </v:shape>
                  <v:shape id="Rectangle : avec coins arrondis en diagonale 24" o:spid="_x0000_s1058" style="position:absolute;left:31194;width:6758;height:3143;visibility:visible;mso-wrap-style:square;v-text-anchor:middle" coordsize="675778,3143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" adj="-11796480,,5400" path="m52389,l675778,r,261936wa571000,209547,675778,314325,675778,261936,623389,314325l,314325,,52389wa,,104778,104778,,52389,52389,xe" strokecolor="#172c51" strokeweight=".35281mm">
                    <v:stroke joinstyle="miter"/>
                    <v:formulas/>
                    <v:path arrowok="t" o:connecttype="custom" o:connectlocs="337889,0;675778,157163;337889,314325;0,157163" o:connectangles="270,0,90,180" textboxrect="15344,15344,660434,298981"/>
                    <v:textbox>
                      <w:txbxContent>
                        <w:p w14:paraId="23EDD1DE" w14:textId="77777777" w:rsidR="005E2DF6" w:rsidRDefault="0000000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…….</w:t>
                          </w:r>
                        </w:p>
                        <w:p w14:paraId="75990183" w14:textId="77777777" w:rsidR="005E2DF6" w:rsidRDefault="005E2DF6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Rectangle : avec coins arrondis en diagonale 24" o:spid="_x0000_s1059" style="position:absolute;left:41338;width:6758;height:3143;visibility:visible;mso-wrap-style:square;v-text-anchor:middle" coordsize="675778,3143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" adj="-11796480,,5400" path="m52389,l675778,r,261936wa571000,209547,675778,314325,675778,261936,623389,314325l,314325,,52389wa,,104778,104778,,52389,52389,xe" strokecolor="#172c51" strokeweight=".35281mm">
                    <v:stroke joinstyle="miter"/>
                    <v:formulas/>
                    <v:path arrowok="t" o:connecttype="custom" o:connectlocs="337889,0;675778,157163;337889,314325;0,157163" o:connectangles="270,0,90,180" textboxrect="15344,15344,660434,298981"/>
                    <v:textbox>
                      <w:txbxContent>
                        <w:p w14:paraId="5889AADB" w14:textId="77777777" w:rsidR="005E2DF6" w:rsidRDefault="0000000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  <w:t>260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448E5E6" w14:textId="77777777" w:rsidR="005E2DF6" w:rsidRDefault="005E2DF6">
      <w:pPr>
        <w:bidi/>
        <w:rPr>
          <w:lang w:bidi="ar-DZ"/>
        </w:rPr>
      </w:pPr>
    </w:p>
    <w:p w14:paraId="1BA87549" w14:textId="77777777" w:rsidR="005E2DF6" w:rsidRDefault="005E2DF6">
      <w:pPr>
        <w:bidi/>
        <w:rPr>
          <w:lang w:bidi="ar-DZ"/>
        </w:rPr>
      </w:pPr>
    </w:p>
    <w:p w14:paraId="28A824FF" w14:textId="77777777" w:rsidR="005E2DF6" w:rsidRDefault="005E2DF6">
      <w:pPr>
        <w:bidi/>
        <w:rPr>
          <w:lang w:bidi="ar-DZ"/>
        </w:rPr>
      </w:pPr>
    </w:p>
    <w:p w14:paraId="55A01C4F" w14:textId="77777777" w:rsidR="005E2DF6" w:rsidRDefault="005E2DF6">
      <w:pPr>
        <w:bidi/>
        <w:rPr>
          <w:lang w:bidi="ar-DZ"/>
        </w:rPr>
      </w:pPr>
    </w:p>
    <w:p w14:paraId="7A6ADC16" w14:textId="77777777" w:rsidR="005E2DF6" w:rsidRDefault="005E2DF6">
      <w:pPr>
        <w:bidi/>
        <w:rPr>
          <w:lang w:bidi="ar-DZ"/>
        </w:rPr>
      </w:pPr>
    </w:p>
    <w:p w14:paraId="708A2C94" w14:textId="77777777" w:rsidR="005E2DF6" w:rsidRDefault="005E2DF6">
      <w:pPr>
        <w:bidi/>
        <w:rPr>
          <w:lang w:bidi="ar-DZ"/>
        </w:rPr>
      </w:pPr>
    </w:p>
    <w:p w14:paraId="7FDD1BE1" w14:textId="77777777" w:rsidR="005E2DF6" w:rsidRDefault="005E2DF6">
      <w:pPr>
        <w:bidi/>
        <w:rPr>
          <w:lang w:bidi="ar-DZ"/>
        </w:rPr>
      </w:pPr>
    </w:p>
    <w:p w14:paraId="60837927" w14:textId="77777777" w:rsidR="005E2DF6" w:rsidRDefault="005E2DF6">
      <w:pPr>
        <w:bidi/>
        <w:rPr>
          <w:lang w:bidi="ar-DZ"/>
        </w:rPr>
      </w:pPr>
    </w:p>
    <w:p w14:paraId="2ECBB518" w14:textId="77777777" w:rsidR="005E2DF6" w:rsidRDefault="005E2DF6">
      <w:pPr>
        <w:widowControl w:val="0"/>
        <w:bidi/>
        <w:spacing w:after="0" w:line="240" w:lineRule="auto"/>
        <w:rPr>
          <w:rFonts w:ascii="Sakkal Majalla" w:hAnsi="Sakkal Majalla" w:cs="Sakkal Majalla"/>
          <w:kern w:val="0"/>
          <w:sz w:val="32"/>
          <w:szCs w:val="32"/>
        </w:rPr>
      </w:pPr>
    </w:p>
    <w:p w14:paraId="57EF3116" w14:textId="77777777" w:rsidR="005E2DF6" w:rsidRDefault="00000000">
      <w:pPr>
        <w:widowControl w:val="0"/>
        <w:bidi/>
        <w:spacing w:after="0" w:line="240" w:lineRule="auto"/>
      </w:pPr>
      <w:r>
        <w:rPr>
          <w:rFonts w:ascii="XB Shafigh" w:hAnsi="XB Shafigh" w:cs="XB Shafigh"/>
          <w:kern w:val="0"/>
          <w:sz w:val="28"/>
          <w:szCs w:val="28"/>
          <w:rtl/>
          <w:lang w:val="ar-DZ" w:bidi="ar-DZ"/>
        </w:rPr>
        <w:t>ج - رَتِّبِ الْأَعْدَادَ التَّالِيَةَ مِنْ الْأَصْغَرِ إِلَى الْأَكْبَرِ</w:t>
      </w:r>
      <w:r>
        <w:rPr>
          <w:rFonts w:ascii="XB Shafigh" w:hAnsi="XB Shafigh" w:cs="XB Shafigh"/>
          <w:kern w:val="0"/>
          <w:sz w:val="28"/>
          <w:szCs w:val="28"/>
          <w:rtl/>
          <w:lang w:bidi="ar-DZ"/>
        </w:rPr>
        <w:t xml:space="preserve">  : </w:t>
      </w:r>
    </w:p>
    <w:tbl>
      <w:tblPr>
        <w:bidiVisual/>
        <w:tblW w:w="6551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6"/>
        <w:gridCol w:w="777"/>
        <w:gridCol w:w="2998"/>
      </w:tblGrid>
      <w:tr w:rsidR="005E2DF6" w14:paraId="6F002C44" w14:textId="77777777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AEAE4" w14:textId="77777777" w:rsidR="005E2DF6" w:rsidRDefault="00000000">
            <w:pPr>
              <w:widowControl w:val="0"/>
              <w:spacing w:after="0" w:line="240" w:lineRule="auto"/>
              <w:jc w:val="center"/>
            </w:pPr>
            <w:r>
              <w:rPr>
                <w:rFonts w:ascii="Sakkal Majalla" w:eastAsia="SimSun" w:hAnsi="Sakkal Majalla" w:cs="Sakkal Majalla"/>
                <w:sz w:val="32"/>
                <w:szCs w:val="32"/>
                <w:lang w:eastAsia="zh-CN" w:bidi="ar-DZ"/>
              </w:rPr>
              <w:t>.... &lt; .... &lt; .... &lt; .... &lt; .... &lt; .....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F4C3" w14:textId="77777777" w:rsidR="005E2DF6" w:rsidRDefault="00000000">
            <w:pPr>
              <w:widowControl w:val="0"/>
              <w:spacing w:after="0" w:line="240" w:lineRule="auto"/>
              <w:jc w:val="center"/>
            </w:pPr>
            <w:r>
              <w:rPr>
                <w:rFonts w:ascii="Segoe UI Symbol" w:eastAsia="SimSun" w:hAnsi="Segoe UI Symbol" w:cs="Sakkal Majalla"/>
                <w:b/>
                <w:bCs/>
                <w:sz w:val="32"/>
                <w:szCs w:val="32"/>
                <w:lang w:val="en-US" w:eastAsia="zh-CN"/>
              </w:rPr>
              <w:t>↗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79EB4" w14:textId="77777777" w:rsidR="005E2DF6" w:rsidRDefault="0000000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>620 - 450 - 375 - 800 - 529</w:t>
            </w:r>
          </w:p>
        </w:tc>
      </w:tr>
      <w:tr w:rsidR="005E2DF6" w14:paraId="170183DE" w14:textId="77777777">
        <w:tblPrEx>
          <w:tblCellMar>
            <w:top w:w="0" w:type="dxa"/>
            <w:bottom w:w="0" w:type="dxa"/>
          </w:tblCellMar>
        </w:tblPrEx>
        <w:trPr>
          <w:trHeight w:val="367"/>
          <w:jc w:val="center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F147A" w14:textId="77777777" w:rsidR="005E2DF6" w:rsidRDefault="00000000">
            <w:pPr>
              <w:widowControl w:val="0"/>
              <w:spacing w:after="0" w:line="240" w:lineRule="auto"/>
              <w:jc w:val="center"/>
            </w:pPr>
            <w:r>
              <w:rPr>
                <w:rFonts w:ascii="Sakkal Majalla" w:eastAsia="SimSun" w:hAnsi="Sakkal Majalla" w:cs="Sakkal Majalla"/>
                <w:sz w:val="32"/>
                <w:szCs w:val="32"/>
                <w:lang w:eastAsia="zh-CN" w:bidi="ar-DZ"/>
              </w:rPr>
              <w:t>.... &lt; .... &lt; .... &lt; .... &lt; .... &lt; .....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17C2F" w14:textId="77777777" w:rsidR="005E2DF6" w:rsidRDefault="00000000">
            <w:pPr>
              <w:widowControl w:val="0"/>
              <w:spacing w:after="0" w:line="240" w:lineRule="auto"/>
              <w:jc w:val="center"/>
            </w:pPr>
            <w:r>
              <w:rPr>
                <w:rFonts w:ascii="Cambria Math" w:eastAsia="SimSun" w:hAnsi="Cambria Math" w:cs="Cambria Math"/>
                <w:b/>
                <w:bCs/>
                <w:sz w:val="32"/>
                <w:szCs w:val="32"/>
                <w:lang w:eastAsia="zh-CN"/>
              </w:rPr>
              <w:t>↗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61E9E" w14:textId="77777777" w:rsidR="005E2DF6" w:rsidRDefault="0000000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-DZ"/>
              </w:rPr>
              <w:t>914 - 780 - 21 - 530 - 999</w:t>
            </w:r>
          </w:p>
        </w:tc>
      </w:tr>
    </w:tbl>
    <w:p w14:paraId="302CA7C7" w14:textId="77777777" w:rsidR="005E2DF6" w:rsidRDefault="00000000">
      <w:pPr>
        <w:widowControl w:val="0"/>
        <w:bidi/>
        <w:spacing w:after="0" w:line="240" w:lineRule="auto"/>
      </w:pPr>
      <w:r>
        <w:rPr>
          <w:rFonts w:ascii="XB Shafigh" w:hAnsi="XB Shafigh" w:cs="XB Shafigh"/>
          <w:kern w:val="0"/>
          <w:sz w:val="28"/>
          <w:szCs w:val="28"/>
          <w:rtl/>
          <w:lang w:bidi="ar-DZ"/>
        </w:rPr>
        <w:t xml:space="preserve">   • رَتِّبِ الْأَعْدَادَ التَّالِيَةَ مِنْ الْأَكْبَرِ إِلَى الْأَصْغَرِ  :</w:t>
      </w:r>
    </w:p>
    <w:tbl>
      <w:tblPr>
        <w:bidiVisual/>
        <w:tblW w:w="6551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6"/>
        <w:gridCol w:w="777"/>
        <w:gridCol w:w="2998"/>
      </w:tblGrid>
      <w:tr w:rsidR="005E2DF6" w14:paraId="5AFFD039" w14:textId="77777777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45C0" w14:textId="77777777" w:rsidR="005E2DF6" w:rsidRDefault="00000000">
            <w:pPr>
              <w:widowControl w:val="0"/>
              <w:bidi/>
              <w:spacing w:after="0" w:line="240" w:lineRule="auto"/>
              <w:jc w:val="center"/>
            </w:pPr>
            <w:r>
              <w:rPr>
                <w:rFonts w:ascii="Times New Roman" w:eastAsia="SimSun" w:hAnsi="Times New Roman" w:cs="Times New Roman"/>
                <w:color w:val="00746C"/>
                <w:sz w:val="21"/>
                <w:szCs w:val="20"/>
                <w:rtl/>
                <w:lang w:eastAsia="zh-CN"/>
              </w:rPr>
              <w:t>.... &gt; .... &gt; .... &gt; .... &gt; .... &gt; .....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9A307" w14:textId="77777777" w:rsidR="005E2DF6" w:rsidRDefault="00000000">
            <w:pPr>
              <w:widowControl w:val="0"/>
              <w:bidi/>
              <w:spacing w:after="0" w:line="240" w:lineRule="auto"/>
              <w:jc w:val="center"/>
            </w:pPr>
            <w:r>
              <w:rPr>
                <w:rFonts w:ascii="Cambria Math" w:eastAsia="SimSun" w:hAnsi="Cambria Math" w:cs="Cambria Math"/>
                <w:b/>
                <w:bCs/>
                <w:sz w:val="32"/>
                <w:szCs w:val="32"/>
                <w:rtl/>
                <w:lang w:eastAsia="zh-CN"/>
              </w:rPr>
              <w:t>↙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019EF" w14:textId="77777777" w:rsidR="005E2DF6" w:rsidRDefault="00000000">
            <w:pPr>
              <w:widowControl w:val="0"/>
              <w:bidi/>
              <w:spacing w:after="0" w:line="240" w:lineRule="auto"/>
              <w:jc w:val="both"/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>412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rtl/>
                <w:lang w:eastAsia="zh-CN" w:bidi="ar-DZ"/>
              </w:rPr>
              <w:t xml:space="preserve"> - 198 - 320 - 507 - 256</w:t>
            </w:r>
          </w:p>
        </w:tc>
      </w:tr>
      <w:tr w:rsidR="005E2DF6" w14:paraId="44571B09" w14:textId="77777777">
        <w:tblPrEx>
          <w:tblCellMar>
            <w:top w:w="0" w:type="dxa"/>
            <w:bottom w:w="0" w:type="dxa"/>
          </w:tblCellMar>
        </w:tblPrEx>
        <w:trPr>
          <w:trHeight w:val="367"/>
          <w:jc w:val="center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F1DA" w14:textId="77777777" w:rsidR="005E2DF6" w:rsidRDefault="00000000">
            <w:pPr>
              <w:widowControl w:val="0"/>
              <w:bidi/>
              <w:spacing w:after="0" w:line="240" w:lineRule="auto"/>
              <w:jc w:val="center"/>
            </w:pPr>
            <w:r>
              <w:rPr>
                <w:rFonts w:ascii="Sakkal Majalla" w:eastAsia="SimSun" w:hAnsi="Sakkal Majalla" w:cs="Sakkal Majalla"/>
                <w:sz w:val="32"/>
                <w:szCs w:val="32"/>
                <w:rtl/>
                <w:lang w:eastAsia="zh-CN" w:bidi="ar-DZ"/>
              </w:rPr>
              <w:t>.... &gt; .... &gt; .... &gt; .... &gt; .... &gt; .....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1F530" w14:textId="77777777" w:rsidR="005E2DF6" w:rsidRDefault="00000000">
            <w:pPr>
              <w:widowControl w:val="0"/>
              <w:bidi/>
              <w:spacing w:after="0" w:line="240" w:lineRule="auto"/>
              <w:jc w:val="center"/>
            </w:pPr>
            <w:r>
              <w:rPr>
                <w:rFonts w:ascii="Cambria Math" w:eastAsia="SimSun" w:hAnsi="Cambria Math" w:cs="Cambria Math"/>
                <w:b/>
                <w:bCs/>
                <w:sz w:val="32"/>
                <w:szCs w:val="32"/>
                <w:rtl/>
                <w:lang w:eastAsia="zh-CN"/>
              </w:rPr>
              <w:t>↙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806BC" w14:textId="77777777" w:rsidR="005E2DF6" w:rsidRDefault="00000000">
            <w:pPr>
              <w:widowControl w:val="0"/>
              <w:bidi/>
              <w:spacing w:after="0" w:line="240" w:lineRule="auto"/>
              <w:jc w:val="center"/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>289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rtl/>
                <w:lang w:eastAsia="zh-CN" w:bidi="ar-DZ"/>
              </w:rPr>
              <w:t xml:space="preserve"> - 176 - 423 - 315 - 237</w:t>
            </w:r>
          </w:p>
        </w:tc>
      </w:tr>
    </w:tbl>
    <w:p w14:paraId="5CB4FFB6" w14:textId="77777777" w:rsidR="005E2DF6" w:rsidRDefault="005E2DF6">
      <w:pPr>
        <w:bidi/>
        <w:rPr>
          <w:lang w:bidi="ar-DZ"/>
        </w:rPr>
      </w:pPr>
    </w:p>
    <w:p w14:paraId="26C2C1FC" w14:textId="77777777" w:rsidR="005E2DF6" w:rsidRDefault="00000000">
      <w:pPr>
        <w:widowControl w:val="0"/>
        <w:bidi/>
        <w:spacing w:after="0" w:line="240" w:lineRule="auto"/>
      </w:pPr>
      <w:r>
        <w:rPr>
          <w:rFonts w:ascii="XB Shafigh" w:hAnsi="XB Shafigh" w:cs="XB Shafigh"/>
          <w:kern w:val="0"/>
          <w:sz w:val="32"/>
          <w:szCs w:val="32"/>
          <w:rtl/>
          <w:lang w:bidi="ar-DZ"/>
        </w:rPr>
        <w:lastRenderedPageBreak/>
        <w:t xml:space="preserve">المطلب الثاني : ٱحْسُبْ مَـا يَـلـي عَمُودِيًّا   : </w:t>
      </w:r>
    </w:p>
    <w:p w14:paraId="1898A45C" w14:textId="77777777" w:rsidR="005E2DF6" w:rsidRDefault="005E2DF6">
      <w:pPr>
        <w:widowControl w:val="0"/>
        <w:bidi/>
        <w:spacing w:after="0" w:line="240" w:lineRule="auto"/>
        <w:rPr>
          <w:rFonts w:ascii="XB Shafigh" w:hAnsi="XB Shafigh" w:cs="XB Shafigh"/>
          <w:kern w:val="0"/>
          <w:sz w:val="32"/>
          <w:szCs w:val="32"/>
          <w:lang w:bidi="ar-DZ"/>
        </w:rPr>
      </w:pPr>
    </w:p>
    <w:tbl>
      <w:tblPr>
        <w:bidiVisual/>
        <w:tblW w:w="8560" w:type="dxa"/>
        <w:tblInd w:w="50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8"/>
        <w:gridCol w:w="2108"/>
        <w:gridCol w:w="2151"/>
        <w:gridCol w:w="2103"/>
      </w:tblGrid>
      <w:tr w:rsidR="005E2DF6" w14:paraId="787A6029" w14:textId="77777777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61FA9" w14:textId="77777777" w:rsidR="005E2DF6" w:rsidRDefault="00000000">
            <w:pPr>
              <w:suppressAutoHyphens w:val="0"/>
              <w:bidi/>
              <w:spacing w:after="0" w:line="240" w:lineRule="auto"/>
              <w:jc w:val="right"/>
              <w:textAlignment w:val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345</w:t>
            </w:r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+ 479 =……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5FC0" w14:textId="77777777" w:rsidR="005E2DF6" w:rsidRDefault="00000000">
            <w:pPr>
              <w:suppressAutoHyphens w:val="0"/>
              <w:bidi/>
              <w:spacing w:after="0" w:line="240" w:lineRule="auto"/>
              <w:jc w:val="right"/>
              <w:textAlignment w:val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452</w:t>
            </w:r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+  36 =……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B1BEC" w14:textId="77777777" w:rsidR="005E2DF6" w:rsidRDefault="00000000">
            <w:pPr>
              <w:suppressAutoHyphens w:val="0"/>
              <w:bidi/>
              <w:spacing w:after="0" w:line="240" w:lineRule="auto"/>
              <w:jc w:val="right"/>
              <w:textAlignment w:val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640</w:t>
            </w:r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- 210 = ……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AF809" w14:textId="77777777" w:rsidR="005E2DF6" w:rsidRDefault="00000000">
            <w:pPr>
              <w:suppressAutoHyphens w:val="0"/>
              <w:bidi/>
              <w:spacing w:after="0" w:line="240" w:lineRule="auto"/>
              <w:jc w:val="right"/>
              <w:textAlignment w:val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587</w:t>
            </w:r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– 65 = ……</w:t>
            </w:r>
          </w:p>
        </w:tc>
      </w:tr>
      <w:tr w:rsidR="005E2DF6" w14:paraId="5A4FCED6" w14:textId="77777777">
        <w:tblPrEx>
          <w:tblCellMar>
            <w:top w:w="0" w:type="dxa"/>
            <w:bottom w:w="0" w:type="dxa"/>
          </w:tblCellMar>
        </w:tblPrEx>
        <w:trPr>
          <w:trHeight w:val="2439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7FE82" w14:textId="77777777" w:rsidR="005E2DF6" w:rsidRDefault="00000000">
            <w:pPr>
              <w:suppressAutoHyphens w:val="0"/>
              <w:bidi/>
              <w:spacing w:after="0" w:line="240" w:lineRule="auto"/>
              <w:jc w:val="right"/>
              <w:textAlignment w:val="auto"/>
              <w:rPr>
                <w:rtl/>
                <w:lang w:bidi="ar-DZ"/>
              </w:rPr>
            </w:pPr>
            <w:r>
              <w:rPr>
                <w:rFonts w:ascii="Sakkal Majalla" w:hAnsi="Sakkal Majalla" w:cs="Sakkal Majalla"/>
                <w:kern w:val="0"/>
                <w:sz w:val="28"/>
                <w:szCs w:val="28"/>
                <w:rtl/>
                <w:lang w:bidi="ar-DZ"/>
              </w:rPr>
              <w:object w:dxaOrig="1875" w:dyaOrig="2445" w14:anchorId="38B952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" o:spid="_x0000_i1025" type="#_x0000_t75" style="width:93.75pt;height:122.25pt;visibility:visible;mso-wrap-style:square" o:ole="">
                  <v:imagedata r:id="rId7" o:title=""/>
                </v:shape>
                <o:OLEObject Type="Embed" ProgID="PBrush" ShapeID="Picture 49" DrawAspect="Content" ObjectID="_1802467751" r:id="rId8"/>
              </w:objec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B6D35" w14:textId="77777777" w:rsidR="005E2DF6" w:rsidRDefault="00000000">
            <w:pPr>
              <w:suppressAutoHyphens w:val="0"/>
              <w:bidi/>
              <w:spacing w:after="0" w:line="240" w:lineRule="auto"/>
              <w:jc w:val="right"/>
              <w:textAlignment w:val="auto"/>
              <w:rPr>
                <w:rtl/>
                <w:lang w:bidi="ar-DZ"/>
              </w:rPr>
            </w:pPr>
            <w:r>
              <w:rPr>
                <w:rFonts w:ascii="Sakkal Majalla" w:hAnsi="Sakkal Majalla" w:cs="Sakkal Majalla"/>
                <w:kern w:val="0"/>
                <w:sz w:val="28"/>
                <w:szCs w:val="28"/>
                <w:rtl/>
                <w:lang w:bidi="ar-DZ"/>
              </w:rPr>
              <w:object w:dxaOrig="1875" w:dyaOrig="2310" w14:anchorId="38A646D7">
                <v:shape id="Picture 50" o:spid="_x0000_i1026" type="#_x0000_t75" style="width:93.75pt;height:115.5pt;visibility:visible;mso-wrap-style:square" o:ole="">
                  <v:imagedata r:id="rId7" o:title=""/>
                </v:shape>
                <o:OLEObject Type="Embed" ProgID="PBrush" ShapeID="Picture 50" DrawAspect="Content" ObjectID="_1802467752" r:id="rId9"/>
              </w:objec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7C00" w14:textId="77777777" w:rsidR="005E2DF6" w:rsidRDefault="00000000">
            <w:pPr>
              <w:suppressAutoHyphens w:val="0"/>
              <w:bidi/>
              <w:spacing w:after="0" w:line="240" w:lineRule="auto"/>
              <w:jc w:val="center"/>
              <w:textAlignment w:val="auto"/>
              <w:rPr>
                <w:rtl/>
                <w:lang w:bidi="ar-DZ"/>
              </w:rPr>
            </w:pPr>
            <w:r>
              <w:rPr>
                <w:rFonts w:ascii="Sakkal Majalla" w:hAnsi="Sakkal Majalla" w:cs="Sakkal Majalla"/>
                <w:kern w:val="0"/>
                <w:sz w:val="28"/>
                <w:szCs w:val="28"/>
                <w:rtl/>
                <w:lang w:bidi="ar-DZ"/>
              </w:rPr>
              <w:object w:dxaOrig="1875" w:dyaOrig="2310" w14:anchorId="5DF86737">
                <v:shape id="Picture 51" o:spid="_x0000_i1027" type="#_x0000_t75" style="width:93.75pt;height:115.5pt;visibility:visible;mso-wrap-style:square" o:ole="">
                  <v:imagedata r:id="rId10" o:title=""/>
                </v:shape>
                <o:OLEObject Type="Embed" ProgID="PBrush" ShapeID="Picture 51" DrawAspect="Content" ObjectID="_1802467753" r:id="rId11"/>
              </w:objec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6B522" w14:textId="77777777" w:rsidR="005E2DF6" w:rsidRDefault="00000000">
            <w:pPr>
              <w:suppressAutoHyphens w:val="0"/>
              <w:bidi/>
              <w:spacing w:after="0" w:line="240" w:lineRule="auto"/>
              <w:jc w:val="center"/>
              <w:textAlignment w:val="auto"/>
              <w:rPr>
                <w:rtl/>
                <w:lang w:bidi="ar-DZ"/>
              </w:rPr>
            </w:pPr>
            <w:r>
              <w:rPr>
                <w:rFonts w:ascii="Sakkal Majalla" w:hAnsi="Sakkal Majalla" w:cs="Sakkal Majalla"/>
                <w:kern w:val="0"/>
                <w:sz w:val="28"/>
                <w:szCs w:val="28"/>
                <w:rtl/>
                <w:lang w:bidi="ar-DZ"/>
              </w:rPr>
              <w:object w:dxaOrig="1875" w:dyaOrig="2445" w14:anchorId="1D9CA344">
                <v:shape id="Picture 52" o:spid="_x0000_i1028" type="#_x0000_t75" style="width:93.75pt;height:122.25pt;visibility:visible;mso-wrap-style:square" o:ole="">
                  <v:imagedata r:id="rId10" o:title=""/>
                </v:shape>
                <o:OLEObject Type="Embed" ProgID="PBrush" ShapeID="Picture 52" DrawAspect="Content" ObjectID="_1802467754" r:id="rId12"/>
              </w:object>
            </w:r>
          </w:p>
        </w:tc>
      </w:tr>
    </w:tbl>
    <w:p w14:paraId="42BEE0C0" w14:textId="77777777" w:rsidR="005E2DF6" w:rsidRDefault="005E2DF6">
      <w:pPr>
        <w:bidi/>
        <w:rPr>
          <w:lang w:bidi="ar-DZ"/>
        </w:rPr>
      </w:pPr>
    </w:p>
    <w:p w14:paraId="2FC10D01" w14:textId="77777777" w:rsidR="005E2DF6" w:rsidRDefault="00000000">
      <w:pPr>
        <w:widowControl w:val="0"/>
        <w:bidi/>
        <w:spacing w:after="0" w:line="240" w:lineRule="auto"/>
      </w:pPr>
      <w:bookmarkStart w:id="1" w:name="_Hlk184158112"/>
      <w:r>
        <w:rPr>
          <w:rFonts w:ascii="Sakkal Majalla" w:hAnsi="Sakkal Majalla" w:cs="Sakkal Majalla"/>
          <w:b/>
          <w:bCs/>
          <w:kern w:val="0"/>
          <w:sz w:val="32"/>
          <w:szCs w:val="32"/>
          <w:rtl/>
          <w:lang w:bidi="ar-DZ"/>
        </w:rPr>
        <w:t xml:space="preserve">المطلب الثالث : </w:t>
      </w:r>
    </w:p>
    <w:p w14:paraId="1C1C9E61" w14:textId="77777777" w:rsidR="005E2DF6" w:rsidRDefault="00000000">
      <w:pPr>
        <w:widowControl w:val="0"/>
        <w:bidi/>
        <w:spacing w:after="0" w:line="240" w:lineRule="auto"/>
        <w:ind w:firstLine="708"/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302BF7" wp14:editId="5C13686A">
                <wp:simplePos x="0" y="0"/>
                <wp:positionH relativeFrom="column">
                  <wp:posOffset>-966465</wp:posOffset>
                </wp:positionH>
                <wp:positionV relativeFrom="paragraph">
                  <wp:posOffset>278133</wp:posOffset>
                </wp:positionV>
                <wp:extent cx="1304921" cy="1038228"/>
                <wp:effectExtent l="0" t="0" r="0" b="9522"/>
                <wp:wrapNone/>
                <wp:docPr id="8308972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1" cy="1038228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3E4ED7FF" w14:textId="77777777" w:rsidR="005E2DF6" w:rsidRDefault="000000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B90C66" wp14:editId="6E1D9E5C">
                                  <wp:extent cx="944940" cy="805339"/>
                                  <wp:effectExtent l="209550" t="152400" r="159960" b="204311"/>
                                  <wp:docPr id="2092643567" name="Image 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4940" cy="805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8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</a:ln>
                                          <a:effectLst>
                                            <a:outerShdw blurRad="152400" dist="38098" dir="7799737" algn="tl">
                                              <a:srgbClr val="000000"/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02BF7" id="Rectangle 2" o:spid="_x0000_s1060" style="position:absolute;left:0;text-align:left;margin-left:-76.1pt;margin-top:21.9pt;width:102.75pt;height:8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" filled="f" stroked="f">
                <v:textbox>
                  <w:txbxContent>
                    <w:p w14:paraId="3E4ED7FF" w14:textId="77777777" w:rsidR="005E2DF6" w:rsidRDefault="000000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8B90C66" wp14:editId="6E1D9E5C">
                            <wp:extent cx="944940" cy="805339"/>
                            <wp:effectExtent l="209550" t="152400" r="159960" b="204311"/>
                            <wp:docPr id="2092643567" name="Image 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4940" cy="8053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8">
                                      <a:solidFill>
                                        <a:srgbClr val="000000"/>
                                      </a:solidFill>
                                      <a:prstDash val="solid"/>
                                    </a:ln>
                                    <a:effectLst>
                                      <a:outerShdw blurRad="152400" dist="38098" dir="7799737" algn="tl">
                                        <a:srgbClr val="000000"/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99817F" wp14:editId="6F09E0EA">
                <wp:simplePos x="0" y="0"/>
                <wp:positionH relativeFrom="column">
                  <wp:posOffset>109856</wp:posOffset>
                </wp:positionH>
                <wp:positionV relativeFrom="paragraph">
                  <wp:posOffset>278133</wp:posOffset>
                </wp:positionV>
                <wp:extent cx="1266828" cy="1038228"/>
                <wp:effectExtent l="0" t="0" r="0" b="9522"/>
                <wp:wrapNone/>
                <wp:docPr id="22113720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8" cy="1038228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17FEB7E7" w14:textId="77777777" w:rsidR="005E2DF6" w:rsidRDefault="000000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5132A0" wp14:editId="230FD9B3">
                                  <wp:extent cx="899797" cy="781053"/>
                                  <wp:effectExtent l="209550" t="152400" r="147953" b="209547"/>
                                  <wp:docPr id="1193102870" name="Image 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99797" cy="7810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8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</a:ln>
                                          <a:effectLst>
                                            <a:outerShdw blurRad="152400" dist="38098" dir="7799737" algn="tl">
                                              <a:srgbClr val="000000"/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9817F" id="_x0000_s1061" style="position:absolute;left:0;text-align:left;margin-left:8.65pt;margin-top:21.9pt;width:99.75pt;height:8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" filled="f" stroked="f">
                <v:textbox>
                  <w:txbxContent>
                    <w:p w14:paraId="17FEB7E7" w14:textId="77777777" w:rsidR="005E2DF6" w:rsidRDefault="000000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15132A0" wp14:editId="230FD9B3">
                            <wp:extent cx="899797" cy="781053"/>
                            <wp:effectExtent l="209550" t="152400" r="147953" b="209547"/>
                            <wp:docPr id="1193102870" name="Image 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99797" cy="7810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8">
                                      <a:solidFill>
                                        <a:srgbClr val="000000"/>
                                      </a:solidFill>
                                      <a:prstDash val="solid"/>
                                    </a:ln>
                                    <a:effectLst>
                                      <a:outerShdw blurRad="152400" dist="38098" dir="7799737" algn="tl">
                                        <a:srgbClr val="000000"/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0F4BFDD" w14:textId="77777777" w:rsidR="005E2DF6" w:rsidRDefault="00000000">
      <w:pPr>
        <w:widowControl w:val="0"/>
        <w:bidi/>
        <w:spacing w:after="0" w:line="240" w:lineRule="auto"/>
      </w:pP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اِشْتَرَى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أَحْمَدُ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صُنْدُوقَيْنِ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مِنَ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الْبُرْتُقَالِ.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</w:rPr>
        <w:br/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الصُّنْدُوقُ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الْأَوَّلُ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يَحْتَوِي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عَلَى 3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 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صُفُوفٍ،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فِي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كُلُّ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صَفٍّ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 xml:space="preserve">4 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بُرْتُقَالَاتٍ.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</w:rPr>
        <w:br/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الصُّنْدُوقُ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الثَّانِي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يَحْتَوِي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عَلَى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4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صُفُوفٍ،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فِي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كُلُّ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صَفٍّ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 xml:space="preserve">5 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بُرْتُقَالَاتٍ.</w:t>
      </w:r>
    </w:p>
    <w:p w14:paraId="187145D9" w14:textId="77777777" w:rsidR="005E2DF6" w:rsidRDefault="00000000">
      <w:pPr>
        <w:numPr>
          <w:ilvl w:val="0"/>
          <w:numId w:val="1"/>
        </w:numPr>
        <w:bidi/>
        <w:spacing w:before="100" w:after="100" w:line="240" w:lineRule="auto"/>
      </w:pPr>
      <w:bookmarkStart w:id="2" w:name="_Hlk184158044"/>
      <w:bookmarkEnd w:id="1"/>
      <w:r>
        <w:rPr>
          <w:rFonts w:ascii="Sakkal Majalla" w:eastAsia="Times New Roman" w:hAnsi="Sakkal Majalla" w:cs="Sakkal Majalla"/>
          <w:kern w:val="0"/>
          <w:sz w:val="36"/>
          <w:szCs w:val="36"/>
          <w:rtl/>
        </w:rPr>
        <w:t xml:space="preserve">اُرْسُمْ تَمْثِيلاً لِكُلِّ 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صُنْدُوقٍ</w:t>
      </w:r>
    </w:p>
    <w:tbl>
      <w:tblPr>
        <w:bidiVisual/>
        <w:tblW w:w="878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1"/>
        <w:gridCol w:w="6105"/>
      </w:tblGrid>
      <w:tr w:rsidR="005E2DF6" w14:paraId="4A1AA707" w14:textId="77777777">
        <w:tblPrEx>
          <w:tblCellMar>
            <w:top w:w="0" w:type="dxa"/>
            <w:bottom w:w="0" w:type="dxa"/>
          </w:tblCellMar>
        </w:tblPrEx>
        <w:trPr>
          <w:trHeight w:val="1408"/>
        </w:trPr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End w:id="2"/>
          <w:p w14:paraId="4C915106" w14:textId="77777777" w:rsidR="005E2DF6" w:rsidRDefault="00000000">
            <w:pPr>
              <w:bidi/>
              <w:spacing w:after="0" w:line="276" w:lineRule="auto"/>
              <w:jc w:val="center"/>
            </w:pPr>
            <w:r>
              <w:rPr>
                <w:rStyle w:val="vocalized"/>
                <w:rFonts w:ascii="XB Shafigh" w:hAnsi="XB Shafigh" w:cs="XB Shafigh"/>
                <w:color w:val="000000"/>
                <w:sz w:val="28"/>
                <w:szCs w:val="28"/>
                <w:shd w:val="clear" w:color="auto" w:fill="FFFFFF"/>
                <w:rtl/>
              </w:rPr>
              <w:t>الصُّنْدُوقُ</w:t>
            </w:r>
            <w:r>
              <w:rPr>
                <w:rFonts w:ascii="XB Shafigh" w:hAnsi="XB Shafigh" w:cs="XB Shafigh"/>
                <w:color w:val="000000"/>
                <w:sz w:val="28"/>
                <w:szCs w:val="28"/>
                <w:shd w:val="clear" w:color="auto" w:fill="FFFFFF"/>
              </w:rPr>
              <w:br/>
            </w:r>
            <w:r>
              <w:rPr>
                <w:rStyle w:val="vocalized"/>
                <w:rFonts w:ascii="XB Shafigh" w:hAnsi="XB Shafigh" w:cs="XB Shafigh"/>
                <w:color w:val="000000"/>
                <w:sz w:val="28"/>
                <w:szCs w:val="28"/>
                <w:shd w:val="clear" w:color="auto" w:fill="FFFFFF"/>
                <w:rtl/>
              </w:rPr>
              <w:t>الْأَوَّلُ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DE400C" w14:textId="77777777" w:rsidR="005E2DF6" w:rsidRDefault="005E2DF6">
            <w:pPr>
              <w:bidi/>
              <w:spacing w:before="100" w:after="100" w:line="276" w:lineRule="auto"/>
              <w:jc w:val="center"/>
              <w:rPr>
                <w:rFonts w:ascii="Sakkal Majalla" w:eastAsia="Times New Roman" w:hAnsi="Sakkal Majalla" w:cs="Sakkal Majalla"/>
                <w:kern w:val="0"/>
                <w:sz w:val="32"/>
                <w:szCs w:val="32"/>
              </w:rPr>
            </w:pPr>
          </w:p>
          <w:p w14:paraId="524C09A4" w14:textId="77777777" w:rsidR="005E2DF6" w:rsidRDefault="005E2DF6">
            <w:pPr>
              <w:bidi/>
              <w:spacing w:before="100" w:after="100" w:line="276" w:lineRule="auto"/>
              <w:rPr>
                <w:rFonts w:ascii="Sakkal Majalla" w:eastAsia="Times New Roman" w:hAnsi="Sakkal Majalla" w:cs="Sakkal Majalla"/>
                <w:kern w:val="0"/>
                <w:sz w:val="32"/>
                <w:szCs w:val="32"/>
              </w:rPr>
            </w:pPr>
          </w:p>
        </w:tc>
      </w:tr>
      <w:tr w:rsidR="005E2DF6" w14:paraId="794C04E9" w14:textId="77777777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869832" w14:textId="77777777" w:rsidR="005E2DF6" w:rsidRDefault="00000000">
            <w:pPr>
              <w:bidi/>
              <w:spacing w:after="0" w:line="276" w:lineRule="auto"/>
              <w:jc w:val="center"/>
            </w:pPr>
            <w:r>
              <w:rPr>
                <w:rStyle w:val="vocalized"/>
                <w:rFonts w:ascii="XB Shafigh" w:hAnsi="XB Shafigh" w:cs="XB Shafigh"/>
                <w:color w:val="000000"/>
                <w:sz w:val="28"/>
                <w:szCs w:val="28"/>
                <w:shd w:val="clear" w:color="auto" w:fill="FFFFFF"/>
                <w:rtl/>
              </w:rPr>
              <w:t>الصُّنْدُوقُ</w:t>
            </w:r>
            <w:r>
              <w:rPr>
                <w:rFonts w:ascii="XB Shafigh" w:hAnsi="XB Shafigh" w:cs="XB Shafigh"/>
                <w:color w:val="000000"/>
                <w:sz w:val="28"/>
                <w:szCs w:val="28"/>
                <w:shd w:val="clear" w:color="auto" w:fill="FFFFFF"/>
              </w:rPr>
              <w:br/>
            </w:r>
            <w:r>
              <w:rPr>
                <w:rFonts w:ascii="XB Shafigh" w:hAnsi="XB Shafigh" w:cs="XB Shafigh"/>
                <w:color w:val="000000"/>
                <w:sz w:val="28"/>
                <w:szCs w:val="28"/>
                <w:shd w:val="clear" w:color="auto" w:fill="FFFFFF"/>
                <w:rtl/>
              </w:rPr>
              <w:t>الثَّانِي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89C280" w14:textId="77777777" w:rsidR="005E2DF6" w:rsidRDefault="005E2DF6">
            <w:pPr>
              <w:bidi/>
              <w:spacing w:before="100" w:after="100" w:line="276" w:lineRule="auto"/>
              <w:rPr>
                <w:rFonts w:ascii="Sakkal Majalla" w:eastAsia="Times New Roman" w:hAnsi="Sakkal Majalla" w:cs="Sakkal Majalla"/>
                <w:kern w:val="0"/>
                <w:sz w:val="32"/>
                <w:szCs w:val="32"/>
              </w:rPr>
            </w:pPr>
          </w:p>
          <w:p w14:paraId="40F7B0F2" w14:textId="77777777" w:rsidR="005E2DF6" w:rsidRDefault="005E2DF6">
            <w:pPr>
              <w:bidi/>
              <w:spacing w:before="100" w:after="100" w:line="276" w:lineRule="auto"/>
              <w:rPr>
                <w:rFonts w:ascii="Sakkal Majalla" w:eastAsia="Times New Roman" w:hAnsi="Sakkal Majalla" w:cs="Sakkal Majalla"/>
                <w:kern w:val="0"/>
                <w:sz w:val="32"/>
                <w:szCs w:val="32"/>
              </w:rPr>
            </w:pPr>
          </w:p>
        </w:tc>
      </w:tr>
    </w:tbl>
    <w:p w14:paraId="7465460B" w14:textId="77777777" w:rsidR="005E2DF6" w:rsidRDefault="005E2DF6">
      <w:pPr>
        <w:bidi/>
        <w:rPr>
          <w:lang w:bidi="ar-DZ"/>
        </w:rPr>
      </w:pPr>
    </w:p>
    <w:p w14:paraId="6C3D074F" w14:textId="77777777" w:rsidR="005E2DF6" w:rsidRDefault="00000000">
      <w:pPr>
        <w:bidi/>
      </w:pPr>
      <w:r>
        <w:rPr>
          <w:sz w:val="28"/>
          <w:szCs w:val="28"/>
          <w:lang w:bidi="ar-DZ"/>
        </w:rPr>
        <w:t>2</w:t>
      </w:r>
      <w:r>
        <w:rPr>
          <w:sz w:val="28"/>
          <w:szCs w:val="28"/>
          <w:rtl/>
          <w:lang w:bidi="ar-DZ"/>
        </w:rPr>
        <w:t xml:space="preserve"> </w:t>
      </w:r>
      <w:r>
        <w:rPr>
          <w:rFonts w:ascii="XB Shafigh" w:hAnsi="XB Shafigh" w:cs="XB Shafigh"/>
          <w:color w:val="000000"/>
          <w:sz w:val="28"/>
          <w:szCs w:val="28"/>
          <w:rtl/>
          <w:lang w:bidi="ar-DZ"/>
        </w:rPr>
        <w:t xml:space="preserve">- 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اُحْسُبْ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عَدَدَ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حَبَّاتِ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الْبُرْتُقَالِ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فِي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كُلُّ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 xml:space="preserve">صُنْدُوقٍ. 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</w:rPr>
        <w:br/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 xml:space="preserve">3 - 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قَارِنْ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بَيْنَ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عَدَدِ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حَبَّاتِ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الْبُرْتُقَالِ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فِي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الصُّنْدُوقِ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الْأَوَّلِ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وَ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الصُّنْدُوقُ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الثَّانِي.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</w:rPr>
        <w:br/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4 -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 xml:space="preserve">  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إِذَا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تَمَّ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تَوْزِيعِ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10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حَبَّاتٍ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يَوْمِيًّا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مِنَ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الصُّنْدُوقِ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الثَّانِي.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</w:rPr>
        <w:br/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 xml:space="preserve">5 - 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كَمْ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يَوْمًا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يَلْزَمُهُ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لِإنْهَاءِ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كُلُّ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حَبَّاتِ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الْبُرْتُقَالِ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الْمَوْجُودِ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فِي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الصُّنْدُوقِ؟</w:t>
      </w:r>
    </w:p>
    <w:p w14:paraId="7C4E5084" w14:textId="77777777" w:rsidR="005E2DF6" w:rsidRDefault="005E2DF6">
      <w:pPr>
        <w:bidi/>
      </w:pPr>
    </w:p>
    <w:p w14:paraId="6373CAAB" w14:textId="77777777" w:rsidR="005E2DF6" w:rsidRDefault="005E2DF6">
      <w:pPr>
        <w:bidi/>
        <w:rPr>
          <w:rFonts w:ascii="XB Shafigh" w:hAnsi="XB Shafigh" w:cs="XB Shafigh"/>
          <w:color w:val="000000"/>
          <w:sz w:val="28"/>
          <w:szCs w:val="28"/>
        </w:rPr>
      </w:pPr>
    </w:p>
    <w:p w14:paraId="6C32DF8E" w14:textId="77777777" w:rsidR="005E2DF6" w:rsidRDefault="00000000">
      <w:pPr>
        <w:bidi/>
        <w:spacing w:after="0" w:line="240" w:lineRule="auto"/>
        <w:ind w:left="283"/>
        <w:jc w:val="center"/>
      </w:pPr>
      <w:r>
        <w:rPr>
          <w:rFonts w:ascii="Sakkal Majalla" w:hAnsi="Sakkal Majalla" w:cs="Sakkal Majalla"/>
          <w:b/>
          <w:bCs/>
          <w:kern w:val="0"/>
          <w:sz w:val="32"/>
          <w:szCs w:val="32"/>
          <w:rtl/>
          <w:lang w:bidi="ar-DZ"/>
        </w:rPr>
        <w:t xml:space="preserve">نموذج التصحيح وسلّم التقديرات لموضوع الرياضيات نهاية الطور الأول </w:t>
      </w:r>
    </w:p>
    <w:p w14:paraId="76B737D4" w14:textId="77777777" w:rsidR="005E2DF6" w:rsidRDefault="005E2DF6">
      <w:pPr>
        <w:bidi/>
        <w:spacing w:after="0" w:line="240" w:lineRule="auto"/>
        <w:ind w:left="283"/>
        <w:jc w:val="center"/>
        <w:rPr>
          <w:rFonts w:ascii="Sakkal Majalla" w:hAnsi="Sakkal Majalla" w:cs="Sakkal Majalla"/>
          <w:b/>
          <w:bCs/>
          <w:kern w:val="0"/>
          <w:sz w:val="36"/>
          <w:szCs w:val="36"/>
          <w:lang w:bidi="ar-DZ"/>
        </w:rPr>
      </w:pPr>
    </w:p>
    <w:p w14:paraId="6DE5B9EC" w14:textId="77777777" w:rsidR="005E2DF6" w:rsidRDefault="00000000">
      <w:pPr>
        <w:shd w:val="clear" w:color="auto" w:fill="FFFFFF"/>
        <w:bidi/>
        <w:spacing w:after="0" w:line="240" w:lineRule="auto"/>
        <w:ind w:left="360"/>
        <w:jc w:val="center"/>
      </w:pPr>
      <w:r>
        <w:rPr>
          <w:rFonts w:ascii="Sakkal Majalla" w:eastAsia="Times New Roman" w:hAnsi="Sakkal Majalla" w:cs="Sakkal Majalla"/>
          <w:b/>
          <w:bCs/>
          <w:color w:val="000000"/>
          <w:kern w:val="0"/>
          <w:sz w:val="32"/>
          <w:szCs w:val="32"/>
          <w:shd w:val="clear" w:color="auto" w:fill="00FFFF"/>
          <w:rtl/>
          <w:lang w:val="en-US" w:bidi="ar-DZ"/>
        </w:rPr>
        <w:t xml:space="preserve">الجزء الأول : كفاءة التحكم نظام العد والحساب </w:t>
      </w:r>
      <w:r>
        <w:rPr>
          <w:rFonts w:ascii="Sakkal Majalla" w:hAnsi="Sakkal Majalla" w:cs="Sakkal Majalla"/>
          <w:b/>
          <w:bCs/>
          <w:kern w:val="0"/>
          <w:sz w:val="32"/>
          <w:szCs w:val="32"/>
          <w:shd w:val="clear" w:color="auto" w:fill="00FFFF"/>
          <w:rtl/>
          <w:lang w:bidi="ar-DZ"/>
        </w:rPr>
        <w:t xml:space="preserve">على الأعداد </w:t>
      </w:r>
      <w:r>
        <w:rPr>
          <w:rFonts w:ascii="Sakkal Majalla" w:eastAsia="SimSun" w:hAnsi="Sakkal Majalla" w:cs="Sakkal Majalla"/>
          <w:b/>
          <w:bCs/>
          <w:sz w:val="36"/>
          <w:szCs w:val="36"/>
          <w:shd w:val="clear" w:color="auto" w:fill="00FFFF"/>
          <w:rtl/>
          <w:lang w:val="en-US" w:eastAsia="zh-CN" w:bidi="ar-DZ"/>
        </w:rPr>
        <w:t>&gt;</w:t>
      </w:r>
      <w:r>
        <w:rPr>
          <w:rFonts w:ascii="Sakkal Majalla" w:hAnsi="Sakkal Majalla" w:cs="Sakkal Majalla"/>
          <w:kern w:val="0"/>
          <w:sz w:val="32"/>
          <w:szCs w:val="32"/>
          <w:shd w:val="clear" w:color="auto" w:fill="00FFFF"/>
          <w:rtl/>
          <w:lang w:val="en-US" w:bidi="ar-DZ"/>
        </w:rPr>
        <w:t xml:space="preserve"> </w:t>
      </w:r>
      <w:r>
        <w:rPr>
          <w:rFonts w:ascii="Sakkal Majalla" w:hAnsi="Sakkal Majalla" w:cs="Sakkal Majalla"/>
          <w:kern w:val="0"/>
          <w:sz w:val="32"/>
          <w:szCs w:val="32"/>
          <w:shd w:val="clear" w:color="auto" w:fill="00FFFF"/>
          <w:rtl/>
          <w:lang w:bidi="ar-DZ"/>
        </w:rPr>
        <w:t>1000</w:t>
      </w:r>
    </w:p>
    <w:p w14:paraId="211A80F5" w14:textId="77777777" w:rsidR="005E2DF6" w:rsidRDefault="005E2DF6">
      <w:pPr>
        <w:bidi/>
        <w:rPr>
          <w:lang w:bidi="ar-DZ"/>
        </w:rPr>
      </w:pPr>
    </w:p>
    <w:tbl>
      <w:tblPr>
        <w:bidiVisual/>
        <w:tblW w:w="9786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  <w:gridCol w:w="6411"/>
        <w:gridCol w:w="561"/>
        <w:gridCol w:w="562"/>
        <w:gridCol w:w="561"/>
        <w:gridCol w:w="561"/>
      </w:tblGrid>
      <w:tr w:rsidR="005E2DF6" w14:paraId="7A707F97" w14:textId="77777777">
        <w:tblPrEx>
          <w:tblCellMar>
            <w:top w:w="0" w:type="dxa"/>
            <w:bottom w:w="0" w:type="dxa"/>
          </w:tblCellMar>
        </w:tblPrEx>
        <w:trPr>
          <w:trHeight w:val="428"/>
          <w:jc w:val="center"/>
        </w:trPr>
        <w:tc>
          <w:tcPr>
            <w:tcW w:w="7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D1F1FA" w14:textId="77777777" w:rsidR="005E2DF6" w:rsidRDefault="00000000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 w:bidi="ar-DZ"/>
              </w:rPr>
              <w:t>عناصر الإجابة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9B95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3CB56C" w14:textId="77777777" w:rsidR="005E2DF6" w:rsidRDefault="00000000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/>
              </w:rPr>
              <w:t>أ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CEB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08D383" w14:textId="77777777" w:rsidR="005E2DF6" w:rsidRDefault="00000000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/>
              </w:rPr>
              <w:t>ب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A73C47" w14:textId="77777777" w:rsidR="005E2DF6" w:rsidRDefault="00000000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/>
              </w:rPr>
              <w:t>ج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C05B03" w14:textId="77777777" w:rsidR="005E2DF6" w:rsidRDefault="00000000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/>
              </w:rPr>
              <w:t>د</w:t>
            </w:r>
          </w:p>
        </w:tc>
      </w:tr>
      <w:tr w:rsidR="005E2DF6" w14:paraId="37B24F9C" w14:textId="77777777">
        <w:tblPrEx>
          <w:tblCellMar>
            <w:top w:w="0" w:type="dxa"/>
            <w:bottom w:w="0" w:type="dxa"/>
          </w:tblCellMar>
        </w:tblPrEx>
        <w:trPr>
          <w:trHeight w:val="402"/>
          <w:jc w:val="center"/>
        </w:trPr>
        <w:tc>
          <w:tcPr>
            <w:tcW w:w="11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DBCDA6" w14:textId="77777777" w:rsidR="005E2DF6" w:rsidRDefault="00000000">
            <w:pPr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/>
              </w:rPr>
              <w:t>الجواب 1</w:t>
            </w:r>
          </w:p>
        </w:tc>
        <w:tc>
          <w:tcPr>
            <w:tcW w:w="8656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6D34A5" w14:textId="77777777" w:rsidR="005E2DF6" w:rsidRDefault="00000000">
            <w:pPr>
              <w:bidi/>
              <w:spacing w:after="0" w:line="240" w:lineRule="auto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u w:val="single"/>
                <w:shd w:val="clear" w:color="auto" w:fill="FFFF00"/>
                <w:rtl/>
                <w:lang w:val="en-US" w:bidi="ar-DZ"/>
              </w:rPr>
              <w:t>المعيار1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shd w:val="clear" w:color="auto" w:fill="FFFF00"/>
                <w:rtl/>
                <w:lang w:val="en-US" w:bidi="ar-DZ"/>
              </w:rPr>
              <w:t xml:space="preserve">: </w:t>
            </w:r>
            <w:r>
              <w:rPr>
                <w:rFonts w:ascii="Sakkal Majalla" w:hAnsi="Sakkal Majalla" w:cs="Sakkal Majalla"/>
                <w:kern w:val="0"/>
                <w:sz w:val="32"/>
                <w:szCs w:val="32"/>
                <w:shd w:val="clear" w:color="auto" w:fill="FFFF00"/>
                <w:rtl/>
                <w:lang w:val="en-US" w:bidi="ar-DZ"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shd w:val="clear" w:color="auto" w:fill="FFFF00"/>
                <w:rtl/>
                <w:lang w:val="en-US" w:bidi="ar-DZ"/>
              </w:rPr>
              <w:t>التحكم في موارد نظام العد العشري</w:t>
            </w:r>
          </w:p>
          <w:p w14:paraId="7F896186" w14:textId="77777777" w:rsidR="005E2DF6" w:rsidRDefault="00000000">
            <w:pPr>
              <w:bidi/>
              <w:spacing w:after="0" w:line="240" w:lineRule="auto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عناصر الإجابة: </w:t>
            </w:r>
          </w:p>
          <w:p w14:paraId="546F4BBD" w14:textId="77777777" w:rsidR="005E2DF6" w:rsidRDefault="00000000">
            <w:pPr>
              <w:numPr>
                <w:ilvl w:val="0"/>
                <w:numId w:val="2"/>
              </w:numPr>
              <w:bidi/>
              <w:spacing w:after="0" w:line="240" w:lineRule="auto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u w:val="single"/>
                <w:lang w:val="en-US" w:bidi="ar-DZ"/>
              </w:rPr>
              <w:t>639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، 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u w:val="single"/>
                <w:rtl/>
                <w:lang w:val="en-US" w:bidi="ar-DZ"/>
              </w:rPr>
              <w:t>150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، </w:t>
            </w:r>
          </w:p>
          <w:p w14:paraId="4CB96774" w14:textId="77777777" w:rsidR="005E2DF6" w:rsidRDefault="00000000">
            <w:pPr>
              <w:bidi/>
              <w:spacing w:after="0" w:line="240" w:lineRule="auto"/>
              <w:ind w:left="360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u w:val="single"/>
                <w:rtl/>
                <w:lang w:val="en-US" w:bidi="ar-DZ"/>
              </w:rPr>
              <w:t xml:space="preserve">* مئتان سبعة و أربعون 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، 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u w:val="single"/>
                <w:rtl/>
                <w:lang w:val="en-US" w:bidi="ar-DZ"/>
              </w:rPr>
              <w:t>ثمان مئة و خمسة و ستون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 </w:t>
            </w:r>
          </w:p>
          <w:p w14:paraId="7FC2A627" w14:textId="77777777" w:rsidR="005E2DF6" w:rsidRDefault="00000000">
            <w:pPr>
              <w:bidi/>
              <w:spacing w:after="0" w:line="240" w:lineRule="auto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 ب) 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u w:val="single"/>
                <w:rtl/>
                <w:lang w:val="en-US" w:bidi="ar-DZ"/>
              </w:rPr>
              <w:t>197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، 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u w:val="single"/>
                <w:rtl/>
                <w:lang w:val="en-US" w:bidi="ar-DZ"/>
              </w:rPr>
              <w:t>631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، 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u w:val="single"/>
                <w:rtl/>
                <w:lang w:val="en-US" w:bidi="ar-DZ"/>
              </w:rPr>
              <w:t>220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، 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u w:val="single"/>
                <w:rtl/>
                <w:lang w:val="en-US" w:bidi="ar-DZ"/>
              </w:rPr>
              <w:t>250</w:t>
            </w:r>
          </w:p>
          <w:p w14:paraId="696D1E47" w14:textId="77777777" w:rsidR="005E2DF6" w:rsidRDefault="00000000">
            <w:pPr>
              <w:bidi/>
              <w:spacing w:after="0" w:line="240" w:lineRule="auto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  ج) ترتيب المجموعة الأولى:  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u w:val="single"/>
                <w:rtl/>
                <w:lang w:val="en-US" w:bidi="ar-DZ"/>
              </w:rPr>
              <w:t xml:space="preserve">800 &gt;620 &gt;529&gt;450 &gt;375 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    </w:t>
            </w:r>
          </w:p>
          <w:p w14:paraId="1A2F6A3A" w14:textId="77777777" w:rsidR="005E2DF6" w:rsidRDefault="00000000">
            <w:pPr>
              <w:bidi/>
              <w:spacing w:after="0" w:line="240" w:lineRule="auto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ترتيب المجموعة الثانية : 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u w:val="single"/>
                <w:rtl/>
                <w:lang w:val="en-US" w:bidi="ar-DZ"/>
              </w:rPr>
              <w:t xml:space="preserve">999 &gt;914 &gt;780 &gt;530 &gt;21   </w:t>
            </w:r>
          </w:p>
          <w:p w14:paraId="280B0425" w14:textId="77777777" w:rsidR="005E2DF6" w:rsidRDefault="00000000">
            <w:pPr>
              <w:bidi/>
              <w:spacing w:after="0" w:line="240" w:lineRule="auto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  ترتيب المجموعة الثالثة : 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u w:val="single"/>
                <w:rtl/>
                <w:lang w:val="en-US" w:bidi="ar-DZ"/>
              </w:rPr>
              <w:t xml:space="preserve">198 &lt;256&lt;320 &lt;412 &lt;507   </w:t>
            </w:r>
          </w:p>
          <w:p w14:paraId="49AAC772" w14:textId="77777777" w:rsidR="005E2DF6" w:rsidRDefault="00000000">
            <w:pPr>
              <w:bidi/>
              <w:spacing w:after="0" w:line="240" w:lineRule="auto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ترتيب المجموعة الرابعة : 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u w:val="single"/>
                <w:rtl/>
                <w:lang w:val="en-US" w:bidi="ar-DZ"/>
              </w:rPr>
              <w:t xml:space="preserve">176 &lt;237&lt;289 &lt;315 &lt;423   </w:t>
            </w:r>
          </w:p>
        </w:tc>
      </w:tr>
      <w:tr w:rsidR="005E2DF6" w14:paraId="057C86D4" w14:textId="77777777">
        <w:tblPrEx>
          <w:tblCellMar>
            <w:top w:w="0" w:type="dxa"/>
            <w:bottom w:w="0" w:type="dxa"/>
          </w:tblCellMar>
        </w:tblPrEx>
        <w:trPr>
          <w:trHeight w:val="402"/>
          <w:jc w:val="center"/>
        </w:trPr>
        <w:tc>
          <w:tcPr>
            <w:tcW w:w="113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A4DC6D" w14:textId="77777777" w:rsidR="005E2DF6" w:rsidRDefault="00000000">
            <w:pPr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 w:bidi="ar-DZ"/>
              </w:rPr>
              <w:t>التقديرات</w:t>
            </w: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 w:bidi="ar-DZ"/>
              </w:rPr>
              <w:t xml:space="preserve"> </w:t>
            </w:r>
          </w:p>
        </w:tc>
        <w:tc>
          <w:tcPr>
            <w:tcW w:w="6411" w:type="dxa"/>
            <w:tcBorders>
              <w:top w:val="single" w:sz="8" w:space="0" w:color="000000"/>
              <w:left w:val="single" w:sz="4" w:space="0" w:color="000000"/>
              <w:bottom w:val="dashed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A929C0" w14:textId="77777777" w:rsidR="005E2DF6" w:rsidRDefault="00000000">
            <w:pPr>
              <w:numPr>
                <w:ilvl w:val="1"/>
                <w:numId w:val="3"/>
              </w:numPr>
              <w:bidi/>
              <w:spacing w:after="0" w:line="247" w:lineRule="auto"/>
              <w:ind w:left="331" w:hanging="331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>من 12 إلى 10 إجابات صحيحة</w:t>
            </w:r>
          </w:p>
        </w:tc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B370A8" w14:textId="77777777" w:rsidR="005E2DF6" w:rsidRDefault="00000000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F5C8EE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2A1B85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6E749E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</w:tr>
      <w:tr w:rsidR="005E2DF6" w14:paraId="27F94149" w14:textId="77777777">
        <w:tblPrEx>
          <w:tblCellMar>
            <w:top w:w="0" w:type="dxa"/>
            <w:bottom w:w="0" w:type="dxa"/>
          </w:tblCellMar>
        </w:tblPrEx>
        <w:trPr>
          <w:trHeight w:val="402"/>
          <w:jc w:val="center"/>
        </w:trPr>
        <w:tc>
          <w:tcPr>
            <w:tcW w:w="113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4D2AAF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 w:bidi="ar-DZ"/>
              </w:rPr>
            </w:pPr>
          </w:p>
        </w:tc>
        <w:tc>
          <w:tcPr>
            <w:tcW w:w="641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6B40B7" w14:textId="77777777" w:rsidR="005E2DF6" w:rsidRDefault="00000000">
            <w:pPr>
              <w:numPr>
                <w:ilvl w:val="1"/>
                <w:numId w:val="3"/>
              </w:numPr>
              <w:bidi/>
              <w:spacing w:after="0" w:line="247" w:lineRule="auto"/>
              <w:ind w:left="331" w:hanging="331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من 9 إلى 07 إجابات صحيحة </w:t>
            </w:r>
          </w:p>
        </w:tc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9E80E8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2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C41AD2" w14:textId="77777777" w:rsidR="005E2DF6" w:rsidRDefault="00000000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45E29F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13E306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</w:tr>
      <w:tr w:rsidR="005E2DF6" w14:paraId="0442A628" w14:textId="77777777">
        <w:tblPrEx>
          <w:tblCellMar>
            <w:top w:w="0" w:type="dxa"/>
            <w:bottom w:w="0" w:type="dxa"/>
          </w:tblCellMar>
        </w:tblPrEx>
        <w:trPr>
          <w:trHeight w:val="402"/>
          <w:jc w:val="center"/>
        </w:trPr>
        <w:tc>
          <w:tcPr>
            <w:tcW w:w="113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4A5AC6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 w:bidi="ar-DZ"/>
              </w:rPr>
            </w:pPr>
          </w:p>
        </w:tc>
        <w:tc>
          <w:tcPr>
            <w:tcW w:w="641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891BD2" w14:textId="77777777" w:rsidR="005E2DF6" w:rsidRDefault="00000000">
            <w:pPr>
              <w:numPr>
                <w:ilvl w:val="1"/>
                <w:numId w:val="3"/>
              </w:numPr>
              <w:bidi/>
              <w:spacing w:after="0" w:line="247" w:lineRule="auto"/>
              <w:ind w:left="331" w:hanging="331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>من 06 إلى 04 إجابات صحيحة</w:t>
            </w:r>
          </w:p>
        </w:tc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FD227A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2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207E54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9B5ED1" w14:textId="77777777" w:rsidR="005E2DF6" w:rsidRDefault="00000000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914CF7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</w:tr>
      <w:tr w:rsidR="005E2DF6" w14:paraId="4D837DCF" w14:textId="77777777">
        <w:tblPrEx>
          <w:tblCellMar>
            <w:top w:w="0" w:type="dxa"/>
            <w:bottom w:w="0" w:type="dxa"/>
          </w:tblCellMar>
        </w:tblPrEx>
        <w:trPr>
          <w:trHeight w:val="402"/>
          <w:jc w:val="center"/>
        </w:trPr>
        <w:tc>
          <w:tcPr>
            <w:tcW w:w="113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ECFAEA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 w:bidi="ar-DZ"/>
              </w:rPr>
            </w:pPr>
          </w:p>
        </w:tc>
        <w:tc>
          <w:tcPr>
            <w:tcW w:w="6411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62A732" w14:textId="77777777" w:rsidR="005E2DF6" w:rsidRDefault="00000000">
            <w:pPr>
              <w:numPr>
                <w:ilvl w:val="1"/>
                <w:numId w:val="3"/>
              </w:numPr>
              <w:bidi/>
              <w:spacing w:after="0" w:line="247" w:lineRule="auto"/>
              <w:ind w:left="331" w:hanging="331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lang w:val="en-US" w:bidi="ar-DZ"/>
              </w:rPr>
              <w:t>03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 إجابات صحيحة أو دون ذلك </w:t>
            </w:r>
          </w:p>
        </w:tc>
        <w:tc>
          <w:tcPr>
            <w:tcW w:w="561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B4E7E0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307DD9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58E93E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F8A94B" w14:textId="77777777" w:rsidR="005E2DF6" w:rsidRDefault="00000000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</w:p>
        </w:tc>
      </w:tr>
      <w:tr w:rsidR="005E2DF6" w14:paraId="20C749F3" w14:textId="77777777">
        <w:tblPrEx>
          <w:tblCellMar>
            <w:top w:w="0" w:type="dxa"/>
            <w:bottom w:w="0" w:type="dxa"/>
          </w:tblCellMar>
        </w:tblPrEx>
        <w:trPr>
          <w:trHeight w:val="1258"/>
          <w:jc w:val="center"/>
        </w:trPr>
        <w:tc>
          <w:tcPr>
            <w:tcW w:w="11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7E46B0" w14:textId="77777777" w:rsidR="005E2DF6" w:rsidRDefault="00000000">
            <w:pPr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/>
              </w:rPr>
              <w:t>الجواب</w:t>
            </w:r>
          </w:p>
          <w:p w14:paraId="2F6ABBA2" w14:textId="77777777" w:rsidR="005E2DF6" w:rsidRDefault="00000000">
            <w:pPr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 xml:space="preserve"> 2 / 3</w:t>
            </w:r>
          </w:p>
        </w:tc>
        <w:tc>
          <w:tcPr>
            <w:tcW w:w="86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AD0CB2" w14:textId="77777777" w:rsidR="005E2DF6" w:rsidRDefault="00000000">
            <w:pPr>
              <w:bidi/>
              <w:spacing w:after="0" w:line="240" w:lineRule="auto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u w:val="single"/>
                <w:shd w:val="clear" w:color="auto" w:fill="FFFF00"/>
                <w:rtl/>
                <w:lang w:val="en-US" w:bidi="ar-DZ"/>
              </w:rPr>
              <w:t>المعيار 2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shd w:val="clear" w:color="auto" w:fill="FFFF00"/>
                <w:rtl/>
                <w:lang w:val="en-US" w:bidi="ar-DZ"/>
              </w:rPr>
              <w:t xml:space="preserve">: التحكم في عمليتي الجمع والطرح على الأعداد الأصغر من 1000     </w:t>
            </w:r>
          </w:p>
          <w:p w14:paraId="05CCD026" w14:textId="77777777" w:rsidR="005E2DF6" w:rsidRDefault="00000000">
            <w:pPr>
              <w:bidi/>
              <w:spacing w:after="0" w:line="240" w:lineRule="auto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عناصر الإجابة: انجاز العمليات الأربعة عموديا : </w:t>
            </w:r>
            <w:r>
              <w:rPr>
                <w:rFonts w:ascii="Sakkal Majalla" w:hAnsi="Sakkal Majalla" w:cs="Sakkal Majalla"/>
                <w:b/>
                <w:bCs/>
                <w:color w:val="FF0000"/>
                <w:kern w:val="0"/>
                <w:sz w:val="32"/>
                <w:szCs w:val="32"/>
                <w:rtl/>
                <w:lang w:val="en-US" w:bidi="ar-DZ"/>
              </w:rPr>
              <w:t>522=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bidi="ar-DZ"/>
              </w:rPr>
              <w:t xml:space="preserve">587 – 65  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/  </w:t>
            </w:r>
            <w:r>
              <w:rPr>
                <w:rFonts w:ascii="Sakkal Majalla" w:hAnsi="Sakkal Majalla" w:cs="Sakkal Majalla"/>
                <w:b/>
                <w:bCs/>
                <w:color w:val="FF0000"/>
                <w:kern w:val="0"/>
                <w:sz w:val="32"/>
                <w:szCs w:val="32"/>
                <w:rtl/>
                <w:lang w:val="en-US" w:bidi="ar-DZ"/>
              </w:rPr>
              <w:t>430=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bidi="ar-DZ"/>
              </w:rPr>
              <w:t xml:space="preserve">640 - 210    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/   </w:t>
            </w:r>
          </w:p>
          <w:p w14:paraId="1D5A0039" w14:textId="77777777" w:rsidR="005E2DF6" w:rsidRDefault="00000000">
            <w:pPr>
              <w:bidi/>
              <w:spacing w:after="0" w:line="240" w:lineRule="auto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   </w:t>
            </w:r>
            <w:r>
              <w:rPr>
                <w:rFonts w:ascii="Sakkal Majalla" w:hAnsi="Sakkal Majalla" w:cs="Sakkal Majalla"/>
                <w:b/>
                <w:bCs/>
                <w:color w:val="FF0000"/>
                <w:kern w:val="0"/>
                <w:sz w:val="32"/>
                <w:szCs w:val="32"/>
                <w:rtl/>
                <w:lang w:val="en-US" w:bidi="ar-DZ"/>
              </w:rPr>
              <w:t>488=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bidi="ar-DZ"/>
              </w:rPr>
              <w:t xml:space="preserve">452 +  36  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/ </w:t>
            </w:r>
            <w:r>
              <w:rPr>
                <w:rFonts w:ascii="Sakkal Majalla" w:hAnsi="Sakkal Majalla" w:cs="Sakkal Majalla"/>
                <w:b/>
                <w:bCs/>
                <w:color w:val="FF0000"/>
                <w:kern w:val="0"/>
                <w:sz w:val="32"/>
                <w:szCs w:val="32"/>
                <w:rtl/>
                <w:lang w:val="en-US" w:bidi="ar-DZ"/>
              </w:rPr>
              <w:t>824=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bidi="ar-DZ"/>
              </w:rPr>
              <w:t xml:space="preserve">345 + 479  </w:t>
            </w:r>
          </w:p>
        </w:tc>
      </w:tr>
      <w:tr w:rsidR="005E2DF6" w14:paraId="2D95D531" w14:textId="77777777">
        <w:tblPrEx>
          <w:tblCellMar>
            <w:top w:w="0" w:type="dxa"/>
            <w:bottom w:w="0" w:type="dxa"/>
          </w:tblCellMar>
        </w:tblPrEx>
        <w:trPr>
          <w:trHeight w:val="402"/>
          <w:jc w:val="center"/>
        </w:trPr>
        <w:tc>
          <w:tcPr>
            <w:tcW w:w="113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6CAE72" w14:textId="77777777" w:rsidR="005E2DF6" w:rsidRDefault="00000000">
            <w:pPr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 w:bidi="ar-DZ"/>
              </w:rPr>
              <w:t>التقديرات</w:t>
            </w: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 w:bidi="ar-DZ"/>
              </w:rPr>
              <w:t xml:space="preserve"> </w:t>
            </w:r>
          </w:p>
        </w:tc>
        <w:tc>
          <w:tcPr>
            <w:tcW w:w="641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6D039D" w14:textId="77777777" w:rsidR="005E2DF6" w:rsidRDefault="00000000">
            <w:pPr>
              <w:numPr>
                <w:ilvl w:val="1"/>
                <w:numId w:val="3"/>
              </w:numPr>
              <w:bidi/>
              <w:spacing w:after="0" w:line="247" w:lineRule="auto"/>
              <w:ind w:left="331" w:hanging="331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أربع إجابات صحيحة 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305A5B" w14:textId="77777777" w:rsidR="005E2DF6" w:rsidRDefault="00000000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071100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2412D4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F32315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</w:tr>
      <w:tr w:rsidR="005E2DF6" w14:paraId="4D46939A" w14:textId="77777777">
        <w:tblPrEx>
          <w:tblCellMar>
            <w:top w:w="0" w:type="dxa"/>
            <w:bottom w:w="0" w:type="dxa"/>
          </w:tblCellMar>
        </w:tblPrEx>
        <w:trPr>
          <w:trHeight w:val="402"/>
          <w:jc w:val="center"/>
        </w:trPr>
        <w:tc>
          <w:tcPr>
            <w:tcW w:w="1130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207651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641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67E023" w14:textId="77777777" w:rsidR="005E2DF6" w:rsidRDefault="00000000">
            <w:pPr>
              <w:numPr>
                <w:ilvl w:val="1"/>
                <w:numId w:val="3"/>
              </w:numPr>
              <w:bidi/>
              <w:spacing w:after="0" w:line="247" w:lineRule="auto"/>
              <w:ind w:left="331" w:hanging="331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ثلاث إجابات صحيحة  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0E68F7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2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DDCC27" w14:textId="77777777" w:rsidR="005E2DF6" w:rsidRDefault="00000000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EE0141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B31C04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</w:tr>
      <w:tr w:rsidR="005E2DF6" w14:paraId="66D603A0" w14:textId="77777777">
        <w:tblPrEx>
          <w:tblCellMar>
            <w:top w:w="0" w:type="dxa"/>
            <w:bottom w:w="0" w:type="dxa"/>
          </w:tblCellMar>
        </w:tblPrEx>
        <w:trPr>
          <w:trHeight w:val="402"/>
          <w:jc w:val="center"/>
        </w:trPr>
        <w:tc>
          <w:tcPr>
            <w:tcW w:w="1130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996618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641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EE76D1" w14:textId="77777777" w:rsidR="005E2DF6" w:rsidRDefault="00000000">
            <w:pPr>
              <w:numPr>
                <w:ilvl w:val="1"/>
                <w:numId w:val="3"/>
              </w:numPr>
              <w:bidi/>
              <w:spacing w:after="0" w:line="247" w:lineRule="auto"/>
              <w:ind w:left="331" w:hanging="331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إجابتان صحيحتان 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51106F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2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F04A5E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661BC08" w14:textId="77777777" w:rsidR="005E2DF6" w:rsidRDefault="00000000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776E7A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</w:tr>
      <w:tr w:rsidR="005E2DF6" w14:paraId="30465B3F" w14:textId="77777777">
        <w:tblPrEx>
          <w:tblCellMar>
            <w:top w:w="0" w:type="dxa"/>
            <w:bottom w:w="0" w:type="dxa"/>
          </w:tblCellMar>
        </w:tblPrEx>
        <w:trPr>
          <w:trHeight w:val="402"/>
          <w:jc w:val="center"/>
        </w:trPr>
        <w:tc>
          <w:tcPr>
            <w:tcW w:w="1130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561201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6411" w:type="dxa"/>
            <w:tcBorders>
              <w:top w:val="dashed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FD7405" w14:textId="77777777" w:rsidR="005E2DF6" w:rsidRDefault="00000000">
            <w:pPr>
              <w:numPr>
                <w:ilvl w:val="1"/>
                <w:numId w:val="3"/>
              </w:numPr>
              <w:bidi/>
              <w:spacing w:after="0" w:line="247" w:lineRule="auto"/>
              <w:ind w:left="331" w:hanging="331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>إجابة صحيحة واحدة / كل الإجابات خاطئة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58E4D7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2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500438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BE9257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00DDB7" w14:textId="77777777" w:rsidR="005E2DF6" w:rsidRDefault="00000000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</w:p>
        </w:tc>
      </w:tr>
    </w:tbl>
    <w:p w14:paraId="16274858" w14:textId="77777777" w:rsidR="005E2DF6" w:rsidRDefault="005E2DF6">
      <w:pPr>
        <w:bidi/>
        <w:rPr>
          <w:lang w:bidi="ar-DZ"/>
        </w:rPr>
      </w:pPr>
    </w:p>
    <w:p w14:paraId="7C0F243E" w14:textId="77777777" w:rsidR="005E2DF6" w:rsidRDefault="005E2DF6">
      <w:pPr>
        <w:bidi/>
        <w:rPr>
          <w:lang w:bidi="ar-DZ"/>
        </w:rPr>
      </w:pPr>
    </w:p>
    <w:p w14:paraId="6BEE5B47" w14:textId="77777777" w:rsidR="005E2DF6" w:rsidRDefault="005E2DF6">
      <w:pPr>
        <w:bidi/>
        <w:rPr>
          <w:lang w:bidi="ar-DZ"/>
        </w:rPr>
      </w:pPr>
    </w:p>
    <w:p w14:paraId="32309D44" w14:textId="77777777" w:rsidR="005E2DF6" w:rsidRDefault="005E2DF6">
      <w:pPr>
        <w:bidi/>
        <w:rPr>
          <w:lang w:bidi="ar-DZ"/>
        </w:rPr>
      </w:pPr>
    </w:p>
    <w:p w14:paraId="0E0E17E4" w14:textId="77777777" w:rsidR="005E2DF6" w:rsidRDefault="005E2DF6">
      <w:pPr>
        <w:bidi/>
        <w:rPr>
          <w:lang w:bidi="ar-DZ"/>
        </w:rPr>
      </w:pPr>
    </w:p>
    <w:p w14:paraId="4DB745AB" w14:textId="77777777" w:rsidR="005E2DF6" w:rsidRDefault="00000000">
      <w:pPr>
        <w:bidi/>
        <w:spacing w:after="0" w:line="240" w:lineRule="auto"/>
        <w:ind w:left="83"/>
        <w:jc w:val="center"/>
      </w:pPr>
      <w:r>
        <w:rPr>
          <w:rFonts w:ascii="Sakkal Majalla" w:hAnsi="Sakkal Majalla" w:cs="Sakkal Majalla"/>
          <w:b/>
          <w:bCs/>
          <w:kern w:val="0"/>
          <w:sz w:val="32"/>
          <w:szCs w:val="32"/>
          <w:shd w:val="clear" w:color="auto" w:fill="00FFFF"/>
          <w:rtl/>
          <w:lang w:bidi="ar-DZ"/>
        </w:rPr>
        <w:t>الجزء الثاني : كفاءة تملك منهجية حل المشكلات الرياضياتيّة</w:t>
      </w:r>
    </w:p>
    <w:p w14:paraId="0AF881AC" w14:textId="77777777" w:rsidR="005E2DF6" w:rsidRDefault="005E2DF6">
      <w:pPr>
        <w:widowControl w:val="0"/>
        <w:bidi/>
        <w:spacing w:after="0" w:line="200" w:lineRule="exact"/>
        <w:jc w:val="center"/>
        <w:rPr>
          <w:rFonts w:ascii="Sakkal Majalla" w:eastAsia="SimSun" w:hAnsi="Sakkal Majalla" w:cs="Sakkal Majalla"/>
          <w:b/>
          <w:bCs/>
          <w:sz w:val="6"/>
          <w:szCs w:val="6"/>
          <w:lang w:eastAsia="zh-CN" w:bidi="ar-DZ"/>
        </w:rPr>
      </w:pPr>
    </w:p>
    <w:tbl>
      <w:tblPr>
        <w:bidiVisual/>
        <w:tblW w:w="9788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7"/>
        <w:gridCol w:w="6245"/>
        <w:gridCol w:w="563"/>
        <w:gridCol w:w="423"/>
        <w:gridCol w:w="141"/>
        <w:gridCol w:w="282"/>
        <w:gridCol w:w="283"/>
        <w:gridCol w:w="140"/>
        <w:gridCol w:w="424"/>
      </w:tblGrid>
      <w:tr w:rsidR="005E2DF6" w14:paraId="51802F9E" w14:textId="77777777">
        <w:tblPrEx>
          <w:tblCellMar>
            <w:top w:w="0" w:type="dxa"/>
            <w:bottom w:w="0" w:type="dxa"/>
          </w:tblCellMar>
        </w:tblPrEx>
        <w:trPr>
          <w:trHeight w:val="428"/>
          <w:jc w:val="center"/>
        </w:trPr>
        <w:tc>
          <w:tcPr>
            <w:tcW w:w="7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936112" w14:textId="77777777" w:rsidR="005E2DF6" w:rsidRDefault="00000000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 w:bidi="ar-DZ"/>
              </w:rPr>
              <w:lastRenderedPageBreak/>
              <w:t xml:space="preserve">التقديرات 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9B95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FFFB96" w14:textId="77777777" w:rsidR="005E2DF6" w:rsidRDefault="00000000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/>
              </w:rPr>
              <w:t>أ</w:t>
            </w:r>
          </w:p>
        </w:tc>
        <w:tc>
          <w:tcPr>
            <w:tcW w:w="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CEB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634957" w14:textId="77777777" w:rsidR="005E2DF6" w:rsidRDefault="00000000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/>
              </w:rPr>
              <w:t>ب</w:t>
            </w: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0149A7" w14:textId="77777777" w:rsidR="005E2DF6" w:rsidRDefault="00000000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/>
              </w:rPr>
              <w:t>ج</w:t>
            </w:r>
          </w:p>
        </w:tc>
        <w:tc>
          <w:tcPr>
            <w:tcW w:w="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735B3E" w14:textId="77777777" w:rsidR="005E2DF6" w:rsidRDefault="00000000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/>
              </w:rPr>
              <w:t>د</w:t>
            </w:r>
          </w:p>
        </w:tc>
      </w:tr>
      <w:tr w:rsidR="005E2DF6" w14:paraId="62D3EB89" w14:textId="77777777">
        <w:tblPrEx>
          <w:tblCellMar>
            <w:top w:w="0" w:type="dxa"/>
            <w:bottom w:w="0" w:type="dxa"/>
          </w:tblCellMar>
        </w:tblPrEx>
        <w:trPr>
          <w:trHeight w:val="402"/>
          <w:jc w:val="center"/>
        </w:trPr>
        <w:tc>
          <w:tcPr>
            <w:tcW w:w="12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AF8EEC" w14:textId="77777777" w:rsidR="005E2DF6" w:rsidRDefault="00000000">
            <w:pPr>
              <w:bidi/>
              <w:spacing w:after="0" w:line="240" w:lineRule="auto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 w:bidi="ar-DZ"/>
              </w:rPr>
              <w:t>عناصر الإجابة</w:t>
            </w:r>
          </w:p>
        </w:tc>
        <w:tc>
          <w:tcPr>
            <w:tcW w:w="8501" w:type="dxa"/>
            <w:gridSpan w:val="8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0ADB5D" w14:textId="77777777" w:rsidR="005E2DF6" w:rsidRDefault="005E2DF6">
            <w:pPr>
              <w:bidi/>
              <w:spacing w:after="0" w:line="240" w:lineRule="auto"/>
              <w:ind w:left="283"/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lang w:val="en-US"/>
              </w:rPr>
            </w:pPr>
          </w:p>
          <w:tbl>
            <w:tblPr>
              <w:bidiVisual/>
              <w:tblW w:w="7919" w:type="dxa"/>
              <w:tblInd w:w="351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78"/>
              <w:gridCol w:w="6841"/>
            </w:tblGrid>
            <w:tr w:rsidR="005E2DF6" w14:paraId="455E982C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64"/>
              </w:trPr>
              <w:tc>
                <w:tcPr>
                  <w:tcW w:w="791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28E3A48" w14:textId="77777777" w:rsidR="005E2DF6" w:rsidRDefault="00000000">
                  <w:pPr>
                    <w:spacing w:before="100" w:after="100" w:line="276" w:lineRule="auto"/>
                    <w:jc w:val="center"/>
                  </w:pPr>
                  <w:r>
                    <w:rPr>
                      <w:rFonts w:ascii="Sakkal Majalla" w:eastAsia="Times New Roman" w:hAnsi="Sakkal Majalla" w:cs="Sakkal Majalla"/>
                      <w:kern w:val="0"/>
                      <w:sz w:val="32"/>
                      <w:szCs w:val="32"/>
                      <w:rtl/>
                      <w:lang w:val="en-US"/>
                    </w:rPr>
                    <w:t>تمثيل حبات البرتقال  في كلّ صندوق</w:t>
                  </w:r>
                </w:p>
              </w:tc>
            </w:tr>
            <w:tr w:rsidR="005E2DF6" w14:paraId="03BE50E2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998"/>
              </w:trPr>
              <w:tc>
                <w:tcPr>
                  <w:tcW w:w="10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900BCC7" w14:textId="77777777" w:rsidR="005E2DF6" w:rsidRDefault="00000000">
                  <w:pPr>
                    <w:spacing w:before="100" w:after="100" w:line="276" w:lineRule="auto"/>
                    <w:jc w:val="center"/>
                  </w:pPr>
                  <w:r>
                    <w:rPr>
                      <w:rFonts w:ascii="Sakkal Majalla" w:eastAsia="Times New Roman" w:hAnsi="Sakkal Majalla" w:cs="Sakkal Majalla"/>
                      <w:kern w:val="0"/>
                      <w:sz w:val="32"/>
                      <w:szCs w:val="32"/>
                      <w:rtl/>
                      <w:lang w:val="en-US"/>
                    </w:rPr>
                    <w:t>الصندوق 1</w:t>
                  </w:r>
                </w:p>
              </w:tc>
              <w:tc>
                <w:tcPr>
                  <w:tcW w:w="68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C57149C" w14:textId="77777777" w:rsidR="005E2DF6" w:rsidRDefault="00000000">
                  <w:pPr>
                    <w:bidi/>
                    <w:spacing w:after="200" w:line="276" w:lineRule="auto"/>
                    <w:jc w:val="center"/>
                  </w:pPr>
                  <w:r>
                    <w:rPr>
                      <w:noProof/>
                      <w:rtl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7392" behindDoc="0" locked="0" layoutInCell="1" allowOverlap="1" wp14:anchorId="690673E8" wp14:editId="379971B6">
                            <wp:simplePos x="0" y="0"/>
                            <wp:positionH relativeFrom="column">
                              <wp:posOffset>236216</wp:posOffset>
                            </wp:positionH>
                            <wp:positionV relativeFrom="paragraph">
                              <wp:posOffset>119384</wp:posOffset>
                            </wp:positionV>
                            <wp:extent cx="3971935" cy="552443"/>
                            <wp:effectExtent l="0" t="0" r="28565" b="19057"/>
                            <wp:wrapNone/>
                            <wp:docPr id="769164873" name="Groupe 1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971935" cy="552443"/>
                                      <a:chOff x="0" y="0"/>
                                      <a:chExt cx="3971935" cy="552443"/>
                                    </a:xfrm>
                                  </wpg:grpSpPr>
                                  <wps:wsp>
                                    <wps:cNvPr id="572520461" name="Rectangle 2"/>
                                    <wps:cNvSpPr/>
                                    <wps:spPr>
                                      <a:xfrm>
                                        <a:off x="1390657" y="219072"/>
                                        <a:ext cx="1209678" cy="33337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1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/>
                                      </a:ln>
                                    </wps:spPr>
                                    <wps:txbx>
                                      <w:txbxContent>
                                        <w:p w14:paraId="723C6464" w14:textId="77777777" w:rsidR="005E2DF6" w:rsidRDefault="00000000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321F7D00" wp14:editId="7D0B2739">
                                                <wp:extent cx="254422" cy="247866"/>
                                                <wp:effectExtent l="0" t="0" r="0" b="0"/>
                                                <wp:docPr id="373985096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5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2FECC36F" wp14:editId="29125603">
                                                <wp:extent cx="254422" cy="247866"/>
                                                <wp:effectExtent l="0" t="0" r="0" b="0"/>
                                                <wp:docPr id="1268404792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5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3F7A7F04" wp14:editId="596792B2">
                                                <wp:extent cx="254422" cy="247866"/>
                                                <wp:effectExtent l="0" t="0" r="0" b="0"/>
                                                <wp:docPr id="145641888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5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7573931F" wp14:editId="6DE01202">
                                                <wp:extent cx="254422" cy="247866"/>
                                                <wp:effectExtent l="0" t="0" r="0" b="0"/>
                                                <wp:docPr id="221438955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5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91440" tIns="45720" rIns="91440" bIns="45720" anchor="ctr" anchorCtr="0" compatLnSpc="1">
                                      <a:noAutofit/>
                                    </wps:bodyPr>
                                  </wps:wsp>
                                  <wps:wsp>
                                    <wps:cNvPr id="553456027" name="Rectangle 2"/>
                                    <wps:cNvSpPr/>
                                    <wps:spPr>
                                      <a:xfrm>
                                        <a:off x="2762257" y="0"/>
                                        <a:ext cx="1209678" cy="342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1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/>
                                      </a:ln>
                                    </wps:spPr>
                                    <wps:txbx>
                                      <w:txbxContent>
                                        <w:p w14:paraId="7BDEA696" w14:textId="77777777" w:rsidR="005E2DF6" w:rsidRDefault="00000000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481FB968" wp14:editId="0418AD2B">
                                                <wp:extent cx="254422" cy="247866"/>
                                                <wp:effectExtent l="0" t="0" r="0" b="0"/>
                                                <wp:docPr id="1385862489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5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41B7EAB1" wp14:editId="47B35840">
                                                <wp:extent cx="254422" cy="247866"/>
                                                <wp:effectExtent l="0" t="0" r="0" b="0"/>
                                                <wp:docPr id="1317728043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5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464D61D2" wp14:editId="21AE9593">
                                                <wp:extent cx="254422" cy="247866"/>
                                                <wp:effectExtent l="0" t="0" r="0" b="0"/>
                                                <wp:docPr id="955941735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5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41ACEB8A" wp14:editId="21D4DD62">
                                                <wp:extent cx="254422" cy="247866"/>
                                                <wp:effectExtent l="0" t="0" r="0" b="0"/>
                                                <wp:docPr id="2087508221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5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91440" tIns="45720" rIns="91440" bIns="45720" anchor="ctr" anchorCtr="0" compatLnSpc="1">
                                      <a:noAutofit/>
                                    </wps:bodyPr>
                                  </wps:wsp>
                                  <wps:wsp>
                                    <wps:cNvPr id="2056007729" name="Rectangle 2"/>
                                    <wps:cNvSpPr/>
                                    <wps:spPr>
                                      <a:xfrm>
                                        <a:off x="0" y="76197"/>
                                        <a:ext cx="1209678" cy="3714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1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/>
                                      </a:ln>
                                    </wps:spPr>
                                    <wps:txbx>
                                      <w:txbxContent>
                                        <w:p w14:paraId="353DA097" w14:textId="77777777" w:rsidR="005E2DF6" w:rsidRDefault="00000000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7E3DC0AE" wp14:editId="2215C960">
                                                <wp:extent cx="254422" cy="247866"/>
                                                <wp:effectExtent l="0" t="0" r="0" b="0"/>
                                                <wp:docPr id="951355105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5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38DB2C96" wp14:editId="4B4A3F9F">
                                                <wp:extent cx="254422" cy="247866"/>
                                                <wp:effectExtent l="0" t="0" r="0" b="0"/>
                                                <wp:docPr id="1384436659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5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7A779B63" wp14:editId="599122FE">
                                                <wp:extent cx="254422" cy="247866"/>
                                                <wp:effectExtent l="0" t="0" r="0" b="0"/>
                                                <wp:docPr id="413173332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5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2FF85832" wp14:editId="655C3B8C">
                                                <wp:extent cx="254422" cy="247866"/>
                                                <wp:effectExtent l="0" t="0" r="0" b="0"/>
                                                <wp:docPr id="297904192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5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91440" tIns="45720" rIns="91440" bIns="45720" anchor="ctr" anchorCtr="0" compatLnSpc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690673E8" id="Groupe 10" o:spid="_x0000_s1062" style="position:absolute;left:0;text-align:left;margin-left:18.6pt;margin-top:9.4pt;width:312.75pt;height:43.5pt;z-index:251707392" coordsize="39719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">
                            <v:rect id="_x0000_s1063" style="position:absolute;left:13906;top:2190;width:1209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" filled="f" strokeweight=".35281mm">
                              <v:textbox>
                                <w:txbxContent>
                                  <w:p w14:paraId="723C6464" w14:textId="77777777" w:rsidR="005E2DF6" w:rsidRDefault="00000000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321F7D00" wp14:editId="7D0B2739">
                                          <wp:extent cx="254422" cy="247866"/>
                                          <wp:effectExtent l="0" t="0" r="0" b="0"/>
                                          <wp:docPr id="373985096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5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2FECC36F" wp14:editId="29125603">
                                          <wp:extent cx="254422" cy="247866"/>
                                          <wp:effectExtent l="0" t="0" r="0" b="0"/>
                                          <wp:docPr id="1268404792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5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3F7A7F04" wp14:editId="596792B2">
                                          <wp:extent cx="254422" cy="247866"/>
                                          <wp:effectExtent l="0" t="0" r="0" b="0"/>
                                          <wp:docPr id="145641888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5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7573931F" wp14:editId="6DE01202">
                                          <wp:extent cx="254422" cy="247866"/>
                                          <wp:effectExtent l="0" t="0" r="0" b="0"/>
                                          <wp:docPr id="221438955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5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v:textbox>
                            </v:rect>
                            <v:rect id="_x0000_s1064" style="position:absolute;left:27622;width:1209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" filled="f" strokeweight=".35281mm">
                              <v:textbox>
                                <w:txbxContent>
                                  <w:p w14:paraId="7BDEA696" w14:textId="77777777" w:rsidR="005E2DF6" w:rsidRDefault="00000000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81FB968" wp14:editId="0418AD2B">
                                          <wp:extent cx="254422" cy="247866"/>
                                          <wp:effectExtent l="0" t="0" r="0" b="0"/>
                                          <wp:docPr id="1385862489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5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1B7EAB1" wp14:editId="47B35840">
                                          <wp:extent cx="254422" cy="247866"/>
                                          <wp:effectExtent l="0" t="0" r="0" b="0"/>
                                          <wp:docPr id="1317728043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5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64D61D2" wp14:editId="21AE9593">
                                          <wp:extent cx="254422" cy="247866"/>
                                          <wp:effectExtent l="0" t="0" r="0" b="0"/>
                                          <wp:docPr id="955941735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5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1ACEB8A" wp14:editId="21D4DD62">
                                          <wp:extent cx="254422" cy="247866"/>
                                          <wp:effectExtent l="0" t="0" r="0" b="0"/>
                                          <wp:docPr id="2087508221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5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v:textbox>
                            </v:rect>
                            <v:rect id="_x0000_s1065" style="position:absolute;top:761;width:1209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" filled="f" strokeweight=".35281mm">
                              <v:textbox>
                                <w:txbxContent>
                                  <w:p w14:paraId="353DA097" w14:textId="77777777" w:rsidR="005E2DF6" w:rsidRDefault="00000000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7E3DC0AE" wp14:editId="2215C960">
                                          <wp:extent cx="254422" cy="247866"/>
                                          <wp:effectExtent l="0" t="0" r="0" b="0"/>
                                          <wp:docPr id="951355105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5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38DB2C96" wp14:editId="4B4A3F9F">
                                          <wp:extent cx="254422" cy="247866"/>
                                          <wp:effectExtent l="0" t="0" r="0" b="0"/>
                                          <wp:docPr id="1384436659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5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7A779B63" wp14:editId="599122FE">
                                          <wp:extent cx="254422" cy="247866"/>
                                          <wp:effectExtent l="0" t="0" r="0" b="0"/>
                                          <wp:docPr id="413173332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5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2FF85832" wp14:editId="655C3B8C">
                                          <wp:extent cx="254422" cy="247866"/>
                                          <wp:effectExtent l="0" t="0" r="0" b="0"/>
                                          <wp:docPr id="297904192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5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v:textbox>
                            </v:rect>
                          </v:group>
                        </w:pict>
                      </mc:Fallback>
                    </mc:AlternateContent>
                  </w:r>
                </w:p>
              </w:tc>
            </w:tr>
            <w:tr w:rsidR="005E2DF6" w14:paraId="4D2A40AC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565"/>
              </w:trPr>
              <w:tc>
                <w:tcPr>
                  <w:tcW w:w="10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731A806" w14:textId="77777777" w:rsidR="005E2DF6" w:rsidRDefault="00000000">
                  <w:pPr>
                    <w:spacing w:before="100" w:after="100" w:line="276" w:lineRule="auto"/>
                    <w:jc w:val="center"/>
                  </w:pPr>
                  <w:r>
                    <w:rPr>
                      <w:rFonts w:ascii="Sakkal Majalla" w:eastAsia="Times New Roman" w:hAnsi="Sakkal Majalla" w:cs="Sakkal Majalla"/>
                      <w:kern w:val="0"/>
                      <w:sz w:val="32"/>
                      <w:szCs w:val="32"/>
                      <w:rtl/>
                      <w:lang w:val="en-US"/>
                    </w:rPr>
                    <w:t>الصندوق 2</w:t>
                  </w:r>
                </w:p>
              </w:tc>
              <w:tc>
                <w:tcPr>
                  <w:tcW w:w="68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707B152" w14:textId="77777777" w:rsidR="005E2DF6" w:rsidRDefault="00000000">
                  <w:pPr>
                    <w:bidi/>
                    <w:spacing w:after="200" w:line="276" w:lineRule="auto"/>
                    <w:jc w:val="center"/>
                  </w:pPr>
                  <w:r>
                    <w:rPr>
                      <w:noProof/>
                      <w:rtl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0224" behindDoc="0" locked="0" layoutInCell="1" allowOverlap="1" wp14:anchorId="14AC1236" wp14:editId="284352D9">
                            <wp:simplePos x="0" y="0"/>
                            <wp:positionH relativeFrom="column">
                              <wp:posOffset>36191</wp:posOffset>
                            </wp:positionH>
                            <wp:positionV relativeFrom="paragraph">
                              <wp:posOffset>95883</wp:posOffset>
                            </wp:positionV>
                            <wp:extent cx="4095754" cy="828675"/>
                            <wp:effectExtent l="0" t="0" r="19046" b="28575"/>
                            <wp:wrapNone/>
                            <wp:docPr id="551220049" name="Groupe 1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095754" cy="828675"/>
                                      <a:chOff x="0" y="0"/>
                                      <a:chExt cx="4095754" cy="828675"/>
                                    </a:xfrm>
                                  </wpg:grpSpPr>
                                  <wps:wsp>
                                    <wps:cNvPr id="2004102649" name="Rectangle 2"/>
                                    <wps:cNvSpPr/>
                                    <wps:spPr>
                                      <a:xfrm>
                                        <a:off x="0" y="19047"/>
                                        <a:ext cx="1457325" cy="38100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1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/>
                                      </a:ln>
                                    </wps:spPr>
                                    <wps:txbx>
                                      <w:txbxContent>
                                        <w:p w14:paraId="667B9DEA" w14:textId="77777777" w:rsidR="005E2DF6" w:rsidRDefault="00000000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1E654B58" wp14:editId="2F082E82">
                                                <wp:extent cx="254422" cy="247866"/>
                                                <wp:effectExtent l="0" t="0" r="0" b="0"/>
                                                <wp:docPr id="774167564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5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67ED0C43" wp14:editId="0BFC5AC8">
                                                <wp:extent cx="254422" cy="247866"/>
                                                <wp:effectExtent l="0" t="0" r="0" b="0"/>
                                                <wp:docPr id="386484221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5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6B336878" wp14:editId="2E3BBE2E">
                                                <wp:extent cx="254422" cy="247866"/>
                                                <wp:effectExtent l="0" t="0" r="0" b="0"/>
                                                <wp:docPr id="967115773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5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44FBA47B" wp14:editId="04E1DE40">
                                                <wp:extent cx="254422" cy="247866"/>
                                                <wp:effectExtent l="0" t="0" r="0" b="0"/>
                                                <wp:docPr id="891735161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5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6817EF60" wp14:editId="79472391">
                                                <wp:extent cx="254422" cy="247866"/>
                                                <wp:effectExtent l="0" t="0" r="0" b="0"/>
                                                <wp:docPr id="1331521864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5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91440" tIns="45720" rIns="91440" bIns="45720" anchor="ctr" anchorCtr="0" compatLnSpc="1">
                                      <a:noAutofit/>
                                    </wps:bodyPr>
                                  </wps:wsp>
                                  <wps:wsp>
                                    <wps:cNvPr id="281355586" name="Rectangle 2"/>
                                    <wps:cNvSpPr/>
                                    <wps:spPr>
                                      <a:xfrm>
                                        <a:off x="2628900" y="419097"/>
                                        <a:ext cx="1457325" cy="3714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1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/>
                                      </a:ln>
                                    </wps:spPr>
                                    <wps:txbx>
                                      <w:txbxContent>
                                        <w:p w14:paraId="76D26BC9" w14:textId="77777777" w:rsidR="005E2DF6" w:rsidRDefault="00000000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392C6EE2" wp14:editId="78A69BA8">
                                                <wp:extent cx="254422" cy="247866"/>
                                                <wp:effectExtent l="0" t="0" r="0" b="0"/>
                                                <wp:docPr id="840058717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5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2AAE67C8" wp14:editId="7FD01EEC">
                                                <wp:extent cx="254422" cy="247866"/>
                                                <wp:effectExtent l="0" t="0" r="0" b="0"/>
                                                <wp:docPr id="1288961451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5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6E3F3792" wp14:editId="0A43D55A">
                                                <wp:extent cx="254422" cy="247866"/>
                                                <wp:effectExtent l="0" t="0" r="0" b="0"/>
                                                <wp:docPr id="2086993698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5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675C942B" wp14:editId="65AD117B">
                                                <wp:extent cx="254422" cy="247866"/>
                                                <wp:effectExtent l="0" t="0" r="0" b="0"/>
                                                <wp:docPr id="1423530731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5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3B84900C" wp14:editId="6796F991">
                                                <wp:extent cx="254422" cy="247866"/>
                                                <wp:effectExtent l="0" t="0" r="0" b="0"/>
                                                <wp:docPr id="464659050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5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91440" tIns="45720" rIns="91440" bIns="45720" anchor="ctr" anchorCtr="0" compatLnSpc="1">
                                      <a:noAutofit/>
                                    </wps:bodyPr>
                                  </wps:wsp>
                                  <wps:wsp>
                                    <wps:cNvPr id="1049528631" name="Rectangle 2"/>
                                    <wps:cNvSpPr/>
                                    <wps:spPr>
                                      <a:xfrm>
                                        <a:off x="2638429" y="0"/>
                                        <a:ext cx="1457325" cy="3714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1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/>
                                      </a:ln>
                                    </wps:spPr>
                                    <wps:txbx>
                                      <w:txbxContent>
                                        <w:p w14:paraId="555E72C4" w14:textId="77777777" w:rsidR="005E2DF6" w:rsidRDefault="00000000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25F12E62" wp14:editId="308D1EFF">
                                                <wp:extent cx="254422" cy="247866"/>
                                                <wp:effectExtent l="0" t="0" r="0" b="0"/>
                                                <wp:docPr id="420436218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5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30EAFBB9" wp14:editId="41C7AEF1">
                                                <wp:extent cx="254422" cy="247866"/>
                                                <wp:effectExtent l="0" t="0" r="0" b="0"/>
                                                <wp:docPr id="2090553220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5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248F1903" wp14:editId="20BF4A2E">
                                                <wp:extent cx="254422" cy="247866"/>
                                                <wp:effectExtent l="0" t="0" r="0" b="0"/>
                                                <wp:docPr id="1658247696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5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658D8221" wp14:editId="00C60768">
                                                <wp:extent cx="254422" cy="247866"/>
                                                <wp:effectExtent l="0" t="0" r="0" b="0"/>
                                                <wp:docPr id="167110652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5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4816C4F9" wp14:editId="2C8F5409">
                                                <wp:extent cx="254422" cy="247866"/>
                                                <wp:effectExtent l="0" t="0" r="0" b="0"/>
                                                <wp:docPr id="988725606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5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91440" tIns="45720" rIns="91440" bIns="45720" anchor="ctr" anchorCtr="0" compatLnSpc="1">
                                      <a:noAutofit/>
                                    </wps:bodyPr>
                                  </wps:wsp>
                                  <wps:wsp>
                                    <wps:cNvPr id="329183777" name="Rectangle 2"/>
                                    <wps:cNvSpPr/>
                                    <wps:spPr>
                                      <a:xfrm>
                                        <a:off x="0" y="457200"/>
                                        <a:ext cx="1457325" cy="3714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1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/>
                                      </a:ln>
                                    </wps:spPr>
                                    <wps:txbx>
                                      <w:txbxContent>
                                        <w:p w14:paraId="0F96BE55" w14:textId="77777777" w:rsidR="005E2DF6" w:rsidRDefault="00000000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11979877" wp14:editId="7FC0D3BC">
                                                <wp:extent cx="254422" cy="247866"/>
                                                <wp:effectExtent l="0" t="0" r="0" b="0"/>
                                                <wp:docPr id="1839846302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5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2387D094" wp14:editId="2C598C38">
                                                <wp:extent cx="254422" cy="247866"/>
                                                <wp:effectExtent l="0" t="0" r="0" b="0"/>
                                                <wp:docPr id="1742180520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5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0264FAA4" wp14:editId="76F02530">
                                                <wp:extent cx="254422" cy="247866"/>
                                                <wp:effectExtent l="0" t="0" r="0" b="0"/>
                                                <wp:docPr id="1094904110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5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75CFAACE" wp14:editId="3AD8A83B">
                                                <wp:extent cx="254422" cy="247866"/>
                                                <wp:effectExtent l="0" t="0" r="0" b="0"/>
                                                <wp:docPr id="2026638861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5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24BAC1F7" wp14:editId="2BAFF51A">
                                                <wp:extent cx="254422" cy="247866"/>
                                                <wp:effectExtent l="0" t="0" r="0" b="0"/>
                                                <wp:docPr id="493611787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5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91440" tIns="45720" rIns="91440" bIns="45720" anchor="ctr" anchorCtr="0" compatLnSpc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14AC1236" id="Groupe 11" o:spid="_x0000_s1066" style="position:absolute;left:0;text-align:left;margin-left:2.85pt;margin-top:7.55pt;width:322.5pt;height:65.25pt;z-index:251700224" coordsize="40957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">
                            <v:rect id="_x0000_s1067" style="position:absolute;top:190;width:1457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" filled="f" strokeweight=".35281mm">
                              <v:textbox>
                                <w:txbxContent>
                                  <w:p w14:paraId="667B9DEA" w14:textId="77777777" w:rsidR="005E2DF6" w:rsidRDefault="00000000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E654B58" wp14:editId="2F082E82">
                                          <wp:extent cx="254422" cy="247866"/>
                                          <wp:effectExtent l="0" t="0" r="0" b="0"/>
                                          <wp:docPr id="774167564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5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67ED0C43" wp14:editId="0BFC5AC8">
                                          <wp:extent cx="254422" cy="247866"/>
                                          <wp:effectExtent l="0" t="0" r="0" b="0"/>
                                          <wp:docPr id="386484221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5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6B336878" wp14:editId="2E3BBE2E">
                                          <wp:extent cx="254422" cy="247866"/>
                                          <wp:effectExtent l="0" t="0" r="0" b="0"/>
                                          <wp:docPr id="967115773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5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4FBA47B" wp14:editId="04E1DE40">
                                          <wp:extent cx="254422" cy="247866"/>
                                          <wp:effectExtent l="0" t="0" r="0" b="0"/>
                                          <wp:docPr id="891735161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5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6817EF60" wp14:editId="79472391">
                                          <wp:extent cx="254422" cy="247866"/>
                                          <wp:effectExtent l="0" t="0" r="0" b="0"/>
                                          <wp:docPr id="1331521864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5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v:textbox>
                            </v:rect>
                            <v:rect id="_x0000_s1068" style="position:absolute;left:26289;top:4190;width:14573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" filled="f" strokeweight=".35281mm">
                              <v:textbox>
                                <w:txbxContent>
                                  <w:p w14:paraId="76D26BC9" w14:textId="77777777" w:rsidR="005E2DF6" w:rsidRDefault="00000000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392C6EE2" wp14:editId="78A69BA8">
                                          <wp:extent cx="254422" cy="247866"/>
                                          <wp:effectExtent l="0" t="0" r="0" b="0"/>
                                          <wp:docPr id="840058717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5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2AAE67C8" wp14:editId="7FD01EEC">
                                          <wp:extent cx="254422" cy="247866"/>
                                          <wp:effectExtent l="0" t="0" r="0" b="0"/>
                                          <wp:docPr id="1288961451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5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6E3F3792" wp14:editId="0A43D55A">
                                          <wp:extent cx="254422" cy="247866"/>
                                          <wp:effectExtent l="0" t="0" r="0" b="0"/>
                                          <wp:docPr id="2086993698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5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675C942B" wp14:editId="65AD117B">
                                          <wp:extent cx="254422" cy="247866"/>
                                          <wp:effectExtent l="0" t="0" r="0" b="0"/>
                                          <wp:docPr id="1423530731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5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3B84900C" wp14:editId="6796F991">
                                          <wp:extent cx="254422" cy="247866"/>
                                          <wp:effectExtent l="0" t="0" r="0" b="0"/>
                                          <wp:docPr id="464659050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5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v:textbox>
                            </v:rect>
                            <v:rect id="_x0000_s1069" style="position:absolute;left:26384;width:14573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" filled="f" strokeweight=".35281mm">
                              <v:textbox>
                                <w:txbxContent>
                                  <w:p w14:paraId="555E72C4" w14:textId="77777777" w:rsidR="005E2DF6" w:rsidRDefault="00000000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25F12E62" wp14:editId="308D1EFF">
                                          <wp:extent cx="254422" cy="247866"/>
                                          <wp:effectExtent l="0" t="0" r="0" b="0"/>
                                          <wp:docPr id="420436218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5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30EAFBB9" wp14:editId="41C7AEF1">
                                          <wp:extent cx="254422" cy="247866"/>
                                          <wp:effectExtent l="0" t="0" r="0" b="0"/>
                                          <wp:docPr id="2090553220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5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248F1903" wp14:editId="20BF4A2E">
                                          <wp:extent cx="254422" cy="247866"/>
                                          <wp:effectExtent l="0" t="0" r="0" b="0"/>
                                          <wp:docPr id="1658247696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5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658D8221" wp14:editId="00C60768">
                                          <wp:extent cx="254422" cy="247866"/>
                                          <wp:effectExtent l="0" t="0" r="0" b="0"/>
                                          <wp:docPr id="167110652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5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816C4F9" wp14:editId="2C8F5409">
                                          <wp:extent cx="254422" cy="247866"/>
                                          <wp:effectExtent l="0" t="0" r="0" b="0"/>
                                          <wp:docPr id="988725606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5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v:textbox>
                            </v:rect>
                            <v:rect id="_x0000_s1070" style="position:absolute;top:4572;width:14573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" filled="f" strokeweight=".35281mm">
                              <v:textbox>
                                <w:txbxContent>
                                  <w:p w14:paraId="0F96BE55" w14:textId="77777777" w:rsidR="005E2DF6" w:rsidRDefault="00000000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1979877" wp14:editId="7FC0D3BC">
                                          <wp:extent cx="254422" cy="247866"/>
                                          <wp:effectExtent l="0" t="0" r="0" b="0"/>
                                          <wp:docPr id="1839846302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5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2387D094" wp14:editId="2C598C38">
                                          <wp:extent cx="254422" cy="247866"/>
                                          <wp:effectExtent l="0" t="0" r="0" b="0"/>
                                          <wp:docPr id="1742180520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5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0264FAA4" wp14:editId="76F02530">
                                          <wp:extent cx="254422" cy="247866"/>
                                          <wp:effectExtent l="0" t="0" r="0" b="0"/>
                                          <wp:docPr id="1094904110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5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75CFAACE" wp14:editId="3AD8A83B">
                                          <wp:extent cx="254422" cy="247866"/>
                                          <wp:effectExtent l="0" t="0" r="0" b="0"/>
                                          <wp:docPr id="2026638861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5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24BAC1F7" wp14:editId="2BAFF51A">
                                          <wp:extent cx="254422" cy="247866"/>
                                          <wp:effectExtent l="0" t="0" r="0" b="0"/>
                                          <wp:docPr id="493611787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5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v:textbox>
                            </v:rect>
                          </v:group>
                        </w:pict>
                      </mc:Fallback>
                    </mc:AlternateContent>
                  </w:r>
                </w:p>
              </w:tc>
            </w:tr>
          </w:tbl>
          <w:p w14:paraId="68FFF4ED" w14:textId="77777777" w:rsidR="005E2DF6" w:rsidRDefault="005E2DF6">
            <w:pPr>
              <w:bidi/>
              <w:spacing w:after="0" w:line="240" w:lineRule="auto"/>
              <w:outlineLvl w:val="3"/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lang w:val="en-US"/>
              </w:rPr>
            </w:pPr>
          </w:p>
          <w:p w14:paraId="3E641E43" w14:textId="77777777" w:rsidR="005E2DF6" w:rsidRDefault="00000000">
            <w:pPr>
              <w:numPr>
                <w:ilvl w:val="0"/>
                <w:numId w:val="4"/>
              </w:numPr>
              <w:bidi/>
              <w:spacing w:after="200" w:line="276" w:lineRule="auto"/>
            </w:pP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u w:val="single"/>
                <w:rtl/>
                <w:lang w:val="en-US"/>
              </w:rPr>
              <w:t>حساب عدد حبات البرتقال  في كلّ صندوق</w:t>
            </w:r>
          </w:p>
          <w:p w14:paraId="21E9B4FA" w14:textId="77777777" w:rsidR="005E2DF6" w:rsidRDefault="00000000">
            <w:pPr>
              <w:numPr>
                <w:ilvl w:val="0"/>
                <w:numId w:val="5"/>
              </w:numPr>
              <w:tabs>
                <w:tab w:val="left" w:pos="720"/>
              </w:tabs>
              <w:bidi/>
              <w:spacing w:after="200" w:line="276" w:lineRule="auto"/>
              <w:ind w:left="1440"/>
            </w:pP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rtl/>
                <w:lang w:val="en-US"/>
              </w:rPr>
              <w:t xml:space="preserve">عدد </w:t>
            </w: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u w:val="single"/>
                <w:rtl/>
                <w:lang w:val="en-US"/>
              </w:rPr>
              <w:t>حبات البرتقال  في الصندوق</w:t>
            </w: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rtl/>
                <w:lang w:val="en-US"/>
              </w:rPr>
              <w:t xml:space="preserve"> الأول :</w:t>
            </w:r>
          </w:p>
          <w:p w14:paraId="1DD09CFC" w14:textId="77777777" w:rsidR="005E2DF6" w:rsidRDefault="00000000">
            <w:pPr>
              <w:numPr>
                <w:ilvl w:val="0"/>
                <w:numId w:val="5"/>
              </w:numPr>
              <w:tabs>
                <w:tab w:val="left" w:pos="720"/>
              </w:tabs>
              <w:bidi/>
              <w:spacing w:after="200" w:line="276" w:lineRule="auto"/>
              <w:ind w:left="1440"/>
            </w:pPr>
            <w:r>
              <w:rPr>
                <w:rFonts w:ascii="Sakkal Majalla" w:eastAsia="Times New Roman" w:hAnsi="Sakkal Majalla" w:cs="Sakkal Majalla"/>
                <w:noProof/>
                <w:kern w:val="0"/>
                <w:sz w:val="32"/>
                <w:szCs w:val="32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9CE0F45" wp14:editId="312CAC00">
                      <wp:simplePos x="0" y="0"/>
                      <wp:positionH relativeFrom="column">
                        <wp:posOffset>1356356</wp:posOffset>
                      </wp:positionH>
                      <wp:positionV relativeFrom="paragraph">
                        <wp:posOffset>19046</wp:posOffset>
                      </wp:positionV>
                      <wp:extent cx="904871" cy="257175"/>
                      <wp:effectExtent l="0" t="0" r="9529" b="28575"/>
                      <wp:wrapNone/>
                      <wp:docPr id="203468961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1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01C7A7AF" w14:textId="77777777" w:rsidR="005E2DF6" w:rsidRDefault="0000000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lang w:bidi="ar-DZ"/>
                                    </w:rPr>
                                    <w:t>4 X 3 = 12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CE0F45" id="Rectangle 1" o:spid="_x0000_s1071" style="position:absolute;left:0;text-align:left;margin-left:106.8pt;margin-top:1.5pt;width:71.25pt;height:2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" strokeweight=".35281mm">
                      <v:textbox>
                        <w:txbxContent>
                          <w:p w14:paraId="01C7A7AF" w14:textId="77777777" w:rsidR="005E2DF6" w:rsidRDefault="0000000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lang w:bidi="ar-D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lang w:bidi="ar-DZ"/>
                              </w:rPr>
                              <w:t>4 X 3 = 12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Sakkal Majalla" w:eastAsia="Times New Roman" w:hAnsi="Sakkal Majalla" w:cs="Sakkal Majalla"/>
                <w:noProof/>
                <w:kern w:val="0"/>
                <w:sz w:val="32"/>
                <w:szCs w:val="32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9CF3EFD" wp14:editId="3EB03239">
                      <wp:simplePos x="0" y="0"/>
                      <wp:positionH relativeFrom="column">
                        <wp:posOffset>2597782</wp:posOffset>
                      </wp:positionH>
                      <wp:positionV relativeFrom="paragraph">
                        <wp:posOffset>14602</wp:posOffset>
                      </wp:positionV>
                      <wp:extent cx="904871" cy="257175"/>
                      <wp:effectExtent l="0" t="0" r="9529" b="28575"/>
                      <wp:wrapNone/>
                      <wp:docPr id="55467592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1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26ACE289" w14:textId="77777777" w:rsidR="005E2DF6" w:rsidRDefault="0000000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lang w:bidi="ar-DZ"/>
                                    </w:rPr>
                                    <w:t>4  +4+4=12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CF3EFD" id="_x0000_s1072" style="position:absolute;left:0;text-align:left;margin-left:204.55pt;margin-top:1.15pt;width:71.25pt;height:2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" strokeweight=".35281mm">
                      <v:textbox>
                        <w:txbxContent>
                          <w:p w14:paraId="26ACE289" w14:textId="77777777" w:rsidR="005E2DF6" w:rsidRDefault="0000000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lang w:bidi="ar-D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lang w:bidi="ar-DZ"/>
                              </w:rPr>
                              <w:t>4  +4+4=12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rtl/>
                <w:lang w:val="en-US"/>
              </w:rPr>
              <w:t xml:space="preserve"> 12 حبة برتقال        </w:t>
            </w: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rtl/>
              </w:rPr>
              <w:t xml:space="preserve">                     </w:t>
            </w: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rtl/>
                <w:lang w:val="en-US"/>
              </w:rPr>
              <w:t xml:space="preserve">   أو    </w:t>
            </w:r>
          </w:p>
          <w:p w14:paraId="672331EE" w14:textId="77777777" w:rsidR="005E2DF6" w:rsidRDefault="00000000">
            <w:pPr>
              <w:bidi/>
              <w:spacing w:after="0" w:line="240" w:lineRule="auto"/>
              <w:ind w:left="720"/>
            </w:pP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rtl/>
                <w:lang w:val="en-US"/>
              </w:rPr>
              <w:t>أو بإعطاء العدد مباشرة دون إجراء العملية (12)</w:t>
            </w:r>
          </w:p>
          <w:p w14:paraId="4C3F751E" w14:textId="77777777" w:rsidR="005E2DF6" w:rsidRDefault="00000000">
            <w:pPr>
              <w:numPr>
                <w:ilvl w:val="0"/>
                <w:numId w:val="5"/>
              </w:numPr>
              <w:tabs>
                <w:tab w:val="left" w:pos="720"/>
              </w:tabs>
              <w:bidi/>
              <w:spacing w:after="200" w:line="276" w:lineRule="auto"/>
              <w:ind w:left="1440"/>
            </w:pPr>
            <w:r>
              <w:rPr>
                <w:rFonts w:ascii="Sakkal Majalla" w:eastAsia="Times New Roman" w:hAnsi="Sakkal Majalla" w:cs="Sakkal Majalla"/>
                <w:noProof/>
                <w:kern w:val="0"/>
                <w:sz w:val="32"/>
                <w:szCs w:val="32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8838509" wp14:editId="389352F5">
                      <wp:simplePos x="0" y="0"/>
                      <wp:positionH relativeFrom="column">
                        <wp:posOffset>2531114</wp:posOffset>
                      </wp:positionH>
                      <wp:positionV relativeFrom="paragraph">
                        <wp:posOffset>452115</wp:posOffset>
                      </wp:positionV>
                      <wp:extent cx="971550" cy="257175"/>
                      <wp:effectExtent l="0" t="0" r="19050" b="28575"/>
                      <wp:wrapNone/>
                      <wp:docPr id="40720984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041A7CB5" w14:textId="77777777" w:rsidR="005E2DF6" w:rsidRDefault="0000000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lang w:bidi="ar-DZ"/>
                                    </w:rPr>
                                    <w:t>5+5+5+5=20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838509" id="_x0000_s1073" style="position:absolute;left:0;text-align:left;margin-left:199.3pt;margin-top:35.6pt;width:76.5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" strokeweight=".35281mm">
                      <v:textbox>
                        <w:txbxContent>
                          <w:p w14:paraId="041A7CB5" w14:textId="77777777" w:rsidR="005E2DF6" w:rsidRDefault="0000000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lang w:bidi="ar-D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lang w:bidi="ar-DZ"/>
                              </w:rPr>
                              <w:t>5+5+5+5=20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Sakkal Majalla" w:eastAsia="Times New Roman" w:hAnsi="Sakkal Majalla" w:cs="Sakkal Majalla"/>
                <w:noProof/>
                <w:kern w:val="0"/>
                <w:sz w:val="32"/>
                <w:szCs w:val="32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6E24CAF" wp14:editId="32A49A96">
                      <wp:simplePos x="0" y="0"/>
                      <wp:positionH relativeFrom="column">
                        <wp:posOffset>1356356</wp:posOffset>
                      </wp:positionH>
                      <wp:positionV relativeFrom="paragraph">
                        <wp:posOffset>461643</wp:posOffset>
                      </wp:positionV>
                      <wp:extent cx="904871" cy="257175"/>
                      <wp:effectExtent l="0" t="0" r="9529" b="28575"/>
                      <wp:wrapNone/>
                      <wp:docPr id="17871483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1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2DE8B894" w14:textId="77777777" w:rsidR="005E2DF6" w:rsidRDefault="0000000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lang w:bidi="ar-DZ"/>
                                    </w:rPr>
                                    <w:t>5 X 4 = 20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E24CAF" id="_x0000_s1074" style="position:absolute;left:0;text-align:left;margin-left:106.8pt;margin-top:36.35pt;width:71.25pt;height:2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" strokeweight=".35281mm">
                      <v:textbox>
                        <w:txbxContent>
                          <w:p w14:paraId="2DE8B894" w14:textId="77777777" w:rsidR="005E2DF6" w:rsidRDefault="0000000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lang w:bidi="ar-D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lang w:bidi="ar-DZ"/>
                              </w:rPr>
                              <w:t>5 X 4 = 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rtl/>
                <w:lang w:val="en-US"/>
              </w:rPr>
              <w:t xml:space="preserve">عدد </w:t>
            </w: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u w:val="single"/>
                <w:rtl/>
                <w:lang w:val="en-US"/>
              </w:rPr>
              <w:t>حبات البرتقال  في الصندوق</w:t>
            </w: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rtl/>
                <w:lang w:val="en-US"/>
              </w:rPr>
              <w:t xml:space="preserve"> الثاني :</w:t>
            </w: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rtl/>
                <w:lang w:val="ar-SA"/>
              </w:rPr>
              <w:t xml:space="preserve"> </w:t>
            </w:r>
          </w:p>
          <w:p w14:paraId="397CCAD4" w14:textId="77777777" w:rsidR="005E2DF6" w:rsidRDefault="00000000">
            <w:pPr>
              <w:numPr>
                <w:ilvl w:val="0"/>
                <w:numId w:val="5"/>
              </w:numPr>
              <w:tabs>
                <w:tab w:val="left" w:pos="720"/>
              </w:tabs>
              <w:bidi/>
              <w:spacing w:after="200" w:line="276" w:lineRule="auto"/>
              <w:ind w:left="1440"/>
            </w:pP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lang w:val="en-US"/>
              </w:rPr>
              <w:t>12</w:t>
            </w: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rtl/>
                <w:lang w:val="en-US"/>
              </w:rPr>
              <w:t xml:space="preserve"> حبة برتقال                                  أو    </w:t>
            </w:r>
          </w:p>
          <w:p w14:paraId="037DF312" w14:textId="77777777" w:rsidR="005E2DF6" w:rsidRDefault="00000000">
            <w:pPr>
              <w:bidi/>
              <w:spacing w:after="0" w:line="240" w:lineRule="auto"/>
              <w:ind w:left="720"/>
            </w:pP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rtl/>
                <w:lang w:val="en-US"/>
              </w:rPr>
              <w:t>أو بإعطاء العدد مباشرة دون إجراء العملية (20)</w:t>
            </w:r>
          </w:p>
          <w:p w14:paraId="11E2BB08" w14:textId="77777777" w:rsidR="005E2DF6" w:rsidRDefault="00000000">
            <w:pPr>
              <w:numPr>
                <w:ilvl w:val="0"/>
                <w:numId w:val="4"/>
              </w:numPr>
              <w:bidi/>
              <w:spacing w:after="200" w:line="276" w:lineRule="auto"/>
            </w:pP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u w:val="single"/>
                <w:rtl/>
                <w:lang w:val="en-US"/>
              </w:rPr>
              <w:t>مقارنة بين عدد حبات البرتقال  في الصندوق الأول  والثاني</w:t>
            </w:r>
          </w:p>
          <w:p w14:paraId="422DCBF1" w14:textId="77777777" w:rsidR="005E2DF6" w:rsidRDefault="00000000">
            <w:pPr>
              <w:bidi/>
              <w:spacing w:after="0" w:line="240" w:lineRule="auto"/>
              <w:ind w:left="720"/>
            </w:pP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lang w:val="en-US"/>
              </w:rPr>
              <w:t>20</w:t>
            </w: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rtl/>
                <w:lang w:val="en-US"/>
              </w:rPr>
              <w:t xml:space="preserve"> أكبر من 12 أو 12 أصغر من 20   /   12 &lt; 20      أو   20</w:t>
            </w:r>
            <w:r>
              <w:rPr>
                <w:rFonts w:ascii="Sitka Small" w:eastAsia="Times New Roman" w:hAnsi="Sitka Small" w:cs="Sakkal Majalla"/>
                <w:kern w:val="0"/>
                <w:sz w:val="32"/>
                <w:szCs w:val="32"/>
                <w:rtl/>
                <w:lang w:val="en-US"/>
              </w:rPr>
              <w:t>&gt;</w:t>
            </w: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rtl/>
                <w:lang w:val="en-US"/>
              </w:rPr>
              <w:t>12</w:t>
            </w:r>
          </w:p>
          <w:p w14:paraId="71F5B291" w14:textId="77777777" w:rsidR="005E2DF6" w:rsidRDefault="00000000">
            <w:pPr>
              <w:bidi/>
              <w:spacing w:after="0" w:line="240" w:lineRule="auto"/>
              <w:ind w:left="720"/>
            </w:pP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u w:val="single"/>
                <w:rtl/>
                <w:lang w:val="en-US" w:bidi="ar-DZ"/>
              </w:rPr>
              <w:t>ملاحظة:</w:t>
            </w: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rtl/>
                <w:lang w:val="en-US" w:bidi="ar-DZ"/>
              </w:rPr>
              <w:t xml:space="preserve"> تقبل كل التمثيلات التي يقترحها المتعلمون شرط مطابقتها لمحتوى الصندوقين</w:t>
            </w:r>
          </w:p>
          <w:p w14:paraId="79D05298" w14:textId="77777777" w:rsidR="005E2DF6" w:rsidRDefault="00000000">
            <w:pPr>
              <w:numPr>
                <w:ilvl w:val="0"/>
                <w:numId w:val="4"/>
              </w:numPr>
              <w:bidi/>
              <w:spacing w:after="200" w:line="276" w:lineRule="auto"/>
              <w:ind w:hanging="219"/>
            </w:pP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u w:val="single"/>
                <w:rtl/>
                <w:lang w:val="en-US"/>
              </w:rPr>
              <w:t>حساب عدد الأيام المطلوبة لإنهاء الصندوق الأول</w:t>
            </w:r>
          </w:p>
          <w:p w14:paraId="47FD7D0A" w14:textId="77777777" w:rsidR="005E2DF6" w:rsidRDefault="00000000">
            <w:pPr>
              <w:bidi/>
              <w:spacing w:after="0" w:line="240" w:lineRule="auto"/>
              <w:ind w:left="62"/>
            </w:pP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rtl/>
                <w:lang w:val="en-US"/>
              </w:rPr>
              <w:t>ملاحظة: قبول النتيجة الصحيحة مهما كان الاجراء (بإجراء العملية أو باعتماد إجراءات شخصية)</w:t>
            </w:r>
          </w:p>
          <w:p w14:paraId="62B2D128" w14:textId="77777777" w:rsidR="005E2DF6" w:rsidRDefault="00000000">
            <w:pPr>
              <w:bidi/>
              <w:spacing w:after="0" w:line="240" w:lineRule="auto"/>
            </w:pP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rtl/>
                <w:lang w:val="en-US"/>
              </w:rPr>
              <w:t>الاجراء الشخصي المفترض</w:t>
            </w:r>
          </w:p>
          <w:tbl>
            <w:tblPr>
              <w:bidiVisual/>
              <w:tblW w:w="5256" w:type="dxa"/>
              <w:tblInd w:w="159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683"/>
              <w:gridCol w:w="2573"/>
            </w:tblGrid>
            <w:tr w:rsidR="005E2DF6" w14:paraId="67C1F7B4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6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10ED449" w14:textId="77777777" w:rsidR="005E2DF6" w:rsidRDefault="00000000">
                  <w:pPr>
                    <w:bidi/>
                    <w:spacing w:after="0" w:line="276" w:lineRule="auto"/>
                    <w:jc w:val="center"/>
                  </w:pPr>
                  <w:r>
                    <w:rPr>
                      <w:rFonts w:ascii="Sakkal Majalla" w:eastAsia="Times New Roman" w:hAnsi="Sakkal Majalla" w:cs="Sakkal Majalla"/>
                      <w:kern w:val="0"/>
                      <w:sz w:val="32"/>
                      <w:szCs w:val="32"/>
                      <w:rtl/>
                      <w:lang w:val="ar-SA"/>
                    </w:rPr>
                    <w:t>اليوم الأول</w:t>
                  </w:r>
                </w:p>
              </w:tc>
              <w:tc>
                <w:tcPr>
                  <w:tcW w:w="25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14:paraId="30F2A573" w14:textId="77777777" w:rsidR="005E2DF6" w:rsidRDefault="00000000">
                  <w:pPr>
                    <w:bidi/>
                    <w:spacing w:after="0" w:line="276" w:lineRule="auto"/>
                    <w:jc w:val="center"/>
                  </w:pPr>
                  <w:r>
                    <w:rPr>
                      <w:rFonts w:ascii="Sakkal Majalla" w:eastAsia="Times New Roman" w:hAnsi="Sakkal Majalla" w:cs="Sakkal Majalla"/>
                      <w:kern w:val="0"/>
                      <w:sz w:val="32"/>
                      <w:szCs w:val="32"/>
                      <w:rtl/>
                      <w:lang w:val="ar-SA"/>
                    </w:rPr>
                    <w:t>اليوم الثاني</w:t>
                  </w:r>
                </w:p>
              </w:tc>
            </w:tr>
            <w:tr w:rsidR="005E2DF6" w14:paraId="0ABC38C4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959"/>
              </w:trPr>
              <w:tc>
                <w:tcPr>
                  <w:tcW w:w="26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748B24F" w14:textId="77777777" w:rsidR="005E2DF6" w:rsidRDefault="00000000">
                  <w:pPr>
                    <w:bidi/>
                    <w:spacing w:after="0" w:line="276" w:lineRule="auto"/>
                  </w:pPr>
                  <w:r>
                    <w:rPr>
                      <w:noProof/>
                      <w:rtl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716608" behindDoc="0" locked="0" layoutInCell="1" allowOverlap="1" wp14:anchorId="6FCB2B21" wp14:editId="60428B7F">
                            <wp:simplePos x="0" y="0"/>
                            <wp:positionH relativeFrom="column">
                              <wp:posOffset>247646</wp:posOffset>
                            </wp:positionH>
                            <wp:positionV relativeFrom="paragraph">
                              <wp:posOffset>78738</wp:posOffset>
                            </wp:positionV>
                            <wp:extent cx="1171575" cy="628650"/>
                            <wp:effectExtent l="0" t="0" r="28575" b="19050"/>
                            <wp:wrapNone/>
                            <wp:docPr id="1238780087" name="Rectangl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71575" cy="628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1" cap="flat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 w14:paraId="4C21FE5F" w14:textId="77777777" w:rsidR="005E2DF6" w:rsidRDefault="00000000">
                                        <w:pPr>
                                          <w:jc w:val="right"/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185AAE28" wp14:editId="69D7E17C">
                                              <wp:extent cx="207843" cy="202493"/>
                                              <wp:effectExtent l="0" t="0" r="1707" b="7057"/>
                                              <wp:docPr id="1771359248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19F251A7" wp14:editId="003333F6">
                                              <wp:extent cx="207843" cy="202493"/>
                                              <wp:effectExtent l="0" t="0" r="1707" b="7057"/>
                                              <wp:docPr id="290480731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475D1200" wp14:editId="5888553A">
                                              <wp:extent cx="207843" cy="202493"/>
                                              <wp:effectExtent l="0" t="0" r="1707" b="7057"/>
                                              <wp:docPr id="592580997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013A8863" wp14:editId="3D8EEA2C">
                                              <wp:extent cx="207843" cy="202493"/>
                                              <wp:effectExtent l="0" t="0" r="1707" b="7057"/>
                                              <wp:docPr id="1866917128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2EBA7A45" wp14:editId="42F177AB">
                                              <wp:extent cx="207843" cy="202493"/>
                                              <wp:effectExtent l="0" t="0" r="1707" b="7057"/>
                                              <wp:docPr id="1853473283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  <w:p w14:paraId="4F285395" w14:textId="77777777" w:rsidR="005E2DF6" w:rsidRDefault="00000000">
                                        <w:pPr>
                                          <w:jc w:val="right"/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4488A35A" wp14:editId="48EF916E">
                                              <wp:extent cx="207843" cy="202493"/>
                                              <wp:effectExtent l="0" t="0" r="1707" b="7057"/>
                                              <wp:docPr id="1545795149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29AB0BB8" wp14:editId="21ED54C2">
                                              <wp:extent cx="207843" cy="202493"/>
                                              <wp:effectExtent l="0" t="0" r="1707" b="7057"/>
                                              <wp:docPr id="118442017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28D951D2" wp14:editId="3424B9BC">
                                              <wp:extent cx="207843" cy="202493"/>
                                              <wp:effectExtent l="0" t="0" r="1707" b="7057"/>
                                              <wp:docPr id="1442709586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7FF62FF8" wp14:editId="229B32A9">
                                              <wp:extent cx="207843" cy="202493"/>
                                              <wp:effectExtent l="0" t="0" r="1707" b="7057"/>
                                              <wp:docPr id="1104713316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6F330B9" wp14:editId="2AA0ECF2">
                                              <wp:extent cx="207843" cy="202493"/>
                                              <wp:effectExtent l="0" t="0" r="1707" b="7057"/>
                                              <wp:docPr id="223729817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  <w:p w14:paraId="591B697F" w14:textId="77777777" w:rsidR="005E2DF6" w:rsidRDefault="00000000">
                                        <w:pPr>
                                          <w:jc w:val="right"/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7AAEBB2E" wp14:editId="1C4FC78D">
                                              <wp:extent cx="207843" cy="202493"/>
                                              <wp:effectExtent l="0" t="0" r="1707" b="7057"/>
                                              <wp:docPr id="675880477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BA73F2B" wp14:editId="1A2F3163">
                                              <wp:extent cx="207843" cy="202493"/>
                                              <wp:effectExtent l="0" t="0" r="1707" b="7057"/>
                                              <wp:docPr id="1581182386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1F86517F" wp14:editId="7EF14741">
                                              <wp:extent cx="207843" cy="202493"/>
                                              <wp:effectExtent l="0" t="0" r="1707" b="7057"/>
                                              <wp:docPr id="1920673023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09478BD1" wp14:editId="18CB8681">
                                              <wp:extent cx="207843" cy="202493"/>
                                              <wp:effectExtent l="0" t="0" r="1707" b="7057"/>
                                              <wp:docPr id="2136892075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  <w:p w14:paraId="0BAB1C55" w14:textId="77777777" w:rsidR="005E2DF6" w:rsidRDefault="005E2DF6"/>
                                      <w:p w14:paraId="3E6AB1A2" w14:textId="77777777" w:rsidR="005E2DF6" w:rsidRDefault="00000000">
                                        <w:pPr>
                                          <w:pStyle w:val="Paragraphedeliste"/>
                                          <w:jc w:val="right"/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52F3B178" wp14:editId="69EC21AE">
                                              <wp:extent cx="207843" cy="202493"/>
                                              <wp:effectExtent l="0" t="0" r="1707" b="7057"/>
                                              <wp:docPr id="1000869339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22D50F4B" wp14:editId="62B8661E">
                                              <wp:extent cx="207843" cy="202493"/>
                                              <wp:effectExtent l="0" t="0" r="1707" b="7057"/>
                                              <wp:docPr id="928542321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57327DBD" wp14:editId="470EAAA1">
                                              <wp:extent cx="207843" cy="202493"/>
                                              <wp:effectExtent l="0" t="0" r="1707" b="7057"/>
                                              <wp:docPr id="2089604373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18B4BCB4" wp14:editId="68B8138A">
                                              <wp:extent cx="207843" cy="202493"/>
                                              <wp:effectExtent l="0" t="0" r="1707" b="7057"/>
                                              <wp:docPr id="1198011984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vert="horz" wrap="square" lIns="91440" tIns="45720" rIns="91440" bIns="45720" anchor="ctr" anchorCtr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FCB2B21" id="_x0000_s1075" style="position:absolute;left:0;text-align:left;margin-left:19.5pt;margin-top:6.2pt;width:92.25pt;height:49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" filled="f" strokeweight=".35281mm">
                            <v:textbox>
                              <w:txbxContent>
                                <w:p w14:paraId="4C21FE5F" w14:textId="77777777" w:rsidR="005E2DF6" w:rsidRDefault="00000000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85AAE28" wp14:editId="69D7E17C">
                                        <wp:extent cx="207843" cy="202493"/>
                                        <wp:effectExtent l="0" t="0" r="1707" b="7057"/>
                                        <wp:docPr id="1771359248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9F251A7" wp14:editId="003333F6">
                                        <wp:extent cx="207843" cy="202493"/>
                                        <wp:effectExtent l="0" t="0" r="1707" b="7057"/>
                                        <wp:docPr id="290480731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75D1200" wp14:editId="5888553A">
                                        <wp:extent cx="207843" cy="202493"/>
                                        <wp:effectExtent l="0" t="0" r="1707" b="7057"/>
                                        <wp:docPr id="592580997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13A8863" wp14:editId="3D8EEA2C">
                                        <wp:extent cx="207843" cy="202493"/>
                                        <wp:effectExtent l="0" t="0" r="1707" b="7057"/>
                                        <wp:docPr id="1866917128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EBA7A45" wp14:editId="42F177AB">
                                        <wp:extent cx="207843" cy="202493"/>
                                        <wp:effectExtent l="0" t="0" r="1707" b="7057"/>
                                        <wp:docPr id="1853473283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F285395" w14:textId="77777777" w:rsidR="005E2DF6" w:rsidRDefault="00000000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488A35A" wp14:editId="48EF916E">
                                        <wp:extent cx="207843" cy="202493"/>
                                        <wp:effectExtent l="0" t="0" r="1707" b="7057"/>
                                        <wp:docPr id="1545795149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9AB0BB8" wp14:editId="21ED54C2">
                                        <wp:extent cx="207843" cy="202493"/>
                                        <wp:effectExtent l="0" t="0" r="1707" b="7057"/>
                                        <wp:docPr id="118442017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8D951D2" wp14:editId="3424B9BC">
                                        <wp:extent cx="207843" cy="202493"/>
                                        <wp:effectExtent l="0" t="0" r="1707" b="7057"/>
                                        <wp:docPr id="1442709586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FF62FF8" wp14:editId="229B32A9">
                                        <wp:extent cx="207843" cy="202493"/>
                                        <wp:effectExtent l="0" t="0" r="1707" b="7057"/>
                                        <wp:docPr id="1104713316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6F330B9" wp14:editId="2AA0ECF2">
                                        <wp:extent cx="207843" cy="202493"/>
                                        <wp:effectExtent l="0" t="0" r="1707" b="7057"/>
                                        <wp:docPr id="223729817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591B697F" w14:textId="77777777" w:rsidR="005E2DF6" w:rsidRDefault="00000000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AAEBB2E" wp14:editId="1C4FC78D">
                                        <wp:extent cx="207843" cy="202493"/>
                                        <wp:effectExtent l="0" t="0" r="1707" b="7057"/>
                                        <wp:docPr id="675880477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BA73F2B" wp14:editId="1A2F3163">
                                        <wp:extent cx="207843" cy="202493"/>
                                        <wp:effectExtent l="0" t="0" r="1707" b="7057"/>
                                        <wp:docPr id="1581182386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F86517F" wp14:editId="7EF14741">
                                        <wp:extent cx="207843" cy="202493"/>
                                        <wp:effectExtent l="0" t="0" r="1707" b="7057"/>
                                        <wp:docPr id="1920673023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9478BD1" wp14:editId="18CB8681">
                                        <wp:extent cx="207843" cy="202493"/>
                                        <wp:effectExtent l="0" t="0" r="1707" b="7057"/>
                                        <wp:docPr id="2136892075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BAB1C55" w14:textId="77777777" w:rsidR="005E2DF6" w:rsidRDefault="005E2DF6"/>
                                <w:p w14:paraId="3E6AB1A2" w14:textId="77777777" w:rsidR="005E2DF6" w:rsidRDefault="00000000">
                                  <w:pPr>
                                    <w:pStyle w:val="Paragraphedeliste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2F3B178" wp14:editId="69EC21AE">
                                        <wp:extent cx="207843" cy="202493"/>
                                        <wp:effectExtent l="0" t="0" r="1707" b="7057"/>
                                        <wp:docPr id="1000869339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2D50F4B" wp14:editId="62B8661E">
                                        <wp:extent cx="207843" cy="202493"/>
                                        <wp:effectExtent l="0" t="0" r="1707" b="7057"/>
                                        <wp:docPr id="928542321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7327DBD" wp14:editId="470EAAA1">
                                        <wp:extent cx="207843" cy="202493"/>
                                        <wp:effectExtent l="0" t="0" r="1707" b="7057"/>
                                        <wp:docPr id="2089604373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8B4BCB4" wp14:editId="68B8138A">
                                        <wp:extent cx="207843" cy="202493"/>
                                        <wp:effectExtent l="0" t="0" r="1707" b="7057"/>
                                        <wp:docPr id="1198011984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5AED50DF" w14:textId="77777777" w:rsidR="005E2DF6" w:rsidRDefault="00000000">
                  <w:pPr>
                    <w:bidi/>
                    <w:spacing w:after="0" w:line="276" w:lineRule="auto"/>
                    <w:jc w:val="center"/>
                  </w:pPr>
                  <w:r>
                    <w:rPr>
                      <w:rFonts w:ascii="Sakkal Majalla" w:eastAsia="Times New Roman" w:hAnsi="Sakkal Majalla" w:cs="Sakkal Majalla"/>
                      <w:kern w:val="0"/>
                      <w:sz w:val="32"/>
                      <w:szCs w:val="32"/>
                      <w:rtl/>
                      <w:lang w:val="ar-SA"/>
                    </w:rPr>
                    <w:t xml:space="preserve"> </w:t>
                  </w:r>
                </w:p>
              </w:tc>
              <w:tc>
                <w:tcPr>
                  <w:tcW w:w="25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14:paraId="5D44627C" w14:textId="77777777" w:rsidR="005E2DF6" w:rsidRDefault="00000000">
                  <w:pPr>
                    <w:suppressAutoHyphens w:val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8656" behindDoc="0" locked="0" layoutInCell="1" allowOverlap="1" wp14:anchorId="73EE6060" wp14:editId="1AF42988">
                            <wp:simplePos x="0" y="0"/>
                            <wp:positionH relativeFrom="column">
                              <wp:posOffset>168277</wp:posOffset>
                            </wp:positionH>
                            <wp:positionV relativeFrom="paragraph">
                              <wp:posOffset>75566</wp:posOffset>
                            </wp:positionV>
                            <wp:extent cx="1171575" cy="628650"/>
                            <wp:effectExtent l="0" t="0" r="28575" b="19050"/>
                            <wp:wrapNone/>
                            <wp:docPr id="1665204655" name="Rectangl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71575" cy="628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1" cap="flat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 w14:paraId="51FAF845" w14:textId="77777777" w:rsidR="005E2DF6" w:rsidRDefault="00000000">
                                        <w:pPr>
                                          <w:jc w:val="right"/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78D28047" wp14:editId="3E901A41">
                                              <wp:extent cx="207843" cy="202493"/>
                                              <wp:effectExtent l="0" t="0" r="1707" b="7057"/>
                                              <wp:docPr id="949770448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94C1032" wp14:editId="36162D2D">
                                              <wp:extent cx="207843" cy="202493"/>
                                              <wp:effectExtent l="0" t="0" r="1707" b="7057"/>
                                              <wp:docPr id="2110133347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0BCFD71D" wp14:editId="3F7C3D1D">
                                              <wp:extent cx="207843" cy="202493"/>
                                              <wp:effectExtent l="0" t="0" r="1707" b="7057"/>
                                              <wp:docPr id="103891471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1C41699D" wp14:editId="147D6AFA">
                                              <wp:extent cx="207843" cy="202493"/>
                                              <wp:effectExtent l="0" t="0" r="1707" b="7057"/>
                                              <wp:docPr id="1189657002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2A7DC27A" wp14:editId="359A8B00">
                                              <wp:extent cx="207843" cy="202493"/>
                                              <wp:effectExtent l="0" t="0" r="1707" b="7057"/>
                                              <wp:docPr id="938689593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  <w:p w14:paraId="24135AF7" w14:textId="77777777" w:rsidR="005E2DF6" w:rsidRDefault="00000000">
                                        <w:pPr>
                                          <w:jc w:val="right"/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04D36030" wp14:editId="3C1DB51B">
                                              <wp:extent cx="207843" cy="202493"/>
                                              <wp:effectExtent l="0" t="0" r="1707" b="7057"/>
                                              <wp:docPr id="238461201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5AB991F7" wp14:editId="1C21A3AC">
                                              <wp:extent cx="207843" cy="202493"/>
                                              <wp:effectExtent l="0" t="0" r="1707" b="7057"/>
                                              <wp:docPr id="186834019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5190C963" wp14:editId="3A8AB4E1">
                                              <wp:extent cx="207843" cy="202493"/>
                                              <wp:effectExtent l="0" t="0" r="1707" b="7057"/>
                                              <wp:docPr id="560179400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7649F460" wp14:editId="0E310283">
                                              <wp:extent cx="207843" cy="202493"/>
                                              <wp:effectExtent l="0" t="0" r="1707" b="7057"/>
                                              <wp:docPr id="1325358141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093A03FB" wp14:editId="11B763FE">
                                              <wp:extent cx="207843" cy="202493"/>
                                              <wp:effectExtent l="0" t="0" r="1707" b="7057"/>
                                              <wp:docPr id="246393182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  <w:p w14:paraId="15957ECA" w14:textId="77777777" w:rsidR="005E2DF6" w:rsidRDefault="00000000">
                                        <w:pPr>
                                          <w:jc w:val="right"/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4383B667" wp14:editId="2EF970ED">
                                              <wp:extent cx="207843" cy="202493"/>
                                              <wp:effectExtent l="0" t="0" r="1707" b="7057"/>
                                              <wp:docPr id="2069335021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26DEFF7" wp14:editId="3E9BB597">
                                              <wp:extent cx="207843" cy="202493"/>
                                              <wp:effectExtent l="0" t="0" r="1707" b="7057"/>
                                              <wp:docPr id="1724651947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76923A0B" wp14:editId="62C9B02E">
                                              <wp:extent cx="207843" cy="202493"/>
                                              <wp:effectExtent l="0" t="0" r="1707" b="7057"/>
                                              <wp:docPr id="1198699658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6E78BC09" wp14:editId="28D2919E">
                                              <wp:extent cx="207843" cy="202493"/>
                                              <wp:effectExtent l="0" t="0" r="1707" b="7057"/>
                                              <wp:docPr id="1942717589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  <w:p w14:paraId="232DC2AF" w14:textId="77777777" w:rsidR="005E2DF6" w:rsidRDefault="005E2DF6"/>
                                      <w:p w14:paraId="2D926900" w14:textId="77777777" w:rsidR="005E2DF6" w:rsidRDefault="00000000">
                                        <w:pPr>
                                          <w:pStyle w:val="Paragraphedeliste"/>
                                          <w:jc w:val="right"/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129270D" wp14:editId="12CBF099">
                                              <wp:extent cx="207843" cy="202493"/>
                                              <wp:effectExtent l="0" t="0" r="1707" b="7057"/>
                                              <wp:docPr id="1096989014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4D9CD03" wp14:editId="229AC51B">
                                              <wp:extent cx="207843" cy="202493"/>
                                              <wp:effectExtent l="0" t="0" r="1707" b="7057"/>
                                              <wp:docPr id="562704945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26886E8F" wp14:editId="5B061DF1">
                                              <wp:extent cx="207843" cy="202493"/>
                                              <wp:effectExtent l="0" t="0" r="1707" b="7057"/>
                                              <wp:docPr id="1742287422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14B79705" wp14:editId="622966F1">
                                              <wp:extent cx="207843" cy="202493"/>
                                              <wp:effectExtent l="0" t="0" r="1707" b="7057"/>
                                              <wp:docPr id="1408439510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vert="horz" wrap="square" lIns="91440" tIns="45720" rIns="91440" bIns="45720" anchor="ctr" anchorCtr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3EE6060" id="_x0000_s1076" style="position:absolute;margin-left:13.25pt;margin-top:5.95pt;width:92.25pt;height:49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" filled="f" strokeweight=".35281mm">
                            <v:textbox>
                              <w:txbxContent>
                                <w:p w14:paraId="51FAF845" w14:textId="77777777" w:rsidR="005E2DF6" w:rsidRDefault="00000000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8D28047" wp14:editId="3E901A41">
                                        <wp:extent cx="207843" cy="202493"/>
                                        <wp:effectExtent l="0" t="0" r="1707" b="7057"/>
                                        <wp:docPr id="949770448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94C1032" wp14:editId="36162D2D">
                                        <wp:extent cx="207843" cy="202493"/>
                                        <wp:effectExtent l="0" t="0" r="1707" b="7057"/>
                                        <wp:docPr id="2110133347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BCFD71D" wp14:editId="3F7C3D1D">
                                        <wp:extent cx="207843" cy="202493"/>
                                        <wp:effectExtent l="0" t="0" r="1707" b="7057"/>
                                        <wp:docPr id="103891471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C41699D" wp14:editId="147D6AFA">
                                        <wp:extent cx="207843" cy="202493"/>
                                        <wp:effectExtent l="0" t="0" r="1707" b="7057"/>
                                        <wp:docPr id="1189657002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A7DC27A" wp14:editId="359A8B00">
                                        <wp:extent cx="207843" cy="202493"/>
                                        <wp:effectExtent l="0" t="0" r="1707" b="7057"/>
                                        <wp:docPr id="938689593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4135AF7" w14:textId="77777777" w:rsidR="005E2DF6" w:rsidRDefault="00000000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4D36030" wp14:editId="3C1DB51B">
                                        <wp:extent cx="207843" cy="202493"/>
                                        <wp:effectExtent l="0" t="0" r="1707" b="7057"/>
                                        <wp:docPr id="238461201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AB991F7" wp14:editId="1C21A3AC">
                                        <wp:extent cx="207843" cy="202493"/>
                                        <wp:effectExtent l="0" t="0" r="1707" b="7057"/>
                                        <wp:docPr id="186834019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190C963" wp14:editId="3A8AB4E1">
                                        <wp:extent cx="207843" cy="202493"/>
                                        <wp:effectExtent l="0" t="0" r="1707" b="7057"/>
                                        <wp:docPr id="560179400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649F460" wp14:editId="0E310283">
                                        <wp:extent cx="207843" cy="202493"/>
                                        <wp:effectExtent l="0" t="0" r="1707" b="7057"/>
                                        <wp:docPr id="1325358141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93A03FB" wp14:editId="11B763FE">
                                        <wp:extent cx="207843" cy="202493"/>
                                        <wp:effectExtent l="0" t="0" r="1707" b="7057"/>
                                        <wp:docPr id="246393182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5957ECA" w14:textId="77777777" w:rsidR="005E2DF6" w:rsidRDefault="00000000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383B667" wp14:editId="2EF970ED">
                                        <wp:extent cx="207843" cy="202493"/>
                                        <wp:effectExtent l="0" t="0" r="1707" b="7057"/>
                                        <wp:docPr id="2069335021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26DEFF7" wp14:editId="3E9BB597">
                                        <wp:extent cx="207843" cy="202493"/>
                                        <wp:effectExtent l="0" t="0" r="1707" b="7057"/>
                                        <wp:docPr id="1724651947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6923A0B" wp14:editId="62C9B02E">
                                        <wp:extent cx="207843" cy="202493"/>
                                        <wp:effectExtent l="0" t="0" r="1707" b="7057"/>
                                        <wp:docPr id="1198699658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E78BC09" wp14:editId="28D2919E">
                                        <wp:extent cx="207843" cy="202493"/>
                                        <wp:effectExtent l="0" t="0" r="1707" b="7057"/>
                                        <wp:docPr id="1942717589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32DC2AF" w14:textId="77777777" w:rsidR="005E2DF6" w:rsidRDefault="005E2DF6"/>
                                <w:p w14:paraId="2D926900" w14:textId="77777777" w:rsidR="005E2DF6" w:rsidRDefault="00000000">
                                  <w:pPr>
                                    <w:pStyle w:val="Paragraphedeliste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129270D" wp14:editId="12CBF099">
                                        <wp:extent cx="207843" cy="202493"/>
                                        <wp:effectExtent l="0" t="0" r="1707" b="7057"/>
                                        <wp:docPr id="1096989014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4D9CD03" wp14:editId="229AC51B">
                                        <wp:extent cx="207843" cy="202493"/>
                                        <wp:effectExtent l="0" t="0" r="1707" b="7057"/>
                                        <wp:docPr id="562704945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6886E8F" wp14:editId="5B061DF1">
                                        <wp:extent cx="207843" cy="202493"/>
                                        <wp:effectExtent l="0" t="0" r="1707" b="7057"/>
                                        <wp:docPr id="1742287422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4B79705" wp14:editId="622966F1">
                                        <wp:extent cx="207843" cy="202493"/>
                                        <wp:effectExtent l="0" t="0" r="1707" b="7057"/>
                                        <wp:docPr id="1408439510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23832955" w14:textId="77777777" w:rsidR="005E2DF6" w:rsidRDefault="00000000">
                  <w:pPr>
                    <w:bidi/>
                    <w:spacing w:after="0" w:line="276" w:lineRule="auto"/>
                    <w:jc w:val="center"/>
                    <w:rPr>
                      <w:rFonts w:ascii="Sakkal Majalla" w:eastAsia="Times New Roman" w:hAnsi="Sakkal Majalla" w:cs="Sakkal Majalla"/>
                      <w:kern w:val="0"/>
                      <w:sz w:val="32"/>
                      <w:szCs w:val="32"/>
                      <w:rtl/>
                      <w:lang w:val="ar-SA"/>
                    </w:rPr>
                  </w:pPr>
                  <w:r>
                    <w:rPr>
                      <w:rFonts w:ascii="Sakkal Majalla" w:eastAsia="Times New Roman" w:hAnsi="Sakkal Majalla" w:cs="Sakkal Majalla"/>
                      <w:kern w:val="0"/>
                      <w:sz w:val="32"/>
                      <w:szCs w:val="32"/>
                      <w:rtl/>
                      <w:lang w:val="ar-SA"/>
                    </w:rPr>
                    <w:t xml:space="preserve">   </w:t>
                  </w:r>
                </w:p>
                <w:p w14:paraId="79D56623" w14:textId="77777777" w:rsidR="005E2DF6" w:rsidRDefault="005E2DF6">
                  <w:pPr>
                    <w:bidi/>
                    <w:spacing w:after="0" w:line="276" w:lineRule="auto"/>
                    <w:jc w:val="center"/>
                  </w:pPr>
                </w:p>
              </w:tc>
            </w:tr>
          </w:tbl>
          <w:p w14:paraId="71DA67FB" w14:textId="77777777" w:rsidR="005E2DF6" w:rsidRDefault="00000000">
            <w:pPr>
              <w:bidi/>
              <w:spacing w:after="0" w:line="240" w:lineRule="auto"/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3E9F431" wp14:editId="6149AE9A">
                      <wp:simplePos x="0" y="0"/>
                      <wp:positionH relativeFrom="column">
                        <wp:posOffset>4274189</wp:posOffset>
                      </wp:positionH>
                      <wp:positionV relativeFrom="paragraph">
                        <wp:posOffset>-972821</wp:posOffset>
                      </wp:positionV>
                      <wp:extent cx="1104896" cy="1085850"/>
                      <wp:effectExtent l="0" t="0" r="0" b="0"/>
                      <wp:wrapNone/>
                      <wp:docPr id="60380237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896" cy="1085850"/>
                              </a:xfrm>
                              <a:prstGeom prst="rect">
                                <a:avLst/>
                              </a:prstGeom>
                              <a:noFill/>
                              <a:ln cap="flat">
                                <a:noFill/>
                                <a:prstDash val="solid"/>
                              </a:ln>
                            </wps:spPr>
                            <wps:txbx>
                              <w:txbxContent>
                                <w:p w14:paraId="0AB5D03E" w14:textId="77777777" w:rsidR="005E2DF6" w:rsidRDefault="00000000">
                                  <w:pPr>
                                    <w:jc w:val="center"/>
                                  </w:pPr>
                                  <w:r>
                                    <w:rPr>
                                      <w:rStyle w:val="vocalized"/>
                                      <w:rFonts w:ascii="XB Shafigh" w:hAnsi="XB Shafigh" w:cs="XB Shafigh"/>
                                      <w:color w:val="000000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يَحْتَاجُ</w:t>
                                  </w:r>
                                  <w:r>
                                    <w:rPr>
                                      <w:rFonts w:ascii="XB Shafigh" w:hAnsi="XB Shafigh" w:cs="XB Shafigh"/>
                                      <w:color w:val="000000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 </w:t>
                                  </w:r>
                                  <w:r>
                                    <w:rPr>
                                      <w:rStyle w:val="vocalized"/>
                                      <w:rFonts w:ascii="XB Shafigh" w:hAnsi="XB Shafigh" w:cs="XB Shafigh"/>
                                      <w:color w:val="000000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يَوْمَانِ</w:t>
                                  </w:r>
                                  <w:r>
                                    <w:rPr>
                                      <w:rFonts w:ascii="XB Shafigh" w:hAnsi="XB Shafigh" w:cs="XB Shafigh"/>
                                      <w:color w:val="000000"/>
                                      <w:sz w:val="26"/>
                                      <w:szCs w:val="26"/>
                                      <w:shd w:val="clear" w:color="auto" w:fill="FFFFFF"/>
                                    </w:rPr>
                                    <w:t> </w:t>
                                  </w:r>
                                </w:p>
                                <w:p w14:paraId="7C028C1F" w14:textId="77777777" w:rsidR="005E2DF6" w:rsidRDefault="00000000">
                                  <w:pPr>
                                    <w:jc w:val="center"/>
                                  </w:pPr>
                                  <w:r>
                                    <w:rPr>
                                      <w:rStyle w:val="vocalized"/>
                                      <w:rFonts w:ascii="XB Shafigh" w:hAnsi="XB Shafigh" w:cs="XB Shafigh"/>
                                      <w:color w:val="000000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لِإنْهَاءِ</w:t>
                                  </w:r>
                                  <w:r>
                                    <w:rPr>
                                      <w:rFonts w:ascii="XB Shafigh" w:hAnsi="XB Shafigh" w:cs="XB Shafigh"/>
                                      <w:color w:val="000000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 </w:t>
                                  </w:r>
                                  <w:r>
                                    <w:rPr>
                                      <w:rStyle w:val="vocalized"/>
                                      <w:rFonts w:ascii="XB Shafigh" w:hAnsi="XB Shafigh" w:cs="XB Shafigh"/>
                                      <w:color w:val="000000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الصُّنْدُوقِ</w:t>
                                  </w:r>
                                  <w:r>
                                    <w:rPr>
                                      <w:rFonts w:ascii="XB Shafigh" w:hAnsi="XB Shafigh" w:cs="XB Shafigh"/>
                                      <w:color w:val="000000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 </w:t>
                                  </w:r>
                                  <w:r>
                                    <w:rPr>
                                      <w:rStyle w:val="vocalized"/>
                                      <w:rFonts w:ascii="XB Shafigh" w:hAnsi="XB Shafigh" w:cs="XB Shafigh"/>
                                      <w:color w:val="000000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كَامِلًا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E9F431" id="_x0000_s1077" style="position:absolute;left:0;text-align:left;margin-left:336.55pt;margin-top:-76.6pt;width:87pt;height:85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" filled="f" stroked="f">
                      <v:textbox>
                        <w:txbxContent>
                          <w:p w14:paraId="0AB5D03E" w14:textId="77777777" w:rsidR="005E2DF6" w:rsidRDefault="00000000">
                            <w:pPr>
                              <w:jc w:val="center"/>
                            </w:pPr>
                            <w:r>
                              <w:rPr>
                                <w:rStyle w:val="vocalized"/>
                                <w:rFonts w:ascii="XB Shafigh" w:hAnsi="XB Shafigh" w:cs="XB Shafigh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يَحْتَاجُ</w:t>
                            </w:r>
                            <w:r>
                              <w:rPr>
                                <w:rFonts w:ascii="XB Shafigh" w:hAnsi="XB Shafigh" w:cs="XB Shafigh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 </w:t>
                            </w:r>
                            <w:r>
                              <w:rPr>
                                <w:rStyle w:val="vocalized"/>
                                <w:rFonts w:ascii="XB Shafigh" w:hAnsi="XB Shafigh" w:cs="XB Shafigh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يَوْمَانِ</w:t>
                            </w:r>
                            <w:r>
                              <w:rPr>
                                <w:rFonts w:ascii="XB Shafigh" w:hAnsi="XB Shafigh" w:cs="XB Shafigh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7C028C1F" w14:textId="77777777" w:rsidR="005E2DF6" w:rsidRDefault="00000000">
                            <w:pPr>
                              <w:jc w:val="center"/>
                            </w:pPr>
                            <w:r>
                              <w:rPr>
                                <w:rStyle w:val="vocalized"/>
                                <w:rFonts w:ascii="XB Shafigh" w:hAnsi="XB Shafigh" w:cs="XB Shafigh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لِإنْهَاءِ</w:t>
                            </w:r>
                            <w:r>
                              <w:rPr>
                                <w:rFonts w:ascii="XB Shafigh" w:hAnsi="XB Shafigh" w:cs="XB Shafigh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 </w:t>
                            </w:r>
                            <w:r>
                              <w:rPr>
                                <w:rStyle w:val="vocalized"/>
                                <w:rFonts w:ascii="XB Shafigh" w:hAnsi="XB Shafigh" w:cs="XB Shafigh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الصُّنْدُوقِ</w:t>
                            </w:r>
                            <w:r>
                              <w:rPr>
                                <w:rFonts w:ascii="XB Shafigh" w:hAnsi="XB Shafigh" w:cs="XB Shafigh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 </w:t>
                            </w:r>
                            <w:r>
                              <w:rPr>
                                <w:rStyle w:val="vocalized"/>
                                <w:rFonts w:ascii="XB Shafigh" w:hAnsi="XB Shafigh" w:cs="XB Shafigh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كَامِلًا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E2DF6" w14:paraId="3369779B" w14:textId="77777777">
        <w:tblPrEx>
          <w:tblCellMar>
            <w:top w:w="0" w:type="dxa"/>
            <w:bottom w:w="0" w:type="dxa"/>
          </w:tblCellMar>
        </w:tblPrEx>
        <w:trPr>
          <w:trHeight w:val="402"/>
          <w:jc w:val="center"/>
        </w:trPr>
        <w:tc>
          <w:tcPr>
            <w:tcW w:w="12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6FFE193" w14:textId="77777777" w:rsidR="005E2DF6" w:rsidRDefault="00000000">
            <w:pPr>
              <w:spacing w:after="0" w:line="240" w:lineRule="auto"/>
              <w:jc w:val="center"/>
            </w:pPr>
            <w:r>
              <w:rPr>
                <w:rFonts w:ascii="Sakkal Majalla" w:hAnsi="Sakkal Majalla" w:cs="Sakkal Majalla"/>
                <w:kern w:val="0"/>
                <w:sz w:val="32"/>
                <w:szCs w:val="32"/>
                <w:rtl/>
                <w:lang w:val="en-US" w:bidi="ar-DZ"/>
              </w:rPr>
              <w:lastRenderedPageBreak/>
              <w:t>عدد المؤشرات</w:t>
            </w:r>
            <w:r>
              <w:rPr>
                <w:rFonts w:ascii="Sakkal Majalla" w:hAnsi="Sakkal Majalla" w:cs="Sakkal Majalla"/>
                <w:kern w:val="0"/>
                <w:sz w:val="32"/>
                <w:szCs w:val="32"/>
                <w:lang w:val="en-US" w:bidi="ar-DZ"/>
              </w:rPr>
              <w:t xml:space="preserve"> (4)</w:t>
            </w:r>
          </w:p>
        </w:tc>
        <w:tc>
          <w:tcPr>
            <w:tcW w:w="8501" w:type="dxa"/>
            <w:gridSpan w:val="8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7DB971" w14:textId="77777777" w:rsidR="005E2DF6" w:rsidRDefault="00000000">
            <w:pPr>
              <w:bidi/>
              <w:spacing w:after="0" w:line="240" w:lineRule="auto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u w:val="single"/>
                <w:shd w:val="clear" w:color="auto" w:fill="00FF00"/>
                <w:rtl/>
                <w:lang w:val="en-US" w:bidi="ar-DZ"/>
              </w:rPr>
              <w:t xml:space="preserve">المعيار1 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shd w:val="clear" w:color="auto" w:fill="00FF00"/>
                <w:rtl/>
                <w:lang w:val="en-US" w:bidi="ar-DZ"/>
              </w:rPr>
              <w:t>:  فهم المشكلة الرياضياتية: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 </w:t>
            </w:r>
          </w:p>
          <w:p w14:paraId="5F3FF366" w14:textId="77777777" w:rsidR="005E2DF6" w:rsidRDefault="00000000">
            <w:pPr>
              <w:bidi/>
              <w:spacing w:after="0" w:line="240" w:lineRule="auto"/>
            </w:pPr>
            <w:r>
              <w:rPr>
                <w:rFonts w:ascii="Sakkal Majalla" w:hAnsi="Sakkal Majalla" w:cs="Sakkal Majalla"/>
                <w:kern w:val="0"/>
                <w:sz w:val="32"/>
                <w:szCs w:val="32"/>
                <w:rtl/>
                <w:lang w:val="en-US" w:bidi="ar-DZ"/>
              </w:rPr>
              <w:t xml:space="preserve"> *تمثيل الوضعية، حساب عدد حبات البرتقال  في كلّ صندوق، المقارنة حبات البرتقال  في كلّ صندوق ، تحديد عدد الأيام لإتمام حبات البرتقال  في الصندوق الأول ) .</w:t>
            </w:r>
          </w:p>
        </w:tc>
      </w:tr>
      <w:tr w:rsidR="005E2DF6" w14:paraId="60F8251E" w14:textId="77777777">
        <w:tblPrEx>
          <w:tblCellMar>
            <w:top w:w="0" w:type="dxa"/>
            <w:bottom w:w="0" w:type="dxa"/>
          </w:tblCellMar>
        </w:tblPrEx>
        <w:trPr>
          <w:trHeight w:val="402"/>
          <w:jc w:val="center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1E5032" w14:textId="77777777" w:rsidR="005E2DF6" w:rsidRDefault="00000000">
            <w:pPr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 w:bidi="ar-DZ"/>
              </w:rPr>
              <w:t>التقديرات</w:t>
            </w: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 w:bidi="ar-DZ"/>
              </w:rPr>
              <w:t xml:space="preserve"> 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4" w:space="0" w:color="000000"/>
              <w:bottom w:val="dashed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F774AA" w14:textId="77777777" w:rsidR="005E2DF6" w:rsidRDefault="00000000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kern w:val="0"/>
                <w:sz w:val="28"/>
                <w:szCs w:val="28"/>
                <w:rtl/>
                <w:lang w:val="en-US"/>
              </w:rPr>
              <w:t>تحكّم أقصى = إلى 4/4</w:t>
            </w:r>
          </w:p>
        </w:tc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438A2F" w14:textId="77777777" w:rsidR="005E2DF6" w:rsidRDefault="00000000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/>
              </w:rPr>
              <w:t xml:space="preserve"> </w:t>
            </w: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18DA2E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5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76FDE3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F6CBE0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</w:tr>
      <w:tr w:rsidR="005E2DF6" w14:paraId="5DAE6DE3" w14:textId="77777777">
        <w:tblPrEx>
          <w:tblCellMar>
            <w:top w:w="0" w:type="dxa"/>
            <w:bottom w:w="0" w:type="dxa"/>
          </w:tblCellMar>
        </w:tblPrEx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B4DA73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 w:bidi="ar-DZ"/>
              </w:rPr>
            </w:pPr>
          </w:p>
        </w:tc>
        <w:tc>
          <w:tcPr>
            <w:tcW w:w="624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2D2C7D" w14:textId="77777777" w:rsidR="005E2DF6" w:rsidRDefault="00000000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kern w:val="0"/>
                <w:sz w:val="28"/>
                <w:szCs w:val="28"/>
                <w:rtl/>
                <w:lang w:val="en-US"/>
              </w:rPr>
              <w:t xml:space="preserve">تحكّم مقبول = 3/4 </w:t>
            </w:r>
          </w:p>
        </w:tc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10B8E4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91B182" w14:textId="77777777" w:rsidR="005E2DF6" w:rsidRDefault="00000000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/>
              </w:rPr>
              <w:t xml:space="preserve"> </w:t>
            </w:r>
          </w:p>
        </w:tc>
        <w:tc>
          <w:tcPr>
            <w:tcW w:w="565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53A849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6BCD43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</w:tr>
      <w:tr w:rsidR="005E2DF6" w14:paraId="2FA6A608" w14:textId="77777777">
        <w:tblPrEx>
          <w:tblCellMar>
            <w:top w:w="0" w:type="dxa"/>
            <w:bottom w:w="0" w:type="dxa"/>
          </w:tblCellMar>
        </w:tblPrEx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BA828C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 w:bidi="ar-DZ"/>
              </w:rPr>
            </w:pPr>
          </w:p>
        </w:tc>
        <w:tc>
          <w:tcPr>
            <w:tcW w:w="624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2EE99D" w14:textId="77777777" w:rsidR="005E2DF6" w:rsidRDefault="00000000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kern w:val="0"/>
                <w:sz w:val="28"/>
                <w:szCs w:val="28"/>
                <w:rtl/>
                <w:lang w:val="en-US"/>
              </w:rPr>
              <w:t>تحكّم جزئي = من 2/4</w:t>
            </w:r>
          </w:p>
        </w:tc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7C4DAB7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077E8B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5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8E48BA" w14:textId="77777777" w:rsidR="005E2DF6" w:rsidRDefault="00000000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/>
              </w:rPr>
              <w:t xml:space="preserve"> </w:t>
            </w: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88E42F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</w:tr>
      <w:tr w:rsidR="005E2DF6" w14:paraId="413F55FB" w14:textId="77777777">
        <w:tblPrEx>
          <w:tblCellMar>
            <w:top w:w="0" w:type="dxa"/>
            <w:bottom w:w="0" w:type="dxa"/>
          </w:tblCellMar>
        </w:tblPrEx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3C5B46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 w:bidi="ar-DZ"/>
              </w:rPr>
            </w:pPr>
          </w:p>
        </w:tc>
        <w:tc>
          <w:tcPr>
            <w:tcW w:w="624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864227" w14:textId="77777777" w:rsidR="005E2DF6" w:rsidRDefault="00000000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kern w:val="0"/>
                <w:sz w:val="28"/>
                <w:szCs w:val="28"/>
                <w:rtl/>
                <w:lang w:val="en-US"/>
              </w:rPr>
              <w:t>تحكّم أدنى = من 1/4، أو دون ذلك.</w:t>
            </w:r>
          </w:p>
        </w:tc>
        <w:tc>
          <w:tcPr>
            <w:tcW w:w="563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A4B513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C36AC1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E32137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7E102D" w14:textId="77777777" w:rsidR="005E2DF6" w:rsidRDefault="00000000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</w:p>
        </w:tc>
      </w:tr>
      <w:tr w:rsidR="005E2DF6" w14:paraId="3B573F38" w14:textId="77777777">
        <w:tblPrEx>
          <w:tblCellMar>
            <w:top w:w="0" w:type="dxa"/>
            <w:bottom w:w="0" w:type="dxa"/>
          </w:tblCellMar>
        </w:tblPrEx>
        <w:trPr>
          <w:trHeight w:val="1258"/>
          <w:jc w:val="center"/>
        </w:trPr>
        <w:tc>
          <w:tcPr>
            <w:tcW w:w="12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D24A89" w14:textId="77777777" w:rsidR="005E2DF6" w:rsidRDefault="00000000">
            <w:pPr>
              <w:spacing w:after="0" w:line="240" w:lineRule="auto"/>
              <w:jc w:val="center"/>
            </w:pPr>
            <w:r>
              <w:rPr>
                <w:rFonts w:ascii="Sakkal Majalla" w:hAnsi="Sakkal Majalla" w:cs="Sakkal Majalla"/>
                <w:kern w:val="0"/>
                <w:sz w:val="32"/>
                <w:szCs w:val="32"/>
                <w:rtl/>
                <w:lang w:val="en-US" w:bidi="ar-DZ"/>
              </w:rPr>
              <w:t>عدد المؤشرات</w:t>
            </w:r>
            <w:r>
              <w:rPr>
                <w:rFonts w:ascii="Sakkal Majalla" w:hAnsi="Sakkal Majalla" w:cs="Sakkal Majalla"/>
                <w:kern w:val="0"/>
                <w:sz w:val="32"/>
                <w:szCs w:val="32"/>
                <w:lang w:val="en-US" w:bidi="ar-DZ"/>
              </w:rPr>
              <w:t xml:space="preserve"> (7)</w:t>
            </w:r>
          </w:p>
        </w:tc>
        <w:tc>
          <w:tcPr>
            <w:tcW w:w="850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824721" w14:textId="77777777" w:rsidR="005E2DF6" w:rsidRDefault="00000000">
            <w:pPr>
              <w:bidi/>
              <w:spacing w:after="0" w:line="276" w:lineRule="auto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u w:val="single"/>
                <w:shd w:val="clear" w:color="auto" w:fill="00FF00"/>
                <w:rtl/>
                <w:lang w:val="en-US" w:bidi="ar-DZ"/>
              </w:rPr>
              <w:t xml:space="preserve">المعيار 2 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shd w:val="clear" w:color="auto" w:fill="00FF00"/>
                <w:rtl/>
                <w:lang w:val="en-US" w:bidi="ar-DZ"/>
              </w:rPr>
              <w:t>:</w:t>
            </w:r>
            <w:r>
              <w:rPr>
                <w:rFonts w:ascii="Sakkal Majalla" w:eastAsia="Times New Roman" w:hAnsi="Sakkal Majalla" w:cs="Sakkal Majalla"/>
                <w:b/>
                <w:bCs/>
                <w:color w:val="000000"/>
                <w:kern w:val="0"/>
                <w:sz w:val="32"/>
                <w:szCs w:val="32"/>
                <w:shd w:val="clear" w:color="auto" w:fill="00FF00"/>
                <w:rtl/>
                <w:lang w:val="en-US" w:bidi="ar-DZ"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shd w:val="clear" w:color="auto" w:fill="00FF00"/>
                <w:rtl/>
                <w:lang w:val="en-US" w:bidi="ar-DZ"/>
              </w:rPr>
              <w:t>انسجام عناصر حل المشكلة الرياضياتية</w:t>
            </w:r>
          </w:p>
          <w:p w14:paraId="23EFA344" w14:textId="77777777" w:rsidR="005E2DF6" w:rsidRDefault="00000000">
            <w:pPr>
              <w:bidi/>
              <w:spacing w:after="0" w:line="276" w:lineRule="auto"/>
            </w:pPr>
            <w:r>
              <w:rPr>
                <w:rFonts w:ascii="Sakkal Majalla" w:hAnsi="Sakkal Majalla" w:cs="Sakkal Majalla"/>
                <w:kern w:val="0"/>
                <w:sz w:val="32"/>
                <w:szCs w:val="32"/>
                <w:rtl/>
                <w:lang w:val="en-US" w:bidi="ar-DZ"/>
              </w:rPr>
              <w:t xml:space="preserve">ربط كل إجابة بالمعطى المطلوب  </w:t>
            </w:r>
          </w:p>
        </w:tc>
      </w:tr>
      <w:tr w:rsidR="005E2DF6" w14:paraId="16EC8258" w14:textId="77777777">
        <w:tblPrEx>
          <w:tblCellMar>
            <w:top w:w="0" w:type="dxa"/>
            <w:bottom w:w="0" w:type="dxa"/>
          </w:tblCellMar>
        </w:tblPrEx>
        <w:trPr>
          <w:trHeight w:val="402"/>
          <w:jc w:val="center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21272E" w14:textId="77777777" w:rsidR="005E2DF6" w:rsidRDefault="00000000">
            <w:pPr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 w:bidi="ar-DZ"/>
              </w:rPr>
              <w:t>التقديرات</w:t>
            </w: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 w:bidi="ar-DZ"/>
              </w:rPr>
              <w:t xml:space="preserve"> </w:t>
            </w:r>
          </w:p>
        </w:tc>
        <w:tc>
          <w:tcPr>
            <w:tcW w:w="624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E8CF67" w14:textId="77777777" w:rsidR="005E2DF6" w:rsidRDefault="00000000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kern w:val="0"/>
                <w:sz w:val="28"/>
                <w:szCs w:val="28"/>
                <w:rtl/>
                <w:lang w:val="en-US"/>
              </w:rPr>
              <w:t>تحكّم أقصى = من 7/7، إلى 6/7</w:t>
            </w:r>
          </w:p>
        </w:tc>
        <w:tc>
          <w:tcPr>
            <w:tcW w:w="563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696507" w14:textId="77777777" w:rsidR="005E2DF6" w:rsidRDefault="00000000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55A9BD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5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5D9C96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4D1A08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</w:tr>
      <w:tr w:rsidR="005E2DF6" w14:paraId="3FE3F075" w14:textId="77777777">
        <w:tblPrEx>
          <w:tblCellMar>
            <w:top w:w="0" w:type="dxa"/>
            <w:bottom w:w="0" w:type="dxa"/>
          </w:tblCellMar>
        </w:tblPrEx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5130DB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624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CBEE97" w14:textId="77777777" w:rsidR="005E2DF6" w:rsidRDefault="00000000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kern w:val="0"/>
                <w:sz w:val="28"/>
                <w:szCs w:val="28"/>
                <w:rtl/>
                <w:lang w:val="en-US"/>
              </w:rPr>
              <w:t>تحكّم مقبول = من 5/7، إلى 4/7</w:t>
            </w:r>
          </w:p>
        </w:tc>
        <w:tc>
          <w:tcPr>
            <w:tcW w:w="563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8CF711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EF0358" w14:textId="77777777" w:rsidR="005E2DF6" w:rsidRDefault="00000000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565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601B56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05A050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</w:tr>
      <w:tr w:rsidR="005E2DF6" w14:paraId="32A94060" w14:textId="77777777">
        <w:tblPrEx>
          <w:tblCellMar>
            <w:top w:w="0" w:type="dxa"/>
            <w:bottom w:w="0" w:type="dxa"/>
          </w:tblCellMar>
        </w:tblPrEx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8C98B7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624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CB60A5" w14:textId="77777777" w:rsidR="005E2DF6" w:rsidRDefault="00000000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kern w:val="0"/>
                <w:sz w:val="28"/>
                <w:szCs w:val="28"/>
                <w:rtl/>
                <w:lang w:val="en-US"/>
              </w:rPr>
              <w:t xml:space="preserve">تحكّم جزئي = 3/7، </w:t>
            </w:r>
          </w:p>
        </w:tc>
        <w:tc>
          <w:tcPr>
            <w:tcW w:w="563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4794AC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1F78B4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5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6672A7" w14:textId="77777777" w:rsidR="005E2DF6" w:rsidRDefault="00000000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491B4C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</w:tr>
      <w:tr w:rsidR="005E2DF6" w14:paraId="74279124" w14:textId="77777777">
        <w:tblPrEx>
          <w:tblCellMar>
            <w:top w:w="0" w:type="dxa"/>
            <w:bottom w:w="0" w:type="dxa"/>
          </w:tblCellMar>
        </w:tblPrEx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176FD4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6245" w:type="dxa"/>
            <w:tcBorders>
              <w:top w:val="dashed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29E065" w14:textId="77777777" w:rsidR="005E2DF6" w:rsidRDefault="00000000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kern w:val="0"/>
                <w:sz w:val="28"/>
                <w:szCs w:val="28"/>
                <w:rtl/>
                <w:lang w:val="en-US"/>
              </w:rPr>
              <w:t>تحكّم أدنى =2/7 أو دون ذلك.</w:t>
            </w:r>
          </w:p>
        </w:tc>
        <w:tc>
          <w:tcPr>
            <w:tcW w:w="563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926E5C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A0C061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5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00ED95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A72447" w14:textId="77777777" w:rsidR="005E2DF6" w:rsidRDefault="00000000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</w:p>
        </w:tc>
      </w:tr>
      <w:tr w:rsidR="005E2DF6" w14:paraId="21881F01" w14:textId="77777777">
        <w:tblPrEx>
          <w:tblCellMar>
            <w:top w:w="0" w:type="dxa"/>
            <w:bottom w:w="0" w:type="dxa"/>
          </w:tblCellMar>
        </w:tblPrEx>
        <w:trPr>
          <w:trHeight w:val="402"/>
          <w:jc w:val="center"/>
        </w:trPr>
        <w:tc>
          <w:tcPr>
            <w:tcW w:w="12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F8165E" w14:textId="77777777" w:rsidR="005E2DF6" w:rsidRDefault="00000000">
            <w:pPr>
              <w:spacing w:after="0" w:line="240" w:lineRule="auto"/>
              <w:jc w:val="center"/>
            </w:pPr>
            <w:r>
              <w:rPr>
                <w:rFonts w:ascii="Sakkal Majalla" w:hAnsi="Sakkal Majalla" w:cs="Sakkal Majalla"/>
                <w:kern w:val="0"/>
                <w:sz w:val="32"/>
                <w:szCs w:val="32"/>
                <w:rtl/>
                <w:lang w:val="en-US" w:bidi="ar-DZ"/>
              </w:rPr>
              <w:t>عدد المؤشرات</w:t>
            </w:r>
            <w:r>
              <w:rPr>
                <w:rFonts w:ascii="Sakkal Majalla" w:hAnsi="Sakkal Majalla" w:cs="Sakkal Majalla"/>
                <w:kern w:val="0"/>
                <w:sz w:val="32"/>
                <w:szCs w:val="32"/>
                <w:lang w:val="en-US" w:bidi="ar-DZ"/>
              </w:rPr>
              <w:t xml:space="preserve"> (7) </w:t>
            </w:r>
          </w:p>
        </w:tc>
        <w:tc>
          <w:tcPr>
            <w:tcW w:w="850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7ECED1" w14:textId="77777777" w:rsidR="005E2DF6" w:rsidRDefault="00000000">
            <w:pPr>
              <w:bidi/>
              <w:spacing w:after="0" w:line="276" w:lineRule="auto"/>
              <w:ind w:left="75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shd w:val="clear" w:color="auto" w:fill="00FF00"/>
                <w:rtl/>
                <w:lang w:val="en-US" w:bidi="ar-DZ"/>
              </w:rPr>
              <w:t>المعيار 3 : الاستعمال السليم لأدوات المادة</w:t>
            </w:r>
          </w:p>
          <w:p w14:paraId="4FD10A62" w14:textId="77777777" w:rsidR="005E2DF6" w:rsidRDefault="00000000">
            <w:pPr>
              <w:bidi/>
              <w:spacing w:after="0" w:line="276" w:lineRule="auto"/>
              <w:ind w:left="75"/>
            </w:pPr>
            <w:r>
              <w:rPr>
                <w:rFonts w:ascii="Sakkal Majalla" w:hAnsi="Sakkal Majalla" w:cs="Sakkal Majalla"/>
                <w:kern w:val="0"/>
                <w:sz w:val="32"/>
                <w:szCs w:val="32"/>
                <w:rtl/>
                <w:lang w:val="en-US" w:bidi="ar-DZ"/>
              </w:rPr>
              <w:t>صحة العمليات المنجزة</w:t>
            </w:r>
          </w:p>
        </w:tc>
      </w:tr>
      <w:tr w:rsidR="005E2DF6" w14:paraId="4B7A52CF" w14:textId="77777777">
        <w:tblPrEx>
          <w:tblCellMar>
            <w:top w:w="0" w:type="dxa"/>
            <w:bottom w:w="0" w:type="dxa"/>
          </w:tblCellMar>
        </w:tblPrEx>
        <w:trPr>
          <w:trHeight w:val="402"/>
          <w:jc w:val="center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1A3530" w14:textId="77777777" w:rsidR="005E2DF6" w:rsidRDefault="00000000">
            <w:pPr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/>
              </w:rPr>
              <w:t>التقديرات</w:t>
            </w:r>
          </w:p>
        </w:tc>
        <w:tc>
          <w:tcPr>
            <w:tcW w:w="6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776BBF" w14:textId="77777777" w:rsidR="005E2DF6" w:rsidRDefault="00000000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kern w:val="0"/>
                <w:sz w:val="28"/>
                <w:szCs w:val="28"/>
                <w:rtl/>
                <w:lang w:val="en-US"/>
              </w:rPr>
              <w:t>تحكّم أقصى = من 7/7، إلى 6/7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6D5B39" w14:textId="77777777" w:rsidR="005E2DF6" w:rsidRDefault="00000000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517592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18300B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F7CCD7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</w:tr>
      <w:tr w:rsidR="005E2DF6" w14:paraId="3C43F66D" w14:textId="77777777">
        <w:tblPrEx>
          <w:tblCellMar>
            <w:top w:w="0" w:type="dxa"/>
            <w:bottom w:w="0" w:type="dxa"/>
          </w:tblCellMar>
        </w:tblPrEx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C7AEF5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6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8FCC17" w14:textId="77777777" w:rsidR="005E2DF6" w:rsidRDefault="00000000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kern w:val="0"/>
                <w:sz w:val="28"/>
                <w:szCs w:val="28"/>
                <w:rtl/>
                <w:lang w:val="en-US"/>
              </w:rPr>
              <w:t>تحكّم مقبول = من 5/7، إلى 4/7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955516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EE18D1" w14:textId="77777777" w:rsidR="005E2DF6" w:rsidRDefault="00000000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3ACC03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B170E0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</w:tr>
      <w:tr w:rsidR="005E2DF6" w14:paraId="435BB8AD" w14:textId="77777777">
        <w:tblPrEx>
          <w:tblCellMar>
            <w:top w:w="0" w:type="dxa"/>
            <w:bottom w:w="0" w:type="dxa"/>
          </w:tblCellMar>
        </w:tblPrEx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517E27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6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616DBE" w14:textId="77777777" w:rsidR="005E2DF6" w:rsidRDefault="00000000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kern w:val="0"/>
                <w:sz w:val="28"/>
                <w:szCs w:val="28"/>
                <w:rtl/>
                <w:lang w:val="en-US"/>
              </w:rPr>
              <w:t xml:space="preserve">تحكّم جزئي = 3/7،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BBE81D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C4956D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A537DC" w14:textId="77777777" w:rsidR="005E2DF6" w:rsidRDefault="00000000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5CD4C7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</w:tr>
      <w:tr w:rsidR="005E2DF6" w14:paraId="1BCB1F6E" w14:textId="77777777">
        <w:tblPrEx>
          <w:tblCellMar>
            <w:top w:w="0" w:type="dxa"/>
            <w:bottom w:w="0" w:type="dxa"/>
          </w:tblCellMar>
        </w:tblPrEx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C88B48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6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94191C" w14:textId="77777777" w:rsidR="005E2DF6" w:rsidRDefault="00000000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kern w:val="0"/>
                <w:sz w:val="28"/>
                <w:szCs w:val="28"/>
                <w:rtl/>
                <w:lang w:val="en-US"/>
              </w:rPr>
              <w:t>تحكّم  أدنى  =2/7 أو دون ذلك.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93F362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ECB086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3CC7D1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CA6D2D" w14:textId="77777777" w:rsidR="005E2DF6" w:rsidRDefault="00000000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</w:p>
        </w:tc>
      </w:tr>
      <w:tr w:rsidR="005E2DF6" w14:paraId="2D1A646F" w14:textId="77777777">
        <w:tblPrEx>
          <w:tblCellMar>
            <w:top w:w="0" w:type="dxa"/>
            <w:bottom w:w="0" w:type="dxa"/>
          </w:tblCellMar>
        </w:tblPrEx>
        <w:trPr>
          <w:trHeight w:val="402"/>
          <w:jc w:val="center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818EC2" w14:textId="77777777" w:rsidR="005E2DF6" w:rsidRDefault="00000000">
            <w:pPr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lastRenderedPageBreak/>
              <w:t xml:space="preserve"> </w:t>
            </w:r>
            <w:r>
              <w:rPr>
                <w:rFonts w:ascii="Sakkal Majalla" w:hAnsi="Sakkal Majalla" w:cs="Sakkal Majalla"/>
                <w:kern w:val="0"/>
                <w:sz w:val="32"/>
                <w:szCs w:val="32"/>
                <w:lang w:val="en-US" w:bidi="ar-DZ"/>
              </w:rPr>
              <w:t xml:space="preserve"> </w:t>
            </w:r>
            <w:r>
              <w:rPr>
                <w:rFonts w:ascii="Sakkal Majalla" w:hAnsi="Sakkal Majalla" w:cs="Sakkal Majalla"/>
                <w:kern w:val="0"/>
                <w:sz w:val="32"/>
                <w:szCs w:val="32"/>
                <w:rtl/>
                <w:lang w:val="en-US"/>
              </w:rPr>
              <w:t>عدد المؤشرات</w:t>
            </w:r>
            <w:r>
              <w:rPr>
                <w:rFonts w:ascii="Sakkal Majalla" w:hAnsi="Sakkal Majalla" w:cs="Sakkal Majalla"/>
                <w:kern w:val="0"/>
                <w:sz w:val="32"/>
                <w:szCs w:val="32"/>
                <w:lang w:val="en-US" w:bidi="ar-DZ"/>
              </w:rPr>
              <w:t xml:space="preserve"> (4) </w:t>
            </w:r>
          </w:p>
        </w:tc>
        <w:tc>
          <w:tcPr>
            <w:tcW w:w="850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4E937A" w14:textId="77777777" w:rsidR="005E2DF6" w:rsidRDefault="00000000">
            <w:pPr>
              <w:bidi/>
              <w:spacing w:after="0" w:line="276" w:lineRule="auto"/>
              <w:ind w:left="75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shd w:val="clear" w:color="auto" w:fill="00FF00"/>
                <w:rtl/>
                <w:lang w:val="en-US" w:bidi="ar-DZ"/>
              </w:rPr>
              <w:t>المعيار   4: التبليغ الرياضياتي</w:t>
            </w:r>
          </w:p>
          <w:p w14:paraId="5C7C717B" w14:textId="77777777" w:rsidR="005E2DF6" w:rsidRDefault="00000000">
            <w:pPr>
              <w:bidi/>
              <w:spacing w:after="0" w:line="276" w:lineRule="auto"/>
              <w:ind w:left="75"/>
            </w:pPr>
            <w:r>
              <w:rPr>
                <w:rFonts w:ascii="Sakkal Majalla" w:hAnsi="Sakkal Majalla" w:cs="Sakkal Majalla"/>
                <w:kern w:val="0"/>
                <w:sz w:val="32"/>
                <w:szCs w:val="32"/>
                <w:rtl/>
                <w:lang w:val="en-US" w:bidi="ar-DZ"/>
              </w:rPr>
              <w:t xml:space="preserve"> (حبة  برتقال ، إشارة أكبر أو أصغر كتابة أو رمزا، أيام)</w:t>
            </w:r>
          </w:p>
        </w:tc>
      </w:tr>
      <w:tr w:rsidR="005E2DF6" w14:paraId="3FACF719" w14:textId="77777777">
        <w:tblPrEx>
          <w:tblCellMar>
            <w:top w:w="0" w:type="dxa"/>
            <w:bottom w:w="0" w:type="dxa"/>
          </w:tblCellMar>
        </w:tblPrEx>
        <w:trPr>
          <w:trHeight w:val="402"/>
          <w:jc w:val="center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8BCD9D" w14:textId="77777777" w:rsidR="005E2DF6" w:rsidRDefault="00000000">
            <w:pPr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/>
              </w:rPr>
              <w:t>التقديرات</w:t>
            </w:r>
          </w:p>
        </w:tc>
        <w:tc>
          <w:tcPr>
            <w:tcW w:w="6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5BF153" w14:textId="77777777" w:rsidR="005E2DF6" w:rsidRDefault="00000000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kern w:val="0"/>
                <w:sz w:val="28"/>
                <w:szCs w:val="28"/>
                <w:rtl/>
                <w:lang w:val="en-US"/>
              </w:rPr>
              <w:t>تحكّم أقصى = إلى 4/4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45EF92" w14:textId="77777777" w:rsidR="005E2DF6" w:rsidRDefault="00000000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/>
              </w:rPr>
              <w:t xml:space="preserve"> 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047587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1D8C70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A1A111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</w:tr>
      <w:tr w:rsidR="005E2DF6" w14:paraId="27961021" w14:textId="77777777">
        <w:tblPrEx>
          <w:tblCellMar>
            <w:top w:w="0" w:type="dxa"/>
            <w:bottom w:w="0" w:type="dxa"/>
          </w:tblCellMar>
        </w:tblPrEx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903F77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6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DF99B6" w14:textId="77777777" w:rsidR="005E2DF6" w:rsidRDefault="00000000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kern w:val="0"/>
                <w:sz w:val="28"/>
                <w:szCs w:val="28"/>
                <w:rtl/>
                <w:lang w:val="en-US"/>
              </w:rPr>
              <w:t xml:space="preserve">تحكّم مقبول = 3/4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18C105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B1B7DA" w14:textId="77777777" w:rsidR="005E2DF6" w:rsidRDefault="00000000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/>
              </w:rPr>
              <w:t xml:space="preserve"> 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E71AA2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F59D08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</w:tr>
      <w:tr w:rsidR="005E2DF6" w14:paraId="62DE3DD7" w14:textId="77777777">
        <w:tblPrEx>
          <w:tblCellMar>
            <w:top w:w="0" w:type="dxa"/>
            <w:bottom w:w="0" w:type="dxa"/>
          </w:tblCellMar>
        </w:tblPrEx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F57BC2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6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999D0A" w14:textId="77777777" w:rsidR="005E2DF6" w:rsidRDefault="00000000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kern w:val="0"/>
                <w:sz w:val="28"/>
                <w:szCs w:val="28"/>
                <w:rtl/>
                <w:lang w:val="en-US"/>
              </w:rPr>
              <w:t>تحكّم جزئي = من 2/4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2A6120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DCCFF4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22C0D8" w14:textId="77777777" w:rsidR="005E2DF6" w:rsidRDefault="00000000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/>
              </w:rPr>
              <w:t xml:space="preserve"> 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4D0C50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</w:tr>
      <w:tr w:rsidR="005E2DF6" w14:paraId="272FA5ED" w14:textId="77777777">
        <w:tblPrEx>
          <w:tblCellMar>
            <w:top w:w="0" w:type="dxa"/>
            <w:bottom w:w="0" w:type="dxa"/>
          </w:tblCellMar>
        </w:tblPrEx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F746CA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6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635327" w14:textId="77777777" w:rsidR="005E2DF6" w:rsidRDefault="00000000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kern w:val="0"/>
                <w:sz w:val="28"/>
                <w:szCs w:val="28"/>
                <w:rtl/>
                <w:lang w:val="en-US"/>
              </w:rPr>
              <w:t>تحكّم  أدنى  = من 1/4، أو دون ذلك.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79D99B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9E095F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DA30F1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946692" w14:textId="77777777" w:rsidR="005E2DF6" w:rsidRDefault="00000000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</w:p>
        </w:tc>
      </w:tr>
    </w:tbl>
    <w:p w14:paraId="69FD3DBD" w14:textId="77777777" w:rsidR="005E2DF6" w:rsidRDefault="005E2DF6">
      <w:pPr>
        <w:bidi/>
        <w:rPr>
          <w:lang w:bidi="ar-DZ"/>
        </w:rPr>
      </w:pPr>
    </w:p>
    <w:p w14:paraId="33366C8A" w14:textId="77777777" w:rsidR="005E2DF6" w:rsidRDefault="005E2DF6">
      <w:pPr>
        <w:bidi/>
        <w:rPr>
          <w:lang w:bidi="ar-DZ"/>
        </w:rPr>
      </w:pPr>
    </w:p>
    <w:p w14:paraId="49EEC971" w14:textId="77777777" w:rsidR="005E2DF6" w:rsidRDefault="005E2DF6">
      <w:pPr>
        <w:bidi/>
        <w:rPr>
          <w:lang w:bidi="ar-DZ"/>
        </w:rPr>
      </w:pPr>
    </w:p>
    <w:p w14:paraId="68B2CFB0" w14:textId="77777777" w:rsidR="005E2DF6" w:rsidRDefault="005E2DF6">
      <w:pPr>
        <w:bidi/>
        <w:rPr>
          <w:lang w:bidi="ar-DZ"/>
        </w:rPr>
      </w:pPr>
    </w:p>
    <w:p w14:paraId="2ED67266" w14:textId="77777777" w:rsidR="005E2DF6" w:rsidRDefault="00000000">
      <w:pPr>
        <w:bidi/>
      </w:pPr>
      <w:r>
        <w:rPr>
          <w:rFonts w:ascii="Sakkal Majalla" w:hAnsi="Sakkal Majalla" w:cs="Sakkal Majalla"/>
          <w:noProof/>
          <w:kern w:val="0"/>
          <w:sz w:val="32"/>
          <w:szCs w:val="32"/>
          <w:rtl/>
          <w:lang w:val="ar-DZ" w:bidi="ar-DZ"/>
        </w:rPr>
        <w:drawing>
          <wp:anchor distT="0" distB="0" distL="114300" distR="114300" simplePos="0" relativeHeight="251722752" behindDoc="1" locked="0" layoutInCell="1" allowOverlap="1" wp14:anchorId="62BC29A0" wp14:editId="6795DD9A">
            <wp:simplePos x="0" y="0"/>
            <wp:positionH relativeFrom="column">
              <wp:posOffset>842647</wp:posOffset>
            </wp:positionH>
            <wp:positionV relativeFrom="paragraph">
              <wp:posOffset>942344</wp:posOffset>
            </wp:positionV>
            <wp:extent cx="4394606" cy="2629220"/>
            <wp:effectExtent l="0" t="0" r="5944" b="0"/>
            <wp:wrapNone/>
            <wp:docPr id="53245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4606" cy="26292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5E2DF6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A75300" w14:textId="77777777" w:rsidR="00757DCD" w:rsidRDefault="00757DCD">
      <w:pPr>
        <w:spacing w:after="0" w:line="240" w:lineRule="auto"/>
      </w:pPr>
      <w:r>
        <w:separator/>
      </w:r>
    </w:p>
  </w:endnote>
  <w:endnote w:type="continuationSeparator" w:id="0">
    <w:p w14:paraId="7E7295BA" w14:textId="77777777" w:rsidR="00757DCD" w:rsidRDefault="00757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akkal Majalla">
    <w:charset w:val="B2"/>
    <w:family w:val="auto"/>
    <w:pitch w:val="variable"/>
    <w:sig w:usb0="80002007" w:usb1="80000000" w:usb2="00000008" w:usb3="00000000" w:csb0="000000D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XB Shafigh">
    <w:panose1 w:val="02000503070000020004"/>
    <w:charset w:val="00"/>
    <w:family w:val="auto"/>
    <w:pitch w:val="variable"/>
    <w:sig w:usb0="00002007" w:usb1="80000000" w:usb2="00000008" w:usb3="00000000" w:csb0="00000051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CDFF0" w14:textId="77777777" w:rsidR="00757DCD" w:rsidRDefault="00757DC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C5388E6" w14:textId="77777777" w:rsidR="00757DCD" w:rsidRDefault="00757D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44DF9"/>
    <w:multiLevelType w:val="multilevel"/>
    <w:tmpl w:val="17E641C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Sakkal Majalla" w:eastAsia="Times New Roman" w:hAnsi="Sakkal Majalla" w:cs="Sakkal Majalla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39E0249"/>
    <w:multiLevelType w:val="multilevel"/>
    <w:tmpl w:val="A83A6A54"/>
    <w:lvl w:ilvl="0">
      <w:start w:val="1"/>
      <w:numFmt w:val="arabicAlpha"/>
      <w:lvlText w:val="%1)"/>
      <w:lvlJc w:val="left"/>
      <w:pPr>
        <w:ind w:left="960" w:hanging="60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86430"/>
    <w:multiLevelType w:val="multilevel"/>
    <w:tmpl w:val="A89604B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Sakkal Majalla" w:eastAsia="Times New Roman" w:hAnsi="Sakkal Majalla" w:cs="Sakkal Majalla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FA06995"/>
    <w:multiLevelType w:val="multilevel"/>
    <w:tmpl w:val="7F34764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Times New Roman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670C178D"/>
    <w:multiLevelType w:val="multilevel"/>
    <w:tmpl w:val="6CB02FD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-"/>
      <w:lvlJc w:val="left"/>
      <w:pPr>
        <w:ind w:left="2160" w:hanging="360"/>
      </w:pPr>
      <w:rPr>
        <w:rFonts w:ascii="Sakkal Majalla" w:eastAsia="SimSun" w:hAnsi="Sakkal Majalla" w:cs="Sakkal Majalla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889347552">
    <w:abstractNumId w:val="2"/>
  </w:num>
  <w:num w:numId="2" w16cid:durableId="1519735619">
    <w:abstractNumId w:val="1"/>
  </w:num>
  <w:num w:numId="3" w16cid:durableId="21366123">
    <w:abstractNumId w:val="4"/>
  </w:num>
  <w:num w:numId="4" w16cid:durableId="1916089155">
    <w:abstractNumId w:val="0"/>
  </w:num>
  <w:num w:numId="5" w16cid:durableId="1983382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E2DF6"/>
    <w:rsid w:val="00430C84"/>
    <w:rsid w:val="005E2DF6"/>
    <w:rsid w:val="00757DCD"/>
    <w:rsid w:val="00EE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37ACB"/>
  <w15:docId w15:val="{388E741F-98FE-4564-B090-D1B52D0E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kern w:val="3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Calibri Light" w:eastAsia="Times New Roman" w:hAnsi="Calibri Light" w:cs="Times New Roman"/>
      <w:color w:val="2F5496"/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 w:cs="Times New Roman"/>
      <w:color w:val="2F5496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 w:cs="Times New Roman"/>
      <w:i/>
      <w:iCs/>
      <w:color w:val="2F549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 w:cs="Times New Roman"/>
      <w:color w:val="2F549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 w:cs="Times New Roman"/>
      <w:i/>
      <w:iCs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 w:cs="Times New Roman"/>
      <w:color w:val="595959"/>
    </w:rPr>
  </w:style>
  <w:style w:type="paragraph" w:styleId="Titre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 w:cs="Times New Roman"/>
      <w:i/>
      <w:iCs/>
      <w:color w:val="272727"/>
    </w:rPr>
  </w:style>
  <w:style w:type="paragraph" w:styleId="Titre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 w:cs="Times New Roman"/>
      <w:color w:val="2727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Titre2Car">
    <w:name w:val="Titre 2 Car"/>
    <w:basedOn w:val="Policepardfau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re3Car">
    <w:name w:val="Titre 3 Car"/>
    <w:basedOn w:val="Policepardfaut"/>
    <w:rPr>
      <w:rFonts w:eastAsia="Times New Roman" w:cs="Times New Roman"/>
      <w:color w:val="2F5496"/>
      <w:sz w:val="28"/>
      <w:szCs w:val="28"/>
    </w:rPr>
  </w:style>
  <w:style w:type="character" w:customStyle="1" w:styleId="Titre4Car">
    <w:name w:val="Titre 4 Car"/>
    <w:basedOn w:val="Policepardfaut"/>
    <w:rPr>
      <w:rFonts w:eastAsia="Times New Roman" w:cs="Times New Roman"/>
      <w:i/>
      <w:iCs/>
      <w:color w:val="2F5496"/>
    </w:rPr>
  </w:style>
  <w:style w:type="character" w:customStyle="1" w:styleId="Titre5Car">
    <w:name w:val="Titre 5 Car"/>
    <w:basedOn w:val="Policepardfaut"/>
    <w:rPr>
      <w:rFonts w:eastAsia="Times New Roman" w:cs="Times New Roman"/>
      <w:color w:val="2F5496"/>
    </w:rPr>
  </w:style>
  <w:style w:type="character" w:customStyle="1" w:styleId="Titre6Car">
    <w:name w:val="Titre 6 Car"/>
    <w:basedOn w:val="Policepardfaut"/>
    <w:rPr>
      <w:rFonts w:eastAsia="Times New Roman" w:cs="Times New Roman"/>
      <w:i/>
      <w:iCs/>
      <w:color w:val="595959"/>
    </w:rPr>
  </w:style>
  <w:style w:type="character" w:customStyle="1" w:styleId="Titre7Car">
    <w:name w:val="Titre 7 Car"/>
    <w:basedOn w:val="Policepardfaut"/>
    <w:rPr>
      <w:rFonts w:eastAsia="Times New Roman" w:cs="Times New Roman"/>
      <w:color w:val="595959"/>
    </w:rPr>
  </w:style>
  <w:style w:type="character" w:customStyle="1" w:styleId="Titre8Car">
    <w:name w:val="Titre 8 Car"/>
    <w:basedOn w:val="Policepardfaut"/>
    <w:rPr>
      <w:rFonts w:eastAsia="Times New Roman" w:cs="Times New Roman"/>
      <w:i/>
      <w:iCs/>
      <w:color w:val="272727"/>
    </w:rPr>
  </w:style>
  <w:style w:type="character" w:customStyle="1" w:styleId="Titre9Car">
    <w:name w:val="Titre 9 Car"/>
    <w:basedOn w:val="Policepardfaut"/>
    <w:rPr>
      <w:rFonts w:eastAsia="Times New Roman" w:cs="Times New Roman"/>
      <w:color w:val="272727"/>
    </w:rPr>
  </w:style>
  <w:style w:type="paragraph" w:styleId="Titre">
    <w:name w:val="Title"/>
    <w:basedOn w:val="Normal"/>
    <w:next w:val="Normal"/>
    <w:uiPriority w:val="10"/>
    <w:qFormat/>
    <w:pPr>
      <w:spacing w:after="80" w:line="240" w:lineRule="auto"/>
    </w:pPr>
    <w:rPr>
      <w:rFonts w:ascii="Calibri Light" w:eastAsia="Times New Roman" w:hAnsi="Calibri Light" w:cs="Times New Roman"/>
      <w:spacing w:val="-10"/>
      <w:sz w:val="56"/>
      <w:szCs w:val="56"/>
    </w:rPr>
  </w:style>
  <w:style w:type="character" w:customStyle="1" w:styleId="TitreCar">
    <w:name w:val="Titre Car"/>
    <w:basedOn w:val="Policepardfau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Sous-titre">
    <w:name w:val="Subtitle"/>
    <w:basedOn w:val="Normal"/>
    <w:next w:val="Normal"/>
    <w:uiPriority w:val="11"/>
    <w:qFormat/>
    <w:rPr>
      <w:rFonts w:eastAsia="Times New Roman" w:cs="Times New Roman"/>
      <w:color w:val="595959"/>
      <w:spacing w:val="15"/>
      <w:sz w:val="28"/>
      <w:szCs w:val="28"/>
    </w:rPr>
  </w:style>
  <w:style w:type="character" w:customStyle="1" w:styleId="Sous-titreCar">
    <w:name w:val="Sous-titre Car"/>
    <w:basedOn w:val="Policepardfaut"/>
    <w:rPr>
      <w:rFonts w:eastAsia="Times New Roman" w:cs="Times New Roman"/>
      <w:color w:val="595959"/>
      <w:spacing w:val="15"/>
      <w:sz w:val="28"/>
      <w:szCs w:val="28"/>
    </w:rPr>
  </w:style>
  <w:style w:type="paragraph" w:styleId="Citation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CitationCar">
    <w:name w:val="Citation Car"/>
    <w:basedOn w:val="Policepardfaut"/>
    <w:rPr>
      <w:i/>
      <w:iCs/>
      <w:color w:val="404040"/>
    </w:rPr>
  </w:style>
  <w:style w:type="paragraph" w:styleId="Paragraphedeliste">
    <w:name w:val="List Paragraph"/>
    <w:basedOn w:val="Normal"/>
    <w:pPr>
      <w:ind w:left="720"/>
    </w:pPr>
  </w:style>
  <w:style w:type="character" w:styleId="Accentuationintense">
    <w:name w:val="Intense Emphasis"/>
    <w:basedOn w:val="Policepardfaut"/>
    <w:rPr>
      <w:i/>
      <w:iCs/>
      <w:color w:val="2F5496"/>
    </w:rPr>
  </w:style>
  <w:style w:type="paragraph" w:styleId="Citationintense">
    <w:name w:val="Intense Quote"/>
    <w:basedOn w:val="Normal"/>
    <w:next w:val="Normal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CitationintenseCar">
    <w:name w:val="Citation intense Car"/>
    <w:basedOn w:val="Policepardfaut"/>
    <w:rPr>
      <w:i/>
      <w:iCs/>
      <w:color w:val="2F5496"/>
    </w:rPr>
  </w:style>
  <w:style w:type="character" w:styleId="Rfrenceintense">
    <w:name w:val="Intense Reference"/>
    <w:basedOn w:val="Policepardfaut"/>
    <w:rPr>
      <w:b/>
      <w:bCs/>
      <w:smallCaps/>
      <w:color w:val="2F5496"/>
      <w:spacing w:val="5"/>
    </w:rPr>
  </w:style>
  <w:style w:type="character" w:customStyle="1" w:styleId="vocalized">
    <w:name w:val="vocalized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767</Words>
  <Characters>4222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pc</cp:lastModifiedBy>
  <cp:revision>2</cp:revision>
  <cp:lastPrinted>2025-03-02T23:30:00Z</cp:lastPrinted>
  <dcterms:created xsi:type="dcterms:W3CDTF">2025-03-02T23:43:00Z</dcterms:created>
  <dcterms:modified xsi:type="dcterms:W3CDTF">2025-03-02T23:43:00Z</dcterms:modified>
</cp:coreProperties>
</file>