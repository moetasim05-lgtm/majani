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B400" w14:textId="77777777" w:rsidR="00BF15E1" w:rsidRPr="00BF15E1" w:rsidRDefault="00BF15E1" w:rsidP="00BF15E1">
      <w:pPr>
        <w:jc w:val="right"/>
        <w:rPr>
          <w:rFonts w:ascii="XB Shafigh" w:hAnsi="XB Shafigh" w:cs="XB Shafigh"/>
          <w:lang w:bidi="ar-DZ"/>
        </w:rPr>
      </w:pPr>
      <w:r w:rsidRPr="00BF15E1">
        <w:rPr>
          <w:rFonts w:ascii="XB Shafigh" w:hAnsi="XB Shafigh" w:cs="XB Shafigh"/>
          <w:rtl/>
          <w:lang w:bidi="ar-DZ"/>
        </w:rPr>
        <w:t xml:space="preserve">مديرية التربية لولاية </w:t>
      </w:r>
      <w:r w:rsidRPr="00BF15E1">
        <w:rPr>
          <w:rFonts w:ascii="XB Shafigh" w:hAnsi="XB Shafigh" w:cs="XB Shafigh" w:hint="cs"/>
          <w:rtl/>
          <w:lang w:bidi="ar-DZ"/>
        </w:rPr>
        <w:t>........................</w:t>
      </w:r>
      <w:r w:rsidRPr="00BF15E1">
        <w:rPr>
          <w:rFonts w:ascii="XB Shafigh" w:hAnsi="XB Shafigh" w:cs="XB Shafigh"/>
          <w:rtl/>
          <w:lang w:bidi="ar-DZ"/>
        </w:rPr>
        <w:t xml:space="preserve">                                                                  </w:t>
      </w:r>
      <w:r w:rsidRPr="00BF15E1">
        <w:rPr>
          <w:rFonts w:ascii="XB Shafigh" w:hAnsi="XB Shafigh" w:cs="XB Shafigh" w:hint="cs"/>
          <w:rtl/>
          <w:lang w:bidi="ar-DZ"/>
        </w:rPr>
        <w:t xml:space="preserve">    </w:t>
      </w:r>
      <w:r w:rsidRPr="00BF15E1">
        <w:rPr>
          <w:rFonts w:ascii="XB Shafigh" w:hAnsi="XB Shafigh" w:cs="XB Shafigh"/>
          <w:rtl/>
          <w:lang w:bidi="ar-DZ"/>
        </w:rPr>
        <w:t xml:space="preserve">      </w:t>
      </w:r>
      <w:proofErr w:type="gramStart"/>
      <w:r w:rsidRPr="00BF15E1">
        <w:rPr>
          <w:rFonts w:ascii="XB Shafigh" w:hAnsi="XB Shafigh" w:cs="XB Shafigh"/>
          <w:rtl/>
          <w:lang w:bidi="ar-DZ"/>
        </w:rPr>
        <w:t>مقاطعة :</w:t>
      </w:r>
      <w:proofErr w:type="gramEnd"/>
      <w:r w:rsidRPr="00BF15E1">
        <w:rPr>
          <w:rFonts w:ascii="XB Shafigh" w:hAnsi="XB Shafigh" w:cs="XB Shafigh"/>
          <w:rtl/>
          <w:lang w:bidi="ar-DZ"/>
        </w:rPr>
        <w:t xml:space="preserve"> </w:t>
      </w:r>
      <w:r w:rsidRPr="00BF15E1">
        <w:rPr>
          <w:rFonts w:ascii="XB Shafigh" w:hAnsi="XB Shafigh" w:cs="XB Shafigh" w:hint="cs"/>
          <w:rtl/>
          <w:lang w:bidi="ar-DZ"/>
        </w:rPr>
        <w:t>.....................</w:t>
      </w:r>
    </w:p>
    <w:p w14:paraId="4B9040FC" w14:textId="77777777" w:rsidR="00BF15E1" w:rsidRPr="00BF15E1" w:rsidRDefault="00BF15E1" w:rsidP="00BF15E1">
      <w:pPr>
        <w:jc w:val="right"/>
        <w:rPr>
          <w:rFonts w:ascii="XB Shafigh" w:hAnsi="XB Shafigh" w:cs="XB Shafigh"/>
          <w:lang w:bidi="ar-DZ"/>
        </w:rPr>
      </w:pPr>
      <w:r w:rsidRPr="00BF15E1">
        <w:rPr>
          <w:rFonts w:ascii="XB Shafigh" w:hAnsi="XB Shafigh" w:cs="XB Shafigh"/>
          <w:rtl/>
          <w:lang w:bidi="ar-DZ"/>
        </w:rPr>
        <w:t xml:space="preserve">مؤسسة </w:t>
      </w:r>
      <w:r w:rsidRPr="00BF15E1">
        <w:rPr>
          <w:rFonts w:ascii="XB Shafigh" w:hAnsi="XB Shafigh" w:cs="XB Shafigh" w:hint="cs"/>
          <w:rtl/>
          <w:lang w:bidi="ar-DZ"/>
        </w:rPr>
        <w:t>..........................</w:t>
      </w:r>
      <w:r w:rsidRPr="00BF15E1">
        <w:rPr>
          <w:rFonts w:ascii="XB Shafigh" w:hAnsi="XB Shafigh" w:cs="XB Shafigh"/>
          <w:rtl/>
          <w:lang w:bidi="ar-DZ"/>
        </w:rPr>
        <w:t xml:space="preserve">                    الأسـتــاذ(</w:t>
      </w:r>
      <w:r w:rsidRPr="00BF15E1">
        <w:rPr>
          <w:rFonts w:ascii="XB Shafigh" w:hAnsi="XB Shafigh" w:cs="XB Shafigh" w:hint="cs"/>
          <w:rtl/>
          <w:lang w:bidi="ar-DZ"/>
        </w:rPr>
        <w:t>ة</w:t>
      </w:r>
      <w:proofErr w:type="gramStart"/>
      <w:r w:rsidRPr="00BF15E1">
        <w:rPr>
          <w:rFonts w:ascii="XB Shafigh" w:hAnsi="XB Shafigh" w:cs="XB Shafigh"/>
          <w:rtl/>
          <w:lang w:bidi="ar-DZ"/>
        </w:rPr>
        <w:t>) :</w:t>
      </w:r>
      <w:proofErr w:type="gramEnd"/>
      <w:r w:rsidRPr="00BF15E1">
        <w:rPr>
          <w:rFonts w:ascii="XB Shafigh" w:hAnsi="XB Shafigh" w:cs="XB Shafigh"/>
          <w:rtl/>
          <w:lang w:bidi="ar-DZ"/>
        </w:rPr>
        <w:t xml:space="preserve"> </w:t>
      </w:r>
      <w:r w:rsidRPr="00BF15E1">
        <w:rPr>
          <w:rFonts w:ascii="XB Shafigh" w:hAnsi="XB Shafigh" w:cs="XB Shafigh" w:hint="cs"/>
          <w:rtl/>
          <w:lang w:bidi="ar-DZ"/>
        </w:rPr>
        <w:t>..</w:t>
      </w:r>
      <w:bookmarkStart w:id="0" w:name="_Hlk191765506"/>
      <w:r w:rsidRPr="00BF15E1">
        <w:rPr>
          <w:rFonts w:ascii="XB Shafigh" w:hAnsi="XB Shafigh" w:cs="XB Shafigh" w:hint="cs"/>
          <w:rtl/>
          <w:lang w:bidi="ar-DZ"/>
        </w:rPr>
        <w:t>..........................</w:t>
      </w:r>
      <w:bookmarkEnd w:id="0"/>
      <w:r w:rsidRPr="00BF15E1">
        <w:rPr>
          <w:rFonts w:ascii="XB Shafigh" w:hAnsi="XB Shafigh" w:cs="XB Shafigh" w:hint="cs"/>
          <w:rtl/>
          <w:lang w:bidi="ar-DZ"/>
        </w:rPr>
        <w:t>....</w:t>
      </w:r>
      <w:r w:rsidRPr="00BF15E1">
        <w:rPr>
          <w:rFonts w:ascii="XB Shafigh" w:hAnsi="XB Shafigh" w:cs="XB Shafigh"/>
          <w:rtl/>
          <w:lang w:bidi="ar-DZ"/>
        </w:rPr>
        <w:t xml:space="preserve">                       السنة </w:t>
      </w:r>
      <w:proofErr w:type="gramStart"/>
      <w:r w:rsidRPr="00BF15E1">
        <w:rPr>
          <w:rFonts w:ascii="XB Shafigh" w:hAnsi="XB Shafigh" w:cs="XB Shafigh"/>
          <w:rtl/>
          <w:lang w:bidi="ar-DZ"/>
        </w:rPr>
        <w:t>الدراسية :</w:t>
      </w:r>
      <w:proofErr w:type="gramEnd"/>
      <w:r w:rsidRPr="00BF15E1">
        <w:rPr>
          <w:rFonts w:ascii="XB Shafigh" w:hAnsi="XB Shafigh" w:cs="XB Shafigh"/>
          <w:rtl/>
          <w:lang w:bidi="ar-DZ"/>
        </w:rPr>
        <w:t xml:space="preserve"> 2024 / 2025</w:t>
      </w:r>
    </w:p>
    <w:tbl>
      <w:tblPr>
        <w:tblW w:w="113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624"/>
        <w:gridCol w:w="544"/>
        <w:gridCol w:w="620"/>
        <w:gridCol w:w="646"/>
        <w:gridCol w:w="647"/>
        <w:gridCol w:w="601"/>
        <w:gridCol w:w="633"/>
        <w:gridCol w:w="744"/>
        <w:gridCol w:w="692"/>
        <w:gridCol w:w="692"/>
        <w:gridCol w:w="676"/>
        <w:gridCol w:w="2975"/>
        <w:gridCol w:w="703"/>
      </w:tblGrid>
      <w:tr w:rsidR="00110683" w14:paraId="653740F5" w14:textId="77777777">
        <w:tblPrEx>
          <w:tblCellMar>
            <w:top w:w="0" w:type="dxa"/>
            <w:bottom w:w="0" w:type="dxa"/>
          </w:tblCellMar>
        </w:tblPrEx>
        <w:tc>
          <w:tcPr>
            <w:tcW w:w="113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ECB8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بطاقة تحليلية لتقييم الكفاءات الختامية اللغة العربية – الأداء القرائي – السنة الثانية ابتدائي</w:t>
            </w:r>
          </w:p>
        </w:tc>
      </w:tr>
      <w:tr w:rsidR="00110683" w14:paraId="30D749FC" w14:textId="77777777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2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3E95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قراءة وحدات لغوية</w:t>
            </w:r>
          </w:p>
          <w:p w14:paraId="5DDBB5D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كاملة</w:t>
            </w:r>
          </w:p>
        </w:tc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C40B7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فك ترميز</w:t>
            </w:r>
          </w:p>
          <w:p w14:paraId="2CAB8220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الكلمات</w:t>
            </w:r>
          </w:p>
        </w:tc>
        <w:tc>
          <w:tcPr>
            <w:tcW w:w="2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BD0B4" w14:textId="77777777" w:rsidR="00110683" w:rsidRDefault="00000000">
            <w:pPr>
              <w:spacing w:after="0" w:line="240" w:lineRule="auto"/>
              <w:jc w:val="center"/>
            </w:pPr>
            <w:proofErr w:type="gramStart"/>
            <w:r>
              <w:rPr>
                <w:rFonts w:ascii="XB Shafigh" w:hAnsi="XB Shafigh" w:cs="XB Shafigh"/>
                <w:rtl/>
                <w:lang w:bidi="ar-DZ"/>
              </w:rPr>
              <w:t>العادات  القرائية</w:t>
            </w:r>
            <w:proofErr w:type="gramEnd"/>
            <w:r>
              <w:rPr>
                <w:rFonts w:ascii="XB Shafigh" w:hAnsi="XB Shafigh" w:cs="XB Shafigh"/>
                <w:lang w:bidi="ar-DZ"/>
              </w:rPr>
              <w:t xml:space="preserve"> </w:t>
            </w:r>
          </w:p>
          <w:p w14:paraId="3C726361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XB Shafigh" w:hAnsi="XB Shafigh" w:cs="XB Shafigh"/>
                <w:rtl/>
                <w:lang w:bidi="ar-DZ"/>
              </w:rPr>
              <w:t>الحسنة</w:t>
            </w:r>
          </w:p>
          <w:p w14:paraId="0B5B5FDA" w14:textId="77777777" w:rsidR="00110683" w:rsidRDefault="00110683">
            <w:pPr>
              <w:spacing w:after="0" w:line="240" w:lineRule="auto"/>
              <w:jc w:val="center"/>
              <w:rPr>
                <w:rFonts w:ascii="XB Shafigh" w:hAnsi="XB Shafigh" w:cs="XB Shafigh"/>
                <w:lang w:bidi="ar-DZ"/>
              </w:rPr>
            </w:pPr>
          </w:p>
        </w:tc>
        <w:tc>
          <w:tcPr>
            <w:tcW w:w="2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8D8FB" w14:textId="77777777" w:rsidR="00110683" w:rsidRDefault="00000000">
            <w:pPr>
              <w:spacing w:after="0" w:line="240" w:lineRule="auto"/>
            </w:pPr>
            <w:r>
              <w:rPr>
                <w:rFonts w:ascii="XB Shafigh" w:hAnsi="XB Shafigh" w:cs="XB Shafigh"/>
                <w:rtl/>
                <w:lang w:bidi="ar-DZ"/>
              </w:rPr>
              <w:t>الــمــعايـيـر</w:t>
            </w:r>
          </w:p>
          <w:p w14:paraId="7628E428" w14:textId="77777777" w:rsidR="00110683" w:rsidRDefault="00110683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19C5BD9B" w14:textId="77777777" w:rsidR="00110683" w:rsidRDefault="00110683">
            <w:pPr>
              <w:spacing w:after="0" w:line="240" w:lineRule="auto"/>
              <w:jc w:val="right"/>
              <w:rPr>
                <w:rFonts w:ascii="XB Shafigh" w:hAnsi="XB Shafigh" w:cs="XB Shafigh"/>
                <w:lang w:bidi="ar-DZ"/>
              </w:rPr>
            </w:pPr>
          </w:p>
          <w:p w14:paraId="5207AC83" w14:textId="77777777" w:rsidR="00110683" w:rsidRDefault="00000000">
            <w:pPr>
              <w:spacing w:after="0" w:line="240" w:lineRule="auto"/>
              <w:jc w:val="right"/>
            </w:pPr>
            <w:r>
              <w:rPr>
                <w:rFonts w:ascii="XB Shafigh" w:hAnsi="XB Shafigh" w:cs="XB Shafigh"/>
                <w:rtl/>
                <w:lang w:bidi="ar-DZ"/>
              </w:rPr>
              <w:t>قـائـمـة الـتــلامــــيذ</w:t>
            </w: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9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</w:tr>
      <w:tr w:rsidR="00110683" w14:paraId="56D292B5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1054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40CE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ج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3F3F4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ب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BEAB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أ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97699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د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8234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ج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AEEB1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ب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3C20F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أ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976A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د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56871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ج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93F6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ب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D2732" w14:textId="77777777" w:rsidR="00110683" w:rsidRDefault="00000000">
            <w:pPr>
              <w:spacing w:after="0" w:line="240" w:lineRule="auto"/>
              <w:jc w:val="center"/>
            </w:pPr>
            <w:r>
              <w:rPr>
                <w:rtl/>
              </w:rPr>
              <w:t>أ</w:t>
            </w:r>
          </w:p>
        </w:tc>
        <w:tc>
          <w:tcPr>
            <w:tcW w:w="2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5996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088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</w:tr>
      <w:tr w:rsidR="00110683" w14:paraId="6FB7B242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3130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DD53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ACCB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976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93A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A297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91D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322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14B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64EB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DE2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675C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749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387A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01</w:t>
            </w:r>
          </w:p>
        </w:tc>
      </w:tr>
      <w:tr w:rsidR="00110683" w14:paraId="5B163E0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E8E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6BA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ECA0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9D7A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B20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9AC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393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5E3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A4E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2C10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7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577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C02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E7474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02</w:t>
            </w:r>
          </w:p>
        </w:tc>
      </w:tr>
      <w:tr w:rsidR="00110683" w14:paraId="39D77F5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6CC7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DD77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47A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8D7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BFC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51C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783D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46D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66D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76A0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7E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5C4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70F8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B15FD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03</w:t>
            </w:r>
          </w:p>
        </w:tc>
      </w:tr>
      <w:tr w:rsidR="00110683" w14:paraId="6A0FC5B1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5DA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FE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3F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17D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B14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DBA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8FD2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5254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DEC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E3B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1D8B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4D52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203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A86A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04</w:t>
            </w:r>
          </w:p>
        </w:tc>
      </w:tr>
      <w:tr w:rsidR="00110683" w14:paraId="418FE404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019A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DDC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3D0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56EE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35C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A17A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A937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642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BB7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2442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856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3963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66EA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F0E9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05</w:t>
            </w:r>
          </w:p>
        </w:tc>
      </w:tr>
      <w:tr w:rsidR="00110683" w14:paraId="536E8D67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3E8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A890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80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905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641C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756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1C7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238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7DC5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C189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955A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7525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9D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8AE9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06</w:t>
            </w:r>
          </w:p>
        </w:tc>
      </w:tr>
      <w:tr w:rsidR="00110683" w14:paraId="586B8C13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8B3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E02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2F9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DEF4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08B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AC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C38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900D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1C47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086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D7AC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1D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BFE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6E427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07</w:t>
            </w:r>
          </w:p>
        </w:tc>
      </w:tr>
      <w:tr w:rsidR="00110683" w14:paraId="4D367A88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9A1E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BF9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3CA1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BA93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7A84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8AF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2805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714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A62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512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6325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6000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173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3AF5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08</w:t>
            </w:r>
          </w:p>
        </w:tc>
      </w:tr>
      <w:tr w:rsidR="00110683" w14:paraId="2FC45F26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8FB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1574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9CB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8C8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BB6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7C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326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CF3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937B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530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400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62D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06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DD79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09</w:t>
            </w:r>
          </w:p>
        </w:tc>
      </w:tr>
      <w:tr w:rsidR="00110683" w14:paraId="43243EFB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FD7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5F3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247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AE6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FEE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D62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EA2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3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1AC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86C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87B5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128E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AED6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46D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110683" w14:paraId="511FDA04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08B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80CA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B2B8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BC5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3882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60F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3B5E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728E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FDA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80AC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014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704B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9BC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EDBA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11</w:t>
            </w:r>
          </w:p>
        </w:tc>
      </w:tr>
      <w:tr w:rsidR="00110683" w14:paraId="2367278D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B9AC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E920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CB1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31A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1A64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4788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106F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05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A54E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BFB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39AB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41FC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3C3F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0783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12</w:t>
            </w:r>
          </w:p>
        </w:tc>
      </w:tr>
      <w:tr w:rsidR="00110683" w14:paraId="11280F61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028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82C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2F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6F9C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0CD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102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4F69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0F2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B87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90E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1E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13C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97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5191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13</w:t>
            </w:r>
          </w:p>
        </w:tc>
      </w:tr>
      <w:tr w:rsidR="00110683" w14:paraId="04FA7C91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2BE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AB74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658B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54AB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A5E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94AB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4002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E8C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09D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0288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F49D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6B2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255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D253D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</w:tr>
      <w:tr w:rsidR="00110683" w14:paraId="70AA5EF2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6D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1921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E1B4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339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5F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251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DF2B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4007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377E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ABC9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D6F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E565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41F4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1ADEE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15</w:t>
            </w:r>
          </w:p>
        </w:tc>
      </w:tr>
      <w:tr w:rsidR="00110683" w14:paraId="7AB39DC6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61C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9C0E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B1A9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F7A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8A14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1180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DDE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5799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7109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CBA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561C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7A7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AEE0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C20F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16</w:t>
            </w:r>
          </w:p>
        </w:tc>
      </w:tr>
      <w:tr w:rsidR="00110683" w14:paraId="39352603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8BD7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8BCD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882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4EF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DFD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4ED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2F8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201F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5C4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4A8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764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6BB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171F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D0211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17</w:t>
            </w:r>
          </w:p>
        </w:tc>
      </w:tr>
      <w:tr w:rsidR="00110683" w14:paraId="674E29B7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000C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BB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F0BE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85B7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A713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674F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139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16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D3CA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091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A90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939C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B64C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546E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18</w:t>
            </w:r>
          </w:p>
        </w:tc>
      </w:tr>
      <w:tr w:rsidR="00110683" w14:paraId="7002E991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3FD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5570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8704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FB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F2DC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AE44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8D9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81E1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279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05F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292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952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1CA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402E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19</w:t>
            </w:r>
          </w:p>
        </w:tc>
      </w:tr>
      <w:tr w:rsidR="00110683" w14:paraId="7F63C15D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75D1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B15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635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21F4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9C2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F78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F55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FC0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0C4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5FB8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FECD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032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72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9840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  <w:tr w:rsidR="00110683" w14:paraId="181313C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FF2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4FA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C27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02C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3B16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91C4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E86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EDA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8B0C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EBD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1AC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06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79B0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2BBFF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21</w:t>
            </w:r>
          </w:p>
        </w:tc>
      </w:tr>
      <w:tr w:rsidR="00110683" w14:paraId="202DC0CA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AB9F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4E0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6FE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4F46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FC48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CEC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90A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CAF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125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51D9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D700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01A6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1DB6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CD2C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22</w:t>
            </w:r>
          </w:p>
        </w:tc>
      </w:tr>
      <w:tr w:rsidR="00110683" w14:paraId="7A7C9AD6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9DAE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EA6E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E7F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F3F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2AFD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503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19BD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4E68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2EF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D7F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C9D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4D53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799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FE81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23</w:t>
            </w:r>
          </w:p>
        </w:tc>
      </w:tr>
      <w:tr w:rsidR="00110683" w14:paraId="5CABBE6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D3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9CA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7A3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A25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F873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93D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A60F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5B0E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6B7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F99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00A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2F41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A4E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2C7E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24</w:t>
            </w:r>
          </w:p>
        </w:tc>
      </w:tr>
      <w:tr w:rsidR="00110683" w14:paraId="370574E2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4A5A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3B38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6DA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991A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6920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D243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D7C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9E02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49D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2280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7531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A6C9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FC2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C1E5C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110683" w14:paraId="4810445D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1C43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0473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0A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7F0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C257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6C13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E0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2BFE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AFF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3BFF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959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30D7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8FF4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073C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26</w:t>
            </w:r>
          </w:p>
        </w:tc>
      </w:tr>
      <w:tr w:rsidR="00110683" w14:paraId="074A2BBC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B8D2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457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0BB1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D2F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B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1934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C896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F02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3FA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230A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216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A4E3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8FB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4E9A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27</w:t>
            </w:r>
          </w:p>
        </w:tc>
      </w:tr>
      <w:tr w:rsidR="00110683" w14:paraId="536BEDFD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913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63C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0057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D775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86D1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F054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EF9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D8B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613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484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0C38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1C0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EA1D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8D98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28</w:t>
            </w:r>
          </w:p>
        </w:tc>
      </w:tr>
      <w:tr w:rsidR="00110683" w14:paraId="007F2DD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E0B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ADC9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C8B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005F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1C7E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E7D0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E368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98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CEC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3E04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3CA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3D8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CA86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60E0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29</w:t>
            </w:r>
          </w:p>
        </w:tc>
      </w:tr>
      <w:tr w:rsidR="00110683" w14:paraId="28DF694A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815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10E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E7B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34B1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505D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5B2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E02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DF8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3F9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602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CF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C9A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F1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76234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30</w:t>
            </w:r>
          </w:p>
        </w:tc>
      </w:tr>
      <w:tr w:rsidR="00110683" w14:paraId="6E08F020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143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AE7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A5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EC2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9A65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B32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745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49D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F65C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F2EA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5D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9EDF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ADAB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4C0E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31</w:t>
            </w:r>
          </w:p>
        </w:tc>
      </w:tr>
      <w:tr w:rsidR="00110683" w14:paraId="6053B635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0DAC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1ED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204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2711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D18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8152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FCB8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2F3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0591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FC0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D6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1BF0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AC2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559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32</w:t>
            </w:r>
          </w:p>
        </w:tc>
      </w:tr>
      <w:tr w:rsidR="00110683" w14:paraId="25B46DC1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F1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BA18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8B0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0EC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47C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573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9C1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3FB2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6A8E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DC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E15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888C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AFF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FAEE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33</w:t>
            </w:r>
          </w:p>
        </w:tc>
      </w:tr>
      <w:tr w:rsidR="00110683" w14:paraId="6BEF5348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12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A01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229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10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E340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DF6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71C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5B94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04D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E3AB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8E8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7C0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BE29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0CA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34</w:t>
            </w:r>
          </w:p>
        </w:tc>
      </w:tr>
      <w:tr w:rsidR="00110683" w14:paraId="4A6B9ECC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AF19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D33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EE3D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8762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A242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94EB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DDA4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FC8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2E6D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E70E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A9C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088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CAB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EED8A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35</w:t>
            </w:r>
          </w:p>
        </w:tc>
      </w:tr>
      <w:tr w:rsidR="00110683" w14:paraId="4A5B4D65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E5E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C68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D29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E834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33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4C1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AA21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10F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F7C5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00A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0DC6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BA1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4715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D77D6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36</w:t>
            </w:r>
          </w:p>
        </w:tc>
      </w:tr>
      <w:tr w:rsidR="00110683" w14:paraId="53EFC9A7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4FC6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4A82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4CA9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19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E0A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32F6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D709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D86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48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94B3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6571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E15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050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59988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37</w:t>
            </w:r>
          </w:p>
        </w:tc>
      </w:tr>
      <w:tr w:rsidR="00110683" w14:paraId="666F2FFC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7DDF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2AF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F2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A2A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9039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A80F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2021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B99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BC20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97E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3B5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B06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4EF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10524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38</w:t>
            </w:r>
          </w:p>
        </w:tc>
      </w:tr>
      <w:tr w:rsidR="00110683" w14:paraId="2A0B9AB6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C4C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747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5A3D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C3CB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F8E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0B3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BE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ED9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C7A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69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12A8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0F3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2FB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0939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39</w:t>
            </w:r>
          </w:p>
        </w:tc>
      </w:tr>
      <w:tr w:rsidR="00110683" w14:paraId="63B2DB85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0B2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7217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E3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A7AF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FC2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85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78B1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C98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17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4E20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093C5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A2E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2D2C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C0C5B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40</w:t>
            </w:r>
          </w:p>
        </w:tc>
      </w:tr>
      <w:tr w:rsidR="00110683" w14:paraId="298DD1A7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5CB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21A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1F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95E6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6CFA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73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E0D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B3D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F70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A82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6C6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DC7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0F01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86093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41</w:t>
            </w:r>
          </w:p>
        </w:tc>
      </w:tr>
      <w:tr w:rsidR="00110683" w14:paraId="4CB73F6B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D0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0625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E20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FE28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4EA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02EF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97F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2F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AFF6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B210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DAC0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E719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9C73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B61E5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110683" w14:paraId="1B6914FD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D2A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6F26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EB5D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7B3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7D2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DD5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11B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6B07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DF6E8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1CC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B4A8D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7BC8B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8F89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669E3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43</w:t>
            </w:r>
          </w:p>
        </w:tc>
      </w:tr>
      <w:tr w:rsidR="00110683" w14:paraId="1A1A38EE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FA9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73930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995DE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3EAA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D182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2239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AAECF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DB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2A7C3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A89C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38781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4A44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7C" w14:textId="77777777"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290A" w14:textId="77777777" w:rsidR="00110683" w:rsidRDefault="0000000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44</w:t>
            </w:r>
          </w:p>
        </w:tc>
      </w:tr>
    </w:tbl>
    <w:p w14:paraId="0D1E7F42" w14:textId="77777777" w:rsidR="00110683" w:rsidRDefault="00110683">
      <w:pPr>
        <w:jc w:val="right"/>
        <w:rPr>
          <w:lang w:bidi="ar-DZ"/>
        </w:rPr>
      </w:pPr>
    </w:p>
    <w:sectPr w:rsidR="00110683">
      <w:pgSz w:w="11906" w:h="16838"/>
      <w:pgMar w:top="284" w:right="282" w:bottom="426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AB221" w14:textId="77777777" w:rsidR="001406FB" w:rsidRDefault="001406FB">
      <w:pPr>
        <w:spacing w:after="0" w:line="240" w:lineRule="auto"/>
      </w:pPr>
      <w:r>
        <w:separator/>
      </w:r>
    </w:p>
  </w:endnote>
  <w:endnote w:type="continuationSeparator" w:id="0">
    <w:p w14:paraId="66778154" w14:textId="77777777" w:rsidR="001406FB" w:rsidRDefault="0014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Shafigh">
    <w:panose1 w:val="02000503070000020004"/>
    <w:charset w:val="00"/>
    <w:family w:val="auto"/>
    <w:pitch w:val="variable"/>
    <w:sig w:usb0="00002007" w:usb1="80000000" w:usb2="00000008" w:usb3="00000000" w:csb0="0000005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FE55F" w14:textId="77777777" w:rsidR="001406FB" w:rsidRDefault="001406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183F98" w14:textId="77777777" w:rsidR="001406FB" w:rsidRDefault="00140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10683"/>
    <w:rsid w:val="00110683"/>
    <w:rsid w:val="001406FB"/>
    <w:rsid w:val="00BF15E1"/>
    <w:rsid w:val="00E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6963"/>
  <w15:docId w15:val="{A8B21CC2-AEB9-4698-87CB-A91DC44C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ind w:left="720"/>
    </w:p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2</cp:revision>
  <cp:lastPrinted>2025-03-01T22:55:00Z</cp:lastPrinted>
  <dcterms:created xsi:type="dcterms:W3CDTF">2025-03-01T22:59:00Z</dcterms:created>
  <dcterms:modified xsi:type="dcterms:W3CDTF">2025-03-01T22:59:00Z</dcterms:modified>
</cp:coreProperties>
</file>