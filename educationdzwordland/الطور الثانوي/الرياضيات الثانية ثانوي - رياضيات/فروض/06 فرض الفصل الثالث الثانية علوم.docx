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EDB6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0A546BE" w14:textId="7B96ADCE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D20E6F8" wp14:editId="69E3440C">
            <wp:simplePos x="0" y="0"/>
            <wp:positionH relativeFrom="margin">
              <wp:posOffset>3046730</wp:posOffset>
            </wp:positionH>
            <wp:positionV relativeFrom="paragraph">
              <wp:posOffset>26670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مديرية التربية لولاي</w:t>
      </w:r>
      <w:r w:rsidR="00F2317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ة</w:t>
      </w:r>
      <w:r w:rsidR="00FD41F2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</w:t>
      </w:r>
    </w:p>
    <w:p w14:paraId="3D0521FE" w14:textId="07266913" w:rsidR="009160ED" w:rsidRPr="0034706E" w:rsidRDefault="00F37F78" w:rsidP="0075569D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FD41F2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...............</w:t>
      </w:r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proofErr w:type="gramStart"/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التـــــــاريخ:  ماي</w:t>
      </w:r>
      <w:proofErr w:type="gramEnd"/>
      <w:r w:rsidR="0075569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2024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</w:p>
    <w:p w14:paraId="08F5CF97" w14:textId="5725BFB6" w:rsidR="009160ED" w:rsidRPr="0034706E" w:rsidRDefault="0075569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الثالث في مادة الرياضيات للثانية علوم تجريبية           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</w:t>
      </w:r>
      <w:proofErr w:type="gramStart"/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المـدة: </w:t>
      </w:r>
      <w:r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ساعة</w:t>
      </w:r>
      <w:proofErr w:type="gramEnd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واحدة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</w:t>
      </w:r>
    </w:p>
    <w:p w14:paraId="59297DD0" w14:textId="77777777" w:rsidR="001B3AFA" w:rsidRPr="0034706E" w:rsidRDefault="001B3AF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D9A5C77" w14:textId="77777777" w:rsidR="00F37F78" w:rsidRDefault="001B3AFA" w:rsidP="00F37F7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427116F" w14:textId="77777777" w:rsidR="00F37F78" w:rsidRDefault="00F37F78" w:rsidP="00F37F7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351DA6F" w14:textId="755920E6" w:rsidR="00F37F78" w:rsidRPr="00E011F5" w:rsidRDefault="00F37F78" w:rsidP="00F2317E">
      <w:pPr>
        <w:pStyle w:val="Paragraphedeliste"/>
        <w:numPr>
          <w:ilvl w:val="0"/>
          <w:numId w:val="28"/>
        </w:numPr>
        <w:bidi/>
        <w:spacing w:after="0" w:line="276" w:lineRule="auto"/>
        <w:ind w:left="260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المستوي موجه توجيها مباشرا. نعتبر الشكل المقابل</w:t>
      </w:r>
      <w:r w:rsidR="00E011F5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E011F5">
        <w:rPr>
          <w:rFonts w:ascii="Amiri" w:eastAsia="Calibri" w:hAnsi="Amiri" w:cs="Amiri"/>
          <w:sz w:val="28"/>
          <w:szCs w:val="28"/>
          <w:rtl/>
          <w:lang w:bidi="ar-DZ"/>
        </w:rPr>
        <w:t>عين أقياس الزوايا التالية:</w:t>
      </w:r>
    </w:p>
    <w:p w14:paraId="3CAF848A" w14:textId="774FFD01" w:rsidR="00F37F78" w:rsidRPr="00F37F78" w:rsidRDefault="00E011F5" w:rsidP="00F2317E">
      <w:pPr>
        <w:tabs>
          <w:tab w:val="left" w:pos="3874"/>
        </w:tabs>
        <w:bidi/>
        <w:spacing w:after="0"/>
        <w:ind w:left="720"/>
        <w:rPr>
          <w:rFonts w:ascii="Amiri" w:eastAsia="Calibri" w:hAnsi="Amiri" w:cs="Amiri"/>
          <w:sz w:val="28"/>
          <w:szCs w:val="2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2A405" wp14:editId="49BFB236">
                <wp:simplePos x="0" y="0"/>
                <wp:positionH relativeFrom="column">
                  <wp:posOffset>-161925</wp:posOffset>
                </wp:positionH>
                <wp:positionV relativeFrom="paragraph">
                  <wp:posOffset>67945</wp:posOffset>
                </wp:positionV>
                <wp:extent cx="2514600" cy="2438400"/>
                <wp:effectExtent l="0" t="0" r="19050" b="19050"/>
                <wp:wrapNone/>
                <wp:docPr id="189341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D041" w14:textId="778613A6" w:rsidR="00F37F78" w:rsidRDefault="00E011F5" w:rsidP="00F37F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CCDB9" wp14:editId="0B3B75D6">
                                  <wp:extent cx="2306320" cy="2200275"/>
                                  <wp:effectExtent l="0" t="0" r="0" b="9525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632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2A405" id="Rectangle 1" o:spid="_x0000_s1026" style="position:absolute;left:0;text-align:left;margin-left:-12.75pt;margin-top:5.35pt;width:198pt;height:19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" fillcolor="white [3201]" strokecolor="white [3212]" strokeweight="2pt">
                <v:textbox>
                  <w:txbxContent>
                    <w:p w14:paraId="1DBDD041" w14:textId="778613A6" w:rsidR="00F37F78" w:rsidRDefault="00E011F5" w:rsidP="00F37F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ACCDB9" wp14:editId="0B3B75D6">
                            <wp:extent cx="2306320" cy="2200275"/>
                            <wp:effectExtent l="0" t="0" r="0" b="9525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632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37F78" w:rsidRPr="00F37F78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999" w:dyaOrig="520" w14:anchorId="290D2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6.25pt" o:ole="">
            <v:imagedata r:id="rId8" o:title=""/>
          </v:shape>
          <o:OLEObject Type="Embed" ProgID="Equation.DSMT4" ShapeID="_x0000_i1025" DrawAspect="Content" ObjectID="_1807121587" r:id="rId9"/>
        </w:object>
      </w:r>
      <w:r w:rsid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F37F78" w:rsidRPr="00BE5CAF">
        <w:rPr>
          <w:position w:val="-20"/>
        </w:rPr>
        <w:object w:dxaOrig="960" w:dyaOrig="520" w14:anchorId="4D12D44D">
          <v:shape id="_x0000_i1026" type="#_x0000_t75" style="width:48pt;height:26.25pt" o:ole="">
            <v:imagedata r:id="rId10" o:title=""/>
          </v:shape>
          <o:OLEObject Type="Embed" ProgID="Equation.DSMT4" ShapeID="_x0000_i1026" DrawAspect="Content" ObjectID="_1807121588" r:id="rId11"/>
        </w:object>
      </w:r>
      <w:r w:rsidR="00F37F78">
        <w:rPr>
          <w:rFonts w:hint="cs"/>
          <w:rtl/>
        </w:rPr>
        <w:t xml:space="preserve"> ، </w:t>
      </w:r>
      <w:r w:rsidR="00F37F78" w:rsidRPr="00BE5CAF">
        <w:rPr>
          <w:position w:val="-20"/>
        </w:rPr>
        <w:object w:dxaOrig="859" w:dyaOrig="520" w14:anchorId="752CF9C3">
          <v:shape id="_x0000_i1027" type="#_x0000_t75" style="width:42.75pt;height:26.25pt" o:ole="">
            <v:imagedata r:id="rId12" o:title=""/>
          </v:shape>
          <o:OLEObject Type="Embed" ProgID="Equation.DSMT4" ShapeID="_x0000_i1027" DrawAspect="Content" ObjectID="_1807121589" r:id="rId13"/>
        </w:object>
      </w:r>
      <w:r w:rsidR="00F37F78">
        <w:rPr>
          <w:rFonts w:hint="cs"/>
          <w:rtl/>
          <w:lang w:bidi="ar-DZ"/>
        </w:rPr>
        <w:t xml:space="preserve"> ، </w:t>
      </w:r>
      <w:r w:rsidR="00F37F78" w:rsidRPr="00BE5CAF">
        <w:rPr>
          <w:position w:val="-20"/>
        </w:rPr>
        <w:object w:dxaOrig="1060" w:dyaOrig="520" w14:anchorId="516233B7">
          <v:shape id="_x0000_i1028" type="#_x0000_t75" style="width:53.25pt;height:26.25pt" o:ole="">
            <v:imagedata r:id="rId14" o:title=""/>
          </v:shape>
          <o:OLEObject Type="Embed" ProgID="Equation.DSMT4" ShapeID="_x0000_i1028" DrawAspect="Content" ObjectID="_1807121590" r:id="rId15"/>
        </w:object>
      </w:r>
    </w:p>
    <w:p w14:paraId="74876D83" w14:textId="3CE1AC1B" w:rsidR="00F37F78" w:rsidRDefault="00F37F78" w:rsidP="00F2317E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عين القيس الرئيسي للزاوية الموجهة التي </w:t>
      </w:r>
      <w:proofErr w:type="gramStart"/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قيسها</w:t>
      </w:r>
      <w:proofErr w:type="gramEnd"/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7F78">
        <w:rPr>
          <w:rFonts w:ascii="Cambria" w:eastAsia="Calibri" w:hAnsi="Cambria" w:cs="Cambria" w:hint="cs"/>
          <w:sz w:val="28"/>
          <w:szCs w:val="28"/>
          <w:rtl/>
          <w:lang w:bidi="ar-DZ"/>
        </w:rPr>
        <w:t>α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حيث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 </w:t>
      </w:r>
      <w:r w:rsidRPr="00F37F78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940" w:dyaOrig="680" w14:anchorId="40E66C12">
          <v:shape id="_x0000_i1029" type="#_x0000_t75" style="width:47.25pt;height:33.75pt" o:ole="">
            <v:imagedata r:id="rId16" o:title=""/>
          </v:shape>
          <o:OLEObject Type="Embed" ProgID="Equation.DSMT4" ShapeID="_x0000_i1029" DrawAspect="Content" ObjectID="_1807121591" r:id="rId17"/>
        </w:object>
      </w:r>
    </w:p>
    <w:p w14:paraId="2A19B2F4" w14:textId="34160F74" w:rsidR="00F37F78" w:rsidRPr="00F37F78" w:rsidRDefault="00F37F78" w:rsidP="00F2317E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00" w:dyaOrig="320" w14:anchorId="52D270F8">
          <v:shape id="_x0000_i1030" type="#_x0000_t75" style="width:9.75pt;height:15.75pt" o:ole="">
            <v:imagedata r:id="rId18" o:title=""/>
          </v:shape>
          <o:OLEObject Type="Embed" ProgID="Equation.DSMT4" ShapeID="_x0000_i1030" DrawAspect="Content" ObjectID="_1807121592" r:id="rId19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قيسا لزاوية موجهة </w:t>
      </w:r>
      <w:r w:rsidRP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حيث: </w:t>
      </w:r>
      <w:r w:rsidRPr="00F37F78">
        <w:rPr>
          <w:position w:val="-26"/>
          <w:lang w:bidi="ar-DZ"/>
        </w:rPr>
        <w:object w:dxaOrig="780" w:dyaOrig="680" w14:anchorId="5917005E">
          <v:shape id="_x0000_i1031" type="#_x0000_t75" style="width:39pt;height:33.75pt" o:ole="">
            <v:imagedata r:id="rId20" o:title=""/>
          </v:shape>
          <o:OLEObject Type="Embed" ProgID="Equation.DSMT4" ShapeID="_x0000_i1031" DrawAspect="Content" ObjectID="_1807121593" r:id="rId21"/>
        </w:object>
      </w:r>
    </w:p>
    <w:p w14:paraId="2A794A13" w14:textId="7D57E388" w:rsidR="00F37F78" w:rsidRPr="00E011F5" w:rsidRDefault="00F37F78" w:rsidP="00F2317E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76" w:lineRule="auto"/>
        <w:ind w:left="685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هل</w:t>
      </w:r>
      <w:r w:rsidRPr="00F37F78">
        <w:rPr>
          <w:rFonts w:ascii="Cambria" w:eastAsia="Calibri" w:hAnsi="Cambria" w:cs="Cambria" w:hint="cs"/>
          <w:sz w:val="28"/>
          <w:szCs w:val="28"/>
          <w:rtl/>
          <w:lang w:bidi="ar-DZ"/>
        </w:rPr>
        <w:t xml:space="preserve"> α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37F78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 </w:t>
      </w:r>
      <w:r w:rsidRPr="00F37F78">
        <w:rPr>
          <w:position w:val="-10"/>
          <w:lang w:bidi="ar-DZ"/>
        </w:rPr>
        <w:object w:dxaOrig="200" w:dyaOrig="320" w14:anchorId="6B963B52">
          <v:shape id="_x0000_i1032" type="#_x0000_t75" style="width:9.75pt;height:15.75pt" o:ole="">
            <v:imagedata r:id="rId18" o:title=""/>
          </v:shape>
          <o:OLEObject Type="Embed" ProgID="Equation.DSMT4" ShapeID="_x0000_i1032" DrawAspect="Content" ObjectID="_1807121594" r:id="rId22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قيسان لنفس الزاوية؟</w:t>
      </w:r>
    </w:p>
    <w:p w14:paraId="2174BD43" w14:textId="0A6DE750" w:rsidR="00F37F78" w:rsidRPr="00F37F78" w:rsidRDefault="00F37F78" w:rsidP="00F2317E">
      <w:pPr>
        <w:pStyle w:val="Paragraphedeliste"/>
        <w:numPr>
          <w:ilvl w:val="0"/>
          <w:numId w:val="28"/>
        </w:numPr>
        <w:bidi/>
        <w:spacing w:after="0" w:line="276" w:lineRule="auto"/>
        <w:ind w:left="260"/>
        <w:rPr>
          <w:rFonts w:ascii="Amiri" w:eastAsia="Calibri" w:hAnsi="Amiri" w:cs="Amiri"/>
          <w:sz w:val="28"/>
          <w:szCs w:val="28"/>
          <w:lang w:bidi="ar-DZ"/>
        </w:rPr>
      </w:pP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علما ان قيس الزاوية الموجهة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620" w:dyaOrig="520" w14:anchorId="0A818196">
          <v:shape id="_x0000_i1033" type="#_x0000_t75" style="width:30.75pt;height:26.25pt" o:ole="">
            <v:imagedata r:id="rId23" o:title=""/>
          </v:shape>
          <o:OLEObject Type="Embed" ProgID="Equation.DSMT4" ShapeID="_x0000_i1033" DrawAspect="Content" ObjectID="_1807121595" r:id="rId24"/>
        </w:objec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>هو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 w:rsidRPr="00E011F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400" w:dyaOrig="680" w14:anchorId="3554F3A8">
          <v:shape id="_x0000_i1034" type="#_x0000_t75" style="width:20.25pt;height:33.75pt" o:ole="">
            <v:imagedata r:id="rId25" o:title=""/>
          </v:shape>
          <o:OLEObject Type="Embed" ProgID="Equation.DSMT4" ShapeID="_x0000_i1034" DrawAspect="Content" ObjectID="_1807121596" r:id="rId26"/>
        </w:object>
      </w:r>
      <w:r w:rsidRPr="00F37F78">
        <w:rPr>
          <w:rFonts w:ascii="Amiri" w:eastAsia="Calibri" w:hAnsi="Amiri" w:cs="Amiri"/>
          <w:sz w:val="28"/>
          <w:szCs w:val="28"/>
          <w:rtl/>
          <w:lang w:bidi="ar-DZ"/>
        </w:rPr>
        <w:t xml:space="preserve"> عين قيسا للزوايا التالية:</w: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>
        <w:rPr>
          <w:rFonts w:ascii="Amiri" w:eastAsia="Calibri" w:hAnsi="Amiri" w:cs="Amiri"/>
          <w:sz w:val="28"/>
          <w:szCs w:val="28"/>
          <w:lang w:bidi="ar-DZ"/>
        </w:rPr>
        <w:br/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740" w:dyaOrig="520" w14:anchorId="4712529F">
          <v:shape id="_x0000_i1035" type="#_x0000_t75" style="width:36.75pt;height:26.25pt" o:ole="">
            <v:imagedata r:id="rId27" o:title=""/>
          </v:shape>
          <o:OLEObject Type="Embed" ProgID="Equation.DSMT4" ShapeID="_x0000_i1035" DrawAspect="Content" ObjectID="_1807121597" r:id="rId28"/>
        </w:object>
      </w:r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880" w:dyaOrig="520" w14:anchorId="7D1C0257">
          <v:shape id="_x0000_i1036" type="#_x0000_t75" style="width:44.25pt;height:26.25pt" o:ole="">
            <v:imagedata r:id="rId29" o:title=""/>
          </v:shape>
          <o:OLEObject Type="Embed" ProgID="Equation.DSMT4" ShapeID="_x0000_i1036" DrawAspect="Content" ObjectID="_1807121598" r:id="rId30"/>
        </w:object>
      </w:r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proofErr w:type="gramStart"/>
      <w:r w:rsidRPr="00F37F7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</w:t>
      </w:r>
      <w:proofErr w:type="gramEnd"/>
      <w:r w:rsidR="00E011F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E011F5" w:rsidRPr="00E011F5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620" w:dyaOrig="520" w14:anchorId="2D2EE491">
          <v:shape id="_x0000_i1037" type="#_x0000_t75" style="width:30.75pt;height:26.25pt" o:ole="">
            <v:imagedata r:id="rId31" o:title=""/>
          </v:shape>
          <o:OLEObject Type="Embed" ProgID="Equation.DSMT4" ShapeID="_x0000_i1037" DrawAspect="Content" ObjectID="_1807121599" r:id="rId32"/>
        </w:object>
      </w:r>
    </w:p>
    <w:p w14:paraId="22C33737" w14:textId="77777777" w:rsidR="00E011F5" w:rsidRDefault="00E011F5" w:rsidP="00E011F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36975C6" w14:textId="4195B829" w:rsidR="00E011F5" w:rsidRDefault="00E011F5" w:rsidP="00E011F5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E011F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p w14:paraId="34A196EB" w14:textId="34DDAE85" w:rsidR="00E011F5" w:rsidRPr="00F2317E" w:rsidRDefault="00E011F5" w:rsidP="00F2317E">
      <w:pPr>
        <w:pStyle w:val="Paragraphedeliste"/>
        <w:numPr>
          <w:ilvl w:val="0"/>
          <w:numId w:val="31"/>
        </w:numPr>
        <w:bidi/>
        <w:spacing w:after="0" w:line="360" w:lineRule="auto"/>
        <w:ind w:left="260"/>
        <w:rPr>
          <w:rFonts w:ascii="Amiri" w:eastAsia="Calibri" w:hAnsi="Amiri" w:cs="Amiri"/>
          <w:sz w:val="28"/>
          <w:szCs w:val="28"/>
        </w:rPr>
      </w:pPr>
      <w:r w:rsidRPr="00F2317E">
        <w:rPr>
          <w:rFonts w:ascii="Amiri" w:eastAsia="Calibri" w:hAnsi="Amiri" w:cs="Amiri"/>
          <w:position w:val="-10"/>
          <w:sz w:val="28"/>
          <w:szCs w:val="28"/>
        </w:rPr>
        <w:object w:dxaOrig="560" w:dyaOrig="340" w14:anchorId="47934C00">
          <v:shape id="_x0000_i1038" type="#_x0000_t75" style="width:27.75pt;height:17.25pt" o:ole="">
            <v:imagedata r:id="rId33" o:title=""/>
          </v:shape>
          <o:OLEObject Type="Embed" ProgID="Equation.DSMT4" ShapeID="_x0000_i1038" DrawAspect="Content" ObjectID="_1807121600" r:id="rId34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كثير حدود معرف على </w:t>
      </w:r>
      <w:r w:rsidRPr="00F2317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3F069170">
          <v:shape id="_x0000_i1039" type="#_x0000_t75" style="width:12.75pt;height:12.75pt" o:ole="">
            <v:imagedata r:id="rId35" o:title=""/>
          </v:shape>
          <o:OLEObject Type="Embed" ProgID="Equation.DSMT4" ShapeID="_x0000_i1039" DrawAspect="Content" ObjectID="_1807121601" r:id="rId36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>بـــ</w:t>
      </w:r>
      <w:r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680" w:dyaOrig="380" w14:anchorId="57BBFA20">
          <v:shape id="_x0000_i1040" type="#_x0000_t75" style="width:134.25pt;height:18.75pt" o:ole="">
            <v:imagedata r:id="rId37" o:title=""/>
          </v:shape>
          <o:OLEObject Type="Embed" ProgID="Equation.DSMT4" ShapeID="_x0000_i1040" DrawAspect="Content" ObjectID="_1807121602" r:id="rId38"/>
        </w:object>
      </w:r>
      <w:r w:rsidRPr="00F2317E">
        <w:rPr>
          <w:rFonts w:ascii="Amiri" w:eastAsia="Calibri" w:hAnsi="Amiri" w:cs="Amiri"/>
          <w:sz w:val="28"/>
          <w:szCs w:val="28"/>
          <w:lang w:bidi="ar-DZ"/>
        </w:rPr>
        <w:t> </w:t>
      </w:r>
    </w:p>
    <w:p w14:paraId="515A3443" w14:textId="540C0C0B" w:rsidR="00E011F5" w:rsidRPr="00F2317E" w:rsidRDefault="00E011F5" w:rsidP="00F2317E">
      <w:pPr>
        <w:pStyle w:val="Paragraphedeliste"/>
        <w:numPr>
          <w:ilvl w:val="0"/>
          <w:numId w:val="32"/>
        </w:numPr>
        <w:bidi/>
        <w:spacing w:after="0" w:line="360" w:lineRule="auto"/>
        <w:ind w:left="1252"/>
        <w:rPr>
          <w:rFonts w:ascii="Amiri" w:eastAsia="Calibri" w:hAnsi="Amiri" w:cs="Amiri"/>
          <w:sz w:val="28"/>
          <w:szCs w:val="28"/>
          <w:rtl/>
        </w:rPr>
      </w:pP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ان من أجل كل عدد حقيقي </w:t>
      </w:r>
      <w:r w:rsidRPr="00F2317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35463346">
          <v:shape id="_x0000_i1041" type="#_x0000_t75" style="width:9.75pt;height:11.25pt" o:ole="">
            <v:imagedata r:id="rId39" o:title=""/>
          </v:shape>
          <o:OLEObject Type="Embed" ProgID="Equation.DSMT4" ShapeID="_x0000_i1041" DrawAspect="Content" ObjectID="_1807121603" r:id="rId40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:   </w:t>
      </w:r>
      <w:r w:rsidRPr="00F2317E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2940" w:dyaOrig="480" w14:anchorId="348FE21A">
          <v:shape id="_x0000_i1042" type="#_x0000_t75" style="width:147pt;height:24pt" o:ole="">
            <v:imagedata r:id="rId41" o:title=""/>
          </v:shape>
          <o:OLEObject Type="Embed" ProgID="Equation.DSMT4" ShapeID="_x0000_i1042" DrawAspect="Content" ObjectID="_1807121604" r:id="rId42"/>
        </w:object>
      </w:r>
    </w:p>
    <w:p w14:paraId="36277DCA" w14:textId="062CB231" w:rsidR="00E011F5" w:rsidRPr="00F2317E" w:rsidRDefault="00E011F5" w:rsidP="00F2317E">
      <w:pPr>
        <w:pStyle w:val="Paragraphedeliste"/>
        <w:numPr>
          <w:ilvl w:val="0"/>
          <w:numId w:val="32"/>
        </w:numPr>
        <w:bidi/>
        <w:spacing w:line="360" w:lineRule="auto"/>
        <w:ind w:left="1252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 في </w:t>
      </w:r>
      <w:r w:rsidRPr="00F2317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67088B24">
          <v:shape id="_x0000_i1043" type="#_x0000_t75" style="width:12.75pt;height:12.75pt" o:ole="">
            <v:imagedata r:id="rId35" o:title=""/>
          </v:shape>
          <o:OLEObject Type="Embed" ProgID="Equation.DSMT4" ShapeID="_x0000_i1043" DrawAspect="Content" ObjectID="_1807121605" r:id="rId43"/>
        </w:objec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="Calibri" w:hAnsi="Amiri" w:cs="Amiri" w:hint="cs"/>
          <w:sz w:val="28"/>
          <w:szCs w:val="28"/>
          <w:rtl/>
          <w:lang w:bidi="ar-DZ"/>
        </w:rPr>
        <w:t>المعادلة:</w:t>
      </w:r>
      <w:r w:rsidRPr="00F2317E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40" w14:anchorId="46F5B083">
          <v:shape id="_x0000_i1044" type="#_x0000_t75" style="width:48pt;height:17.25pt" o:ole="">
            <v:imagedata r:id="rId44" o:title=""/>
          </v:shape>
          <o:OLEObject Type="Embed" ProgID="Equation.DSMT4" ShapeID="_x0000_i1044" DrawAspect="Content" ObjectID="_1807121606" r:id="rId45"/>
        </w:object>
      </w:r>
    </w:p>
    <w:p w14:paraId="616E2272" w14:textId="5CF28BC6" w:rsidR="00E011F5" w:rsidRPr="00F2317E" w:rsidRDefault="00E011F5" w:rsidP="00F2317E">
      <w:pPr>
        <w:pStyle w:val="Paragraphedeliste"/>
        <w:numPr>
          <w:ilvl w:val="0"/>
          <w:numId w:val="31"/>
        </w:numPr>
        <w:bidi/>
        <w:spacing w:line="360" w:lineRule="auto"/>
        <w:ind w:left="401"/>
        <w:rPr>
          <w:rFonts w:ascii="Amiri" w:eastAsiaTheme="minorEastAsia" w:hAnsi="Amiri" w:cs="Amiri"/>
          <w:sz w:val="28"/>
          <w:szCs w:val="28"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استنتج حلول المعادلة </w:t>
      </w:r>
      <w:r w:rsidRPr="00F2317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60" w:dyaOrig="340" w14:anchorId="658CCD38">
          <v:shape id="_x0000_i1045" type="#_x0000_t75" style="width:48pt;height:17.25pt" o:ole="">
            <v:imagedata r:id="rId46" o:title=""/>
          </v:shape>
          <o:OLEObject Type="Embed" ProgID="Equation.DSMT4" ShapeID="_x0000_i1045" DrawAspect="Content" ObjectID="_1807121607" r:id="rId47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حيث:</w: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2317E" w:rsidRPr="00F2317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3780" w:dyaOrig="380" w14:anchorId="2793B16F">
          <v:shape id="_x0000_i1046" type="#_x0000_t75" style="width:189pt;height:18.75pt" o:ole="">
            <v:imagedata r:id="rId48" o:title=""/>
          </v:shape>
          <o:OLEObject Type="Embed" ProgID="Equation.DSMT4" ShapeID="_x0000_i1046" DrawAspect="Content" ObjectID="_1807121608" r:id="rId49"/>
        </w:object>
      </w:r>
    </w:p>
    <w:p w14:paraId="7CE5FA99" w14:textId="32BE3DED" w:rsidR="00F2317E" w:rsidRPr="00F2317E" w:rsidRDefault="00F2317E" w:rsidP="00F2317E">
      <w:pPr>
        <w:pStyle w:val="Paragraphedeliste"/>
        <w:numPr>
          <w:ilvl w:val="0"/>
          <w:numId w:val="31"/>
        </w:numPr>
        <w:bidi/>
        <w:spacing w:line="360" w:lineRule="auto"/>
        <w:ind w:left="40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 في المجال </w:t>
      </w:r>
      <w:r w:rsidRPr="00F2317E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740" w:dyaOrig="420" w14:anchorId="2A5159EE">
          <v:shape id="_x0000_i1047" type="#_x0000_t75" style="width:36.75pt;height:21pt" o:ole="">
            <v:imagedata r:id="rId50" o:title=""/>
          </v:shape>
          <o:OLEObject Type="Embed" ProgID="Equation.DSMT4" ShapeID="_x0000_i1047" DrawAspect="Content" ObjectID="_1807121609" r:id="rId51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المتراجحتين </w:t>
      </w:r>
      <w:r w:rsidRPr="00F2317E">
        <w:rPr>
          <w:rFonts w:ascii="Amiri" w:eastAsiaTheme="minorEastAsia" w:hAnsi="Amiri" w:cs="Amiri" w:hint="cs"/>
          <w:sz w:val="28"/>
          <w:szCs w:val="28"/>
          <w:rtl/>
          <w:lang w:bidi="ar-DZ"/>
        </w:rPr>
        <w:t>التاليتين:</w: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F2317E">
        <w:rPr>
          <w:rFonts w:ascii="Amiri" w:eastAsiaTheme="minorEastAsia" w:hAnsi="Amiri" w:cs="Amiri"/>
          <w:position w:val="-26"/>
          <w:sz w:val="28"/>
          <w:szCs w:val="28"/>
          <w:lang w:bidi="ar-DZ"/>
        </w:rPr>
        <w:object w:dxaOrig="1020" w:dyaOrig="680" w14:anchorId="21F45481">
          <v:shape id="_x0000_i1048" type="#_x0000_t75" style="width:51pt;height:33.75pt" o:ole="">
            <v:imagedata r:id="rId52" o:title=""/>
          </v:shape>
          <o:OLEObject Type="Embed" ProgID="Equation.DSMT4" ShapeID="_x0000_i1048" DrawAspect="Content" ObjectID="_1807121610" r:id="rId53"/>
        </w:object>
      </w:r>
      <w:r w:rsidRPr="00F2317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  </w:t>
      </w:r>
      <w:r w:rsidRPr="00F2317E">
        <w:rPr>
          <w:rFonts w:ascii="Amiri" w:eastAsiaTheme="minorEastAsia" w:hAnsi="Amiri" w:cs="Amiri"/>
          <w:position w:val="-8"/>
          <w:sz w:val="28"/>
          <w:szCs w:val="28"/>
          <w:lang w:bidi="ar-DZ"/>
        </w:rPr>
        <w:object w:dxaOrig="1620" w:dyaOrig="380" w14:anchorId="6373C5C3">
          <v:shape id="_x0000_i1049" type="#_x0000_t75" style="width:81pt;height:18.75pt" o:ole="">
            <v:imagedata r:id="rId54" o:title=""/>
          </v:shape>
          <o:OLEObject Type="Embed" ProgID="Equation.DSMT4" ShapeID="_x0000_i1049" DrawAspect="Content" ObjectID="_1807121611" r:id="rId55"/>
        </w:object>
      </w:r>
    </w:p>
    <w:p w14:paraId="6BEEAD5B" w14:textId="475A81C4" w:rsidR="002553DD" w:rsidRPr="0034706E" w:rsidRDefault="00F2317E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sz w:val="28"/>
          <w:szCs w:val="28"/>
          <w:rtl/>
        </w:rPr>
        <w:br/>
      </w:r>
    </w:p>
    <w:p w14:paraId="3E7D78D1" w14:textId="6DCBB387" w:rsidR="001B3AFA" w:rsidRPr="0034706E" w:rsidRDefault="00F2317E" w:rsidP="0034706E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</w:rPr>
        <w:t>مع تمنيات أستاذة المادة لكم بالتوفيق</w:t>
      </w:r>
    </w:p>
    <w:p w14:paraId="7B55295E" w14:textId="7C4009EF" w:rsidR="000E6A3C" w:rsidRPr="0034706E" w:rsidRDefault="00FB413A" w:rsidP="00F2317E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5041979" wp14:editId="5951FB1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D9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F2317E">
        <w:rPr>
          <w:rFonts w:ascii="Amiri" w:eastAsia="Calibri" w:hAnsi="Amiri" w:cs="Amiri"/>
          <w:b/>
          <w:bCs/>
          <w:sz w:val="28"/>
          <w:szCs w:val="28"/>
          <w:lang w:bidi="ar-DZ"/>
        </w:rPr>
        <w:t>1</w:t>
      </w:r>
    </w:p>
    <w:sectPr w:rsidR="000E6A3C" w:rsidRPr="0034706E" w:rsidSect="0090052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60F2"/>
    <w:multiLevelType w:val="hybridMultilevel"/>
    <w:tmpl w:val="ACB639E8"/>
    <w:lvl w:ilvl="0" w:tplc="E332A112">
      <w:start w:val="18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F2E41"/>
    <w:multiLevelType w:val="hybridMultilevel"/>
    <w:tmpl w:val="77FA4DC2"/>
    <w:lvl w:ilvl="0" w:tplc="7BE0A2C6">
      <w:start w:val="1"/>
      <w:numFmt w:val="upperRoman"/>
      <w:lvlText w:val="%1."/>
      <w:lvlJc w:val="right"/>
      <w:pPr>
        <w:ind w:left="1500" w:hanging="360"/>
      </w:pPr>
      <w:rPr>
        <w:b/>
        <w:bCs/>
        <w:i/>
        <w:iCs/>
        <w:sz w:val="52"/>
        <w:szCs w:val="52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B2B2A8C"/>
    <w:multiLevelType w:val="hybridMultilevel"/>
    <w:tmpl w:val="0CC4125C"/>
    <w:lvl w:ilvl="0" w:tplc="9C0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05160"/>
    <w:multiLevelType w:val="hybridMultilevel"/>
    <w:tmpl w:val="A1C0CA56"/>
    <w:lvl w:ilvl="0" w:tplc="FB4A13C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A35E2"/>
    <w:multiLevelType w:val="hybridMultilevel"/>
    <w:tmpl w:val="B5063A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F0B0F"/>
    <w:multiLevelType w:val="hybridMultilevel"/>
    <w:tmpl w:val="BE6243F2"/>
    <w:lvl w:ilvl="0" w:tplc="487A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3557692"/>
    <w:multiLevelType w:val="hybridMultilevel"/>
    <w:tmpl w:val="7A1AB63E"/>
    <w:lvl w:ilvl="0" w:tplc="EC1459A0">
      <w:start w:val="1"/>
      <w:numFmt w:val="arabicAlpha"/>
      <w:lvlText w:val="%1-"/>
      <w:lvlJc w:val="left"/>
      <w:pPr>
        <w:ind w:left="620" w:hanging="360"/>
      </w:pPr>
      <w:rPr>
        <w:rFonts w:ascii="Amiri" w:hAnsi="Amiri" w:cs="Amiri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D21C6"/>
    <w:multiLevelType w:val="hybridMultilevel"/>
    <w:tmpl w:val="16669FC2"/>
    <w:lvl w:ilvl="0" w:tplc="7602C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85477305">
    <w:abstractNumId w:val="21"/>
  </w:num>
  <w:num w:numId="2" w16cid:durableId="2065595284">
    <w:abstractNumId w:val="16"/>
  </w:num>
  <w:num w:numId="3" w16cid:durableId="480580249">
    <w:abstractNumId w:val="11"/>
  </w:num>
  <w:num w:numId="4" w16cid:durableId="1685790587">
    <w:abstractNumId w:val="0"/>
  </w:num>
  <w:num w:numId="5" w16cid:durableId="1357391796">
    <w:abstractNumId w:val="17"/>
  </w:num>
  <w:num w:numId="6" w16cid:durableId="95489733">
    <w:abstractNumId w:val="5"/>
  </w:num>
  <w:num w:numId="7" w16cid:durableId="1894389127">
    <w:abstractNumId w:val="3"/>
  </w:num>
  <w:num w:numId="8" w16cid:durableId="429206961">
    <w:abstractNumId w:val="6"/>
  </w:num>
  <w:num w:numId="9" w16cid:durableId="1143617188">
    <w:abstractNumId w:val="12"/>
  </w:num>
  <w:num w:numId="10" w16cid:durableId="1969160310">
    <w:abstractNumId w:val="10"/>
  </w:num>
  <w:num w:numId="11" w16cid:durableId="2083797531">
    <w:abstractNumId w:val="8"/>
  </w:num>
  <w:num w:numId="12" w16cid:durableId="246117326">
    <w:abstractNumId w:val="20"/>
  </w:num>
  <w:num w:numId="13" w16cid:durableId="1903130537">
    <w:abstractNumId w:val="26"/>
  </w:num>
  <w:num w:numId="14" w16cid:durableId="458570171">
    <w:abstractNumId w:val="13"/>
  </w:num>
  <w:num w:numId="15" w16cid:durableId="488061800">
    <w:abstractNumId w:val="27"/>
  </w:num>
  <w:num w:numId="16" w16cid:durableId="223030526">
    <w:abstractNumId w:val="28"/>
  </w:num>
  <w:num w:numId="17" w16cid:durableId="672993560">
    <w:abstractNumId w:val="14"/>
  </w:num>
  <w:num w:numId="18" w16cid:durableId="2145417782">
    <w:abstractNumId w:val="29"/>
  </w:num>
  <w:num w:numId="19" w16cid:durableId="1864129845">
    <w:abstractNumId w:val="18"/>
  </w:num>
  <w:num w:numId="20" w16cid:durableId="272369155">
    <w:abstractNumId w:val="9"/>
  </w:num>
  <w:num w:numId="21" w16cid:durableId="635984830">
    <w:abstractNumId w:val="31"/>
  </w:num>
  <w:num w:numId="22" w16cid:durableId="848714878">
    <w:abstractNumId w:val="24"/>
  </w:num>
  <w:num w:numId="23" w16cid:durableId="879243626">
    <w:abstractNumId w:val="4"/>
  </w:num>
  <w:num w:numId="24" w16cid:durableId="218134842">
    <w:abstractNumId w:val="1"/>
  </w:num>
  <w:num w:numId="25" w16cid:durableId="768618658">
    <w:abstractNumId w:val="19"/>
  </w:num>
  <w:num w:numId="26" w16cid:durableId="1800033314">
    <w:abstractNumId w:val="22"/>
  </w:num>
  <w:num w:numId="27" w16cid:durableId="1340087392">
    <w:abstractNumId w:val="15"/>
  </w:num>
  <w:num w:numId="28" w16cid:durableId="434905563">
    <w:abstractNumId w:val="30"/>
  </w:num>
  <w:num w:numId="29" w16cid:durableId="1961186352">
    <w:abstractNumId w:val="2"/>
  </w:num>
  <w:num w:numId="30" w16cid:durableId="1452743752">
    <w:abstractNumId w:val="7"/>
  </w:num>
  <w:num w:numId="31" w16cid:durableId="275186404">
    <w:abstractNumId w:val="23"/>
  </w:num>
  <w:num w:numId="32" w16cid:durableId="6077809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6E"/>
    <w:rsid w:val="000A02D4"/>
    <w:rsid w:val="000A0DEA"/>
    <w:rsid w:val="000E6A3C"/>
    <w:rsid w:val="00107FB1"/>
    <w:rsid w:val="00190432"/>
    <w:rsid w:val="001B3AFA"/>
    <w:rsid w:val="002553DD"/>
    <w:rsid w:val="0034706E"/>
    <w:rsid w:val="00390DCB"/>
    <w:rsid w:val="003F7B0E"/>
    <w:rsid w:val="005059AC"/>
    <w:rsid w:val="00524B82"/>
    <w:rsid w:val="00725CD1"/>
    <w:rsid w:val="00737178"/>
    <w:rsid w:val="0075569D"/>
    <w:rsid w:val="007A7356"/>
    <w:rsid w:val="0082759C"/>
    <w:rsid w:val="008A1E42"/>
    <w:rsid w:val="0090052C"/>
    <w:rsid w:val="009160ED"/>
    <w:rsid w:val="009B1980"/>
    <w:rsid w:val="009F4F73"/>
    <w:rsid w:val="00AC19AF"/>
    <w:rsid w:val="00AF2CF1"/>
    <w:rsid w:val="00C00C4C"/>
    <w:rsid w:val="00C04ABC"/>
    <w:rsid w:val="00C24FD6"/>
    <w:rsid w:val="00C317FA"/>
    <w:rsid w:val="00E011F5"/>
    <w:rsid w:val="00F2317E"/>
    <w:rsid w:val="00F37F78"/>
    <w:rsid w:val="00F63CD3"/>
    <w:rsid w:val="00FB413A"/>
    <w:rsid w:val="00FD4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8700"/>
  <w15:docId w15:val="{7EAD19EF-B1BC-4EAF-80EC-F9B2D33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7</cp:revision>
  <dcterms:created xsi:type="dcterms:W3CDTF">2024-05-01T09:48:00Z</dcterms:created>
  <dcterms:modified xsi:type="dcterms:W3CDTF">2025-04-25T19:26:00Z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</Properties>
</file>