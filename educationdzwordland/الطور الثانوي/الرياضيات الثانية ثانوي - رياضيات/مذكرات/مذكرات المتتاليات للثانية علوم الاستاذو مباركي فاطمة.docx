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46D77" w14:textId="48142A3E" w:rsidR="00981E9C" w:rsidRDefault="00305590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F2ED01" wp14:editId="022D2878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1522047104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C3F6E" w14:textId="11837B34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0B1A36EA" w14:textId="3D8400BF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 w:rsidR="00C71131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C71131" w:rsidRPr="009A0DD9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</w:rPr>
                              <w:t xml:space="preserve">تعريف متتالية عددية </w:t>
                            </w:r>
                            <w:proofErr w:type="gramStart"/>
                            <w:r w:rsidR="00C71131" w:rsidRPr="009A0DD9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</w:rPr>
                              <w:t>و استعمال</w:t>
                            </w:r>
                            <w:proofErr w:type="gramEnd"/>
                            <w:r w:rsidR="00C71131" w:rsidRPr="009A0DD9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</w:rPr>
                              <w:t xml:space="preserve"> الكتابات </w:t>
                            </w:r>
                            <w:proofErr w:type="gramStart"/>
                            <w:r w:rsidR="00C71131" w:rsidRPr="009A0DD9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</w:rPr>
                              <w:t>و الرموز</w:t>
                            </w:r>
                            <w:proofErr w:type="gramEnd"/>
                            <w:r w:rsidR="00C71131" w:rsidRPr="009A0DD9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</w:rPr>
                              <w:t xml:space="preserve"> المناسبة لها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F2ED01" id="Rectangle : coins arrondis 3" o:spid="_x0000_s1026" style="position:absolute;left:0;text-align:left;margin-left:-46.15pt;margin-top:66.05pt;width:543pt;height:53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" fillcolor="white [3201]" strokecolor="black [3213]" strokeweight="2pt">
                <v:textbox>
                  <w:txbxContent>
                    <w:p w14:paraId="303C3F6E" w14:textId="11837B34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0B1A36EA" w14:textId="3D8400BF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  <w:r w:rsidR="00C71131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C71131" w:rsidRPr="009A0DD9">
                        <w:rPr>
                          <w:rFonts w:ascii="Amiri" w:hAnsi="Amiri" w:cs="Amiri"/>
                          <w:sz w:val="24"/>
                          <w:szCs w:val="24"/>
                          <w:rtl/>
                        </w:rPr>
                        <w:t xml:space="preserve">تعريف متتالية عددية </w:t>
                      </w:r>
                      <w:proofErr w:type="gramStart"/>
                      <w:r w:rsidR="00C71131" w:rsidRPr="009A0DD9">
                        <w:rPr>
                          <w:rFonts w:ascii="Amiri" w:hAnsi="Amiri" w:cs="Amiri"/>
                          <w:sz w:val="24"/>
                          <w:szCs w:val="24"/>
                          <w:rtl/>
                        </w:rPr>
                        <w:t>و استعمال</w:t>
                      </w:r>
                      <w:proofErr w:type="gramEnd"/>
                      <w:r w:rsidR="00C71131" w:rsidRPr="009A0DD9">
                        <w:rPr>
                          <w:rFonts w:ascii="Amiri" w:hAnsi="Amiri" w:cs="Amiri"/>
                          <w:sz w:val="24"/>
                          <w:szCs w:val="24"/>
                          <w:rtl/>
                        </w:rPr>
                        <w:t xml:space="preserve"> الكتابات </w:t>
                      </w:r>
                      <w:proofErr w:type="gramStart"/>
                      <w:r w:rsidR="00C71131" w:rsidRPr="009A0DD9">
                        <w:rPr>
                          <w:rFonts w:ascii="Amiri" w:hAnsi="Amiri" w:cs="Amiri"/>
                          <w:sz w:val="24"/>
                          <w:szCs w:val="24"/>
                          <w:rtl/>
                        </w:rPr>
                        <w:t>و الرموز</w:t>
                      </w:r>
                      <w:proofErr w:type="gramEnd"/>
                      <w:r w:rsidR="00C71131" w:rsidRPr="009A0DD9">
                        <w:rPr>
                          <w:rFonts w:ascii="Amiri" w:hAnsi="Amiri" w:cs="Amiri"/>
                          <w:sz w:val="24"/>
                          <w:szCs w:val="24"/>
                          <w:rtl/>
                        </w:rPr>
                        <w:t xml:space="preserve"> المناسبة لها</w:t>
                      </w:r>
                    </w:p>
                  </w:txbxContent>
                </v:textbox>
              </v:roundrect>
            </w:pict>
          </mc:Fallback>
        </mc:AlternateContent>
      </w:r>
      <w:r w:rsidR="004653BE"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40ECEA" wp14:editId="4F5FA6AD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887906540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40C10" w14:textId="0E1C5A3C" w:rsidR="00305590" w:rsidRPr="00305590" w:rsidRDefault="00305590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</w:p>
                          <w:p w14:paraId="5288EAE3" w14:textId="77777777" w:rsidR="00305590" w:rsidRDefault="00305590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40ECEA" id="Rectangle : coins arrondis 1" o:spid="_x0000_s1027" style="position:absolute;left:0;text-align:left;margin-left:-44.65pt;margin-top:.8pt;width:100.5pt;height:58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" fillcolor="white [3201]" strokecolor="black [3213]" strokeweight="2pt">
                <v:textbox>
                  <w:txbxContent>
                    <w:p w14:paraId="04040C10" w14:textId="0E1C5A3C" w:rsidR="00305590" w:rsidRPr="00305590" w:rsidRDefault="00305590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</w:p>
                    <w:p w14:paraId="5288EAE3" w14:textId="77777777" w:rsidR="00305590" w:rsidRDefault="00305590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653BE"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33BAB95" wp14:editId="025140BC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764605908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09B63" w14:textId="3B7A78E9" w:rsidR="00305590" w:rsidRPr="00305590" w:rsidRDefault="00305590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الثا</w:t>
                            </w:r>
                            <w:r w:rsidR="00840E5E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نية علوم تجريبية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3BAB95" id="_x0000_s1028" style="position:absolute;left:0;text-align:left;margin-left:396.35pt;margin-top:-.7pt;width:100.5pt;height:62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" fillcolor="white [3201]" strokecolor="black [3213]" strokeweight="2pt">
                <v:textbox>
                  <w:txbxContent>
                    <w:p w14:paraId="38209B63" w14:textId="3B7A78E9" w:rsidR="00305590" w:rsidRPr="00305590" w:rsidRDefault="00305590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الثا</w:t>
                      </w:r>
                      <w:r w:rsidR="00840E5E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نية علوم تجريبية</w:t>
                      </w:r>
                    </w:p>
                  </w:txbxContent>
                </v:textbox>
              </v:roundrect>
            </w:pict>
          </mc:Fallback>
        </mc:AlternateContent>
      </w:r>
      <w:r w:rsidR="004653BE"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8B7CB3" wp14:editId="238A0E3F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74972458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3D4D8" w14:textId="4A27B4FD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 w:rsidR="003F1B6C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F1B6C"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</w:t>
                            </w:r>
                            <w:r w:rsidR="00840E5E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متتاليات العددية</w:t>
                            </w:r>
                          </w:p>
                          <w:p w14:paraId="689BBFB2" w14:textId="617F899F" w:rsidR="00305590" w:rsidRPr="00305590" w:rsidRDefault="00305590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 w:rsidR="00C71131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C71131" w:rsidRPr="00C71131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عموميات على المتتاليات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38B7CB3" id="Rectangle : coins arrondis 2" o:spid="_x0000_s1029" style="position:absolute;left:0;text-align:left;margin-left:66.35pt;margin-top:1.55pt;width:323.25pt;height:58.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" fillcolor="white [3201]" strokecolor="black [3213]" strokeweight="2pt">
                <v:textbox>
                  <w:txbxContent>
                    <w:p w14:paraId="09E3D4D8" w14:textId="4A27B4FD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 w:rsidR="003F1B6C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3F1B6C"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</w:t>
                      </w:r>
                      <w:r w:rsidR="00840E5E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متتاليات العددية</w:t>
                      </w:r>
                    </w:p>
                    <w:p w14:paraId="689BBFB2" w14:textId="617F899F" w:rsidR="00305590" w:rsidRPr="00305590" w:rsidRDefault="00305590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 w:rsidR="00C71131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C71131" w:rsidRPr="00C71131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عموميات على المتتاليات</w:t>
                      </w:r>
                    </w:p>
                  </w:txbxContent>
                </v:textbox>
              </v:roundrect>
            </w:pict>
          </mc:Fallback>
        </mc:AlternateContent>
      </w:r>
      <w:r w:rsidR="00981E9C">
        <w:rPr>
          <w:rFonts w:cstheme="minorHAnsi"/>
          <w:sz w:val="28"/>
          <w:szCs w:val="28"/>
          <w:rtl/>
        </w:rPr>
        <w:br/>
      </w:r>
      <w:r w:rsidR="00981E9C">
        <w:rPr>
          <w:rFonts w:cstheme="minorHAnsi"/>
          <w:sz w:val="28"/>
          <w:szCs w:val="28"/>
          <w:rtl/>
        </w:rPr>
        <w:br/>
      </w:r>
      <w:r w:rsidR="00981E9C">
        <w:rPr>
          <w:rFonts w:cstheme="minorHAnsi"/>
          <w:sz w:val="28"/>
          <w:szCs w:val="28"/>
          <w:rtl/>
        </w:rPr>
        <w:br/>
      </w:r>
      <w:r w:rsidR="00981E9C">
        <w:rPr>
          <w:rFonts w:cstheme="minorHAnsi"/>
          <w:sz w:val="28"/>
          <w:szCs w:val="28"/>
          <w:rtl/>
        </w:rPr>
        <w:br/>
      </w:r>
    </w:p>
    <w:p w14:paraId="553FC94B" w14:textId="77777777" w:rsidR="00305590" w:rsidRPr="00792B9B" w:rsidRDefault="00305590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981E9C" w:rsidRPr="00792B9B" w14:paraId="1646B5B0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61185482" w14:textId="2BA2929F" w:rsidR="00981E9C" w:rsidRPr="00305590" w:rsidRDefault="00981E9C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7D6ED6BD" w14:textId="2E1A644A" w:rsidR="00305590" w:rsidRPr="00305590" w:rsidRDefault="00981E9C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203116DC" w14:textId="77777777" w:rsidR="00981E9C" w:rsidRPr="00305590" w:rsidRDefault="00981E9C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981E9C" w:rsidRPr="00792B9B" w14:paraId="019026BB" w14:textId="77777777" w:rsidTr="00305590">
        <w:tc>
          <w:tcPr>
            <w:tcW w:w="1278" w:type="dxa"/>
          </w:tcPr>
          <w:p w14:paraId="31B4EA85" w14:textId="77777777" w:rsidR="00981E9C" w:rsidRDefault="00981E9C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495B208" w14:textId="77777777" w:rsidR="00981E9C" w:rsidRDefault="00981E9C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DB9BD8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CF69D7C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048D2A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A86C7B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569DED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F54E82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FD1C106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E6B6F4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059C30" w14:textId="77777777" w:rsidR="00981E9C" w:rsidRDefault="00981E9C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F110D6E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C3D371C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3781AA4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1A2EDE2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28CA496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892CBC8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2A0A7D4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8532045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809D001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B7DA781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E8FE457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137CDB2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4DB1BAE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4C198FB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216CCEB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FC0373F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C147109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7413790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BFD9297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9ED6752" w14:textId="77777777" w:rsidR="00981E9C" w:rsidRDefault="00981E9C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2181278" w14:textId="77777777" w:rsidR="00981E9C" w:rsidRPr="00FB5A89" w:rsidRDefault="00981E9C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50896115" w14:textId="77777777" w:rsidR="00981E9C" w:rsidRPr="00792B9B" w:rsidRDefault="00981E9C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2E30BF9" w14:textId="77777777" w:rsidR="00C71131" w:rsidRPr="00A83E03" w:rsidRDefault="00C71131" w:rsidP="00C71131">
            <w:pPr>
              <w:shd w:val="clear" w:color="auto" w:fill="FDE9D9" w:themeFill="accent6" w:themeFillTint="33"/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A83E03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نشاط</w:t>
            </w:r>
          </w:p>
          <w:p w14:paraId="2B4F0196" w14:textId="77777777" w:rsidR="00C71131" w:rsidRPr="00A83E03" w:rsidRDefault="00C71131" w:rsidP="00C71131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  <w:r w:rsidRPr="00A83E03">
              <w:rPr>
                <w:rFonts w:ascii="Amiri" w:hAnsi="Amiri" w:cs="Amiri"/>
                <w:sz w:val="28"/>
                <w:szCs w:val="28"/>
                <w:rtl/>
              </w:rPr>
              <w:t>لاحظ ثم أتمم خمسة أعداد ملائمة لتسلسل كل سلسلة من السلاسل التالية:</w:t>
            </w:r>
          </w:p>
          <w:p w14:paraId="10FC9ED4" w14:textId="77777777" w:rsidR="00C71131" w:rsidRDefault="00C71131" w:rsidP="00C71131">
            <w:pPr>
              <w:pStyle w:val="Paragraphedeliste"/>
              <w:numPr>
                <w:ilvl w:val="0"/>
                <w:numId w:val="24"/>
              </w:numPr>
              <w:bidi/>
              <w:ind w:right="-851"/>
              <w:rPr>
                <w:rFonts w:ascii="Amiri" w:hAnsi="Amiri" w:cs="Amiri"/>
                <w:sz w:val="28"/>
                <w:szCs w:val="28"/>
              </w:rPr>
            </w:pPr>
            <w:r>
              <w:rPr>
                <w:rFonts w:ascii="Amiri" w:hAnsi="Amiri" w:cs="Amir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1C341BC7" wp14:editId="161A670E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62865</wp:posOffset>
                      </wp:positionV>
                      <wp:extent cx="1676400" cy="1685925"/>
                      <wp:effectExtent l="0" t="0" r="19050" b="28575"/>
                      <wp:wrapNone/>
                      <wp:docPr id="2138563168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0" cy="1685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0C4FE6" w14:textId="77777777" w:rsidR="00C71131" w:rsidRDefault="00C71131" w:rsidP="00C71131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D3020CE" wp14:editId="7A6763D6">
                                        <wp:extent cx="1468120" cy="1410970"/>
                                        <wp:effectExtent l="0" t="0" r="0" b="0"/>
                                        <wp:docPr id="756241297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56241297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68120" cy="14109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341BC7" id="Rectangle 3" o:spid="_x0000_s1030" style="position:absolute;left:0;text-align:left;margin-left:2.9pt;margin-top:4.95pt;width:132pt;height:132.7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" fillcolor="white [3201]" strokecolor="white [3212]" strokeweight="2pt">
                      <v:textbox>
                        <w:txbxContent>
                          <w:p w14:paraId="450C4FE6" w14:textId="77777777" w:rsidR="00C71131" w:rsidRDefault="00C71131" w:rsidP="00C7113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3020CE" wp14:editId="7A6763D6">
                                  <wp:extent cx="1468120" cy="1410970"/>
                                  <wp:effectExtent l="0" t="0" r="0" b="0"/>
                                  <wp:docPr id="756241297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56241297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8120" cy="14109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83E03">
              <w:rPr>
                <w:rFonts w:ascii="Amiri" w:hAnsi="Amiri" w:cs="Amiri"/>
                <w:position w:val="-10"/>
                <w:sz w:val="28"/>
                <w:szCs w:val="28"/>
              </w:rPr>
              <w:object w:dxaOrig="2120" w:dyaOrig="320" w14:anchorId="08BBC5E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5.75pt;height:15.75pt" o:ole="">
                  <v:imagedata r:id="rId8" o:title=""/>
                </v:shape>
                <o:OLEObject Type="Embed" ProgID="Equation.DSMT4" ShapeID="_x0000_i1025" DrawAspect="Content" ObjectID="_1806441640" r:id="rId9"/>
              </w:object>
            </w:r>
          </w:p>
          <w:p w14:paraId="4665DB7F" w14:textId="77777777" w:rsidR="00C71131" w:rsidRDefault="00C71131" w:rsidP="00C71131">
            <w:pPr>
              <w:pStyle w:val="Paragraphedeliste"/>
              <w:numPr>
                <w:ilvl w:val="0"/>
                <w:numId w:val="24"/>
              </w:numPr>
              <w:bidi/>
              <w:ind w:left="657" w:right="-851"/>
              <w:rPr>
                <w:rFonts w:ascii="Amiri" w:hAnsi="Amiri" w:cs="Amiri"/>
                <w:sz w:val="28"/>
                <w:szCs w:val="28"/>
              </w:rPr>
            </w:pPr>
            <w:r w:rsidRPr="00A83E03">
              <w:rPr>
                <w:rFonts w:ascii="Amiri" w:hAnsi="Amiri" w:cs="Amiri"/>
                <w:position w:val="-26"/>
                <w:sz w:val="28"/>
                <w:szCs w:val="28"/>
              </w:rPr>
              <w:object w:dxaOrig="2040" w:dyaOrig="680" w14:anchorId="26A3BCEE">
                <v:shape id="_x0000_i1026" type="#_x0000_t75" style="width:102pt;height:33.75pt" o:ole="">
                  <v:imagedata r:id="rId10" o:title=""/>
                </v:shape>
                <o:OLEObject Type="Embed" ProgID="Equation.DSMT4" ShapeID="_x0000_i1026" DrawAspect="Content" ObjectID="_1806441641" r:id="rId11"/>
              </w:object>
            </w:r>
          </w:p>
          <w:p w14:paraId="4CA25E9E" w14:textId="77777777" w:rsidR="00C71131" w:rsidRDefault="00C71131" w:rsidP="00C71131">
            <w:pPr>
              <w:pStyle w:val="Paragraphedeliste"/>
              <w:numPr>
                <w:ilvl w:val="0"/>
                <w:numId w:val="24"/>
              </w:numPr>
              <w:bidi/>
              <w:ind w:left="657" w:right="-851"/>
              <w:rPr>
                <w:rFonts w:ascii="Amiri" w:hAnsi="Amiri" w:cs="Amiri"/>
                <w:sz w:val="28"/>
                <w:szCs w:val="28"/>
              </w:rPr>
            </w:pPr>
            <w:r w:rsidRPr="00A83E03">
              <w:rPr>
                <w:rFonts w:ascii="Amiri" w:hAnsi="Amiri" w:cs="Amiri"/>
                <w:position w:val="-26"/>
                <w:sz w:val="28"/>
                <w:szCs w:val="28"/>
              </w:rPr>
              <w:object w:dxaOrig="2320" w:dyaOrig="680" w14:anchorId="7293CF06">
                <v:shape id="_x0000_i1027" type="#_x0000_t75" style="width:116.25pt;height:33.75pt" o:ole="">
                  <v:imagedata r:id="rId12" o:title=""/>
                </v:shape>
                <o:OLEObject Type="Embed" ProgID="Equation.DSMT4" ShapeID="_x0000_i1027" DrawAspect="Content" ObjectID="_1806441642" r:id="rId13"/>
              </w:object>
            </w:r>
          </w:p>
          <w:p w14:paraId="0C14B82E" w14:textId="77777777" w:rsidR="00C71131" w:rsidRPr="00A83E03" w:rsidRDefault="00C71131" w:rsidP="00C71131">
            <w:pPr>
              <w:pStyle w:val="Paragraphedeliste"/>
              <w:numPr>
                <w:ilvl w:val="0"/>
                <w:numId w:val="24"/>
              </w:numPr>
              <w:bidi/>
              <w:ind w:left="657" w:right="-851"/>
              <w:rPr>
                <w:rFonts w:ascii="Amiri" w:hAnsi="Amiri" w:cs="Amiri"/>
                <w:sz w:val="28"/>
                <w:szCs w:val="28"/>
                <w:rtl/>
              </w:rPr>
            </w:pPr>
            <w:r w:rsidRPr="00A83E03">
              <w:rPr>
                <w:rFonts w:ascii="Amiri" w:hAnsi="Amiri" w:cs="Amiri"/>
                <w:position w:val="-10"/>
                <w:sz w:val="28"/>
                <w:szCs w:val="28"/>
              </w:rPr>
              <w:object w:dxaOrig="2000" w:dyaOrig="320" w14:anchorId="2B7A0DD8">
                <v:shape id="_x0000_i1028" type="#_x0000_t75" style="width:99.75pt;height:15.75pt" o:ole="">
                  <v:imagedata r:id="rId14" o:title=""/>
                </v:shape>
                <o:OLEObject Type="Embed" ProgID="Equation.DSMT4" ShapeID="_x0000_i1028" DrawAspect="Content" ObjectID="_1806441643" r:id="rId15"/>
              </w:object>
            </w:r>
          </w:p>
          <w:p w14:paraId="11EA7BF4" w14:textId="77777777" w:rsidR="00C71131" w:rsidRPr="00A83E03" w:rsidRDefault="00C71131" w:rsidP="00C71131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6BA1FECE" w14:textId="77777777" w:rsidR="00C71131" w:rsidRPr="00A83E03" w:rsidRDefault="00C71131" w:rsidP="00C71131">
            <w:pPr>
              <w:shd w:val="clear" w:color="auto" w:fill="FDE9D9" w:themeFill="accent6" w:themeFillTint="33"/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A83E03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مناقشة النشاط</w:t>
            </w:r>
          </w:p>
          <w:p w14:paraId="40B90365" w14:textId="77777777" w:rsidR="00C71131" w:rsidRPr="00A83E03" w:rsidRDefault="00C71131" w:rsidP="00C71131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14C41C86" w14:textId="77777777" w:rsidR="00C71131" w:rsidRPr="00A83E03" w:rsidRDefault="00C71131" w:rsidP="00C71131">
            <w:pPr>
              <w:pStyle w:val="Paragraphedeliste"/>
              <w:numPr>
                <w:ilvl w:val="0"/>
                <w:numId w:val="25"/>
              </w:numPr>
              <w:bidi/>
              <w:ind w:left="284" w:right="-851" w:hanging="284"/>
              <w:rPr>
                <w:rFonts w:ascii="Amiri" w:hAnsi="Amiri" w:cs="Amiri"/>
                <w:sz w:val="28"/>
                <w:szCs w:val="28"/>
              </w:rPr>
            </w:pPr>
            <w:r w:rsidRPr="00A83E03">
              <w:rPr>
                <w:rFonts w:ascii="Amiri" w:hAnsi="Amiri" w:cs="Amiri"/>
                <w:sz w:val="28"/>
                <w:szCs w:val="28"/>
                <w:rtl/>
              </w:rPr>
              <w:t xml:space="preserve">نلاحظ </w:t>
            </w:r>
            <w:r w:rsidRPr="00A83E03">
              <w:rPr>
                <w:rFonts w:ascii="Amiri" w:hAnsi="Amiri" w:cs="Amiri" w:hint="cs"/>
                <w:sz w:val="28"/>
                <w:szCs w:val="28"/>
                <w:rtl/>
              </w:rPr>
              <w:t>أن السلسلة</w:t>
            </w:r>
            <w:r w:rsidRPr="00A83E03">
              <w:rPr>
                <w:rFonts w:ascii="Amiri" w:hAnsi="Amiri" w:cs="Amiri"/>
                <w:sz w:val="28"/>
                <w:szCs w:val="28"/>
                <w:rtl/>
              </w:rPr>
              <w:t xml:space="preserve"> "</w:t>
            </w:r>
            <w:r w:rsidRPr="00A83E0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أ" تمثل أعدا فردية </w:t>
            </w:r>
            <w:r w:rsidRPr="00A83E03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إذا:</w:t>
            </w:r>
          </w:p>
          <w:p w14:paraId="42870A8F" w14:textId="77777777" w:rsidR="00C71131" w:rsidRPr="00A83E03" w:rsidRDefault="00C71131" w:rsidP="00C71131">
            <w:pPr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               </w:t>
            </w:r>
            <w:r w:rsidRPr="00A83E03">
              <w:rPr>
                <w:rFonts w:ascii="Amiri" w:hAnsi="Amiri" w:cs="Amiri" w:hint="cs"/>
                <w:sz w:val="28"/>
                <w:szCs w:val="28"/>
                <w:rtl/>
              </w:rPr>
              <w:t>1،</w:t>
            </w:r>
            <w:r w:rsidRPr="00A83E03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A83E03">
              <w:rPr>
                <w:rFonts w:ascii="Amiri" w:hAnsi="Amiri" w:cs="Amiri" w:hint="cs"/>
                <w:sz w:val="28"/>
                <w:szCs w:val="28"/>
                <w:rtl/>
              </w:rPr>
              <w:t>3،</w:t>
            </w:r>
            <w:r w:rsidRPr="00A83E03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A83E03">
              <w:rPr>
                <w:rFonts w:ascii="Amiri" w:hAnsi="Amiri" w:cs="Amiri" w:hint="cs"/>
                <w:sz w:val="28"/>
                <w:szCs w:val="28"/>
                <w:rtl/>
              </w:rPr>
              <w:t>5،</w:t>
            </w:r>
            <w:r w:rsidRPr="00A83E03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A83E03">
              <w:rPr>
                <w:rFonts w:ascii="Amiri" w:hAnsi="Amiri" w:cs="Amiri" w:hint="cs"/>
                <w:sz w:val="28"/>
                <w:szCs w:val="28"/>
                <w:rtl/>
              </w:rPr>
              <w:t>7،</w:t>
            </w:r>
            <w:r w:rsidRPr="00A83E03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A83E03">
              <w:rPr>
                <w:rFonts w:ascii="Amiri" w:hAnsi="Amiri" w:cs="Amiri" w:hint="cs"/>
                <w:sz w:val="28"/>
                <w:szCs w:val="28"/>
                <w:rtl/>
              </w:rPr>
              <w:t>9،</w:t>
            </w:r>
            <w:r w:rsidRPr="00A83E03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A83E03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>11،</w:t>
            </w:r>
            <w:r w:rsidRPr="00A83E03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</w:t>
            </w:r>
            <w:r w:rsidRPr="00A83E03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>13،</w:t>
            </w:r>
            <w:r w:rsidRPr="00A83E03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</w:t>
            </w:r>
            <w:r w:rsidRPr="00A83E03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>15،</w:t>
            </w:r>
            <w:r w:rsidRPr="00A83E03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</w:t>
            </w:r>
            <w:r w:rsidRPr="00A83E03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>17،</w:t>
            </w:r>
            <w:r w:rsidRPr="00A83E03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</w:t>
            </w:r>
            <w:r w:rsidRPr="00A83E03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>19،</w:t>
            </w:r>
            <w:r w:rsidRPr="00A83E03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21 </w:t>
            </w:r>
            <w:r>
              <w:rPr>
                <w:rFonts w:ascii="Amiri" w:hAnsi="Amiri" w:cs="Amiri"/>
                <w:color w:val="FF0000"/>
                <w:sz w:val="28"/>
                <w:szCs w:val="28"/>
                <w:rtl/>
              </w:rPr>
              <w:br/>
            </w:r>
          </w:p>
          <w:p w14:paraId="51ACED89" w14:textId="77777777" w:rsidR="00C71131" w:rsidRPr="00A83E03" w:rsidRDefault="00C71131" w:rsidP="00C71131">
            <w:pPr>
              <w:pStyle w:val="Paragraphedeliste"/>
              <w:numPr>
                <w:ilvl w:val="0"/>
                <w:numId w:val="25"/>
              </w:numPr>
              <w:bidi/>
              <w:ind w:left="232" w:right="-851" w:hanging="142"/>
              <w:rPr>
                <w:rFonts w:ascii="Amiri" w:hAnsi="Amiri" w:cs="Amiri"/>
                <w:sz w:val="28"/>
                <w:szCs w:val="28"/>
              </w:rPr>
            </w:pPr>
            <w:r w:rsidRPr="00A83E03">
              <w:rPr>
                <w:rFonts w:ascii="Amiri" w:hAnsi="Amiri" w:cs="Amiri"/>
                <w:sz w:val="28"/>
                <w:szCs w:val="28"/>
                <w:rtl/>
              </w:rPr>
              <w:t>نلاحظ أن السلسلة "</w:t>
            </w:r>
            <w:proofErr w:type="gramStart"/>
            <w:r w:rsidRPr="00A83E03">
              <w:rPr>
                <w:rFonts w:ascii="Amiri" w:hAnsi="Amiri" w:cs="Amiri"/>
                <w:sz w:val="28"/>
                <w:szCs w:val="28"/>
                <w:rtl/>
              </w:rPr>
              <w:t>ب"</w:t>
            </w:r>
            <w:proofErr w:type="gramEnd"/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  <w:r w:rsidRPr="00A83E03">
              <w:rPr>
                <w:rFonts w:ascii="Amiri" w:hAnsi="Amiri" w:cs="Amiri"/>
                <w:sz w:val="28"/>
                <w:szCs w:val="28"/>
                <w:rtl/>
              </w:rPr>
              <w:t xml:space="preserve">هي أعداد من الشكل </w:t>
            </w:r>
            <m:oMath>
              <m:f>
                <m:fPr>
                  <m:ctrlPr>
                    <w:rPr>
                      <w:rFonts w:ascii="Cambria Math" w:hAnsi="Cambria Math" w:cs="Amir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mir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Amiri"/>
                      <w:sz w:val="28"/>
                      <w:szCs w:val="28"/>
                    </w:rPr>
                    <m:t>n</m:t>
                  </m:r>
                </m:den>
              </m:f>
            </m:oMath>
            <w:r w:rsidRPr="00A83E0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حيث </w:t>
            </w:r>
            <w:r w:rsidRPr="00A83E03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>n</w:t>
            </w:r>
            <w:r w:rsidRPr="00A83E0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عدد طبيعي غير معدوم </w:t>
            </w:r>
            <w:r w:rsidRPr="00A83E03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>إذا:</w:t>
            </w:r>
          </w:p>
          <w:p w14:paraId="72217596" w14:textId="77777777" w:rsidR="00C71131" w:rsidRPr="00A83E03" w:rsidRDefault="00C71131" w:rsidP="00C71131">
            <w:pPr>
              <w:bidi/>
              <w:ind w:right="-851"/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/>
                <w:sz w:val="28"/>
                <w:szCs w:val="28"/>
              </w:rPr>
              <w:t xml:space="preserve"> 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         </w:t>
            </w:r>
            <w:r>
              <w:rPr>
                <w:rFonts w:ascii="Amiri" w:hAnsi="Amiri" w:cs="Amiri"/>
                <w:sz w:val="28"/>
                <w:szCs w:val="28"/>
              </w:rPr>
              <w:t xml:space="preserve">    </w:t>
            </w:r>
            <w:r w:rsidRPr="00A83E03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1،</w:t>
            </w:r>
            <w:r w:rsidRPr="00A83E03">
              <w:rPr>
                <w:rFonts w:ascii="Amiri" w:hAnsi="Amiri" w:cs="Amiri"/>
                <w:sz w:val="28"/>
                <w:szCs w:val="28"/>
                <w:rtl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 w:cs="Amir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mir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Amiri"/>
                      <w:sz w:val="28"/>
                      <w:szCs w:val="28"/>
                    </w:rPr>
                    <m:t>2</m:t>
                  </m:r>
                </m:den>
              </m:f>
            </m:oMath>
            <w:r w:rsidRPr="00A83E03">
              <w:rPr>
                <w:rFonts w:ascii="Amiri" w:eastAsiaTheme="minorEastAsia" w:hAnsi="Amiri" w:cs="Amiri"/>
                <w:sz w:val="28"/>
                <w:szCs w:val="28"/>
                <w:rtl/>
              </w:rPr>
              <w:t xml:space="preserve"> </w:t>
            </w:r>
            <w:r w:rsidRPr="00A83E03">
              <w:rPr>
                <w:rFonts w:ascii="Amiri" w:eastAsiaTheme="minorEastAsia" w:hAnsi="Amiri" w:cs="Amiri" w:hint="cs"/>
                <w:sz w:val="28"/>
                <w:szCs w:val="28"/>
                <w:rtl/>
              </w:rPr>
              <w:t xml:space="preserve"> ،</w:t>
            </w:r>
            <w:r w:rsidRPr="00A83E03">
              <w:rPr>
                <w:rFonts w:ascii="Amiri" w:eastAsiaTheme="minorEastAsia" w:hAnsi="Amiri" w:cs="Amiri"/>
                <w:sz w:val="28"/>
                <w:szCs w:val="28"/>
                <w:rtl/>
              </w:rPr>
              <w:t xml:space="preserve">  </w:t>
            </w:r>
            <m:oMath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</w:rPr>
                    <m:t>3</m:t>
                  </m:r>
                </m:den>
              </m:f>
            </m:oMath>
            <w:r w:rsidRPr="00A83E0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A83E03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،</w:t>
            </w:r>
            <w:r w:rsidRPr="00A83E0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  </w:t>
            </w:r>
            <m:oMath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4</m:t>
                  </m:r>
                </m:den>
              </m:f>
            </m:oMath>
            <w:r w:rsidRPr="00A83E0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، </w:t>
            </w:r>
            <m:oMath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color w:val="FF0000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miri"/>
                      <w:color w:val="FF0000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miri"/>
                      <w:color w:val="FF0000"/>
                      <w:sz w:val="28"/>
                      <w:szCs w:val="28"/>
                      <w:lang w:bidi="ar-DZ"/>
                    </w:rPr>
                    <m:t>5</m:t>
                  </m:r>
                </m:den>
              </m:f>
            </m:oMath>
            <w:r w:rsidRPr="00A83E03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  ، </w:t>
            </w:r>
            <m:oMath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color w:val="FF0000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miri"/>
                      <w:color w:val="FF0000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miri"/>
                      <w:color w:val="FF0000"/>
                      <w:sz w:val="28"/>
                      <w:szCs w:val="28"/>
                      <w:lang w:bidi="ar-DZ"/>
                    </w:rPr>
                    <m:t>6</m:t>
                  </m:r>
                </m:den>
              </m:f>
            </m:oMath>
            <w:r w:rsidRPr="00A83E03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  ، </w:t>
            </w:r>
            <m:oMath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color w:val="FF0000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miri"/>
                      <w:color w:val="FF0000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miri"/>
                      <w:color w:val="FF0000"/>
                      <w:sz w:val="28"/>
                      <w:szCs w:val="28"/>
                      <w:lang w:bidi="ar-DZ"/>
                    </w:rPr>
                    <m:t>7</m:t>
                  </m:r>
                </m:den>
              </m:f>
            </m:oMath>
            <w:r w:rsidRPr="00A83E03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 ، </w:t>
            </w:r>
            <m:oMath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color w:val="FF0000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miri"/>
                      <w:color w:val="FF0000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miri"/>
                      <w:color w:val="FF0000"/>
                      <w:sz w:val="28"/>
                      <w:szCs w:val="28"/>
                      <w:lang w:bidi="ar-DZ"/>
                    </w:rPr>
                    <m:t>8</m:t>
                  </m:r>
                </m:den>
              </m:f>
            </m:oMath>
            <w:r w:rsidRPr="00A83E03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 ، </w:t>
            </w:r>
            <m:oMath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color w:val="FF0000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miri"/>
                      <w:color w:val="FF0000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miri"/>
                      <w:color w:val="FF0000"/>
                      <w:sz w:val="28"/>
                      <w:szCs w:val="28"/>
                      <w:lang w:bidi="ar-DZ"/>
                    </w:rPr>
                    <m:t>9</m:t>
                  </m:r>
                </m:den>
              </m:f>
            </m:oMath>
            <w:r w:rsidRPr="00A83E03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  .</w:t>
            </w:r>
            <w:r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br/>
            </w:r>
          </w:p>
          <w:p w14:paraId="08A8ED03" w14:textId="77777777" w:rsidR="00C71131" w:rsidRPr="00A83E03" w:rsidRDefault="00C71131" w:rsidP="00C71131">
            <w:pPr>
              <w:pStyle w:val="Paragraphedeliste"/>
              <w:numPr>
                <w:ilvl w:val="0"/>
                <w:numId w:val="25"/>
              </w:numPr>
              <w:bidi/>
              <w:ind w:left="374" w:right="-851"/>
              <w:rPr>
                <w:rFonts w:ascii="Amiri" w:hAnsi="Amiri" w:cs="Amiri"/>
                <w:color w:val="FF0000"/>
                <w:sz w:val="28"/>
                <w:szCs w:val="28"/>
              </w:rPr>
            </w:pPr>
            <w:r w:rsidRPr="00A83E03">
              <w:rPr>
                <w:rFonts w:ascii="Amiri" w:hAnsi="Amiri" w:cs="Amiri"/>
                <w:sz w:val="28"/>
                <w:szCs w:val="28"/>
                <w:rtl/>
              </w:rPr>
              <w:t xml:space="preserve">نلاحظ أن السلسلة "ت" هي أعداد من الشكل  </w:t>
            </w:r>
            <m:oMath>
              <m:f>
                <m:fPr>
                  <m:ctrlPr>
                    <w:rPr>
                      <w:rFonts w:ascii="Cambria Math" w:hAnsi="Cambria Math" w:cs="Amir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miri"/>
                      <w:sz w:val="28"/>
                      <w:szCs w:val="28"/>
                    </w:rPr>
                    <m:t>-3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mir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miri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Amiri"/>
                          <w:sz w:val="28"/>
                          <w:szCs w:val="28"/>
                        </w:rPr>
                        <m:t>n</m:t>
                      </m:r>
                    </m:sup>
                  </m:sSup>
                </m:den>
              </m:f>
            </m:oMath>
            <w:r w:rsidRPr="00A83E0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حيث </w:t>
            </w:r>
            <w:r w:rsidRPr="00A83E03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>n</w:t>
            </w:r>
            <w:r w:rsidRPr="00A83E0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عدد طبيعي </w:t>
            </w:r>
            <w:r w:rsidRPr="00A83E03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>إذا:</w:t>
            </w:r>
          </w:p>
          <w:p w14:paraId="539946C2" w14:textId="77777777" w:rsidR="00C71131" w:rsidRPr="00A83E03" w:rsidRDefault="00C71131" w:rsidP="00C71131">
            <w:pPr>
              <w:pStyle w:val="Paragraphedeliste"/>
              <w:bidi/>
              <w:ind w:left="734" w:right="-851"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       3</w:t>
            </w:r>
            <w:r w:rsidRPr="00A83E03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A83E03">
              <w:rPr>
                <w:rFonts w:ascii="Amiri" w:hAnsi="Amiri" w:cs="Amiri" w:hint="cs"/>
                <w:sz w:val="28"/>
                <w:szCs w:val="28"/>
                <w:rtl/>
              </w:rPr>
              <w:t>-،</w:t>
            </w:r>
            <w:r w:rsidRPr="00A83E03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Amir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miri"/>
                      <w:sz w:val="28"/>
                      <w:szCs w:val="28"/>
                    </w:rPr>
                    <m:t>-3</m:t>
                  </m:r>
                </m:num>
                <m:den>
                  <m:r>
                    <w:rPr>
                      <w:rFonts w:ascii="Cambria Math" w:hAnsi="Cambria Math" w:cs="Amiri"/>
                      <w:sz w:val="28"/>
                      <w:szCs w:val="28"/>
                    </w:rPr>
                    <m:t>2</m:t>
                  </m:r>
                </m:den>
              </m:f>
            </m:oMath>
            <w:r w:rsidRPr="00A83E0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 ،   </w:t>
            </w:r>
            <m:oMath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-3</m:t>
                  </m:r>
                </m:num>
                <m:den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8</m:t>
                  </m:r>
                </m:den>
              </m:f>
            </m:oMath>
            <w:r w:rsidRPr="00A83E0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A83E03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،</w:t>
            </w:r>
            <w:r w:rsidRPr="00A83E0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 </w:t>
            </w:r>
            <m:oMath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-3</m:t>
                  </m:r>
                </m:num>
                <m:den>
                  <m:r>
                    <w:rPr>
                      <w:rFonts w:ascii="Cambria Math" w:eastAsiaTheme="minorEastAsia" w:hAnsi="Cambria Math" w:cs="Amiri"/>
                      <w:sz w:val="28"/>
                      <w:szCs w:val="28"/>
                      <w:lang w:bidi="ar-DZ"/>
                    </w:rPr>
                    <m:t>16</m:t>
                  </m:r>
                </m:den>
              </m:f>
            </m:oMath>
            <w:r w:rsidRPr="00A83E0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، </w:t>
            </w:r>
            <m:oMath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color w:val="FF0000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miri"/>
                      <w:color w:val="FF0000"/>
                      <w:sz w:val="28"/>
                      <w:szCs w:val="28"/>
                      <w:lang w:bidi="ar-DZ"/>
                    </w:rPr>
                    <m:t>-3</m:t>
                  </m:r>
                </m:num>
                <m:den>
                  <m:r>
                    <w:rPr>
                      <w:rFonts w:ascii="Cambria Math" w:eastAsiaTheme="minorEastAsia" w:hAnsi="Cambria Math" w:cs="Amiri"/>
                      <w:color w:val="FF0000"/>
                      <w:sz w:val="28"/>
                      <w:szCs w:val="28"/>
                      <w:lang w:bidi="ar-DZ"/>
                    </w:rPr>
                    <m:t>32</m:t>
                  </m:r>
                </m:den>
              </m:f>
            </m:oMath>
            <w:r w:rsidRPr="00A83E03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  ،  </w:t>
            </w:r>
            <m:oMath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color w:val="FF0000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miri"/>
                      <w:color w:val="FF0000"/>
                      <w:sz w:val="28"/>
                      <w:szCs w:val="28"/>
                      <w:lang w:bidi="ar-DZ"/>
                    </w:rPr>
                    <m:t>-3</m:t>
                  </m:r>
                </m:num>
                <m:den>
                  <m:r>
                    <w:rPr>
                      <w:rFonts w:ascii="Cambria Math" w:eastAsiaTheme="minorEastAsia" w:hAnsi="Cambria Math" w:cs="Amiri"/>
                      <w:color w:val="FF0000"/>
                      <w:sz w:val="28"/>
                      <w:szCs w:val="28"/>
                      <w:lang w:bidi="ar-DZ"/>
                    </w:rPr>
                    <m:t>64</m:t>
                  </m:r>
                </m:den>
              </m:f>
            </m:oMath>
            <w:r w:rsidRPr="00A83E03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  ،  </w:t>
            </w:r>
            <m:oMath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color w:val="FF0000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miri"/>
                      <w:color w:val="FF0000"/>
                      <w:sz w:val="28"/>
                      <w:szCs w:val="28"/>
                      <w:lang w:bidi="ar-DZ"/>
                    </w:rPr>
                    <m:t>-3</m:t>
                  </m:r>
                </m:num>
                <m:den>
                  <m:r>
                    <w:rPr>
                      <w:rFonts w:ascii="Cambria Math" w:eastAsiaTheme="minorEastAsia" w:hAnsi="Cambria Math" w:cs="Amiri"/>
                      <w:color w:val="FF0000"/>
                      <w:sz w:val="28"/>
                      <w:szCs w:val="28"/>
                      <w:lang w:bidi="ar-DZ"/>
                    </w:rPr>
                    <m:t>128</m:t>
                  </m:r>
                </m:den>
              </m:f>
            </m:oMath>
            <w:r w:rsidRPr="00A83E03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  ،  </w:t>
            </w:r>
            <m:oMath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color w:val="FF0000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miri"/>
                      <w:color w:val="FF0000"/>
                      <w:sz w:val="28"/>
                      <w:szCs w:val="28"/>
                      <w:lang w:bidi="ar-DZ"/>
                    </w:rPr>
                    <m:t>-3</m:t>
                  </m:r>
                </m:num>
                <m:den>
                  <m:r>
                    <w:rPr>
                      <w:rFonts w:ascii="Cambria Math" w:eastAsiaTheme="minorEastAsia" w:hAnsi="Cambria Math" w:cs="Amiri"/>
                      <w:color w:val="FF0000"/>
                      <w:sz w:val="28"/>
                      <w:szCs w:val="28"/>
                      <w:lang w:bidi="ar-DZ"/>
                    </w:rPr>
                    <m:t>256</m:t>
                  </m:r>
                </m:den>
              </m:f>
            </m:oMath>
            <w:r w:rsidRPr="00A83E03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A83E03">
              <w:rPr>
                <w:rFonts w:ascii="Amiri" w:eastAsiaTheme="minorEastAsia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،</w:t>
            </w:r>
            <w:r w:rsidRPr="00A83E03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color w:val="FF0000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miri"/>
                      <w:color w:val="FF0000"/>
                      <w:sz w:val="28"/>
                      <w:szCs w:val="28"/>
                      <w:lang w:bidi="ar-DZ"/>
                    </w:rPr>
                    <m:t>-3</m:t>
                  </m:r>
                </m:num>
                <m:den>
                  <m:r>
                    <w:rPr>
                      <w:rFonts w:ascii="Cambria Math" w:eastAsiaTheme="minorEastAsia" w:hAnsi="Cambria Math" w:cs="Amiri"/>
                      <w:color w:val="FF0000"/>
                      <w:sz w:val="28"/>
                      <w:szCs w:val="28"/>
                      <w:lang w:bidi="ar-DZ"/>
                    </w:rPr>
                    <m:t>512</m:t>
                  </m:r>
                </m:den>
              </m:f>
            </m:oMath>
            <w:r w:rsidRPr="00A83E03"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  <w:t xml:space="preserve"> .</w:t>
            </w:r>
          </w:p>
          <w:p w14:paraId="3A3C62EF" w14:textId="77777777" w:rsidR="00C71131" w:rsidRPr="00A83E03" w:rsidRDefault="00C71131" w:rsidP="00C71131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39AC383A" w14:textId="77777777" w:rsidR="00C71131" w:rsidRPr="003A7719" w:rsidRDefault="00C71131" w:rsidP="00C71131">
            <w:pPr>
              <w:pStyle w:val="Paragraphedeliste"/>
              <w:numPr>
                <w:ilvl w:val="0"/>
                <w:numId w:val="25"/>
              </w:numPr>
              <w:bidi/>
              <w:ind w:left="374"/>
              <w:rPr>
                <w:rFonts w:ascii="Amiri" w:hAnsi="Amiri" w:cs="Amiri"/>
                <w:sz w:val="28"/>
                <w:szCs w:val="28"/>
                <w:rtl/>
              </w:rPr>
            </w:pPr>
            <w:r w:rsidRPr="00A83E03">
              <w:rPr>
                <w:rFonts w:ascii="Amiri" w:hAnsi="Amiri" w:cs="Amiri"/>
                <w:sz w:val="28"/>
                <w:szCs w:val="28"/>
                <w:rtl/>
              </w:rPr>
              <w:t>في السلسلة "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>ث</w:t>
            </w:r>
            <w:r w:rsidRPr="00A83E03">
              <w:rPr>
                <w:rFonts w:ascii="Amiri" w:hAnsi="Amiri" w:cs="Amiri"/>
                <w:sz w:val="28"/>
                <w:szCs w:val="28"/>
                <w:rtl/>
              </w:rPr>
              <w:t xml:space="preserve">" نلاحظ أننا نحصل على كل عدد بمجموع العددين الذين قبله </w:t>
            </w:r>
            <w:r w:rsidRPr="00A83E03">
              <w:rPr>
                <w:rFonts w:ascii="Amiri" w:hAnsi="Amiri" w:cs="Amiri" w:hint="cs"/>
                <w:sz w:val="28"/>
                <w:szCs w:val="28"/>
                <w:rtl/>
              </w:rPr>
              <w:t>إذا: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</w:p>
          <w:p w14:paraId="1EF5D4E6" w14:textId="77777777" w:rsidR="00C71131" w:rsidRDefault="00C71131" w:rsidP="00C71131">
            <w:pPr>
              <w:bidi/>
              <w:ind w:left="1366"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A83E03">
              <w:rPr>
                <w:rFonts w:ascii="Amiri" w:hAnsi="Amiri" w:cs="Amiri"/>
                <w:sz w:val="28"/>
                <w:szCs w:val="28"/>
                <w:rtl/>
              </w:rPr>
              <w:t xml:space="preserve">2- ، </w:t>
            </w:r>
            <w:r w:rsidRPr="00A83E03">
              <w:rPr>
                <w:rFonts w:ascii="Amiri" w:hAnsi="Amiri" w:cs="Amiri" w:hint="cs"/>
                <w:sz w:val="28"/>
                <w:szCs w:val="28"/>
                <w:rtl/>
              </w:rPr>
              <w:t>3،</w:t>
            </w:r>
            <w:r w:rsidRPr="00A83E03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A83E03">
              <w:rPr>
                <w:rFonts w:ascii="Amiri" w:hAnsi="Amiri" w:cs="Amiri" w:hint="cs"/>
                <w:sz w:val="28"/>
                <w:szCs w:val="28"/>
                <w:rtl/>
              </w:rPr>
              <w:t>1،</w:t>
            </w:r>
            <w:r w:rsidRPr="00A83E03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A83E03">
              <w:rPr>
                <w:rFonts w:ascii="Amiri" w:hAnsi="Amiri" w:cs="Amiri" w:hint="cs"/>
                <w:sz w:val="28"/>
                <w:szCs w:val="28"/>
                <w:rtl/>
              </w:rPr>
              <w:t>4،</w:t>
            </w:r>
            <w:r w:rsidRPr="00A83E03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A83E03">
              <w:rPr>
                <w:rFonts w:ascii="Amiri" w:hAnsi="Amiri" w:cs="Amiri" w:hint="cs"/>
                <w:sz w:val="28"/>
                <w:szCs w:val="28"/>
                <w:rtl/>
              </w:rPr>
              <w:t>5،</w:t>
            </w:r>
            <w:r w:rsidRPr="00A83E03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A83E03">
              <w:rPr>
                <w:rFonts w:ascii="Amiri" w:hAnsi="Amiri" w:cs="Amiri"/>
                <w:color w:val="FF0000"/>
                <w:sz w:val="28"/>
                <w:szCs w:val="28"/>
                <w:rtl/>
              </w:rPr>
              <w:t>9 ،</w:t>
            </w:r>
            <w:r w:rsidRPr="00A83E03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>14،</w:t>
            </w:r>
            <w:r w:rsidRPr="00A83E03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</w:t>
            </w:r>
            <w:r w:rsidRPr="00A83E03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>23،</w:t>
            </w:r>
            <w:r w:rsidRPr="00A83E03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</w:t>
            </w:r>
            <w:r w:rsidRPr="00A83E03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>37،</w:t>
            </w:r>
            <w:r w:rsidRPr="00A83E03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60</w:t>
            </w:r>
          </w:p>
          <w:p w14:paraId="57F54E80" w14:textId="77777777" w:rsidR="00C71131" w:rsidRDefault="00C71131" w:rsidP="00C71131">
            <w:pPr>
              <w:bidi/>
              <w:ind w:left="1366"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78D16142" w14:textId="77777777" w:rsidR="00C71131" w:rsidRDefault="00C71131" w:rsidP="00C71131">
            <w:pPr>
              <w:bidi/>
              <w:ind w:left="1366"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1A502315" w14:textId="5C47C2C0" w:rsidR="00C71131" w:rsidRPr="00A83E03" w:rsidRDefault="00F72E6C" w:rsidP="00F72E6C">
            <w:pPr>
              <w:tabs>
                <w:tab w:val="left" w:pos="4239"/>
              </w:tabs>
              <w:bidi/>
              <w:ind w:left="1366"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>
              <w:rPr>
                <w:rFonts w:ascii="Amiri" w:hAnsi="Amiri" w:cs="Amiri"/>
                <w:color w:val="FF0000"/>
                <w:sz w:val="28"/>
                <w:szCs w:val="28"/>
                <w:rtl/>
              </w:rPr>
              <w:lastRenderedPageBreak/>
              <w:tab/>
            </w:r>
          </w:p>
          <w:p w14:paraId="0F5E8E03" w14:textId="77777777" w:rsidR="00C71131" w:rsidRPr="00A83E03" w:rsidRDefault="00C71131" w:rsidP="00C71131">
            <w:pPr>
              <w:shd w:val="clear" w:color="auto" w:fill="FDE9D9" w:themeFill="accent6" w:themeFillTint="33"/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A83E03">
              <w:rPr>
                <w:rFonts w:ascii="Amiri" w:hAnsi="Amiri" w:cs="Amiri"/>
                <w:color w:val="FF0000"/>
                <w:sz w:val="28"/>
                <w:szCs w:val="28"/>
                <w:rtl/>
              </w:rPr>
              <w:t>تعليق:</w:t>
            </w:r>
          </w:p>
          <w:p w14:paraId="397AB11A" w14:textId="77777777" w:rsidR="00C71131" w:rsidRPr="00A83E03" w:rsidRDefault="00C71131" w:rsidP="00C71131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32E90C23" w14:textId="77777777" w:rsidR="00C71131" w:rsidRPr="00A83E03" w:rsidRDefault="00C71131" w:rsidP="00C71131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A83E03">
              <w:rPr>
                <w:rFonts w:ascii="Amiri" w:hAnsi="Amiri" w:cs="Amiri"/>
                <w:sz w:val="28"/>
                <w:szCs w:val="28"/>
                <w:rtl/>
              </w:rPr>
              <w:t>في كل سلسلة من السلاسل السابقة "أ</w:t>
            </w:r>
            <w:r w:rsidRPr="00A83E03">
              <w:rPr>
                <w:rFonts w:ascii="Amiri" w:hAnsi="Amiri" w:cs="Amiri" w:hint="cs"/>
                <w:sz w:val="28"/>
                <w:szCs w:val="28"/>
                <w:rtl/>
              </w:rPr>
              <w:t>"</w:t>
            </w:r>
            <w:r w:rsidRPr="00A83E03">
              <w:rPr>
                <w:rFonts w:ascii="Amiri" w:hAnsi="Amiri" w:cs="Amiri"/>
                <w:sz w:val="28"/>
                <w:szCs w:val="28"/>
                <w:rtl/>
              </w:rPr>
              <w:t>،</w:t>
            </w:r>
            <w:r w:rsidRPr="00A83E0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"</w:t>
            </w:r>
            <w:proofErr w:type="gramStart"/>
            <w:r w:rsidRPr="00A83E03">
              <w:rPr>
                <w:rFonts w:ascii="Amiri" w:hAnsi="Amiri" w:cs="Amiri"/>
                <w:sz w:val="28"/>
                <w:szCs w:val="28"/>
                <w:rtl/>
                <w:lang w:bidi="ar-DZ"/>
              </w:rPr>
              <w:t>ب</w:t>
            </w:r>
            <w:r w:rsidRPr="00A83E03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"</w:t>
            </w:r>
            <w:proofErr w:type="gramEnd"/>
            <w:r w:rsidRPr="00A83E03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،</w:t>
            </w:r>
            <w:r w:rsidRPr="00A83E0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"ت</w:t>
            </w:r>
            <w:r w:rsidRPr="00A83E03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"،</w:t>
            </w:r>
            <w:r w:rsidRPr="00A83E0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"ث" تسمى متتاليات أعداد </w:t>
            </w:r>
            <w:proofErr w:type="gramStart"/>
            <w:r w:rsidRPr="00A83E03">
              <w:rPr>
                <w:rFonts w:ascii="Amiri" w:hAnsi="Amiri" w:cs="Amiri"/>
                <w:sz w:val="28"/>
                <w:szCs w:val="28"/>
                <w:rtl/>
                <w:lang w:bidi="ar-DZ"/>
              </w:rPr>
              <w:t>و كل</w:t>
            </w:r>
            <w:proofErr w:type="gramEnd"/>
            <w:r w:rsidRPr="00A83E0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عدد يسمى حد من حدود </w:t>
            </w:r>
            <w:r w:rsidRPr="00A83E03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المتتالية،</w:t>
            </w:r>
            <w:r w:rsidRPr="00A83E0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نرمز لأول عدد من السلسلة بـــ </w:t>
            </w:r>
            <m:oMath>
              <m:sSub>
                <m:sSubPr>
                  <m:ctrlPr>
                    <w:rPr>
                      <w:rFonts w:ascii="Cambria Math" w:hAnsi="Cambria Math" w:cs="Ami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="Amir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hAnsi="Cambria Math" w:cs="Amiri"/>
                      <w:sz w:val="28"/>
                      <w:szCs w:val="28"/>
                      <w:lang w:bidi="ar-DZ"/>
                    </w:rPr>
                    <m:t>0</m:t>
                  </m:r>
                </m:sub>
              </m:sSub>
            </m:oMath>
            <w:r w:rsidRPr="00A83E0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A83E0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>و يسمى</w:t>
            </w:r>
            <w:proofErr w:type="gramEnd"/>
            <w:r w:rsidRPr="00A83E0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الحد الأول </w:t>
            </w:r>
          </w:p>
          <w:p w14:paraId="31835E74" w14:textId="77777777" w:rsidR="00C71131" w:rsidRPr="00A83E03" w:rsidRDefault="00C71131" w:rsidP="00C71131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A83E03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والثاني</w:t>
            </w:r>
            <w:r w:rsidRPr="00A83E0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بــ  </w:t>
            </w:r>
            <m:oMath>
              <m:sSub>
                <m:sSubPr>
                  <m:ctrlPr>
                    <w:rPr>
                      <w:rFonts w:ascii="Cambria Math" w:hAnsi="Cambria Math" w:cs="Ami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="Amir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hAnsi="Cambria Math" w:cs="Amir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</m:oMath>
            <w:r w:rsidRPr="00A83E0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A83E03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>ويسمى</w:t>
            </w:r>
            <w:r w:rsidRPr="00A83E0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بالحد الثاني </w:t>
            </w:r>
            <w:r w:rsidRPr="00A83E03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>وهكذا</w:t>
            </w:r>
            <w:r w:rsidRPr="00A83E0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..............</w:t>
            </w:r>
          </w:p>
          <w:p w14:paraId="17CB4369" w14:textId="77777777" w:rsidR="00C71131" w:rsidRPr="00A83E03" w:rsidRDefault="00C71131" w:rsidP="00C71131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6BE5E09E" w14:textId="77777777" w:rsidR="00C71131" w:rsidRPr="00A83E03" w:rsidRDefault="00C71131" w:rsidP="00C71131">
            <w:pPr>
              <w:shd w:val="clear" w:color="auto" w:fill="FDE9D9" w:themeFill="accent6" w:themeFillTint="33"/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A83E03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مفهوم متتالية</w:t>
            </w:r>
          </w:p>
          <w:p w14:paraId="6CE7068E" w14:textId="77777777" w:rsidR="00C71131" w:rsidRPr="00A83E03" w:rsidRDefault="00C71131" w:rsidP="00C71131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75F36AD9" w14:textId="77777777" w:rsidR="00C71131" w:rsidRPr="00A83E03" w:rsidRDefault="00C71131" w:rsidP="00C71131">
            <w:pPr>
              <w:shd w:val="clear" w:color="auto" w:fill="FDE9D9" w:themeFill="accent6" w:themeFillTint="3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A83E03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تعريف:</w:t>
            </w:r>
          </w:p>
          <w:p w14:paraId="1656EB04" w14:textId="77777777" w:rsidR="00C71131" w:rsidRPr="00A83E03" w:rsidRDefault="00C71131" w:rsidP="00C71131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1F82A663" w14:textId="4C6F08CF" w:rsidR="00C71131" w:rsidRDefault="00C71131" w:rsidP="00C71131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</w:rPr>
            </w:pPr>
            <w:r w:rsidRPr="00A83E03">
              <w:rPr>
                <w:rFonts w:ascii="Amiri" w:hAnsi="Amiri" w:cs="Amiri"/>
                <w:sz w:val="28"/>
                <w:szCs w:val="28"/>
                <w:rtl/>
              </w:rPr>
              <w:t>نسمي متتالية عددية كل دالة من مجموعة الأعداد الطبيعية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  <w:r w:rsidRPr="003B6DBE">
              <w:rPr>
                <w:rFonts w:ascii="Amiri" w:hAnsi="Amiri" w:cs="Amiri"/>
                <w:position w:val="-6"/>
                <w:sz w:val="28"/>
                <w:szCs w:val="28"/>
              </w:rPr>
              <w:object w:dxaOrig="260" w:dyaOrig="279" w14:anchorId="0471EA45">
                <v:shape id="_x0000_i1029" type="#_x0000_t75" style="width:12.75pt;height:14.25pt" o:ole="">
                  <v:imagedata r:id="rId16" o:title=""/>
                </v:shape>
                <o:OLEObject Type="Embed" ProgID="Equation.DSMT4" ShapeID="_x0000_i1029" DrawAspect="Content" ObjectID="_1806441644" r:id="rId17"/>
              </w:object>
            </w:r>
            <w:r w:rsidRPr="00A83E03">
              <w:rPr>
                <w:rFonts w:ascii="Amiri" w:eastAsiaTheme="minorEastAsia" w:hAnsi="Amiri" w:cs="Amiri"/>
                <w:sz w:val="28"/>
                <w:szCs w:val="28"/>
                <w:rtl/>
              </w:rPr>
              <w:t xml:space="preserve"> في مجموعة الأعداد الحقيقية </w:t>
            </w:r>
            <w:r w:rsidRPr="003B6DBE">
              <w:rPr>
                <w:rFonts w:ascii="Amiri" w:eastAsiaTheme="minorEastAsia" w:hAnsi="Amiri" w:cs="Amiri"/>
                <w:position w:val="-4"/>
                <w:sz w:val="28"/>
                <w:szCs w:val="28"/>
              </w:rPr>
              <w:object w:dxaOrig="260" w:dyaOrig="260" w14:anchorId="21350188">
                <v:shape id="_x0000_i1030" type="#_x0000_t75" style="width:12.75pt;height:12.75pt" o:ole="">
                  <v:imagedata r:id="rId18" o:title=""/>
                </v:shape>
                <o:OLEObject Type="Embed" ProgID="Equation.DSMT4" ShapeID="_x0000_i1030" DrawAspect="Content" ObjectID="_1806441645" r:id="rId19"/>
              </w:object>
            </w:r>
          </w:p>
          <w:p w14:paraId="737801EB" w14:textId="77777777" w:rsidR="00C71131" w:rsidRPr="00A83E03" w:rsidRDefault="00C71131" w:rsidP="00C71131">
            <w:pPr>
              <w:bidi/>
              <w:rPr>
                <w:rFonts w:ascii="Amiri" w:eastAsiaTheme="minorEastAsia" w:hAnsi="Amiri" w:cs="Amiri"/>
                <w:sz w:val="28"/>
                <w:szCs w:val="28"/>
              </w:rPr>
            </w:pPr>
          </w:p>
          <w:p w14:paraId="7235E4B3" w14:textId="77777777" w:rsidR="00C71131" w:rsidRPr="00A83E03" w:rsidRDefault="00C71131" w:rsidP="00C71131">
            <w:pPr>
              <w:shd w:val="clear" w:color="auto" w:fill="FDE9D9" w:themeFill="accent6" w:themeFillTint="33"/>
              <w:bidi/>
              <w:rPr>
                <w:rFonts w:ascii="Amiri" w:eastAsiaTheme="minorEastAsia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A83E03">
              <w:rPr>
                <w:rFonts w:ascii="Amiri" w:eastAsiaTheme="minorEastAsia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ترميز:</w:t>
            </w:r>
          </w:p>
          <w:p w14:paraId="1893A4D6" w14:textId="77777777" w:rsidR="00C71131" w:rsidRPr="00A83E03" w:rsidRDefault="00C71131" w:rsidP="00C71131">
            <w:pPr>
              <w:pStyle w:val="Paragraphedeliste"/>
              <w:numPr>
                <w:ilvl w:val="0"/>
                <w:numId w:val="26"/>
              </w:numPr>
              <w:bidi/>
              <w:rPr>
                <w:rFonts w:ascii="Amiri" w:hAnsi="Amiri" w:cs="Amiri"/>
                <w:sz w:val="28"/>
                <w:szCs w:val="28"/>
              </w:rPr>
            </w:pPr>
            <w:r w:rsidRPr="00A83E03">
              <w:rPr>
                <w:rFonts w:ascii="Amiri" w:hAnsi="Amiri" w:cs="Amiri"/>
                <w:sz w:val="28"/>
                <w:szCs w:val="28"/>
                <w:rtl/>
              </w:rPr>
              <w:t>يرمز عادة لمتتالية بأحد الرموز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  <w:r w:rsidRPr="003B6DBE">
              <w:rPr>
                <w:rFonts w:ascii="Amiri" w:hAnsi="Amiri" w:cs="Amiri"/>
                <w:position w:val="-10"/>
                <w:sz w:val="28"/>
                <w:szCs w:val="28"/>
              </w:rPr>
              <w:object w:dxaOrig="1219" w:dyaOrig="260" w14:anchorId="0988752F">
                <v:shape id="_x0000_i1031" type="#_x0000_t75" style="width:60.75pt;height:12.75pt" o:ole="">
                  <v:imagedata r:id="rId20" o:title=""/>
                </v:shape>
                <o:OLEObject Type="Embed" ProgID="Equation.DSMT4" ShapeID="_x0000_i1031" DrawAspect="Content" ObjectID="_1806441646" r:id="rId21"/>
              </w:object>
            </w:r>
          </w:p>
          <w:p w14:paraId="73275851" w14:textId="77777777" w:rsidR="00C71131" w:rsidRPr="00A83E03" w:rsidRDefault="00C71131" w:rsidP="00C71131">
            <w:pPr>
              <w:pStyle w:val="Paragraphedeliste"/>
              <w:numPr>
                <w:ilvl w:val="0"/>
                <w:numId w:val="26"/>
              </w:numPr>
              <w:bidi/>
              <w:rPr>
                <w:rFonts w:ascii="Amiri" w:hAnsi="Amiri" w:cs="Amiri"/>
                <w:sz w:val="28"/>
                <w:szCs w:val="28"/>
              </w:rPr>
            </w:pPr>
            <w:r w:rsidRPr="00A83E03">
              <w:rPr>
                <w:rFonts w:ascii="Amiri" w:hAnsi="Amiri" w:cs="Amiri"/>
                <w:sz w:val="28"/>
                <w:szCs w:val="28"/>
                <w:rtl/>
              </w:rPr>
              <w:t xml:space="preserve">نسمي </w:t>
            </w:r>
            <w:r w:rsidRPr="003B6DBE">
              <w:rPr>
                <w:rFonts w:ascii="Amiri" w:hAnsi="Amiri" w:cs="Amiri"/>
                <w:position w:val="-12"/>
                <w:sz w:val="28"/>
                <w:szCs w:val="28"/>
              </w:rPr>
              <w:object w:dxaOrig="279" w:dyaOrig="360" w14:anchorId="53043715">
                <v:shape id="_x0000_i1032" type="#_x0000_t75" style="width:14.25pt;height:18pt" o:ole="">
                  <v:imagedata r:id="rId22" o:title=""/>
                </v:shape>
                <o:OLEObject Type="Embed" ProgID="Equation.DSMT4" ShapeID="_x0000_i1032" DrawAspect="Content" ObjectID="_1806441647" r:id="rId23"/>
              </w:object>
            </w:r>
            <w:r w:rsidRPr="00A83E0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حد من حدود المتتالية دليله </w:t>
            </w:r>
            <w:r w:rsidRPr="003B6DBE">
              <w:rPr>
                <w:rFonts w:ascii="Amiri" w:eastAsiaTheme="minorEastAsia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63C20482">
                <v:shape id="_x0000_i1033" type="#_x0000_t75" style="width:9.75pt;height:11.25pt" o:ole="">
                  <v:imagedata r:id="rId24" o:title=""/>
                </v:shape>
                <o:OLEObject Type="Embed" ProgID="Equation.DSMT4" ShapeID="_x0000_i1033" DrawAspect="Content" ObjectID="_1806441648" r:id="rId25"/>
              </w:object>
            </w:r>
            <w:r w:rsidRPr="00A83E0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(ويسمى أيضا الحد العام) </w:t>
            </w:r>
          </w:p>
          <w:p w14:paraId="47740C91" w14:textId="77777777" w:rsidR="00C71131" w:rsidRPr="002722E1" w:rsidRDefault="00C71131" w:rsidP="00C71131">
            <w:pPr>
              <w:pStyle w:val="Paragraphedeliste"/>
              <w:numPr>
                <w:ilvl w:val="0"/>
                <w:numId w:val="26"/>
              </w:num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A83E03">
              <w:rPr>
                <w:rFonts w:ascii="Amiri" w:hAnsi="Amiri" w:cs="Amiri"/>
                <w:sz w:val="28"/>
                <w:szCs w:val="28"/>
                <w:rtl/>
              </w:rPr>
              <w:t>يرمز أيضا للمتتالية</w:t>
            </w:r>
            <w:r w:rsidRPr="003B6DBE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2533CDF0">
                <v:shape id="_x0000_i1034" type="#_x0000_t75" style="width:9.75pt;height:11.25pt" o:ole="">
                  <v:imagedata r:id="rId26" o:title=""/>
                </v:shape>
                <o:OLEObject Type="Embed" ProgID="Equation.DSMT4" ShapeID="_x0000_i1034" DrawAspect="Content" ObjectID="_1806441649" r:id="rId27"/>
              </w:object>
            </w:r>
            <w:r w:rsidRPr="00A83E03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A83E0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بالشكل </w:t>
            </w:r>
            <w:r w:rsidRPr="003B6DBE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499" w:dyaOrig="420" w14:anchorId="4F703A71">
                <v:shape id="_x0000_i1035" type="#_x0000_t75" style="width:24.75pt;height:21pt" o:ole="">
                  <v:imagedata r:id="rId28" o:title=""/>
                </v:shape>
                <o:OLEObject Type="Embed" ProgID="Equation.DSMT4" ShapeID="_x0000_i1035" DrawAspect="Content" ObjectID="_1806441650" r:id="rId29"/>
              </w:object>
            </w:r>
            <w:r w:rsidRPr="00A83E0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.</w:t>
            </w:r>
          </w:p>
          <w:p w14:paraId="4A12FB4E" w14:textId="77777777" w:rsidR="00C71131" w:rsidRPr="00A83E03" w:rsidRDefault="00C71131" w:rsidP="00C71131">
            <w:pPr>
              <w:shd w:val="clear" w:color="auto" w:fill="FDE9D9" w:themeFill="accent6" w:themeFillTint="3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A83E03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ملاحظة:</w:t>
            </w:r>
          </w:p>
          <w:p w14:paraId="553FB700" w14:textId="77777777" w:rsidR="00C71131" w:rsidRPr="00A83E03" w:rsidRDefault="00C71131" w:rsidP="00C71131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085C68C6" w14:textId="77777777" w:rsidR="00C71131" w:rsidRPr="00A83E03" w:rsidRDefault="00C71131" w:rsidP="00C71131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A83E03">
              <w:rPr>
                <w:rFonts w:ascii="Amiri" w:hAnsi="Amiri" w:cs="Amiri"/>
                <w:sz w:val="28"/>
                <w:szCs w:val="28"/>
                <w:rtl/>
              </w:rPr>
              <w:t xml:space="preserve">يمكن أن تكون المتتالية معرفة بدءا من رتبة معينة </w:t>
            </w:r>
          </w:p>
          <w:p w14:paraId="5C2C2B60" w14:textId="77777777" w:rsidR="00C71131" w:rsidRPr="00A83E03" w:rsidRDefault="00C71131" w:rsidP="00C71131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2588EB9A" w14:textId="77777777" w:rsidR="00C71131" w:rsidRPr="003B6DBE" w:rsidRDefault="00C71131" w:rsidP="00C71131">
            <w:pPr>
              <w:shd w:val="clear" w:color="auto" w:fill="FDE9D9" w:themeFill="accent6" w:themeFillTint="3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</w:rPr>
            </w:pPr>
            <w:r w:rsidRPr="00A83E03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مثال:</w:t>
            </w:r>
          </w:p>
          <w:p w14:paraId="10C331BD" w14:textId="77777777" w:rsidR="00C71131" w:rsidRPr="00A83E03" w:rsidRDefault="00C71131" w:rsidP="00C71131">
            <w:pPr>
              <w:pStyle w:val="Paragraphedeliste"/>
              <w:numPr>
                <w:ilvl w:val="0"/>
                <w:numId w:val="25"/>
              </w:numPr>
              <w:bidi/>
              <w:ind w:left="374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A83E03">
              <w:rPr>
                <w:rFonts w:ascii="Amiri" w:hAnsi="Amiri" w:cs="Amiri"/>
                <w:sz w:val="28"/>
                <w:szCs w:val="28"/>
                <w:rtl/>
              </w:rPr>
              <w:t xml:space="preserve">المتتالية  </w:t>
            </w:r>
            <w:r w:rsidRPr="003B6DBE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499" w:dyaOrig="420" w14:anchorId="1F7EDB1E">
                <v:shape id="_x0000_i1036" type="#_x0000_t75" style="width:24.75pt;height:21pt" o:ole="">
                  <v:imagedata r:id="rId28" o:title=""/>
                </v:shape>
                <o:OLEObject Type="Embed" ProgID="Equation.DSMT4" ShapeID="_x0000_i1036" DrawAspect="Content" ObjectID="_1806441651" r:id="rId30"/>
              </w:object>
            </w:r>
            <w:r w:rsidRPr="00A83E0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حيث: </w:t>
            </w:r>
            <w:r w:rsidRPr="003B6DBE">
              <w:rPr>
                <w:rFonts w:ascii="Amiri" w:eastAsiaTheme="minorEastAsia" w:hAnsi="Amiri" w:cs="Amiri"/>
                <w:position w:val="-12"/>
                <w:sz w:val="28"/>
                <w:szCs w:val="28"/>
                <w:lang w:bidi="ar-DZ"/>
              </w:rPr>
              <w:object w:dxaOrig="1260" w:dyaOrig="420" w14:anchorId="60A8CE1C">
                <v:shape id="_x0000_i1037" type="#_x0000_t75" style="width:63pt;height:21pt" o:ole="">
                  <v:imagedata r:id="rId31" o:title=""/>
                </v:shape>
                <o:OLEObject Type="Embed" ProgID="Equation.DSMT4" ShapeID="_x0000_i1037" DrawAspect="Content" ObjectID="_1806441652" r:id="rId32"/>
              </w:object>
            </w:r>
            <w:r w:rsidRPr="00A83E0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  تكون معرفة من أجل</w: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3B6DBE">
              <w:rPr>
                <w:rFonts w:ascii="Amiri" w:eastAsiaTheme="minorEastAsia" w:hAnsi="Amiri" w:cs="Amiri"/>
                <w:position w:val="-6"/>
                <w:sz w:val="28"/>
                <w:szCs w:val="28"/>
                <w:lang w:bidi="ar-DZ"/>
              </w:rPr>
              <w:object w:dxaOrig="600" w:dyaOrig="279" w14:anchorId="46F7FB90">
                <v:shape id="_x0000_i1038" type="#_x0000_t75" style="width:30pt;height:14.25pt" o:ole="">
                  <v:imagedata r:id="rId33" o:title=""/>
                </v:shape>
                <o:OLEObject Type="Embed" ProgID="Equation.DSMT4" ShapeID="_x0000_i1038" DrawAspect="Content" ObjectID="_1806441653" r:id="rId34"/>
              </w:object>
            </w:r>
            <w:r w:rsidRPr="00A83E0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 و </w:t>
            </w:r>
            <w:r w:rsidRPr="003B6DBE">
              <w:rPr>
                <w:rFonts w:ascii="Amiri" w:eastAsiaTheme="minorEastAsia" w:hAnsi="Amiri" w:cs="Amiri"/>
                <w:position w:val="-12"/>
                <w:sz w:val="28"/>
                <w:szCs w:val="28"/>
                <w:lang w:bidi="ar-DZ"/>
              </w:rPr>
              <w:object w:dxaOrig="279" w:dyaOrig="360" w14:anchorId="327A92AA">
                <v:shape id="_x0000_i1039" type="#_x0000_t75" style="width:14.25pt;height:18pt" o:ole="">
                  <v:imagedata r:id="rId35" o:title=""/>
                </v:shape>
                <o:OLEObject Type="Embed" ProgID="Equation.DSMT4" ShapeID="_x0000_i1039" DrawAspect="Content" ObjectID="_1806441654" r:id="rId36"/>
              </w:object>
            </w:r>
            <w:r w:rsidRPr="00A83E0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حدها الأول.</w:t>
            </w:r>
          </w:p>
          <w:p w14:paraId="2B57DB61" w14:textId="77777777" w:rsidR="00C71131" w:rsidRPr="002D090C" w:rsidRDefault="00C71131" w:rsidP="00C71131">
            <w:pPr>
              <w:pStyle w:val="Paragraphedeliste"/>
              <w:numPr>
                <w:ilvl w:val="0"/>
                <w:numId w:val="25"/>
              </w:numPr>
              <w:bidi/>
              <w:ind w:left="374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A83E0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المتتالية </w:t>
            </w:r>
            <w:r w:rsidRPr="009B0CD3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480" w:dyaOrig="420" w14:anchorId="235944F3">
                <v:shape id="_x0000_i1040" type="#_x0000_t75" style="width:24pt;height:21pt" o:ole="">
                  <v:imagedata r:id="rId37" o:title=""/>
                </v:shape>
                <o:OLEObject Type="Embed" ProgID="Equation.DSMT4" ShapeID="_x0000_i1040" DrawAspect="Content" ObjectID="_1806441655" r:id="rId38"/>
              </w:object>
            </w:r>
            <w:r w:rsidRPr="00A83E0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A83E03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>حيث:</w:t>
            </w:r>
            <w:r w:rsidRPr="00A83E0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9B0CD3">
              <w:rPr>
                <w:rFonts w:ascii="Amiri" w:eastAsiaTheme="minorEastAsia" w:hAnsi="Amiri" w:cs="Amiri"/>
                <w:position w:val="-26"/>
                <w:sz w:val="28"/>
                <w:szCs w:val="28"/>
                <w:lang w:bidi="ar-DZ"/>
              </w:rPr>
              <w:object w:dxaOrig="1100" w:dyaOrig="680" w14:anchorId="32B6D2CE">
                <v:shape id="_x0000_i1041" type="#_x0000_t75" style="width:54.75pt;height:33.75pt" o:ole="">
                  <v:imagedata r:id="rId39" o:title=""/>
                </v:shape>
                <o:OLEObject Type="Embed" ProgID="Equation.DSMT4" ShapeID="_x0000_i1041" DrawAspect="Content" ObjectID="_1806441656" r:id="rId40"/>
              </w:object>
            </w:r>
            <w:r w:rsidRPr="00A83E0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  تكون معرفة من اجل </w:t>
            </w:r>
            <w:r w:rsidRPr="009B0CD3">
              <w:rPr>
                <w:rFonts w:ascii="Amiri" w:eastAsiaTheme="minorEastAsia" w:hAnsi="Amiri" w:cs="Amiri"/>
                <w:position w:val="-6"/>
                <w:sz w:val="28"/>
                <w:szCs w:val="28"/>
                <w:lang w:bidi="ar-DZ"/>
              </w:rPr>
              <w:object w:dxaOrig="620" w:dyaOrig="279" w14:anchorId="2AC1E8FA">
                <v:shape id="_x0000_i1042" type="#_x0000_t75" style="width:30.75pt;height:14.25pt" o:ole="">
                  <v:imagedata r:id="rId41" o:title=""/>
                </v:shape>
                <o:OLEObject Type="Embed" ProgID="Equation.DSMT4" ShapeID="_x0000_i1042" DrawAspect="Content" ObjectID="_1806441657" r:id="rId42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A83E0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و </w:t>
            </w:r>
            <w:r w:rsidRPr="009B0CD3">
              <w:rPr>
                <w:rFonts w:ascii="Amiri" w:eastAsiaTheme="minorEastAsia" w:hAnsi="Amiri" w:cs="Amiri"/>
                <w:position w:val="-12"/>
                <w:sz w:val="28"/>
                <w:szCs w:val="28"/>
                <w:lang w:bidi="ar-DZ"/>
              </w:rPr>
              <w:object w:dxaOrig="279" w:dyaOrig="360" w14:anchorId="6C1384E0">
                <v:shape id="_x0000_i1043" type="#_x0000_t75" style="width:14.25pt;height:18pt" o:ole="">
                  <v:imagedata r:id="rId43" o:title=""/>
                </v:shape>
                <o:OLEObject Type="Embed" ProgID="Equation.DSMT4" ShapeID="_x0000_i1043" DrawAspect="Content" ObjectID="_1806441658" r:id="rId44"/>
              </w:object>
            </w:r>
            <w:r w:rsidRPr="00A83E03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حدها الأول.</w:t>
            </w:r>
          </w:p>
          <w:p w14:paraId="2533D83D" w14:textId="77777777" w:rsidR="00C71131" w:rsidRDefault="00C71131" w:rsidP="00C71131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54AC4C11" w14:textId="77777777" w:rsidR="00C71131" w:rsidRDefault="00C71131" w:rsidP="00C71131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1D103AE9" w14:textId="77777777" w:rsidR="00C71131" w:rsidRDefault="00C71131" w:rsidP="00C71131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22470592" w14:textId="77777777" w:rsidR="00C71131" w:rsidRDefault="00C71131" w:rsidP="00C71131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4D2D27A1" w14:textId="48072B7F" w:rsidR="00C71131" w:rsidRPr="009266CF" w:rsidRDefault="00C71131" w:rsidP="00F72E6C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9266CF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lastRenderedPageBreak/>
              <w:t>طرق ت</w:t>
            </w: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وليد</w:t>
            </w:r>
            <w:r w:rsidRPr="009266CF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متتالية:</w:t>
            </w:r>
          </w:p>
          <w:p w14:paraId="607B2996" w14:textId="77777777" w:rsidR="00C71131" w:rsidRPr="009266CF" w:rsidRDefault="00C71131" w:rsidP="00C71131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  <w:r w:rsidRPr="009266CF">
              <w:rPr>
                <w:rFonts w:ascii="Amiri" w:hAnsi="Amiri" w:cs="Amiri"/>
                <w:sz w:val="28"/>
                <w:szCs w:val="28"/>
                <w:rtl/>
              </w:rPr>
              <w:t>هناك عدة طرق لتحديد متتالية من بينها:</w:t>
            </w:r>
          </w:p>
          <w:p w14:paraId="6FF74DDC" w14:textId="77777777" w:rsidR="00C71131" w:rsidRPr="009266CF" w:rsidRDefault="00C71131" w:rsidP="00C71131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7D72E01D" w14:textId="77777777" w:rsidR="00C71131" w:rsidRPr="009266CF" w:rsidRDefault="00C71131" w:rsidP="00C71131">
            <w:pPr>
              <w:pStyle w:val="Paragraphedeliste"/>
              <w:numPr>
                <w:ilvl w:val="0"/>
                <w:numId w:val="27"/>
              </w:numPr>
              <w:shd w:val="clear" w:color="auto" w:fill="FDE9D9" w:themeFill="accent6" w:themeFillTint="33"/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</w:rPr>
            </w:pPr>
            <w:r w:rsidRPr="009266CF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متتالية معطاه بعبارة من الشكل: </w:t>
            </w:r>
            <w:r w:rsidRPr="009266CF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9266CF">
              <w:rPr>
                <w:rFonts w:ascii="Amiri" w:hAnsi="Amiri" w:cs="Amiri"/>
                <w:b/>
                <w:bCs/>
                <w:color w:val="FF0000"/>
                <w:position w:val="-12"/>
                <w:sz w:val="28"/>
                <w:szCs w:val="28"/>
              </w:rPr>
              <w:object w:dxaOrig="1060" w:dyaOrig="360" w14:anchorId="43DD7F35">
                <v:shape id="_x0000_i1044" type="#_x0000_t75" style="width:53.25pt;height:18pt" o:ole="">
                  <v:imagedata r:id="rId45" o:title=""/>
                </v:shape>
                <o:OLEObject Type="Embed" ProgID="Equation.DSMT4" ShapeID="_x0000_i1044" DrawAspect="Content" ObjectID="_1806441659" r:id="rId46"/>
              </w:object>
            </w:r>
          </w:p>
          <w:p w14:paraId="3B0CA7A8" w14:textId="77777777" w:rsidR="00C71131" w:rsidRPr="009266CF" w:rsidRDefault="00C71131" w:rsidP="00C71131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6F8899E4" w14:textId="77777777" w:rsidR="00C71131" w:rsidRPr="00D057D0" w:rsidRDefault="00C71131" w:rsidP="00C71131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D057D0">
              <w:rPr>
                <w:rFonts w:ascii="Amiri" w:hAnsi="Amiri" w:cs="Amiri"/>
                <w:sz w:val="28"/>
                <w:szCs w:val="28"/>
                <w:rtl/>
              </w:rPr>
              <w:t xml:space="preserve">إذا كان الحد العام لمتتالية عددية معطى بدلالة </w:t>
            </w:r>
            <w:r w:rsidRPr="00D057D0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2365FB95">
                <v:shape id="_x0000_i1045" type="#_x0000_t75" style="width:9.75pt;height:11.25pt" o:ole="">
                  <v:imagedata r:id="rId47" o:title=""/>
                </v:shape>
                <o:OLEObject Type="Embed" ProgID="Equation.DSMT4" ShapeID="_x0000_i1045" DrawAspect="Content" ObjectID="_1806441660" r:id="rId48"/>
              </w:object>
            </w:r>
            <w:r w:rsidRPr="00D057D0">
              <w:rPr>
                <w:rFonts w:ascii="Amiri" w:hAnsi="Amiri" w:cs="Amiri"/>
                <w:sz w:val="28"/>
                <w:szCs w:val="28"/>
                <w:rtl/>
              </w:rPr>
              <w:t xml:space="preserve">  فإنها معرفة </w:t>
            </w:r>
            <w:r w:rsidRPr="00D057D0">
              <w:rPr>
                <w:rFonts w:ascii="Amiri" w:hAnsi="Amiri" w:cs="Amiri" w:hint="cs"/>
                <w:sz w:val="28"/>
                <w:szCs w:val="28"/>
                <w:rtl/>
              </w:rPr>
              <w:t>تماما.</w:t>
            </w:r>
            <w:r w:rsidRPr="00D057D0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D057D0">
              <w:rPr>
                <w:rFonts w:ascii="Amiri" w:hAnsi="Amiri" w:cs="Amiri" w:hint="cs"/>
                <w:sz w:val="28"/>
                <w:szCs w:val="28"/>
                <w:rtl/>
              </w:rPr>
              <w:t>ولحساب</w:t>
            </w:r>
            <w:r w:rsidRPr="00D057D0">
              <w:rPr>
                <w:rFonts w:ascii="Amiri" w:hAnsi="Amiri" w:cs="Amiri"/>
                <w:sz w:val="28"/>
                <w:szCs w:val="28"/>
                <w:rtl/>
              </w:rPr>
              <w:t xml:space="preserve"> حد</w:t>
            </w:r>
            <w:r w:rsidRPr="00D057D0">
              <w:rPr>
                <w:rFonts w:ascii="Amiri" w:hAnsi="Amiri" w:cs="Amiri"/>
                <w:position w:val="-18"/>
                <w:sz w:val="28"/>
                <w:szCs w:val="28"/>
              </w:rPr>
              <w:object w:dxaOrig="340" w:dyaOrig="420" w14:anchorId="1A71491D">
                <v:shape id="_x0000_i1046" type="#_x0000_t75" style="width:17.25pt;height:21pt" o:ole="">
                  <v:imagedata r:id="rId49" o:title=""/>
                </v:shape>
                <o:OLEObject Type="Embed" ProgID="Equation.DSMT4" ShapeID="_x0000_i1046" DrawAspect="Content" ObjectID="_1806441661" r:id="rId50"/>
              </w:object>
            </w:r>
            <w:r w:rsidRPr="00D057D0">
              <w:rPr>
                <w:rFonts w:ascii="Amiri" w:hAnsi="Amiri" w:cs="Amiri"/>
                <w:sz w:val="28"/>
                <w:szCs w:val="28"/>
                <w:rtl/>
              </w:rPr>
              <w:t xml:space="preserve"> من الحدود يكفي تعويض</w:t>
            </w:r>
            <w:r w:rsidRPr="00D057D0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070EAA0A">
                <v:shape id="_x0000_i1047" type="#_x0000_t75" style="width:9.75pt;height:11.25pt" o:ole="">
                  <v:imagedata r:id="rId47" o:title=""/>
                </v:shape>
                <o:OLEObject Type="Embed" ProgID="Equation.DSMT4" ShapeID="_x0000_i1047" DrawAspect="Content" ObjectID="_1806441662" r:id="rId51"/>
              </w:object>
            </w:r>
            <w:r w:rsidRPr="00D057D0">
              <w:rPr>
                <w:rFonts w:ascii="Amiri" w:hAnsi="Amiri" w:cs="Amiri"/>
                <w:sz w:val="28"/>
                <w:szCs w:val="28"/>
                <w:rtl/>
              </w:rPr>
              <w:t xml:space="preserve">  </w:t>
            </w:r>
            <w:r w:rsidRPr="00D057D0">
              <w:rPr>
                <w:rFonts w:ascii="Amiri" w:hAnsi="Amiri" w:cs="Amiri"/>
                <w:sz w:val="28"/>
                <w:szCs w:val="28"/>
              </w:rPr>
              <w:t xml:space="preserve">  </w:t>
            </w:r>
            <w:r w:rsidRPr="00D057D0">
              <w:rPr>
                <w:rFonts w:ascii="Amiri" w:hAnsi="Amiri" w:cs="Amiri"/>
                <w:sz w:val="28"/>
                <w:szCs w:val="28"/>
                <w:rtl/>
              </w:rPr>
              <w:t>بالقيمة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  <w:r w:rsidRPr="00014E85">
              <w:rPr>
                <w:rFonts w:cs="Simplified Arabic"/>
                <w:position w:val="-12"/>
              </w:rPr>
              <w:object w:dxaOrig="260" w:dyaOrig="360" w14:anchorId="589E0691">
                <v:shape id="_x0000_i1048" type="#_x0000_t75" style="width:12.75pt;height:18pt" o:ole="">
                  <v:imagedata r:id="rId52" o:title=""/>
                </v:shape>
                <o:OLEObject Type="Embed" ProgID="Equation.DSMT4" ShapeID="_x0000_i1048" DrawAspect="Content" ObjectID="_1806441663" r:id="rId53"/>
              </w:object>
            </w:r>
          </w:p>
          <w:p w14:paraId="0BD67B1B" w14:textId="77777777" w:rsidR="00C71131" w:rsidRDefault="00C71131" w:rsidP="00C71131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3E3D6BD0" w14:textId="77777777" w:rsidR="00C71131" w:rsidRPr="009266CF" w:rsidRDefault="00C71131" w:rsidP="00C71131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9266CF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</w:t>
            </w:r>
            <w:r w:rsidRPr="009266CF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</w:rPr>
              <w:t>01</w:t>
            </w:r>
            <w:r w:rsidRPr="009266CF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:</w:t>
            </w:r>
          </w:p>
          <w:p w14:paraId="555DDC75" w14:textId="77777777" w:rsidR="00C71131" w:rsidRPr="009266CF" w:rsidRDefault="00C71131" w:rsidP="00C71131">
            <w:pPr>
              <w:bidi/>
              <w:ind w:right="-851"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9266CF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 </w:t>
            </w:r>
            <w:r w:rsidRPr="009266CF">
              <w:rPr>
                <w:rFonts w:ascii="Amiri" w:eastAsiaTheme="minorEastAsia" w:hAnsi="Amiri" w:cs="Amiri"/>
                <w:position w:val="-14"/>
                <w:sz w:val="28"/>
                <w:szCs w:val="28"/>
                <w:lang w:bidi="ar-DZ"/>
              </w:rPr>
              <w:object w:dxaOrig="499" w:dyaOrig="420" w14:anchorId="416EC6B6">
                <v:shape id="_x0000_i1049" type="#_x0000_t75" style="width:24.75pt;height:21pt" o:ole="">
                  <v:imagedata r:id="rId54" o:title=""/>
                </v:shape>
                <o:OLEObject Type="Embed" ProgID="Equation.DSMT4" ShapeID="_x0000_i1049" DrawAspect="Content" ObjectID="_1806441664" r:id="rId55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9266CF">
              <w:rPr>
                <w:rFonts w:ascii="Amiri" w:eastAsiaTheme="minorEastAsia" w:hAnsi="Amiri" w:cs="Amiri"/>
                <w:sz w:val="28"/>
                <w:szCs w:val="28"/>
                <w:rtl/>
              </w:rPr>
              <w:t xml:space="preserve">متتالية عددية معرفة على </w:t>
            </w:r>
            <w:r w:rsidRPr="009266CF">
              <w:rPr>
                <w:rFonts w:ascii="Amiri" w:eastAsiaTheme="minorEastAsia" w:hAnsi="Amiri" w:cs="Amiri"/>
                <w:position w:val="-6"/>
                <w:sz w:val="28"/>
                <w:szCs w:val="28"/>
              </w:rPr>
              <w:object w:dxaOrig="260" w:dyaOrig="279" w14:anchorId="51CA0C62">
                <v:shape id="_x0000_i1050" type="#_x0000_t75" style="width:12.75pt;height:14.25pt" o:ole="">
                  <v:imagedata r:id="rId56" o:title=""/>
                </v:shape>
                <o:OLEObject Type="Embed" ProgID="Equation.DSMT4" ShapeID="_x0000_i1050" DrawAspect="Content" ObjectID="_1806441665" r:id="rId57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9266CF">
              <w:rPr>
                <w:rFonts w:ascii="Amiri" w:eastAsiaTheme="minorEastAsia" w:hAnsi="Amiri" w:cs="Amiri" w:hint="cs"/>
                <w:sz w:val="28"/>
                <w:szCs w:val="28"/>
                <w:rtl/>
              </w:rPr>
              <w:t xml:space="preserve">بـــــــ: </w: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</w:rPr>
              <w:t xml:space="preserve"> </w:t>
            </w:r>
            <w:r w:rsidRPr="009266CF">
              <w:rPr>
                <w:rFonts w:ascii="Amiri" w:eastAsiaTheme="minorEastAsia" w:hAnsi="Amiri" w:cs="Amiri"/>
                <w:position w:val="-26"/>
                <w:sz w:val="28"/>
                <w:szCs w:val="28"/>
              </w:rPr>
              <w:object w:dxaOrig="1420" w:dyaOrig="680" w14:anchorId="4F49E464">
                <v:shape id="_x0000_i1051" type="#_x0000_t75" style="width:71.25pt;height:33.75pt" o:ole="">
                  <v:imagedata r:id="rId58" o:title=""/>
                </v:shape>
                <o:OLEObject Type="Embed" ProgID="Equation.DSMT4" ShapeID="_x0000_i1051" DrawAspect="Content" ObjectID="_1806441666" r:id="rId59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</w:rPr>
              <w:t xml:space="preserve">  </w:t>
            </w:r>
            <w:r w:rsidRPr="009266CF">
              <w:rPr>
                <w:rFonts w:ascii="Amiri" w:eastAsiaTheme="minorEastAsia" w:hAnsi="Amiri" w:cs="Amiri" w:hint="cs"/>
                <w:sz w:val="28"/>
                <w:szCs w:val="28"/>
                <w:rtl/>
              </w:rPr>
              <w:t xml:space="preserve"> </w:t>
            </w:r>
            <w:r w:rsidRPr="009266CF">
              <w:rPr>
                <w:rFonts w:ascii="Amiri" w:eastAsiaTheme="minorEastAsia" w:hAnsi="Amiri" w:cs="Amiri"/>
                <w:sz w:val="28"/>
                <w:szCs w:val="28"/>
                <w:rtl/>
              </w:rPr>
              <w:t xml:space="preserve"> </w:t>
            </w:r>
            <w:r w:rsidRPr="009266CF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</w:t>
            </w:r>
          </w:p>
          <w:p w14:paraId="0CDF62CD" w14:textId="77777777" w:rsidR="00C71131" w:rsidRPr="009266CF" w:rsidRDefault="00C71131" w:rsidP="00C71131">
            <w:pPr>
              <w:pStyle w:val="Paragraphedeliste"/>
              <w:numPr>
                <w:ilvl w:val="0"/>
                <w:numId w:val="27"/>
              </w:numPr>
              <w:bidi/>
              <w:ind w:right="-851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9266CF">
              <w:rPr>
                <w:rFonts w:ascii="Amiri" w:hAnsi="Amiri" w:cs="Amiri"/>
                <w:sz w:val="28"/>
                <w:szCs w:val="28"/>
                <w:rtl/>
                <w:lang w:bidi="ar-DZ"/>
              </w:rPr>
              <w:t>أحسب الحدود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:  </w:t>
            </w:r>
            <w:r w:rsidRPr="009266CF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279" w:dyaOrig="360" w14:anchorId="60CBB388">
                <v:shape id="_x0000_i1052" type="#_x0000_t75" style="width:14.25pt;height:18pt" o:ole="">
                  <v:imagedata r:id="rId60" o:title=""/>
                </v:shape>
                <o:OLEObject Type="Embed" ProgID="Equation.DSMT4" ShapeID="_x0000_i1052" DrawAspect="Content" ObjectID="_1806441667" r:id="rId61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، </w:t>
            </w:r>
            <w:r w:rsidRPr="009266CF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260" w:dyaOrig="360" w14:anchorId="01B35522">
                <v:shape id="_x0000_i1053" type="#_x0000_t75" style="width:12.75pt;height:18pt" o:ole="">
                  <v:imagedata r:id="rId62" o:title=""/>
                </v:shape>
                <o:OLEObject Type="Embed" ProgID="Equation.DSMT4" ShapeID="_x0000_i1053" DrawAspect="Content" ObjectID="_1806441668" r:id="rId63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و </w:t>
            </w:r>
            <w:r w:rsidRPr="009266CF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279" w:dyaOrig="360" w14:anchorId="57D59BF8">
                <v:shape id="_x0000_i1054" type="#_x0000_t75" style="width:14.25pt;height:18pt" o:ole="">
                  <v:imagedata r:id="rId64" o:title=""/>
                </v:shape>
                <o:OLEObject Type="Embed" ProgID="Equation.DSMT4" ShapeID="_x0000_i1054" DrawAspect="Content" ObjectID="_1806441669" r:id="rId65"/>
              </w:object>
            </w:r>
            <w:r w:rsidRPr="009266CF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>.</w:t>
            </w:r>
          </w:p>
          <w:p w14:paraId="70DE1455" w14:textId="77777777" w:rsidR="00C71131" w:rsidRPr="009266CF" w:rsidRDefault="00C71131" w:rsidP="00C71131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12BEF41F" w14:textId="77777777" w:rsidR="00C71131" w:rsidRDefault="00C71131" w:rsidP="00C71131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9266CF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مثال </w:t>
            </w:r>
            <w:r w:rsidRPr="009266CF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02:</w:t>
            </w:r>
            <w:r w:rsidRPr="009266CF">
              <w:rPr>
                <w:rFonts w:ascii="Amiri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14:paraId="42A80AD3" w14:textId="77777777" w:rsidR="00C71131" w:rsidRPr="009266CF" w:rsidRDefault="00C71131" w:rsidP="00C71131">
            <w:pPr>
              <w:bidi/>
              <w:ind w:right="-851"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9266CF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 </w:t>
            </w:r>
            <w:r w:rsidRPr="009266CF">
              <w:rPr>
                <w:rFonts w:ascii="Amiri" w:eastAsiaTheme="minorEastAsia" w:hAnsi="Amiri" w:cs="Amiri"/>
                <w:position w:val="-14"/>
                <w:sz w:val="28"/>
                <w:szCs w:val="28"/>
                <w:lang w:bidi="ar-DZ"/>
              </w:rPr>
              <w:object w:dxaOrig="499" w:dyaOrig="420" w14:anchorId="38CD4FCA">
                <v:shape id="_x0000_i1055" type="#_x0000_t75" style="width:24.75pt;height:21pt" o:ole="">
                  <v:imagedata r:id="rId54" o:title=""/>
                </v:shape>
                <o:OLEObject Type="Embed" ProgID="Equation.DSMT4" ShapeID="_x0000_i1055" DrawAspect="Content" ObjectID="_1806441670" r:id="rId66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9266CF">
              <w:rPr>
                <w:rFonts w:ascii="Amiri" w:eastAsiaTheme="minorEastAsia" w:hAnsi="Amiri" w:cs="Amiri"/>
                <w:sz w:val="28"/>
                <w:szCs w:val="28"/>
                <w:rtl/>
              </w:rPr>
              <w:t xml:space="preserve">متتالية عددية معرفة على </w:t>
            </w:r>
            <w:r w:rsidRPr="009266CF">
              <w:rPr>
                <w:rFonts w:ascii="Amiri" w:eastAsiaTheme="minorEastAsia" w:hAnsi="Amiri" w:cs="Amiri"/>
                <w:position w:val="-6"/>
                <w:sz w:val="28"/>
                <w:szCs w:val="28"/>
              </w:rPr>
              <w:object w:dxaOrig="260" w:dyaOrig="279" w14:anchorId="377AC8EE">
                <v:shape id="_x0000_i1056" type="#_x0000_t75" style="width:12.75pt;height:14.25pt" o:ole="">
                  <v:imagedata r:id="rId56" o:title=""/>
                </v:shape>
                <o:OLEObject Type="Embed" ProgID="Equation.DSMT4" ShapeID="_x0000_i1056" DrawAspect="Content" ObjectID="_1806441671" r:id="rId67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9266CF">
              <w:rPr>
                <w:rFonts w:ascii="Amiri" w:eastAsiaTheme="minorEastAsia" w:hAnsi="Amiri" w:cs="Amiri" w:hint="cs"/>
                <w:sz w:val="28"/>
                <w:szCs w:val="28"/>
                <w:rtl/>
              </w:rPr>
              <w:t xml:space="preserve">بـــــــ: </w: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</w:rPr>
              <w:t xml:space="preserve"> </w:t>
            </w:r>
            <w:r w:rsidRPr="009266CF">
              <w:rPr>
                <w:rFonts w:ascii="Amiri" w:eastAsiaTheme="minorEastAsia" w:hAnsi="Amiri" w:cs="Amiri"/>
                <w:position w:val="-26"/>
                <w:sz w:val="28"/>
                <w:szCs w:val="28"/>
              </w:rPr>
              <w:object w:dxaOrig="1420" w:dyaOrig="680" w14:anchorId="7C7B3669">
                <v:shape id="_x0000_i1057" type="#_x0000_t75" style="width:71.25pt;height:33.75pt" o:ole="">
                  <v:imagedata r:id="rId58" o:title=""/>
                </v:shape>
                <o:OLEObject Type="Embed" ProgID="Equation.DSMT4" ShapeID="_x0000_i1057" DrawAspect="Content" ObjectID="_1806441672" r:id="rId68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</w:rPr>
              <w:t xml:space="preserve">  </w:t>
            </w:r>
            <w:r w:rsidRPr="009266CF">
              <w:rPr>
                <w:rFonts w:ascii="Amiri" w:eastAsiaTheme="minorEastAsia" w:hAnsi="Amiri" w:cs="Amiri" w:hint="cs"/>
                <w:sz w:val="28"/>
                <w:szCs w:val="28"/>
                <w:rtl/>
              </w:rPr>
              <w:t xml:space="preserve"> </w:t>
            </w:r>
            <w:r w:rsidRPr="009266CF">
              <w:rPr>
                <w:rFonts w:ascii="Amiri" w:eastAsiaTheme="minorEastAsia" w:hAnsi="Amiri" w:cs="Amiri"/>
                <w:sz w:val="28"/>
                <w:szCs w:val="28"/>
                <w:rtl/>
              </w:rPr>
              <w:t xml:space="preserve"> </w:t>
            </w:r>
            <w:r w:rsidRPr="009266CF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</w:t>
            </w:r>
          </w:p>
          <w:p w14:paraId="43B41805" w14:textId="77777777" w:rsidR="00C71131" w:rsidRPr="009266CF" w:rsidRDefault="00C71131" w:rsidP="00C71131">
            <w:pPr>
              <w:pStyle w:val="Paragraphedeliste"/>
              <w:numPr>
                <w:ilvl w:val="0"/>
                <w:numId w:val="27"/>
              </w:numPr>
              <w:bidi/>
              <w:ind w:right="-851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9266CF">
              <w:rPr>
                <w:rFonts w:ascii="Amiri" w:hAnsi="Amiri" w:cs="Amiri"/>
                <w:sz w:val="28"/>
                <w:szCs w:val="28"/>
                <w:rtl/>
                <w:lang w:bidi="ar-DZ"/>
              </w:rPr>
              <w:t>أحسب الحدود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:  </w:t>
            </w:r>
            <w:r w:rsidRPr="009266CF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279" w:dyaOrig="360" w14:anchorId="1DE36630">
                <v:shape id="_x0000_i1058" type="#_x0000_t75" style="width:14.25pt;height:18pt" o:ole="">
                  <v:imagedata r:id="rId60" o:title=""/>
                </v:shape>
                <o:OLEObject Type="Embed" ProgID="Equation.DSMT4" ShapeID="_x0000_i1058" DrawAspect="Content" ObjectID="_1806441673" r:id="rId69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، </w:t>
            </w:r>
            <w:r w:rsidRPr="009266CF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260" w:dyaOrig="360" w14:anchorId="37D405A5">
                <v:shape id="_x0000_i1059" type="#_x0000_t75" style="width:12.75pt;height:18pt" o:ole="">
                  <v:imagedata r:id="rId62" o:title=""/>
                </v:shape>
                <o:OLEObject Type="Embed" ProgID="Equation.DSMT4" ShapeID="_x0000_i1059" DrawAspect="Content" ObjectID="_1806441674" r:id="rId70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و </w:t>
            </w:r>
            <w:r w:rsidRPr="009266CF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279" w:dyaOrig="360" w14:anchorId="5BE96C59">
                <v:shape id="_x0000_i1060" type="#_x0000_t75" style="width:14.25pt;height:18pt" o:ole="">
                  <v:imagedata r:id="rId64" o:title=""/>
                </v:shape>
                <o:OLEObject Type="Embed" ProgID="Equation.DSMT4" ShapeID="_x0000_i1060" DrawAspect="Content" ObjectID="_1806441675" r:id="rId71"/>
              </w:object>
            </w:r>
            <w:r w:rsidRPr="009266CF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>.</w:t>
            </w:r>
          </w:p>
          <w:p w14:paraId="78BAB969" w14:textId="77777777" w:rsidR="00C71131" w:rsidRPr="009266CF" w:rsidRDefault="00C71131" w:rsidP="00C71131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2E67D95F" w14:textId="77777777" w:rsidR="00C71131" w:rsidRPr="009266CF" w:rsidRDefault="00C71131" w:rsidP="00C71131">
            <w:pPr>
              <w:pStyle w:val="Paragraphedeliste"/>
              <w:numPr>
                <w:ilvl w:val="0"/>
                <w:numId w:val="27"/>
              </w:numPr>
              <w:shd w:val="clear" w:color="auto" w:fill="FDE9D9" w:themeFill="accent6" w:themeFillTint="33"/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9266CF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متتالية معرفة بعلاقة تراجعية </w:t>
            </w:r>
          </w:p>
          <w:p w14:paraId="610ADE76" w14:textId="77777777" w:rsidR="00C71131" w:rsidRDefault="00C71131" w:rsidP="00C71131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7905439C" w14:textId="77777777" w:rsidR="00C71131" w:rsidRPr="00420C32" w:rsidRDefault="00C71131" w:rsidP="00C71131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7153AA">
              <w:rPr>
                <w:rFonts w:cs="Simplified Arabic"/>
                <w:position w:val="-4"/>
              </w:rPr>
              <w:object w:dxaOrig="180" w:dyaOrig="200" w14:anchorId="24EE7145">
                <v:shape id="_x0000_i1061" type="#_x0000_t75" style="width:9pt;height:9.75pt" o:ole="">
                  <v:imagedata r:id="rId72" o:title=""/>
                </v:shape>
                <o:OLEObject Type="Embed" ProgID="Equation.DSMT4" ShapeID="_x0000_i1061" DrawAspect="Content" ObjectID="_1806441676" r:id="rId73"/>
              </w:object>
            </w:r>
            <w:r w:rsidRPr="00420C32">
              <w:rPr>
                <w:rFonts w:ascii="Amiri" w:hAnsi="Amiri" w:cs="Amiri"/>
                <w:sz w:val="28"/>
                <w:szCs w:val="28"/>
                <w:rtl/>
              </w:rPr>
              <w:t>لتكن دالة</w:t>
            </w:r>
            <w:r w:rsidRPr="00420C32">
              <w:rPr>
                <w:rFonts w:ascii="Amiri" w:hAnsi="Amiri" w:cs="Amiri"/>
                <w:color w:val="FF6600"/>
                <w:sz w:val="28"/>
                <w:szCs w:val="28"/>
                <w:rtl/>
              </w:rPr>
              <w:t xml:space="preserve"> </w:t>
            </w:r>
            <w:r w:rsidRPr="00420C32">
              <w:rPr>
                <w:rFonts w:ascii="Amiri" w:hAnsi="Amiri" w:cs="Amiri"/>
                <w:sz w:val="28"/>
                <w:szCs w:val="28"/>
                <w:rtl/>
              </w:rPr>
              <w:t>عددية</w:t>
            </w:r>
            <w:r w:rsidRPr="00420C32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6A7C1CDC">
                <v:shape id="_x0000_i1062" type="#_x0000_t75" style="width:12pt;height:15.75pt" o:ole="">
                  <v:imagedata r:id="rId74" o:title=""/>
                </v:shape>
                <o:OLEObject Type="Embed" ProgID="Equation.DSMT4" ShapeID="_x0000_i1062" DrawAspect="Content" ObjectID="_1806441677" r:id="rId75"/>
              </w:object>
            </w:r>
            <w:r w:rsidRPr="00420C32">
              <w:rPr>
                <w:rFonts w:ascii="Amiri" w:hAnsi="Amiri" w:cs="Amiri"/>
                <w:color w:val="FF6600"/>
                <w:sz w:val="28"/>
                <w:szCs w:val="28"/>
                <w:rtl/>
              </w:rPr>
              <w:t xml:space="preserve"> </w:t>
            </w:r>
            <w:r w:rsidRPr="00420C32">
              <w:rPr>
                <w:rFonts w:ascii="Amiri" w:hAnsi="Amiri" w:cs="Amiri"/>
                <w:sz w:val="28"/>
                <w:szCs w:val="28"/>
                <w:rtl/>
              </w:rPr>
              <w:t xml:space="preserve">معرفة على مجال </w:t>
            </w:r>
            <w:r w:rsidRPr="00420C32">
              <w:rPr>
                <w:rFonts w:ascii="Amiri" w:hAnsi="Amiri" w:cs="Amiri"/>
                <w:position w:val="-4"/>
                <w:sz w:val="28"/>
                <w:szCs w:val="28"/>
              </w:rPr>
              <w:object w:dxaOrig="260" w:dyaOrig="260" w14:anchorId="366C17FD">
                <v:shape id="_x0000_i1063" type="#_x0000_t75" style="width:12.75pt;height:12.75pt" o:ole="">
                  <v:imagedata r:id="rId76" o:title=""/>
                </v:shape>
                <o:OLEObject Type="Embed" ProgID="Equation.DSMT4" ShapeID="_x0000_i1063" DrawAspect="Content" ObjectID="_1806441678" r:id="rId77"/>
              </w:object>
            </w:r>
            <w:r w:rsidRPr="00420C32">
              <w:rPr>
                <w:rFonts w:ascii="Amiri" w:hAnsi="Amiri" w:cs="Amiri"/>
                <w:sz w:val="28"/>
                <w:szCs w:val="28"/>
                <w:rtl/>
              </w:rPr>
              <w:t xml:space="preserve"> وحيث أن من أجل </w:t>
            </w:r>
            <w:r w:rsidRPr="00420C32">
              <w:rPr>
                <w:rFonts w:ascii="Amiri" w:hAnsi="Amiri" w:cs="Amiri"/>
                <w:position w:val="-6"/>
                <w:sz w:val="28"/>
                <w:szCs w:val="28"/>
              </w:rPr>
              <w:object w:dxaOrig="620" w:dyaOrig="279" w14:anchorId="6BE1063F">
                <v:shape id="_x0000_i1064" type="#_x0000_t75" style="width:30.75pt;height:14.25pt" o:ole="">
                  <v:imagedata r:id="rId78" o:title=""/>
                </v:shape>
                <o:OLEObject Type="Embed" ProgID="Equation.DSMT4" ShapeID="_x0000_i1064" DrawAspect="Content" ObjectID="_1806441679" r:id="rId79"/>
              </w:object>
            </w:r>
            <w:r w:rsidRPr="00420C32">
              <w:rPr>
                <w:rFonts w:ascii="Amiri" w:hAnsi="Amiri" w:cs="Amiri"/>
                <w:sz w:val="28"/>
                <w:szCs w:val="28"/>
                <w:rtl/>
              </w:rPr>
              <w:t xml:space="preserve"> فإن </w:t>
            </w:r>
            <w:r w:rsidRPr="00420C32">
              <w:rPr>
                <w:rFonts w:ascii="Amiri" w:hAnsi="Amiri" w:cs="Amiri"/>
                <w:position w:val="-10"/>
                <w:sz w:val="28"/>
                <w:szCs w:val="28"/>
              </w:rPr>
              <w:object w:dxaOrig="960" w:dyaOrig="320" w14:anchorId="32B987B6">
                <v:shape id="_x0000_i1065" type="#_x0000_t75" style="width:48pt;height:15.75pt" o:ole="">
                  <v:imagedata r:id="rId80" o:title=""/>
                </v:shape>
                <o:OLEObject Type="Embed" ProgID="Equation.DSMT4" ShapeID="_x0000_i1065" DrawAspect="Content" ObjectID="_1806441680" r:id="rId81"/>
              </w:object>
            </w:r>
            <w:r w:rsidRPr="00420C32">
              <w:rPr>
                <w:rFonts w:ascii="Amiri" w:hAnsi="Amiri" w:cs="Amiri"/>
                <w:sz w:val="28"/>
                <w:szCs w:val="28"/>
                <w:rtl/>
              </w:rPr>
              <w:t xml:space="preserve">.  المتتالية </w:t>
            </w:r>
            <w:r w:rsidRPr="00420C32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12982F74">
                <v:shape id="_x0000_i1066" type="#_x0000_t75" style="width:9.75pt;height:11.25pt" o:ole="">
                  <v:imagedata r:id="rId82" o:title=""/>
                </v:shape>
                <o:OLEObject Type="Embed" ProgID="Equation.DSMT4" ShapeID="_x0000_i1066" DrawAspect="Content" ObjectID="_1806441681" r:id="rId83"/>
              </w:object>
            </w:r>
            <w:r w:rsidRPr="00420C32">
              <w:rPr>
                <w:rFonts w:ascii="Amiri" w:hAnsi="Amiri" w:cs="Amiri"/>
                <w:sz w:val="28"/>
                <w:szCs w:val="28"/>
                <w:rtl/>
              </w:rPr>
              <w:t xml:space="preserve"> المعرفة بحدها الأول</w:t>
            </w:r>
            <w:r w:rsidRPr="00420C32">
              <w:rPr>
                <w:rFonts w:ascii="Amiri" w:hAnsi="Amiri" w:cs="Amiri"/>
                <w:position w:val="-18"/>
                <w:sz w:val="28"/>
                <w:szCs w:val="28"/>
              </w:rPr>
              <w:object w:dxaOrig="340" w:dyaOrig="420" w14:anchorId="736142EA">
                <v:shape id="_x0000_i1067" type="#_x0000_t75" style="width:17.25pt;height:21pt" o:ole="">
                  <v:imagedata r:id="rId84" o:title=""/>
                </v:shape>
                <o:OLEObject Type="Embed" ProgID="Equation.DSMT4" ShapeID="_x0000_i1067" DrawAspect="Content" ObjectID="_1806441682" r:id="rId85"/>
              </w:object>
            </w:r>
            <w:r w:rsidRPr="00420C32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420C32">
              <w:rPr>
                <w:rFonts w:ascii="Amiri" w:hAnsi="Amiri" w:cs="Amiri" w:hint="cs"/>
                <w:sz w:val="28"/>
                <w:szCs w:val="28"/>
                <w:rtl/>
              </w:rPr>
              <w:t>والعلاقة</w:t>
            </w:r>
            <w:r w:rsidRPr="00420C32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420C32">
              <w:rPr>
                <w:rFonts w:ascii="Amiri" w:hAnsi="Amiri" w:cs="Amiri"/>
                <w:position w:val="-12"/>
                <w:sz w:val="28"/>
                <w:szCs w:val="28"/>
              </w:rPr>
              <w:object w:dxaOrig="1219" w:dyaOrig="360" w14:anchorId="7550F9AD">
                <v:shape id="_x0000_i1068" type="#_x0000_t75" style="width:60.75pt;height:18pt" o:ole="">
                  <v:imagedata r:id="rId86" o:title=""/>
                </v:shape>
                <o:OLEObject Type="Embed" ProgID="Equation.DSMT4" ShapeID="_x0000_i1068" DrawAspect="Content" ObjectID="_1806441683" r:id="rId87"/>
              </w:object>
            </w:r>
            <w:r w:rsidRPr="00420C32">
              <w:rPr>
                <w:rFonts w:ascii="Amiri" w:hAnsi="Amiri" w:cs="Amiri"/>
                <w:sz w:val="28"/>
                <w:szCs w:val="28"/>
                <w:rtl/>
              </w:rPr>
              <w:t xml:space="preserve"> تسمى متتالية تراجعية. تسمح هذه العلاقة بحساب</w:t>
            </w:r>
            <w:r w:rsidRPr="00420C32">
              <w:rPr>
                <w:rFonts w:ascii="Amiri" w:hAnsi="Amiri" w:cs="Amiri"/>
                <w:position w:val="-12"/>
                <w:sz w:val="28"/>
                <w:szCs w:val="28"/>
              </w:rPr>
              <w:object w:dxaOrig="400" w:dyaOrig="360" w14:anchorId="3E8746A0">
                <v:shape id="_x0000_i1069" type="#_x0000_t75" style="width:20.25pt;height:18pt" o:ole="">
                  <v:imagedata r:id="rId88" o:title=""/>
                </v:shape>
                <o:OLEObject Type="Embed" ProgID="Equation.DSMT4" ShapeID="_x0000_i1069" DrawAspect="Content" ObjectID="_1806441684" r:id="rId89"/>
              </w:object>
            </w:r>
            <w:r w:rsidRPr="00420C32">
              <w:rPr>
                <w:rFonts w:ascii="Amiri" w:hAnsi="Amiri" w:cs="Amiri"/>
                <w:sz w:val="28"/>
                <w:szCs w:val="28"/>
                <w:rtl/>
              </w:rPr>
              <w:t>إذا علم</w:t>
            </w:r>
            <w:r w:rsidRPr="00420C32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66AD4DCD">
                <v:shape id="_x0000_i1070" type="#_x0000_t75" style="width:12.75pt;height:18pt" o:ole="">
                  <v:imagedata r:id="rId90" o:title=""/>
                </v:shape>
                <o:OLEObject Type="Embed" ProgID="Equation.DSMT4" ShapeID="_x0000_i1070" DrawAspect="Content" ObjectID="_1806441685" r:id="rId91"/>
              </w:object>
            </w:r>
            <w:r w:rsidRPr="00420C32">
              <w:rPr>
                <w:rFonts w:ascii="Amiri" w:hAnsi="Amiri" w:cs="Amiri"/>
                <w:sz w:val="28"/>
                <w:szCs w:val="28"/>
                <w:rtl/>
              </w:rPr>
              <w:t xml:space="preserve"> من أجل كل</w:t>
            </w:r>
            <w:r w:rsidRPr="00420C32">
              <w:rPr>
                <w:rFonts w:ascii="Amiri" w:hAnsi="Amiri" w:cs="Amiri"/>
                <w:position w:val="-12"/>
                <w:sz w:val="28"/>
                <w:szCs w:val="28"/>
              </w:rPr>
              <w:object w:dxaOrig="620" w:dyaOrig="360" w14:anchorId="218E9DF9">
                <v:shape id="_x0000_i1071" type="#_x0000_t75" style="width:30.75pt;height:18pt" o:ole="">
                  <v:imagedata r:id="rId92" o:title=""/>
                </v:shape>
                <o:OLEObject Type="Embed" ProgID="Equation.DSMT4" ShapeID="_x0000_i1071" DrawAspect="Content" ObjectID="_1806441686" r:id="rId93"/>
              </w:object>
            </w:r>
          </w:p>
          <w:p w14:paraId="59FFA358" w14:textId="77777777" w:rsidR="00C71131" w:rsidRPr="00420C32" w:rsidRDefault="00C71131" w:rsidP="00C71131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20C32">
              <w:rPr>
                <w:rFonts w:ascii="Amiri" w:hAnsi="Amiri" w:cs="Amiri"/>
                <w:sz w:val="28"/>
                <w:szCs w:val="28"/>
                <w:rtl/>
              </w:rPr>
              <w:t xml:space="preserve">    الدالة العددية </w:t>
            </w:r>
            <w:r w:rsidRPr="00420C32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774F0D87">
                <v:shape id="_x0000_i1072" type="#_x0000_t75" style="width:12pt;height:15.75pt" o:ole="">
                  <v:imagedata r:id="rId94" o:title=""/>
                </v:shape>
                <o:OLEObject Type="Embed" ProgID="Equation.DSMT4" ShapeID="_x0000_i1072" DrawAspect="Content" ObjectID="_1806441687" r:id="rId95"/>
              </w:object>
            </w:r>
            <w:r w:rsidRPr="00420C32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420C32">
              <w:rPr>
                <w:rFonts w:ascii="Amiri" w:hAnsi="Amiri" w:cs="Amiri" w:hint="cs"/>
                <w:sz w:val="28"/>
                <w:szCs w:val="28"/>
                <w:rtl/>
              </w:rPr>
              <w:t>تسمى</w:t>
            </w:r>
            <w:r w:rsidRPr="00420C32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420C32">
              <w:rPr>
                <w:rFonts w:ascii="Amiri" w:hAnsi="Amiri" w:cs="Amiri"/>
                <w:sz w:val="28"/>
                <w:szCs w:val="28"/>
                <w:rtl/>
              </w:rPr>
              <w:t>الدالة المرفقة بالمتتالية</w:t>
            </w:r>
            <w:r w:rsidRPr="00420C32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2EC6FD76">
                <v:shape id="_x0000_i1073" type="#_x0000_t75" style="width:9.75pt;height:11.25pt" o:ole="">
                  <v:imagedata r:id="rId82" o:title=""/>
                </v:shape>
                <o:OLEObject Type="Embed" ProgID="Equation.DSMT4" ShapeID="_x0000_i1073" DrawAspect="Content" ObjectID="_1806441688" r:id="rId96"/>
              </w:object>
            </w:r>
          </w:p>
          <w:p w14:paraId="3F2A418F" w14:textId="77777777" w:rsidR="00C71131" w:rsidRPr="009266CF" w:rsidRDefault="00C71131" w:rsidP="00C71131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9266CF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مثال 01: </w:t>
            </w:r>
          </w:p>
          <w:p w14:paraId="5321D594" w14:textId="77777777" w:rsidR="00C71131" w:rsidRDefault="00C71131" w:rsidP="00C71131">
            <w:pPr>
              <w:bidi/>
              <w:ind w:right="-851"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9266CF">
              <w:rPr>
                <w:rFonts w:ascii="Amiri" w:eastAsiaTheme="minorEastAsia" w:hAnsi="Amiri" w:cs="Amiri"/>
                <w:position w:val="-14"/>
                <w:sz w:val="28"/>
                <w:szCs w:val="28"/>
                <w:lang w:bidi="ar-DZ"/>
              </w:rPr>
              <w:object w:dxaOrig="499" w:dyaOrig="420" w14:anchorId="22F676CE">
                <v:shape id="_x0000_i1074" type="#_x0000_t75" style="width:24.75pt;height:21pt" o:ole="">
                  <v:imagedata r:id="rId54" o:title=""/>
                </v:shape>
                <o:OLEObject Type="Embed" ProgID="Equation.DSMT4" ShapeID="_x0000_i1074" DrawAspect="Content" ObjectID="_1806441689" r:id="rId97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9266CF">
              <w:rPr>
                <w:rFonts w:ascii="Amiri" w:eastAsiaTheme="minorEastAsia" w:hAnsi="Amiri" w:cs="Amiri"/>
                <w:sz w:val="28"/>
                <w:szCs w:val="28"/>
                <w:rtl/>
              </w:rPr>
              <w:t xml:space="preserve">متتالية عددية معرفة على </w:t>
            </w:r>
            <w:r w:rsidRPr="009266CF">
              <w:rPr>
                <w:rFonts w:ascii="Amiri" w:eastAsiaTheme="minorEastAsia" w:hAnsi="Amiri" w:cs="Amiri"/>
                <w:position w:val="-6"/>
                <w:sz w:val="28"/>
                <w:szCs w:val="28"/>
              </w:rPr>
              <w:object w:dxaOrig="260" w:dyaOrig="279" w14:anchorId="643875A1">
                <v:shape id="_x0000_i1075" type="#_x0000_t75" style="width:12.75pt;height:14.25pt" o:ole="">
                  <v:imagedata r:id="rId56" o:title=""/>
                </v:shape>
                <o:OLEObject Type="Embed" ProgID="Equation.DSMT4" ShapeID="_x0000_i1075" DrawAspect="Content" ObjectID="_1806441690" r:id="rId98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</w:rPr>
              <w:t xml:space="preserve"> </w:t>
            </w:r>
            <w:r w:rsidRPr="009266CF">
              <w:rPr>
                <w:rFonts w:ascii="Amiri" w:eastAsiaTheme="minorEastAsia" w:hAnsi="Amiri" w:cs="Amiri"/>
                <w:sz w:val="28"/>
                <w:szCs w:val="28"/>
                <w:rtl/>
              </w:rPr>
              <w:t>بـــــــحدها الأول</w: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</w:rPr>
              <w:t xml:space="preserve">: </w:t>
            </w:r>
            <w:r w:rsidRPr="009266CF">
              <w:rPr>
                <w:rFonts w:ascii="Amiri" w:eastAsiaTheme="minorEastAsia" w:hAnsi="Amiri" w:cs="Amiri"/>
                <w:position w:val="-12"/>
                <w:sz w:val="28"/>
                <w:szCs w:val="28"/>
              </w:rPr>
              <w:object w:dxaOrig="840" w:dyaOrig="360" w14:anchorId="6505958D">
                <v:shape id="_x0000_i1076" type="#_x0000_t75" style="width:42pt;height:18pt" o:ole="">
                  <v:imagedata r:id="rId99" o:title=""/>
                </v:shape>
                <o:OLEObject Type="Embed" ProgID="Equation.DSMT4" ShapeID="_x0000_i1076" DrawAspect="Content" ObjectID="_1806441691" r:id="rId100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</w:rPr>
              <w:t xml:space="preserve"> </w:t>
            </w:r>
            <w:r w:rsidRPr="009266CF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وبالعلاقة التراجعية: </w:t>
            </w:r>
          </w:p>
          <w:p w14:paraId="540B654F" w14:textId="77777777" w:rsidR="00C71131" w:rsidRPr="009266CF" w:rsidRDefault="00C71131" w:rsidP="00C71131">
            <w:pPr>
              <w:bidi/>
              <w:ind w:right="-851"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AE5A05">
              <w:rPr>
                <w:rFonts w:ascii="Amiri" w:eastAsiaTheme="minorEastAsia" w:hAnsi="Amiri" w:cs="Amiri"/>
                <w:position w:val="-12"/>
                <w:sz w:val="28"/>
                <w:szCs w:val="28"/>
                <w:lang w:bidi="ar-DZ"/>
              </w:rPr>
              <w:object w:dxaOrig="1440" w:dyaOrig="360" w14:anchorId="224729ED">
                <v:shape id="_x0000_i1077" type="#_x0000_t75" style="width:1in;height:18pt" o:ole="">
                  <v:imagedata r:id="rId101" o:title=""/>
                </v:shape>
                <o:OLEObject Type="Embed" ProgID="Equation.DSMT4" ShapeID="_x0000_i1077" DrawAspect="Content" ObjectID="_1806441692" r:id="rId102"/>
              </w:object>
            </w:r>
          </w:p>
          <w:p w14:paraId="543A59AB" w14:textId="77777777" w:rsidR="00C71131" w:rsidRDefault="00C71131" w:rsidP="00C71131">
            <w:pPr>
              <w:bidi/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9266CF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 xml:space="preserve"> </w:t>
            </w:r>
            <w:r w:rsidRPr="009266CF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 </w:t>
            </w:r>
            <w:r w:rsidRPr="00AE5A05">
              <w:rPr>
                <w:rFonts w:ascii="Amiri" w:eastAsiaTheme="minorEastAsia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حساب الحدود </w:t>
            </w:r>
            <w:r w:rsidRPr="00AE5A05">
              <w:rPr>
                <w:rFonts w:ascii="Amiri" w:eastAsiaTheme="minorEastAsia" w:hAnsi="Amiri" w:cs="Amiri"/>
                <w:color w:val="FF0000"/>
                <w:position w:val="-12"/>
                <w:sz w:val="28"/>
                <w:szCs w:val="28"/>
                <w:lang w:bidi="ar-DZ"/>
              </w:rPr>
              <w:object w:dxaOrig="260" w:dyaOrig="360" w14:anchorId="1F202B90">
                <v:shape id="_x0000_i1078" type="#_x0000_t75" style="width:12.75pt;height:18pt" o:ole="">
                  <v:imagedata r:id="rId103" o:title=""/>
                </v:shape>
                <o:OLEObject Type="Embed" ProgID="Equation.DSMT4" ShapeID="_x0000_i1078" DrawAspect="Content" ObjectID="_1806441693" r:id="rId104"/>
              </w:object>
            </w:r>
            <w:r w:rsidRPr="00AE5A05">
              <w:rPr>
                <w:rFonts w:ascii="Amiri" w:eastAsiaTheme="minorEastAsia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، </w:t>
            </w:r>
            <w:r w:rsidRPr="00AE5A05">
              <w:rPr>
                <w:rFonts w:ascii="Amiri" w:eastAsiaTheme="minorEastAsia" w:hAnsi="Amiri" w:cs="Amiri"/>
                <w:color w:val="FF0000"/>
                <w:position w:val="-12"/>
                <w:sz w:val="28"/>
                <w:szCs w:val="28"/>
                <w:lang w:bidi="ar-DZ"/>
              </w:rPr>
              <w:object w:dxaOrig="279" w:dyaOrig="360" w14:anchorId="3033EB36">
                <v:shape id="_x0000_i1079" type="#_x0000_t75" style="width:14.25pt;height:18pt" o:ole="">
                  <v:imagedata r:id="rId105" o:title=""/>
                </v:shape>
                <o:OLEObject Type="Embed" ProgID="Equation.DSMT4" ShapeID="_x0000_i1079" DrawAspect="Content" ObjectID="_1806441694" r:id="rId106"/>
              </w:object>
            </w:r>
            <w:r w:rsidRPr="00AE5A05">
              <w:rPr>
                <w:rFonts w:ascii="Amiri" w:eastAsiaTheme="minorEastAsia" w:hAnsi="Amiri" w:cs="Amiri" w:hint="cs"/>
                <w:color w:val="FF0000"/>
                <w:sz w:val="28"/>
                <w:szCs w:val="28"/>
                <w:rtl/>
                <w:lang w:bidi="ar-DZ"/>
              </w:rPr>
              <w:t xml:space="preserve"> و </w:t>
            </w:r>
            <w:r w:rsidRPr="00AE5A05">
              <w:rPr>
                <w:rFonts w:ascii="Amiri" w:eastAsiaTheme="minorEastAsia" w:hAnsi="Amiri" w:cs="Amiri"/>
                <w:color w:val="FF0000"/>
                <w:position w:val="-12"/>
                <w:sz w:val="28"/>
                <w:szCs w:val="28"/>
                <w:lang w:bidi="ar-DZ"/>
              </w:rPr>
              <w:object w:dxaOrig="279" w:dyaOrig="360" w14:anchorId="52D33D6C">
                <v:shape id="_x0000_i1080" type="#_x0000_t75" style="width:14.25pt;height:18pt" o:ole="">
                  <v:imagedata r:id="rId107" o:title=""/>
                </v:shape>
                <o:OLEObject Type="Embed" ProgID="Equation.DSMT4" ShapeID="_x0000_i1080" DrawAspect="Content" ObjectID="_1806441695" r:id="rId108"/>
              </w:object>
            </w:r>
          </w:p>
          <w:p w14:paraId="5D8EEA62" w14:textId="77777777" w:rsidR="00C71131" w:rsidRDefault="00C71131" w:rsidP="00C71131">
            <w:pPr>
              <w:bidi/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AE5A05">
              <w:rPr>
                <w:rFonts w:ascii="Amiri" w:eastAsiaTheme="minorEastAsia" w:hAnsi="Amiri" w:cs="Amiri"/>
                <w:position w:val="-14"/>
                <w:sz w:val="28"/>
                <w:szCs w:val="28"/>
                <w:lang w:bidi="ar-DZ"/>
              </w:rPr>
              <w:object w:dxaOrig="3200" w:dyaOrig="400" w14:anchorId="0CE84B07">
                <v:shape id="_x0000_i1081" type="#_x0000_t75" style="width:159.75pt;height:20.25pt" o:ole="">
                  <v:imagedata r:id="rId109" o:title=""/>
                </v:shape>
                <o:OLEObject Type="Embed" ProgID="Equation.DSMT4" ShapeID="_x0000_i1081" DrawAspect="Content" ObjectID="_1806441696" r:id="rId110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  ،  </w:t>
            </w:r>
            <w:r w:rsidRPr="00AE5A05">
              <w:rPr>
                <w:rFonts w:ascii="Amiri" w:eastAsiaTheme="minorEastAsia" w:hAnsi="Amiri" w:cs="Amiri"/>
                <w:position w:val="-14"/>
                <w:sz w:val="28"/>
                <w:szCs w:val="28"/>
                <w:lang w:bidi="ar-DZ"/>
              </w:rPr>
              <w:object w:dxaOrig="3000" w:dyaOrig="400" w14:anchorId="46930982">
                <v:shape id="_x0000_i1082" type="#_x0000_t75" style="width:150pt;height:20.25pt" o:ole="">
                  <v:imagedata r:id="rId111" o:title=""/>
                </v:shape>
                <o:OLEObject Type="Embed" ProgID="Equation.DSMT4" ShapeID="_x0000_i1082" DrawAspect="Content" ObjectID="_1806441697" r:id="rId112"/>
              </w:object>
            </w:r>
          </w:p>
          <w:p w14:paraId="4EC295B5" w14:textId="56F929D1" w:rsidR="00C71131" w:rsidRDefault="00C71131" w:rsidP="00C71131">
            <w:pPr>
              <w:bidi/>
              <w:rPr>
                <w:rFonts w:ascii="Amiri" w:eastAsiaTheme="minorEastAsia" w:hAnsi="Amiri" w:cs="Amiri"/>
                <w:color w:val="FF0000"/>
                <w:sz w:val="28"/>
                <w:szCs w:val="28"/>
                <w:rtl/>
                <w:lang w:bidi="ar-DZ"/>
              </w:rPr>
            </w:pPr>
            <w:r w:rsidRPr="00C440AF">
              <w:rPr>
                <w:rFonts w:ascii="Amiri" w:eastAsiaTheme="minorEastAsia" w:hAnsi="Amiri" w:cs="Amiri"/>
                <w:position w:val="-12"/>
                <w:sz w:val="28"/>
                <w:szCs w:val="28"/>
                <w:lang w:bidi="ar-DZ"/>
              </w:rPr>
              <w:object w:dxaOrig="2680" w:dyaOrig="360" w14:anchorId="11E0A263">
                <v:shape id="_x0000_i1083" type="#_x0000_t75" style="width:134.25pt;height:18pt" o:ole="">
                  <v:imagedata r:id="rId113" o:title=""/>
                </v:shape>
                <o:OLEObject Type="Embed" ProgID="Equation.DSMT4" ShapeID="_x0000_i1083" DrawAspect="Content" ObjectID="_1806441698" r:id="rId114"/>
              </w:object>
            </w:r>
          </w:p>
          <w:p w14:paraId="19F60E02" w14:textId="77777777" w:rsidR="00C71131" w:rsidRPr="00AE5A05" w:rsidRDefault="00C71131" w:rsidP="00C71131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</w:p>
          <w:p w14:paraId="7EBCF856" w14:textId="77777777" w:rsidR="00C71131" w:rsidRDefault="00C71131" w:rsidP="00C71131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5AE42896" w14:textId="77777777" w:rsidR="00C71131" w:rsidRDefault="00C71131" w:rsidP="00C71131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D944B3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التمثيل البياني لمتتالية</w:t>
            </w:r>
          </w:p>
          <w:p w14:paraId="7DF5DE80" w14:textId="77777777" w:rsidR="00C71131" w:rsidRDefault="00C71131" w:rsidP="00C71131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C65D6CD" w14:textId="77777777" w:rsidR="00C71131" w:rsidRDefault="00C71131" w:rsidP="00C71131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تعريف</w:t>
            </w:r>
          </w:p>
          <w:p w14:paraId="49EE4B84" w14:textId="77777777" w:rsidR="00C71131" w:rsidRDefault="00C71131" w:rsidP="00C71131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4C119B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التمثيل البياني لمتتالية عددية </w:t>
            </w:r>
            <w:r w:rsidRPr="004C119B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499" w:dyaOrig="420" w14:anchorId="71C2617D">
                <v:shape id="_x0000_i1084" type="#_x0000_t75" style="width:24.75pt;height:21pt" o:ole="">
                  <v:imagedata r:id="rId115" o:title=""/>
                </v:shape>
                <o:OLEObject Type="Embed" ProgID="Equation.DSMT4" ShapeID="_x0000_i1084" DrawAspect="Content" ObjectID="_1806441699" r:id="rId116"/>
              </w:object>
            </w:r>
            <w:r w:rsidRPr="004C119B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هو مجموعة النقط </w:t>
            </w:r>
            <w:r w:rsidRPr="004C119B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980" w:dyaOrig="360" w14:anchorId="4922FB16">
                <v:shape id="_x0000_i1085" type="#_x0000_t75" style="width:48.75pt;height:18pt" o:ole="">
                  <v:imagedata r:id="rId117" o:title=""/>
                </v:shape>
                <o:OLEObject Type="Embed" ProgID="Equation.DSMT4" ShapeID="_x0000_i1085" DrawAspect="Content" ObjectID="_1806441700" r:id="rId118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55D3E703" w14:textId="77777777" w:rsidR="00C71131" w:rsidRDefault="00C71131" w:rsidP="00C71131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1EC6550F" w14:textId="77777777" w:rsidR="00C71131" w:rsidRDefault="00C71131" w:rsidP="00C71131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39B9D62C" w14:textId="77777777" w:rsidR="00C71131" w:rsidRDefault="00C71131" w:rsidP="00C71131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4C119B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مثال01:</w:t>
            </w: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ت20 ص167</w:t>
            </w:r>
          </w:p>
          <w:p w14:paraId="054553AE" w14:textId="77777777" w:rsidR="00C71131" w:rsidRDefault="00C71131" w:rsidP="00C71131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4FA7ED50" w14:textId="77777777" w:rsidR="00C71131" w:rsidRDefault="00C71131" w:rsidP="00C71131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مثال02: (متتالية معرفة بعلاقة تراجعية)</w:t>
            </w:r>
          </w:p>
          <w:p w14:paraId="7847EB41" w14:textId="77777777" w:rsidR="00C71131" w:rsidRDefault="00C71131" w:rsidP="00C71131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A190A9B" w14:textId="77777777" w:rsidR="00C71131" w:rsidRPr="00514E88" w:rsidRDefault="00C71131" w:rsidP="00C71131">
            <w:pPr>
              <w:tabs>
                <w:tab w:val="left" w:pos="7616"/>
              </w:tabs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514E88">
              <w:rPr>
                <w:rFonts w:ascii="Amiri" w:hAnsi="Amiri" w:cs="Amiri"/>
                <w:sz w:val="28"/>
                <w:szCs w:val="28"/>
                <w:rtl/>
              </w:rPr>
              <w:t>لتكن المتتالية</w:t>
            </w:r>
            <w:r w:rsidRPr="00514E88">
              <w:rPr>
                <w:rFonts w:ascii="Amiri" w:hAnsi="Amiri" w:cs="Amiri"/>
                <w:position w:val="-12"/>
                <w:sz w:val="28"/>
                <w:szCs w:val="28"/>
              </w:rPr>
              <w:object w:dxaOrig="660" w:dyaOrig="360" w14:anchorId="5E074C70">
                <v:shape id="_x0000_i1086" type="#_x0000_t75" style="width:33pt;height:18pt" o:ole="">
                  <v:imagedata r:id="rId119" o:title=""/>
                </v:shape>
                <o:OLEObject Type="Embed" ProgID="Equation.DSMT4" ShapeID="_x0000_i1086" DrawAspect="Content" ObjectID="_1806441701" r:id="rId120"/>
              </w:object>
            </w:r>
            <w:r w:rsidRPr="00514E88">
              <w:rPr>
                <w:rFonts w:ascii="Amiri" w:hAnsi="Amiri" w:cs="Amiri"/>
                <w:sz w:val="28"/>
                <w:szCs w:val="28"/>
                <w:rtl/>
              </w:rPr>
              <w:t xml:space="preserve"> المعرفة بحدها الأول </w:t>
            </w:r>
            <w:r w:rsidRPr="00514E88">
              <w:rPr>
                <w:rFonts w:ascii="Amiri" w:hAnsi="Amiri" w:cs="Amiri"/>
                <w:position w:val="-12"/>
                <w:sz w:val="28"/>
                <w:szCs w:val="28"/>
              </w:rPr>
              <w:object w:dxaOrig="580" w:dyaOrig="360" w14:anchorId="590C4F89">
                <v:shape id="_x0000_i1087" type="#_x0000_t75" style="width:29.25pt;height:18pt" o:ole="">
                  <v:imagedata r:id="rId121" o:title=""/>
                </v:shape>
                <o:OLEObject Type="Embed" ProgID="Equation.DSMT4" ShapeID="_x0000_i1087" DrawAspect="Content" ObjectID="_1806441702" r:id="rId122"/>
              </w:object>
            </w:r>
            <w:r w:rsidRPr="00514E88">
              <w:rPr>
                <w:rFonts w:ascii="Amiri" w:hAnsi="Amiri" w:cs="Amiri" w:hint="cs"/>
                <w:sz w:val="28"/>
                <w:szCs w:val="28"/>
                <w:rtl/>
              </w:rPr>
              <w:t>والعلاقة</w:t>
            </w:r>
            <w:r w:rsidRPr="00514E88">
              <w:rPr>
                <w:rFonts w:ascii="Amiri" w:hAnsi="Amiri" w:cs="Amiri"/>
                <w:sz w:val="28"/>
                <w:szCs w:val="28"/>
                <w:rtl/>
              </w:rPr>
              <w:t xml:space="preserve"> التراجعية </w:t>
            </w:r>
            <w:r w:rsidRPr="00514E88">
              <w:rPr>
                <w:rFonts w:ascii="Amiri" w:hAnsi="Amiri" w:cs="Amiri"/>
                <w:position w:val="-24"/>
                <w:sz w:val="28"/>
                <w:szCs w:val="28"/>
              </w:rPr>
              <w:object w:dxaOrig="1480" w:dyaOrig="620" w14:anchorId="4854155C">
                <v:shape id="_x0000_i1088" type="#_x0000_t75" style="width:74.25pt;height:30.75pt" o:ole="">
                  <v:imagedata r:id="rId123" o:title=""/>
                </v:shape>
                <o:OLEObject Type="Embed" ProgID="Equation.DSMT4" ShapeID="_x0000_i1088" DrawAspect="Content" ObjectID="_1806441703" r:id="rId124"/>
              </w:object>
            </w:r>
            <w:r w:rsidRPr="00514E88">
              <w:rPr>
                <w:rFonts w:ascii="Amiri" w:hAnsi="Amiri" w:cs="Amiri"/>
                <w:sz w:val="28"/>
                <w:szCs w:val="28"/>
                <w:rtl/>
              </w:rPr>
              <w:t xml:space="preserve"> .                                        </w:t>
            </w:r>
          </w:p>
          <w:p w14:paraId="2DB8CF06" w14:textId="77777777" w:rsidR="00C71131" w:rsidRPr="00514E88" w:rsidRDefault="00C71131" w:rsidP="00C71131">
            <w:pPr>
              <w:tabs>
                <w:tab w:val="left" w:pos="7616"/>
              </w:tabs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514E88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514E88">
              <w:rPr>
                <w:rFonts w:ascii="Amiri" w:hAnsi="Amiri" w:cs="Amiri"/>
                <w:position w:val="-4"/>
                <w:sz w:val="28"/>
                <w:szCs w:val="28"/>
              </w:rPr>
              <w:object w:dxaOrig="180" w:dyaOrig="200" w14:anchorId="5CC4350D">
                <v:shape id="_x0000_i1089" type="#_x0000_t75" style="width:9pt;height:9.75pt" o:ole="">
                  <v:imagedata r:id="rId125" o:title=""/>
                </v:shape>
                <o:OLEObject Type="Embed" ProgID="Equation.DSMT4" ShapeID="_x0000_i1089" DrawAspect="Content" ObjectID="_1806441704" r:id="rId126"/>
              </w:object>
            </w:r>
            <w:r w:rsidRPr="00514E88">
              <w:rPr>
                <w:rFonts w:ascii="Amiri" w:hAnsi="Amiri" w:cs="Amiri"/>
                <w:sz w:val="28"/>
                <w:szCs w:val="28"/>
                <w:rtl/>
              </w:rPr>
              <w:t xml:space="preserve"> مثل بيانيا المتتالية </w:t>
            </w:r>
            <w:r w:rsidRPr="00514E88">
              <w:rPr>
                <w:rFonts w:ascii="Amiri" w:hAnsi="Amiri" w:cs="Amiri"/>
                <w:position w:val="-12"/>
                <w:sz w:val="28"/>
                <w:szCs w:val="28"/>
              </w:rPr>
              <w:object w:dxaOrig="460" w:dyaOrig="360" w14:anchorId="6E340A43">
                <v:shape id="_x0000_i1090" type="#_x0000_t75" style="width:23.25pt;height:18pt" o:ole="">
                  <v:imagedata r:id="rId127" o:title=""/>
                </v:shape>
                <o:OLEObject Type="Embed" ProgID="Equation.DSMT4" ShapeID="_x0000_i1090" DrawAspect="Content" ObjectID="_1806441705" r:id="rId128"/>
              </w:object>
            </w:r>
            <w:r w:rsidRPr="00514E88">
              <w:rPr>
                <w:rFonts w:ascii="Amiri" w:hAnsi="Amiri" w:cs="Amiri"/>
                <w:sz w:val="28"/>
                <w:szCs w:val="28"/>
                <w:rtl/>
              </w:rPr>
              <w:t xml:space="preserve"> في المستوي </w:t>
            </w:r>
            <w:r w:rsidRPr="00514E88">
              <w:rPr>
                <w:rFonts w:ascii="Amiri" w:hAnsi="Amiri" w:cs="Amiri" w:hint="cs"/>
                <w:sz w:val="28"/>
                <w:szCs w:val="28"/>
                <w:rtl/>
              </w:rPr>
              <w:t>المنسو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ب </w:t>
            </w:r>
            <w:r w:rsidRPr="00514E88">
              <w:rPr>
                <w:rFonts w:ascii="Amiri" w:hAnsi="Amiri" w:cs="Amiri" w:hint="cs"/>
                <w:sz w:val="28"/>
                <w:szCs w:val="28"/>
                <w:rtl/>
              </w:rPr>
              <w:t>إلى</w:t>
            </w:r>
            <w:r w:rsidRPr="00514E88">
              <w:rPr>
                <w:rFonts w:ascii="Amiri" w:hAnsi="Amiri" w:cs="Amiri"/>
                <w:sz w:val="28"/>
                <w:szCs w:val="28"/>
                <w:rtl/>
              </w:rPr>
              <w:t xml:space="preserve"> معلم متعامد </w:t>
            </w:r>
            <w:r w:rsidRPr="00514E88">
              <w:rPr>
                <w:rFonts w:ascii="Amiri" w:hAnsi="Amiri" w:cs="Amiri" w:hint="cs"/>
                <w:sz w:val="28"/>
                <w:szCs w:val="28"/>
                <w:rtl/>
              </w:rPr>
              <w:t>ومتجانس</w:t>
            </w:r>
            <w:r w:rsidRPr="00514E88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514E88">
              <w:rPr>
                <w:rFonts w:ascii="Amiri" w:hAnsi="Amiri" w:cs="Amiri"/>
                <w:position w:val="-14"/>
                <w:sz w:val="28"/>
                <w:szCs w:val="28"/>
              </w:rPr>
              <w:object w:dxaOrig="920" w:dyaOrig="400" w14:anchorId="5D7AA4AC">
                <v:shape id="_x0000_i1091" type="#_x0000_t75" style="width:45.75pt;height:20.25pt" o:ole="">
                  <v:imagedata r:id="rId129" o:title=""/>
                </v:shape>
                <o:OLEObject Type="Embed" ProgID="Equation.DSMT4" ShapeID="_x0000_i1091" DrawAspect="Content" ObjectID="_1806441706" r:id="rId130"/>
              </w:object>
            </w:r>
            <w:r w:rsidRPr="00514E88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25EAF69E" w14:textId="77777777" w:rsidR="00C71131" w:rsidRDefault="00C71131" w:rsidP="00C71131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</w:rPr>
            </w:pPr>
            <w:r>
              <w:rPr>
                <w:rFonts w:ascii="Amiri" w:hAnsi="Amiri" w:cs="Amiri"/>
                <w:b/>
                <w:bCs/>
                <w:noProof/>
                <w:color w:val="FF0000"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16063CED" wp14:editId="085C0C92">
                      <wp:simplePos x="0" y="0"/>
                      <wp:positionH relativeFrom="column">
                        <wp:posOffset>884555</wp:posOffset>
                      </wp:positionH>
                      <wp:positionV relativeFrom="paragraph">
                        <wp:posOffset>99060</wp:posOffset>
                      </wp:positionV>
                      <wp:extent cx="3181350" cy="2314575"/>
                      <wp:effectExtent l="0" t="0" r="19050" b="28575"/>
                      <wp:wrapNone/>
                      <wp:docPr id="54854756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1350" cy="23145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D8A430" w14:textId="77777777" w:rsidR="00C71131" w:rsidRDefault="00C71131" w:rsidP="00C71131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6BAE69E" wp14:editId="5B2E1B88">
                                        <wp:extent cx="2138045" cy="2197735"/>
                                        <wp:effectExtent l="0" t="0" r="0" b="0"/>
                                        <wp:docPr id="1713508790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13508790" name=""/>
                                                <pic:cNvPicPr/>
                                              </pic:nvPicPr>
                                              <pic:blipFill>
                                                <a:blip r:embed="rId13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38045" cy="21977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063CED" id="Rectangle 1" o:spid="_x0000_s1031" style="position:absolute;left:0;text-align:left;margin-left:69.65pt;margin-top:7.8pt;width:250.5pt;height:182.2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" fillcolor="white [3201]" strokecolor="white [3212]" strokeweight="2pt">
                      <v:textbox>
                        <w:txbxContent>
                          <w:p w14:paraId="5BD8A430" w14:textId="77777777" w:rsidR="00C71131" w:rsidRDefault="00C71131" w:rsidP="00C7113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BAE69E" wp14:editId="5B2E1B88">
                                  <wp:extent cx="2138045" cy="2197735"/>
                                  <wp:effectExtent l="0" t="0" r="0" b="0"/>
                                  <wp:docPr id="1713508790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13508790" name=""/>
                                          <pic:cNvPicPr/>
                                        </pic:nvPicPr>
                                        <pic:blipFill>
                                          <a:blip r:embed="rId13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8045" cy="21977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203D248" w14:textId="77777777" w:rsidR="00C71131" w:rsidRPr="004C119B" w:rsidRDefault="00C71131" w:rsidP="00C71131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27A6E78E" w14:textId="77777777" w:rsidR="00C71131" w:rsidRPr="00EB3EA2" w:rsidRDefault="00C71131" w:rsidP="00C71131">
            <w:pPr>
              <w:bidi/>
              <w:ind w:right="-851"/>
              <w:rPr>
                <w:rFonts w:ascii="Amiri" w:hAnsi="Amiri" w:cs="Amiri"/>
                <w:color w:val="FF0000"/>
                <w:sz w:val="28"/>
                <w:szCs w:val="28"/>
                <w:lang w:bidi="ar-DZ"/>
              </w:rPr>
            </w:pPr>
          </w:p>
          <w:p w14:paraId="490DEC6E" w14:textId="77777777" w:rsidR="00C71131" w:rsidRDefault="00C71131" w:rsidP="00C71131">
            <w:pPr>
              <w:bidi/>
              <w:ind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36341A7E" w14:textId="77777777" w:rsidR="00C71131" w:rsidRDefault="00C71131" w:rsidP="00C71131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07E92825" w14:textId="77777777" w:rsidR="00C71131" w:rsidRDefault="00C71131" w:rsidP="00C71131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16B5DB27" w14:textId="77777777" w:rsidR="00C71131" w:rsidRDefault="00C71131" w:rsidP="00C71131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59A51420" w14:textId="77777777" w:rsidR="00C71131" w:rsidRDefault="00C71131" w:rsidP="00C71131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2D01E8DE" w14:textId="69F055BA" w:rsidR="00C71131" w:rsidRDefault="00DE03CA" w:rsidP="00C71131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>
              <w:rPr>
                <w:rFonts w:ascii="Amiri" w:hAnsi="Amiri" w:cs="Amiri"/>
                <w:noProof/>
                <w:sz w:val="28"/>
                <w:szCs w:val="28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4415BF33" wp14:editId="2AA50413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226060</wp:posOffset>
                      </wp:positionV>
                      <wp:extent cx="2571750" cy="2476500"/>
                      <wp:effectExtent l="0" t="0" r="19050" b="19050"/>
                      <wp:wrapNone/>
                      <wp:docPr id="613868419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0" cy="24765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E5278F" w14:textId="6A4594A6" w:rsidR="00DE03CA" w:rsidRDefault="00DE03CA" w:rsidP="00DE03CA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A64838B" wp14:editId="4D1719CD">
                                        <wp:extent cx="2020570" cy="1941573"/>
                                        <wp:effectExtent l="0" t="0" r="0" b="1905"/>
                                        <wp:docPr id="1870950317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96710413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20570" cy="194157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15BF33" id="Rectangle 11" o:spid="_x0000_s1032" style="position:absolute;left:0;text-align:left;margin-left:1.95pt;margin-top:17.8pt;width:202.5pt;height:19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" fillcolor="white [3201]" strokecolor="white [3212]" strokeweight="2pt">
                      <v:textbox>
                        <w:txbxContent>
                          <w:p w14:paraId="56E5278F" w14:textId="6A4594A6" w:rsidR="00DE03CA" w:rsidRDefault="00DE03CA" w:rsidP="00DE03C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64838B" wp14:editId="4D1719CD">
                                  <wp:extent cx="2020570" cy="1941573"/>
                                  <wp:effectExtent l="0" t="0" r="0" b="1905"/>
                                  <wp:docPr id="1870950317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6710413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0570" cy="19415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D4F4CF0" w14:textId="77777777" w:rsidR="00C71131" w:rsidRDefault="00C71131" w:rsidP="00C71131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EB483F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تطبيقات</w:t>
            </w: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 (</w:t>
            </w:r>
            <w:proofErr w:type="gramEnd"/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انظر الورقة المرفقة)</w:t>
            </w:r>
          </w:p>
          <w:p w14:paraId="2647672F" w14:textId="77777777" w:rsidR="00C71131" w:rsidRPr="00EB483F" w:rsidRDefault="00C71131" w:rsidP="00C71131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1C4E414E" w14:textId="77777777" w:rsidR="00C71131" w:rsidRDefault="00C71131" w:rsidP="00C71131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012C0EE7" w14:textId="77777777" w:rsidR="00C71131" w:rsidRDefault="00C71131" w:rsidP="00C71131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124464ED" w14:textId="77777777" w:rsidR="00C71131" w:rsidRDefault="00C71131" w:rsidP="00C71131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64E083A1" w14:textId="77777777" w:rsidR="00C71131" w:rsidRDefault="00C71131" w:rsidP="00C71131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6B61A642" w14:textId="77777777" w:rsidR="00C71131" w:rsidRDefault="00C71131" w:rsidP="00C71131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415E3427" w14:textId="77777777" w:rsidR="00981E9C" w:rsidRPr="00792B9B" w:rsidRDefault="00981E9C" w:rsidP="008251D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5603879F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076B53A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5136370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3DA92B6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3B0D7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811ED2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8830C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C46856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E37280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4E53720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ED44AA4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50C546B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44FBD14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43548E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11BC674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19DB271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987D016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1792CB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148EE80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EE64F51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633231E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8FC4DB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48AAAA8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776F451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22E8BCB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A3E6E76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43919F0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F38B71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DDE2F21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3CB4717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295879B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33594A6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CE9AEF5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F116595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B334FFA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FC9F483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ECD1F94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9BE0F25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3D1D6AC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A5D09F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EF0B99D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32B1E5F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FB6DD86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185694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AFF476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62448A5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99C2902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2656935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CC272F7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06E258B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6332FF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F0DEFFC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D050E11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F50F48A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6320BBD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31BEED7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E61832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2EA3C23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D152646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7388D52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DAF17D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484A2CC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27370E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34ECD09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EFBB9C8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7BA1D4F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75EC4D7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8FE11E6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75C9C5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F2A3F12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DF1B791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9A14F6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34DE29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FD9664B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CA20F12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CE3200E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0BE4AF7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A54ACE3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4126BF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0ECB244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98AF8CA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B022BC2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2E5F599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740F78B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13482B9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5811846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0B55115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28BBE7E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726A452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F9E44C0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41BF713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C401C1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868835A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DB50180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4BF1D8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E61B595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5956D92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5AF4AD9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EF81FB7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2031549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C88898F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2039FB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4BDE62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6D1C960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558CA5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F6E230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06B6C38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AA43152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5F6C3F5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D596846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2C683E7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BA9B391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E6D73A9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E173A66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99C93BE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89775B6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766879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2CFCAE0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0D0F786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ECF2E81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77B1A9E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539B027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600D51C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5FD689F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B463B4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6DD8A88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E45257A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72DF4E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08F8F06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1E3551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8CA22E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A4F8872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8B58A90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2C1E2F8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FFCE3E1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75F0DC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9643C10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0ADE089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57ABA1A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136AC0D" w14:textId="77777777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5250BD4" w14:textId="77777777" w:rsidR="00C71131" w:rsidRPr="006662B3" w:rsidRDefault="00C71131" w:rsidP="00C71131">
            <w:pPr>
              <w:bidi/>
              <w:rPr>
                <w:rFonts w:ascii="Amiri" w:hAnsi="Amiri" w:cs="Amiri"/>
                <w:color w:val="FF0000"/>
                <w:sz w:val="24"/>
                <w:szCs w:val="24"/>
                <w:rtl/>
              </w:rPr>
            </w:pPr>
            <w:r w:rsidRPr="006662B3">
              <w:rPr>
                <w:rFonts w:ascii="Amiri" w:hAnsi="Amiri" w:cs="Amiri"/>
                <w:color w:val="FF0000"/>
                <w:sz w:val="24"/>
                <w:szCs w:val="24"/>
                <w:rtl/>
              </w:rPr>
              <w:t>تشرح طريقة تمثيل حدود متتالية معرفة بعلاقة تراجعية</w:t>
            </w:r>
            <w:r w:rsidRPr="006662B3">
              <w:rPr>
                <w:rFonts w:ascii="Amiri" w:hAnsi="Amiri" w:cs="Amiri" w:hint="cs"/>
                <w:color w:val="FF0000"/>
                <w:sz w:val="24"/>
                <w:szCs w:val="24"/>
                <w:rtl/>
              </w:rPr>
              <w:t xml:space="preserve"> </w:t>
            </w:r>
          </w:p>
          <w:p w14:paraId="1943873B" w14:textId="77777777" w:rsidR="00C71131" w:rsidRPr="006662B3" w:rsidRDefault="00C71131" w:rsidP="00C71131">
            <w:pPr>
              <w:bidi/>
              <w:rPr>
                <w:rFonts w:ascii="Amiri" w:hAnsi="Amiri" w:cs="Amiri"/>
                <w:color w:val="FF0000"/>
                <w:sz w:val="24"/>
                <w:szCs w:val="24"/>
                <w:rtl/>
              </w:rPr>
            </w:pPr>
            <w:r w:rsidRPr="006662B3">
              <w:rPr>
                <w:rFonts w:ascii="Amiri" w:hAnsi="Amiri" w:cs="Amiri" w:hint="cs"/>
                <w:color w:val="FF0000"/>
                <w:sz w:val="24"/>
                <w:szCs w:val="24"/>
                <w:rtl/>
              </w:rPr>
              <w:t>ص149</w:t>
            </w:r>
          </w:p>
          <w:p w14:paraId="4EA7A0EC" w14:textId="77777777" w:rsidR="00C71131" w:rsidRPr="006662B3" w:rsidRDefault="00C71131" w:rsidP="00C71131">
            <w:pPr>
              <w:bidi/>
              <w:rPr>
                <w:rFonts w:ascii="Amiri" w:hAnsi="Amiri" w:cs="Amiri"/>
                <w:color w:val="FF0000"/>
                <w:sz w:val="24"/>
                <w:szCs w:val="24"/>
                <w:rtl/>
              </w:rPr>
            </w:pPr>
            <w:r w:rsidRPr="006662B3">
              <w:rPr>
                <w:rFonts w:ascii="Amiri" w:hAnsi="Amiri" w:cs="Amiri" w:hint="cs"/>
                <w:color w:val="FF0000"/>
                <w:sz w:val="24"/>
                <w:szCs w:val="24"/>
                <w:rtl/>
              </w:rPr>
              <w:t>من</w:t>
            </w:r>
          </w:p>
          <w:p w14:paraId="0FD56A4F" w14:textId="77777777" w:rsidR="00C71131" w:rsidRPr="006662B3" w:rsidRDefault="00C71131" w:rsidP="00C71131">
            <w:pPr>
              <w:bidi/>
              <w:rPr>
                <w:rFonts w:ascii="Amiri" w:hAnsi="Amiri" w:cs="Amiri"/>
                <w:color w:val="FF0000"/>
                <w:sz w:val="24"/>
                <w:szCs w:val="24"/>
                <w:rtl/>
              </w:rPr>
            </w:pPr>
            <w:r w:rsidRPr="006662B3">
              <w:rPr>
                <w:rFonts w:ascii="Amiri" w:hAnsi="Amiri" w:cs="Amiri" w:hint="cs"/>
                <w:color w:val="FF0000"/>
                <w:sz w:val="24"/>
                <w:szCs w:val="24"/>
                <w:rtl/>
              </w:rPr>
              <w:t>الكتاب</w:t>
            </w:r>
          </w:p>
          <w:p w14:paraId="000D9BF7" w14:textId="095C13BF" w:rsidR="00C71131" w:rsidRDefault="00C71131" w:rsidP="00C71131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6662B3">
              <w:rPr>
                <w:rFonts w:ascii="Amiri" w:hAnsi="Amiri" w:cs="Amiri" w:hint="cs"/>
                <w:color w:val="FF0000"/>
                <w:sz w:val="24"/>
                <w:szCs w:val="24"/>
                <w:rtl/>
              </w:rPr>
              <w:t>المدرسي</w:t>
            </w:r>
          </w:p>
          <w:p w14:paraId="4FAC685F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2CF67B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BF88AB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8EEC45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EEC4B9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4FDD0D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427817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905E10C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197694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AE42BA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042980F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5D06405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3BF95D" w14:textId="77777777" w:rsidR="00981E9C" w:rsidRDefault="00981E9C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047E7B1" w14:textId="58326A21" w:rsidR="00981E9C" w:rsidRPr="00792B9B" w:rsidRDefault="00981E9C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4D5C1A35" w14:textId="77777777" w:rsidR="00C71131" w:rsidRDefault="00C71131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223B132" wp14:editId="7E5177D1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1472711791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0B59A" w14:textId="77777777" w:rsidR="00C71131" w:rsidRPr="00305590" w:rsidRDefault="00C71131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15D3A4F9" w14:textId="284443B1" w:rsidR="00C71131" w:rsidRPr="00305590" w:rsidRDefault="00C71131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 w:rsidR="004D7B42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2074E0" w:rsidRPr="002074E0">
                              <w:rPr>
                                <w:rFonts w:ascii="Amiri" w:hAnsi="Amiri" w:cs="Amiri" w:hint="cs"/>
                                <w:color w:val="595959" w:themeColor="text1" w:themeTint="A6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التعرف على </w:t>
                            </w:r>
                            <w:r w:rsidR="002074E0" w:rsidRPr="002074E0">
                              <w:rPr>
                                <w:rFonts w:ascii="Amiri" w:hAnsi="Amiri" w:cs="Amiri" w:hint="cs"/>
                                <w:color w:val="595959" w:themeColor="text1" w:themeTint="A6"/>
                                <w:sz w:val="26"/>
                                <w:szCs w:val="26"/>
                                <w:rtl/>
                              </w:rPr>
                              <w:t>اتجاه تغير متتالية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23B132" id="_x0000_s1033" style="position:absolute;left:0;text-align:left;margin-left:-46.15pt;margin-top:66.05pt;width:543pt;height:53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" fillcolor="white [3201]" strokecolor="black [3213]" strokeweight="2pt">
                <v:textbox>
                  <w:txbxContent>
                    <w:p w14:paraId="44D0B59A" w14:textId="77777777" w:rsidR="00C71131" w:rsidRPr="00305590" w:rsidRDefault="00C71131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15D3A4F9" w14:textId="284443B1" w:rsidR="00C71131" w:rsidRPr="00305590" w:rsidRDefault="00C71131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  <w:r w:rsidR="004D7B42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2074E0" w:rsidRPr="002074E0">
                        <w:rPr>
                          <w:rFonts w:ascii="Amiri" w:hAnsi="Amiri" w:cs="Amiri" w:hint="cs"/>
                          <w:color w:val="595959" w:themeColor="text1" w:themeTint="A6"/>
                          <w:sz w:val="24"/>
                          <w:szCs w:val="24"/>
                          <w:rtl/>
                          <w:lang w:bidi="ar-DZ"/>
                        </w:rPr>
                        <w:t xml:space="preserve">التعرف على </w:t>
                      </w:r>
                      <w:r w:rsidR="002074E0" w:rsidRPr="002074E0">
                        <w:rPr>
                          <w:rFonts w:ascii="Amiri" w:hAnsi="Amiri" w:cs="Amiri" w:hint="cs"/>
                          <w:color w:val="595959" w:themeColor="text1" w:themeTint="A6"/>
                          <w:sz w:val="26"/>
                          <w:szCs w:val="26"/>
                          <w:rtl/>
                        </w:rPr>
                        <w:t>اتجاه تغير متتالية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6E9706" wp14:editId="2BA46BAA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1764995264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1FE04" w14:textId="4DCB1535" w:rsidR="00C71131" w:rsidRPr="00305590" w:rsidRDefault="00C71131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4D7B42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01 ساعة</w:t>
                            </w:r>
                          </w:p>
                          <w:p w14:paraId="6F7AA31C" w14:textId="77777777" w:rsidR="00C71131" w:rsidRDefault="00C71131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6E9706" id="_x0000_s1034" style="position:absolute;left:0;text-align:left;margin-left:-44.65pt;margin-top:.8pt;width:100.5pt;height:58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" fillcolor="white [3201]" strokecolor="black [3213]" strokeweight="2pt">
                <v:textbox>
                  <w:txbxContent>
                    <w:p w14:paraId="2801FE04" w14:textId="4DCB1535" w:rsidR="00C71131" w:rsidRPr="00305590" w:rsidRDefault="00C71131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4D7B42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01 ساعة</w:t>
                      </w:r>
                    </w:p>
                    <w:p w14:paraId="6F7AA31C" w14:textId="77777777" w:rsidR="00C71131" w:rsidRDefault="00C71131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DC33238" wp14:editId="246A89E7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483201593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6F847" w14:textId="77777777" w:rsidR="00C71131" w:rsidRPr="00305590" w:rsidRDefault="00C71131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الثا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نية علوم تجريبية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C33238" id="_x0000_s1035" style="position:absolute;left:0;text-align:left;margin-left:396.35pt;margin-top:-.7pt;width:100.5pt;height:62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" fillcolor="white [3201]" strokecolor="black [3213]" strokeweight="2pt">
                <v:textbox>
                  <w:txbxContent>
                    <w:p w14:paraId="2C86F847" w14:textId="77777777" w:rsidR="00C71131" w:rsidRPr="00305590" w:rsidRDefault="00C71131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الثا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نية علوم تجريبية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6392A8D" wp14:editId="7A222F92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119468269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6907E" w14:textId="77777777" w:rsidR="00C71131" w:rsidRPr="00305590" w:rsidRDefault="00C71131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متتاليات العددية</w:t>
                            </w:r>
                          </w:p>
                          <w:p w14:paraId="7E61D789" w14:textId="5DC47949" w:rsidR="00C71131" w:rsidRPr="00305590" w:rsidRDefault="00C71131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C71131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اتجاه التغير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392A8D" id="_x0000_s1036" style="position:absolute;left:0;text-align:left;margin-left:66.35pt;margin-top:1.55pt;width:323.25pt;height:58.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" fillcolor="white [3201]" strokecolor="black [3213]" strokeweight="2pt">
                <v:textbox>
                  <w:txbxContent>
                    <w:p w14:paraId="0D86907E" w14:textId="77777777" w:rsidR="00C71131" w:rsidRPr="00305590" w:rsidRDefault="00C71131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متتاليات العددية</w:t>
                      </w:r>
                    </w:p>
                    <w:p w14:paraId="7E61D789" w14:textId="5DC47949" w:rsidR="00C71131" w:rsidRPr="00305590" w:rsidRDefault="00C71131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C71131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اتجاه التغير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6166409D" w14:textId="77777777" w:rsidR="00C71131" w:rsidRPr="00792B9B" w:rsidRDefault="00C71131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C71131" w:rsidRPr="00792B9B" w14:paraId="6DE861A2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2AC9AD50" w14:textId="77777777" w:rsidR="00C71131" w:rsidRPr="00305590" w:rsidRDefault="00C71131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160AAD95" w14:textId="77777777" w:rsidR="00C71131" w:rsidRPr="00305590" w:rsidRDefault="00C71131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32B1E69A" w14:textId="77777777" w:rsidR="00C71131" w:rsidRPr="00305590" w:rsidRDefault="00C71131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C71131" w:rsidRPr="00792B9B" w14:paraId="370033D8" w14:textId="77777777" w:rsidTr="00305590">
        <w:tc>
          <w:tcPr>
            <w:tcW w:w="1278" w:type="dxa"/>
          </w:tcPr>
          <w:p w14:paraId="06F66CD4" w14:textId="77777777" w:rsidR="00C71131" w:rsidRDefault="00C71131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6B9C6ED" w14:textId="77777777" w:rsidR="00C71131" w:rsidRDefault="00C71131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01137A2" w14:textId="77777777" w:rsidR="00C71131" w:rsidRDefault="00C7113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F900AE7" w14:textId="77777777" w:rsidR="00C71131" w:rsidRDefault="00C7113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3FF43F1" w14:textId="77777777" w:rsidR="00C71131" w:rsidRDefault="00C7113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2DE507E" w14:textId="77777777" w:rsidR="00C71131" w:rsidRDefault="00C7113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5C2A061" w14:textId="77777777" w:rsidR="00C71131" w:rsidRDefault="00C7113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68F8255" w14:textId="77777777" w:rsidR="00C71131" w:rsidRDefault="00C7113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87C03C" w14:textId="77777777" w:rsidR="00C71131" w:rsidRDefault="00C7113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4E690F9" w14:textId="77777777" w:rsidR="00C71131" w:rsidRDefault="00C7113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C544566" w14:textId="77777777" w:rsidR="00C71131" w:rsidRDefault="00C7113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7F72295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EF6A7BE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78DCFEF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66EC83D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304796A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DB2CC9F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F60C5EF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E9610F5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E154426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0E421AD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AECA258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31CE228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61D1C2E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5CEF019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EDDAB53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9026A7D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CBC275C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93EC81D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88FFC9E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6DB0B72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C52EA49" w14:textId="77777777" w:rsidR="00C71131" w:rsidRPr="00FB5A89" w:rsidRDefault="00C71131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63F2AC23" w14:textId="77777777" w:rsidR="00C71131" w:rsidRPr="00792B9B" w:rsidRDefault="00C71131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068A8AC" w14:textId="77777777" w:rsidR="004D7B42" w:rsidRPr="00E90294" w:rsidRDefault="004D7B42" w:rsidP="004D7B42">
            <w:pPr>
              <w:shd w:val="clear" w:color="auto" w:fill="FDE9D9" w:themeFill="accent6" w:themeFillTint="3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E90294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اتجاه تغيّر متتالية</w:t>
            </w:r>
          </w:p>
          <w:p w14:paraId="3A1BAB79" w14:textId="77777777" w:rsidR="004D7B42" w:rsidRPr="00E90294" w:rsidRDefault="004D7B42" w:rsidP="004D7B42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528E0464" w14:textId="77777777" w:rsidR="004D7B42" w:rsidRPr="00E90294" w:rsidRDefault="004D7B42" w:rsidP="004D7B42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E90294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تعريف:</w:t>
            </w:r>
          </w:p>
          <w:p w14:paraId="2D4B5C73" w14:textId="77777777" w:rsidR="004D7B42" w:rsidRPr="00E90294" w:rsidRDefault="004D7B42" w:rsidP="004D7B42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3F2685BD" w14:textId="77777777" w:rsidR="004D7B42" w:rsidRPr="00E90294" w:rsidRDefault="004D7B42" w:rsidP="004D7B42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E90294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480" w:dyaOrig="400" w14:anchorId="199CA09D">
                <v:shape id="_x0000_i1159" type="#_x0000_t75" style="width:24pt;height:20.25pt" o:ole="">
                  <v:imagedata r:id="rId132" o:title=""/>
                </v:shape>
                <o:OLEObject Type="Embed" ProgID="Equation.DSMT4" ShapeID="_x0000_i1159" DrawAspect="Content" ObjectID="_1806441707" r:id="rId133"/>
              </w:object>
            </w:r>
            <w:r w:rsidRPr="00E90294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متتالية معرفة على</w:t>
            </w:r>
            <w:r w:rsidRPr="00E90294">
              <w:rPr>
                <w:rFonts w:ascii="Amiri" w:hAnsi="Amiri" w:cs="Amiri"/>
                <w:position w:val="-6"/>
                <w:sz w:val="28"/>
                <w:szCs w:val="28"/>
                <w:rtl/>
                <w:lang w:bidi="ar-DZ"/>
              </w:rPr>
              <w:object w:dxaOrig="260" w:dyaOrig="279" w14:anchorId="28CA59B0">
                <v:shape id="_x0000_i1160" type="#_x0000_t75" style="width:12.75pt;height:14.25pt" o:ole="">
                  <v:imagedata r:id="rId134" o:title=""/>
                </v:shape>
                <o:OLEObject Type="Embed" ProgID="Equation.DSMT4" ShapeID="_x0000_i1160" DrawAspect="Content" ObjectID="_1806441708" r:id="rId135"/>
              </w:object>
            </w:r>
            <w:r w:rsidRPr="00E90294">
              <w:rPr>
                <w:rFonts w:ascii="Amiri" w:hAnsi="Amiri" w:cs="Amiri"/>
                <w:sz w:val="28"/>
                <w:szCs w:val="28"/>
                <w:rtl/>
                <w:lang w:bidi="ar-DZ"/>
              </w:rPr>
              <w:t>.</w:t>
            </w:r>
          </w:p>
          <w:p w14:paraId="43E574F5" w14:textId="77777777" w:rsidR="004D7B42" w:rsidRPr="00E90294" w:rsidRDefault="004D7B42" w:rsidP="004D7B42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E90294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نقول إنّ </w:t>
            </w:r>
            <w:r w:rsidRPr="00E90294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480" w:dyaOrig="400" w14:anchorId="75DF86AE">
                <v:shape id="_x0000_i1161" type="#_x0000_t75" style="width:24pt;height:20.25pt" o:ole="">
                  <v:imagedata r:id="rId132" o:title=""/>
                </v:shape>
                <o:OLEObject Type="Embed" ProgID="Equation.DSMT4" ShapeID="_x0000_i1161" DrawAspect="Content" ObjectID="_1806441709" r:id="rId136"/>
              </w:object>
            </w:r>
            <w:r w:rsidRPr="00E90294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متتالية متزايدة تماما عندما يكون من أجل كلّ عدد طبيعي </w:t>
            </w:r>
            <w:r w:rsidRPr="00E90294">
              <w:rPr>
                <w:rFonts w:ascii="Amiri" w:hAnsi="Amiri" w:cs="Amiri"/>
                <w:position w:val="-6"/>
                <w:sz w:val="28"/>
                <w:szCs w:val="28"/>
                <w:rtl/>
                <w:lang w:bidi="ar-DZ"/>
              </w:rPr>
              <w:object w:dxaOrig="200" w:dyaOrig="220" w14:anchorId="1B3EC7EF">
                <v:shape id="_x0000_i1162" type="#_x0000_t75" style="width:9.75pt;height:11.25pt" o:ole="">
                  <v:imagedata r:id="rId137" o:title=""/>
                </v:shape>
                <o:OLEObject Type="Embed" ProgID="Equation.3" ShapeID="_x0000_i1162" DrawAspect="Content" ObjectID="_1806441710" r:id="rId138"/>
              </w:object>
            </w:r>
            <w:r w:rsidRPr="00E90294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: </w:t>
            </w:r>
            <w:r w:rsidRPr="00E90294">
              <w:rPr>
                <w:rFonts w:ascii="Amiri" w:hAnsi="Amiri" w:cs="Amiri"/>
                <w:position w:val="-12"/>
                <w:sz w:val="28"/>
                <w:szCs w:val="28"/>
                <w:rtl/>
                <w:lang w:bidi="ar-DZ"/>
              </w:rPr>
              <w:object w:dxaOrig="420" w:dyaOrig="360" w14:anchorId="5288E614">
                <v:shape id="_x0000_i1163" type="#_x0000_t75" style="width:21pt;height:18pt" o:ole="">
                  <v:imagedata r:id="rId139" o:title=""/>
                </v:shape>
                <o:OLEObject Type="Embed" ProgID="Equation.3" ShapeID="_x0000_i1163" DrawAspect="Content" ObjectID="_1806441711" r:id="rId140"/>
              </w:object>
            </w:r>
            <w:r w:rsidRPr="00E90294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E90294">
              <w:rPr>
                <w:rFonts w:ascii="Amiri" w:hAnsi="Amiri" w:cs="Amiri"/>
                <w:sz w:val="28"/>
                <w:szCs w:val="28"/>
                <w:lang w:bidi="ar-DZ"/>
              </w:rPr>
              <w:sym w:font="Symbol" w:char="F03C"/>
            </w:r>
            <w:r w:rsidRPr="00E90294">
              <w:rPr>
                <w:rFonts w:ascii="Amiri" w:hAnsi="Amiri" w:cs="Amiri"/>
                <w:position w:val="-12"/>
                <w:sz w:val="28"/>
                <w:szCs w:val="28"/>
                <w:rtl/>
                <w:lang w:bidi="ar-DZ"/>
              </w:rPr>
              <w:object w:dxaOrig="260" w:dyaOrig="360" w14:anchorId="68EF6754">
                <v:shape id="_x0000_i1164" type="#_x0000_t75" style="width:12.75pt;height:18pt" o:ole="">
                  <v:imagedata r:id="rId141" o:title=""/>
                </v:shape>
                <o:OLEObject Type="Embed" ProgID="Equation.3" ShapeID="_x0000_i1164" DrawAspect="Content" ObjectID="_1806441712" r:id="rId142"/>
              </w:object>
            </w:r>
            <w:r w:rsidRPr="00E90294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</w:t>
            </w:r>
          </w:p>
          <w:p w14:paraId="54C4B7EA" w14:textId="77777777" w:rsidR="004D7B42" w:rsidRPr="0014592A" w:rsidRDefault="004D7B42" w:rsidP="004D7B42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E90294">
              <w:rPr>
                <w:rFonts w:ascii="Amiri" w:hAnsi="Amiri" w:cs="Amiri"/>
                <w:sz w:val="28"/>
                <w:szCs w:val="28"/>
                <w:rtl/>
                <w:lang w:bidi="ar-DZ"/>
              </w:rPr>
              <w:t>نقول إنّ</w:t>
            </w:r>
            <w:r w:rsidRPr="00E90294">
              <w:rPr>
                <w:rFonts w:ascii="Amiri" w:hAnsi="Amiri" w:cs="Amiri"/>
                <w:position w:val="-14"/>
                <w:sz w:val="28"/>
                <w:szCs w:val="28"/>
                <w:lang w:bidi="ar-DZ"/>
              </w:rPr>
              <w:object w:dxaOrig="480" w:dyaOrig="400" w14:anchorId="435BE818">
                <v:shape id="_x0000_i1165" type="#_x0000_t75" style="width:24pt;height:20.25pt" o:ole="">
                  <v:imagedata r:id="rId132" o:title=""/>
                </v:shape>
                <o:OLEObject Type="Embed" ProgID="Equation.DSMT4" ShapeID="_x0000_i1165" DrawAspect="Content" ObjectID="_1806441713" r:id="rId143"/>
              </w:object>
            </w:r>
            <w:r w:rsidRPr="00E90294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متتالية متناقصة تماما عندما يكون من أجل كلّ عدد طبيعي </w:t>
            </w:r>
            <w:r w:rsidRPr="00E90294">
              <w:rPr>
                <w:rFonts w:ascii="Amiri" w:hAnsi="Amiri" w:cs="Amiri"/>
                <w:position w:val="-6"/>
                <w:sz w:val="28"/>
                <w:szCs w:val="28"/>
                <w:rtl/>
                <w:lang w:bidi="ar-DZ"/>
              </w:rPr>
              <w:object w:dxaOrig="200" w:dyaOrig="220" w14:anchorId="37E3ADBF">
                <v:shape id="_x0000_i1166" type="#_x0000_t75" style="width:9.75pt;height:11.25pt" o:ole="">
                  <v:imagedata r:id="rId137" o:title=""/>
                </v:shape>
                <o:OLEObject Type="Embed" ProgID="Equation.3" ShapeID="_x0000_i1166" DrawAspect="Content" ObjectID="_1806441714" r:id="rId144"/>
              </w:object>
            </w:r>
            <w:r w:rsidRPr="0014592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 </w:t>
            </w:r>
            <w:r w:rsidRPr="00E90294">
              <w:rPr>
                <w:rFonts w:ascii="Amiri" w:hAnsi="Amiri" w:cs="Amiri"/>
                <w:position w:val="-12"/>
                <w:sz w:val="28"/>
                <w:szCs w:val="28"/>
                <w:rtl/>
                <w:lang w:bidi="ar-DZ"/>
              </w:rPr>
              <w:object w:dxaOrig="420" w:dyaOrig="360" w14:anchorId="348D47BD">
                <v:shape id="_x0000_i1167" type="#_x0000_t75" style="width:21pt;height:18pt" o:ole="">
                  <v:imagedata r:id="rId139" o:title=""/>
                </v:shape>
                <o:OLEObject Type="Embed" ProgID="Equation.3" ShapeID="_x0000_i1167" DrawAspect="Content" ObjectID="_1806441715" r:id="rId145"/>
              </w:object>
            </w:r>
            <w:r w:rsidRPr="0014592A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E90294">
              <w:rPr>
                <w:rFonts w:ascii="Amiri" w:hAnsi="Amiri" w:cs="Amiri"/>
                <w:sz w:val="28"/>
                <w:szCs w:val="28"/>
                <w:lang w:bidi="ar-DZ"/>
              </w:rPr>
              <w:sym w:font="Symbol" w:char="F03E"/>
            </w:r>
            <w:r w:rsidRPr="00E90294">
              <w:rPr>
                <w:rFonts w:ascii="Amiri" w:hAnsi="Amiri" w:cs="Amiri"/>
                <w:position w:val="-12"/>
                <w:sz w:val="28"/>
                <w:szCs w:val="28"/>
                <w:rtl/>
                <w:lang w:bidi="ar-DZ"/>
              </w:rPr>
              <w:object w:dxaOrig="260" w:dyaOrig="360" w14:anchorId="2B05DED9">
                <v:shape id="_x0000_i1168" type="#_x0000_t75" style="width:12.75pt;height:18pt" o:ole="">
                  <v:imagedata r:id="rId141" o:title=""/>
                </v:shape>
                <o:OLEObject Type="Embed" ProgID="Equation.3" ShapeID="_x0000_i1168" DrawAspect="Content" ObjectID="_1806441716" r:id="rId146"/>
              </w:object>
            </w:r>
          </w:p>
          <w:p w14:paraId="19D06ED7" w14:textId="77777777" w:rsidR="004D7B42" w:rsidRDefault="004D7B42" w:rsidP="004D7B42">
            <w:pPr>
              <w:bidi/>
              <w:ind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6C38F7FB" w14:textId="77777777" w:rsidR="004D7B42" w:rsidRPr="000E1096" w:rsidRDefault="004D7B42" w:rsidP="004D7B42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  <w:r w:rsidRPr="000E1096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مثال: </w:t>
            </w: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ت 35، ت </w:t>
            </w:r>
            <w:proofErr w:type="gramStart"/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39 ،</w:t>
            </w:r>
            <w:proofErr w:type="gramEnd"/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ت 37 ص 169</w:t>
            </w:r>
          </w:p>
          <w:p w14:paraId="608E5C21" w14:textId="77777777" w:rsidR="004D7B42" w:rsidRDefault="004D7B42" w:rsidP="004D7B42">
            <w:pPr>
              <w:bidi/>
              <w:ind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5071593F" w14:textId="77777777" w:rsidR="004D7B42" w:rsidRDefault="004D7B42" w:rsidP="004D7B42">
            <w:pPr>
              <w:bidi/>
              <w:ind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7799803" w14:textId="77777777" w:rsidR="004D7B42" w:rsidRDefault="004D7B42" w:rsidP="004D7B42">
            <w:pPr>
              <w:bidi/>
              <w:rPr>
                <w:rFonts w:ascii="Arial" w:hAnsi="Arial" w:cs="Arial"/>
                <w:color w:val="FF0000"/>
                <w:sz w:val="28"/>
                <w:szCs w:val="28"/>
                <w:rtl/>
                <w:lang w:bidi="ar-DZ"/>
              </w:rPr>
            </w:pPr>
            <w:r w:rsidRPr="000D4664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طريقة</w:t>
            </w:r>
            <w:r w:rsidRPr="00CB2859">
              <w:rPr>
                <w:rFonts w:ascii="Arial" w:hAnsi="Arial" w:cs="Arial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14:paraId="7EC9618F" w14:textId="77777777" w:rsidR="004D7B42" w:rsidRDefault="004D7B42" w:rsidP="004D7B42">
            <w:pPr>
              <w:bidi/>
              <w:rPr>
                <w:rFonts w:ascii="Arial" w:hAnsi="Arial" w:cs="Arial"/>
                <w:color w:val="FF0000"/>
                <w:sz w:val="28"/>
                <w:szCs w:val="28"/>
                <w:rtl/>
                <w:lang w:bidi="ar-DZ"/>
              </w:rPr>
            </w:pPr>
          </w:p>
          <w:p w14:paraId="0EB0AD2E" w14:textId="77777777" w:rsidR="004D7B42" w:rsidRPr="00D064DF" w:rsidRDefault="004D7B42" w:rsidP="004D7B42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D064DF">
              <w:rPr>
                <w:rFonts w:ascii="Amiri" w:hAnsi="Amiri" w:cs="Amiri"/>
                <w:sz w:val="28"/>
                <w:szCs w:val="28"/>
                <w:rtl/>
              </w:rPr>
              <w:t>لدراسة اتجاه تغير متتالية</w:t>
            </w:r>
            <w:r w:rsidRPr="00D064DF">
              <w:rPr>
                <w:rFonts w:ascii="Amiri" w:hAnsi="Amiri" w:cs="Amiri"/>
                <w:position w:val="-12"/>
                <w:sz w:val="28"/>
                <w:szCs w:val="28"/>
              </w:rPr>
              <w:object w:dxaOrig="460" w:dyaOrig="360" w14:anchorId="1B4305B9">
                <v:shape id="_x0000_i1169" type="#_x0000_t75" style="width:23.25pt;height:18pt" o:ole="">
                  <v:imagedata r:id="rId147" o:title=""/>
                </v:shape>
                <o:OLEObject Type="Embed" ProgID="Equation.DSMT4" ShapeID="_x0000_i1169" DrawAspect="Content" ObjectID="_1806441717" r:id="rId148"/>
              </w:object>
            </w:r>
            <w:r w:rsidRPr="00D064DF">
              <w:rPr>
                <w:rFonts w:ascii="Amiri" w:hAnsi="Amiri" w:cs="Amiri"/>
                <w:sz w:val="28"/>
                <w:szCs w:val="28"/>
                <w:rtl/>
              </w:rPr>
              <w:t xml:space="preserve"> يمكن أن:</w:t>
            </w:r>
          </w:p>
          <w:p w14:paraId="2AF06580" w14:textId="77777777" w:rsidR="004D7B42" w:rsidRPr="00D064DF" w:rsidRDefault="004D7B42" w:rsidP="004D7B42">
            <w:pPr>
              <w:numPr>
                <w:ilvl w:val="0"/>
                <w:numId w:val="28"/>
              </w:num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D064DF">
              <w:rPr>
                <w:rFonts w:ascii="Amiri" w:hAnsi="Amiri" w:cs="Amiri"/>
                <w:sz w:val="28"/>
                <w:szCs w:val="28"/>
                <w:rtl/>
              </w:rPr>
              <w:t>ندرس إشارة</w:t>
            </w:r>
            <w:r w:rsidRPr="00D064DF">
              <w:rPr>
                <w:rFonts w:ascii="Amiri" w:hAnsi="Amiri" w:cs="Amiri"/>
                <w:position w:val="-12"/>
                <w:sz w:val="28"/>
                <w:szCs w:val="28"/>
              </w:rPr>
              <w:object w:dxaOrig="820" w:dyaOrig="360" w14:anchorId="753F4A58">
                <v:shape id="_x0000_i1170" type="#_x0000_t75" style="width:41.25pt;height:18pt" o:ole="">
                  <v:imagedata r:id="rId149" o:title=""/>
                </v:shape>
                <o:OLEObject Type="Embed" ProgID="Equation.DSMT4" ShapeID="_x0000_i1170" DrawAspect="Content" ObjectID="_1806441718" r:id="rId150"/>
              </w:object>
            </w:r>
            <w:r w:rsidRPr="00D064DF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</w:p>
          <w:p w14:paraId="6372A448" w14:textId="77777777" w:rsidR="004D7B42" w:rsidRPr="003C2808" w:rsidRDefault="004D7B42" w:rsidP="004D7B42">
            <w:pPr>
              <w:numPr>
                <w:ilvl w:val="0"/>
                <w:numId w:val="28"/>
              </w:numPr>
              <w:bidi/>
              <w:rPr>
                <w:rFonts w:ascii="Amiri" w:hAnsi="Amiri" w:cs="Amiri"/>
                <w:sz w:val="28"/>
                <w:szCs w:val="28"/>
              </w:rPr>
            </w:pPr>
            <w:r w:rsidRPr="00D064DF">
              <w:rPr>
                <w:rFonts w:ascii="Amiri" w:hAnsi="Amiri" w:cs="Amiri" w:hint="cs"/>
                <w:sz w:val="28"/>
                <w:szCs w:val="28"/>
                <w:rtl/>
              </w:rPr>
              <w:t>نقارن</w:t>
            </w:r>
            <w:r w:rsidRPr="00D064DF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D064DF">
              <w:rPr>
                <w:rFonts w:ascii="Amiri" w:hAnsi="Amiri" w:cs="Amiri"/>
                <w:sz w:val="28"/>
                <w:szCs w:val="28"/>
                <w:rtl/>
              </w:rPr>
              <w:t>بين</w:t>
            </w:r>
            <w:r w:rsidRPr="00D064DF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D064DF">
              <w:rPr>
                <w:rFonts w:ascii="Amiri" w:hAnsi="Amiri" w:cs="Amiri"/>
                <w:position w:val="-30"/>
                <w:sz w:val="28"/>
                <w:szCs w:val="28"/>
              </w:rPr>
              <w:object w:dxaOrig="460" w:dyaOrig="680" w14:anchorId="1813FE65">
                <v:shape id="_x0000_i1171" type="#_x0000_t75" style="width:23.25pt;height:33.75pt" o:ole="">
                  <v:imagedata r:id="rId151" o:title=""/>
                </v:shape>
                <o:OLEObject Type="Embed" ProgID="Equation.DSMT4" ShapeID="_x0000_i1171" DrawAspect="Content" ObjectID="_1806441719" r:id="rId152"/>
              </w:object>
            </w:r>
            <w:r w:rsidRPr="00D064DF">
              <w:rPr>
                <w:rFonts w:ascii="Amiri" w:hAnsi="Amiri" w:cs="Amiri"/>
                <w:sz w:val="28"/>
                <w:szCs w:val="28"/>
                <w:rtl/>
              </w:rPr>
              <w:t xml:space="preserve">  </w:t>
            </w:r>
            <w:r w:rsidRPr="00D064DF">
              <w:rPr>
                <w:rFonts w:ascii="Amiri" w:hAnsi="Amiri" w:cs="Amiri" w:hint="cs"/>
                <w:sz w:val="28"/>
                <w:szCs w:val="28"/>
                <w:rtl/>
              </w:rPr>
              <w:t>و1</w:t>
            </w:r>
            <w:r w:rsidRPr="00D064DF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(حدود المتتالية </w:t>
            </w:r>
            <w:r w:rsidRPr="00D064DF">
              <w:rPr>
                <w:rFonts w:ascii="Amiri" w:hAnsi="Amiri" w:cs="Amiri"/>
                <w:position w:val="-12"/>
                <w:sz w:val="28"/>
                <w:szCs w:val="28"/>
              </w:rPr>
              <w:object w:dxaOrig="460" w:dyaOrig="360" w14:anchorId="521315DF">
                <v:shape id="_x0000_i1172" type="#_x0000_t75" style="width:23.25pt;height:18pt" o:ole="">
                  <v:imagedata r:id="rId147" o:title=""/>
                </v:shape>
                <o:OLEObject Type="Embed" ProgID="Equation.DSMT4" ShapeID="_x0000_i1172" DrawAspect="Content" ObjectID="_1806441720" r:id="rId153"/>
              </w:object>
            </w:r>
            <w:r>
              <w:rPr>
                <w:rFonts w:ascii="Amiri" w:hAnsi="Amiri" w:cs="Amiri"/>
                <w:sz w:val="28"/>
                <w:szCs w:val="28"/>
              </w:rPr>
              <w:t xml:space="preserve"> 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من نفس الإشارة)</w:t>
            </w:r>
          </w:p>
          <w:p w14:paraId="4015549E" w14:textId="77777777" w:rsidR="004D7B42" w:rsidRPr="00D064DF" w:rsidRDefault="004D7B42" w:rsidP="004D7B42">
            <w:pPr>
              <w:numPr>
                <w:ilvl w:val="0"/>
                <w:numId w:val="28"/>
              </w:numPr>
              <w:bidi/>
              <w:rPr>
                <w:rFonts w:ascii="Amiri" w:hAnsi="Amiri" w:cs="Amiri"/>
                <w:sz w:val="28"/>
                <w:szCs w:val="28"/>
              </w:rPr>
            </w:pPr>
            <w:r w:rsidRPr="00D064DF">
              <w:rPr>
                <w:rFonts w:ascii="Amiri" w:hAnsi="Amiri" w:cs="Amiri"/>
                <w:sz w:val="28"/>
                <w:szCs w:val="28"/>
                <w:rtl/>
              </w:rPr>
              <w:t>إذا وجدت دالة</w:t>
            </w:r>
            <w:r w:rsidRPr="00D064DF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413AFA28">
                <v:shape id="_x0000_i1173" type="#_x0000_t75" style="width:12pt;height:15.75pt" o:ole="">
                  <v:imagedata r:id="rId154" o:title=""/>
                </v:shape>
                <o:OLEObject Type="Embed" ProgID="Equation.DSMT4" ShapeID="_x0000_i1173" DrawAspect="Content" ObjectID="_1806441721" r:id="rId155"/>
              </w:object>
            </w:r>
            <w:r w:rsidRPr="00D064DF">
              <w:rPr>
                <w:rFonts w:ascii="Amiri" w:hAnsi="Amiri" w:cs="Amiri"/>
                <w:sz w:val="28"/>
                <w:szCs w:val="28"/>
                <w:rtl/>
              </w:rPr>
              <w:t xml:space="preserve"> حيث من أجل كل عدد طبيعي</w:t>
            </w:r>
            <w:r w:rsidRPr="00D064DF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0E9BAAD3">
                <v:shape id="_x0000_i1174" type="#_x0000_t75" style="width:9.75pt;height:11.25pt" o:ole="">
                  <v:imagedata r:id="rId156" o:title=""/>
                </v:shape>
                <o:OLEObject Type="Embed" ProgID="Equation.DSMT4" ShapeID="_x0000_i1174" DrawAspect="Content" ObjectID="_1806441722" r:id="rId157"/>
              </w:object>
            </w:r>
            <w:r w:rsidRPr="00D064DF">
              <w:rPr>
                <w:rFonts w:ascii="Amiri" w:hAnsi="Amiri" w:cs="Amiri"/>
                <w:sz w:val="28"/>
                <w:szCs w:val="28"/>
                <w:rtl/>
              </w:rPr>
              <w:t xml:space="preserve"> :</w:t>
            </w:r>
            <w:r w:rsidRPr="00D064DF">
              <w:rPr>
                <w:rFonts w:ascii="Amiri" w:hAnsi="Amiri" w:cs="Amiri"/>
                <w:position w:val="-12"/>
                <w:sz w:val="28"/>
                <w:szCs w:val="28"/>
              </w:rPr>
              <w:object w:dxaOrig="999" w:dyaOrig="360" w14:anchorId="04F50F69">
                <v:shape id="_x0000_i1175" type="#_x0000_t75" style="width:50.25pt;height:18pt" o:ole="">
                  <v:imagedata r:id="rId158" o:title=""/>
                </v:shape>
                <o:OLEObject Type="Embed" ProgID="Equation.DSMT4" ShapeID="_x0000_i1175" DrawAspect="Content" ObjectID="_1806441723" r:id="rId159"/>
              </w:object>
            </w:r>
            <w:r w:rsidRPr="00D064DF">
              <w:rPr>
                <w:rFonts w:ascii="Amiri" w:hAnsi="Amiri" w:cs="Amiri"/>
                <w:sz w:val="28"/>
                <w:szCs w:val="28"/>
              </w:rPr>
              <w:t xml:space="preserve">  </w:t>
            </w:r>
            <w:r w:rsidRPr="00D064DF">
              <w:rPr>
                <w:rFonts w:ascii="Amiri" w:hAnsi="Amiri" w:cs="Amiri"/>
                <w:sz w:val="28"/>
                <w:szCs w:val="28"/>
                <w:rtl/>
              </w:rPr>
              <w:t>ندرس تغيرات الدالة</w:t>
            </w:r>
            <w:r w:rsidRPr="00D064DF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485CEFCF">
                <v:shape id="_x0000_i1176" type="#_x0000_t75" style="width:12pt;height:15.75pt" o:ole="">
                  <v:imagedata r:id="rId160" o:title=""/>
                </v:shape>
                <o:OLEObject Type="Embed" ProgID="Equation.DSMT4" ShapeID="_x0000_i1176" DrawAspect="Content" ObjectID="_1806441724" r:id="rId161"/>
              </w:object>
            </w:r>
            <w:r w:rsidRPr="00D064DF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D064DF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0D5C11E9" w14:textId="77777777" w:rsidR="004D7B42" w:rsidRDefault="004D7B42" w:rsidP="004D7B42">
            <w:pPr>
              <w:bidi/>
              <w:rPr>
                <w:rFonts w:ascii="Arial" w:hAnsi="Arial" w:cs="Arial"/>
                <w:color w:val="FF0000"/>
                <w:sz w:val="28"/>
                <w:szCs w:val="28"/>
                <w:rtl/>
                <w:lang w:bidi="ar-DZ"/>
              </w:rPr>
            </w:pPr>
          </w:p>
          <w:p w14:paraId="2027C953" w14:textId="77777777" w:rsidR="004D7B42" w:rsidRPr="00D064DF" w:rsidRDefault="004D7B42" w:rsidP="004D7B42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6FC2AEB4" w14:textId="77777777" w:rsidR="00C71131" w:rsidRPr="00792B9B" w:rsidRDefault="00C71131" w:rsidP="008251D7">
            <w:pPr>
              <w:bidi/>
              <w:ind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79" w:type="dxa"/>
          </w:tcPr>
          <w:p w14:paraId="1AB51020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F386249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11F4903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40BE4C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6D14B03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237824" w14:textId="77777777" w:rsidR="004D7B42" w:rsidRDefault="004D7B42" w:rsidP="004D7B42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E757005" w14:textId="77777777" w:rsidR="004D7B42" w:rsidRDefault="004D7B42" w:rsidP="004D7B42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ADCA48" w14:textId="77777777" w:rsidR="004D7B42" w:rsidRDefault="004D7B42" w:rsidP="004D7B42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94005EA" w14:textId="77777777" w:rsidR="004D7B42" w:rsidRDefault="004D7B42" w:rsidP="004D7B42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CE8FFE" w14:textId="77777777" w:rsidR="004D7B42" w:rsidRDefault="004D7B42" w:rsidP="004D7B42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75340FF" w14:textId="77777777" w:rsidR="004D7B42" w:rsidRDefault="004D7B42" w:rsidP="004D7B42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9FC2F5E" w14:textId="77777777" w:rsidR="004D7B42" w:rsidRDefault="004D7B42" w:rsidP="004D7B42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092CBE4" w14:textId="77777777" w:rsidR="004D7B42" w:rsidRDefault="004D7B42" w:rsidP="004D7B42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9800FB" w14:textId="77777777" w:rsidR="004D7B42" w:rsidRPr="004D7B42" w:rsidRDefault="004D7B42" w:rsidP="004D7B42">
            <w:pPr>
              <w:bidi/>
              <w:rPr>
                <w:rFonts w:cstheme="minorHAnsi"/>
                <w:color w:val="7F7F7F" w:themeColor="text1" w:themeTint="80"/>
                <w:rtl/>
              </w:rPr>
            </w:pPr>
            <w:r w:rsidRPr="004D7B42">
              <w:rPr>
                <w:rFonts w:cstheme="minorHAnsi" w:hint="cs"/>
                <w:color w:val="7F7F7F" w:themeColor="text1" w:themeTint="80"/>
                <w:rtl/>
              </w:rPr>
              <w:t>مثلا:</w:t>
            </w:r>
          </w:p>
          <w:p w14:paraId="6E6A93B8" w14:textId="77777777" w:rsidR="004D7B42" w:rsidRPr="004D7B42" w:rsidRDefault="004D7B42" w:rsidP="004D7B42">
            <w:pPr>
              <w:bidi/>
              <w:rPr>
                <w:rFonts w:cstheme="minorHAnsi"/>
                <w:color w:val="7F7F7F" w:themeColor="text1" w:themeTint="80"/>
                <w:rtl/>
              </w:rPr>
            </w:pPr>
            <w:r w:rsidRPr="004D7B42">
              <w:rPr>
                <w:rFonts w:ascii="Amiri" w:hAnsi="Amiri" w:cs="Amiri"/>
                <w:color w:val="7F7F7F" w:themeColor="text1" w:themeTint="80"/>
                <w:position w:val="-30"/>
              </w:rPr>
              <w:object w:dxaOrig="800" w:dyaOrig="680" w14:anchorId="305595DA">
                <v:shape id="_x0000_i1195" type="#_x0000_t75" style="width:40.5pt;height:33.75pt" o:ole="">
                  <v:imagedata r:id="rId162" o:title=""/>
                </v:shape>
                <o:OLEObject Type="Embed" ProgID="Equation.DSMT4" ShapeID="_x0000_i1195" DrawAspect="Content" ObjectID="_1806441725" r:id="rId163"/>
              </w:object>
            </w:r>
            <w:r w:rsidRPr="004D7B42">
              <w:rPr>
                <w:rFonts w:ascii="Amiri" w:hAnsi="Amiri" w:cs="Amiri"/>
                <w:color w:val="7F7F7F" w:themeColor="text1" w:themeTint="80"/>
              </w:rPr>
              <w:t> </w:t>
            </w:r>
            <w:r w:rsidRPr="004D7B42">
              <w:rPr>
                <w:rFonts w:ascii="Amiri" w:hAnsi="Amiri" w:cs="Amiri" w:hint="cs"/>
                <w:color w:val="7F7F7F" w:themeColor="text1" w:themeTint="80"/>
                <w:rtl/>
                <w:lang w:bidi="ar-DZ"/>
              </w:rPr>
              <w:t xml:space="preserve"> والحد الأول موجب فإن: </w:t>
            </w:r>
            <w:r w:rsidRPr="004D7B42">
              <w:rPr>
                <w:rFonts w:ascii="Amiri" w:hAnsi="Amiri" w:cs="Amiri"/>
                <w:color w:val="7F7F7F" w:themeColor="text1" w:themeTint="80"/>
                <w:position w:val="-12"/>
              </w:rPr>
              <w:object w:dxaOrig="460" w:dyaOrig="360" w14:anchorId="5E62ABA7">
                <v:shape id="_x0000_i1196" type="#_x0000_t75" style="width:23.25pt;height:18pt" o:ole="">
                  <v:imagedata r:id="rId147" o:title=""/>
                </v:shape>
                <o:OLEObject Type="Embed" ProgID="Equation.DSMT4" ShapeID="_x0000_i1196" DrawAspect="Content" ObjectID="_1806441726" r:id="rId164"/>
              </w:object>
            </w:r>
            <w:r w:rsidRPr="004D7B42">
              <w:rPr>
                <w:rFonts w:ascii="Amiri" w:hAnsi="Amiri" w:cs="Amiri" w:hint="cs"/>
                <w:color w:val="7F7F7F" w:themeColor="text1" w:themeTint="80"/>
                <w:rtl/>
              </w:rPr>
              <w:t xml:space="preserve"> متزايدة</w:t>
            </w:r>
          </w:p>
          <w:p w14:paraId="09B1E179" w14:textId="77777777" w:rsidR="004D7B42" w:rsidRPr="004D7B42" w:rsidRDefault="004D7B42" w:rsidP="004D7B42">
            <w:pPr>
              <w:bidi/>
              <w:rPr>
                <w:rFonts w:cstheme="minorHAnsi"/>
                <w:color w:val="7F7F7F" w:themeColor="text1" w:themeTint="80"/>
                <w:sz w:val="28"/>
                <w:szCs w:val="28"/>
                <w:rtl/>
              </w:rPr>
            </w:pPr>
          </w:p>
          <w:p w14:paraId="08239A87" w14:textId="77777777" w:rsidR="004D7B42" w:rsidRPr="004D7B42" w:rsidRDefault="004D7B42" w:rsidP="004D7B42">
            <w:pPr>
              <w:bidi/>
              <w:rPr>
                <w:rFonts w:cstheme="minorHAnsi"/>
                <w:color w:val="7F7F7F" w:themeColor="text1" w:themeTint="80"/>
                <w:rtl/>
              </w:rPr>
            </w:pPr>
            <w:r w:rsidRPr="004D7B42">
              <w:rPr>
                <w:rFonts w:ascii="Amiri" w:hAnsi="Amiri" w:cs="Amiri"/>
                <w:color w:val="7F7F7F" w:themeColor="text1" w:themeTint="80"/>
                <w:position w:val="-30"/>
              </w:rPr>
              <w:object w:dxaOrig="800" w:dyaOrig="680" w14:anchorId="0A600F3F">
                <v:shape id="_x0000_i1197" type="#_x0000_t75" style="width:40.5pt;height:33.75pt" o:ole="">
                  <v:imagedata r:id="rId165" o:title=""/>
                </v:shape>
                <o:OLEObject Type="Embed" ProgID="Equation.DSMT4" ShapeID="_x0000_i1197" DrawAspect="Content" ObjectID="_1806441727" r:id="rId166"/>
              </w:object>
            </w:r>
            <w:r w:rsidRPr="004D7B42">
              <w:rPr>
                <w:rFonts w:ascii="Amiri" w:hAnsi="Amiri" w:cs="Amiri"/>
                <w:color w:val="7F7F7F" w:themeColor="text1" w:themeTint="80"/>
              </w:rPr>
              <w:t> </w:t>
            </w:r>
            <w:r w:rsidRPr="004D7B42">
              <w:rPr>
                <w:rFonts w:ascii="Amiri" w:hAnsi="Amiri" w:cs="Amiri" w:hint="cs"/>
                <w:color w:val="7F7F7F" w:themeColor="text1" w:themeTint="80"/>
                <w:rtl/>
                <w:lang w:bidi="ar-DZ"/>
              </w:rPr>
              <w:t xml:space="preserve"> والحد الأول سالب فإن: </w:t>
            </w:r>
            <w:r w:rsidRPr="004D7B42">
              <w:rPr>
                <w:rFonts w:ascii="Amiri" w:hAnsi="Amiri" w:cs="Amiri"/>
                <w:color w:val="7F7F7F" w:themeColor="text1" w:themeTint="80"/>
                <w:position w:val="-12"/>
              </w:rPr>
              <w:object w:dxaOrig="460" w:dyaOrig="360" w14:anchorId="223594BE">
                <v:shape id="_x0000_i1198" type="#_x0000_t75" style="width:23.25pt;height:18pt" o:ole="">
                  <v:imagedata r:id="rId147" o:title=""/>
                </v:shape>
                <o:OLEObject Type="Embed" ProgID="Equation.DSMT4" ShapeID="_x0000_i1198" DrawAspect="Content" ObjectID="_1806441728" r:id="rId167"/>
              </w:object>
            </w:r>
            <w:r w:rsidRPr="004D7B42">
              <w:rPr>
                <w:rFonts w:ascii="Amiri" w:hAnsi="Amiri" w:cs="Amiri" w:hint="cs"/>
                <w:color w:val="7F7F7F" w:themeColor="text1" w:themeTint="80"/>
                <w:rtl/>
              </w:rPr>
              <w:t xml:space="preserve"> متناقصة</w:t>
            </w:r>
          </w:p>
          <w:p w14:paraId="3847AA1B" w14:textId="77777777" w:rsidR="004D7B42" w:rsidRDefault="004D7B42" w:rsidP="004D7B42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637B763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2833033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DCE932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6F4EA65" w14:textId="77777777" w:rsidR="00C71131" w:rsidRDefault="00C71131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CF53BB5" w14:textId="77777777" w:rsidR="002074E0" w:rsidRPr="00792B9B" w:rsidRDefault="002074E0" w:rsidP="002074E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4F770988" w14:textId="77777777" w:rsidR="00C71131" w:rsidRDefault="00C71131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3AA3D0" wp14:editId="77AB3821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1623023698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7B51D" w14:textId="77777777" w:rsidR="00C71131" w:rsidRPr="00305590" w:rsidRDefault="00C71131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47FBEB35" w14:textId="23BE90AD" w:rsidR="00C71131" w:rsidRPr="00305590" w:rsidRDefault="00C71131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  <w:r w:rsidR="002074E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2074E0" w:rsidRPr="008060CA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</w:rPr>
                              <w:t xml:space="preserve">تعريف متتالية حسابية </w:t>
                            </w:r>
                            <w:proofErr w:type="gramStart"/>
                            <w:r w:rsidR="002074E0" w:rsidRPr="008060CA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</w:rPr>
                              <w:t>و طريقة</w:t>
                            </w:r>
                            <w:proofErr w:type="gramEnd"/>
                            <w:r w:rsidR="002074E0" w:rsidRPr="008060CA">
                              <w:rPr>
                                <w:rFonts w:ascii="Amiri" w:hAnsi="Amiri" w:cs="Amiri"/>
                                <w:sz w:val="24"/>
                                <w:szCs w:val="24"/>
                                <w:rtl/>
                              </w:rPr>
                              <w:t xml:space="preserve"> تحديدها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3AA3D0" id="_x0000_s1037" style="position:absolute;left:0;text-align:left;margin-left:-46.15pt;margin-top:66.05pt;width:543pt;height:53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" fillcolor="white [3201]" strokecolor="black [3213]" strokeweight="2pt">
                <v:textbox>
                  <w:txbxContent>
                    <w:p w14:paraId="4647B51D" w14:textId="77777777" w:rsidR="00C71131" w:rsidRPr="00305590" w:rsidRDefault="00C71131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47FBEB35" w14:textId="23BE90AD" w:rsidR="00C71131" w:rsidRPr="00305590" w:rsidRDefault="00C71131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  <w:r w:rsidR="002074E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2074E0" w:rsidRPr="008060CA">
                        <w:rPr>
                          <w:rFonts w:ascii="Amiri" w:hAnsi="Amiri" w:cs="Amiri"/>
                          <w:sz w:val="24"/>
                          <w:szCs w:val="24"/>
                          <w:rtl/>
                        </w:rPr>
                        <w:t xml:space="preserve">تعريف متتالية حسابية </w:t>
                      </w:r>
                      <w:proofErr w:type="gramStart"/>
                      <w:r w:rsidR="002074E0" w:rsidRPr="008060CA">
                        <w:rPr>
                          <w:rFonts w:ascii="Amiri" w:hAnsi="Amiri" w:cs="Amiri"/>
                          <w:sz w:val="24"/>
                          <w:szCs w:val="24"/>
                          <w:rtl/>
                        </w:rPr>
                        <w:t>و طريقة</w:t>
                      </w:r>
                      <w:proofErr w:type="gramEnd"/>
                      <w:r w:rsidR="002074E0" w:rsidRPr="008060CA">
                        <w:rPr>
                          <w:rFonts w:ascii="Amiri" w:hAnsi="Amiri" w:cs="Amiri"/>
                          <w:sz w:val="24"/>
                          <w:szCs w:val="24"/>
                          <w:rtl/>
                        </w:rPr>
                        <w:t xml:space="preserve"> تحديدها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E953475" wp14:editId="3D0A710D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1035915362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96D2A" w14:textId="4C3718FC" w:rsidR="00C71131" w:rsidRPr="00305590" w:rsidRDefault="00C71131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2074E0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03 ساعة</w:t>
                            </w:r>
                          </w:p>
                          <w:p w14:paraId="44DDD660" w14:textId="77777777" w:rsidR="00C71131" w:rsidRDefault="00C71131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953475" id="_x0000_s1038" style="position:absolute;left:0;text-align:left;margin-left:-44.65pt;margin-top:.8pt;width:100.5pt;height:58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" fillcolor="white [3201]" strokecolor="black [3213]" strokeweight="2pt">
                <v:textbox>
                  <w:txbxContent>
                    <w:p w14:paraId="5DF96D2A" w14:textId="4C3718FC" w:rsidR="00C71131" w:rsidRPr="00305590" w:rsidRDefault="00C71131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2074E0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03 ساعة</w:t>
                      </w:r>
                    </w:p>
                    <w:p w14:paraId="44DDD660" w14:textId="77777777" w:rsidR="00C71131" w:rsidRDefault="00C71131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49FE600" wp14:editId="15476585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60374333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C4815" w14:textId="77777777" w:rsidR="00C71131" w:rsidRPr="00305590" w:rsidRDefault="00C71131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الثا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نية علوم تجريبية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9FE600" id="_x0000_s1039" style="position:absolute;left:0;text-align:left;margin-left:396.35pt;margin-top:-.7pt;width:100.5pt;height:62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" fillcolor="white [3201]" strokecolor="black [3213]" strokeweight="2pt">
                <v:textbox>
                  <w:txbxContent>
                    <w:p w14:paraId="000C4815" w14:textId="77777777" w:rsidR="00C71131" w:rsidRPr="00305590" w:rsidRDefault="00C71131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الثا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نية علوم تجريبية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F0E58C9" wp14:editId="1470FD13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784685240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923AB" w14:textId="77777777" w:rsidR="00C71131" w:rsidRPr="00305590" w:rsidRDefault="00C71131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متتاليات العددية</w:t>
                            </w:r>
                          </w:p>
                          <w:p w14:paraId="25AA098D" w14:textId="22DB7C5F" w:rsidR="00C71131" w:rsidRPr="00305590" w:rsidRDefault="00C71131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 w:rsidR="002074E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2074E0" w:rsidRPr="002074E0">
                              <w:rPr>
                                <w:rFonts w:ascii="Amiri" w:hAnsi="Amiri" w:cs="Amiri" w:hint="cs"/>
                                <w:color w:val="7F7F7F" w:themeColor="text1" w:themeTint="8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المتتاليات الحسابية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F0E58C9" id="_x0000_s1040" style="position:absolute;left:0;text-align:left;margin-left:66.35pt;margin-top:1.55pt;width:323.25pt;height:58.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" fillcolor="white [3201]" strokecolor="black [3213]" strokeweight="2pt">
                <v:textbox>
                  <w:txbxContent>
                    <w:p w14:paraId="1C0923AB" w14:textId="77777777" w:rsidR="00C71131" w:rsidRPr="00305590" w:rsidRDefault="00C71131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متتاليات العددية</w:t>
                      </w:r>
                    </w:p>
                    <w:p w14:paraId="25AA098D" w14:textId="22DB7C5F" w:rsidR="00C71131" w:rsidRPr="00305590" w:rsidRDefault="00C71131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 w:rsidR="002074E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="002074E0" w:rsidRPr="002074E0">
                        <w:rPr>
                          <w:rFonts w:ascii="Amiri" w:hAnsi="Amiri" w:cs="Amiri" w:hint="cs"/>
                          <w:color w:val="7F7F7F" w:themeColor="text1" w:themeTint="80"/>
                          <w:sz w:val="26"/>
                          <w:szCs w:val="26"/>
                          <w:rtl/>
                          <w:lang w:bidi="ar-DZ"/>
                        </w:rPr>
                        <w:t>المتتاليات الحسابية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24B595C0" w14:textId="77777777" w:rsidR="00C71131" w:rsidRPr="00792B9B" w:rsidRDefault="00C71131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C71131" w:rsidRPr="00792B9B" w14:paraId="1CCCCE09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653EBD71" w14:textId="77777777" w:rsidR="00C71131" w:rsidRPr="00305590" w:rsidRDefault="00C71131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32F677F6" w14:textId="77777777" w:rsidR="00C71131" w:rsidRPr="00305590" w:rsidRDefault="00C71131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3464DF07" w14:textId="77777777" w:rsidR="00C71131" w:rsidRPr="00305590" w:rsidRDefault="00C71131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C71131" w:rsidRPr="00792B9B" w14:paraId="18E23EB4" w14:textId="77777777" w:rsidTr="00305590">
        <w:tc>
          <w:tcPr>
            <w:tcW w:w="1278" w:type="dxa"/>
          </w:tcPr>
          <w:p w14:paraId="7808F579" w14:textId="77777777" w:rsidR="00C71131" w:rsidRDefault="00C71131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ABE2ABB" w14:textId="77777777" w:rsidR="00C71131" w:rsidRDefault="00C71131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C7A0081" w14:textId="77777777" w:rsidR="00C71131" w:rsidRDefault="00C7113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F723406" w14:textId="77777777" w:rsidR="00C71131" w:rsidRDefault="00C7113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4297E1" w14:textId="77777777" w:rsidR="00C71131" w:rsidRDefault="00C7113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4C97A70" w14:textId="77777777" w:rsidR="00C71131" w:rsidRDefault="00C7113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06B0383" w14:textId="77777777" w:rsidR="00C71131" w:rsidRDefault="00C7113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47296DA" w14:textId="77777777" w:rsidR="00C71131" w:rsidRDefault="00C7113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11F001" w14:textId="77777777" w:rsidR="00C71131" w:rsidRDefault="00C7113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A3122CA" w14:textId="77777777" w:rsidR="00C71131" w:rsidRDefault="00C7113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A1083B5" w14:textId="77777777" w:rsidR="00C71131" w:rsidRDefault="00C7113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99BF45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34BB879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AF0BDD7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0AFD0AE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3E54227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D27D30C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BD8428F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27E4190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0A61471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E6B18E1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DA643E2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E870E44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E3B2663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E3C7C15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170FC7B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692E621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C936BF7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EA18C65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693B1DE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B1B6DCF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6508812" w14:textId="77777777" w:rsidR="00C71131" w:rsidRPr="00FB5A89" w:rsidRDefault="00C71131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0A810DA2" w14:textId="77777777" w:rsidR="00C71131" w:rsidRPr="00792B9B" w:rsidRDefault="00C71131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AA67DC0" w14:textId="77777777" w:rsidR="002074E0" w:rsidRPr="000E1096" w:rsidRDefault="002074E0" w:rsidP="002074E0">
            <w:pPr>
              <w:shd w:val="clear" w:color="auto" w:fill="FDE9D9" w:themeFill="accent6" w:themeFillTint="3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0E1096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05</w:t>
            </w:r>
            <w:r w:rsidRPr="000E1096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ص </w:t>
            </w: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145 (الجزء </w:t>
            </w:r>
            <w:r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</w:rPr>
              <w:t>A</w:t>
            </w: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)</w:t>
            </w:r>
          </w:p>
          <w:p w14:paraId="2032FBB4" w14:textId="77777777" w:rsidR="002074E0" w:rsidRPr="000E1096" w:rsidRDefault="002074E0" w:rsidP="002074E0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5EEEF0C5" w14:textId="77777777" w:rsidR="002074E0" w:rsidRPr="002D090C" w:rsidRDefault="002074E0" w:rsidP="002074E0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0E1096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تعريف:</w:t>
            </w:r>
          </w:p>
          <w:p w14:paraId="0F97A13E" w14:textId="77777777" w:rsidR="002074E0" w:rsidRPr="000E1096" w:rsidRDefault="002074E0" w:rsidP="002074E0">
            <w:pPr>
              <w:bidi/>
              <w:ind w:right="-851"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0E1096">
              <w:rPr>
                <w:rFonts w:ascii="Amiri" w:hAnsi="Amiri" w:cs="Amiri"/>
                <w:sz w:val="28"/>
                <w:szCs w:val="28"/>
                <w:rtl/>
              </w:rPr>
              <w:t>نقول عن متتالية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  <w:r w:rsidRPr="000E1096">
              <w:rPr>
                <w:rFonts w:ascii="Amiri" w:hAnsi="Amiri" w:cs="Amiri"/>
                <w:position w:val="-14"/>
                <w:sz w:val="28"/>
                <w:szCs w:val="28"/>
              </w:rPr>
              <w:object w:dxaOrig="499" w:dyaOrig="420" w14:anchorId="6188421D">
                <v:shape id="_x0000_i1207" type="#_x0000_t75" style="width:24.75pt;height:21pt" o:ole="">
                  <v:imagedata r:id="rId168" o:title=""/>
                </v:shape>
                <o:OLEObject Type="Embed" ProgID="Equation.DSMT4" ShapeID="_x0000_i1207" DrawAspect="Content" ObjectID="_1806441729" r:id="rId169"/>
              </w:object>
            </w:r>
            <w:r w:rsidRPr="000E1096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إنها حسابية إذا وجد عدد حقيقي </w:t>
            </w:r>
            <w:r w:rsidRPr="000E1096">
              <w:rPr>
                <w:rFonts w:ascii="Amiri" w:eastAsiaTheme="minorEastAsia" w:hAnsi="Amiri" w:cs="Amiri"/>
                <w:position w:val="-4"/>
                <w:sz w:val="28"/>
                <w:szCs w:val="28"/>
                <w:lang w:bidi="ar-DZ"/>
              </w:rPr>
              <w:object w:dxaOrig="200" w:dyaOrig="200" w14:anchorId="435D3D88">
                <v:shape id="_x0000_i1208" type="#_x0000_t75" style="width:9.75pt;height:9.75pt" o:ole="">
                  <v:imagedata r:id="rId170" o:title=""/>
                </v:shape>
                <o:OLEObject Type="Embed" ProgID="Equation.DSMT4" ShapeID="_x0000_i1208" DrawAspect="Content" ObjectID="_1806441730" r:id="rId171"/>
              </w:object>
            </w:r>
            <w:r w:rsidRPr="000E1096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>حيث:</w:t>
            </w:r>
          </w:p>
          <w:p w14:paraId="47117BAC" w14:textId="77777777" w:rsidR="002074E0" w:rsidRPr="000E1096" w:rsidRDefault="002074E0" w:rsidP="002074E0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0E1096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من اجل كل عدد طبيعي </w:t>
            </w:r>
            <w:r w:rsidRPr="000E1096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6B0E72EE">
                <v:shape id="_x0000_i1209" type="#_x0000_t75" style="width:9.75pt;height:11.25pt" o:ole="">
                  <v:imagedata r:id="rId172" o:title=""/>
                </v:shape>
                <o:OLEObject Type="Embed" ProgID="Equation.DSMT4" ShapeID="_x0000_i1209" DrawAspect="Content" ObjectID="_1806441731" r:id="rId173"/>
              </w:object>
            </w:r>
            <w:r w:rsidRPr="000E1096">
              <w:rPr>
                <w:rFonts w:ascii="Amiri" w:hAnsi="Amiri" w:cs="Amiri"/>
                <w:sz w:val="28"/>
                <w:szCs w:val="28"/>
                <w:rtl/>
                <w:lang w:bidi="ar-DZ"/>
              </w:rPr>
              <w:t>:</w:t>
            </w:r>
            <w:r w:rsidRPr="000E1096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1300" w:dyaOrig="360" w14:anchorId="245BFD36">
                <v:shape id="_x0000_i1210" type="#_x0000_t75" style="width:65.25pt;height:18pt" o:ole="">
                  <v:imagedata r:id="rId174" o:title=""/>
                </v:shape>
                <o:OLEObject Type="Embed" ProgID="Equation.DSMT4" ShapeID="_x0000_i1210" DrawAspect="Content" ObjectID="_1806441732" r:id="rId175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</w:t>
            </w:r>
            <w:r w:rsidRPr="000E1096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0E1096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يسمى العدد الحقيقي </w:t>
            </w:r>
            <w:r w:rsidRPr="000E1096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>r</w:t>
            </w:r>
            <w:r w:rsidRPr="000E1096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أساس المتتالية </w:t>
            </w:r>
            <w:r w:rsidRPr="000E1096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 xml:space="preserve"> </w:t>
            </w:r>
            <w:r w:rsidRPr="000E1096">
              <w:rPr>
                <w:rFonts w:ascii="Amiri" w:hAnsi="Amiri" w:cs="Amiri"/>
                <w:position w:val="-14"/>
                <w:sz w:val="28"/>
                <w:szCs w:val="28"/>
              </w:rPr>
              <w:object w:dxaOrig="499" w:dyaOrig="420" w14:anchorId="780DD80E">
                <v:shape id="_x0000_i1211" type="#_x0000_t75" style="width:24.75pt;height:21pt" o:ole="">
                  <v:imagedata r:id="rId168" o:title=""/>
                </v:shape>
                <o:OLEObject Type="Embed" ProgID="Equation.DSMT4" ShapeID="_x0000_i1211" DrawAspect="Content" ObjectID="_1806441733" r:id="rId176"/>
              </w:object>
            </w:r>
          </w:p>
          <w:p w14:paraId="04C25F83" w14:textId="77777777" w:rsidR="002074E0" w:rsidRPr="000E1096" w:rsidRDefault="002074E0" w:rsidP="002074E0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2FD6D8E4" w14:textId="77777777" w:rsidR="002074E0" w:rsidRPr="000E1096" w:rsidRDefault="002074E0" w:rsidP="002074E0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0E1096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 01:</w:t>
            </w:r>
            <w:r w:rsidRPr="000E1096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8E655D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 xml:space="preserve">ت </w:t>
            </w:r>
            <w:r w:rsidRPr="008E655D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</w:rPr>
              <w:t>53 ،</w:t>
            </w:r>
            <w:proofErr w:type="gramStart"/>
            <w:r w:rsidRPr="008E655D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</w:rPr>
              <w:t>54 ،</w:t>
            </w:r>
            <w:proofErr w:type="gramEnd"/>
            <w:r w:rsidRPr="008E655D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</w:rPr>
              <w:t xml:space="preserve"> 55 ،56 ص 170</w:t>
            </w:r>
          </w:p>
          <w:p w14:paraId="604B746C" w14:textId="77777777" w:rsidR="002074E0" w:rsidRPr="000E1096" w:rsidRDefault="002074E0" w:rsidP="002074E0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49BE4C05" w14:textId="77777777" w:rsidR="002074E0" w:rsidRPr="000E1096" w:rsidRDefault="002074E0" w:rsidP="002074E0">
            <w:pPr>
              <w:shd w:val="clear" w:color="auto" w:fill="FDE9D9" w:themeFill="accent6" w:themeFillTint="3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0E1096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تمرين:</w:t>
            </w:r>
          </w:p>
          <w:p w14:paraId="24772E2A" w14:textId="77777777" w:rsidR="002074E0" w:rsidRPr="000E1096" w:rsidRDefault="002074E0" w:rsidP="002074E0">
            <w:pPr>
              <w:bidi/>
              <w:ind w:right="-851"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0E1096">
              <w:rPr>
                <w:rFonts w:ascii="Amiri" w:eastAsiaTheme="minorEastAsia" w:hAnsi="Amiri" w:cs="Amiri"/>
                <w:position w:val="-14"/>
                <w:sz w:val="28"/>
                <w:szCs w:val="28"/>
                <w:lang w:bidi="ar-DZ"/>
              </w:rPr>
              <w:object w:dxaOrig="480" w:dyaOrig="420" w14:anchorId="46269050">
                <v:shape id="_x0000_i1212" type="#_x0000_t75" style="width:24pt;height:21pt" o:ole="">
                  <v:imagedata r:id="rId177" o:title=""/>
                </v:shape>
                <o:OLEObject Type="Embed" ProgID="Equation.DSMT4" ShapeID="_x0000_i1212" DrawAspect="Content" ObjectID="_1806441734" r:id="rId178"/>
              </w:object>
            </w:r>
            <w:r w:rsidRPr="000E1096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>متتالية عددية معرفة على</w:t>
            </w:r>
            <w:r w:rsidRPr="000E1096">
              <w:rPr>
                <w:rFonts w:ascii="Amiri" w:eastAsiaTheme="minorEastAsia" w:hAnsi="Amiri" w:cs="Amiri"/>
                <w:position w:val="-6"/>
                <w:sz w:val="28"/>
                <w:szCs w:val="28"/>
                <w:lang w:bidi="ar-DZ"/>
              </w:rPr>
              <w:object w:dxaOrig="260" w:dyaOrig="279" w14:anchorId="507B3763">
                <v:shape id="_x0000_i1213" type="#_x0000_t75" style="width:12.75pt;height:14.25pt" o:ole="">
                  <v:imagedata r:id="rId179" o:title=""/>
                </v:shape>
                <o:OLEObject Type="Embed" ProgID="Equation.DSMT4" ShapeID="_x0000_i1213" DrawAspect="Content" ObjectID="_1806441735" r:id="rId180"/>
              </w:object>
            </w:r>
            <w:r w:rsidRPr="000E1096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 xml:space="preserve"> </w:t>
            </w:r>
            <w:r w:rsidRPr="000E1096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بالعبارة : </w:t>
            </w:r>
            <w:r w:rsidRPr="000E1096">
              <w:rPr>
                <w:rFonts w:ascii="Amiri" w:eastAsiaTheme="minorEastAsia" w:hAnsi="Amiri" w:cs="Amiri"/>
                <w:position w:val="-12"/>
                <w:sz w:val="28"/>
                <w:szCs w:val="28"/>
                <w:lang w:bidi="ar-DZ"/>
              </w:rPr>
              <w:object w:dxaOrig="1280" w:dyaOrig="360" w14:anchorId="2208A124">
                <v:shape id="_x0000_i1214" type="#_x0000_t75" style="width:63.75pt;height:18pt" o:ole="">
                  <v:imagedata r:id="rId181" o:title=""/>
                </v:shape>
                <o:OLEObject Type="Embed" ProgID="Equation.DSMT4" ShapeID="_x0000_i1214" DrawAspect="Content" ObjectID="_1806441736" r:id="rId182"/>
              </w:object>
            </w:r>
            <w:r w:rsidRPr="000E1096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0E1096">
              <w:rPr>
                <w:rFonts w:ascii="Amiri" w:eastAsiaTheme="minorEastAsia" w:hAnsi="Amiri" w:cs="Amiri"/>
                <w:i/>
                <w:sz w:val="28"/>
                <w:szCs w:val="28"/>
                <w:rtl/>
                <w:lang w:bidi="ar-DZ"/>
              </w:rPr>
              <w:t xml:space="preserve"> </w:t>
            </w:r>
          </w:p>
          <w:p w14:paraId="0B32CCA4" w14:textId="77777777" w:rsidR="002074E0" w:rsidRPr="000E1096" w:rsidRDefault="002074E0" w:rsidP="002074E0">
            <w:pPr>
              <w:pStyle w:val="Paragraphedeliste"/>
              <w:numPr>
                <w:ilvl w:val="0"/>
                <w:numId w:val="29"/>
              </w:numPr>
              <w:bidi/>
              <w:ind w:right="-851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0E1096">
              <w:rPr>
                <w:rFonts w:ascii="Amiri" w:hAnsi="Amiri" w:cs="Amiri"/>
                <w:sz w:val="28"/>
                <w:szCs w:val="28"/>
                <w:rtl/>
                <w:lang w:bidi="ar-DZ"/>
              </w:rPr>
              <w:t>أحسب الحدود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0E1096">
              <w:rPr>
                <w:rFonts w:ascii="Amiri" w:hAnsi="Amiri" w:cs="Amiri"/>
                <w:position w:val="-12"/>
                <w:sz w:val="28"/>
                <w:szCs w:val="28"/>
                <w:lang w:bidi="ar-DZ"/>
              </w:rPr>
              <w:object w:dxaOrig="1080" w:dyaOrig="360" w14:anchorId="401AA331">
                <v:shape id="_x0000_i1215" type="#_x0000_t75" style="width:54pt;height:18pt" o:ole="">
                  <v:imagedata r:id="rId183" o:title=""/>
                </v:shape>
                <o:OLEObject Type="Embed" ProgID="Equation.DSMT4" ShapeID="_x0000_i1215" DrawAspect="Content" ObjectID="_1806441737" r:id="rId184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 </w:t>
            </w:r>
            <w:r w:rsidRPr="000E1096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</w:p>
          <w:p w14:paraId="36E158B7" w14:textId="77777777" w:rsidR="002074E0" w:rsidRPr="000E1096" w:rsidRDefault="002074E0" w:rsidP="002074E0">
            <w:pPr>
              <w:pStyle w:val="Paragraphedeliste"/>
              <w:numPr>
                <w:ilvl w:val="0"/>
                <w:numId w:val="29"/>
              </w:numPr>
              <w:bidi/>
              <w:ind w:right="-851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0E1096">
              <w:rPr>
                <w:rFonts w:ascii="Amiri" w:eastAsiaTheme="minorEastAsia" w:hAnsi="Amiri" w:cs="Amiri"/>
                <w:i/>
                <w:sz w:val="28"/>
                <w:szCs w:val="28"/>
                <w:rtl/>
                <w:lang w:bidi="ar-DZ"/>
              </w:rPr>
              <w:t xml:space="preserve">أثبت أن </w:t>
            </w:r>
            <w:r w:rsidRPr="000E1096">
              <w:rPr>
                <w:rFonts w:ascii="Amiri" w:eastAsiaTheme="minorEastAsia" w:hAnsi="Amiri" w:cs="Amiri"/>
                <w:position w:val="-14"/>
                <w:sz w:val="28"/>
                <w:szCs w:val="28"/>
                <w:lang w:bidi="ar-DZ"/>
              </w:rPr>
              <w:object w:dxaOrig="480" w:dyaOrig="420" w14:anchorId="58F362B8">
                <v:shape id="_x0000_i1216" type="#_x0000_t75" style="width:24pt;height:21pt" o:ole="">
                  <v:imagedata r:id="rId177" o:title=""/>
                </v:shape>
                <o:OLEObject Type="Embed" ProgID="Equation.DSMT4" ShapeID="_x0000_i1216" DrawAspect="Content" ObjectID="_1806441738" r:id="rId185"/>
              </w:object>
            </w:r>
            <w:r w:rsidRPr="000E1096">
              <w:rPr>
                <w:rFonts w:ascii="Amiri" w:eastAsiaTheme="minorEastAsia" w:hAnsi="Amiri" w:cs="Amiri"/>
                <w:i/>
                <w:sz w:val="28"/>
                <w:szCs w:val="28"/>
                <w:rtl/>
                <w:lang w:bidi="ar-DZ"/>
              </w:rPr>
              <w:t xml:space="preserve"> متتالية حسابية محددا أساسها.</w:t>
            </w:r>
          </w:p>
          <w:p w14:paraId="7E15339A" w14:textId="77777777" w:rsidR="002074E0" w:rsidRPr="000E1096" w:rsidRDefault="002074E0" w:rsidP="002074E0">
            <w:pPr>
              <w:pStyle w:val="Paragraphedeliste"/>
              <w:numPr>
                <w:ilvl w:val="0"/>
                <w:numId w:val="29"/>
              </w:num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0E1096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استنتج اتجاه تغير المتتالية </w:t>
            </w:r>
            <w:r w:rsidRPr="000E1096">
              <w:rPr>
                <w:rFonts w:ascii="Amiri" w:eastAsiaTheme="minorEastAsia" w:hAnsi="Amiri" w:cs="Amiri"/>
                <w:position w:val="-14"/>
                <w:sz w:val="28"/>
                <w:szCs w:val="28"/>
                <w:lang w:bidi="ar-DZ"/>
              </w:rPr>
              <w:object w:dxaOrig="480" w:dyaOrig="420" w14:anchorId="0C1F1778">
                <v:shape id="_x0000_i1217" type="#_x0000_t75" style="width:24pt;height:21pt" o:ole="">
                  <v:imagedata r:id="rId177" o:title=""/>
                </v:shape>
                <o:OLEObject Type="Embed" ProgID="Equation.DSMT4" ShapeID="_x0000_i1217" DrawAspect="Content" ObjectID="_1806441739" r:id="rId186"/>
              </w:object>
            </w:r>
            <w:r w:rsidRPr="000E1096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.</w:t>
            </w:r>
          </w:p>
          <w:p w14:paraId="0E6993F5" w14:textId="77777777" w:rsidR="002074E0" w:rsidRPr="000E1096" w:rsidRDefault="002074E0" w:rsidP="002074E0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035DDEF9" w14:textId="77777777" w:rsidR="002074E0" w:rsidRPr="000E1096" w:rsidRDefault="002074E0" w:rsidP="002074E0">
            <w:pPr>
              <w:shd w:val="clear" w:color="auto" w:fill="FDE9D9" w:themeFill="accent6" w:themeFillTint="3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</w:rPr>
            </w:pPr>
            <w:r w:rsidRPr="000E1096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حساب الحد العام </w:t>
            </w:r>
            <w:r w:rsidRPr="007026EC">
              <w:rPr>
                <w:rFonts w:ascii="Amiri" w:hAnsi="Amiri" w:cs="Amiri"/>
                <w:b/>
                <w:bCs/>
                <w:color w:val="FF0000"/>
                <w:position w:val="-12"/>
                <w:sz w:val="28"/>
                <w:szCs w:val="28"/>
                <w:u w:val="single"/>
              </w:rPr>
              <w:object w:dxaOrig="279" w:dyaOrig="360" w14:anchorId="1FD41C48">
                <v:shape id="_x0000_i1218" type="#_x0000_t75" style="width:14.25pt;height:18pt" o:ole="">
                  <v:imagedata r:id="rId187" o:title=""/>
                </v:shape>
                <o:OLEObject Type="Embed" ProgID="Equation.DSMT4" ShapeID="_x0000_i1218" DrawAspect="Content" ObjectID="_1806441740" r:id="rId188"/>
              </w:object>
            </w:r>
          </w:p>
          <w:p w14:paraId="433F9614" w14:textId="77777777" w:rsidR="002074E0" w:rsidRPr="008E655D" w:rsidRDefault="002074E0" w:rsidP="002074E0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</w:p>
          <w:p w14:paraId="796D49C4" w14:textId="77777777" w:rsidR="002074E0" w:rsidRPr="008E655D" w:rsidRDefault="002074E0" w:rsidP="002074E0">
            <w:pPr>
              <w:pStyle w:val="Paragraphedeliste"/>
              <w:numPr>
                <w:ilvl w:val="0"/>
                <w:numId w:val="31"/>
              </w:numPr>
              <w:bidi/>
              <w:ind w:left="360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8E655D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بإعطاء الحد الأول </w:t>
            </w:r>
            <w:r w:rsidRPr="007026EC">
              <w:rPr>
                <w:position w:val="-12"/>
                <w:lang w:bidi="ar-DZ"/>
              </w:rPr>
              <w:object w:dxaOrig="279" w:dyaOrig="360" w14:anchorId="274DA6C9">
                <v:shape id="_x0000_i1219" type="#_x0000_t75" style="width:14.25pt;height:18pt" o:ole="">
                  <v:imagedata r:id="rId189" o:title=""/>
                </v:shape>
                <o:OLEObject Type="Embed" ProgID="Equation.DSMT4" ShapeID="_x0000_i1219" DrawAspect="Content" ObjectID="_1806441741" r:id="rId190"/>
              </w:object>
            </w:r>
            <w:r w:rsidRPr="008E655D">
              <w:rPr>
                <w:rFonts w:ascii="Amiri" w:eastAsiaTheme="minorEastAsia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والأساس </w:t>
            </w:r>
            <w:r w:rsidRPr="007026EC">
              <w:rPr>
                <w:rFonts w:eastAsiaTheme="minorEastAsia"/>
                <w:position w:val="-4"/>
                <w:lang w:bidi="ar-DZ"/>
              </w:rPr>
              <w:object w:dxaOrig="200" w:dyaOrig="200" w14:anchorId="69044270">
                <v:shape id="_x0000_i1220" type="#_x0000_t75" style="width:9.75pt;height:9.75pt" o:ole="">
                  <v:imagedata r:id="rId191" o:title=""/>
                </v:shape>
                <o:OLEObject Type="Embed" ProgID="Equation.DSMT4" ShapeID="_x0000_i1220" DrawAspect="Content" ObjectID="_1806441742" r:id="rId192"/>
              </w:object>
            </w:r>
          </w:p>
          <w:p w14:paraId="70B3CF7F" w14:textId="77777777" w:rsidR="002074E0" w:rsidRPr="000E1096" w:rsidRDefault="002074E0" w:rsidP="002074E0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3D2C3F89" w14:textId="77777777" w:rsidR="002074E0" w:rsidRPr="000E1096" w:rsidRDefault="002074E0" w:rsidP="002074E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0E1096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مبرهنة:</w:t>
            </w:r>
          </w:p>
          <w:p w14:paraId="1DB168EF" w14:textId="15435F85" w:rsidR="002074E0" w:rsidRPr="00F72E6C" w:rsidRDefault="002074E0" w:rsidP="00F72E6C">
            <w:pPr>
              <w:bidi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7026EC">
              <w:rPr>
                <w:rFonts w:ascii="Amiri" w:eastAsiaTheme="minorEastAsia" w:hAnsi="Amiri" w:cs="Amiri"/>
                <w:position w:val="-14"/>
                <w:sz w:val="28"/>
                <w:szCs w:val="28"/>
              </w:rPr>
              <w:object w:dxaOrig="499" w:dyaOrig="420" w14:anchorId="63759F39">
                <v:shape id="_x0000_i1221" type="#_x0000_t75" style="width:24.75pt;height:21pt" o:ole="">
                  <v:imagedata r:id="rId193" o:title=""/>
                </v:shape>
                <o:OLEObject Type="Embed" ProgID="Equation.DSMT4" ShapeID="_x0000_i1221" DrawAspect="Content" ObjectID="_1806441743" r:id="rId194"/>
              </w:object>
            </w:r>
            <w:r w:rsidRPr="000E1096">
              <w:rPr>
                <w:rFonts w:ascii="Amiri" w:eastAsiaTheme="minorEastAsia" w:hAnsi="Amiri" w:cs="Amiri"/>
                <w:sz w:val="28"/>
                <w:szCs w:val="28"/>
                <w:rtl/>
              </w:rPr>
              <w:t xml:space="preserve">متتالية حسابية حدها الأول </w:t>
            </w:r>
            <w:r w:rsidRPr="007026EC">
              <w:rPr>
                <w:rFonts w:ascii="Amiri" w:eastAsiaTheme="minorEastAsia" w:hAnsi="Amiri" w:cs="Amiri"/>
                <w:position w:val="-12"/>
                <w:sz w:val="28"/>
                <w:szCs w:val="28"/>
              </w:rPr>
              <w:object w:dxaOrig="279" w:dyaOrig="360" w14:anchorId="326A340F">
                <v:shape id="_x0000_i1222" type="#_x0000_t75" style="width:14.25pt;height:18pt" o:ole="">
                  <v:imagedata r:id="rId195" o:title=""/>
                </v:shape>
                <o:OLEObject Type="Embed" ProgID="Equation.DSMT4" ShapeID="_x0000_i1222" DrawAspect="Content" ObjectID="_1806441744" r:id="rId196"/>
              </w:object>
            </w:r>
            <w:r w:rsidRPr="000E1096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وأساسها </w:t>
            </w:r>
            <w:r w:rsidRPr="007026EC">
              <w:rPr>
                <w:rFonts w:ascii="Amiri" w:eastAsiaTheme="minorEastAsia" w:hAnsi="Amiri" w:cs="Amiri"/>
                <w:position w:val="-4"/>
                <w:sz w:val="28"/>
                <w:szCs w:val="28"/>
                <w:lang w:bidi="ar-DZ"/>
              </w:rPr>
              <w:object w:dxaOrig="200" w:dyaOrig="200" w14:anchorId="2F5C01EF">
                <v:shape id="_x0000_i1223" type="#_x0000_t75" style="width:9.75pt;height:9.75pt" o:ole="">
                  <v:imagedata r:id="rId197" o:title=""/>
                </v:shape>
                <o:OLEObject Type="Embed" ProgID="Equation.DSMT4" ShapeID="_x0000_i1223" DrawAspect="Content" ObjectID="_1806441745" r:id="rId198"/>
              </w:object>
            </w:r>
            <w:r w:rsidRPr="000E1096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>يعني أن من أجل كل عدد طبيعي</w:t>
            </w:r>
            <w:r w:rsidRPr="007026EC">
              <w:rPr>
                <w:rFonts w:ascii="Amiri" w:eastAsiaTheme="minorEastAsia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77C30989">
                <v:shape id="_x0000_i1224" type="#_x0000_t75" style="width:9.75pt;height:11.25pt" o:ole="">
                  <v:imagedata r:id="rId199" o:title=""/>
                </v:shape>
                <o:OLEObject Type="Embed" ProgID="Equation.DSMT4" ShapeID="_x0000_i1224" DrawAspect="Content" ObjectID="_1806441746" r:id="rId200"/>
              </w:object>
            </w:r>
            <w:r w:rsidRPr="000E1096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>:</w:t>
            </w:r>
            <w:r w:rsidRPr="007026EC">
              <w:rPr>
                <w:rFonts w:ascii="Amiri" w:eastAsiaTheme="minorEastAsia" w:hAnsi="Amiri" w:cs="Amiri"/>
                <w:position w:val="-18"/>
                <w:sz w:val="28"/>
                <w:szCs w:val="28"/>
                <w:lang w:bidi="ar-DZ"/>
              </w:rPr>
              <w:object w:dxaOrig="1400" w:dyaOrig="480" w14:anchorId="1051B333">
                <v:shape id="_x0000_i1225" type="#_x0000_t75" style="width:69.75pt;height:24pt" o:ole="">
                  <v:imagedata r:id="rId201" o:title=""/>
                </v:shape>
                <o:OLEObject Type="Embed" ProgID="Equation.DSMT4" ShapeID="_x0000_i1225" DrawAspect="Content" ObjectID="_1806441747" r:id="rId202"/>
              </w:object>
            </w:r>
          </w:p>
          <w:p w14:paraId="3A13518C" w14:textId="77777777" w:rsidR="002074E0" w:rsidRDefault="002074E0" w:rsidP="002074E0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proofErr w:type="gramStart"/>
            <w:r w:rsidRPr="000E1096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مثال:</w:t>
            </w: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  </w:t>
            </w:r>
            <w:proofErr w:type="gramEnd"/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ت 66 ص 170</w:t>
            </w:r>
          </w:p>
          <w:p w14:paraId="05E37865" w14:textId="77777777" w:rsidR="002074E0" w:rsidRDefault="002074E0" w:rsidP="002074E0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6A8776FD" w14:textId="77777777" w:rsidR="002074E0" w:rsidRPr="000E1096" w:rsidRDefault="002074E0" w:rsidP="002074E0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028E6FD2" w14:textId="77777777" w:rsidR="002074E0" w:rsidRPr="007026EC" w:rsidRDefault="002074E0" w:rsidP="002074E0">
            <w:pPr>
              <w:pStyle w:val="Paragraphedeliste"/>
              <w:bidi/>
              <w:ind w:left="76"/>
              <w:rPr>
                <w:rFonts w:ascii="Amiri" w:hAnsi="Amiri" w:cs="Amir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ب-</w:t>
            </w:r>
            <w:r w:rsidRPr="007026EC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بإعطاء حد كيفي للمتتالية والأساس</w:t>
            </w:r>
          </w:p>
          <w:p w14:paraId="2D647673" w14:textId="77777777" w:rsidR="002074E0" w:rsidRPr="007026EC" w:rsidRDefault="002074E0" w:rsidP="002074E0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</w:p>
          <w:p w14:paraId="0220E53D" w14:textId="77777777" w:rsidR="002074E0" w:rsidRPr="007026EC" w:rsidRDefault="002074E0" w:rsidP="002074E0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7026EC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مبرهنة:</w:t>
            </w:r>
          </w:p>
          <w:p w14:paraId="4306F5E7" w14:textId="77777777" w:rsidR="002074E0" w:rsidRPr="007026EC" w:rsidRDefault="002074E0" w:rsidP="002074E0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7D148738" w14:textId="77777777" w:rsidR="002074E0" w:rsidRPr="007026EC" w:rsidRDefault="002074E0" w:rsidP="002074E0">
            <w:pPr>
              <w:bidi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0E1096">
              <w:rPr>
                <w:rFonts w:ascii="Amiri" w:hAnsi="Amiri" w:cs="Amiri"/>
                <w:position w:val="-14"/>
                <w:sz w:val="28"/>
                <w:szCs w:val="28"/>
                <w:rtl/>
              </w:rPr>
              <w:object w:dxaOrig="480" w:dyaOrig="400" w14:anchorId="29546AB2">
                <v:shape id="_x0000_i1226" type="#_x0000_t75" style="width:24pt;height:20.25pt" o:ole="">
                  <v:imagedata r:id="rId203" o:title=""/>
                </v:shape>
                <o:OLEObject Type="Embed" ProgID="Equation.DSMT4" ShapeID="_x0000_i1226" DrawAspect="Content" ObjectID="_1806441748" r:id="rId204"/>
              </w:object>
            </w:r>
            <w:r w:rsidRPr="007026EC">
              <w:rPr>
                <w:rFonts w:ascii="Amiri" w:eastAsiaTheme="minorEastAsia" w:hAnsi="Amiri" w:cs="Amiri"/>
                <w:sz w:val="28"/>
                <w:szCs w:val="28"/>
                <w:rtl/>
              </w:rPr>
              <w:t xml:space="preserve">متتالية حسابية حدها الأول </w:t>
            </w:r>
            <w:r w:rsidRPr="000E1096">
              <w:rPr>
                <w:rFonts w:ascii="Amiri" w:hAnsi="Amiri" w:cs="Amiri"/>
                <w:position w:val="-12"/>
                <w:sz w:val="28"/>
                <w:szCs w:val="28"/>
                <w:rtl/>
              </w:rPr>
              <w:object w:dxaOrig="260" w:dyaOrig="360" w14:anchorId="268DE6DD">
                <v:shape id="_x0000_i1227" type="#_x0000_t75" style="width:12.75pt;height:18pt" o:ole="">
                  <v:imagedata r:id="rId205" o:title=""/>
                </v:shape>
                <o:OLEObject Type="Embed" ProgID="Equation.DSMT4" ShapeID="_x0000_i1227" DrawAspect="Content" ObjectID="_1806441749" r:id="rId206"/>
              </w:object>
            </w:r>
            <w:r w:rsidRPr="007026EC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وأساسها </w:t>
            </w:r>
            <w:r w:rsidRPr="000E1096">
              <w:rPr>
                <w:rFonts w:ascii="Amiri" w:hAnsi="Amiri" w:cs="Amiri"/>
                <w:position w:val="-4"/>
                <w:sz w:val="28"/>
                <w:szCs w:val="28"/>
                <w:rtl/>
              </w:rPr>
              <w:object w:dxaOrig="180" w:dyaOrig="200" w14:anchorId="2CDE689B">
                <v:shape id="_x0000_i1228" type="#_x0000_t75" style="width:9pt;height:9.75pt" o:ole="">
                  <v:imagedata r:id="rId207" o:title=""/>
                </v:shape>
                <o:OLEObject Type="Embed" ProgID="Equation.DSMT4" ShapeID="_x0000_i1228" DrawAspect="Content" ObjectID="_1806441750" r:id="rId208"/>
              </w:object>
            </w:r>
            <w:r w:rsidRPr="000E1096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7026EC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يعني أن من أجل كل عدد طبيعي </w:t>
            </w:r>
            <w:r w:rsidRPr="000E1096">
              <w:rPr>
                <w:rFonts w:ascii="Amiri" w:hAnsi="Amiri" w:cs="Amiri"/>
                <w:position w:val="-6"/>
                <w:sz w:val="28"/>
                <w:szCs w:val="28"/>
                <w:rtl/>
              </w:rPr>
              <w:object w:dxaOrig="200" w:dyaOrig="220" w14:anchorId="6B5FBE40">
                <v:shape id="_x0000_i1229" type="#_x0000_t75" style="width:9.75pt;height:11.25pt" o:ole="">
                  <v:imagedata r:id="rId209" o:title=""/>
                </v:shape>
                <o:OLEObject Type="Embed" ProgID="Equation.DSMT4" ShapeID="_x0000_i1229" DrawAspect="Content" ObjectID="_1806441751" r:id="rId210"/>
              </w:object>
            </w:r>
            <w:r w:rsidRPr="007026EC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E43C18">
              <w:rPr>
                <w:rFonts w:ascii="Amiri" w:eastAsiaTheme="minorEastAsia" w:hAnsi="Amiri" w:cs="Amiri"/>
                <w:position w:val="-20"/>
                <w:sz w:val="28"/>
                <w:szCs w:val="28"/>
                <w:lang w:bidi="ar-DZ"/>
              </w:rPr>
              <w:object w:dxaOrig="2020" w:dyaOrig="499" w14:anchorId="53128314">
                <v:shape id="_x0000_i1230" type="#_x0000_t75" style="width:101.25pt;height:24.75pt" o:ole="">
                  <v:imagedata r:id="rId211" o:title=""/>
                </v:shape>
                <o:OLEObject Type="Embed" ProgID="Equation.DSMT4" ShapeID="_x0000_i1230" DrawAspect="Content" ObjectID="_1806441752" r:id="rId212"/>
              </w:object>
            </w:r>
          </w:p>
          <w:p w14:paraId="17945A32" w14:textId="77777777" w:rsidR="002074E0" w:rsidRPr="007026EC" w:rsidRDefault="002074E0" w:rsidP="002074E0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3154E48A" w14:textId="77777777" w:rsidR="002074E0" w:rsidRPr="007026EC" w:rsidRDefault="002074E0" w:rsidP="002074E0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7026EC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مثال:</w:t>
            </w:r>
          </w:p>
          <w:p w14:paraId="20D05AB3" w14:textId="77777777" w:rsidR="002074E0" w:rsidRPr="007026EC" w:rsidRDefault="002074E0" w:rsidP="002074E0">
            <w:pPr>
              <w:bidi/>
              <w:ind w:firstLine="487"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ascii="Amiri" w:hAnsi="Amiri" w:cs="Amiri"/>
                <w:noProof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0B9A5B56" wp14:editId="3BAEA964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91440</wp:posOffset>
                      </wp:positionV>
                      <wp:extent cx="1819275" cy="1952625"/>
                      <wp:effectExtent l="0" t="0" r="28575" b="28575"/>
                      <wp:wrapNone/>
                      <wp:docPr id="1996209607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9275" cy="19526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3E3501" w14:textId="77777777" w:rsidR="002074E0" w:rsidRDefault="002074E0" w:rsidP="002074E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B846578" wp14:editId="31357B0B">
                                        <wp:extent cx="1610995" cy="1548130"/>
                                        <wp:effectExtent l="0" t="0" r="8255" b="0"/>
                                        <wp:docPr id="663897433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3897433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10995" cy="154813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9A5B56" id="Rectangle 8" o:spid="_x0000_s1041" style="position:absolute;left:0;text-align:left;margin-left:-1.25pt;margin-top:7.2pt;width:143.25pt;height:153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" fillcolor="white [3201]" strokecolor="white [3212]" strokeweight="2pt">
                      <v:textbox>
                        <w:txbxContent>
                          <w:p w14:paraId="763E3501" w14:textId="77777777" w:rsidR="002074E0" w:rsidRDefault="002074E0" w:rsidP="002074E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846578" wp14:editId="31357B0B">
                                  <wp:extent cx="1610995" cy="1548130"/>
                                  <wp:effectExtent l="0" t="0" r="8255" b="0"/>
                                  <wp:docPr id="663897433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3897433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0995" cy="15481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026EC">
              <w:rPr>
                <w:rFonts w:ascii="Amiri" w:hAnsi="Amiri" w:cs="Amiri"/>
                <w:sz w:val="28"/>
                <w:szCs w:val="28"/>
                <w:rtl/>
              </w:rPr>
              <w:t>عبر عن</w:t>
            </w:r>
            <w:r w:rsidRPr="007026EC">
              <w:rPr>
                <w:rFonts w:ascii="Amiri" w:hAnsi="Amiri" w:cs="Amiri"/>
                <w:position w:val="-12"/>
                <w:sz w:val="28"/>
                <w:szCs w:val="28"/>
                <w:rtl/>
              </w:rPr>
              <w:object w:dxaOrig="260" w:dyaOrig="360" w14:anchorId="083B6A6A">
                <v:shape id="_x0000_i1231" type="#_x0000_t75" style="width:12.75pt;height:18pt" o:ole="">
                  <v:imagedata r:id="rId213" o:title=""/>
                </v:shape>
                <o:OLEObject Type="Embed" ProgID="Equation.DSMT4" ShapeID="_x0000_i1231" DrawAspect="Content" ObjectID="_1806441753" r:id="rId214"/>
              </w:object>
            </w:r>
            <w:r w:rsidRPr="007026EC">
              <w:rPr>
                <w:rFonts w:ascii="Amiri" w:hAnsi="Amiri" w:cs="Amiri"/>
                <w:sz w:val="28"/>
                <w:szCs w:val="28"/>
                <w:rtl/>
              </w:rPr>
              <w:t xml:space="preserve"> بدلالة</w:t>
            </w:r>
            <w:r w:rsidRPr="007026EC">
              <w:rPr>
                <w:rFonts w:ascii="Amiri" w:hAnsi="Amiri" w:cs="Amiri"/>
                <w:position w:val="-6"/>
                <w:sz w:val="28"/>
                <w:szCs w:val="28"/>
                <w:rtl/>
              </w:rPr>
              <w:object w:dxaOrig="200" w:dyaOrig="220" w14:anchorId="6A6E174F">
                <v:shape id="_x0000_i1232" type="#_x0000_t75" style="width:9.75pt;height:11.25pt" o:ole="">
                  <v:imagedata r:id="rId209" o:title=""/>
                </v:shape>
                <o:OLEObject Type="Embed" ProgID="Equation.DSMT4" ShapeID="_x0000_i1232" DrawAspect="Content" ObjectID="_1806441754" r:id="rId215"/>
              </w:object>
            </w:r>
            <w:r w:rsidRPr="007026EC">
              <w:rPr>
                <w:rFonts w:ascii="Amiri" w:hAnsi="Amiri" w:cs="Amiri"/>
                <w:sz w:val="28"/>
                <w:szCs w:val="28"/>
                <w:rtl/>
              </w:rPr>
              <w:t xml:space="preserve"> ، في كل حالة من الحالات </w:t>
            </w:r>
            <w:r w:rsidRPr="007026EC">
              <w:rPr>
                <w:rFonts w:ascii="Amiri" w:hAnsi="Amiri" w:cs="Amiri" w:hint="cs"/>
                <w:sz w:val="28"/>
                <w:szCs w:val="28"/>
                <w:rtl/>
              </w:rPr>
              <w:t>التالية:</w:t>
            </w:r>
          </w:p>
          <w:p w14:paraId="74345353" w14:textId="77777777" w:rsidR="002074E0" w:rsidRPr="007026EC" w:rsidRDefault="002074E0" w:rsidP="002074E0">
            <w:pPr>
              <w:pStyle w:val="Paragraphedeliste"/>
              <w:numPr>
                <w:ilvl w:val="0"/>
                <w:numId w:val="30"/>
              </w:numPr>
              <w:bidi/>
              <w:rPr>
                <w:rFonts w:ascii="Amiri" w:hAnsi="Amiri" w:cs="Amiri"/>
                <w:sz w:val="28"/>
                <w:szCs w:val="28"/>
              </w:rPr>
            </w:pPr>
            <w:r w:rsidRPr="005A7C4E">
              <w:rPr>
                <w:position w:val="-12"/>
              </w:rPr>
              <w:object w:dxaOrig="780" w:dyaOrig="360" w14:anchorId="1C811163">
                <v:shape id="_x0000_i1233" type="#_x0000_t75" style="width:39pt;height:18pt" o:ole="">
                  <v:imagedata r:id="rId216" o:title=""/>
                </v:shape>
                <o:OLEObject Type="Embed" ProgID="Equation.DSMT4" ShapeID="_x0000_i1233" DrawAspect="Content" ObjectID="_1806441755" r:id="rId217"/>
              </w:object>
            </w:r>
            <w:r w:rsidRPr="007026EC">
              <w:rPr>
                <w:rFonts w:ascii="Amiri" w:hAnsi="Amiri" w:cs="Amiri"/>
                <w:sz w:val="28"/>
                <w:szCs w:val="28"/>
                <w:rtl/>
              </w:rPr>
              <w:t>و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</w:t>
            </w:r>
            <w:r w:rsidRPr="00E43C18">
              <w:rPr>
                <w:rFonts w:ascii="Amiri" w:hAnsi="Amiri" w:cs="Amiri"/>
                <w:position w:val="-4"/>
                <w:sz w:val="28"/>
                <w:szCs w:val="28"/>
                <w:lang w:bidi="ar-DZ"/>
              </w:rPr>
              <w:object w:dxaOrig="580" w:dyaOrig="260" w14:anchorId="1E84B4B8">
                <v:shape id="_x0000_i1234" type="#_x0000_t75" style="width:29.25pt;height:12.75pt" o:ole="">
                  <v:imagedata r:id="rId218" o:title=""/>
                </v:shape>
                <o:OLEObject Type="Embed" ProgID="Equation.DSMT4" ShapeID="_x0000_i1234" DrawAspect="Content" ObjectID="_1806441756" r:id="rId219"/>
              </w:object>
            </w:r>
          </w:p>
          <w:p w14:paraId="166D903D" w14:textId="77777777" w:rsidR="002074E0" w:rsidRPr="007026EC" w:rsidRDefault="002074E0" w:rsidP="002074E0">
            <w:pPr>
              <w:pStyle w:val="Paragraphedeliste"/>
              <w:numPr>
                <w:ilvl w:val="0"/>
                <w:numId w:val="30"/>
              </w:numPr>
              <w:bidi/>
              <w:rPr>
                <w:rFonts w:ascii="Amiri" w:hAnsi="Amiri" w:cs="Amiri"/>
                <w:sz w:val="28"/>
                <w:szCs w:val="28"/>
              </w:rPr>
            </w:pPr>
            <w:r w:rsidRPr="007026EC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E43C18">
              <w:rPr>
                <w:rFonts w:ascii="Amiri" w:hAnsi="Amiri" w:cs="Amiri"/>
                <w:position w:val="-26"/>
                <w:sz w:val="28"/>
                <w:szCs w:val="28"/>
              </w:rPr>
              <w:object w:dxaOrig="740" w:dyaOrig="680" w14:anchorId="6415C1B2">
                <v:shape id="_x0000_i1235" type="#_x0000_t75" style="width:36.75pt;height:33.75pt" o:ole="">
                  <v:imagedata r:id="rId220" o:title=""/>
                </v:shape>
                <o:OLEObject Type="Embed" ProgID="Equation.DSMT4" ShapeID="_x0000_i1235" DrawAspect="Content" ObjectID="_1806441757" r:id="rId221"/>
              </w:object>
            </w:r>
            <w:r w:rsidRPr="007026EC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E43C18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720" w:dyaOrig="279" w14:anchorId="31B4B51D">
                <v:shape id="_x0000_i1236" type="#_x0000_t75" style="width:36pt;height:14.25pt" o:ole="">
                  <v:imagedata r:id="rId222" o:title=""/>
                </v:shape>
                <o:OLEObject Type="Embed" ProgID="Equation.DSMT4" ShapeID="_x0000_i1236" DrawAspect="Content" ObjectID="_1806441758" r:id="rId223"/>
              </w:object>
            </w:r>
            <w:r w:rsidRPr="007026EC">
              <w:rPr>
                <w:rFonts w:ascii="Amiri" w:hAnsi="Amiri" w:cs="Amiri"/>
                <w:sz w:val="28"/>
                <w:szCs w:val="28"/>
                <w:rtl/>
              </w:rPr>
              <w:t xml:space="preserve">       </w:t>
            </w:r>
          </w:p>
          <w:p w14:paraId="04433C05" w14:textId="77777777" w:rsidR="002074E0" w:rsidRPr="00E43C18" w:rsidRDefault="002074E0" w:rsidP="002074E0">
            <w:pPr>
              <w:pStyle w:val="Paragraphedeliste"/>
              <w:numPr>
                <w:ilvl w:val="0"/>
                <w:numId w:val="30"/>
              </w:num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7026EC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E43C18">
              <w:rPr>
                <w:rFonts w:ascii="Amiri" w:hAnsi="Amiri" w:cs="Amiri"/>
                <w:position w:val="-12"/>
                <w:sz w:val="28"/>
                <w:szCs w:val="28"/>
              </w:rPr>
              <w:object w:dxaOrig="680" w:dyaOrig="360" w14:anchorId="7C94DF24">
                <v:shape id="_x0000_i1237" type="#_x0000_t75" style="width:33.75pt;height:18pt" o:ole="">
                  <v:imagedata r:id="rId224" o:title=""/>
                </v:shape>
                <o:OLEObject Type="Embed" ProgID="Equation.DSMT4" ShapeID="_x0000_i1237" DrawAspect="Content" ObjectID="_1806441759" r:id="rId225"/>
              </w:object>
            </w:r>
            <w:r w:rsidRPr="007026EC">
              <w:rPr>
                <w:rFonts w:ascii="Amiri" w:hAnsi="Amiri" w:cs="Amiri"/>
                <w:sz w:val="28"/>
                <w:szCs w:val="28"/>
                <w:rtl/>
              </w:rPr>
              <w:t xml:space="preserve"> و   </w:t>
            </w:r>
            <w:r w:rsidRPr="00E43C18">
              <w:rPr>
                <w:rFonts w:ascii="Amiri" w:hAnsi="Amiri" w:cs="Amiri"/>
                <w:position w:val="-26"/>
                <w:sz w:val="28"/>
                <w:szCs w:val="28"/>
              </w:rPr>
              <w:object w:dxaOrig="620" w:dyaOrig="680" w14:anchorId="76415E76">
                <v:shape id="_x0000_i1238" type="#_x0000_t75" style="width:30.75pt;height:33.75pt" o:ole="">
                  <v:imagedata r:id="rId226" o:title=""/>
                </v:shape>
                <o:OLEObject Type="Embed" ProgID="Equation.DSMT4" ShapeID="_x0000_i1238" DrawAspect="Content" ObjectID="_1806441760" r:id="rId227"/>
              </w:object>
            </w:r>
          </w:p>
          <w:p w14:paraId="226246B6" w14:textId="77777777" w:rsidR="002074E0" w:rsidRDefault="002074E0" w:rsidP="002074E0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2F3F851E" w14:textId="77777777" w:rsidR="002074E0" w:rsidRPr="007026EC" w:rsidRDefault="002074E0" w:rsidP="002074E0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7026EC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تمرين:</w:t>
            </w: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61 ،</w:t>
            </w:r>
            <w:proofErr w:type="gramEnd"/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62، 63 ص 170</w:t>
            </w:r>
          </w:p>
          <w:p w14:paraId="32E290F0" w14:textId="77777777" w:rsidR="002074E0" w:rsidRDefault="002074E0" w:rsidP="002074E0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38DF1424" w14:textId="77777777" w:rsidR="002074E0" w:rsidRPr="007026EC" w:rsidRDefault="002074E0" w:rsidP="002074E0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واجب</w:t>
            </w:r>
          </w:p>
          <w:bookmarkStart w:id="0" w:name="_Hlk91529010"/>
          <w:p w14:paraId="61147175" w14:textId="77777777" w:rsidR="002074E0" w:rsidRDefault="002074E0" w:rsidP="002074E0">
            <w:pPr>
              <w:bidi/>
              <w:ind w:left="469" w:hanging="469"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0E1096">
              <w:rPr>
                <w:rFonts w:ascii="Amiri" w:hAnsi="Amiri" w:cs="Amiri"/>
                <w:position w:val="-14"/>
                <w:sz w:val="28"/>
                <w:szCs w:val="28"/>
                <w:rtl/>
              </w:rPr>
              <w:object w:dxaOrig="480" w:dyaOrig="400" w14:anchorId="44D1D4C5">
                <v:shape id="_x0000_i1239" type="#_x0000_t75" style="width:24pt;height:20.25pt" o:ole="">
                  <v:imagedata r:id="rId203" o:title=""/>
                </v:shape>
                <o:OLEObject Type="Embed" ProgID="Equation.DSMT4" ShapeID="_x0000_i1239" DrawAspect="Content" ObjectID="_1806441761" r:id="rId228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7026EC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متتالية حسابية معرفة على </w:t>
            </w:r>
            <w:r w:rsidRPr="00E43C18">
              <w:rPr>
                <w:rFonts w:ascii="Amiri" w:eastAsiaTheme="minorEastAsia" w:hAnsi="Amiri" w:cs="Amiri"/>
                <w:position w:val="-6"/>
                <w:sz w:val="28"/>
                <w:szCs w:val="28"/>
                <w:lang w:bidi="ar-DZ"/>
              </w:rPr>
              <w:object w:dxaOrig="260" w:dyaOrig="279" w14:anchorId="40DC65CE">
                <v:shape id="_x0000_i1240" type="#_x0000_t75" style="width:12.75pt;height:14.25pt" o:ole="">
                  <v:imagedata r:id="rId229" o:title=""/>
                </v:shape>
                <o:OLEObject Type="Embed" ProgID="Equation.DSMT4" ShapeID="_x0000_i1240" DrawAspect="Content" ObjectID="_1806441762" r:id="rId230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7026EC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>بالحدين:</w:t>
            </w:r>
            <w:r w:rsidRPr="007026EC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E43C18">
              <w:rPr>
                <w:rFonts w:ascii="Amiri" w:eastAsiaTheme="minorEastAsia" w:hAnsi="Amiri" w:cs="Amiri"/>
                <w:position w:val="-12"/>
                <w:sz w:val="28"/>
                <w:szCs w:val="28"/>
                <w:lang w:bidi="ar-DZ"/>
              </w:rPr>
              <w:object w:dxaOrig="820" w:dyaOrig="360" w14:anchorId="623A5A50">
                <v:shape id="_x0000_i1241" type="#_x0000_t75" style="width:41.25pt;height:18pt" o:ole="">
                  <v:imagedata r:id="rId231" o:title=""/>
                </v:shape>
                <o:OLEObject Type="Embed" ProgID="Equation.DSMT4" ShapeID="_x0000_i1241" DrawAspect="Content" ObjectID="_1806441763" r:id="rId232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و </w:t>
            </w:r>
            <w:r w:rsidRPr="00E43C18">
              <w:rPr>
                <w:rFonts w:ascii="Amiri" w:eastAsiaTheme="minorEastAsia" w:hAnsi="Amiri" w:cs="Amiri"/>
                <w:position w:val="-12"/>
                <w:sz w:val="28"/>
                <w:szCs w:val="28"/>
                <w:lang w:bidi="ar-DZ"/>
              </w:rPr>
              <w:object w:dxaOrig="859" w:dyaOrig="360" w14:anchorId="73A79E07">
                <v:shape id="_x0000_i1242" type="#_x0000_t75" style="width:42.75pt;height:18pt" o:ole="">
                  <v:imagedata r:id="rId233" o:title=""/>
                </v:shape>
                <o:OLEObject Type="Embed" ProgID="Equation.DSMT4" ShapeID="_x0000_i1242" DrawAspect="Content" ObjectID="_1806441764" r:id="rId234"/>
              </w:object>
            </w:r>
            <w:r w:rsidRPr="007026EC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 </w:t>
            </w:r>
            <w:r w:rsidRPr="007026EC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br/>
              <w:t xml:space="preserve">1. عيّن أساس المتتالية </w:t>
            </w:r>
            <w:r w:rsidRPr="000E1096">
              <w:rPr>
                <w:rFonts w:ascii="Amiri" w:hAnsi="Amiri" w:cs="Amiri"/>
                <w:position w:val="-14"/>
                <w:sz w:val="28"/>
                <w:szCs w:val="28"/>
                <w:rtl/>
              </w:rPr>
              <w:object w:dxaOrig="480" w:dyaOrig="400" w14:anchorId="00667320">
                <v:shape id="_x0000_i1243" type="#_x0000_t75" style="width:24pt;height:20.25pt" o:ole="">
                  <v:imagedata r:id="rId203" o:title=""/>
                </v:shape>
                <o:OLEObject Type="Embed" ProgID="Equation.DSMT4" ShapeID="_x0000_i1243" DrawAspect="Content" ObjectID="_1806441765" r:id="rId235"/>
              </w:object>
            </w:r>
            <w:r w:rsidRPr="007026EC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7026EC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>وحدها</w:t>
            </w:r>
            <w:r w:rsidRPr="007026EC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الأول  </w:t>
            </w:r>
            <w:r w:rsidRPr="00E43C18">
              <w:rPr>
                <w:rFonts w:ascii="Amiri" w:eastAsiaTheme="minorEastAsia" w:hAnsi="Amiri" w:cs="Amiri"/>
                <w:position w:val="-12"/>
                <w:sz w:val="28"/>
                <w:szCs w:val="28"/>
                <w:lang w:bidi="ar-DZ"/>
              </w:rPr>
              <w:object w:dxaOrig="279" w:dyaOrig="360" w14:anchorId="755B3A69">
                <v:shape id="_x0000_i1244" type="#_x0000_t75" style="width:14.25pt;height:18pt" o:ole="">
                  <v:imagedata r:id="rId236" o:title=""/>
                </v:shape>
                <o:OLEObject Type="Embed" ProgID="Equation.DSMT4" ShapeID="_x0000_i1244" DrawAspect="Content" ObjectID="_1806441766" r:id="rId237"/>
              </w:object>
            </w:r>
            <w:r w:rsidRPr="007026EC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.</w:t>
            </w:r>
            <w:r w:rsidRPr="007026EC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br/>
              <w:t xml:space="preserve">2. أكتب </w:t>
            </w:r>
            <w:r w:rsidRPr="00E43C18">
              <w:rPr>
                <w:rFonts w:ascii="Amiri" w:eastAsiaTheme="minorEastAsia" w:hAnsi="Amiri" w:cs="Amiri"/>
                <w:position w:val="-12"/>
                <w:sz w:val="28"/>
                <w:szCs w:val="28"/>
                <w:lang w:bidi="ar-DZ"/>
              </w:rPr>
              <w:object w:dxaOrig="279" w:dyaOrig="360" w14:anchorId="47DCB94B">
                <v:shape id="_x0000_i1245" type="#_x0000_t75" style="width:14.25pt;height:18pt" o:ole="">
                  <v:imagedata r:id="rId238" o:title=""/>
                </v:shape>
                <o:OLEObject Type="Embed" ProgID="Equation.DSMT4" ShapeID="_x0000_i1245" DrawAspect="Content" ObjectID="_1806441767" r:id="rId239"/>
              </w:object>
            </w:r>
            <w:r w:rsidRPr="007026EC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بدلالة</w:t>
            </w:r>
            <w:r w:rsidRPr="007026EC">
              <w:rPr>
                <w:rFonts w:ascii="Amiri" w:hAnsi="Amiri" w:cs="Amiri"/>
                <w:position w:val="-6"/>
                <w:sz w:val="28"/>
                <w:szCs w:val="28"/>
                <w:rtl/>
              </w:rPr>
              <w:object w:dxaOrig="200" w:dyaOrig="220" w14:anchorId="79BD50BA">
                <v:shape id="_x0000_i1246" type="#_x0000_t75" style="width:9.75pt;height:11.25pt" o:ole="">
                  <v:imagedata r:id="rId209" o:title=""/>
                </v:shape>
                <o:OLEObject Type="Embed" ProgID="Equation.DSMT4" ShapeID="_x0000_i1246" DrawAspect="Content" ObjectID="_1806441768" r:id="rId240"/>
              </w:object>
            </w:r>
            <w:r w:rsidRPr="007026EC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7026EC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.</w:t>
            </w:r>
            <w:r w:rsidRPr="007026EC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br/>
              <w:t xml:space="preserve">3. بيّن أنّ العدد </w:t>
            </w:r>
            <w:r w:rsidRPr="007026EC">
              <w:rPr>
                <w:rFonts w:ascii="Amiri" w:eastAsiaTheme="minorEastAsia" w:hAnsi="Amiri" w:cs="Amiri"/>
                <w:sz w:val="28"/>
                <w:szCs w:val="28"/>
                <w:lang w:bidi="ar-DZ"/>
              </w:rPr>
              <w:t>(302)</w:t>
            </w:r>
            <w:r w:rsidRPr="007026EC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حد من حدود المتتالية </w:t>
            </w:r>
            <w:r w:rsidRPr="000E1096">
              <w:rPr>
                <w:rFonts w:ascii="Amiri" w:hAnsi="Amiri" w:cs="Amiri"/>
                <w:position w:val="-14"/>
                <w:sz w:val="28"/>
                <w:szCs w:val="28"/>
                <w:rtl/>
              </w:rPr>
              <w:object w:dxaOrig="480" w:dyaOrig="400" w14:anchorId="6ECEF1A5">
                <v:shape id="_x0000_i1247" type="#_x0000_t75" style="width:24pt;height:20.25pt" o:ole="">
                  <v:imagedata r:id="rId203" o:title=""/>
                </v:shape>
                <o:OLEObject Type="Embed" ProgID="Equation.DSMT4" ShapeID="_x0000_i1247" DrawAspect="Content" ObjectID="_1806441769" r:id="rId241"/>
              </w:object>
            </w:r>
            <w:r w:rsidRPr="007026EC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محددا </w:t>
            </w:r>
            <w:bookmarkEnd w:id="0"/>
            <w:r w:rsidRPr="007026EC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>رتبته.</w:t>
            </w:r>
          </w:p>
          <w:p w14:paraId="6851812C" w14:textId="77777777" w:rsidR="002074E0" w:rsidRDefault="002074E0" w:rsidP="002074E0">
            <w:pPr>
              <w:bidi/>
              <w:ind w:left="469" w:hanging="469"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</w:p>
          <w:p w14:paraId="19D575DD" w14:textId="77777777" w:rsidR="002074E0" w:rsidRPr="006056D0" w:rsidRDefault="002074E0" w:rsidP="002074E0">
            <w:pPr>
              <w:shd w:val="clear" w:color="auto" w:fill="FDE9D9" w:themeFill="accent6" w:themeFillTint="33"/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6056D0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الوسط الحسابي </w:t>
            </w:r>
          </w:p>
          <w:p w14:paraId="2D1762F2" w14:textId="77777777" w:rsidR="002074E0" w:rsidRDefault="002074E0" w:rsidP="002074E0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753BB893" w14:textId="77777777" w:rsidR="002074E0" w:rsidRPr="006056D0" w:rsidRDefault="002074E0" w:rsidP="002074E0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</w:rPr>
            </w:pPr>
            <w:r w:rsidRPr="006056D0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خاصية:</w:t>
            </w:r>
          </w:p>
          <w:p w14:paraId="0F24D75E" w14:textId="77777777" w:rsidR="002074E0" w:rsidRPr="006056D0" w:rsidRDefault="002074E0" w:rsidP="002074E0">
            <w:pPr>
              <w:bidi/>
              <w:ind w:right="-851"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1366DD49" w14:textId="77777777" w:rsidR="002074E0" w:rsidRPr="006056D0" w:rsidRDefault="002074E0" w:rsidP="002074E0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6056D0">
              <w:rPr>
                <w:rFonts w:ascii="Amiri" w:hAnsi="Amiri" w:cs="Amiri"/>
                <w:sz w:val="28"/>
                <w:szCs w:val="28"/>
                <w:rtl/>
              </w:rPr>
              <w:t>تكون الأعداد</w:t>
            </w:r>
            <w:r>
              <w:rPr>
                <w:rFonts w:ascii="Amiri" w:hAnsi="Amiri" w:cs="Amiri"/>
                <w:sz w:val="28"/>
                <w:szCs w:val="28"/>
              </w:rPr>
              <w:t xml:space="preserve"> 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6056D0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20" w:dyaOrig="220" w14:anchorId="14192D5F">
                <v:shape id="_x0000_i1248" type="#_x0000_t75" style="width:11.25pt;height:11.25pt" o:ole="">
                  <v:imagedata r:id="rId242" o:title=""/>
                </v:shape>
                <o:OLEObject Type="Embed" ProgID="Equation.DSMT4" ShapeID="_x0000_i1248" DrawAspect="Content" ObjectID="_1806441770" r:id="rId243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، </w:t>
            </w:r>
            <w:r w:rsidRPr="006056D0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300" w14:anchorId="24EE54AE">
                <v:shape id="_x0000_i1249" type="#_x0000_t75" style="width:9.75pt;height:15pt" o:ole="">
                  <v:imagedata r:id="rId244" o:title=""/>
                </v:shape>
                <o:OLEObject Type="Embed" ProgID="Equation.DSMT4" ShapeID="_x0000_i1249" DrawAspect="Content" ObjectID="_1806441771" r:id="rId245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و </w:t>
            </w:r>
            <w:r w:rsidRPr="006056D0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66334F68">
                <v:shape id="_x0000_i1250" type="#_x0000_t75" style="width:9.75pt;height:11.25pt" o:ole="">
                  <v:imagedata r:id="rId246" o:title=""/>
                </v:shape>
                <o:OLEObject Type="Embed" ProgID="Equation.DSMT4" ShapeID="_x0000_i1250" DrawAspect="Content" ObjectID="_1806441772" r:id="rId247"/>
              </w:object>
            </w:r>
            <w:r w:rsidRPr="006056D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بهذا الترتيب حدود متتابعة من متتالية حسابية إذا وفقط إذا </w:t>
            </w:r>
            <w:r w:rsidRPr="006056D0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كان:</w: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6056D0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1100" w:dyaOrig="300" w14:anchorId="597A2B76">
                <v:shape id="_x0000_i1251" type="#_x0000_t75" style="width:54.75pt;height:15pt" o:ole="">
                  <v:imagedata r:id="rId248" o:title=""/>
                </v:shape>
                <o:OLEObject Type="Embed" ProgID="Equation.DSMT4" ShapeID="_x0000_i1251" DrawAspect="Content" ObjectID="_1806441773" r:id="rId249"/>
              </w:object>
            </w:r>
            <w:r w:rsidRPr="006056D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 أي : </w:t>
            </w:r>
            <w:r w:rsidRPr="006056D0">
              <w:rPr>
                <w:rFonts w:ascii="Amiri" w:eastAsiaTheme="minorEastAsia" w:hAnsi="Amiri" w:cs="Amiri"/>
                <w:position w:val="-26"/>
                <w:sz w:val="28"/>
                <w:szCs w:val="28"/>
                <w:lang w:bidi="ar-DZ"/>
              </w:rPr>
              <w:object w:dxaOrig="999" w:dyaOrig="680" w14:anchorId="3EE2302C">
                <v:shape id="_x0000_i1252" type="#_x0000_t75" style="width:50.25pt;height:33.75pt" o:ole="">
                  <v:imagedata r:id="rId250" o:title=""/>
                </v:shape>
                <o:OLEObject Type="Embed" ProgID="Equation.DSMT4" ShapeID="_x0000_i1252" DrawAspect="Content" ObjectID="_1806441774" r:id="rId251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 </w:t>
            </w:r>
            <w:r w:rsidRPr="006056D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ويسمى العدد </w:t>
            </w:r>
            <w:r w:rsidRPr="006056D0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300" w14:anchorId="065EEDD1">
                <v:shape id="_x0000_i1253" type="#_x0000_t75" style="width:9.75pt;height:15pt" o:ole="">
                  <v:imagedata r:id="rId244" o:title=""/>
                </v:shape>
                <o:OLEObject Type="Embed" ProgID="Equation.DSMT4" ShapeID="_x0000_i1253" DrawAspect="Content" ObjectID="_1806441775" r:id="rId252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6056D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الوسط الحسابي للعددين </w:t>
            </w:r>
            <w:r w:rsidRPr="006056D0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20" w:dyaOrig="220" w14:anchorId="02D618A3">
                <v:shape id="_x0000_i1254" type="#_x0000_t75" style="width:11.25pt;height:11.25pt" o:ole="">
                  <v:imagedata r:id="rId242" o:title=""/>
                </v:shape>
                <o:OLEObject Type="Embed" ProgID="Equation.DSMT4" ShapeID="_x0000_i1254" DrawAspect="Content" ObjectID="_1806441776" r:id="rId253"/>
              </w:object>
            </w:r>
            <w:r w:rsidRPr="006056D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و </w:t>
            </w:r>
            <w:r w:rsidRPr="006056D0">
              <w:rPr>
                <w:rFonts w:ascii="Amiri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6A7BD10C">
                <v:shape id="_x0000_i1255" type="#_x0000_t75" style="width:9.75pt;height:11.25pt" o:ole="">
                  <v:imagedata r:id="rId246" o:title=""/>
                </v:shape>
                <o:OLEObject Type="Embed" ProgID="Equation.DSMT4" ShapeID="_x0000_i1255" DrawAspect="Content" ObjectID="_1806441777" r:id="rId254"/>
              </w:object>
            </w:r>
            <w:r w:rsidRPr="006056D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>.</w:t>
            </w:r>
          </w:p>
          <w:p w14:paraId="6C43EC78" w14:textId="77777777" w:rsidR="002074E0" w:rsidRPr="006056D0" w:rsidRDefault="002074E0" w:rsidP="002074E0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  <w:p w14:paraId="1E4D6D69" w14:textId="77777777" w:rsidR="00F72E6C" w:rsidRDefault="00F72E6C" w:rsidP="002074E0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1F63EA31" w14:textId="54B4271D" w:rsidR="002074E0" w:rsidRPr="006056D0" w:rsidRDefault="002074E0" w:rsidP="00F72E6C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6056D0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تمرين:</w:t>
            </w:r>
          </w:p>
          <w:p w14:paraId="571C1CEF" w14:textId="77777777" w:rsidR="002074E0" w:rsidRPr="006056D0" w:rsidRDefault="002074E0" w:rsidP="002074E0">
            <w:pPr>
              <w:bidi/>
              <w:ind w:firstLine="720"/>
              <w:rPr>
                <w:rFonts w:ascii="Amiri" w:hAnsi="Amiri" w:cs="Amiri"/>
                <w:sz w:val="28"/>
                <w:szCs w:val="28"/>
                <w:rtl/>
              </w:rPr>
            </w:pPr>
            <w:r w:rsidRPr="006056D0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2B0F9D2B">
                <v:shape id="_x0000_i1256" type="#_x0000_t75" style="width:24pt;height:20.25pt" o:ole="">
                  <v:imagedata r:id="rId255" o:title=""/>
                </v:shape>
                <o:OLEObject Type="Embed" ProgID="Equation.DSMT4" ShapeID="_x0000_i1256" DrawAspect="Content" ObjectID="_1806441778" r:id="rId256"/>
              </w:objec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 متتالية حسابية حدها الأول</w:t>
            </w:r>
            <w:r w:rsidRPr="006056D0">
              <w:rPr>
                <w:rFonts w:ascii="Amiri" w:hAnsi="Amiri" w:cs="Amiri"/>
                <w:position w:val="-12"/>
                <w:sz w:val="28"/>
                <w:szCs w:val="28"/>
              </w:rPr>
              <w:object w:dxaOrig="240" w:dyaOrig="360" w14:anchorId="110D4301">
                <v:shape id="_x0000_i1257" type="#_x0000_t75" style="width:12pt;height:18pt" o:ole="">
                  <v:imagedata r:id="rId257" o:title=""/>
                </v:shape>
                <o:OLEObject Type="Embed" ProgID="Equation.DSMT4" ShapeID="_x0000_i1257" DrawAspect="Content" ObjectID="_1806441779" r:id="rId258"/>
              </w:objec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6C8EF36F" w14:textId="77777777" w:rsidR="002074E0" w:rsidRPr="006056D0" w:rsidRDefault="002074E0" w:rsidP="002074E0">
            <w:pPr>
              <w:bidi/>
              <w:ind w:left="626" w:hanging="288"/>
              <w:rPr>
                <w:rFonts w:ascii="Amiri" w:hAnsi="Amiri" w:cs="Amiri"/>
                <w:sz w:val="28"/>
                <w:szCs w:val="28"/>
                <w:rtl/>
              </w:rPr>
            </w:pPr>
            <w:r w:rsidRPr="006056D0">
              <w:rPr>
                <w:rFonts w:ascii="Amiri" w:hAnsi="Amiri" w:cs="Amiri"/>
                <w:sz w:val="28"/>
                <w:szCs w:val="28"/>
                <w:rtl/>
              </w:rPr>
              <w:t>1) احسب حدها الثاني</w:t>
            </w:r>
            <w:r w:rsidRPr="006056D0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44D042AC">
                <v:shape id="_x0000_i1258" type="#_x0000_t75" style="width:12.75pt;height:18pt" o:ole="">
                  <v:imagedata r:id="rId259" o:title=""/>
                </v:shape>
                <o:OLEObject Type="Embed" ProgID="Equation.DSMT4" ShapeID="_x0000_i1258" DrawAspect="Content" ObjectID="_1806441780" r:id="rId260"/>
              </w:objec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 علما </w:t>
            </w:r>
            <w:r w:rsidRPr="006056D0">
              <w:rPr>
                <w:rFonts w:ascii="Amiri" w:hAnsi="Amiri" w:cs="Amiri" w:hint="cs"/>
                <w:sz w:val="28"/>
                <w:szCs w:val="28"/>
                <w:rtl/>
              </w:rPr>
              <w:t>أنّ:</w:t>
            </w:r>
            <w:r w:rsidRPr="006056D0">
              <w:rPr>
                <w:rFonts w:ascii="Amiri" w:hAnsi="Amiri" w:cs="Amiri"/>
                <w:position w:val="-12"/>
                <w:sz w:val="28"/>
                <w:szCs w:val="28"/>
              </w:rPr>
              <w:object w:dxaOrig="1140" w:dyaOrig="360" w14:anchorId="049A9B00">
                <v:shape id="_x0000_i1259" type="#_x0000_t75" style="width:57pt;height:18pt" o:ole="">
                  <v:imagedata r:id="rId261" o:title=""/>
                </v:shape>
                <o:OLEObject Type="Embed" ProgID="Equation.DSMT4" ShapeID="_x0000_i1259" DrawAspect="Content" ObjectID="_1806441781" r:id="rId262"/>
              </w:objec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431DD7C5" w14:textId="77777777" w:rsidR="002074E0" w:rsidRPr="006056D0" w:rsidRDefault="002074E0" w:rsidP="002074E0">
            <w:pPr>
              <w:bidi/>
              <w:ind w:left="626" w:hanging="288"/>
              <w:rPr>
                <w:rFonts w:ascii="Amiri" w:hAnsi="Amiri" w:cs="Amiri"/>
                <w:sz w:val="28"/>
                <w:szCs w:val="28"/>
                <w:rtl/>
              </w:rPr>
            </w:pP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2) احسب الحد الرابع </w:t>
            </w:r>
            <w:r w:rsidRPr="006056D0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3A3912A9">
                <v:shape id="_x0000_i1260" type="#_x0000_t75" style="width:12.75pt;height:18pt" o:ole="">
                  <v:imagedata r:id="rId263" o:title=""/>
                </v:shape>
                <o:OLEObject Type="Embed" ProgID="Equation.DSMT4" ShapeID="_x0000_i1260" DrawAspect="Content" ObjectID="_1806441782" r:id="rId264"/>
              </w:objec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 علما أن:</w:t>
            </w:r>
            <w:r w:rsidRPr="006056D0">
              <w:rPr>
                <w:rFonts w:ascii="Amiri" w:hAnsi="Amiri" w:cs="Amiri"/>
                <w:position w:val="-12"/>
                <w:sz w:val="28"/>
                <w:szCs w:val="28"/>
              </w:rPr>
              <w:object w:dxaOrig="1600" w:dyaOrig="360" w14:anchorId="3A8DB80F">
                <v:shape id="_x0000_i1261" type="#_x0000_t75" style="width:80.25pt;height:18pt" o:ole="">
                  <v:imagedata r:id="rId265" o:title=""/>
                </v:shape>
                <o:OLEObject Type="Embed" ProgID="Equation.DSMT4" ShapeID="_x0000_i1261" DrawAspect="Content" ObjectID="_1806441783" r:id="rId266"/>
              </w:objec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6AEB7083" w14:textId="77777777" w:rsidR="002074E0" w:rsidRPr="006056D0" w:rsidRDefault="002074E0" w:rsidP="002074E0">
            <w:pPr>
              <w:bidi/>
              <w:ind w:left="626" w:hanging="288"/>
              <w:rPr>
                <w:rFonts w:ascii="Amiri" w:hAnsi="Amiri" w:cs="Amiri"/>
                <w:sz w:val="28"/>
                <w:szCs w:val="28"/>
                <w:rtl/>
              </w:rPr>
            </w:pPr>
            <w:r w:rsidRPr="006056D0">
              <w:rPr>
                <w:rFonts w:ascii="Amiri" w:hAnsi="Amiri" w:cs="Amiri"/>
                <w:sz w:val="28"/>
                <w:szCs w:val="28"/>
                <w:rtl/>
              </w:rPr>
              <w:t>3) عين أساس هذه المتتالية وحدها الأول</w:t>
            </w:r>
            <w:r w:rsidRPr="006056D0">
              <w:rPr>
                <w:rFonts w:ascii="Amiri" w:hAnsi="Amiri" w:cs="Amiri"/>
                <w:position w:val="-12"/>
                <w:sz w:val="28"/>
                <w:szCs w:val="28"/>
              </w:rPr>
              <w:object w:dxaOrig="240" w:dyaOrig="360" w14:anchorId="69DAE90B">
                <v:shape id="_x0000_i1262" type="#_x0000_t75" style="width:12pt;height:18pt" o:ole="">
                  <v:imagedata r:id="rId257" o:title=""/>
                </v:shape>
                <o:OLEObject Type="Embed" ProgID="Equation.DSMT4" ShapeID="_x0000_i1262" DrawAspect="Content" ObjectID="_1806441784" r:id="rId267"/>
              </w:objec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65484A86" w14:textId="77777777" w:rsidR="002074E0" w:rsidRPr="006056D0" w:rsidRDefault="002074E0" w:rsidP="002074E0">
            <w:pPr>
              <w:bidi/>
              <w:ind w:left="626" w:hanging="288"/>
              <w:rPr>
                <w:rFonts w:ascii="Amiri" w:hAnsi="Amiri" w:cs="Amiri"/>
                <w:sz w:val="28"/>
                <w:szCs w:val="28"/>
                <w:rtl/>
              </w:rPr>
            </w:pP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4) اكتب الحد العام </w:t>
            </w:r>
            <w:r w:rsidRPr="006056D0">
              <w:rPr>
                <w:rFonts w:ascii="Amiri" w:hAnsi="Amiri" w:cs="Amiri"/>
                <w:position w:val="-12"/>
                <w:sz w:val="28"/>
                <w:szCs w:val="28"/>
              </w:rPr>
              <w:object w:dxaOrig="279" w:dyaOrig="360" w14:anchorId="0E2B43C9">
                <v:shape id="_x0000_i1263" type="#_x0000_t75" style="width:14.25pt;height:18pt" o:ole="">
                  <v:imagedata r:id="rId268" o:title=""/>
                </v:shape>
                <o:OLEObject Type="Embed" ProgID="Equation.DSMT4" ShapeID="_x0000_i1263" DrawAspect="Content" ObjectID="_1806441785" r:id="rId269"/>
              </w:objec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 بدلالة</w:t>
            </w:r>
            <w:r w:rsidRPr="006056D0">
              <w:rPr>
                <w:rFonts w:ascii="Amiri" w:hAnsi="Amiri" w:cs="Amiri"/>
                <w:position w:val="-4"/>
                <w:sz w:val="28"/>
                <w:szCs w:val="28"/>
              </w:rPr>
              <w:object w:dxaOrig="220" w:dyaOrig="200" w14:anchorId="2CD42201">
                <v:shape id="_x0000_i1264" type="#_x0000_t75" style="width:11.25pt;height:9.75pt" o:ole="">
                  <v:imagedata r:id="rId270" o:title=""/>
                </v:shape>
                <o:OLEObject Type="Embed" ProgID="Equation.DSMT4" ShapeID="_x0000_i1264" DrawAspect="Content" ObjectID="_1806441786" r:id="rId271"/>
              </w:objec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 ثم عيّن</w:t>
            </w:r>
            <w:r w:rsidRPr="006056D0">
              <w:rPr>
                <w:rFonts w:ascii="Amiri" w:hAnsi="Amiri" w:cs="Amiri"/>
                <w:position w:val="-4"/>
                <w:sz w:val="28"/>
                <w:szCs w:val="28"/>
              </w:rPr>
              <w:object w:dxaOrig="220" w:dyaOrig="200" w14:anchorId="61294BBD">
                <v:shape id="_x0000_i1265" type="#_x0000_t75" style="width:11.25pt;height:9.75pt" o:ole="">
                  <v:imagedata r:id="rId270" o:title=""/>
                </v:shape>
                <o:OLEObject Type="Embed" ProgID="Equation.DSMT4" ShapeID="_x0000_i1265" DrawAspect="Content" ObjectID="_1806441787" r:id="rId272"/>
              </w:objec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 بحيث </w:t>
            </w:r>
            <w:r w:rsidRPr="006056D0">
              <w:rPr>
                <w:rFonts w:ascii="Amiri" w:hAnsi="Amiri" w:cs="Amiri" w:hint="cs"/>
                <w:sz w:val="28"/>
                <w:szCs w:val="28"/>
                <w:rtl/>
              </w:rPr>
              <w:t>يكون:</w: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6056D0">
              <w:rPr>
                <w:rFonts w:ascii="Amiri" w:hAnsi="Amiri" w:cs="Amiri"/>
                <w:position w:val="-12"/>
                <w:sz w:val="28"/>
                <w:szCs w:val="28"/>
              </w:rPr>
              <w:object w:dxaOrig="780" w:dyaOrig="360" w14:anchorId="084B8787">
                <v:shape id="_x0000_i1266" type="#_x0000_t75" style="width:39pt;height:18pt" o:ole="">
                  <v:imagedata r:id="rId273" o:title=""/>
                </v:shape>
                <o:OLEObject Type="Embed" ProgID="Equation.DSMT4" ShapeID="_x0000_i1266" DrawAspect="Content" ObjectID="_1806441788" r:id="rId274"/>
              </w:objec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215FD71D" w14:textId="77777777" w:rsidR="002074E0" w:rsidRPr="006056D0" w:rsidRDefault="002074E0" w:rsidP="002074E0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74CC449B" w14:textId="77777777" w:rsidR="002074E0" w:rsidRPr="006056D0" w:rsidRDefault="002074E0" w:rsidP="002074E0">
            <w:pPr>
              <w:shd w:val="clear" w:color="auto" w:fill="FDE9D9" w:themeFill="accent6" w:themeFillTint="3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6056D0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مجموع حدود متتابعة لمتتالية حسابية </w:t>
            </w:r>
          </w:p>
          <w:p w14:paraId="5B70DCAD" w14:textId="77777777" w:rsidR="002074E0" w:rsidRPr="006056D0" w:rsidRDefault="002074E0" w:rsidP="002074E0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13CEC81F" w14:textId="77777777" w:rsidR="002074E0" w:rsidRPr="006056D0" w:rsidRDefault="002074E0" w:rsidP="002074E0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6056D0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مبرهنة:</w:t>
            </w:r>
          </w:p>
          <w:p w14:paraId="710515CA" w14:textId="5848EAF6" w:rsidR="002074E0" w:rsidRPr="006056D0" w:rsidRDefault="002074E0" w:rsidP="002074E0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6056D0">
              <w:rPr>
                <w:rFonts w:ascii="Amiri" w:hAnsi="Amiri" w:cs="Amiri"/>
                <w:position w:val="-12"/>
                <w:sz w:val="28"/>
                <w:szCs w:val="28"/>
              </w:rPr>
              <w:object w:dxaOrig="460" w:dyaOrig="360" w14:anchorId="549AEECE">
                <v:shape id="_x0000_i1267" type="#_x0000_t75" style="width:23.25pt;height:18pt" o:ole="">
                  <v:imagedata r:id="rId275" o:title=""/>
                </v:shape>
                <o:OLEObject Type="Embed" ProgID="Equation.DSMT4" ShapeID="_x0000_i1267" DrawAspect="Content" ObjectID="_1806441789" r:id="rId276"/>
              </w:objec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 متتالية حسابية حدها الأول</w:t>
            </w:r>
            <w:r w:rsidRPr="006056D0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56C8277B">
                <v:shape id="_x0000_i1268" type="#_x0000_t75" style="width:12.75pt;height:18pt" o:ole="">
                  <v:imagedata r:id="rId277" o:title=""/>
                </v:shape>
                <o:OLEObject Type="Embed" ProgID="Equation.DSMT4" ShapeID="_x0000_i1268" DrawAspect="Content" ObjectID="_1806441790" r:id="rId278"/>
              </w:objec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 وأساسها</w:t>
            </w:r>
            <w:r w:rsidRPr="006056D0">
              <w:rPr>
                <w:rFonts w:ascii="Amiri" w:hAnsi="Amiri" w:cs="Amiri"/>
                <w:position w:val="-4"/>
                <w:sz w:val="28"/>
                <w:szCs w:val="28"/>
              </w:rPr>
              <w:object w:dxaOrig="180" w:dyaOrig="200" w14:anchorId="579F80EF">
                <v:shape id="_x0000_i1269" type="#_x0000_t75" style="width:9pt;height:9.75pt" o:ole="">
                  <v:imagedata r:id="rId279" o:title=""/>
                </v:shape>
                <o:OLEObject Type="Embed" ProgID="Equation.DSMT4" ShapeID="_x0000_i1269" DrawAspect="Content" ObjectID="_1806441791" r:id="rId280"/>
              </w:objec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>. ليكن المجموع: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  <w:r w:rsidRPr="002074E0">
              <w:rPr>
                <w:rFonts w:ascii="Amiri" w:hAnsi="Amiri" w:cs="Amiri"/>
                <w:position w:val="-12"/>
                <w:sz w:val="28"/>
                <w:szCs w:val="28"/>
              </w:rPr>
              <w:object w:dxaOrig="1920" w:dyaOrig="360" w14:anchorId="7E553C3C">
                <v:shape id="_x0000_i1502" type="#_x0000_t75" style="width:96pt;height:18pt" o:ole="">
                  <v:imagedata r:id="rId281" o:title=""/>
                </v:shape>
                <o:OLEObject Type="Embed" ProgID="Equation.DSMT4" ShapeID="_x0000_i1502" DrawAspect="Content" ObjectID="_1806441792" r:id="rId282"/>
              </w:object>
            </w:r>
            <w:r>
              <w:rPr>
                <w:rFonts w:ascii="Amiri" w:hAnsi="Amiri" w:cs="Amiri"/>
                <w:sz w:val="28"/>
                <w:szCs w:val="28"/>
                <w:rtl/>
              </w:rPr>
              <w:br/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 من أجل كل عدد طبيعي</w:t>
            </w:r>
            <w:r w:rsidRPr="006056D0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1D223634">
                <v:shape id="_x0000_i1270" type="#_x0000_t75" style="width:9.75pt;height:11.25pt" o:ole="">
                  <v:imagedata r:id="rId283" o:title=""/>
                </v:shape>
                <o:OLEObject Type="Embed" ProgID="Equation.DSMT4" ShapeID="_x0000_i1270" DrawAspect="Content" ObjectID="_1806441793" r:id="rId284"/>
              </w:objec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 :  </w:t>
            </w:r>
            <w:r w:rsidRPr="006056D0">
              <w:rPr>
                <w:rFonts w:ascii="Amiri" w:hAnsi="Amiri" w:cs="Amiri"/>
                <w:position w:val="-28"/>
                <w:sz w:val="28"/>
                <w:szCs w:val="28"/>
              </w:rPr>
              <w:object w:dxaOrig="1980" w:dyaOrig="680" w14:anchorId="44863983">
                <v:shape id="_x0000_i1271" type="#_x0000_t75" style="width:99pt;height:33.75pt" o:ole="" filled="t" fillcolor="yellow">
                  <v:imagedata r:id="rId285" o:title=""/>
                </v:shape>
                <o:OLEObject Type="Embed" ProgID="Equation.DSMT4" ShapeID="_x0000_i1271" DrawAspect="Content" ObjectID="_1806441794" r:id="rId286"/>
              </w:object>
            </w:r>
          </w:p>
          <w:p w14:paraId="6B21D31A" w14:textId="77777777" w:rsidR="002074E0" w:rsidRPr="006056D0" w:rsidRDefault="002074E0" w:rsidP="002074E0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             </w:t>
            </w:r>
            <w:r w:rsidRPr="006056D0">
              <w:rPr>
                <w:rFonts w:ascii="Amiri" w:hAnsi="Amiri" w:cs="Amiri"/>
                <w:position w:val="-6"/>
                <w:sz w:val="28"/>
                <w:szCs w:val="28"/>
              </w:rPr>
              <w:object w:dxaOrig="220" w:dyaOrig="279" w14:anchorId="6C594183">
                <v:shape id="_x0000_i1272" type="#_x0000_t75" style="width:11.25pt;height:14.25pt" o:ole="">
                  <v:imagedata r:id="rId287" o:title=""/>
                </v:shape>
                <o:OLEObject Type="Embed" ProgID="Equation.DSMT4" ShapeID="_x0000_i1272" DrawAspect="Content" ObjectID="_1806441795" r:id="rId288"/>
              </w:objec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 يساوي عدد الحدود مضروب في نصف مجموع الحد الأول والحد الأخير.</w:t>
            </w:r>
          </w:p>
          <w:p w14:paraId="0BAC7BDE" w14:textId="77777777" w:rsidR="002074E0" w:rsidRPr="006056D0" w:rsidRDefault="002074E0" w:rsidP="002074E0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7318AB05" w14:textId="77777777" w:rsidR="002074E0" w:rsidRPr="006056D0" w:rsidRDefault="002074E0" w:rsidP="002074E0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r w:rsidRPr="006056D0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طريقة إيجاد عدد حدود لمتتالية:</w:t>
            </w:r>
            <w:r w:rsidRPr="006056D0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</w:p>
          <w:p w14:paraId="1465C193" w14:textId="77777777" w:rsidR="002074E0" w:rsidRPr="006056D0" w:rsidRDefault="002074E0" w:rsidP="002074E0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6056D0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37332026">
                <v:shape id="_x0000_i1273" type="#_x0000_t75" style="width:9.75pt;height:11.25pt" o:ole="">
                  <v:imagedata r:id="rId289" o:title=""/>
                </v:shape>
                <o:OLEObject Type="Embed" ProgID="Equation.DSMT4" ShapeID="_x0000_i1273" DrawAspect="Content" ObjectID="_1806441796" r:id="rId290"/>
              </w:objec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6056D0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79" w14:anchorId="3F651876">
                <v:shape id="_x0000_i1274" type="#_x0000_t75" style="width:9.75pt;height:14.25pt" o:ole="">
                  <v:imagedata r:id="rId291" o:title=""/>
                </v:shape>
                <o:OLEObject Type="Embed" ProgID="Equation.DSMT4" ShapeID="_x0000_i1274" DrawAspect="Content" ObjectID="_1806441797" r:id="rId292"/>
              </w:objec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 عددان طبيعيان حيث</w:t>
            </w:r>
            <w:r w:rsidRPr="006056D0">
              <w:rPr>
                <w:rFonts w:ascii="Amiri" w:hAnsi="Amiri" w:cs="Amiri"/>
                <w:position w:val="-6"/>
                <w:sz w:val="28"/>
                <w:szCs w:val="28"/>
              </w:rPr>
              <w:object w:dxaOrig="560" w:dyaOrig="279" w14:anchorId="24684BB9">
                <v:shape id="_x0000_i1275" type="#_x0000_t75" style="width:27.75pt;height:14.25pt" o:ole="">
                  <v:imagedata r:id="rId293" o:title=""/>
                </v:shape>
                <o:OLEObject Type="Embed" ProgID="Equation.DSMT4" ShapeID="_x0000_i1275" DrawAspect="Content" ObjectID="_1806441798" r:id="rId294"/>
              </w:objec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 عدد الحدود</w:t>
            </w:r>
            <w:r w:rsidRPr="006056D0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502DBE6A">
                <v:shape id="_x0000_i1276" type="#_x0000_t75" style="width:12.75pt;height:18pt" o:ole="">
                  <v:imagedata r:id="rId295" o:title=""/>
                </v:shape>
                <o:OLEObject Type="Embed" ProgID="Equation.DSMT4" ShapeID="_x0000_i1276" DrawAspect="Content" ObjectID="_1806441799" r:id="rId296"/>
              </w:objec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 ،</w:t>
            </w:r>
            <w:r w:rsidRPr="006056D0">
              <w:rPr>
                <w:rFonts w:ascii="Amiri" w:hAnsi="Amiri" w:cs="Amiri"/>
                <w:position w:val="-12"/>
                <w:sz w:val="28"/>
                <w:szCs w:val="28"/>
              </w:rPr>
              <w:object w:dxaOrig="400" w:dyaOrig="360" w14:anchorId="05EEC9EB">
                <v:shape id="_x0000_i1277" type="#_x0000_t75" style="width:20.25pt;height:18pt" o:ole="">
                  <v:imagedata r:id="rId297" o:title=""/>
                </v:shape>
                <o:OLEObject Type="Embed" ProgID="Equation.DSMT4" ShapeID="_x0000_i1277" DrawAspect="Content" ObjectID="_1806441800" r:id="rId298"/>
              </w:object>
            </w:r>
            <w:r w:rsidRPr="006056D0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، </w:t>
            </w:r>
            <w:r w:rsidRPr="006056D0">
              <w:rPr>
                <w:rFonts w:ascii="Amiri" w:hAnsi="Amiri" w:cs="Amiri"/>
                <w:position w:val="-12"/>
                <w:sz w:val="28"/>
                <w:szCs w:val="28"/>
              </w:rPr>
              <w:object w:dxaOrig="440" w:dyaOrig="360" w14:anchorId="34C4F4F1">
                <v:shape id="_x0000_i1278" type="#_x0000_t75" style="width:21.75pt;height:18pt" o:ole="">
                  <v:imagedata r:id="rId299" o:title=""/>
                </v:shape>
                <o:OLEObject Type="Embed" ProgID="Equation.DSMT4" ShapeID="_x0000_i1278" DrawAspect="Content" ObjectID="_1806441801" r:id="rId300"/>
              </w:objec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، </w:t>
            </w:r>
            <w:r w:rsidRPr="006056D0">
              <w:rPr>
                <w:rFonts w:ascii="Amiri" w:hAnsi="Amiri" w:cs="Amiri" w:hint="cs"/>
                <w:sz w:val="28"/>
                <w:szCs w:val="28"/>
                <w:rtl/>
              </w:rPr>
              <w:t>. . .،</w:t>
            </w:r>
            <w:r w:rsidRPr="006056D0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02F5A0B7">
                <v:shape id="_x0000_i1279" type="#_x0000_t75" style="width:12.75pt;height:18pt" o:ole="">
                  <v:imagedata r:id="rId301" o:title=""/>
                </v:shape>
                <o:OLEObject Type="Embed" ProgID="Equation.DSMT4" ShapeID="_x0000_i1279" DrawAspect="Content" ObjectID="_1806441802" r:id="rId302"/>
              </w:object>
            </w:r>
            <w:r w:rsidRPr="006056D0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 لمتتالية </w:t>
            </w:r>
            <w:r w:rsidRPr="006056D0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242333D2">
                <v:shape id="_x0000_i1280" type="#_x0000_t75" style="width:24pt;height:20.25pt" o:ole="">
                  <v:imagedata r:id="rId303" o:title=""/>
                </v:shape>
                <o:OLEObject Type="Embed" ProgID="Equation.DSMT4" ShapeID="_x0000_i1280" DrawAspect="Content" ObjectID="_1806441803" r:id="rId304"/>
              </w:objec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6056D0">
              <w:rPr>
                <w:rFonts w:ascii="Amiri" w:hAnsi="Amiri" w:cs="Amiri" w:hint="cs"/>
                <w:sz w:val="28"/>
                <w:szCs w:val="28"/>
                <w:rtl/>
              </w:rPr>
              <w:t xml:space="preserve">هو: </w:t>
            </w:r>
            <w:r w:rsidRPr="006056D0">
              <w:rPr>
                <w:rFonts w:ascii="Amiri" w:hAnsi="Amiri" w:cs="Amiri"/>
                <w:position w:val="-6"/>
                <w:sz w:val="28"/>
                <w:szCs w:val="28"/>
              </w:rPr>
              <w:object w:dxaOrig="820" w:dyaOrig="279" w14:anchorId="7587C0A0">
                <v:shape id="_x0000_i1281" type="#_x0000_t75" style="width:41.25pt;height:14.25pt" o:ole="">
                  <v:imagedata r:id="rId305" o:title=""/>
                </v:shape>
                <o:OLEObject Type="Embed" ProgID="Equation.DSMT4" ShapeID="_x0000_i1281" DrawAspect="Content" ObjectID="_1806441804" r:id="rId306"/>
              </w:object>
            </w:r>
          </w:p>
          <w:p w14:paraId="1EBFE777" w14:textId="77777777" w:rsidR="002074E0" w:rsidRPr="006056D0" w:rsidRDefault="002074E0" w:rsidP="002074E0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</w:p>
          <w:p w14:paraId="431F8983" w14:textId="77777777" w:rsidR="002074E0" w:rsidRPr="006056D0" w:rsidRDefault="002074E0" w:rsidP="002074E0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6056D0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مثال:</w:t>
            </w:r>
          </w:p>
          <w:p w14:paraId="2BEB32CB" w14:textId="77777777" w:rsidR="002074E0" w:rsidRPr="006056D0" w:rsidRDefault="002074E0" w:rsidP="002074E0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6056D0">
              <w:rPr>
                <w:rFonts w:ascii="Amiri" w:hAnsi="Amiri" w:cs="Amiri"/>
                <w:sz w:val="28"/>
                <w:szCs w:val="28"/>
                <w:rtl/>
              </w:rPr>
              <w:t>لتكن المتتالية الحسابية</w:t>
            </w:r>
            <w:r w:rsidRPr="006056D0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73F5B9F3">
                <v:shape id="_x0000_i1282" type="#_x0000_t75" style="width:24pt;height:20.25pt" o:ole="">
                  <v:imagedata r:id="rId307" o:title=""/>
                </v:shape>
                <o:OLEObject Type="Embed" ProgID="Equation.DSMT4" ShapeID="_x0000_i1282" DrawAspect="Content" ObjectID="_1806441805" r:id="rId308"/>
              </w:objec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 المعرفة على</w:t>
            </w:r>
            <w:r w:rsidRPr="006056D0">
              <w:rPr>
                <w:rFonts w:ascii="Amiri" w:hAnsi="Amiri" w:cs="Amiri"/>
                <w:position w:val="-6"/>
                <w:sz w:val="28"/>
                <w:szCs w:val="28"/>
              </w:rPr>
              <w:object w:dxaOrig="260" w:dyaOrig="279" w14:anchorId="34EB9AFC">
                <v:shape id="_x0000_i1283" type="#_x0000_t75" style="width:12.75pt;height:14.25pt" o:ole="">
                  <v:imagedata r:id="rId309" o:title=""/>
                </v:shape>
                <o:OLEObject Type="Embed" ProgID="Equation.DSMT4" ShapeID="_x0000_i1283" DrawAspect="Content" ObjectID="_1806441806" r:id="rId310"/>
              </w:objec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، أساسها </w:t>
            </w:r>
            <w:r w:rsidRPr="006056D0">
              <w:rPr>
                <w:rFonts w:ascii="Amiri" w:hAnsi="Amiri" w:cs="Amiri"/>
                <w:position w:val="-4"/>
                <w:sz w:val="28"/>
                <w:szCs w:val="28"/>
              </w:rPr>
              <w:object w:dxaOrig="680" w:dyaOrig="260" w14:anchorId="4DA58B30">
                <v:shape id="_x0000_i1284" type="#_x0000_t75" style="width:33.75pt;height:12.75pt" o:ole="">
                  <v:imagedata r:id="rId311" o:title=""/>
                </v:shape>
                <o:OLEObject Type="Embed" ProgID="Equation.DSMT4" ShapeID="_x0000_i1284" DrawAspect="Content" ObjectID="_1806441807" r:id="rId312"/>
              </w:objec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 ، </w:t>
            </w:r>
            <w:r w:rsidRPr="006056D0">
              <w:rPr>
                <w:rFonts w:ascii="Amiri" w:hAnsi="Amiri" w:cs="Amiri" w:hint="cs"/>
                <w:sz w:val="28"/>
                <w:szCs w:val="28"/>
                <w:rtl/>
              </w:rPr>
              <w:t>وحدها</w: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 الأول</w:t>
            </w:r>
            <w:r w:rsidRPr="006056D0">
              <w:rPr>
                <w:rFonts w:ascii="Amiri" w:hAnsi="Amiri" w:cs="Amiri"/>
                <w:position w:val="-12"/>
                <w:sz w:val="28"/>
                <w:szCs w:val="28"/>
              </w:rPr>
              <w:object w:dxaOrig="880" w:dyaOrig="360" w14:anchorId="62D9A1E1">
                <v:shape id="_x0000_i1285" type="#_x0000_t75" style="width:44.25pt;height:18pt" o:ole="">
                  <v:imagedata r:id="rId313" o:title=""/>
                </v:shape>
                <o:OLEObject Type="Embed" ProgID="Equation.DSMT4" ShapeID="_x0000_i1285" DrawAspect="Content" ObjectID="_1806441808" r:id="rId314"/>
              </w:objec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7908652B" w14:textId="03448208" w:rsidR="002074E0" w:rsidRPr="006056D0" w:rsidRDefault="002074E0" w:rsidP="002074E0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>
              <w:rPr>
                <w:rFonts w:cs="Simplified Arabic"/>
                <w:b/>
                <w:bCs/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36A52F2E" wp14:editId="7BF2A8F4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279400</wp:posOffset>
                      </wp:positionV>
                      <wp:extent cx="2647950" cy="2505075"/>
                      <wp:effectExtent l="0" t="0" r="19050" b="28575"/>
                      <wp:wrapNone/>
                      <wp:docPr id="145353616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47950" cy="25050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BE35A7" w14:textId="77777777" w:rsidR="002074E0" w:rsidRDefault="002074E0" w:rsidP="002074E0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96CF506" wp14:editId="5400B82D">
                                        <wp:extent cx="2439670" cy="2344420"/>
                                        <wp:effectExtent l="0" t="0" r="0" b="0"/>
                                        <wp:docPr id="1911566577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911566577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9670" cy="23444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6A52F2E" id="Rectangle 9" o:spid="_x0000_s1042" style="position:absolute;left:0;text-align:left;margin-left:1pt;margin-top:22pt;width:208.5pt;height:197.25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" fillcolor="white [3201]" strokecolor="white [3212]" strokeweight="2pt">
                      <v:textbox>
                        <w:txbxContent>
                          <w:p w14:paraId="6BBE35A7" w14:textId="77777777" w:rsidR="002074E0" w:rsidRDefault="002074E0" w:rsidP="002074E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6CF506" wp14:editId="5400B82D">
                                  <wp:extent cx="2439670" cy="2344420"/>
                                  <wp:effectExtent l="0" t="0" r="0" b="0"/>
                                  <wp:docPr id="1911566577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11566577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39670" cy="2344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    </w:t>
            </w:r>
            <w:r w:rsidRPr="006056D0">
              <w:rPr>
                <w:rFonts w:ascii="Amiri" w:hAnsi="Amiri" w:cs="Amiri"/>
                <w:position w:val="-4"/>
                <w:sz w:val="28"/>
                <w:szCs w:val="28"/>
              </w:rPr>
              <w:object w:dxaOrig="180" w:dyaOrig="200" w14:anchorId="52240EBA">
                <v:shape id="_x0000_i1286" type="#_x0000_t75" style="width:9pt;height:9.75pt" o:ole="">
                  <v:imagedata r:id="rId315" o:title=""/>
                </v:shape>
                <o:OLEObject Type="Embed" ProgID="Equation.DSMT4" ShapeID="_x0000_i1286" DrawAspect="Content" ObjectID="_1806441809" r:id="rId316"/>
              </w:objec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 أحسب </w:t>
            </w:r>
            <w:r w:rsidRPr="006056D0">
              <w:rPr>
                <w:rFonts w:ascii="Amiri" w:hAnsi="Amiri" w:cs="Amiri"/>
                <w:position w:val="-12"/>
                <w:sz w:val="28"/>
                <w:szCs w:val="28"/>
              </w:rPr>
              <w:object w:dxaOrig="3000" w:dyaOrig="360" w14:anchorId="4C55D52E">
                <v:shape id="_x0000_i1287" type="#_x0000_t75" style="width:150pt;height:18pt" o:ole="">
                  <v:imagedata r:id="rId317" o:title=""/>
                </v:shape>
                <o:OLEObject Type="Embed" ProgID="Equation.DSMT4" ShapeID="_x0000_i1287" DrawAspect="Content" ObjectID="_1806441810" r:id="rId318"/>
              </w:object>
            </w:r>
            <w:r w:rsidRPr="006056D0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521E1124" w14:textId="2891FA85" w:rsidR="002074E0" w:rsidRPr="006056D0" w:rsidRDefault="002074E0" w:rsidP="002074E0">
            <w:pPr>
              <w:bidi/>
              <w:ind w:left="59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الا</w:t>
            </w:r>
            <w:r w:rsidRPr="006056D0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جابة:</w:t>
            </w:r>
          </w:p>
          <w:p w14:paraId="668468EB" w14:textId="77777777" w:rsidR="002074E0" w:rsidRPr="006056D0" w:rsidRDefault="002074E0" w:rsidP="002074E0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rtl/>
              </w:rPr>
            </w:pPr>
            <w:r w:rsidRPr="006056D0">
              <w:rPr>
                <w:rFonts w:ascii="Amiri" w:hAnsi="Amiri" w:cs="Amiri"/>
                <w:sz w:val="28"/>
                <w:szCs w:val="28"/>
                <w:rtl/>
              </w:rPr>
              <w:t xml:space="preserve">عدد الحدود هو </w:t>
            </w:r>
            <w:r w:rsidRPr="006056D0">
              <w:rPr>
                <w:rFonts w:ascii="Amiri" w:hAnsi="Amiri" w:cs="Amiri"/>
                <w:position w:val="-6"/>
                <w:sz w:val="28"/>
                <w:szCs w:val="28"/>
              </w:rPr>
              <w:object w:dxaOrig="1740" w:dyaOrig="279" w14:anchorId="13E016DC">
                <v:shape id="_x0000_i1288" type="#_x0000_t75" style="width:87pt;height:14.25pt" o:ole="">
                  <v:imagedata r:id="rId319" o:title=""/>
                </v:shape>
                <o:OLEObject Type="Embed" ProgID="Equation.DSMT4" ShapeID="_x0000_i1288" DrawAspect="Content" ObjectID="_1806441811" r:id="rId320"/>
              </w:object>
            </w:r>
            <w:r w:rsidRPr="006056D0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>.</w:t>
            </w:r>
          </w:p>
          <w:p w14:paraId="00B9ED38" w14:textId="77777777" w:rsidR="002074E0" w:rsidRPr="006056D0" w:rsidRDefault="002074E0" w:rsidP="002074E0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rtl/>
              </w:rPr>
            </w:pPr>
            <w:r w:rsidRPr="006056D0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 xml:space="preserve">            </w:t>
            </w:r>
            <w:r w:rsidRPr="006056D0">
              <w:rPr>
                <w:rFonts w:ascii="Amiri" w:hAnsi="Amiri" w:cs="Amiri"/>
                <w:b/>
                <w:bCs/>
                <w:position w:val="-12"/>
                <w:sz w:val="28"/>
                <w:szCs w:val="28"/>
              </w:rPr>
              <w:object w:dxaOrig="2960" w:dyaOrig="360" w14:anchorId="16D9C4E6">
                <v:shape id="_x0000_i1289" type="#_x0000_t75" style="width:147.75pt;height:18pt" o:ole="">
                  <v:imagedata r:id="rId321" o:title=""/>
                </v:shape>
                <o:OLEObject Type="Embed" ProgID="Equation.DSMT4" ShapeID="_x0000_i1289" DrawAspect="Content" ObjectID="_1806441812" r:id="rId322"/>
              </w:object>
            </w:r>
            <w:r w:rsidRPr="006056D0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>.</w:t>
            </w:r>
          </w:p>
          <w:p w14:paraId="77CE3BC2" w14:textId="77777777" w:rsidR="002074E0" w:rsidRPr="006056D0" w:rsidRDefault="002074E0" w:rsidP="002074E0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rtl/>
              </w:rPr>
            </w:pPr>
            <w:r w:rsidRPr="006056D0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 xml:space="preserve">            </w:t>
            </w:r>
            <w:r w:rsidRPr="006056D0">
              <w:rPr>
                <w:rFonts w:ascii="Amiri" w:hAnsi="Amiri" w:cs="Amiri"/>
                <w:b/>
                <w:bCs/>
                <w:position w:val="-12"/>
                <w:sz w:val="28"/>
                <w:szCs w:val="28"/>
              </w:rPr>
              <w:object w:dxaOrig="2600" w:dyaOrig="360" w14:anchorId="3B637044">
                <v:shape id="_x0000_i1290" type="#_x0000_t75" style="width:129.75pt;height:18pt" o:ole="">
                  <v:imagedata r:id="rId323" o:title=""/>
                </v:shape>
                <o:OLEObject Type="Embed" ProgID="Equation.DSMT4" ShapeID="_x0000_i1290" DrawAspect="Content" ObjectID="_1806441813" r:id="rId324"/>
              </w:object>
            </w:r>
            <w:r w:rsidRPr="006056D0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>.</w:t>
            </w:r>
          </w:p>
          <w:p w14:paraId="3DD76715" w14:textId="77777777" w:rsidR="002074E0" w:rsidRDefault="002074E0" w:rsidP="002074E0">
            <w:pPr>
              <w:bidi/>
              <w:rPr>
                <w:rFonts w:cs="Simplified Arabic"/>
                <w:b/>
                <w:bCs/>
                <w:rtl/>
              </w:rPr>
            </w:pPr>
            <w:r w:rsidRPr="006056D0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 xml:space="preserve">            </w:t>
            </w:r>
            <w:r w:rsidRPr="006056D0">
              <w:rPr>
                <w:rFonts w:ascii="Amiri" w:hAnsi="Amiri" w:cs="Amiri"/>
                <w:b/>
                <w:bCs/>
                <w:position w:val="-46"/>
                <w:sz w:val="28"/>
                <w:szCs w:val="28"/>
              </w:rPr>
              <w:object w:dxaOrig="1900" w:dyaOrig="1340" w14:anchorId="70D6A9D5">
                <v:shape id="_x0000_i1291" type="#_x0000_t75" style="width:95.25pt;height:66.75pt" o:ole="">
                  <v:imagedata r:id="rId325" o:title=""/>
                </v:shape>
                <o:OLEObject Type="Embed" ProgID="Equation.DSMT4" ShapeID="_x0000_i1291" DrawAspect="Content" ObjectID="_1806441814" r:id="rId326"/>
              </w:object>
            </w:r>
            <w:r w:rsidRPr="006056D0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br/>
            </w:r>
          </w:p>
          <w:p w14:paraId="13F4B355" w14:textId="77777777" w:rsidR="00C71131" w:rsidRPr="00792B9B" w:rsidRDefault="00C71131" w:rsidP="008251D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2D906F30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9065DD4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4A5C3E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3C18246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1AFA9C5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B10CB74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E59CF4D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6726C40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EAFC4B2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8199470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8607A3B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83E18B3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146811D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8D41990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E595F6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1B6C062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AFF240C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916E642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E8C3C3A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4EF7D80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2AE57DD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56D9440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7DD225B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7BE55D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11ACE44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C67EA5C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9969561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0ED686F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ECC14A8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64162EB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57CD52C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10ABFF1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4725AE9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2169F18" w14:textId="77777777" w:rsidR="00C71131" w:rsidRPr="00792B9B" w:rsidRDefault="00C71131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07A43F8B" w14:textId="77777777" w:rsidR="00C71131" w:rsidRDefault="00C71131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DD7959A" wp14:editId="029336BA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1943368220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D5BDA" w14:textId="77777777" w:rsidR="00C71131" w:rsidRPr="00305590" w:rsidRDefault="00C71131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7C59942E" w14:textId="77777777" w:rsidR="00C71131" w:rsidRPr="00305590" w:rsidRDefault="00C71131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D7959A" id="_x0000_s1043" style="position:absolute;left:0;text-align:left;margin-left:-46.15pt;margin-top:66.05pt;width:543pt;height:53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" fillcolor="white [3201]" strokecolor="black [3213]" strokeweight="2pt">
                <v:textbox>
                  <w:txbxContent>
                    <w:p w14:paraId="371D5BDA" w14:textId="77777777" w:rsidR="00C71131" w:rsidRPr="00305590" w:rsidRDefault="00C71131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7C59942E" w14:textId="77777777" w:rsidR="00C71131" w:rsidRPr="00305590" w:rsidRDefault="00C71131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4A721C2" wp14:editId="7AC7056A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7935315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840B9" w14:textId="230E40BB" w:rsidR="00C71131" w:rsidRPr="00305590" w:rsidRDefault="00C71131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AB61FC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04 ساعات</w:t>
                            </w:r>
                          </w:p>
                          <w:p w14:paraId="3597C82F" w14:textId="77777777" w:rsidR="00C71131" w:rsidRDefault="00C71131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A721C2" id="_x0000_s1044" style="position:absolute;left:0;text-align:left;margin-left:-44.65pt;margin-top:.8pt;width:100.5pt;height:58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" fillcolor="white [3201]" strokecolor="black [3213]" strokeweight="2pt">
                <v:textbox>
                  <w:txbxContent>
                    <w:p w14:paraId="16B840B9" w14:textId="230E40BB" w:rsidR="00C71131" w:rsidRPr="00305590" w:rsidRDefault="00C71131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AB61FC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04 ساعات</w:t>
                      </w:r>
                    </w:p>
                    <w:p w14:paraId="3597C82F" w14:textId="77777777" w:rsidR="00C71131" w:rsidRDefault="00C71131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027A09B" wp14:editId="4B491FC4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987496790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B2326" w14:textId="77777777" w:rsidR="00C71131" w:rsidRPr="00305590" w:rsidRDefault="00C71131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الثا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نية علوم تجريبية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27A09B" id="_x0000_s1045" style="position:absolute;left:0;text-align:left;margin-left:396.35pt;margin-top:-.7pt;width:100.5pt;height:62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" fillcolor="white [3201]" strokecolor="black [3213]" strokeweight="2pt">
                <v:textbox>
                  <w:txbxContent>
                    <w:p w14:paraId="3CEB2326" w14:textId="77777777" w:rsidR="00C71131" w:rsidRPr="00305590" w:rsidRDefault="00C71131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الثا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نية علوم تجريبية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F548AA7" wp14:editId="79580A72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908420824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772FE" w14:textId="77777777" w:rsidR="00C71131" w:rsidRPr="00305590" w:rsidRDefault="00C71131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متتاليات العددية</w:t>
                            </w:r>
                          </w:p>
                          <w:p w14:paraId="762341AD" w14:textId="1B785377" w:rsidR="00C71131" w:rsidRPr="00305590" w:rsidRDefault="00B228E5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  <w:t xml:space="preserve"> </w:t>
                            </w:r>
                            <w:r w:rsidRPr="00B228E5">
                              <w:rPr>
                                <w:rFonts w:ascii="Amiri" w:hAnsi="Amiri" w:cs="Amiri" w:hint="cs"/>
                                <w:color w:val="404040" w:themeColor="text1" w:themeTint="BF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المتتاليات الهندسية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F548AA7" id="_x0000_s1046" style="position:absolute;left:0;text-align:left;margin-left:66.35pt;margin-top:1.55pt;width:323.25pt;height:58.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" fillcolor="white [3201]" strokecolor="black [3213]" strokeweight="2pt">
                <v:textbox>
                  <w:txbxContent>
                    <w:p w14:paraId="3D9772FE" w14:textId="77777777" w:rsidR="00C71131" w:rsidRPr="00305590" w:rsidRDefault="00C71131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متتاليات العددية</w:t>
                      </w:r>
                    </w:p>
                    <w:p w14:paraId="762341AD" w14:textId="1B785377" w:rsidR="00C71131" w:rsidRPr="00305590" w:rsidRDefault="00B228E5" w:rsidP="00305590">
                      <w:pPr>
                        <w:bidi/>
                        <w:spacing w:after="0" w:line="240" w:lineRule="auto"/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  <w:t xml:space="preserve"> </w:t>
                      </w:r>
                      <w:r w:rsidRPr="00B228E5">
                        <w:rPr>
                          <w:rFonts w:ascii="Amiri" w:hAnsi="Amiri" w:cs="Amiri" w:hint="cs"/>
                          <w:color w:val="404040" w:themeColor="text1" w:themeTint="BF"/>
                          <w:sz w:val="26"/>
                          <w:szCs w:val="26"/>
                          <w:rtl/>
                          <w:lang w:bidi="ar-DZ"/>
                        </w:rPr>
                        <w:t>المتتاليات الهندسية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43267649" w14:textId="77777777" w:rsidR="00C71131" w:rsidRPr="00792B9B" w:rsidRDefault="00C71131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C71131" w:rsidRPr="00792B9B" w14:paraId="043ADBB5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3594B09A" w14:textId="77777777" w:rsidR="00C71131" w:rsidRPr="00305590" w:rsidRDefault="00C71131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2447D4DF" w14:textId="77777777" w:rsidR="00C71131" w:rsidRPr="00305590" w:rsidRDefault="00C71131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72BE2914" w14:textId="77777777" w:rsidR="00C71131" w:rsidRPr="00305590" w:rsidRDefault="00C71131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C71131" w:rsidRPr="00792B9B" w14:paraId="29EAC5AD" w14:textId="77777777" w:rsidTr="00305590">
        <w:tc>
          <w:tcPr>
            <w:tcW w:w="1278" w:type="dxa"/>
          </w:tcPr>
          <w:p w14:paraId="610B508B" w14:textId="77777777" w:rsidR="00C71131" w:rsidRDefault="00C71131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A1DE1A1" w14:textId="77777777" w:rsidR="00C71131" w:rsidRDefault="00C71131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7659E01" w14:textId="77777777" w:rsidR="00C71131" w:rsidRDefault="00C7113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06B4EE6" w14:textId="77777777" w:rsidR="00C71131" w:rsidRDefault="00C7113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BEB2C8" w14:textId="77777777" w:rsidR="00C71131" w:rsidRDefault="00C7113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1DD8BB5" w14:textId="77777777" w:rsidR="00C71131" w:rsidRDefault="00C7113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B456B8D" w14:textId="77777777" w:rsidR="00C71131" w:rsidRDefault="00C7113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13C0765" w14:textId="77777777" w:rsidR="00C71131" w:rsidRDefault="00C7113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F47B3D" w14:textId="77777777" w:rsidR="00C71131" w:rsidRDefault="00C7113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28D34A" w14:textId="77777777" w:rsidR="00C71131" w:rsidRDefault="00C7113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53E8896" w14:textId="77777777" w:rsidR="00C71131" w:rsidRDefault="00C7113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B0AC000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674B437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6327142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82FAB32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7C77C2D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AF38A1C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C06441D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76FF4C3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D0DA9CB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0379922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FFA4C4B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04DDA1F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5B5CFAB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AECCF6D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9DE6FA0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56D1D98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6155391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B33CB8D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D14AD05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D3E9FFD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68C7A77" w14:textId="77777777" w:rsidR="00C71131" w:rsidRPr="00FB5A89" w:rsidRDefault="00C71131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5642DAA1" w14:textId="77777777" w:rsidR="00C71131" w:rsidRPr="00792B9B" w:rsidRDefault="00C71131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5562475" w14:textId="77777777" w:rsidR="00AB61FC" w:rsidRDefault="00AB61FC" w:rsidP="00AB61FC">
            <w:pPr>
              <w:shd w:val="clear" w:color="auto" w:fill="FDE9D9" w:themeFill="accent6" w:themeFillTint="33"/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671A90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نشاط</w:t>
            </w:r>
            <w:r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 xml:space="preserve"> 5 ص 145 (الجزء </w:t>
            </w:r>
            <w:r>
              <w:rPr>
                <w:rFonts w:ascii="Amiri" w:hAnsi="Amiri" w:cs="Amiri"/>
                <w:color w:val="FF0000"/>
                <w:sz w:val="28"/>
                <w:szCs w:val="28"/>
                <w:u w:val="single"/>
              </w:rPr>
              <w:t>B</w:t>
            </w:r>
            <w:r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  <w:lang w:bidi="ar-DZ"/>
              </w:rPr>
              <w:t>)</w:t>
            </w:r>
          </w:p>
          <w:p w14:paraId="54C158AC" w14:textId="77777777" w:rsidR="00AB61FC" w:rsidRPr="00671A90" w:rsidRDefault="00AB61FC" w:rsidP="00AB61FC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</w:p>
          <w:p w14:paraId="187392DB" w14:textId="77777777" w:rsidR="00AB61FC" w:rsidRDefault="00AB61FC" w:rsidP="00AB61FC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671A90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  <w:t>تعريف:</w:t>
            </w:r>
          </w:p>
          <w:p w14:paraId="24D5A344" w14:textId="77777777" w:rsidR="00AB61FC" w:rsidRPr="00671A90" w:rsidRDefault="00AB61FC" w:rsidP="00AB61FC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32E53B06" w14:textId="77777777" w:rsidR="00AB61FC" w:rsidRPr="00671A90" w:rsidRDefault="00AB61FC" w:rsidP="00AB61FC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671A90">
              <w:rPr>
                <w:rFonts w:ascii="Amiri" w:hAnsi="Amiri" w:cs="Amiri"/>
                <w:sz w:val="28"/>
                <w:szCs w:val="28"/>
                <w:rtl/>
              </w:rPr>
              <w:t xml:space="preserve">نقول 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>ان</w:t>
            </w:r>
            <w:r w:rsidRPr="00671A90">
              <w:rPr>
                <w:rFonts w:ascii="Amiri" w:hAnsi="Amiri" w:cs="Amiri"/>
                <w:sz w:val="28"/>
                <w:szCs w:val="28"/>
                <w:rtl/>
              </w:rPr>
              <w:t xml:space="preserve"> المتتالية</w:t>
            </w:r>
            <w:r w:rsidRPr="00671A90">
              <w:rPr>
                <w:rFonts w:ascii="Amiri" w:hAnsi="Amiri" w:cs="Amiri"/>
                <w:position w:val="-12"/>
                <w:sz w:val="28"/>
                <w:szCs w:val="28"/>
              </w:rPr>
              <w:object w:dxaOrig="460" w:dyaOrig="360" w14:anchorId="3942DEB7">
                <v:shape id="_x0000_i1507" type="#_x0000_t75" style="width:23.25pt;height:18pt" o:ole="">
                  <v:imagedata r:id="rId275" o:title=""/>
                </v:shape>
                <o:OLEObject Type="Embed" ProgID="Equation.DSMT4" ShapeID="_x0000_i1507" DrawAspect="Content" ObjectID="_1806441815" r:id="rId327"/>
              </w:object>
            </w:r>
            <w:r w:rsidRPr="00671A90">
              <w:rPr>
                <w:rFonts w:ascii="Amiri" w:hAnsi="Amiri" w:cs="Amiri"/>
                <w:sz w:val="28"/>
                <w:szCs w:val="28"/>
                <w:rtl/>
              </w:rPr>
              <w:t xml:space="preserve">متتالية هندسية إذا وجد عدد حقيقي غير معدوم </w:t>
            </w:r>
            <w:r w:rsidRPr="00671A90">
              <w:rPr>
                <w:rFonts w:ascii="Amiri" w:hAnsi="Amiri" w:cs="Amiri" w:hint="cs"/>
                <w:sz w:val="28"/>
                <w:szCs w:val="28"/>
                <w:rtl/>
              </w:rPr>
              <w:t>حيث:</w:t>
            </w:r>
            <w:r w:rsidRPr="00671A90">
              <w:rPr>
                <w:rFonts w:ascii="Amiri" w:hAnsi="Amiri" w:cs="Amiri"/>
                <w:sz w:val="28"/>
                <w:szCs w:val="28"/>
                <w:rtl/>
              </w:rPr>
              <w:t xml:space="preserve"> إذا</w:t>
            </w:r>
            <w:r w:rsidRPr="00671A90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671A90">
              <w:rPr>
                <w:rFonts w:ascii="Amiri" w:hAnsi="Amiri" w:cs="Amiri" w:hint="cs"/>
                <w:sz w:val="28"/>
                <w:szCs w:val="28"/>
                <w:rtl/>
              </w:rPr>
              <w:t>كان من</w:t>
            </w:r>
            <w:r w:rsidRPr="00671A90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671A90">
              <w:rPr>
                <w:rFonts w:ascii="Amiri" w:hAnsi="Amiri" w:cs="Amiri"/>
                <w:sz w:val="28"/>
                <w:szCs w:val="28"/>
                <w:rtl/>
              </w:rPr>
              <w:t xml:space="preserve">أجل كل </w:t>
            </w:r>
            <w:r w:rsidRPr="00671A90">
              <w:rPr>
                <w:rFonts w:ascii="Amiri" w:hAnsi="Amiri" w:cs="Amiri" w:hint="cs"/>
                <w:sz w:val="28"/>
                <w:szCs w:val="28"/>
                <w:rtl/>
              </w:rPr>
              <w:t>عدد</w:t>
            </w:r>
            <w:r w:rsidRPr="00671A90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671A90">
              <w:rPr>
                <w:rFonts w:ascii="Amiri" w:hAnsi="Amiri" w:cs="Amiri"/>
                <w:sz w:val="28"/>
                <w:szCs w:val="28"/>
                <w:rtl/>
              </w:rPr>
              <w:t>طبيعي</w:t>
            </w:r>
            <w:r w:rsidRPr="00671A90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5566D64A">
                <v:shape id="_x0000_i1508" type="#_x0000_t75" style="width:9.75pt;height:11.25pt" o:ole="">
                  <v:imagedata r:id="rId328" o:title=""/>
                </v:shape>
                <o:OLEObject Type="Embed" ProgID="Equation.DSMT4" ShapeID="_x0000_i1508" DrawAspect="Content" ObjectID="_1806441816" r:id="rId329"/>
              </w:object>
            </w:r>
            <w:r w:rsidRPr="00671A90">
              <w:rPr>
                <w:rFonts w:ascii="Amiri" w:hAnsi="Amiri" w:cs="Amiri"/>
                <w:sz w:val="28"/>
                <w:szCs w:val="28"/>
                <w:rtl/>
              </w:rPr>
              <w:t xml:space="preserve">: </w:t>
            </w:r>
            <w:r w:rsidRPr="00671A90">
              <w:rPr>
                <w:rFonts w:ascii="Amiri" w:hAnsi="Amiri" w:cs="Amiri"/>
                <w:position w:val="-12"/>
                <w:sz w:val="28"/>
                <w:szCs w:val="28"/>
              </w:rPr>
              <w:object w:dxaOrig="1200" w:dyaOrig="360" w14:anchorId="6537BD7B">
                <v:shape id="_x0000_i1509" type="#_x0000_t75" style="width:60pt;height:18pt" o:ole="" fillcolor="yellow">
                  <v:imagedata r:id="rId330" o:title=""/>
                </v:shape>
                <o:OLEObject Type="Embed" ProgID="Equation.DSMT4" ShapeID="_x0000_i1509" DrawAspect="Content" ObjectID="_1806441817" r:id="rId331"/>
              </w:object>
            </w:r>
            <w:r w:rsidRPr="00671A90">
              <w:rPr>
                <w:rFonts w:ascii="Amiri" w:hAnsi="Amiri" w:cs="Amiri"/>
                <w:sz w:val="28"/>
                <w:szCs w:val="28"/>
                <w:rtl/>
              </w:rPr>
              <w:t xml:space="preserve">. </w:t>
            </w:r>
          </w:p>
          <w:p w14:paraId="1F162E6C" w14:textId="77777777" w:rsidR="00AB61FC" w:rsidRDefault="00AB61FC" w:rsidP="00AB61FC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30FFA586" w14:textId="77777777" w:rsidR="00AB61FC" w:rsidRDefault="00AB61FC" w:rsidP="00AB61FC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مثال01: </w:t>
            </w:r>
          </w:p>
          <w:p w14:paraId="5A7DD9AC" w14:textId="77777777" w:rsidR="00AB61FC" w:rsidRPr="00CE03E2" w:rsidRDefault="00AB61FC" w:rsidP="00AB61FC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671A90">
              <w:rPr>
                <w:rFonts w:ascii="Amiri" w:hAnsi="Amiri" w:cs="Amiri"/>
                <w:position w:val="-12"/>
                <w:sz w:val="28"/>
                <w:szCs w:val="28"/>
              </w:rPr>
              <w:object w:dxaOrig="460" w:dyaOrig="360" w14:anchorId="266D0767">
                <v:shape id="_x0000_i1510" type="#_x0000_t75" style="width:23.25pt;height:18pt" o:ole="">
                  <v:imagedata r:id="rId275" o:title=""/>
                </v:shape>
                <o:OLEObject Type="Embed" ProgID="Equation.DSMT4" ShapeID="_x0000_i1510" DrawAspect="Content" ObjectID="_1806441818" r:id="rId332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  <w:r w:rsidRPr="00671A9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متتالية هندسية أساسها  </w:t>
            </w:r>
            <w:r w:rsidRPr="00671A90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600" w:dyaOrig="320" w14:anchorId="3FC1CD97">
                <v:shape id="_x0000_i1511" type="#_x0000_t75" style="width:30pt;height:15.75pt" o:ole="">
                  <v:imagedata r:id="rId333" o:title=""/>
                </v:shape>
                <o:OLEObject Type="Embed" ProgID="Equation.DSMT4" ShapeID="_x0000_i1511" DrawAspect="Content" ObjectID="_1806441819" r:id="rId334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671A9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وحدها الأول </w:t>
            </w:r>
            <w:r w:rsidRPr="00992E3F">
              <w:rPr>
                <w:rFonts w:ascii="Amiri" w:eastAsiaTheme="minorEastAsia" w:hAnsi="Amiri" w:cs="Amiri"/>
                <w:position w:val="-12"/>
                <w:sz w:val="28"/>
                <w:szCs w:val="28"/>
                <w:lang w:bidi="ar-DZ"/>
              </w:rPr>
              <w:object w:dxaOrig="800" w:dyaOrig="360" w14:anchorId="08F8E529">
                <v:shape id="_x0000_i1512" type="#_x0000_t75" style="width:39.75pt;height:18pt" o:ole="">
                  <v:imagedata r:id="rId335" o:title=""/>
                </v:shape>
                <o:OLEObject Type="Embed" ProgID="Equation.DSMT4" ShapeID="_x0000_i1512" DrawAspect="Content" ObjectID="_1806441820" r:id="rId336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671A90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>.</w:t>
            </w:r>
          </w:p>
          <w:p w14:paraId="29148D14" w14:textId="77777777" w:rsidR="00AB61FC" w:rsidRPr="00546BF4" w:rsidRDefault="00AB61FC" w:rsidP="00AB61FC">
            <w:pPr>
              <w:pStyle w:val="Paragraphedeliste"/>
              <w:numPr>
                <w:ilvl w:val="0"/>
                <w:numId w:val="32"/>
              </w:numPr>
              <w:bidi/>
              <w:rPr>
                <w:rFonts w:ascii="Amiri" w:hAnsi="Amiri" w:cs="Amiri"/>
                <w:i/>
                <w:sz w:val="28"/>
                <w:szCs w:val="28"/>
                <w:rtl/>
                <w:lang w:bidi="ar-DZ"/>
              </w:rPr>
            </w:pPr>
            <w:r w:rsidRPr="00671A90">
              <w:rPr>
                <w:rFonts w:ascii="Amiri" w:hAnsi="Amiri" w:cs="Amiri"/>
                <w:i/>
                <w:sz w:val="28"/>
                <w:szCs w:val="28"/>
                <w:rtl/>
                <w:lang w:bidi="ar-DZ"/>
              </w:rPr>
              <w:t xml:space="preserve">أحسب الحدود </w:t>
            </w:r>
            <w:r w:rsidRPr="003C7676">
              <w:rPr>
                <w:position w:val="-12"/>
              </w:rPr>
              <w:object w:dxaOrig="1340" w:dyaOrig="360" w14:anchorId="4F7C1E6D">
                <v:shape id="_x0000_i1513" type="#_x0000_t75" style="width:66.75pt;height:18pt" o:ole="">
                  <v:imagedata r:id="rId337" o:title=""/>
                </v:shape>
                <o:OLEObject Type="Embed" ProgID="Equation.DSMT4" ShapeID="_x0000_i1513" DrawAspect="Content" ObjectID="_1806441821" r:id="rId338"/>
              </w:object>
            </w:r>
          </w:p>
          <w:p w14:paraId="1474F9D5" w14:textId="77777777" w:rsidR="00AB61FC" w:rsidRPr="00671A90" w:rsidRDefault="00AB61FC" w:rsidP="00AB61FC">
            <w:pPr>
              <w:shd w:val="clear" w:color="auto" w:fill="FDE9D9" w:themeFill="accent6" w:themeFillTint="33"/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>مثال02</w:t>
            </w:r>
            <w:r w:rsidRPr="00671A90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>:</w:t>
            </w:r>
          </w:p>
          <w:p w14:paraId="66A11161" w14:textId="77777777" w:rsidR="00AB61FC" w:rsidRDefault="00AB61FC" w:rsidP="00AB61FC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671A90">
              <w:rPr>
                <w:rFonts w:ascii="Amiri" w:hAnsi="Amiri" w:cs="Amiri"/>
                <w:sz w:val="28"/>
                <w:szCs w:val="28"/>
                <w:rtl/>
              </w:rPr>
              <w:t xml:space="preserve">  </w:t>
            </w:r>
          </w:p>
          <w:p w14:paraId="4C24AE7F" w14:textId="77777777" w:rsidR="00AB61FC" w:rsidRPr="00671A90" w:rsidRDefault="00AB61FC" w:rsidP="00AB61FC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671A90">
              <w:rPr>
                <w:rFonts w:ascii="Amiri" w:hAnsi="Amiri" w:cs="Amiri"/>
                <w:sz w:val="28"/>
                <w:szCs w:val="28"/>
                <w:rtl/>
              </w:rPr>
              <w:t xml:space="preserve">   لتكن المتتالية</w:t>
            </w:r>
            <w:r w:rsidRPr="00671A90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67A80ED7">
                <v:shape id="_x0000_i1514" type="#_x0000_t75" style="width:24pt;height:20.25pt" o:ole="">
                  <v:imagedata r:id="rId307" o:title=""/>
                </v:shape>
                <o:OLEObject Type="Embed" ProgID="Equation.DSMT4" ShapeID="_x0000_i1514" DrawAspect="Content" ObjectID="_1806441822" r:id="rId339"/>
              </w:object>
            </w:r>
            <w:r w:rsidRPr="00671A90">
              <w:rPr>
                <w:rFonts w:ascii="Amiri" w:hAnsi="Amiri" w:cs="Amiri"/>
                <w:sz w:val="28"/>
                <w:szCs w:val="28"/>
                <w:rtl/>
              </w:rPr>
              <w:t xml:space="preserve"> المعرفة على </w:t>
            </w:r>
            <m:oMath>
              <m:r>
                <m:rPr>
                  <m:scr m:val="double-struck"/>
                </m:rPr>
                <w:rPr>
                  <w:rFonts w:ascii="Cambria Math" w:hAnsi="Cambria Math" w:cs="Times New Roman" w:hint="cs"/>
                  <w:sz w:val="28"/>
                  <w:szCs w:val="28"/>
                  <w:rtl/>
                </w:rPr>
                <m:t>N</m:t>
              </m:r>
            </m:oMath>
            <w:r w:rsidRPr="00671A90">
              <w:rPr>
                <w:rFonts w:ascii="Amiri" w:hAnsi="Amiri" w:cs="Amiri"/>
                <w:sz w:val="28"/>
                <w:szCs w:val="28"/>
                <w:rtl/>
              </w:rPr>
              <w:t xml:space="preserve"> كما </w:t>
            </w:r>
            <w:r w:rsidRPr="00671A90">
              <w:rPr>
                <w:rFonts w:ascii="Amiri" w:hAnsi="Amiri" w:cs="Amiri" w:hint="cs"/>
                <w:sz w:val="28"/>
                <w:szCs w:val="28"/>
                <w:rtl/>
              </w:rPr>
              <w:t>يلي:</w:t>
            </w:r>
            <w:r w:rsidRPr="00671A90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671A90">
              <w:rPr>
                <w:rFonts w:ascii="Amiri" w:hAnsi="Amiri" w:cs="Amiri"/>
                <w:position w:val="-24"/>
                <w:sz w:val="28"/>
                <w:szCs w:val="28"/>
              </w:rPr>
              <w:object w:dxaOrig="800" w:dyaOrig="620" w14:anchorId="354E46BE">
                <v:shape id="_x0000_i1515" type="#_x0000_t75" style="width:39.75pt;height:30.75pt" o:ole="">
                  <v:imagedata r:id="rId340" o:title=""/>
                </v:shape>
                <o:OLEObject Type="Embed" ProgID="Equation.DSMT4" ShapeID="_x0000_i1515" DrawAspect="Content" ObjectID="_1806441823" r:id="rId341"/>
              </w:object>
            </w:r>
            <w:r w:rsidRPr="00671A90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36472C6F" w14:textId="77777777" w:rsidR="00AB61FC" w:rsidRPr="00671A90" w:rsidRDefault="00AB61FC" w:rsidP="00AB61FC">
            <w:pPr>
              <w:pStyle w:val="Paragraphedeliste"/>
              <w:numPr>
                <w:ilvl w:val="0"/>
                <w:numId w:val="33"/>
              </w:numPr>
              <w:bidi/>
              <w:rPr>
                <w:rFonts w:ascii="Amiri" w:hAnsi="Amiri" w:cs="Amiri"/>
                <w:sz w:val="28"/>
                <w:szCs w:val="28"/>
              </w:rPr>
            </w:pPr>
            <w:r w:rsidRPr="00671A90">
              <w:rPr>
                <w:rFonts w:ascii="Amiri" w:hAnsi="Amiri" w:cs="Amiri"/>
                <w:sz w:val="28"/>
                <w:szCs w:val="28"/>
                <w:rtl/>
              </w:rPr>
              <w:t xml:space="preserve">أثبت أن المتتالية  </w:t>
            </w:r>
            <w:r w:rsidRPr="00671A90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16FCAB70">
                <v:shape id="_x0000_i1516" type="#_x0000_t75" style="width:24pt;height:20.25pt" o:ole="">
                  <v:imagedata r:id="rId307" o:title=""/>
                </v:shape>
                <o:OLEObject Type="Embed" ProgID="Equation.DSMT4" ShapeID="_x0000_i1516" DrawAspect="Content" ObjectID="_1806441824" r:id="rId342"/>
              </w:object>
            </w:r>
            <w:r w:rsidRPr="00671A90">
              <w:rPr>
                <w:rFonts w:ascii="Amiri" w:eastAsiaTheme="minorEastAsia" w:hAnsi="Amiri" w:cs="Amiri"/>
                <w:sz w:val="28"/>
                <w:szCs w:val="28"/>
                <w:rtl/>
              </w:rPr>
              <w:t xml:space="preserve"> </w:t>
            </w:r>
            <w:r w:rsidRPr="00671A90">
              <w:rPr>
                <w:rFonts w:ascii="Amiri" w:hAnsi="Amiri" w:cs="Amiri"/>
                <w:sz w:val="28"/>
                <w:szCs w:val="28"/>
                <w:rtl/>
              </w:rPr>
              <w:t xml:space="preserve">متتالية هندسية يطلب تعيين أساسها </w:t>
            </w:r>
            <w:r w:rsidRPr="00671A90">
              <w:rPr>
                <w:rFonts w:ascii="Amiri" w:hAnsi="Amiri" w:cs="Amiri" w:hint="cs"/>
                <w:sz w:val="28"/>
                <w:szCs w:val="28"/>
                <w:rtl/>
              </w:rPr>
              <w:t>وحدها</w:t>
            </w:r>
            <w:r w:rsidRPr="00671A90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671A90">
              <w:rPr>
                <w:rFonts w:ascii="Amiri" w:hAnsi="Amiri" w:cs="Amiri" w:hint="cs"/>
                <w:sz w:val="28"/>
                <w:szCs w:val="28"/>
                <w:rtl/>
              </w:rPr>
              <w:t>الأول.</w:t>
            </w:r>
          </w:p>
          <w:p w14:paraId="6380602F" w14:textId="77777777" w:rsidR="00AB61FC" w:rsidRPr="00671A90" w:rsidRDefault="00AB61FC" w:rsidP="00AB61FC">
            <w:pPr>
              <w:pStyle w:val="Paragraphedeliste"/>
              <w:numPr>
                <w:ilvl w:val="0"/>
                <w:numId w:val="33"/>
              </w:numPr>
              <w:bidi/>
              <w:rPr>
                <w:rFonts w:ascii="Amiri" w:hAnsi="Amiri" w:cs="Amiri"/>
                <w:sz w:val="28"/>
                <w:szCs w:val="28"/>
              </w:rPr>
            </w:pPr>
            <w:r>
              <w:rPr>
                <w:rFonts w:ascii="Amiri" w:hAnsi="Amiri" w:cs="Amiri"/>
                <w:noProof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2A1669EB" wp14:editId="38EA389C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187325</wp:posOffset>
                      </wp:positionV>
                      <wp:extent cx="2228850" cy="2038350"/>
                      <wp:effectExtent l="0" t="0" r="19050" b="19050"/>
                      <wp:wrapNone/>
                      <wp:docPr id="80477474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0" cy="20383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928E2F" w14:textId="77777777" w:rsidR="00AB61FC" w:rsidRDefault="00AB61FC" w:rsidP="00AB61FC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4804A59" wp14:editId="78B127F9">
                                        <wp:extent cx="2020570" cy="1941573"/>
                                        <wp:effectExtent l="0" t="0" r="0" b="1905"/>
                                        <wp:docPr id="296710413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96710413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20570" cy="194157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1669EB" id="Rectangle 10" o:spid="_x0000_s1047" style="position:absolute;left:0;text-align:left;margin-left:22pt;margin-top:14.75pt;width:175.5pt;height:160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" fillcolor="white [3201]" strokecolor="white [3212]" strokeweight="2pt">
                      <v:textbox>
                        <w:txbxContent>
                          <w:p w14:paraId="1C928E2F" w14:textId="77777777" w:rsidR="00AB61FC" w:rsidRDefault="00AB61FC" w:rsidP="00AB61F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804A59" wp14:editId="78B127F9">
                                  <wp:extent cx="2020570" cy="1941573"/>
                                  <wp:effectExtent l="0" t="0" r="0" b="1905"/>
                                  <wp:docPr id="296710413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6710413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0570" cy="19415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71A90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استنتج اتجاه تغير المتتالية </w:t>
            </w:r>
            <w:r w:rsidRPr="00671A90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764994F1">
                <v:shape id="_x0000_i1517" type="#_x0000_t75" style="width:24pt;height:20.25pt" o:ole="">
                  <v:imagedata r:id="rId307" o:title=""/>
                </v:shape>
                <o:OLEObject Type="Embed" ProgID="Equation.DSMT4" ShapeID="_x0000_i1517" DrawAspect="Content" ObjectID="_1806441825" r:id="rId343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>.</w:t>
            </w:r>
            <w:r w:rsidRPr="00671A90">
              <w:rPr>
                <w:rFonts w:ascii="Amiri" w:eastAsiaTheme="minorEastAsia" w:hAnsi="Amiri" w:cs="Amiri"/>
                <w:sz w:val="28"/>
                <w:szCs w:val="28"/>
                <w:rtl/>
              </w:rPr>
              <w:br/>
            </w:r>
            <w:r w:rsidRPr="00671A90">
              <w:rPr>
                <w:rFonts w:ascii="Amiri" w:eastAsiaTheme="minorEastAsia" w:hAnsi="Amiri" w:cs="Amiri"/>
                <w:sz w:val="28"/>
                <w:szCs w:val="28"/>
                <w:rtl/>
              </w:rPr>
              <w:br/>
            </w:r>
          </w:p>
          <w:p w14:paraId="4EF6DE50" w14:textId="77777777" w:rsidR="00AB61FC" w:rsidRDefault="00AB61FC" w:rsidP="00AB61FC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6FBB8AD6" w14:textId="77777777" w:rsidR="00AB61FC" w:rsidRPr="00671A90" w:rsidRDefault="00AB61FC" w:rsidP="00AB61FC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08CA238A" w14:textId="77777777" w:rsidR="00AB61FC" w:rsidRDefault="00AB61FC" w:rsidP="00AB61FC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4DC218E8" w14:textId="77777777" w:rsidR="00AB61FC" w:rsidRDefault="00AB61FC" w:rsidP="00AB61FC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2A4269D4" w14:textId="77777777" w:rsidR="00AB61FC" w:rsidRDefault="00AB61FC" w:rsidP="00AB61FC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50803ACC" w14:textId="77777777" w:rsidR="00AB61FC" w:rsidRDefault="00AB61FC" w:rsidP="00AB61FC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133B8F3A" w14:textId="77777777" w:rsidR="00AB61FC" w:rsidRDefault="00AB61FC" w:rsidP="00AB61FC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1D33BA2A" w14:textId="77777777" w:rsidR="00AB61FC" w:rsidRDefault="00AB61FC" w:rsidP="00AB61FC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2997EC9B" w14:textId="77777777" w:rsidR="00AB61FC" w:rsidRDefault="00AB61FC" w:rsidP="00AB61FC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50E2B2EC" w14:textId="77777777" w:rsidR="00AB61FC" w:rsidRPr="00CE03E2" w:rsidRDefault="00AB61FC" w:rsidP="00AB61FC">
            <w:pPr>
              <w:shd w:val="clear" w:color="auto" w:fill="FDE9D9" w:themeFill="accent6" w:themeFillTint="3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CE03E2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عبارة الحد العام </w:t>
            </w:r>
            <m:oMath>
              <m:sSub>
                <m:sSubPr>
                  <m:ctrlPr>
                    <w:rPr>
                      <w:rFonts w:ascii="Cambria Math" w:hAnsi="Cambria Math" w:cs="Amiri"/>
                      <w:b/>
                      <w:bCs/>
                      <w:i/>
                      <w:color w:val="FF0000"/>
                      <w:sz w:val="28"/>
                      <w:szCs w:val="28"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miri"/>
                      <w:color w:val="FF0000"/>
                      <w:sz w:val="28"/>
                      <w:szCs w:val="28"/>
                      <w:u w:val="single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miri"/>
                      <w:color w:val="FF0000"/>
                      <w:sz w:val="28"/>
                      <w:szCs w:val="28"/>
                      <w:u w:val="single"/>
                    </w:rPr>
                    <m:t>n</m:t>
                  </m:r>
                </m:sub>
              </m:sSub>
            </m:oMath>
            <w:r w:rsidRPr="00CE03E2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لمتتالية هندسية </w:t>
            </w:r>
          </w:p>
          <w:p w14:paraId="23F6D776" w14:textId="77777777" w:rsidR="00AB61FC" w:rsidRPr="00CE03E2" w:rsidRDefault="00AB61FC" w:rsidP="00AB61FC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</w:p>
          <w:p w14:paraId="7D253018" w14:textId="5399027F" w:rsidR="00AB61FC" w:rsidRPr="00AB61FC" w:rsidRDefault="00AB61FC" w:rsidP="00AB61FC">
            <w:pPr>
              <w:pStyle w:val="Paragraphedeliste"/>
              <w:numPr>
                <w:ilvl w:val="0"/>
                <w:numId w:val="34"/>
              </w:numPr>
              <w:bidi/>
              <w:ind w:left="360"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  <w:r w:rsidRPr="00CE03E2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بإعطاء الحد الأول </w:t>
            </w:r>
            <m:oMath>
              <m:sSub>
                <m:sSubPr>
                  <m:ctrlPr>
                    <w:rPr>
                      <w:rFonts w:ascii="Cambria Math" w:hAnsi="Cambria Math" w:cs="Amiri"/>
                      <w:b/>
                      <w:bCs/>
                      <w:i/>
                      <w:color w:val="FF0000"/>
                      <w:sz w:val="28"/>
                      <w:szCs w:val="28"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miri"/>
                      <w:color w:val="FF0000"/>
                      <w:sz w:val="28"/>
                      <w:szCs w:val="28"/>
                      <w:u w:val="single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miri"/>
                      <w:color w:val="FF0000"/>
                      <w:sz w:val="28"/>
                      <w:szCs w:val="28"/>
                      <w:u w:val="single"/>
                    </w:rPr>
                    <m:t>0</m:t>
                  </m:r>
                </m:sub>
              </m:sSub>
            </m:oMath>
            <w:r w:rsidRPr="00CE03E2">
              <w:rPr>
                <w:rFonts w:ascii="Amiri" w:eastAsiaTheme="minorEastAsia" w:hAnsi="Amiri" w:cs="Ami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والأساس </w:t>
            </w:r>
            <w:r w:rsidRPr="00CE03E2">
              <w:rPr>
                <w:rFonts w:ascii="Amiri" w:eastAsiaTheme="minorEastAsia" w:hAnsi="Amiri" w:cs="Amir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  <w:t>q</w:t>
            </w:r>
          </w:p>
          <w:p w14:paraId="16B309E6" w14:textId="77777777" w:rsidR="00AB61FC" w:rsidRPr="00CE03E2" w:rsidRDefault="00AB61FC" w:rsidP="00AB61FC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</w:pPr>
            <w:r w:rsidRPr="00CE03E2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مبرهنة</w:t>
            </w:r>
            <w:r w:rsidRPr="00CE03E2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14:paraId="6D8F75B9" w14:textId="77777777" w:rsidR="00AB61FC" w:rsidRPr="00CE03E2" w:rsidRDefault="00AB61FC" w:rsidP="00AB61FC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CE03E2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CE03E2">
              <w:rPr>
                <w:rFonts w:ascii="Amiri" w:hAnsi="Amiri" w:cs="Amiri"/>
                <w:position w:val="-12"/>
                <w:sz w:val="28"/>
                <w:szCs w:val="28"/>
              </w:rPr>
              <w:object w:dxaOrig="460" w:dyaOrig="360" w14:anchorId="7FE3D6A9">
                <v:shape id="_x0000_i1518" type="#_x0000_t75" style="width:23.25pt;height:18pt" o:ole="">
                  <v:imagedata r:id="rId275" o:title=""/>
                </v:shape>
                <o:OLEObject Type="Embed" ProgID="Equation.DSMT4" ShapeID="_x0000_i1518" DrawAspect="Content" ObjectID="_1806441826" r:id="rId344"/>
              </w:object>
            </w:r>
            <w:r w:rsidRPr="00CE03E2">
              <w:rPr>
                <w:rFonts w:ascii="Amiri" w:hAnsi="Amiri" w:cs="Amiri"/>
                <w:sz w:val="28"/>
                <w:szCs w:val="28"/>
                <w:rtl/>
              </w:rPr>
              <w:t>متتالية هندسية حدها الأول</w:t>
            </w:r>
            <w:r w:rsidRPr="00CE03E2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62AF0E00">
                <v:shape id="_x0000_i1519" type="#_x0000_t75" style="width:12.75pt;height:18pt" o:ole="">
                  <v:imagedata r:id="rId277" o:title=""/>
                </v:shape>
                <o:OLEObject Type="Embed" ProgID="Equation.DSMT4" ShapeID="_x0000_i1519" DrawAspect="Content" ObjectID="_1806441827" r:id="rId345"/>
              </w:object>
            </w:r>
            <w:r w:rsidRPr="00CE03E2">
              <w:rPr>
                <w:rFonts w:ascii="Amiri" w:hAnsi="Amiri" w:cs="Amiri"/>
                <w:sz w:val="28"/>
                <w:szCs w:val="28"/>
                <w:rtl/>
              </w:rPr>
              <w:t xml:space="preserve"> أساسها</w:t>
            </w:r>
            <w:r w:rsidRPr="00CE03E2">
              <w:rPr>
                <w:rFonts w:ascii="Amiri" w:hAnsi="Amiri" w:cs="Amiri"/>
                <w:position w:val="-10"/>
                <w:sz w:val="28"/>
                <w:szCs w:val="28"/>
              </w:rPr>
              <w:object w:dxaOrig="200" w:dyaOrig="260" w14:anchorId="70B8F289">
                <v:shape id="_x0000_i1520" type="#_x0000_t75" style="width:9.75pt;height:12.75pt" o:ole="">
                  <v:imagedata r:id="rId346" o:title=""/>
                </v:shape>
                <o:OLEObject Type="Embed" ProgID="Equation.DSMT4" ShapeID="_x0000_i1520" DrawAspect="Content" ObjectID="_1806441828" r:id="rId347"/>
              </w:object>
            </w:r>
            <w:r w:rsidRPr="00CE03E2">
              <w:rPr>
                <w:rFonts w:ascii="Amiri" w:hAnsi="Amiri" w:cs="Amiri"/>
                <w:sz w:val="28"/>
                <w:szCs w:val="28"/>
                <w:rtl/>
              </w:rPr>
              <w:t xml:space="preserve">. </w:t>
            </w:r>
          </w:p>
          <w:p w14:paraId="33A42AC0" w14:textId="77777777" w:rsidR="00AB61FC" w:rsidRPr="00CE03E2" w:rsidRDefault="00AB61FC" w:rsidP="00AB61FC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CE03E2">
              <w:rPr>
                <w:rFonts w:ascii="Amiri" w:hAnsi="Amiri" w:cs="Amiri"/>
                <w:sz w:val="28"/>
                <w:szCs w:val="28"/>
                <w:rtl/>
              </w:rPr>
              <w:t xml:space="preserve">عبارة الحد العام للمتتالية الهندسية </w:t>
            </w:r>
            <w:r w:rsidRPr="00CE03E2">
              <w:rPr>
                <w:rFonts w:ascii="Amiri" w:hAnsi="Amiri" w:cs="Amiri"/>
                <w:position w:val="-12"/>
                <w:sz w:val="28"/>
                <w:szCs w:val="28"/>
              </w:rPr>
              <w:object w:dxaOrig="460" w:dyaOrig="360" w14:anchorId="023D5820">
                <v:shape id="_x0000_i1521" type="#_x0000_t75" style="width:23.25pt;height:18pt" o:ole="">
                  <v:imagedata r:id="rId275" o:title=""/>
                </v:shape>
                <o:OLEObject Type="Embed" ProgID="Equation.DSMT4" ShapeID="_x0000_i1521" DrawAspect="Content" ObjectID="_1806441829" r:id="rId348"/>
              </w:object>
            </w:r>
            <w:r w:rsidRPr="00CE03E2">
              <w:rPr>
                <w:rFonts w:ascii="Amiri" w:hAnsi="Amiri" w:cs="Amiri"/>
                <w:sz w:val="28"/>
                <w:szCs w:val="28"/>
                <w:rtl/>
              </w:rPr>
              <w:t xml:space="preserve"> من أجل كل عدد طبيعي</w:t>
            </w:r>
            <w:r w:rsidRPr="00CE03E2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066A7BE6">
                <v:shape id="_x0000_i1522" type="#_x0000_t75" style="width:9.75pt;height:11.25pt" o:ole="">
                  <v:imagedata r:id="rId349" o:title=""/>
                </v:shape>
                <o:OLEObject Type="Embed" ProgID="Equation.DSMT4" ShapeID="_x0000_i1522" DrawAspect="Content" ObjectID="_1806441830" r:id="rId350"/>
              </w:object>
            </w:r>
            <w:r w:rsidRPr="00CE03E2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>:</w:t>
            </w:r>
            <w:r w:rsidRPr="00CE03E2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CE03E2">
              <w:rPr>
                <w:rFonts w:ascii="Amiri" w:hAnsi="Amiri" w:cs="Amiri"/>
                <w:position w:val="-12"/>
                <w:sz w:val="28"/>
                <w:szCs w:val="28"/>
              </w:rPr>
              <w:object w:dxaOrig="1140" w:dyaOrig="380" w14:anchorId="3E1FE9D8">
                <v:shape id="_x0000_i1523" type="#_x0000_t75" style="width:57pt;height:18.75pt" o:ole="" filled="t" fillcolor="yellow">
                  <v:imagedata r:id="rId351" o:title=""/>
                </v:shape>
                <o:OLEObject Type="Embed" ProgID="Equation.DSMT4" ShapeID="_x0000_i1523" DrawAspect="Content" ObjectID="_1806441831" r:id="rId352"/>
              </w:object>
            </w:r>
            <w:r w:rsidRPr="00CE03E2">
              <w:rPr>
                <w:rFonts w:ascii="Amiri" w:hAnsi="Amiri" w:cs="Amiri"/>
                <w:sz w:val="28"/>
                <w:szCs w:val="28"/>
                <w:rtl/>
              </w:rPr>
              <w:t xml:space="preserve">  .</w:t>
            </w:r>
          </w:p>
          <w:p w14:paraId="3C08DAFF" w14:textId="77777777" w:rsidR="00AB61FC" w:rsidRPr="00CE03E2" w:rsidRDefault="00AB61FC" w:rsidP="00AB61FC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3AC63AE9" w14:textId="77777777" w:rsidR="00AB61FC" w:rsidRPr="00CE03E2" w:rsidRDefault="00AB61FC" w:rsidP="00AB61FC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CE03E2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مثال:</w:t>
            </w:r>
            <w:r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ت76، ت77 ص 172</w:t>
            </w:r>
          </w:p>
          <w:p w14:paraId="61CEC10D" w14:textId="77777777" w:rsidR="00AB61FC" w:rsidRPr="00CE03E2" w:rsidRDefault="00AB61FC" w:rsidP="00AB61FC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</w:p>
          <w:p w14:paraId="53D109B4" w14:textId="77777777" w:rsidR="00AB61FC" w:rsidRPr="00CE03E2" w:rsidRDefault="00AB61FC" w:rsidP="00AB61FC">
            <w:pPr>
              <w:pStyle w:val="Paragraphedeliste"/>
              <w:numPr>
                <w:ilvl w:val="0"/>
                <w:numId w:val="34"/>
              </w:numPr>
              <w:shd w:val="clear" w:color="auto" w:fill="FDE9D9" w:themeFill="accent6" w:themeFillTint="33"/>
              <w:bidi/>
              <w:ind w:left="360"/>
              <w:rPr>
                <w:rFonts w:ascii="Amiri" w:hAnsi="Amiri" w:cs="Amiri"/>
                <w:b/>
                <w:bCs/>
                <w:sz w:val="28"/>
                <w:szCs w:val="28"/>
                <w:u w:val="single"/>
              </w:rPr>
            </w:pPr>
            <w:r w:rsidRPr="00CE03E2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بإعطاء حد كيفي للمتتالية </w:t>
            </w:r>
            <w:r w:rsidRPr="00CE03E2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والأساس</w:t>
            </w:r>
          </w:p>
          <w:p w14:paraId="156E3382" w14:textId="77777777" w:rsidR="00AB61FC" w:rsidRPr="00CE03E2" w:rsidRDefault="00AB61FC" w:rsidP="00AB61FC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</w:p>
          <w:p w14:paraId="3FBAB208" w14:textId="77777777" w:rsidR="00AB61FC" w:rsidRPr="00BE11AE" w:rsidRDefault="00AB61FC" w:rsidP="00AB61FC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BE11AE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مبرهنة:</w:t>
            </w:r>
          </w:p>
          <w:p w14:paraId="3164D690" w14:textId="4C41CF88" w:rsidR="00AB61FC" w:rsidRPr="00CE03E2" w:rsidRDefault="00AB61FC" w:rsidP="00AB61FC">
            <w:pPr>
              <w:bidi/>
              <w:ind w:left="36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CE03E2">
              <w:rPr>
                <w:rFonts w:ascii="Amiri" w:hAnsi="Amiri" w:cs="Amiri"/>
                <w:position w:val="-10"/>
                <w:sz w:val="28"/>
                <w:szCs w:val="28"/>
              </w:rPr>
              <w:object w:dxaOrig="220" w:dyaOrig="260" w14:anchorId="695AD248">
                <v:shape id="_x0000_i1524" type="#_x0000_t75" style="width:11.25pt;height:12.75pt" o:ole="">
                  <v:imagedata r:id="rId353" o:title=""/>
                </v:shape>
                <o:OLEObject Type="Embed" ProgID="Equation.DSMT4" ShapeID="_x0000_i1524" DrawAspect="Content" ObjectID="_1806441832" r:id="rId354"/>
              </w:object>
            </w:r>
            <w:r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CE03E2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عدد حقيقي غير </w:t>
            </w:r>
            <w:r w:rsidRPr="00CE03E2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منعدم.</w:t>
            </w:r>
            <w:r w:rsidRPr="00CE03E2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CE03E2">
              <w:rPr>
                <w:rFonts w:ascii="Amiri" w:hAnsi="Amiri" w:cs="Amiri"/>
                <w:sz w:val="28"/>
                <w:szCs w:val="28"/>
                <w:rtl/>
              </w:rPr>
              <w:t>إذا كانت</w:t>
            </w:r>
            <w:r w:rsidRPr="00CE03E2">
              <w:rPr>
                <w:rFonts w:ascii="Amiri" w:hAnsi="Amiri" w:cs="Amiri"/>
                <w:position w:val="-12"/>
                <w:sz w:val="28"/>
                <w:szCs w:val="28"/>
              </w:rPr>
              <w:object w:dxaOrig="460" w:dyaOrig="360" w14:anchorId="5C42085E">
                <v:shape id="_x0000_i1525" type="#_x0000_t75" style="width:23.25pt;height:18pt" o:ole="">
                  <v:imagedata r:id="rId275" o:title=""/>
                </v:shape>
                <o:OLEObject Type="Embed" ProgID="Equation.DSMT4" ShapeID="_x0000_i1525" DrawAspect="Content" ObjectID="_1806441833" r:id="rId355"/>
              </w:object>
            </w:r>
            <w:r w:rsidRPr="00CE03E2">
              <w:rPr>
                <w:rFonts w:ascii="Amiri" w:hAnsi="Amiri" w:cs="Amiri"/>
                <w:sz w:val="28"/>
                <w:szCs w:val="28"/>
                <w:rtl/>
              </w:rPr>
              <w:t xml:space="preserve"> متتالية هندسية علم حد منها </w:t>
            </w:r>
            <w:r w:rsidRPr="00CE03E2">
              <w:rPr>
                <w:rFonts w:ascii="Amiri" w:hAnsi="Amiri" w:cs="Amiri"/>
                <w:position w:val="-14"/>
                <w:sz w:val="28"/>
                <w:szCs w:val="28"/>
              </w:rPr>
              <w:object w:dxaOrig="300" w:dyaOrig="380" w14:anchorId="6C47F3C9">
                <v:shape id="_x0000_i1526" type="#_x0000_t75" style="width:15pt;height:18.75pt" o:ole="">
                  <v:imagedata r:id="rId356" o:title=""/>
                </v:shape>
                <o:OLEObject Type="Embed" ProgID="Equation.DSMT4" ShapeID="_x0000_i1526" DrawAspect="Content" ObjectID="_1806441834" r:id="rId357"/>
              </w:object>
            </w:r>
            <w:r w:rsidRPr="00CE03E2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Pr="00CE03E2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>وأساسها</w: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CE03E2">
              <w:rPr>
                <w:rFonts w:ascii="Amiri" w:hAnsi="Amiri" w:cs="Amiri"/>
                <w:position w:val="-10"/>
                <w:sz w:val="28"/>
                <w:szCs w:val="28"/>
              </w:rPr>
              <w:object w:dxaOrig="220" w:dyaOrig="260" w14:anchorId="1F60469B">
                <v:shape id="_x0000_i1527" type="#_x0000_t75" style="width:11.25pt;height:12.75pt" o:ole="">
                  <v:imagedata r:id="rId353" o:title=""/>
                </v:shape>
                <o:OLEObject Type="Embed" ProgID="Equation.DSMT4" ShapeID="_x0000_i1527" DrawAspect="Content" ObjectID="_1806441835" r:id="rId358"/>
              </w:object>
            </w:r>
            <w:r w:rsidRPr="00CE03E2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فإن:</w: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CE03E2">
              <w:rPr>
                <w:rFonts w:ascii="Amiri" w:eastAsiaTheme="minorEastAsia" w:hAnsi="Amiri" w:cs="Amiri"/>
                <w:position w:val="-20"/>
                <w:sz w:val="28"/>
                <w:szCs w:val="28"/>
                <w:lang w:bidi="ar-DZ"/>
              </w:rPr>
              <w:object w:dxaOrig="1579" w:dyaOrig="540" w14:anchorId="4B816107">
                <v:shape id="_x0000_i1528" type="#_x0000_t75" style="width:78.75pt;height:27pt" o:ole="">
                  <v:imagedata r:id="rId359" o:title=""/>
                </v:shape>
                <o:OLEObject Type="Embed" ProgID="Equation.DSMT4" ShapeID="_x0000_i1528" DrawAspect="Content" ObjectID="_1806441836" r:id="rId360"/>
              </w:object>
            </w:r>
          </w:p>
          <w:p w14:paraId="04880E2F" w14:textId="77777777" w:rsidR="00AB61FC" w:rsidRPr="00CE03E2" w:rsidRDefault="00AB61FC" w:rsidP="00AB61FC">
            <w:pPr>
              <w:bidi/>
              <w:rPr>
                <w:rFonts w:ascii="Amiri" w:eastAsiaTheme="minorEastAsia" w:hAnsi="Amiri" w:cs="Amiri"/>
                <w:sz w:val="28"/>
                <w:szCs w:val="28"/>
              </w:rPr>
            </w:pPr>
          </w:p>
          <w:p w14:paraId="7294D991" w14:textId="77777777" w:rsidR="00AB61FC" w:rsidRPr="00BE11AE" w:rsidRDefault="00AB61FC" w:rsidP="00AB61FC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BE11AE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مثال:</w:t>
            </w:r>
          </w:p>
          <w:p w14:paraId="536B8E3B" w14:textId="77777777" w:rsidR="00AB61FC" w:rsidRPr="00CE03E2" w:rsidRDefault="00AB61FC" w:rsidP="00AB61FC">
            <w:pPr>
              <w:bidi/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</w:pPr>
            <w:r w:rsidRPr="00CE03E2">
              <w:rPr>
                <w:rFonts w:ascii="Amiri" w:hAnsi="Amiri" w:cs="Amiri"/>
                <w:noProof/>
                <w:position w:val="-14"/>
                <w:sz w:val="28"/>
                <w:szCs w:val="28"/>
                <w:rtl/>
              </w:rPr>
              <w:object w:dxaOrig="480" w:dyaOrig="400" w14:anchorId="3D7436A4">
                <v:shape id="_x0000_i1529" type="#_x0000_t75" style="width:24pt;height:20.25pt" o:ole="">
                  <v:imagedata r:id="rId203" o:title=""/>
                </v:shape>
                <o:OLEObject Type="Embed" ProgID="Equation.DSMT4" ShapeID="_x0000_i1529" DrawAspect="Content" ObjectID="_1806441837" r:id="rId361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CE03E2">
              <w:rPr>
                <w:rFonts w:ascii="Amiri" w:eastAsiaTheme="minorEastAsia" w:hAnsi="Amiri" w:cs="Amiri"/>
                <w:sz w:val="28"/>
                <w:szCs w:val="28"/>
                <w:rtl/>
              </w:rPr>
              <w:t xml:space="preserve">متتالية هندسية، </w:t>
            </w:r>
            <w:r w:rsidRPr="00CE03E2">
              <w:rPr>
                <w:rFonts w:ascii="Amiri" w:hAnsi="Amiri" w:cs="Amiri"/>
                <w:sz w:val="28"/>
                <w:szCs w:val="28"/>
                <w:rtl/>
              </w:rPr>
              <w:t xml:space="preserve">أكتب عبارة </w:t>
            </w:r>
            <w:r w:rsidRPr="00CE03E2">
              <w:rPr>
                <w:rFonts w:ascii="Amiri" w:hAnsi="Amiri" w:cs="Amiri"/>
                <w:noProof/>
                <w:position w:val="-14"/>
                <w:sz w:val="28"/>
                <w:szCs w:val="28"/>
                <w:rtl/>
              </w:rPr>
              <w:object w:dxaOrig="480" w:dyaOrig="400" w14:anchorId="2E60F70A">
                <v:shape id="_x0000_i1530" type="#_x0000_t75" style="width:24pt;height:20.25pt" o:ole="">
                  <v:imagedata r:id="rId203" o:title=""/>
                </v:shape>
                <o:OLEObject Type="Embed" ProgID="Equation.DSMT4" ShapeID="_x0000_i1530" DrawAspect="Content" ObjectID="_1806441838" r:id="rId362"/>
              </w:object>
            </w:r>
            <w:r w:rsidRPr="00CE03E2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بدلالة </w:t>
            </w:r>
            <w:r w:rsidRPr="00CE03E2">
              <w:rPr>
                <w:rFonts w:ascii="Amiri" w:eastAsiaTheme="minorEastAsia" w:hAnsi="Amiri" w:cs="Amiri"/>
                <w:position w:val="-6"/>
                <w:sz w:val="28"/>
                <w:szCs w:val="28"/>
                <w:lang w:bidi="ar-DZ"/>
              </w:rPr>
              <w:object w:dxaOrig="200" w:dyaOrig="220" w14:anchorId="58F1FCB8">
                <v:shape id="_x0000_i1531" type="#_x0000_t75" style="width:9.75pt;height:11.25pt" o:ole="">
                  <v:imagedata r:id="rId363" o:title=""/>
                </v:shape>
                <o:OLEObject Type="Embed" ProgID="Equation.DSMT4" ShapeID="_x0000_i1531" DrawAspect="Content" ObjectID="_1806441839" r:id="rId364"/>
              </w:object>
            </w:r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CE03E2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في كل </w:t>
            </w:r>
            <w:r w:rsidRPr="00CE03E2"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>حالة:</w:t>
            </w:r>
          </w:p>
          <w:p w14:paraId="603C3F54" w14:textId="77777777" w:rsidR="00AB61FC" w:rsidRPr="00CE03E2" w:rsidRDefault="00AB61FC" w:rsidP="00AB61FC">
            <w:pPr>
              <w:pStyle w:val="Paragraphedeliste"/>
              <w:numPr>
                <w:ilvl w:val="0"/>
                <w:numId w:val="35"/>
              </w:numPr>
              <w:bidi/>
              <w:rPr>
                <w:rFonts w:ascii="Amiri" w:eastAsiaTheme="minorEastAsia" w:hAnsi="Amiri" w:cs="Amiri"/>
                <w:sz w:val="28"/>
                <w:szCs w:val="28"/>
                <w:lang w:bidi="ar-DZ"/>
              </w:rPr>
            </w:pPr>
            <w:r w:rsidRPr="00CE03E2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حدها الأول </w:t>
            </w:r>
            <w:r w:rsidRPr="00CE03E2">
              <w:rPr>
                <w:rFonts w:ascii="Amiri" w:eastAsiaTheme="minorEastAsia" w:hAnsi="Amiri" w:cs="Amiri"/>
                <w:position w:val="-12"/>
                <w:sz w:val="28"/>
                <w:szCs w:val="28"/>
                <w:lang w:bidi="ar-DZ"/>
              </w:rPr>
              <w:object w:dxaOrig="660" w:dyaOrig="360" w14:anchorId="567900A0">
                <v:shape id="_x0000_i1532" type="#_x0000_t75" style="width:33pt;height:18pt" o:ole="">
                  <v:imagedata r:id="rId365" o:title=""/>
                </v:shape>
                <o:OLEObject Type="Embed" ProgID="Equation.DSMT4" ShapeID="_x0000_i1532" DrawAspect="Content" ObjectID="_1806441840" r:id="rId366"/>
              </w:object>
            </w:r>
            <w:r w:rsidRPr="00CE03E2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وأساسها  </w:t>
            </w:r>
            <w:r w:rsidRPr="00CE03E2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600" w:dyaOrig="320" w14:anchorId="7B19D589">
                <v:shape id="_x0000_i1533" type="#_x0000_t75" style="width:30pt;height:15.75pt" o:ole="">
                  <v:imagedata r:id="rId367" o:title=""/>
                </v:shape>
                <o:OLEObject Type="Embed" ProgID="Equation.DSMT4" ShapeID="_x0000_i1533" DrawAspect="Content" ObjectID="_1806441841" r:id="rId368"/>
              </w:object>
            </w:r>
          </w:p>
          <w:p w14:paraId="025667D0" w14:textId="77777777" w:rsidR="00AB61FC" w:rsidRPr="00BE11AE" w:rsidRDefault="00AB61FC" w:rsidP="00AB61FC">
            <w:pPr>
              <w:pStyle w:val="Paragraphedeliste"/>
              <w:numPr>
                <w:ilvl w:val="0"/>
                <w:numId w:val="35"/>
              </w:num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  <w:r w:rsidRPr="00BE11AE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حدها الأول </w:t>
            </w:r>
            <w:r w:rsidRPr="00CE03E2">
              <w:rPr>
                <w:rFonts w:ascii="Amiri" w:eastAsiaTheme="minorEastAsia" w:hAnsi="Amiri" w:cs="Amiri"/>
                <w:position w:val="-12"/>
                <w:sz w:val="28"/>
                <w:szCs w:val="28"/>
                <w:lang w:bidi="ar-DZ"/>
              </w:rPr>
              <w:object w:dxaOrig="840" w:dyaOrig="360" w14:anchorId="2921D9B0">
                <v:shape id="_x0000_i1534" type="#_x0000_t75" style="width:42pt;height:18pt" o:ole="">
                  <v:imagedata r:id="rId369" o:title=""/>
                </v:shape>
                <o:OLEObject Type="Embed" ProgID="Equation.DSMT4" ShapeID="_x0000_i1534" DrawAspect="Content" ObjectID="_1806441842" r:id="rId370"/>
              </w:object>
            </w:r>
            <w:r w:rsidRPr="00BE11AE">
              <w:rPr>
                <w:rFonts w:ascii="Amiri" w:eastAsiaTheme="minorEastAsia" w:hAnsi="Amiri" w:cs="Amiri"/>
                <w:sz w:val="28"/>
                <w:szCs w:val="28"/>
                <w:rtl/>
                <w:lang w:bidi="ar-DZ"/>
              </w:rPr>
              <w:t xml:space="preserve"> وأساسها</w:t>
            </w:r>
            <m:oMath>
              <m:r>
                <w:rPr>
                  <w:rFonts w:ascii="Cambria Math" w:eastAsiaTheme="minorEastAsia" w:hAnsi="Cambria Math" w:cs="Amiri"/>
                  <w:sz w:val="28"/>
                  <w:szCs w:val="28"/>
                  <w:lang w:bidi="ar-DZ"/>
                </w:rPr>
                <m:t xml:space="preserve"> </m:t>
              </m:r>
            </m:oMath>
            <w:r>
              <w:rPr>
                <w:rFonts w:ascii="Amiri" w:eastAsiaTheme="minorEastAsia" w:hAnsi="Amiri" w:cs="Amiri" w:hint="cs"/>
                <w:sz w:val="28"/>
                <w:szCs w:val="28"/>
                <w:rtl/>
                <w:lang w:bidi="ar-DZ"/>
              </w:rPr>
              <w:t xml:space="preserve"> </w:t>
            </w:r>
            <w:r w:rsidRPr="00BE11AE">
              <w:rPr>
                <w:rFonts w:ascii="Amiri" w:eastAsiaTheme="minorEastAsia" w:hAnsi="Amiri" w:cs="Amiri"/>
                <w:position w:val="-10"/>
                <w:sz w:val="28"/>
                <w:szCs w:val="28"/>
                <w:lang w:bidi="ar-DZ"/>
              </w:rPr>
              <w:object w:dxaOrig="600" w:dyaOrig="320" w14:anchorId="12A90497">
                <v:shape id="_x0000_i1535" type="#_x0000_t75" style="width:30pt;height:15.75pt" o:ole="">
                  <v:imagedata r:id="rId371" o:title=""/>
                </v:shape>
                <o:OLEObject Type="Embed" ProgID="Equation.DSMT4" ShapeID="_x0000_i1535" DrawAspect="Content" ObjectID="_1806441843" r:id="rId372"/>
              </w:object>
            </w:r>
          </w:p>
          <w:p w14:paraId="78221A79" w14:textId="77777777" w:rsidR="00AB61FC" w:rsidRDefault="00AB61FC" w:rsidP="00AB61FC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4F5E92BC" w14:textId="77777777" w:rsidR="00AB61FC" w:rsidRPr="00546BF4" w:rsidRDefault="00AB61FC" w:rsidP="00AB61FC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  <w:r w:rsidRPr="00546BF4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</w:rPr>
              <w:t xml:space="preserve">تمرين: </w:t>
            </w:r>
            <w:proofErr w:type="gramStart"/>
            <w:r w:rsidRPr="00546BF4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</w:rPr>
              <w:t>78 ،</w:t>
            </w:r>
            <w:proofErr w:type="gramEnd"/>
            <w:r w:rsidRPr="00546BF4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</w:rPr>
              <w:t xml:space="preserve"> 79 ص 172</w:t>
            </w:r>
            <w:r w:rsidRPr="00546BF4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br/>
            </w:r>
          </w:p>
          <w:p w14:paraId="7A301D05" w14:textId="77777777" w:rsidR="00AB61FC" w:rsidRPr="00BE11AE" w:rsidRDefault="00AB61FC" w:rsidP="00AB61FC">
            <w:pPr>
              <w:shd w:val="clear" w:color="auto" w:fill="FDE9D9" w:themeFill="accent6" w:themeFillTint="33"/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BE11AE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الوسط الهندسي:</w:t>
            </w:r>
          </w:p>
          <w:p w14:paraId="22D64A25" w14:textId="77777777" w:rsidR="00AB61FC" w:rsidRPr="00BE11AE" w:rsidRDefault="00AB61FC" w:rsidP="00AB61FC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11E734B4" w14:textId="77777777" w:rsidR="00AB61FC" w:rsidRPr="00BE11AE" w:rsidRDefault="00AB61FC" w:rsidP="00AB61FC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</w:rPr>
            </w:pPr>
            <w:r w:rsidRPr="00BE11AE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خاصية:</w:t>
            </w:r>
          </w:p>
          <w:p w14:paraId="6DDD86E6" w14:textId="77777777" w:rsidR="00AB61FC" w:rsidRPr="00BE11AE" w:rsidRDefault="00AB61FC" w:rsidP="00AB61FC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تكون الأعداد غير المعدومة </w:t>
            </w:r>
            <w:r w:rsidRPr="00BE11AE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7921CB8D">
                <v:shape id="_x0000_i1536" type="#_x0000_t75" style="width:9.75pt;height:11.25pt" o:ole="">
                  <v:imagedata r:id="rId373" o:title=""/>
                </v:shape>
                <o:OLEObject Type="Embed" ProgID="Equation.DSMT4" ShapeID="_x0000_i1536" DrawAspect="Content" ObjectID="_1806441844" r:id="rId374"/>
              </w:objec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>،</w:t>
            </w:r>
            <w:r w:rsidRPr="00BE11AE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79" w14:anchorId="208AD0FE">
                <v:shape id="_x0000_i1537" type="#_x0000_t75" style="width:9.75pt;height:14.25pt" o:ole="">
                  <v:imagedata r:id="rId375" o:title=""/>
                </v:shape>
                <o:OLEObject Type="Embed" ProgID="Equation.DSMT4" ShapeID="_x0000_i1537" DrawAspect="Content" ObjectID="_1806441845" r:id="rId376"/>
              </w:objec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BE11AE">
              <w:rPr>
                <w:rFonts w:ascii="Amiri" w:hAnsi="Amiri" w:cs="Amiri"/>
                <w:position w:val="-6"/>
                <w:sz w:val="28"/>
                <w:szCs w:val="28"/>
              </w:rPr>
              <w:object w:dxaOrig="180" w:dyaOrig="220" w14:anchorId="088061FD">
                <v:shape id="_x0000_i1538" type="#_x0000_t75" style="width:9pt;height:11.25pt" o:ole="">
                  <v:imagedata r:id="rId377" o:title=""/>
                </v:shape>
                <o:OLEObject Type="Embed" ProgID="Equation.DSMT4" ShapeID="_x0000_i1538" DrawAspect="Content" ObjectID="_1806441846" r:id="rId378"/>
              </w:objec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بهذا الترتيب حدودا متتابعة من متتالية هندسية</w:t>
            </w:r>
          </w:p>
          <w:p w14:paraId="4DCC2DCB" w14:textId="791EDD0C" w:rsidR="00AB61FC" w:rsidRPr="001B3734" w:rsidRDefault="00AB61FC" w:rsidP="001B373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 إ إذا كان </w:t>
            </w:r>
            <w:r w:rsidRPr="00BE11AE">
              <w:rPr>
                <w:rFonts w:ascii="Amiri" w:hAnsi="Amiri" w:cs="Amiri"/>
                <w:position w:val="-6"/>
                <w:sz w:val="28"/>
                <w:szCs w:val="28"/>
              </w:rPr>
              <w:object w:dxaOrig="999" w:dyaOrig="320" w14:anchorId="403BE5DA">
                <v:shape id="_x0000_i1539" type="#_x0000_t75" style="width:50.25pt;height:15.75pt" o:ole="">
                  <v:imagedata r:id="rId379" o:title=""/>
                </v:shape>
                <o:OLEObject Type="Embed" ProgID="Equation.DSMT4" ShapeID="_x0000_i1539" DrawAspect="Content" ObjectID="_1806441847" r:id="rId380"/>
              </w:objec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. يسمى العدد</w:t>
            </w:r>
            <w:r w:rsidRPr="00BE11AE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79" w14:anchorId="54EDA5D9">
                <v:shape id="_x0000_i1540" type="#_x0000_t75" style="width:9.75pt;height:14.25pt" o:ole="">
                  <v:imagedata r:id="rId375" o:title=""/>
                </v:shape>
                <o:OLEObject Type="Embed" ProgID="Equation.DSMT4" ShapeID="_x0000_i1540" DrawAspect="Content" ObjectID="_1806441848" r:id="rId381"/>
              </w:objec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الوسط الهندسي للعددين</w:t>
            </w:r>
            <w:r w:rsidRPr="00BE11AE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3C0064E0">
                <v:shape id="_x0000_i1541" type="#_x0000_t75" style="width:9.75pt;height:11.25pt" o:ole="">
                  <v:imagedata r:id="rId373" o:title=""/>
                </v:shape>
                <o:OLEObject Type="Embed" ProgID="Equation.DSMT4" ShapeID="_x0000_i1541" DrawAspect="Content" ObjectID="_1806441849" r:id="rId382"/>
              </w:objec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و</w:t>
            </w:r>
            <w:r w:rsidRPr="00BE11AE">
              <w:rPr>
                <w:rFonts w:ascii="Amiri" w:hAnsi="Amiri" w:cs="Amiri"/>
                <w:position w:val="-6"/>
                <w:sz w:val="28"/>
                <w:szCs w:val="28"/>
              </w:rPr>
              <w:object w:dxaOrig="180" w:dyaOrig="220" w14:anchorId="762AC68E">
                <v:shape id="_x0000_i1542" type="#_x0000_t75" style="width:9pt;height:11.25pt" o:ole="">
                  <v:imagedata r:id="rId377" o:title=""/>
                </v:shape>
                <o:OLEObject Type="Embed" ProgID="Equation.DSMT4" ShapeID="_x0000_i1542" DrawAspect="Content" ObjectID="_1806441850" r:id="rId383"/>
              </w:objec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2D05B4D7" w14:textId="77777777" w:rsidR="00AB61FC" w:rsidRPr="00BE11AE" w:rsidRDefault="00AB61FC" w:rsidP="00AB61FC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BE11AE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مثال01:    </w:t>
            </w:r>
          </w:p>
          <w:p w14:paraId="4EF76BC1" w14:textId="77777777" w:rsidR="00AB61FC" w:rsidRPr="00546BF4" w:rsidRDefault="00AB61FC" w:rsidP="00AB61FC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546BF4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>ت 83 ص 173</w:t>
            </w:r>
          </w:p>
          <w:p w14:paraId="04EDA82E" w14:textId="77777777" w:rsidR="00AB61FC" w:rsidRPr="00BE11AE" w:rsidRDefault="00AB61FC" w:rsidP="00AB61FC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53B9DECC" w14:textId="77777777" w:rsidR="001B3734" w:rsidRPr="00BE11AE" w:rsidRDefault="001B3734" w:rsidP="001B3734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0FC0C701" w14:textId="77777777" w:rsidR="00AB61FC" w:rsidRPr="00BE11AE" w:rsidRDefault="00AB61FC" w:rsidP="00AB61FC">
            <w:pPr>
              <w:shd w:val="clear" w:color="auto" w:fill="FDE9D9" w:themeFill="accent6" w:themeFillTint="33"/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BE11AE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مجموع حدود متتابعة لمتتالية هندسية </w:t>
            </w:r>
          </w:p>
          <w:p w14:paraId="719F285C" w14:textId="77777777" w:rsidR="00AB61FC" w:rsidRPr="00BE11AE" w:rsidRDefault="00AB61FC" w:rsidP="00AB61FC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u w:val="single"/>
                <w:rtl/>
              </w:rPr>
            </w:pPr>
          </w:p>
          <w:p w14:paraId="01DC37B4" w14:textId="77777777" w:rsidR="00AB61FC" w:rsidRPr="00BE11AE" w:rsidRDefault="00AB61FC" w:rsidP="00AB61FC">
            <w:pPr>
              <w:bidi/>
              <w:rPr>
                <w:rFonts w:ascii="Amiri" w:hAnsi="Amiri" w:cs="Amiri"/>
                <w:rtl/>
              </w:rPr>
            </w:pPr>
            <w:r w:rsidRPr="00BE11AE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مبرهنة</w:t>
            </w:r>
            <w:r w:rsidRPr="00BE11AE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</w:rPr>
              <w:t>2</w:t>
            </w:r>
            <w:r w:rsidRPr="00BE11AE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 xml:space="preserve">: </w:t>
            </w:r>
          </w:p>
          <w:p w14:paraId="7851A59E" w14:textId="77777777" w:rsidR="00AB61FC" w:rsidRPr="00BE11AE" w:rsidRDefault="00AB61FC" w:rsidP="00AB61FC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BE11AE">
              <w:rPr>
                <w:rFonts w:ascii="Amiri" w:hAnsi="Amiri" w:cs="Amiri"/>
                <w:position w:val="-12"/>
                <w:sz w:val="28"/>
                <w:szCs w:val="28"/>
              </w:rPr>
              <w:object w:dxaOrig="460" w:dyaOrig="360" w14:anchorId="621025FA">
                <v:shape id="_x0000_i1543" type="#_x0000_t75" style="width:23.25pt;height:18pt" o:ole="">
                  <v:imagedata r:id="rId275" o:title=""/>
                </v:shape>
                <o:OLEObject Type="Embed" ProgID="Equation.DSMT4" ShapeID="_x0000_i1543" DrawAspect="Content" ObjectID="_1806441851" r:id="rId384"/>
              </w:objec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>متتالية هندسية حدها الأول</w:t>
            </w:r>
            <w:r w:rsidRPr="00BE11AE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208DD358">
                <v:shape id="_x0000_i1544" type="#_x0000_t75" style="width:12.75pt;height:18pt" o:ole="">
                  <v:imagedata r:id="rId277" o:title=""/>
                </v:shape>
                <o:OLEObject Type="Embed" ProgID="Equation.DSMT4" ShapeID="_x0000_i1544" DrawAspect="Content" ObjectID="_1806441852" r:id="rId385"/>
              </w:objec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أساسها</w:t>
            </w:r>
            <w:r w:rsidRPr="00BE11AE">
              <w:rPr>
                <w:rFonts w:ascii="Amiri" w:hAnsi="Amiri" w:cs="Amiri"/>
                <w:position w:val="-10"/>
                <w:sz w:val="28"/>
                <w:szCs w:val="28"/>
              </w:rPr>
              <w:object w:dxaOrig="200" w:dyaOrig="260" w14:anchorId="7BF1A38B">
                <v:shape id="_x0000_i1545" type="#_x0000_t75" style="width:9.75pt;height:12.75pt" o:ole="">
                  <v:imagedata r:id="rId386" o:title=""/>
                </v:shape>
                <o:OLEObject Type="Embed" ProgID="Equation.DSMT4" ShapeID="_x0000_i1545" DrawAspect="Content" ObjectID="_1806441853" r:id="rId387"/>
              </w:objec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. </w:t>
            </w:r>
          </w:p>
          <w:p w14:paraId="6F4B8533" w14:textId="77777777" w:rsidR="00AB61FC" w:rsidRPr="00BE11AE" w:rsidRDefault="00AB61FC" w:rsidP="00AB61FC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 ليكن </w:t>
            </w:r>
            <w:r w:rsidRPr="00BE11AE">
              <w:rPr>
                <w:rFonts w:ascii="Amiri" w:hAnsi="Amiri" w:cs="Amiri" w:hint="cs"/>
                <w:sz w:val="28"/>
                <w:szCs w:val="28"/>
                <w:rtl/>
              </w:rPr>
              <w:t>المجموع:</w: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BE11AE">
              <w:rPr>
                <w:rFonts w:ascii="Amiri" w:hAnsi="Amiri" w:cs="Amiri"/>
                <w:position w:val="-12"/>
                <w:sz w:val="28"/>
                <w:szCs w:val="28"/>
              </w:rPr>
              <w:object w:dxaOrig="2700" w:dyaOrig="360" w14:anchorId="001BFDC4">
                <v:shape id="_x0000_i1546" type="#_x0000_t75" style="width:135pt;height:18pt" o:ole="">
                  <v:imagedata r:id="rId388" o:title=""/>
                </v:shape>
                <o:OLEObject Type="Embed" ProgID="Equation.DSMT4" ShapeID="_x0000_i1546" DrawAspect="Content" ObjectID="_1806441854" r:id="rId389"/>
              </w:object>
            </w:r>
          </w:p>
          <w:p w14:paraId="3F41EE89" w14:textId="77777777" w:rsidR="00AB61FC" w:rsidRPr="00BE11AE" w:rsidRDefault="00AB61FC" w:rsidP="00AB61FC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  إذا كان </w:t>
            </w:r>
            <w:r w:rsidRPr="00BE11AE">
              <w:rPr>
                <w:rFonts w:ascii="Amiri" w:hAnsi="Amiri" w:cs="Amiri"/>
                <w:position w:val="-10"/>
                <w:sz w:val="28"/>
                <w:szCs w:val="28"/>
              </w:rPr>
              <w:object w:dxaOrig="520" w:dyaOrig="320" w14:anchorId="4CE2FBD4">
                <v:shape id="_x0000_i1547" type="#_x0000_t75" style="width:26.25pt;height:15.75pt" o:ole="">
                  <v:imagedata r:id="rId390" o:title=""/>
                </v:shape>
                <o:OLEObject Type="Embed" ProgID="Equation.DSMT4" ShapeID="_x0000_i1547" DrawAspect="Content" ObjectID="_1806441855" r:id="rId391"/>
              </w:objec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فإن</w:t>
            </w:r>
            <w:r w:rsidRPr="00BE11AE">
              <w:rPr>
                <w:rFonts w:ascii="Amiri" w:hAnsi="Amiri" w:cs="Amiri"/>
                <w:position w:val="-32"/>
                <w:sz w:val="28"/>
                <w:szCs w:val="28"/>
              </w:rPr>
              <w:object w:dxaOrig="3240" w:dyaOrig="760" w14:anchorId="3AE3D3A0">
                <v:shape id="_x0000_i1548" type="#_x0000_t75" style="width:162pt;height:37.5pt" o:ole="" filled="t" fillcolor="yellow">
                  <v:imagedata r:id="rId392" o:title=""/>
                </v:shape>
                <o:OLEObject Type="Embed" ProgID="Equation.DSMT4" ShapeID="_x0000_i1548" DrawAspect="Content" ObjectID="_1806441856" r:id="rId393"/>
              </w:objec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من أجل كل عدد طبيعي</w:t>
            </w:r>
            <w:r w:rsidRPr="00BE11AE">
              <w:rPr>
                <w:rFonts w:ascii="Amiri" w:hAnsi="Amiri" w:cs="Amiri"/>
                <w:position w:val="-6"/>
                <w:sz w:val="28"/>
                <w:szCs w:val="28"/>
              </w:rPr>
              <w:object w:dxaOrig="200" w:dyaOrig="220" w14:anchorId="513A80A8">
                <v:shape id="_x0000_i1549" type="#_x0000_t75" style="width:9.75pt;height:11.25pt" o:ole="">
                  <v:imagedata r:id="rId283" o:title=""/>
                </v:shape>
                <o:OLEObject Type="Embed" ProgID="Equation.DSMT4" ShapeID="_x0000_i1549" DrawAspect="Content" ObjectID="_1806441857" r:id="rId394"/>
              </w:objec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5F68E518" w14:textId="77777777" w:rsidR="00AB61FC" w:rsidRPr="00BE11AE" w:rsidRDefault="00AB61FC" w:rsidP="00AB61FC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5629B610" w14:textId="77777777" w:rsidR="00AB61FC" w:rsidRPr="00BE11AE" w:rsidRDefault="00AB61FC" w:rsidP="00AB61FC">
            <w:pPr>
              <w:bidi/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BE11AE">
              <w:rPr>
                <w:rFonts w:ascii="Amiri" w:hAnsi="Amiri" w:cs="Amir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مثال:</w:t>
            </w:r>
          </w:p>
          <w:p w14:paraId="193A76AE" w14:textId="77777777" w:rsidR="00AB61FC" w:rsidRPr="00BE11AE" w:rsidRDefault="00AB61FC" w:rsidP="00AB61FC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BE11AE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4C669D93">
                <v:shape id="_x0000_i1550" type="#_x0000_t75" style="width:24pt;height:20.25pt" o:ole="">
                  <v:imagedata r:id="rId307" o:title=""/>
                </v:shape>
                <o:OLEObject Type="Embed" ProgID="Equation.DSMT4" ShapeID="_x0000_i1550" DrawAspect="Content" ObjectID="_1806441858" r:id="rId395"/>
              </w:objec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متتالية </w:t>
            </w:r>
            <w:r w:rsidRPr="00BE11AE">
              <w:rPr>
                <w:rFonts w:ascii="Amiri" w:hAnsi="Amiri" w:cs="Amiri" w:hint="cs"/>
                <w:sz w:val="28"/>
                <w:szCs w:val="28"/>
                <w:rtl/>
              </w:rPr>
              <w:t>هندسية معرفة</w: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على </w:t>
            </w:r>
            <m:oMath>
              <m:r>
                <m:rPr>
                  <m:scr m:val="double-struck"/>
                </m:rPr>
                <w:rPr>
                  <w:rFonts w:ascii="Times New Roman" w:hAnsi="Times New Roman" w:cs="Times New Roman" w:hint="cs"/>
                  <w:sz w:val="28"/>
                  <w:szCs w:val="28"/>
                  <w:rtl/>
                </w:rPr>
                <m:t>N</m:t>
              </m:r>
            </m:oMath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أساسها </w:t>
            </w:r>
            <w:r w:rsidRPr="00BE11AE">
              <w:rPr>
                <w:rFonts w:ascii="Amiri" w:hAnsi="Amiri" w:cs="Amiri"/>
                <w:position w:val="-24"/>
                <w:sz w:val="28"/>
                <w:szCs w:val="28"/>
              </w:rPr>
              <w:object w:dxaOrig="600" w:dyaOrig="620" w14:anchorId="17B7E380">
                <v:shape id="_x0000_i1551" type="#_x0000_t75" style="width:30pt;height:30.75pt" o:ole="">
                  <v:imagedata r:id="rId396" o:title=""/>
                </v:shape>
                <o:OLEObject Type="Embed" ProgID="Equation.DSMT4" ShapeID="_x0000_i1551" DrawAspect="Content" ObjectID="_1806441859" r:id="rId397"/>
              </w:objec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، و</w:t>
            </w:r>
            <w:r w:rsidRPr="00BE11AE">
              <w:rPr>
                <w:rFonts w:ascii="Amiri" w:hAnsi="Amiri" w:cs="Amiri"/>
                <w:position w:val="-24"/>
                <w:sz w:val="28"/>
                <w:szCs w:val="28"/>
              </w:rPr>
              <w:object w:dxaOrig="800" w:dyaOrig="620" w14:anchorId="049F69D7">
                <v:shape id="_x0000_i1552" type="#_x0000_t75" style="width:39.75pt;height:30.75pt" o:ole="">
                  <v:imagedata r:id="rId398" o:title=""/>
                </v:shape>
                <o:OLEObject Type="Embed" ProgID="Equation.DSMT4" ShapeID="_x0000_i1552" DrawAspect="Content" ObjectID="_1806441860" r:id="rId399"/>
              </w:objec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72E7B624" w14:textId="77777777" w:rsidR="00AB61FC" w:rsidRPr="00BE11AE" w:rsidRDefault="00AB61FC" w:rsidP="00AB61FC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   </w:t>
            </w:r>
            <w:r w:rsidRPr="00BE11AE">
              <w:rPr>
                <w:rFonts w:ascii="Amiri" w:hAnsi="Amiri" w:cs="Amiri"/>
                <w:position w:val="-4"/>
                <w:sz w:val="28"/>
                <w:szCs w:val="28"/>
              </w:rPr>
              <w:object w:dxaOrig="180" w:dyaOrig="200" w14:anchorId="72AC0364">
                <v:shape id="_x0000_i1553" type="#_x0000_t75" style="width:9pt;height:9.75pt" o:ole="">
                  <v:imagedata r:id="rId315" o:title=""/>
                </v:shape>
                <o:OLEObject Type="Embed" ProgID="Equation.DSMT4" ShapeID="_x0000_i1553" DrawAspect="Content" ObjectID="_1806441861" r:id="rId400"/>
              </w:objec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أحسب</w:t>
            </w:r>
            <w:r w:rsidRPr="00BE11AE">
              <w:rPr>
                <w:rFonts w:ascii="Amiri" w:hAnsi="Amiri" w:cs="Amiri"/>
                <w:position w:val="-12"/>
                <w:sz w:val="28"/>
                <w:szCs w:val="28"/>
              </w:rPr>
              <w:object w:dxaOrig="480" w:dyaOrig="360" w14:anchorId="4C0B0C90">
                <v:shape id="_x0000_i1554" type="#_x0000_t75" style="width:24pt;height:18pt" o:ole="">
                  <v:imagedata r:id="rId401" o:title=""/>
                </v:shape>
                <o:OLEObject Type="Embed" ProgID="Equation.DSMT4" ShapeID="_x0000_i1554" DrawAspect="Content" ObjectID="_1806441862" r:id="rId402"/>
              </w:objec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.</w:t>
            </w:r>
          </w:p>
          <w:p w14:paraId="3E43877A" w14:textId="77777777" w:rsidR="00AB61FC" w:rsidRPr="00BE11AE" w:rsidRDefault="00AB61FC" w:rsidP="00AB61FC">
            <w:pPr>
              <w:bidi/>
              <w:rPr>
                <w:rFonts w:ascii="Amiri" w:hAnsi="Amiri" w:cs="Amiri"/>
                <w:sz w:val="28"/>
                <w:szCs w:val="28"/>
              </w:rPr>
            </w:pP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   </w:t>
            </w:r>
            <w:r w:rsidRPr="00BE11AE">
              <w:rPr>
                <w:rFonts w:ascii="Amiri" w:hAnsi="Amiri" w:cs="Amiri"/>
                <w:position w:val="-4"/>
                <w:sz w:val="28"/>
                <w:szCs w:val="28"/>
              </w:rPr>
              <w:object w:dxaOrig="180" w:dyaOrig="200" w14:anchorId="5EEDC641">
                <v:shape id="_x0000_i1555" type="#_x0000_t75" style="width:9pt;height:9.75pt" o:ole="">
                  <v:imagedata r:id="rId315" o:title=""/>
                </v:shape>
                <o:OLEObject Type="Embed" ProgID="Equation.DSMT4" ShapeID="_x0000_i1555" DrawAspect="Content" ObjectID="_1806441863" r:id="rId403"/>
              </w:objec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 xml:space="preserve"> أحسب </w:t>
            </w:r>
            <w:r w:rsidRPr="00BE11AE">
              <w:rPr>
                <w:rFonts w:ascii="Amiri" w:hAnsi="Amiri" w:cs="Amiri"/>
                <w:position w:val="-12"/>
                <w:sz w:val="28"/>
                <w:szCs w:val="28"/>
              </w:rPr>
              <w:object w:dxaOrig="2700" w:dyaOrig="360" w14:anchorId="62DB9290">
                <v:shape id="_x0000_i1556" type="#_x0000_t75" style="width:135pt;height:18pt" o:ole="">
                  <v:imagedata r:id="rId404" o:title=""/>
                </v:shape>
                <o:OLEObject Type="Embed" ProgID="Equation.DSMT4" ShapeID="_x0000_i1556" DrawAspect="Content" ObjectID="_1806441864" r:id="rId405"/>
              </w:object>
            </w:r>
            <w:r w:rsidRPr="00BE11AE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3FB12BA9" w14:textId="77777777" w:rsidR="00AB61FC" w:rsidRDefault="00AB61FC" w:rsidP="00AB61FC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0AE4D228" w14:textId="2843E732" w:rsidR="00AB61FC" w:rsidRDefault="00DE03CA" w:rsidP="00AB61FC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cstheme="minorHAnsi"/>
                <w:b/>
                <w:bCs/>
                <w:noProof/>
                <w:sz w:val="28"/>
                <w:szCs w:val="28"/>
                <w:u w:val="single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500942ED" wp14:editId="05A5DF67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47625</wp:posOffset>
                      </wp:positionV>
                      <wp:extent cx="2914650" cy="2886075"/>
                      <wp:effectExtent l="0" t="0" r="19050" b="28575"/>
                      <wp:wrapNone/>
                      <wp:docPr id="160217353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14650" cy="28860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9BA331" w14:textId="6662DA41" w:rsidR="00DE03CA" w:rsidRDefault="00DE03CA" w:rsidP="00DE03CA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95BD7AF" wp14:editId="536E603D">
                                        <wp:extent cx="2020570" cy="1941573"/>
                                        <wp:effectExtent l="0" t="0" r="0" b="1905"/>
                                        <wp:docPr id="1269631309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96710413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20570" cy="194157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0942ED" id="_x0000_s1048" style="position:absolute;left:0;text-align:left;margin-left:2.7pt;margin-top:3.75pt;width:229.5pt;height:227.2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" fillcolor="white [3201]" strokecolor="white [3212]" strokeweight="2pt">
                      <v:textbox>
                        <w:txbxContent>
                          <w:p w14:paraId="239BA331" w14:textId="6662DA41" w:rsidR="00DE03CA" w:rsidRDefault="00DE03CA" w:rsidP="00DE03C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5BD7AF" wp14:editId="536E603D">
                                  <wp:extent cx="2020570" cy="1941573"/>
                                  <wp:effectExtent l="0" t="0" r="0" b="1905"/>
                                  <wp:docPr id="1269631309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6710413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0570" cy="19415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75F0141" w14:textId="77777777" w:rsidR="00AB61FC" w:rsidRDefault="00AB61FC" w:rsidP="00AB61FC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62BFE158" w14:textId="77777777" w:rsidR="00AB61FC" w:rsidRDefault="00AB61FC" w:rsidP="00AB61FC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7634D8CA" w14:textId="77777777" w:rsidR="00AB61FC" w:rsidRDefault="00AB61FC" w:rsidP="00AB61FC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646DA5D5" w14:textId="77777777" w:rsidR="00AB61FC" w:rsidRDefault="00AB61FC" w:rsidP="00AB61FC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5D7FBE4F" w14:textId="77777777" w:rsidR="00AB61FC" w:rsidRDefault="00AB61FC" w:rsidP="00AB61FC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08B4C60D" w14:textId="77777777" w:rsidR="00AB61FC" w:rsidRDefault="00AB61FC" w:rsidP="00AB61FC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1A1EA309" w14:textId="77777777" w:rsidR="00AB61FC" w:rsidRDefault="00AB61FC" w:rsidP="00AB61FC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24616098" w14:textId="77777777" w:rsidR="00AB61FC" w:rsidRDefault="00AB61FC" w:rsidP="00AB61FC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539D00BE" w14:textId="77777777" w:rsidR="00AB61FC" w:rsidRDefault="00AB61FC" w:rsidP="00AB61FC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409547AC" w14:textId="77777777" w:rsidR="00DE03CA" w:rsidRDefault="00DE03CA" w:rsidP="00AB61FC">
            <w:pPr>
              <w:bidi/>
              <w:rPr>
                <w:rFonts w:cstheme="minorHAnsi"/>
                <w:b/>
                <w:bCs/>
                <w:color w:val="FF0000"/>
                <w:sz w:val="36"/>
                <w:szCs w:val="36"/>
                <w:rtl/>
              </w:rPr>
            </w:pPr>
          </w:p>
          <w:p w14:paraId="1D1A4EB8" w14:textId="77777777" w:rsidR="00DE03CA" w:rsidRDefault="00DE03CA" w:rsidP="00DE03CA">
            <w:pPr>
              <w:bidi/>
              <w:rPr>
                <w:rFonts w:cstheme="minorHAnsi"/>
                <w:b/>
                <w:bCs/>
                <w:color w:val="FF0000"/>
                <w:sz w:val="36"/>
                <w:szCs w:val="36"/>
                <w:rtl/>
              </w:rPr>
            </w:pPr>
          </w:p>
          <w:p w14:paraId="6DC88004" w14:textId="77777777" w:rsidR="00DE03CA" w:rsidRDefault="00DE03CA" w:rsidP="00DE03CA">
            <w:pPr>
              <w:bidi/>
              <w:rPr>
                <w:rFonts w:cstheme="minorHAnsi"/>
                <w:b/>
                <w:bCs/>
                <w:color w:val="FF0000"/>
                <w:sz w:val="36"/>
                <w:szCs w:val="36"/>
                <w:rtl/>
              </w:rPr>
            </w:pPr>
          </w:p>
          <w:p w14:paraId="49326465" w14:textId="154AB32D" w:rsidR="00AB61FC" w:rsidRDefault="00AB61FC" w:rsidP="00DE03CA">
            <w:pPr>
              <w:bidi/>
              <w:rPr>
                <w:rFonts w:cstheme="minorHAnsi"/>
                <w:b/>
                <w:bCs/>
                <w:color w:val="FF0000"/>
                <w:sz w:val="36"/>
                <w:szCs w:val="36"/>
                <w:rtl/>
              </w:rPr>
            </w:pPr>
            <w:r w:rsidRPr="005C4C0A">
              <w:rPr>
                <w:rFonts w:cstheme="minorHAnsi" w:hint="cs"/>
                <w:b/>
                <w:bCs/>
                <w:color w:val="FF0000"/>
                <w:sz w:val="36"/>
                <w:szCs w:val="36"/>
                <w:rtl/>
              </w:rPr>
              <w:t>للنقد البناء او ملاحظاتكم راسلونا عبر الايميل</w:t>
            </w:r>
          </w:p>
          <w:p w14:paraId="2D425BB2" w14:textId="77777777" w:rsidR="00AB61FC" w:rsidRDefault="00AB61FC" w:rsidP="00AB61FC">
            <w:pPr>
              <w:bidi/>
              <w:rPr>
                <w:rFonts w:cstheme="minorHAnsi"/>
                <w:b/>
                <w:bCs/>
                <w:color w:val="FF0000"/>
                <w:sz w:val="36"/>
                <w:szCs w:val="36"/>
                <w:rtl/>
              </w:rPr>
            </w:pPr>
          </w:p>
          <w:p w14:paraId="65C48FCE" w14:textId="77777777" w:rsidR="00AB61FC" w:rsidRDefault="00AB61FC" w:rsidP="00AB61FC">
            <w:pPr>
              <w:bidi/>
              <w:rPr>
                <w:rFonts w:cstheme="minorHAnsi"/>
                <w:b/>
                <w:bCs/>
                <w:color w:val="FF0000"/>
                <w:sz w:val="36"/>
                <w:szCs w:val="36"/>
                <w:rtl/>
              </w:rPr>
            </w:pPr>
          </w:p>
          <w:p w14:paraId="40CDD15D" w14:textId="77777777" w:rsidR="00AB61FC" w:rsidRPr="005C4C0A" w:rsidRDefault="00AB61FC" w:rsidP="00AB61FC">
            <w:pPr>
              <w:rPr>
                <w:rFonts w:cstheme="minorHAnsi"/>
                <w:b/>
                <w:bCs/>
                <w:color w:val="FF0000"/>
                <w:sz w:val="36"/>
                <w:szCs w:val="36"/>
                <w:lang w:bidi="ar-DZ"/>
              </w:rPr>
            </w:pPr>
            <w:r>
              <w:rPr>
                <w:rFonts w:cstheme="minorHAnsi"/>
                <w:b/>
                <w:bCs/>
                <w:color w:val="FF0000"/>
                <w:sz w:val="36"/>
                <w:szCs w:val="36"/>
                <w:lang w:bidi="ar-DZ"/>
              </w:rPr>
              <w:t xml:space="preserve">                  Email </w:t>
            </w:r>
            <w:r w:rsidRPr="005C4C0A">
              <w:rPr>
                <w:rFonts w:cstheme="minorHAnsi"/>
                <w:b/>
                <w:bCs/>
                <w:sz w:val="36"/>
                <w:szCs w:val="36"/>
                <w:lang w:bidi="ar-DZ"/>
              </w:rPr>
              <w:t>: mebarki.math32@gmail.com</w:t>
            </w:r>
          </w:p>
          <w:p w14:paraId="32E5BC78" w14:textId="77777777" w:rsidR="00AB61FC" w:rsidRDefault="00AB61FC" w:rsidP="00AB61FC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327C1FB6" w14:textId="77777777" w:rsidR="00AB61FC" w:rsidRDefault="00AB61FC" w:rsidP="00AB61FC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5ED953F8" w14:textId="77777777" w:rsidR="00AB61FC" w:rsidRDefault="00AB61FC" w:rsidP="00AB61FC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5DCA438E" w14:textId="77777777" w:rsidR="00C71131" w:rsidRPr="00792B9B" w:rsidRDefault="00C71131" w:rsidP="008251D7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79" w:type="dxa"/>
          </w:tcPr>
          <w:p w14:paraId="338E7C19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3B98EE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566D81A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57D17D1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077382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7E7201C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8C7C2DC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28B7952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BB9FAF5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8DD5D60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F53F395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2B46E73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EFE0B05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2F97F1C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88E02CF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0E6410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221A1BE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F46A706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4828971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EDF92FD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216ACB5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AEC6975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A966ED7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82716EF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EA786B8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BE82E03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53A1BE1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14C6B11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BB44D67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F0A6DA4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E1D04EB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A528B22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BB05012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FCAFA2" w14:textId="77777777" w:rsidR="00C71131" w:rsidRPr="00792B9B" w:rsidRDefault="00C71131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2EAE3FF0" w14:textId="77777777" w:rsidR="00C71131" w:rsidRPr="00792B9B" w:rsidRDefault="00C71131" w:rsidP="003D5BFF">
      <w:pPr>
        <w:bidi/>
        <w:ind w:left="-993" w:right="-851"/>
        <w:rPr>
          <w:rFonts w:cstheme="minorHAnsi"/>
          <w:sz w:val="28"/>
          <w:szCs w:val="28"/>
        </w:rPr>
      </w:pPr>
    </w:p>
    <w:p w14:paraId="3A75D906" w14:textId="77777777" w:rsidR="00C71131" w:rsidRDefault="00C71131" w:rsidP="00DA4F13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val="ar-SA" w:eastAsia="fr-FR"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E3C31F1" wp14:editId="7654CB6E">
                <wp:simplePos x="0" y="0"/>
                <wp:positionH relativeFrom="column">
                  <wp:posOffset>-586105</wp:posOffset>
                </wp:positionH>
                <wp:positionV relativeFrom="paragraph">
                  <wp:posOffset>838835</wp:posOffset>
                </wp:positionV>
                <wp:extent cx="6896100" cy="676275"/>
                <wp:effectExtent l="0" t="0" r="19050" b="28575"/>
                <wp:wrapNone/>
                <wp:docPr id="2126496830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39FAE" w14:textId="77777777" w:rsidR="00C71131" w:rsidRPr="00305590" w:rsidRDefault="00C71131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القبلية:</w:t>
                            </w:r>
                          </w:p>
                          <w:p w14:paraId="2991B585" w14:textId="77777777" w:rsidR="00C71131" w:rsidRPr="00305590" w:rsidRDefault="00C71131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الكفاءة المستهدفة: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3C31F1" id="_x0000_s1049" style="position:absolute;left:0;text-align:left;margin-left:-46.15pt;margin-top:66.05pt;width:543pt;height:53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" fillcolor="white [3201]" strokecolor="black [3213]" strokeweight="2pt">
                <v:textbox>
                  <w:txbxContent>
                    <w:p w14:paraId="59839FAE" w14:textId="77777777" w:rsidR="00C71131" w:rsidRPr="00305590" w:rsidRDefault="00C71131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القبلية:</w:t>
                      </w:r>
                    </w:p>
                    <w:p w14:paraId="2991B585" w14:textId="77777777" w:rsidR="00C71131" w:rsidRPr="00305590" w:rsidRDefault="00C71131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الكفاءة المستهدفة: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E0D35D8" wp14:editId="4BD7751D">
                <wp:simplePos x="0" y="0"/>
                <wp:positionH relativeFrom="column">
                  <wp:posOffset>-567054</wp:posOffset>
                </wp:positionH>
                <wp:positionV relativeFrom="paragraph">
                  <wp:posOffset>10160</wp:posOffset>
                </wp:positionV>
                <wp:extent cx="1276350" cy="742950"/>
                <wp:effectExtent l="0" t="0" r="19050" b="19050"/>
                <wp:wrapNone/>
                <wp:docPr id="782648993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8921A" w14:textId="6085CF6D" w:rsidR="00C71131" w:rsidRPr="00305590" w:rsidRDefault="00C71131" w:rsidP="00305590">
                            <w:pPr>
                              <w:bidi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المدة:</w:t>
                            </w:r>
                            <w:r w:rsidR="00A6285D"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01 ساعة</w:t>
                            </w:r>
                          </w:p>
                          <w:p w14:paraId="1F09B2A9" w14:textId="77777777" w:rsidR="00C71131" w:rsidRDefault="00C71131" w:rsidP="00305590">
                            <w:pPr>
                              <w:bidi/>
                              <w:jc w:val="both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0D35D8" id="_x0000_s1050" style="position:absolute;left:0;text-align:left;margin-left:-44.65pt;margin-top:.8pt;width:100.5pt;height:58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" fillcolor="white [3201]" strokecolor="black [3213]" strokeweight="2pt">
                <v:textbox>
                  <w:txbxContent>
                    <w:p w14:paraId="14F8921A" w14:textId="6085CF6D" w:rsidR="00C71131" w:rsidRPr="00305590" w:rsidRDefault="00C71131" w:rsidP="00305590">
                      <w:pPr>
                        <w:bidi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المدة:</w:t>
                      </w:r>
                      <w:r w:rsidR="00A6285D"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01 ساعة</w:t>
                      </w:r>
                    </w:p>
                    <w:p w14:paraId="1F09B2A9" w14:textId="77777777" w:rsidR="00C71131" w:rsidRDefault="00C71131" w:rsidP="00305590">
                      <w:pPr>
                        <w:bidi/>
                        <w:jc w:val="both"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3B4A49E" wp14:editId="641BF506">
                <wp:simplePos x="0" y="0"/>
                <wp:positionH relativeFrom="column">
                  <wp:posOffset>5033645</wp:posOffset>
                </wp:positionH>
                <wp:positionV relativeFrom="paragraph">
                  <wp:posOffset>-8890</wp:posOffset>
                </wp:positionV>
                <wp:extent cx="1276350" cy="790575"/>
                <wp:effectExtent l="0" t="0" r="19050" b="28575"/>
                <wp:wrapNone/>
                <wp:docPr id="1043679469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49135" w14:textId="77777777" w:rsidR="00C71131" w:rsidRPr="00305590" w:rsidRDefault="00C71131" w:rsidP="00305590">
                            <w:pPr>
                              <w:spacing w:after="0" w:line="240" w:lineRule="auto"/>
                              <w:jc w:val="center"/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الثا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نية علوم تجريبية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B4A49E" id="_x0000_s1051" style="position:absolute;left:0;text-align:left;margin-left:396.35pt;margin-top:-.7pt;width:100.5pt;height:62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" fillcolor="white [3201]" strokecolor="black [3213]" strokeweight="2pt">
                <v:textbox>
                  <w:txbxContent>
                    <w:p w14:paraId="71849135" w14:textId="77777777" w:rsidR="00C71131" w:rsidRPr="00305590" w:rsidRDefault="00C71131" w:rsidP="00305590">
                      <w:pPr>
                        <w:spacing w:after="0" w:line="240" w:lineRule="auto"/>
                        <w:jc w:val="center"/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الثا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نية علوم تجريبية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val="ar-SA"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F93C6CA" wp14:editId="5EBFB58A">
                <wp:simplePos x="0" y="0"/>
                <wp:positionH relativeFrom="column">
                  <wp:posOffset>842644</wp:posOffset>
                </wp:positionH>
                <wp:positionV relativeFrom="paragraph">
                  <wp:posOffset>19685</wp:posOffset>
                </wp:positionV>
                <wp:extent cx="4105275" cy="742950"/>
                <wp:effectExtent l="0" t="0" r="28575" b="19050"/>
                <wp:wrapNone/>
                <wp:docPr id="390743400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FF102" w14:textId="77777777" w:rsidR="00C71131" w:rsidRPr="00305590" w:rsidRDefault="00C71131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المحور:</w:t>
                            </w:r>
                            <w:r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F1B6C"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="Amiri" w:hAnsi="Amiri" w:cs="Amiri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متتاليات العددية</w:t>
                            </w:r>
                          </w:p>
                          <w:p w14:paraId="393DBB95" w14:textId="1B2D832E" w:rsidR="00C71131" w:rsidRPr="00305590" w:rsidRDefault="00C71131" w:rsidP="00305590">
                            <w:pPr>
                              <w:bidi/>
                              <w:spacing w:after="0" w:line="240" w:lineRule="auto"/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305590">
                              <w:rPr>
                                <w:rFonts w:ascii="Amiri" w:hAnsi="Amiri" w:cs="Amiri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الموضوع:</w:t>
                            </w:r>
                            <w:r w:rsidR="00A6285D">
                              <w:rPr>
                                <w:rFonts w:ascii="Amiri" w:hAnsi="Amiri" w:cs="Amiri" w:hint="cs"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نهاية متتالية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93C6CA" id="_x0000_s1052" style="position:absolute;left:0;text-align:left;margin-left:66.35pt;margin-top:1.55pt;width:323.25pt;height:58.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" fillcolor="white [3201]" strokecolor="black [3213]" strokeweight="2pt">
                <v:textbox>
                  <w:txbxContent>
                    <w:p w14:paraId="3B2FF102" w14:textId="77777777" w:rsidR="00C71131" w:rsidRPr="00305590" w:rsidRDefault="00C71131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305590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المحور:</w:t>
                      </w:r>
                      <w:r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 w:rsidRPr="003F1B6C"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ascii="Amiri" w:hAnsi="Amiri" w:cs="Amiri" w:hint="cs"/>
                          <w:sz w:val="26"/>
                          <w:szCs w:val="26"/>
                          <w:rtl/>
                          <w:lang w:bidi="ar-DZ"/>
                        </w:rPr>
                        <w:t>متتاليات العددية</w:t>
                      </w:r>
                    </w:p>
                    <w:p w14:paraId="393DBB95" w14:textId="1B2D832E" w:rsidR="00C71131" w:rsidRPr="00305590" w:rsidRDefault="00C71131" w:rsidP="00305590">
                      <w:pPr>
                        <w:bidi/>
                        <w:spacing w:after="0" w:line="240" w:lineRule="auto"/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lang w:bidi="ar-DZ"/>
                        </w:rPr>
                      </w:pPr>
                      <w:r w:rsidRPr="00305590">
                        <w:rPr>
                          <w:rFonts w:ascii="Amiri" w:hAnsi="Amiri" w:cs="Amiri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الموضوع:</w:t>
                      </w:r>
                      <w:r w:rsidR="00A6285D">
                        <w:rPr>
                          <w:rFonts w:ascii="Amiri" w:hAnsi="Amiri" w:cs="Amiri" w:hint="cs"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 xml:space="preserve"> نهاية متتالية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</w:p>
    <w:p w14:paraId="56138B21" w14:textId="77777777" w:rsidR="00C71131" w:rsidRPr="00792B9B" w:rsidRDefault="00C71131" w:rsidP="00305590">
      <w:pPr>
        <w:bidi/>
        <w:ind w:right="-851"/>
        <w:rPr>
          <w:rFonts w:cstheme="minorHAnsi"/>
          <w:sz w:val="28"/>
          <w:szCs w:val="28"/>
          <w:rtl/>
        </w:rPr>
      </w:pPr>
    </w:p>
    <w:tbl>
      <w:tblPr>
        <w:tblStyle w:val="Grilledutableau"/>
        <w:bidiVisual/>
        <w:tblW w:w="10812" w:type="dxa"/>
        <w:tblInd w:w="-898" w:type="dxa"/>
        <w:tblLook w:val="04A0" w:firstRow="1" w:lastRow="0" w:firstColumn="1" w:lastColumn="0" w:noHBand="0" w:noVBand="1"/>
      </w:tblPr>
      <w:tblGrid>
        <w:gridCol w:w="1278"/>
        <w:gridCol w:w="8355"/>
        <w:gridCol w:w="1179"/>
      </w:tblGrid>
      <w:tr w:rsidR="00C71131" w:rsidRPr="00792B9B" w14:paraId="7776EE12" w14:textId="77777777" w:rsidTr="00305590">
        <w:tc>
          <w:tcPr>
            <w:tcW w:w="1278" w:type="dxa"/>
            <w:shd w:val="clear" w:color="auto" w:fill="EAF1DD" w:themeFill="accent3" w:themeFillTint="33"/>
          </w:tcPr>
          <w:p w14:paraId="46CD438F" w14:textId="77777777" w:rsidR="00C71131" w:rsidRPr="00305590" w:rsidRDefault="00C71131" w:rsidP="00305590">
            <w:pPr>
              <w:bidi/>
              <w:ind w:right="-851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55" w:type="dxa"/>
            <w:shd w:val="clear" w:color="auto" w:fill="EAF1DD" w:themeFill="accent3" w:themeFillTint="33"/>
          </w:tcPr>
          <w:p w14:paraId="4BA5A53B" w14:textId="77777777" w:rsidR="00C71131" w:rsidRPr="00305590" w:rsidRDefault="00C71131" w:rsidP="00305590">
            <w:pPr>
              <w:bidi/>
              <w:ind w:right="-851"/>
              <w:jc w:val="center"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79" w:type="dxa"/>
            <w:shd w:val="clear" w:color="auto" w:fill="EAF1DD" w:themeFill="accent3" w:themeFillTint="33"/>
          </w:tcPr>
          <w:p w14:paraId="2CC0B1EF" w14:textId="77777777" w:rsidR="00C71131" w:rsidRPr="00305590" w:rsidRDefault="00C71131" w:rsidP="00DB6768">
            <w:pPr>
              <w:bidi/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</w:pPr>
            <w:r w:rsidRPr="00305590">
              <w:rPr>
                <w:rFonts w:ascii="Amiri" w:hAnsi="Amiri" w:cs="Amiri"/>
                <w:b/>
                <w:bCs/>
                <w:color w:val="FF0000"/>
                <w:sz w:val="24"/>
                <w:szCs w:val="24"/>
                <w:rtl/>
              </w:rPr>
              <w:t>ملاحظات</w:t>
            </w:r>
          </w:p>
        </w:tc>
      </w:tr>
      <w:tr w:rsidR="00C71131" w:rsidRPr="00792B9B" w14:paraId="6D29CAA4" w14:textId="77777777" w:rsidTr="00305590">
        <w:tc>
          <w:tcPr>
            <w:tcW w:w="1278" w:type="dxa"/>
          </w:tcPr>
          <w:p w14:paraId="289816FC" w14:textId="77777777" w:rsidR="00C71131" w:rsidRDefault="00C71131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6DB6917E" w14:textId="77777777" w:rsidR="00C71131" w:rsidRDefault="00C71131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FF887B6" w14:textId="77777777" w:rsidR="00C71131" w:rsidRDefault="00C7113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7B0B30" w14:textId="77777777" w:rsidR="00C71131" w:rsidRDefault="00C7113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7690183" w14:textId="77777777" w:rsidR="00C71131" w:rsidRDefault="00C7113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26BC69A" w14:textId="77777777" w:rsidR="00C71131" w:rsidRDefault="00C7113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BAEA469" w14:textId="77777777" w:rsidR="00C71131" w:rsidRDefault="00C7113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5E63F43" w14:textId="77777777" w:rsidR="00C71131" w:rsidRDefault="00C7113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D15EC7F" w14:textId="77777777" w:rsidR="00C71131" w:rsidRDefault="00C7113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1E810D" w14:textId="77777777" w:rsidR="00C71131" w:rsidRDefault="00C7113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649C369" w14:textId="77777777" w:rsidR="00C71131" w:rsidRDefault="00C71131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6DA7E5F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72EB337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59E215E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E72EB91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9C3DA09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9908C99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96E90B0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1B1983E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52A3002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E807A06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1D5F29F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7C9B1AD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FB213B0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DAA189B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17EF211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E191E1C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4A51142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B93E45F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3ACF0B9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C9BA560" w14:textId="77777777" w:rsidR="00C71131" w:rsidRDefault="00C71131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A24283F" w14:textId="77777777" w:rsidR="00C71131" w:rsidRPr="00FB5A89" w:rsidRDefault="00C71131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55" w:type="dxa"/>
          </w:tcPr>
          <w:p w14:paraId="2EB44C8C" w14:textId="77777777" w:rsidR="00782970" w:rsidRDefault="00782970" w:rsidP="00B654AA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</w:p>
          <w:p w14:paraId="3AF861EE" w14:textId="34C618DB" w:rsidR="00B654AA" w:rsidRPr="002E130A" w:rsidRDefault="00B654AA" w:rsidP="00782970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2E130A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نهاية متتالية عددية مرفقة بدالة:</w:t>
            </w:r>
          </w:p>
          <w:p w14:paraId="65D1C379" w14:textId="77777777" w:rsidR="00B654AA" w:rsidRPr="002E130A" w:rsidRDefault="00B654AA" w:rsidP="00B654AA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3B44D4E5" w14:textId="77777777" w:rsidR="00B654AA" w:rsidRPr="002E130A" w:rsidRDefault="00B654AA" w:rsidP="00B654AA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2E130A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مبرهنة1</w:t>
            </w:r>
            <w:r w:rsidRPr="002E130A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: </w:t>
            </w:r>
          </w:p>
          <w:p w14:paraId="5AA82A29" w14:textId="77777777" w:rsidR="00B654AA" w:rsidRPr="002E130A" w:rsidRDefault="00B654AA" w:rsidP="00B654AA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2E130A">
              <w:rPr>
                <w:rFonts w:ascii="Amiri" w:hAnsi="Amiri" w:cs="Amiri"/>
                <w:sz w:val="28"/>
                <w:szCs w:val="28"/>
                <w:rtl/>
              </w:rPr>
              <w:t>لتكن المتتالية</w:t>
            </w:r>
            <w:r w:rsidRPr="002E130A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56779DB6">
                <v:shape id="_x0000_i1852" type="#_x0000_t75" style="width:24pt;height:19.5pt" o:ole="">
                  <v:imagedata r:id="rId406" o:title=""/>
                </v:shape>
                <o:OLEObject Type="Embed" ProgID="Equation.DSMT4" ShapeID="_x0000_i1852" DrawAspect="Content" ObjectID="_1806441865" r:id="rId407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>المعرفة كما يلي</w:t>
            </w:r>
            <w:r w:rsidRPr="002E130A">
              <w:rPr>
                <w:rFonts w:ascii="Amiri" w:hAnsi="Amiri" w:cs="Amiri"/>
                <w:position w:val="-12"/>
                <w:sz w:val="28"/>
                <w:szCs w:val="28"/>
              </w:rPr>
              <w:object w:dxaOrig="999" w:dyaOrig="360" w14:anchorId="45EA3086">
                <v:shape id="_x0000_i1853" type="#_x0000_t75" style="width:50.25pt;height:18pt" o:ole="">
                  <v:imagedata r:id="rId408" o:title=""/>
                </v:shape>
                <o:OLEObject Type="Embed" ProgID="Equation.DSMT4" ShapeID="_x0000_i1853" DrawAspect="Content" ObjectID="_1806441866" r:id="rId409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. حيث</w:t>
            </w:r>
            <w:r w:rsidRPr="002E130A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4454639D">
                <v:shape id="_x0000_i1854" type="#_x0000_t75" style="width:12pt;height:16.5pt" o:ole="">
                  <v:imagedata r:id="rId410" o:title=""/>
                </v:shape>
                <o:OLEObject Type="Embed" ProgID="Equation.DSMT4" ShapeID="_x0000_i1854" DrawAspect="Content" ObjectID="_1806441867" r:id="rId411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دالة معرفة على مجال من الشكل</w:t>
            </w:r>
            <w:r w:rsidRPr="002E130A">
              <w:rPr>
                <w:rFonts w:ascii="Amiri" w:hAnsi="Amiri" w:cs="Amiri"/>
                <w:position w:val="-14"/>
                <w:sz w:val="28"/>
                <w:szCs w:val="28"/>
              </w:rPr>
              <w:object w:dxaOrig="840" w:dyaOrig="400" w14:anchorId="747E5D31">
                <v:shape id="_x0000_i1855" type="#_x0000_t75" style="width:42pt;height:19.5pt" o:ole="">
                  <v:imagedata r:id="rId412" o:title=""/>
                </v:shape>
                <o:OLEObject Type="Embed" ProgID="Equation.DSMT4" ShapeID="_x0000_i1855" DrawAspect="Content" ObjectID="_1806441868" r:id="rId413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 حيث </w:t>
            </w:r>
            <w:r w:rsidRPr="002E130A">
              <w:rPr>
                <w:rFonts w:ascii="Amiri" w:hAnsi="Amiri" w:cs="Amiri"/>
                <w:position w:val="-6"/>
                <w:sz w:val="28"/>
                <w:szCs w:val="28"/>
              </w:rPr>
              <w:object w:dxaOrig="240" w:dyaOrig="220" w14:anchorId="2ECA14DE">
                <v:shape id="_x0000_i1856" type="#_x0000_t75" style="width:12pt;height:10.5pt" o:ole="">
                  <v:imagedata r:id="rId414" o:title=""/>
                </v:shape>
                <o:OLEObject Type="Embed" ProgID="Equation.DSMT4" ShapeID="_x0000_i1856" DrawAspect="Content" ObjectID="_1806441869" r:id="rId415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عدد حقيقي. إذا كانت </w:t>
            </w:r>
            <w:r w:rsidRPr="002E130A">
              <w:rPr>
                <w:rFonts w:ascii="Amiri" w:hAnsi="Amiri" w:cs="Amiri"/>
                <w:position w:val="-20"/>
                <w:sz w:val="28"/>
                <w:szCs w:val="28"/>
              </w:rPr>
              <w:object w:dxaOrig="1280" w:dyaOrig="440" w14:anchorId="198F4A10">
                <v:shape id="_x0000_i1857" type="#_x0000_t75" style="width:63.75pt;height:21.75pt" o:ole="">
                  <v:imagedata r:id="rId416" o:title=""/>
                </v:shape>
                <o:OLEObject Type="Embed" ProgID="Equation.DSMT4" ShapeID="_x0000_i1857" DrawAspect="Content" ObjectID="_1806441870" r:id="rId417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فإن</w:t>
            </w:r>
            <w:r w:rsidRPr="002E130A">
              <w:rPr>
                <w:rFonts w:ascii="Amiri" w:hAnsi="Amiri" w:cs="Amiri"/>
                <w:position w:val="-20"/>
                <w:sz w:val="28"/>
                <w:szCs w:val="28"/>
              </w:rPr>
              <w:object w:dxaOrig="1040" w:dyaOrig="440" w14:anchorId="2919113E">
                <v:shape id="_x0000_i1858" type="#_x0000_t75" style="width:52.5pt;height:21.75pt" o:ole="">
                  <v:imagedata r:id="rId418" o:title=""/>
                </v:shape>
                <o:OLEObject Type="Embed" ProgID="Equation.DSMT4" ShapeID="_x0000_i1858" DrawAspect="Content" ObjectID="_1806441871" r:id="rId419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>.</w:t>
            </w:r>
          </w:p>
          <w:p w14:paraId="00663FFD" w14:textId="77777777" w:rsidR="00B654AA" w:rsidRPr="002E130A" w:rsidRDefault="00B654AA" w:rsidP="00B654AA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6DB17F42" w14:textId="77777777" w:rsidR="00B654AA" w:rsidRPr="002E130A" w:rsidRDefault="00B654AA" w:rsidP="00B654AA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2E130A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ملاحظة:</w:t>
            </w:r>
          </w:p>
          <w:p w14:paraId="44B84BB5" w14:textId="52B63DCD" w:rsidR="00B654AA" w:rsidRPr="002E130A" w:rsidRDefault="00B654AA" w:rsidP="00B654AA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النتائج والنظريات حول نهايات الدوال تبقى صحيحة في المتتاليات.</w:t>
            </w:r>
          </w:p>
          <w:p w14:paraId="6D3D2988" w14:textId="77777777" w:rsidR="00B654AA" w:rsidRPr="002E130A" w:rsidRDefault="00B654AA" w:rsidP="00B654AA">
            <w:pPr>
              <w:bidi/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</w:pPr>
            <w:r w:rsidRPr="002E130A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نهاية متتالية هندسية.</w:t>
            </w:r>
            <w:r w:rsidRPr="002E130A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                                    </w:t>
            </w:r>
          </w:p>
          <w:p w14:paraId="5E6F2AE2" w14:textId="77777777" w:rsidR="00B654AA" w:rsidRPr="002E130A" w:rsidRDefault="00B654AA" w:rsidP="00B654AA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</w:p>
          <w:p w14:paraId="69CD1044" w14:textId="77777777" w:rsidR="00B654AA" w:rsidRPr="002E130A" w:rsidRDefault="00B654AA" w:rsidP="00B654AA">
            <w:pPr>
              <w:bidi/>
              <w:rPr>
                <w:rFonts w:ascii="Amiri" w:hAnsi="Amiri" w:cs="Amiri"/>
                <w:color w:val="0000FF"/>
                <w:sz w:val="28"/>
                <w:szCs w:val="28"/>
                <w:u w:val="single"/>
                <w:rtl/>
              </w:rPr>
            </w:pPr>
            <w:r w:rsidRPr="002E130A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>مبرهنة</w:t>
            </w:r>
            <w:r w:rsidRPr="002E130A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: </w:t>
            </w:r>
            <w:r w:rsidRPr="002E130A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41B751AA">
                <v:shape id="_x0000_i1859" type="#_x0000_t75" style="width:24pt;height:19.5pt" o:ole="">
                  <v:imagedata r:id="rId406" o:title=""/>
                </v:shape>
                <o:OLEObject Type="Embed" ProgID="Equation.DSMT4" ShapeID="_x0000_i1859" DrawAspect="Content" ObjectID="_1806441872" r:id="rId420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متتالية هندسية حدها الأول </w:t>
            </w:r>
            <w:r w:rsidRPr="002E130A">
              <w:rPr>
                <w:rFonts w:ascii="Amiri" w:hAnsi="Amiri" w:cs="Amiri"/>
                <w:position w:val="-12"/>
                <w:sz w:val="28"/>
                <w:szCs w:val="28"/>
              </w:rPr>
              <w:object w:dxaOrig="260" w:dyaOrig="360" w14:anchorId="30C4ADF1">
                <v:shape id="_x0000_i1860" type="#_x0000_t75" style="width:12.75pt;height:18pt" o:ole="">
                  <v:imagedata r:id="rId421" o:title=""/>
                </v:shape>
                <o:OLEObject Type="Embed" ProgID="Equation.DSMT4" ShapeID="_x0000_i1860" DrawAspect="Content" ObjectID="_1806441873" r:id="rId422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وأساسها</w:t>
            </w:r>
            <w:r w:rsidRPr="002E130A">
              <w:rPr>
                <w:rFonts w:ascii="Amiri" w:hAnsi="Amiri" w:cs="Amiri"/>
                <w:position w:val="-10"/>
                <w:sz w:val="28"/>
                <w:szCs w:val="28"/>
              </w:rPr>
              <w:object w:dxaOrig="200" w:dyaOrig="260" w14:anchorId="0451BF76">
                <v:shape id="_x0000_i1861" type="#_x0000_t75" style="width:10.5pt;height:12.75pt" o:ole="">
                  <v:imagedata r:id="rId423" o:title=""/>
                </v:shape>
                <o:OLEObject Type="Embed" ProgID="Equation.DSMT4" ShapeID="_x0000_i1861" DrawAspect="Content" ObjectID="_1806441874" r:id="rId424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. </w:t>
            </w:r>
          </w:p>
          <w:p w14:paraId="7AF5FDAE" w14:textId="77777777" w:rsidR="00B654AA" w:rsidRPr="002E130A" w:rsidRDefault="00B654AA" w:rsidP="00B654AA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     </w:t>
            </w:r>
            <w:r w:rsidRPr="002E130A">
              <w:rPr>
                <w:rFonts w:ascii="Amiri" w:hAnsi="Amiri" w:cs="Amiri"/>
                <w:position w:val="-4"/>
                <w:sz w:val="28"/>
                <w:szCs w:val="28"/>
              </w:rPr>
              <w:object w:dxaOrig="180" w:dyaOrig="200" w14:anchorId="4F2ABB3A">
                <v:shape id="_x0000_i1862" type="#_x0000_t75" style="width:9pt;height:10.5pt" o:ole="">
                  <v:imagedata r:id="rId425" o:title=""/>
                </v:shape>
                <o:OLEObject Type="Embed" ProgID="Equation.DSMT4" ShapeID="_x0000_i1862" DrawAspect="Content" ObjectID="_1806441875" r:id="rId426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 إذا كان  </w:t>
            </w:r>
            <w:r w:rsidRPr="002E130A">
              <w:rPr>
                <w:rFonts w:ascii="Amiri" w:hAnsi="Amiri" w:cs="Amiri"/>
                <w:position w:val="-10"/>
                <w:sz w:val="28"/>
                <w:szCs w:val="28"/>
              </w:rPr>
              <w:object w:dxaOrig="520" w:dyaOrig="320" w14:anchorId="355D841A">
                <v:shape id="_x0000_i1863" type="#_x0000_t75" style="width:25.5pt;height:16.5pt" o:ole="">
                  <v:imagedata r:id="rId427" o:title=""/>
                </v:shape>
                <o:OLEObject Type="Embed" ProgID="Equation.DSMT4" ShapeID="_x0000_i1863" DrawAspect="Content" ObjectID="_1806441876" r:id="rId428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 و </w:t>
            </w:r>
            <w:r w:rsidRPr="002E130A">
              <w:rPr>
                <w:rFonts w:ascii="Amiri" w:hAnsi="Amiri" w:cs="Amiri"/>
                <w:position w:val="-12"/>
                <w:sz w:val="28"/>
                <w:szCs w:val="28"/>
              </w:rPr>
              <w:object w:dxaOrig="639" w:dyaOrig="360" w14:anchorId="5FA19FBA">
                <v:shape id="_x0000_i1864" type="#_x0000_t75" style="width:32.25pt;height:18pt" o:ole="">
                  <v:imagedata r:id="rId429" o:title=""/>
                </v:shape>
                <o:OLEObject Type="Embed" ProgID="Equation.DSMT4" ShapeID="_x0000_i1864" DrawAspect="Content" ObjectID="_1806441877" r:id="rId430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 فإن </w:t>
            </w:r>
            <w:r w:rsidRPr="002E130A">
              <w:rPr>
                <w:rFonts w:ascii="Amiri" w:hAnsi="Amiri" w:cs="Amiri"/>
                <w:position w:val="-20"/>
                <w:sz w:val="28"/>
                <w:szCs w:val="28"/>
              </w:rPr>
              <w:object w:dxaOrig="1280" w:dyaOrig="440" w14:anchorId="56798AF2">
                <v:shape id="_x0000_i1865" type="#_x0000_t75" style="width:63.75pt;height:21.75pt" o:ole="">
                  <v:imagedata r:id="rId431" o:title=""/>
                </v:shape>
                <o:OLEObject Type="Embed" ProgID="Equation.DSMT4" ShapeID="_x0000_i1865" DrawAspect="Content" ObjectID="_1806441878" r:id="rId432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 والمتتالية </w:t>
            </w:r>
            <w:r w:rsidRPr="002E130A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0FD440BB">
                <v:shape id="_x0000_i1866" type="#_x0000_t75" style="width:24pt;height:19.5pt" o:ole="">
                  <v:imagedata r:id="rId406" o:title=""/>
                </v:shape>
                <o:OLEObject Type="Embed" ProgID="Equation.DSMT4" ShapeID="_x0000_i1866" DrawAspect="Content" ObjectID="_1806441879" r:id="rId433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متباعدة </w:t>
            </w:r>
          </w:p>
          <w:p w14:paraId="4A11FB84" w14:textId="77777777" w:rsidR="00B654AA" w:rsidRPr="002E130A" w:rsidRDefault="00B654AA" w:rsidP="00B654AA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     </w:t>
            </w:r>
            <w:r w:rsidRPr="002E130A">
              <w:rPr>
                <w:rFonts w:ascii="Amiri" w:hAnsi="Amiri" w:cs="Amiri"/>
                <w:position w:val="-4"/>
                <w:sz w:val="28"/>
                <w:szCs w:val="28"/>
              </w:rPr>
              <w:object w:dxaOrig="180" w:dyaOrig="200" w14:anchorId="5CC3FF1A">
                <v:shape id="_x0000_i1867" type="#_x0000_t75" style="width:9pt;height:10.5pt" o:ole="">
                  <v:imagedata r:id="rId425" o:title=""/>
                </v:shape>
                <o:OLEObject Type="Embed" ProgID="Equation.DSMT4" ShapeID="_x0000_i1867" DrawAspect="Content" ObjectID="_1806441880" r:id="rId434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 إذا كان  </w:t>
            </w:r>
            <w:r w:rsidRPr="002E130A">
              <w:rPr>
                <w:rFonts w:ascii="Amiri" w:hAnsi="Amiri" w:cs="Amiri"/>
                <w:position w:val="-10"/>
                <w:sz w:val="28"/>
                <w:szCs w:val="28"/>
              </w:rPr>
              <w:object w:dxaOrig="520" w:dyaOrig="320" w14:anchorId="661E78FC">
                <v:shape id="_x0000_i1868" type="#_x0000_t75" style="width:25.5pt;height:16.5pt" o:ole="">
                  <v:imagedata r:id="rId427" o:title=""/>
                </v:shape>
                <o:OLEObject Type="Embed" ProgID="Equation.DSMT4" ShapeID="_x0000_i1868" DrawAspect="Content" ObjectID="_1806441881" r:id="rId435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 و </w:t>
            </w:r>
            <w:r w:rsidRPr="002E130A">
              <w:rPr>
                <w:rFonts w:ascii="Amiri" w:hAnsi="Amiri" w:cs="Amiri"/>
                <w:position w:val="-12"/>
                <w:sz w:val="28"/>
                <w:szCs w:val="28"/>
              </w:rPr>
              <w:object w:dxaOrig="639" w:dyaOrig="360" w14:anchorId="3A145502">
                <v:shape id="_x0000_i1869" type="#_x0000_t75" style="width:32.25pt;height:18pt" o:ole="">
                  <v:imagedata r:id="rId436" o:title=""/>
                </v:shape>
                <o:OLEObject Type="Embed" ProgID="Equation.DSMT4" ShapeID="_x0000_i1869" DrawAspect="Content" ObjectID="_1806441882" r:id="rId437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 فإن </w:t>
            </w:r>
            <w:r w:rsidRPr="002E130A">
              <w:rPr>
                <w:rFonts w:ascii="Amiri" w:hAnsi="Amiri" w:cs="Amiri"/>
                <w:position w:val="-20"/>
                <w:sz w:val="28"/>
                <w:szCs w:val="28"/>
              </w:rPr>
              <w:object w:dxaOrig="1280" w:dyaOrig="440" w14:anchorId="390DF210">
                <v:shape id="_x0000_i1870" type="#_x0000_t75" style="width:63.75pt;height:21.75pt" o:ole="">
                  <v:imagedata r:id="rId438" o:title=""/>
                </v:shape>
                <o:OLEObject Type="Embed" ProgID="Equation.DSMT4" ShapeID="_x0000_i1870" DrawAspect="Content" ObjectID="_1806441883" r:id="rId439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 والمتتالية </w:t>
            </w:r>
            <w:r w:rsidRPr="002E130A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670C1C76">
                <v:shape id="_x0000_i1871" type="#_x0000_t75" style="width:24pt;height:19.5pt" o:ole="">
                  <v:imagedata r:id="rId406" o:title=""/>
                </v:shape>
                <o:OLEObject Type="Embed" ProgID="Equation.DSMT4" ShapeID="_x0000_i1871" DrawAspect="Content" ObjectID="_1806441884" r:id="rId440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متباعدة </w:t>
            </w:r>
          </w:p>
          <w:p w14:paraId="2EEAC1CF" w14:textId="77777777" w:rsidR="00B654AA" w:rsidRPr="002E130A" w:rsidRDefault="00B654AA" w:rsidP="00B654AA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     </w:t>
            </w:r>
            <w:r w:rsidRPr="002E130A">
              <w:rPr>
                <w:rFonts w:ascii="Amiri" w:hAnsi="Amiri" w:cs="Amiri"/>
                <w:position w:val="-4"/>
                <w:sz w:val="28"/>
                <w:szCs w:val="28"/>
              </w:rPr>
              <w:object w:dxaOrig="180" w:dyaOrig="200" w14:anchorId="56ACD41A">
                <v:shape id="_x0000_i1872" type="#_x0000_t75" style="width:9pt;height:10.5pt" o:ole="">
                  <v:imagedata r:id="rId425" o:title=""/>
                </v:shape>
                <o:OLEObject Type="Embed" ProgID="Equation.DSMT4" ShapeID="_x0000_i1872" DrawAspect="Content" ObjectID="_1806441885" r:id="rId441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 إذا كان  </w:t>
            </w:r>
            <w:r w:rsidRPr="002E130A">
              <w:rPr>
                <w:rFonts w:ascii="Amiri" w:hAnsi="Amiri" w:cs="Amiri"/>
                <w:position w:val="-10"/>
                <w:sz w:val="28"/>
                <w:szCs w:val="28"/>
              </w:rPr>
              <w:object w:dxaOrig="980" w:dyaOrig="320" w14:anchorId="3F51BF3D">
                <v:shape id="_x0000_i1873" type="#_x0000_t75" style="width:48.75pt;height:16.5pt" o:ole="">
                  <v:imagedata r:id="rId442" o:title=""/>
                </v:shape>
                <o:OLEObject Type="Embed" ProgID="Equation.DSMT4" ShapeID="_x0000_i1873" DrawAspect="Content" ObjectID="_1806441886" r:id="rId443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   فإن </w:t>
            </w:r>
            <w:r w:rsidRPr="002E130A">
              <w:rPr>
                <w:rFonts w:ascii="Amiri" w:hAnsi="Amiri" w:cs="Amiri"/>
                <w:position w:val="-20"/>
                <w:sz w:val="28"/>
                <w:szCs w:val="28"/>
              </w:rPr>
              <w:object w:dxaOrig="1080" w:dyaOrig="440" w14:anchorId="3E22602D">
                <v:shape id="_x0000_i1874" type="#_x0000_t75" style="width:54pt;height:21.75pt" o:ole="">
                  <v:imagedata r:id="rId444" o:title=""/>
                </v:shape>
                <o:OLEObject Type="Embed" ProgID="Equation.DSMT4" ShapeID="_x0000_i1874" DrawAspect="Content" ObjectID="_1806441887" r:id="rId445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 والمتتالية </w:t>
            </w:r>
            <w:r w:rsidRPr="002E130A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47D07018">
                <v:shape id="_x0000_i1875" type="#_x0000_t75" style="width:24pt;height:19.5pt" o:ole="">
                  <v:imagedata r:id="rId406" o:title=""/>
                </v:shape>
                <o:OLEObject Type="Embed" ProgID="Equation.DSMT4" ShapeID="_x0000_i1875" DrawAspect="Content" ObjectID="_1806441888" r:id="rId446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متقاربة </w:t>
            </w:r>
          </w:p>
          <w:p w14:paraId="1FCAA121" w14:textId="13AC43EB" w:rsidR="00B654AA" w:rsidRPr="002E130A" w:rsidRDefault="00B654AA" w:rsidP="00B654AA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     </w:t>
            </w:r>
            <w:r w:rsidRPr="002E130A">
              <w:rPr>
                <w:rFonts w:ascii="Amiri" w:hAnsi="Amiri" w:cs="Amiri"/>
                <w:position w:val="-4"/>
                <w:sz w:val="28"/>
                <w:szCs w:val="28"/>
              </w:rPr>
              <w:object w:dxaOrig="180" w:dyaOrig="200" w14:anchorId="22692914">
                <v:shape id="_x0000_i1876" type="#_x0000_t75" style="width:9pt;height:10.5pt" o:ole="">
                  <v:imagedata r:id="rId425" o:title=""/>
                </v:shape>
                <o:OLEObject Type="Embed" ProgID="Equation.DSMT4" ShapeID="_x0000_i1876" DrawAspect="Content" ObjectID="_1806441889" r:id="rId447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 إذا كان  </w:t>
            </w:r>
            <w:r w:rsidRPr="002E130A">
              <w:rPr>
                <w:rFonts w:ascii="Amiri" w:hAnsi="Amiri" w:cs="Amiri"/>
                <w:position w:val="-10"/>
                <w:sz w:val="28"/>
                <w:szCs w:val="28"/>
              </w:rPr>
              <w:object w:dxaOrig="680" w:dyaOrig="320" w14:anchorId="3759AE5F">
                <v:shape id="_x0000_i1877" type="#_x0000_t75" style="width:33.75pt;height:16.5pt" o:ole="">
                  <v:imagedata r:id="rId448" o:title=""/>
                </v:shape>
                <o:OLEObject Type="Embed" ProgID="Equation.DSMT4" ShapeID="_x0000_i1877" DrawAspect="Content" ObjectID="_1806441890" r:id="rId449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   فإن المتتالية </w:t>
            </w:r>
            <w:r w:rsidRPr="002E130A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06833EA5">
                <v:shape id="_x0000_i1878" type="#_x0000_t75" style="width:24pt;height:19.5pt" o:ole="">
                  <v:imagedata r:id="rId406" o:title=""/>
                </v:shape>
                <o:OLEObject Type="Embed" ProgID="Equation.DSMT4" ShapeID="_x0000_i1878" DrawAspect="Content" ObjectID="_1806441891" r:id="rId450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متباعدة (النهاية غير موجودة).  </w:t>
            </w:r>
          </w:p>
          <w:p w14:paraId="3B943F16" w14:textId="77777777" w:rsidR="00B654AA" w:rsidRDefault="00B654AA" w:rsidP="00B654AA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  <w:r w:rsidRPr="002E130A">
              <w:rPr>
                <w:rFonts w:ascii="Amiri" w:hAnsi="Amiri" w:cs="Amiri"/>
                <w:color w:val="FF0000"/>
                <w:sz w:val="28"/>
                <w:szCs w:val="28"/>
                <w:u w:val="single"/>
                <w:rtl/>
              </w:rPr>
              <w:t xml:space="preserve">متتالية عددية </w:t>
            </w:r>
            <w:r w:rsidRPr="002E130A">
              <w:rPr>
                <w:rFonts w:ascii="Amiri" w:hAnsi="Amiri" w:cs="Amiri" w:hint="cs"/>
                <w:color w:val="FF0000"/>
                <w:sz w:val="28"/>
                <w:szCs w:val="28"/>
                <w:u w:val="single"/>
                <w:rtl/>
              </w:rPr>
              <w:t>متقاربة:</w:t>
            </w:r>
            <w:r w:rsidRPr="002E130A">
              <w:rPr>
                <w:rFonts w:ascii="Amiri" w:hAnsi="Amiri" w:cs="Amiri" w:hint="cs"/>
                <w:color w:val="FF0000"/>
                <w:sz w:val="28"/>
                <w:szCs w:val="28"/>
                <w:rtl/>
              </w:rPr>
              <w:t xml:space="preserve">  </w:t>
            </w:r>
            <w:r w:rsidRPr="002E130A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 </w:t>
            </w:r>
          </w:p>
          <w:p w14:paraId="41450F80" w14:textId="77777777" w:rsidR="00B654AA" w:rsidRDefault="00B654AA" w:rsidP="00B654AA">
            <w:pPr>
              <w:bidi/>
              <w:rPr>
                <w:rFonts w:ascii="Amiri" w:hAnsi="Amiri" w:cs="Amiri"/>
                <w:color w:val="FF0000"/>
                <w:sz w:val="28"/>
                <w:szCs w:val="28"/>
                <w:rtl/>
              </w:rPr>
            </w:pPr>
          </w:p>
          <w:p w14:paraId="1170798B" w14:textId="77777777" w:rsidR="00B654AA" w:rsidRPr="002E130A" w:rsidRDefault="00B654AA" w:rsidP="00B654AA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2E130A">
              <w:rPr>
                <w:rFonts w:ascii="Amiri" w:hAnsi="Amiri" w:cs="Amiri"/>
                <w:b/>
                <w:bCs/>
                <w:color w:val="FF6600"/>
                <w:sz w:val="28"/>
                <w:szCs w:val="28"/>
                <w:u w:val="single"/>
                <w:rtl/>
              </w:rPr>
              <w:t>تعريف</w:t>
            </w:r>
            <w:r w:rsidRPr="002E130A">
              <w:rPr>
                <w:rFonts w:ascii="Amiri" w:hAnsi="Amiri" w:cs="Amiri"/>
                <w:b/>
                <w:bCs/>
                <w:color w:val="FF6600"/>
                <w:sz w:val="28"/>
                <w:szCs w:val="28"/>
                <w:rtl/>
              </w:rPr>
              <w:t>:</w: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</w:p>
          <w:p w14:paraId="22F38D62" w14:textId="77777777" w:rsidR="00B654AA" w:rsidRPr="002E130A" w:rsidRDefault="00B654AA" w:rsidP="00B654AA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2E130A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7406E208">
                <v:shape id="_x0000_i1879" type="#_x0000_t75" style="width:24pt;height:19.5pt" o:ole="">
                  <v:imagedata r:id="rId406" o:title=""/>
                </v:shape>
                <o:OLEObject Type="Embed" ProgID="Equation.DSMT4" ShapeID="_x0000_i1879" DrawAspect="Content" ObjectID="_1806441892" r:id="rId451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متتالية عددية و </w:t>
            </w:r>
            <w:r w:rsidRPr="002E130A">
              <w:rPr>
                <w:rFonts w:ascii="Amiri" w:hAnsi="Amiri" w:cs="Amiri"/>
                <w:position w:val="-6"/>
                <w:sz w:val="28"/>
                <w:szCs w:val="28"/>
              </w:rPr>
              <w:object w:dxaOrig="139" w:dyaOrig="279" w14:anchorId="471A3F8C">
                <v:shape id="_x0000_i1880" type="#_x0000_t75" style="width:6.75pt;height:14.25pt" o:ole="">
                  <v:imagedata r:id="rId452" o:title=""/>
                </v:shape>
                <o:OLEObject Type="Embed" ProgID="Equation.DSMT4" ShapeID="_x0000_i1880" DrawAspect="Content" ObjectID="_1806441893" r:id="rId453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عدد حقيقي.</w:t>
            </w:r>
          </w:p>
          <w:p w14:paraId="517ECD6B" w14:textId="25D2338E" w:rsidR="00B654AA" w:rsidRDefault="00B654AA" w:rsidP="00B654AA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B654AA">
              <w:rPr>
                <w:rFonts w:ascii="Amiri" w:hAnsi="Amiri" w:cs="Amiri"/>
                <w:sz w:val="28"/>
                <w:szCs w:val="28"/>
                <w:rtl/>
              </w:rPr>
              <w:t xml:space="preserve">نقول </w:t>
            </w:r>
            <w:proofErr w:type="gramStart"/>
            <w:r w:rsidRPr="00B654AA">
              <w:rPr>
                <w:rFonts w:ascii="Amiri" w:hAnsi="Amiri" w:cs="Amiri"/>
                <w:sz w:val="28"/>
                <w:szCs w:val="28"/>
                <w:rtl/>
              </w:rPr>
              <w:t>أن</w:t>
            </w:r>
            <w:proofErr w:type="gramEnd"/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  <w:r w:rsidRPr="00B654AA">
              <w:rPr>
                <w:rFonts w:ascii="Amiri" w:hAnsi="Amiri" w:cs="Amiri" w:hint="cs"/>
                <w:sz w:val="28"/>
                <w:szCs w:val="28"/>
                <w:rtl/>
              </w:rPr>
              <w:t xml:space="preserve">المتتالية  </w:t>
            </w:r>
            <w:r w:rsidRPr="00B654AA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29B40F09">
                <v:shape id="_x0000_i1883" type="#_x0000_t75" style="width:24pt;height:19.5pt" o:ole="">
                  <v:imagedata r:id="rId406" o:title=""/>
                </v:shape>
                <o:OLEObject Type="Embed" ProgID="Equation.DSMT4" ShapeID="_x0000_i1883" DrawAspect="Content" ObjectID="_1806441894" r:id="rId454"/>
              </w:object>
            </w:r>
            <w:r w:rsidRPr="00B654AA">
              <w:rPr>
                <w:rFonts w:ascii="Amiri" w:hAnsi="Amiri" w:cs="Amiri"/>
                <w:sz w:val="28"/>
                <w:szCs w:val="28"/>
                <w:rtl/>
              </w:rPr>
              <w:t xml:space="preserve"> تقبل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  <w:r w:rsidRPr="00B654AA">
              <w:rPr>
                <w:rFonts w:ascii="Amiri" w:hAnsi="Amiri" w:cs="Amiri"/>
                <w:position w:val="-6"/>
                <w:sz w:val="28"/>
                <w:szCs w:val="28"/>
              </w:rPr>
              <w:object w:dxaOrig="139" w:dyaOrig="279" w14:anchorId="792EEE2E">
                <v:shape id="_x0000_i1884" type="#_x0000_t75" style="width:6.75pt;height:14.25pt" o:ole="">
                  <v:imagedata r:id="rId452" o:title=""/>
                </v:shape>
                <o:OLEObject Type="Embed" ProgID="Equation.DSMT4" ShapeID="_x0000_i1884" DrawAspect="Content" ObjectID="_1806441895" r:id="rId455"/>
              </w:object>
            </w:r>
            <w:r w:rsidRPr="00B654AA">
              <w:rPr>
                <w:rFonts w:ascii="Amiri" w:hAnsi="Amiri" w:cs="Amiri"/>
                <w:sz w:val="28"/>
                <w:szCs w:val="28"/>
                <w:rtl/>
              </w:rPr>
              <w:t xml:space="preserve"> كنهاية إذا وفقط إذا كان:</w:t>
            </w:r>
            <w:r>
              <w:rPr>
                <w:rFonts w:ascii="Amiri" w:hAnsi="Amiri" w:cs="Amiri" w:hint="cs"/>
                <w:sz w:val="28"/>
                <w:szCs w:val="28"/>
                <w:rtl/>
              </w:rPr>
              <w:t xml:space="preserve"> </w:t>
            </w:r>
            <w:r w:rsidRPr="00031E39">
              <w:rPr>
                <w:position w:val="-24"/>
              </w:rPr>
              <w:object w:dxaOrig="1140" w:dyaOrig="520" w14:anchorId="6BA48DB6">
                <v:shape id="_x0000_i1885" type="#_x0000_t75" style="width:57pt;height:26.25pt" o:ole="">
                  <v:imagedata r:id="rId456" o:title=""/>
                </v:shape>
                <o:OLEObject Type="Embed" ProgID="Equation.DSMT4" ShapeID="_x0000_i1885" DrawAspect="Content" ObjectID="_1806441896" r:id="rId457"/>
              </w:object>
            </w:r>
            <w:r>
              <w:rPr>
                <w:rFonts w:hint="cs"/>
                <w:rtl/>
              </w:rPr>
              <w:t xml:space="preserve"> أو </w:t>
            </w:r>
            <w:r w:rsidRPr="00031E39">
              <w:rPr>
                <w:position w:val="-24"/>
              </w:rPr>
              <w:object w:dxaOrig="1060" w:dyaOrig="520" w14:anchorId="59A18E05">
                <v:shape id="_x0000_i1886" type="#_x0000_t75" style="width:53.25pt;height:26.25pt" o:ole="">
                  <v:imagedata r:id="rId458" o:title=""/>
                </v:shape>
                <o:OLEObject Type="Embed" ProgID="Equation.DSMT4" ShapeID="_x0000_i1886" DrawAspect="Content" ObjectID="_1806441897" r:id="rId459"/>
              </w:object>
            </w:r>
          </w:p>
          <w:p w14:paraId="7B49176E" w14:textId="6EB27986" w:rsidR="00B654AA" w:rsidRPr="00B654AA" w:rsidRDefault="00B654AA" w:rsidP="00B654AA">
            <w:pPr>
              <w:bidi/>
              <w:rPr>
                <w:rFonts w:ascii="Amiri" w:hAnsi="Amiri" w:cs="Amiri"/>
                <w:sz w:val="28"/>
                <w:szCs w:val="28"/>
                <w:rtl/>
              </w:rPr>
            </w:pPr>
            <w:r w:rsidRPr="00B654AA">
              <w:rPr>
                <w:rFonts w:ascii="Amiri" w:hAnsi="Amiri" w:cs="Amiri"/>
                <w:sz w:val="28"/>
                <w:szCs w:val="28"/>
                <w:rtl/>
              </w:rPr>
              <w:t>(حيث أن</w: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النهاية لا تحسب إلا عند</w:t>
            </w:r>
            <w:r w:rsidRPr="002E130A">
              <w:rPr>
                <w:rFonts w:ascii="Amiri" w:hAnsi="Amiri" w:cs="Amiri"/>
                <w:position w:val="-4"/>
                <w:sz w:val="28"/>
                <w:szCs w:val="28"/>
              </w:rPr>
              <w:object w:dxaOrig="380" w:dyaOrig="220" w14:anchorId="63524899">
                <v:shape id="_x0000_i1881" type="#_x0000_t75" style="width:18.75pt;height:10.5pt" o:ole="">
                  <v:imagedata r:id="rId460" o:title=""/>
                </v:shape>
                <o:OLEObject Type="Embed" ProgID="Equation.DSMT4" ShapeID="_x0000_i1881" DrawAspect="Content" ObjectID="_1806441898" r:id="rId461"/>
              </w:objec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) في هذه الحالة نقول </w:t>
            </w:r>
            <w:proofErr w:type="gramStart"/>
            <w:r w:rsidRPr="002E130A">
              <w:rPr>
                <w:rFonts w:ascii="Amiri" w:hAnsi="Amiri" w:cs="Amiri" w:hint="cs"/>
                <w:sz w:val="28"/>
                <w:szCs w:val="28"/>
                <w:rtl/>
              </w:rPr>
              <w:t>أن</w:t>
            </w:r>
            <w:proofErr w:type="gramEnd"/>
            <w:r w:rsidRPr="002E130A">
              <w:rPr>
                <w:rFonts w:ascii="Amiri" w:hAnsi="Amiri" w:cs="Amiri" w:hint="cs"/>
                <w:sz w:val="28"/>
                <w:szCs w:val="28"/>
                <w:rtl/>
              </w:rPr>
              <w:t xml:space="preserve"> المتتالية</w: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 xml:space="preserve"> </w:t>
            </w:r>
            <w:r w:rsidRPr="002E130A">
              <w:rPr>
                <w:rFonts w:ascii="Amiri" w:hAnsi="Amiri" w:cs="Amiri"/>
                <w:position w:val="-14"/>
                <w:sz w:val="28"/>
                <w:szCs w:val="28"/>
              </w:rPr>
              <w:object w:dxaOrig="480" w:dyaOrig="400" w14:anchorId="66B7F9D6">
                <v:shape id="_x0000_i1882" type="#_x0000_t75" style="width:24pt;height:19.5pt" o:ole="">
                  <v:imagedata r:id="rId406" o:title=""/>
                </v:shape>
                <o:OLEObject Type="Embed" ProgID="Equation.DSMT4" ShapeID="_x0000_i1882" DrawAspect="Content" ObjectID="_1806441899" r:id="rId462"/>
              </w:object>
            </w:r>
            <w:r w:rsidRPr="002E130A">
              <w:rPr>
                <w:rFonts w:ascii="Amiri" w:hAnsi="Amiri" w:cs="Amiri"/>
                <w:color w:val="FFFF00"/>
                <w:sz w:val="28"/>
                <w:szCs w:val="28"/>
                <w:rtl/>
              </w:rPr>
              <w:t xml:space="preserve"> </w:t>
            </w:r>
            <w:r w:rsidRPr="002E130A">
              <w:rPr>
                <w:rFonts w:ascii="Amiri" w:hAnsi="Amiri" w:cs="Amiri"/>
                <w:sz w:val="28"/>
                <w:szCs w:val="28"/>
                <w:rtl/>
              </w:rPr>
              <w:t>متقاربة.</w:t>
            </w:r>
            <w:r w:rsidRPr="002E130A">
              <w:rPr>
                <w:rFonts w:ascii="Amiri" w:hAnsi="Amiri" w:cs="Amiri"/>
                <w:color w:val="FF0000"/>
                <w:sz w:val="28"/>
                <w:szCs w:val="28"/>
                <w:rtl/>
              </w:rPr>
              <w:t xml:space="preserve">   </w:t>
            </w:r>
          </w:p>
          <w:p w14:paraId="6E715A89" w14:textId="76EAEB23" w:rsidR="00C71131" w:rsidRPr="00792B9B" w:rsidRDefault="00B654AA" w:rsidP="00B654AA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  <w:r w:rsidRPr="002E130A">
              <w:rPr>
                <w:rFonts w:ascii="Amiri" w:hAnsi="Amiri" w:cs="Amiri" w:hint="cs"/>
                <w:b/>
                <w:bCs/>
                <w:color w:val="FF0000"/>
                <w:sz w:val="28"/>
                <w:szCs w:val="28"/>
                <w:rtl/>
              </w:rPr>
              <w:t xml:space="preserve">ت87 ص173 </w:t>
            </w:r>
            <w:r w:rsidRPr="002E130A">
              <w:rPr>
                <w:rFonts w:ascii="Amiri" w:hAnsi="Amiri" w:cs="Amiri"/>
                <w:b/>
                <w:bCs/>
                <w:color w:val="FF0000"/>
                <w:sz w:val="28"/>
                <w:szCs w:val="28"/>
                <w:rtl/>
              </w:rPr>
              <w:t xml:space="preserve">    </w:t>
            </w:r>
            <w:r w:rsidRPr="002E130A">
              <w:rPr>
                <w:rFonts w:ascii="Amiri" w:hAnsi="Amiri" w:cs="Amiri"/>
                <w:b/>
                <w:bCs/>
                <w:sz w:val="28"/>
                <w:szCs w:val="28"/>
                <w:rtl/>
              </w:rPr>
              <w:t xml:space="preserve">                                                   </w:t>
            </w:r>
          </w:p>
        </w:tc>
        <w:tc>
          <w:tcPr>
            <w:tcW w:w="1179" w:type="dxa"/>
          </w:tcPr>
          <w:p w14:paraId="0DAB3960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C4D83C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6A87720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7EECDE2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F5D26FA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3AD106D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15BE3A4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D38CD56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72A5660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E407D8F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B1DCB3C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10AB966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7780F4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9AF711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6052CA2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F8DF415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3D98A11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B92901B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0AF4529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EFCF834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9CAD994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609D1D2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1C30A9B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27AA151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8B856D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48AA11B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55361F9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AE26D24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81D632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F030704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2310FE7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F3BD686" w14:textId="77777777" w:rsidR="00C71131" w:rsidRDefault="00C71131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AB6AB8" w14:textId="77777777" w:rsidR="00C71131" w:rsidRPr="00792B9B" w:rsidRDefault="00C71131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2D4B8292" w14:textId="77777777" w:rsidR="00782970" w:rsidRDefault="00782970" w:rsidP="00782970">
      <w:pPr>
        <w:bidi/>
        <w:ind w:right="-851"/>
        <w:rPr>
          <w:rFonts w:cstheme="minorHAnsi"/>
          <w:sz w:val="28"/>
          <w:szCs w:val="28"/>
          <w:rtl/>
        </w:rPr>
        <w:sectPr w:rsidR="00782970" w:rsidSect="00DA4F13">
          <w:headerReference w:type="default" r:id="rId463"/>
          <w:footerReference w:type="default" r:id="rId464"/>
          <w:pgSz w:w="11906" w:h="16838"/>
          <w:pgMar w:top="284" w:right="1418" w:bottom="284" w:left="1418" w:header="279" w:footer="709" w:gutter="0"/>
          <w:cols w:space="708"/>
          <w:docGrid w:linePitch="360"/>
        </w:sectPr>
      </w:pPr>
    </w:p>
    <w:p w14:paraId="0E145C0C" w14:textId="343D17A8" w:rsidR="00E60A10" w:rsidRDefault="00782970" w:rsidP="00782970">
      <w:pPr>
        <w:bidi/>
        <w:spacing w:after="0" w:line="240" w:lineRule="auto"/>
        <w:ind w:right="-851"/>
        <w:rPr>
          <w:rFonts w:cstheme="minorHAnsi"/>
          <w:color w:val="FF0000"/>
          <w:sz w:val="28"/>
          <w:szCs w:val="28"/>
          <w:rtl/>
        </w:rPr>
      </w:pPr>
      <w:r w:rsidRPr="00782970">
        <w:rPr>
          <w:rFonts w:cstheme="minorHAnsi" w:hint="cs"/>
          <w:color w:val="FF0000"/>
          <w:sz w:val="28"/>
          <w:szCs w:val="28"/>
          <w:rtl/>
        </w:rPr>
        <w:lastRenderedPageBreak/>
        <w:t>مرفقات</w:t>
      </w:r>
    </w:p>
    <w:p w14:paraId="4B4ABA10" w14:textId="047471BE" w:rsidR="00782970" w:rsidRDefault="00782970" w:rsidP="00782970">
      <w:pPr>
        <w:bidi/>
        <w:spacing w:after="0" w:line="240" w:lineRule="auto"/>
        <w:ind w:left="-993" w:right="-851"/>
        <w:rPr>
          <w:rFonts w:cstheme="minorHAnsi"/>
          <w:color w:val="FF0000"/>
          <w:sz w:val="28"/>
          <w:szCs w:val="28"/>
          <w:rtl/>
        </w:rPr>
      </w:pPr>
      <w:r>
        <w:rPr>
          <w:rFonts w:cstheme="minorHAnsi" w:hint="cs"/>
          <w:color w:val="FF0000"/>
          <w:sz w:val="28"/>
          <w:szCs w:val="28"/>
          <w:rtl/>
        </w:rPr>
        <w:t>.................................................................................................................................................</w:t>
      </w:r>
    </w:p>
    <w:p w14:paraId="5500DD67" w14:textId="77777777" w:rsidR="00782970" w:rsidRDefault="00782970" w:rsidP="00782970">
      <w:pPr>
        <w:bidi/>
        <w:ind w:left="-711" w:right="-1276"/>
        <w:rPr>
          <w:rFonts w:ascii="Amiri" w:hAnsi="Amiri" w:cs="Amiri"/>
          <w:b/>
          <w:bCs/>
          <w:color w:val="FF0000"/>
          <w:sz w:val="28"/>
          <w:szCs w:val="28"/>
          <w:u w:val="single"/>
          <w:rtl/>
        </w:rPr>
      </w:pPr>
      <w:r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</w:rPr>
        <w:t>تمرين 01:</w:t>
      </w:r>
      <w:r>
        <w:rPr>
          <w:rFonts w:ascii="Amiri" w:hAnsi="Amiri" w:cs="Amiri"/>
          <w:b/>
          <w:bCs/>
          <w:noProof/>
          <w:color w:val="FF0000"/>
          <w:sz w:val="28"/>
          <w:szCs w:val="28"/>
          <w:u w:val="single"/>
          <w:rtl/>
          <w:lang w:val="ar-S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0CAC141" wp14:editId="5D64C41C">
                <wp:simplePos x="0" y="0"/>
                <wp:positionH relativeFrom="column">
                  <wp:posOffset>-681355</wp:posOffset>
                </wp:positionH>
                <wp:positionV relativeFrom="paragraph">
                  <wp:posOffset>314325</wp:posOffset>
                </wp:positionV>
                <wp:extent cx="3086100" cy="2581275"/>
                <wp:effectExtent l="0" t="0" r="19050" b="28575"/>
                <wp:wrapNone/>
                <wp:docPr id="4408447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2581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18D37" w14:textId="77777777" w:rsidR="00782970" w:rsidRDefault="00782970" w:rsidP="0078297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73280F" wp14:editId="11D4A052">
                                  <wp:extent cx="2895600" cy="2464435"/>
                                  <wp:effectExtent l="0" t="0" r="0" b="0"/>
                                  <wp:docPr id="459484064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9484064" name=""/>
                                          <pic:cNvPicPr/>
                                        </pic:nvPicPr>
                                        <pic:blipFill>
                                          <a:blip r:embed="rId46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95600" cy="2464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CAC141" id="Rectangle 2" o:spid="_x0000_s1053" style="position:absolute;left:0;text-align:left;margin-left:-53.65pt;margin-top:24.75pt;width:243pt;height:203.25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" fillcolor="white [3201]" strokecolor="white [3212]" strokeweight="2pt">
                <v:textbox>
                  <w:txbxContent>
                    <w:p w14:paraId="00618D37" w14:textId="77777777" w:rsidR="00782970" w:rsidRDefault="00782970" w:rsidP="0078297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973280F" wp14:editId="11D4A052">
                            <wp:extent cx="2895600" cy="2464435"/>
                            <wp:effectExtent l="0" t="0" r="0" b="0"/>
                            <wp:docPr id="459484064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9484064" name=""/>
                                    <pic:cNvPicPr/>
                                  </pic:nvPicPr>
                                  <pic:blipFill>
                                    <a:blip r:embed="rId46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95600" cy="24644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1D3A98DA" w14:textId="77777777" w:rsidR="00782970" w:rsidRPr="00871889" w:rsidRDefault="00782970" w:rsidP="00782970">
      <w:pPr>
        <w:bidi/>
        <w:spacing w:after="0" w:line="240" w:lineRule="auto"/>
        <w:ind w:left="-711" w:right="-1276"/>
        <w:rPr>
          <w:rFonts w:ascii="Amiri" w:hAnsi="Amiri" w:cs="Amiri"/>
          <w:sz w:val="26"/>
          <w:szCs w:val="26"/>
          <w:rtl/>
          <w:lang w:bidi="ar-DZ"/>
        </w:rPr>
      </w:pPr>
      <w:r w:rsidRPr="00871889">
        <w:rPr>
          <w:rFonts w:ascii="Amiri" w:hAnsi="Amiri" w:cs="Amiri" w:hint="cs"/>
          <w:sz w:val="26"/>
          <w:szCs w:val="26"/>
          <w:rtl/>
        </w:rPr>
        <w:t xml:space="preserve">في الشكل المقابل </w:t>
      </w:r>
      <w:r w:rsidRPr="00871889">
        <w:rPr>
          <w:rFonts w:ascii="Amiri" w:hAnsi="Amiri" w:cs="Amiri"/>
          <w:position w:val="-18"/>
          <w:sz w:val="26"/>
          <w:szCs w:val="26"/>
        </w:rPr>
        <w:object w:dxaOrig="580" w:dyaOrig="480" w14:anchorId="0490C93C">
          <v:shape id="_x0000_i1887" type="#_x0000_t75" style="width:29.25pt;height:24pt" o:ole="">
            <v:imagedata r:id="rId466" o:title=""/>
          </v:shape>
          <o:OLEObject Type="Embed" ProgID="Equation.DSMT4" ShapeID="_x0000_i1887" DrawAspect="Content" ObjectID="_1806441900" r:id="rId467"/>
        </w:object>
      </w:r>
      <w:r w:rsidRPr="00871889">
        <w:rPr>
          <w:rFonts w:ascii="Amiri" w:hAnsi="Amiri" w:cs="Amiri" w:hint="cs"/>
          <w:sz w:val="26"/>
          <w:szCs w:val="26"/>
          <w:rtl/>
        </w:rPr>
        <w:t xml:space="preserve"> هو التمثيل البياني للدالة </w:t>
      </w:r>
      <w:r w:rsidRPr="00871889">
        <w:rPr>
          <w:rFonts w:ascii="Amiri" w:hAnsi="Amiri" w:cs="Amiri"/>
          <w:position w:val="-10"/>
          <w:sz w:val="26"/>
          <w:szCs w:val="26"/>
        </w:rPr>
        <w:object w:dxaOrig="260" w:dyaOrig="340" w14:anchorId="4184A5B7">
          <v:shape id="_x0000_i1888" type="#_x0000_t75" style="width:12.75pt;height:17.25pt" o:ole="">
            <v:imagedata r:id="rId468" o:title=""/>
          </v:shape>
          <o:OLEObject Type="Embed" ProgID="Equation.DSMT4" ShapeID="_x0000_i1888" DrawAspect="Content" ObjectID="_1806441901" r:id="rId469"/>
        </w:object>
      </w:r>
      <w:r w:rsidRPr="00871889">
        <w:rPr>
          <w:rFonts w:ascii="Amiri" w:hAnsi="Amiri" w:cs="Amiri" w:hint="cs"/>
          <w:sz w:val="26"/>
          <w:szCs w:val="26"/>
          <w:rtl/>
          <w:lang w:bidi="ar-DZ"/>
        </w:rPr>
        <w:t xml:space="preserve"> المعرفة على</w:t>
      </w:r>
    </w:p>
    <w:p w14:paraId="6C06B444" w14:textId="77777777" w:rsidR="00782970" w:rsidRPr="00871889" w:rsidRDefault="00782970" w:rsidP="00782970">
      <w:pPr>
        <w:bidi/>
        <w:spacing w:after="0" w:line="240" w:lineRule="auto"/>
        <w:ind w:left="-711" w:right="-1276"/>
        <w:rPr>
          <w:rFonts w:ascii="Amiri" w:hAnsi="Amiri" w:cs="Amiri"/>
          <w:sz w:val="26"/>
          <w:szCs w:val="26"/>
          <w:rtl/>
          <w:lang w:bidi="ar-DZ"/>
        </w:rPr>
      </w:pPr>
      <w:r w:rsidRPr="00871889">
        <w:rPr>
          <w:rFonts w:ascii="Amiri" w:hAnsi="Amiri" w:cs="Amiri"/>
          <w:position w:val="-14"/>
          <w:sz w:val="26"/>
          <w:szCs w:val="26"/>
          <w:lang w:bidi="ar-DZ"/>
        </w:rPr>
        <w:object w:dxaOrig="540" w:dyaOrig="420" w14:anchorId="18D629AF">
          <v:shape id="_x0000_i1889" type="#_x0000_t75" style="width:27pt;height:21pt" o:ole="">
            <v:imagedata r:id="rId470" o:title=""/>
          </v:shape>
          <o:OLEObject Type="Embed" ProgID="Equation.DSMT4" ShapeID="_x0000_i1889" DrawAspect="Content" ObjectID="_1806441902" r:id="rId471"/>
        </w:object>
      </w:r>
      <w:r w:rsidRPr="00871889">
        <w:rPr>
          <w:rFonts w:ascii="Amiri" w:hAnsi="Amiri" w:cs="Amiri" w:hint="cs"/>
          <w:sz w:val="26"/>
          <w:szCs w:val="26"/>
          <w:rtl/>
          <w:lang w:bidi="ar-DZ"/>
        </w:rPr>
        <w:t xml:space="preserve"> بالعلاقة: </w:t>
      </w:r>
      <w:r w:rsidRPr="00871889">
        <w:rPr>
          <w:rFonts w:ascii="Amiri" w:hAnsi="Amiri" w:cs="Amiri"/>
          <w:position w:val="-26"/>
          <w:sz w:val="26"/>
          <w:szCs w:val="26"/>
          <w:lang w:bidi="ar-DZ"/>
        </w:rPr>
        <w:object w:dxaOrig="1340" w:dyaOrig="680" w14:anchorId="6B09EDFF">
          <v:shape id="_x0000_i1890" type="#_x0000_t75" style="width:66.75pt;height:33.75pt" o:ole="">
            <v:imagedata r:id="rId472" o:title=""/>
          </v:shape>
          <o:OLEObject Type="Embed" ProgID="Equation.DSMT4" ShapeID="_x0000_i1890" DrawAspect="Content" ObjectID="_1806441903" r:id="rId473"/>
        </w:object>
      </w:r>
      <w:r w:rsidRPr="00871889">
        <w:rPr>
          <w:rFonts w:ascii="Amiri" w:hAnsi="Amiri" w:cs="Amiri" w:hint="cs"/>
          <w:sz w:val="26"/>
          <w:szCs w:val="26"/>
          <w:rtl/>
          <w:lang w:bidi="ar-DZ"/>
        </w:rPr>
        <w:t xml:space="preserve"> و </w:t>
      </w:r>
      <w:r w:rsidRPr="00871889">
        <w:rPr>
          <w:rFonts w:ascii="Amiri" w:hAnsi="Amiri" w:cs="Amiri"/>
          <w:position w:val="-10"/>
          <w:sz w:val="26"/>
          <w:szCs w:val="26"/>
          <w:lang w:bidi="ar-DZ"/>
        </w:rPr>
        <w:object w:dxaOrig="420" w:dyaOrig="340" w14:anchorId="76FC3E27">
          <v:shape id="_x0000_i1891" type="#_x0000_t75" style="width:21pt;height:17.25pt" o:ole="">
            <v:imagedata r:id="rId474" o:title=""/>
          </v:shape>
          <o:OLEObject Type="Embed" ProgID="Equation.DSMT4" ShapeID="_x0000_i1891" DrawAspect="Content" ObjectID="_1806441904" r:id="rId475"/>
        </w:object>
      </w:r>
      <w:r w:rsidRPr="00871889">
        <w:rPr>
          <w:rFonts w:ascii="Amiri" w:hAnsi="Amiri" w:cs="Amiri" w:hint="cs"/>
          <w:sz w:val="26"/>
          <w:szCs w:val="26"/>
          <w:rtl/>
          <w:lang w:bidi="ar-DZ"/>
        </w:rPr>
        <w:t xml:space="preserve"> مستقيم ذو المعادلة </w:t>
      </w:r>
      <w:r w:rsidRPr="00871889">
        <w:rPr>
          <w:rFonts w:ascii="Amiri" w:hAnsi="Amiri" w:cs="Amiri"/>
          <w:position w:val="-10"/>
          <w:sz w:val="26"/>
          <w:szCs w:val="26"/>
          <w:lang w:bidi="ar-DZ"/>
        </w:rPr>
        <w:object w:dxaOrig="620" w:dyaOrig="260" w14:anchorId="45E95B60">
          <v:shape id="_x0000_i1892" type="#_x0000_t75" style="width:30.75pt;height:12.75pt" o:ole="">
            <v:imagedata r:id="rId476" o:title=""/>
          </v:shape>
          <o:OLEObject Type="Embed" ProgID="Equation.DSMT4" ShapeID="_x0000_i1892" DrawAspect="Content" ObjectID="_1806441905" r:id="rId477"/>
        </w:object>
      </w:r>
    </w:p>
    <w:p w14:paraId="583E8312" w14:textId="77777777" w:rsidR="00782970" w:rsidRPr="00871889" w:rsidRDefault="00782970" w:rsidP="00782970">
      <w:pPr>
        <w:pStyle w:val="Paragraphedeliste"/>
        <w:numPr>
          <w:ilvl w:val="0"/>
          <w:numId w:val="36"/>
        </w:numPr>
        <w:bidi/>
        <w:spacing w:after="0" w:line="240" w:lineRule="auto"/>
        <w:ind w:right="-1276"/>
        <w:rPr>
          <w:rFonts w:ascii="Amiri" w:hAnsi="Amiri" w:cs="Amiri"/>
          <w:sz w:val="26"/>
          <w:szCs w:val="26"/>
          <w:lang w:bidi="ar-DZ"/>
        </w:rPr>
      </w:pPr>
      <w:r w:rsidRPr="00871889">
        <w:rPr>
          <w:rFonts w:ascii="Amiri" w:hAnsi="Amiri" w:cs="Amiri"/>
          <w:position w:val="-14"/>
          <w:sz w:val="26"/>
          <w:szCs w:val="26"/>
          <w:lang w:bidi="ar-DZ"/>
        </w:rPr>
        <w:object w:dxaOrig="499" w:dyaOrig="420" w14:anchorId="2463396F">
          <v:shape id="_x0000_i1893" type="#_x0000_t75" style="width:24.75pt;height:21pt" o:ole="">
            <v:imagedata r:id="rId478" o:title=""/>
          </v:shape>
          <o:OLEObject Type="Embed" ProgID="Equation.DSMT4" ShapeID="_x0000_i1893" DrawAspect="Content" ObjectID="_1806441906" r:id="rId479"/>
        </w:object>
      </w:r>
      <w:r w:rsidRPr="00871889">
        <w:rPr>
          <w:rFonts w:ascii="Amiri" w:hAnsi="Amiri" w:cs="Amiri" w:hint="cs"/>
          <w:sz w:val="26"/>
          <w:szCs w:val="26"/>
          <w:rtl/>
          <w:lang w:bidi="ar-DZ"/>
        </w:rPr>
        <w:t xml:space="preserve"> المتتالية العددية المعرفة على </w:t>
      </w:r>
      <w:r w:rsidRPr="00871889">
        <w:rPr>
          <w:rFonts w:ascii="Amiri" w:hAnsi="Amiri" w:cs="Amiri"/>
          <w:position w:val="-6"/>
          <w:sz w:val="26"/>
          <w:szCs w:val="26"/>
          <w:lang w:bidi="ar-DZ"/>
        </w:rPr>
        <w:object w:dxaOrig="260" w:dyaOrig="279" w14:anchorId="0D9F1CB6">
          <v:shape id="_x0000_i1894" type="#_x0000_t75" style="width:12.75pt;height:14.25pt" o:ole="">
            <v:imagedata r:id="rId480" o:title=""/>
          </v:shape>
          <o:OLEObject Type="Embed" ProgID="Equation.DSMT4" ShapeID="_x0000_i1894" DrawAspect="Content" ObjectID="_1806441907" r:id="rId481"/>
        </w:object>
      </w:r>
      <w:r w:rsidRPr="00871889">
        <w:rPr>
          <w:rFonts w:ascii="Amiri" w:hAnsi="Amiri" w:cs="Amiri" w:hint="cs"/>
          <w:sz w:val="26"/>
          <w:szCs w:val="26"/>
          <w:rtl/>
          <w:lang w:bidi="ar-DZ"/>
        </w:rPr>
        <w:t xml:space="preserve"> بحدها الأول </w:t>
      </w:r>
      <w:r w:rsidRPr="00871889">
        <w:rPr>
          <w:rFonts w:ascii="Amiri" w:hAnsi="Amiri" w:cs="Amiri"/>
          <w:position w:val="-26"/>
          <w:sz w:val="26"/>
          <w:szCs w:val="26"/>
          <w:lang w:bidi="ar-DZ"/>
        </w:rPr>
        <w:object w:dxaOrig="740" w:dyaOrig="680" w14:anchorId="2C1D2D3D">
          <v:shape id="_x0000_i1895" type="#_x0000_t75" style="width:36.75pt;height:33.75pt" o:ole="">
            <v:imagedata r:id="rId482" o:title=""/>
          </v:shape>
          <o:OLEObject Type="Embed" ProgID="Equation.DSMT4" ShapeID="_x0000_i1895" DrawAspect="Content" ObjectID="_1806441908" r:id="rId483"/>
        </w:object>
      </w:r>
    </w:p>
    <w:p w14:paraId="713738CE" w14:textId="77777777" w:rsidR="00782970" w:rsidRDefault="00782970" w:rsidP="00782970">
      <w:pPr>
        <w:pStyle w:val="Paragraphedeliste"/>
        <w:bidi/>
        <w:spacing w:after="0" w:line="240" w:lineRule="auto"/>
        <w:ind w:left="-351" w:right="-1276"/>
        <w:rPr>
          <w:rFonts w:ascii="Amiri" w:hAnsi="Amiri" w:cs="Amiri"/>
          <w:sz w:val="26"/>
          <w:szCs w:val="26"/>
          <w:rtl/>
          <w:lang w:bidi="ar-DZ"/>
        </w:rPr>
      </w:pPr>
      <w:r w:rsidRPr="00871889">
        <w:rPr>
          <w:rFonts w:ascii="Amiri" w:hAnsi="Amiri" w:cs="Amiri" w:hint="cs"/>
          <w:sz w:val="26"/>
          <w:szCs w:val="26"/>
          <w:rtl/>
          <w:lang w:bidi="ar-DZ"/>
        </w:rPr>
        <w:t xml:space="preserve">ومن أجل كل عدد طبيعي </w:t>
      </w:r>
      <w:r w:rsidRPr="00871889">
        <w:rPr>
          <w:rFonts w:ascii="Amiri" w:hAnsi="Amiri" w:cs="Amiri"/>
          <w:position w:val="-6"/>
          <w:sz w:val="26"/>
          <w:szCs w:val="26"/>
          <w:lang w:bidi="ar-DZ"/>
        </w:rPr>
        <w:object w:dxaOrig="200" w:dyaOrig="220" w14:anchorId="765D3CB2">
          <v:shape id="_x0000_i1896" type="#_x0000_t75" style="width:9.75pt;height:11.25pt" o:ole="">
            <v:imagedata r:id="rId484" o:title=""/>
          </v:shape>
          <o:OLEObject Type="Embed" ProgID="Equation.DSMT4" ShapeID="_x0000_i1896" DrawAspect="Content" ObjectID="_1806441909" r:id="rId485"/>
        </w:object>
      </w:r>
      <w:r w:rsidRPr="00871889">
        <w:rPr>
          <w:rFonts w:ascii="Amiri" w:hAnsi="Amiri" w:cs="Amiri" w:hint="cs"/>
          <w:sz w:val="26"/>
          <w:szCs w:val="26"/>
          <w:rtl/>
          <w:lang w:bidi="ar-DZ"/>
        </w:rPr>
        <w:t xml:space="preserve">: </w:t>
      </w:r>
      <w:r w:rsidRPr="00871889">
        <w:rPr>
          <w:rFonts w:ascii="Amiri" w:hAnsi="Amiri" w:cs="Amiri"/>
          <w:position w:val="-14"/>
          <w:sz w:val="26"/>
          <w:szCs w:val="26"/>
          <w:lang w:bidi="ar-DZ"/>
        </w:rPr>
        <w:object w:dxaOrig="1359" w:dyaOrig="420" w14:anchorId="71EE7A10">
          <v:shape id="_x0000_i1897" type="#_x0000_t75" style="width:68.25pt;height:21pt" o:ole="">
            <v:imagedata r:id="rId486" o:title=""/>
          </v:shape>
          <o:OLEObject Type="Embed" ProgID="Equation.DSMT4" ShapeID="_x0000_i1897" DrawAspect="Content" ObjectID="_1806441910" r:id="rId487"/>
        </w:object>
      </w:r>
      <w:r w:rsidRPr="00871889">
        <w:rPr>
          <w:rFonts w:ascii="Amiri" w:hAnsi="Amiri" w:cs="Amiri"/>
          <w:sz w:val="26"/>
          <w:szCs w:val="26"/>
          <w:rtl/>
          <w:lang w:bidi="ar-DZ"/>
        </w:rPr>
        <w:br/>
      </w:r>
      <w:r w:rsidRPr="00871889">
        <w:rPr>
          <w:rFonts w:ascii="Amiri" w:hAnsi="Amiri" w:cs="Amiri" w:hint="cs"/>
          <w:sz w:val="26"/>
          <w:szCs w:val="26"/>
          <w:rtl/>
          <w:lang w:bidi="ar-DZ"/>
        </w:rPr>
        <w:t>أ- أعد رسم هذا الشكل في ورقة الإجابة، ثم مثل الحدود</w:t>
      </w:r>
      <w:r w:rsidRPr="00871889">
        <w:rPr>
          <w:rFonts w:ascii="Amiri" w:hAnsi="Amiri" w:cs="Amiri"/>
          <w:sz w:val="26"/>
          <w:szCs w:val="26"/>
          <w:lang w:bidi="ar-DZ"/>
        </w:rPr>
        <w:br/>
      </w:r>
      <w:r w:rsidRPr="00871889">
        <w:rPr>
          <w:rFonts w:ascii="Amiri" w:hAnsi="Amiri" w:cs="Amiri" w:hint="cs"/>
          <w:sz w:val="26"/>
          <w:szCs w:val="26"/>
          <w:rtl/>
          <w:lang w:bidi="ar-DZ"/>
        </w:rPr>
        <w:t xml:space="preserve"> </w:t>
      </w:r>
      <w:r w:rsidRPr="00871889">
        <w:rPr>
          <w:rFonts w:ascii="Amiri" w:hAnsi="Amiri" w:cs="Amiri"/>
          <w:position w:val="-12"/>
          <w:sz w:val="26"/>
          <w:szCs w:val="26"/>
          <w:lang w:bidi="ar-DZ"/>
        </w:rPr>
        <w:object w:dxaOrig="1400" w:dyaOrig="360" w14:anchorId="64CDAC53">
          <v:shape id="_x0000_i1898" type="#_x0000_t75" style="width:69.75pt;height:18pt" o:ole="">
            <v:imagedata r:id="rId488" o:title=""/>
          </v:shape>
          <o:OLEObject Type="Embed" ProgID="Equation.DSMT4" ShapeID="_x0000_i1898" DrawAspect="Content" ObjectID="_1806441911" r:id="rId489"/>
        </w:object>
      </w:r>
      <w:r w:rsidRPr="00871889">
        <w:rPr>
          <w:rFonts w:ascii="Amiri" w:hAnsi="Amiri" w:cs="Amiri" w:hint="cs"/>
          <w:sz w:val="26"/>
          <w:szCs w:val="26"/>
          <w:rtl/>
          <w:lang w:bidi="ar-DZ"/>
        </w:rPr>
        <w:t xml:space="preserve"> على محور الفواصل دون حسابها مبرزا خطوط</w:t>
      </w:r>
      <w:r w:rsidRPr="00871889">
        <w:rPr>
          <w:rFonts w:ascii="Amiri" w:hAnsi="Amiri" w:cs="Amiri"/>
          <w:sz w:val="26"/>
          <w:szCs w:val="26"/>
          <w:rtl/>
          <w:lang w:bidi="ar-DZ"/>
        </w:rPr>
        <w:br/>
      </w:r>
      <w:r w:rsidRPr="00871889">
        <w:rPr>
          <w:rFonts w:ascii="Amiri" w:hAnsi="Amiri" w:cs="Amiri" w:hint="cs"/>
          <w:sz w:val="26"/>
          <w:szCs w:val="26"/>
          <w:rtl/>
          <w:lang w:bidi="ar-DZ"/>
        </w:rPr>
        <w:t xml:space="preserve"> الرسم ثم ضع تخمينا حول اتجاه تغير المتتالية </w:t>
      </w:r>
      <w:r w:rsidRPr="00871889">
        <w:rPr>
          <w:rFonts w:ascii="Amiri" w:hAnsi="Amiri" w:cs="Amiri"/>
          <w:position w:val="-14"/>
          <w:sz w:val="26"/>
          <w:szCs w:val="26"/>
          <w:lang w:bidi="ar-DZ"/>
        </w:rPr>
        <w:object w:dxaOrig="499" w:dyaOrig="420" w14:anchorId="4158D760">
          <v:shape id="_x0000_i1899" type="#_x0000_t75" style="width:24.75pt;height:21pt" o:ole="">
            <v:imagedata r:id="rId478" o:title=""/>
          </v:shape>
          <o:OLEObject Type="Embed" ProgID="Equation.DSMT4" ShapeID="_x0000_i1899" DrawAspect="Content" ObjectID="_1806441912" r:id="rId490"/>
        </w:object>
      </w:r>
    </w:p>
    <w:p w14:paraId="6E8B2CEC" w14:textId="77777777" w:rsidR="00782970" w:rsidRDefault="00782970" w:rsidP="00782970">
      <w:pPr>
        <w:pStyle w:val="Paragraphedeliste"/>
        <w:bidi/>
        <w:spacing w:after="0" w:line="240" w:lineRule="auto"/>
        <w:ind w:left="-351" w:right="-1276"/>
        <w:rPr>
          <w:rFonts w:ascii="Amiri" w:hAnsi="Amiri" w:cs="Amiri"/>
          <w:sz w:val="26"/>
          <w:szCs w:val="26"/>
          <w:rtl/>
          <w:lang w:bidi="ar-DZ"/>
        </w:rPr>
      </w:pPr>
    </w:p>
    <w:p w14:paraId="6C473DC3" w14:textId="77777777" w:rsidR="00782970" w:rsidRDefault="00782970" w:rsidP="00782970">
      <w:pPr>
        <w:pStyle w:val="Paragraphedeliste"/>
        <w:bidi/>
        <w:spacing w:after="0" w:line="240" w:lineRule="auto"/>
        <w:ind w:left="-351" w:right="-1276"/>
        <w:rPr>
          <w:rFonts w:ascii="Amiri" w:hAnsi="Amiri" w:cs="Amiri"/>
          <w:sz w:val="26"/>
          <w:szCs w:val="26"/>
          <w:rtl/>
          <w:lang w:bidi="ar-DZ"/>
        </w:rPr>
      </w:pPr>
    </w:p>
    <w:p w14:paraId="04194E91" w14:textId="77777777" w:rsidR="00782970" w:rsidRDefault="00782970" w:rsidP="00782970">
      <w:pPr>
        <w:pStyle w:val="Paragraphedeliste"/>
        <w:bidi/>
        <w:spacing w:after="0" w:line="240" w:lineRule="auto"/>
        <w:ind w:left="-351" w:right="-1276"/>
        <w:rPr>
          <w:rFonts w:ascii="Amiri" w:hAnsi="Amiri" w:cs="Amiri"/>
          <w:sz w:val="18"/>
          <w:szCs w:val="18"/>
          <w:rtl/>
          <w:lang w:bidi="ar-DZ"/>
        </w:rPr>
      </w:pPr>
      <w:proofErr w:type="gramStart"/>
      <w:r w:rsidRPr="00CE1315">
        <w:rPr>
          <w:rFonts w:ascii="Amiri" w:hAnsi="Amiri" w:cs="Amiri" w:hint="cs"/>
          <w:b/>
          <w:bCs/>
          <w:color w:val="FF0000"/>
          <w:sz w:val="28"/>
          <w:szCs w:val="28"/>
          <w:rtl/>
          <w:lang w:bidi="ar-DZ"/>
        </w:rPr>
        <w:t>التخمين:</w:t>
      </w:r>
      <w:r w:rsidRPr="00CE1315">
        <w:rPr>
          <w:rFonts w:ascii="Amiri" w:hAnsi="Amiri" w:cs="Amiri" w:hint="cs"/>
          <w:sz w:val="18"/>
          <w:szCs w:val="18"/>
          <w:rtl/>
          <w:lang w:bidi="ar-DZ"/>
        </w:rPr>
        <w:t>...................................................................................</w:t>
      </w:r>
      <w:r>
        <w:rPr>
          <w:rFonts w:ascii="Amiri" w:hAnsi="Amiri" w:cs="Amiri" w:hint="cs"/>
          <w:sz w:val="18"/>
          <w:szCs w:val="18"/>
          <w:rtl/>
          <w:lang w:bidi="ar-DZ"/>
        </w:rPr>
        <w:t>............................</w:t>
      </w:r>
      <w:r w:rsidRPr="00CE1315">
        <w:rPr>
          <w:rFonts w:ascii="Amiri" w:hAnsi="Amiri" w:cs="Amiri" w:hint="cs"/>
          <w:sz w:val="18"/>
          <w:szCs w:val="18"/>
          <w:rtl/>
          <w:lang w:bidi="ar-DZ"/>
        </w:rPr>
        <w:t>............................</w:t>
      </w:r>
      <w:proofErr w:type="gramEnd"/>
    </w:p>
    <w:p w14:paraId="59E7B35E" w14:textId="77777777" w:rsidR="00782970" w:rsidRDefault="00782970" w:rsidP="00782970">
      <w:pPr>
        <w:pStyle w:val="Paragraphedeliste"/>
        <w:bidi/>
        <w:spacing w:after="0" w:line="240" w:lineRule="auto"/>
        <w:ind w:left="-351" w:right="-1276"/>
        <w:rPr>
          <w:rFonts w:ascii="Amiri" w:hAnsi="Amiri" w:cs="Amiri"/>
          <w:color w:val="FF0000"/>
          <w:rtl/>
          <w:lang w:bidi="ar-DZ"/>
        </w:rPr>
      </w:pPr>
    </w:p>
    <w:p w14:paraId="28D8FACF" w14:textId="77777777" w:rsidR="00782970" w:rsidRPr="00CE1315" w:rsidRDefault="00782970" w:rsidP="00782970">
      <w:pPr>
        <w:pStyle w:val="Paragraphedeliste"/>
        <w:bidi/>
        <w:spacing w:after="0" w:line="240" w:lineRule="auto"/>
        <w:ind w:left="-351" w:right="-1276"/>
        <w:rPr>
          <w:rFonts w:ascii="Amiri" w:hAnsi="Amiri" w:cs="Amiri"/>
          <w:color w:val="FF0000"/>
          <w:rtl/>
          <w:lang w:bidi="ar-DZ"/>
        </w:rPr>
      </w:pPr>
    </w:p>
    <w:p w14:paraId="271AB2FD" w14:textId="77777777" w:rsidR="00782970" w:rsidRDefault="00782970" w:rsidP="00782970">
      <w:pPr>
        <w:bidi/>
        <w:spacing w:after="0" w:line="240" w:lineRule="auto"/>
        <w:ind w:left="-711" w:right="-1276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DC45CC8" wp14:editId="71285319">
                <wp:simplePos x="0" y="0"/>
                <wp:positionH relativeFrom="column">
                  <wp:posOffset>-709930</wp:posOffset>
                </wp:positionH>
                <wp:positionV relativeFrom="paragraph">
                  <wp:posOffset>413385</wp:posOffset>
                </wp:positionV>
                <wp:extent cx="2952750" cy="2314575"/>
                <wp:effectExtent l="0" t="0" r="19050" b="28575"/>
                <wp:wrapNone/>
                <wp:docPr id="149259324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2314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715A0" w14:textId="77777777" w:rsidR="00782970" w:rsidRDefault="00782970" w:rsidP="0078297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A55892" wp14:editId="3F438A6B">
                                  <wp:extent cx="2744470" cy="2165350"/>
                                  <wp:effectExtent l="0" t="0" r="0" b="6350"/>
                                  <wp:docPr id="1361174689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1174689" name=""/>
                                          <pic:cNvPicPr/>
                                        </pic:nvPicPr>
                                        <pic:blipFill>
                                          <a:blip r:embed="rId49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44470" cy="2165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45CC8" id="_x0000_s1054" style="position:absolute;left:0;text-align:left;margin-left:-55.9pt;margin-top:32.55pt;width:232.5pt;height:182.2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" fillcolor="white [3201]" strokecolor="white [3212]" strokeweight="2pt">
                <v:textbox>
                  <w:txbxContent>
                    <w:p w14:paraId="251715A0" w14:textId="77777777" w:rsidR="00782970" w:rsidRDefault="00782970" w:rsidP="0078297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1A55892" wp14:editId="3F438A6B">
                            <wp:extent cx="2744470" cy="2165350"/>
                            <wp:effectExtent l="0" t="0" r="0" b="6350"/>
                            <wp:docPr id="1361174689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1174689" name=""/>
                                    <pic:cNvPicPr/>
                                  </pic:nvPicPr>
                                  <pic:blipFill>
                                    <a:blip r:embed="rId49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44470" cy="2165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miri" w:hAnsi="Amiri" w:cs="Amiri"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.............................................................................................................................................................................</w:t>
      </w:r>
    </w:p>
    <w:p w14:paraId="46515AF1" w14:textId="77777777" w:rsidR="00782970" w:rsidRDefault="00782970" w:rsidP="00782970">
      <w:pPr>
        <w:bidi/>
        <w:spacing w:after="0" w:line="240" w:lineRule="auto"/>
        <w:ind w:left="-711" w:right="-1276"/>
        <w:rPr>
          <w:rFonts w:ascii="Amiri" w:hAnsi="Amiri" w:cs="Amiri"/>
          <w:b/>
          <w:bCs/>
          <w:color w:val="FF0000"/>
          <w:sz w:val="28"/>
          <w:szCs w:val="28"/>
          <w:u w:val="single"/>
          <w:lang w:bidi="ar-DZ"/>
        </w:rPr>
      </w:pPr>
      <w:r w:rsidRPr="00871889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تمرين02:</w:t>
      </w:r>
    </w:p>
    <w:p w14:paraId="3A1AB0E2" w14:textId="77777777" w:rsidR="00782970" w:rsidRPr="001042BB" w:rsidRDefault="00782970" w:rsidP="00782970">
      <w:pPr>
        <w:bidi/>
        <w:spacing w:after="0" w:line="240" w:lineRule="auto"/>
        <w:ind w:left="-711" w:right="-1276"/>
        <w:rPr>
          <w:rFonts w:ascii="Amiri" w:hAnsi="Amiri" w:cs="Amiri"/>
          <w:b/>
          <w:bCs/>
          <w:color w:val="FF0000"/>
          <w:sz w:val="28"/>
          <w:szCs w:val="28"/>
          <w:u w:val="single"/>
          <w:lang w:bidi="ar-DZ"/>
        </w:rPr>
      </w:pPr>
      <w:r w:rsidRPr="001042BB">
        <w:rPr>
          <w:rFonts w:ascii="Amiri" w:hAnsi="Amiri" w:cs="Amiri" w:hint="cs"/>
          <w:sz w:val="28"/>
          <w:szCs w:val="28"/>
          <w:rtl/>
          <w:lang w:bidi="ar-DZ"/>
        </w:rPr>
        <w:t xml:space="preserve">نعتبر </w:t>
      </w:r>
      <w:r w:rsidRPr="00871889">
        <w:rPr>
          <w:position w:val="-14"/>
          <w:lang w:bidi="ar-DZ"/>
        </w:rPr>
        <w:object w:dxaOrig="499" w:dyaOrig="420" w14:anchorId="084B54F2">
          <v:shape id="_x0000_i1900" type="#_x0000_t75" style="width:24.75pt;height:21pt" o:ole="">
            <v:imagedata r:id="rId478" o:title=""/>
          </v:shape>
          <o:OLEObject Type="Embed" ProgID="Equation.DSMT4" ShapeID="_x0000_i1900" DrawAspect="Content" ObjectID="_1806441913" r:id="rId492"/>
        </w:object>
      </w:r>
      <w:r w:rsidRPr="001042BB">
        <w:rPr>
          <w:rFonts w:ascii="Amiri" w:hAnsi="Amiri" w:cs="Amiri" w:hint="cs"/>
          <w:sz w:val="26"/>
          <w:szCs w:val="26"/>
          <w:rtl/>
          <w:lang w:bidi="ar-DZ"/>
        </w:rPr>
        <w:t xml:space="preserve"> المتتالية العددية المعرفة على </w:t>
      </w:r>
      <w:r w:rsidRPr="00871889">
        <w:rPr>
          <w:position w:val="-6"/>
          <w:lang w:bidi="ar-DZ"/>
        </w:rPr>
        <w:object w:dxaOrig="260" w:dyaOrig="279" w14:anchorId="4D067DF0">
          <v:shape id="_x0000_i1901" type="#_x0000_t75" style="width:12.75pt;height:14.25pt" o:ole="">
            <v:imagedata r:id="rId480" o:title=""/>
          </v:shape>
          <o:OLEObject Type="Embed" ProgID="Equation.DSMT4" ShapeID="_x0000_i1901" DrawAspect="Content" ObjectID="_1806441914" r:id="rId493"/>
        </w:object>
      </w:r>
      <w:r w:rsidRPr="001042BB">
        <w:rPr>
          <w:rFonts w:ascii="Amiri" w:hAnsi="Amiri" w:cs="Amiri" w:hint="cs"/>
          <w:sz w:val="26"/>
          <w:szCs w:val="26"/>
          <w:rtl/>
          <w:lang w:bidi="ar-DZ"/>
        </w:rPr>
        <w:t xml:space="preserve"> بحدها الأول </w:t>
      </w:r>
      <w:r w:rsidRPr="001042BB">
        <w:rPr>
          <w:position w:val="-12"/>
          <w:lang w:bidi="ar-DZ"/>
        </w:rPr>
        <w:object w:dxaOrig="639" w:dyaOrig="360" w14:anchorId="0D1A389B">
          <v:shape id="_x0000_i1902" type="#_x0000_t75" style="width:32.25pt;height:18pt" o:ole="">
            <v:imagedata r:id="rId494" o:title=""/>
          </v:shape>
          <o:OLEObject Type="Embed" ProgID="Equation.DSMT4" ShapeID="_x0000_i1902" DrawAspect="Content" ObjectID="_1806441915" r:id="rId495"/>
        </w:object>
      </w:r>
    </w:p>
    <w:p w14:paraId="2D00A612" w14:textId="77777777" w:rsidR="00782970" w:rsidRDefault="00782970" w:rsidP="00782970">
      <w:pPr>
        <w:bidi/>
        <w:spacing w:after="0" w:line="240" w:lineRule="auto"/>
        <w:ind w:left="-711" w:right="-1276"/>
        <w:rPr>
          <w:rFonts w:ascii="Amiri" w:hAnsi="Amiri" w:cs="Amiri"/>
          <w:sz w:val="26"/>
          <w:szCs w:val="26"/>
          <w:rtl/>
          <w:lang w:bidi="ar-DZ"/>
        </w:rPr>
      </w:pPr>
      <w:r w:rsidRPr="00871889">
        <w:rPr>
          <w:rFonts w:ascii="Amiri" w:hAnsi="Amiri" w:cs="Amiri" w:hint="cs"/>
          <w:sz w:val="26"/>
          <w:szCs w:val="26"/>
          <w:rtl/>
          <w:lang w:bidi="ar-DZ"/>
        </w:rPr>
        <w:t xml:space="preserve">ومن أجل كل عدد طبيعي </w:t>
      </w:r>
      <w:r w:rsidRPr="00871889">
        <w:rPr>
          <w:rFonts w:ascii="Amiri" w:hAnsi="Amiri" w:cs="Amiri"/>
          <w:position w:val="-6"/>
          <w:sz w:val="26"/>
          <w:szCs w:val="26"/>
          <w:lang w:bidi="ar-DZ"/>
        </w:rPr>
        <w:object w:dxaOrig="200" w:dyaOrig="220" w14:anchorId="41FA52AC">
          <v:shape id="_x0000_i1903" type="#_x0000_t75" style="width:9.75pt;height:11.25pt" o:ole="">
            <v:imagedata r:id="rId484" o:title=""/>
          </v:shape>
          <o:OLEObject Type="Embed" ProgID="Equation.DSMT4" ShapeID="_x0000_i1903" DrawAspect="Content" ObjectID="_1806441916" r:id="rId496"/>
        </w:object>
      </w:r>
      <w:r w:rsidRPr="00871889">
        <w:rPr>
          <w:rFonts w:ascii="Amiri" w:hAnsi="Amiri" w:cs="Amiri" w:hint="cs"/>
          <w:sz w:val="26"/>
          <w:szCs w:val="26"/>
          <w:rtl/>
          <w:lang w:bidi="ar-DZ"/>
        </w:rPr>
        <w:t xml:space="preserve">: </w:t>
      </w:r>
      <w:r w:rsidRPr="00871889">
        <w:rPr>
          <w:rFonts w:ascii="Amiri" w:hAnsi="Amiri" w:cs="Amiri"/>
          <w:position w:val="-14"/>
          <w:sz w:val="26"/>
          <w:szCs w:val="26"/>
          <w:lang w:bidi="ar-DZ"/>
        </w:rPr>
        <w:object w:dxaOrig="1620" w:dyaOrig="440" w14:anchorId="3B426B73">
          <v:shape id="_x0000_i1904" type="#_x0000_t75" style="width:81pt;height:21.75pt" o:ole="">
            <v:imagedata r:id="rId497" o:title=""/>
          </v:shape>
          <o:OLEObject Type="Embed" ProgID="Equation.DSMT4" ShapeID="_x0000_i1904" DrawAspect="Content" ObjectID="_1806441917" r:id="rId498"/>
        </w:object>
      </w:r>
    </w:p>
    <w:p w14:paraId="0CEFBD76" w14:textId="77777777" w:rsidR="00782970" w:rsidRDefault="00782970" w:rsidP="00782970">
      <w:pPr>
        <w:bidi/>
        <w:spacing w:after="0" w:line="240" w:lineRule="auto"/>
        <w:ind w:left="-711" w:right="-1276"/>
        <w:rPr>
          <w:rFonts w:ascii="Amiri" w:hAnsi="Amiri" w:cs="Amiri"/>
          <w:sz w:val="26"/>
          <w:szCs w:val="26"/>
          <w:rtl/>
          <w:lang w:bidi="ar-DZ"/>
        </w:rPr>
      </w:pPr>
      <w:r>
        <w:rPr>
          <w:rFonts w:ascii="Amiri" w:hAnsi="Amiri" w:cs="Amiri" w:hint="cs"/>
          <w:sz w:val="26"/>
          <w:szCs w:val="26"/>
          <w:rtl/>
          <w:lang w:bidi="ar-DZ"/>
        </w:rPr>
        <w:t xml:space="preserve">ولتكن </w:t>
      </w:r>
      <w:r w:rsidRPr="001042BB">
        <w:rPr>
          <w:rFonts w:ascii="Amiri" w:hAnsi="Amiri" w:cs="Amiri"/>
          <w:position w:val="-6"/>
          <w:sz w:val="26"/>
          <w:szCs w:val="26"/>
          <w:lang w:bidi="ar-DZ"/>
        </w:rPr>
        <w:object w:dxaOrig="200" w:dyaOrig="300" w14:anchorId="7E20E1E1">
          <v:shape id="_x0000_i1905" type="#_x0000_t75" style="width:9.75pt;height:15pt" o:ole="">
            <v:imagedata r:id="rId499" o:title=""/>
          </v:shape>
          <o:OLEObject Type="Embed" ProgID="Equation.DSMT4" ShapeID="_x0000_i1905" DrawAspect="Content" ObjectID="_1806441918" r:id="rId500"/>
        </w:object>
      </w:r>
      <w:r>
        <w:rPr>
          <w:rFonts w:ascii="Amiri" w:hAnsi="Amiri" w:cs="Amiri" w:hint="cs"/>
          <w:sz w:val="26"/>
          <w:szCs w:val="26"/>
          <w:rtl/>
          <w:lang w:bidi="ar-DZ"/>
        </w:rPr>
        <w:t xml:space="preserve"> دالة معرفة على المجال </w:t>
      </w:r>
      <w:r w:rsidRPr="001042BB">
        <w:rPr>
          <w:rFonts w:ascii="Amiri" w:hAnsi="Amiri" w:cs="Amiri"/>
          <w:position w:val="-30"/>
          <w:sz w:val="26"/>
          <w:szCs w:val="26"/>
          <w:lang w:bidi="ar-DZ"/>
        </w:rPr>
        <w:object w:dxaOrig="1060" w:dyaOrig="740" w14:anchorId="4E868367">
          <v:shape id="_x0000_i1906" type="#_x0000_t75" style="width:53.25pt;height:36.75pt" o:ole="">
            <v:imagedata r:id="rId501" o:title=""/>
          </v:shape>
          <o:OLEObject Type="Embed" ProgID="Equation.DSMT4" ShapeID="_x0000_i1906" DrawAspect="Content" ObjectID="_1806441919" r:id="rId502"/>
        </w:object>
      </w:r>
      <w:r>
        <w:rPr>
          <w:rFonts w:ascii="Amiri" w:hAnsi="Amiri" w:cs="Amiri" w:hint="cs"/>
          <w:sz w:val="26"/>
          <w:szCs w:val="26"/>
          <w:rtl/>
          <w:lang w:bidi="ar-DZ"/>
        </w:rPr>
        <w:t xml:space="preserve"> كمايلي: </w:t>
      </w:r>
      <w:r w:rsidRPr="001042BB">
        <w:rPr>
          <w:rFonts w:ascii="Amiri" w:hAnsi="Amiri" w:cs="Amiri"/>
          <w:position w:val="-10"/>
          <w:sz w:val="26"/>
          <w:szCs w:val="26"/>
          <w:lang w:bidi="ar-DZ"/>
        </w:rPr>
        <w:object w:dxaOrig="1660" w:dyaOrig="400" w14:anchorId="196BDA44">
          <v:shape id="_x0000_i1907" type="#_x0000_t75" style="width:83.25pt;height:20.25pt" o:ole="">
            <v:imagedata r:id="rId503" o:title=""/>
          </v:shape>
          <o:OLEObject Type="Embed" ProgID="Equation.DSMT4" ShapeID="_x0000_i1907" DrawAspect="Content" ObjectID="_1806441920" r:id="rId504"/>
        </w:object>
      </w:r>
    </w:p>
    <w:p w14:paraId="6443FED4" w14:textId="77777777" w:rsidR="00782970" w:rsidRDefault="00782970" w:rsidP="00782970">
      <w:pPr>
        <w:bidi/>
        <w:spacing w:after="0" w:line="240" w:lineRule="auto"/>
        <w:ind w:left="-711" w:right="-1276"/>
        <w:rPr>
          <w:rFonts w:ascii="Amiri" w:hAnsi="Amiri" w:cs="Amiri"/>
          <w:sz w:val="26"/>
          <w:szCs w:val="26"/>
          <w:rtl/>
          <w:lang w:bidi="ar-DZ"/>
        </w:rPr>
      </w:pPr>
      <w:r>
        <w:rPr>
          <w:rFonts w:ascii="Amiri" w:hAnsi="Amiri" w:cs="Amiri" w:hint="cs"/>
          <w:sz w:val="26"/>
          <w:szCs w:val="26"/>
          <w:rtl/>
          <w:lang w:bidi="ar-DZ"/>
        </w:rPr>
        <w:t xml:space="preserve">و </w:t>
      </w:r>
      <w:r w:rsidRPr="001042BB">
        <w:rPr>
          <w:rFonts w:ascii="Amiri" w:hAnsi="Amiri" w:cs="Amiri"/>
          <w:position w:val="-10"/>
          <w:sz w:val="26"/>
          <w:szCs w:val="26"/>
          <w:lang w:bidi="ar-DZ"/>
        </w:rPr>
        <w:object w:dxaOrig="440" w:dyaOrig="340" w14:anchorId="59A11FFE">
          <v:shape id="_x0000_i1908" type="#_x0000_t75" style="width:21.75pt;height:17.25pt" o:ole="">
            <v:imagedata r:id="rId505" o:title=""/>
          </v:shape>
          <o:OLEObject Type="Embed" ProgID="Equation.DSMT4" ShapeID="_x0000_i1908" DrawAspect="Content" ObjectID="_1806441921" r:id="rId506"/>
        </w:object>
      </w:r>
      <w:r>
        <w:rPr>
          <w:rFonts w:ascii="Amiri" w:hAnsi="Amiri" w:cs="Amiri" w:hint="cs"/>
          <w:sz w:val="26"/>
          <w:szCs w:val="26"/>
          <w:rtl/>
          <w:lang w:bidi="ar-DZ"/>
        </w:rPr>
        <w:t xml:space="preserve"> هو تمثيلها البياني </w:t>
      </w:r>
      <w:r w:rsidRPr="00871889">
        <w:rPr>
          <w:rFonts w:ascii="Amiri" w:hAnsi="Amiri" w:cs="Amiri" w:hint="cs"/>
          <w:sz w:val="26"/>
          <w:szCs w:val="26"/>
          <w:rtl/>
          <w:lang w:bidi="ar-DZ"/>
        </w:rPr>
        <w:t xml:space="preserve">و </w:t>
      </w:r>
      <w:r w:rsidRPr="00871889">
        <w:rPr>
          <w:rFonts w:ascii="Amiri" w:hAnsi="Amiri" w:cs="Amiri"/>
          <w:position w:val="-10"/>
          <w:sz w:val="26"/>
          <w:szCs w:val="26"/>
          <w:lang w:bidi="ar-DZ"/>
        </w:rPr>
        <w:object w:dxaOrig="420" w:dyaOrig="340" w14:anchorId="15554372">
          <v:shape id="_x0000_i1909" type="#_x0000_t75" style="width:21pt;height:17.25pt" o:ole="">
            <v:imagedata r:id="rId474" o:title=""/>
          </v:shape>
          <o:OLEObject Type="Embed" ProgID="Equation.DSMT4" ShapeID="_x0000_i1909" DrawAspect="Content" ObjectID="_1806441922" r:id="rId507"/>
        </w:object>
      </w:r>
      <w:r w:rsidRPr="00871889">
        <w:rPr>
          <w:rFonts w:ascii="Amiri" w:hAnsi="Amiri" w:cs="Amiri" w:hint="cs"/>
          <w:sz w:val="26"/>
          <w:szCs w:val="26"/>
          <w:rtl/>
          <w:lang w:bidi="ar-DZ"/>
        </w:rPr>
        <w:t xml:space="preserve"> مستقيم ذو المعادلة </w:t>
      </w:r>
      <w:r w:rsidRPr="00871889">
        <w:rPr>
          <w:rFonts w:ascii="Amiri" w:hAnsi="Amiri" w:cs="Amiri"/>
          <w:position w:val="-10"/>
          <w:sz w:val="26"/>
          <w:szCs w:val="26"/>
          <w:lang w:bidi="ar-DZ"/>
        </w:rPr>
        <w:object w:dxaOrig="620" w:dyaOrig="260" w14:anchorId="03091CAC">
          <v:shape id="_x0000_i1910" type="#_x0000_t75" style="width:30.75pt;height:12.75pt" o:ole="">
            <v:imagedata r:id="rId476" o:title=""/>
          </v:shape>
          <o:OLEObject Type="Embed" ProgID="Equation.DSMT4" ShapeID="_x0000_i1910" DrawAspect="Content" ObjectID="_1806441923" r:id="rId508"/>
        </w:object>
      </w:r>
    </w:p>
    <w:p w14:paraId="1F93F63E" w14:textId="77777777" w:rsidR="00782970" w:rsidRPr="001042BB" w:rsidRDefault="00782970" w:rsidP="00782970">
      <w:pPr>
        <w:pStyle w:val="Paragraphedeliste"/>
        <w:numPr>
          <w:ilvl w:val="0"/>
          <w:numId w:val="37"/>
        </w:numPr>
        <w:bidi/>
        <w:spacing w:after="0" w:line="240" w:lineRule="auto"/>
        <w:ind w:right="-1276"/>
        <w:rPr>
          <w:rFonts w:ascii="Amiri" w:hAnsi="Amiri" w:cs="Amiri"/>
          <w:sz w:val="26"/>
          <w:szCs w:val="26"/>
          <w:rtl/>
          <w:lang w:bidi="ar-DZ"/>
        </w:rPr>
      </w:pPr>
      <w:r w:rsidRPr="00871889">
        <w:rPr>
          <w:rFonts w:ascii="Amiri" w:hAnsi="Amiri" w:cs="Amiri" w:hint="cs"/>
          <w:sz w:val="26"/>
          <w:szCs w:val="26"/>
          <w:rtl/>
          <w:lang w:bidi="ar-DZ"/>
        </w:rPr>
        <w:t xml:space="preserve"> أعد رسم هذا الشكل في ورقة الإجابة، ثم مثل الحدود</w:t>
      </w:r>
      <w:r w:rsidRPr="00871889">
        <w:rPr>
          <w:rFonts w:ascii="Amiri" w:hAnsi="Amiri" w:cs="Amiri"/>
          <w:sz w:val="26"/>
          <w:szCs w:val="26"/>
          <w:lang w:bidi="ar-DZ"/>
        </w:rPr>
        <w:br/>
      </w:r>
      <w:r w:rsidRPr="00871889">
        <w:rPr>
          <w:rFonts w:ascii="Amiri" w:hAnsi="Amiri" w:cs="Amiri" w:hint="cs"/>
          <w:sz w:val="26"/>
          <w:szCs w:val="26"/>
          <w:rtl/>
          <w:lang w:bidi="ar-DZ"/>
        </w:rPr>
        <w:t xml:space="preserve"> </w:t>
      </w:r>
      <w:r w:rsidRPr="00871889">
        <w:rPr>
          <w:rFonts w:ascii="Amiri" w:hAnsi="Amiri" w:cs="Amiri"/>
          <w:position w:val="-12"/>
          <w:sz w:val="26"/>
          <w:szCs w:val="26"/>
          <w:lang w:bidi="ar-DZ"/>
        </w:rPr>
        <w:object w:dxaOrig="1400" w:dyaOrig="360" w14:anchorId="0F9DA510">
          <v:shape id="_x0000_i1911" type="#_x0000_t75" style="width:69.75pt;height:18pt" o:ole="">
            <v:imagedata r:id="rId488" o:title=""/>
          </v:shape>
          <o:OLEObject Type="Embed" ProgID="Equation.DSMT4" ShapeID="_x0000_i1911" DrawAspect="Content" ObjectID="_1806441924" r:id="rId509"/>
        </w:object>
      </w:r>
      <w:r w:rsidRPr="00871889">
        <w:rPr>
          <w:rFonts w:ascii="Amiri" w:hAnsi="Amiri" w:cs="Amiri" w:hint="cs"/>
          <w:sz w:val="26"/>
          <w:szCs w:val="26"/>
          <w:rtl/>
          <w:lang w:bidi="ar-DZ"/>
        </w:rPr>
        <w:t xml:space="preserve"> على محور الفواصل دون حسابها مبرزا خطوط</w:t>
      </w:r>
      <w:r w:rsidRPr="00871889">
        <w:rPr>
          <w:rFonts w:ascii="Amiri" w:hAnsi="Amiri" w:cs="Amiri"/>
          <w:sz w:val="26"/>
          <w:szCs w:val="26"/>
          <w:rtl/>
          <w:lang w:bidi="ar-DZ"/>
        </w:rPr>
        <w:br/>
      </w:r>
      <w:r w:rsidRPr="00871889">
        <w:rPr>
          <w:rFonts w:ascii="Amiri" w:hAnsi="Amiri" w:cs="Amiri" w:hint="cs"/>
          <w:sz w:val="26"/>
          <w:szCs w:val="26"/>
          <w:rtl/>
          <w:lang w:bidi="ar-DZ"/>
        </w:rPr>
        <w:t xml:space="preserve"> الرسم ثم ضع تخمينا حول اتجاه تغير المتتالية </w:t>
      </w:r>
      <w:r w:rsidRPr="00871889">
        <w:rPr>
          <w:rFonts w:ascii="Amiri" w:hAnsi="Amiri" w:cs="Amiri"/>
          <w:position w:val="-14"/>
          <w:sz w:val="26"/>
          <w:szCs w:val="26"/>
          <w:lang w:bidi="ar-DZ"/>
        </w:rPr>
        <w:object w:dxaOrig="499" w:dyaOrig="420" w14:anchorId="2DD22198">
          <v:shape id="_x0000_i1912" type="#_x0000_t75" style="width:24.75pt;height:21pt" o:ole="">
            <v:imagedata r:id="rId478" o:title=""/>
          </v:shape>
          <o:OLEObject Type="Embed" ProgID="Equation.DSMT4" ShapeID="_x0000_i1912" DrawAspect="Content" ObjectID="_1806441925" r:id="rId510"/>
        </w:object>
      </w:r>
    </w:p>
    <w:p w14:paraId="0A5A593B" w14:textId="77777777" w:rsidR="00782970" w:rsidRDefault="00782970" w:rsidP="00782970">
      <w:pPr>
        <w:bidi/>
        <w:spacing w:after="0" w:line="240" w:lineRule="auto"/>
        <w:ind w:left="-711" w:right="-1276"/>
        <w:rPr>
          <w:rFonts w:ascii="Amiri" w:hAnsi="Amiri" w:cs="Amiri"/>
          <w:sz w:val="26"/>
          <w:szCs w:val="26"/>
          <w:rtl/>
          <w:lang w:bidi="ar-DZ"/>
        </w:rPr>
      </w:pPr>
    </w:p>
    <w:p w14:paraId="471DE275" w14:textId="77777777" w:rsidR="00782970" w:rsidRDefault="00782970" w:rsidP="00782970">
      <w:pPr>
        <w:bidi/>
        <w:spacing w:after="0" w:line="240" w:lineRule="auto"/>
        <w:ind w:left="-711" w:right="-1276"/>
        <w:rPr>
          <w:rFonts w:ascii="Amiri" w:hAnsi="Amiri" w:cs="Amiri"/>
          <w:sz w:val="26"/>
          <w:szCs w:val="26"/>
          <w:rtl/>
          <w:lang w:bidi="ar-DZ"/>
        </w:rPr>
      </w:pPr>
    </w:p>
    <w:p w14:paraId="60857AEB" w14:textId="77777777" w:rsidR="00782970" w:rsidRDefault="00782970" w:rsidP="00782970">
      <w:pPr>
        <w:bidi/>
        <w:spacing w:after="0" w:line="240" w:lineRule="auto"/>
        <w:ind w:left="-711" w:right="-1276"/>
        <w:rPr>
          <w:rFonts w:ascii="Amiri" w:hAnsi="Amiri" w:cs="Amiri"/>
          <w:sz w:val="28"/>
          <w:szCs w:val="28"/>
          <w:rtl/>
          <w:lang w:bidi="ar-DZ"/>
        </w:rPr>
      </w:pPr>
      <w:proofErr w:type="gramStart"/>
      <w:r w:rsidRPr="00CE1315">
        <w:rPr>
          <w:rFonts w:ascii="Amiri" w:hAnsi="Amiri" w:cs="Amiri" w:hint="cs"/>
          <w:b/>
          <w:bCs/>
          <w:color w:val="FF0000"/>
          <w:sz w:val="28"/>
          <w:szCs w:val="28"/>
          <w:rtl/>
          <w:lang w:bidi="ar-DZ"/>
        </w:rPr>
        <w:t>التخمين:</w:t>
      </w:r>
      <w:r w:rsidRPr="0058778A">
        <w:rPr>
          <w:rFonts w:ascii="Amiri" w:hAnsi="Amiri" w:cs="Amiri" w:hint="cs"/>
          <w:sz w:val="20"/>
          <w:szCs w:val="20"/>
          <w:rtl/>
          <w:lang w:bidi="ar-DZ"/>
        </w:rPr>
        <w:t>....................................................................................................................</w:t>
      </w:r>
      <w:proofErr w:type="gramEnd"/>
      <w:r w:rsidRPr="00871889">
        <w:rPr>
          <w:rFonts w:ascii="Amiri" w:hAnsi="Amiri" w:cs="Amiri"/>
          <w:sz w:val="26"/>
          <w:szCs w:val="26"/>
          <w:rtl/>
          <w:lang w:bidi="ar-DZ"/>
        </w:rPr>
        <w:br/>
      </w:r>
    </w:p>
    <w:p w14:paraId="7BC97018" w14:textId="77777777" w:rsidR="00782970" w:rsidRDefault="00782970" w:rsidP="00782970">
      <w:pPr>
        <w:bidi/>
        <w:spacing w:after="0" w:line="240" w:lineRule="auto"/>
        <w:ind w:left="-711" w:right="-1276"/>
        <w:rPr>
          <w:rFonts w:ascii="Amiri" w:hAnsi="Amiri" w:cs="Amiri"/>
          <w:sz w:val="28"/>
          <w:szCs w:val="28"/>
          <w:rtl/>
          <w:lang w:bidi="ar-DZ"/>
        </w:rPr>
      </w:pPr>
    </w:p>
    <w:p w14:paraId="79DE4A0B" w14:textId="77777777" w:rsidR="00782970" w:rsidRDefault="00782970" w:rsidP="00782970">
      <w:pPr>
        <w:bidi/>
        <w:spacing w:after="0" w:line="240" w:lineRule="auto"/>
        <w:ind w:left="-711" w:right="-1276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</w:p>
    <w:p w14:paraId="19F07434" w14:textId="77777777" w:rsidR="00782970" w:rsidRDefault="00782970" w:rsidP="00782970">
      <w:pPr>
        <w:bidi/>
        <w:spacing w:after="0" w:line="240" w:lineRule="auto"/>
        <w:ind w:right="-1276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</w:p>
    <w:p w14:paraId="38A6B207" w14:textId="77777777" w:rsidR="00782970" w:rsidRDefault="00782970" w:rsidP="00782970">
      <w:pPr>
        <w:bidi/>
        <w:spacing w:after="0" w:line="240" w:lineRule="auto"/>
        <w:ind w:left="-711" w:right="-1276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 w:rsidRPr="0058778A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التمرين03:</w:t>
      </w:r>
    </w:p>
    <w:p w14:paraId="6E0886CA" w14:textId="77777777" w:rsidR="00782970" w:rsidRDefault="00782970" w:rsidP="00782970">
      <w:pPr>
        <w:bidi/>
        <w:spacing w:after="0" w:line="240" w:lineRule="auto"/>
        <w:ind w:left="-711" w:right="-1276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</w:p>
    <w:p w14:paraId="5827E1D3" w14:textId="77777777" w:rsidR="00782970" w:rsidRDefault="00782970" w:rsidP="00782970">
      <w:pPr>
        <w:bidi/>
        <w:spacing w:after="0" w:line="240" w:lineRule="auto"/>
        <w:ind w:left="-711" w:right="-1276"/>
        <w:rPr>
          <w:rFonts w:ascii="Amiri" w:hAnsi="Amiri" w:cs="Amiri"/>
          <w:sz w:val="28"/>
          <w:szCs w:val="28"/>
          <w:rtl/>
          <w:lang w:bidi="ar-DZ"/>
        </w:rPr>
      </w:pPr>
      <w:r w:rsidRPr="001B5E96">
        <w:rPr>
          <w:rFonts w:ascii="Amiri" w:hAnsi="Amiri" w:cs="Amiri"/>
          <w:sz w:val="28"/>
          <w:szCs w:val="28"/>
          <w:rtl/>
        </w:rPr>
        <w:t>لتكن المتتالية</w:t>
      </w:r>
      <w:r w:rsidRPr="001B5E96">
        <w:rPr>
          <w:rFonts w:ascii="Amiri" w:hAnsi="Amiri" w:cs="Amiri"/>
          <w:position w:val="-12"/>
          <w:sz w:val="28"/>
          <w:szCs w:val="28"/>
        </w:rPr>
        <w:object w:dxaOrig="460" w:dyaOrig="360" w14:anchorId="715F9956">
          <v:shape id="_x0000_i1913" type="#_x0000_t75" style="width:23.25pt;height:18pt" o:ole="">
            <v:imagedata r:id="rId127" o:title=""/>
          </v:shape>
          <o:OLEObject Type="Embed" ProgID="Equation.DSMT4" ShapeID="_x0000_i1913" DrawAspect="Content" ObjectID="_1806441926" r:id="rId511"/>
        </w:object>
      </w:r>
      <w:r w:rsidRPr="001B5E96">
        <w:rPr>
          <w:rFonts w:ascii="Amiri" w:hAnsi="Amiri" w:cs="Amiri"/>
          <w:sz w:val="28"/>
          <w:szCs w:val="28"/>
          <w:rtl/>
        </w:rPr>
        <w:t xml:space="preserve"> المعرفة بحدها الأول </w:t>
      </w:r>
      <w:r w:rsidRPr="001B5E96">
        <w:rPr>
          <w:rFonts w:ascii="Amiri" w:hAnsi="Amiri" w:cs="Amiri"/>
          <w:position w:val="-12"/>
          <w:sz w:val="28"/>
          <w:szCs w:val="28"/>
        </w:rPr>
        <w:object w:dxaOrig="600" w:dyaOrig="360" w14:anchorId="7B8A5F44">
          <v:shape id="_x0000_i1914" type="#_x0000_t75" style="width:30pt;height:18pt" o:ole="">
            <v:imagedata r:id="rId512" o:title=""/>
          </v:shape>
          <o:OLEObject Type="Embed" ProgID="Equation.DSMT4" ShapeID="_x0000_i1914" DrawAspect="Content" ObjectID="_1806441927" r:id="rId513"/>
        </w:object>
      </w:r>
      <w:r w:rsidRPr="001B5E96">
        <w:rPr>
          <w:rFonts w:ascii="Amiri" w:hAnsi="Amiri" w:cs="Amiri"/>
          <w:sz w:val="28"/>
          <w:szCs w:val="28"/>
          <w:rtl/>
        </w:rPr>
        <w:t xml:space="preserve"> والعلاقة التراجعية </w:t>
      </w:r>
      <w:r w:rsidRPr="001B5E96">
        <w:rPr>
          <w:rFonts w:ascii="Amiri" w:hAnsi="Amiri" w:cs="Amiri"/>
          <w:position w:val="-30"/>
          <w:sz w:val="28"/>
          <w:szCs w:val="28"/>
        </w:rPr>
        <w:object w:dxaOrig="1260" w:dyaOrig="680" w14:anchorId="0675AA9E">
          <v:shape id="_x0000_i1915" type="#_x0000_t75" style="width:63pt;height:33.75pt" o:ole="">
            <v:imagedata r:id="rId514" o:title=""/>
          </v:shape>
          <o:OLEObject Type="Embed" ProgID="Equation.DSMT4" ShapeID="_x0000_i1915" DrawAspect="Content" ObjectID="_1806441928" r:id="rId515"/>
        </w:object>
      </w:r>
      <w:r w:rsidRPr="001B5E96">
        <w:rPr>
          <w:rFonts w:ascii="Amiri" w:hAnsi="Amiri" w:cs="Amiri"/>
          <w:sz w:val="28"/>
          <w:szCs w:val="28"/>
          <w:rtl/>
        </w:rPr>
        <w:t xml:space="preserve"> حيث </w:t>
      </w:r>
      <w:r w:rsidRPr="001B5E96">
        <w:rPr>
          <w:rFonts w:ascii="Amiri" w:hAnsi="Amiri" w:cs="Amiri"/>
          <w:position w:val="-6"/>
          <w:sz w:val="28"/>
          <w:szCs w:val="28"/>
        </w:rPr>
        <w:object w:dxaOrig="200" w:dyaOrig="220" w14:anchorId="6B1F2D10">
          <v:shape id="_x0000_i1916" type="#_x0000_t75" style="width:9.75pt;height:11.25pt" o:ole="">
            <v:imagedata r:id="rId516" o:title=""/>
          </v:shape>
          <o:OLEObject Type="Embed" ProgID="Equation.DSMT4" ShapeID="_x0000_i1916" DrawAspect="Content" ObjectID="_1806441929" r:id="rId517"/>
        </w:object>
      </w:r>
      <w:r w:rsidRPr="001B5E96">
        <w:rPr>
          <w:rFonts w:ascii="Amiri" w:hAnsi="Amiri" w:cs="Amiri"/>
          <w:sz w:val="28"/>
          <w:szCs w:val="28"/>
          <w:rtl/>
        </w:rPr>
        <w:t xml:space="preserve"> عدد طبيعي</w:t>
      </w:r>
      <w:r>
        <w:rPr>
          <w:rFonts w:ascii="Amiri" w:hAnsi="Amiri" w:cs="Amiri" w:hint="cs"/>
          <w:sz w:val="28"/>
          <w:szCs w:val="28"/>
          <w:rtl/>
        </w:rPr>
        <w:t xml:space="preserve"> و </w:t>
      </w:r>
      <w:r w:rsidRPr="008056BE">
        <w:rPr>
          <w:rFonts w:ascii="Amiri" w:hAnsi="Amiri" w:cs="Amiri"/>
          <w:position w:val="-10"/>
          <w:sz w:val="28"/>
          <w:szCs w:val="28"/>
        </w:rPr>
        <w:object w:dxaOrig="260" w:dyaOrig="340" w14:anchorId="2610AB76">
          <v:shape id="_x0000_i1917" type="#_x0000_t75" style="width:12.75pt;height:17.25pt" o:ole="">
            <v:imagedata r:id="rId518" o:title=""/>
          </v:shape>
          <o:OLEObject Type="Embed" ProgID="Equation.DSMT4" ShapeID="_x0000_i1917" DrawAspect="Content" ObjectID="_1806441930" r:id="rId519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دالة معرفة على </w:t>
      </w:r>
      <w:r w:rsidRPr="008056BE">
        <w:rPr>
          <w:rFonts w:ascii="Amiri" w:hAnsi="Amiri" w:cs="Amiri"/>
          <w:position w:val="-14"/>
          <w:sz w:val="28"/>
          <w:szCs w:val="28"/>
          <w:lang w:bidi="ar-DZ"/>
        </w:rPr>
        <w:object w:dxaOrig="780" w:dyaOrig="420" w14:anchorId="688E9007">
          <v:shape id="_x0000_i1918" type="#_x0000_t75" style="width:39pt;height:21pt" o:ole="">
            <v:imagedata r:id="rId520" o:title=""/>
          </v:shape>
          <o:OLEObject Type="Embed" ProgID="Equation.DSMT4" ShapeID="_x0000_i1918" DrawAspect="Content" ObjectID="_1806441931" r:id="rId521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بالعبارة: </w:t>
      </w:r>
      <w:r w:rsidRPr="008056BE">
        <w:rPr>
          <w:rFonts w:ascii="Amiri" w:hAnsi="Amiri" w:cs="Amiri"/>
          <w:position w:val="-26"/>
          <w:sz w:val="28"/>
          <w:szCs w:val="28"/>
          <w:lang w:bidi="ar-DZ"/>
        </w:rPr>
        <w:object w:dxaOrig="1380" w:dyaOrig="680" w14:anchorId="4038454B">
          <v:shape id="_x0000_i1919" type="#_x0000_t75" style="width:69pt;height:33.75pt" o:ole="">
            <v:imagedata r:id="rId522" o:title=""/>
          </v:shape>
          <o:OLEObject Type="Embed" ProgID="Equation.DSMT4" ShapeID="_x0000_i1919" DrawAspect="Content" ObjectID="_1806441932" r:id="rId523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، </w:t>
      </w:r>
      <w:r w:rsidRPr="005C4C0A">
        <w:rPr>
          <w:rFonts w:ascii="Amiri" w:hAnsi="Amiri" w:cs="Amiri"/>
          <w:position w:val="-4"/>
          <w:sz w:val="28"/>
          <w:szCs w:val="28"/>
          <w:lang w:bidi="ar-DZ"/>
        </w:rPr>
        <w:object w:dxaOrig="180" w:dyaOrig="279" w14:anchorId="49C7258A">
          <v:shape id="_x0000_i1920" type="#_x0000_t75" style="width:9pt;height:14.25pt" o:ole="">
            <v:imagedata r:id="rId524" o:title=""/>
          </v:shape>
          <o:OLEObject Type="Embed" ProgID="Equation.DSMT4" ShapeID="_x0000_i1920" DrawAspect="Content" ObjectID="_1806441933" r:id="rId525"/>
        </w:object>
      </w:r>
      <w:r w:rsidRPr="001B5E96">
        <w:rPr>
          <w:rFonts w:ascii="Amiri" w:hAnsi="Amiri" w:cs="Amiri"/>
          <w:sz w:val="28"/>
          <w:szCs w:val="28"/>
          <w:rtl/>
        </w:rPr>
        <w:t xml:space="preserve">مثل بيانيا المتتالية </w:t>
      </w:r>
      <w:r w:rsidRPr="001B5E96">
        <w:rPr>
          <w:rFonts w:ascii="Amiri" w:hAnsi="Amiri" w:cs="Amiri"/>
          <w:position w:val="-12"/>
          <w:sz w:val="28"/>
          <w:szCs w:val="28"/>
        </w:rPr>
        <w:object w:dxaOrig="460" w:dyaOrig="360" w14:anchorId="77F7EA0F">
          <v:shape id="_x0000_i1921" type="#_x0000_t75" style="width:23.25pt;height:18pt" o:ole="">
            <v:imagedata r:id="rId127" o:title=""/>
          </v:shape>
          <o:OLEObject Type="Embed" ProgID="Equation.DSMT4" ShapeID="_x0000_i1921" DrawAspect="Content" ObjectID="_1806441934" r:id="rId526"/>
        </w:object>
      </w:r>
      <w:r w:rsidRPr="001B5E96">
        <w:rPr>
          <w:rFonts w:ascii="Amiri" w:hAnsi="Amiri" w:cs="Amiri"/>
          <w:sz w:val="28"/>
          <w:szCs w:val="28"/>
          <w:rtl/>
        </w:rPr>
        <w:t xml:space="preserve"> في المستوي المنسوب إلى معلم متعامد </w:t>
      </w:r>
      <w:r w:rsidRPr="001B5E96">
        <w:rPr>
          <w:rFonts w:ascii="Amiri" w:hAnsi="Amiri" w:cs="Amiri" w:hint="cs"/>
          <w:sz w:val="28"/>
          <w:szCs w:val="28"/>
          <w:rtl/>
        </w:rPr>
        <w:t>ومتجانس</w:t>
      </w:r>
      <w:r w:rsidRPr="001B5E96">
        <w:rPr>
          <w:rFonts w:ascii="Amiri" w:hAnsi="Amiri" w:cs="Amiri"/>
          <w:sz w:val="28"/>
          <w:szCs w:val="28"/>
          <w:rtl/>
        </w:rPr>
        <w:t xml:space="preserve"> </w:t>
      </w:r>
      <w:r w:rsidRPr="001B5E96">
        <w:rPr>
          <w:rFonts w:ascii="Amiri" w:hAnsi="Amiri" w:cs="Amiri"/>
          <w:position w:val="-14"/>
          <w:sz w:val="28"/>
          <w:szCs w:val="28"/>
        </w:rPr>
        <w:object w:dxaOrig="920" w:dyaOrig="400" w14:anchorId="7CDB33DD">
          <v:shape id="_x0000_i1922" type="#_x0000_t75" style="width:45.75pt;height:20.25pt" o:ole="">
            <v:imagedata r:id="rId129" o:title=""/>
          </v:shape>
          <o:OLEObject Type="Embed" ProgID="Equation.DSMT4" ShapeID="_x0000_i1922" DrawAspect="Content" ObjectID="_1806441935" r:id="rId527"/>
        </w:object>
      </w:r>
    </w:p>
    <w:p w14:paraId="0D0F51F8" w14:textId="77777777" w:rsidR="00782970" w:rsidRDefault="00782970" w:rsidP="00782970">
      <w:pPr>
        <w:bidi/>
        <w:spacing w:after="0" w:line="240" w:lineRule="auto"/>
        <w:ind w:left="-711" w:right="-1276"/>
        <w:rPr>
          <w:rFonts w:ascii="Amiri" w:hAnsi="Amiri" w:cs="Amiri"/>
          <w:sz w:val="28"/>
          <w:szCs w:val="28"/>
          <w:rtl/>
        </w:rPr>
      </w:pPr>
    </w:p>
    <w:p w14:paraId="1FC8434E" w14:textId="77777777" w:rsidR="00782970" w:rsidRPr="001B5E96" w:rsidRDefault="00782970" w:rsidP="00782970">
      <w:pPr>
        <w:bidi/>
        <w:spacing w:after="0" w:line="240" w:lineRule="auto"/>
        <w:ind w:left="-711" w:right="-1276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>
        <w:rPr>
          <w:rFonts w:ascii="Amiri" w:hAnsi="Amiri" w:cs="Amiri"/>
          <w:b/>
          <w:bCs/>
          <w:noProof/>
          <w:color w:val="FF0000"/>
          <w:sz w:val="28"/>
          <w:szCs w:val="28"/>
          <w:u w:val="single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308DC65" wp14:editId="75FBE156">
                <wp:simplePos x="0" y="0"/>
                <wp:positionH relativeFrom="column">
                  <wp:posOffset>-214630</wp:posOffset>
                </wp:positionH>
                <wp:positionV relativeFrom="paragraph">
                  <wp:posOffset>82549</wp:posOffset>
                </wp:positionV>
                <wp:extent cx="6276975" cy="4010025"/>
                <wp:effectExtent l="0" t="0" r="28575" b="28575"/>
                <wp:wrapNone/>
                <wp:docPr id="185046793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4010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1F940" w14:textId="77777777" w:rsidR="00782970" w:rsidRDefault="00782970" w:rsidP="0078297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63CB0A" wp14:editId="7E7120B6">
                                  <wp:extent cx="5210175" cy="3893185"/>
                                  <wp:effectExtent l="0" t="0" r="9525" b="0"/>
                                  <wp:docPr id="577323867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7323867" name=""/>
                                          <pic:cNvPicPr/>
                                        </pic:nvPicPr>
                                        <pic:blipFill>
                                          <a:blip r:embed="rId52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10175" cy="38931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8DC65" id="Rectangle 4" o:spid="_x0000_s1055" style="position:absolute;left:0;text-align:left;margin-left:-16.9pt;margin-top:6.5pt;width:494.25pt;height:315.7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" fillcolor="white [3201]" strokecolor="white [3212]" strokeweight="2pt">
                <v:textbox>
                  <w:txbxContent>
                    <w:p w14:paraId="1D21F940" w14:textId="77777777" w:rsidR="00782970" w:rsidRDefault="00782970" w:rsidP="0078297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B63CB0A" wp14:editId="7E7120B6">
                            <wp:extent cx="5210175" cy="3893185"/>
                            <wp:effectExtent l="0" t="0" r="9525" b="0"/>
                            <wp:docPr id="577323867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7323867" name=""/>
                                    <pic:cNvPicPr/>
                                  </pic:nvPicPr>
                                  <pic:blipFill>
                                    <a:blip r:embed="rId5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10175" cy="38931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45FE8D8" w14:textId="1B65108E" w:rsidR="00782970" w:rsidRPr="00782970" w:rsidRDefault="00DE03CA" w:rsidP="00782970">
      <w:pPr>
        <w:bidi/>
        <w:spacing w:after="0" w:line="240" w:lineRule="auto"/>
        <w:ind w:left="-993" w:right="-851"/>
        <w:rPr>
          <w:rFonts w:cstheme="minorHAnsi"/>
          <w:color w:val="FF0000"/>
          <w:sz w:val="28"/>
          <w:szCs w:val="28"/>
          <w:lang w:bidi="ar-DZ"/>
        </w:rPr>
      </w:pPr>
      <w:r>
        <w:rPr>
          <w:rFonts w:cstheme="minorHAnsi"/>
          <w:noProof/>
          <w:color w:val="FF0000"/>
          <w:sz w:val="28"/>
          <w:szCs w:val="28"/>
          <w:lang w:bidi="ar-DZ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F38DD0C" wp14:editId="422E50E2">
                <wp:simplePos x="0" y="0"/>
                <wp:positionH relativeFrom="column">
                  <wp:posOffset>1442720</wp:posOffset>
                </wp:positionH>
                <wp:positionV relativeFrom="paragraph">
                  <wp:posOffset>4052570</wp:posOffset>
                </wp:positionV>
                <wp:extent cx="3105150" cy="3028950"/>
                <wp:effectExtent l="0" t="0" r="19050" b="19050"/>
                <wp:wrapNone/>
                <wp:docPr id="95605266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028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001E0" w14:textId="28C9BCA7" w:rsidR="00DE03CA" w:rsidRDefault="00DE03CA" w:rsidP="00DE03C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571D98" wp14:editId="4F1742A2">
                                  <wp:extent cx="2020570" cy="1941573"/>
                                  <wp:effectExtent l="0" t="0" r="0" b="1905"/>
                                  <wp:docPr id="44305470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6710413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0570" cy="19415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38DD0C" id="_x0000_s1056" style="position:absolute;left:0;text-align:left;margin-left:113.6pt;margin-top:319.1pt;width:244.5pt;height:238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" fillcolor="white [3201]" strokecolor="white [3212]" strokeweight="2pt">
                <v:textbox>
                  <w:txbxContent>
                    <w:p w14:paraId="702001E0" w14:textId="28C9BCA7" w:rsidR="00DE03CA" w:rsidRDefault="00DE03CA" w:rsidP="00DE03C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E571D98" wp14:editId="4F1742A2">
                            <wp:extent cx="2020570" cy="1941573"/>
                            <wp:effectExtent l="0" t="0" r="0" b="1905"/>
                            <wp:docPr id="44305470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6710413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0570" cy="19415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sectPr w:rsidR="00782970" w:rsidRPr="00782970" w:rsidSect="00782970">
      <w:headerReference w:type="default" r:id="rId529"/>
      <w:pgSz w:w="11906" w:h="16838"/>
      <w:pgMar w:top="0" w:right="1418" w:bottom="284" w:left="1418" w:header="27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54AFCB" w14:textId="77777777" w:rsidR="00AC237D" w:rsidRDefault="00AC237D" w:rsidP="00DA4F13">
      <w:pPr>
        <w:spacing w:after="0" w:line="240" w:lineRule="auto"/>
      </w:pPr>
      <w:r>
        <w:separator/>
      </w:r>
    </w:p>
  </w:endnote>
  <w:endnote w:type="continuationSeparator" w:id="0">
    <w:p w14:paraId="483C67F9" w14:textId="77777777" w:rsidR="00AC237D" w:rsidRDefault="00AC237D" w:rsidP="00DA4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59754874"/>
      <w:docPartObj>
        <w:docPartGallery w:val="Page Numbers (Bottom of Page)"/>
        <w:docPartUnique/>
      </w:docPartObj>
    </w:sdtPr>
    <w:sdtContent>
      <w:p w14:paraId="2CA5178B" w14:textId="2B593FEE" w:rsidR="00F72E6C" w:rsidRDefault="00F72E6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7DCF5A18" wp14:editId="21048260">
                  <wp:simplePos x="0" y="0"/>
                  <wp:positionH relativeFrom="column">
                    <wp:posOffset>-328930</wp:posOffset>
                  </wp:positionH>
                  <wp:positionV relativeFrom="paragraph">
                    <wp:posOffset>111125</wp:posOffset>
                  </wp:positionV>
                  <wp:extent cx="3209925" cy="371475"/>
                  <wp:effectExtent l="0" t="0" r="28575" b="28575"/>
                  <wp:wrapNone/>
                  <wp:docPr id="1003198080" name="Rectangle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209925" cy="3714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54399A" w14:textId="3FADF4BC" w:rsidR="00F72E6C" w:rsidRPr="00F72E6C" w:rsidRDefault="00F72E6C" w:rsidP="00F72E6C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</w:rPr>
                              </w:pPr>
                              <w:r w:rsidRPr="00F72E6C">
                                <w:rPr>
                                  <w:rFonts w:cstheme="minorHAnsi"/>
                                  <w:b/>
                                  <w:bCs/>
                                </w:rPr>
                                <w:t>https://www.facebook.com/mebarki.fatima32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7DCF5A18" id="_x0000_s1059" style="position:absolute;margin-left:-25.9pt;margin-top:8.75pt;width:252.75pt;height: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" fillcolor="white [3201]" strokecolor="white [3212]" strokeweight="2pt">
                  <v:textbox>
                    <w:txbxContent>
                      <w:p w14:paraId="3454399A" w14:textId="3FADF4BC" w:rsidR="00F72E6C" w:rsidRPr="00F72E6C" w:rsidRDefault="00F72E6C" w:rsidP="00F72E6C">
                        <w:pPr>
                          <w:jc w:val="center"/>
                          <w:rPr>
                            <w:rFonts w:cstheme="minorHAnsi"/>
                            <w:b/>
                            <w:bCs/>
                          </w:rPr>
                        </w:pPr>
                        <w:r w:rsidRPr="00F72E6C">
                          <w:rPr>
                            <w:rFonts w:cstheme="minorHAnsi"/>
                            <w:b/>
                            <w:bCs/>
                          </w:rPr>
                          <w:t>https://www.facebook.com/mebarki.fatima32</w:t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0" allowOverlap="1" wp14:anchorId="54444B87" wp14:editId="1AC67F17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10523855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32725845" name="Rectangle : carré corné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B124ABD" w14:textId="77777777" w:rsidR="00F72E6C" w:rsidRDefault="00F72E6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4444B87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7" o:spid="_x0000_s1060" type="#_x0000_t65" style="position:absolute;margin-left:0;margin-top:0;width:29pt;height:21.6pt;z-index:251662336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" o:allowincell="f" adj="14135" strokecolor="gray" strokeweight=".25pt">
                  <v:textbox>
                    <w:txbxContent>
                      <w:p w14:paraId="5B124ABD" w14:textId="77777777" w:rsidR="00F72E6C" w:rsidRDefault="00F72E6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5F4A00" w14:textId="77777777" w:rsidR="00AC237D" w:rsidRDefault="00AC237D" w:rsidP="00DA4F13">
      <w:pPr>
        <w:spacing w:after="0" w:line="240" w:lineRule="auto"/>
      </w:pPr>
      <w:r>
        <w:separator/>
      </w:r>
    </w:p>
  </w:footnote>
  <w:footnote w:type="continuationSeparator" w:id="0">
    <w:p w14:paraId="4FAC4259" w14:textId="77777777" w:rsidR="00AC237D" w:rsidRDefault="00AC237D" w:rsidP="00DA4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93FF0" w14:textId="78BA962E" w:rsidR="00DA4F13" w:rsidRPr="00DA4F13" w:rsidRDefault="00DA4F13" w:rsidP="00DA4F13">
    <w:pPr>
      <w:pStyle w:val="En-tte"/>
      <w:jc w:val="center"/>
      <w:rPr>
        <w:rFonts w:ascii="Amiri" w:hAnsi="Amiri" w:cs="Amiri"/>
        <w:b/>
        <w:bCs/>
        <w:sz w:val="28"/>
        <w:szCs w:val="28"/>
        <w:rtl/>
        <w:lang w:bidi="ar-DZ"/>
      </w:rPr>
    </w:pPr>
    <w:r>
      <w:rPr>
        <w:rFonts w:ascii="Amiri" w:hAnsi="Amiri" w:cs="Amiri"/>
        <w:b/>
        <w:bCs/>
        <w:noProof/>
        <w:sz w:val="28"/>
        <w:szCs w:val="28"/>
        <w:rtl/>
        <w:lang w:val="ar-DZ" w:bidi="ar-DZ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7C62ED" wp14:editId="16AEF688">
              <wp:simplePos x="0" y="0"/>
              <wp:positionH relativeFrom="column">
                <wp:posOffset>3757295</wp:posOffset>
              </wp:positionH>
              <wp:positionV relativeFrom="paragraph">
                <wp:posOffset>-148589</wp:posOffset>
              </wp:positionV>
              <wp:extent cx="2800350" cy="361950"/>
              <wp:effectExtent l="0" t="0" r="19050" b="19050"/>
              <wp:wrapNone/>
              <wp:docPr id="489372436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0350" cy="36195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860F8" w14:textId="4F0890FC" w:rsidR="00DA4F13" w:rsidRPr="00DA4F13" w:rsidRDefault="00DA4F13" w:rsidP="00DA4F13">
                          <w:pPr>
                            <w:bidi/>
                            <w:spacing w:after="0" w:line="240" w:lineRule="auto"/>
                            <w:rPr>
                              <w:rFonts w:ascii="Amiri" w:hAnsi="Amiri" w:cs="Amiri"/>
                              <w:b/>
                              <w:bCs/>
                              <w:rtl/>
                              <w:lang w:bidi="ar-DZ"/>
                            </w:rPr>
                          </w:pPr>
                          <w:r w:rsidRPr="00DA4F13">
                            <w:rPr>
                              <w:rFonts w:ascii="Amiri" w:hAnsi="Amiri" w:cs="Amiri" w:hint="cs"/>
                              <w:b/>
                              <w:bCs/>
                              <w:rtl/>
                              <w:lang w:bidi="ar-DZ"/>
                            </w:rPr>
                            <w:t>الأستاذة:</w:t>
                          </w:r>
                          <w:r w:rsidRPr="00DA4F13">
                            <w:rPr>
                              <w:rFonts w:ascii="Amiri" w:hAnsi="Amiri" w:cs="Amiri"/>
                              <w:b/>
                              <w:bCs/>
                              <w:rtl/>
                              <w:lang w:bidi="ar-DZ"/>
                            </w:rPr>
                            <w:t xml:space="preserve"> مباركي فاطمة ثانوية الشلالة-البيض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7C62ED" id="Rectangle 5" o:spid="_x0000_s1057" style="position:absolute;left:0;text-align:left;margin-left:295.85pt;margin-top:-11.7pt;width:220.5pt;height:2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" fillcolor="white [3201]" strokecolor="white [3212]" strokeweight="2pt">
              <v:textbox>
                <w:txbxContent>
                  <w:p w14:paraId="159860F8" w14:textId="4F0890FC" w:rsidR="00DA4F13" w:rsidRPr="00DA4F13" w:rsidRDefault="00DA4F13" w:rsidP="00DA4F13">
                    <w:pPr>
                      <w:bidi/>
                      <w:spacing w:after="0" w:line="240" w:lineRule="auto"/>
                      <w:rPr>
                        <w:rFonts w:ascii="Amiri" w:hAnsi="Amiri" w:cs="Amiri"/>
                        <w:b/>
                        <w:bCs/>
                        <w:rtl/>
                        <w:lang w:bidi="ar-DZ"/>
                      </w:rPr>
                    </w:pPr>
                    <w:r w:rsidRPr="00DA4F13">
                      <w:rPr>
                        <w:rFonts w:ascii="Amiri" w:hAnsi="Amiri" w:cs="Amiri" w:hint="cs"/>
                        <w:b/>
                        <w:bCs/>
                        <w:rtl/>
                        <w:lang w:bidi="ar-DZ"/>
                      </w:rPr>
                      <w:t>الأستاذة:</w:t>
                    </w:r>
                    <w:r w:rsidRPr="00DA4F13">
                      <w:rPr>
                        <w:rFonts w:ascii="Amiri" w:hAnsi="Amiri" w:cs="Amiri"/>
                        <w:b/>
                        <w:bCs/>
                        <w:rtl/>
                        <w:lang w:bidi="ar-DZ"/>
                      </w:rPr>
                      <w:t xml:space="preserve"> مباركي فاطمة ثانوية الشلالة-البيض</w:t>
                    </w:r>
                  </w:p>
                </w:txbxContent>
              </v:textbox>
            </v:rect>
          </w:pict>
        </mc:Fallback>
      </mc:AlternateContent>
    </w:r>
    <w:r>
      <w:rPr>
        <w:rFonts w:ascii="Amiri" w:hAnsi="Amiri" w:cs="Amiri"/>
        <w:b/>
        <w:bCs/>
        <w:noProof/>
        <w:sz w:val="28"/>
        <w:szCs w:val="28"/>
        <w:rtl/>
        <w:lang w:val="ar-DZ" w:bidi="ar-D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18D564" wp14:editId="2EE9B75B">
              <wp:simplePos x="0" y="0"/>
              <wp:positionH relativeFrom="column">
                <wp:posOffset>-814705</wp:posOffset>
              </wp:positionH>
              <wp:positionV relativeFrom="paragraph">
                <wp:posOffset>-62865</wp:posOffset>
              </wp:positionV>
              <wp:extent cx="2428875" cy="295275"/>
              <wp:effectExtent l="0" t="0" r="28575" b="28575"/>
              <wp:wrapNone/>
              <wp:docPr id="1940239110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28875" cy="29527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1B3E76" w14:textId="5AB0718F" w:rsidR="00DA4F13" w:rsidRPr="00DA4F13" w:rsidRDefault="00DA4F13" w:rsidP="00DA4F13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t xml:space="preserve"> </w:t>
                          </w:r>
                          <w:r w:rsidRPr="00DA4F13">
                            <w:rPr>
                              <w:b/>
                              <w:bCs/>
                            </w:rPr>
                            <w:t>mebarki.math3</w:t>
                          </w:r>
                          <w:r w:rsidR="00F0594E">
                            <w:rPr>
                              <w:b/>
                              <w:bCs/>
                            </w:rPr>
                            <w:t>2</w:t>
                          </w:r>
                          <w:r w:rsidRPr="00DA4F13">
                            <w:rPr>
                              <w:b/>
                              <w:bCs/>
                            </w:rPr>
                            <w:t>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618D564" id="_x0000_s1058" style="position:absolute;left:0;text-align:left;margin-left:-64.15pt;margin-top:-4.95pt;width:191.2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" fillcolor="white [3201]" strokecolor="white [3212]" strokeweight="2pt">
              <v:textbox>
                <w:txbxContent>
                  <w:p w14:paraId="661B3E76" w14:textId="5AB0718F" w:rsidR="00DA4F13" w:rsidRPr="00DA4F13" w:rsidRDefault="00DA4F13" w:rsidP="00DA4F13">
                    <w:pPr>
                      <w:rPr>
                        <w:b/>
                        <w:bCs/>
                      </w:rPr>
                    </w:pPr>
                    <w:r>
                      <w:t xml:space="preserve"> </w:t>
                    </w:r>
                    <w:r w:rsidRPr="00DA4F13">
                      <w:rPr>
                        <w:b/>
                        <w:bCs/>
                      </w:rPr>
                      <w:t>mebarki.math3</w:t>
                    </w:r>
                    <w:r w:rsidR="00F0594E">
                      <w:rPr>
                        <w:b/>
                        <w:bCs/>
                      </w:rPr>
                      <w:t>2</w:t>
                    </w:r>
                    <w:r w:rsidRPr="00DA4F13">
                      <w:rPr>
                        <w:b/>
                        <w:bCs/>
                      </w:rPr>
                      <w:t>@gmail.com</w:t>
                    </w:r>
                  </w:p>
                </w:txbxContent>
              </v:textbox>
            </v:rect>
          </w:pict>
        </mc:Fallback>
      </mc:AlternateContent>
    </w:r>
    <w:r w:rsidR="00F0594E">
      <w:rPr>
        <w:rFonts w:ascii="Amiri" w:hAnsi="Amiri" w:cs="Amiri"/>
        <w:b/>
        <w:bCs/>
        <w:sz w:val="28"/>
        <w:szCs w:val="28"/>
        <w:lang w:bidi="ar-DZ"/>
      </w:rPr>
      <w:t>2024/2025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E7BB83" w14:textId="09332249" w:rsidR="00782970" w:rsidRPr="00DA4F13" w:rsidRDefault="00782970" w:rsidP="00782970">
    <w:pPr>
      <w:pStyle w:val="En-tte"/>
      <w:rPr>
        <w:rFonts w:ascii="Amiri" w:hAnsi="Amiri" w:cs="Amiri"/>
        <w:b/>
        <w:bCs/>
        <w:sz w:val="28"/>
        <w:szCs w:val="28"/>
        <w:rtl/>
        <w:lang w:bidi="ar-DZ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66E41"/>
    <w:multiLevelType w:val="hybridMultilevel"/>
    <w:tmpl w:val="AD4E3AC8"/>
    <w:lvl w:ilvl="0" w:tplc="09D8F26C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b/>
        <w:sz w:val="28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AE3665"/>
    <w:multiLevelType w:val="hybridMultilevel"/>
    <w:tmpl w:val="6C36F286"/>
    <w:lvl w:ilvl="0" w:tplc="5E8EF2D4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91" w:hanging="360"/>
      </w:pPr>
    </w:lvl>
    <w:lvl w:ilvl="2" w:tplc="040C001B" w:tentative="1">
      <w:start w:val="1"/>
      <w:numFmt w:val="lowerRoman"/>
      <w:lvlText w:val="%3."/>
      <w:lvlJc w:val="right"/>
      <w:pPr>
        <w:ind w:left="1911" w:hanging="180"/>
      </w:pPr>
    </w:lvl>
    <w:lvl w:ilvl="3" w:tplc="040C000F" w:tentative="1">
      <w:start w:val="1"/>
      <w:numFmt w:val="decimal"/>
      <w:lvlText w:val="%4."/>
      <w:lvlJc w:val="left"/>
      <w:pPr>
        <w:ind w:left="2631" w:hanging="360"/>
      </w:pPr>
    </w:lvl>
    <w:lvl w:ilvl="4" w:tplc="040C0019" w:tentative="1">
      <w:start w:val="1"/>
      <w:numFmt w:val="lowerLetter"/>
      <w:lvlText w:val="%5."/>
      <w:lvlJc w:val="left"/>
      <w:pPr>
        <w:ind w:left="3351" w:hanging="360"/>
      </w:pPr>
    </w:lvl>
    <w:lvl w:ilvl="5" w:tplc="040C001B" w:tentative="1">
      <w:start w:val="1"/>
      <w:numFmt w:val="lowerRoman"/>
      <w:lvlText w:val="%6."/>
      <w:lvlJc w:val="right"/>
      <w:pPr>
        <w:ind w:left="4071" w:hanging="180"/>
      </w:pPr>
    </w:lvl>
    <w:lvl w:ilvl="6" w:tplc="040C000F" w:tentative="1">
      <w:start w:val="1"/>
      <w:numFmt w:val="decimal"/>
      <w:lvlText w:val="%7."/>
      <w:lvlJc w:val="left"/>
      <w:pPr>
        <w:ind w:left="4791" w:hanging="360"/>
      </w:pPr>
    </w:lvl>
    <w:lvl w:ilvl="7" w:tplc="040C0019" w:tentative="1">
      <w:start w:val="1"/>
      <w:numFmt w:val="lowerLetter"/>
      <w:lvlText w:val="%8."/>
      <w:lvlJc w:val="left"/>
      <w:pPr>
        <w:ind w:left="5511" w:hanging="360"/>
      </w:pPr>
    </w:lvl>
    <w:lvl w:ilvl="8" w:tplc="040C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2" w15:restartNumberingAfterBreak="0">
    <w:nsid w:val="05F06790"/>
    <w:multiLevelType w:val="hybridMultilevel"/>
    <w:tmpl w:val="587E71B2"/>
    <w:lvl w:ilvl="0" w:tplc="9452864A">
      <w:start w:val="1"/>
      <w:numFmt w:val="arabicAlpha"/>
      <w:lvlText w:val="%1-"/>
      <w:lvlJc w:val="left"/>
      <w:pPr>
        <w:ind w:left="1575" w:hanging="360"/>
      </w:pPr>
      <w:rPr>
        <w:rFonts w:cs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2295" w:hanging="360"/>
      </w:pPr>
    </w:lvl>
    <w:lvl w:ilvl="2" w:tplc="040C001B" w:tentative="1">
      <w:start w:val="1"/>
      <w:numFmt w:val="lowerRoman"/>
      <w:lvlText w:val="%3."/>
      <w:lvlJc w:val="right"/>
      <w:pPr>
        <w:ind w:left="3015" w:hanging="180"/>
      </w:pPr>
    </w:lvl>
    <w:lvl w:ilvl="3" w:tplc="040C000F" w:tentative="1">
      <w:start w:val="1"/>
      <w:numFmt w:val="decimal"/>
      <w:lvlText w:val="%4."/>
      <w:lvlJc w:val="left"/>
      <w:pPr>
        <w:ind w:left="3735" w:hanging="360"/>
      </w:pPr>
    </w:lvl>
    <w:lvl w:ilvl="4" w:tplc="040C0019" w:tentative="1">
      <w:start w:val="1"/>
      <w:numFmt w:val="lowerLetter"/>
      <w:lvlText w:val="%5."/>
      <w:lvlJc w:val="left"/>
      <w:pPr>
        <w:ind w:left="4455" w:hanging="360"/>
      </w:pPr>
    </w:lvl>
    <w:lvl w:ilvl="5" w:tplc="040C001B" w:tentative="1">
      <w:start w:val="1"/>
      <w:numFmt w:val="lowerRoman"/>
      <w:lvlText w:val="%6."/>
      <w:lvlJc w:val="right"/>
      <w:pPr>
        <w:ind w:left="5175" w:hanging="180"/>
      </w:pPr>
    </w:lvl>
    <w:lvl w:ilvl="6" w:tplc="040C000F" w:tentative="1">
      <w:start w:val="1"/>
      <w:numFmt w:val="decimal"/>
      <w:lvlText w:val="%7."/>
      <w:lvlJc w:val="left"/>
      <w:pPr>
        <w:ind w:left="5895" w:hanging="360"/>
      </w:pPr>
    </w:lvl>
    <w:lvl w:ilvl="7" w:tplc="040C0019" w:tentative="1">
      <w:start w:val="1"/>
      <w:numFmt w:val="lowerLetter"/>
      <w:lvlText w:val="%8."/>
      <w:lvlJc w:val="left"/>
      <w:pPr>
        <w:ind w:left="6615" w:hanging="360"/>
      </w:pPr>
    </w:lvl>
    <w:lvl w:ilvl="8" w:tplc="040C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3" w15:restartNumberingAfterBreak="0">
    <w:nsid w:val="091D4AFC"/>
    <w:multiLevelType w:val="hybridMultilevel"/>
    <w:tmpl w:val="BCA2093A"/>
    <w:lvl w:ilvl="0" w:tplc="5B2C0626">
      <w:start w:val="1"/>
      <w:numFmt w:val="decimal"/>
      <w:lvlText w:val="%1)"/>
      <w:lvlJc w:val="left"/>
      <w:pPr>
        <w:tabs>
          <w:tab w:val="num" w:pos="2190"/>
        </w:tabs>
        <w:ind w:left="2190" w:hanging="360"/>
      </w:pPr>
      <w:rPr>
        <w:color w:val="FF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D0215E"/>
    <w:multiLevelType w:val="hybridMultilevel"/>
    <w:tmpl w:val="D1B0E3A2"/>
    <w:lvl w:ilvl="0" w:tplc="400A32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9426E"/>
    <w:multiLevelType w:val="hybridMultilevel"/>
    <w:tmpl w:val="FE189622"/>
    <w:lvl w:ilvl="0" w:tplc="F1F62C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bidi="ar-DZ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lang w:bidi="ar-DZ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6C32A5"/>
    <w:multiLevelType w:val="hybridMultilevel"/>
    <w:tmpl w:val="499EC804"/>
    <w:lvl w:ilvl="0" w:tplc="CA92E23A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93DFE"/>
    <w:multiLevelType w:val="hybridMultilevel"/>
    <w:tmpl w:val="6368019C"/>
    <w:lvl w:ilvl="0" w:tplc="94C010FE">
      <w:start w:val="1"/>
      <w:numFmt w:val="arabicAlpha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1AD04A5A"/>
    <w:multiLevelType w:val="hybridMultilevel"/>
    <w:tmpl w:val="68FC240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661722"/>
    <w:multiLevelType w:val="hybridMultilevel"/>
    <w:tmpl w:val="91C6FD86"/>
    <w:lvl w:ilvl="0" w:tplc="0DE437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i/>
        <w:color w:val="auto"/>
        <w:sz w:val="22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900CE"/>
    <w:multiLevelType w:val="hybridMultilevel"/>
    <w:tmpl w:val="A07C6256"/>
    <w:lvl w:ilvl="0" w:tplc="D51AF4E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FF00FF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A873FE7"/>
    <w:multiLevelType w:val="hybridMultilevel"/>
    <w:tmpl w:val="5640615A"/>
    <w:lvl w:ilvl="0" w:tplc="E92AAD42">
      <w:start w:val="1"/>
      <w:numFmt w:val="arabicAlpha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2D665DBB"/>
    <w:multiLevelType w:val="hybridMultilevel"/>
    <w:tmpl w:val="B7748D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74434B"/>
    <w:multiLevelType w:val="hybridMultilevel"/>
    <w:tmpl w:val="A40CD968"/>
    <w:lvl w:ilvl="0" w:tplc="6A8E2426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0E21CDD"/>
    <w:multiLevelType w:val="hybridMultilevel"/>
    <w:tmpl w:val="F9CEEEA4"/>
    <w:lvl w:ilvl="0" w:tplc="4DEA9022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2807A0"/>
    <w:multiLevelType w:val="hybridMultilevel"/>
    <w:tmpl w:val="AA7E59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022336"/>
    <w:multiLevelType w:val="hybridMultilevel"/>
    <w:tmpl w:val="F76A32EE"/>
    <w:lvl w:ilvl="0" w:tplc="96B077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3E1EBD"/>
    <w:multiLevelType w:val="hybridMultilevel"/>
    <w:tmpl w:val="C1849DAC"/>
    <w:lvl w:ilvl="0" w:tplc="879A852E">
      <w:start w:val="1"/>
      <w:numFmt w:val="decimal"/>
      <w:lvlText w:val="%1."/>
      <w:lvlJc w:val="left"/>
      <w:pPr>
        <w:ind w:left="-35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69" w:hanging="360"/>
      </w:pPr>
    </w:lvl>
    <w:lvl w:ilvl="2" w:tplc="040C001B" w:tentative="1">
      <w:start w:val="1"/>
      <w:numFmt w:val="lowerRoman"/>
      <w:lvlText w:val="%3."/>
      <w:lvlJc w:val="right"/>
      <w:pPr>
        <w:ind w:left="1089" w:hanging="180"/>
      </w:pPr>
    </w:lvl>
    <w:lvl w:ilvl="3" w:tplc="040C000F" w:tentative="1">
      <w:start w:val="1"/>
      <w:numFmt w:val="decimal"/>
      <w:lvlText w:val="%4."/>
      <w:lvlJc w:val="left"/>
      <w:pPr>
        <w:ind w:left="1809" w:hanging="360"/>
      </w:pPr>
    </w:lvl>
    <w:lvl w:ilvl="4" w:tplc="040C0019" w:tentative="1">
      <w:start w:val="1"/>
      <w:numFmt w:val="lowerLetter"/>
      <w:lvlText w:val="%5."/>
      <w:lvlJc w:val="left"/>
      <w:pPr>
        <w:ind w:left="2529" w:hanging="360"/>
      </w:pPr>
    </w:lvl>
    <w:lvl w:ilvl="5" w:tplc="040C001B" w:tentative="1">
      <w:start w:val="1"/>
      <w:numFmt w:val="lowerRoman"/>
      <w:lvlText w:val="%6."/>
      <w:lvlJc w:val="right"/>
      <w:pPr>
        <w:ind w:left="3249" w:hanging="180"/>
      </w:pPr>
    </w:lvl>
    <w:lvl w:ilvl="6" w:tplc="040C000F" w:tentative="1">
      <w:start w:val="1"/>
      <w:numFmt w:val="decimal"/>
      <w:lvlText w:val="%7."/>
      <w:lvlJc w:val="left"/>
      <w:pPr>
        <w:ind w:left="3969" w:hanging="360"/>
      </w:pPr>
    </w:lvl>
    <w:lvl w:ilvl="7" w:tplc="040C0019" w:tentative="1">
      <w:start w:val="1"/>
      <w:numFmt w:val="lowerLetter"/>
      <w:lvlText w:val="%8."/>
      <w:lvlJc w:val="left"/>
      <w:pPr>
        <w:ind w:left="4689" w:hanging="360"/>
      </w:pPr>
    </w:lvl>
    <w:lvl w:ilvl="8" w:tplc="040C001B" w:tentative="1">
      <w:start w:val="1"/>
      <w:numFmt w:val="lowerRoman"/>
      <w:lvlText w:val="%9."/>
      <w:lvlJc w:val="right"/>
      <w:pPr>
        <w:ind w:left="5409" w:hanging="180"/>
      </w:pPr>
    </w:lvl>
  </w:abstractNum>
  <w:abstractNum w:abstractNumId="18" w15:restartNumberingAfterBreak="0">
    <w:nsid w:val="3FBF53B0"/>
    <w:multiLevelType w:val="hybridMultilevel"/>
    <w:tmpl w:val="550E76D4"/>
    <w:lvl w:ilvl="0" w:tplc="672EC5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A71402"/>
    <w:multiLevelType w:val="hybridMultilevel"/>
    <w:tmpl w:val="53183666"/>
    <w:lvl w:ilvl="0" w:tplc="AD3A09EE">
      <w:start w:val="1"/>
      <w:numFmt w:val="decimal"/>
      <w:lvlText w:val="%1."/>
      <w:lvlJc w:val="left"/>
      <w:pPr>
        <w:ind w:left="-35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69" w:hanging="360"/>
      </w:pPr>
    </w:lvl>
    <w:lvl w:ilvl="2" w:tplc="040C001B" w:tentative="1">
      <w:start w:val="1"/>
      <w:numFmt w:val="lowerRoman"/>
      <w:lvlText w:val="%3."/>
      <w:lvlJc w:val="right"/>
      <w:pPr>
        <w:ind w:left="1089" w:hanging="180"/>
      </w:pPr>
    </w:lvl>
    <w:lvl w:ilvl="3" w:tplc="040C000F" w:tentative="1">
      <w:start w:val="1"/>
      <w:numFmt w:val="decimal"/>
      <w:lvlText w:val="%4."/>
      <w:lvlJc w:val="left"/>
      <w:pPr>
        <w:ind w:left="1809" w:hanging="360"/>
      </w:pPr>
    </w:lvl>
    <w:lvl w:ilvl="4" w:tplc="040C0019" w:tentative="1">
      <w:start w:val="1"/>
      <w:numFmt w:val="lowerLetter"/>
      <w:lvlText w:val="%5."/>
      <w:lvlJc w:val="left"/>
      <w:pPr>
        <w:ind w:left="2529" w:hanging="360"/>
      </w:pPr>
    </w:lvl>
    <w:lvl w:ilvl="5" w:tplc="040C001B" w:tentative="1">
      <w:start w:val="1"/>
      <w:numFmt w:val="lowerRoman"/>
      <w:lvlText w:val="%6."/>
      <w:lvlJc w:val="right"/>
      <w:pPr>
        <w:ind w:left="3249" w:hanging="180"/>
      </w:pPr>
    </w:lvl>
    <w:lvl w:ilvl="6" w:tplc="040C000F" w:tentative="1">
      <w:start w:val="1"/>
      <w:numFmt w:val="decimal"/>
      <w:lvlText w:val="%7."/>
      <w:lvlJc w:val="left"/>
      <w:pPr>
        <w:ind w:left="3969" w:hanging="360"/>
      </w:pPr>
    </w:lvl>
    <w:lvl w:ilvl="7" w:tplc="040C0019" w:tentative="1">
      <w:start w:val="1"/>
      <w:numFmt w:val="lowerLetter"/>
      <w:lvlText w:val="%8."/>
      <w:lvlJc w:val="left"/>
      <w:pPr>
        <w:ind w:left="4689" w:hanging="360"/>
      </w:pPr>
    </w:lvl>
    <w:lvl w:ilvl="8" w:tplc="040C001B" w:tentative="1">
      <w:start w:val="1"/>
      <w:numFmt w:val="lowerRoman"/>
      <w:lvlText w:val="%9."/>
      <w:lvlJc w:val="right"/>
      <w:pPr>
        <w:ind w:left="5409" w:hanging="180"/>
      </w:pPr>
    </w:lvl>
  </w:abstractNum>
  <w:abstractNum w:abstractNumId="20" w15:restartNumberingAfterBreak="0">
    <w:nsid w:val="411E53AB"/>
    <w:multiLevelType w:val="hybridMultilevel"/>
    <w:tmpl w:val="8D740FBE"/>
    <w:lvl w:ilvl="0" w:tplc="C1F2EA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2C1559"/>
    <w:multiLevelType w:val="hybridMultilevel"/>
    <w:tmpl w:val="1D5CD2EA"/>
    <w:lvl w:ilvl="0" w:tplc="63FC4FBA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946665"/>
    <w:multiLevelType w:val="hybridMultilevel"/>
    <w:tmpl w:val="1054CA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54092F"/>
    <w:multiLevelType w:val="hybridMultilevel"/>
    <w:tmpl w:val="4C687F56"/>
    <w:lvl w:ilvl="0" w:tplc="EBA6D88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F81E77"/>
    <w:multiLevelType w:val="hybridMultilevel"/>
    <w:tmpl w:val="6246B2EC"/>
    <w:lvl w:ilvl="0" w:tplc="AF5494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E75E45"/>
    <w:multiLevelType w:val="hybridMultilevel"/>
    <w:tmpl w:val="4EEAFA60"/>
    <w:lvl w:ilvl="0" w:tplc="CB46F53A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6" w15:restartNumberingAfterBreak="0">
    <w:nsid w:val="4FDE3610"/>
    <w:multiLevelType w:val="hybridMultilevel"/>
    <w:tmpl w:val="6E482A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2740CE"/>
    <w:multiLevelType w:val="hybridMultilevel"/>
    <w:tmpl w:val="F856ACD4"/>
    <w:lvl w:ilvl="0" w:tplc="1BBC6A4A">
      <w:start w:val="1"/>
      <w:numFmt w:val="decimal"/>
      <w:lvlText w:val="%1."/>
      <w:lvlJc w:val="left"/>
      <w:pPr>
        <w:ind w:left="534" w:hanging="360"/>
      </w:pPr>
      <w:rPr>
        <w:rFonts w:cstheme="minorHAnsi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254" w:hanging="360"/>
      </w:pPr>
    </w:lvl>
    <w:lvl w:ilvl="2" w:tplc="040C001B" w:tentative="1">
      <w:start w:val="1"/>
      <w:numFmt w:val="lowerRoman"/>
      <w:lvlText w:val="%3."/>
      <w:lvlJc w:val="right"/>
      <w:pPr>
        <w:ind w:left="1974" w:hanging="180"/>
      </w:pPr>
    </w:lvl>
    <w:lvl w:ilvl="3" w:tplc="040C000F" w:tentative="1">
      <w:start w:val="1"/>
      <w:numFmt w:val="decimal"/>
      <w:lvlText w:val="%4."/>
      <w:lvlJc w:val="left"/>
      <w:pPr>
        <w:ind w:left="2694" w:hanging="360"/>
      </w:pPr>
    </w:lvl>
    <w:lvl w:ilvl="4" w:tplc="040C0019" w:tentative="1">
      <w:start w:val="1"/>
      <w:numFmt w:val="lowerLetter"/>
      <w:lvlText w:val="%5."/>
      <w:lvlJc w:val="left"/>
      <w:pPr>
        <w:ind w:left="3414" w:hanging="360"/>
      </w:pPr>
    </w:lvl>
    <w:lvl w:ilvl="5" w:tplc="040C001B" w:tentative="1">
      <w:start w:val="1"/>
      <w:numFmt w:val="lowerRoman"/>
      <w:lvlText w:val="%6."/>
      <w:lvlJc w:val="right"/>
      <w:pPr>
        <w:ind w:left="4134" w:hanging="180"/>
      </w:pPr>
    </w:lvl>
    <w:lvl w:ilvl="6" w:tplc="040C000F" w:tentative="1">
      <w:start w:val="1"/>
      <w:numFmt w:val="decimal"/>
      <w:lvlText w:val="%7."/>
      <w:lvlJc w:val="left"/>
      <w:pPr>
        <w:ind w:left="4854" w:hanging="360"/>
      </w:pPr>
    </w:lvl>
    <w:lvl w:ilvl="7" w:tplc="040C0019" w:tentative="1">
      <w:start w:val="1"/>
      <w:numFmt w:val="lowerLetter"/>
      <w:lvlText w:val="%8."/>
      <w:lvlJc w:val="left"/>
      <w:pPr>
        <w:ind w:left="5574" w:hanging="360"/>
      </w:pPr>
    </w:lvl>
    <w:lvl w:ilvl="8" w:tplc="040C001B" w:tentative="1">
      <w:start w:val="1"/>
      <w:numFmt w:val="lowerRoman"/>
      <w:lvlText w:val="%9."/>
      <w:lvlJc w:val="right"/>
      <w:pPr>
        <w:ind w:left="6294" w:hanging="180"/>
      </w:pPr>
    </w:lvl>
  </w:abstractNum>
  <w:abstractNum w:abstractNumId="28" w15:restartNumberingAfterBreak="0">
    <w:nsid w:val="5C486FAE"/>
    <w:multiLevelType w:val="hybridMultilevel"/>
    <w:tmpl w:val="1182F8AA"/>
    <w:lvl w:ilvl="0" w:tplc="19F419F2">
      <w:start w:val="1"/>
      <w:numFmt w:val="arabicAlpha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4A4792"/>
    <w:multiLevelType w:val="hybridMultilevel"/>
    <w:tmpl w:val="497804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CE7A06"/>
    <w:multiLevelType w:val="hybridMultilevel"/>
    <w:tmpl w:val="A17C81AA"/>
    <w:lvl w:ilvl="0" w:tplc="47C4BC70">
      <w:start w:val="1"/>
      <w:numFmt w:val="decimal"/>
      <w:lvlText w:val="%1."/>
      <w:lvlJc w:val="left"/>
      <w:pPr>
        <w:ind w:left="84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67" w:hanging="360"/>
      </w:pPr>
    </w:lvl>
    <w:lvl w:ilvl="2" w:tplc="2000001B" w:tentative="1">
      <w:start w:val="1"/>
      <w:numFmt w:val="lowerRoman"/>
      <w:lvlText w:val="%3."/>
      <w:lvlJc w:val="right"/>
      <w:pPr>
        <w:ind w:left="2287" w:hanging="180"/>
      </w:pPr>
    </w:lvl>
    <w:lvl w:ilvl="3" w:tplc="2000000F" w:tentative="1">
      <w:start w:val="1"/>
      <w:numFmt w:val="decimal"/>
      <w:lvlText w:val="%4."/>
      <w:lvlJc w:val="left"/>
      <w:pPr>
        <w:ind w:left="3007" w:hanging="360"/>
      </w:pPr>
    </w:lvl>
    <w:lvl w:ilvl="4" w:tplc="20000019" w:tentative="1">
      <w:start w:val="1"/>
      <w:numFmt w:val="lowerLetter"/>
      <w:lvlText w:val="%5."/>
      <w:lvlJc w:val="left"/>
      <w:pPr>
        <w:ind w:left="3727" w:hanging="360"/>
      </w:pPr>
    </w:lvl>
    <w:lvl w:ilvl="5" w:tplc="2000001B" w:tentative="1">
      <w:start w:val="1"/>
      <w:numFmt w:val="lowerRoman"/>
      <w:lvlText w:val="%6."/>
      <w:lvlJc w:val="right"/>
      <w:pPr>
        <w:ind w:left="4447" w:hanging="180"/>
      </w:pPr>
    </w:lvl>
    <w:lvl w:ilvl="6" w:tplc="2000000F" w:tentative="1">
      <w:start w:val="1"/>
      <w:numFmt w:val="decimal"/>
      <w:lvlText w:val="%7."/>
      <w:lvlJc w:val="left"/>
      <w:pPr>
        <w:ind w:left="5167" w:hanging="360"/>
      </w:pPr>
    </w:lvl>
    <w:lvl w:ilvl="7" w:tplc="20000019" w:tentative="1">
      <w:start w:val="1"/>
      <w:numFmt w:val="lowerLetter"/>
      <w:lvlText w:val="%8."/>
      <w:lvlJc w:val="left"/>
      <w:pPr>
        <w:ind w:left="5887" w:hanging="360"/>
      </w:pPr>
    </w:lvl>
    <w:lvl w:ilvl="8" w:tplc="2000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31" w15:restartNumberingAfterBreak="0">
    <w:nsid w:val="68F07B64"/>
    <w:multiLevelType w:val="hybridMultilevel"/>
    <w:tmpl w:val="949CCB1C"/>
    <w:lvl w:ilvl="0" w:tplc="65F022A6">
      <w:start w:val="1"/>
      <w:numFmt w:val="decimal"/>
      <w:lvlText w:val="%1."/>
      <w:lvlJc w:val="left"/>
      <w:pPr>
        <w:ind w:left="720" w:hanging="360"/>
      </w:pPr>
      <w:rPr>
        <w:rFonts w:cs="Simplified Arabic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9F66B6"/>
    <w:multiLevelType w:val="hybridMultilevel"/>
    <w:tmpl w:val="B26C902E"/>
    <w:lvl w:ilvl="0" w:tplc="F1FAA648">
      <w:numFmt w:val="bullet"/>
      <w:lvlText w:val="-"/>
      <w:lvlJc w:val="left"/>
      <w:pPr>
        <w:ind w:left="780" w:hanging="360"/>
      </w:pPr>
      <w:rPr>
        <w:rFonts w:ascii="Simplified Arabic" w:eastAsiaTheme="minorHAnsi" w:hAnsi="Simplified Arabic" w:cs="Simplified Arabic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 w15:restartNumberingAfterBreak="0">
    <w:nsid w:val="6F764DA2"/>
    <w:multiLevelType w:val="hybridMultilevel"/>
    <w:tmpl w:val="A8985DE8"/>
    <w:lvl w:ilvl="0" w:tplc="5748C0A2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3A43D8F"/>
    <w:multiLevelType w:val="hybridMultilevel"/>
    <w:tmpl w:val="D930A9AE"/>
    <w:lvl w:ilvl="0" w:tplc="04090005">
      <w:start w:val="1"/>
      <w:numFmt w:val="bullet"/>
      <w:lvlText w:val=""/>
      <w:lvlJc w:val="left"/>
      <w:pPr>
        <w:tabs>
          <w:tab w:val="num" w:pos="813"/>
        </w:tabs>
        <w:ind w:left="813" w:hanging="360"/>
      </w:pPr>
      <w:rPr>
        <w:rFonts w:ascii="Wingdings" w:hAnsi="Wingdings" w:hint="default"/>
      </w:rPr>
    </w:lvl>
    <w:lvl w:ilvl="1" w:tplc="F848A1BC">
      <w:start w:val="1"/>
      <w:numFmt w:val="bullet"/>
      <w:lvlText w:val=""/>
      <w:lvlJc w:val="left"/>
      <w:pPr>
        <w:tabs>
          <w:tab w:val="num" w:pos="1343"/>
        </w:tabs>
        <w:ind w:left="1343" w:hanging="17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3"/>
        </w:tabs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3"/>
        </w:tabs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3"/>
        </w:tabs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3"/>
        </w:tabs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3"/>
        </w:tabs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3"/>
        </w:tabs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3"/>
        </w:tabs>
        <w:ind w:left="6573" w:hanging="360"/>
      </w:pPr>
      <w:rPr>
        <w:rFonts w:ascii="Wingdings" w:hAnsi="Wingdings" w:hint="default"/>
      </w:rPr>
    </w:lvl>
  </w:abstractNum>
  <w:abstractNum w:abstractNumId="35" w15:restartNumberingAfterBreak="0">
    <w:nsid w:val="75BD1C14"/>
    <w:multiLevelType w:val="hybridMultilevel"/>
    <w:tmpl w:val="EF460B66"/>
    <w:lvl w:ilvl="0" w:tplc="E574506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661813"/>
    <w:multiLevelType w:val="hybridMultilevel"/>
    <w:tmpl w:val="861C7BC2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2" w:tplc="F848A1BC">
      <w:start w:val="1"/>
      <w:numFmt w:val="bullet"/>
      <w:lvlText w:val=""/>
      <w:lvlJc w:val="left"/>
      <w:pPr>
        <w:tabs>
          <w:tab w:val="num" w:pos="2060"/>
        </w:tabs>
        <w:ind w:left="2060" w:hanging="17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num w:numId="1" w16cid:durableId="237180145">
    <w:abstractNumId w:val="7"/>
  </w:num>
  <w:num w:numId="2" w16cid:durableId="584461586">
    <w:abstractNumId w:val="24"/>
  </w:num>
  <w:num w:numId="3" w16cid:durableId="1002857701">
    <w:abstractNumId w:val="26"/>
  </w:num>
  <w:num w:numId="4" w16cid:durableId="1283268148">
    <w:abstractNumId w:val="2"/>
  </w:num>
  <w:num w:numId="5" w16cid:durableId="733623680">
    <w:abstractNumId w:val="34"/>
  </w:num>
  <w:num w:numId="6" w16cid:durableId="595670283">
    <w:abstractNumId w:val="5"/>
  </w:num>
  <w:num w:numId="7" w16cid:durableId="1097561516">
    <w:abstractNumId w:val="9"/>
  </w:num>
  <w:num w:numId="8" w16cid:durableId="2084717201">
    <w:abstractNumId w:val="1"/>
  </w:num>
  <w:num w:numId="9" w16cid:durableId="1965457287">
    <w:abstractNumId w:val="6"/>
  </w:num>
  <w:num w:numId="10" w16cid:durableId="176357642">
    <w:abstractNumId w:val="12"/>
  </w:num>
  <w:num w:numId="11" w16cid:durableId="1266764765">
    <w:abstractNumId w:val="18"/>
  </w:num>
  <w:num w:numId="12" w16cid:durableId="1455758284">
    <w:abstractNumId w:val="11"/>
  </w:num>
  <w:num w:numId="13" w16cid:durableId="1180659470">
    <w:abstractNumId w:val="36"/>
  </w:num>
  <w:num w:numId="14" w16cid:durableId="1315254488">
    <w:abstractNumId w:val="29"/>
  </w:num>
  <w:num w:numId="15" w16cid:durableId="188689573">
    <w:abstractNumId w:val="0"/>
  </w:num>
  <w:num w:numId="16" w16cid:durableId="2078237877">
    <w:abstractNumId w:val="22"/>
  </w:num>
  <w:num w:numId="17" w16cid:durableId="1534416411">
    <w:abstractNumId w:val="27"/>
  </w:num>
  <w:num w:numId="18" w16cid:durableId="1004698760">
    <w:abstractNumId w:val="31"/>
  </w:num>
  <w:num w:numId="19" w16cid:durableId="436559025">
    <w:abstractNumId w:val="10"/>
  </w:num>
  <w:num w:numId="20" w16cid:durableId="1593974168">
    <w:abstractNumId w:val="3"/>
  </w:num>
  <w:num w:numId="21" w16cid:durableId="961691805">
    <w:abstractNumId w:val="33"/>
  </w:num>
  <w:num w:numId="22" w16cid:durableId="387808142">
    <w:abstractNumId w:val="13"/>
  </w:num>
  <w:num w:numId="23" w16cid:durableId="25759628">
    <w:abstractNumId w:val="32"/>
  </w:num>
  <w:num w:numId="24" w16cid:durableId="141390185">
    <w:abstractNumId w:val="14"/>
  </w:num>
  <w:num w:numId="25" w16cid:durableId="857621715">
    <w:abstractNumId w:val="16"/>
  </w:num>
  <w:num w:numId="26" w16cid:durableId="1763717962">
    <w:abstractNumId w:val="23"/>
  </w:num>
  <w:num w:numId="27" w16cid:durableId="1325275546">
    <w:abstractNumId w:val="20"/>
  </w:num>
  <w:num w:numId="28" w16cid:durableId="247926699">
    <w:abstractNumId w:val="25"/>
  </w:num>
  <w:num w:numId="29" w16cid:durableId="892039363">
    <w:abstractNumId w:val="35"/>
  </w:num>
  <w:num w:numId="30" w16cid:durableId="1894612623">
    <w:abstractNumId w:val="30"/>
  </w:num>
  <w:num w:numId="31" w16cid:durableId="2022583016">
    <w:abstractNumId w:val="21"/>
  </w:num>
  <w:num w:numId="32" w16cid:durableId="1116095724">
    <w:abstractNumId w:val="4"/>
  </w:num>
  <w:num w:numId="33" w16cid:durableId="1392267442">
    <w:abstractNumId w:val="8"/>
  </w:num>
  <w:num w:numId="34" w16cid:durableId="1265918415">
    <w:abstractNumId w:val="28"/>
  </w:num>
  <w:num w:numId="35" w16cid:durableId="355546937">
    <w:abstractNumId w:val="15"/>
  </w:num>
  <w:num w:numId="36" w16cid:durableId="1604922165">
    <w:abstractNumId w:val="19"/>
  </w:num>
  <w:num w:numId="37" w16cid:durableId="2830063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BE"/>
    <w:rsid w:val="00001CE9"/>
    <w:rsid w:val="00033564"/>
    <w:rsid w:val="000448B3"/>
    <w:rsid w:val="0005485F"/>
    <w:rsid w:val="00080A18"/>
    <w:rsid w:val="000869A9"/>
    <w:rsid w:val="001101A3"/>
    <w:rsid w:val="001159FD"/>
    <w:rsid w:val="0012061E"/>
    <w:rsid w:val="001A1E8F"/>
    <w:rsid w:val="001B3734"/>
    <w:rsid w:val="001D0AFA"/>
    <w:rsid w:val="002074E0"/>
    <w:rsid w:val="00212656"/>
    <w:rsid w:val="002250DD"/>
    <w:rsid w:val="002915CE"/>
    <w:rsid w:val="00305590"/>
    <w:rsid w:val="00347F55"/>
    <w:rsid w:val="0036489D"/>
    <w:rsid w:val="003D5BFF"/>
    <w:rsid w:val="003D6702"/>
    <w:rsid w:val="003F1B6C"/>
    <w:rsid w:val="0042346F"/>
    <w:rsid w:val="0042747E"/>
    <w:rsid w:val="004653BE"/>
    <w:rsid w:val="0046792D"/>
    <w:rsid w:val="004C2F53"/>
    <w:rsid w:val="004D7B42"/>
    <w:rsid w:val="00560BBD"/>
    <w:rsid w:val="00645C77"/>
    <w:rsid w:val="006858DB"/>
    <w:rsid w:val="006F5DCB"/>
    <w:rsid w:val="00720D5A"/>
    <w:rsid w:val="0072668B"/>
    <w:rsid w:val="00782970"/>
    <w:rsid w:val="00792B9B"/>
    <w:rsid w:val="00812F94"/>
    <w:rsid w:val="008251D7"/>
    <w:rsid w:val="00834B18"/>
    <w:rsid w:val="00840E5E"/>
    <w:rsid w:val="00847BBD"/>
    <w:rsid w:val="00847C30"/>
    <w:rsid w:val="0086601B"/>
    <w:rsid w:val="00873428"/>
    <w:rsid w:val="00876C9D"/>
    <w:rsid w:val="008F3252"/>
    <w:rsid w:val="00934DDA"/>
    <w:rsid w:val="00935BD3"/>
    <w:rsid w:val="0096214E"/>
    <w:rsid w:val="00981E9C"/>
    <w:rsid w:val="00A6285D"/>
    <w:rsid w:val="00A704EB"/>
    <w:rsid w:val="00AB61FC"/>
    <w:rsid w:val="00AC237D"/>
    <w:rsid w:val="00AC4AAE"/>
    <w:rsid w:val="00AC74A8"/>
    <w:rsid w:val="00B228E5"/>
    <w:rsid w:val="00B654AA"/>
    <w:rsid w:val="00BC1043"/>
    <w:rsid w:val="00BE6698"/>
    <w:rsid w:val="00C111C4"/>
    <w:rsid w:val="00C2649B"/>
    <w:rsid w:val="00C419C2"/>
    <w:rsid w:val="00C448DD"/>
    <w:rsid w:val="00C71131"/>
    <w:rsid w:val="00C81718"/>
    <w:rsid w:val="00CA3C1E"/>
    <w:rsid w:val="00CA4226"/>
    <w:rsid w:val="00CA5119"/>
    <w:rsid w:val="00CA5670"/>
    <w:rsid w:val="00D60CA1"/>
    <w:rsid w:val="00D935F4"/>
    <w:rsid w:val="00DA4F13"/>
    <w:rsid w:val="00DB6768"/>
    <w:rsid w:val="00DE03CA"/>
    <w:rsid w:val="00DF3C71"/>
    <w:rsid w:val="00E60A10"/>
    <w:rsid w:val="00EA6A8F"/>
    <w:rsid w:val="00EC70C0"/>
    <w:rsid w:val="00ED3865"/>
    <w:rsid w:val="00F0594E"/>
    <w:rsid w:val="00F4222D"/>
    <w:rsid w:val="00F432F9"/>
    <w:rsid w:val="00F443AD"/>
    <w:rsid w:val="00F72E6C"/>
    <w:rsid w:val="00FB5A89"/>
    <w:rsid w:val="00FF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1DC8AF"/>
  <w15:docId w15:val="{CD6DA768-87F2-4D59-87A4-98538F9F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A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E60A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edelespacerserv">
    <w:name w:val="Placeholder Text"/>
    <w:basedOn w:val="Policepardfaut"/>
    <w:uiPriority w:val="99"/>
    <w:semiHidden/>
    <w:rsid w:val="00A704EB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70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04E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A4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4F13"/>
  </w:style>
  <w:style w:type="paragraph" w:styleId="Pieddepage">
    <w:name w:val="footer"/>
    <w:basedOn w:val="Normal"/>
    <w:link w:val="PieddepageCar"/>
    <w:uiPriority w:val="99"/>
    <w:unhideWhenUsed/>
    <w:rsid w:val="00DA4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4F13"/>
  </w:style>
  <w:style w:type="paragraph" w:styleId="Paragraphedeliste">
    <w:name w:val="List Paragraph"/>
    <w:basedOn w:val="Normal"/>
    <w:link w:val="ParagraphedelisteCar"/>
    <w:uiPriority w:val="34"/>
    <w:qFormat/>
    <w:rsid w:val="00C71131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C71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99" Type="http://schemas.openxmlformats.org/officeDocument/2006/relationships/image" Target="media/image132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84.bin"/><Relationship Id="rId324" Type="http://schemas.openxmlformats.org/officeDocument/2006/relationships/oleObject" Target="embeddings/oleObject174.bin"/><Relationship Id="rId366" Type="http://schemas.openxmlformats.org/officeDocument/2006/relationships/oleObject" Target="embeddings/oleObject201.bin"/><Relationship Id="rId531" Type="http://schemas.openxmlformats.org/officeDocument/2006/relationships/theme" Target="theme/theme1.xml"/><Relationship Id="rId170" Type="http://schemas.openxmlformats.org/officeDocument/2006/relationships/image" Target="media/image74.wmf"/><Relationship Id="rId226" Type="http://schemas.openxmlformats.org/officeDocument/2006/relationships/image" Target="media/image100.wmf"/><Relationship Id="rId433" Type="http://schemas.openxmlformats.org/officeDocument/2006/relationships/oleObject" Target="embeddings/oleObject240.bin"/><Relationship Id="rId268" Type="http://schemas.openxmlformats.org/officeDocument/2006/relationships/image" Target="media/image117.wmf"/><Relationship Id="rId475" Type="http://schemas.openxmlformats.org/officeDocument/2006/relationships/oleObject" Target="embeddings/oleObject265.bin"/><Relationship Id="rId32" Type="http://schemas.openxmlformats.org/officeDocument/2006/relationships/oleObject" Target="embeddings/oleObject13.bin"/><Relationship Id="rId74" Type="http://schemas.openxmlformats.org/officeDocument/2006/relationships/image" Target="media/image31.wmf"/><Relationship Id="rId128" Type="http://schemas.openxmlformats.org/officeDocument/2006/relationships/oleObject" Target="embeddings/oleObject66.bin"/><Relationship Id="rId335" Type="http://schemas.openxmlformats.org/officeDocument/2006/relationships/image" Target="media/image149.wmf"/><Relationship Id="rId377" Type="http://schemas.openxmlformats.org/officeDocument/2006/relationships/image" Target="media/image165.wmf"/><Relationship Id="rId500" Type="http://schemas.openxmlformats.org/officeDocument/2006/relationships/oleObject" Target="embeddings/oleObject279.bin"/><Relationship Id="rId5" Type="http://schemas.openxmlformats.org/officeDocument/2006/relationships/footnotes" Target="footnotes.xml"/><Relationship Id="rId181" Type="http://schemas.openxmlformats.org/officeDocument/2006/relationships/image" Target="media/image79.wmf"/><Relationship Id="rId237" Type="http://schemas.openxmlformats.org/officeDocument/2006/relationships/oleObject" Target="embeddings/oleObject127.bin"/><Relationship Id="rId402" Type="http://schemas.openxmlformats.org/officeDocument/2006/relationships/oleObject" Target="embeddings/oleObject223.bin"/><Relationship Id="rId279" Type="http://schemas.openxmlformats.org/officeDocument/2006/relationships/image" Target="media/image122.wmf"/><Relationship Id="rId444" Type="http://schemas.openxmlformats.org/officeDocument/2006/relationships/image" Target="media/image191.wmf"/><Relationship Id="rId486" Type="http://schemas.openxmlformats.org/officeDocument/2006/relationships/image" Target="media/image208.wmf"/><Relationship Id="rId43" Type="http://schemas.openxmlformats.org/officeDocument/2006/relationships/image" Target="media/image19.wmf"/><Relationship Id="rId139" Type="http://schemas.openxmlformats.org/officeDocument/2006/relationships/image" Target="media/image62.wmf"/><Relationship Id="rId290" Type="http://schemas.openxmlformats.org/officeDocument/2006/relationships/oleObject" Target="embeddings/oleObject157.bin"/><Relationship Id="rId304" Type="http://schemas.openxmlformats.org/officeDocument/2006/relationships/oleObject" Target="embeddings/oleObject164.bin"/><Relationship Id="rId346" Type="http://schemas.openxmlformats.org/officeDocument/2006/relationships/image" Target="media/image152.wmf"/><Relationship Id="rId388" Type="http://schemas.openxmlformats.org/officeDocument/2006/relationships/image" Target="media/image168.wmf"/><Relationship Id="rId511" Type="http://schemas.openxmlformats.org/officeDocument/2006/relationships/oleObject" Target="embeddings/oleObject287.bin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79.bin"/><Relationship Id="rId192" Type="http://schemas.openxmlformats.org/officeDocument/2006/relationships/oleObject" Target="embeddings/oleObject103.bin"/><Relationship Id="rId206" Type="http://schemas.openxmlformats.org/officeDocument/2006/relationships/oleObject" Target="embeddings/oleObject110.bin"/><Relationship Id="rId413" Type="http://schemas.openxmlformats.org/officeDocument/2006/relationships/oleObject" Target="embeddings/oleObject229.bin"/><Relationship Id="rId248" Type="http://schemas.openxmlformats.org/officeDocument/2006/relationships/image" Target="media/image109.wmf"/><Relationship Id="rId455" Type="http://schemas.openxmlformats.org/officeDocument/2006/relationships/oleObject" Target="embeddings/oleObject256.bin"/><Relationship Id="rId497" Type="http://schemas.openxmlformats.org/officeDocument/2006/relationships/image" Target="media/image212.wmf"/><Relationship Id="rId12" Type="http://schemas.openxmlformats.org/officeDocument/2006/relationships/image" Target="media/image4.wmf"/><Relationship Id="rId108" Type="http://schemas.openxmlformats.org/officeDocument/2006/relationships/oleObject" Target="embeddings/oleObject56.bin"/><Relationship Id="rId315" Type="http://schemas.openxmlformats.org/officeDocument/2006/relationships/image" Target="media/image140.wmf"/><Relationship Id="rId357" Type="http://schemas.openxmlformats.org/officeDocument/2006/relationships/oleObject" Target="embeddings/oleObject195.bin"/><Relationship Id="rId522" Type="http://schemas.openxmlformats.org/officeDocument/2006/relationships/image" Target="media/image222.wmf"/><Relationship Id="rId54" Type="http://schemas.openxmlformats.org/officeDocument/2006/relationships/image" Target="media/image24.wmf"/><Relationship Id="rId96" Type="http://schemas.openxmlformats.org/officeDocument/2006/relationships/oleObject" Target="embeddings/oleObject49.bin"/><Relationship Id="rId161" Type="http://schemas.openxmlformats.org/officeDocument/2006/relationships/oleObject" Target="embeddings/oleObject85.bin"/><Relationship Id="rId217" Type="http://schemas.openxmlformats.org/officeDocument/2006/relationships/oleObject" Target="embeddings/oleObject116.bin"/><Relationship Id="rId399" Type="http://schemas.openxmlformats.org/officeDocument/2006/relationships/oleObject" Target="embeddings/oleObject221.bin"/><Relationship Id="rId259" Type="http://schemas.openxmlformats.org/officeDocument/2006/relationships/image" Target="media/image113.wmf"/><Relationship Id="rId424" Type="http://schemas.openxmlformats.org/officeDocument/2006/relationships/oleObject" Target="embeddings/oleObject235.bin"/><Relationship Id="rId466" Type="http://schemas.openxmlformats.org/officeDocument/2006/relationships/image" Target="media/image198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2.wmf"/><Relationship Id="rId270" Type="http://schemas.openxmlformats.org/officeDocument/2006/relationships/image" Target="media/image118.wmf"/><Relationship Id="rId326" Type="http://schemas.openxmlformats.org/officeDocument/2006/relationships/oleObject" Target="embeddings/oleObject175.bin"/><Relationship Id="rId65" Type="http://schemas.openxmlformats.org/officeDocument/2006/relationships/oleObject" Target="embeddings/oleObject30.bin"/><Relationship Id="rId130" Type="http://schemas.openxmlformats.org/officeDocument/2006/relationships/oleObject" Target="embeddings/oleObject67.bin"/><Relationship Id="rId368" Type="http://schemas.openxmlformats.org/officeDocument/2006/relationships/oleObject" Target="embeddings/oleObject202.bin"/><Relationship Id="rId172" Type="http://schemas.openxmlformats.org/officeDocument/2006/relationships/image" Target="media/image75.wmf"/><Relationship Id="rId228" Type="http://schemas.openxmlformats.org/officeDocument/2006/relationships/oleObject" Target="embeddings/oleObject122.bin"/><Relationship Id="rId435" Type="http://schemas.openxmlformats.org/officeDocument/2006/relationships/oleObject" Target="embeddings/oleObject242.bin"/><Relationship Id="rId477" Type="http://schemas.openxmlformats.org/officeDocument/2006/relationships/oleObject" Target="embeddings/oleObject266.bin"/><Relationship Id="rId281" Type="http://schemas.openxmlformats.org/officeDocument/2006/relationships/image" Target="media/image123.wmf"/><Relationship Id="rId337" Type="http://schemas.openxmlformats.org/officeDocument/2006/relationships/image" Target="media/image150.wmf"/><Relationship Id="rId502" Type="http://schemas.openxmlformats.org/officeDocument/2006/relationships/oleObject" Target="embeddings/oleObject280.bin"/><Relationship Id="rId34" Type="http://schemas.openxmlformats.org/officeDocument/2006/relationships/oleObject" Target="embeddings/oleObject14.bin"/><Relationship Id="rId76" Type="http://schemas.openxmlformats.org/officeDocument/2006/relationships/image" Target="media/image32.wmf"/><Relationship Id="rId141" Type="http://schemas.openxmlformats.org/officeDocument/2006/relationships/image" Target="media/image63.wmf"/><Relationship Id="rId379" Type="http://schemas.openxmlformats.org/officeDocument/2006/relationships/image" Target="media/image166.wmf"/><Relationship Id="rId7" Type="http://schemas.openxmlformats.org/officeDocument/2006/relationships/image" Target="media/image1.png"/><Relationship Id="rId183" Type="http://schemas.openxmlformats.org/officeDocument/2006/relationships/image" Target="media/image80.wmf"/><Relationship Id="rId239" Type="http://schemas.openxmlformats.org/officeDocument/2006/relationships/oleObject" Target="embeddings/oleObject128.bin"/><Relationship Id="rId390" Type="http://schemas.openxmlformats.org/officeDocument/2006/relationships/image" Target="media/image169.wmf"/><Relationship Id="rId404" Type="http://schemas.openxmlformats.org/officeDocument/2006/relationships/image" Target="media/image174.wmf"/><Relationship Id="rId446" Type="http://schemas.openxmlformats.org/officeDocument/2006/relationships/oleObject" Target="embeddings/oleObject249.bin"/><Relationship Id="rId250" Type="http://schemas.openxmlformats.org/officeDocument/2006/relationships/image" Target="media/image110.wmf"/><Relationship Id="rId292" Type="http://schemas.openxmlformats.org/officeDocument/2006/relationships/oleObject" Target="embeddings/oleObject158.bin"/><Relationship Id="rId306" Type="http://schemas.openxmlformats.org/officeDocument/2006/relationships/oleObject" Target="embeddings/oleObject165.bin"/><Relationship Id="rId488" Type="http://schemas.openxmlformats.org/officeDocument/2006/relationships/image" Target="media/image209.wmf"/><Relationship Id="rId45" Type="http://schemas.openxmlformats.org/officeDocument/2006/relationships/image" Target="media/image20.wmf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7.bin"/><Relationship Id="rId348" Type="http://schemas.openxmlformats.org/officeDocument/2006/relationships/oleObject" Target="embeddings/oleObject190.bin"/><Relationship Id="rId513" Type="http://schemas.openxmlformats.org/officeDocument/2006/relationships/oleObject" Target="embeddings/oleObject288.bin"/><Relationship Id="rId152" Type="http://schemas.openxmlformats.org/officeDocument/2006/relationships/oleObject" Target="embeddings/oleObject80.bin"/><Relationship Id="rId194" Type="http://schemas.openxmlformats.org/officeDocument/2006/relationships/oleObject" Target="embeddings/oleObject104.bin"/><Relationship Id="rId208" Type="http://schemas.openxmlformats.org/officeDocument/2006/relationships/oleObject" Target="embeddings/oleObject111.bin"/><Relationship Id="rId415" Type="http://schemas.openxmlformats.org/officeDocument/2006/relationships/oleObject" Target="embeddings/oleObject230.bin"/><Relationship Id="rId457" Type="http://schemas.openxmlformats.org/officeDocument/2006/relationships/oleObject" Target="embeddings/oleObject257.bin"/><Relationship Id="rId261" Type="http://schemas.openxmlformats.org/officeDocument/2006/relationships/image" Target="media/image114.wmf"/><Relationship Id="rId499" Type="http://schemas.openxmlformats.org/officeDocument/2006/relationships/image" Target="media/image213.wmf"/><Relationship Id="rId14" Type="http://schemas.openxmlformats.org/officeDocument/2006/relationships/image" Target="media/image5.wmf"/><Relationship Id="rId56" Type="http://schemas.openxmlformats.org/officeDocument/2006/relationships/image" Target="media/image25.wmf"/><Relationship Id="rId317" Type="http://schemas.openxmlformats.org/officeDocument/2006/relationships/image" Target="media/image141.wmf"/><Relationship Id="rId359" Type="http://schemas.openxmlformats.org/officeDocument/2006/relationships/image" Target="media/image157.wmf"/><Relationship Id="rId524" Type="http://schemas.openxmlformats.org/officeDocument/2006/relationships/image" Target="media/image223.wmf"/><Relationship Id="rId98" Type="http://schemas.openxmlformats.org/officeDocument/2006/relationships/oleObject" Target="embeddings/oleObject51.bin"/><Relationship Id="rId121" Type="http://schemas.openxmlformats.org/officeDocument/2006/relationships/image" Target="media/image53.wmf"/><Relationship Id="rId163" Type="http://schemas.openxmlformats.org/officeDocument/2006/relationships/oleObject" Target="embeddings/oleObject86.bin"/><Relationship Id="rId219" Type="http://schemas.openxmlformats.org/officeDocument/2006/relationships/oleObject" Target="embeddings/oleObject117.bin"/><Relationship Id="rId370" Type="http://schemas.openxmlformats.org/officeDocument/2006/relationships/oleObject" Target="embeddings/oleObject203.bin"/><Relationship Id="rId426" Type="http://schemas.openxmlformats.org/officeDocument/2006/relationships/oleObject" Target="embeddings/oleObject236.bin"/><Relationship Id="rId230" Type="http://schemas.openxmlformats.org/officeDocument/2006/relationships/oleObject" Target="embeddings/oleObject123.bin"/><Relationship Id="rId251" Type="http://schemas.openxmlformats.org/officeDocument/2006/relationships/oleObject" Target="embeddings/oleObject135.bin"/><Relationship Id="rId468" Type="http://schemas.openxmlformats.org/officeDocument/2006/relationships/image" Target="media/image199.wmf"/><Relationship Id="rId489" Type="http://schemas.openxmlformats.org/officeDocument/2006/relationships/oleObject" Target="embeddings/oleObject272.bin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2.bin"/><Relationship Id="rId272" Type="http://schemas.openxmlformats.org/officeDocument/2006/relationships/oleObject" Target="embeddings/oleObject148.bin"/><Relationship Id="rId293" Type="http://schemas.openxmlformats.org/officeDocument/2006/relationships/image" Target="media/image129.wmf"/><Relationship Id="rId307" Type="http://schemas.openxmlformats.org/officeDocument/2006/relationships/image" Target="media/image136.wmf"/><Relationship Id="rId328" Type="http://schemas.openxmlformats.org/officeDocument/2006/relationships/image" Target="media/image146.wmf"/><Relationship Id="rId349" Type="http://schemas.openxmlformats.org/officeDocument/2006/relationships/image" Target="media/image153.wmf"/><Relationship Id="rId514" Type="http://schemas.openxmlformats.org/officeDocument/2006/relationships/image" Target="media/image218.wmf"/><Relationship Id="rId88" Type="http://schemas.openxmlformats.org/officeDocument/2006/relationships/image" Target="media/image38.wmf"/><Relationship Id="rId111" Type="http://schemas.openxmlformats.org/officeDocument/2006/relationships/image" Target="media/image48.wmf"/><Relationship Id="rId132" Type="http://schemas.openxmlformats.org/officeDocument/2006/relationships/image" Target="media/image59.wmf"/><Relationship Id="rId153" Type="http://schemas.openxmlformats.org/officeDocument/2006/relationships/oleObject" Target="embeddings/oleObject81.bin"/><Relationship Id="rId174" Type="http://schemas.openxmlformats.org/officeDocument/2006/relationships/image" Target="media/image76.wmf"/><Relationship Id="rId195" Type="http://schemas.openxmlformats.org/officeDocument/2006/relationships/image" Target="media/image85.wmf"/><Relationship Id="rId209" Type="http://schemas.openxmlformats.org/officeDocument/2006/relationships/image" Target="media/image92.wmf"/><Relationship Id="rId360" Type="http://schemas.openxmlformats.org/officeDocument/2006/relationships/oleObject" Target="embeddings/oleObject197.bin"/><Relationship Id="rId381" Type="http://schemas.openxmlformats.org/officeDocument/2006/relationships/oleObject" Target="embeddings/oleObject209.bin"/><Relationship Id="rId416" Type="http://schemas.openxmlformats.org/officeDocument/2006/relationships/image" Target="media/image180.wmf"/><Relationship Id="rId220" Type="http://schemas.openxmlformats.org/officeDocument/2006/relationships/image" Target="media/image97.wmf"/><Relationship Id="rId241" Type="http://schemas.openxmlformats.org/officeDocument/2006/relationships/oleObject" Target="embeddings/oleObject130.bin"/><Relationship Id="rId437" Type="http://schemas.openxmlformats.org/officeDocument/2006/relationships/oleObject" Target="embeddings/oleObject243.bin"/><Relationship Id="rId458" Type="http://schemas.openxmlformats.org/officeDocument/2006/relationships/image" Target="media/image195.wmf"/><Relationship Id="rId479" Type="http://schemas.openxmlformats.org/officeDocument/2006/relationships/oleObject" Target="embeddings/oleObject267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42.bin"/><Relationship Id="rId283" Type="http://schemas.openxmlformats.org/officeDocument/2006/relationships/image" Target="media/image124.wmf"/><Relationship Id="rId318" Type="http://schemas.openxmlformats.org/officeDocument/2006/relationships/oleObject" Target="embeddings/oleObject171.bin"/><Relationship Id="rId339" Type="http://schemas.openxmlformats.org/officeDocument/2006/relationships/oleObject" Target="embeddings/oleObject183.bin"/><Relationship Id="rId490" Type="http://schemas.openxmlformats.org/officeDocument/2006/relationships/oleObject" Target="embeddings/oleObject273.bin"/><Relationship Id="rId504" Type="http://schemas.openxmlformats.org/officeDocument/2006/relationships/oleObject" Target="embeddings/oleObject281.bin"/><Relationship Id="rId525" Type="http://schemas.openxmlformats.org/officeDocument/2006/relationships/oleObject" Target="embeddings/oleObject294.bin"/><Relationship Id="rId78" Type="http://schemas.openxmlformats.org/officeDocument/2006/relationships/image" Target="media/image33.wmf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oleObject" Target="embeddings/oleObject63.bin"/><Relationship Id="rId143" Type="http://schemas.openxmlformats.org/officeDocument/2006/relationships/oleObject" Target="embeddings/oleObject74.bin"/><Relationship Id="rId164" Type="http://schemas.openxmlformats.org/officeDocument/2006/relationships/oleObject" Target="embeddings/oleObject87.bin"/><Relationship Id="rId185" Type="http://schemas.openxmlformats.org/officeDocument/2006/relationships/oleObject" Target="embeddings/oleObject99.bin"/><Relationship Id="rId350" Type="http://schemas.openxmlformats.org/officeDocument/2006/relationships/oleObject" Target="embeddings/oleObject191.bin"/><Relationship Id="rId371" Type="http://schemas.openxmlformats.org/officeDocument/2006/relationships/image" Target="media/image162.wmf"/><Relationship Id="rId406" Type="http://schemas.openxmlformats.org/officeDocument/2006/relationships/image" Target="media/image175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12.bin"/><Relationship Id="rId392" Type="http://schemas.openxmlformats.org/officeDocument/2006/relationships/image" Target="media/image170.wmf"/><Relationship Id="rId427" Type="http://schemas.openxmlformats.org/officeDocument/2006/relationships/image" Target="media/image185.wmf"/><Relationship Id="rId448" Type="http://schemas.openxmlformats.org/officeDocument/2006/relationships/image" Target="media/image192.wmf"/><Relationship Id="rId469" Type="http://schemas.openxmlformats.org/officeDocument/2006/relationships/oleObject" Target="embeddings/oleObject262.bin"/><Relationship Id="rId26" Type="http://schemas.openxmlformats.org/officeDocument/2006/relationships/image" Target="media/image11.wmf"/><Relationship Id="rId231" Type="http://schemas.openxmlformats.org/officeDocument/2006/relationships/image" Target="media/image102.wmf"/><Relationship Id="rId252" Type="http://schemas.openxmlformats.org/officeDocument/2006/relationships/oleObject" Target="embeddings/oleObject136.bin"/><Relationship Id="rId273" Type="http://schemas.openxmlformats.org/officeDocument/2006/relationships/image" Target="media/image119.wmf"/><Relationship Id="rId294" Type="http://schemas.openxmlformats.org/officeDocument/2006/relationships/oleObject" Target="embeddings/oleObject159.bin"/><Relationship Id="rId308" Type="http://schemas.openxmlformats.org/officeDocument/2006/relationships/oleObject" Target="embeddings/oleObject166.bin"/><Relationship Id="rId329" Type="http://schemas.openxmlformats.org/officeDocument/2006/relationships/oleObject" Target="embeddings/oleObject177.bin"/><Relationship Id="rId480" Type="http://schemas.openxmlformats.org/officeDocument/2006/relationships/image" Target="media/image205.wmf"/><Relationship Id="rId515" Type="http://schemas.openxmlformats.org/officeDocument/2006/relationships/oleObject" Target="embeddings/oleObject289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8.bin"/><Relationship Id="rId133" Type="http://schemas.openxmlformats.org/officeDocument/2006/relationships/oleObject" Target="embeddings/oleObject68.bin"/><Relationship Id="rId154" Type="http://schemas.openxmlformats.org/officeDocument/2006/relationships/image" Target="media/image67.wmf"/><Relationship Id="rId175" Type="http://schemas.openxmlformats.org/officeDocument/2006/relationships/oleObject" Target="embeddings/oleObject93.bin"/><Relationship Id="rId340" Type="http://schemas.openxmlformats.org/officeDocument/2006/relationships/image" Target="media/image151.wmf"/><Relationship Id="rId361" Type="http://schemas.openxmlformats.org/officeDocument/2006/relationships/oleObject" Target="embeddings/oleObject198.bin"/><Relationship Id="rId196" Type="http://schemas.openxmlformats.org/officeDocument/2006/relationships/oleObject" Target="embeddings/oleObject105.bin"/><Relationship Id="rId200" Type="http://schemas.openxmlformats.org/officeDocument/2006/relationships/oleObject" Target="embeddings/oleObject107.bin"/><Relationship Id="rId382" Type="http://schemas.openxmlformats.org/officeDocument/2006/relationships/oleObject" Target="embeddings/oleObject210.bin"/><Relationship Id="rId417" Type="http://schemas.openxmlformats.org/officeDocument/2006/relationships/oleObject" Target="embeddings/oleObject231.bin"/><Relationship Id="rId438" Type="http://schemas.openxmlformats.org/officeDocument/2006/relationships/image" Target="media/image189.wmf"/><Relationship Id="rId459" Type="http://schemas.openxmlformats.org/officeDocument/2006/relationships/oleObject" Target="embeddings/oleObject258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18.bin"/><Relationship Id="rId242" Type="http://schemas.openxmlformats.org/officeDocument/2006/relationships/image" Target="media/image106.wmf"/><Relationship Id="rId263" Type="http://schemas.openxmlformats.org/officeDocument/2006/relationships/image" Target="media/image115.wmf"/><Relationship Id="rId284" Type="http://schemas.openxmlformats.org/officeDocument/2006/relationships/oleObject" Target="embeddings/oleObject154.bin"/><Relationship Id="rId319" Type="http://schemas.openxmlformats.org/officeDocument/2006/relationships/image" Target="media/image142.wmf"/><Relationship Id="rId470" Type="http://schemas.openxmlformats.org/officeDocument/2006/relationships/image" Target="media/image200.wmf"/><Relationship Id="rId491" Type="http://schemas.openxmlformats.org/officeDocument/2006/relationships/image" Target="media/image210.png"/><Relationship Id="rId505" Type="http://schemas.openxmlformats.org/officeDocument/2006/relationships/image" Target="media/image216.wmf"/><Relationship Id="rId526" Type="http://schemas.openxmlformats.org/officeDocument/2006/relationships/oleObject" Target="embeddings/oleObject295.bin"/><Relationship Id="rId37" Type="http://schemas.openxmlformats.org/officeDocument/2006/relationships/image" Target="media/image16.wmf"/><Relationship Id="rId58" Type="http://schemas.openxmlformats.org/officeDocument/2006/relationships/image" Target="media/image26.wmf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3.bin"/><Relationship Id="rId123" Type="http://schemas.openxmlformats.org/officeDocument/2006/relationships/image" Target="media/image54.wmf"/><Relationship Id="rId144" Type="http://schemas.openxmlformats.org/officeDocument/2006/relationships/oleObject" Target="embeddings/oleObject75.bin"/><Relationship Id="rId330" Type="http://schemas.openxmlformats.org/officeDocument/2006/relationships/image" Target="media/image147.wmf"/><Relationship Id="rId90" Type="http://schemas.openxmlformats.org/officeDocument/2006/relationships/image" Target="media/image39.wmf"/><Relationship Id="rId165" Type="http://schemas.openxmlformats.org/officeDocument/2006/relationships/image" Target="media/image72.wmf"/><Relationship Id="rId186" Type="http://schemas.openxmlformats.org/officeDocument/2006/relationships/oleObject" Target="embeddings/oleObject100.bin"/><Relationship Id="rId351" Type="http://schemas.openxmlformats.org/officeDocument/2006/relationships/image" Target="media/image154.wmf"/><Relationship Id="rId372" Type="http://schemas.openxmlformats.org/officeDocument/2006/relationships/oleObject" Target="embeddings/oleObject204.bin"/><Relationship Id="rId393" Type="http://schemas.openxmlformats.org/officeDocument/2006/relationships/oleObject" Target="embeddings/oleObject217.bin"/><Relationship Id="rId407" Type="http://schemas.openxmlformats.org/officeDocument/2006/relationships/oleObject" Target="embeddings/oleObject226.bin"/><Relationship Id="rId428" Type="http://schemas.openxmlformats.org/officeDocument/2006/relationships/oleObject" Target="embeddings/oleObject237.bin"/><Relationship Id="rId449" Type="http://schemas.openxmlformats.org/officeDocument/2006/relationships/oleObject" Target="embeddings/oleObject251.bin"/><Relationship Id="rId211" Type="http://schemas.openxmlformats.org/officeDocument/2006/relationships/image" Target="media/image93.wmf"/><Relationship Id="rId232" Type="http://schemas.openxmlformats.org/officeDocument/2006/relationships/oleObject" Target="embeddings/oleObject124.bin"/><Relationship Id="rId253" Type="http://schemas.openxmlformats.org/officeDocument/2006/relationships/oleObject" Target="embeddings/oleObject137.bin"/><Relationship Id="rId274" Type="http://schemas.openxmlformats.org/officeDocument/2006/relationships/oleObject" Target="embeddings/oleObject149.bin"/><Relationship Id="rId295" Type="http://schemas.openxmlformats.org/officeDocument/2006/relationships/image" Target="media/image130.wmf"/><Relationship Id="rId309" Type="http://schemas.openxmlformats.org/officeDocument/2006/relationships/image" Target="media/image137.wmf"/><Relationship Id="rId460" Type="http://schemas.openxmlformats.org/officeDocument/2006/relationships/image" Target="media/image196.wmf"/><Relationship Id="rId481" Type="http://schemas.openxmlformats.org/officeDocument/2006/relationships/oleObject" Target="embeddings/oleObject268.bin"/><Relationship Id="rId516" Type="http://schemas.openxmlformats.org/officeDocument/2006/relationships/image" Target="media/image219.wmf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4.bin"/><Relationship Id="rId113" Type="http://schemas.openxmlformats.org/officeDocument/2006/relationships/image" Target="media/image49.wmf"/><Relationship Id="rId134" Type="http://schemas.openxmlformats.org/officeDocument/2006/relationships/image" Target="media/image60.wmf"/><Relationship Id="rId320" Type="http://schemas.openxmlformats.org/officeDocument/2006/relationships/oleObject" Target="embeddings/oleObject172.bin"/><Relationship Id="rId80" Type="http://schemas.openxmlformats.org/officeDocument/2006/relationships/image" Target="media/image34.wmf"/><Relationship Id="rId155" Type="http://schemas.openxmlformats.org/officeDocument/2006/relationships/oleObject" Target="embeddings/oleObject82.bin"/><Relationship Id="rId176" Type="http://schemas.openxmlformats.org/officeDocument/2006/relationships/oleObject" Target="embeddings/oleObject94.bin"/><Relationship Id="rId197" Type="http://schemas.openxmlformats.org/officeDocument/2006/relationships/image" Target="media/image86.wmf"/><Relationship Id="rId341" Type="http://schemas.openxmlformats.org/officeDocument/2006/relationships/oleObject" Target="embeddings/oleObject184.bin"/><Relationship Id="rId362" Type="http://schemas.openxmlformats.org/officeDocument/2006/relationships/oleObject" Target="embeddings/oleObject199.bin"/><Relationship Id="rId383" Type="http://schemas.openxmlformats.org/officeDocument/2006/relationships/oleObject" Target="embeddings/oleObject211.bin"/><Relationship Id="rId418" Type="http://schemas.openxmlformats.org/officeDocument/2006/relationships/image" Target="media/image181.wmf"/><Relationship Id="rId439" Type="http://schemas.openxmlformats.org/officeDocument/2006/relationships/oleObject" Target="embeddings/oleObject244.bin"/><Relationship Id="rId201" Type="http://schemas.openxmlformats.org/officeDocument/2006/relationships/image" Target="media/image88.wmf"/><Relationship Id="rId222" Type="http://schemas.openxmlformats.org/officeDocument/2006/relationships/image" Target="media/image98.wmf"/><Relationship Id="rId243" Type="http://schemas.openxmlformats.org/officeDocument/2006/relationships/oleObject" Target="embeddings/oleObject131.bin"/><Relationship Id="rId264" Type="http://schemas.openxmlformats.org/officeDocument/2006/relationships/oleObject" Target="embeddings/oleObject143.bin"/><Relationship Id="rId285" Type="http://schemas.openxmlformats.org/officeDocument/2006/relationships/image" Target="media/image125.wmf"/><Relationship Id="rId450" Type="http://schemas.openxmlformats.org/officeDocument/2006/relationships/oleObject" Target="embeddings/oleObject252.bin"/><Relationship Id="rId471" Type="http://schemas.openxmlformats.org/officeDocument/2006/relationships/oleObject" Target="embeddings/oleObject263.bin"/><Relationship Id="rId506" Type="http://schemas.openxmlformats.org/officeDocument/2006/relationships/oleObject" Target="embeddings/oleObject282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image" Target="media/image44.wmf"/><Relationship Id="rId124" Type="http://schemas.openxmlformats.org/officeDocument/2006/relationships/oleObject" Target="embeddings/oleObject64.bin"/><Relationship Id="rId310" Type="http://schemas.openxmlformats.org/officeDocument/2006/relationships/oleObject" Target="embeddings/oleObject167.bin"/><Relationship Id="rId492" Type="http://schemas.openxmlformats.org/officeDocument/2006/relationships/oleObject" Target="embeddings/oleObject274.bin"/><Relationship Id="rId527" Type="http://schemas.openxmlformats.org/officeDocument/2006/relationships/oleObject" Target="embeddings/oleObject296.bin"/><Relationship Id="rId70" Type="http://schemas.openxmlformats.org/officeDocument/2006/relationships/oleObject" Target="embeddings/oleObject35.bin"/><Relationship Id="rId91" Type="http://schemas.openxmlformats.org/officeDocument/2006/relationships/oleObject" Target="embeddings/oleObject46.bin"/><Relationship Id="rId145" Type="http://schemas.openxmlformats.org/officeDocument/2006/relationships/oleObject" Target="embeddings/oleObject76.bin"/><Relationship Id="rId166" Type="http://schemas.openxmlformats.org/officeDocument/2006/relationships/oleObject" Target="embeddings/oleObject88.bin"/><Relationship Id="rId187" Type="http://schemas.openxmlformats.org/officeDocument/2006/relationships/image" Target="media/image81.wmf"/><Relationship Id="rId331" Type="http://schemas.openxmlformats.org/officeDocument/2006/relationships/oleObject" Target="embeddings/oleObject178.bin"/><Relationship Id="rId352" Type="http://schemas.openxmlformats.org/officeDocument/2006/relationships/oleObject" Target="embeddings/oleObject192.bin"/><Relationship Id="rId373" Type="http://schemas.openxmlformats.org/officeDocument/2006/relationships/image" Target="media/image163.wmf"/><Relationship Id="rId394" Type="http://schemas.openxmlformats.org/officeDocument/2006/relationships/oleObject" Target="embeddings/oleObject218.bin"/><Relationship Id="rId408" Type="http://schemas.openxmlformats.org/officeDocument/2006/relationships/image" Target="media/image176.wmf"/><Relationship Id="rId429" Type="http://schemas.openxmlformats.org/officeDocument/2006/relationships/image" Target="media/image186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13.bin"/><Relationship Id="rId233" Type="http://schemas.openxmlformats.org/officeDocument/2006/relationships/image" Target="media/image103.wmf"/><Relationship Id="rId254" Type="http://schemas.openxmlformats.org/officeDocument/2006/relationships/oleObject" Target="embeddings/oleObject138.bin"/><Relationship Id="rId440" Type="http://schemas.openxmlformats.org/officeDocument/2006/relationships/oleObject" Target="embeddings/oleObject245.bin"/><Relationship Id="rId28" Type="http://schemas.openxmlformats.org/officeDocument/2006/relationships/image" Target="media/image12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59.bin"/><Relationship Id="rId275" Type="http://schemas.openxmlformats.org/officeDocument/2006/relationships/image" Target="media/image120.wmf"/><Relationship Id="rId296" Type="http://schemas.openxmlformats.org/officeDocument/2006/relationships/oleObject" Target="embeddings/oleObject160.bin"/><Relationship Id="rId300" Type="http://schemas.openxmlformats.org/officeDocument/2006/relationships/oleObject" Target="embeddings/oleObject162.bin"/><Relationship Id="rId461" Type="http://schemas.openxmlformats.org/officeDocument/2006/relationships/oleObject" Target="embeddings/oleObject259.bin"/><Relationship Id="rId482" Type="http://schemas.openxmlformats.org/officeDocument/2006/relationships/image" Target="media/image206.wmf"/><Relationship Id="rId517" Type="http://schemas.openxmlformats.org/officeDocument/2006/relationships/oleObject" Target="embeddings/oleObject290.bin"/><Relationship Id="rId60" Type="http://schemas.openxmlformats.org/officeDocument/2006/relationships/image" Target="media/image27.wmf"/><Relationship Id="rId81" Type="http://schemas.openxmlformats.org/officeDocument/2006/relationships/oleObject" Target="embeddings/oleObject41.bin"/><Relationship Id="rId135" Type="http://schemas.openxmlformats.org/officeDocument/2006/relationships/oleObject" Target="embeddings/oleObject69.bin"/><Relationship Id="rId156" Type="http://schemas.openxmlformats.org/officeDocument/2006/relationships/image" Target="media/image68.wmf"/><Relationship Id="rId177" Type="http://schemas.openxmlformats.org/officeDocument/2006/relationships/image" Target="media/image77.wmf"/><Relationship Id="rId198" Type="http://schemas.openxmlformats.org/officeDocument/2006/relationships/oleObject" Target="embeddings/oleObject106.bin"/><Relationship Id="rId321" Type="http://schemas.openxmlformats.org/officeDocument/2006/relationships/image" Target="media/image143.wmf"/><Relationship Id="rId342" Type="http://schemas.openxmlformats.org/officeDocument/2006/relationships/oleObject" Target="embeddings/oleObject185.bin"/><Relationship Id="rId363" Type="http://schemas.openxmlformats.org/officeDocument/2006/relationships/image" Target="media/image158.wmf"/><Relationship Id="rId384" Type="http://schemas.openxmlformats.org/officeDocument/2006/relationships/oleObject" Target="embeddings/oleObject212.bin"/><Relationship Id="rId419" Type="http://schemas.openxmlformats.org/officeDocument/2006/relationships/oleObject" Target="embeddings/oleObject232.bin"/><Relationship Id="rId202" Type="http://schemas.openxmlformats.org/officeDocument/2006/relationships/oleObject" Target="embeddings/oleObject108.bin"/><Relationship Id="rId223" Type="http://schemas.openxmlformats.org/officeDocument/2006/relationships/oleObject" Target="embeddings/oleObject119.bin"/><Relationship Id="rId244" Type="http://schemas.openxmlformats.org/officeDocument/2006/relationships/image" Target="media/image107.wmf"/><Relationship Id="rId430" Type="http://schemas.openxmlformats.org/officeDocument/2006/relationships/oleObject" Target="embeddings/oleObject238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265" Type="http://schemas.openxmlformats.org/officeDocument/2006/relationships/image" Target="media/image116.wmf"/><Relationship Id="rId286" Type="http://schemas.openxmlformats.org/officeDocument/2006/relationships/oleObject" Target="embeddings/oleObject155.bin"/><Relationship Id="rId451" Type="http://schemas.openxmlformats.org/officeDocument/2006/relationships/oleObject" Target="embeddings/oleObject253.bin"/><Relationship Id="rId472" Type="http://schemas.openxmlformats.org/officeDocument/2006/relationships/image" Target="media/image201.wmf"/><Relationship Id="rId493" Type="http://schemas.openxmlformats.org/officeDocument/2006/relationships/oleObject" Target="embeddings/oleObject275.bin"/><Relationship Id="rId507" Type="http://schemas.openxmlformats.org/officeDocument/2006/relationships/oleObject" Target="embeddings/oleObject283.bin"/><Relationship Id="rId528" Type="http://schemas.openxmlformats.org/officeDocument/2006/relationships/image" Target="media/image224.png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4.bin"/><Relationship Id="rId125" Type="http://schemas.openxmlformats.org/officeDocument/2006/relationships/image" Target="media/image55.wmf"/><Relationship Id="rId146" Type="http://schemas.openxmlformats.org/officeDocument/2006/relationships/oleObject" Target="embeddings/oleObject77.bin"/><Relationship Id="rId167" Type="http://schemas.openxmlformats.org/officeDocument/2006/relationships/oleObject" Target="embeddings/oleObject89.bin"/><Relationship Id="rId188" Type="http://schemas.openxmlformats.org/officeDocument/2006/relationships/oleObject" Target="embeddings/oleObject101.bin"/><Relationship Id="rId311" Type="http://schemas.openxmlformats.org/officeDocument/2006/relationships/image" Target="media/image138.wmf"/><Relationship Id="rId332" Type="http://schemas.openxmlformats.org/officeDocument/2006/relationships/oleObject" Target="embeddings/oleObject179.bin"/><Relationship Id="rId353" Type="http://schemas.openxmlformats.org/officeDocument/2006/relationships/image" Target="media/image155.wmf"/><Relationship Id="rId374" Type="http://schemas.openxmlformats.org/officeDocument/2006/relationships/oleObject" Target="embeddings/oleObject205.bin"/><Relationship Id="rId395" Type="http://schemas.openxmlformats.org/officeDocument/2006/relationships/oleObject" Target="embeddings/oleObject219.bin"/><Relationship Id="rId409" Type="http://schemas.openxmlformats.org/officeDocument/2006/relationships/oleObject" Target="embeddings/oleObject227.bin"/><Relationship Id="rId71" Type="http://schemas.openxmlformats.org/officeDocument/2006/relationships/oleObject" Target="embeddings/oleObject36.bin"/><Relationship Id="rId92" Type="http://schemas.openxmlformats.org/officeDocument/2006/relationships/image" Target="media/image40.wmf"/><Relationship Id="rId213" Type="http://schemas.openxmlformats.org/officeDocument/2006/relationships/image" Target="media/image94.wmf"/><Relationship Id="rId234" Type="http://schemas.openxmlformats.org/officeDocument/2006/relationships/oleObject" Target="embeddings/oleObject125.bin"/><Relationship Id="rId420" Type="http://schemas.openxmlformats.org/officeDocument/2006/relationships/oleObject" Target="embeddings/oleObject233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11.wmf"/><Relationship Id="rId276" Type="http://schemas.openxmlformats.org/officeDocument/2006/relationships/oleObject" Target="embeddings/oleObject150.bin"/><Relationship Id="rId297" Type="http://schemas.openxmlformats.org/officeDocument/2006/relationships/image" Target="media/image131.wmf"/><Relationship Id="rId441" Type="http://schemas.openxmlformats.org/officeDocument/2006/relationships/oleObject" Target="embeddings/oleObject246.bin"/><Relationship Id="rId462" Type="http://schemas.openxmlformats.org/officeDocument/2006/relationships/oleObject" Target="embeddings/oleObject260.bin"/><Relationship Id="rId483" Type="http://schemas.openxmlformats.org/officeDocument/2006/relationships/oleObject" Target="embeddings/oleObject269.bin"/><Relationship Id="rId518" Type="http://schemas.openxmlformats.org/officeDocument/2006/relationships/image" Target="media/image220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0.wmf"/><Relationship Id="rId136" Type="http://schemas.openxmlformats.org/officeDocument/2006/relationships/oleObject" Target="embeddings/oleObject70.bin"/><Relationship Id="rId157" Type="http://schemas.openxmlformats.org/officeDocument/2006/relationships/oleObject" Target="embeddings/oleObject83.bin"/><Relationship Id="rId178" Type="http://schemas.openxmlformats.org/officeDocument/2006/relationships/oleObject" Target="embeddings/oleObject95.bin"/><Relationship Id="rId301" Type="http://schemas.openxmlformats.org/officeDocument/2006/relationships/image" Target="media/image133.wmf"/><Relationship Id="rId322" Type="http://schemas.openxmlformats.org/officeDocument/2006/relationships/oleObject" Target="embeddings/oleObject173.bin"/><Relationship Id="rId343" Type="http://schemas.openxmlformats.org/officeDocument/2006/relationships/oleObject" Target="embeddings/oleObject186.bin"/><Relationship Id="rId364" Type="http://schemas.openxmlformats.org/officeDocument/2006/relationships/oleObject" Target="embeddings/oleObject200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5.wmf"/><Relationship Id="rId199" Type="http://schemas.openxmlformats.org/officeDocument/2006/relationships/image" Target="media/image87.wmf"/><Relationship Id="rId203" Type="http://schemas.openxmlformats.org/officeDocument/2006/relationships/image" Target="media/image89.wmf"/><Relationship Id="rId385" Type="http://schemas.openxmlformats.org/officeDocument/2006/relationships/oleObject" Target="embeddings/oleObject213.bin"/><Relationship Id="rId19" Type="http://schemas.openxmlformats.org/officeDocument/2006/relationships/oleObject" Target="embeddings/oleObject6.bin"/><Relationship Id="rId224" Type="http://schemas.openxmlformats.org/officeDocument/2006/relationships/image" Target="media/image99.wmf"/><Relationship Id="rId245" Type="http://schemas.openxmlformats.org/officeDocument/2006/relationships/oleObject" Target="embeddings/oleObject132.bin"/><Relationship Id="rId266" Type="http://schemas.openxmlformats.org/officeDocument/2006/relationships/oleObject" Target="embeddings/oleObject144.bin"/><Relationship Id="rId287" Type="http://schemas.openxmlformats.org/officeDocument/2006/relationships/image" Target="media/image126.wmf"/><Relationship Id="rId410" Type="http://schemas.openxmlformats.org/officeDocument/2006/relationships/image" Target="media/image177.wmf"/><Relationship Id="rId431" Type="http://schemas.openxmlformats.org/officeDocument/2006/relationships/image" Target="media/image187.wmf"/><Relationship Id="rId452" Type="http://schemas.openxmlformats.org/officeDocument/2006/relationships/image" Target="media/image193.wmf"/><Relationship Id="rId473" Type="http://schemas.openxmlformats.org/officeDocument/2006/relationships/oleObject" Target="embeddings/oleObject264.bin"/><Relationship Id="rId494" Type="http://schemas.openxmlformats.org/officeDocument/2006/relationships/image" Target="media/image211.wmf"/><Relationship Id="rId508" Type="http://schemas.openxmlformats.org/officeDocument/2006/relationships/oleObject" Target="embeddings/oleObject284.bin"/><Relationship Id="rId529" Type="http://schemas.openxmlformats.org/officeDocument/2006/relationships/header" Target="header2.xml"/><Relationship Id="rId30" Type="http://schemas.openxmlformats.org/officeDocument/2006/relationships/oleObject" Target="embeddings/oleObject12.bin"/><Relationship Id="rId105" Type="http://schemas.openxmlformats.org/officeDocument/2006/relationships/image" Target="media/image45.wmf"/><Relationship Id="rId126" Type="http://schemas.openxmlformats.org/officeDocument/2006/relationships/oleObject" Target="embeddings/oleObject65.bin"/><Relationship Id="rId147" Type="http://schemas.openxmlformats.org/officeDocument/2006/relationships/image" Target="media/image64.wmf"/><Relationship Id="rId168" Type="http://schemas.openxmlformats.org/officeDocument/2006/relationships/image" Target="media/image73.wmf"/><Relationship Id="rId312" Type="http://schemas.openxmlformats.org/officeDocument/2006/relationships/oleObject" Target="embeddings/oleObject168.bin"/><Relationship Id="rId333" Type="http://schemas.openxmlformats.org/officeDocument/2006/relationships/image" Target="media/image148.wmf"/><Relationship Id="rId354" Type="http://schemas.openxmlformats.org/officeDocument/2006/relationships/oleObject" Target="embeddings/oleObject193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0.wmf"/><Relationship Id="rId93" Type="http://schemas.openxmlformats.org/officeDocument/2006/relationships/oleObject" Target="embeddings/oleObject47.bin"/><Relationship Id="rId189" Type="http://schemas.openxmlformats.org/officeDocument/2006/relationships/image" Target="media/image82.wmf"/><Relationship Id="rId375" Type="http://schemas.openxmlformats.org/officeDocument/2006/relationships/image" Target="media/image164.wmf"/><Relationship Id="rId396" Type="http://schemas.openxmlformats.org/officeDocument/2006/relationships/image" Target="media/image171.wmf"/><Relationship Id="rId3" Type="http://schemas.openxmlformats.org/officeDocument/2006/relationships/settings" Target="settings.xml"/><Relationship Id="rId214" Type="http://schemas.openxmlformats.org/officeDocument/2006/relationships/oleObject" Target="embeddings/oleObject114.bin"/><Relationship Id="rId235" Type="http://schemas.openxmlformats.org/officeDocument/2006/relationships/oleObject" Target="embeddings/oleObject126.bin"/><Relationship Id="rId256" Type="http://schemas.openxmlformats.org/officeDocument/2006/relationships/oleObject" Target="embeddings/oleObject139.bin"/><Relationship Id="rId277" Type="http://schemas.openxmlformats.org/officeDocument/2006/relationships/image" Target="media/image121.wmf"/><Relationship Id="rId298" Type="http://schemas.openxmlformats.org/officeDocument/2006/relationships/oleObject" Target="embeddings/oleObject161.bin"/><Relationship Id="rId400" Type="http://schemas.openxmlformats.org/officeDocument/2006/relationships/oleObject" Target="embeddings/oleObject222.bin"/><Relationship Id="rId421" Type="http://schemas.openxmlformats.org/officeDocument/2006/relationships/image" Target="media/image182.wmf"/><Relationship Id="rId442" Type="http://schemas.openxmlformats.org/officeDocument/2006/relationships/image" Target="media/image190.wmf"/><Relationship Id="rId463" Type="http://schemas.openxmlformats.org/officeDocument/2006/relationships/header" Target="header1.xml"/><Relationship Id="rId484" Type="http://schemas.openxmlformats.org/officeDocument/2006/relationships/image" Target="media/image207.wmf"/><Relationship Id="rId519" Type="http://schemas.openxmlformats.org/officeDocument/2006/relationships/oleObject" Target="embeddings/oleObject291.bin"/><Relationship Id="rId116" Type="http://schemas.openxmlformats.org/officeDocument/2006/relationships/oleObject" Target="embeddings/oleObject60.bin"/><Relationship Id="rId137" Type="http://schemas.openxmlformats.org/officeDocument/2006/relationships/image" Target="media/image61.wmf"/><Relationship Id="rId158" Type="http://schemas.openxmlformats.org/officeDocument/2006/relationships/image" Target="media/image69.wmf"/><Relationship Id="rId302" Type="http://schemas.openxmlformats.org/officeDocument/2006/relationships/oleObject" Target="embeddings/oleObject163.bin"/><Relationship Id="rId323" Type="http://schemas.openxmlformats.org/officeDocument/2006/relationships/image" Target="media/image144.wmf"/><Relationship Id="rId344" Type="http://schemas.openxmlformats.org/officeDocument/2006/relationships/oleObject" Target="embeddings/oleObject187.bin"/><Relationship Id="rId530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oleObject" Target="embeddings/oleObject42.bin"/><Relationship Id="rId179" Type="http://schemas.openxmlformats.org/officeDocument/2006/relationships/image" Target="media/image78.wmf"/><Relationship Id="rId365" Type="http://schemas.openxmlformats.org/officeDocument/2006/relationships/image" Target="media/image159.wmf"/><Relationship Id="rId386" Type="http://schemas.openxmlformats.org/officeDocument/2006/relationships/image" Target="media/image167.wmf"/><Relationship Id="rId190" Type="http://schemas.openxmlformats.org/officeDocument/2006/relationships/oleObject" Target="embeddings/oleObject102.bin"/><Relationship Id="rId204" Type="http://schemas.openxmlformats.org/officeDocument/2006/relationships/oleObject" Target="embeddings/oleObject109.bin"/><Relationship Id="rId225" Type="http://schemas.openxmlformats.org/officeDocument/2006/relationships/oleObject" Target="embeddings/oleObject120.bin"/><Relationship Id="rId246" Type="http://schemas.openxmlformats.org/officeDocument/2006/relationships/image" Target="media/image108.wmf"/><Relationship Id="rId267" Type="http://schemas.openxmlformats.org/officeDocument/2006/relationships/oleObject" Target="embeddings/oleObject145.bin"/><Relationship Id="rId288" Type="http://schemas.openxmlformats.org/officeDocument/2006/relationships/oleObject" Target="embeddings/oleObject156.bin"/><Relationship Id="rId411" Type="http://schemas.openxmlformats.org/officeDocument/2006/relationships/oleObject" Target="embeddings/oleObject228.bin"/><Relationship Id="rId432" Type="http://schemas.openxmlformats.org/officeDocument/2006/relationships/oleObject" Target="embeddings/oleObject239.bin"/><Relationship Id="rId453" Type="http://schemas.openxmlformats.org/officeDocument/2006/relationships/oleObject" Target="embeddings/oleObject254.bin"/><Relationship Id="rId474" Type="http://schemas.openxmlformats.org/officeDocument/2006/relationships/image" Target="media/image202.wmf"/><Relationship Id="rId509" Type="http://schemas.openxmlformats.org/officeDocument/2006/relationships/oleObject" Target="embeddings/oleObject285.bin"/><Relationship Id="rId106" Type="http://schemas.openxmlformats.org/officeDocument/2006/relationships/oleObject" Target="embeddings/oleObject55.bin"/><Relationship Id="rId127" Type="http://schemas.openxmlformats.org/officeDocument/2006/relationships/image" Target="media/image56.wmf"/><Relationship Id="rId313" Type="http://schemas.openxmlformats.org/officeDocument/2006/relationships/image" Target="media/image139.wmf"/><Relationship Id="rId495" Type="http://schemas.openxmlformats.org/officeDocument/2006/relationships/oleObject" Target="embeddings/oleObject276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7.bin"/><Relationship Id="rId94" Type="http://schemas.openxmlformats.org/officeDocument/2006/relationships/image" Target="media/image41.wmf"/><Relationship Id="rId148" Type="http://schemas.openxmlformats.org/officeDocument/2006/relationships/oleObject" Target="embeddings/oleObject78.bin"/><Relationship Id="rId169" Type="http://schemas.openxmlformats.org/officeDocument/2006/relationships/oleObject" Target="embeddings/oleObject90.bin"/><Relationship Id="rId334" Type="http://schemas.openxmlformats.org/officeDocument/2006/relationships/oleObject" Target="embeddings/oleObject180.bin"/><Relationship Id="rId355" Type="http://schemas.openxmlformats.org/officeDocument/2006/relationships/oleObject" Target="embeddings/oleObject194.bin"/><Relationship Id="rId376" Type="http://schemas.openxmlformats.org/officeDocument/2006/relationships/oleObject" Target="embeddings/oleObject206.bin"/><Relationship Id="rId397" Type="http://schemas.openxmlformats.org/officeDocument/2006/relationships/oleObject" Target="embeddings/oleObject220.bin"/><Relationship Id="rId520" Type="http://schemas.openxmlformats.org/officeDocument/2006/relationships/image" Target="media/image221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6.bin"/><Relationship Id="rId215" Type="http://schemas.openxmlformats.org/officeDocument/2006/relationships/oleObject" Target="embeddings/oleObject115.bin"/><Relationship Id="rId236" Type="http://schemas.openxmlformats.org/officeDocument/2006/relationships/image" Target="media/image104.wmf"/><Relationship Id="rId257" Type="http://schemas.openxmlformats.org/officeDocument/2006/relationships/image" Target="media/image112.wmf"/><Relationship Id="rId278" Type="http://schemas.openxmlformats.org/officeDocument/2006/relationships/oleObject" Target="embeddings/oleObject151.bin"/><Relationship Id="rId401" Type="http://schemas.openxmlformats.org/officeDocument/2006/relationships/image" Target="media/image173.wmf"/><Relationship Id="rId422" Type="http://schemas.openxmlformats.org/officeDocument/2006/relationships/oleObject" Target="embeddings/oleObject234.bin"/><Relationship Id="rId443" Type="http://schemas.openxmlformats.org/officeDocument/2006/relationships/oleObject" Target="embeddings/oleObject247.bin"/><Relationship Id="rId464" Type="http://schemas.openxmlformats.org/officeDocument/2006/relationships/footer" Target="footer1.xml"/><Relationship Id="rId303" Type="http://schemas.openxmlformats.org/officeDocument/2006/relationships/image" Target="media/image134.wmf"/><Relationship Id="rId485" Type="http://schemas.openxmlformats.org/officeDocument/2006/relationships/oleObject" Target="embeddings/oleObject270.bin"/><Relationship Id="rId42" Type="http://schemas.openxmlformats.org/officeDocument/2006/relationships/oleObject" Target="embeddings/oleObject18.bin"/><Relationship Id="rId84" Type="http://schemas.openxmlformats.org/officeDocument/2006/relationships/image" Target="media/image36.wmf"/><Relationship Id="rId138" Type="http://schemas.openxmlformats.org/officeDocument/2006/relationships/oleObject" Target="embeddings/oleObject71.bin"/><Relationship Id="rId345" Type="http://schemas.openxmlformats.org/officeDocument/2006/relationships/oleObject" Target="embeddings/oleObject188.bin"/><Relationship Id="rId387" Type="http://schemas.openxmlformats.org/officeDocument/2006/relationships/oleObject" Target="embeddings/oleObject214.bin"/><Relationship Id="rId510" Type="http://schemas.openxmlformats.org/officeDocument/2006/relationships/oleObject" Target="embeddings/oleObject286.bin"/><Relationship Id="rId191" Type="http://schemas.openxmlformats.org/officeDocument/2006/relationships/image" Target="media/image83.wmf"/><Relationship Id="rId205" Type="http://schemas.openxmlformats.org/officeDocument/2006/relationships/image" Target="media/image90.wmf"/><Relationship Id="rId247" Type="http://schemas.openxmlformats.org/officeDocument/2006/relationships/oleObject" Target="embeddings/oleObject133.bin"/><Relationship Id="rId412" Type="http://schemas.openxmlformats.org/officeDocument/2006/relationships/image" Target="media/image178.wmf"/><Relationship Id="rId107" Type="http://schemas.openxmlformats.org/officeDocument/2006/relationships/image" Target="media/image46.wmf"/><Relationship Id="rId289" Type="http://schemas.openxmlformats.org/officeDocument/2006/relationships/image" Target="media/image127.wmf"/><Relationship Id="rId454" Type="http://schemas.openxmlformats.org/officeDocument/2006/relationships/oleObject" Target="embeddings/oleObject255.bin"/><Relationship Id="rId496" Type="http://schemas.openxmlformats.org/officeDocument/2006/relationships/oleObject" Target="embeddings/oleObject277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4.bin"/><Relationship Id="rId149" Type="http://schemas.openxmlformats.org/officeDocument/2006/relationships/image" Target="media/image65.wmf"/><Relationship Id="rId314" Type="http://schemas.openxmlformats.org/officeDocument/2006/relationships/oleObject" Target="embeddings/oleObject169.bin"/><Relationship Id="rId356" Type="http://schemas.openxmlformats.org/officeDocument/2006/relationships/image" Target="media/image156.wmf"/><Relationship Id="rId398" Type="http://schemas.openxmlformats.org/officeDocument/2006/relationships/image" Target="media/image172.wmf"/><Relationship Id="rId521" Type="http://schemas.openxmlformats.org/officeDocument/2006/relationships/oleObject" Target="embeddings/oleObject292.bin"/><Relationship Id="rId95" Type="http://schemas.openxmlformats.org/officeDocument/2006/relationships/oleObject" Target="embeddings/oleObject48.bin"/><Relationship Id="rId160" Type="http://schemas.openxmlformats.org/officeDocument/2006/relationships/image" Target="media/image70.wmf"/><Relationship Id="rId216" Type="http://schemas.openxmlformats.org/officeDocument/2006/relationships/image" Target="media/image95.wmf"/><Relationship Id="rId423" Type="http://schemas.openxmlformats.org/officeDocument/2006/relationships/image" Target="media/image183.wmf"/><Relationship Id="rId258" Type="http://schemas.openxmlformats.org/officeDocument/2006/relationships/oleObject" Target="embeddings/oleObject140.bin"/><Relationship Id="rId465" Type="http://schemas.openxmlformats.org/officeDocument/2006/relationships/image" Target="media/image197.png"/><Relationship Id="rId22" Type="http://schemas.openxmlformats.org/officeDocument/2006/relationships/image" Target="media/image9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61.bin"/><Relationship Id="rId325" Type="http://schemas.openxmlformats.org/officeDocument/2006/relationships/image" Target="media/image145.wmf"/><Relationship Id="rId367" Type="http://schemas.openxmlformats.org/officeDocument/2006/relationships/image" Target="media/image160.wmf"/><Relationship Id="rId171" Type="http://schemas.openxmlformats.org/officeDocument/2006/relationships/oleObject" Target="embeddings/oleObject91.bin"/><Relationship Id="rId227" Type="http://schemas.openxmlformats.org/officeDocument/2006/relationships/oleObject" Target="embeddings/oleObject121.bin"/><Relationship Id="rId269" Type="http://schemas.openxmlformats.org/officeDocument/2006/relationships/oleObject" Target="embeddings/oleObject146.bin"/><Relationship Id="rId434" Type="http://schemas.openxmlformats.org/officeDocument/2006/relationships/oleObject" Target="embeddings/oleObject241.bin"/><Relationship Id="rId476" Type="http://schemas.openxmlformats.org/officeDocument/2006/relationships/image" Target="media/image203.wmf"/><Relationship Id="rId33" Type="http://schemas.openxmlformats.org/officeDocument/2006/relationships/image" Target="media/image14.wmf"/><Relationship Id="rId129" Type="http://schemas.openxmlformats.org/officeDocument/2006/relationships/image" Target="media/image57.wmf"/><Relationship Id="rId280" Type="http://schemas.openxmlformats.org/officeDocument/2006/relationships/oleObject" Target="embeddings/oleObject152.bin"/><Relationship Id="rId336" Type="http://schemas.openxmlformats.org/officeDocument/2006/relationships/oleObject" Target="embeddings/oleObject181.bin"/><Relationship Id="rId501" Type="http://schemas.openxmlformats.org/officeDocument/2006/relationships/image" Target="media/image214.wmf"/><Relationship Id="rId75" Type="http://schemas.openxmlformats.org/officeDocument/2006/relationships/oleObject" Target="embeddings/oleObject38.bin"/><Relationship Id="rId140" Type="http://schemas.openxmlformats.org/officeDocument/2006/relationships/oleObject" Target="embeddings/oleObject72.bin"/><Relationship Id="rId182" Type="http://schemas.openxmlformats.org/officeDocument/2006/relationships/oleObject" Target="embeddings/oleObject97.bin"/><Relationship Id="rId378" Type="http://schemas.openxmlformats.org/officeDocument/2006/relationships/oleObject" Target="embeddings/oleObject207.bin"/><Relationship Id="rId403" Type="http://schemas.openxmlformats.org/officeDocument/2006/relationships/oleObject" Target="embeddings/oleObject224.bin"/><Relationship Id="rId6" Type="http://schemas.openxmlformats.org/officeDocument/2006/relationships/endnotes" Target="endnotes.xml"/><Relationship Id="rId238" Type="http://schemas.openxmlformats.org/officeDocument/2006/relationships/image" Target="media/image105.wmf"/><Relationship Id="rId445" Type="http://schemas.openxmlformats.org/officeDocument/2006/relationships/oleObject" Target="embeddings/oleObject248.bin"/><Relationship Id="rId487" Type="http://schemas.openxmlformats.org/officeDocument/2006/relationships/oleObject" Target="embeddings/oleObject271.bin"/><Relationship Id="rId291" Type="http://schemas.openxmlformats.org/officeDocument/2006/relationships/image" Target="media/image128.wmf"/><Relationship Id="rId305" Type="http://schemas.openxmlformats.org/officeDocument/2006/relationships/image" Target="media/image135.wmf"/><Relationship Id="rId347" Type="http://schemas.openxmlformats.org/officeDocument/2006/relationships/oleObject" Target="embeddings/oleObject189.bin"/><Relationship Id="rId512" Type="http://schemas.openxmlformats.org/officeDocument/2006/relationships/image" Target="media/image217.wmf"/><Relationship Id="rId44" Type="http://schemas.openxmlformats.org/officeDocument/2006/relationships/oleObject" Target="embeddings/oleObject19.bin"/><Relationship Id="rId86" Type="http://schemas.openxmlformats.org/officeDocument/2006/relationships/image" Target="media/image37.wmf"/><Relationship Id="rId151" Type="http://schemas.openxmlformats.org/officeDocument/2006/relationships/image" Target="media/image66.wmf"/><Relationship Id="rId389" Type="http://schemas.openxmlformats.org/officeDocument/2006/relationships/oleObject" Target="embeddings/oleObject215.bin"/><Relationship Id="rId193" Type="http://schemas.openxmlformats.org/officeDocument/2006/relationships/image" Target="media/image84.wmf"/><Relationship Id="rId207" Type="http://schemas.openxmlformats.org/officeDocument/2006/relationships/image" Target="media/image91.wmf"/><Relationship Id="rId249" Type="http://schemas.openxmlformats.org/officeDocument/2006/relationships/oleObject" Target="embeddings/oleObject134.bin"/><Relationship Id="rId414" Type="http://schemas.openxmlformats.org/officeDocument/2006/relationships/image" Target="media/image179.wmf"/><Relationship Id="rId456" Type="http://schemas.openxmlformats.org/officeDocument/2006/relationships/image" Target="media/image194.wmf"/><Relationship Id="rId498" Type="http://schemas.openxmlformats.org/officeDocument/2006/relationships/oleObject" Target="embeddings/oleObject278.bin"/><Relationship Id="rId13" Type="http://schemas.openxmlformats.org/officeDocument/2006/relationships/oleObject" Target="embeddings/oleObject3.bin"/><Relationship Id="rId109" Type="http://schemas.openxmlformats.org/officeDocument/2006/relationships/image" Target="media/image47.wmf"/><Relationship Id="rId260" Type="http://schemas.openxmlformats.org/officeDocument/2006/relationships/oleObject" Target="embeddings/oleObject141.bin"/><Relationship Id="rId316" Type="http://schemas.openxmlformats.org/officeDocument/2006/relationships/oleObject" Target="embeddings/oleObject170.bin"/><Relationship Id="rId523" Type="http://schemas.openxmlformats.org/officeDocument/2006/relationships/oleObject" Target="embeddings/oleObject293.bin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50.bin"/><Relationship Id="rId120" Type="http://schemas.openxmlformats.org/officeDocument/2006/relationships/oleObject" Target="embeddings/oleObject62.bin"/><Relationship Id="rId358" Type="http://schemas.openxmlformats.org/officeDocument/2006/relationships/oleObject" Target="embeddings/oleObject196.bin"/><Relationship Id="rId162" Type="http://schemas.openxmlformats.org/officeDocument/2006/relationships/image" Target="media/image71.wmf"/><Relationship Id="rId218" Type="http://schemas.openxmlformats.org/officeDocument/2006/relationships/image" Target="media/image96.wmf"/><Relationship Id="rId425" Type="http://schemas.openxmlformats.org/officeDocument/2006/relationships/image" Target="media/image184.wmf"/><Relationship Id="rId467" Type="http://schemas.openxmlformats.org/officeDocument/2006/relationships/oleObject" Target="embeddings/oleObject261.bin"/><Relationship Id="rId271" Type="http://schemas.openxmlformats.org/officeDocument/2006/relationships/oleObject" Target="embeddings/oleObject147.bin"/><Relationship Id="rId24" Type="http://schemas.openxmlformats.org/officeDocument/2006/relationships/image" Target="media/image10.wmf"/><Relationship Id="rId66" Type="http://schemas.openxmlformats.org/officeDocument/2006/relationships/oleObject" Target="embeddings/oleObject31.bin"/><Relationship Id="rId131" Type="http://schemas.openxmlformats.org/officeDocument/2006/relationships/image" Target="media/image58.png"/><Relationship Id="rId327" Type="http://schemas.openxmlformats.org/officeDocument/2006/relationships/oleObject" Target="embeddings/oleObject176.bin"/><Relationship Id="rId369" Type="http://schemas.openxmlformats.org/officeDocument/2006/relationships/image" Target="media/image161.wmf"/><Relationship Id="rId173" Type="http://schemas.openxmlformats.org/officeDocument/2006/relationships/oleObject" Target="embeddings/oleObject92.bin"/><Relationship Id="rId229" Type="http://schemas.openxmlformats.org/officeDocument/2006/relationships/image" Target="media/image101.wmf"/><Relationship Id="rId380" Type="http://schemas.openxmlformats.org/officeDocument/2006/relationships/oleObject" Target="embeddings/oleObject208.bin"/><Relationship Id="rId436" Type="http://schemas.openxmlformats.org/officeDocument/2006/relationships/image" Target="media/image188.wmf"/><Relationship Id="rId240" Type="http://schemas.openxmlformats.org/officeDocument/2006/relationships/oleObject" Target="embeddings/oleObject129.bin"/><Relationship Id="rId478" Type="http://schemas.openxmlformats.org/officeDocument/2006/relationships/image" Target="media/image204.wmf"/><Relationship Id="rId35" Type="http://schemas.openxmlformats.org/officeDocument/2006/relationships/image" Target="media/image15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2.bin"/><Relationship Id="rId282" Type="http://schemas.openxmlformats.org/officeDocument/2006/relationships/oleObject" Target="embeddings/oleObject153.bin"/><Relationship Id="rId338" Type="http://schemas.openxmlformats.org/officeDocument/2006/relationships/oleObject" Target="embeddings/oleObject182.bin"/><Relationship Id="rId503" Type="http://schemas.openxmlformats.org/officeDocument/2006/relationships/image" Target="media/image215.wmf"/><Relationship Id="rId8" Type="http://schemas.openxmlformats.org/officeDocument/2006/relationships/image" Target="media/image2.wmf"/><Relationship Id="rId142" Type="http://schemas.openxmlformats.org/officeDocument/2006/relationships/oleObject" Target="embeddings/oleObject73.bin"/><Relationship Id="rId184" Type="http://schemas.openxmlformats.org/officeDocument/2006/relationships/oleObject" Target="embeddings/oleObject98.bin"/><Relationship Id="rId391" Type="http://schemas.openxmlformats.org/officeDocument/2006/relationships/oleObject" Target="embeddings/oleObject216.bin"/><Relationship Id="rId405" Type="http://schemas.openxmlformats.org/officeDocument/2006/relationships/oleObject" Target="embeddings/oleObject225.bin"/><Relationship Id="rId447" Type="http://schemas.openxmlformats.org/officeDocument/2006/relationships/oleObject" Target="embeddings/oleObject250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605;&#1584;&#1603;&#1585;&#1577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مذكرة.dotx</Template>
  <TotalTime>104</TotalTime>
  <Pages>14</Pages>
  <Words>2533</Words>
  <Characters>13932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m_cad</dc:creator>
  <cp:lastModifiedBy>m_cad</cp:lastModifiedBy>
  <cp:revision>20</cp:revision>
  <dcterms:created xsi:type="dcterms:W3CDTF">2024-10-11T20:42:00Z</dcterms:created>
  <dcterms:modified xsi:type="dcterms:W3CDTF">2025-04-17T21:54:00Z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