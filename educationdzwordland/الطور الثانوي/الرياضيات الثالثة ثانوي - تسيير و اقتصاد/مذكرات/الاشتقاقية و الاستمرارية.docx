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3194F401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BD40BC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B1A36EA" w14:textId="1081A641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D40BC" w:rsidRPr="00BD40BC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D40BC" w:rsidRPr="00BD40BC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العدد المشتق (معادلة المماس -التفسير البياني والقراءة البيانية)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3194F401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BD40BC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0B1A36EA" w14:textId="1081A641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D40BC" w:rsidRPr="00BD40BC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D40BC" w:rsidRPr="00BD40BC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العدد المشتق (معادلة المماس -التفسير البياني والقراءة البيانية)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63F94CBE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3E55F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63F94CBE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3E55F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279A49EB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 w:rsidR="00C6545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279A49EB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 w:rsidR="00C6545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2673F73D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C6545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689BBFB2" w14:textId="2FE67C49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3E55F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E55FE" w:rsidRPr="003E55F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العدد المشتق "تذكير"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2673F73D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C6545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689BBFB2" w14:textId="2FE67C49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3E55F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E55FE" w:rsidRPr="003E55F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العدد المشتق "تذكير"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EDBC88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40B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أنشــــــــــــــــطة وتماريـــــــــــــــــن</w:t>
            </w:r>
          </w:p>
          <w:p w14:paraId="7A669CD2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4D9B2850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40B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 01 ص 62</w:t>
            </w:r>
          </w:p>
          <w:p w14:paraId="54666100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</w:p>
          <w:p w14:paraId="76A411F7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رسمنا في الشكل الموالي المنحنيين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540" w:dyaOrig="400" w14:anchorId="289A70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0.25pt" o:ole="">
                  <v:imagedata r:id="rId7" o:title=""/>
                </v:shape>
                <o:OLEObject Type="Embed" ProgID="Equation.DSMT4" ShapeID="_x0000_i1025" DrawAspect="Content" ObjectID="_1790794750" r:id="rId8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47E19C00">
                <v:shape id="_x0000_i1026" type="#_x0000_t75" style="width:27pt;height:21.75pt" o:ole="">
                  <v:imagedata r:id="rId9" o:title=""/>
                </v:shape>
                <o:OLEObject Type="Embed" ProgID="Equation.DSMT4" ShapeID="_x0000_i1026" DrawAspect="Content" ObjectID="_1790794751" r:id="rId10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 الممثلين لدالتين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352A8F35">
                <v:shape id="_x0000_i1027" type="#_x0000_t75" style="width:12pt;height:12.75pt" o:ole="">
                  <v:imagedata r:id="rId11" o:title=""/>
                </v:shape>
                <o:OLEObject Type="Embed" ProgID="Equation.DSMT4" ShapeID="_x0000_i1027" DrawAspect="Content" ObjectID="_1790794752" r:id="rId12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260" w14:anchorId="3CC4AA9D">
                <v:shape id="_x0000_i1028" type="#_x0000_t75" style="width:12pt;height:12.75pt" o:ole="">
                  <v:imagedata r:id="rId13" o:title=""/>
                </v:shape>
                <o:OLEObject Type="Embed" ProgID="Equation.DSMT4" ShapeID="_x0000_i1028" DrawAspect="Content" ObjectID="_1790794753" r:id="rId14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 معرفتين وقابلتين للاشتقاق على المجال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700" w:dyaOrig="400" w14:anchorId="5FD21204">
                <v:shape id="_x0000_i1029" type="#_x0000_t75" style="width:35.25pt;height:20.25pt" o:ole="">
                  <v:imagedata r:id="rId15" o:title=""/>
                </v:shape>
                <o:OLEObject Type="Embed" ProgID="Equation.DSMT4" ShapeID="_x0000_i1029" DrawAspect="Content" ObjectID="_1790794754" r:id="rId16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وبعض </w:t>
            </w:r>
            <w:proofErr w:type="spellStart"/>
            <w:r w:rsidRPr="00BD40BC">
              <w:rPr>
                <w:rFonts w:ascii="Amiri" w:hAnsi="Amiri" w:cs="Amiri"/>
                <w:sz w:val="26"/>
                <w:szCs w:val="26"/>
                <w:rtl/>
              </w:rPr>
              <w:t>مماساتهما</w:t>
            </w:r>
            <w:proofErr w:type="spellEnd"/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0F523030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BD40BC">
              <w:rPr>
                <w:rFonts w:ascii="Amiri" w:hAnsi="Amiri" w:cs="Amiri"/>
                <w:noProof/>
                <w:sz w:val="26"/>
                <w:szCs w:val="26"/>
              </w:rPr>
              <w:drawing>
                <wp:anchor distT="0" distB="0" distL="114300" distR="114300" simplePos="0" relativeHeight="251738112" behindDoc="1" locked="0" layoutInCell="1" allowOverlap="1" wp14:anchorId="4155457D" wp14:editId="7F57A5A5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3810</wp:posOffset>
                  </wp:positionV>
                  <wp:extent cx="3659505" cy="2059305"/>
                  <wp:effectExtent l="19050" t="19050" r="17145" b="1714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505" cy="20593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0F53DD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A11287D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F4B3022" w14:textId="77777777" w:rsidR="00BD40BC" w:rsidRPr="00BD40BC" w:rsidRDefault="00BD40BC" w:rsidP="00BD40BC">
            <w:pPr>
              <w:tabs>
                <w:tab w:val="left" w:pos="2499"/>
                <w:tab w:val="left" w:pos="6543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ab/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ab/>
            </w:r>
          </w:p>
          <w:p w14:paraId="72825154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C770093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C5DC106" w14:textId="77777777" w:rsidR="00BD40BC" w:rsidRPr="00BD40BC" w:rsidRDefault="00BD40BC" w:rsidP="00BD40BC">
            <w:pPr>
              <w:tabs>
                <w:tab w:val="left" w:pos="8021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FE65A9F" w14:textId="74E5AB7E" w:rsidR="00BD40BC" w:rsidRPr="00BD40BC" w:rsidRDefault="00BD40BC" w:rsidP="00BD40BC">
            <w:pPr>
              <w:tabs>
                <w:tab w:val="left" w:pos="8021"/>
              </w:tabs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ab/>
            </w:r>
          </w:p>
          <w:p w14:paraId="332F63A6" w14:textId="77777777" w:rsidR="00BD40BC" w:rsidRPr="00BD40BC" w:rsidRDefault="00BD40BC" w:rsidP="00BD40BC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أحسب الأعداد المشتقة التالية:</w:t>
            </w:r>
          </w:p>
          <w:p w14:paraId="3C0EA1A2" w14:textId="77777777" w:rsidR="00BD40BC" w:rsidRPr="00BD40BC" w:rsidRDefault="00BD40BC" w:rsidP="00BD40BC">
            <w:pPr>
              <w:numPr>
                <w:ilvl w:val="1"/>
                <w:numId w:val="24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2ECE3D5A">
                <v:shape id="_x0000_i1030" type="#_x0000_t75" style="width:9pt;height:11.25pt" o:ole="">
                  <v:imagedata r:id="rId18" o:title=""/>
                </v:shape>
                <o:OLEObject Type="Embed" ProgID="Equation.DSMT4" ShapeID="_x0000_i1030" DrawAspect="Content" ObjectID="_1790794755" r:id="rId19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940" w:dyaOrig="499" w14:anchorId="39146C5A">
                <v:shape id="_x0000_i1031" type="#_x0000_t75" style="width:47.25pt;height:24.75pt" o:ole="">
                  <v:imagedata r:id="rId20" o:title=""/>
                </v:shape>
                <o:OLEObject Type="Embed" ProgID="Equation.DSMT4" ShapeID="_x0000_i1031" DrawAspect="Content" ObjectID="_1790794756" r:id="rId21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5F8D9D8C">
                <v:shape id="_x0000_i1032" type="#_x0000_t75" style="width:9pt;height:11.25pt" o:ole="">
                  <v:imagedata r:id="rId18" o:title=""/>
                </v:shape>
                <o:OLEObject Type="Embed" ProgID="Equation.DSMT4" ShapeID="_x0000_i1032" DrawAspect="Content" ObjectID="_1790794757" r:id="rId22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940" w:dyaOrig="499" w14:anchorId="56E1F06E">
                <v:shape id="_x0000_i1033" type="#_x0000_t75" style="width:47.25pt;height:24.75pt" o:ole="">
                  <v:imagedata r:id="rId23" o:title=""/>
                </v:shape>
                <o:OLEObject Type="Embed" ProgID="Equation.DSMT4" ShapeID="_x0000_i1033" DrawAspect="Content" ObjectID="_1790794758" r:id="rId24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34D18D5E">
                <v:shape id="_x0000_i1034" type="#_x0000_t75" style="width:9pt;height:11.25pt" o:ole="">
                  <v:imagedata r:id="rId18" o:title=""/>
                </v:shape>
                <o:OLEObject Type="Embed" ProgID="Equation.DSMT4" ShapeID="_x0000_i1034" DrawAspect="Content" ObjectID="_1790794759" r:id="rId25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820" w:dyaOrig="499" w14:anchorId="66292E15">
                <v:shape id="_x0000_i1035" type="#_x0000_t75" style="width:41.25pt;height:24.75pt" o:ole="">
                  <v:imagedata r:id="rId26" o:title=""/>
                </v:shape>
                <o:OLEObject Type="Embed" ProgID="Equation.DSMT4" ShapeID="_x0000_i1035" DrawAspect="Content" ObjectID="_1790794760" r:id="rId27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54D9BAC9">
                <v:shape id="_x0000_i1036" type="#_x0000_t75" style="width:9pt;height:11.25pt" o:ole="">
                  <v:imagedata r:id="rId18" o:title=""/>
                </v:shape>
                <o:OLEObject Type="Embed" ProgID="Equation.DSMT4" ShapeID="_x0000_i1036" DrawAspect="Content" ObjectID="_1790794761" r:id="rId28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840" w:dyaOrig="499" w14:anchorId="3FDFA515">
                <v:shape id="_x0000_i1037" type="#_x0000_t75" style="width:42pt;height:24.75pt" o:ole="">
                  <v:imagedata r:id="rId29" o:title=""/>
                </v:shape>
                <o:OLEObject Type="Embed" ProgID="Equation.DSMT4" ShapeID="_x0000_i1037" DrawAspect="Content" ObjectID="_1790794762" r:id="rId30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</w:t>
            </w:r>
          </w:p>
          <w:p w14:paraId="185BA4E3" w14:textId="77777777" w:rsidR="00BD40BC" w:rsidRPr="00BD40BC" w:rsidRDefault="00BD40BC" w:rsidP="00BD40BC">
            <w:pPr>
              <w:numPr>
                <w:ilvl w:val="1"/>
                <w:numId w:val="24"/>
              </w:numPr>
              <w:tabs>
                <w:tab w:val="clear" w:pos="1440"/>
                <w:tab w:val="num" w:pos="1340"/>
              </w:tabs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01CCFE55">
                <v:shape id="_x0000_i1038" type="#_x0000_t75" style="width:9pt;height:11.25pt" o:ole="">
                  <v:imagedata r:id="rId18" o:title=""/>
                </v:shape>
                <o:OLEObject Type="Embed" ProgID="Equation.DSMT4" ShapeID="_x0000_i1038" DrawAspect="Content" ObjectID="_1790794763" r:id="rId31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1320" w:dyaOrig="499" w14:anchorId="3045C557">
                <v:shape id="_x0000_i1039" type="#_x0000_t75" style="width:66pt;height:24.75pt" o:ole="">
                  <v:imagedata r:id="rId32" o:title=""/>
                </v:shape>
                <o:OLEObject Type="Embed" ProgID="Equation.DSMT4" ShapeID="_x0000_i1039" DrawAspect="Content" ObjectID="_1790794764" r:id="rId33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7FB078DD">
                <v:shape id="_x0000_i1040" type="#_x0000_t75" style="width:9pt;height:11.25pt" o:ole="">
                  <v:imagedata r:id="rId18" o:title=""/>
                </v:shape>
                <o:OLEObject Type="Embed" ProgID="Equation.DSMT4" ShapeID="_x0000_i1040" DrawAspect="Content" ObjectID="_1790794765" r:id="rId34"/>
              </w:objec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900" w:dyaOrig="499" w14:anchorId="3019BA76">
                <v:shape id="_x0000_i1041" type="#_x0000_t75" style="width:45pt;height:24.75pt" o:ole="">
                  <v:imagedata r:id="rId35" o:title=""/>
                </v:shape>
                <o:OLEObject Type="Embed" ProgID="Equation.DSMT4" ShapeID="_x0000_i1041" DrawAspect="Content" ObjectID="_1790794766" r:id="rId36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6613043A">
                <v:shape id="_x0000_i1042" type="#_x0000_t75" style="width:9pt;height:11.25pt" o:ole="">
                  <v:imagedata r:id="rId18" o:title=""/>
                </v:shape>
                <o:OLEObject Type="Embed" ProgID="Equation.DSMT4" ShapeID="_x0000_i1042" DrawAspect="Content" ObjectID="_1790794767" r:id="rId37"/>
              </w:object>
            </w:r>
            <w:r w:rsidRPr="00BD40BC">
              <w:rPr>
                <w:rFonts w:ascii="Amiri" w:hAnsi="Amiri" w:cs="Amiri"/>
                <w:position w:val="-28"/>
                <w:sz w:val="26"/>
                <w:szCs w:val="26"/>
                <w:lang w:bidi="ar-DZ"/>
              </w:rPr>
              <w:object w:dxaOrig="1020" w:dyaOrig="780" w14:anchorId="02960A3A">
                <v:shape id="_x0000_i1043" type="#_x0000_t75" style="width:51pt;height:39pt" o:ole="">
                  <v:imagedata r:id="rId38" o:title=""/>
                </v:shape>
                <o:OLEObject Type="Embed" ProgID="Equation.DSMT4" ShapeID="_x0000_i1043" DrawAspect="Content" ObjectID="_1790794768" r:id="rId39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80" w:dyaOrig="220" w14:anchorId="51130ECA">
                <v:shape id="_x0000_i1044" type="#_x0000_t75" style="width:9pt;height:11.25pt" o:ole="">
                  <v:imagedata r:id="rId18" o:title=""/>
                </v:shape>
                <o:OLEObject Type="Embed" ProgID="Equation.DSMT4" ShapeID="_x0000_i1044" DrawAspect="Content" ObjectID="_1790794769" r:id="rId40"/>
              </w:object>
            </w:r>
            <w:r w:rsidRPr="00BD40BC">
              <w:rPr>
                <w:rFonts w:ascii="Amiri" w:hAnsi="Amiri" w:cs="Amiri"/>
                <w:position w:val="-30"/>
                <w:sz w:val="26"/>
                <w:szCs w:val="26"/>
                <w:lang w:bidi="ar-DZ"/>
              </w:rPr>
              <w:object w:dxaOrig="920" w:dyaOrig="840" w14:anchorId="632B2C4E">
                <v:shape id="_x0000_i1045" type="#_x0000_t75" style="width:45.75pt;height:42pt" o:ole="">
                  <v:imagedata r:id="rId41" o:title=""/>
                </v:shape>
                <o:OLEObject Type="Embed" ProgID="Equation.DSMT4" ShapeID="_x0000_i1045" DrawAspect="Content" ObjectID="_1790794770" r:id="rId42"/>
              </w:object>
            </w:r>
          </w:p>
          <w:p w14:paraId="0ED15490" w14:textId="77777777" w:rsidR="00BD40BC" w:rsidRPr="00BD40BC" w:rsidRDefault="00BD40BC" w:rsidP="00BD40BC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من أجل كل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40" w:dyaOrig="200" w14:anchorId="0A4FA3C6">
                <v:shape id="_x0000_i1046" type="#_x0000_t75" style="width:12pt;height:9.75pt" o:ole="">
                  <v:imagedata r:id="rId43" o:title=""/>
                </v:shape>
                <o:OLEObject Type="Embed" ProgID="Equation.DSMT4" ShapeID="_x0000_i1046" DrawAspect="Content" ObjectID="_1790794771" r:id="rId44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المجال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580" w:dyaOrig="400" w14:anchorId="2C4AAAF0">
                <v:shape id="_x0000_i1047" type="#_x0000_t75" style="width:29.25pt;height:20.25pt" o:ole="">
                  <v:imagedata r:id="rId45" o:title=""/>
                </v:shape>
                <o:OLEObject Type="Embed" ProgID="Equation.DSMT4" ShapeID="_x0000_i1047" DrawAspect="Content" ObjectID="_1790794772" r:id="rId46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نضع: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1780" w:dyaOrig="400" w14:anchorId="478C8205">
                <v:shape id="_x0000_i1048" type="#_x0000_t75" style="width:89.25pt;height:20.25pt" o:ole="">
                  <v:imagedata r:id="rId47" o:title=""/>
                </v:shape>
                <o:OLEObject Type="Embed" ProgID="Equation.DSMT4" ShapeID="_x0000_i1048" DrawAspect="Content" ObjectID="_1790794773" r:id="rId48"/>
              </w:object>
            </w:r>
          </w:p>
          <w:p w14:paraId="0FA5BF5A" w14:textId="77777777" w:rsidR="00BD40BC" w:rsidRPr="00BD40BC" w:rsidRDefault="00BD40BC" w:rsidP="00BD40BC">
            <w:pPr>
              <w:bidi/>
              <w:rPr>
                <w:rFonts w:ascii="Amiri" w:hAnsi="Amiri" w:cs="Amiri"/>
                <w:color w:val="FFFF00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       أحسب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600" w:dyaOrig="400" w14:anchorId="7464C292">
                <v:shape id="_x0000_i1049" type="#_x0000_t75" style="width:30pt;height:20.25pt" o:ole="">
                  <v:imagedata r:id="rId49" o:title=""/>
                </v:shape>
                <o:OLEObject Type="Embed" ProgID="Equation.DSMT4" ShapeID="_x0000_i1049" DrawAspect="Content" ObjectID="_1790794774" r:id="rId50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</w:t>
            </w:r>
            <w:r w:rsidRPr="00BD40BC">
              <w:rPr>
                <w:rFonts w:ascii="Amiri" w:hAnsi="Amiri" w:cs="Amiri"/>
                <w:position w:val="-28"/>
                <w:sz w:val="26"/>
                <w:szCs w:val="26"/>
                <w:lang w:bidi="ar-DZ"/>
              </w:rPr>
              <w:object w:dxaOrig="700" w:dyaOrig="680" w14:anchorId="58894330">
                <v:shape id="_x0000_i1050" type="#_x0000_t75" style="width:35.25pt;height:33.75pt" o:ole="">
                  <v:imagedata r:id="rId51" o:title=""/>
                </v:shape>
                <o:OLEObject Type="Embed" ProgID="Equation.DSMT4" ShapeID="_x0000_i1050" DrawAspect="Content" ObjectID="_1790794775" r:id="rId52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4737D03F" w14:textId="77777777" w:rsid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F63C879" w14:textId="77777777" w:rsid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433575E" w14:textId="77777777" w:rsid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8B0A8C5" w14:textId="77777777" w:rsid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9E3689B" w14:textId="77777777" w:rsid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28306A1" w14:textId="7430C8BD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40B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 03 ص 74:</w:t>
            </w:r>
          </w:p>
          <w:p w14:paraId="77A204E2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المنحني البياني التالي هو لدالة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f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قابلة</w:t>
            </w:r>
          </w:p>
          <w:p w14:paraId="1DA24D5D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للاشتقاق على مجموعة تعريفها </w:t>
            </w:r>
            <w:r w:rsidRPr="00BD40BC">
              <w:rPr>
                <w:rFonts w:ascii="Amiri" w:hAnsi="Amiri" w:cs="Amiri"/>
                <w:noProof/>
                <w:sz w:val="26"/>
                <w:szCs w:val="26"/>
              </w:rPr>
              <w:drawing>
                <wp:anchor distT="0" distB="0" distL="114300" distR="114300" simplePos="0" relativeHeight="251739136" behindDoc="1" locked="0" layoutInCell="1" allowOverlap="1" wp14:anchorId="607AB7F4" wp14:editId="5EF00626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13970</wp:posOffset>
                  </wp:positionV>
                  <wp:extent cx="2538730" cy="1901825"/>
                  <wp:effectExtent l="0" t="0" r="0" b="317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7EAB8B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1. عين مجموعة تعريف الدالة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f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487EDA0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2. شكل جدول تغيرات الدالة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f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1DB41654" w14:textId="77777777" w:rsidR="00BD40BC" w:rsidRPr="00BD40BC" w:rsidRDefault="00BD40BC" w:rsidP="00BD40BC">
            <w:pPr>
              <w:bidi/>
              <w:rPr>
                <w:rFonts w:ascii="Amiri" w:hAnsi="Amiri" w:cs="Amiri"/>
                <w:i/>
                <w:iCs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3.عين بقراءة بيانية العدد المشتق للدالة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f</w:t>
            </w:r>
          </w:p>
          <w:p w14:paraId="20C94A17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i/>
                <w:iCs/>
                <w:sz w:val="26"/>
                <w:szCs w:val="26"/>
                <w:rtl/>
              </w:rPr>
              <w:t xml:space="preserve"> 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عند كل من</w:t>
            </w:r>
            <w:r w:rsidRPr="00BD40BC">
              <w:rPr>
                <w:rFonts w:ascii="Amiri" w:hAnsi="Amiri" w:cs="Amiri"/>
                <w:position w:val="-24"/>
                <w:sz w:val="26"/>
                <w:szCs w:val="26"/>
              </w:rPr>
              <w:object w:dxaOrig="400" w:dyaOrig="620" w14:anchorId="24E374DC">
                <v:shape id="_x0000_i1051" type="#_x0000_t75" style="width:20.25pt;height:30.75pt" o:ole="">
                  <v:imagedata r:id="rId54" o:title=""/>
                </v:shape>
                <o:OLEObject Type="Embed" ProgID="Equation.DSMT4" ShapeID="_x0000_i1051" DrawAspect="Content" ObjectID="_1790794776" r:id="rId55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، 3- و2- علما</w:t>
            </w:r>
          </w:p>
          <w:p w14:paraId="652C2952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أن ترتيب النقطة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B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هو</w:t>
            </w:r>
            <w:r w:rsidRPr="00BD40BC">
              <w:rPr>
                <w:rFonts w:ascii="Amiri" w:hAnsi="Amiri" w:cs="Amiri"/>
                <w:position w:val="-24"/>
                <w:sz w:val="26"/>
                <w:szCs w:val="26"/>
              </w:rPr>
              <w:object w:dxaOrig="400" w:dyaOrig="620" w14:anchorId="4506EF64">
                <v:shape id="_x0000_i1052" type="#_x0000_t75" style="width:20.25pt;height:30.75pt" o:ole="">
                  <v:imagedata r:id="rId56" o:title=""/>
                </v:shape>
                <o:OLEObject Type="Embed" ProgID="Equation.DSMT4" ShapeID="_x0000_i1052" DrawAspect="Content" ObjectID="_1790794777" r:id="rId57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68F6D565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0657488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4.استنتج معادلات المماسات للمنحني </w:t>
            </w:r>
            <w:r w:rsidRPr="00BD40BC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361AB681">
                <v:shape id="_x0000_i1053" type="#_x0000_t75" style="width:27pt;height:21.75pt" o:ole="">
                  <v:imagedata r:id="rId58" o:title=""/>
                </v:shape>
                <o:OLEObject Type="Embed" ProgID="Equation.DSMT4" ShapeID="_x0000_i1053" DrawAspect="Content" ObjectID="_1790794778" r:id="rId59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عند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A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  <w:rtl/>
              </w:rPr>
              <w:t>،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B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  و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C.</w:t>
            </w:r>
          </w:p>
          <w:p w14:paraId="2F347460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5.هل توجد مماسات أخرى موازية للمماس عند النقطة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C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؟</w:t>
            </w:r>
          </w:p>
          <w:p w14:paraId="54D67D81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</w:p>
          <w:p w14:paraId="4399A903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40B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التمرين68ص 82(الى السؤال 2 </w:t>
            </w:r>
            <w:proofErr w:type="gramStart"/>
            <w:r w:rsidRPr="00BD40B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أ )</w:t>
            </w:r>
            <w:proofErr w:type="gramEnd"/>
          </w:p>
          <w:p w14:paraId="78F5A82F" w14:textId="77777777" w:rsidR="00BD40BC" w:rsidRPr="00BD40BC" w:rsidRDefault="00BD40BC" w:rsidP="00BD40B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34219F3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f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  <w:rtl/>
              </w:rPr>
              <w:t xml:space="preserve"> 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دالة معرفة وقابلة للاشتقاق على المجال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560" w:dyaOrig="400" w14:anchorId="39D85146">
                <v:shape id="_x0000_i1054" type="#_x0000_t75" style="width:27.75pt;height:20.25pt" o:ole="">
                  <v:imagedata r:id="rId60" o:title=""/>
                </v:shape>
                <o:OLEObject Type="Embed" ProgID="Equation.DSMT4" ShapeID="_x0000_i1054" DrawAspect="Content" ObjectID="_1790794779" r:id="rId61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sz w:val="26"/>
                <w:szCs w:val="26"/>
              </w:rPr>
              <w:t>C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تمثيلها البياني في معلم متعامد ومتجانس </w:t>
            </w:r>
            <w:r w:rsidRPr="00BD40BC">
              <w:rPr>
                <w:rFonts w:ascii="Amiri" w:hAnsi="Amiri" w:cs="Amiri"/>
                <w:position w:val="-20"/>
                <w:sz w:val="26"/>
                <w:szCs w:val="26"/>
              </w:rPr>
              <w:object w:dxaOrig="800" w:dyaOrig="520" w14:anchorId="3AB2BF2D">
                <v:shape id="_x0000_i1055" type="#_x0000_t75" style="width:39.75pt;height:26.25pt" o:ole="">
                  <v:imagedata r:id="rId62" o:title=""/>
                </v:shape>
                <o:OLEObject Type="Embed" ProgID="Equation.DSMT4" ShapeID="_x0000_i1055" DrawAspect="Content" ObjectID="_1790794780" r:id="rId63"/>
              </w:object>
            </w:r>
          </w:p>
          <w:p w14:paraId="19EA30F5" w14:textId="77777777" w:rsidR="00BD40BC" w:rsidRPr="00BD40BC" w:rsidRDefault="00BD40BC" w:rsidP="00BD40BC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noProof/>
                <w:sz w:val="26"/>
                <w:szCs w:val="26"/>
              </w:rPr>
              <w:drawing>
                <wp:inline distT="0" distB="0" distL="0" distR="0" wp14:anchorId="3928B8F8" wp14:editId="6A4CE1C6">
                  <wp:extent cx="2000529" cy="181000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4EAE4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2940D09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النقط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M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N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P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Q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sz w:val="26"/>
                <w:szCs w:val="26"/>
              </w:rPr>
              <w:t>R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تنتمي إلى (</w:t>
            </w:r>
            <w:r w:rsidRPr="00BD40BC">
              <w:rPr>
                <w:rFonts w:ascii="Amiri" w:hAnsi="Amiri" w:cs="Amiri"/>
                <w:sz w:val="26"/>
                <w:szCs w:val="26"/>
              </w:rPr>
              <w:t>C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  <w:rtl/>
              </w:rPr>
              <w:t>)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 المنحنيِ (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C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) يقبل في كل من النقطتين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N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sz w:val="26"/>
                <w:szCs w:val="26"/>
              </w:rPr>
              <w:t>Q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  <w:rtl/>
              </w:rPr>
              <w:t xml:space="preserve"> 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مماس موازيا لحامل محور الفواصل المستقيم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765CE588">
                <v:shape id="_x0000_i1056" type="#_x0000_t75" style="width:21pt;height:20.25pt" o:ole="">
                  <v:imagedata r:id="rId65" o:title=""/>
                </v:shape>
                <o:OLEObject Type="Embed" ProgID="Equation.DSMT4" ShapeID="_x0000_i1056" DrawAspect="Content" ObjectID="_1790794781" r:id="rId66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هو المماس للمنحني </w:t>
            </w:r>
            <w:r w:rsidRPr="00BD40BC">
              <w:rPr>
                <w:rFonts w:ascii="Amiri" w:hAnsi="Amiri" w:cs="Amiri"/>
                <w:i/>
                <w:iCs/>
                <w:sz w:val="26"/>
                <w:szCs w:val="26"/>
              </w:rPr>
              <w:t>C</w: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في النقطة </w:t>
            </w:r>
            <w:r w:rsidRPr="00BD40BC">
              <w:rPr>
                <w:rFonts w:ascii="Amiri" w:hAnsi="Amiri" w:cs="Amiri"/>
                <w:position w:val="-28"/>
                <w:sz w:val="26"/>
                <w:szCs w:val="26"/>
              </w:rPr>
              <w:object w:dxaOrig="859" w:dyaOrig="680" w14:anchorId="64DE777C">
                <v:shape id="_x0000_i1057" type="#_x0000_t75" style="width:42.75pt;height:33.75pt" o:ole="">
                  <v:imagedata r:id="rId67" o:title=""/>
                </v:shape>
                <o:OLEObject Type="Embed" ProgID="Equation.DSMT4" ShapeID="_x0000_i1057" DrawAspect="Content" ObjectID="_1790794782" r:id="rId68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. </w:t>
            </w:r>
          </w:p>
          <w:p w14:paraId="64C4F4CC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ويشمل النقطة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700" w:dyaOrig="400" w14:anchorId="459AAB3C">
                <v:shape id="_x0000_i1058" type="#_x0000_t75" style="width:35.25pt;height:20.25pt" o:ole="">
                  <v:imagedata r:id="rId69" o:title=""/>
                </v:shape>
                <o:OLEObject Type="Embed" ProgID="Equation.DSMT4" ShapeID="_x0000_i1058" DrawAspect="Content" ObjectID="_1790794783" r:id="rId70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2F030D7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>1.أ) عين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600" w:dyaOrig="400" w14:anchorId="59A7F8CF">
                <v:shape id="_x0000_i1059" type="#_x0000_t75" style="width:30pt;height:20.25pt" o:ole="">
                  <v:imagedata r:id="rId71" o:title=""/>
                </v:shape>
                <o:OLEObject Type="Embed" ProgID="Equation.DSMT4" ShapeID="_x0000_i1059" DrawAspect="Content" ObjectID="_1790794784" r:id="rId72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639" w:dyaOrig="400" w14:anchorId="1C00F924">
                <v:shape id="_x0000_i1060" type="#_x0000_t75" style="width:32.25pt;height:20.25pt" o:ole="">
                  <v:imagedata r:id="rId73" o:title=""/>
                </v:shape>
                <o:OLEObject Type="Embed" ProgID="Equation.DSMT4" ShapeID="_x0000_i1060" DrawAspect="Content" ObjectID="_1790794785" r:id="rId74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620" w:dyaOrig="400" w14:anchorId="6C6288AE">
                <v:shape id="_x0000_i1061" type="#_x0000_t75" style="width:30.75pt;height:20.25pt" o:ole="">
                  <v:imagedata r:id="rId75" o:title=""/>
                </v:shape>
                <o:OLEObject Type="Embed" ProgID="Equation.DSMT4" ShapeID="_x0000_i1061" DrawAspect="Content" ObjectID="_1790794786" r:id="rId76"/>
              </w:object>
            </w:r>
          </w:p>
          <w:p w14:paraId="038E962E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ب) عين معادلة للمستقيم </w:t>
            </w:r>
            <w:r w:rsidRPr="00BD40BC">
              <w:rPr>
                <w:rFonts w:ascii="Amiri" w:hAnsi="Amiri" w:cs="Amiri"/>
                <w:position w:val="-4"/>
                <w:sz w:val="26"/>
                <w:szCs w:val="26"/>
              </w:rPr>
              <w:object w:dxaOrig="220" w:dyaOrig="260" w14:anchorId="1B227AAB">
                <v:shape id="_x0000_i1062" type="#_x0000_t75" style="width:11.25pt;height:12.75pt" o:ole="">
                  <v:imagedata r:id="rId77" o:title=""/>
                </v:shape>
                <o:OLEObject Type="Embed" ProgID="Equation.DSMT4" ShapeID="_x0000_i1062" DrawAspect="Content" ObjectID="_1790794787" r:id="rId78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10240FBF" w14:textId="77777777" w:rsidR="00BD40BC" w:rsidRPr="00BD40BC" w:rsidRDefault="00BD40BC" w:rsidP="00BD40B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2. أ) عين باستعمال التمثيل البياني عدد حلول المعادلة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920" w:dyaOrig="400" w14:anchorId="14C8A48D">
                <v:shape id="_x0000_i1063" type="#_x0000_t75" style="width:45.75pt;height:20.25pt" o:ole="">
                  <v:imagedata r:id="rId79" o:title=""/>
                </v:shape>
                <o:OLEObject Type="Embed" ProgID="Equation.DSMT4" ShapeID="_x0000_i1063" DrawAspect="Content" ObjectID="_1790794788" r:id="rId80"/>
              </w:object>
            </w:r>
            <w:r w:rsidRPr="00BD40BC">
              <w:rPr>
                <w:rFonts w:ascii="Amiri" w:hAnsi="Amiri" w:cs="Amiri"/>
                <w:sz w:val="26"/>
                <w:szCs w:val="26"/>
                <w:rtl/>
              </w:rPr>
              <w:t xml:space="preserve"> على المجال </w:t>
            </w:r>
            <w:r w:rsidRPr="00BD40BC">
              <w:rPr>
                <w:rFonts w:ascii="Amiri" w:hAnsi="Amiri" w:cs="Amiri"/>
                <w:position w:val="-14"/>
                <w:sz w:val="26"/>
                <w:szCs w:val="26"/>
              </w:rPr>
              <w:object w:dxaOrig="560" w:dyaOrig="400" w14:anchorId="705D7210">
                <v:shape id="_x0000_i1064" type="#_x0000_t75" style="width:27.75pt;height:20.25pt" o:ole="">
                  <v:imagedata r:id="rId81" o:title=""/>
                </v:shape>
                <o:OLEObject Type="Embed" ProgID="Equation.DSMT4" ShapeID="_x0000_i1064" DrawAspect="Content" ObjectID="_1790794789" r:id="rId82"/>
              </w:object>
            </w: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11D9CA" w14:textId="77777777" w:rsidR="00BD40BC" w:rsidRDefault="00BD40BC" w:rsidP="00BD40BC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83A107" w14:textId="77777777" w:rsidR="00BD40BC" w:rsidRDefault="00BD40BC" w:rsidP="00BD40BC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250547" w14:textId="77777777" w:rsidR="00BD40BC" w:rsidRDefault="00BD40BC" w:rsidP="00BD40BC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5A6F72" w14:textId="75E3C11B" w:rsidR="00BD40BC" w:rsidRPr="00BD40BC" w:rsidRDefault="00BD40BC" w:rsidP="00BD40BC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BD40B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التذكير بالعدد المشتق حسابيا </w:t>
            </w:r>
            <w:r w:rsidRPr="00BD40BC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وبيانيا</w:t>
            </w:r>
            <w:r w:rsidRPr="00BD40B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ومعادلة المماس</w:t>
            </w: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02464A" w14:textId="77777777" w:rsidR="00BD40BC" w:rsidRDefault="00BD40BC" w:rsidP="00BD40BC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7B25AB1D" w14:textId="77777777" w:rsidR="003D3E1F" w:rsidRDefault="003D3E1F" w:rsidP="003D3E1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1A0D4BC1" w14:textId="77777777" w:rsidR="003D3E1F" w:rsidRDefault="003D3E1F" w:rsidP="003D3E1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5FC522DF" w14:textId="77777777" w:rsidR="003D3E1F" w:rsidRPr="00BD40BC" w:rsidRDefault="003D3E1F" w:rsidP="003D3E1F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5F256E8D" w14:textId="079B4CC8" w:rsidR="00BD40BC" w:rsidRPr="00BD40BC" w:rsidRDefault="00BD40BC" w:rsidP="00BD40BC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BD40BC">
              <w:rPr>
                <w:rFonts w:ascii="Amiri" w:hAnsi="Amiri" w:cs="Amiri"/>
                <w:color w:val="FF0000"/>
                <w:sz w:val="24"/>
                <w:szCs w:val="24"/>
                <w:rtl/>
              </w:rPr>
              <w:t>يمكن الاكتفاء بأحد التمرينين</w:t>
            </w: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A6E1600" w14:textId="77777777" w:rsidR="00522BDD" w:rsidRDefault="00522BD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586796" wp14:editId="368A9FF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54211681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E9A7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187776B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CA17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A177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الدوال المشتقة لدوال مرجعية </w:t>
                            </w:r>
                            <w:proofErr w:type="gramStart"/>
                            <w:r w:rsidRPr="00CA177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 عمليات</w:t>
                            </w:r>
                            <w:proofErr w:type="gramEnd"/>
                            <w:r w:rsidRPr="00CA177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على الدوال المشتقة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86796" id="_x0000_s1030" style="position:absolute;left:0;text-align:left;margin-left:-46.15pt;margin-top:66.05pt;width:543pt;height:5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gP713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BE3E9A7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187776B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CA177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A1777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الدوال المشتقة لدوال مرجعية </w:t>
                      </w:r>
                      <w:proofErr w:type="gramStart"/>
                      <w:r w:rsidRPr="00CA1777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 عمليات</w:t>
                      </w:r>
                      <w:proofErr w:type="gramEnd"/>
                      <w:r w:rsidRPr="00CA1777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على الدوال المشتقة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2687BC" wp14:editId="0432376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78457147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59680" w14:textId="77777777" w:rsidR="00522BDD" w:rsidRPr="00305590" w:rsidRDefault="00522BD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43B8105" w14:textId="77777777" w:rsidR="00522BDD" w:rsidRDefault="00522BD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687BC" id="_x0000_s1031" style="position:absolute;left:0;text-align:left;margin-left:-44.65pt;margin-top:.8pt;width:100.5pt;height:5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Evcg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fh4Tiy8rKHePyBC6PfBOLivqzZ3w4VEgDT61k5Y5PNChDTQFh57ibA3469R71Kd5JCln&#10;DS1Swf3PjUDFmflmaVKv8skkbl5iJueXY2LwWLI6lthNvQDqck7fhpOJjPrB7EmNUL/Szs+jVxIJ&#10;K8l3wWXAPbMI3YLTryHVfJ7UaNucCHf22ckIHuscx+6lfRXo+gENNNr3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0dFE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1159680" w14:textId="77777777" w:rsidR="00522BDD" w:rsidRPr="00305590" w:rsidRDefault="00522BD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43B8105" w14:textId="77777777" w:rsidR="00522BDD" w:rsidRDefault="00522BD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851B74" wp14:editId="2E7AF63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761050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E3F2" w14:textId="77777777" w:rsidR="00522BDD" w:rsidRPr="00305590" w:rsidRDefault="00522BD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51B74" id="_x0000_s1032" style="position:absolute;left:0;text-align:left;margin-left:396.35pt;margin-top:-.7pt;width:100.5pt;height:6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rPcgIAAEMFAAAOAAAAZHJzL2Uyb0RvYy54bWysVM1u2zAMvg/YOwi6r46zpl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Ieu+s9yAgAAQw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4320E3F2" w14:textId="77777777" w:rsidR="00522BDD" w:rsidRPr="00305590" w:rsidRDefault="00522BD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44D4AE" wp14:editId="719FE73B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42608703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E4187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60E4A930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A177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الدوال المشتقة "تذكير"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4D4AE" id="_x0000_s1033" style="position:absolute;left:0;text-align:left;margin-left:66.35pt;margin-top:1.55pt;width:323.25pt;height:58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JcdQIAAEM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04mFxT8rKHdPyBC6PfBO3lU0m3vhw5NAIj6tCC1zeKRDG2gKDv2NszXgr1P/oz3x&#10;kbScNbRIBfc/NwIVZ+a7JaZe5pNJ3LwkTKYXYxLwWLM61thNfQM05ZyeDSfTNdoHs79qhPqNdn4R&#10;o5JKWEmxCy4D7oWb0C04vRpSLRbJjLbNiXBvl05G57HPkXYv7ZtA1xM0ELUfYL90YvaBop1tRFpY&#10;bALoKvH30Nd+ArSpiZ79qxKfgmM5WR3evvlv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KUBJc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1FBE4187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60E4A930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A177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الدوال المشتقة "تذكير"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C4EED7F" w14:textId="77777777" w:rsidR="00522BDD" w:rsidRPr="00792B9B" w:rsidRDefault="00522BD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22BDD" w:rsidRPr="00792B9B" w14:paraId="7F7D27F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AF9DF68" w14:textId="77777777" w:rsidR="00522BDD" w:rsidRPr="00305590" w:rsidRDefault="00522BD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EFC4A15" w14:textId="77777777" w:rsidR="00522BDD" w:rsidRPr="00305590" w:rsidRDefault="00522BD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FB2F566" w14:textId="77777777" w:rsidR="00522BDD" w:rsidRPr="00305590" w:rsidRDefault="00522BD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22BDD" w:rsidRPr="00792B9B" w14:paraId="5BC44617" w14:textId="77777777" w:rsidTr="00305590">
        <w:tc>
          <w:tcPr>
            <w:tcW w:w="1278" w:type="dxa"/>
          </w:tcPr>
          <w:p w14:paraId="7F7212E0" w14:textId="77777777" w:rsidR="00522BDD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4B22C5" w14:textId="77777777" w:rsidR="00522BDD" w:rsidRDefault="00522BD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81C21A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000D73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10E2DA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B7226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B71B68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A34B6F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1B552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E5D605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503F61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9C439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DA7A3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8F287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10DFCF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66DC0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1475A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F2517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2C659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41915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71A7B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3D2ED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3BC47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EC6CC2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15276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95FEA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570AC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458AC0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E8B76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D0A11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C1C64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E15FFA" w14:textId="77777777" w:rsidR="00522BDD" w:rsidRPr="00FB5A89" w:rsidRDefault="00522BD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D2BB1CB" w14:textId="77777777" w:rsidR="00522BDD" w:rsidRPr="00CA1777" w:rsidRDefault="00522BDD" w:rsidP="00347F5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0508685" w14:textId="77777777" w:rsidR="00522BDD" w:rsidRPr="00CA1777" w:rsidRDefault="00522BDD" w:rsidP="00CA1777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دراسة أمثلة</w:t>
            </w:r>
          </w:p>
          <w:p w14:paraId="3C458AFC" w14:textId="77777777" w:rsidR="00522BDD" w:rsidRPr="00CA1777" w:rsidRDefault="00522BDD" w:rsidP="00CA177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 ت 15 ص 75</w:t>
            </w:r>
          </w:p>
          <w:p w14:paraId="52F1CA40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أحسب الدالة المشتقة للدالة </w:t>
            </w: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f</w:t>
            </w: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على المجال </w:t>
            </w: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I</w:t>
            </w: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في كل حالة:</w:t>
            </w:r>
          </w:p>
          <w:p w14:paraId="20E8D7E3" w14:textId="77777777" w:rsidR="00522BDD" w:rsidRPr="00CA1777" w:rsidRDefault="00522BDD" w:rsidP="00CA1777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FAEE2C1" w14:textId="77777777" w:rsidR="00522BDD" w:rsidRPr="00CA1777" w:rsidRDefault="00522BDD" w:rsidP="00CA1777">
            <w:pPr>
              <w:bidi/>
              <w:ind w:left="601" w:firstLine="284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1. 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2400" w:dyaOrig="400" w14:anchorId="49C205B1">
                <v:shape id="_x0000_i1065" type="#_x0000_t75" style="width:120pt;height:20.25pt" o:ole="">
                  <v:imagedata r:id="rId83" o:title=""/>
                </v:shape>
                <o:OLEObject Type="Embed" ProgID="Equation.DSMT4" ShapeID="_x0000_i1065" DrawAspect="Content" ObjectID="_1790794790" r:id="rId84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CA1777">
              <w:rPr>
                <w:rFonts w:ascii="Amiri" w:hAnsi="Amiri" w:cs="Amiri"/>
                <w:position w:val="-4"/>
                <w:sz w:val="28"/>
                <w:szCs w:val="28"/>
              </w:rPr>
              <w:object w:dxaOrig="620" w:dyaOrig="260" w14:anchorId="33612C59">
                <v:shape id="_x0000_i1066" type="#_x0000_t75" style="width:30.75pt;height:12.75pt" o:ole="">
                  <v:imagedata r:id="rId85" o:title=""/>
                </v:shape>
                <o:OLEObject Type="Embed" ProgID="Equation.DSMT4" ShapeID="_x0000_i1066" DrawAspect="Content" ObjectID="_1790794791" r:id="rId86"/>
              </w:object>
            </w:r>
          </w:p>
          <w:p w14:paraId="133DBDF0" w14:textId="77777777" w:rsidR="00522BDD" w:rsidRPr="00CA1777" w:rsidRDefault="00522BDD" w:rsidP="00CA1777">
            <w:pPr>
              <w:bidi/>
              <w:ind w:left="601" w:firstLine="284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2.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420" w:dyaOrig="620" w14:anchorId="31EF177E">
                <v:shape id="_x0000_i1067" type="#_x0000_t75" style="width:71.25pt;height:30.75pt" o:ole="">
                  <v:imagedata r:id="rId87" o:title=""/>
                </v:shape>
                <o:OLEObject Type="Embed" ProgID="Equation.DSMT4" ShapeID="_x0000_i1067" DrawAspect="Content" ObjectID="_1790794792" r:id="rId88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3C65095A">
                <v:shape id="_x0000_i1068" type="#_x0000_t75" style="width:54.75pt;height:20.25pt" o:ole="">
                  <v:imagedata r:id="rId89" o:title=""/>
                </v:shape>
                <o:OLEObject Type="Embed" ProgID="Equation.DSMT4" ShapeID="_x0000_i1068" DrawAspect="Content" ObjectID="_1790794793" r:id="rId90"/>
              </w:object>
            </w:r>
          </w:p>
          <w:p w14:paraId="42AC6007" w14:textId="77777777" w:rsidR="00522BDD" w:rsidRPr="00CA1777" w:rsidRDefault="00522BDD" w:rsidP="00CA1777">
            <w:pPr>
              <w:bidi/>
              <w:ind w:left="601" w:firstLine="284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3. 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2079" w:dyaOrig="400" w14:anchorId="0B248D9A">
                <v:shape id="_x0000_i1069" type="#_x0000_t75" style="width:104.25pt;height:20.25pt" o:ole="">
                  <v:imagedata r:id="rId91" o:title=""/>
                </v:shape>
                <o:OLEObject Type="Embed" ProgID="Equation.DSMT4" ShapeID="_x0000_i1069" DrawAspect="Content" ObjectID="_1790794794" r:id="rId92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CA1777">
              <w:rPr>
                <w:rFonts w:ascii="Amiri" w:hAnsi="Amiri" w:cs="Amiri"/>
                <w:position w:val="-4"/>
                <w:sz w:val="28"/>
                <w:szCs w:val="28"/>
              </w:rPr>
              <w:object w:dxaOrig="620" w:dyaOrig="260" w14:anchorId="14590080">
                <v:shape id="_x0000_i1070" type="#_x0000_t75" style="width:30.75pt;height:12.75pt" o:ole="">
                  <v:imagedata r:id="rId85" o:title=""/>
                </v:shape>
                <o:OLEObject Type="Embed" ProgID="Equation.DSMT4" ShapeID="_x0000_i1070" DrawAspect="Content" ObjectID="_1790794795" r:id="rId93"/>
              </w:object>
            </w:r>
          </w:p>
          <w:p w14:paraId="69ECBD17" w14:textId="77777777" w:rsidR="00522BDD" w:rsidRPr="00CA1777" w:rsidRDefault="00522BDD" w:rsidP="00CA1777">
            <w:pPr>
              <w:bidi/>
              <w:ind w:left="601" w:firstLine="284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4.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2220" w:dyaOrig="620" w14:anchorId="3574E0C7">
                <v:shape id="_x0000_i1071" type="#_x0000_t75" style="width:111pt;height:30.75pt" o:ole="">
                  <v:imagedata r:id="rId94" o:title=""/>
                </v:shape>
                <o:OLEObject Type="Embed" ProgID="Equation.DSMT4" ShapeID="_x0000_i1071" DrawAspect="Content" ObjectID="_1790794796" r:id="rId95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1219" w:dyaOrig="400" w14:anchorId="5FE0078F">
                <v:shape id="_x0000_i1072" type="#_x0000_t75" style="width:60.75pt;height:20.25pt" o:ole="">
                  <v:imagedata r:id="rId96" o:title=""/>
                </v:shape>
                <o:OLEObject Type="Embed" ProgID="Equation.DSMT4" ShapeID="_x0000_i1072" DrawAspect="Content" ObjectID="_1790794797" r:id="rId97"/>
              </w:object>
            </w:r>
          </w:p>
          <w:p w14:paraId="3A1EFF4F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02: ت 11 ص 75</w:t>
            </w:r>
          </w:p>
          <w:p w14:paraId="52355F60" w14:textId="77777777" w:rsidR="00522BDD" w:rsidRPr="00CA1777" w:rsidRDefault="00522BDD" w:rsidP="00CA177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>احسب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639" w:dyaOrig="400" w14:anchorId="308EEDEA">
                <v:shape id="_x0000_i1073" type="#_x0000_t75" style="width:32.25pt;height:20.25pt" o:ole="">
                  <v:imagedata r:id="rId98" o:title=""/>
                </v:shape>
                <o:OLEObject Type="Embed" ProgID="Equation.DSMT4" ShapeID="_x0000_i1073" DrawAspect="Content" ObjectID="_1790794798" r:id="rId99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CA1777">
              <w:rPr>
                <w:rFonts w:ascii="Amiri" w:hAnsi="Amiri" w:cs="Amiri"/>
                <w:position w:val="-10"/>
                <w:sz w:val="28"/>
                <w:szCs w:val="28"/>
              </w:rPr>
              <w:object w:dxaOrig="300" w:dyaOrig="320" w14:anchorId="7649F23C">
                <v:shape id="_x0000_i1074" type="#_x0000_t75" style="width:15pt;height:15.75pt" o:ole="">
                  <v:imagedata r:id="rId100" o:title=""/>
                </v:shape>
                <o:OLEObject Type="Embed" ProgID="Equation.DSMT4" ShapeID="_x0000_i1074" DrawAspect="Content" ObjectID="_1790794799" r:id="rId101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هي الدالة المشتقة للدالة </w:t>
            </w:r>
            <w:r w:rsidRPr="00CA1777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DDEEBE6">
                <v:shape id="_x0000_i1075" type="#_x0000_t75" style="width:12pt;height:15.75pt" o:ole="">
                  <v:imagedata r:id="rId102" o:title=""/>
                </v:shape>
                <o:OLEObject Type="Embed" ProgID="Equation.DSMT4" ShapeID="_x0000_i1075" DrawAspect="Content" ObjectID="_1790794800" r:id="rId103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>باستعمال العمليات على المشتقات.</w:t>
            </w:r>
          </w:p>
          <w:p w14:paraId="6498D25F" w14:textId="77777777" w:rsidR="00522BDD" w:rsidRPr="00CA1777" w:rsidRDefault="00522BDD" w:rsidP="00CA1777">
            <w:pPr>
              <w:bidi/>
              <w:ind w:left="2019" w:hanging="426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CA1777">
              <w:rPr>
                <w:rFonts w:ascii="Amiri" w:hAnsi="Amiri" w:cs="Amiri"/>
                <w:position w:val="-14"/>
                <w:sz w:val="28"/>
                <w:szCs w:val="28"/>
              </w:rPr>
              <w:object w:dxaOrig="1939" w:dyaOrig="400" w14:anchorId="3C0C9306">
                <v:shape id="_x0000_i1076" type="#_x0000_t75" style="width:96.75pt;height:20.25pt" o:ole="">
                  <v:imagedata r:id="rId104" o:title=""/>
                </v:shape>
                <o:OLEObject Type="Embed" ProgID="Equation.DSMT4" ShapeID="_x0000_i1076" DrawAspect="Content" ObjectID="_1790794801" r:id="rId105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5CB60F3" w14:textId="77777777" w:rsidR="00522BDD" w:rsidRPr="00CA1777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 2)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2079" w:dyaOrig="660" w14:anchorId="4971170F">
                <v:shape id="_x0000_i1077" type="#_x0000_t75" style="width:104.25pt;height:33pt" o:ole="">
                  <v:imagedata r:id="rId106" o:title=""/>
                </v:shape>
                <o:OLEObject Type="Embed" ProgID="Equation.DSMT4" ShapeID="_x0000_i1077" DrawAspect="Content" ObjectID="_1790794802" r:id="rId107"/>
              </w:object>
            </w:r>
          </w:p>
          <w:p w14:paraId="76532D54" w14:textId="77777777" w:rsidR="00522BDD" w:rsidRPr="00CA1777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 3)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600" w:dyaOrig="620" w14:anchorId="128E780A">
                <v:shape id="_x0000_i1078" type="#_x0000_t75" style="width:80.25pt;height:30.75pt" o:ole="">
                  <v:imagedata r:id="rId108" o:title=""/>
                </v:shape>
                <o:OLEObject Type="Embed" ProgID="Equation.DSMT4" ShapeID="_x0000_i1078" DrawAspect="Content" ObjectID="_1790794803" r:id="rId109"/>
              </w:object>
            </w:r>
            <w:r w:rsidRPr="00CA1777">
              <w:rPr>
                <w:rFonts w:ascii="Amiri" w:hAnsi="Amiri" w:cs="Amiri"/>
                <w:sz w:val="28"/>
                <w:szCs w:val="28"/>
                <w:rtl/>
              </w:rPr>
              <w:t>2</w:t>
            </w:r>
          </w:p>
          <w:p w14:paraId="6FFEF4A9" w14:textId="77777777" w:rsidR="00522BDD" w:rsidRPr="00CA1777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4)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939" w:dyaOrig="620" w14:anchorId="7E9FC616">
                <v:shape id="_x0000_i1079" type="#_x0000_t75" style="width:96.75pt;height:30.75pt" o:ole="">
                  <v:imagedata r:id="rId110" o:title=""/>
                </v:shape>
                <o:OLEObject Type="Embed" ProgID="Equation.DSMT4" ShapeID="_x0000_i1079" DrawAspect="Content" ObjectID="_1790794804" r:id="rId111"/>
              </w:object>
            </w:r>
          </w:p>
          <w:p w14:paraId="22FCEF0F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 12 ص 75 (نفس السؤال السابق)</w:t>
            </w:r>
          </w:p>
          <w:p w14:paraId="5C6BC912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E0DA157" w14:textId="77777777" w:rsidR="00522BDD" w:rsidRPr="00CA1777" w:rsidRDefault="00522BDD" w:rsidP="00CA1777">
            <w:pPr>
              <w:bidi/>
              <w:ind w:left="173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CA1777">
              <w:rPr>
                <w:rFonts w:ascii="Amiri" w:hAnsi="Amiri" w:cs="Amiri"/>
                <w:position w:val="-16"/>
                <w:sz w:val="28"/>
                <w:szCs w:val="28"/>
              </w:rPr>
              <w:object w:dxaOrig="2520" w:dyaOrig="440" w14:anchorId="527F2B82">
                <v:shape id="_x0000_i1080" type="#_x0000_t75" style="width:126pt;height:21.75pt" o:ole="">
                  <v:imagedata r:id="rId112" o:title=""/>
                </v:shape>
                <o:OLEObject Type="Embed" ProgID="Equation.DSMT4" ShapeID="_x0000_i1080" DrawAspect="Content" ObjectID="_1790794805" r:id="rId113"/>
              </w:object>
            </w:r>
          </w:p>
          <w:p w14:paraId="5BF34C5D" w14:textId="77777777" w:rsidR="00522BDD" w:rsidRPr="00CA1777" w:rsidRDefault="00522BDD" w:rsidP="00CA1777">
            <w:pPr>
              <w:bidi/>
              <w:ind w:left="1168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2) </w:t>
            </w:r>
            <w:r w:rsidRPr="00CA1777">
              <w:rPr>
                <w:rFonts w:ascii="Amiri" w:hAnsi="Amiri" w:cs="Amiri"/>
                <w:position w:val="-16"/>
                <w:sz w:val="28"/>
                <w:szCs w:val="28"/>
              </w:rPr>
              <w:object w:dxaOrig="2780" w:dyaOrig="440" w14:anchorId="73B4FB42">
                <v:shape id="_x0000_i1081" type="#_x0000_t75" style="width:138.75pt;height:21.75pt" o:ole="">
                  <v:imagedata r:id="rId114" o:title=""/>
                </v:shape>
                <o:OLEObject Type="Embed" ProgID="Equation.DSMT4" ShapeID="_x0000_i1081" DrawAspect="Content" ObjectID="_1790794806" r:id="rId115"/>
              </w:object>
            </w:r>
          </w:p>
          <w:p w14:paraId="1FC569BF" w14:textId="77777777" w:rsidR="00522BDD" w:rsidRPr="00CA1777" w:rsidRDefault="00522BDD" w:rsidP="00CA1777">
            <w:pPr>
              <w:bidi/>
              <w:ind w:left="1168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3)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800" w:dyaOrig="660" w14:anchorId="0117F570">
                <v:shape id="_x0000_i1082" type="#_x0000_t75" style="width:90pt;height:33pt" o:ole="">
                  <v:imagedata r:id="rId116" o:title=""/>
                </v:shape>
                <o:OLEObject Type="Embed" ProgID="Equation.DSMT4" ShapeID="_x0000_i1082" DrawAspect="Content" ObjectID="_1790794807" r:id="rId117"/>
              </w:object>
            </w:r>
          </w:p>
          <w:p w14:paraId="737695AE" w14:textId="77777777" w:rsidR="00522BDD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74E9FB" w14:textId="77777777" w:rsidR="00522BDD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413D70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177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04: ت 13 ص 75 (نفس السؤال السابق)</w:t>
            </w:r>
          </w:p>
          <w:p w14:paraId="6FDEEA3F" w14:textId="77777777" w:rsidR="00522BDD" w:rsidRPr="00CA1777" w:rsidRDefault="00522BDD" w:rsidP="00CA177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5CD56B1" w14:textId="77777777" w:rsidR="00522BDD" w:rsidRPr="00CA1777" w:rsidRDefault="00522BDD" w:rsidP="00CA1777">
            <w:pPr>
              <w:bidi/>
              <w:ind w:left="1452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260" w:dyaOrig="620" w14:anchorId="0F2F70E1">
                <v:shape id="_x0000_i1083" type="#_x0000_t75" style="width:63pt;height:30.75pt" o:ole="">
                  <v:imagedata r:id="rId118" o:title=""/>
                </v:shape>
                <o:OLEObject Type="Embed" ProgID="Equation.DSMT4" ShapeID="_x0000_i1083" DrawAspect="Content" ObjectID="_1790794808" r:id="rId119"/>
              </w:object>
            </w:r>
          </w:p>
          <w:p w14:paraId="41839C0B" w14:textId="77777777" w:rsidR="00522BDD" w:rsidRPr="00CA1777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2)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1719" w:dyaOrig="660" w14:anchorId="2A0A1B24">
                <v:shape id="_x0000_i1084" type="#_x0000_t75" style="width:86.25pt;height:33pt" o:ole="">
                  <v:imagedata r:id="rId120" o:title=""/>
                </v:shape>
                <o:OLEObject Type="Embed" ProgID="Equation.DSMT4" ShapeID="_x0000_i1084" DrawAspect="Content" ObjectID="_1790794809" r:id="rId121"/>
              </w:object>
            </w:r>
          </w:p>
          <w:p w14:paraId="7106205E" w14:textId="77777777" w:rsidR="00522BDD" w:rsidRPr="00CA1777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3)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2000" w:dyaOrig="660" w14:anchorId="60C00A48">
                <v:shape id="_x0000_i1085" type="#_x0000_t75" style="width:99.75pt;height:33pt" o:ole="">
                  <v:imagedata r:id="rId122" o:title=""/>
                </v:shape>
                <o:OLEObject Type="Embed" ProgID="Equation.DSMT4" ShapeID="_x0000_i1085" DrawAspect="Content" ObjectID="_1790794810" r:id="rId123"/>
              </w:object>
            </w:r>
          </w:p>
          <w:p w14:paraId="1314B634" w14:textId="77777777" w:rsidR="00522BDD" w:rsidRDefault="00522BDD" w:rsidP="00CA1777">
            <w:pPr>
              <w:bidi/>
              <w:ind w:left="885"/>
              <w:rPr>
                <w:rFonts w:ascii="Amiri" w:hAnsi="Amiri" w:cs="Amiri"/>
                <w:sz w:val="28"/>
                <w:szCs w:val="28"/>
                <w:rtl/>
              </w:rPr>
            </w:pPr>
            <w:r w:rsidRPr="00CA1777">
              <w:rPr>
                <w:rFonts w:ascii="Amiri" w:hAnsi="Amiri" w:cs="Amiri"/>
                <w:sz w:val="28"/>
                <w:szCs w:val="28"/>
                <w:rtl/>
              </w:rPr>
              <w:t xml:space="preserve">        4) </w:t>
            </w:r>
            <w:r w:rsidRPr="00CA1777">
              <w:rPr>
                <w:rFonts w:ascii="Amiri" w:hAnsi="Amiri" w:cs="Amiri"/>
                <w:position w:val="-24"/>
                <w:sz w:val="28"/>
                <w:szCs w:val="28"/>
              </w:rPr>
              <w:object w:dxaOrig="2140" w:dyaOrig="620" w14:anchorId="42575851">
                <v:shape id="_x0000_i1086" type="#_x0000_t75" style="width:107.25pt;height:30.75pt" o:ole="">
                  <v:imagedata r:id="rId124" o:title=""/>
                </v:shape>
                <o:OLEObject Type="Embed" ProgID="Equation.DSMT4" ShapeID="_x0000_i1086" DrawAspect="Content" ObjectID="_1790794811" r:id="rId125"/>
              </w:object>
            </w:r>
          </w:p>
          <w:p w14:paraId="1C9EACB4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0E5437A1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FE6E4D8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67E605A3" w14:textId="3D563665" w:rsidR="00522BDD" w:rsidRDefault="00153870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F71A2C6" wp14:editId="31436F6E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182245</wp:posOffset>
                      </wp:positionV>
                      <wp:extent cx="3143250" cy="3114675"/>
                      <wp:effectExtent l="0" t="0" r="19050" b="28575"/>
                      <wp:wrapNone/>
                      <wp:docPr id="339187390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3114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B1C290" w14:textId="64A87E8C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0BA185" wp14:editId="6C402AEE">
                                        <wp:extent cx="2857143" cy="2800000"/>
                                        <wp:effectExtent l="0" t="0" r="635" b="635"/>
                                        <wp:docPr id="115550659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55506595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143" cy="28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71A2C6" id="Rectangle 28" o:spid="_x0000_s1034" style="position:absolute;left:0;text-align:left;margin-left:25.2pt;margin-top:14.35pt;width:247.5pt;height:245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0FB1C290" w14:textId="64A87E8C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BA185" wp14:editId="6C402AEE">
                                  <wp:extent cx="2857143" cy="2800000"/>
                                  <wp:effectExtent l="0" t="0" r="635" b="635"/>
                                  <wp:docPr id="11555065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5506595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143" cy="2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732FE1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2400B9A2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ADE4F19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D8D445A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3F841B78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A1E9E37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13A872BC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046461A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62FC28F0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7EBB62B0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75C60287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85BFA57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0B9FBAD8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09CF9EC7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7D0AF582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2879656D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5434E156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0BB578D0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4BE86B80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2E70E039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3B56B290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080D1F93" w14:textId="77777777" w:rsidR="00522BDD" w:rsidRDefault="00522BDD" w:rsidP="00CA1777">
            <w:pPr>
              <w:bidi/>
              <w:ind w:left="885"/>
              <w:rPr>
                <w:rFonts w:cstheme="minorHAnsi"/>
                <w:sz w:val="28"/>
                <w:szCs w:val="28"/>
                <w:rtl/>
              </w:rPr>
            </w:pPr>
          </w:p>
          <w:p w14:paraId="7A80F509" w14:textId="77777777" w:rsidR="00522BDD" w:rsidRDefault="00522BDD" w:rsidP="00CA177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4541AC" w14:textId="77777777" w:rsidR="00522BDD" w:rsidRDefault="00522BDD" w:rsidP="00CA177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F53070" w14:textId="77777777" w:rsidR="00522BDD" w:rsidRPr="00D37A04" w:rsidRDefault="00522BDD" w:rsidP="00CA177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500111" w14:textId="77777777" w:rsidR="00522BDD" w:rsidRPr="00CA1777" w:rsidRDefault="00522BDD" w:rsidP="00CA1777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045D4D9" w14:textId="77777777" w:rsidR="00522BDD" w:rsidRPr="00792B9B" w:rsidRDefault="00522BDD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203635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0710F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23BAF1" w14:textId="77777777" w:rsidR="00522BDD" w:rsidRPr="00CA1777" w:rsidRDefault="00522BDD" w:rsidP="00CA1777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تمهيد:</w:t>
            </w:r>
          </w:p>
          <w:p w14:paraId="16C75ACA" w14:textId="77777777" w:rsidR="00522BDD" w:rsidRPr="00CA1777" w:rsidRDefault="00522BDD" w:rsidP="00CA1777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</w:pP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</w:t>
            </w: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 xml:space="preserve">ذكير التلاميذ بمشتقات دوال مألوفة </w:t>
            </w:r>
            <w:r w:rsidRPr="00CA1777">
              <w:rPr>
                <w:rFonts w:ascii="Amiri" w:hAnsi="Amiri" w:cs="Amiri" w:hint="cs"/>
                <w:color w:val="FF0000"/>
                <w:sz w:val="24"/>
                <w:szCs w:val="24"/>
                <w:rtl/>
                <w:lang w:bidi="ar-DZ"/>
              </w:rPr>
              <w:t>وقواعد</w:t>
            </w: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 xml:space="preserve"> الاشتقاق (</w:t>
            </w:r>
            <w:r w:rsidRPr="00CA1777">
              <w:rPr>
                <w:rFonts w:ascii="Amiri" w:hAnsi="Amiri" w:cs="Amiri" w:hint="cs"/>
                <w:color w:val="FF0000"/>
                <w:sz w:val="24"/>
                <w:szCs w:val="24"/>
                <w:rtl/>
                <w:lang w:bidi="ar-DZ"/>
              </w:rPr>
              <w:t>مجموع، جداء</w:t>
            </w: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 xml:space="preserve"> وحاصل قسمة دالتين)</w:t>
            </w:r>
          </w:p>
          <w:p w14:paraId="78F2A370" w14:textId="77777777" w:rsidR="00522BDD" w:rsidRPr="00CA1777" w:rsidRDefault="00522BDD" w:rsidP="00CA1777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</w:pPr>
            <w:r w:rsidRPr="00CA1777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>من خلال امثلة بسيطة ثم ترسيخ هذا التذكير بالتمارين</w:t>
            </w:r>
          </w:p>
          <w:p w14:paraId="0F74F86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56A2C8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3A4DB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370A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C6232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3EFFC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E878F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75BAF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1FBF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7BAD4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B2B33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9210B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98C84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481D5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9977E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98C93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6BC14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E1D400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EC15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D03E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AC473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57BB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93C0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DFE8A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EE076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F742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7E5A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72A15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A581A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C53E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DB125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5B7C82" w14:textId="77777777" w:rsidR="00522BDD" w:rsidRPr="00792B9B" w:rsidRDefault="00522BD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2C69BA4" w14:textId="77777777" w:rsidR="00522BDD" w:rsidRDefault="00522BD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C1B00D" wp14:editId="238BD4D7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52060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A3C7C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98F0B63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7A8A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توظيف المشتقات في دراسة اتجاه تغير دالة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1B00D" id="_x0000_s1035" style="position:absolute;left:0;text-align:left;margin-left:-46.15pt;margin-top:66.05pt;width:543pt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QePktX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001A3C7C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98F0B63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787A8A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توظيف المشتقات في دراسة اتجاه تغير دالة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710815" wp14:editId="794FEE82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95408837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2FCD" w14:textId="77777777" w:rsidR="00522BDD" w:rsidRPr="00305590" w:rsidRDefault="00522BD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03CA4A2" w14:textId="77777777" w:rsidR="00522BDD" w:rsidRDefault="00522BD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10815" id="_x0000_s1036" style="position:absolute;left:0;text-align:left;margin-left:-44.65pt;margin-top:.8pt;width:100.5pt;height:5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x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tS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Mo2x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9BE2FCD" w14:textId="77777777" w:rsidR="00522BDD" w:rsidRPr="00305590" w:rsidRDefault="00522BD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03CA4A2" w14:textId="77777777" w:rsidR="00522BDD" w:rsidRDefault="00522BD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7DEC1D" wp14:editId="1BD7C3D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47606291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AFBF" w14:textId="77777777" w:rsidR="00522BDD" w:rsidRPr="00305590" w:rsidRDefault="00522BD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DEC1D" id="_x0000_s1037" style="position:absolute;left:0;text-align:left;margin-left:396.35pt;margin-top:-.7pt;width:100.5pt;height:6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o+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a1K0Pi0gnK3RIbQLYJ38q6i5twLH5YCafKpn7TN4ZEObaApOPQUZ2vAX6feI54GkqSc&#10;NbRJBfc/NwIVZ+abpVG9zM/P4+ol5nwyHRODx5LVscRu6hugNuf0bziZyIgPZk9qhPqVln4RvZJI&#10;WEm+Cy4D7pmb0G04fRtSLRYJRuvmRLi3z05G47HQce5e2leBrp/QQLP9APutE7N3M9pho6aFxSaA&#10;rtIAH+rat4BWNe1B/63Ev+CYT6jD5zf/DQ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PNIaj5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41B4AFBF" w14:textId="77777777" w:rsidR="00522BDD" w:rsidRPr="00305590" w:rsidRDefault="00522BD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7FF401" wp14:editId="2AC0A45B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90438554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4C95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72FBB61C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Pr="00787A8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اتجا</w:t>
                            </w:r>
                            <w:r w:rsidRPr="00787A8A">
                              <w:rPr>
                                <w:rFonts w:ascii="Amiri" w:hAnsi="Amiri" w:cs="Amiri" w:hint="eastAsia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ه</w:t>
                            </w:r>
                            <w:r w:rsidRPr="00787A8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FF401" id="_x0000_s1038" style="position:absolute;left:0;text-align:left;margin-left:66.35pt;margin-top:1.55pt;width:323.25pt;height:58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mIOAF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2CF94C95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72FBB61C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Pr="00787A8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اتجا</w:t>
                      </w:r>
                      <w:r w:rsidRPr="00787A8A">
                        <w:rPr>
                          <w:rFonts w:ascii="Amiri" w:hAnsi="Amiri" w:cs="Amiri" w:hint="eastAsia"/>
                          <w:sz w:val="26"/>
                          <w:szCs w:val="26"/>
                          <w:rtl/>
                          <w:lang w:bidi="ar-DZ"/>
                        </w:rPr>
                        <w:t>ه</w:t>
                      </w:r>
                      <w:r w:rsidRPr="00787A8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84DC794" w14:textId="77777777" w:rsidR="00522BDD" w:rsidRPr="00792B9B" w:rsidRDefault="00522BD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22BDD" w:rsidRPr="00792B9B" w14:paraId="335DF2ED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AEE7346" w14:textId="77777777" w:rsidR="00522BDD" w:rsidRPr="00305590" w:rsidRDefault="00522BD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8C91DAC" w14:textId="77777777" w:rsidR="00522BDD" w:rsidRPr="00305590" w:rsidRDefault="00522BD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6840FC6" w14:textId="77777777" w:rsidR="00522BDD" w:rsidRPr="00305590" w:rsidRDefault="00522BD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22BDD" w:rsidRPr="00792B9B" w14:paraId="305ACC80" w14:textId="77777777" w:rsidTr="00305590">
        <w:tc>
          <w:tcPr>
            <w:tcW w:w="1278" w:type="dxa"/>
          </w:tcPr>
          <w:p w14:paraId="363D3954" w14:textId="77777777" w:rsidR="00522BDD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5CD0D13" w14:textId="77777777" w:rsidR="00522BDD" w:rsidRDefault="00522BD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B8FA3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420BBF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C98CAE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26D770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23B0A4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C4BF5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3AE1AD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F08470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58751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F504F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CC701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F40B1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59BC02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8E65F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EB0C13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3B101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E51E5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CAD81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D098F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88EE7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30D73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BD5B9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6F2D9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35824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D3B80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46F2E0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E0669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CCD2A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BA06B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9F8CCB" w14:textId="77777777" w:rsidR="00522BDD" w:rsidRPr="00FB5A89" w:rsidRDefault="00522BD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BE90F14" w14:textId="77777777" w:rsidR="00522BDD" w:rsidRPr="00792B9B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6F4491B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دراسة أمثــــلة:</w:t>
            </w:r>
          </w:p>
          <w:p w14:paraId="14A57EA8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F8B199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 تمرين من 36 إلى تمرين 44 ص 78</w:t>
            </w:r>
          </w:p>
          <w:p w14:paraId="7EC207C1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4B07AC2" w14:textId="77777777" w:rsidR="00522BDD" w:rsidRPr="00CF6C84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>ادرس اتجاه تغير الدالة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بعد حساب دالتها المشتقة </w:t>
            </w:r>
            <w:r w:rsidRPr="00CF6C84">
              <w:rPr>
                <w:rFonts w:ascii="Amiri" w:hAnsi="Amiri" w:cs="Amiri"/>
                <w:position w:val="-10"/>
                <w:sz w:val="28"/>
                <w:szCs w:val="28"/>
              </w:rPr>
              <w:object w:dxaOrig="300" w:dyaOrig="320" w14:anchorId="6518B161">
                <v:shape id="_x0000_i1087" type="#_x0000_t75" style="width:15pt;height:15.75pt" o:ole="">
                  <v:imagedata r:id="rId127" o:title=""/>
                </v:shape>
                <o:OLEObject Type="Embed" ProgID="Equation.DSMT4" ShapeID="_x0000_i1087" DrawAspect="Content" ObjectID="_1790794812" r:id="rId128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ودراسة إشارتها.</w:t>
            </w:r>
          </w:p>
          <w:p w14:paraId="31626A3A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F59D58A">
                <v:shape id="_x0000_i1088" type="#_x0000_t75" style="width:12.75pt;height:12.75pt" o:ole="">
                  <v:imagedata r:id="rId129" o:title=""/>
                </v:shape>
                <o:OLEObject Type="Embed" ProgID="Equation.DSMT4" ShapeID="_x0000_i1088" DrawAspect="Content" ObjectID="_1790794813" r:id="rId130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1820" w:dyaOrig="400" w14:anchorId="34620047">
                <v:shape id="_x0000_i1089" type="#_x0000_t75" style="width:90.75pt;height:20.25pt" o:ole="">
                  <v:imagedata r:id="rId131" o:title=""/>
                </v:shape>
                <o:OLEObject Type="Embed" ProgID="Equation.DSMT4" ShapeID="_x0000_i1089" DrawAspect="Content" ObjectID="_1790794814" r:id="rId132"/>
              </w:object>
            </w:r>
          </w:p>
          <w:p w14:paraId="2791EF64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 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EB1620F">
                <v:shape id="_x0000_i1090" type="#_x0000_t75" style="width:12.75pt;height:12.75pt" o:ole="">
                  <v:imagedata r:id="rId129" o:title=""/>
                </v:shape>
                <o:OLEObject Type="Embed" ProgID="Equation.DSMT4" ShapeID="_x0000_i1090" DrawAspect="Content" ObjectID="_1790794815" r:id="rId133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بـ: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2180" w:dyaOrig="620" w14:anchorId="660BB11D">
                <v:shape id="_x0000_i1091" type="#_x0000_t75" style="width:108.75pt;height:30.75pt" o:ole="">
                  <v:imagedata r:id="rId134" o:title=""/>
                </v:shape>
                <o:OLEObject Type="Embed" ProgID="Equation.DSMT4" ShapeID="_x0000_i1091" DrawAspect="Content" ObjectID="_1790794816" r:id="rId135"/>
              </w:object>
            </w:r>
          </w:p>
          <w:p w14:paraId="24998B46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996934E">
                <v:shape id="_x0000_i1092" type="#_x0000_t75" style="width:12.75pt;height:12.75pt" o:ole="">
                  <v:imagedata r:id="rId129" o:title=""/>
                </v:shape>
                <o:OLEObject Type="Embed" ProgID="Equation.DSMT4" ShapeID="_x0000_i1092" DrawAspect="Content" ObjectID="_1790794817" r:id="rId136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1920" w:dyaOrig="400" w14:anchorId="509DF525">
                <v:shape id="_x0000_i1093" type="#_x0000_t75" style="width:96pt;height:20.25pt" o:ole="">
                  <v:imagedata r:id="rId137" o:title=""/>
                </v:shape>
                <o:OLEObject Type="Embed" ProgID="Equation.DSMT4" ShapeID="_x0000_i1093" DrawAspect="Content" ObjectID="_1790794818" r:id="rId138"/>
              </w:object>
            </w:r>
          </w:p>
          <w:p w14:paraId="3180BBE5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900" w:dyaOrig="400" w14:anchorId="56D2762A">
                <v:shape id="_x0000_i1094" type="#_x0000_t75" style="width:45pt;height:20.25pt" o:ole="">
                  <v:imagedata r:id="rId139" o:title=""/>
                </v:shape>
                <o:OLEObject Type="Embed" ProgID="Equation.DSMT4" ShapeID="_x0000_i1094" DrawAspect="Content" ObjectID="_1790794819" r:id="rId140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400" w:dyaOrig="620" w14:anchorId="630C0E69">
                <v:shape id="_x0000_i1095" type="#_x0000_t75" style="width:69.75pt;height:30.75pt" o:ole="">
                  <v:imagedata r:id="rId141" o:title=""/>
                </v:shape>
                <o:OLEObject Type="Embed" ProgID="Equation.DSMT4" ShapeID="_x0000_i1095" DrawAspect="Content" ObjectID="_1790794820" r:id="rId142"/>
              </w:object>
            </w:r>
          </w:p>
          <w:p w14:paraId="32B51443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6091B439">
                <v:shape id="_x0000_i1096" type="#_x0000_t75" style="width:39pt;height:20.25pt" o:ole="">
                  <v:imagedata r:id="rId143" o:title=""/>
                </v:shape>
                <o:OLEObject Type="Embed" ProgID="Equation.DSMT4" ShapeID="_x0000_i1096" DrawAspect="Content" ObjectID="_1790794821" r:id="rId144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               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939" w:dyaOrig="620" w14:anchorId="50BBE5FE">
                <v:shape id="_x0000_i1097" type="#_x0000_t75" style="width:96.75pt;height:30.75pt" o:ole="">
                  <v:imagedata r:id="rId145" o:title=""/>
                </v:shape>
                <o:OLEObject Type="Embed" ProgID="Equation.DSMT4" ShapeID="_x0000_i1097" DrawAspect="Content" ObjectID="_1790794822" r:id="rId146"/>
              </w:object>
            </w:r>
          </w:p>
          <w:p w14:paraId="67D72089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537321B5">
                <v:shape id="_x0000_i1098" type="#_x0000_t75" style="width:54.75pt;height:20.25pt" o:ole="">
                  <v:imagedata r:id="rId147" o:title=""/>
                </v:shape>
                <o:OLEObject Type="Embed" ProgID="Equation.DSMT4" ShapeID="_x0000_i1098" DrawAspect="Content" ObjectID="_1790794823" r:id="rId148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                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760" w:dyaOrig="660" w14:anchorId="02E0EDD5">
                <v:shape id="_x0000_i1099" type="#_x0000_t75" style="width:87.75pt;height:33pt" o:ole="">
                  <v:imagedata r:id="rId149" o:title=""/>
                </v:shape>
                <o:OLEObject Type="Embed" ProgID="Equation.DSMT4" ShapeID="_x0000_i1099" DrawAspect="Content" ObjectID="_1790794824" r:id="rId150"/>
              </w:object>
            </w:r>
          </w:p>
          <w:p w14:paraId="43080B93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CF6C8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A10A606">
                <v:shape id="_x0000_i1100" type="#_x0000_t75" style="width:12.75pt;height:12.75pt" o:ole="">
                  <v:imagedata r:id="rId151" o:title=""/>
                </v:shape>
                <o:OLEObject Type="Embed" ProgID="Equation.DSMT4" ShapeID="_x0000_i1100" DrawAspect="Content" ObjectID="_1790794825" r:id="rId152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 :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400" w:dyaOrig="620" w14:anchorId="3BBDFD03">
                <v:shape id="_x0000_i1101" type="#_x0000_t75" style="width:69.75pt;height:30.75pt" o:ole="">
                  <v:imagedata r:id="rId153" o:title=""/>
                </v:shape>
                <o:OLEObject Type="Embed" ProgID="Equation.DSMT4" ShapeID="_x0000_i1101" DrawAspect="Content" ObjectID="_1790794826" r:id="rId154"/>
              </w:object>
            </w:r>
          </w:p>
          <w:p w14:paraId="26B0DE25" w14:textId="77777777" w:rsidR="00522BDD" w:rsidRPr="00CF6C84" w:rsidRDefault="00522BDD" w:rsidP="00522BDD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 </w:t>
            </w:r>
            <w:proofErr w:type="gramStart"/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معرفة على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940" w:dyaOrig="400" w14:anchorId="02A03BD8">
                <v:shape id="_x0000_i1102" type="#_x0000_t75" style="width:47.25pt;height:20.25pt" o:ole="">
                  <v:imagedata r:id="rId155" o:title=""/>
                </v:shape>
                <o:OLEObject Type="Embed" ProgID="Equation.DSMT4" ShapeID="_x0000_i1102" DrawAspect="Content" ObjectID="_1790794827" r:id="rId156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بـ:             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640" w:dyaOrig="620" w14:anchorId="582476E7">
                <v:shape id="_x0000_i1103" type="#_x0000_t75" style="width:81.75pt;height:30.75pt" o:ole="">
                  <v:imagedata r:id="rId157" o:title=""/>
                </v:shape>
                <o:OLEObject Type="Embed" ProgID="Equation.DSMT4" ShapeID="_x0000_i1103" DrawAspect="Content" ObjectID="_1790794828" r:id="rId158"/>
              </w:object>
            </w:r>
          </w:p>
          <w:p w14:paraId="6A46FFD0" w14:textId="15BE6483" w:rsidR="00522BDD" w:rsidRPr="00CF6C84" w:rsidRDefault="00153870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22B25C" wp14:editId="46202910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188595</wp:posOffset>
                      </wp:positionV>
                      <wp:extent cx="2276475" cy="2095500"/>
                      <wp:effectExtent l="0" t="0" r="28575" b="19050"/>
                      <wp:wrapNone/>
                      <wp:docPr id="90977508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2095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2558B" w14:textId="163A7A8C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7C1D55" wp14:editId="207E39DF">
                                        <wp:extent cx="2019300" cy="1978660"/>
                                        <wp:effectExtent l="0" t="0" r="0" b="2540"/>
                                        <wp:docPr id="196859293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8592934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19300" cy="1978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22B25C" id="Rectangle 29" o:spid="_x0000_s1039" style="position:absolute;left:0;text-align:left;margin-left:9.45pt;margin-top:14.85pt;width:179.25pt;height:1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35E2558B" w14:textId="163A7A8C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C1D55" wp14:editId="207E39DF">
                                  <wp:extent cx="2019300" cy="1978660"/>
                                  <wp:effectExtent l="0" t="0" r="0" b="2540"/>
                                  <wp:docPr id="196859293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592934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97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D0CE9D" w14:textId="77777777" w:rsidR="00522BDD" w:rsidRPr="00CF6C84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5934723" w14:textId="77777777" w:rsidR="00522BDD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E1CC4FC" w14:textId="77777777" w:rsidR="00522BDD" w:rsidRPr="00CF6C84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 02: ت 28 ص77 </w:t>
            </w:r>
          </w:p>
          <w:p w14:paraId="50BDC506" w14:textId="77777777" w:rsidR="00522BDD" w:rsidRPr="00CF6C84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B3C49FA" w14:textId="77777777" w:rsidR="00522BDD" w:rsidRPr="00CF6C84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2EECAA4" w14:textId="77777777" w:rsidR="00522BDD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ت29ص77</w:t>
            </w:r>
          </w:p>
          <w:p w14:paraId="1B3C2EB3" w14:textId="77777777" w:rsidR="00522BDD" w:rsidRPr="00CF6C84" w:rsidRDefault="00522BDD" w:rsidP="00522BD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ED27B52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BD1C36B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04: من التمرين 18 إلى 20 ص 77</w:t>
            </w:r>
          </w:p>
          <w:p w14:paraId="7942B669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F5CD27C" w14:textId="77777777" w:rsidR="00522BDD" w:rsidRPr="00CF6C84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اكتب معادلة للمنحني الممثل للدالة 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70387BB" w14:textId="77777777" w:rsidR="00522BDD" w:rsidRPr="00CF6C84" w:rsidRDefault="00522BDD" w:rsidP="00CF6C8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D7B02F9" w14:textId="77777777" w:rsidR="00522BDD" w:rsidRPr="00CF6C84" w:rsidRDefault="00522BDD" w:rsidP="00522BDD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1960" w:dyaOrig="400" w14:anchorId="09F266EC">
                <v:shape id="_x0000_i1104" type="#_x0000_t75" style="width:98.25pt;height:20.25pt" o:ole="">
                  <v:imagedata r:id="rId159" o:title=""/>
                </v:shape>
                <o:OLEObject Type="Embed" ProgID="Equation.DSMT4" ShapeID="_x0000_i1104" DrawAspect="Content" ObjectID="_1790794829" r:id="rId160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، </w:t>
            </w:r>
            <w:r w:rsidRPr="00CF6C84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3631E89">
                <v:shape id="_x0000_i1105" type="#_x0000_t75" style="width:27.75pt;height:14.25pt" o:ole="">
                  <v:imagedata r:id="rId161" o:title=""/>
                </v:shape>
                <o:OLEObject Type="Embed" ProgID="Equation.DSMT4" ShapeID="_x0000_i1105" DrawAspect="Content" ObjectID="_1790794830" r:id="rId162"/>
              </w:object>
            </w:r>
          </w:p>
          <w:p w14:paraId="532DF5FA" w14:textId="77777777" w:rsidR="00522BDD" w:rsidRPr="00CF6C84" w:rsidRDefault="00522BDD" w:rsidP="00CF6C84">
            <w:pPr>
              <w:pStyle w:val="Paragraphedeliste"/>
              <w:bidi/>
              <w:ind w:left="615"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5426AC3" w14:textId="77777777" w:rsidR="00522BDD" w:rsidRPr="00CF6C84" w:rsidRDefault="00522BDD" w:rsidP="00522BDD">
            <w:pPr>
              <w:pStyle w:val="Paragraphedeliste"/>
              <w:numPr>
                <w:ilvl w:val="0"/>
                <w:numId w:val="26"/>
              </w:numPr>
              <w:bidi/>
              <w:ind w:left="360" w:hanging="42"/>
              <w:rPr>
                <w:rFonts w:ascii="Amiri" w:hAnsi="Amiri" w:cs="Amiri"/>
                <w:sz w:val="28"/>
                <w:szCs w:val="28"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1420" w:dyaOrig="620" w14:anchorId="7C974D73">
                <v:shape id="_x0000_i1106" type="#_x0000_t75" style="width:71.25pt;height:30.75pt" o:ole="">
                  <v:imagedata r:id="rId163" o:title=""/>
                </v:shape>
                <o:OLEObject Type="Embed" ProgID="Equation.DSMT4" ShapeID="_x0000_i1106" DrawAspect="Content" ObjectID="_1790794831" r:id="rId164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، </w:t>
            </w:r>
            <w:r w:rsidRPr="00CF6C84">
              <w:rPr>
                <w:rFonts w:ascii="Amiri" w:hAnsi="Amiri" w:cs="Amiri"/>
                <w:position w:val="-6"/>
                <w:sz w:val="28"/>
                <w:szCs w:val="28"/>
              </w:rPr>
              <w:object w:dxaOrig="700" w:dyaOrig="279" w14:anchorId="53833341">
                <v:shape id="_x0000_i1107" type="#_x0000_t75" style="width:35.25pt;height:14.25pt" o:ole="">
                  <v:imagedata r:id="rId165" o:title=""/>
                </v:shape>
                <o:OLEObject Type="Embed" ProgID="Equation.DSMT4" ShapeID="_x0000_i1107" DrawAspect="Content" ObjectID="_1790794832" r:id="rId166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000686BF" w14:textId="77777777" w:rsidR="00522BDD" w:rsidRPr="00CF6C84" w:rsidRDefault="00522BDD" w:rsidP="00522BDD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CF6C84">
              <w:rPr>
                <w:rFonts w:ascii="Amiri" w:hAnsi="Amiri" w:cs="Amiri"/>
                <w:position w:val="-24"/>
                <w:sz w:val="28"/>
                <w:szCs w:val="28"/>
              </w:rPr>
              <w:object w:dxaOrig="2120" w:dyaOrig="620" w14:anchorId="6B5235D4">
                <v:shape id="_x0000_i1108" type="#_x0000_t75" style="width:105.75pt;height:30.75pt" o:ole="">
                  <v:imagedata r:id="rId167" o:title=""/>
                </v:shape>
                <o:OLEObject Type="Embed" ProgID="Equation.DSMT4" ShapeID="_x0000_i1108" DrawAspect="Content" ObjectID="_1790794833" r:id="rId168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 ، </w:t>
            </w:r>
            <w:r w:rsidRPr="00CF6C84">
              <w:rPr>
                <w:rFonts w:ascii="Amiri" w:hAnsi="Amiri" w:cs="Amiri"/>
                <w:position w:val="-6"/>
                <w:sz w:val="28"/>
                <w:szCs w:val="28"/>
              </w:rPr>
              <w:object w:dxaOrig="540" w:dyaOrig="279" w14:anchorId="4BE7F176">
                <v:shape id="_x0000_i1109" type="#_x0000_t75" style="width:27pt;height:14.25pt" o:ole="">
                  <v:imagedata r:id="rId169" o:title=""/>
                </v:shape>
                <o:OLEObject Type="Embed" ProgID="Equation.DSMT4" ShapeID="_x0000_i1109" DrawAspect="Content" ObjectID="_1790794834" r:id="rId170"/>
              </w:object>
            </w:r>
          </w:p>
          <w:p w14:paraId="156C00F1" w14:textId="77777777" w:rsidR="00522BDD" w:rsidRPr="00CF6C84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B6CCFD4" w14:textId="77777777" w:rsidR="00522BDD" w:rsidRPr="00CF6C84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6C8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05: ت 25 ص 76</w:t>
            </w:r>
          </w:p>
          <w:p w14:paraId="486DDAF1" w14:textId="77777777" w:rsidR="00522BDD" w:rsidRPr="00CF6C84" w:rsidRDefault="00522BDD" w:rsidP="00CF6C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975189B" w14:textId="77777777" w:rsidR="00522BDD" w:rsidRPr="00CF6C84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CF6C84">
              <w:rPr>
                <w:rFonts w:ascii="Amiri" w:hAnsi="Amiri" w:cs="Amiri"/>
                <w:sz w:val="28"/>
                <w:szCs w:val="28"/>
              </w:rPr>
              <w:t>f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CF6C8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C2727FE">
                <v:shape id="_x0000_i1110" type="#_x0000_t75" style="width:12.75pt;height:12.75pt" o:ole="">
                  <v:imagedata r:id="rId171" o:title=""/>
                </v:shape>
                <o:OLEObject Type="Embed" ProgID="Equation.DSMT4" ShapeID="_x0000_i1110" DrawAspect="Content" ObjectID="_1790794835" r:id="rId172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بـ: 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2500" w:dyaOrig="400" w14:anchorId="2535F2DF">
                <v:shape id="_x0000_i1111" type="#_x0000_t75" style="width:125.25pt;height:20.25pt" o:ole="">
                  <v:imagedata r:id="rId173" o:title=""/>
                </v:shape>
                <o:OLEObject Type="Embed" ProgID="Equation.DSMT4" ShapeID="_x0000_i1111" DrawAspect="Content" ObjectID="_1790794836" r:id="rId174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المنحني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21B32650">
                <v:shape id="_x0000_i1112" type="#_x0000_t75" style="width:21pt;height:20.25pt" o:ole="">
                  <v:imagedata r:id="rId175" o:title=""/>
                </v:shape>
                <o:OLEObject Type="Embed" ProgID="Equation.DSMT4" ShapeID="_x0000_i1112" DrawAspect="Content" ObjectID="_1790794837" r:id="rId176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الممثل للدالة 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C3DCFF8" w14:textId="77777777" w:rsidR="00522BDD" w:rsidRPr="00CF6C84" w:rsidRDefault="00522BDD" w:rsidP="00522BDD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i/>
                <w:iCs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عين </w:t>
            </w:r>
            <w:r w:rsidRPr="00CF6C84">
              <w:rPr>
                <w:rFonts w:ascii="Amiri" w:hAnsi="Amiri" w:cs="Amiri"/>
                <w:position w:val="-10"/>
                <w:sz w:val="28"/>
                <w:szCs w:val="28"/>
              </w:rPr>
              <w:object w:dxaOrig="300" w:dyaOrig="320" w14:anchorId="70D1819C">
                <v:shape id="_x0000_i1113" type="#_x0000_t75" style="width:15pt;height:15.75pt" o:ole="">
                  <v:imagedata r:id="rId177" o:title=""/>
                </v:shape>
                <o:OLEObject Type="Embed" ProgID="Equation.DSMT4" ShapeID="_x0000_i1113" DrawAspect="Content" ObjectID="_1790794838" r:id="rId178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مشتقة الدالة 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CF6C84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>.</w:t>
            </w:r>
          </w:p>
          <w:p w14:paraId="4A6038E1" w14:textId="77777777" w:rsidR="00522BDD" w:rsidRDefault="00522BDD" w:rsidP="00522BDD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CF6C84">
              <w:rPr>
                <w:rFonts w:ascii="Amiri" w:hAnsi="Amiri" w:cs="Amiri"/>
                <w:sz w:val="28"/>
                <w:szCs w:val="28"/>
                <w:rtl/>
              </w:rPr>
              <w:t>هل توجد مماسات للمنحني</w:t>
            </w:r>
            <w:r w:rsidRPr="00CF6C8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0662081">
                <v:shape id="_x0000_i1114" type="#_x0000_t75" style="width:21pt;height:20.25pt" o:ole="">
                  <v:imagedata r:id="rId175" o:title=""/>
                </v:shape>
                <o:OLEObject Type="Embed" ProgID="Equation.DSMT4" ShapeID="_x0000_i1114" DrawAspect="Content" ObjectID="_1790794839" r:id="rId179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 xml:space="preserve"> موازية للمستقيم الذي معادلته</w:t>
            </w:r>
            <w:r w:rsidRPr="00CF6C84">
              <w:rPr>
                <w:rFonts w:ascii="Amiri" w:hAnsi="Amiri" w:cs="Amiri"/>
                <w:position w:val="-10"/>
                <w:sz w:val="28"/>
                <w:szCs w:val="28"/>
              </w:rPr>
              <w:object w:dxaOrig="700" w:dyaOrig="320" w14:anchorId="58F9BED1">
                <v:shape id="_x0000_i1115" type="#_x0000_t75" style="width:35.25pt;height:15.75pt" o:ole="">
                  <v:imagedata r:id="rId180" o:title=""/>
                </v:shape>
                <o:OLEObject Type="Embed" ProgID="Equation.DSMT4" ShapeID="_x0000_i1115" DrawAspect="Content" ObjectID="_1790794840" r:id="rId181"/>
              </w:object>
            </w:r>
            <w:r w:rsidRPr="00CF6C84">
              <w:rPr>
                <w:rFonts w:ascii="Amiri" w:hAnsi="Amiri" w:cs="Amiri"/>
                <w:sz w:val="28"/>
                <w:szCs w:val="28"/>
                <w:rtl/>
              </w:rPr>
              <w:t>؟ عين معادلات لها في حالة الوجود.</w:t>
            </w:r>
          </w:p>
          <w:p w14:paraId="6872FD22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E65E2B0" w14:textId="159DA2B7" w:rsidR="00522BDD" w:rsidRDefault="00153870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B780FE9" wp14:editId="4B5701D9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180340</wp:posOffset>
                      </wp:positionV>
                      <wp:extent cx="3114675" cy="2705100"/>
                      <wp:effectExtent l="0" t="0" r="28575" b="19050"/>
                      <wp:wrapNone/>
                      <wp:docPr id="1401480516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2705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022DB" w14:textId="0D372F2D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197FCE" wp14:editId="0248CCFE">
                                        <wp:extent cx="2640965" cy="2588260"/>
                                        <wp:effectExtent l="0" t="0" r="6985" b="2540"/>
                                        <wp:docPr id="2259770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597705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0965" cy="2588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780FE9" id="Rectangle 30" o:spid="_x0000_s1040" style="position:absolute;left:0;text-align:left;margin-left:59.7pt;margin-top:14.2pt;width:245.25pt;height:21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112022DB" w14:textId="0D372F2D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97FCE" wp14:editId="0248CCFE">
                                  <wp:extent cx="2640965" cy="2588260"/>
                                  <wp:effectExtent l="0" t="0" r="6985" b="2540"/>
                                  <wp:docPr id="2259770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97705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0965" cy="2588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B62B8A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8B13069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09B1FD6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A21199B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2E00004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66D4F79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A8ED3BE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45DD107" w14:textId="77777777" w:rsidR="00522BDD" w:rsidRDefault="00522BDD" w:rsidP="00CF6C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9D2244E" w14:textId="77777777" w:rsidR="00522BDD" w:rsidRDefault="00522BDD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64AB705" w14:textId="77777777" w:rsidR="00522BDD" w:rsidRPr="00792B9B" w:rsidRDefault="00522BDD" w:rsidP="00522BD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B5C229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A7EAA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E1BC7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0728AB" w14:textId="77777777" w:rsidR="00522BDD" w:rsidRDefault="00522BDD" w:rsidP="00CF6C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B01E5C" w14:textId="77777777" w:rsidR="00522BDD" w:rsidRDefault="00522BDD" w:rsidP="00CF6C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97B06" w14:textId="77777777" w:rsidR="00522BDD" w:rsidRDefault="00522BDD" w:rsidP="00CF6C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417995" w14:textId="77777777" w:rsidR="00522BDD" w:rsidRPr="00CF6C84" w:rsidRDefault="00522BDD" w:rsidP="00CF6C8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تمهيد:</w:t>
            </w:r>
          </w:p>
          <w:p w14:paraId="0EE23242" w14:textId="77777777" w:rsidR="00522BDD" w:rsidRPr="00CF6C84" w:rsidRDefault="00522BDD" w:rsidP="00CF6C8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CF6C8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التذكير بالعلاقة بين إشارة المشتقة ودراسة اتجاه تغير دالة</w:t>
            </w:r>
          </w:p>
          <w:p w14:paraId="16AEBB76" w14:textId="77777777" w:rsidR="00522BDD" w:rsidRDefault="00522BDD" w:rsidP="00CF6C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5A5B2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67FDB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7C92A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129CE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1954E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DA203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12CE1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787E8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9BC45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C8CEC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B2259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A49D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F60F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C8F0B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C6E99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FCAC5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6C2E9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443E6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1AF6A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75E49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D0942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D1A29E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58758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A22FC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10072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EB0BE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FF397E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D9A1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1E812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4CE87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7E10E3" w14:textId="77777777" w:rsidR="00522BDD" w:rsidRPr="00792B9B" w:rsidRDefault="00522BD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66423E4" w14:textId="77777777" w:rsidR="00522BDD" w:rsidRPr="00792B9B" w:rsidRDefault="00522BDD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02A2688A" w14:textId="77777777" w:rsidR="00522BDD" w:rsidRDefault="00522BD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47772D" wp14:editId="3DB3CB9F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11375997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F14D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830086A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spellStart"/>
                            <w:proofErr w:type="gramStart"/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المستهدفة:</w:t>
                            </w:r>
                            <w:r w:rsidRPr="000817F1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المشتقات</w:t>
                            </w:r>
                            <w:proofErr w:type="spellEnd"/>
                            <w:proofErr w:type="gramEnd"/>
                            <w:r w:rsidRPr="000817F1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 القيم الحدية المحلية ( تطبيقات من الميدان الاقتصادي)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7772D" id="_x0000_s1041" style="position:absolute;left:0;text-align:left;margin-left:-46.15pt;margin-top:66.05pt;width:543pt;height:5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6942F14D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830086A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</w:t>
                      </w:r>
                      <w:proofErr w:type="spellStart"/>
                      <w:proofErr w:type="gramStart"/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المستهدفة:</w:t>
                      </w:r>
                      <w:r w:rsidRPr="000817F1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المشتقات</w:t>
                      </w:r>
                      <w:proofErr w:type="spellEnd"/>
                      <w:proofErr w:type="gramEnd"/>
                      <w:r w:rsidRPr="000817F1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و القيم الحدية المحلية ( تطبيقات من الميدان الاقتصادي)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97572C" wp14:editId="09F8069C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3213216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7BBF" w14:textId="77777777" w:rsidR="00522BDD" w:rsidRPr="00305590" w:rsidRDefault="00522BD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D961F88" w14:textId="77777777" w:rsidR="00522BDD" w:rsidRDefault="00522BD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7572C" id="_x0000_s1042" style="position:absolute;left:0;text-align:left;margin-left:-44.65pt;margin-top:.8pt;width:100.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4167BBF" w14:textId="77777777" w:rsidR="00522BDD" w:rsidRPr="00305590" w:rsidRDefault="00522BD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D961F88" w14:textId="77777777" w:rsidR="00522BDD" w:rsidRDefault="00522BD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223710" wp14:editId="3AA7109E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3601938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F93E" w14:textId="77777777" w:rsidR="00522BDD" w:rsidRPr="00305590" w:rsidRDefault="00522BD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23710" id="_x0000_s1043" style="position:absolute;left:0;text-align:left;margin-left:396.35pt;margin-top:-.7pt;width:100.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79CAF93E" w14:textId="77777777" w:rsidR="00522BDD" w:rsidRPr="00305590" w:rsidRDefault="00522BD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3552E4" wp14:editId="36B9D855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09104820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5D01C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340D7234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817F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القيم الحدية المحلية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3552E4" id="_x0000_s1044" style="position:absolute;left:0;text-align:left;margin-left:66.35pt;margin-top:1.55pt;width:323.25pt;height:58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205D01C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340D7234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0817F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القيم الحدية المحلية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B912111" w14:textId="77777777" w:rsidR="00522BDD" w:rsidRPr="00792B9B" w:rsidRDefault="00522BD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22BDD" w:rsidRPr="00792B9B" w14:paraId="05EBDF2C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9AE6616" w14:textId="77777777" w:rsidR="00522BDD" w:rsidRPr="00305590" w:rsidRDefault="00522BD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28F53D4" w14:textId="77777777" w:rsidR="00522BDD" w:rsidRPr="00305590" w:rsidRDefault="00522BD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F8FACFB" w14:textId="77777777" w:rsidR="00522BDD" w:rsidRPr="00305590" w:rsidRDefault="00522BD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22BDD" w:rsidRPr="00792B9B" w14:paraId="71F7A066" w14:textId="77777777" w:rsidTr="00305590">
        <w:tc>
          <w:tcPr>
            <w:tcW w:w="1278" w:type="dxa"/>
          </w:tcPr>
          <w:p w14:paraId="44DD411F" w14:textId="77777777" w:rsidR="00522BDD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7182D8E" w14:textId="77777777" w:rsidR="00522BDD" w:rsidRDefault="00522BD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98A4FB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FE2FE2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7FF74C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F04BE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A5903D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9B5C3D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2E4F19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D621A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C94820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0D4C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50D33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C4439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61EADF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7C3FE2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AB96E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C8A83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E9CAFF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1D9F5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7756A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4504E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DA455F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A4287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B1976D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0B18E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C7036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DA43C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6746C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13AC3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C39FD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D7C25E" w14:textId="77777777" w:rsidR="00522BDD" w:rsidRPr="00FB5A89" w:rsidRDefault="00522BD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54839A9" w14:textId="77777777" w:rsidR="00522BDD" w:rsidRPr="00792B9B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ED8D400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تذكير:</w:t>
            </w:r>
          </w:p>
          <w:p w14:paraId="4F49C20A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965B5E">
              <w:rPr>
                <w:rFonts w:ascii="Amiri" w:hAnsi="Amiri" w:cs="Amiri"/>
                <w:sz w:val="28"/>
                <w:szCs w:val="28"/>
              </w:rPr>
              <w:t xml:space="preserve">  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في الاقتصاد لدينا اصطلاحا مؤسسة تنتج </w:t>
            </w:r>
            <w:r w:rsidRPr="00965B5E">
              <w:rPr>
                <w:rFonts w:ascii="Amiri" w:hAnsi="Amiri" w:cs="Amiri"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وحدة إنتاجية حيث نرمز لدالة الكلفة الإجمالية بــــــــــــــــــــ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540" w:dyaOrig="320" w14:anchorId="161AE4F4">
                <v:shape id="_x0000_i1116" type="#_x0000_t75" style="width:27pt;height:15.75pt" o:ole="">
                  <v:imagedata r:id="rId182" o:title=""/>
                </v:shape>
                <o:OLEObject Type="Embed" ProgID="Equation.DSMT4" ShapeID="_x0000_i1116" DrawAspect="Content" ObjectID="_1790794841" r:id="rId183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ومشتقة دالة الكلفة الإجمالية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20CE1353">
                <v:shape id="_x0000_i1117" type="#_x0000_t75" style="width:30pt;height:15.75pt" o:ole="">
                  <v:imagedata r:id="rId184" o:title=""/>
                </v:shape>
                <o:OLEObject Type="Embed" ProgID="Equation.DSMT4" ShapeID="_x0000_i1117" DrawAspect="Content" ObjectID="_1790794842" r:id="rId185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تمثل الكلفة الهامشية ونرمز لها بالرمز </w:t>
            </w:r>
            <w:r w:rsidRPr="00965B5E">
              <w:rPr>
                <w:rFonts w:ascii="Amiri" w:hAnsi="Amiri" w:cs="Amiri"/>
                <w:position w:val="-12"/>
                <w:sz w:val="28"/>
                <w:szCs w:val="28"/>
              </w:rPr>
              <w:object w:dxaOrig="660" w:dyaOrig="360" w14:anchorId="1CC810D9">
                <v:shape id="_x0000_i1118" type="#_x0000_t75" style="width:33pt;height:18pt" o:ole="">
                  <v:imagedata r:id="rId186" o:title=""/>
                </v:shape>
                <o:OLEObject Type="Embed" ProgID="Equation.DSMT4" ShapeID="_x0000_i1118" DrawAspect="Content" ObjectID="_1790794843" r:id="rId187"/>
              </w:object>
            </w:r>
          </w:p>
          <w:p w14:paraId="5BA5E2C1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إضافة:</w:t>
            </w:r>
          </w:p>
          <w:p w14:paraId="05F90040" w14:textId="77777777" w:rsidR="00522BDD" w:rsidRPr="00965B5E" w:rsidRDefault="00522BDD" w:rsidP="00522BDD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الكلفة المتوسطة هـــي:  </w:t>
            </w:r>
            <w:r w:rsidRPr="00965B5E">
              <w:rPr>
                <w:rFonts w:ascii="Amiri" w:hAnsi="Amiri" w:cs="Amiri"/>
                <w:position w:val="-28"/>
                <w:sz w:val="28"/>
                <w:szCs w:val="28"/>
              </w:rPr>
              <w:object w:dxaOrig="1440" w:dyaOrig="660" w14:anchorId="423B296D">
                <v:shape id="_x0000_i1119" type="#_x0000_t75" style="width:1in;height:33pt" o:ole="">
                  <v:imagedata r:id="rId188" o:title=""/>
                </v:shape>
                <o:OLEObject Type="Embed" ProgID="Equation.DSMT4" ShapeID="_x0000_i1119" DrawAspect="Content" ObjectID="_1790794844" r:id="rId189"/>
              </w:object>
            </w:r>
          </w:p>
          <w:p w14:paraId="3C8B4D93" w14:textId="77777777" w:rsidR="00522BDD" w:rsidRDefault="00522BDD" w:rsidP="00522BDD">
            <w:pPr>
              <w:pStyle w:val="Paragraphedeliste"/>
              <w:numPr>
                <w:ilvl w:val="0"/>
                <w:numId w:val="29"/>
              </w:numPr>
              <w:bidi/>
              <w:ind w:left="48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الكلفة الثابتة هي التي نحصل عليها بتعويض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72B11735">
                <v:shape id="_x0000_i1120" type="#_x0000_t75" style="width:27.75pt;height:15.75pt" o:ole="">
                  <v:imagedata r:id="rId190" o:title=""/>
                </v:shape>
                <o:OLEObject Type="Embed" ProgID="Equation.DSMT4" ShapeID="_x0000_i1120" DrawAspect="Content" ObjectID="_1790794845" r:id="rId191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في دالة الكلفة الإجمالية أي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0ED43994">
                <v:shape id="_x0000_i1121" type="#_x0000_t75" style="width:26.25pt;height:15.75pt" o:ole="">
                  <v:imagedata r:id="rId192" o:title=""/>
                </v:shape>
                <o:OLEObject Type="Embed" ProgID="Equation.DSMT4" ShapeID="_x0000_i1121" DrawAspect="Content" ObjectID="_1790794846" r:id="rId193"/>
              </w:object>
            </w:r>
          </w:p>
          <w:p w14:paraId="472BCE54" w14:textId="77777777" w:rsidR="00522BDD" w:rsidRPr="00965B5E" w:rsidRDefault="00522BDD" w:rsidP="00522BDD">
            <w:pPr>
              <w:pStyle w:val="Paragraphedeliste"/>
              <w:numPr>
                <w:ilvl w:val="0"/>
                <w:numId w:val="29"/>
              </w:numPr>
              <w:bidi/>
              <w:ind w:left="48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69742C1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أنشطـــــــــــــــــة وتمـــــــــــــــــــارين</w:t>
            </w:r>
          </w:p>
          <w:p w14:paraId="23E8E8F1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393D1EB9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02 ص62</w:t>
            </w:r>
          </w:p>
          <w:p w14:paraId="78D06962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6E67CE0F" w14:textId="77777777" w:rsidR="00522BDD" w:rsidRPr="00965B5E" w:rsidRDefault="00522BDD" w:rsidP="00965B5E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تنتج إحدى المصانع منتوجا. الكلفة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الإجمالية لصنع كمية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7EB196D6">
                <v:shape id="_x0000_i1122" type="#_x0000_t75" style="width:9.75pt;height:13.5pt" o:ole="">
                  <v:imagedata r:id="rId194" o:title=""/>
                </v:shape>
                <o:OLEObject Type="Embed" ProgID="Equation.DSMT4" ShapeID="_x0000_i1122" DrawAspect="Content" ObjectID="_1790794847" r:id="rId195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من هذا المنتوج   والمقدرة بـِ</w:t>
            </w:r>
            <w:r w:rsidRPr="00965B5E">
              <w:rPr>
                <w:rFonts w:ascii="Amiri" w:hAnsi="Amiri" w:cs="Amiri"/>
                <w:position w:val="-4"/>
                <w:sz w:val="28"/>
                <w:szCs w:val="28"/>
              </w:rPr>
              <w:object w:dxaOrig="420" w:dyaOrig="260" w14:anchorId="7DF49928">
                <v:shape id="_x0000_i1123" type="#_x0000_t75" style="width:21pt;height:13.5pt" o:ole="">
                  <v:imagedata r:id="rId196" o:title=""/>
                </v:shape>
                <o:OLEObject Type="Embed" ProgID="Equation.DSMT4" ShapeID="_x0000_i1123" DrawAspect="Content" ObjectID="_1790794848" r:id="rId197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معطاة بـِ: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2320" w:dyaOrig="400" w14:anchorId="2BA498D5">
                <v:shape id="_x0000_i1124" type="#_x0000_t75" style="width:116.25pt;height:20.25pt" o:ole="">
                  <v:imagedata r:id="rId198" o:title=""/>
                </v:shape>
                <o:OLEObject Type="Embed" ProgID="Equation.DSMT4" ShapeID="_x0000_i1124" DrawAspect="Content" ObjectID="_1790794849" r:id="rId199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مع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6487DC3F">
                <v:shape id="_x0000_i1125" type="#_x0000_t75" style="width:51pt;height:15.75pt" o:ole="">
                  <v:imagedata r:id="rId200" o:title=""/>
                </v:shape>
                <o:OLEObject Type="Embed" ProgID="Equation.DSMT4" ShapeID="_x0000_i1125" DrawAspect="Content" ObjectID="_1790794850" r:id="rId201"/>
              </w:object>
            </w:r>
            <w:r w:rsidRPr="00965B5E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وقد مثلنا على شاشة حاسبة بيانية منحنيها البياني (الشكل المقابل).          </w:t>
            </w:r>
          </w:p>
          <w:p w14:paraId="1F590039" w14:textId="77777777" w:rsidR="00522BDD" w:rsidRPr="00965B5E" w:rsidRDefault="00522BDD" w:rsidP="00965B5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noProof/>
                <w:sz w:val="28"/>
                <w:szCs w:val="28"/>
              </w:rPr>
              <w:drawing>
                <wp:inline distT="0" distB="0" distL="0" distR="0" wp14:anchorId="12AD171D" wp14:editId="155C6C09">
                  <wp:extent cx="1666875" cy="1409700"/>
                  <wp:effectExtent l="0" t="0" r="9525" b="0"/>
                  <wp:docPr id="1191760308" name="Image 1191760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A5E67" w14:textId="77777777" w:rsidR="00522BDD" w:rsidRPr="00965B5E" w:rsidRDefault="00522BDD" w:rsidP="00522BDD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الكلفة المتوسطة لإنتاج وحدة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4B1957EB">
                <v:shape id="_x0000_i1126" type="#_x0000_t75" style="width:9.75pt;height:13.5pt" o:ole="">
                  <v:imagedata r:id="rId194" o:title=""/>
                </v:shape>
                <o:OLEObject Type="Embed" ProgID="Equation.DSMT4" ShapeID="_x0000_i1126" DrawAspect="Content" ObjectID="_1790794851" r:id="rId203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هي: </w:t>
            </w:r>
            <w:r w:rsidRPr="00965B5E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579" w:dyaOrig="700" w14:anchorId="264EB5F4">
                <v:shape id="_x0000_i1127" type="#_x0000_t75" style="width:78.75pt;height:35.25pt" o:ole="">
                  <v:imagedata r:id="rId204" o:title=""/>
                </v:shape>
                <o:OLEObject Type="Embed" ProgID="Equation.DSMT4" ShapeID="_x0000_i1127" DrawAspect="Content" ObjectID="_1790794852" r:id="rId205"/>
              </w:object>
            </w:r>
          </w:p>
          <w:p w14:paraId="6FB46B22" w14:textId="60F50579" w:rsidR="00522BDD" w:rsidRDefault="00522BDD" w:rsidP="00522BDD">
            <w:pPr>
              <w:numPr>
                <w:ilvl w:val="1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عين عبارة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80" w:dyaOrig="400" w14:anchorId="34A7147A">
                <v:shape id="_x0000_i1128" type="#_x0000_t75" style="width:39pt;height:20.25pt" o:ole="">
                  <v:imagedata r:id="rId206" o:title=""/>
                </v:shape>
                <o:OLEObject Type="Embed" ProgID="Equation.DSMT4" ShapeID="_x0000_i1128" DrawAspect="Content" ObjectID="_1790794853" r:id="rId207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بدلالة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08C96710">
                <v:shape id="_x0000_i1129" type="#_x0000_t75" style="width:9.75pt;height:13.5pt" o:ole="">
                  <v:imagedata r:id="rId194" o:title=""/>
                </v:shape>
                <o:OLEObject Type="Embed" ProgID="Equation.DSMT4" ShapeID="_x0000_i1129" DrawAspect="Content" ObjectID="_1790794854" r:id="rId208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أجل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31838304">
                <v:shape id="_x0000_i1130" type="#_x0000_t75" style="width:51pt;height:15.75pt" o:ole="">
                  <v:imagedata r:id="rId209" o:title=""/>
                </v:shape>
                <o:OLEObject Type="Embed" ProgID="Equation.DSMT4" ShapeID="_x0000_i1130" DrawAspect="Content" ObjectID="_1790794855" r:id="rId210"/>
              </w:object>
            </w:r>
          </w:p>
          <w:p w14:paraId="777EEFC2" w14:textId="77777777" w:rsidR="00522BDD" w:rsidRPr="00522BDD" w:rsidRDefault="00522BDD" w:rsidP="00522BDD">
            <w:pPr>
              <w:numPr>
                <w:ilvl w:val="1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22BDD">
              <w:rPr>
                <w:rFonts w:ascii="Amiri" w:hAnsi="Amiri" w:cs="Amiri"/>
                <w:sz w:val="28"/>
                <w:szCs w:val="28"/>
                <w:rtl/>
                <w:lang w:bidi="ar-DZ"/>
              </w:rPr>
              <w:lastRenderedPageBreak/>
              <w:t>أحسب مشتقة الدالة</w:t>
            </w:r>
            <w:r w:rsidRPr="00965B5E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400" w:dyaOrig="360" w14:anchorId="1D45FEC1">
                <v:shape id="_x0000_i1131" type="#_x0000_t75" style="width:20.25pt;height:18.75pt" o:ole="">
                  <v:imagedata r:id="rId211" o:title=""/>
                </v:shape>
                <o:OLEObject Type="Embed" ProgID="Equation.DSMT4" ShapeID="_x0000_i1131" DrawAspect="Content" ObjectID="_1790794856" r:id="rId212"/>
              </w:object>
            </w:r>
            <w:r w:rsidRPr="00522BD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اتجاه تغيراتها. أرسم في معلم متعامد التمثيل البياني للدالة</w:t>
            </w:r>
            <w:r w:rsidRPr="00965B5E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400" w:dyaOrig="360" w14:anchorId="214B04D6">
                <v:shape id="_x0000_i1132" type="#_x0000_t75" style="width:20.25pt;height:18.75pt" o:ole="">
                  <v:imagedata r:id="rId211" o:title=""/>
                </v:shape>
                <o:OLEObject Type="Embed" ProgID="Equation.DSMT4" ShapeID="_x0000_i1132" DrawAspect="Content" ObjectID="_1790794857" r:id="rId213"/>
              </w:object>
            </w:r>
            <w:r w:rsidRPr="00522B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5BC0E1C8" w14:textId="77777777" w:rsidR="00522BDD" w:rsidRPr="00965B5E" w:rsidRDefault="00522BDD" w:rsidP="00522BDD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نفرض أن ثمن بيع وحدة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260" w14:anchorId="56054D99">
                <v:shape id="_x0000_i1133" type="#_x0000_t75" style="width:9.75pt;height:13.5pt" o:ole="">
                  <v:imagedata r:id="rId214" o:title=""/>
                </v:shape>
                <o:OLEObject Type="Embed" ProgID="Equation.DSMT4" ShapeID="_x0000_i1133" DrawAspect="Content" ObjectID="_1790794858" r:id="rId215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</w:t>
            </w:r>
            <w:r w:rsidRPr="00965B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60" w:dyaOrig="279" w14:anchorId="247EC7D7">
                <v:shape id="_x0000_i1134" type="#_x0000_t75" style="width:33pt;height:14.25pt" o:ole="">
                  <v:imagedata r:id="rId216" o:title=""/>
                </v:shape>
                <o:OLEObject Type="Embed" ProgID="Equation.DSMT4" ShapeID="_x0000_i1134" DrawAspect="Content" ObjectID="_1790794859" r:id="rId217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1A29CB0" w14:textId="77777777" w:rsidR="00522BDD" w:rsidRPr="00965B5E" w:rsidRDefault="00522BDD" w:rsidP="00522BDD">
            <w:pPr>
              <w:numPr>
                <w:ilvl w:val="1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قيم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2EC5541B">
                <v:shape id="_x0000_i1135" type="#_x0000_t75" style="width:9.75pt;height:13.5pt" o:ole="">
                  <v:imagedata r:id="rId194" o:title=""/>
                </v:shape>
                <o:OLEObject Type="Embed" ProgID="Equation.DSMT4" ShapeID="_x0000_i1135" DrawAspect="Content" ObjectID="_1790794860" r:id="rId218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التي يكون من أجلها المصنع مستفيدا.</w:t>
            </w:r>
          </w:p>
          <w:p w14:paraId="2661B60D" w14:textId="77777777" w:rsidR="00522BDD" w:rsidRPr="00965B5E" w:rsidRDefault="00522BDD" w:rsidP="00522BDD">
            <w:pPr>
              <w:numPr>
                <w:ilvl w:val="1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عين قيمة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633850D8">
                <v:shape id="_x0000_i1136" type="#_x0000_t75" style="width:9.75pt;height:13.5pt" o:ole="">
                  <v:imagedata r:id="rId194" o:title=""/>
                </v:shape>
                <o:OLEObject Type="Embed" ProgID="Equation.DSMT4" ShapeID="_x0000_i1136" DrawAspect="Content" ObjectID="_1790794861" r:id="rId219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التي يكون من أجلها الربح الإجمالي أكبر ما يمكن. </w:t>
            </w:r>
          </w:p>
          <w:p w14:paraId="0D91C759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2C9964C5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 71 ص83</w:t>
            </w:r>
          </w:p>
          <w:p w14:paraId="13BB9F54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الكلفة الإجمالية لصنع كمية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من منتوج معطاة بـ: </w:t>
            </w:r>
            <w:r w:rsidRPr="00965B5E">
              <w:rPr>
                <w:rFonts w:ascii="Amiri" w:hAnsi="Amiri" w:cs="Amiri"/>
                <w:position w:val="-24"/>
                <w:sz w:val="28"/>
                <w:szCs w:val="28"/>
              </w:rPr>
              <w:object w:dxaOrig="2380" w:dyaOrig="620" w14:anchorId="028261CA">
                <v:shape id="_x0000_i1137" type="#_x0000_t75" style="width:119.25pt;height:30.75pt" o:ole="">
                  <v:imagedata r:id="rId220" o:title=""/>
                </v:shape>
                <o:OLEObject Type="Embed" ProgID="Equation.DSMT4" ShapeID="_x0000_i1137" DrawAspect="Content" ObjectID="_1790794862" r:id="rId221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من أجل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1020" w:dyaOrig="400" w14:anchorId="5EEE2466">
                <v:shape id="_x0000_i1138" type="#_x0000_t75" style="width:51pt;height:20.25pt" o:ole="">
                  <v:imagedata r:id="rId222" o:title=""/>
                </v:shape>
                <o:OLEObject Type="Embed" ProgID="Equation.DSMT4" ShapeID="_x0000_i1138" DrawAspect="Content" ObjectID="_1790794863" r:id="rId223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يمثل عدد آلاف الوحدات المصنوعة و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70F748BA">
                <v:shape id="_x0000_i1139" type="#_x0000_t75" style="width:29.25pt;height:20.25pt" o:ole="">
                  <v:imagedata r:id="rId224" o:title=""/>
                </v:shape>
                <o:OLEObject Type="Embed" ProgID="Equation.DSMT4" ShapeID="_x0000_i1139" DrawAspect="Content" ObjectID="_1790794864" r:id="rId225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كلفة الصنع مقدرة بـآلاف الدنانير. المنحني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59ADF916">
                <v:shape id="_x0000_i1140" type="#_x0000_t75" style="width:20.25pt;height:20.25pt" o:ole="">
                  <v:imagedata r:id="rId226" o:title=""/>
                </v:shape>
                <o:OLEObject Type="Embed" ProgID="Equation.DSMT4" ShapeID="_x0000_i1140" DrawAspect="Content" ObjectID="_1790794865" r:id="rId227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الممثل لدالة الكلفة الإجمالية معطى كالآتي:</w:t>
            </w:r>
          </w:p>
          <w:p w14:paraId="1FDC111D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br/>
            </w:r>
            <w:r w:rsidRPr="00965B5E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br/>
            </w:r>
            <w:r w:rsidRPr="00965B5E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br/>
            </w:r>
            <w:r w:rsidRPr="00965B5E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br/>
            </w:r>
            <w:r w:rsidRPr="00965B5E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br/>
            </w:r>
            <w:r w:rsidRPr="00965B5E"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15A9471A" wp14:editId="1A195BE8">
                      <wp:simplePos x="0" y="0"/>
                      <wp:positionH relativeFrom="column">
                        <wp:posOffset>1460499</wp:posOffset>
                      </wp:positionH>
                      <wp:positionV relativeFrom="paragraph">
                        <wp:posOffset>64135</wp:posOffset>
                      </wp:positionV>
                      <wp:extent cx="2505075" cy="1552575"/>
                      <wp:effectExtent l="0" t="0" r="9525" b="9525"/>
                      <wp:wrapNone/>
                      <wp:docPr id="1196846571" name="Groupe 1196846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5075" cy="1552575"/>
                                <a:chOff x="1532" y="8694"/>
                                <a:chExt cx="4140" cy="27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318465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32" y="8694"/>
                                  <a:ext cx="4140" cy="2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1162957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12" y="9054"/>
                                  <a:ext cx="487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E846D1" w14:textId="77777777" w:rsidR="00522BDD" w:rsidRDefault="00522BDD" w:rsidP="00965B5E">
                                    <w:r w:rsidRPr="00F41309">
                                      <w:rPr>
                                        <w:position w:val="-14"/>
                                      </w:rPr>
                                      <w:object w:dxaOrig="400" w:dyaOrig="400" w14:anchorId="58748A3E">
                                        <v:shape id="_x0000_i1142" type="#_x0000_t75" style="width:20.25pt;height:20.25pt" o:ole="">
                                          <v:imagedata r:id="rId229" o:title=""/>
                                        </v:shape>
                                        <o:OLEObject Type="Embed" ProgID="Equation.DSMT4" ShapeID="_x0000_i1142" DrawAspect="Content" ObjectID="_1790794950" r:id="rId2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A9471A" id="Groupe 1196846571" o:spid="_x0000_s1045" style="position:absolute;left:0;text-align:left;margin-left:115pt;margin-top:5.05pt;width:197.25pt;height:122.25pt;z-index:251755520" coordorigin="1532,8694" coordsize="4140,275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">
                      <v:shape id="Picture 3" o:spid="_x0000_s1046" type="#_x0000_t75" style="position:absolute;left:1532;top:8694;width:4140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">
                        <v:imagedata r:id="rId23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47" type="#_x0000_t202" style="position:absolute;left:4412;top:9054;width:48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" filled="f" stroked="f">
                        <v:textbox inset="0,0,0,0">
                          <w:txbxContent>
                            <w:p w14:paraId="09E846D1" w14:textId="77777777" w:rsidR="00522BDD" w:rsidRDefault="00522BDD" w:rsidP="00965B5E">
                              <w:r w:rsidRPr="00F41309">
                                <w:rPr>
                                  <w:position w:val="-14"/>
                                </w:rPr>
                                <w:object w:dxaOrig="400" w:dyaOrig="400" w14:anchorId="58748A3E">
                                  <v:shape id="_x0000_i1142" type="#_x0000_t75" style="width:20.25pt;height:20.25pt" o:ole="">
                                    <v:imagedata r:id="rId229" o:title=""/>
                                  </v:shape>
                                  <o:OLEObject Type="Embed" ProgID="Equation.DSMT4" ShapeID="_x0000_i1142" DrawAspect="Content" ObjectID="_1790794950" r:id="rId232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88956D5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1) نذكر أن الكلفة المتوسطة للإنتاج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760" w:dyaOrig="400" w14:anchorId="0239A207">
                <v:shape id="_x0000_i1143" type="#_x0000_t75" style="width:37.5pt;height:20.25pt" o:ole="">
                  <v:imagedata r:id="rId233" o:title=""/>
                </v:shape>
                <o:OLEObject Type="Embed" ProgID="Equation.DSMT4" ShapeID="_x0000_i1143" DrawAspect="Content" ObjectID="_1790794866" r:id="rId234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معطاة بالعلاقة </w:t>
            </w:r>
            <w:r w:rsidRPr="00965B5E">
              <w:rPr>
                <w:rFonts w:ascii="Amiri" w:hAnsi="Amiri" w:cs="Amiri"/>
                <w:position w:val="-28"/>
                <w:sz w:val="28"/>
                <w:szCs w:val="28"/>
              </w:rPr>
              <w:object w:dxaOrig="1540" w:dyaOrig="700" w14:anchorId="7809A2A2">
                <v:shape id="_x0000_i1144" type="#_x0000_t75" style="width:77.25pt;height:35.25pt" o:ole="">
                  <v:imagedata r:id="rId235" o:title=""/>
                </v:shape>
                <o:OLEObject Type="Embed" ProgID="Equation.DSMT4" ShapeID="_x0000_i1144" DrawAspect="Content" ObjectID="_1790794867" r:id="rId236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مع 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24B1149F">
                <v:shape id="_x0000_i1145" type="#_x0000_t75" style="width:27.75pt;height:15.75pt" o:ole="">
                  <v:imagedata r:id="rId237" o:title=""/>
                </v:shape>
                <o:OLEObject Type="Embed" ProgID="Equation.DSMT4" ShapeID="_x0000_i1145" DrawAspect="Content" ObjectID="_1790794868" r:id="rId238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27D5064B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 أ) عبر بدلالة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عن الكلفة المتوسطة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للإنتاج.</w:t>
            </w:r>
          </w:p>
          <w:p w14:paraId="325F27B7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ب) احسب العدد</w:t>
            </w:r>
            <w:r w:rsidRPr="00965B5E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3870D43B">
                <v:shape id="_x0000_i1146" type="#_x0000_t75" style="width:14.25pt;height:18pt" o:ole="">
                  <v:imagedata r:id="rId239" o:title=""/>
                </v:shape>
                <o:OLEObject Type="Embed" ProgID="Equation.DSMT4" ShapeID="_x0000_i1146" DrawAspect="Content" ObjectID="_1790794869" r:id="rId240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للوحدات التي تصنع حتى تكون الكلفة المتوسطة للإنتاج صغرى.</w:t>
            </w:r>
          </w:p>
          <w:p w14:paraId="0783615D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2) نسمي الكلفة الهامشية للإنتاج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5B8AA550">
                <v:shape id="_x0000_i1147" type="#_x0000_t75" style="width:36pt;height:20.25pt" o:ole="">
                  <v:imagedata r:id="rId241" o:title=""/>
                </v:shape>
                <o:OLEObject Type="Embed" ProgID="Equation.DSMT4" ShapeID="_x0000_i1147" DrawAspect="Content" ObjectID="_1790794870" r:id="rId242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حيث 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1520" w:dyaOrig="400" w14:anchorId="70F4CBA5">
                <v:shape id="_x0000_i1148" type="#_x0000_t75" style="width:75.75pt;height:20.25pt" o:ole="">
                  <v:imagedata r:id="rId243" o:title=""/>
                </v:shape>
                <o:OLEObject Type="Embed" ProgID="Equation.DSMT4" ShapeID="_x0000_i1148" DrawAspect="Content" ObjectID="_1790794871" r:id="rId244"/>
              </w:object>
            </w:r>
            <w:proofErr w:type="spellStart"/>
            <w:r w:rsidRPr="00965B5E">
              <w:rPr>
                <w:rFonts w:ascii="Amiri" w:hAnsi="Amiri" w:cs="Amiri"/>
                <w:sz w:val="28"/>
                <w:szCs w:val="28"/>
                <w:rtl/>
              </w:rPr>
              <w:t>حيث</w:t>
            </w:r>
            <w:proofErr w:type="spellEnd"/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7A35741F">
                <v:shape id="_x0000_i1149" type="#_x0000_t75" style="width:15pt;height:14.25pt" o:ole="">
                  <v:imagedata r:id="rId245" o:title=""/>
                </v:shape>
                <o:OLEObject Type="Embed" ProgID="Equation.DSMT4" ShapeID="_x0000_i1149" DrawAspect="Content" ObjectID="_1790794872" r:id="rId246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هي مشتقة الدالة </w:t>
            </w:r>
            <w:r w:rsidRPr="00965B5E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6FB4BAC7">
                <v:shape id="_x0000_i1150" type="#_x0000_t75" style="width:12pt;height:14.25pt" o:ole="">
                  <v:imagedata r:id="rId247" o:title=""/>
                </v:shape>
                <o:OLEObject Type="Embed" ProgID="Equation.DSMT4" ShapeID="_x0000_i1150" DrawAspect="Content" ObjectID="_1790794873" r:id="rId248"/>
              </w:object>
            </w:r>
          </w:p>
          <w:p w14:paraId="563AE402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  أ) عبر بدلالة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عن الكلفة الهامشية للإنتاج.</w:t>
            </w:r>
          </w:p>
          <w:p w14:paraId="2C49F58C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 ب) تحقق أنه من اجل </w:t>
            </w:r>
            <w:r w:rsidRPr="00965B5E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036E4554">
                <v:shape id="_x0000_i1151" type="#_x0000_t75" style="width:14.25pt;height:18pt" o:ole="">
                  <v:imagedata r:id="rId249" o:title=""/>
                </v:shape>
                <o:OLEObject Type="Embed" ProgID="Equation.DSMT4" ShapeID="_x0000_i1151" DrawAspect="Content" ObjectID="_1790794874" r:id="rId250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الكلفة الهامشية تساوي الكلفة المتوسطة.</w:t>
            </w:r>
          </w:p>
          <w:p w14:paraId="2C5DC704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3) عين معادلة للمماس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T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للمنحني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386663AF">
                <v:shape id="_x0000_i1152" type="#_x0000_t75" style="width:20.25pt;height:20.25pt" o:ole="">
                  <v:imagedata r:id="rId226" o:title=""/>
                </v:shape>
                <o:OLEObject Type="Embed" ProgID="Equation.DSMT4" ShapeID="_x0000_i1152" DrawAspect="Content" ObjectID="_1790794875" r:id="rId251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عند النقطة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التي فاصلتها 9 ثم ارسمه في الشكل.</w:t>
            </w:r>
          </w:p>
          <w:p w14:paraId="24A89F0D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>4) نفرض أن المؤسسة تبيع كل الإنتاج. من أجل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1020" w:dyaOrig="400" w14:anchorId="4B0B04F1">
                <v:shape id="_x0000_i1153" type="#_x0000_t75" style="width:51pt;height:20.25pt" o:ole="">
                  <v:imagedata r:id="rId222" o:title=""/>
                </v:shape>
                <o:OLEObject Type="Embed" ProgID="Equation.DSMT4" ShapeID="_x0000_i1153" DrawAspect="Content" ObjectID="_1790794876" r:id="rId252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، الفائدة بـآلاف الدنانير من أجل الإنتاج والبيع لـ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آلاف وحدة معطاة بالعلاقة:  </w:t>
            </w:r>
            <w:r w:rsidRPr="00965B5E">
              <w:rPr>
                <w:rFonts w:ascii="Amiri" w:hAnsi="Amiri" w:cs="Amiri"/>
                <w:position w:val="-24"/>
                <w:sz w:val="28"/>
                <w:szCs w:val="28"/>
              </w:rPr>
              <w:object w:dxaOrig="2520" w:dyaOrig="620" w14:anchorId="00C97FA0">
                <v:shape id="_x0000_i1154" type="#_x0000_t75" style="width:126pt;height:30.75pt" o:ole="">
                  <v:imagedata r:id="rId253" o:title=""/>
                </v:shape>
                <o:OLEObject Type="Embed" ProgID="Equation.DSMT4" ShapeID="_x0000_i1154" DrawAspect="Content" ObjectID="_1790794877" r:id="rId254"/>
              </w:object>
            </w:r>
          </w:p>
          <w:p w14:paraId="73EA6AD8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 أ) احسب عدد الوحدات المنتجة حتى تكون المؤسسة رابحة.</w:t>
            </w:r>
          </w:p>
          <w:p w14:paraId="0311D85C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      ب) عين عدد الوحدات التي تنتج حتى تكون الفائدة قصوى؟ </w:t>
            </w:r>
          </w:p>
          <w:p w14:paraId="2CBA4F75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2870576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 47 ص 78</w:t>
            </w:r>
          </w:p>
          <w:p w14:paraId="10E93E10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EFE9626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مؤسسة تصنع منتجا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(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مقدر بالآلاف)، الكلفة الإجمالية لصنع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q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وحدة من هذا المنتج معطاة بالدالة: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3360" w:dyaOrig="420" w14:anchorId="4D31CA15">
                <v:shape id="_x0000_i1155" type="#_x0000_t75" style="width:168pt;height:21pt" o:ole="">
                  <v:imagedata r:id="rId255" o:title=""/>
                </v:shape>
                <o:OLEObject Type="Embed" ProgID="Equation.DSMT4" ShapeID="_x0000_i1155" DrawAspect="Content" ObjectID="_1790794878" r:id="rId256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980" w:dyaOrig="400" w14:anchorId="0A2260E0">
                <v:shape id="_x0000_i1156" type="#_x0000_t75" style="width:48.75pt;height:20.25pt" o:ole="">
                  <v:imagedata r:id="rId257" o:title=""/>
                </v:shape>
                <o:OLEObject Type="Embed" ProgID="Equation.DSMT4" ShapeID="_x0000_i1156" DrawAspect="Content" ObjectID="_1790794879" r:id="rId258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63EB16C3">
                <v:shape id="_x0000_i1157" type="#_x0000_t75" style="width:29.25pt;height:20.25pt" o:ole="">
                  <v:imagedata r:id="rId259" o:title=""/>
                </v:shape>
                <o:OLEObject Type="Embed" ProgID="Equation.DSMT4" ShapeID="_x0000_i1157" DrawAspect="Content" ObjectID="_1790794880" r:id="rId260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مقدر بمئات الدنانير</w:t>
            </w:r>
          </w:p>
          <w:p w14:paraId="67D31255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>1) احسب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639" w:dyaOrig="400" w14:anchorId="4CD5292E">
                <v:shape id="_x0000_i1158" type="#_x0000_t75" style="width:32.25pt;height:20.25pt" o:ole="">
                  <v:imagedata r:id="rId261" o:title=""/>
                </v:shape>
                <o:OLEObject Type="Embed" ProgID="Equation.DSMT4" ShapeID="_x0000_i1158" DrawAspect="Content" ObjectID="_1790794881" r:id="rId262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وادرس إشارتها ثم شكل جدول تغيرات الدالة </w:t>
            </w:r>
            <w:r w:rsidRPr="00965B5E">
              <w:rPr>
                <w:rFonts w:ascii="Amiri" w:hAnsi="Amiri" w:cs="Amiri"/>
                <w:i/>
                <w:iCs/>
                <w:sz w:val="28"/>
                <w:szCs w:val="28"/>
              </w:rPr>
              <w:t>C</w: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 xml:space="preserve"> على المجال</w:t>
            </w:r>
            <w:r w:rsidRPr="00965B5E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2899AA98">
                <v:shape id="_x0000_i1159" type="#_x0000_t75" style="width:30.75pt;height:20.25pt" o:ole="">
                  <v:imagedata r:id="rId263" o:title=""/>
                </v:shape>
                <o:OLEObject Type="Embed" ProgID="Equation.DSMT4" ShapeID="_x0000_i1159" DrawAspect="Content" ObjectID="_1790794882" r:id="rId264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773419D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65B5E">
              <w:rPr>
                <w:rFonts w:ascii="Amiri" w:hAnsi="Amiri" w:cs="Amiri"/>
                <w:sz w:val="28"/>
                <w:szCs w:val="28"/>
                <w:rtl/>
              </w:rPr>
              <w:t>2) عين عدد الوحدات المنتجة (مقربة إلى</w:t>
            </w:r>
            <w:r w:rsidRPr="00965B5E">
              <w:rPr>
                <w:rFonts w:ascii="Amiri" w:hAnsi="Amiri" w:cs="Amiri"/>
                <w:position w:val="-10"/>
                <w:sz w:val="28"/>
                <w:szCs w:val="28"/>
              </w:rPr>
              <w:object w:dxaOrig="360" w:dyaOrig="320" w14:anchorId="2A325DBD">
                <v:shape id="_x0000_i1160" type="#_x0000_t75" style="width:18pt;height:15.75pt" o:ole="">
                  <v:imagedata r:id="rId265" o:title=""/>
                </v:shape>
                <o:OLEObject Type="Embed" ProgID="Equation.DSMT4" ShapeID="_x0000_i1160" DrawAspect="Content" ObjectID="_1790794883" r:id="rId266"/>
              </w:object>
            </w:r>
            <w:r w:rsidRPr="00965B5E">
              <w:rPr>
                <w:rFonts w:ascii="Amiri" w:hAnsi="Amiri" w:cs="Amiri"/>
                <w:sz w:val="28"/>
                <w:szCs w:val="28"/>
                <w:rtl/>
              </w:rPr>
              <w:t>) الذي يعطي كلفة صغرى، وأعط قيمة هذه الكلفة.</w:t>
            </w:r>
          </w:p>
          <w:p w14:paraId="0BA8EBBF" w14:textId="77777777" w:rsidR="00522BDD" w:rsidRPr="00965B5E" w:rsidRDefault="00522BDD" w:rsidP="00965B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A68AB57" w14:textId="77777777" w:rsidR="00522BDD" w:rsidRPr="00965B5E" w:rsidRDefault="00522BDD" w:rsidP="00965B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65B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  ت 46 ص 78</w:t>
            </w:r>
          </w:p>
          <w:p w14:paraId="4C822835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84D5FE8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B651B48" w14:textId="587A48F7" w:rsidR="00522BDD" w:rsidRDefault="00153870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64E1873" wp14:editId="0E45EE3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73660</wp:posOffset>
                      </wp:positionV>
                      <wp:extent cx="3009900" cy="2828925"/>
                      <wp:effectExtent l="0" t="0" r="19050" b="28575"/>
                      <wp:wrapNone/>
                      <wp:docPr id="186933670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0" cy="2828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DFA16E" w14:textId="0EDA381E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A79BE8" wp14:editId="0D14F84A">
                                        <wp:extent cx="2767330" cy="2712085"/>
                                        <wp:effectExtent l="0" t="0" r="0" b="0"/>
                                        <wp:docPr id="135427110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54271107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7330" cy="2712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4E1873" id="Rectangle 31" o:spid="_x0000_s1048" style="position:absolute;left:0;text-align:left;margin-left:25.95pt;margin-top:5.8pt;width:237pt;height:22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6CDFA16E" w14:textId="0EDA381E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79BE8" wp14:editId="0D14F84A">
                                  <wp:extent cx="2767330" cy="2712085"/>
                                  <wp:effectExtent l="0" t="0" r="0" b="0"/>
                                  <wp:docPr id="135427110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4271107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7330" cy="2712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D43E05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95C2DBE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053A964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496333A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1380001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C64E839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62DC5F3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50FC827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97E67F3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667858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323A21B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90ED35A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8CF12F6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B175D74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A690F2C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B77D144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EA40614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8A0828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B67A6AC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271DA8B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4D9D9F8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48BBFE8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04E05B0" w14:textId="77777777" w:rsidR="00522BDD" w:rsidRDefault="00522BDD" w:rsidP="00965B5E">
            <w:pPr>
              <w:bidi/>
              <w:spacing w:line="228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0734D47" w14:textId="77777777" w:rsidR="00522BDD" w:rsidRPr="00792B9B" w:rsidRDefault="00522BDD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2686E1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4454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2248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7065A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F86EE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C2F5A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56AC7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22E57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C9BB5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25639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A169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F1289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AF409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4D8D9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3D9E3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EA8A7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CE570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CE3E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EF2E1E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C906A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10C84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E0FC1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33576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AC862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32C1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EF80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DC23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08F1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2F7B9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A630B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A6DD68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888FD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03C3C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7AE031" w14:textId="77777777" w:rsidR="00522BDD" w:rsidRPr="00792B9B" w:rsidRDefault="00522BD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3D158C6" w14:textId="77777777" w:rsidR="00522BDD" w:rsidRPr="00792B9B" w:rsidRDefault="00522BDD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5F337FF1" w14:textId="77777777" w:rsidR="00522BDD" w:rsidRDefault="00522BD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F9643B" wp14:editId="4187111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6763281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4D7B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15059A7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F034D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مشتق مركب دالتين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9643B" id="_x0000_s1049" style="position:absolute;left:0;text-align:left;margin-left:-46.15pt;margin-top:66.05pt;width:543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/k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ck7Q+LSEcvfsmYduEYKT9xU150EEfBaeJp/6SduMT3RoA03Boac4W4P/deo94mkgScpZ&#10;Q5tU8PBzI7zizHyzNKrX+fl5XL3EnF9cjonxx5LlscRu6gVQm3P6N5xMZMSj2ZPaQ/1OSz+PXkkk&#10;rCTfBZfo98wCuw2nb0Oq+TzBaN2cwAf76mQ0Hgsd5+6tfRfe9ROKNNuPsN86Mf0wox02alqYbxB0&#10;lQb4UNe+BbSqaQ/6byX+Bcd8Qh0+v9lv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OZ/k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CD34D7B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15059A7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F034D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مشتق مركب دالتين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A84BBD" wp14:editId="546E996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8961363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31DE2" w14:textId="77777777" w:rsidR="00522BDD" w:rsidRPr="00305590" w:rsidRDefault="00522BD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6F5E1495" w14:textId="77777777" w:rsidR="00522BDD" w:rsidRDefault="00522BD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84BBD" id="_x0000_s1050" style="position:absolute;left:0;text-align:left;margin-left:-44.65pt;margin-top:.8pt;width:100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JKDLIX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03C31DE2" w14:textId="77777777" w:rsidR="00522BDD" w:rsidRPr="00305590" w:rsidRDefault="00522BD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6F5E1495" w14:textId="77777777" w:rsidR="00522BDD" w:rsidRDefault="00522BD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00EFE5" wp14:editId="6900035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4966449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197FA" w14:textId="77777777" w:rsidR="00522BDD" w:rsidRPr="00305590" w:rsidRDefault="00522BD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0EFE5" id="_x0000_s1051" style="position:absolute;left:0;text-align:left;margin-left:396.35pt;margin-top:-.7pt;width:100.5pt;height:6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1Pcw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mE8jsvi0hHL75JmHbhGCk3cVNedeBHwSniaf+knbjI90aANNwaGnOFuB/3XsPerTQJKU&#10;s4Y2qeDh51p4xZn5ZmlUL/Ozs7h6iTmbTMfE+EPJ8lBi1/UNUJtz+jecTGTUR7MjtYf6jZZ+EaOS&#10;SFhJsQsu0e+YG+w2nL4NqRaLpEbr5gTe2xcno/NY6Dh3r+2b8K6fUKTZfoDd1onZhxntdKOlhcUa&#10;QVdpgPd17VtAq5r2oP9W4l9wyCet/ec3/w0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CbS81P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02C197FA" w14:textId="77777777" w:rsidR="00522BDD" w:rsidRPr="00305590" w:rsidRDefault="00522BD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8D6165" wp14:editId="0ADE4765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871388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13CB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1E3B0EEA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34D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مشتق مركب دالتين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D6165" id="_x0000_s1052" style="position:absolute;left:0;text-align:left;margin-left:66.35pt;margin-top:1.55pt;width:323.25pt;height:58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U/dg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CeRWfy1gnL3hAyhWwTv5F1FzbkXPjwJpMmnHaFtDo90aANNwaG/cbYG/HXqf7Sn&#10;gSQtZw1tUsH9z41AxZn5bmlUL/PJJK5eEibTizEJeKxZHWvspr4BanNO74aT6Rrtg9lfNUL9Rku/&#10;iFFJJayk2AWXAffCTeg2nJ4NqRaLZEbr5kS4t0sno/NY6Dh3L+2bQNdPaKDZfoD91onZhxntbCPS&#10;wmITQF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awGVP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2FA313CB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1E3B0EEA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F034D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مشتق مركب دالتين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5C03A3C" w14:textId="77777777" w:rsidR="00522BDD" w:rsidRPr="00792B9B" w:rsidRDefault="00522BD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22BDD" w:rsidRPr="00792B9B" w14:paraId="4C4DA229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A86E909" w14:textId="77777777" w:rsidR="00522BDD" w:rsidRPr="00305590" w:rsidRDefault="00522BD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4A6E4EC" w14:textId="77777777" w:rsidR="00522BDD" w:rsidRPr="00305590" w:rsidRDefault="00522BD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1A905BC" w14:textId="77777777" w:rsidR="00522BDD" w:rsidRPr="00305590" w:rsidRDefault="00522BD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22BDD" w:rsidRPr="00792B9B" w14:paraId="23E7A393" w14:textId="77777777" w:rsidTr="00522BDD">
        <w:trPr>
          <w:trHeight w:val="11335"/>
        </w:trPr>
        <w:tc>
          <w:tcPr>
            <w:tcW w:w="1278" w:type="dxa"/>
          </w:tcPr>
          <w:p w14:paraId="5952E6D2" w14:textId="77777777" w:rsidR="00522BDD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6DE91E" w14:textId="77777777" w:rsidR="00522BDD" w:rsidRDefault="00522BD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51423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3286AB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64FCA7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3D64CB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507638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D41E34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7A541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AB8BE6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22D5DC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735AE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73EF3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AC146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967E1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7022A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EF3D63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12C01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5F9330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9E5CB3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5704B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5C911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37B498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17E165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2E9FAD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B0B4B2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0EC7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4BE52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A3AA5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C9BD7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76687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92FFE3" w14:textId="77777777" w:rsidR="00522BDD" w:rsidRPr="00FB5A89" w:rsidRDefault="00522BD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C6F930F" w14:textId="77777777" w:rsidR="00522BDD" w:rsidRPr="00792B9B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F69A05C" w14:textId="77777777" w:rsidR="00522BDD" w:rsidRPr="00F034D2" w:rsidRDefault="00522BDD" w:rsidP="00F034D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اشتقاق دالة مركب دالتين</w:t>
            </w:r>
          </w:p>
          <w:p w14:paraId="6239B147" w14:textId="77777777" w:rsidR="00522BDD" w:rsidRPr="00F034D2" w:rsidRDefault="00522BDD" w:rsidP="00F034D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A52D20C" w14:textId="77777777" w:rsidR="00522BDD" w:rsidRPr="00F034D2" w:rsidRDefault="00522BDD" w:rsidP="00F034D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 (دون برهان):</w:t>
            </w:r>
          </w:p>
          <w:p w14:paraId="36510DB9" w14:textId="77777777" w:rsidR="00522BDD" w:rsidRPr="00F034D2" w:rsidRDefault="00522BDD" w:rsidP="00F034D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b/>
                <w:bCs/>
                <w:sz w:val="32"/>
                <w:szCs w:val="32"/>
                <w:rtl/>
              </w:rPr>
              <w:t xml:space="preserve"> </w: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>إذا قبلت الدالة</w:t>
            </w:r>
            <w:r w:rsidRPr="00F034D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34ED1EE">
                <v:shape id="_x0000_i1161" type="#_x0000_t75" style="width:9.75pt;height:11.25pt" o:ole="">
                  <v:imagedata r:id="rId267" o:title=""/>
                </v:shape>
                <o:OLEObject Type="Embed" ProgID="Equation.DSMT4" ShapeID="_x0000_i1161" DrawAspect="Content" ObjectID="_1790794884" r:id="rId268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الاشتقاق على مجال</w:t>
            </w:r>
            <w:r w:rsidRPr="00F034D2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21D86FE1">
                <v:shape id="_x0000_i1162" type="#_x0000_t75" style="width:9.75pt;height:13.5pt" o:ole="">
                  <v:imagedata r:id="rId269" o:title=""/>
                </v:shape>
                <o:OLEObject Type="Embed" ProgID="Equation.DSMT4" ShapeID="_x0000_i1162" DrawAspect="Content" ObjectID="_1790794885" r:id="rId270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F034D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748CB1B">
                <v:shape id="_x0000_i1163" type="#_x0000_t75" style="width:13.5pt;height:13.5pt" o:ole="">
                  <v:imagedata r:id="rId271" o:title=""/>
                </v:shape>
                <o:OLEObject Type="Embed" ProgID="Equation.DSMT4" ShapeID="_x0000_i1163" DrawAspect="Content" ObjectID="_1790794886" r:id="rId272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034D2">
              <w:rPr>
                <w:rFonts w:ascii="Amiri" w:hAnsi="Amiri" w:cs="Amiri" w:hint="cs"/>
                <w:sz w:val="28"/>
                <w:szCs w:val="28"/>
                <w:rtl/>
              </w:rPr>
              <w:t>وقبلت</w: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الدالة</w:t>
            </w:r>
            <w:r w:rsidRPr="00F034D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EA47F69">
                <v:shape id="_x0000_i1164" type="#_x0000_t75" style="width:9.75pt;height:11.25pt" o:ole="">
                  <v:imagedata r:id="rId273" o:title=""/>
                </v:shape>
                <o:OLEObject Type="Embed" ProgID="Equation.DSMT4" ShapeID="_x0000_i1164" DrawAspect="Content" ObjectID="_1790794887" r:id="rId274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الاشتقاق على</w:t>
            </w:r>
            <w:r w:rsidRPr="00F034D2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57B8A640">
                <v:shape id="_x0000_i1165" type="#_x0000_t75" style="width:27.75pt;height:20.25pt" o:ole="">
                  <v:imagedata r:id="rId275" o:title=""/>
                </v:shape>
                <o:OLEObject Type="Embed" ProgID="Equation.DSMT4" ShapeID="_x0000_i1165" DrawAspect="Content" ObjectID="_1790794888" r:id="rId276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فإن الدالة </w:t>
            </w:r>
            <w:r w:rsidRPr="00F034D2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20" w14:anchorId="61CECD8C">
                <v:shape id="_x0000_i1166" type="#_x0000_t75" style="width:24.75pt;height:11.25pt" o:ole="">
                  <v:imagedata r:id="rId277" o:title=""/>
                </v:shape>
                <o:OLEObject Type="Embed" ProgID="Equation.DSMT4" ShapeID="_x0000_i1166" DrawAspect="Content" ObjectID="_1790794889" r:id="rId278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 تقبل الاشتقاق على</w:t>
            </w:r>
            <w:r w:rsidRPr="00F034D2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55B06E11">
                <v:shape id="_x0000_i1167" type="#_x0000_t75" style="width:9.75pt;height:13.5pt" o:ole="">
                  <v:imagedata r:id="rId269" o:title=""/>
                </v:shape>
                <o:OLEObject Type="Embed" ProgID="Equation.DSMT4" ShapeID="_x0000_i1167" DrawAspect="Content" ObjectID="_1790794890" r:id="rId279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proofErr w:type="gramStart"/>
            <w:r w:rsidRPr="00F034D2">
              <w:rPr>
                <w:rFonts w:ascii="Amiri" w:hAnsi="Amiri" w:cs="Amiri"/>
                <w:sz w:val="28"/>
                <w:szCs w:val="28"/>
                <w:rtl/>
              </w:rPr>
              <w:t>و لدينا</w:t>
            </w:r>
            <w:proofErr w:type="gramEnd"/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:  </w:t>
            </w:r>
            <w:r w:rsidRPr="00F034D2">
              <w:rPr>
                <w:rFonts w:ascii="Amiri" w:hAnsi="Amiri" w:cs="Amiri"/>
                <w:position w:val="-16"/>
                <w:sz w:val="28"/>
                <w:szCs w:val="28"/>
              </w:rPr>
              <w:object w:dxaOrig="3040" w:dyaOrig="520" w14:anchorId="6C7B65D4">
                <v:shape id="_x0000_i1168" type="#_x0000_t75" style="width:152.25pt;height:26.25pt" o:ole="">
                  <v:imagedata r:id="rId280" o:title=""/>
                </v:shape>
                <o:OLEObject Type="Embed" ProgID="Equation.DSMT4" ShapeID="_x0000_i1168" DrawAspect="Content" ObjectID="_1790794891" r:id="rId281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5E88333E" w14:textId="77777777" w:rsidR="00522BDD" w:rsidRPr="00F034D2" w:rsidRDefault="00522BDD" w:rsidP="00F034D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A22C4D7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مثــــــــــــال:</w:t>
            </w:r>
          </w:p>
          <w:p w14:paraId="12E6347D" w14:textId="77777777" w:rsidR="00522BDD" w:rsidRPr="00F034D2" w:rsidRDefault="00522BDD" w:rsidP="00F034D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>لتكن</w:t>
            </w:r>
            <w:r w:rsidRPr="00F034D2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40" w:dyaOrig="260" w14:anchorId="54FE662F">
                <v:shape id="_x0000_i1169" type="#_x0000_t75" style="width:12pt;height:13.5pt" o:ole="">
                  <v:imagedata r:id="rId282" o:title=""/>
                </v:shape>
                <o:OLEObject Type="Embed" ProgID="Equation.DSMT4" ShapeID="_x0000_i1169" DrawAspect="Content" ObjectID="_1790794892" r:id="rId283"/>
              </w:object>
            </w: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الدالة المعرفة على</w:t>
            </w:r>
            <w:r w:rsidRPr="00F034D2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60" w:dyaOrig="260" w14:anchorId="3EA2EFC4">
                <v:shape id="_x0000_i1170" type="#_x0000_t75" style="width:13.5pt;height:13.5pt" o:ole="">
                  <v:imagedata r:id="rId284" o:title=""/>
                </v:shape>
                <o:OLEObject Type="Embed" ProgID="Equation.DSMT4" ShapeID="_x0000_i1170" DrawAspect="Content" ObjectID="_1790794893" r:id="rId285"/>
              </w:object>
            </w: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بـِ </w:t>
            </w:r>
            <w:r w:rsidRPr="00F034D2">
              <w:rPr>
                <w:rFonts w:ascii="Amiri" w:hAnsi="Amiri" w:cs="Amiri"/>
                <w:noProof/>
                <w:position w:val="-16"/>
                <w:sz w:val="28"/>
                <w:szCs w:val="28"/>
              </w:rPr>
              <w:object w:dxaOrig="2140" w:dyaOrig="499" w14:anchorId="0BD5121D">
                <v:shape id="_x0000_i1171" type="#_x0000_t75" style="width:107.25pt;height:24.75pt" o:ole="">
                  <v:imagedata r:id="rId286" o:title=""/>
                </v:shape>
                <o:OLEObject Type="Embed" ProgID="Equation.DSMT4" ShapeID="_x0000_i1171" DrawAspect="Content" ObjectID="_1790794894" r:id="rId287"/>
              </w:object>
            </w:r>
          </w:p>
          <w:p w14:paraId="247864B9" w14:textId="77777777" w:rsidR="00522BDD" w:rsidRPr="00F034D2" w:rsidRDefault="00522BDD" w:rsidP="00F034D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الدالة </w:t>
            </w:r>
            <w:r w:rsidRPr="00F034D2">
              <w:rPr>
                <w:rFonts w:ascii="Amiri" w:hAnsi="Amiri" w:cs="Amiri"/>
                <w:noProof/>
                <w:sz w:val="28"/>
                <w:szCs w:val="28"/>
              </w:rPr>
              <w:t>f</w:t>
            </w: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قابلة للاشتقاق على </w:t>
            </w:r>
            <w:r w:rsidRPr="00F034D2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60" w:dyaOrig="260" w14:anchorId="0824A932">
                <v:shape id="_x0000_i1172" type="#_x0000_t75" style="width:13.5pt;height:13.5pt" o:ole="">
                  <v:imagedata r:id="rId284" o:title=""/>
                </v:shape>
                <o:OLEObject Type="Embed" ProgID="Equation.DSMT4" ShapeID="_x0000_i1172" DrawAspect="Content" ObjectID="_1790794895" r:id="rId288"/>
              </w:object>
            </w:r>
            <w:r w:rsidRPr="00F034D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 دالتها المشتقة :</w:t>
            </w:r>
            <w:r w:rsidRPr="00F034D2">
              <w:rPr>
                <w:rFonts w:ascii="Amiri" w:hAnsi="Amiri" w:cs="Amiri"/>
                <w:noProof/>
                <w:position w:val="-16"/>
                <w:sz w:val="28"/>
                <w:szCs w:val="28"/>
              </w:rPr>
              <w:object w:dxaOrig="3820" w:dyaOrig="499" w14:anchorId="017BA1A9">
                <v:shape id="_x0000_i1173" type="#_x0000_t75" style="width:190.5pt;height:24.75pt" o:ole="">
                  <v:imagedata r:id="rId289" o:title=""/>
                </v:shape>
                <o:OLEObject Type="Embed" ProgID="Equation.DSMT4" ShapeID="_x0000_i1173" DrawAspect="Content" ObjectID="_1790794896" r:id="rId290"/>
              </w:object>
            </w:r>
          </w:p>
          <w:p w14:paraId="39BCC15C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تمـــــــــــــــــــــــــــــرين:</w:t>
            </w:r>
          </w:p>
          <w:p w14:paraId="1952AA16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353C24C" w14:textId="7288A2EB" w:rsidR="00522BDD" w:rsidRPr="00F034D2" w:rsidRDefault="00153870" w:rsidP="00F034D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EDF05E2" wp14:editId="614598FC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156210</wp:posOffset>
                      </wp:positionV>
                      <wp:extent cx="2152650" cy="2085975"/>
                      <wp:effectExtent l="0" t="0" r="19050" b="28575"/>
                      <wp:wrapNone/>
                      <wp:docPr id="6867147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085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E8576" w14:textId="493B578F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9AD6A5" wp14:editId="311A83F8">
                                        <wp:extent cx="1944370" cy="1905635"/>
                                        <wp:effectExtent l="0" t="0" r="0" b="0"/>
                                        <wp:docPr id="183903796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39037961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4370" cy="190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DF05E2" id="Rectangle 32" o:spid="_x0000_s1053" style="position:absolute;left:0;text-align:left;margin-left:6.45pt;margin-top:12.3pt;width:169.5pt;height:164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492E8576" w14:textId="493B578F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AD6A5" wp14:editId="311A83F8">
                                  <wp:extent cx="1944370" cy="1905635"/>
                                  <wp:effectExtent l="0" t="0" r="0" b="0"/>
                                  <wp:docPr id="183903796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9037961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370" cy="190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2BDD"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أحسب الدالة المشتقة للدالة </w:t>
            </w:r>
            <w:r w:rsidR="00522BDD"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f</w:t>
            </w:r>
            <w:r w:rsidR="00522BDD"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حيث:</w:t>
            </w:r>
          </w:p>
          <w:p w14:paraId="0F5188D9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5FB98E4" w14:textId="77777777" w:rsidR="00522BDD" w:rsidRPr="00F034D2" w:rsidRDefault="00522BDD" w:rsidP="00522BD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position w:val="-14"/>
                <w:sz w:val="28"/>
                <w:szCs w:val="28"/>
              </w:rPr>
              <w:object w:dxaOrig="1620" w:dyaOrig="400" w14:anchorId="7EF5703C">
                <v:shape id="_x0000_i1174" type="#_x0000_t75" style="width:81pt;height:20.25pt" o:ole="">
                  <v:imagedata r:id="rId291" o:title=""/>
                </v:shape>
                <o:OLEObject Type="Embed" ProgID="Equation.DSMT4" ShapeID="_x0000_i1174" DrawAspect="Content" ObjectID="_1790794897" r:id="rId292"/>
              </w:object>
            </w:r>
          </w:p>
          <w:p w14:paraId="6025352C" w14:textId="77777777" w:rsidR="00522BDD" w:rsidRPr="00F034D2" w:rsidRDefault="00522BDD" w:rsidP="00522BD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position w:val="-14"/>
                <w:sz w:val="28"/>
                <w:szCs w:val="28"/>
              </w:rPr>
              <w:object w:dxaOrig="1680" w:dyaOrig="480" w14:anchorId="28DFB592">
                <v:shape id="_x0000_i1175" type="#_x0000_t75" style="width:84pt;height:24pt" o:ole="">
                  <v:imagedata r:id="rId293" o:title=""/>
                </v:shape>
                <o:OLEObject Type="Embed" ProgID="Equation.DSMT4" ShapeID="_x0000_i1175" DrawAspect="Content" ObjectID="_1790794898" r:id="rId294"/>
              </w:object>
            </w:r>
          </w:p>
          <w:p w14:paraId="0E75CABB" w14:textId="77777777" w:rsidR="00522BDD" w:rsidRPr="00F034D2" w:rsidRDefault="00522BDD" w:rsidP="00522BD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position w:val="-40"/>
                <w:sz w:val="28"/>
                <w:szCs w:val="28"/>
              </w:rPr>
              <w:object w:dxaOrig="1740" w:dyaOrig="840" w14:anchorId="29456627">
                <v:shape id="_x0000_i1176" type="#_x0000_t75" style="width:87pt;height:42pt" o:ole="">
                  <v:imagedata r:id="rId295" o:title=""/>
                </v:shape>
                <o:OLEObject Type="Embed" ProgID="Equation.DSMT4" ShapeID="_x0000_i1176" DrawAspect="Content" ObjectID="_1790794899" r:id="rId296"/>
              </w:object>
            </w:r>
          </w:p>
          <w:p w14:paraId="57EF1111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034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تمــــــــــــــرين:</w:t>
            </w:r>
          </w:p>
          <w:p w14:paraId="096EAEAB" w14:textId="77777777" w:rsidR="00522BDD" w:rsidRPr="00F034D2" w:rsidRDefault="00522BDD" w:rsidP="00F034D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62F8267" w14:textId="77777777" w:rsidR="00522BDD" w:rsidRPr="00F034D2" w:rsidRDefault="00522BDD" w:rsidP="00F034D2">
            <w:pPr>
              <w:bidi/>
              <w:ind w:left="147" w:firstLine="340"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666C9DEA">
                <v:shape id="_x0000_i1177" type="#_x0000_t75" style="width:12pt;height:15.75pt" o:ole="">
                  <v:imagedata r:id="rId297" o:title=""/>
                </v:shape>
                <o:OLEObject Type="Embed" ProgID="Equation.DSMT4" ShapeID="_x0000_i1177" DrawAspect="Content" ObjectID="_1790794900" r:id="rId298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حيث: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980" w:dyaOrig="360" w14:anchorId="6FF2F93D">
                <v:shape id="_x0000_i1178" type="#_x0000_t75" style="width:49.5pt;height:18.75pt" o:ole="">
                  <v:imagedata r:id="rId299" o:title=""/>
                </v:shape>
                <o:OLEObject Type="Embed" ProgID="Equation.DSMT4" ShapeID="_x0000_i1178" DrawAspect="Content" ObjectID="_1790794901" r:id="rId300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7AA90AC" w14:textId="77777777" w:rsidR="00522BDD" w:rsidRPr="00F034D2" w:rsidRDefault="00522BDD" w:rsidP="00F034D2">
            <w:pPr>
              <w:bidi/>
              <w:ind w:left="147" w:firstLine="340"/>
              <w:rPr>
                <w:rFonts w:ascii="Amiri" w:hAnsi="Amiri" w:cs="Amiri"/>
                <w:sz w:val="28"/>
                <w:szCs w:val="28"/>
              </w:rPr>
            </w:pP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600" w:dyaOrig="320" w14:anchorId="57509431">
                <v:shape id="_x0000_i1179" type="#_x0000_t75" style="width:30pt;height:15.75pt" o:ole="">
                  <v:imagedata r:id="rId301" o:title=""/>
                </v:shape>
                <o:OLEObject Type="Embed" ProgID="Equation.DSMT4" ShapeID="_x0000_i1179" DrawAspect="Content" ObjectID="_1790794902" r:id="rId302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ثم استنتج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580" w:dyaOrig="320" w14:anchorId="4951FF88">
                <v:shape id="_x0000_i1180" type="#_x0000_t75" style="width:29.25pt;height:15.75pt" o:ole="">
                  <v:imagedata r:id="rId303" o:title=""/>
                </v:shape>
                <o:OLEObject Type="Embed" ProgID="Equation.DSMT4" ShapeID="_x0000_i1180" DrawAspect="Content" ObjectID="_1790794903" r:id="rId304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69C4D52D">
                <v:shape id="_x0000_i1181" type="#_x0000_t75" style="width:11.25pt;height:13.5pt" o:ole="">
                  <v:imagedata r:id="rId305" o:title=""/>
                </v:shape>
                <o:OLEObject Type="Embed" ProgID="Equation.DSMT4" ShapeID="_x0000_i1181" DrawAspect="Content" ObjectID="_1790794904" r:id="rId306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الدالة المعرفة بالحالات المقترحة التالية:</w:t>
            </w:r>
          </w:p>
          <w:p w14:paraId="755C43F6" w14:textId="74E82642" w:rsidR="00522BDD" w:rsidRPr="00522BDD" w:rsidRDefault="00522BDD" w:rsidP="00522BDD">
            <w:pPr>
              <w:bidi/>
              <w:ind w:left="147" w:firstLine="340"/>
              <w:rPr>
                <w:rFonts w:ascii="Amiri" w:hAnsi="Amiri" w:cs="Amiri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sz w:val="28"/>
                <w:szCs w:val="28"/>
              </w:rPr>
              <w:t xml:space="preserve">    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560" w:dyaOrig="320" w14:anchorId="3F331835">
                <v:shape id="_x0000_i1182" type="#_x0000_t75" style="width:78pt;height:15.75pt" o:ole="">
                  <v:imagedata r:id="rId307" o:title=""/>
                </v:shape>
                <o:OLEObject Type="Embed" ProgID="Equation.DSMT4" ShapeID="_x0000_i1182" DrawAspect="Content" ObjectID="_1790794905" r:id="rId308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؛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700" w:dyaOrig="320" w14:anchorId="26348292">
                <v:shape id="_x0000_i1183" type="#_x0000_t75" style="width:85.5pt;height:15.75pt" o:ole="">
                  <v:imagedata r:id="rId309" o:title=""/>
                </v:shape>
                <o:OLEObject Type="Embed" ProgID="Equation.DSMT4" ShapeID="_x0000_i1183" DrawAspect="Content" ObjectID="_1790794906" r:id="rId310"/>
              </w:object>
            </w:r>
            <w:r w:rsidRPr="00F034D2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F034D2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820" w:dyaOrig="320" w14:anchorId="4781E24C">
                <v:shape id="_x0000_i1184" type="#_x0000_t75" style="width:91.5pt;height:15.75pt" o:ole="">
                  <v:imagedata r:id="rId311" o:title=""/>
                </v:shape>
                <o:OLEObject Type="Embed" ProgID="Equation.DSMT4" ShapeID="_x0000_i1184" DrawAspect="Content" ObjectID="_1790794907" r:id="rId312"/>
              </w:object>
            </w:r>
          </w:p>
        </w:tc>
        <w:tc>
          <w:tcPr>
            <w:tcW w:w="1179" w:type="dxa"/>
          </w:tcPr>
          <w:p w14:paraId="6FA83D0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3A681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85B39" w14:textId="77777777" w:rsidR="00522BDD" w:rsidRDefault="00522BDD" w:rsidP="00F034D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90993D" w14:textId="77777777" w:rsidR="00522BDD" w:rsidRPr="00F034D2" w:rsidRDefault="00522BDD" w:rsidP="00F034D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034D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التذكير بترابط الدوال المرجعية وتعريف تركيب دالتين</w:t>
            </w:r>
          </w:p>
          <w:p w14:paraId="5C5372A1" w14:textId="77777777" w:rsidR="00522BDD" w:rsidRDefault="00522BDD" w:rsidP="00F034D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61708B" w14:textId="77777777" w:rsidR="00522BDD" w:rsidRDefault="00522BDD" w:rsidP="00F034D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27471C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FC30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48E24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1E246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68208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B46DB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E14EA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927830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19B36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03BC1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54E55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EE88D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04FC0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452A27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EE7F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C4F73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513EEC" w14:textId="77777777" w:rsidR="00522BDD" w:rsidRPr="00792B9B" w:rsidRDefault="00522BD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9F080C5" w14:textId="77777777" w:rsidR="00522BDD" w:rsidRDefault="00522BD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C818B6" wp14:editId="5468E7C4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2518160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2B61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44D0AFE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B229E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229E1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مفهوم دالة مستمرة على مجال- فهم خاصية القيم المتوسطة وتطبيقها في البحث عن عدد الحلول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818B6" id="_x0000_s1054" style="position:absolute;left:0;text-align:left;margin-left:-46.15pt;margin-top:66.05pt;width:543pt;height:5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TzcgIAAEQ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AT5oQsPi2h3D175qFbhODkfUXNeRABn4Wnyad+0jbjEx3aQFNw6CnO1uB/nXqP+jSQJOWs&#10;oU0qePi5EV5xZr5ZGtXr/Pw8rl5izi8ux8T4Y8nyWGI39QKozTn9G04mMuqj2ZPaQ/1OSz+PUUkk&#10;rKTYBZfo98wCuw2nb0Oq+Typ0bo5gQ/21cnoPBY6zt1b+y686ycUabYfYb91YvphRjvdaGlhvkHQ&#10;VRrgQ137FtCqpj3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MGQTz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1C02B61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44D0AFE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B229E1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229E1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مفهوم دالة مستمرة على مجال- فهم خاصية القيم المتوسطة وتطبيقها في البحث عن عدد الحلول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902863" wp14:editId="506A442B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48381199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B2B92" w14:textId="77777777" w:rsidR="00522BDD" w:rsidRPr="00305590" w:rsidRDefault="00522BD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4432E1E" w14:textId="77777777" w:rsidR="00522BDD" w:rsidRDefault="00522BD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02863" id="_x0000_s1055" style="position:absolute;left:0;text-align:left;margin-left:-44.65pt;margin-top:.8pt;width:100.5pt;height:5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GlDsfZ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147B2B92" w14:textId="77777777" w:rsidR="00522BDD" w:rsidRPr="00305590" w:rsidRDefault="00522BD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4432E1E" w14:textId="77777777" w:rsidR="00522BDD" w:rsidRDefault="00522BD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C5F62C" wp14:editId="2081B39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34777868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AB64" w14:textId="77777777" w:rsidR="00522BDD" w:rsidRPr="00305590" w:rsidRDefault="00522BD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5F62C" id="_x0000_s1056" style="position:absolute;left:0;text-align:left;margin-left:396.35pt;margin-top:-.7pt;width:100.5pt;height:6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CW6YG3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B4EAB64" w14:textId="77777777" w:rsidR="00522BDD" w:rsidRPr="00305590" w:rsidRDefault="00522BD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D2F415" wp14:editId="79EA8FC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1103240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E6E6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اشتقاقية والاستمرارية</w:t>
                            </w:r>
                          </w:p>
                          <w:p w14:paraId="645CC4F1" w14:textId="77777777" w:rsidR="00522BDD" w:rsidRPr="00305590" w:rsidRDefault="00522BD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229E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الاستمرارية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2F415" id="_x0000_s1057" style="position:absolute;left:0;text-align:left;margin-left:66.35pt;margin-top:1.55pt;width:323.25pt;height:58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EOGKX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2A2EE6E6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اشتقاقية والاستمرارية</w:t>
                      </w:r>
                    </w:p>
                    <w:p w14:paraId="645CC4F1" w14:textId="77777777" w:rsidR="00522BDD" w:rsidRPr="00305590" w:rsidRDefault="00522BD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B229E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الاستمرارية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A88E8FF" w14:textId="77777777" w:rsidR="00522BDD" w:rsidRPr="00792B9B" w:rsidRDefault="00522BD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22BDD" w:rsidRPr="00792B9B" w14:paraId="1D6139D7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5F59E6" w14:textId="77777777" w:rsidR="00522BDD" w:rsidRPr="00305590" w:rsidRDefault="00522BD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208AF8A" w14:textId="77777777" w:rsidR="00522BDD" w:rsidRPr="00305590" w:rsidRDefault="00522BD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242F296" w14:textId="77777777" w:rsidR="00522BDD" w:rsidRPr="00305590" w:rsidRDefault="00522BD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22BDD" w:rsidRPr="00792B9B" w14:paraId="73ECAE41" w14:textId="77777777" w:rsidTr="00522BDD">
        <w:trPr>
          <w:trHeight w:val="11477"/>
        </w:trPr>
        <w:tc>
          <w:tcPr>
            <w:tcW w:w="1278" w:type="dxa"/>
          </w:tcPr>
          <w:p w14:paraId="35F49C50" w14:textId="77777777" w:rsidR="00522BDD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1D6D2D" w14:textId="77777777" w:rsidR="00522BDD" w:rsidRDefault="00522BD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F20F17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39EAF5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76762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460526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406808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3E3F5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ACFACF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1E91A5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C6347E" w14:textId="77777777" w:rsidR="00522BDD" w:rsidRDefault="00522BD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D89F8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6D3BD6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9D5E4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35B17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E5F181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6EC272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266E6C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670B5D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2BB85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4CAFDD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03703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F52AB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750140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BDF2B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15BACA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AB9C77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9E6D34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D033FE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67516B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AB4DE9" w14:textId="77777777" w:rsidR="00522BDD" w:rsidRDefault="00522BD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D8D95C" w14:textId="77777777" w:rsidR="00522BDD" w:rsidRPr="00FB5A89" w:rsidRDefault="00522BD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4175FAF" w14:textId="77777777" w:rsidR="00522BDD" w:rsidRPr="00792B9B" w:rsidRDefault="00522BD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FBE9E6F" w14:textId="77777777" w:rsidR="00522BDD" w:rsidRDefault="00522BDD" w:rsidP="00B229E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40A3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</w:p>
          <w:p w14:paraId="6ED0DB58" w14:textId="77777777" w:rsidR="00522BDD" w:rsidRPr="00B229E1" w:rsidRDefault="00522BDD" w:rsidP="00B229E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sz w:val="28"/>
                <w:szCs w:val="28"/>
                <w:rtl/>
              </w:rPr>
              <w:t>نعتبر الدالة</w:t>
            </w:r>
            <w:r w:rsidRPr="00B229E1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769CCC4">
                <v:shape id="_x0000_i1185" type="#_x0000_t75" style="width:12pt;height:16.5pt" o:ole="">
                  <v:imagedata r:id="rId313" o:title=""/>
                </v:shape>
                <o:OLEObject Type="Embed" ProgID="Equation.DSMT4" ShapeID="_x0000_i1185" DrawAspect="Content" ObjectID="_1790794908" r:id="rId314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50E147B4">
                <v:shape id="_x0000_i1186" type="#_x0000_t75" style="width:33.75pt;height:19.5pt" o:ole="">
                  <v:imagedata r:id="rId315" o:title=""/>
                </v:shape>
                <o:OLEObject Type="Embed" ProgID="Equation.DSMT4" ShapeID="_x0000_i1186" DrawAspect="Content" ObjectID="_1790794909" r:id="rId316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كما يلي:</w:t>
            </w:r>
          </w:p>
          <w:p w14:paraId="5D7BA2B2" w14:textId="77777777" w:rsidR="00522BDD" w:rsidRPr="00B229E1" w:rsidRDefault="00522BDD" w:rsidP="00B229E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                      </w:t>
            </w:r>
            <w:r w:rsidRPr="00B229E1">
              <w:rPr>
                <w:rFonts w:ascii="Amiri" w:hAnsi="Amiri" w:cs="Amiri"/>
                <w:noProof/>
                <w:position w:val="-36"/>
                <w:sz w:val="28"/>
                <w:szCs w:val="28"/>
              </w:rPr>
              <w:object w:dxaOrig="3040" w:dyaOrig="840" w14:anchorId="6D88AFAF">
                <v:shape id="_x0000_i1187" type="#_x0000_t75" style="width:152.25pt;height:42pt" o:ole="">
                  <v:imagedata r:id="rId317" o:title=""/>
                </v:shape>
                <o:OLEObject Type="Embed" ProgID="Equation.DSMT4" ShapeID="_x0000_i1187" DrawAspect="Content" ObjectID="_1790794910" r:id="rId318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6B1D7DDF" w14:textId="77777777" w:rsidR="00522BDD" w:rsidRPr="00B229E1" w:rsidRDefault="00522BDD" w:rsidP="00522BDD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B229E1">
              <w:rPr>
                <w:rFonts w:ascii="Amiri" w:hAnsi="Amiri" w:cs="Amiri"/>
                <w:sz w:val="28"/>
                <w:szCs w:val="28"/>
                <w:rtl/>
              </w:rPr>
              <w:t>أحسب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920" w:dyaOrig="400" w14:anchorId="2FC8D0F9">
                <v:shape id="_x0000_i1188" type="#_x0000_t75" style="width:46.5pt;height:19.5pt" o:ole="">
                  <v:imagedata r:id="rId319" o:title=""/>
                </v:shape>
                <o:OLEObject Type="Embed" ProgID="Equation.DSMT4" ShapeID="_x0000_i1188" DrawAspect="Content" ObjectID="_1790794911" r:id="rId320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400" w14:anchorId="4605B8CC">
                <v:shape id="_x0000_i1189" type="#_x0000_t75" style="width:25.5pt;height:19.5pt" o:ole="">
                  <v:imagedata r:id="rId321" o:title=""/>
                </v:shape>
                <o:OLEObject Type="Embed" ProgID="Equation.DSMT4" ShapeID="_x0000_i1189" DrawAspect="Content" ObjectID="_1790794912" r:id="rId322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648F49DE">
                <v:shape id="_x0000_i1190" type="#_x0000_t75" style="width:36.75pt;height:19.5pt" o:ole="">
                  <v:imagedata r:id="rId323" o:title=""/>
                </v:shape>
                <o:OLEObject Type="Embed" ProgID="Equation.DSMT4" ShapeID="_x0000_i1190" DrawAspect="Content" ObjectID="_1790794913" r:id="rId324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135B474" w14:textId="28F70657" w:rsidR="00522BDD" w:rsidRPr="00522BDD" w:rsidRDefault="00522BDD" w:rsidP="00522BDD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sz w:val="28"/>
                <w:szCs w:val="28"/>
                <w:rtl/>
              </w:rPr>
              <w:t>أرسم في معلم التمثيل البياني للدالة</w:t>
            </w:r>
            <w:r w:rsidRPr="00B229E1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811A8BB">
                <v:shape id="_x0000_i1191" type="#_x0000_t75" style="width:12pt;height:16.5pt" o:ole="">
                  <v:imagedata r:id="rId313" o:title=""/>
                </v:shape>
                <o:OLEObject Type="Embed" ProgID="Equation.DSMT4" ShapeID="_x0000_i1191" DrawAspect="Content" ObjectID="_1790794914" r:id="rId325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. هل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يمكن رسم منحنى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الدالة </w:t>
            </w:r>
            <w:r w:rsidRPr="00B229E1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882FB08">
                <v:shape id="_x0000_i1192" type="#_x0000_t75" style="width:12pt;height:16.5pt" o:ole="">
                  <v:imagedata r:id="rId313" o:title=""/>
                </v:shape>
                <o:OLEObject Type="Embed" ProgID="Equation.DSMT4" ShapeID="_x0000_i1192" DrawAspect="Content" ObjectID="_1790794915" r:id="rId326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دون رفع القلم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على المجال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23E5275E">
                <v:shape id="_x0000_i1193" type="#_x0000_t75" style="width:33.75pt;height:19.5pt" o:ole="">
                  <v:imagedata r:id="rId315" o:title=""/>
                </v:shape>
                <o:OLEObject Type="Embed" ProgID="Equation.DSMT4" ShapeID="_x0000_i1193" DrawAspect="Content" ObjectID="_1790794916" r:id="rId327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؟</w:t>
            </w:r>
          </w:p>
          <w:p w14:paraId="04587559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المفهوم الحدسي للاستمرارية</w:t>
            </w:r>
          </w:p>
          <w:p w14:paraId="509A9B71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</w:rPr>
            </w:pPr>
            <w:r w:rsidRPr="00B229E1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2924033D">
                <v:shape id="_x0000_i1194" type="#_x0000_t75" style="width:12pt;height:12.75pt" o:ole="">
                  <v:imagedata r:id="rId328" o:title=""/>
                </v:shape>
                <o:OLEObject Type="Embed" ProgID="Equation.DSMT4" ShapeID="_x0000_i1194" DrawAspect="Content" ObjectID="_1790794917" r:id="rId329"/>
              </w:object>
            </w:r>
            <w:r w:rsidRPr="00B229E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دالة معرفة على مجال</w:t>
            </w:r>
            <w:r w:rsidRPr="00B229E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659CF694">
                <v:shape id="_x0000_i1195" type="#_x0000_t75" style="width:9.75pt;height:12.75pt" o:ole="">
                  <v:imagedata r:id="rId269" o:title=""/>
                </v:shape>
                <o:OLEObject Type="Embed" ProgID="Equation.DSMT4" ShapeID="_x0000_i1195" DrawAspect="Content" ObjectID="_1790794918" r:id="rId330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B229E1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51AC672D">
                <v:shape id="_x0000_i1196" type="#_x0000_t75" style="width:12.75pt;height:12.75pt" o:ole="">
                  <v:imagedata r:id="rId271" o:title=""/>
                </v:shape>
                <o:OLEObject Type="Embed" ProgID="Equation.DSMT4" ShapeID="_x0000_i1196" DrawAspect="Content" ObjectID="_1790794919" r:id="rId331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وليكن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5DFF1A43">
                <v:shape id="_x0000_i1197" type="#_x0000_t75" style="width:21.75pt;height:20.25pt" o:ole="">
                  <v:imagedata r:id="rId332" o:title=""/>
                </v:shape>
                <o:OLEObject Type="Embed" ProgID="Equation.DSMT4" ShapeID="_x0000_i1197" DrawAspect="Content" ObjectID="_1790794920" r:id="rId333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منحنيها البياني في معلم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900" w:dyaOrig="400" w14:anchorId="1E9F7248">
                <v:shape id="_x0000_i1198" type="#_x0000_t75" style="width:45pt;height:20.25pt" o:ole="">
                  <v:imagedata r:id="rId334" o:title=""/>
                </v:shape>
                <o:OLEObject Type="Embed" ProgID="Equation.DSMT4" ShapeID="_x0000_i1198" DrawAspect="Content" ObjectID="_1790794921" r:id="rId335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5E03E4E" w14:textId="64FA95A5" w:rsidR="00522BDD" w:rsidRPr="00B229E1" w:rsidRDefault="00522BDD" w:rsidP="00522BD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</w:rPr>
              <w:t xml:space="preserve">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نقول عن</w:t>
            </w:r>
            <w:r w:rsidRPr="00B229E1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65EFE3E2">
                <v:shape id="_x0000_i1199" type="#_x0000_t75" style="width:12pt;height:12.75pt" o:ole="">
                  <v:imagedata r:id="rId328" o:title=""/>
                </v:shape>
                <o:OLEObject Type="Embed" ProgID="Equation.DSMT4" ShapeID="_x0000_i1199" DrawAspect="Content" ObjectID="_1790794922" r:id="rId336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أنها مستمرة على</w:t>
            </w:r>
            <w:r w:rsidRPr="00B229E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3F0649FD">
                <v:shape id="_x0000_i1200" type="#_x0000_t75" style="width:9.75pt;height:12.75pt" o:ole="">
                  <v:imagedata r:id="rId269" o:title=""/>
                </v:shape>
                <o:OLEObject Type="Embed" ProgID="Equation.DSMT4" ShapeID="_x0000_i1200" DrawAspect="Content" ObjectID="_1790794923" r:id="rId337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إذا استطعنا رسم منحنيها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6F515689">
                <v:shape id="_x0000_i1201" type="#_x0000_t75" style="width:21.75pt;height:20.25pt" o:ole="">
                  <v:imagedata r:id="rId332" o:title=""/>
                </v:shape>
                <o:OLEObject Type="Embed" ProgID="Equation.DSMT4" ShapeID="_x0000_i1201" DrawAspect="Content" ObjectID="_1790794924" r:id="rId338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بدون رفع القلم وفق خط مستمر.</w:t>
            </w:r>
          </w:p>
          <w:p w14:paraId="36C33437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 01 ص 48</w:t>
            </w:r>
          </w:p>
          <w:p w14:paraId="79B701D0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CCD6E9D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02 ص 48</w:t>
            </w:r>
          </w:p>
          <w:p w14:paraId="70196628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97106BE" w14:textId="77777777" w:rsidR="00522BDD" w:rsidRPr="00B229E1" w:rsidRDefault="00522BDD" w:rsidP="00B229E1">
            <w:p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خواص (تقبل دون برهان)</w:t>
            </w:r>
          </w:p>
          <w:p w14:paraId="201C6464" w14:textId="77777777" w:rsidR="00522BDD" w:rsidRPr="00B229E1" w:rsidRDefault="00522BDD" w:rsidP="00B229E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نقبل بأن كل الدوال المحصل عليها بالعمليات على دوال مألوفة مستمرة على كل من المجالات التي تكون معرفة عليها.</w:t>
            </w:r>
          </w:p>
          <w:p w14:paraId="7C442119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نتائج:</w:t>
            </w:r>
          </w:p>
          <w:p w14:paraId="5CB6B4F1" w14:textId="77777777" w:rsidR="00522BDD" w:rsidRPr="00B229E1" w:rsidRDefault="00522BDD" w:rsidP="00522BDD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B229E1">
              <w:rPr>
                <w:rFonts w:ascii="Amiri" w:hAnsi="Amiri" w:cs="Amiri"/>
                <w:noProof/>
                <w:sz w:val="28"/>
                <w:szCs w:val="28"/>
                <w:rtl/>
              </w:rPr>
              <w:t>الدوال المرجعية مستمرة على كل مجال من مجموعة تعريفها.</w:t>
            </w:r>
          </w:p>
          <w:p w14:paraId="68485AF0" w14:textId="77777777" w:rsidR="00522BDD" w:rsidRPr="00B229E1" w:rsidRDefault="00522BDD" w:rsidP="00522BDD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B229E1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الدوال كثيرات الحدود مستمرة على </w:t>
            </w:r>
            <w:r w:rsidRPr="00B229E1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60" w:dyaOrig="260" w14:anchorId="1E71A7A1">
                <v:shape id="_x0000_i1202" type="#_x0000_t75" style="width:12.75pt;height:12.75pt" o:ole="">
                  <v:imagedata r:id="rId339" o:title=""/>
                </v:shape>
                <o:OLEObject Type="Embed" ProgID="Equation.DSMT4" ShapeID="_x0000_i1202" DrawAspect="Content" ObjectID="_1790794925" r:id="rId340"/>
              </w:object>
            </w:r>
            <w:r w:rsidRPr="00B229E1">
              <w:rPr>
                <w:rFonts w:ascii="Amiri" w:hAnsi="Amiri" w:cs="Amiri"/>
                <w:noProof/>
                <w:sz w:val="28"/>
                <w:szCs w:val="28"/>
                <w:rtl/>
              </w:rPr>
              <w:t>.</w:t>
            </w:r>
          </w:p>
          <w:p w14:paraId="3AD59DC7" w14:textId="77777777" w:rsidR="00522BDD" w:rsidRPr="00B229E1" w:rsidRDefault="00522BDD" w:rsidP="00522BDD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B229E1">
              <w:rPr>
                <w:rFonts w:ascii="Amiri" w:hAnsi="Amiri" w:cs="Amiri"/>
                <w:noProof/>
                <w:sz w:val="28"/>
                <w:szCs w:val="28"/>
                <w:rtl/>
              </w:rPr>
              <w:t>الدوال الناطقة ( حاصل قسمة كثيري حدود ) مستمرة على كل مجال من مجموعة تعريفها</w:t>
            </w:r>
          </w:p>
          <w:p w14:paraId="3012A70C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69F4356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مبـــــــــــــرهنة القيم المتوسطة</w:t>
            </w:r>
          </w:p>
          <w:p w14:paraId="36E71B20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B086F25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02 ص 32 </w:t>
            </w:r>
          </w:p>
          <w:p w14:paraId="6D9CB415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2FB57B12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مبرهنـــــــــة: (تقبل دون برهان)</w:t>
            </w:r>
          </w:p>
          <w:p w14:paraId="603F3BAD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4E14964" w14:textId="2907E45F" w:rsidR="00522BDD" w:rsidRPr="00B229E1" w:rsidRDefault="00153870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ED0D4FF" wp14:editId="61E362AC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916940</wp:posOffset>
                      </wp:positionV>
                      <wp:extent cx="2009775" cy="1905000"/>
                      <wp:effectExtent l="0" t="0" r="28575" b="19050"/>
                      <wp:wrapNone/>
                      <wp:docPr id="264173617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1905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48994" w14:textId="70F470D8" w:rsidR="00153870" w:rsidRDefault="00153870" w:rsidP="001538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9A0587" wp14:editId="2A0D78E3">
                                        <wp:extent cx="1801495" cy="1765300"/>
                                        <wp:effectExtent l="0" t="0" r="8255" b="6350"/>
                                        <wp:docPr id="21882989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8829891" name=""/>
                                                <pic:cNvPicPr/>
                                              </pic:nvPicPr>
                                              <pic:blipFill>
                                                <a:blip r:embed="rId1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1495" cy="1765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D0D4FF" id="Rectangle 33" o:spid="_x0000_s1058" style="position:absolute;left:0;text-align:left;margin-left:16.2pt;margin-top:72.2pt;width:158.25pt;height:15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" fillcolor="white [3201]" strokecolor="white [3212]" strokeweight="2pt">
                      <v:textbox>
                        <w:txbxContent>
                          <w:p w14:paraId="2FF48994" w14:textId="70F470D8" w:rsidR="00153870" w:rsidRDefault="00153870" w:rsidP="001538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A0587" wp14:editId="2A0D78E3">
                                  <wp:extent cx="1801495" cy="1765300"/>
                                  <wp:effectExtent l="0" t="0" r="8255" b="6350"/>
                                  <wp:docPr id="21882989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829891" name=""/>
                                          <pic:cNvPicPr/>
                                        </pic:nvPicPr>
                                        <pic:blipFill>
                                          <a:blip r:embed="rId1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1495" cy="176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2BDD" w:rsidRPr="00B229E1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093887A9">
                <v:shape id="_x0000_i1203" type="#_x0000_t75" style="width:12pt;height:12.75pt" o:ole="">
                  <v:imagedata r:id="rId328" o:title=""/>
                </v:shape>
                <o:OLEObject Type="Embed" ProgID="Equation.DSMT4" ShapeID="_x0000_i1203" DrawAspect="Content" ObjectID="_1790794926" r:id="rId341"/>
              </w:object>
            </w:r>
            <w:r w:rsidR="00522BDD" w:rsidRPr="00B229E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>دالة معرفة ومستمرة على مجال</w:t>
            </w:r>
            <w:r w:rsidR="00522BDD"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600" w:dyaOrig="400" w14:anchorId="58B90C66">
                <v:shape id="_x0000_i1204" type="#_x0000_t75" style="width:30pt;height:20.25pt" o:ole="">
                  <v:imagedata r:id="rId342" o:title=""/>
                </v:shape>
                <o:OLEObject Type="Embed" ProgID="Equation.DSMT4" ShapeID="_x0000_i1204" DrawAspect="Content" ObjectID="_1790794927" r:id="rId343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br/>
              <w:t>من أجل كل عدد حقيقي</w:t>
            </w:r>
            <w:r w:rsidR="00522BDD" w:rsidRPr="00B229E1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E1D9320">
                <v:shape id="_x0000_i1205" type="#_x0000_t75" style="width:12pt;height:12.75pt" o:ole="">
                  <v:imagedata r:id="rId344" o:title=""/>
                </v:shape>
                <o:OLEObject Type="Embed" ProgID="Equation.DSMT4" ShapeID="_x0000_i1205" DrawAspect="Content" ObjectID="_1790794928" r:id="rId345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محصور بين </w:t>
            </w:r>
            <w:r w:rsidR="00522BDD"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5FA205F2">
                <v:shape id="_x0000_i1206" type="#_x0000_t75" style="width:29.25pt;height:20.25pt" o:ole="">
                  <v:imagedata r:id="rId346" o:title=""/>
                </v:shape>
                <o:OLEObject Type="Embed" ProgID="Equation.DSMT4" ShapeID="_x0000_i1206" DrawAspect="Content" ObjectID="_1790794929" r:id="rId347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522BDD"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65CAEE27">
                <v:shape id="_x0000_i1207" type="#_x0000_t75" style="width:29.25pt;height:20.25pt" o:ole="">
                  <v:imagedata r:id="rId348" o:title=""/>
                </v:shape>
                <o:OLEObject Type="Embed" ProgID="Equation.DSMT4" ShapeID="_x0000_i1207" DrawAspect="Content" ObjectID="_1790794930" r:id="rId349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>، يوجد على الأقل عدد حقيقي</w:t>
            </w:r>
            <w:r w:rsidR="00522BDD" w:rsidRPr="00B229E1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51F34D2">
                <v:shape id="_x0000_i1208" type="#_x0000_t75" style="width:9.75pt;height:11.25pt" o:ole="">
                  <v:imagedata r:id="rId350" o:title=""/>
                </v:shape>
                <o:OLEObject Type="Embed" ProgID="Equation.DSMT4" ShapeID="_x0000_i1208" DrawAspect="Content" ObjectID="_1790794931" r:id="rId351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محصور بين</w:t>
            </w:r>
            <w:r w:rsidR="00522BDD" w:rsidRPr="00B229E1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93A304A">
                <v:shape id="_x0000_i1209" type="#_x0000_t75" style="width:9.75pt;height:11.25pt" o:ole="">
                  <v:imagedata r:id="rId352" o:title=""/>
                </v:shape>
                <o:OLEObject Type="Embed" ProgID="Equation.DSMT4" ShapeID="_x0000_i1209" DrawAspect="Content" ObjectID="_1790794932" r:id="rId353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522BDD" w:rsidRPr="00B229E1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85B2BC0">
                <v:shape id="_x0000_i1210" type="#_x0000_t75" style="width:9.75pt;height:14.25pt" o:ole="">
                  <v:imagedata r:id="rId354" o:title=""/>
                </v:shape>
                <o:OLEObject Type="Embed" ProgID="Equation.DSMT4" ShapeID="_x0000_i1210" DrawAspect="Content" ObjectID="_1790794933" r:id="rId355"/>
              </w:object>
            </w:r>
            <w:r w:rsidR="00522BDD" w:rsidRPr="00B229E1">
              <w:rPr>
                <w:rFonts w:ascii="Amiri" w:hAnsi="Amiri" w:cs="Amiri"/>
                <w:sz w:val="28"/>
                <w:szCs w:val="28"/>
                <w:rtl/>
              </w:rPr>
              <w:t xml:space="preserve"> بحيث </w:t>
            </w:r>
            <w:r w:rsidR="00522BDD"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980" w:dyaOrig="400" w14:anchorId="7CAA264F">
                <v:shape id="_x0000_i1211" type="#_x0000_t75" style="width:48.75pt;height:20.25pt" o:ole="">
                  <v:imagedata r:id="rId356" o:title=""/>
                </v:shape>
                <o:OLEObject Type="Embed" ProgID="Equation.DSMT4" ShapeID="_x0000_i1211" DrawAspect="Content" ObjectID="_1790794934" r:id="rId357"/>
              </w:object>
            </w:r>
            <w:r w:rsidR="00522BDD" w:rsidRPr="00B229E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01C9709A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</w:p>
          <w:p w14:paraId="27F16D62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 ت 09 ص 49</w:t>
            </w:r>
          </w:p>
          <w:p w14:paraId="73FE0D3C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44EB652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0AB56DFD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14 ص 49</w:t>
            </w:r>
          </w:p>
          <w:p w14:paraId="6D4942AC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E8FB06E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noProof/>
                <w:sz w:val="28"/>
                <w:szCs w:val="28"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الدوال المستمرة والرتيبة تماما على مجال</w:t>
            </w:r>
            <w:r w:rsidRPr="00B229E1">
              <w:rPr>
                <w:rFonts w:ascii="Amiri" w:hAnsi="Amiri" w:cs="Amiri"/>
                <w:b/>
                <w:bCs/>
                <w:color w:val="FF0000"/>
                <w:position w:val="-14"/>
                <w:sz w:val="28"/>
                <w:szCs w:val="28"/>
              </w:rPr>
              <w:object w:dxaOrig="600" w:dyaOrig="400" w14:anchorId="268CA26E">
                <v:shape id="_x0000_i1212" type="#_x0000_t75" style="width:34.5pt;height:23.25pt" o:ole="">
                  <v:imagedata r:id="rId358" o:title=""/>
                </v:shape>
                <o:OLEObject Type="Embed" ProgID="Equation.DSMT4" ShapeID="_x0000_i1212" DrawAspect="Content" ObjectID="_1790794935" r:id="rId359"/>
              </w:object>
            </w:r>
          </w:p>
          <w:p w14:paraId="59702DD2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F9AC487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2F7256D2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0797FB8" w14:textId="77777777" w:rsidR="00522BDD" w:rsidRPr="00B229E1" w:rsidRDefault="00522BDD" w:rsidP="00B229E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sz w:val="28"/>
                <w:szCs w:val="28"/>
                <w:rtl/>
              </w:rPr>
              <w:t>إذا كانت</w:t>
            </w:r>
            <w:r w:rsidRPr="00B229E1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7C402801">
                <v:shape id="_x0000_i1213" type="#_x0000_t75" style="width:12pt;height:12.75pt" o:ole="">
                  <v:imagedata r:id="rId328" o:title=""/>
                </v:shape>
                <o:OLEObject Type="Embed" ProgID="Equation.DSMT4" ShapeID="_x0000_i1213" DrawAspect="Content" ObjectID="_1790794936" r:id="rId360"/>
              </w:object>
            </w:r>
            <w:r w:rsidRPr="00B229E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دالة مستمرة ورتيبة تماما على مجال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600" w:dyaOrig="400" w14:anchorId="444BAA98">
                <v:shape id="_x0000_i1214" type="#_x0000_t75" style="width:30pt;height:20.25pt" o:ole="">
                  <v:imagedata r:id="rId342" o:title=""/>
                </v:shape>
                <o:OLEObject Type="Embed" ProgID="Equation.DSMT4" ShapeID="_x0000_i1214" DrawAspect="Content" ObjectID="_1790794937" r:id="rId361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فإنه من أجل كل عدد حقيقي</w:t>
            </w:r>
            <w:r w:rsidRPr="00B229E1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5DC695B">
                <v:shape id="_x0000_i1215" type="#_x0000_t75" style="width:12pt;height:12.75pt" o:ole="">
                  <v:imagedata r:id="rId344" o:title=""/>
                </v:shape>
                <o:OLEObject Type="Embed" ProgID="Equation.DSMT4" ShapeID="_x0000_i1215" DrawAspect="Content" ObjectID="_1790794938" r:id="rId362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محصور بين  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13C27D43">
                <v:shape id="_x0000_i1216" type="#_x0000_t75" style="width:29.25pt;height:20.25pt" o:ole="">
                  <v:imagedata r:id="rId346" o:title=""/>
                </v:shape>
                <o:OLEObject Type="Embed" ProgID="Equation.DSMT4" ShapeID="_x0000_i1216" DrawAspect="Content" ObjectID="_1790794939" r:id="rId363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274C2578">
                <v:shape id="_x0000_i1217" type="#_x0000_t75" style="width:29.25pt;height:20.25pt" o:ole="">
                  <v:imagedata r:id="rId348" o:title=""/>
                </v:shape>
                <o:OLEObject Type="Embed" ProgID="Equation.DSMT4" ShapeID="_x0000_i1217" DrawAspect="Content" ObjectID="_1790794940" r:id="rId364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، المعادلة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1020" w:dyaOrig="400" w14:anchorId="2F4633ED">
                <v:shape id="_x0000_i1218" type="#_x0000_t75" style="width:51pt;height:20.25pt" o:ole="">
                  <v:imagedata r:id="rId365" o:title=""/>
                </v:shape>
                <o:OLEObject Type="Embed" ProgID="Equation.DSMT4" ShapeID="_x0000_i1218" DrawAspect="Content" ObjectID="_1790794941" r:id="rId366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 تقبل حلا وحيدا في المجال</w:t>
            </w:r>
            <w:r w:rsidRPr="00B229E1">
              <w:rPr>
                <w:rFonts w:ascii="Amiri" w:hAnsi="Amiri" w:cs="Amiri"/>
                <w:position w:val="-14"/>
                <w:sz w:val="28"/>
                <w:szCs w:val="28"/>
              </w:rPr>
              <w:object w:dxaOrig="600" w:dyaOrig="400" w14:anchorId="3342E1F1">
                <v:shape id="_x0000_i1219" type="#_x0000_t75" style="width:30pt;height:20.25pt" o:ole="">
                  <v:imagedata r:id="rId342" o:title=""/>
                </v:shape>
                <o:OLEObject Type="Embed" ProgID="Equation.DSMT4" ShapeID="_x0000_i1219" DrawAspect="Content" ObjectID="_1790794942" r:id="rId367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0258FFB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C117DBB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29E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ت 11 ص 49</w:t>
            </w:r>
          </w:p>
          <w:p w14:paraId="661137D6" w14:textId="77777777" w:rsidR="00522BDD" w:rsidRPr="00B229E1" w:rsidRDefault="00522BDD" w:rsidP="00B229E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D9802D4" w14:textId="77777777" w:rsidR="00522BDD" w:rsidRPr="00B229E1" w:rsidRDefault="00522BDD" w:rsidP="00B229E1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نعتبر الدالة </w:t>
            </w:r>
            <w:r w:rsidRPr="00B229E1">
              <w:rPr>
                <w:rFonts w:ascii="Amiri" w:hAnsi="Amiri" w:cs="Amiri"/>
                <w:color w:val="000000"/>
                <w:position w:val="-10"/>
                <w:sz w:val="28"/>
                <w:szCs w:val="28"/>
              </w:rPr>
              <w:object w:dxaOrig="240" w:dyaOrig="320" w14:anchorId="27E2A209">
                <v:shape id="_x0000_i1220" type="#_x0000_t75" style="width:12pt;height:15.75pt" o:ole="">
                  <v:imagedata r:id="rId368" o:title=""/>
                </v:shape>
                <o:OLEObject Type="Embed" ProgID="Equation.DSMT4" ShapeID="_x0000_i1220" DrawAspect="Content" ObjectID="_1790794943" r:id="rId369"/>
              </w:objec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المعرفة على </w:t>
            </w:r>
            <w:r w:rsidRPr="00B229E1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540" w:dyaOrig="420" w14:anchorId="3C6EF1AF">
                <v:shape id="_x0000_i1221" type="#_x0000_t75" style="width:27pt;height:21pt" o:ole="">
                  <v:imagedata r:id="rId370" o:title=""/>
                </v:shape>
                <o:OLEObject Type="Embed" ProgID="Equation.DSMT4" ShapeID="_x0000_i1221" DrawAspect="Content" ObjectID="_1790794944" r:id="rId371"/>
              </w:objec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بـ:  </w:t>
            </w:r>
            <w:r w:rsidRPr="00B229E1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2520" w:dyaOrig="440" w14:anchorId="073AAC2E">
                <v:shape id="_x0000_i1222" type="#_x0000_t75" style="width:126.75pt;height:21.75pt" o:ole="">
                  <v:imagedata r:id="rId372" o:title=""/>
                </v:shape>
                <o:OLEObject Type="Embed" ProgID="Equation.DSMT4" ShapeID="_x0000_i1222" DrawAspect="Content" ObjectID="_1790794945" r:id="rId373"/>
              </w:object>
            </w:r>
          </w:p>
          <w:p w14:paraId="0BB1630C" w14:textId="77777777" w:rsidR="00522BDD" w:rsidRPr="00B229E1" w:rsidRDefault="00522BDD" w:rsidP="00B229E1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1) 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احسب </w:t>
            </w:r>
            <w:r w:rsidRPr="00B229E1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70EC1FDF">
                <v:shape id="_x0000_i1223" type="#_x0000_t75" style="width:30pt;height:15.75pt" o:ole="">
                  <v:imagedata r:id="rId374" o:title=""/>
                </v:shape>
                <o:OLEObject Type="Embed" ProgID="Equation.DSMT4" ShapeID="_x0000_i1223" DrawAspect="Content" ObjectID="_1790794946" r:id="rId375"/>
              </w:objec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 وشكل جدول تغيرات الدالة </w:t>
            </w:r>
            <w:r w:rsidRPr="00B229E1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B229E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F3189A5" w14:textId="77777777" w:rsidR="00522BDD" w:rsidRPr="00B229E1" w:rsidRDefault="00522BDD" w:rsidP="00B229E1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B229E1">
              <w:rPr>
                <w:rFonts w:ascii="Amiri" w:hAnsi="Amiri" w:cs="Amiri"/>
                <w:sz w:val="28"/>
                <w:szCs w:val="28"/>
                <w:rtl/>
              </w:rPr>
              <w:t xml:space="preserve">2) </w: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أ) بين أن المعادلة </w:t>
            </w:r>
            <w:r w:rsidRPr="00B229E1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980" w:dyaOrig="420" w14:anchorId="2D8FB2F0">
                <v:shape id="_x0000_i1224" type="#_x0000_t75" style="width:48.75pt;height:21pt" o:ole="">
                  <v:imagedata r:id="rId376" o:title=""/>
                </v:shape>
                <o:OLEObject Type="Embed" ProgID="Equation.DSMT4" ShapeID="_x0000_i1224" DrawAspect="Content" ObjectID="_1790794947" r:id="rId377"/>
              </w:objec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تقبل حلا وحيدا </w:t>
            </w:r>
            <w:r w:rsidRPr="00B229E1">
              <w:rPr>
                <w:rFonts w:ascii="Amiri" w:hAnsi="Amiri" w:cs="Amiri"/>
                <w:color w:val="000000"/>
                <w:position w:val="-6"/>
                <w:sz w:val="28"/>
                <w:szCs w:val="28"/>
              </w:rPr>
              <w:object w:dxaOrig="240" w:dyaOrig="220" w14:anchorId="7CD05DA7">
                <v:shape id="_x0000_i1225" type="#_x0000_t75" style="width:12pt;height:11.25pt" o:ole="">
                  <v:imagedata r:id="rId378" o:title=""/>
                </v:shape>
                <o:OLEObject Type="Embed" ProgID="Equation.DSMT4" ShapeID="_x0000_i1225" DrawAspect="Content" ObjectID="_1790794948" r:id="rId379"/>
              </w:objec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في المجال </w:t>
            </w:r>
            <w:r w:rsidRPr="00B229E1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560" w:dyaOrig="420" w14:anchorId="60A5BFE9">
                <v:shape id="_x0000_i1226" type="#_x0000_t75" style="width:27.75pt;height:21pt" o:ole="">
                  <v:imagedata r:id="rId380" o:title=""/>
                </v:shape>
                <o:OLEObject Type="Embed" ProgID="Equation.DSMT4" ShapeID="_x0000_i1226" DrawAspect="Content" ObjectID="_1790794949" r:id="rId381"/>
              </w:object>
            </w:r>
            <w:r w:rsidRPr="00B229E1">
              <w:rPr>
                <w:rFonts w:ascii="Amiri" w:hAnsi="Amiri" w:cs="Amiri"/>
                <w:color w:val="000000"/>
                <w:sz w:val="28"/>
                <w:szCs w:val="28"/>
                <w:rtl/>
              </w:rPr>
              <w:t>.</w:t>
            </w:r>
          </w:p>
          <w:p w14:paraId="5F1AAB74" w14:textId="77777777" w:rsidR="00522BDD" w:rsidRPr="00792B9B" w:rsidRDefault="00522BDD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1D3060A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F99706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23BAA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BBE9E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0982A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6604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07E680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26F3A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1DCC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4FE74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67997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76E61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669A62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3D961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4C1B0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7726A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1374FE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7C0C5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F1434F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B01D4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5FA56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582E64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F875FD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3459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20EA00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BDD46B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8B059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61F09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575A99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B6A95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4CF83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49B851" w14:textId="77777777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30F290" w14:textId="7C4BCBA1" w:rsidR="00522BDD" w:rsidRDefault="00522BD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  <w:rtl/>
              </w:rPr>
              <w:lastRenderedPageBreak/>
              <w:br/>
            </w:r>
          </w:p>
          <w:p w14:paraId="77D650F5" w14:textId="77777777" w:rsidR="00522BDD" w:rsidRPr="00792B9B" w:rsidRDefault="00522BD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9E5D924" w14:textId="4A82246C" w:rsidR="00522BDD" w:rsidRPr="00792B9B" w:rsidRDefault="00522BDD" w:rsidP="00522BDD">
      <w:pPr>
        <w:bidi/>
        <w:ind w:right="-851"/>
        <w:rPr>
          <w:rFonts w:cstheme="minorHAnsi"/>
          <w:sz w:val="28"/>
          <w:szCs w:val="28"/>
        </w:rPr>
      </w:pPr>
    </w:p>
    <w:sectPr w:rsidR="00522BDD" w:rsidRPr="00792B9B" w:rsidSect="00DA4F13">
      <w:headerReference w:type="default" r:id="rId382"/>
      <w:footerReference w:type="default" r:id="rId383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BF8D4" w14:textId="77777777" w:rsidR="00B20755" w:rsidRDefault="00B20755" w:rsidP="00DA4F13">
      <w:pPr>
        <w:spacing w:after="0" w:line="240" w:lineRule="auto"/>
      </w:pPr>
      <w:r>
        <w:separator/>
      </w:r>
    </w:p>
  </w:endnote>
  <w:endnote w:type="continuationSeparator" w:id="0">
    <w:p w14:paraId="6A4DD8F8" w14:textId="77777777" w:rsidR="00B20755" w:rsidRDefault="00B20755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1174277"/>
      <w:docPartObj>
        <w:docPartGallery w:val="Page Numbers (Bottom of Page)"/>
        <w:docPartUnique/>
      </w:docPartObj>
    </w:sdtPr>
    <w:sdtContent>
      <w:p w14:paraId="20043609" w14:textId="1A630B04" w:rsidR="00522BDD" w:rsidRDefault="00522BD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E93076" w14:textId="77777777" w:rsidR="00522BDD" w:rsidRDefault="00522B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8785E" w14:textId="77777777" w:rsidR="00B20755" w:rsidRDefault="00B20755" w:rsidP="00DA4F13">
      <w:pPr>
        <w:spacing w:after="0" w:line="240" w:lineRule="auto"/>
      </w:pPr>
      <w:r>
        <w:separator/>
      </w:r>
    </w:p>
  </w:footnote>
  <w:footnote w:type="continuationSeparator" w:id="0">
    <w:p w14:paraId="37FA72DB" w14:textId="77777777" w:rsidR="00B20755" w:rsidRDefault="00B20755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5E9EE165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9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69B3A30E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153870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60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69B3A30E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153870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C6545A">
      <w:rPr>
        <w:rFonts w:ascii="Amiri" w:hAnsi="Amiri" w:cs="Amiri" w:hint="cs"/>
        <w:b/>
        <w:bCs/>
        <w:noProof/>
        <w:sz w:val="28"/>
        <w:szCs w:val="28"/>
        <w:rtl/>
        <w:lang w:val="ar-DZ" w:bidi="ar-DZ"/>
      </w:rPr>
      <w:t>2024/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C6545A">
      <w:rPr>
        <w:rFonts w:ascii="Amiri" w:hAnsi="Amiri" w:cs="Amiri" w:hint="cs"/>
        <w:b/>
        <w:bCs/>
        <w:sz w:val="28"/>
        <w:szCs w:val="28"/>
        <w:rtl/>
        <w:lang w:bidi="ar-DZ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8880A30"/>
    <w:multiLevelType w:val="hybridMultilevel"/>
    <w:tmpl w:val="8E84C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F21078"/>
    <w:multiLevelType w:val="hybridMultilevel"/>
    <w:tmpl w:val="8A28AB5C"/>
    <w:lvl w:ilvl="0" w:tplc="1D48D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3139E"/>
    <w:multiLevelType w:val="hybridMultilevel"/>
    <w:tmpl w:val="87960688"/>
    <w:lvl w:ilvl="0" w:tplc="A7247D4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0047970"/>
    <w:multiLevelType w:val="hybridMultilevel"/>
    <w:tmpl w:val="0562C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235014"/>
    <w:multiLevelType w:val="hybridMultilevel"/>
    <w:tmpl w:val="0A384E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F13F18"/>
    <w:multiLevelType w:val="hybridMultilevel"/>
    <w:tmpl w:val="9B361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169A"/>
    <w:multiLevelType w:val="hybridMultilevel"/>
    <w:tmpl w:val="578C0F20"/>
    <w:lvl w:ilvl="0" w:tplc="0F78C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451BB"/>
    <w:multiLevelType w:val="hybridMultilevel"/>
    <w:tmpl w:val="4ADA0704"/>
    <w:lvl w:ilvl="0" w:tplc="D660E380">
      <w:start w:val="1"/>
      <w:numFmt w:val="decimal"/>
      <w:lvlText w:val="%1."/>
      <w:lvlJc w:val="left"/>
      <w:pPr>
        <w:ind w:left="819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9" w:hanging="360"/>
      </w:pPr>
    </w:lvl>
    <w:lvl w:ilvl="2" w:tplc="2000001B" w:tentative="1">
      <w:start w:val="1"/>
      <w:numFmt w:val="lowerRoman"/>
      <w:lvlText w:val="%3."/>
      <w:lvlJc w:val="right"/>
      <w:pPr>
        <w:ind w:left="2259" w:hanging="180"/>
      </w:pPr>
    </w:lvl>
    <w:lvl w:ilvl="3" w:tplc="2000000F" w:tentative="1">
      <w:start w:val="1"/>
      <w:numFmt w:val="decimal"/>
      <w:lvlText w:val="%4."/>
      <w:lvlJc w:val="left"/>
      <w:pPr>
        <w:ind w:left="2979" w:hanging="360"/>
      </w:pPr>
    </w:lvl>
    <w:lvl w:ilvl="4" w:tplc="20000019" w:tentative="1">
      <w:start w:val="1"/>
      <w:numFmt w:val="lowerLetter"/>
      <w:lvlText w:val="%5."/>
      <w:lvlJc w:val="left"/>
      <w:pPr>
        <w:ind w:left="3699" w:hanging="360"/>
      </w:pPr>
    </w:lvl>
    <w:lvl w:ilvl="5" w:tplc="2000001B" w:tentative="1">
      <w:start w:val="1"/>
      <w:numFmt w:val="lowerRoman"/>
      <w:lvlText w:val="%6."/>
      <w:lvlJc w:val="right"/>
      <w:pPr>
        <w:ind w:left="4419" w:hanging="180"/>
      </w:pPr>
    </w:lvl>
    <w:lvl w:ilvl="6" w:tplc="2000000F" w:tentative="1">
      <w:start w:val="1"/>
      <w:numFmt w:val="decimal"/>
      <w:lvlText w:val="%7."/>
      <w:lvlJc w:val="left"/>
      <w:pPr>
        <w:ind w:left="5139" w:hanging="360"/>
      </w:pPr>
    </w:lvl>
    <w:lvl w:ilvl="7" w:tplc="20000019" w:tentative="1">
      <w:start w:val="1"/>
      <w:numFmt w:val="lowerLetter"/>
      <w:lvlText w:val="%8."/>
      <w:lvlJc w:val="left"/>
      <w:pPr>
        <w:ind w:left="5859" w:hanging="360"/>
      </w:pPr>
    </w:lvl>
    <w:lvl w:ilvl="8" w:tplc="2000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5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E85464D"/>
    <w:multiLevelType w:val="hybridMultilevel"/>
    <w:tmpl w:val="24FA1474"/>
    <w:lvl w:ilvl="0" w:tplc="63485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5" w:hanging="360"/>
      </w:pPr>
    </w:lvl>
    <w:lvl w:ilvl="2" w:tplc="2000001B" w:tentative="1">
      <w:start w:val="1"/>
      <w:numFmt w:val="lowerRoman"/>
      <w:lvlText w:val="%3."/>
      <w:lvlJc w:val="right"/>
      <w:pPr>
        <w:ind w:left="2055" w:hanging="180"/>
      </w:pPr>
    </w:lvl>
    <w:lvl w:ilvl="3" w:tplc="2000000F" w:tentative="1">
      <w:start w:val="1"/>
      <w:numFmt w:val="decimal"/>
      <w:lvlText w:val="%4."/>
      <w:lvlJc w:val="left"/>
      <w:pPr>
        <w:ind w:left="2775" w:hanging="360"/>
      </w:pPr>
    </w:lvl>
    <w:lvl w:ilvl="4" w:tplc="20000019" w:tentative="1">
      <w:start w:val="1"/>
      <w:numFmt w:val="lowerLetter"/>
      <w:lvlText w:val="%5."/>
      <w:lvlJc w:val="left"/>
      <w:pPr>
        <w:ind w:left="3495" w:hanging="360"/>
      </w:pPr>
    </w:lvl>
    <w:lvl w:ilvl="5" w:tplc="2000001B" w:tentative="1">
      <w:start w:val="1"/>
      <w:numFmt w:val="lowerRoman"/>
      <w:lvlText w:val="%6."/>
      <w:lvlJc w:val="right"/>
      <w:pPr>
        <w:ind w:left="4215" w:hanging="180"/>
      </w:pPr>
    </w:lvl>
    <w:lvl w:ilvl="6" w:tplc="2000000F" w:tentative="1">
      <w:start w:val="1"/>
      <w:numFmt w:val="decimal"/>
      <w:lvlText w:val="%7."/>
      <w:lvlJc w:val="left"/>
      <w:pPr>
        <w:ind w:left="4935" w:hanging="360"/>
      </w:pPr>
    </w:lvl>
    <w:lvl w:ilvl="7" w:tplc="20000019" w:tentative="1">
      <w:start w:val="1"/>
      <w:numFmt w:val="lowerLetter"/>
      <w:lvlText w:val="%8."/>
      <w:lvlJc w:val="left"/>
      <w:pPr>
        <w:ind w:left="5655" w:hanging="360"/>
      </w:pPr>
    </w:lvl>
    <w:lvl w:ilvl="8" w:tplc="2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9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1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9"/>
  </w:num>
  <w:num w:numId="2" w16cid:durableId="584461586">
    <w:abstractNumId w:val="22"/>
  </w:num>
  <w:num w:numId="3" w16cid:durableId="1002857701">
    <w:abstractNumId w:val="23"/>
  </w:num>
  <w:num w:numId="4" w16cid:durableId="1283268148">
    <w:abstractNumId w:val="2"/>
  </w:num>
  <w:num w:numId="5" w16cid:durableId="733623680">
    <w:abstractNumId w:val="30"/>
  </w:num>
  <w:num w:numId="6" w16cid:durableId="595670283">
    <w:abstractNumId w:val="6"/>
  </w:num>
  <w:num w:numId="7" w16cid:durableId="1097561516">
    <w:abstractNumId w:val="11"/>
  </w:num>
  <w:num w:numId="8" w16cid:durableId="2084717201">
    <w:abstractNumId w:val="1"/>
  </w:num>
  <w:num w:numId="9" w16cid:durableId="1965457287">
    <w:abstractNumId w:val="7"/>
  </w:num>
  <w:num w:numId="10" w16cid:durableId="176357642">
    <w:abstractNumId w:val="14"/>
  </w:num>
  <w:num w:numId="11" w16cid:durableId="1266764765">
    <w:abstractNumId w:val="18"/>
  </w:num>
  <w:num w:numId="12" w16cid:durableId="1455758284">
    <w:abstractNumId w:val="13"/>
  </w:num>
  <w:num w:numId="13" w16cid:durableId="1180659470">
    <w:abstractNumId w:val="31"/>
  </w:num>
  <w:num w:numId="14" w16cid:durableId="1315254488">
    <w:abstractNumId w:val="25"/>
  </w:num>
  <w:num w:numId="15" w16cid:durableId="188689573">
    <w:abstractNumId w:val="0"/>
  </w:num>
  <w:num w:numId="16" w16cid:durableId="2078237877">
    <w:abstractNumId w:val="21"/>
  </w:num>
  <w:num w:numId="17" w16cid:durableId="1534416411">
    <w:abstractNumId w:val="24"/>
  </w:num>
  <w:num w:numId="18" w16cid:durableId="1004698760">
    <w:abstractNumId w:val="26"/>
  </w:num>
  <w:num w:numId="19" w16cid:durableId="436559025">
    <w:abstractNumId w:val="12"/>
  </w:num>
  <w:num w:numId="20" w16cid:durableId="1593974168">
    <w:abstractNumId w:val="4"/>
  </w:num>
  <w:num w:numId="21" w16cid:durableId="961691805">
    <w:abstractNumId w:val="29"/>
  </w:num>
  <w:num w:numId="22" w16cid:durableId="387808142">
    <w:abstractNumId w:val="15"/>
  </w:num>
  <w:num w:numId="23" w16cid:durableId="25759628">
    <w:abstractNumId w:val="27"/>
  </w:num>
  <w:num w:numId="24" w16cid:durableId="1876043341">
    <w:abstractNumId w:val="3"/>
  </w:num>
  <w:num w:numId="25" w16cid:durableId="1683623458">
    <w:abstractNumId w:val="8"/>
  </w:num>
  <w:num w:numId="26" w16cid:durableId="1253394190">
    <w:abstractNumId w:val="28"/>
  </w:num>
  <w:num w:numId="27" w16cid:durableId="29498899">
    <w:abstractNumId w:val="20"/>
  </w:num>
  <w:num w:numId="28" w16cid:durableId="1784036292">
    <w:abstractNumId w:val="16"/>
  </w:num>
  <w:num w:numId="29" w16cid:durableId="831414969">
    <w:abstractNumId w:val="5"/>
  </w:num>
  <w:num w:numId="30" w16cid:durableId="422533609">
    <w:abstractNumId w:val="19"/>
  </w:num>
  <w:num w:numId="31" w16cid:durableId="1125542016">
    <w:abstractNumId w:val="17"/>
  </w:num>
  <w:num w:numId="32" w16cid:durableId="112585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86BEC"/>
    <w:rsid w:val="001101A3"/>
    <w:rsid w:val="001159FD"/>
    <w:rsid w:val="0012061E"/>
    <w:rsid w:val="00153870"/>
    <w:rsid w:val="001A1E8F"/>
    <w:rsid w:val="001D0AFA"/>
    <w:rsid w:val="002250DD"/>
    <w:rsid w:val="002915CE"/>
    <w:rsid w:val="00305590"/>
    <w:rsid w:val="00347F55"/>
    <w:rsid w:val="00367E6E"/>
    <w:rsid w:val="003D3E1F"/>
    <w:rsid w:val="003D5BFF"/>
    <w:rsid w:val="003E55FE"/>
    <w:rsid w:val="003F1B6C"/>
    <w:rsid w:val="0042346F"/>
    <w:rsid w:val="0042747E"/>
    <w:rsid w:val="004368E1"/>
    <w:rsid w:val="004653BE"/>
    <w:rsid w:val="0046792D"/>
    <w:rsid w:val="004C2F53"/>
    <w:rsid w:val="00522BDD"/>
    <w:rsid w:val="00560BBD"/>
    <w:rsid w:val="005F6714"/>
    <w:rsid w:val="00645C77"/>
    <w:rsid w:val="006858DB"/>
    <w:rsid w:val="006F5DCB"/>
    <w:rsid w:val="0072668B"/>
    <w:rsid w:val="00792B9B"/>
    <w:rsid w:val="007E5DAF"/>
    <w:rsid w:val="00812F94"/>
    <w:rsid w:val="008251D7"/>
    <w:rsid w:val="00834B18"/>
    <w:rsid w:val="00847BBD"/>
    <w:rsid w:val="00847C30"/>
    <w:rsid w:val="00873428"/>
    <w:rsid w:val="00876C9D"/>
    <w:rsid w:val="0089774E"/>
    <w:rsid w:val="008F3252"/>
    <w:rsid w:val="0096214E"/>
    <w:rsid w:val="00981E9C"/>
    <w:rsid w:val="009C5EF8"/>
    <w:rsid w:val="009D54E9"/>
    <w:rsid w:val="00A704EB"/>
    <w:rsid w:val="00A85E5D"/>
    <w:rsid w:val="00AC4AAE"/>
    <w:rsid w:val="00AC74A8"/>
    <w:rsid w:val="00B20755"/>
    <w:rsid w:val="00BC1043"/>
    <w:rsid w:val="00BD40BC"/>
    <w:rsid w:val="00BE6698"/>
    <w:rsid w:val="00C2649B"/>
    <w:rsid w:val="00C419C2"/>
    <w:rsid w:val="00C448DD"/>
    <w:rsid w:val="00C6545A"/>
    <w:rsid w:val="00C81718"/>
    <w:rsid w:val="00CA3C1E"/>
    <w:rsid w:val="00CA4226"/>
    <w:rsid w:val="00CA5119"/>
    <w:rsid w:val="00CD1813"/>
    <w:rsid w:val="00CE1CAA"/>
    <w:rsid w:val="00D02F5D"/>
    <w:rsid w:val="00D60CA1"/>
    <w:rsid w:val="00D935F4"/>
    <w:rsid w:val="00DA4F13"/>
    <w:rsid w:val="00DB6768"/>
    <w:rsid w:val="00DF3C71"/>
    <w:rsid w:val="00E60A10"/>
    <w:rsid w:val="00EA6A8F"/>
    <w:rsid w:val="00EC70C0"/>
    <w:rsid w:val="00EC75F0"/>
    <w:rsid w:val="00ED3865"/>
    <w:rsid w:val="00F4222D"/>
    <w:rsid w:val="00F443AD"/>
    <w:rsid w:val="00F71D86"/>
    <w:rsid w:val="00F84DD9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52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6.bin"/><Relationship Id="rId345" Type="http://schemas.openxmlformats.org/officeDocument/2006/relationships/oleObject" Target="embeddings/oleObject181.bin"/><Relationship Id="rId366" Type="http://schemas.openxmlformats.org/officeDocument/2006/relationships/oleObject" Target="embeddings/oleObject194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5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5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1.e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1.bin"/><Relationship Id="rId335" Type="http://schemas.openxmlformats.org/officeDocument/2006/relationships/oleObject" Target="embeddings/oleObject174.bin"/><Relationship Id="rId356" Type="http://schemas.openxmlformats.org/officeDocument/2006/relationships/image" Target="media/image164.wmf"/><Relationship Id="rId377" Type="http://schemas.openxmlformats.org/officeDocument/2006/relationships/oleObject" Target="embeddings/oleObject20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2.bin"/><Relationship Id="rId279" Type="http://schemas.openxmlformats.org/officeDocument/2006/relationships/oleObject" Target="embeddings/oleObject14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6.wmf"/><Relationship Id="rId64" Type="http://schemas.openxmlformats.org/officeDocument/2006/relationships/image" Target="media/image27.png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oleObject" Target="embeddings/oleObject167.bin"/><Relationship Id="rId346" Type="http://schemas.openxmlformats.org/officeDocument/2006/relationships/image" Target="media/image159.wmf"/><Relationship Id="rId367" Type="http://schemas.openxmlformats.org/officeDocument/2006/relationships/oleObject" Target="embeddings/oleObject195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6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9.wmf"/><Relationship Id="rId129" Type="http://schemas.openxmlformats.org/officeDocument/2006/relationships/image" Target="media/image60.wmf"/><Relationship Id="rId280" Type="http://schemas.openxmlformats.org/officeDocument/2006/relationships/image" Target="media/image131.wmf"/><Relationship Id="rId315" Type="http://schemas.openxmlformats.org/officeDocument/2006/relationships/image" Target="media/image148.wmf"/><Relationship Id="rId336" Type="http://schemas.openxmlformats.org/officeDocument/2006/relationships/oleObject" Target="embeddings/oleObject175.bin"/><Relationship Id="rId357" Type="http://schemas.openxmlformats.org/officeDocument/2006/relationships/oleObject" Target="embeddings/oleObject187.bin"/><Relationship Id="rId54" Type="http://schemas.openxmlformats.org/officeDocument/2006/relationships/image" Target="media/image22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0.bin"/><Relationship Id="rId378" Type="http://schemas.openxmlformats.org/officeDocument/2006/relationships/image" Target="media/image17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26" Type="http://schemas.openxmlformats.org/officeDocument/2006/relationships/oleObject" Target="embeddings/oleObject168.bin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368" Type="http://schemas.openxmlformats.org/officeDocument/2006/relationships/image" Target="media/image167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6.emf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4.bin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358" Type="http://schemas.openxmlformats.org/officeDocument/2006/relationships/image" Target="media/image165.wmf"/><Relationship Id="rId379" Type="http://schemas.openxmlformats.org/officeDocument/2006/relationships/oleObject" Target="embeddings/oleObject201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9.bin"/><Relationship Id="rId348" Type="http://schemas.openxmlformats.org/officeDocument/2006/relationships/image" Target="media/image160.wmf"/><Relationship Id="rId369" Type="http://schemas.openxmlformats.org/officeDocument/2006/relationships/oleObject" Target="embeddings/oleObject196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380" Type="http://schemas.openxmlformats.org/officeDocument/2006/relationships/image" Target="media/image173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2.wmf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32.wmf"/><Relationship Id="rId317" Type="http://schemas.openxmlformats.org/officeDocument/2006/relationships/image" Target="media/image149.wmf"/><Relationship Id="rId338" Type="http://schemas.openxmlformats.org/officeDocument/2006/relationships/oleObject" Target="embeddings/oleObject177.bin"/><Relationship Id="rId359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68.wmf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3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89.bin"/><Relationship Id="rId381" Type="http://schemas.openxmlformats.org/officeDocument/2006/relationships/oleObject" Target="embeddings/oleObject202.bin"/><Relationship Id="rId220" Type="http://schemas.openxmlformats.org/officeDocument/2006/relationships/image" Target="media/image102.wmf"/><Relationship Id="rId241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3.bin"/><Relationship Id="rId339" Type="http://schemas.openxmlformats.org/officeDocument/2006/relationships/image" Target="media/image156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1.wmf"/><Relationship Id="rId371" Type="http://schemas.openxmlformats.org/officeDocument/2006/relationships/oleObject" Target="embeddings/oleObject1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image" Target="media/image108.emf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oleObject" Target="embeddings/oleObject170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8.bin"/><Relationship Id="rId361" Type="http://schemas.openxmlformats.org/officeDocument/2006/relationships/oleObject" Target="embeddings/oleObject190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header" Target="header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image" Target="media/image133.wmf"/><Relationship Id="rId319" Type="http://schemas.openxmlformats.org/officeDocument/2006/relationships/image" Target="media/image150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69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1.bin"/><Relationship Id="rId383" Type="http://schemas.openxmlformats.org/officeDocument/2006/relationships/footer" Target="footer1.xml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46.bin"/><Relationship Id="rId17" Type="http://schemas.openxmlformats.org/officeDocument/2006/relationships/image" Target="media/image6.jpeg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2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image" Target="media/image52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image" Target="media/image151.wmf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2.bin"/><Relationship Id="rId384" Type="http://schemas.openxmlformats.org/officeDocument/2006/relationships/fontTable" Target="fontTable.xml"/><Relationship Id="rId202" Type="http://schemas.openxmlformats.org/officeDocument/2006/relationships/image" Target="media/image95.e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24.wmf"/><Relationship Id="rId286" Type="http://schemas.openxmlformats.org/officeDocument/2006/relationships/image" Target="media/image134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image" Target="media/image146.wmf"/><Relationship Id="rId332" Type="http://schemas.openxmlformats.org/officeDocument/2006/relationships/image" Target="media/image154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0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5.bin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png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3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199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2.wmf"/><Relationship Id="rId344" Type="http://schemas.openxmlformats.org/officeDocument/2006/relationships/image" Target="media/image158.wmf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66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8.wmf"/><Relationship Id="rId127" Type="http://schemas.openxmlformats.org/officeDocument/2006/relationships/image" Target="media/image59.wmf"/><Relationship Id="rId313" Type="http://schemas.openxmlformats.org/officeDocument/2006/relationships/image" Target="media/image14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79.wmf"/><Relationship Id="rId334" Type="http://schemas.openxmlformats.org/officeDocument/2006/relationships/image" Target="media/image155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1.wmf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39</TotalTime>
  <Pages>12</Pages>
  <Words>1868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15</cp:revision>
  <dcterms:created xsi:type="dcterms:W3CDTF">2024-10-11T20:42:00Z</dcterms:created>
  <dcterms:modified xsi:type="dcterms:W3CDTF">2024-10-18T20:09:00Z</dcterms:modified>
</cp:coreProperties>
</file>