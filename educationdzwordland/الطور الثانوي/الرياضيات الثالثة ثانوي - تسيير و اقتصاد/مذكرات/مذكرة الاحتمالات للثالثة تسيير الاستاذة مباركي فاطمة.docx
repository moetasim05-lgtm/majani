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36075F65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1A407C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A407C" w:rsidRPr="001A407C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تعيين قانون احتمال مرفق بتجربة عشوائية لها عدد منته من الإمكانيات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MQahN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36075F65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1A407C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A407C" w:rsidRPr="001A407C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تعيين قانون احتمال مرفق بتجربة عشوائية لها عدد منته من الإمكانيات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0E1C5A3C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K1cgIAAEM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V3w05hYfFlCuV145qHbg+DkfUW9eRABF8LT4FM7aZnxiQ5toCk49BRnK/C/jr1HfZpHknLW&#10;0CIVPPxcC684M98sTepVPpnEzUvM5OxiTIw/lCwPJXZd3wJ1Oadvw8lERn00O1J7qN9o5+fRK4mE&#10;leS74BL9jrnFbsHp15BqPk9qtG1O4IN9cTKCxzrHsXtt34R3/YAijfYj7JZOTD+MaKcbLS3M1wi6&#10;SvO7r2vfAdrUtAb9rxK/gkM+ae3/vt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CNgK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0E1C5A3C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140A5963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 w:rsidR="003F7FA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تسيير </w:t>
                            </w:r>
                            <w:r w:rsidR="00C900FF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qbRsP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140A5963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 w:rsidR="003F7FA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تسيير </w:t>
                      </w:r>
                      <w:r w:rsidR="00C900FF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54482901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3F7FA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احتمـــــــــــــالات</w:t>
                            </w:r>
                          </w:p>
                          <w:p w14:paraId="689BBFB2" w14:textId="28A21898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1A407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A407C" w:rsidRPr="001A407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قانون احتمال 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OcdQIAAEM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d8GksLP5ZQbl7QobQ7YF38q6i2dwLH54EEvFpRWiZwyMd2kBTcOhvnK0Bf536H+2J&#10;j6TlrKFFKrj/uRGoODPfLTH1Mp9M4uYlYTK9GJOAx5rVscZu6hugKef0bDiZrtE+mP1VI9RvtPOL&#10;GJVUwkqKXXAZcC/chG7B6dWQarFIZrRtToR7u3QyOo99jrR7ad8Eup6ggaj9APulE7MPFO1sI9LC&#10;YhNAV4m/h772E6BNTfTsX5X4FBzLyerw9s1/Aw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Ank/Oc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9E3D4D8" w14:textId="54482901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3F7FA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احتمـــــــــــــالات</w:t>
                      </w:r>
                    </w:p>
                    <w:p w14:paraId="689BBFB2" w14:textId="28A21898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1A407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1A407C" w:rsidRPr="001A407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قانون احتمال 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3"/>
        <w:gridCol w:w="8324"/>
        <w:gridCol w:w="1215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F500CD3" w14:textId="77777777" w:rsidR="00B21D4A" w:rsidRPr="00B21D4A" w:rsidRDefault="00B21D4A" w:rsidP="00B21D4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1D4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دراسة أمثلـــــــــــــــــــــــــــــة</w:t>
            </w:r>
          </w:p>
          <w:p w14:paraId="4D08D41E" w14:textId="77777777" w:rsidR="00B21D4A" w:rsidRPr="00B21D4A" w:rsidRDefault="00B21D4A" w:rsidP="00B21D4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BE5817" w14:textId="77777777" w:rsidR="00B21D4A" w:rsidRPr="00B21D4A" w:rsidRDefault="00B21D4A" w:rsidP="00B21D4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21D4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</w:t>
            </w:r>
          </w:p>
          <w:p w14:paraId="2F46585A" w14:textId="77777777" w:rsidR="00B21D4A" w:rsidRPr="00B21D4A" w:rsidRDefault="00B21D4A" w:rsidP="00B21D4A">
            <w:pPr>
              <w:tabs>
                <w:tab w:val="left" w:pos="7916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يحتوي صندوق على 5 كريات حمراء مرقمة من 1 الى 5 و7 كريات بيضاء مرقمة من 1 الى 7 نسحب كرية من الصندوق. </w:t>
            </w:r>
          </w:p>
          <w:p w14:paraId="0FA446B9" w14:textId="48655F91" w:rsidR="00B21D4A" w:rsidRPr="00AA0CDC" w:rsidRDefault="00B21D4A" w:rsidP="00AA0CDC">
            <w:pPr>
              <w:numPr>
                <w:ilvl w:val="0"/>
                <w:numId w:val="28"/>
              </w:numPr>
              <w:tabs>
                <w:tab w:val="left" w:pos="7916"/>
              </w:tabs>
              <w:bidi/>
              <w:contextualSpacing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t>أحسب احتمال الأحداث التالية: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br/>
              <w:t xml:space="preserve"> </w:t>
            </w:r>
            <w:r w:rsidRPr="00B21D4A">
              <w:rPr>
                <w:rFonts w:ascii="Amiri" w:eastAsia="Calibri" w:hAnsi="Amiri" w:cs="Amiri"/>
                <w:sz w:val="28"/>
                <w:szCs w:val="28"/>
              </w:rPr>
              <w:t xml:space="preserve">    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 w:rsidRPr="00B21D4A">
              <w:rPr>
                <w:rFonts w:ascii="Amiri" w:eastAsia="Calibri" w:hAnsi="Amiri" w:cs="Amiri"/>
                <w:sz w:val="28"/>
                <w:szCs w:val="28"/>
              </w:rPr>
              <w:t>A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t>: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" الكرية المسحوبة حمراء"         </w:t>
            </w:r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t>B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:" الكرية المسحوبة بيضاء"   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  <w:t xml:space="preserve">     </w:t>
            </w:r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t>C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:"الكرية المسحوبة تحمل رقم فردي "   </w:t>
            </w:r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br/>
              <w:t xml:space="preserve">    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t>D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:" الكرية المسحوبة تحمل رقم مضاعف للعدد 3"</w:t>
            </w:r>
          </w:p>
          <w:p w14:paraId="446467C7" w14:textId="6E54A3E8" w:rsidR="00B21D4A" w:rsidRPr="00AA0CDC" w:rsidRDefault="00B21D4A" w:rsidP="00AA0CDC">
            <w:pPr>
              <w:numPr>
                <w:ilvl w:val="0"/>
                <w:numId w:val="28"/>
              </w:numPr>
              <w:tabs>
                <w:tab w:val="left" w:pos="7916"/>
              </w:tabs>
              <w:bidi/>
              <w:contextualSpacing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أحسب احتمال الأحداث التالية:</w:t>
            </w:r>
          </w:p>
          <w:p w14:paraId="5AEE1D20" w14:textId="77777777" w:rsidR="00B21D4A" w:rsidRPr="00B21D4A" w:rsidRDefault="00B21D4A" w:rsidP="00B21D4A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B21D4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         </w:t>
            </w:r>
            <m:oMath>
              <m:r>
                <w:rPr>
                  <w:rFonts w:ascii="Cambria Math" w:eastAsia="Calibri" w:hAnsi="Cambria Math" w:cs="Amiri"/>
                  <w:sz w:val="28"/>
                  <w:szCs w:val="28"/>
                </w:rPr>
                <m:t>A∩B</m:t>
              </m:r>
            </m:oMath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،   </w:t>
            </w:r>
            <m:oMath>
              <m:r>
                <w:rPr>
                  <w:rFonts w:ascii="Cambria Math" w:eastAsia="Calibri" w:hAnsi="Cambria Math" w:cs="Amiri"/>
                  <w:sz w:val="28"/>
                  <w:szCs w:val="28"/>
                  <w:lang w:bidi="ar-DZ"/>
                </w:rPr>
                <m:t>A∩C</m:t>
              </m:r>
            </m:oMath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،    </w:t>
            </w:r>
            <m:oMath>
              <m:r>
                <w:rPr>
                  <w:rFonts w:ascii="Cambria Math" w:eastAsia="Calibri" w:hAnsi="Cambria Math" w:cs="Amiri"/>
                  <w:sz w:val="28"/>
                  <w:szCs w:val="28"/>
                  <w:lang w:bidi="ar-DZ"/>
                </w:rPr>
                <m:t>B∪D</m:t>
              </m:r>
            </m:oMath>
            <w:r w:rsidRPr="00B21D4A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  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miri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="Calibri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miri"/>
                      <w:sz w:val="28"/>
                      <w:szCs w:val="28"/>
                      <w:lang w:bidi="ar-DZ"/>
                    </w:rPr>
                    <m:t>C</m:t>
                  </m:r>
                </m:e>
              </m:acc>
            </m:oMath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 ، 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miri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eastAsia="Calibri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miri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</m:oMath>
            <w:r w:rsidRPr="00B21D4A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   ،  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Ami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miri"/>
                      <w:sz w:val="28"/>
                      <w:szCs w:val="28"/>
                      <w:lang w:bidi="ar-DZ"/>
                    </w:rPr>
                    <m:t>C∩D</m:t>
                  </m:r>
                </m:e>
              </m:acc>
            </m:oMath>
          </w:p>
          <w:p w14:paraId="6437E7D2" w14:textId="77777777" w:rsidR="00B21D4A" w:rsidRDefault="00B21D4A" w:rsidP="00B21D4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E1BA9E3" w14:textId="1D6A62DC" w:rsidR="00B21D4A" w:rsidRPr="00AA0CDC" w:rsidRDefault="00B21D4A" w:rsidP="00AA0CD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0CD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</w:p>
          <w:p w14:paraId="16514721" w14:textId="77777777" w:rsidR="00B21D4A" w:rsidRPr="00AA0CDC" w:rsidRDefault="00B21D4A" w:rsidP="00B21D4A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</w:rPr>
              <w:t>صندوق به 9 بطاقات متماثلة لا نفرق بينهم باللمس، مكتوب على كل واحد منها سؤالا واحدا، منها ثلاثة أسئلة في الهندسة مرقمة بــ 1، 2، 3 أربعة أسئلة في الجبر مرقمة بــ 1، 2، 3، 4 وسؤالين في التحليل مرقمين بــ 1 و2.</w:t>
            </w:r>
          </w:p>
          <w:p w14:paraId="0F8C138B" w14:textId="155F4C72" w:rsidR="00B21D4A" w:rsidRPr="00AA0CDC" w:rsidRDefault="00B21D4A" w:rsidP="00AA0CDC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</w:rPr>
              <w:t>نسحب عشوائيا بطاقة واحدة من الصندوق ونعتبر الحوادث التالية:</w:t>
            </w:r>
          </w:p>
          <w:p w14:paraId="0BD67678" w14:textId="77777777" w:rsidR="00B21D4A" w:rsidRPr="00AA0CDC" w:rsidRDefault="00B21D4A" w:rsidP="00B21D4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</w:rPr>
              <w:t>A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:"سحب سؤال في الهندسة"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B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 سحب سؤال في التحليل"  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C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:"سحب سؤال في الجبر يحمل رقما زوجيا ".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</w:p>
          <w:p w14:paraId="3D8B8B32" w14:textId="77777777" w:rsidR="00B21D4A" w:rsidRPr="00AA0CDC" w:rsidRDefault="00B21D4A" w:rsidP="00B21D4A">
            <w:pPr>
              <w:numPr>
                <w:ilvl w:val="0"/>
                <w:numId w:val="29"/>
              </w:numPr>
              <w:bidi/>
              <w:contextualSpacing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P(A</w:t>
            </w:r>
            <w:proofErr w:type="gramStart"/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)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P(B</w:t>
            </w:r>
            <w:proofErr w:type="gramStart"/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)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P(C)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احتمال الحوادث </w:t>
            </w:r>
            <w:proofErr w:type="gramStart"/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A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B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C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على</w:t>
            </w:r>
            <w:proofErr w:type="gramEnd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الترتيب.</w:t>
            </w:r>
          </w:p>
          <w:p w14:paraId="2D67E072" w14:textId="77777777" w:rsidR="00B21D4A" w:rsidRPr="00AA0CDC" w:rsidRDefault="00B21D4A" w:rsidP="00B21D4A">
            <w:pPr>
              <w:numPr>
                <w:ilvl w:val="0"/>
                <w:numId w:val="29"/>
              </w:numPr>
              <w:bidi/>
              <w:contextualSpacing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أحسب احتمال سحب سؤال رقمه يختلف عن 1.</w:t>
            </w:r>
          </w:p>
          <w:p w14:paraId="051A42BE" w14:textId="77777777" w:rsidR="00B21D4A" w:rsidRPr="003B34C6" w:rsidRDefault="00B21D4A" w:rsidP="00B21D4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82E3C05" w14:textId="77777777" w:rsidR="00B21D4A" w:rsidRDefault="00B21D4A" w:rsidP="00B21D4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0C16F78" w14:textId="77777777" w:rsidR="00B21D4A" w:rsidRPr="00AA0CDC" w:rsidRDefault="00B21D4A" w:rsidP="00B21D4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0CD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</w:t>
            </w:r>
          </w:p>
          <w:p w14:paraId="77DE3EC2" w14:textId="77777777" w:rsidR="00B21D4A" w:rsidRPr="00AA0CDC" w:rsidRDefault="00B21D4A" w:rsidP="00B21D4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تحتوي ثانوية على 80 موظفا موزعون في فئات مرسم، متربص ومستخلف كمايلي: 40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%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الموظفين رجال و75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%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الرجال مرسمون</w:t>
            </w:r>
          </w:p>
          <w:p w14:paraId="2AE48272" w14:textId="4EA3060C" w:rsidR="00B21D4A" w:rsidRPr="00AA0CDC" w:rsidRDefault="00B21D4A" w:rsidP="00AA0CD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يحتوي صنف المتربصين على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20%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موظفي الثانوية منهم 6 رجال، يحتوي صنف المستخلفين على نفس عدد الرجال والنساء.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br/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A0CDC"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  <w:t>أتمم الجدول التالي اعتمادا على المعطيات السابقة:</w:t>
            </w:r>
          </w:p>
          <w:p w14:paraId="1B6D1A32" w14:textId="77777777" w:rsidR="00B21D4A" w:rsidRPr="00AA0CDC" w:rsidRDefault="00B21D4A" w:rsidP="00B21D4A">
            <w:pPr>
              <w:bidi/>
              <w:rPr>
                <w:rFonts w:ascii="Amiri" w:hAnsi="Amiri" w:cs="Amiri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4"/>
              <w:gridCol w:w="1608"/>
              <w:gridCol w:w="1590"/>
              <w:gridCol w:w="1604"/>
            </w:tblGrid>
            <w:tr w:rsidR="00B21D4A" w:rsidRPr="00AA0CDC" w14:paraId="1E9D39DC" w14:textId="77777777" w:rsidTr="00050604">
              <w:trPr>
                <w:gridAfter w:val="1"/>
                <w:wAfter w:w="1690" w:type="dxa"/>
              </w:trPr>
              <w:tc>
                <w:tcPr>
                  <w:tcW w:w="1689" w:type="dxa"/>
                </w:tcPr>
                <w:p w14:paraId="4392AE48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</w:p>
              </w:tc>
              <w:tc>
                <w:tcPr>
                  <w:tcW w:w="1689" w:type="dxa"/>
                </w:tcPr>
                <w:p w14:paraId="6D34C9E2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مستخلف</w:t>
                  </w:r>
                </w:p>
              </w:tc>
              <w:tc>
                <w:tcPr>
                  <w:tcW w:w="1689" w:type="dxa"/>
                </w:tcPr>
                <w:p w14:paraId="1D31D91E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متربص</w:t>
                  </w:r>
                </w:p>
              </w:tc>
              <w:tc>
                <w:tcPr>
                  <w:tcW w:w="1689" w:type="dxa"/>
                </w:tcPr>
                <w:p w14:paraId="1C630AAC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مرسم</w:t>
                  </w:r>
                </w:p>
              </w:tc>
            </w:tr>
            <w:tr w:rsidR="00B21D4A" w:rsidRPr="00AA0CDC" w14:paraId="340820E6" w14:textId="77777777" w:rsidTr="00050604">
              <w:tc>
                <w:tcPr>
                  <w:tcW w:w="1689" w:type="dxa"/>
                </w:tcPr>
                <w:p w14:paraId="10C16A71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671D2965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64C9F84F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3347C8C4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90" w:type="dxa"/>
                </w:tcPr>
                <w:p w14:paraId="63EDC76A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رجال </w:t>
                  </w:r>
                </w:p>
              </w:tc>
            </w:tr>
            <w:tr w:rsidR="00B21D4A" w:rsidRPr="00AA0CDC" w14:paraId="7675049B" w14:textId="77777777" w:rsidTr="00050604">
              <w:tc>
                <w:tcPr>
                  <w:tcW w:w="1689" w:type="dxa"/>
                </w:tcPr>
                <w:p w14:paraId="36E2E6E8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39C11378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3F14BD7B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19B5FE30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90" w:type="dxa"/>
                </w:tcPr>
                <w:p w14:paraId="75E53D7E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نساء </w:t>
                  </w:r>
                </w:p>
              </w:tc>
            </w:tr>
            <w:tr w:rsidR="00B21D4A" w:rsidRPr="00AA0CDC" w14:paraId="3A08C739" w14:textId="77777777" w:rsidTr="00050604">
              <w:tc>
                <w:tcPr>
                  <w:tcW w:w="1689" w:type="dxa"/>
                </w:tcPr>
                <w:p w14:paraId="023E95A4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35FF5446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1F50D4E8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89" w:type="dxa"/>
                </w:tcPr>
                <w:p w14:paraId="7B0479BB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690" w:type="dxa"/>
                </w:tcPr>
                <w:p w14:paraId="75BEF6A3" w14:textId="77777777" w:rsidR="00B21D4A" w:rsidRPr="00AA0CDC" w:rsidRDefault="00B21D4A" w:rsidP="00B21D4A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</w:p>
              </w:tc>
            </w:tr>
          </w:tbl>
          <w:p w14:paraId="7DCFA0DB" w14:textId="77777777" w:rsidR="00B21D4A" w:rsidRPr="00AA0CDC" w:rsidRDefault="00B21D4A" w:rsidP="00B21D4A">
            <w:pPr>
              <w:pStyle w:val="Paragraphedeliste"/>
              <w:numPr>
                <w:ilvl w:val="0"/>
                <w:numId w:val="24"/>
              </w:numPr>
              <w:bidi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15AF8E2" w14:textId="6823A1D6" w:rsidR="00B21D4A" w:rsidRPr="00AA0CDC" w:rsidRDefault="00B21D4A" w:rsidP="00B21D4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نسحب اسم </w:t>
            </w:r>
            <w:r w:rsidR="00AA0CDC" w:rsidRPr="00AA0CD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أحد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الموظفين بصفة عشوائية </w:t>
            </w:r>
            <w:r w:rsidR="00AA0CDC" w:rsidRPr="00AA0CD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ونعتبر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الاحداث التالية: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 xml:space="preserve">A     </w:t>
            </w:r>
            <w:proofErr w:type="gramStart"/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الشخص امرأة   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الشخص مرسم     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C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: الشخص امرأة مرسمة</w:t>
            </w:r>
          </w:p>
          <w:p w14:paraId="3A0AAB60" w14:textId="77777777" w:rsidR="00B21D4A" w:rsidRPr="00AA0CDC" w:rsidRDefault="00B21D4A" w:rsidP="00B21D4A">
            <w:pPr>
              <w:pStyle w:val="Paragraphedeliste"/>
              <w:numPr>
                <w:ilvl w:val="0"/>
                <w:numId w:val="25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P(A)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P(B)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P(C)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P(A∪B)</m:t>
              </m:r>
            </m:oMath>
          </w:p>
          <w:p w14:paraId="465D6155" w14:textId="77777777" w:rsidR="00B21D4A" w:rsidRPr="00AA0CDC" w:rsidRDefault="00B21D4A" w:rsidP="00B21D4A">
            <w:pPr>
              <w:pStyle w:val="Paragraphedeliste"/>
              <w:numPr>
                <w:ilvl w:val="0"/>
                <w:numId w:val="25"/>
              </w:numPr>
              <w:bidi/>
              <w:ind w:left="461" w:hanging="42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نسحب اسم موظف من كل فئة من الفئات الثلاثة بصيغة عشوائية، يمكن كتاب نتيجة هذا السحب في شكل ثلاثية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(</w:t>
            </w:r>
            <w:proofErr w:type="spellStart"/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x,y,z</w:t>
            </w:r>
            <w:proofErr w:type="spellEnd"/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)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x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 موظف مرسم،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y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 موظف متربص،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z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 موظف مستخلف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أ- ما هو عدد الثلاثيات الممكنة.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ب- نقبل ان كل النتائج متساوية الاحتمال.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أحسب احتمال كل من الحدثين: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            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D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: نحصل على 3 رجال،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 xml:space="preserve"> E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نحصل على امرأة واحدة على الأقل</w:t>
            </w:r>
          </w:p>
          <w:p w14:paraId="076BE375" w14:textId="2B083BE5" w:rsidR="00B21D4A" w:rsidRDefault="00496E85" w:rsidP="00B21D4A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5EE838D" wp14:editId="1CB5C05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113665</wp:posOffset>
                      </wp:positionV>
                      <wp:extent cx="1914525" cy="1866900"/>
                      <wp:effectExtent l="0" t="0" r="28575" b="19050"/>
                      <wp:wrapNone/>
                      <wp:docPr id="1459911348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866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BE736" w14:textId="6FF36BA2" w:rsidR="00496E85" w:rsidRDefault="00496E85" w:rsidP="00496E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750815" wp14:editId="6220BB13">
                                        <wp:extent cx="1706245" cy="1711960"/>
                                        <wp:effectExtent l="0" t="0" r="8255" b="2540"/>
                                        <wp:docPr id="72588896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5888965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6245" cy="1711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EE838D" id="Rectangle 12" o:spid="_x0000_s1030" style="position:absolute;left:0;text-align:left;margin-left:-.6pt;margin-top:8.95pt;width:150.75pt;height:14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20EBE736" w14:textId="6FF36BA2" w:rsidR="00496E85" w:rsidRDefault="00496E85" w:rsidP="00496E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50815" wp14:editId="6220BB13">
                                  <wp:extent cx="1706245" cy="1711960"/>
                                  <wp:effectExtent l="0" t="0" r="8255" b="2540"/>
                                  <wp:docPr id="72588896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588896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6245" cy="171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384BEB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E5505E9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3C42A8D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66E82DD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BDD439E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E8999F7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06153DA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7E58493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699B425" w14:textId="77777777" w:rsidR="00AA0CDC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D48C402" w14:textId="77777777" w:rsidR="00AA0CDC" w:rsidRPr="00A90028" w:rsidRDefault="00AA0CDC" w:rsidP="00AA0CDC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101B05B" w14:textId="77777777" w:rsidR="00B21D4A" w:rsidRPr="00AA0CDC" w:rsidRDefault="00B21D4A" w:rsidP="00B21D4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0CD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02:</w:t>
            </w:r>
          </w:p>
          <w:p w14:paraId="48D77D62" w14:textId="77777777" w:rsidR="00B21D4A" w:rsidRPr="00AA0CDC" w:rsidRDefault="00B21D4A" w:rsidP="00B21D4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</w:rPr>
              <w:t>يبين الجدول التالي توزيع الأشخاص العاملين في إحدى المستشفيات:</w:t>
            </w:r>
          </w:p>
          <w:p w14:paraId="0DF1E8C7" w14:textId="77777777" w:rsidR="00B21D4A" w:rsidRPr="00AA0CDC" w:rsidRDefault="00B21D4A" w:rsidP="00B21D4A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935"/>
              <w:gridCol w:w="2118"/>
              <w:gridCol w:w="2055"/>
              <w:gridCol w:w="1926"/>
            </w:tblGrid>
            <w:tr w:rsidR="00B21D4A" w:rsidRPr="00AA0CDC" w14:paraId="72AD8C8E" w14:textId="77777777" w:rsidTr="00050604">
              <w:trPr>
                <w:trHeight w:val="444"/>
              </w:trPr>
              <w:tc>
                <w:tcPr>
                  <w:tcW w:w="23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47BDB69" w14:textId="77777777" w:rsidR="00B21D4A" w:rsidRPr="00AA0CDC" w:rsidRDefault="00B21D4A" w:rsidP="00B21D4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CF8B3" w14:textId="746D0669" w:rsidR="00B21D4A" w:rsidRPr="00AA0CDC" w:rsidRDefault="00B21D4A" w:rsidP="00B21D4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رجـــــــــــل </w:t>
                  </w:r>
                  <w:r w:rsidRPr="00AA0CDC">
                    <w:rPr>
                      <w:rFonts w:ascii="Amiri" w:hAnsi="Amiri" w:cs="Amiri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FDD5A7" w14:textId="159BECF9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امــــــــرأة </w:t>
                  </w:r>
                  <w:r w:rsidRPr="00AA0CDC">
                    <w:rPr>
                      <w:rFonts w:ascii="Amiri" w:hAnsi="Amiri" w:cs="Amiri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A2D6E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المجموع</w:t>
                  </w:r>
                </w:p>
              </w:tc>
            </w:tr>
            <w:tr w:rsidR="00B21D4A" w:rsidRPr="00AA0CDC" w14:paraId="359A34C0" w14:textId="77777777" w:rsidTr="00050604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F61B40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الطبيب </w:t>
                  </w:r>
                  <w:r w:rsidRPr="00AA0CDC">
                    <w:rPr>
                      <w:rFonts w:ascii="Amiri" w:hAnsi="Amiri" w:cs="Amiri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01CE0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28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E080D0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14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A7152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42</w:t>
                  </w:r>
                </w:p>
              </w:tc>
            </w:tr>
            <w:tr w:rsidR="00B21D4A" w:rsidRPr="00AA0CDC" w14:paraId="353795E9" w14:textId="77777777" w:rsidTr="00050604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E67B0B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ممرض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B5845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631E6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232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F50E6F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252</w:t>
                  </w:r>
                </w:p>
              </w:tc>
            </w:tr>
            <w:tr w:rsidR="00B21D4A" w:rsidRPr="00AA0CDC" w14:paraId="17AA2F36" w14:textId="77777777" w:rsidTr="00050604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EE077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تقني إداري </w:t>
                  </w:r>
                  <w:r w:rsidRPr="00AA0CDC">
                    <w:rPr>
                      <w:rFonts w:ascii="Amiri" w:hAnsi="Amiri" w:cs="Amiri"/>
                      <w:sz w:val="28"/>
                      <w:szCs w:val="28"/>
                    </w:rPr>
                    <w:t>T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60063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22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9908F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34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B9971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56</w:t>
                  </w:r>
                </w:p>
              </w:tc>
            </w:tr>
            <w:tr w:rsidR="00B21D4A" w:rsidRPr="00AA0CDC" w14:paraId="43B0524D" w14:textId="77777777" w:rsidTr="00050604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1F611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المجموع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9E701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70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002E0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280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4B52B1" w14:textId="77777777" w:rsidR="00B21D4A" w:rsidRPr="00AA0CDC" w:rsidRDefault="00B21D4A" w:rsidP="00B21D4A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A0CDC">
                    <w:rPr>
                      <w:rFonts w:ascii="Amiri" w:hAnsi="Amiri" w:cs="Amiri"/>
                      <w:sz w:val="28"/>
                      <w:szCs w:val="28"/>
                      <w:rtl/>
                    </w:rPr>
                    <w:t>350</w:t>
                  </w:r>
                </w:p>
              </w:tc>
            </w:tr>
          </w:tbl>
          <w:p w14:paraId="5E523381" w14:textId="77777777" w:rsidR="00B21D4A" w:rsidRPr="00AA0CDC" w:rsidRDefault="00B21D4A" w:rsidP="00B21D4A">
            <w:pPr>
              <w:bidi/>
              <w:ind w:left="-993"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28ECC69" w14:textId="77777777" w:rsidR="00B21D4A" w:rsidRPr="00AA0CDC" w:rsidRDefault="00B21D4A" w:rsidP="00B21D4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</w:rPr>
              <w:t>نختار عشوائيا شخصا من بين العاملين في المستشفى:</w:t>
            </w:r>
          </w:p>
          <w:p w14:paraId="0B4484E1" w14:textId="77777777" w:rsidR="00B21D4A" w:rsidRPr="00AA0CDC" w:rsidRDefault="00B21D4A" w:rsidP="00B21D4A">
            <w:pPr>
              <w:pStyle w:val="Paragraphedeliste"/>
              <w:numPr>
                <w:ilvl w:val="0"/>
                <w:numId w:val="26"/>
              </w:numPr>
              <w:bidi/>
              <w:ind w:left="177" w:right="-851" w:firstLine="177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</w:rPr>
              <w:t>ـأحسب احتمال كل حدث من الأحداث التالية:</w:t>
            </w:r>
            <w:r w:rsidRPr="00AA0CDC">
              <w:rPr>
                <w:rFonts w:ascii="Amiri" w:hAnsi="Amiri" w:cs="Amiri"/>
                <w:sz w:val="28"/>
                <w:szCs w:val="28"/>
              </w:rPr>
              <w:br/>
              <w:t xml:space="preserve"> </w:t>
            </w:r>
            <w:r w:rsidRPr="00AA0CDC">
              <w:rPr>
                <w:rFonts w:ascii="Amiri" w:hAnsi="Amiri" w:cs="Amiri"/>
                <w:sz w:val="28"/>
                <w:szCs w:val="28"/>
                <w:rtl/>
              </w:rPr>
              <w:t xml:space="preserve">          </w:t>
            </w:r>
            <w:r w:rsidRPr="00AA0CDC">
              <w:rPr>
                <w:rFonts w:ascii="Amiri" w:hAnsi="Amiri" w:cs="Amiri"/>
                <w:sz w:val="28"/>
                <w:szCs w:val="28"/>
              </w:rPr>
              <w:t>I</w:t>
            </w:r>
            <w:r w:rsidRPr="00AA0CDC">
              <w:rPr>
                <w:rFonts w:ascii="Amiri" w:hAnsi="Amiri" w:cs="Amiri"/>
                <w:sz w:val="28"/>
                <w:szCs w:val="28"/>
                <w:rtl/>
              </w:rPr>
              <w:t>: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 الشخص ممرض</w:t>
            </w:r>
            <w:proofErr w:type="gramStart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" ،</w:t>
            </w:r>
            <w:proofErr w:type="gramEnd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:" الشخص امرأة"  </w:t>
            </w:r>
            <w:proofErr w:type="gramStart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</w:t>
            </w:r>
            <w:proofErr w:type="gramEnd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 w:rsidRPr="00AA0CDC">
              <w:rPr>
                <w:rFonts w:ascii="Amiri" w:hAnsi="Amiri" w:cs="Amiri"/>
                <w:sz w:val="28"/>
                <w:szCs w:val="28"/>
                <w:lang w:bidi="ar-DZ"/>
              </w:rPr>
              <w:t>M</w:t>
            </w: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"الشخص طبيب" </w:t>
            </w:r>
            <w:proofErr w:type="gramStart"/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.</w:t>
            </w:r>
            <w:proofErr w:type="gramEnd"/>
          </w:p>
          <w:p w14:paraId="5EAA7012" w14:textId="77777777" w:rsidR="00B21D4A" w:rsidRPr="00AA0CDC" w:rsidRDefault="00B21D4A" w:rsidP="00B21D4A">
            <w:pPr>
              <w:pStyle w:val="Paragraphedeliste"/>
              <w:numPr>
                <w:ilvl w:val="0"/>
                <w:numId w:val="26"/>
              </w:numPr>
              <w:bidi/>
              <w:ind w:left="177" w:right="-851" w:firstLine="177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احتمال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miri"/>
                  <w:position w:val="-4"/>
                </w:rPr>
                <w:object w:dxaOrig="200" w:dyaOrig="320" w14:anchorId="53D9384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9.75pt;height:15.75pt" o:ole="">
                    <v:imagedata r:id="rId8" o:title=""/>
                  </v:shape>
                  <o:OLEObject Type="Embed" ProgID="Equation.DSMT4" ShapeID="_x0000_i1025" DrawAspect="Content" ObjectID="_1806574251" r:id="rId9"/>
                </w:object>
              </m:r>
            </m:oMath>
            <w:r w:rsidRPr="00AA0CD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"الشخص ليس ممرض".</w:t>
            </w:r>
          </w:p>
          <w:p w14:paraId="4B9A558E" w14:textId="77777777" w:rsidR="00B21D4A" w:rsidRPr="00AA0CDC" w:rsidRDefault="00B21D4A" w:rsidP="00B21D4A">
            <w:pPr>
              <w:pStyle w:val="Paragraphedeliste"/>
              <w:numPr>
                <w:ilvl w:val="0"/>
                <w:numId w:val="26"/>
              </w:numPr>
              <w:bidi/>
              <w:ind w:left="177" w:right="-851" w:firstLine="177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أحسب احتمال الحدث: "الشخص طبيب "</w:t>
            </w:r>
          </w:p>
          <w:p w14:paraId="7AD0FB74" w14:textId="77777777" w:rsidR="00B21D4A" w:rsidRPr="00AA0CDC" w:rsidRDefault="00B21D4A" w:rsidP="00B21D4A">
            <w:pPr>
              <w:pStyle w:val="Paragraphedeliste"/>
              <w:numPr>
                <w:ilvl w:val="0"/>
                <w:numId w:val="26"/>
              </w:numPr>
              <w:bidi/>
              <w:ind w:left="177" w:right="-851" w:firstLine="177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احتمال كل من الحدثين: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F∪M</m:t>
              </m:r>
            </m:oMath>
            <w:r w:rsidRPr="00AA0CD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،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I∪M</m:t>
              </m:r>
            </m:oMath>
          </w:p>
          <w:p w14:paraId="737875B2" w14:textId="77777777" w:rsidR="00B21D4A" w:rsidRDefault="00B21D4A" w:rsidP="00B21D4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EE95143" w14:textId="77777777" w:rsidR="00B21D4A" w:rsidRDefault="00B21D4A" w:rsidP="00B21D4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7DF41E5" w14:textId="77777777" w:rsidR="00B21D4A" w:rsidRPr="00AA0CDC" w:rsidRDefault="00B21D4A" w:rsidP="00B21D4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0CD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باك تسيير 2019 الموضوع الأول</w:t>
            </w:r>
          </w:p>
          <w:p w14:paraId="6AEFBDC3" w14:textId="77777777" w:rsidR="00B21D4A" w:rsidRPr="00AA0CDC" w:rsidRDefault="00B21D4A" w:rsidP="00B21D4A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A4FDE4D" w14:textId="77777777" w:rsidR="00B21D4A" w:rsidRPr="00AA0CDC" w:rsidRDefault="00B21D4A" w:rsidP="00B21D4A">
            <w:pPr>
              <w:bidi/>
              <w:ind w:left="401" w:hanging="401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نرمي زهر نرد غير مزيف ذات ستة أوجه مرقمة من 1 إلى 6 مرتين متتاليتين ونسجل الرقم الظاهر على الوجه العلوي في كل مرة </w:t>
            </w:r>
          </w:p>
          <w:p w14:paraId="350FD836" w14:textId="77777777" w:rsidR="00B21D4A" w:rsidRPr="00AA0CDC" w:rsidRDefault="00B21D4A" w:rsidP="00B21D4A">
            <w:pPr>
              <w:numPr>
                <w:ilvl w:val="0"/>
                <w:numId w:val="27"/>
              </w:numPr>
              <w:bidi/>
              <w:contextualSpacing/>
              <w:rPr>
                <w:rFonts w:ascii="Amiri" w:eastAsia="Calibri" w:hAnsi="Amiri" w:cs="Amiri"/>
                <w:sz w:val="28"/>
                <w:szCs w:val="28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باستعمال مخطط الجدول وضح جميع الإمكانيات </w:t>
            </w:r>
          </w:p>
          <w:p w14:paraId="3BE657D9" w14:textId="77777777" w:rsidR="00B21D4A" w:rsidRPr="00AA0CDC" w:rsidRDefault="00B21D4A" w:rsidP="00B21D4A">
            <w:pPr>
              <w:numPr>
                <w:ilvl w:val="0"/>
                <w:numId w:val="27"/>
              </w:numPr>
              <w:bidi/>
              <w:contextualSpacing/>
              <w:rPr>
                <w:rFonts w:ascii="Amiri" w:eastAsia="Calibri" w:hAnsi="Amiri" w:cs="Amiri"/>
                <w:sz w:val="28"/>
                <w:szCs w:val="28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rtl/>
              </w:rPr>
              <w:t>أحسب احتمال الأحداث التالية:</w:t>
            </w:r>
          </w:p>
          <w:p w14:paraId="0EC4FD92" w14:textId="77777777" w:rsidR="00B21D4A" w:rsidRPr="00AA0CDC" w:rsidRDefault="00B21D4A" w:rsidP="00B21D4A">
            <w:pPr>
              <w:bidi/>
              <w:ind w:left="1535"/>
              <w:contextualSpacing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</w:rPr>
              <w:t>A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 الحصول على رقميين فرديين"  </w:t>
            </w:r>
          </w:p>
          <w:p w14:paraId="3640866F" w14:textId="77777777" w:rsidR="00B21D4A" w:rsidRPr="00AA0CDC" w:rsidRDefault="00B21D4A" w:rsidP="00B21D4A">
            <w:pPr>
              <w:bidi/>
              <w:ind w:left="1535"/>
              <w:contextualSpacing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B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:"الحصول على رقمين زوجيين أحدها 4"</w:t>
            </w:r>
          </w:p>
          <w:p w14:paraId="6472133C" w14:textId="77777777" w:rsidR="00B21D4A" w:rsidRPr="00AA0CDC" w:rsidRDefault="00B21D4A" w:rsidP="00B21D4A">
            <w:pPr>
              <w:bidi/>
              <w:ind w:left="1535"/>
              <w:contextualSpacing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>C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 :"الحصول على رقمين أحدهما مضاعف للآخر "     </w:t>
            </w:r>
          </w:p>
          <w:p w14:paraId="0758C682" w14:textId="77777777" w:rsidR="00B21D4A" w:rsidRPr="00AA0CDC" w:rsidRDefault="00B21D4A" w:rsidP="00B21D4A">
            <w:pPr>
              <w:bidi/>
              <w:ind w:right="-851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D                      </w:t>
            </w:r>
            <w:proofErr w:type="gramStart"/>
            <w:r w:rsidRPr="00AA0CDC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  </w:t>
            </w:r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A0CDC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" الحصول على رقمين مجموعهما يساوي 6"</w:t>
            </w:r>
          </w:p>
          <w:p w14:paraId="73C4174E" w14:textId="77777777" w:rsidR="00B21D4A" w:rsidRDefault="00B21D4A" w:rsidP="00B21D4A">
            <w:pPr>
              <w:bidi/>
              <w:ind w:right="-851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44BF0060" w14:textId="77777777" w:rsidR="00B21D4A" w:rsidRDefault="00B21D4A" w:rsidP="00B21D4A">
            <w:pPr>
              <w:bidi/>
              <w:ind w:right="-851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408D97A8" w14:textId="33E1D8B9" w:rsidR="00C900FF" w:rsidRDefault="00C900FF" w:rsidP="0036686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C900FF" w:rsidRPr="00792B9B" w:rsidRDefault="00C900FF" w:rsidP="00C900F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59186E" w14:textId="77777777" w:rsidR="0036686E" w:rsidRDefault="0036686E" w:rsidP="00366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0889FA" w14:textId="77777777" w:rsidR="0036686E" w:rsidRPr="0036686E" w:rsidRDefault="0036686E" w:rsidP="0036686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6686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يجب التذكير بم تم تناوله في السنة الثانية من تعريف مصطلحات الاحتمال وقانون الاحتمال واحتمال حادثة </w:t>
            </w:r>
          </w:p>
          <w:p w14:paraId="32A203FA" w14:textId="77777777" w:rsidR="0036686E" w:rsidRPr="0036686E" w:rsidRDefault="0036686E" w:rsidP="0036686E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6686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وتوظيف شجرة الإمكانيات والجداول لحساب احتمال حادثة</w:t>
            </w:r>
          </w:p>
          <w:p w14:paraId="71E241F0" w14:textId="77777777" w:rsidR="0036686E" w:rsidRDefault="0036686E" w:rsidP="00366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B72642" w14:textId="77777777" w:rsidR="00981E9C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B1EF28" w14:textId="77777777" w:rsidR="00C900FF" w:rsidRDefault="00C900FF" w:rsidP="00C900F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6A30C1B2" w:rsidR="00C900FF" w:rsidRPr="00C900FF" w:rsidRDefault="00C900FF" w:rsidP="00C900FF">
            <w:pPr>
              <w:tabs>
                <w:tab w:val="left" w:pos="858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  <w:rtl/>
              </w:rPr>
              <w:tab/>
            </w:r>
          </w:p>
        </w:tc>
      </w:tr>
    </w:tbl>
    <w:p w14:paraId="5F5EB127" w14:textId="77777777" w:rsidR="00C900FF" w:rsidRDefault="00C900F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78F45" wp14:editId="59E00C74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75435040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DF83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FEA687A" w14:textId="0892F50F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D727B9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727B9" w:rsidRPr="00D727B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الامل الرياضياتي والتباين والانحراف المعياري المرفق لتجربة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78F45" id="_x0000_s1031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AaLSmn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CEBDF83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FEA687A" w14:textId="0892F50F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D727B9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D727B9" w:rsidRPr="00D727B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الامل الرياضياتي والتباين والانحراف المعياري المرفق لتجربة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4A9570" wp14:editId="5F538E40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408917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3D547" w14:textId="6E7D7183" w:rsidR="00C900FF" w:rsidRPr="00305590" w:rsidRDefault="00C900F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D727B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3ED9D857" w14:textId="77777777" w:rsidR="00C900FF" w:rsidRDefault="00C900F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A9570" id="_x0000_s1032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5NcgIAAEM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V3wi5hYfFlCuV145qHbg+DkXUW9uRcBF8LT4FM7aZnxkQ5toCk49BRnK/C/j71HfZpHknLW&#10;0CIVPPxaC684M98tTeplPpnEzUvM5PR8TIw/lCwPJXZd3wB1Oadvw8lERn00O1J7qF9p5+fRK4mE&#10;leS74BL9jrnBbsHp15BqPk9qtG1O4L19djKCxzrHsXtpX4V3/YAijfYD7JZOTD+MaKcbLS3M1wi6&#10;SvO7r2vfAdrUtAb9rxK/gkM+ae3/vtkf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PlE5N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47C3D547" w14:textId="6E7D7183" w:rsidR="00C900FF" w:rsidRPr="00305590" w:rsidRDefault="00C900F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D727B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3ED9D857" w14:textId="77777777" w:rsidR="00C900FF" w:rsidRDefault="00C900F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851FAB" wp14:editId="451CBB9D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155792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53541" w14:textId="77777777" w:rsidR="00C900FF" w:rsidRPr="00305590" w:rsidRDefault="00C900F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تسيير </w:t>
                            </w:r>
                            <w:proofErr w:type="gram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اقتصاد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51FAB" id="_x0000_s1033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RjQRt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E053541" w14:textId="77777777" w:rsidR="00C900FF" w:rsidRPr="00305590" w:rsidRDefault="00C900F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تسيير </w:t>
                      </w:r>
                      <w:proofErr w:type="gram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 اقتصاد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563D5D" wp14:editId="597D15FD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88044950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F93F6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احتمـــــــــــــالات</w:t>
                            </w:r>
                          </w:p>
                          <w:p w14:paraId="3F1C14D7" w14:textId="5F4C6DC9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D727B9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727B9" w:rsidRPr="00D727B9"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الامل الرياضياتي -التباين-الانحراف المعياري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563D5D" id="_x0000_s1034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HU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5kmE3+toNw9IUPoFsE7eVfRcO6FD08Cifm0I7TN4ZEObaApOPQ3ztaAv079j/ZE&#10;SNJy1tAmFdz/3AhUnJnvlqh6mU8mcfWSMJlejEnA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1QGHU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413F93F6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احتمـــــــــــــالات</w:t>
                      </w:r>
                    </w:p>
                    <w:p w14:paraId="3F1C14D7" w14:textId="5F4C6DC9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D727B9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D727B9" w:rsidRPr="00D727B9">
                        <w:rPr>
                          <w:rFonts w:ascii="Amiri" w:hAnsi="Amiri" w:cs="Amiri"/>
                          <w:sz w:val="28"/>
                          <w:szCs w:val="28"/>
                          <w:rtl/>
                          <w:lang w:bidi="ar-DZ"/>
                        </w:rPr>
                        <w:t>الامل الرياضياتي -التباين-الانحراف المعياري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EBF114A" w14:textId="77777777" w:rsidR="00C900FF" w:rsidRPr="00792B9B" w:rsidRDefault="00C900F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900FF" w:rsidRPr="00792B9B" w14:paraId="2569935E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30721D9" w14:textId="77777777" w:rsidR="00C900FF" w:rsidRPr="00305590" w:rsidRDefault="00C900F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3AA2CC5" w14:textId="77777777" w:rsidR="00C900FF" w:rsidRPr="00305590" w:rsidRDefault="00C900F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284381E" w14:textId="77777777" w:rsidR="00C900FF" w:rsidRPr="00305590" w:rsidRDefault="00C900F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900FF" w:rsidRPr="00792B9B" w14:paraId="7EB1EEC3" w14:textId="77777777" w:rsidTr="00305590">
        <w:tc>
          <w:tcPr>
            <w:tcW w:w="1278" w:type="dxa"/>
          </w:tcPr>
          <w:p w14:paraId="5E474707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7CCC21" w14:textId="77777777" w:rsidR="00C900FF" w:rsidRDefault="00C900F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B0001B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00D7DC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5FAC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24E7B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998247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279D1C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C3014E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15E7C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6979FB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799756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AF692D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62C04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7686CF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1E7D2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B425B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17FAE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0161CF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21FA2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54771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69CD7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FCA18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CD9A94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AFCDC6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75ECA3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03FC8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FBED02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C04C6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3EF93C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EC3E06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14541B" w14:textId="77777777" w:rsidR="00C900FF" w:rsidRPr="00FB5A89" w:rsidRDefault="00C900F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DEB672D" w14:textId="77777777" w:rsidR="00C900FF" w:rsidRPr="0047770D" w:rsidRDefault="00C900FF" w:rsidP="00347F55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5590170" w14:textId="42CCE7BF" w:rsidR="0047770D" w:rsidRPr="0047770D" w:rsidRDefault="0047770D" w:rsidP="0047770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نشـــــــــــــــــــــاط </w:t>
            </w:r>
          </w:p>
          <w:p w14:paraId="02990560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نعتبر </w:t>
            </w:r>
            <w:r w:rsidRPr="0047770D">
              <w:rPr>
                <w:rFonts w:ascii="Amiri" w:hAnsi="Amiri" w:cs="Amiri"/>
                <w:position w:val="-14"/>
                <w:sz w:val="28"/>
                <w:szCs w:val="28"/>
              </w:rPr>
              <w:object w:dxaOrig="2020" w:dyaOrig="400" w14:anchorId="4CC9459A">
                <v:shape id="_x0000_i1029" type="#_x0000_t75" style="width:101.25pt;height:20.25pt" o:ole="">
                  <v:imagedata r:id="rId10" o:title=""/>
                </v:shape>
                <o:OLEObject Type="Embed" ProgID="Equation.DSMT4" ShapeID="_x0000_i1029" DrawAspect="Content" ObjectID="_1806574252" r:id="rId11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 ونعرف قانون الاحتمال على </w:t>
            </w:r>
            <w:r w:rsidRPr="0047770D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07FF93D">
                <v:shape id="_x0000_i1030" type="#_x0000_t75" style="width:12.75pt;height:12.75pt" o:ole="">
                  <v:imagedata r:id="rId12" o:title=""/>
                </v:shape>
                <o:OLEObject Type="Embed" ProgID="Equation.DSMT4" ShapeID="_x0000_i1030" DrawAspect="Content" ObjectID="_1806574253" r:id="rId13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كما في الجدول:</w:t>
            </w:r>
          </w:p>
          <w:p w14:paraId="436FE5A1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Ind w:w="1567" w:type="dxa"/>
              <w:tblLook w:val="01E0" w:firstRow="1" w:lastRow="1" w:firstColumn="1" w:lastColumn="1" w:noHBand="0" w:noVBand="0"/>
            </w:tblPr>
            <w:tblGrid>
              <w:gridCol w:w="600"/>
              <w:gridCol w:w="601"/>
              <w:gridCol w:w="601"/>
              <w:gridCol w:w="601"/>
              <w:gridCol w:w="601"/>
              <w:gridCol w:w="601"/>
              <w:gridCol w:w="613"/>
            </w:tblGrid>
            <w:tr w:rsidR="0047770D" w:rsidRPr="0047770D" w14:paraId="0072FE19" w14:textId="77777777" w:rsidTr="00050604">
              <w:trPr>
                <w:trHeight w:val="351"/>
              </w:trPr>
              <w:tc>
                <w:tcPr>
                  <w:tcW w:w="600" w:type="dxa"/>
                  <w:vAlign w:val="center"/>
                </w:tcPr>
                <w:p w14:paraId="36C91C58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10</w:t>
                  </w:r>
                </w:p>
              </w:tc>
              <w:tc>
                <w:tcPr>
                  <w:tcW w:w="601" w:type="dxa"/>
                  <w:vAlign w:val="center"/>
                </w:tcPr>
                <w:p w14:paraId="5C51380E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6</w:t>
                  </w:r>
                </w:p>
              </w:tc>
              <w:tc>
                <w:tcPr>
                  <w:tcW w:w="601" w:type="dxa"/>
                  <w:vAlign w:val="center"/>
                </w:tcPr>
                <w:p w14:paraId="32E053FE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601" w:type="dxa"/>
                  <w:vAlign w:val="center"/>
                </w:tcPr>
                <w:p w14:paraId="6303081F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2</w:t>
                  </w:r>
                </w:p>
              </w:tc>
              <w:tc>
                <w:tcPr>
                  <w:tcW w:w="601" w:type="dxa"/>
                  <w:vAlign w:val="center"/>
                </w:tcPr>
                <w:p w14:paraId="065B66BB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0</w:t>
                  </w:r>
                </w:p>
              </w:tc>
              <w:tc>
                <w:tcPr>
                  <w:tcW w:w="601" w:type="dxa"/>
                  <w:vAlign w:val="center"/>
                </w:tcPr>
                <w:p w14:paraId="7B80C2C3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  <w:rtl/>
                    </w:rPr>
                    <w:t>1-</w:t>
                  </w:r>
                </w:p>
              </w:tc>
              <w:tc>
                <w:tcPr>
                  <w:tcW w:w="613" w:type="dxa"/>
                  <w:shd w:val="clear" w:color="auto" w:fill="FF99CC"/>
                  <w:vAlign w:val="center"/>
                </w:tcPr>
                <w:p w14:paraId="15BCA0D6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12"/>
                    </w:rPr>
                    <w:object w:dxaOrig="240" w:dyaOrig="360" w14:anchorId="28898BBA">
                      <v:shape id="_x0000_i1031" type="#_x0000_t75" style="width:12pt;height:18pt" o:ole="">
                        <v:imagedata r:id="rId14" o:title=""/>
                      </v:shape>
                      <o:OLEObject Type="Embed" ProgID="Equation.DSMT4" ShapeID="_x0000_i1031" DrawAspect="Content" ObjectID="_1806574254" r:id="rId15"/>
                    </w:object>
                  </w:r>
                </w:p>
              </w:tc>
            </w:tr>
            <w:tr w:rsidR="0047770D" w:rsidRPr="0047770D" w14:paraId="7DC9EDF2" w14:textId="77777777" w:rsidTr="00050604">
              <w:tc>
                <w:tcPr>
                  <w:tcW w:w="600" w:type="dxa"/>
                  <w:vAlign w:val="center"/>
                </w:tcPr>
                <w:p w14:paraId="568ABC14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</w:rPr>
                  </w:pPr>
                  <w:r w:rsidRPr="0047770D">
                    <w:rPr>
                      <w:rFonts w:ascii="Amiri" w:hAnsi="Amiri" w:cs="Amiri"/>
                      <w:b/>
                      <w:bCs/>
                    </w:rPr>
                    <w:t>A</w:t>
                  </w:r>
                </w:p>
              </w:tc>
              <w:tc>
                <w:tcPr>
                  <w:tcW w:w="601" w:type="dxa"/>
                  <w:vAlign w:val="center"/>
                </w:tcPr>
                <w:p w14:paraId="235E318C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24"/>
                    </w:rPr>
                    <w:object w:dxaOrig="340" w:dyaOrig="620" w14:anchorId="3FC22DFF">
                      <v:shape id="_x0000_i1032" type="#_x0000_t75" style="width:17.25pt;height:30.75pt" o:ole="">
                        <v:imagedata r:id="rId16" o:title=""/>
                      </v:shape>
                      <o:OLEObject Type="Embed" ProgID="Equation.DSMT4" ShapeID="_x0000_i1032" DrawAspect="Content" ObjectID="_1806574255" r:id="rId17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6F9F8479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24"/>
                    </w:rPr>
                    <w:object w:dxaOrig="340" w:dyaOrig="620" w14:anchorId="176B57CC">
                      <v:shape id="_x0000_i1033" type="#_x0000_t75" style="width:17.25pt;height:30.75pt" o:ole="">
                        <v:imagedata r:id="rId18" o:title=""/>
                      </v:shape>
                      <o:OLEObject Type="Embed" ProgID="Equation.DSMT4" ShapeID="_x0000_i1033" DrawAspect="Content" ObjectID="_1806574256" r:id="rId19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55AA1423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24"/>
                    </w:rPr>
                    <w:object w:dxaOrig="340" w:dyaOrig="620" w14:anchorId="0C13DD84">
                      <v:shape id="_x0000_i1034" type="#_x0000_t75" style="width:17.25pt;height:30.75pt" o:ole="">
                        <v:imagedata r:id="rId20" o:title=""/>
                      </v:shape>
                      <o:OLEObject Type="Embed" ProgID="Equation.DSMT4" ShapeID="_x0000_i1034" DrawAspect="Content" ObjectID="_1806574257" r:id="rId21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78D3580E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24"/>
                    </w:rPr>
                    <w:object w:dxaOrig="340" w:dyaOrig="620" w14:anchorId="7125D177">
                      <v:shape id="_x0000_i1035" type="#_x0000_t75" style="width:17.25pt;height:30.75pt" o:ole="">
                        <v:imagedata r:id="rId22" o:title=""/>
                      </v:shape>
                      <o:OLEObject Type="Embed" ProgID="Equation.DSMT4" ShapeID="_x0000_i1035" DrawAspect="Content" ObjectID="_1806574258" r:id="rId23"/>
                    </w:object>
                  </w:r>
                </w:p>
              </w:tc>
              <w:tc>
                <w:tcPr>
                  <w:tcW w:w="601" w:type="dxa"/>
                  <w:vAlign w:val="center"/>
                </w:tcPr>
                <w:p w14:paraId="5EE60D04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24"/>
                    </w:rPr>
                    <w:object w:dxaOrig="340" w:dyaOrig="620" w14:anchorId="52E1AB21">
                      <v:shape id="_x0000_i1036" type="#_x0000_t75" style="width:17.25pt;height:30.75pt" o:ole="">
                        <v:imagedata r:id="rId16" o:title=""/>
                      </v:shape>
                      <o:OLEObject Type="Embed" ProgID="Equation.DSMT4" ShapeID="_x0000_i1036" DrawAspect="Content" ObjectID="_1806574259" r:id="rId24"/>
                    </w:object>
                  </w:r>
                </w:p>
              </w:tc>
              <w:tc>
                <w:tcPr>
                  <w:tcW w:w="613" w:type="dxa"/>
                  <w:shd w:val="clear" w:color="auto" w:fill="FF99CC"/>
                  <w:vAlign w:val="center"/>
                </w:tcPr>
                <w:p w14:paraId="3A8E3D14" w14:textId="77777777" w:rsidR="0047770D" w:rsidRPr="0047770D" w:rsidRDefault="0047770D" w:rsidP="0047770D">
                  <w:pPr>
                    <w:jc w:val="center"/>
                    <w:rPr>
                      <w:rFonts w:ascii="Amiri" w:hAnsi="Amiri" w:cs="Amiri"/>
                      <w:rtl/>
                    </w:rPr>
                  </w:pPr>
                  <w:r w:rsidRPr="0047770D">
                    <w:rPr>
                      <w:rFonts w:ascii="Amiri" w:hAnsi="Amiri" w:cs="Amiri"/>
                      <w:position w:val="-12"/>
                    </w:rPr>
                    <w:object w:dxaOrig="260" w:dyaOrig="360" w14:anchorId="366EF638">
                      <v:shape id="_x0000_i1037" type="#_x0000_t75" style="width:12.75pt;height:18pt" o:ole="">
                        <v:imagedata r:id="rId25" o:title=""/>
                      </v:shape>
                      <o:OLEObject Type="Embed" ProgID="Equation.DSMT4" ShapeID="_x0000_i1037" DrawAspect="Content" ObjectID="_1806574260" r:id="rId26"/>
                    </w:object>
                  </w:r>
                </w:p>
              </w:tc>
            </w:tr>
          </w:tbl>
          <w:p w14:paraId="46BA5A45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625DE8E" w14:textId="77777777" w:rsidR="0047770D" w:rsidRPr="0047770D" w:rsidRDefault="0047770D" w:rsidP="0047770D">
            <w:pPr>
              <w:bidi/>
              <w:ind w:left="603" w:hanging="142"/>
              <w:rPr>
                <w:rFonts w:ascii="Amiri" w:hAnsi="Amiri" w:cs="Amiri"/>
                <w:sz w:val="28"/>
                <w:szCs w:val="28"/>
              </w:rPr>
            </w:pPr>
            <w:r w:rsidRPr="0047770D">
              <w:rPr>
                <w:rFonts w:ascii="Amiri" w:hAnsi="Amiri" w:cs="Amiri"/>
                <w:color w:val="FF6600"/>
                <w:sz w:val="28"/>
                <w:szCs w:val="28"/>
                <w:rtl/>
              </w:rPr>
              <w:t xml:space="preserve"> 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1- عين العدد الحقيقي </w:t>
            </w:r>
            <w:r w:rsidRPr="0047770D">
              <w:rPr>
                <w:rFonts w:ascii="Amiri" w:hAnsi="Amiri" w:cs="Amiri"/>
                <w:sz w:val="28"/>
                <w:szCs w:val="28"/>
              </w:rPr>
              <w:t>a</w:t>
            </w:r>
          </w:p>
          <w:p w14:paraId="25D7F775" w14:textId="77777777" w:rsidR="0047770D" w:rsidRPr="0047770D" w:rsidRDefault="0047770D" w:rsidP="0047770D">
            <w:pPr>
              <w:bidi/>
              <w:ind w:left="603" w:hanging="142"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2- أحسب الوسط الحسابي للقيم </w:t>
            </w:r>
            <w:r w:rsidRPr="0047770D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59E88507">
                <v:shape id="_x0000_i1038" type="#_x0000_t75" style="width:12pt;height:18pt" o:ole="">
                  <v:imagedata r:id="rId27" o:title=""/>
                </v:shape>
                <o:OLEObject Type="Embed" ProgID="Equation.DSMT4" ShapeID="_x0000_i1038" DrawAspect="Content" ObjectID="_1806574261" r:id="rId28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مرفقة باحتمالاتها وليكن </w:t>
            </w:r>
            <w:r w:rsidRPr="0047770D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84450B5">
                <v:shape id="_x0000_i1039" type="#_x0000_t75" style="width:12pt;height:12.75pt" o:ole="">
                  <v:imagedata r:id="rId29" o:title=""/>
                </v:shape>
                <o:OLEObject Type="Embed" ProgID="Equation.DSMT4" ShapeID="_x0000_i1039" DrawAspect="Content" ObjectID="_1806574262" r:id="rId30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93CFF5F" w14:textId="77777777" w:rsidR="0047770D" w:rsidRPr="0047770D" w:rsidRDefault="0047770D" w:rsidP="0047770D">
            <w:pPr>
              <w:bidi/>
              <w:ind w:left="603" w:hanging="142"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3- أحسب النسبتين: </w:t>
            </w:r>
            <w:r w:rsidRPr="0047770D">
              <w:rPr>
                <w:rFonts w:ascii="Amiri" w:hAnsi="Amiri" w:cs="Amiri"/>
                <w:position w:val="-28"/>
              </w:rPr>
              <w:object w:dxaOrig="1400" w:dyaOrig="720" w14:anchorId="7FD9108F">
                <v:shape id="_x0000_i1040" type="#_x0000_t75" style="width:69.75pt;height:36pt" o:ole="">
                  <v:imagedata r:id="rId31" o:title=""/>
                </v:shape>
                <o:OLEObject Type="Embed" ProgID="Equation.DSMT4" ShapeID="_x0000_i1040" DrawAspect="Content" ObjectID="_1806574263" r:id="rId32"/>
              </w:object>
            </w:r>
            <w:r w:rsidRPr="0047770D">
              <w:rPr>
                <w:rFonts w:ascii="Amiri" w:hAnsi="Amiri" w:cs="Amiri"/>
                <w:rtl/>
              </w:rPr>
              <w:t xml:space="preserve"> </w:t>
            </w:r>
            <w:proofErr w:type="gramStart"/>
            <w:r w:rsidRPr="0047770D">
              <w:rPr>
                <w:rFonts w:ascii="Amiri" w:hAnsi="Amiri" w:cs="Amiri"/>
                <w:rtl/>
              </w:rPr>
              <w:t xml:space="preserve">  ،</w:t>
            </w:r>
            <w:proofErr w:type="gramEnd"/>
            <w:r w:rsidRPr="0047770D">
              <w:rPr>
                <w:rFonts w:ascii="Amiri" w:hAnsi="Amiri" w:cs="Amiri"/>
                <w:rtl/>
              </w:rPr>
              <w:t xml:space="preserve">  </w:t>
            </w:r>
            <w:r w:rsidRPr="0047770D">
              <w:rPr>
                <w:rFonts w:ascii="Amiri" w:hAnsi="Amiri" w:cs="Amiri"/>
                <w:position w:val="-30"/>
              </w:rPr>
              <w:object w:dxaOrig="1600" w:dyaOrig="800" w14:anchorId="455D31DD">
                <v:shape id="_x0000_i1041" type="#_x0000_t75" style="width:80.25pt;height:39.75pt" o:ole="">
                  <v:imagedata r:id="rId33" o:title=""/>
                </v:shape>
                <o:OLEObject Type="Embed" ProgID="Equation.DSMT4" ShapeID="_x0000_i1041" DrawAspect="Content" ObjectID="_1806574264" r:id="rId34"/>
              </w:object>
            </w:r>
          </w:p>
          <w:p w14:paraId="641DBE5E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641D1AB3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B963D36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لتكن </w:t>
            </w:r>
            <w:r w:rsidRPr="0047770D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34EC520">
                <v:shape id="_x0000_i1042" type="#_x0000_t75" style="width:12.75pt;height:12.75pt" o:ole="">
                  <v:imagedata r:id="rId35" o:title=""/>
                </v:shape>
                <o:OLEObject Type="Embed" ProgID="Equation.DSMT4" ShapeID="_x0000_i1042" DrawAspect="Content" ObjectID="_1806574265" r:id="rId36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مجموعة النتائج الممكنة لتجربة عشوائية</w:t>
            </w:r>
            <w:r w:rsidRPr="0047770D">
              <w:rPr>
                <w:rFonts w:ascii="Amiri" w:hAnsi="Amiri" w:cs="Amiri"/>
                <w:sz w:val="28"/>
                <w:szCs w:val="28"/>
              </w:rPr>
              <w:t>)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نعتبر هذه النتائج أعداد حقيقية</w:t>
            </w:r>
            <w:r w:rsidRPr="0047770D">
              <w:rPr>
                <w:rFonts w:ascii="Amiri" w:hAnsi="Amiri" w:cs="Amiri"/>
                <w:sz w:val="28"/>
                <w:szCs w:val="28"/>
              </w:rPr>
              <w:t xml:space="preserve"> (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68434E5" w14:textId="63C0565F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47770D">
              <w:rPr>
                <w:rFonts w:ascii="Amiri" w:hAnsi="Amiri" w:cs="Amiri"/>
                <w:position w:val="-14"/>
                <w:sz w:val="28"/>
                <w:szCs w:val="28"/>
              </w:rPr>
              <w:object w:dxaOrig="1740" w:dyaOrig="400" w14:anchorId="1FED2E4D">
                <v:shape id="_x0000_i1043" type="#_x0000_t75" style="width:87pt;height:20.25pt" o:ole="">
                  <v:imagedata r:id="rId37" o:title=""/>
                </v:shape>
                <o:OLEObject Type="Embed" ProgID="Equation.DSMT4" ShapeID="_x0000_i1043" DrawAspect="Content" ObjectID="_1806574266" r:id="rId38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وليكن </w:t>
            </w:r>
            <w:r w:rsidRPr="0047770D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6915F2FF">
                <v:shape id="_x0000_i1044" type="#_x0000_t75" style="width:12pt;height:12.75pt" o:ole="">
                  <v:imagedata r:id="rId39" o:title=""/>
                </v:shape>
                <o:OLEObject Type="Embed" ProgID="Equation.DSMT4" ShapeID="_x0000_i1044" DrawAspect="Content" ObjectID="_1806574267" r:id="rId40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احتمالا على </w:t>
            </w:r>
            <w:r w:rsidRPr="0047770D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A18153B">
                <v:shape id="_x0000_i1045" type="#_x0000_t75" style="width:12.75pt;height:12.75pt" o:ole="">
                  <v:imagedata r:id="rId35" o:title=""/>
                </v:shape>
                <o:OLEObject Type="Embed" ProgID="Equation.DSMT4" ShapeID="_x0000_i1045" DrawAspect="Content" ObjectID="_1806574268" r:id="rId41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، نرمز بالرمز</w:t>
            </w:r>
            <w:r w:rsidRPr="0047770D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58F31DD2">
                <v:shape id="_x0000_i1046" type="#_x0000_t75" style="width:12pt;height:18pt" o:ole="">
                  <v:imagedata r:id="rId42" o:title=""/>
                </v:shape>
                <o:OLEObject Type="Embed" ProgID="Equation.DSMT4" ShapeID="_x0000_i1046" DrawAspect="Content" ObjectID="_1806574269" r:id="rId43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للاحتمال </w:t>
            </w:r>
            <w:r w:rsidRPr="0047770D">
              <w:rPr>
                <w:rFonts w:ascii="Amiri" w:hAnsi="Amiri" w:cs="Amiri"/>
                <w:position w:val="-12"/>
                <w:sz w:val="28"/>
                <w:szCs w:val="28"/>
              </w:rPr>
              <w:object w:dxaOrig="999" w:dyaOrig="360" w14:anchorId="01CBF3A2">
                <v:shape id="_x0000_i1047" type="#_x0000_t75" style="width:50.25pt;height:18pt" o:ole="">
                  <v:imagedata r:id="rId44" o:title=""/>
                </v:shape>
                <o:OLEObject Type="Embed" ProgID="Equation.DSMT4" ShapeID="_x0000_i1047" DrawAspect="Content" ObjectID="_1806574270" r:id="rId45"/>
              </w:object>
            </w:r>
          </w:p>
          <w:p w14:paraId="28EE280F" w14:textId="77777777" w:rsidR="0047770D" w:rsidRPr="0047770D" w:rsidRDefault="0047770D" w:rsidP="0047770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الأمل الرياضياتي لقانون احتمال هو المعدل </w:t>
            </w:r>
            <w:r w:rsidRPr="0047770D">
              <w:rPr>
                <w:rFonts w:ascii="Amiri" w:hAnsi="Amiri" w:cs="Amiri"/>
                <w:sz w:val="28"/>
                <w:szCs w:val="28"/>
              </w:rPr>
              <w:t>E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حيث </w:t>
            </w:r>
            <w:r w:rsidRPr="0047770D">
              <w:rPr>
                <w:rFonts w:ascii="Amiri" w:hAnsi="Amiri" w:cs="Amiri"/>
                <w:position w:val="-28"/>
                <w:lang w:bidi="ar-DZ"/>
              </w:rPr>
              <w:object w:dxaOrig="1120" w:dyaOrig="680" w14:anchorId="084E4860">
                <v:shape id="_x0000_i1048" type="#_x0000_t75" style="width:56.25pt;height:33.75pt" o:ole="">
                  <v:imagedata r:id="rId46" o:title=""/>
                </v:shape>
                <o:OLEObject Type="Embed" ProgID="Equation.DSMT4" ShapeID="_x0000_i1048" DrawAspect="Content" ObjectID="_1806574271" r:id="rId47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ab/>
            </w:r>
          </w:p>
          <w:p w14:paraId="53838C62" w14:textId="77777777" w:rsidR="0047770D" w:rsidRPr="0047770D" w:rsidRDefault="0047770D" w:rsidP="0047770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التباين لقانون احتمال هو العدد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V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 </w:t>
            </w:r>
            <w:r w:rsidRPr="0047770D">
              <w:rPr>
                <w:rFonts w:ascii="Amiri" w:hAnsi="Amiri" w:cs="Amiri"/>
                <w:position w:val="-28"/>
              </w:rPr>
              <w:object w:dxaOrig="1740" w:dyaOrig="720" w14:anchorId="3E3B3909">
                <v:shape id="_x0000_i1049" type="#_x0000_t75" style="width:87pt;height:36pt" o:ole="">
                  <v:imagedata r:id="rId48" o:title=""/>
                </v:shape>
                <o:OLEObject Type="Embed" ProgID="Equation.DSMT4" ShapeID="_x0000_i1049" DrawAspect="Content" ObjectID="_1806574272" r:id="rId49"/>
              </w:object>
            </w:r>
          </w:p>
          <w:p w14:paraId="2FBA6A7B" w14:textId="657B678A" w:rsidR="0047770D" w:rsidRPr="0047770D" w:rsidRDefault="0047770D" w:rsidP="0047770D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الانحراف المعياري هو</w:t>
            </w:r>
            <w:r w:rsidRPr="0047770D">
              <w:rPr>
                <w:rFonts w:ascii="Amiri" w:hAnsi="Amiri" w:cs="Amiri"/>
                <w:position w:val="-8"/>
                <w:rtl/>
                <w:lang w:bidi="ar-DZ"/>
              </w:rPr>
              <w:object w:dxaOrig="960" w:dyaOrig="360" w14:anchorId="0107D48C">
                <v:shape id="_x0000_i1050" type="#_x0000_t75" style="width:48pt;height:18pt" o:ole="">
                  <v:imagedata r:id="rId50" o:title=""/>
                </v:shape>
                <o:OLEObject Type="Embed" ProgID="Equation.DSMT4" ShapeID="_x0000_i1050" DrawAspect="Content" ObjectID="_1806574273" r:id="rId51"/>
              </w:object>
            </w:r>
          </w:p>
          <w:p w14:paraId="1D93C9A0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38108766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noProof/>
                <w:position w:val="-28"/>
                <w:sz w:val="28"/>
                <w:szCs w:val="28"/>
                <w:rtl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يمكن حساب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V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بالدستور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47770D">
              <w:rPr>
                <w:rFonts w:ascii="Amiri" w:hAnsi="Amiri" w:cs="Amiri"/>
                <w:position w:val="-28"/>
              </w:rPr>
              <w:object w:dxaOrig="1620" w:dyaOrig="680" w14:anchorId="2471B196">
                <v:shape id="_x0000_i1051" type="#_x0000_t75" style="width:81pt;height:33.75pt" o:ole="">
                  <v:imagedata r:id="rId52" o:title=""/>
                </v:shape>
                <o:OLEObject Type="Embed" ProgID="Equation.DSMT4" ShapeID="_x0000_i1051" DrawAspect="Content" ObjectID="_1806574274" r:id="rId53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47770D">
              <w:rPr>
                <w:rFonts w:ascii="Amiri" w:hAnsi="Amiri" w:cs="Amiri"/>
                <w:noProof/>
                <w:position w:val="-28"/>
                <w:sz w:val="28"/>
                <w:szCs w:val="28"/>
                <w:lang w:bidi="ar-DZ"/>
              </w:rPr>
              <w:t xml:space="preserve">  </w:t>
            </w:r>
          </w:p>
          <w:p w14:paraId="171EB52B" w14:textId="77777777" w:rsid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82BA8A4" w14:textId="77777777" w:rsid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49453EB" w14:textId="77777777" w:rsid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D271DC8" w14:textId="64BE5373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0AE77AC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031B843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يدفع لاعبان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6 و10 دينارا على الترتيب ويرمي منظم اللعبة حجري نرد متوازنين كل منهما ذو أربعة أوجه مرقمة من 1 إلى 4 ويدفع للاعبين ضعف مجموع رقمي الوجهين الظاهرين بعد الرمي</w:t>
            </w:r>
          </w:p>
          <w:p w14:paraId="5E768D59" w14:textId="77777777" w:rsidR="0047770D" w:rsidRPr="0047770D" w:rsidRDefault="0047770D" w:rsidP="0047770D">
            <w:pPr>
              <w:bidi/>
              <w:ind w:left="54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- أحسب أمل الربح لكل لاعب.</w:t>
            </w:r>
          </w:p>
          <w:p w14:paraId="05197337" w14:textId="77777777" w:rsidR="0047770D" w:rsidRPr="0047770D" w:rsidRDefault="0047770D" w:rsidP="0047770D">
            <w:pPr>
              <w:bidi/>
              <w:ind w:left="54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- أحسب التباين والانحراف المعياري.</w:t>
            </w:r>
          </w:p>
          <w:p w14:paraId="57149B10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C8DA834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خــــــــــــــــواص:</w:t>
            </w:r>
          </w:p>
          <w:p w14:paraId="717AA23D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8AEE5B7" w14:textId="77777777" w:rsidR="0047770D" w:rsidRPr="0047770D" w:rsidRDefault="0047770D" w:rsidP="0047770D">
            <w:pPr>
              <w:pStyle w:val="Paragraphedeliste"/>
              <w:numPr>
                <w:ilvl w:val="0"/>
                <w:numId w:val="31"/>
              </w:numPr>
              <w:bidi/>
              <w:ind w:left="744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عند إضافة عدد ثابت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لكل القيم</w:t>
            </w:r>
            <w:r w:rsidRPr="0047770D">
              <w:rPr>
                <w:rFonts w:ascii="Amiri" w:hAnsi="Amiri" w:cs="Amiri"/>
                <w:noProof/>
                <w:position w:val="-12"/>
                <w:rtl/>
                <w:lang w:bidi="ar-DZ"/>
              </w:rPr>
              <w:drawing>
                <wp:inline distT="0" distB="0" distL="0" distR="0" wp14:anchorId="2A862BB0" wp14:editId="7846D374">
                  <wp:extent cx="190500" cy="228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يضاف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الى الأمل الرياضياتي.</w:t>
            </w:r>
          </w:p>
          <w:p w14:paraId="38AF5228" w14:textId="77777777" w:rsidR="0047770D" w:rsidRPr="0047770D" w:rsidRDefault="0047770D" w:rsidP="0047770D">
            <w:pPr>
              <w:pStyle w:val="Paragraphedeliste"/>
              <w:numPr>
                <w:ilvl w:val="0"/>
                <w:numId w:val="31"/>
              </w:numPr>
              <w:bidi/>
              <w:ind w:left="744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عند ضرب كل قيم</w:t>
            </w:r>
            <w:r w:rsidRPr="0047770D">
              <w:rPr>
                <w:rFonts w:ascii="Amiri" w:hAnsi="Amiri" w:cs="Amiri"/>
                <w:position w:val="-12"/>
                <w:rtl/>
                <w:lang w:bidi="ar-DZ"/>
              </w:rPr>
              <w:object w:dxaOrig="300" w:dyaOrig="360" w14:anchorId="38B6A036">
                <v:shape id="_x0000_i1052" type="#_x0000_t75" style="width:15pt;height:18pt" o:ole="">
                  <v:imagedata r:id="rId55" o:title=""/>
                </v:shape>
                <o:OLEObject Type="Embed" ProgID="Equation.DSMT4" ShapeID="_x0000_i1052" DrawAspect="Content" ObjectID="_1806574275" r:id="rId56"/>
              </w:object>
            </w: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يضرب الأمل الرياضياتي في العدد </w:t>
            </w:r>
            <w:r w:rsidRPr="0047770D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</w:p>
          <w:p w14:paraId="538D3BA1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C356F9E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770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59080253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34E02CB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>نعتبر زهري نرد أوجههما مرقمة كمايلي:</w:t>
            </w:r>
          </w:p>
          <w:p w14:paraId="02CDFB05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323970E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>زهر النرد الأول: 1، 2، 2، 3، 4، 4.          زهر النرد الثاني: 1، 3، 4، 5، 6 ،8</w:t>
            </w:r>
          </w:p>
          <w:p w14:paraId="7766BC51" w14:textId="77777777" w:rsidR="0047770D" w:rsidRPr="0047770D" w:rsidRDefault="0047770D" w:rsidP="0047770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B53642A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sz w:val="28"/>
                <w:szCs w:val="28"/>
                <w:rtl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نرمي زهري النرد ونسجل مجموع الرقمين </w:t>
            </w:r>
            <w:r w:rsidRPr="0047770D">
              <w:rPr>
                <w:rFonts w:ascii="Amiri" w:hAnsi="Amiri" w:cs="Amiri"/>
                <w:sz w:val="28"/>
                <w:szCs w:val="28"/>
              </w:rPr>
              <w:t>x</w:t>
            </w:r>
            <w:r w:rsidRPr="0047770D">
              <w:rPr>
                <w:rFonts w:ascii="Amiri" w:hAnsi="Amiri" w:cs="Amiri"/>
                <w:sz w:val="28"/>
                <w:szCs w:val="28"/>
                <w:rtl/>
              </w:rPr>
              <w:t xml:space="preserve"> المحصل عليها (نفرض أن كل الأوجه لها نفس احتمال الظهور)</w:t>
            </w:r>
          </w:p>
          <w:p w14:paraId="0936791A" w14:textId="77777777" w:rsidR="0047770D" w:rsidRPr="0047770D" w:rsidRDefault="0047770D" w:rsidP="0047770D">
            <w:pPr>
              <w:bidi/>
              <w:ind w:left="177" w:hanging="14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9D085C2" w14:textId="77777777" w:rsidR="0047770D" w:rsidRPr="0047770D" w:rsidRDefault="0047770D" w:rsidP="0047770D">
            <w:pPr>
              <w:pStyle w:val="Paragraphedeliste"/>
              <w:numPr>
                <w:ilvl w:val="0"/>
                <w:numId w:val="32"/>
              </w:numPr>
              <w:bidi/>
              <w:ind w:left="88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عرف قانون الاحتمال لهذه التجربة.</w:t>
            </w:r>
          </w:p>
          <w:p w14:paraId="1FA81681" w14:textId="77777777" w:rsidR="0047770D" w:rsidRPr="0047770D" w:rsidRDefault="0047770D" w:rsidP="0047770D">
            <w:pPr>
              <w:pStyle w:val="Paragraphedeliste"/>
              <w:numPr>
                <w:ilvl w:val="0"/>
                <w:numId w:val="32"/>
              </w:numPr>
              <w:bidi/>
              <w:ind w:left="88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الأمل الرياضياتي لقانون الاحتمال.</w:t>
            </w:r>
          </w:p>
          <w:p w14:paraId="0DB66D27" w14:textId="44E015BA" w:rsidR="0047770D" w:rsidRPr="0047770D" w:rsidRDefault="0047770D" w:rsidP="0047770D">
            <w:pPr>
              <w:pStyle w:val="Paragraphedeliste"/>
              <w:numPr>
                <w:ilvl w:val="0"/>
                <w:numId w:val="32"/>
              </w:numPr>
              <w:bidi/>
              <w:ind w:left="88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7770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التباين والانحراف المعياري.</w:t>
            </w:r>
          </w:p>
          <w:p w14:paraId="0E882AD2" w14:textId="77777777" w:rsidR="00C900FF" w:rsidRDefault="00C900FF" w:rsidP="008251D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15CE907" w14:textId="77777777" w:rsidR="00C17F78" w:rsidRDefault="00C17F78" w:rsidP="00C17F7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AE1FB3F" w14:textId="77777777" w:rsidR="00C17F78" w:rsidRPr="0047770D" w:rsidRDefault="00C17F78" w:rsidP="00C17F7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A7067D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4BA52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0B960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880BC5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38745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D4C78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F8A67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181F3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717875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2722C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6F0DE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7450C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4C76B5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72B40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70515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EC912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89614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64DD8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93082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AD23B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4062B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17357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6BA25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F208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D05EE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D54E5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2AF63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35301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82C97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7764F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6870C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BB6C9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42B9A5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D8DD63" w14:textId="77777777" w:rsidR="00C900FF" w:rsidRPr="00792B9B" w:rsidRDefault="00C900F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B2199D7" w14:textId="77777777" w:rsidR="00C900FF" w:rsidRPr="00792B9B" w:rsidRDefault="00C900FF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7E555552" w14:textId="77777777" w:rsidR="00C900FF" w:rsidRDefault="00C900F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52E4CA" wp14:editId="4E200F8B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49509288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DC065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FDAA839" w14:textId="0C7B6526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E35421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35421" w:rsidRPr="00E35421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احتمال حادثة علما أن حادثة أخرى محققة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2E4CA" id="_x0000_s1035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lV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1jJB49MSyt2zZx66RQhO3lfUnAcR8Fl4mnzqJ20zPtGhDTQFh57ibA3+16n3iKeBJCln&#10;DW1SwcPPjfCKM/PN0qhe5+fncfUSc35xOSbGH0uWxxK7qRdAbc7p33AykRGPZk9qD/U7Lf08eiWR&#10;sJJ8F1yi3zML7Dacvg2p5vMEo3VzAh/sq5PReCx0nLu39l14108o0mw/wn7rxPTDjHbYqGlhvkHQ&#10;VRrgQ137FtCqpj3ov5X4FxzzCX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p+dlV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64DC065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FDAA839" w14:textId="0C7B6526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E35421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E35421" w:rsidRPr="00E35421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احتمال حادثة علما أن حادثة أخرى محققة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013292" wp14:editId="2BFDD42C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62182031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E349" w14:textId="491DCED5" w:rsidR="00C900FF" w:rsidRPr="00305590" w:rsidRDefault="00C900F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71264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5F0C434E" w14:textId="77777777" w:rsidR="00C900FF" w:rsidRDefault="00C900F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13292" id="_x0000_s1036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2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KxVTG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hYI2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AB0E349" w14:textId="491DCED5" w:rsidR="00C900FF" w:rsidRPr="00305590" w:rsidRDefault="00C900F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71264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5F0C434E" w14:textId="77777777" w:rsidR="00C900FF" w:rsidRDefault="00C900F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C15A40" wp14:editId="6BB020E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0200028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F8B44" w14:textId="77777777" w:rsidR="00C900FF" w:rsidRPr="00305590" w:rsidRDefault="00C900F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تسيير </w:t>
                            </w:r>
                            <w:proofErr w:type="gram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اقتصاد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15A40" id="_x0000_s1037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v+dA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rTqNyOLTEsrtk2ceukUITt5V1Jx7EfBJeJp86idtMz7SoQ00BYee4mwF/tex96hPA0lS&#10;zhrapIKHn2vhFWfmm6VRvczPzuLqJeZsMh0T4w8ly0OJXdc3QG3O6d9wMpFRH82O1B7qN1r6RYxK&#10;ImElxS64RL9jbrDbcPo2pFoskhqtmxN4b1+cjM5joePcvbZvwrt+QpFm+wF2WydmH2a0042WFhZr&#10;BF2lAd7XtW8BrWrag/5biX/BIZ+09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ouL/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457F8B44" w14:textId="77777777" w:rsidR="00C900FF" w:rsidRPr="00305590" w:rsidRDefault="00C900F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تسيير </w:t>
                      </w:r>
                      <w:proofErr w:type="gram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 اقتصاد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EB9EC7" wp14:editId="1037162E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1510461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A6E45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احتمـــــــــــــالات</w:t>
                            </w:r>
                          </w:p>
                          <w:p w14:paraId="6CE53CA2" w14:textId="71C3C8F2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712645" w:rsidRPr="00712645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الاحتمالات الشرطية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EB9EC7" id="_x0000_s1038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O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J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7sHTj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D7A6E45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احتمـــــــــــــالات</w:t>
                      </w:r>
                    </w:p>
                    <w:p w14:paraId="6CE53CA2" w14:textId="71C3C8F2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712645" w:rsidRPr="00712645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الاحتمالات الشرطية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AB718EF" w14:textId="77777777" w:rsidR="00C900FF" w:rsidRPr="00792B9B" w:rsidRDefault="00C900F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900FF" w:rsidRPr="00792B9B" w14:paraId="2A187A8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D446343" w14:textId="77777777" w:rsidR="00C900FF" w:rsidRPr="00305590" w:rsidRDefault="00C900F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53A0E465" w14:textId="77777777" w:rsidR="00C900FF" w:rsidRPr="00305590" w:rsidRDefault="00C900F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5E66D579" w14:textId="77777777" w:rsidR="00C900FF" w:rsidRPr="00305590" w:rsidRDefault="00C900F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900FF" w:rsidRPr="00792B9B" w14:paraId="04CCCCC7" w14:textId="77777777" w:rsidTr="00305590">
        <w:tc>
          <w:tcPr>
            <w:tcW w:w="1278" w:type="dxa"/>
          </w:tcPr>
          <w:p w14:paraId="0821FC71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ADE3BA4" w14:textId="77777777" w:rsidR="00C900FF" w:rsidRDefault="00C900F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2CC15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7C22BD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4D6FB8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C3D57D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E1E89D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A59E7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BCDD0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7805F2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88FBCB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305D5C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7A5842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989A8B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6D93AC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70AC4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F506E0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159B03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E8A18D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8A616E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C8B68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0FB675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D776AE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F0B254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F5EE13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B132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DAF7F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66AF8B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693CE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52B98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A4EFD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923677" w14:textId="77777777" w:rsidR="00C900FF" w:rsidRPr="00FB5A89" w:rsidRDefault="00C900F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F405CE1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C9D3AF1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</w:p>
          <w:p w14:paraId="12C71AD1" w14:textId="029A60C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يتوزع 400 تلميذ من الأقسام النهائية في ثانوية ما الى فوجين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وذلك حسب اللغة الحية التي يدرسونها (إنجليزية أو ألمانية).</w:t>
            </w:r>
          </w:p>
          <w:p w14:paraId="7B5C8FFA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يوضح الجدول التالي هذا التوزيع بالنسبة للبنين (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G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) والبنات (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F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</w:p>
          <w:p w14:paraId="290C51AC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FFD809C" wp14:editId="2B3BACE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102870</wp:posOffset>
                      </wp:positionV>
                      <wp:extent cx="3086100" cy="914400"/>
                      <wp:effectExtent l="0" t="0" r="0" b="190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4515" w:type="dxa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47"/>
                                    <w:gridCol w:w="1448"/>
                                    <w:gridCol w:w="1620"/>
                                  </w:tblGrid>
                                  <w:tr w:rsidR="00BC0A76" w14:paraId="4F15ED58" w14:textId="77777777">
                                    <w:trPr>
                                      <w:trHeight w:val="589"/>
                                    </w:trPr>
                                    <w:tc>
                                      <w:tcPr>
                                        <w:tcW w:w="1447" w:type="dxa"/>
                                        <w:shd w:val="clear" w:color="auto" w:fill="FF99CC"/>
                                        <w:vAlign w:val="center"/>
                                      </w:tcPr>
                                      <w:p w14:paraId="4038B26B" w14:textId="77777777" w:rsidR="00BC0A76" w:rsidRPr="001F390A" w:rsidRDefault="00BC0A76" w:rsidP="00664317">
                                        <w:pPr>
                                          <w:bidi/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ألمانية</w: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bidi="ar-DZ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8" w:type="dxa"/>
                                        <w:shd w:val="clear" w:color="auto" w:fill="FF99CC"/>
                                        <w:vAlign w:val="center"/>
                                      </w:tcPr>
                                      <w:p w14:paraId="5A21890A" w14:textId="77777777" w:rsidR="00BC0A76" w:rsidRPr="001F390A" w:rsidRDefault="00BC0A76" w:rsidP="00664317">
                                        <w:pPr>
                                          <w:bidi/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إنجليزية</w: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bidi="ar-DZ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  <w:shd w:val="clear" w:color="auto" w:fill="FF99CC"/>
                                        <w:vAlign w:val="center"/>
                                      </w:tcPr>
                                      <w:p w14:paraId="53932597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اللغة الحية</w:t>
                                        </w:r>
                                      </w:p>
                                    </w:tc>
                                  </w:tr>
                                  <w:tr w:rsidR="00BC0A76" w14:paraId="1420DB4A" w14:textId="77777777">
                                    <w:trPr>
                                      <w:trHeight w:val="286"/>
                                    </w:trPr>
                                    <w:tc>
                                      <w:tcPr>
                                        <w:tcW w:w="1447" w:type="dxa"/>
                                        <w:vAlign w:val="center"/>
                                      </w:tcPr>
                                      <w:p w14:paraId="173F1A7E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8" w:type="dxa"/>
                                        <w:vAlign w:val="center"/>
                                      </w:tcPr>
                                      <w:p w14:paraId="6AE81F39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130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  <w:shd w:val="clear" w:color="auto" w:fill="FF99CC"/>
                                        <w:vAlign w:val="center"/>
                                      </w:tcPr>
                                      <w:p w14:paraId="6602CA89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b/>
                                            <w:bCs/>
                                          </w:rPr>
                                          <w:t>G</w:t>
                                        </w: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بنون</w:t>
                                        </w:r>
                                      </w:p>
                                    </w:tc>
                                  </w:tr>
                                  <w:tr w:rsidR="00BC0A76" w14:paraId="4DD19DA9" w14:textId="77777777">
                                    <w:trPr>
                                      <w:trHeight w:val="302"/>
                                    </w:trPr>
                                    <w:tc>
                                      <w:tcPr>
                                        <w:tcW w:w="1447" w:type="dxa"/>
                                        <w:vAlign w:val="center"/>
                                      </w:tcPr>
                                      <w:p w14:paraId="4B89607A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8" w:type="dxa"/>
                                        <w:vAlign w:val="center"/>
                                      </w:tcPr>
                                      <w:p w14:paraId="704703CE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>140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20" w:type="dxa"/>
                                        <w:shd w:val="clear" w:color="auto" w:fill="FF99CC"/>
                                        <w:vAlign w:val="center"/>
                                      </w:tcPr>
                                      <w:p w14:paraId="6F69EDB8" w14:textId="77777777" w:rsidR="00BC0A76" w:rsidRPr="001F390A" w:rsidRDefault="00BC0A76" w:rsidP="00FE45E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F390A">
                                          <w:rPr>
                                            <w:b/>
                                            <w:bCs/>
                                          </w:rPr>
                                          <w:t>F</w:t>
                                        </w:r>
                                        <w:r w:rsidRPr="001F390A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bidi="ar-DZ"/>
                                          </w:rPr>
                                          <w:t xml:space="preserve"> بنات</w:t>
                                        </w:r>
                                      </w:p>
                                    </w:tc>
                                  </w:tr>
                                </w:tbl>
                                <w:p w14:paraId="7D9A32EF" w14:textId="77777777" w:rsidR="00BC0A76" w:rsidRDefault="00BC0A76" w:rsidP="00BC0A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D809C" id="Rectangle 14" o:spid="_x0000_s1039" style="position:absolute;left:0;text-align:left;margin-left:135pt;margin-top:8.1pt;width:243pt;height:1in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" stroked="f">
                      <v:textbox>
                        <w:txbxContent>
                          <w:tbl>
                            <w:tblPr>
                              <w:tblStyle w:val="Grilledutableau"/>
                              <w:bidiVisual/>
                              <w:tblW w:w="4515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47"/>
                              <w:gridCol w:w="1448"/>
                              <w:gridCol w:w="1620"/>
                            </w:tblGrid>
                            <w:tr w:rsidR="00BC0A76" w14:paraId="4F15ED58" w14:textId="77777777">
                              <w:trPr>
                                <w:trHeight w:val="589"/>
                              </w:trPr>
                              <w:tc>
                                <w:tcPr>
                                  <w:tcW w:w="1447" w:type="dxa"/>
                                  <w:shd w:val="clear" w:color="auto" w:fill="FF99CC"/>
                                  <w:vAlign w:val="center"/>
                                </w:tcPr>
                                <w:p w14:paraId="4038B26B" w14:textId="77777777" w:rsidR="00BC0A76" w:rsidRPr="001F390A" w:rsidRDefault="00BC0A76" w:rsidP="0066431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ألمانية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  <w:t>D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  <w:shd w:val="clear" w:color="auto" w:fill="FF99CC"/>
                                  <w:vAlign w:val="center"/>
                                </w:tcPr>
                                <w:p w14:paraId="5A21890A" w14:textId="77777777" w:rsidR="00BC0A76" w:rsidRPr="001F390A" w:rsidRDefault="00BC0A76" w:rsidP="0066431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إنجليزية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  <w:t>A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F99CC"/>
                                  <w:vAlign w:val="center"/>
                                </w:tcPr>
                                <w:p w14:paraId="53932597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اللغة الحية</w:t>
                                  </w:r>
                                </w:p>
                              </w:tc>
                            </w:tr>
                            <w:tr w:rsidR="00BC0A76" w14:paraId="1420DB4A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1447" w:type="dxa"/>
                                  <w:vAlign w:val="center"/>
                                </w:tcPr>
                                <w:p w14:paraId="173F1A7E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  <w:vAlign w:val="center"/>
                                </w:tcPr>
                                <w:p w14:paraId="6AE81F39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F99CC"/>
                                  <w:vAlign w:val="center"/>
                                </w:tcPr>
                                <w:p w14:paraId="6602CA89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b/>
                                      <w:bCs/>
                                    </w:rPr>
                                    <w:t>G</w:t>
                                  </w: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بنون</w:t>
                                  </w:r>
                                </w:p>
                              </w:tc>
                            </w:tr>
                            <w:tr w:rsidR="00BC0A76" w14:paraId="4DD19DA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1447" w:type="dxa"/>
                                  <w:vAlign w:val="center"/>
                                </w:tcPr>
                                <w:p w14:paraId="4B89607A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  <w:vAlign w:val="center"/>
                                </w:tcPr>
                                <w:p w14:paraId="704703CE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F99CC"/>
                                  <w:vAlign w:val="center"/>
                                </w:tcPr>
                                <w:p w14:paraId="6F69EDB8" w14:textId="77777777" w:rsidR="00BC0A76" w:rsidRPr="001F390A" w:rsidRDefault="00BC0A76" w:rsidP="00FE45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1F390A">
                                    <w:rPr>
                                      <w:b/>
                                      <w:bCs/>
                                    </w:rPr>
                                    <w:t>F</w:t>
                                  </w:r>
                                  <w:r w:rsidRPr="001F390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بنات</w:t>
                                  </w:r>
                                </w:p>
                              </w:tc>
                            </w:tr>
                          </w:tbl>
                          <w:p w14:paraId="7D9A32EF" w14:textId="77777777" w:rsidR="00BC0A76" w:rsidRDefault="00BC0A76" w:rsidP="00BC0A76"/>
                        </w:txbxContent>
                      </v:textbox>
                    </v:rect>
                  </w:pict>
                </mc:Fallback>
              </mc:AlternateContent>
            </w:r>
          </w:p>
          <w:p w14:paraId="58A60408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3F58ADC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53C2293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5F074056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تم اختيار تلميذ عشوائيا من بين قوائم تلاميذ السنة النهائية</w:t>
            </w:r>
          </w:p>
          <w:p w14:paraId="343C0267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D34F71D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1) أحسب احتمال أن يكون التلميذ المختار بنتا. (نرمز لهذا الاحتمال بالرمز </w:t>
            </w:r>
            <w:r w:rsidRPr="00BC0A76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660" w:dyaOrig="400" w14:anchorId="39A643C7">
                <v:shape id="_x0000_i1101" type="#_x0000_t75" style="width:33pt;height:20.25pt" o:ole="">
                  <v:imagedata r:id="rId57" o:title=""/>
                </v:shape>
                <o:OLEObject Type="Embed" ProgID="Equation.DSMT4" ShapeID="_x0000_i1101" DrawAspect="Content" ObjectID="_1806574276" r:id="rId58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)</w:t>
            </w:r>
          </w:p>
          <w:p w14:paraId="73F92199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2) أحسب احتمال أن يكون التلميذ المختار يدرس اللغة الألمانية.</w:t>
            </w:r>
          </w:p>
          <w:p w14:paraId="378AD368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3) علما أن التلميذ المختار بنت، ما هو احتمال أن تكون تدرس الألمانية؟</w:t>
            </w:r>
          </w:p>
          <w:p w14:paraId="63DD1B1D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4) قارن النتيجة السابقة مع </w:t>
            </w:r>
            <w:r w:rsidRPr="00BC0A76">
              <w:rPr>
                <w:rFonts w:ascii="Amiri" w:hAnsi="Amiri" w:cs="Amiri"/>
                <w:position w:val="-32"/>
                <w:sz w:val="28"/>
                <w:szCs w:val="28"/>
                <w:rtl/>
                <w:lang w:bidi="ar-DZ"/>
              </w:rPr>
              <w:object w:dxaOrig="1160" w:dyaOrig="740" w14:anchorId="3A830DFF">
                <v:shape id="_x0000_i1102" type="#_x0000_t75" style="width:57.75pt;height:36.75pt" o:ole="">
                  <v:imagedata r:id="rId59" o:title=""/>
                </v:shape>
                <o:OLEObject Type="Embed" ProgID="Equation.DSMT4" ShapeID="_x0000_i1102" DrawAspect="Content" ObjectID="_1806574277" r:id="rId60"/>
              </w:object>
            </w:r>
          </w:p>
          <w:p w14:paraId="621AB0DF" w14:textId="06BCC8EE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حيث </w:t>
            </w:r>
            <w:r w:rsidRPr="00BC0A76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1120" w:dyaOrig="400" w14:anchorId="50BCCE45">
                <v:shape id="_x0000_i1103" type="#_x0000_t75" style="width:56.25pt;height:20.25pt" o:ole="">
                  <v:imagedata r:id="rId61" o:title=""/>
                </v:shape>
                <o:OLEObject Type="Embed" ProgID="Equation.DSMT4" ShapeID="_x0000_i1103" DrawAspect="Content" ObjectID="_1806574278" r:id="rId62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 احتمال أن يكون التلميذ المختار بنتا وتدرس الألمانية</w:t>
            </w:r>
          </w:p>
          <w:p w14:paraId="0C6BAE9D" w14:textId="77777777" w:rsidR="00BC0A76" w:rsidRDefault="00BC0A76" w:rsidP="00BC0A7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0039A6" w14:textId="13750C75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</w:t>
            </w: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عريف </w:t>
            </w:r>
          </w:p>
          <w:p w14:paraId="5C43770A" w14:textId="777F5CED" w:rsidR="00BC0A76" w:rsidRPr="002D0B1A" w:rsidRDefault="00BC0A76" w:rsidP="00BC0A7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نعتبر تجربة عشوائية مجموعة مخارجها </w:t>
            </w:r>
            <w:r w:rsidRPr="00BC0A76">
              <w:rPr>
                <w:rFonts w:ascii="Amiri" w:hAnsi="Amiri" w:cs="Amiri"/>
                <w:sz w:val="28"/>
                <w:szCs w:val="28"/>
              </w:rPr>
              <w:t>E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وقانون احتمالها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P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حادثتان من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احتمال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غير معدوم يرمز لاحتمال الحادثة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علما أن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محققة بالرّمز </w:t>
            </w:r>
            <w:r w:rsidRPr="00BC0A76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780" w:dyaOrig="400" w14:anchorId="764216B6">
                <v:shape id="_x0000_i1104" type="#_x0000_t75" style="width:39pt;height:20.25pt" o:ole="">
                  <v:imagedata r:id="rId63" o:title=""/>
                </v:shape>
                <o:OLEObject Type="Embed" ProgID="Equation.DSMT4" ShapeID="_x0000_i1104" DrawAspect="Content" ObjectID="_1806574279" r:id="rId64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ويعرّف بالنسبة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2D0B1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</w:t>
            </w:r>
            <w:r w:rsidRPr="002D0B1A">
              <w:rPr>
                <w:rFonts w:cstheme="minorHAnsi"/>
                <w:noProof/>
                <w:position w:val="-28"/>
                <w:sz w:val="28"/>
                <w:szCs w:val="28"/>
                <w:rtl/>
                <w:lang w:bidi="ar-DZ"/>
              </w:rPr>
              <w:drawing>
                <wp:inline distT="0" distB="0" distL="0" distR="0" wp14:anchorId="2B63DCCD" wp14:editId="311A6CA1">
                  <wp:extent cx="1247775" cy="419100"/>
                  <wp:effectExtent l="0" t="0" r="952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AA0D6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B39024B" w14:textId="77777777" w:rsidR="00BC0A76" w:rsidRDefault="00BC0A76" w:rsidP="00BC0A7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7519B4D6" w14:textId="77777777" w:rsidR="00BC0A76" w:rsidRDefault="00BC0A76" w:rsidP="00BC0A7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763B5B6B" w14:textId="77777777" w:rsidR="00BC0A76" w:rsidRDefault="00BC0A76" w:rsidP="00BC0A7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4285907A" w14:textId="48C61B71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19046C8B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</w:rPr>
              <w:t>نريد اختبار فعالية دواء على مجتمع معطى، ربع أفراد هذا المجتمع تم تطعيمهم بهذا الدواء</w:t>
            </w:r>
            <w:r w:rsidRPr="00BC0A76">
              <w:rPr>
                <w:rFonts w:ascii="Amiri" w:hAnsi="Amiri" w:cs="Amiri"/>
                <w:sz w:val="28"/>
                <w:szCs w:val="28"/>
              </w:rPr>
              <w:t xml:space="preserve">. 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9C4CA44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تبين خلال فترة انتشار وباء معين أن من بين كل 10 مرضى مصابون بهذا الوباء واحد فقط منهم مطعم.</w:t>
            </w:r>
          </w:p>
          <w:p w14:paraId="6D906E43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وتبين أيضا أن </w:t>
            </w:r>
            <w:r w:rsidRPr="00BC0A76">
              <w:rPr>
                <w:rFonts w:ascii="Amiri" w:hAnsi="Amiri" w:cs="Amiri"/>
                <w:position w:val="-24"/>
                <w:sz w:val="28"/>
                <w:szCs w:val="28"/>
              </w:rPr>
              <w:object w:dxaOrig="220" w:dyaOrig="620" w14:anchorId="606E48AA">
                <v:shape id="_x0000_i1105" type="#_x0000_t75" style="width:11.25pt;height:30.75pt" o:ole="">
                  <v:imagedata r:id="rId66" o:title=""/>
                </v:shape>
                <o:OLEObject Type="Embed" ProgID="Equation.DSMT4" ShapeID="_x0000_i1105" DrawAspect="Content" ObjectID="_1806574280" r:id="rId67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من الأفراد المطعمين هم مرضى بهذا الوباء.</w:t>
            </w:r>
          </w:p>
          <w:p w14:paraId="58E2FF31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نختار عشوائيا شخصا واحدا من هذا المجتمع </w:t>
            </w:r>
          </w:p>
          <w:p w14:paraId="1764E893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نرمز بالرمز </w:t>
            </w:r>
            <w:r w:rsidRPr="00BC0A76">
              <w:rPr>
                <w:rFonts w:ascii="Amiri" w:hAnsi="Amiri" w:cs="Amiri"/>
                <w:sz w:val="28"/>
                <w:szCs w:val="28"/>
              </w:rPr>
              <w:t>M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إلى الحادثة 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"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الشخص المريض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"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وبالرمز </w:t>
            </w:r>
            <w:r w:rsidRPr="00BC0A76">
              <w:rPr>
                <w:rFonts w:ascii="Amiri" w:hAnsi="Amiri" w:cs="Amiri"/>
                <w:sz w:val="28"/>
                <w:szCs w:val="28"/>
              </w:rPr>
              <w:t>V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إلى الحادثة 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"الشخص مطعم"</w:t>
            </w:r>
          </w:p>
          <w:p w14:paraId="153B06DA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4829C8F" w14:textId="77777777" w:rsidR="00BC0A76" w:rsidRPr="00BC0A76" w:rsidRDefault="00BC0A76" w:rsidP="00BC0A76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BC0A76">
              <w:rPr>
                <w:rFonts w:ascii="Amiri" w:hAnsi="Amiri" w:cs="Amiri"/>
                <w:position w:val="-10"/>
                <w:sz w:val="28"/>
                <w:szCs w:val="28"/>
              </w:rPr>
              <w:object w:dxaOrig="1060" w:dyaOrig="320" w14:anchorId="01E6880A">
                <v:shape id="_x0000_i1106" type="#_x0000_t75" style="width:53.25pt;height:15.75pt" o:ole="">
                  <v:imagedata r:id="rId68" o:title=""/>
                </v:shape>
                <o:OLEObject Type="Embed" ProgID="Equation.DSMT4" ShapeID="_x0000_i1106" DrawAspect="Content" ObjectID="_1806574281" r:id="rId69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، احتمال أن يكون الشخص المختار مريض ومطعم </w: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- استنتج أن: </w:t>
            </w:r>
            <w:r w:rsidRPr="00BC0A76">
              <w:rPr>
                <w:rFonts w:ascii="Amiri" w:hAnsi="Amiri" w:cs="Amiri"/>
                <w:position w:val="-24"/>
                <w:sz w:val="28"/>
                <w:szCs w:val="28"/>
              </w:rPr>
              <w:object w:dxaOrig="1140" w:dyaOrig="620" w14:anchorId="03FD98CA">
                <v:shape id="_x0000_i1107" type="#_x0000_t75" style="width:57pt;height:30.75pt" o:ole="">
                  <v:imagedata r:id="rId70" o:title=""/>
                </v:shape>
                <o:OLEObject Type="Embed" ProgID="Equation.DSMT4" ShapeID="_x0000_i1107" DrawAspect="Content" ObjectID="_1806574282" r:id="rId71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4D3ACBD" w14:textId="332269FA" w:rsidR="00BC0A76" w:rsidRDefault="00BC0A76" w:rsidP="00BC0A76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أحسب الاحتمال </w:t>
            </w:r>
            <w:r w:rsidRPr="00BC0A76">
              <w:rPr>
                <w:rFonts w:ascii="Amiri" w:hAnsi="Amiri" w:cs="Amiri"/>
                <w:position w:val="-10"/>
                <w:sz w:val="28"/>
                <w:szCs w:val="28"/>
              </w:rPr>
              <w:object w:dxaOrig="1060" w:dyaOrig="380" w14:anchorId="32DB36DB">
                <v:shape id="_x0000_i1108" type="#_x0000_t75" style="width:53.25pt;height:18.75pt" o:ole="">
                  <v:imagedata r:id="rId72" o:title=""/>
                </v:shape>
                <o:OLEObject Type="Embed" ProgID="Equation.DSMT4" ShapeID="_x0000_i1108" DrawAspect="Content" ObjectID="_1806574283" r:id="rId73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</w:rPr>
              <w:t xml:space="preserve"> استنتج الاحتمال الشرطي </w:t>
            </w:r>
            <w:r w:rsidRPr="00BC0A76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380" w14:anchorId="1ED4463E">
                <v:shape id="_x0000_i1109" type="#_x0000_t75" style="width:36pt;height:18.75pt" o:ole="">
                  <v:imagedata r:id="rId74" o:title=""/>
                </v:shape>
                <o:OLEObject Type="Embed" ProgID="Equation.DSMT4" ShapeID="_x0000_i1109" DrawAspect="Content" ObjectID="_1806574284" r:id="rId75"/>
              </w:object>
            </w:r>
          </w:p>
          <w:p w14:paraId="54E2D397" w14:textId="77777777" w:rsidR="00BC0A76" w:rsidRPr="00BC0A76" w:rsidRDefault="00BC0A76" w:rsidP="00BC0A76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</w:rPr>
            </w:pPr>
          </w:p>
          <w:p w14:paraId="7796C605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نتيــــــــــــــــــــــــــــــجة:</w:t>
            </w:r>
          </w:p>
          <w:p w14:paraId="6E37954A" w14:textId="77777777" w:rsidR="00BC0A76" w:rsidRPr="00BC0A76" w:rsidRDefault="00BC0A76" w:rsidP="00BC0A76">
            <w:pPr>
              <w:bidi/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position w:val="-14"/>
                <w:rtl/>
                <w:lang w:bidi="ar-DZ"/>
              </w:rPr>
              <w:object w:dxaOrig="2900" w:dyaOrig="400" w14:anchorId="5097892F">
                <v:shape id="_x0000_i1110" type="#_x0000_t75" style="width:144.75pt;height:20.25pt" o:ole="">
                  <v:imagedata r:id="rId76" o:title=""/>
                </v:shape>
                <o:OLEObject Type="Embed" ProgID="Equation.DSMT4" ShapeID="_x0000_i1110" DrawAspect="Content" ObjectID="_1806574285" r:id="rId77"/>
              </w:object>
            </w:r>
          </w:p>
          <w:p w14:paraId="6567323D" w14:textId="77777777" w:rsidR="00BC0A76" w:rsidRPr="00BC0A76" w:rsidRDefault="00BC0A76" w:rsidP="00BC0A76">
            <w:pPr>
              <w:bidi/>
              <w:jc w:val="center"/>
              <w:rPr>
                <w:rFonts w:ascii="Amiri" w:hAnsi="Amiri" w:cs="Amiri"/>
                <w:b/>
                <w:bCs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position w:val="-14"/>
                <w:rtl/>
                <w:lang w:bidi="ar-DZ"/>
              </w:rPr>
              <w:object w:dxaOrig="1820" w:dyaOrig="400" w14:anchorId="6076AB4C">
                <v:shape id="_x0000_i1111" type="#_x0000_t75" style="width:90.75pt;height:20.25pt" o:ole="">
                  <v:imagedata r:id="rId78" o:title=""/>
                </v:shape>
                <o:OLEObject Type="Embed" ProgID="Equation.DSMT4" ShapeID="_x0000_i1111" DrawAspect="Content" ObjectID="_1806574286" r:id="rId79"/>
              </w:object>
            </w:r>
          </w:p>
          <w:p w14:paraId="42FF3FD4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</w:t>
            </w:r>
          </w:p>
          <w:p w14:paraId="5540708C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42A7E1B" w14:textId="2E1AFF65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نرمي حجر نرد متوازن </w:t>
            </w:r>
            <w:r w:rsidRPr="00BC0A7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ونعتبر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الحادثتين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"الحصول على رقم فردي</w:t>
            </w:r>
            <w:r w:rsidRPr="00BC0A7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"،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"الحصول على مضاعف للعدد 3"</w:t>
            </w:r>
          </w:p>
          <w:p w14:paraId="0D34A415" w14:textId="77777777" w:rsidR="00BC0A76" w:rsidRPr="00BC0A76" w:rsidRDefault="00BC0A76" w:rsidP="00BC0A76">
            <w:pPr>
              <w:bidi/>
              <w:ind w:left="37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</w:t>
            </w:r>
            <w:r w:rsidRPr="00BC0A76">
              <w:rPr>
                <w:rFonts w:ascii="Amiri" w:hAnsi="Amiri" w:cs="Amiri"/>
                <w:b/>
                <w:bCs/>
                <w:noProof/>
                <w:position w:val="-28"/>
                <w:sz w:val="28"/>
                <w:szCs w:val="28"/>
                <w:rtl/>
                <w:lang w:bidi="ar-DZ"/>
              </w:rPr>
              <w:drawing>
                <wp:inline distT="0" distB="0" distL="0" distR="0" wp14:anchorId="5DC63341" wp14:editId="17A92B7E">
                  <wp:extent cx="1562100" cy="4191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0A76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     لأن </w:t>
            </w:r>
            <w:r w:rsidRPr="00BC0A76">
              <w:rPr>
                <w:rFonts w:ascii="Amiri" w:hAnsi="Amiri" w:cs="Amiri"/>
                <w:b/>
                <w:bCs/>
                <w:position w:val="-14"/>
                <w:sz w:val="28"/>
                <w:szCs w:val="28"/>
                <w:rtl/>
                <w:lang w:bidi="ar-DZ"/>
              </w:rPr>
              <w:object w:dxaOrig="3200" w:dyaOrig="400" w14:anchorId="43967540">
                <v:shape id="_x0000_i1112" type="#_x0000_t75" style="width:159.75pt;height:20.25pt" o:ole="">
                  <v:imagedata r:id="rId81" o:title=""/>
                </v:shape>
                <o:OLEObject Type="Embed" ProgID="Equation.DSMT4" ShapeID="_x0000_i1112" DrawAspect="Content" ObjectID="_1806574287" r:id="rId82"/>
              </w:object>
            </w:r>
          </w:p>
          <w:p w14:paraId="37877E0A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63FB1940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304A15D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يحتوي صندوق على 6 كرات حمراء و3 كرات خضراء لا نميز بينها عند اللمس.</w:t>
            </w:r>
          </w:p>
          <w:p w14:paraId="53AF42F4" w14:textId="77777777" w:rsidR="00BC0A76" w:rsidRPr="00BC0A76" w:rsidRDefault="00BC0A76" w:rsidP="00BC0A76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نسحب كرتين على التوالي ودون إرجاع.</w:t>
            </w:r>
          </w:p>
          <w:p w14:paraId="05A86023" w14:textId="77777777" w:rsidR="00BC0A76" w:rsidRPr="00BC0A76" w:rsidRDefault="00BC0A76" w:rsidP="00BC0A76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الحادثة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 الكرة المسحوبة الأولى حمراء " 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و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الحادثة " الكرة المسحوبة الثانية خضراء "</w:t>
            </w:r>
          </w:p>
          <w:p w14:paraId="277CDBDC" w14:textId="77777777" w:rsidR="00BC0A76" w:rsidRPr="00BC0A76" w:rsidRDefault="00BC0A76" w:rsidP="00BC0A76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BC0A76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7E1CEEA4">
                <v:shape id="_x0000_i1113" type="#_x0000_t75" style="width:29.25pt;height:15.75pt" o:ole="">
                  <v:imagedata r:id="rId83" o:title=""/>
                </v:shape>
                <o:OLEObject Type="Embed" ProgID="Equation.DSMT4" ShapeID="_x0000_i1113" DrawAspect="Content" ObjectID="_1806574288" r:id="rId84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BC0A76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720" w:dyaOrig="360" w14:anchorId="36FBF3FA">
                <v:shape id="_x0000_i1114" type="#_x0000_t75" style="width:36pt;height:18pt" o:ole="">
                  <v:imagedata r:id="rId85" o:title=""/>
                </v:shape>
                <o:OLEObject Type="Embed" ProgID="Equation.DSMT4" ShapeID="_x0000_i1114" DrawAspect="Content" ObjectID="_1806574289" r:id="rId86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</w:t>
            </w:r>
            <w:r w:rsidRPr="00BC0A76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920" w:dyaOrig="320" w14:anchorId="7ACB94F5">
                <v:shape id="_x0000_i1115" type="#_x0000_t75" style="width:45.75pt;height:15.75pt" o:ole="">
                  <v:imagedata r:id="rId87" o:title=""/>
                </v:shape>
                <o:OLEObject Type="Embed" ProgID="Equation.DSMT4" ShapeID="_x0000_i1115" DrawAspect="Content" ObjectID="_1806574290" r:id="rId88"/>
              </w:object>
            </w:r>
          </w:p>
          <w:p w14:paraId="7C0B42C9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0E1E3E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AB08DD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A7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الحل:</w:t>
            </w:r>
          </w:p>
          <w:p w14:paraId="637FE60B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CA91315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الكريات لا نميز بينها عند اللمس (حالة تساوي احتمال) وبالتالي </w:t>
            </w:r>
            <w:r w:rsidRPr="00BC0A76">
              <w:rPr>
                <w:rFonts w:ascii="Amiri" w:hAnsi="Amiri" w:cs="Amiri"/>
                <w:position w:val="-24"/>
                <w:sz w:val="28"/>
                <w:szCs w:val="28"/>
                <w:rtl/>
                <w:lang w:bidi="ar-DZ"/>
              </w:rPr>
              <w:object w:dxaOrig="1400" w:dyaOrig="620" w14:anchorId="6F1E84B8">
                <v:shape id="_x0000_i1116" type="#_x0000_t75" style="width:69.75pt;height:30.75pt" o:ole="">
                  <v:imagedata r:id="rId89" o:title=""/>
                </v:shape>
                <o:OLEObject Type="Embed" ProgID="Equation.DSMT4" ShapeID="_x0000_i1116" DrawAspect="Content" ObjectID="_1806574291" r:id="rId90"/>
              </w:object>
            </w:r>
          </w:p>
          <w:p w14:paraId="3D4DD35D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تحققت الحادثة </w:t>
            </w:r>
            <w:r w:rsidRPr="00BC0A76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تصبح الوضعية في الصندوق كالتالي: </w:t>
            </w:r>
          </w:p>
          <w:p w14:paraId="6DB25C3E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E899EF9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5 كرات حمراء و3 كرات خضراء         ومنه      </w:t>
            </w:r>
            <w:r w:rsidRPr="00BC0A76">
              <w:rPr>
                <w:rFonts w:ascii="Amiri" w:hAnsi="Amiri" w:cs="Amiri"/>
                <w:noProof/>
                <w:position w:val="-24"/>
                <w:sz w:val="28"/>
                <w:szCs w:val="28"/>
                <w:rtl/>
                <w:lang w:bidi="ar-DZ"/>
              </w:rPr>
              <w:drawing>
                <wp:inline distT="0" distB="0" distL="0" distR="0" wp14:anchorId="4FF6434F" wp14:editId="358112EE">
                  <wp:extent cx="714375" cy="390525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 </w:t>
            </w:r>
          </w:p>
          <w:p w14:paraId="30A49864" w14:textId="77777777" w:rsidR="00BC0A76" w:rsidRPr="00BC0A76" w:rsidRDefault="00BC0A76" w:rsidP="00BC0A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وبالتالي   </w:t>
            </w:r>
            <w:r w:rsidRPr="00BC0A76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3739" w:dyaOrig="620" w14:anchorId="00D681A8">
                <v:shape id="_x0000_i1117" type="#_x0000_t75" style="width:186.75pt;height:30.75pt" o:ole="">
                  <v:imagedata r:id="rId92" o:title=""/>
                </v:shape>
                <o:OLEObject Type="Embed" ProgID="Equation.DSMT4" ShapeID="_x0000_i1117" DrawAspect="Content" ObjectID="_1806574292" r:id="rId93"/>
              </w:object>
            </w:r>
            <w:r w:rsidRPr="00BC0A7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3576F764" w14:textId="77777777" w:rsidR="00BC0A76" w:rsidRPr="00BC0A76" w:rsidRDefault="00BC0A76" w:rsidP="00BC0A7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47ADA9D" w14:textId="77777777" w:rsidR="00E35421" w:rsidRPr="00BC0A76" w:rsidRDefault="00E35421" w:rsidP="00E3542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E233655" w14:textId="77777777" w:rsidR="00C900FF" w:rsidRDefault="00C900FF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925F8EE" w14:textId="2287940B" w:rsidR="00BC0A76" w:rsidRDefault="00496E85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6473A8B" wp14:editId="43E5356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166370</wp:posOffset>
                      </wp:positionV>
                      <wp:extent cx="4000500" cy="3838575"/>
                      <wp:effectExtent l="0" t="0" r="19050" b="28575"/>
                      <wp:wrapNone/>
                      <wp:docPr id="147617982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3838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7772D" w14:textId="34817187" w:rsidR="00496E85" w:rsidRDefault="00496E85" w:rsidP="00496E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ED228E" wp14:editId="78538B9B">
                                        <wp:extent cx="2780952" cy="2790476"/>
                                        <wp:effectExtent l="0" t="0" r="635" b="0"/>
                                        <wp:docPr id="19692982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92982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80952" cy="27904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473A8B" id="Rectangle 11" o:spid="_x0000_s1040" style="position:absolute;left:0;text-align:left;margin-left:13.95pt;margin-top:13.1pt;width:315pt;height:302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" fillcolor="white [3201]" strokecolor="white [3212]" strokeweight="2pt">
                      <v:textbox>
                        <w:txbxContent>
                          <w:p w14:paraId="67F7772D" w14:textId="34817187" w:rsidR="00496E85" w:rsidRDefault="00496E85" w:rsidP="00496E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D228E" wp14:editId="78538B9B">
                                  <wp:extent cx="2780952" cy="2790476"/>
                                  <wp:effectExtent l="0" t="0" r="635" b="0"/>
                                  <wp:docPr id="19692982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92982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952" cy="2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7569FC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FCDB916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0E2149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F63D2C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F47E43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6992DAB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496AF6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0F9C23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1408DD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065A944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841749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861671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BCEC62D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12732AA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EA981A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4294C91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BE0E444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8FC46A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A6F87B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116BE13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C10DB31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077326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56175F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D30DBC5" w14:textId="77777777" w:rsidR="00BC0A76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3380213" w14:textId="77777777" w:rsidR="00BC0A76" w:rsidRPr="00792B9B" w:rsidRDefault="00BC0A76" w:rsidP="00BC0A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6B460A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EDBB8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F9BA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435AA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FA157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6F4D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BB97F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20A5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129D9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5883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B7B3A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74937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4A2F1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FD970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97527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445DC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CD6E8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5505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B6D3C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E7FE9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DE92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85526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B73B3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66B7B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A2DD6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527F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AFD4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C28E3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D79C0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8927D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CA032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8A54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1A272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5DEFFE" w14:textId="77777777" w:rsidR="00C900FF" w:rsidRPr="00792B9B" w:rsidRDefault="00C900F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C125E9A" w14:textId="77777777" w:rsidR="00C900FF" w:rsidRDefault="00C900F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D77BCB" wp14:editId="08B5178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38857160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F125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5AD90277" w14:textId="4144D444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BC0A76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0A76" w:rsidRPr="00BC0A76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استعمال الشجرة المتوازنة لحساب الاحتمالات-دستور الاحتمالات الكلية- التمييز بين السحب في ان واحد والسحب بالإرجاع ودون </w:t>
                            </w:r>
                            <w:r w:rsidR="00BC0A76" w:rsidRPr="00D53C67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ارجاع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77BCB" id="_x0000_s1041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H7uKz3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5DBDF125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5AD90277" w14:textId="4144D444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BC0A76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C0A76" w:rsidRPr="00BC0A76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استعمال الشجرة المتوازنة لحساب الاحتمالات-دستور الاحتمالات الكلية- التمييز بين السحب في ان واحد والسحب بالإرجاع ودون </w:t>
                      </w:r>
                      <w:r w:rsidR="00BC0A76" w:rsidRPr="00D53C67">
                        <w:rPr>
                          <w:rFonts w:cstheme="minorHAns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ارجاع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373FA" wp14:editId="6A94F591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0986772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47CB" w14:textId="04F23D8C" w:rsidR="00C900FF" w:rsidRPr="00305590" w:rsidRDefault="00C900F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C0A76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C0A76" w:rsidRPr="00BC0A76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 ساعة</w:t>
                            </w:r>
                          </w:p>
                          <w:p w14:paraId="736DE2CD" w14:textId="77777777" w:rsidR="00C900FF" w:rsidRDefault="00C900F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373FA" id="_x0000_s1042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nlcgIAAEQ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U2tuoiZxacllNuFZx66RQhO3lXUnHsRcCE8TT71k7YZH+nQBpqCQ09xtgL/+9h71KeBJCln&#10;DW1SwcOvtfCKM/Pd0qhe5pNJXL3ETE7Px8T4Q8nyUGLX9Q1Qm3P6N5xMZNRHsyO1h/qVln4evZJI&#10;WEm+Cy7R75gb7Dacvg2p5vOkRuvmBN7bZycjeCx0nLuX9lV4108o0mw/wG7rxPTDjHa60dLCfI2g&#10;qzTA+7r2LaBVTXvQfyvxLzjkk9b+85v9AQ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6oAnl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C2B47CB" w14:textId="04F23D8C" w:rsidR="00C900FF" w:rsidRPr="00305590" w:rsidRDefault="00C900F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C0A76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BC0A76" w:rsidRPr="00BC0A76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02 ساعة</w:t>
                      </w:r>
                    </w:p>
                    <w:p w14:paraId="736DE2CD" w14:textId="77777777" w:rsidR="00C900FF" w:rsidRDefault="00C900F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9D9AE8" wp14:editId="0C4CB15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6152120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99587" w14:textId="77777777" w:rsidR="00C900FF" w:rsidRPr="00305590" w:rsidRDefault="00C900F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تسيير </w:t>
                            </w:r>
                            <w:proofErr w:type="gram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اقتصاد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D9AE8" id="_x0000_s1043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+L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rLiCw+raDcLT3z0C1CcPKuoubci4BL4WnyqZ+0zfhIhzbQFBx6irM1+F+n3qM+DSRJ&#10;OWtokwoefm6EV5yZb5ZG9TI/P4+rl5jzyXRMjD+WrI4ldlPfALU5p3/DyURGfTR7UnuoX2npFzEq&#10;iYSVFLvgEv2eucFuw+nbkGqxSGq0bk7gvX12MjqPhY5z99K+Cu/6CUWa7QfYb52YvZvRTjdaWlhs&#10;EHSVBvhQ174FtKppD/pvJf4Fx3zSOnx+89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xUsPi3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55599587" w14:textId="77777777" w:rsidR="00C900FF" w:rsidRPr="00305590" w:rsidRDefault="00C900F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تسيير </w:t>
                      </w:r>
                      <w:proofErr w:type="gram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 اقتصاد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3B2DCA" wp14:editId="7A589584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8107765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09698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احتمـــــــــــــالات</w:t>
                            </w:r>
                          </w:p>
                          <w:p w14:paraId="219E183E" w14:textId="4E1415DD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BC0A76" w:rsidRPr="00BC0A76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الشجرة المتوازنة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B2DCA" id="_x0000_s1044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dl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NafJxF8rKHdPyBC6RfBO3lU0nHvhw5NAYj7tCG1zeKRDG2gKDv2NszXgr1P/oz0R&#10;krScNbRJBfc/NwIVZ+a7Jape5pNJXL0kTKYXlA3D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wgCdl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0009698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احتمـــــــــــــالات</w:t>
                      </w:r>
                    </w:p>
                    <w:p w14:paraId="219E183E" w14:textId="4E1415DD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BC0A76" w:rsidRPr="00BC0A76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الشجرة المتوازنة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7C40C71" w14:textId="77777777" w:rsidR="00C900FF" w:rsidRPr="00792B9B" w:rsidRDefault="00C900F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900FF" w:rsidRPr="00792B9B" w14:paraId="276BE2A3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71E245E" w14:textId="77777777" w:rsidR="00C900FF" w:rsidRPr="00305590" w:rsidRDefault="00C900F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A65F168" w14:textId="77777777" w:rsidR="00C900FF" w:rsidRPr="00305590" w:rsidRDefault="00C900F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3EAF2A8" w14:textId="77777777" w:rsidR="00C900FF" w:rsidRPr="00305590" w:rsidRDefault="00C900F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900FF" w:rsidRPr="00792B9B" w14:paraId="29FFB8E4" w14:textId="77777777" w:rsidTr="00305590">
        <w:tc>
          <w:tcPr>
            <w:tcW w:w="1278" w:type="dxa"/>
          </w:tcPr>
          <w:p w14:paraId="70E24541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387B7BD" w14:textId="77777777" w:rsidR="00C900FF" w:rsidRDefault="00C900F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A0A180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60B585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20794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D9309F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2B1476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BCBE65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E10621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B4E6DF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09CC68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F391FE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34797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23B86C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66CEF2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1DC6DF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63324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8BA7E6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B51CE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23084F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02AD9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CA737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BC6E80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E80F4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9EC42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D6D55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C36304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BA6653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F437C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0C748E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E04C5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DCAC5F" w14:textId="77777777" w:rsidR="00C900FF" w:rsidRPr="00FB5A89" w:rsidRDefault="00C900F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E780B14" w14:textId="77777777" w:rsidR="00184868" w:rsidRPr="00184868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8486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دراســـــــــــــة مثال:</w:t>
            </w:r>
          </w:p>
          <w:p w14:paraId="0E4E02F8" w14:textId="77777777" w:rsidR="00184868" w:rsidRPr="00184868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1FBA267" w14:textId="0CBE15CA" w:rsidR="00184868" w:rsidRPr="00184868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يتكون فريق طبي من 240 شخصا ينقسمون إلى فئتين أطباء وممرضون، 60 </w:t>
            </w:r>
            <w:r w:rsidRPr="00184868">
              <w:rPr>
                <w:rFonts w:ascii="Amiri" w:hAnsi="Amiri" w:cs="Amiri"/>
                <w:sz w:val="28"/>
                <w:szCs w:val="28"/>
              </w:rPr>
              <w:t>%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من الأشخاص نساء </w:t>
            </w: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منه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ن</w:t>
            </w: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12.5</w:t>
            </w:r>
            <w:r w:rsidRPr="00184868">
              <w:rPr>
                <w:rFonts w:ascii="Amiri" w:hAnsi="Amiri" w:cs="Amiri"/>
                <w:sz w:val="28"/>
                <w:szCs w:val="28"/>
                <w:lang w:bidi="ar-DZ"/>
              </w:rPr>
              <w:t>%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ممرضات و75</w:t>
            </w:r>
            <w:r w:rsidRPr="00184868">
              <w:rPr>
                <w:rFonts w:ascii="Amiri" w:hAnsi="Amiri" w:cs="Amiri"/>
                <w:sz w:val="28"/>
                <w:szCs w:val="28"/>
              </w:rPr>
              <w:t>%</w:t>
            </w: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من الرجال ممرضون.</w:t>
            </w:r>
          </w:p>
          <w:p w14:paraId="0B622103" w14:textId="2037D606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184868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t>أكمل المخطط التالي:</w:t>
            </w:r>
          </w:p>
          <w:p w14:paraId="4E992FDA" w14:textId="7356A7CB" w:rsidR="00184868" w:rsidRPr="00184868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lang w:bidi="ar-DZ"/>
              </w:rPr>
              <w:t xml:space="preserve">H       </w:t>
            </w:r>
            <w:proofErr w:type="gramStart"/>
            <w:r w:rsidRPr="00184868">
              <w:rPr>
                <w:rFonts w:ascii="Amiri" w:hAnsi="Amiri" w:cs="Amiri"/>
                <w:sz w:val="28"/>
                <w:szCs w:val="28"/>
                <w:lang w:bidi="ar-DZ"/>
              </w:rPr>
              <w:t xml:space="preserve">  </w:t>
            </w: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:</w:t>
            </w:r>
            <w:proofErr w:type="gramEnd"/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رجل      </w:t>
            </w:r>
            <w:proofErr w:type="gramStart"/>
            <w:r w:rsidRPr="00184868">
              <w:rPr>
                <w:rFonts w:ascii="Amiri" w:hAnsi="Amiri" w:cs="Amiri"/>
                <w:sz w:val="28"/>
                <w:szCs w:val="28"/>
              </w:rPr>
              <w:t>F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:</w:t>
            </w:r>
            <w:proofErr w:type="gramEnd"/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امرأة           </w:t>
            </w:r>
            <w:proofErr w:type="gramStart"/>
            <w:r w:rsidRPr="00184868">
              <w:rPr>
                <w:rFonts w:ascii="Amiri" w:hAnsi="Amiri" w:cs="Amiri"/>
                <w:sz w:val="28"/>
                <w:szCs w:val="28"/>
              </w:rPr>
              <w:t>M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:</w:t>
            </w:r>
            <w:proofErr w:type="gramEnd"/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طبيب             </w:t>
            </w:r>
            <w:proofErr w:type="gramStart"/>
            <w:r w:rsidRPr="00184868">
              <w:rPr>
                <w:rFonts w:ascii="Amiri" w:hAnsi="Amiri" w:cs="Amiri"/>
                <w:sz w:val="28"/>
                <w:szCs w:val="28"/>
              </w:rPr>
              <w:t>I</w:t>
            </w:r>
            <w:r w:rsidRPr="00184868">
              <w:rPr>
                <w:rFonts w:ascii="Amiri" w:hAnsi="Amiri" w:cs="Amiri"/>
                <w:sz w:val="28"/>
                <w:szCs w:val="28"/>
                <w:rtl/>
              </w:rPr>
              <w:t>:</w:t>
            </w:r>
            <w:proofErr w:type="gramEnd"/>
            <w:r w:rsidRPr="00184868">
              <w:rPr>
                <w:rFonts w:ascii="Amiri" w:hAnsi="Amiri" w:cs="Amiri"/>
                <w:sz w:val="28"/>
                <w:szCs w:val="28"/>
                <w:rtl/>
              </w:rPr>
              <w:t xml:space="preserve"> ممرض</w:t>
            </w:r>
          </w:p>
          <w:p w14:paraId="3CF1CDE6" w14:textId="3126552E" w:rsidR="00DC6F33" w:rsidRPr="00184868" w:rsidRDefault="00DC6F33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C18724B" wp14:editId="4B74AD23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110490</wp:posOffset>
                      </wp:positionV>
                      <wp:extent cx="2990850" cy="2781300"/>
                      <wp:effectExtent l="0" t="0" r="19050" b="19050"/>
                      <wp:wrapNone/>
                      <wp:docPr id="57397427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0850" cy="278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A28D5" w14:textId="4E9335CC" w:rsidR="00DC6F33" w:rsidRDefault="00DC6F33" w:rsidP="00DC6F3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83B4BF" wp14:editId="26374387">
                                        <wp:extent cx="2830195" cy="2376805"/>
                                        <wp:effectExtent l="0" t="0" r="8255" b="4445"/>
                                        <wp:docPr id="120536740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05367404" name=""/>
                                                <pic:cNvPicPr/>
                                              </pic:nvPicPr>
                                              <pic:blipFill>
                                                <a:blip r:embed="rId9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0195" cy="2376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8724B" id="Rectangle 7" o:spid="_x0000_s1045" style="position:absolute;left:0;text-align:left;margin-left:85.2pt;margin-top:8.7pt;width:235.5pt;height:21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" fillcolor="white [3201]" strokecolor="white [3212]" strokeweight="2pt">
                      <v:textbox>
                        <w:txbxContent>
                          <w:p w14:paraId="166A28D5" w14:textId="4E9335CC" w:rsidR="00DC6F33" w:rsidRDefault="00DC6F33" w:rsidP="00DC6F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3B4BF" wp14:editId="26374387">
                                  <wp:extent cx="2830195" cy="2376805"/>
                                  <wp:effectExtent l="0" t="0" r="8255" b="4445"/>
                                  <wp:docPr id="120536740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5367404" name=""/>
                                          <pic:cNvPicPr/>
                                        </pic:nvPicPr>
                                        <pic:blipFill>
                                          <a:blip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0195" cy="237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28F993" w14:textId="77777777" w:rsidR="00DC6F33" w:rsidRDefault="00DC6F33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19BA9C95" w14:textId="77777777" w:rsidR="00DC6F33" w:rsidRP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08D6F91E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6E4A7E2E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A9754DC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42A40C7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C2979BD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C7B6407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44B41F61" w14:textId="137F9305" w:rsidR="00184868" w:rsidRPr="00184868" w:rsidRDefault="00DC6F33" w:rsidP="00DC6F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184868"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هذا المخطط يسمى شجرة الاحتمالات (أو شجرة المتوازنة) </w:t>
            </w:r>
          </w:p>
          <w:p w14:paraId="4D24937F" w14:textId="77777777" w:rsidR="00184868" w:rsidRPr="00184868" w:rsidRDefault="00184868" w:rsidP="0018486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يسمى مبدأ الشجرة جذر الشجرة </w:t>
            </w:r>
          </w:p>
          <w:p w14:paraId="0F3B3F03" w14:textId="77777777" w:rsidR="00184868" w:rsidRPr="00184868" w:rsidRDefault="00184868" w:rsidP="0018486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تسمى نقطة الوصل بين بين غصنين عقدة.</w:t>
            </w:r>
          </w:p>
          <w:p w14:paraId="6EED21B1" w14:textId="77777777" w:rsidR="00184868" w:rsidRPr="00184868" w:rsidRDefault="00184868" w:rsidP="0018486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الأغصان التي تنطلق من الجذر تسمى أغصان ابتدائية.</w:t>
            </w:r>
          </w:p>
          <w:p w14:paraId="1A3267B5" w14:textId="77777777" w:rsidR="00184868" w:rsidRPr="00184868" w:rsidRDefault="00184868" w:rsidP="0018486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الأغصان التي تصل بين عقدتين تسمى أغصان ثانوية.</w:t>
            </w:r>
          </w:p>
          <w:p w14:paraId="1AC14D85" w14:textId="77777777" w:rsidR="00184868" w:rsidRPr="00184868" w:rsidRDefault="00184868" w:rsidP="00184868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84868">
              <w:rPr>
                <w:rFonts w:ascii="Amiri" w:hAnsi="Amiri" w:cs="Amiri"/>
                <w:sz w:val="28"/>
                <w:szCs w:val="28"/>
                <w:rtl/>
                <w:lang w:bidi="ar-DZ"/>
              </w:rPr>
              <w:t>كل طريق واصل بين الجذر والعقدة يسمى مسارا.</w:t>
            </w:r>
          </w:p>
          <w:p w14:paraId="04C794BA" w14:textId="77777777" w:rsidR="00184868" w:rsidRDefault="00184868" w:rsidP="0018486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77A159E4" w14:textId="77777777" w:rsidR="00184868" w:rsidRDefault="00184868" w:rsidP="0018486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402741F" w14:textId="77777777" w:rsidR="00184868" w:rsidRDefault="00184868" w:rsidP="0018486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0F550E0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قواعد إنشاء شجرة الاحتمالات</w:t>
            </w:r>
          </w:p>
          <w:p w14:paraId="2E2C6E07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985D569" w14:textId="77777777" w:rsidR="00184868" w:rsidRPr="00DC6F33" w:rsidRDefault="00184868" w:rsidP="00184868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الحوادث الموجودة في نهاية الأغصان الابتدائية تشكل تجزئة للمجموعة </w:t>
            </w:r>
            <w:r w:rsidRPr="00DC6F33">
              <w:rPr>
                <w:rFonts w:ascii="Amiri" w:hAnsi="Amiri" w:cs="Amiri"/>
                <w:position w:val="-4"/>
              </w:rPr>
              <w:object w:dxaOrig="260" w:dyaOrig="260" w14:anchorId="44CAB716">
                <v:shape id="_x0000_i1152" type="#_x0000_t75" style="width:12.75pt;height:12.75pt" o:ole="">
                  <v:imagedata r:id="rId95" o:title=""/>
                </v:shape>
                <o:OLEObject Type="Embed" ProgID="Equation.DSMT4" ShapeID="_x0000_i1152" DrawAspect="Content" ObjectID="_1806574293" r:id="rId96"/>
              </w:object>
            </w:r>
            <w:r w:rsidRPr="00DC6F33">
              <w:rPr>
                <w:rFonts w:ascii="Amiri" w:hAnsi="Amiri" w:cs="Amiri"/>
                <w:rtl/>
              </w:rPr>
              <w:t>.</w:t>
            </w:r>
          </w:p>
          <w:p w14:paraId="1E59194E" w14:textId="77777777" w:rsidR="00184868" w:rsidRPr="00DC6F33" w:rsidRDefault="00184868" w:rsidP="00184868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مجموع أوزان الأغصان الابتدائية يساوي 1.</w:t>
            </w:r>
          </w:p>
          <w:p w14:paraId="5B2C7810" w14:textId="77777777" w:rsidR="00184868" w:rsidRPr="00DC6F33" w:rsidRDefault="00184868" w:rsidP="00184868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مجموع أوزان الأغصان الثانوية النابعة من نفس العقدة يساوي 1.</w:t>
            </w:r>
          </w:p>
          <w:p w14:paraId="5406D687" w14:textId="77777777" w:rsidR="00184868" w:rsidRPr="00DC6F33" w:rsidRDefault="00184868" w:rsidP="00184868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وزن غصن ثانوي هو الاحتمال الشرطي للحادثة الموجودة في نهايته علما أن المسار الذي يتصل إلى مبدأه محقق. </w:t>
            </w:r>
          </w:p>
          <w:p w14:paraId="2560D548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EE2F5A3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spellStart"/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</w:t>
            </w:r>
            <w:proofErr w:type="spellEnd"/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ـــــــــــــــــــــــــ</w:t>
            </w: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ال:</w:t>
            </w:r>
          </w:p>
          <w:p w14:paraId="33F636D2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7A1F082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يحتوي صندوق على 6 كرات حمراء و3 كرات خضراء لا نميز بينها عند اللمس.</w:t>
            </w:r>
          </w:p>
          <w:p w14:paraId="6A945303" w14:textId="77777777" w:rsidR="00184868" w:rsidRPr="00DC6F33" w:rsidRDefault="00184868" w:rsidP="00184868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نسحب كرتين على التوالي ودون إرجاع.</w:t>
            </w:r>
          </w:p>
          <w:p w14:paraId="5741853C" w14:textId="7E2433DE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الحادثة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 الكرة المسحوبة الأولى حمراء "و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الحادثة "الكرة المسحوبة الثانية خضراء "</w:t>
            </w:r>
          </w:p>
          <w:p w14:paraId="07A14543" w14:textId="77777777" w:rsidR="00184868" w:rsidRPr="00DC6F33" w:rsidRDefault="00184868" w:rsidP="00184868">
            <w:p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2FDE90F3">
                <v:shape id="_x0000_i1153" type="#_x0000_t75" style="width:29.25pt;height:15.75pt" o:ole="">
                  <v:imagedata r:id="rId83" o:title=""/>
                </v:shape>
                <o:OLEObject Type="Embed" ProgID="Equation.DSMT4" ShapeID="_x0000_i1153" DrawAspect="Content" ObjectID="_1806574294" r:id="rId97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DC6F33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720" w:dyaOrig="360" w14:anchorId="086B7879">
                <v:shape id="_x0000_i1154" type="#_x0000_t75" style="width:36pt;height:18pt" o:ole="">
                  <v:imagedata r:id="rId85" o:title=""/>
                </v:shape>
                <o:OLEObject Type="Embed" ProgID="Equation.DSMT4" ShapeID="_x0000_i1154" DrawAspect="Content" ObjectID="_1806574295" r:id="rId9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920" w:dyaOrig="320" w14:anchorId="1DF9644B">
                <v:shape id="_x0000_i1155" type="#_x0000_t75" style="width:45.75pt;height:15.75pt" o:ole="">
                  <v:imagedata r:id="rId87" o:title=""/>
                </v:shape>
                <o:OLEObject Type="Embed" ProgID="Equation.DSMT4" ShapeID="_x0000_i1155" DrawAspect="Content" ObjectID="_1806574296" r:id="rId99"/>
              </w:object>
            </w:r>
          </w:p>
          <w:p w14:paraId="50EAD57C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C0CCE16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0000FF"/>
                <w:sz w:val="36"/>
                <w:szCs w:val="36"/>
                <w:u w:val="single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</w:t>
            </w: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عريف</w:t>
            </w:r>
          </w:p>
          <w:p w14:paraId="724B0C3D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noProof/>
                <w:sz w:val="28"/>
                <w:szCs w:val="28"/>
              </w:rPr>
              <w:object w:dxaOrig="1440" w:dyaOrig="1440" w14:anchorId="16333025">
                <v:group id="_x0000_s2050" style="position:absolute;left:0;text-align:left;margin-left:.25pt;margin-top:31.55pt;width:90pt;height:68.25pt;z-index:251792384" coordorigin="1532,9489" coordsize="1800,1365">
                  <v:shape id="_x0000_s2051" style="position:absolute;left:1532;top:9774;width:1260;height:900;mso-position-horizontal:absolute;mso-position-vertical:absolute" coordsize="1260,900" path="m1260,l,,,900,1260,xe" fillcolor="#f90">
                    <v:path arrowok="t"/>
                  </v:shape>
                  <v:shape id="_x0000_s2052" style="position:absolute;left:1532;top:10134;width:1260;height:720;mso-position-horizontal:absolute;mso-position-vertical:absolute" coordsize="1260,720" path="m720,r540,720l,720,,540,720,xe" fillcolor="#0cf">
                    <v:path arrowok="t"/>
                  </v:shape>
                  <v:shape id="_x0000_s2053" type="#_x0000_t75" style="position:absolute;left:1712;top:9894;width:274;height:353">
                    <v:imagedata r:id="rId100" o:title=""/>
                  </v:shape>
                  <v:shape id="_x0000_s2054" type="#_x0000_t75" style="position:absolute;left:2072;top:10314;width:295;height:353">
                    <v:imagedata r:id="rId101" o:title=""/>
                  </v:shape>
                  <v:shape id="_x0000_s2055" style="position:absolute;left:2252;top:9774;width:1080;height:1080" coordsize="1080,1080" path="m,360l540,r540,l1080,1080r-540,l,360xe" fillcolor="#f9c">
                    <v:path arrowok="t"/>
                  </v:shape>
                  <v:shape id="_x0000_s2056" type="#_x0000_t75" style="position:absolute;left:2792;top:10134;width:294;height:353">
                    <v:imagedata r:id="rId102" o:title=""/>
                  </v:shape>
                  <v:shape id="_x0000_s2057" type="#_x0000_t75" style="position:absolute;left:2432;top:9489;width:255;height:255">
                    <v:imagedata r:id="rId103" o:title=""/>
                  </v:shape>
                </v:group>
                <o:OLEObject Type="Embed" ProgID="Equation.DSMT4" ShapeID="_x0000_s2056" DrawAspect="Content" ObjectID="_1806574332" r:id="rId104"/>
                <o:OLEObject Type="Embed" ProgID="Equation.DSMT4" ShapeID="_x0000_s2057" DrawAspect="Content" ObjectID="_1806574333" r:id="rId105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نقول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الحوادث </w:t>
            </w:r>
            <w:r w:rsidRPr="00DC6F33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1140" w:dyaOrig="360" w14:anchorId="03895CC7">
                <v:shape id="_x0000_i1156" type="#_x0000_t75" style="width:57pt;height:18pt" o:ole="">
                  <v:imagedata r:id="rId106" o:title=""/>
                </v:shape>
                <o:OLEObject Type="Embed" ProgID="Equation.DSMT4" ShapeID="_x0000_i1156" DrawAspect="Content" ObjectID="_1806574297" r:id="rId107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تشكل تجزئة للمجموعة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عندما تكون هذه الحوادث غير متلائمة مثنى </w:t>
            </w:r>
            <w:proofErr w:type="spellStart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مثنى</w:t>
            </w:r>
            <w:proofErr w:type="spellEnd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واتحادها هو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وكلها ليست خالية </w:t>
            </w:r>
          </w:p>
          <w:p w14:paraId="44216FBA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من أجل كل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i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j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1280" w:dyaOrig="380" w14:anchorId="47B8F55D">
                <v:shape id="_x0000_i1157" type="#_x0000_t75" style="width:63.75pt;height:18.75pt" o:ole="">
                  <v:imagedata r:id="rId108" o:title=""/>
                </v:shape>
                <o:OLEObject Type="Embed" ProgID="Equation.DSMT4" ShapeID="_x0000_i1157" DrawAspect="Content" ObjectID="_1806574298" r:id="rId109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،   </w:t>
            </w:r>
            <w:r w:rsidRPr="00DC6F33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2360" w:dyaOrig="360" w14:anchorId="1DA9DE08">
                <v:shape id="_x0000_i1158" type="#_x0000_t75" style="width:117.75pt;height:18pt" o:ole="">
                  <v:imagedata r:id="rId110" o:title=""/>
                </v:shape>
                <o:OLEObject Type="Embed" ProgID="Equation.DSMT4" ShapeID="_x0000_i1158" DrawAspect="Content" ObjectID="_1806574299" r:id="rId111"/>
              </w:object>
            </w:r>
          </w:p>
          <w:p w14:paraId="51C81E3E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ومن أجل كل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i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</w:t>
            </w:r>
            <w:r w:rsidRPr="00DC6F33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760" w:dyaOrig="360" w14:anchorId="18B7AC4E">
                <v:shape id="_x0000_i1159" type="#_x0000_t75" style="width:38.25pt;height:18pt" o:ole="">
                  <v:imagedata r:id="rId112" o:title=""/>
                </v:shape>
                <o:OLEObject Type="Embed" ProgID="Equation.DSMT4" ShapeID="_x0000_i1159" DrawAspect="Content" ObjectID="_1806574300" r:id="rId113"/>
              </w:object>
            </w:r>
          </w:p>
          <w:p w14:paraId="053D0B0A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1DD424C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دستور الاحتمالات الكلية</w:t>
            </w:r>
          </w:p>
          <w:p w14:paraId="704511E8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4CCE93E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حادثة احتمالها غير معدوم ،</w:t>
            </w:r>
            <w:r w:rsidRPr="00DC6F33">
              <w:rPr>
                <w:rFonts w:ascii="Amiri" w:hAnsi="Amiri" w:cs="Amiri"/>
                <w:position w:val="-4"/>
                <w:sz w:val="28"/>
                <w:szCs w:val="28"/>
                <w:rtl/>
                <w:lang w:bidi="ar-DZ"/>
              </w:rPr>
              <w:object w:dxaOrig="260" w:dyaOrig="320" w14:anchorId="5959E62E">
                <v:shape id="_x0000_i1160" type="#_x0000_t75" style="width:12.75pt;height:15.75pt" o:ole="">
                  <v:imagedata r:id="rId114" o:title=""/>
                </v:shape>
                <o:OLEObject Type="Embed" ProgID="Equation.DSMT4" ShapeID="_x0000_i1160" DrawAspect="Content" ObjectID="_1806574301" r:id="rId115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حادثتها العكسية.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DC6F33">
              <w:rPr>
                <w:rFonts w:ascii="Amiri" w:hAnsi="Amiri" w:cs="Amiri"/>
                <w:position w:val="-4"/>
                <w:sz w:val="28"/>
                <w:szCs w:val="28"/>
                <w:rtl/>
                <w:lang w:bidi="ar-DZ"/>
              </w:rPr>
              <w:object w:dxaOrig="260" w:dyaOrig="320" w14:anchorId="68E0553D">
                <v:shape id="_x0000_i1161" type="#_x0000_t75" style="width:12.75pt;height:15.75pt" o:ole="">
                  <v:imagedata r:id="rId114" o:title=""/>
                </v:shape>
                <o:OLEObject Type="Embed" ProgID="Equation.DSMT4" ShapeID="_x0000_i1161" DrawAspect="Content" ObjectID="_1806574302" r:id="rId116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تشكل تجزئة لـ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</w:p>
          <w:p w14:paraId="641CC20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حادثة من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إذن الحادثتان </w:t>
            </w:r>
            <w:r w:rsidRPr="00DC6F33">
              <w:rPr>
                <w:rFonts w:ascii="Amiri" w:hAnsi="Amiri" w:cs="Amiri"/>
                <w:position w:val="-8"/>
                <w:sz w:val="28"/>
                <w:szCs w:val="28"/>
                <w:rtl/>
                <w:lang w:bidi="ar-DZ"/>
              </w:rPr>
              <w:object w:dxaOrig="1620" w:dyaOrig="360" w14:anchorId="0132FFE6">
                <v:shape id="_x0000_i1162" type="#_x0000_t75" style="width:81pt;height:18pt" o:ole="">
                  <v:imagedata r:id="rId117" o:title=""/>
                </v:shape>
                <o:OLEObject Type="Embed" ProgID="Equation.DSMT4" ShapeID="_x0000_i1162" DrawAspect="Content" ObjectID="_1806574303" r:id="rId11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غير متلائمتين و </w:t>
            </w:r>
            <w:r w:rsidRPr="00DC6F33">
              <w:rPr>
                <w:rFonts w:ascii="Amiri" w:hAnsi="Amiri" w:cs="Amiri"/>
                <w:position w:val="-18"/>
                <w:sz w:val="28"/>
                <w:szCs w:val="28"/>
                <w:rtl/>
                <w:lang w:bidi="ar-DZ"/>
              </w:rPr>
              <w:object w:dxaOrig="2320" w:dyaOrig="480" w14:anchorId="1C8FBBE6">
                <v:shape id="_x0000_i1163" type="#_x0000_t75" style="width:116.25pt;height:24pt" o:ole="">
                  <v:imagedata r:id="rId119" o:title=""/>
                </v:shape>
                <o:OLEObject Type="Embed" ProgID="Equation.DSMT4" ShapeID="_x0000_i1163" DrawAspect="Content" ObjectID="_1806574304" r:id="rId120"/>
              </w:object>
            </w:r>
          </w:p>
          <w:p w14:paraId="3E4C1322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وبالتالي  </w:t>
            </w:r>
            <w:r w:rsidRPr="00DC6F33">
              <w:rPr>
                <w:rFonts w:ascii="Amiri" w:hAnsi="Amiri" w:cs="Amiri"/>
                <w:position w:val="-18"/>
                <w:sz w:val="28"/>
                <w:szCs w:val="28"/>
                <w:rtl/>
                <w:lang w:bidi="ar-DZ"/>
              </w:rPr>
              <w:object w:dxaOrig="6240" w:dyaOrig="480" w14:anchorId="512839E0">
                <v:shape id="_x0000_i1164" type="#_x0000_t75" style="width:312pt;height:24pt" o:ole="">
                  <v:imagedata r:id="rId121" o:title=""/>
                </v:shape>
                <o:OLEObject Type="Embed" ProgID="Equation.DSMT4" ShapeID="_x0000_i1164" DrawAspect="Content" ObjectID="_1806574305" r:id="rId122"/>
              </w:object>
            </w:r>
          </w:p>
          <w:p w14:paraId="2C0D0603" w14:textId="77777777" w:rsidR="00DC6F33" w:rsidRDefault="00DC6F33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5007921" w14:textId="77777777" w:rsidR="00DC6F33" w:rsidRDefault="00DC6F33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68F104" w14:textId="77777777" w:rsidR="00DC6F33" w:rsidRDefault="00DC6F33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786C69D" w14:textId="4E339F09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باك 2017 الموضوع الأول</w:t>
            </w:r>
          </w:p>
          <w:p w14:paraId="587E1E8B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66AC7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استقبل مركز إجراء امتحان شهادة البكالوريا مترشحين موزعين على ثلاث شعب هي: شعبة الآداب والفلسفة 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00" w:dyaOrig="400" w14:anchorId="0F412B1F">
                <v:shape id="_x0000_i1165" type="#_x0000_t75" style="width:20.25pt;height:20.25pt" o:ole="">
                  <v:imagedata r:id="rId123" o:title=""/>
                </v:shape>
                <o:OLEObject Type="Embed" ProgID="Equation.DSMT4" ShapeID="_x0000_i1165" DrawAspect="Content" ObjectID="_1806574306" r:id="rId124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شعبة العلوم التجريبية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00" w:dyaOrig="400" w14:anchorId="521FECDF">
                <v:shape id="_x0000_i1166" type="#_x0000_t75" style="width:20.25pt;height:20.25pt" o:ole="">
                  <v:imagedata r:id="rId125" o:title=""/>
                </v:shape>
                <o:OLEObject Type="Embed" ProgID="Equation.DSMT4" ShapeID="_x0000_i1166" DrawAspect="Content" ObjectID="_1806574307" r:id="rId126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شعبة التسيير والاقتصاد 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2DCF1216">
                <v:shape id="_x0000_i1167" type="#_x0000_t75" style="width:21.75pt;height:20.25pt" o:ole="">
                  <v:imagedata r:id="rId127" o:title=""/>
                </v:shape>
                <o:OLEObject Type="Embed" ProgID="Equation.DSMT4" ShapeID="_x0000_i1167" DrawAspect="Content" ObjectID="_1806574308" r:id="rId12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2F30F4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47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%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المترشحين ذكور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00" w14:anchorId="7BF59F1E">
                <v:shape id="_x0000_i1168" type="#_x0000_t75" style="width:24.75pt;height:20.25pt" o:ole="">
                  <v:imagedata r:id="rId129" o:title=""/>
                </v:shape>
                <o:OLEObject Type="Embed" ProgID="Equation.DSMT4" ShapeID="_x0000_i1168" DrawAspect="Content" ObjectID="_1806574309" r:id="rId130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الباقي اناث </w:t>
            </w:r>
            <w:r w:rsidRPr="00DC6F3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18E64CE5">
                <v:shape id="_x0000_i1169" type="#_x0000_t75" style="width:21.75pt;height:20.25pt" o:ole="">
                  <v:imagedata r:id="rId131" o:title=""/>
                </v:shape>
                <o:OLEObject Type="Embed" ProgID="Equation.DSMT4" ShapeID="_x0000_i1169" DrawAspect="Content" ObjectID="_1806574310" r:id="rId132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</w:p>
          <w:p w14:paraId="719DB330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بين الذكور يوجد 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 xml:space="preserve">35%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في شعبة العلوم التجريبية و49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%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شعبة الآداب والفلسفة.</w:t>
            </w:r>
          </w:p>
          <w:p w14:paraId="49F032A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بين الاناث يوجد 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 xml:space="preserve">10%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في شعبة التسيير والاقتصاد و37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%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العلوم التجريبية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.</w:t>
            </w:r>
          </w:p>
          <w:p w14:paraId="1ED3C7AC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نختار عشوائيا مترشحا من هذا المركز.</w:t>
            </w:r>
          </w:p>
          <w:p w14:paraId="3D9FE242" w14:textId="77777777" w:rsidR="00184868" w:rsidRPr="00DC6F33" w:rsidRDefault="00184868" w:rsidP="00184868">
            <w:pPr>
              <w:pStyle w:val="Paragraphedeliste"/>
              <w:numPr>
                <w:ilvl w:val="0"/>
                <w:numId w:val="37"/>
              </w:numPr>
              <w:bidi/>
              <w:spacing w:after="200" w:line="27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أنجز شجرة الاحتمالات التي تنمذج هذه الوضعية.</w:t>
            </w:r>
          </w:p>
          <w:p w14:paraId="39B7D079" w14:textId="77777777" w:rsidR="00184868" w:rsidRPr="00DC6F33" w:rsidRDefault="00184868" w:rsidP="00184868">
            <w:pPr>
              <w:pStyle w:val="Paragraphedeliste"/>
              <w:numPr>
                <w:ilvl w:val="0"/>
                <w:numId w:val="37"/>
              </w:numPr>
              <w:bidi/>
              <w:spacing w:after="200"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احسب احتمال كل حادثة مما يلي:</w:t>
            </w:r>
          </w:p>
          <w:p w14:paraId="5BC58B4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</w:t>
            </w:r>
            <w:r w:rsidRPr="00DC6F3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56209E91">
                <v:shape id="_x0000_i1170" type="#_x0000_t75" style="width:12pt;height:12.75pt" o:ole="">
                  <v:imagedata r:id="rId133" o:title=""/>
                </v:shape>
                <o:OLEObject Type="Embed" ProgID="Equation.DSMT4" ShapeID="_x0000_i1170" DrawAspect="Content" ObjectID="_1806574311" r:id="rId134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" المترشح المختار انثى ومن شعبة التسيير والاقتصاد".</w:t>
            </w:r>
          </w:p>
          <w:p w14:paraId="447CC3B0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</w:t>
            </w:r>
            <w:r w:rsidRPr="00DC6F3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3C70156A">
                <v:shape id="_x0000_i1171" type="#_x0000_t75" style="width:12pt;height:12.75pt" o:ole="">
                  <v:imagedata r:id="rId135" o:title=""/>
                </v:shape>
                <o:OLEObject Type="Embed" ProgID="Equation.DSMT4" ShapeID="_x0000_i1171" DrawAspect="Content" ObjectID="_1806574312" r:id="rId136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" المترشح المختار من شعبة التسيير والاقتصاد".</w:t>
            </w:r>
          </w:p>
          <w:p w14:paraId="3BC46805" w14:textId="2DF2EAA4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</w:t>
            </w:r>
            <w:r w:rsidRPr="00DC6F3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40" w:dyaOrig="279" w14:anchorId="32F25D33">
                <v:shape id="_x0000_i1172" type="#_x0000_t75" style="width:12pt;height:14.25pt" o:ole="">
                  <v:imagedata r:id="rId137" o:title=""/>
                </v:shape>
                <o:OLEObject Type="Embed" ProgID="Equation.DSMT4" ShapeID="_x0000_i1172" DrawAspect="Content" ObjectID="_1806574313" r:id="rId13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" المترشح المختار انثى علما أنه من شعبة التسيير والاقتصاد".</w:t>
            </w:r>
          </w:p>
          <w:p w14:paraId="78D76A45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تمرين باك 2017 الموضوع الثاني</w:t>
            </w:r>
          </w:p>
          <w:p w14:paraId="7B14CCD4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802D347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أجريت دراسة إحصائية حول العلاقة بين استعمال الإنترنت وامتلاك جهاز حاسوب في مدينة ما، فكانت النتائج كما يلي:</w:t>
            </w:r>
          </w:p>
          <w:p w14:paraId="4F704B2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80%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val="en-GB"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سكان هذه المدينة يملكون جهاز حاسوب.</w:t>
            </w:r>
          </w:p>
          <w:p w14:paraId="21FFAA0D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 xml:space="preserve">90%      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سكان هذه المدينة الذين يملكون جهاز حاسوب يستعملون الإنترنت.</w:t>
            </w:r>
          </w:p>
          <w:p w14:paraId="682B85DE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 xml:space="preserve">60%     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سكان هذه المدينة الذين لا يملكون جهاز حاسوب يستعملون الإنترنت.</w:t>
            </w:r>
          </w:p>
          <w:p w14:paraId="68BB8AFC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نختار عشوائيا شخصا من هذه المدينة.</w:t>
            </w:r>
          </w:p>
          <w:p w14:paraId="7DCFD09E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 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يرمز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إلى الحادثة: الشخص المختار يملك جهاز حاسوب.</w:t>
            </w:r>
          </w:p>
          <w:p w14:paraId="28832CE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  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يرمز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إلى الحادثة: الشخص المختار يستعمل الإنترنت.</w:t>
            </w:r>
          </w:p>
          <w:p w14:paraId="4B5E0B75" w14:textId="77777777" w:rsidR="00184868" w:rsidRPr="00DC6F33" w:rsidRDefault="00184868" w:rsidP="00184868">
            <w:pPr>
              <w:pStyle w:val="Paragraphedeliste"/>
              <w:numPr>
                <w:ilvl w:val="0"/>
                <w:numId w:val="36"/>
              </w:numPr>
              <w:bidi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أنجز شجرة الاحتمالات التي تنمذج هذه الوضعية.</w:t>
            </w:r>
          </w:p>
          <w:p w14:paraId="71EA5F2B" w14:textId="77777777" w:rsidR="00184868" w:rsidRPr="00DC6F33" w:rsidRDefault="00184868" w:rsidP="00184868">
            <w:pPr>
              <w:pStyle w:val="Paragraphedeliste"/>
              <w:numPr>
                <w:ilvl w:val="0"/>
                <w:numId w:val="36"/>
              </w:num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أ) بين أن احتمال أن يكون الشخص المختار لا يملك جهاز حاسوب يساوي 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0,20</w:t>
            </w:r>
          </w:p>
          <w:p w14:paraId="4751E264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ب) ما احتمال أن يكون الشخص المختار يملك جهاز حاسوب ويستعمل الإنترنت.</w:t>
            </w:r>
          </w:p>
          <w:p w14:paraId="2B66F437" w14:textId="77777777" w:rsidR="00184868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ج) ما احتمال أن يكون الشخص المختار لا يملك جهاز حاسوب ويستعمل الإنترنت.</w:t>
            </w:r>
          </w:p>
          <w:p w14:paraId="024E9C5D" w14:textId="77777777" w:rsid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422974B" w14:textId="77777777" w:rsidR="00DC6F33" w:rsidRPr="00DC6F33" w:rsidRDefault="00DC6F33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7B3AC50" w14:textId="77777777" w:rsidR="00184868" w:rsidRPr="00DC6F33" w:rsidRDefault="00184868" w:rsidP="00184868">
            <w:pPr>
              <w:pStyle w:val="Paragraphedeliste"/>
              <w:numPr>
                <w:ilvl w:val="0"/>
                <w:numId w:val="36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احسب احتمال أن يكون الشخص المختار يستعمل الإنترنت.</w:t>
            </w:r>
          </w:p>
          <w:p w14:paraId="32E633BC" w14:textId="77777777" w:rsidR="00184868" w:rsidRPr="00DC6F33" w:rsidRDefault="00184868" w:rsidP="00184868">
            <w:pPr>
              <w:pStyle w:val="Paragraphedeliste"/>
              <w:numPr>
                <w:ilvl w:val="0"/>
                <w:numId w:val="36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احسب احتمال أن يكون الشخص المختار يملك جهاز حاسوب علما أنه يستعمل الانترنت.</w:t>
            </w:r>
          </w:p>
          <w:p w14:paraId="445B6F64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2CD1CBC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باك 2015 الموضوع الثاني</w:t>
            </w:r>
          </w:p>
          <w:p w14:paraId="11D3FDC4" w14:textId="77777777" w:rsidR="00184868" w:rsidRPr="00DC6F33" w:rsidRDefault="00184868" w:rsidP="00184868">
            <w:pPr>
              <w:bidi/>
              <w:rPr>
                <w:rFonts w:ascii="Amiri" w:hAnsi="Amiri" w:cs="Amiri"/>
                <w:sz w:val="36"/>
                <w:szCs w:val="36"/>
                <w:rtl/>
                <w:lang w:bidi="ar-DZ"/>
              </w:rPr>
            </w:pPr>
          </w:p>
          <w:p w14:paraId="0CBAF4CB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مصنع سيارات يشتغل بوحدتين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A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وينتج نوعين: سيارات تسير بالبنزين يرمز إليها بالرمز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>E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وأخرى بغير البنزين </w:t>
            </w:r>
            <w:r w:rsidRPr="00DC6F3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320" w14:anchorId="16EE3144">
                <v:shape id="_x0000_i1173" type="#_x0000_t75" style="width:12pt;height:15.75pt" o:ole="">
                  <v:imagedata r:id="rId139" o:title=""/>
                </v:shape>
                <o:OLEObject Type="Embed" ProgID="Equation.DSMT4" ShapeID="_x0000_i1173" DrawAspect="Content" ObjectID="_1806574314" r:id="rId140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ربع إنتاج هذا المصنع تصنعه الوحدة </w:t>
            </w:r>
            <w:proofErr w:type="gramStart"/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A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14:paraId="7B4DB6C8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اشترى شخص سيارة من إنتاج هذا المصنع، احتمال أن تكون هذا السيارة من صنع الوحدة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A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وتسير بالبنزين يساوي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220" w:dyaOrig="620" w14:anchorId="4AE4B8F9">
                <v:shape id="_x0000_i1174" type="#_x0000_t75" style="width:11.25pt;height:30.75pt" o:ole="">
                  <v:imagedata r:id="rId141" o:title=""/>
                </v:shape>
                <o:OLEObject Type="Embed" ProgID="Equation.DSMT4" ShapeID="_x0000_i1174" DrawAspect="Content" ObjectID="_1806574315" r:id="rId142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واحتمال أن تكون من صنع الوحدة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B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وتسير بالبنزين يساوي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220" w:dyaOrig="620" w14:anchorId="4398F5EF">
                <v:shape id="_x0000_i1175" type="#_x0000_t75" style="width:11.25pt;height:30.75pt" o:ole="">
                  <v:imagedata r:id="rId143" o:title=""/>
                </v:shape>
                <o:OLEObject Type="Embed" ProgID="Equation.DSMT4" ShapeID="_x0000_i1175" DrawAspect="Content" ObjectID="_1806574316" r:id="rId144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(تعطى كل النتائج على شكل كسر غير قابل للاختزال)</w:t>
            </w:r>
          </w:p>
          <w:p w14:paraId="6F6A08D8" w14:textId="77777777" w:rsidR="00184868" w:rsidRPr="00DC6F33" w:rsidRDefault="00184868" w:rsidP="00184868">
            <w:pPr>
              <w:pStyle w:val="Paragraphedeliste"/>
              <w:numPr>
                <w:ilvl w:val="0"/>
                <w:numId w:val="38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 احتمال أن تكون السيارة تسير بالبنزين علما أنها من صنع الوحدة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A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يساوي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position w:val="-24"/>
                <w:lang w:bidi="ar-DZ"/>
              </w:rPr>
              <w:object w:dxaOrig="240" w:dyaOrig="620" w14:anchorId="5E1FA49E">
                <v:shape id="_x0000_i1176" type="#_x0000_t75" style="width:12pt;height:30.75pt" o:ole="">
                  <v:imagedata r:id="rId145" o:title=""/>
                </v:shape>
                <o:OLEObject Type="Embed" ProgID="Equation.DSMT4" ShapeID="_x0000_i1176" DrawAspect="Content" ObjectID="_1806574317" r:id="rId146"/>
              </w:object>
            </w:r>
          </w:p>
          <w:p w14:paraId="51E23FC7" w14:textId="77777777" w:rsidR="00184868" w:rsidRPr="00DC6F33" w:rsidRDefault="00184868" w:rsidP="00184868">
            <w:pPr>
              <w:pStyle w:val="Paragraphedeliste"/>
              <w:numPr>
                <w:ilvl w:val="0"/>
                <w:numId w:val="38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احسب احتمال أن تكون السيارة تسير بالبنزين علما أنها من صنع الوحدة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B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6FB59220" w14:textId="77777777" w:rsidR="00184868" w:rsidRPr="00DC6F33" w:rsidRDefault="00184868" w:rsidP="00184868">
            <w:pPr>
              <w:pStyle w:val="Paragraphedeliste"/>
              <w:numPr>
                <w:ilvl w:val="0"/>
                <w:numId w:val="38"/>
              </w:numPr>
              <w:bidi/>
              <w:ind w:left="46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أ) احسب احتمال أن تكون السيارة تسير بالبنزين.</w:t>
            </w:r>
          </w:p>
          <w:p w14:paraId="23B3D7DA" w14:textId="77777777" w:rsidR="00184868" w:rsidRPr="00DC6F33" w:rsidRDefault="00184868" w:rsidP="00184868">
            <w:pPr>
              <w:bidi/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ب) علما ان السيارة تسير بالبنزين ما احتمال أن تكون من صنع الوحدة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A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؟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456C9458" w14:textId="77777777" w:rsidR="00184868" w:rsidRPr="00DC6F33" w:rsidRDefault="00184868" w:rsidP="00184868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أنجز شجرة الاحتمالات التي تنمذج هذه الوضعية.</w:t>
            </w:r>
          </w:p>
          <w:p w14:paraId="7183DF1D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1351FF" w14:textId="77777777" w:rsidR="00184868" w:rsidRPr="00DC6F33" w:rsidRDefault="00184868" w:rsidP="0018486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باك 2013 الموضوع الأول</w:t>
            </w:r>
          </w:p>
          <w:p w14:paraId="5606376D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  <w:lang w:val="en-GB"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في رف من رفوف مكتبة " ثانوية النجاح “، يوجد 150 كتاب رياضيات و50 كتاب فلسفة، حيث </w:t>
            </w:r>
            <w:r w:rsidRPr="00DC6F33">
              <w:rPr>
                <w:rFonts w:ascii="Amiri" w:hAnsi="Amiri" w:cs="Amiri"/>
                <w:sz w:val="28"/>
                <w:szCs w:val="28"/>
                <w:lang w:val="en-GB"/>
              </w:rPr>
              <w:t>40%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كتب الرياضيات و70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%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val="en-GB" w:bidi="ar-DZ"/>
              </w:rPr>
              <w:t xml:space="preserve"> من كتب الفلسفة تخص شعبة التسيير والاقتصاد.</w:t>
            </w:r>
          </w:p>
          <w:p w14:paraId="47893DB1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نختار عشوائيا من الرف كتابا واحدا.</w:t>
            </w:r>
          </w:p>
          <w:p w14:paraId="77109B1F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عيّن مع التبرير، الجواب الوحيد الصحيح من بين الأجوبة المقترحة، في كل حالة من الحالات التالية:</w:t>
            </w:r>
          </w:p>
          <w:p w14:paraId="531BDCB6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1) احتمال ان يكون الكتاب المختار كتاب رياضيات هو:</w:t>
            </w:r>
          </w:p>
          <w:p w14:paraId="6EEF140C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(أ)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240" w:dyaOrig="620" w14:anchorId="7EFB3695">
                <v:shape id="_x0000_i1177" type="#_x0000_t75" style="width:12pt;height:30.75pt" o:ole="">
                  <v:imagedata r:id="rId147" o:title=""/>
                </v:shape>
                <o:OLEObject Type="Embed" ProgID="Equation.DSMT4" ShapeID="_x0000_i1177" DrawAspect="Content" ObjectID="_1806574318" r:id="rId14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ب)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240" w:dyaOrig="620" w14:anchorId="0669F5A2">
                <v:shape id="_x0000_i1178" type="#_x0000_t75" style="width:12pt;height:30.75pt" o:ole="">
                  <v:imagedata r:id="rId149" o:title=""/>
                </v:shape>
                <o:OLEObject Type="Embed" ProgID="Equation.DSMT4" ShapeID="_x0000_i1178" DrawAspect="Content" ObjectID="_1806574319" r:id="rId150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جـ)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440" w:dyaOrig="620" w14:anchorId="2A00F2F0">
                <v:shape id="_x0000_i1179" type="#_x0000_t75" style="width:21.75pt;height:30.75pt" o:ole="">
                  <v:imagedata r:id="rId151" o:title=""/>
                </v:shape>
                <o:OLEObject Type="Embed" ProgID="Equation.DSMT4" ShapeID="_x0000_i1179" DrawAspect="Content" ObjectID="_1806574320" r:id="rId152"/>
              </w:object>
            </w:r>
          </w:p>
          <w:p w14:paraId="64E0F9B5" w14:textId="77777777" w:rsidR="00184868" w:rsidRPr="00DC6F33" w:rsidRDefault="00184868" w:rsidP="0018486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D567506" w14:textId="77777777" w:rsidR="00184868" w:rsidRDefault="00184868" w:rsidP="0018486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D45459" w14:textId="77777777" w:rsidR="00184868" w:rsidRDefault="00184868" w:rsidP="0018486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B4CD33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2) احتمال أن يكون الكتاب المختار خاصا بشعبة التسيير والاقتصاد هو:</w:t>
            </w:r>
          </w:p>
          <w:p w14:paraId="2730E28A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(أ)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0174A5AD">
                <v:shape id="_x0000_i1180" type="#_x0000_t75" style="width:26.25pt;height:15.75pt" o:ole="">
                  <v:imagedata r:id="rId153" o:title=""/>
                </v:shape>
                <o:OLEObject Type="Embed" ProgID="Equation.DSMT4" ShapeID="_x0000_i1180" DrawAspect="Content" ObjectID="_1806574321" r:id="rId154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ب)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639" w:dyaOrig="320" w14:anchorId="73049212">
                <v:shape id="_x0000_i1181" type="#_x0000_t75" style="width:32.25pt;height:15.75pt" o:ole="">
                  <v:imagedata r:id="rId155" o:title=""/>
                </v:shape>
                <o:OLEObject Type="Embed" ProgID="Equation.DSMT4" ShapeID="_x0000_i1181" DrawAspect="Content" ObjectID="_1806574322" r:id="rId156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>جـ)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499" w:dyaOrig="320" w14:anchorId="1164AD89">
                <v:shape id="_x0000_i1182" type="#_x0000_t75" style="width:24.75pt;height:15.75pt" o:ole="">
                  <v:imagedata r:id="rId157" o:title=""/>
                </v:shape>
                <o:OLEObject Type="Embed" ProgID="Equation.DSMT4" ShapeID="_x0000_i1182" DrawAspect="Content" ObjectID="_1806574323" r:id="rId158"/>
              </w:object>
            </w:r>
          </w:p>
          <w:p w14:paraId="196F86C7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3) احتمال ان يكون الكتاب المختار كتاب رياضيات خاصا بشعبة التسيير والاقتصاد هو: </w:t>
            </w:r>
          </w:p>
          <w:p w14:paraId="66922E12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(أ)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480" w:dyaOrig="320" w14:anchorId="5E621C7C">
                <v:shape id="_x0000_i1183" type="#_x0000_t75" style="width:24pt;height:15.75pt" o:ole="">
                  <v:imagedata r:id="rId159" o:title=""/>
                </v:shape>
                <o:OLEObject Type="Embed" ProgID="Equation.DSMT4" ShapeID="_x0000_i1183" DrawAspect="Content" ObjectID="_1806574324" r:id="rId160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ب)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400" w:dyaOrig="320" w14:anchorId="74EBB854">
                <v:shape id="_x0000_i1184" type="#_x0000_t75" style="width:20.25pt;height:15.75pt" o:ole="">
                  <v:imagedata r:id="rId161" o:title=""/>
                </v:shape>
                <o:OLEObject Type="Embed" ProgID="Equation.DSMT4" ShapeID="_x0000_i1184" DrawAspect="Content" ObjectID="_1806574325" r:id="rId162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جـ) </w:t>
            </w:r>
            <w:r w:rsidRPr="00DC6F33">
              <w:rPr>
                <w:rFonts w:ascii="Amiri" w:hAnsi="Amiri" w:cs="Amiri"/>
                <w:position w:val="-10"/>
                <w:sz w:val="28"/>
                <w:szCs w:val="28"/>
              </w:rPr>
              <w:object w:dxaOrig="380" w:dyaOrig="320" w14:anchorId="120B7551">
                <v:shape id="_x0000_i1185" type="#_x0000_t75" style="width:18.75pt;height:15.75pt" o:ole="">
                  <v:imagedata r:id="rId163" o:title=""/>
                </v:shape>
                <o:OLEObject Type="Embed" ProgID="Equation.DSMT4" ShapeID="_x0000_i1185" DrawAspect="Content" ObjectID="_1806574326" r:id="rId164"/>
              </w:object>
            </w:r>
          </w:p>
          <w:p w14:paraId="10FE6812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4) إذا كان الكتاب المختار يخص شعبة التسيير والاقتصاد، فإن احتمال ان يكون كتاب رياضيات هو:</w:t>
            </w:r>
          </w:p>
          <w:p w14:paraId="0AEB33DD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(أ)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340" w:dyaOrig="620" w14:anchorId="5CA04F35">
                <v:shape id="_x0000_i1186" type="#_x0000_t75" style="width:17.25pt;height:30.75pt" o:ole="">
                  <v:imagedata r:id="rId165" o:title=""/>
                </v:shape>
                <o:OLEObject Type="Embed" ProgID="Equation.DSMT4" ShapeID="_x0000_i1186" DrawAspect="Content" ObjectID="_1806574327" r:id="rId166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ب)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320" w:dyaOrig="620" w14:anchorId="0D0B9998">
                <v:shape id="_x0000_i1187" type="#_x0000_t75" style="width:15.75pt;height:30.75pt" o:ole="">
                  <v:imagedata r:id="rId167" o:title=""/>
                </v:shape>
                <o:OLEObject Type="Embed" ProgID="Equation.DSMT4" ShapeID="_x0000_i1187" DrawAspect="Content" ObjectID="_1806574328" r:id="rId168"/>
              </w:object>
            </w: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</w:t>
            </w:r>
            <w:proofErr w:type="gramStart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(</w:t>
            </w:r>
            <w:proofErr w:type="gramEnd"/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جـ) </w:t>
            </w:r>
            <w:r w:rsidRPr="00DC6F33">
              <w:rPr>
                <w:rFonts w:ascii="Amiri" w:hAnsi="Amiri" w:cs="Amiri"/>
                <w:position w:val="-24"/>
                <w:sz w:val="28"/>
                <w:szCs w:val="28"/>
              </w:rPr>
              <w:object w:dxaOrig="320" w:dyaOrig="620" w14:anchorId="111020EE">
                <v:shape id="_x0000_i1188" type="#_x0000_t75" style="width:15.75pt;height:30.75pt" o:ole="">
                  <v:imagedata r:id="rId169" o:title=""/>
                </v:shape>
                <o:OLEObject Type="Embed" ProgID="Equation.DSMT4" ShapeID="_x0000_i1188" DrawAspect="Content" ObjectID="_1806574329" r:id="rId170"/>
              </w:object>
            </w:r>
          </w:p>
          <w:p w14:paraId="7C315709" w14:textId="77777777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BE4E57D" w14:textId="77777777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باك 2013 الموضوع الثاني:</w:t>
            </w:r>
          </w:p>
          <w:p w14:paraId="6744B191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5CFA9D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وضعت أسئلة امتحان شفوي في علبتين متماثلتين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 xml:space="preserve">A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>B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.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العلبة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A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تحتوي على 4 أسئلة في الثقافة العامة، و6 أسئلة في مادة الاختصاص؛ والعلبة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B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تحتوي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3 أسئلة في الثقافة العامة، و7 أسئلة في مادة الاختصاص. (عمليات سحب الأسئلة واختيار إحدى العلبتين متساوية الاحتمال)</w:t>
            </w:r>
          </w:p>
          <w:p w14:paraId="77074B4C" w14:textId="77777777" w:rsidR="00184868" w:rsidRPr="00DC6F33" w:rsidRDefault="00184868" w:rsidP="00DC6F33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يختار مرشح إحدى العلبتين ليسحب منها عشوائيا، سؤالا واحدا.</w:t>
            </w:r>
          </w:p>
          <w:p w14:paraId="6DE0A2E2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أ- شكل شجرة الاحتمالات المتوازنة.</w:t>
            </w:r>
          </w:p>
          <w:p w14:paraId="5DD5B71B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ب- ما هو احتمال سحب المترشح لسؤال في مادة الاختصاص من العلبة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A </w:t>
            </w:r>
          </w:p>
          <w:p w14:paraId="6ADE5C26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ج- ما هو احتمال سحب المترشح لسؤال في مادة الاختصاص من العلبة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B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6F8219BC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د- ما هو احتمال سحب المترشح لسؤال في مادة الاختصاص؟</w:t>
            </w:r>
          </w:p>
          <w:p w14:paraId="6D222BEB" w14:textId="77777777" w:rsidR="00184868" w:rsidRPr="00DC6F33" w:rsidRDefault="00184868" w:rsidP="00DC6F33">
            <w:pPr>
              <w:bidi/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هـ- علما ان المترشح سحب سؤالا في الثقافة العامة، ما احتمال ان يكون من العلبة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B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؟</w:t>
            </w:r>
          </w:p>
          <w:p w14:paraId="52FBC27E" w14:textId="462DA070" w:rsidR="00184868" w:rsidRPr="00DC6F33" w:rsidRDefault="00184868" w:rsidP="00DC6F33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مترشح آخر يسحب عشوائيا سؤالا واحدا من العلبة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A </w:t>
            </w:r>
            <w:r w:rsidRPr="00DC6F3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C6F33" w:rsidRPr="00DC6F3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وسؤالا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واحدا من العلبة </w:t>
            </w:r>
            <w:proofErr w:type="gramStart"/>
            <w:r w:rsidRPr="00DC6F33">
              <w:rPr>
                <w:rFonts w:ascii="Amiri" w:hAnsi="Amiri" w:cs="Amiri"/>
                <w:i/>
                <w:iCs/>
                <w:sz w:val="28"/>
                <w:szCs w:val="28"/>
                <w:lang w:val="en-GB" w:bidi="ar-DZ"/>
              </w:rPr>
              <w:t xml:space="preserve">B </w:t>
            </w:r>
            <w:r w:rsidRPr="00DC6F33">
              <w:rPr>
                <w:rFonts w:ascii="Amiri" w:hAnsi="Amiri" w:cs="Amiri"/>
                <w:sz w:val="28"/>
                <w:szCs w:val="28"/>
                <w:rtl/>
                <w:lang w:val="en-GB" w:bidi="ar-DZ"/>
              </w:rPr>
              <w:t>.</w:t>
            </w:r>
            <w:proofErr w:type="gramEnd"/>
          </w:p>
          <w:p w14:paraId="1F6139D0" w14:textId="02E971F8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val="en-GB" w:bidi="ar-DZ"/>
              </w:rPr>
              <w:t xml:space="preserve">             بيّن أن احتمال سحب سؤالين في مادة الاختصاص هو </w:t>
            </w:r>
            <w:r w:rsidRPr="00DC6F33">
              <w:rPr>
                <w:rFonts w:ascii="Amiri" w:hAnsi="Amiri" w:cs="Amiri"/>
                <w:sz w:val="28"/>
                <w:szCs w:val="28"/>
                <w:lang w:val="en-GB" w:bidi="ar-DZ"/>
              </w:rPr>
              <w:t>0</w:t>
            </w:r>
            <w:r w:rsidRPr="00DC6F33">
              <w:rPr>
                <w:rFonts w:ascii="Amiri" w:hAnsi="Amiri" w:cs="Amiri"/>
                <w:sz w:val="28"/>
                <w:szCs w:val="28"/>
                <w:lang w:bidi="ar-DZ"/>
              </w:rPr>
              <w:t>,</w:t>
            </w:r>
            <w:r w:rsidR="00DC6F33" w:rsidRPr="00DC6F33">
              <w:rPr>
                <w:rFonts w:ascii="Amiri" w:hAnsi="Amiri" w:cs="Amiri"/>
                <w:sz w:val="28"/>
                <w:szCs w:val="28"/>
                <w:lang w:bidi="ar-DZ"/>
              </w:rPr>
              <w:t>42.</w:t>
            </w:r>
          </w:p>
          <w:p w14:paraId="2A0E7B19" w14:textId="7C0AA188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تسيير 1996</w:t>
            </w:r>
          </w:p>
          <w:p w14:paraId="08953B7D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يحتوي كيس على 5 كريات حمراء و6 كريات صفراء و4 كريات بيضاء، لا نفرق بينهما عند اللمس. نسحب من هذا الكيس كريتين في آن واحد.</w:t>
            </w:r>
          </w:p>
          <w:p w14:paraId="6017CFDF" w14:textId="77777777" w:rsidR="00184868" w:rsidRPr="00DC6F33" w:rsidRDefault="00184868" w:rsidP="00DC6F33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ما هو عدد إمكانيات السحب؟</w:t>
            </w:r>
          </w:p>
          <w:p w14:paraId="0C8E9753" w14:textId="77777777" w:rsidR="00184868" w:rsidRPr="00DC6F33" w:rsidRDefault="00184868" w:rsidP="00DC6F33">
            <w:pPr>
              <w:numPr>
                <w:ilvl w:val="0"/>
                <w:numId w:val="4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>ما هو احتمال الحصول على:</w:t>
            </w:r>
          </w:p>
          <w:p w14:paraId="5550018D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</w:rPr>
              <w:t xml:space="preserve">        كريتين من اللون الأحمر، كرية حمراء وكرية صفراء، كريتين ليستا من اللون الأبيض.</w:t>
            </w:r>
          </w:p>
          <w:p w14:paraId="7958531D" w14:textId="77777777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5B03E99" w14:textId="77777777" w:rsidR="00DC6F33" w:rsidRDefault="00DC6F33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C797805" w14:textId="50C5F762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6F3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2008 الموضوع الثاني:</w:t>
            </w:r>
          </w:p>
          <w:p w14:paraId="6AFE34A6" w14:textId="77777777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536C688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يحتوي كيس على 10 قريصات لا يمكن التفريق بينها باللمس، من بينها 6 حمراء اللون تحمل الأرقام 1 ،2، 2   4، 6، 8 والبقية بيضاء اللون تحمل الأرقام 1، 3، 5، 5.</w:t>
            </w:r>
          </w:p>
          <w:p w14:paraId="116B1D8F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1) نسحب ثلاثة قريصات من هذا الكيس واحدة تلو الأخرى دون إرجاع.</w:t>
            </w:r>
          </w:p>
          <w:p w14:paraId="5559BBBB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المطلوب حساب:</w:t>
            </w:r>
          </w:p>
          <w:p w14:paraId="6E83EB65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ا- احتمال الحصول على ثلاثة قريصات من نفس اللون.</w:t>
            </w:r>
          </w:p>
          <w:p w14:paraId="55EA6233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ب- احتمال الحصول على ثلاثة قريصات بلونين مختلفين.</w:t>
            </w:r>
          </w:p>
          <w:p w14:paraId="1BC61692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ج - احتمال الحصول على ثلاثة قريصات تحمل ثلاثة أرقام مجموعها 15 </w:t>
            </w:r>
          </w:p>
          <w:p w14:paraId="195CA2ED" w14:textId="77777777" w:rsidR="00184868" w:rsidRPr="00DC6F33" w:rsidRDefault="00184868" w:rsidP="00DC6F3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C6F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د- احتمال الحصول على ثلاثة قريصات مجموعها 15 علما أنها من نفس اللون.</w:t>
            </w:r>
          </w:p>
          <w:p w14:paraId="11E3274E" w14:textId="77777777" w:rsidR="00184868" w:rsidRPr="00DC6F33" w:rsidRDefault="00184868" w:rsidP="00DC6F3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F0EEB6B" w14:textId="01145D18" w:rsidR="00C900FF" w:rsidRDefault="00496E85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54405B0" wp14:editId="66A628A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97155</wp:posOffset>
                      </wp:positionV>
                      <wp:extent cx="3638550" cy="3562350"/>
                      <wp:effectExtent l="0" t="0" r="19050" b="19050"/>
                      <wp:wrapNone/>
                      <wp:docPr id="1844670048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3562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7055D2" w14:textId="445A5300" w:rsidR="00496E85" w:rsidRDefault="00496E85" w:rsidP="00496E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2EF11A" wp14:editId="1BE464F0">
                                        <wp:extent cx="2780952" cy="2790476"/>
                                        <wp:effectExtent l="0" t="0" r="635" b="0"/>
                                        <wp:docPr id="153853405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38534052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80952" cy="27904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4405B0" id="Rectangle 10" o:spid="_x0000_s1046" style="position:absolute;left:0;text-align:left;margin-left:43.95pt;margin-top:7.65pt;width:286.5pt;height:28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1D7055D2" w14:textId="445A5300" w:rsidR="00496E85" w:rsidRDefault="00496E85" w:rsidP="00496E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EF11A" wp14:editId="1BE464F0">
                                  <wp:extent cx="2780952" cy="2790476"/>
                                  <wp:effectExtent l="0" t="0" r="635" b="0"/>
                                  <wp:docPr id="153853405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853405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952" cy="2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E8357E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F0A167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0D5A06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70477CF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768C14A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72F31F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3BF24CF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3BE0CA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FC39B32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BFCFD3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757317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86B740D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996D1FF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0C1054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8E25BB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851ECE6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8C9AE66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62E4F2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247055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DE7433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9044A8E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293EA4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6E260D4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9DD7FD" w14:textId="77777777" w:rsidR="00DC6F33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0F9162" w14:textId="77777777" w:rsidR="00DC6F33" w:rsidRPr="00184868" w:rsidRDefault="00DC6F33" w:rsidP="00DC6F3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C493DA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CE525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386E1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4A74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F206E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FE7CD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735A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A2AF9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654B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C16C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E3335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34DF6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6A591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E9955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1E77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EAA6E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12263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4FEEB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85657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2DD5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428BF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00DE3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58FEF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3A9C5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D193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0E0C4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F9044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273DB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77685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EB1A7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64066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7555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71F15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43ED9E" w14:textId="77777777" w:rsidR="00C900FF" w:rsidRPr="00792B9B" w:rsidRDefault="00C900F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7BC5EFF" w14:textId="77777777" w:rsidR="00C900FF" w:rsidRDefault="00C900F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 w:rsidRPr="00CC6DFC"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C0D26B" wp14:editId="5A55160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4778516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7E3A1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AF4596C" w14:textId="5D331836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CC6DFC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DFC" w:rsidRPr="00CC6DFC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التعرف على حادثتين مستقلتين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0D26B" id="_x0000_s1047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Afp+J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1247E3A1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AF4596C" w14:textId="5D331836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CC6DFC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CC6DFC" w:rsidRPr="00CC6DFC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التعرف على حادثتين مستقلتين</w:t>
                      </w:r>
                    </w:p>
                  </w:txbxContent>
                </v:textbox>
              </v:roundrect>
            </w:pict>
          </mc:Fallback>
        </mc:AlternateContent>
      </w:r>
      <w:r w:rsidRPr="00CC6DFC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3A1AFA" wp14:editId="0929B0E8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0924088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A98C9" w14:textId="77777777" w:rsidR="00C900FF" w:rsidRPr="00305590" w:rsidRDefault="00C900F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21A4016E" w14:textId="77777777" w:rsidR="00C900FF" w:rsidRDefault="00C900F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A1AFA" id="_x0000_s1048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FLimLt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0F5A98C9" w14:textId="77777777" w:rsidR="00C900FF" w:rsidRPr="00305590" w:rsidRDefault="00C900F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21A4016E" w14:textId="77777777" w:rsidR="00C900FF" w:rsidRDefault="00C900F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C6DFC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745DB8" wp14:editId="4E3C207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90746132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980D2" w14:textId="77777777" w:rsidR="00C900FF" w:rsidRPr="00305590" w:rsidRDefault="00C900F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تسيير </w:t>
                            </w:r>
                            <w:proofErr w:type="gram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اقتصاد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45DB8" id="_x0000_s1049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7V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CXPqTHxaQblbIkPoFsE7eVdRc+6FD0uBNPnUT9rm8EiHNtAUHHqKszXgr1PvUZ8GkqSc&#10;NbRJBfc/NwIVZ+abpVG9zM/P4+ol5nwyHRODx5LVscRu6hugNuf0bziZyKgfzJ7UCPUrLf0iRiWR&#10;sJJiF1wG3DM3odtw+jakWiySGq2bE+HePjsZncdCx7l7aV8Fun5CA832A+y3TszezWinGy0tLDYB&#10;dJUG+FDXvgW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tCZ7V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0BD980D2" w14:textId="77777777" w:rsidR="00C900FF" w:rsidRPr="00305590" w:rsidRDefault="00C900F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تسيير </w:t>
                      </w:r>
                      <w:proofErr w:type="gram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 اقتصاد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C6DFC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B6D0D8" wp14:editId="4776D738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6312009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2DBB" w14:textId="77777777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احتمـــــــــــــالات</w:t>
                            </w:r>
                          </w:p>
                          <w:p w14:paraId="22EB50E7" w14:textId="74E6672C" w:rsidR="00C900FF" w:rsidRPr="00305590" w:rsidRDefault="00C900F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C6DF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DFC" w:rsidRPr="00CC6DFC"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الحــــــــــــــوادث المستقلة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B6D0D8" id="_x0000_s1050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T/dQ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BOz+GsF5e4JGUK3CN7Ju4qacy98eBJIk087QtscHunQBpqCQ3/jbA3469T/aE8D&#10;SVrOGtqkgvufG4GKM/Pd0qhe5pNJXL0kTKYXYxLwWLM61thNfQPU5pzeDSfTNdoHs79qhPqNln4R&#10;o5JKWEmxCy4D7oWb0G04PRtSLRbJjNbNiXBvl05G57HQce5e2jeBrp/QQLP9APutE7MPM9rZRqSF&#10;xSaArtIAH+rat4BWNc1n/6zEt+BYTlaHx2/+Gw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GwnT/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6CD42DBB" w14:textId="77777777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احتمـــــــــــــالات</w:t>
                      </w:r>
                    </w:p>
                    <w:p w14:paraId="22EB50E7" w14:textId="74E6672C" w:rsidR="00C900FF" w:rsidRPr="00305590" w:rsidRDefault="00C900F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C6DF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C6DFC" w:rsidRPr="00CC6DFC">
                        <w:rPr>
                          <w:rFonts w:ascii="Amiri" w:hAnsi="Amiri" w:cs="Amiri"/>
                          <w:sz w:val="28"/>
                          <w:szCs w:val="28"/>
                          <w:rtl/>
                          <w:lang w:bidi="ar-DZ"/>
                        </w:rPr>
                        <w:t>الحــــــــــــــوادث المستقلة</w:t>
                      </w:r>
                    </w:p>
                  </w:txbxContent>
                </v:textbox>
              </v:roundrect>
            </w:pict>
          </mc:Fallback>
        </mc:AlternateContent>
      </w:r>
      <w:r w:rsidRPr="00CC6DFC"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09552A5" w14:textId="77777777" w:rsidR="00C900FF" w:rsidRPr="00792B9B" w:rsidRDefault="00C900F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2"/>
        <w:gridCol w:w="8363"/>
        <w:gridCol w:w="1177"/>
      </w:tblGrid>
      <w:tr w:rsidR="00C900FF" w:rsidRPr="00792B9B" w14:paraId="281A04D3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B90875E" w14:textId="77777777" w:rsidR="00C900FF" w:rsidRPr="00305590" w:rsidRDefault="00C900F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62A5EBB3" w14:textId="77777777" w:rsidR="00C900FF" w:rsidRPr="00305590" w:rsidRDefault="00C900F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25027F8" w14:textId="77777777" w:rsidR="00C900FF" w:rsidRPr="00305590" w:rsidRDefault="00C900F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900FF" w:rsidRPr="00792B9B" w14:paraId="2F593A58" w14:textId="77777777" w:rsidTr="00305590">
        <w:tc>
          <w:tcPr>
            <w:tcW w:w="1278" w:type="dxa"/>
          </w:tcPr>
          <w:p w14:paraId="0937E12E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FC662F9" w14:textId="77777777" w:rsidR="00C900FF" w:rsidRDefault="00C900F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CFCC50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DDFB72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040AD8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20F6C7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8293B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427682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C903F1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8D632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2E04FF" w14:textId="77777777" w:rsidR="00C900FF" w:rsidRDefault="00C900F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27364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1AB7B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6C539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CFB3C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2FBC2C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529B4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1BF4F2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90AEF1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945B3F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7D57EE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A3095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AA648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DFD2D5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A800E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37A1B8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43D6B9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9170F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A79403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E62097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7D111A" w14:textId="77777777" w:rsidR="00C900FF" w:rsidRDefault="00C900F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0600E5" w14:textId="77777777" w:rsidR="00C900FF" w:rsidRPr="00FB5A89" w:rsidRDefault="00C900F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D5CFAA0" w14:textId="77777777" w:rsidR="00C900FF" w:rsidRDefault="00C900F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107744" w14:textId="610833EC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C6DF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تعــــــــــــريف:  </w:t>
            </w:r>
          </w:p>
          <w:p w14:paraId="2FBC4F49" w14:textId="77777777" w:rsidR="00CC6DFC" w:rsidRPr="00CC6DFC" w:rsidRDefault="00CC6DFC" w:rsidP="00CC6DFC">
            <w:pPr>
              <w:bidi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E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مجموعة النتائج الممكنة لتجربة عشوائية قانون احتمالها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P</w:t>
            </w:r>
          </w:p>
          <w:p w14:paraId="663A665B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حادثتان احتمالاهما غير معدومين.</w:t>
            </w:r>
          </w:p>
          <w:p w14:paraId="69758BCB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نقول </w:t>
            </w:r>
            <w:proofErr w:type="gramStart"/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proofErr w:type="gramEnd"/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مستقلتان عندما يكون احتمال إحداهما مستقلا عن تحقق الأخرى بعبارة أخرى </w:t>
            </w:r>
            <w:r w:rsidRPr="00CC6DFC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3240" w:dyaOrig="380" w14:anchorId="6F25E8D7">
                <v:shape id="_x0000_i1294" type="#_x0000_t75" style="width:162pt;height:18.75pt" o:ole="">
                  <v:imagedata r:id="rId171" o:title=""/>
                </v:shape>
                <o:OLEObject Type="Embed" ProgID="Equation.DSMT4" ShapeID="_x0000_i1294" DrawAspect="Content" ObjectID="_1806574330" r:id="rId172"/>
              </w:object>
            </w:r>
          </w:p>
          <w:p w14:paraId="5D80E9AC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أي أن استقلال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معناه أن احتمال " 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CC6DFC">
              <w:rPr>
                <w:rFonts w:ascii="Amiri" w:hAnsi="Amiri" w:cs="Amiri"/>
                <w:sz w:val="28"/>
                <w:szCs w:val="28"/>
                <w:lang w:bidi="ar-DZ"/>
              </w:rPr>
              <w:t>B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 هو جداء احتماليهما                                                   </w:t>
            </w:r>
          </w:p>
          <w:p w14:paraId="35916026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                                  </w:t>
            </w:r>
            <w:r w:rsidRPr="00CC6DFC">
              <w:rPr>
                <w:rFonts w:ascii="Amiri" w:hAnsi="Amiri" w:cs="Amiri"/>
                <w:position w:val="-10"/>
                <w:sz w:val="28"/>
                <w:szCs w:val="28"/>
              </w:rPr>
              <w:object w:dxaOrig="2500" w:dyaOrig="320" w14:anchorId="1C6275E6">
                <v:shape id="_x0000_i1295" type="#_x0000_t75" style="width:125.25pt;height:15.75pt" o:ole="">
                  <v:imagedata r:id="rId173" o:title=""/>
                </v:shape>
                <o:OLEObject Type="Embed" ProgID="Equation.DSMT4" ShapeID="_x0000_i1295" DrawAspect="Content" ObjectID="_1806574331" r:id="rId174"/>
              </w:object>
            </w:r>
          </w:p>
          <w:p w14:paraId="337756E6" w14:textId="77777777" w:rsidR="00CC6DFC" w:rsidRPr="00CC6DFC" w:rsidRDefault="00CC6DFC" w:rsidP="00CC6DFC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44D96D1" w14:textId="77777777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C6DF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2F9F7A90" w14:textId="77777777" w:rsidR="00CC6DFC" w:rsidRPr="00CC6DFC" w:rsidRDefault="00CC6DFC" w:rsidP="00CC6DFC">
            <w:pPr>
              <w:pStyle w:val="Corpsdetexte"/>
              <w:spacing w:line="240" w:lineRule="auto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في مسابقة يجيب الطالب عن عددين من الأسئلة ويشار للجواب الصحيح بالعدد 1 </w:t>
            </w:r>
          </w:p>
          <w:p w14:paraId="142DA75A" w14:textId="77777777" w:rsidR="00CC6DFC" w:rsidRPr="00CC6DFC" w:rsidRDefault="00CC6DFC" w:rsidP="00CC6DFC">
            <w:pPr>
              <w:pStyle w:val="Corpsdetexte"/>
              <w:spacing w:line="240" w:lineRule="auto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 وللخاطئ بالعدد 0.</w:t>
            </w:r>
          </w:p>
          <w:p w14:paraId="3679F4A6" w14:textId="77777777" w:rsidR="00CC6DFC" w:rsidRPr="00CC6DFC" w:rsidRDefault="00CC6DFC" w:rsidP="00CC6DFC">
            <w:pPr>
              <w:pStyle w:val="Corpsdetexte"/>
              <w:spacing w:line="240" w:lineRule="auto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 نعتبر الحادثتين </w:t>
            </w:r>
            <w:r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 xml:space="preserve">A 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“ليس للأجوبة نفس الإشارة “، </w:t>
            </w:r>
            <w:r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>B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" جواب واحد على الأكثر ذو إشارة 0 "</w:t>
            </w:r>
          </w:p>
          <w:p w14:paraId="7FAB4CAF" w14:textId="77777777" w:rsidR="00CC6DFC" w:rsidRPr="00CC6DFC" w:rsidRDefault="00CC6DFC" w:rsidP="00CC6DFC">
            <w:pPr>
              <w:pStyle w:val="Corpsdetexte"/>
              <w:spacing w:line="240" w:lineRule="auto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  1) إذا كان عدد الأسئلة اثنين، هل </w:t>
            </w:r>
            <w:r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>A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و</w:t>
            </w:r>
            <w:r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>B</w:t>
            </w:r>
            <w:r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مستقلتان؟</w:t>
            </w:r>
          </w:p>
          <w:p w14:paraId="69A9C13E" w14:textId="3ECBBE18" w:rsidR="00CC6DFC" w:rsidRPr="00CC6DFC" w:rsidRDefault="00496E85" w:rsidP="00CC6DFC">
            <w:pPr>
              <w:pStyle w:val="Corpsdetexte"/>
              <w:spacing w:line="240" w:lineRule="auto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948787C" wp14:editId="377961F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296545</wp:posOffset>
                      </wp:positionV>
                      <wp:extent cx="2571750" cy="2190750"/>
                      <wp:effectExtent l="0" t="0" r="19050" b="19050"/>
                      <wp:wrapNone/>
                      <wp:docPr id="53153383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0" cy="2190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CD297" w14:textId="23725EC8" w:rsidR="00496E85" w:rsidRDefault="00496E85" w:rsidP="00496E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AAE72F" wp14:editId="3873EFAF">
                                        <wp:extent cx="2066925" cy="2073910"/>
                                        <wp:effectExtent l="0" t="0" r="9525" b="2540"/>
                                        <wp:docPr id="186391332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6391332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6925" cy="2073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8787C" id="Rectangle 9" o:spid="_x0000_s1051" style="position:absolute;left:0;text-align:left;margin-left:-.2pt;margin-top:23.35pt;width:202.5pt;height:17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" fillcolor="white [3201]" strokecolor="white [3212]" strokeweight="2pt">
                      <v:textbox>
                        <w:txbxContent>
                          <w:p w14:paraId="484CD297" w14:textId="23725EC8" w:rsidR="00496E85" w:rsidRDefault="00496E85" w:rsidP="00496E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AE72F" wp14:editId="3873EFAF">
                                  <wp:extent cx="2066925" cy="2073910"/>
                                  <wp:effectExtent l="0" t="0" r="9525" b="2540"/>
                                  <wp:docPr id="186391332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391332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6925" cy="207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6DFC"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   2) إذا كان عدد الأسئلة ثلاثة، هل </w:t>
            </w:r>
            <w:r w:rsidR="00CC6DFC"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>A</w:t>
            </w:r>
            <w:r w:rsidR="00CC6DFC"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و</w:t>
            </w:r>
            <w:r w:rsidR="00CC6DFC" w:rsidRPr="00CC6DFC">
              <w:rPr>
                <w:rFonts w:ascii="Amiri" w:hAnsi="Amiri" w:cs="Amiri"/>
                <w:sz w:val="28"/>
                <w:szCs w:val="28"/>
                <w:lang w:val="fr-FR" w:bidi="ar-DZ"/>
              </w:rPr>
              <w:t>B</w:t>
            </w:r>
            <w:r w:rsidR="00CC6DFC" w:rsidRPr="00CC6DFC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مستقلتان؟</w:t>
            </w:r>
          </w:p>
          <w:p w14:paraId="3067687A" w14:textId="77777777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A1FDAF4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E499AAD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00B7372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8D1A3CE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570FB37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D4592EB" w14:textId="77777777" w:rsid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98B1E1D" w14:textId="77777777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31F72D3" w14:textId="77777777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C6DF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2011 الموضوع الثاني:</w:t>
            </w:r>
          </w:p>
          <w:p w14:paraId="6884B442" w14:textId="77777777" w:rsidR="00CC6DFC" w:rsidRPr="00CC6DFC" w:rsidRDefault="00CC6DFC" w:rsidP="00CC6D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BAE4845" w14:textId="6B751ABA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تلاميذ ثانوية هو 900 يتوزعون حسب المستوى والصنف (داخلي أو </w:t>
            </w:r>
            <w:proofErr w:type="gramStart"/>
            <w:r w:rsidRPr="00CC6DF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خارجي)كم</w:t>
            </w:r>
            <w:r w:rsidRPr="00CC6DFC">
              <w:rPr>
                <w:rFonts w:ascii="Amiri" w:hAnsi="Amiri" w:cs="Amiri" w:hint="eastAsia"/>
                <w:sz w:val="28"/>
                <w:szCs w:val="28"/>
                <w:rtl/>
                <w:lang w:bidi="ar-DZ"/>
              </w:rPr>
              <w:t>ا</w:t>
            </w:r>
            <w:proofErr w:type="gramEnd"/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يلي:</w:t>
            </w:r>
          </w:p>
          <w:tbl>
            <w:tblPr>
              <w:tblStyle w:val="Grilledutableau"/>
              <w:bidiVisual/>
              <w:tblW w:w="8137" w:type="dxa"/>
              <w:tblLook w:val="04A0" w:firstRow="1" w:lastRow="0" w:firstColumn="1" w:lastColumn="0" w:noHBand="0" w:noVBand="1"/>
            </w:tblPr>
            <w:tblGrid>
              <w:gridCol w:w="1539"/>
              <w:gridCol w:w="1539"/>
              <w:gridCol w:w="1539"/>
              <w:gridCol w:w="1540"/>
              <w:gridCol w:w="1980"/>
            </w:tblGrid>
            <w:tr w:rsidR="00CC6DFC" w:rsidRPr="00CC6DFC" w14:paraId="5C724A43" w14:textId="77777777" w:rsidTr="00CC6DFC">
              <w:trPr>
                <w:trHeight w:val="510"/>
              </w:trPr>
              <w:tc>
                <w:tcPr>
                  <w:tcW w:w="1539" w:type="dxa"/>
                  <w:vAlign w:val="center"/>
                </w:tcPr>
                <w:p w14:paraId="58174340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</w:p>
              </w:tc>
              <w:tc>
                <w:tcPr>
                  <w:tcW w:w="1539" w:type="dxa"/>
                  <w:vAlign w:val="center"/>
                </w:tcPr>
                <w:p w14:paraId="0F7BD355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السنة الثالثة</w:t>
                  </w:r>
                </w:p>
              </w:tc>
              <w:tc>
                <w:tcPr>
                  <w:tcW w:w="1539" w:type="dxa"/>
                  <w:vAlign w:val="center"/>
                </w:tcPr>
                <w:p w14:paraId="1C6718A2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السنة الثانية</w:t>
                  </w:r>
                </w:p>
              </w:tc>
              <w:tc>
                <w:tcPr>
                  <w:tcW w:w="1540" w:type="dxa"/>
                  <w:vAlign w:val="center"/>
                </w:tcPr>
                <w:p w14:paraId="3A28AD88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السنة الأولى</w:t>
                  </w:r>
                </w:p>
              </w:tc>
              <w:tc>
                <w:tcPr>
                  <w:tcW w:w="1980" w:type="dxa"/>
                  <w:tcBorders>
                    <w:tl2br w:val="single" w:sz="4" w:space="0" w:color="000000" w:themeColor="text1"/>
                  </w:tcBorders>
                </w:tcPr>
                <w:p w14:paraId="45961A77" w14:textId="77777777" w:rsidR="00CC6DFC" w:rsidRPr="00CC6DFC" w:rsidRDefault="00CC6DFC" w:rsidP="00CC6DFC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المستوى</w:t>
                  </w:r>
                </w:p>
                <w:p w14:paraId="2A821BD3" w14:textId="7680F17D" w:rsidR="00CC6DFC" w:rsidRPr="00CC6DFC" w:rsidRDefault="00CC6DFC" w:rsidP="00CC6DFC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w:r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 xml:space="preserve">   </w:t>
                  </w: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الصنف</w:t>
                  </w:r>
                </w:p>
              </w:tc>
            </w:tr>
            <w:tr w:rsidR="00CC6DFC" w:rsidRPr="00CC6DFC" w14:paraId="63882943" w14:textId="77777777" w:rsidTr="00CC6DFC">
              <w:tc>
                <w:tcPr>
                  <w:tcW w:w="1539" w:type="dxa"/>
                  <w:vAlign w:val="center"/>
                </w:tcPr>
                <w:p w14:paraId="2797D9A9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600</w:t>
                  </w:r>
                </w:p>
              </w:tc>
              <w:tc>
                <w:tcPr>
                  <w:tcW w:w="1539" w:type="dxa"/>
                  <w:vAlign w:val="center"/>
                </w:tcPr>
                <w:p w14:paraId="078602C3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1539" w:type="dxa"/>
                  <w:vAlign w:val="center"/>
                </w:tcPr>
                <w:p w14:paraId="3B24A890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200</w:t>
                  </w:r>
                </w:p>
              </w:tc>
              <w:tc>
                <w:tcPr>
                  <w:tcW w:w="1540" w:type="dxa"/>
                  <w:vAlign w:val="center"/>
                </w:tcPr>
                <w:p w14:paraId="08637F39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250</w:t>
                  </w:r>
                </w:p>
              </w:tc>
              <w:tc>
                <w:tcPr>
                  <w:tcW w:w="1980" w:type="dxa"/>
                  <w:vAlign w:val="center"/>
                </w:tcPr>
                <w:p w14:paraId="6C145830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خارجيون</w:t>
                  </w:r>
                </w:p>
              </w:tc>
            </w:tr>
            <w:tr w:rsidR="00CC6DFC" w:rsidRPr="00CC6DFC" w14:paraId="082B7E87" w14:textId="77777777" w:rsidTr="00CC6DFC">
              <w:tc>
                <w:tcPr>
                  <w:tcW w:w="1539" w:type="dxa"/>
                  <w:vAlign w:val="center"/>
                </w:tcPr>
                <w:p w14:paraId="79A3EB0B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300</w:t>
                  </w:r>
                </w:p>
              </w:tc>
              <w:tc>
                <w:tcPr>
                  <w:tcW w:w="1539" w:type="dxa"/>
                  <w:vAlign w:val="center"/>
                </w:tcPr>
                <w:p w14:paraId="207D00EE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1539" w:type="dxa"/>
                  <w:vAlign w:val="center"/>
                </w:tcPr>
                <w:p w14:paraId="76996EB8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1540" w:type="dxa"/>
                  <w:vAlign w:val="center"/>
                </w:tcPr>
                <w:p w14:paraId="773974E3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1980" w:type="dxa"/>
                  <w:vAlign w:val="center"/>
                </w:tcPr>
                <w:p w14:paraId="724625F8" w14:textId="77777777" w:rsidR="00CC6DFC" w:rsidRPr="00CC6DFC" w:rsidRDefault="00CC6DFC" w:rsidP="00CC6DFC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CC6DF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داخليون</w:t>
                  </w:r>
                </w:p>
              </w:tc>
            </w:tr>
          </w:tbl>
          <w:p w14:paraId="07A1B605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1D0A166" w14:textId="77777777" w:rsidR="00CC6DFC" w:rsidRPr="00CC6DFC" w:rsidRDefault="00CC6DFC" w:rsidP="00CC6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نختار تلميذا بطريقة عشوائية، احسب الاحتمالات التالية:</w:t>
            </w:r>
          </w:p>
          <w:p w14:paraId="1BCCC01E" w14:textId="77777777" w:rsidR="00CC6DFC" w:rsidRPr="00CC6DFC" w:rsidRDefault="00CC6DFC" w:rsidP="00CC6DF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احتمال أن يكون التلميذ خارجيا.</w:t>
            </w:r>
          </w:p>
          <w:p w14:paraId="18F2EE41" w14:textId="77777777" w:rsidR="00CC6DFC" w:rsidRPr="00CC6DFC" w:rsidRDefault="00CC6DFC" w:rsidP="00CC6DF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احتمال أن يكون التلميذ من السنة الأولى</w:t>
            </w:r>
          </w:p>
          <w:p w14:paraId="3AAB05A9" w14:textId="77777777" w:rsidR="00CC6DFC" w:rsidRPr="00CC6DFC" w:rsidRDefault="00CC6DFC" w:rsidP="00CC6DF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احتمال أن يكون التلميذ من السنة الأولى خارجيا.</w:t>
            </w:r>
          </w:p>
          <w:p w14:paraId="4E04FA43" w14:textId="77777777" w:rsidR="00CC6DFC" w:rsidRPr="00CC6DFC" w:rsidRDefault="00CC6DFC" w:rsidP="00CC6DF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احتمال أن يكون التلميذ من السنة الأولى علما أنه خارجي.</w:t>
            </w:r>
          </w:p>
          <w:p w14:paraId="3001BC53" w14:textId="77777777" w:rsidR="00CC6DFC" w:rsidRPr="00CC6DFC" w:rsidRDefault="00CC6DFC" w:rsidP="00CC6DFC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هل الحادثتان " التلميذ من السنة الأولى" التلميذ خارجي" مستقلتان؟</w:t>
            </w:r>
          </w:p>
          <w:p w14:paraId="4C833C26" w14:textId="6CE20FB3" w:rsidR="00CC6DFC" w:rsidRPr="00CC6DFC" w:rsidRDefault="00496E85" w:rsidP="00CC6DFC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81312D" wp14:editId="58FFE15A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307340</wp:posOffset>
                      </wp:positionV>
                      <wp:extent cx="3267075" cy="3257550"/>
                      <wp:effectExtent l="0" t="0" r="28575" b="19050"/>
                      <wp:wrapNone/>
                      <wp:docPr id="73899717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7075" cy="32575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833B6" w14:textId="48C1C0A4" w:rsidR="00496E85" w:rsidRDefault="00496E85" w:rsidP="00496E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083CB4" wp14:editId="730D9928">
                                        <wp:extent cx="2780952" cy="2790476"/>
                                        <wp:effectExtent l="0" t="0" r="635" b="0"/>
                                        <wp:docPr id="67710734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710734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80952" cy="27904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81312D" id="Rectangle 8" o:spid="_x0000_s1052" style="position:absolute;left:0;text-align:left;margin-left:45.55pt;margin-top:24.2pt;width:257.25pt;height:256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" fillcolor="white [3201]" strokecolor="white [3212]" strokeweight="2pt">
                      <v:textbox>
                        <w:txbxContent>
                          <w:p w14:paraId="092833B6" w14:textId="48C1C0A4" w:rsidR="00496E85" w:rsidRDefault="00496E85" w:rsidP="00496E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83CB4" wp14:editId="730D9928">
                                  <wp:extent cx="2780952" cy="2790476"/>
                                  <wp:effectExtent l="0" t="0" r="635" b="0"/>
                                  <wp:docPr id="67710734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10734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952" cy="27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9B68BD" w14:textId="77777777" w:rsidR="00C900FF" w:rsidRDefault="00C900FF" w:rsidP="008251D7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E552E0F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0F094C7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F26E061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A4D8DF5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5D29AD8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184912B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EA78A0E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FB85C9E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756E7C6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6676038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BAECBF3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23537C0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8A37D8C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9031F8C" w14:textId="77777777" w:rsidR="00CC6DFC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307B71F" w14:textId="77777777" w:rsidR="00CC6DFC" w:rsidRPr="00792B9B" w:rsidRDefault="00CC6DFC" w:rsidP="00CC6DF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A0908C9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A2EFC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D52FD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99D5E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B0B81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943AA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9A034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7BF3D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6320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B30B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85FA1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96F1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7A9C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F8609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9EC7B6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60942B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103A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94C7F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C873C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F38DF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057BB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8A207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1CD25E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BF223C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913994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5ABE2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3EB543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BCC148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4F96E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5C50FD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9BE18A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2826A0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5EAA82" w14:textId="77777777" w:rsidR="00C900FF" w:rsidRDefault="00C900F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C003A9" w14:textId="77777777" w:rsidR="00C900FF" w:rsidRPr="00792B9B" w:rsidRDefault="00C900F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D20148B" w14:textId="77777777" w:rsidR="00C900FF" w:rsidRPr="00792B9B" w:rsidRDefault="00C900FF" w:rsidP="003D5BFF">
      <w:pPr>
        <w:bidi/>
        <w:ind w:left="-993" w:right="-851"/>
        <w:rPr>
          <w:rFonts w:cstheme="minorHAnsi"/>
          <w:sz w:val="28"/>
          <w:szCs w:val="28"/>
        </w:rPr>
      </w:pPr>
    </w:p>
    <w:sectPr w:rsidR="00C900FF" w:rsidRPr="00792B9B" w:rsidSect="00DA4F13">
      <w:headerReference w:type="default" r:id="rId175"/>
      <w:footerReference w:type="default" r:id="rId176"/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2CF78" w14:textId="77777777" w:rsidR="006E0C4E" w:rsidRDefault="006E0C4E" w:rsidP="00DA4F13">
      <w:pPr>
        <w:spacing w:after="0" w:line="240" w:lineRule="auto"/>
      </w:pPr>
      <w:r>
        <w:separator/>
      </w:r>
    </w:p>
  </w:endnote>
  <w:endnote w:type="continuationSeparator" w:id="0">
    <w:p w14:paraId="336B3389" w14:textId="77777777" w:rsidR="006E0C4E" w:rsidRDefault="006E0C4E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826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56CE2609" w14:textId="7B0FA366" w:rsidR="00C900FF" w:rsidRPr="00C900FF" w:rsidRDefault="00C900FF" w:rsidP="00C900FF">
        <w:pPr>
          <w:pStyle w:val="Pieddepage"/>
          <w:tabs>
            <w:tab w:val="clear" w:pos="9072"/>
          </w:tabs>
          <w:ind w:right="-853"/>
          <w:jc w:val="right"/>
          <w:rPr>
            <w:b/>
            <w:bCs/>
          </w:rPr>
        </w:pPr>
        <w:r w:rsidRPr="00C900FF">
          <w:rPr>
            <w:b/>
            <w:bCs/>
          </w:rPr>
          <w:fldChar w:fldCharType="begin"/>
        </w:r>
        <w:r w:rsidRPr="00C900FF">
          <w:rPr>
            <w:b/>
            <w:bCs/>
          </w:rPr>
          <w:instrText>PAGE   \* MERGEFORMAT</w:instrText>
        </w:r>
        <w:r w:rsidRPr="00C900FF">
          <w:rPr>
            <w:b/>
            <w:bCs/>
          </w:rPr>
          <w:fldChar w:fldCharType="separate"/>
        </w:r>
        <w:r w:rsidRPr="00C900FF">
          <w:rPr>
            <w:b/>
            <w:bCs/>
          </w:rPr>
          <w:t>2</w:t>
        </w:r>
        <w:r w:rsidRPr="00C900FF">
          <w:rPr>
            <w:b/>
            <w:bCs/>
          </w:rPr>
          <w:fldChar w:fldCharType="end"/>
        </w:r>
      </w:p>
    </w:sdtContent>
  </w:sdt>
  <w:p w14:paraId="1BA5B27F" w14:textId="6818612B" w:rsidR="00C900FF" w:rsidRPr="00C900FF" w:rsidRDefault="00C900FF" w:rsidP="00C900FF">
    <w:pPr>
      <w:pStyle w:val="Pieddepage"/>
      <w:ind w:left="-993"/>
      <w:rPr>
        <w:b/>
        <w:bCs/>
      </w:rPr>
    </w:pPr>
    <w:hyperlink r:id="rId1" w:history="1">
      <w:r w:rsidRPr="008C5B44">
        <w:rPr>
          <w:rStyle w:val="Lienhypertexte"/>
          <w:b/>
          <w:bCs/>
        </w:rPr>
        <w:t>https://www.facebook.com/mebarki.fatima32</w:t>
      </w:r>
    </w:hyperlink>
    <w:r>
      <w:rPr>
        <w:rFonts w:hint="cs"/>
        <w:b/>
        <w:bCs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57FAF" w14:textId="77777777" w:rsidR="006E0C4E" w:rsidRDefault="006E0C4E" w:rsidP="00DA4F13">
      <w:pPr>
        <w:spacing w:after="0" w:line="240" w:lineRule="auto"/>
      </w:pPr>
      <w:r>
        <w:separator/>
      </w:r>
    </w:p>
  </w:footnote>
  <w:footnote w:type="continuationSeparator" w:id="0">
    <w:p w14:paraId="4CB1AE5F" w14:textId="77777777" w:rsidR="006E0C4E" w:rsidRDefault="006E0C4E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78BA962E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3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AB0718F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F0594E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54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AB0718F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F0594E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F0594E">
      <w:rPr>
        <w:rFonts w:ascii="Amiri" w:hAnsi="Amiri" w:cs="Amiri"/>
        <w:b/>
        <w:bCs/>
        <w:sz w:val="28"/>
        <w:szCs w:val="28"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6331324"/>
    <w:multiLevelType w:val="hybridMultilevel"/>
    <w:tmpl w:val="559A5756"/>
    <w:lvl w:ilvl="0" w:tplc="F120F5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61CAD"/>
    <w:multiLevelType w:val="hybridMultilevel"/>
    <w:tmpl w:val="9B00C60A"/>
    <w:lvl w:ilvl="0" w:tplc="901ACCB4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5" w:hanging="360"/>
      </w:pPr>
    </w:lvl>
    <w:lvl w:ilvl="2" w:tplc="2000001B" w:tentative="1">
      <w:start w:val="1"/>
      <w:numFmt w:val="lowerRoman"/>
      <w:lvlText w:val="%3."/>
      <w:lvlJc w:val="right"/>
      <w:pPr>
        <w:ind w:left="1835" w:hanging="180"/>
      </w:pPr>
    </w:lvl>
    <w:lvl w:ilvl="3" w:tplc="2000000F" w:tentative="1">
      <w:start w:val="1"/>
      <w:numFmt w:val="decimal"/>
      <w:lvlText w:val="%4."/>
      <w:lvlJc w:val="left"/>
      <w:pPr>
        <w:ind w:left="2555" w:hanging="360"/>
      </w:pPr>
    </w:lvl>
    <w:lvl w:ilvl="4" w:tplc="20000019" w:tentative="1">
      <w:start w:val="1"/>
      <w:numFmt w:val="lowerLetter"/>
      <w:lvlText w:val="%5."/>
      <w:lvlJc w:val="left"/>
      <w:pPr>
        <w:ind w:left="3275" w:hanging="360"/>
      </w:pPr>
    </w:lvl>
    <w:lvl w:ilvl="5" w:tplc="2000001B" w:tentative="1">
      <w:start w:val="1"/>
      <w:numFmt w:val="lowerRoman"/>
      <w:lvlText w:val="%6."/>
      <w:lvlJc w:val="right"/>
      <w:pPr>
        <w:ind w:left="3995" w:hanging="180"/>
      </w:pPr>
    </w:lvl>
    <w:lvl w:ilvl="6" w:tplc="2000000F" w:tentative="1">
      <w:start w:val="1"/>
      <w:numFmt w:val="decimal"/>
      <w:lvlText w:val="%7."/>
      <w:lvlJc w:val="left"/>
      <w:pPr>
        <w:ind w:left="4715" w:hanging="360"/>
      </w:pPr>
    </w:lvl>
    <w:lvl w:ilvl="7" w:tplc="20000019" w:tentative="1">
      <w:start w:val="1"/>
      <w:numFmt w:val="lowerLetter"/>
      <w:lvlText w:val="%8."/>
      <w:lvlJc w:val="left"/>
      <w:pPr>
        <w:ind w:left="5435" w:hanging="360"/>
      </w:pPr>
    </w:lvl>
    <w:lvl w:ilvl="8" w:tplc="2000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5300D"/>
    <w:multiLevelType w:val="hybridMultilevel"/>
    <w:tmpl w:val="1ECC004E"/>
    <w:lvl w:ilvl="0" w:tplc="ABD24376">
      <w:start w:val="1"/>
      <w:numFmt w:val="bullet"/>
      <w:lvlText w:val=""/>
      <w:lvlJc w:val="left"/>
      <w:pPr>
        <w:tabs>
          <w:tab w:val="num" w:pos="227"/>
        </w:tabs>
        <w:ind w:left="0" w:firstLine="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0D835AF"/>
    <w:multiLevelType w:val="hybridMultilevel"/>
    <w:tmpl w:val="3D86CA5A"/>
    <w:lvl w:ilvl="0" w:tplc="6BD67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0909B7"/>
    <w:multiLevelType w:val="hybridMultilevel"/>
    <w:tmpl w:val="848ED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828AB"/>
    <w:multiLevelType w:val="hybridMultilevel"/>
    <w:tmpl w:val="F1328D30"/>
    <w:lvl w:ilvl="0" w:tplc="0CA0ABDE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5" w:hanging="360"/>
      </w:pPr>
    </w:lvl>
    <w:lvl w:ilvl="2" w:tplc="2000001B" w:tentative="1">
      <w:start w:val="1"/>
      <w:numFmt w:val="lowerRoman"/>
      <w:lvlText w:val="%3."/>
      <w:lvlJc w:val="right"/>
      <w:pPr>
        <w:ind w:left="1835" w:hanging="180"/>
      </w:pPr>
    </w:lvl>
    <w:lvl w:ilvl="3" w:tplc="2000000F" w:tentative="1">
      <w:start w:val="1"/>
      <w:numFmt w:val="decimal"/>
      <w:lvlText w:val="%4."/>
      <w:lvlJc w:val="left"/>
      <w:pPr>
        <w:ind w:left="2555" w:hanging="360"/>
      </w:pPr>
    </w:lvl>
    <w:lvl w:ilvl="4" w:tplc="20000019" w:tentative="1">
      <w:start w:val="1"/>
      <w:numFmt w:val="lowerLetter"/>
      <w:lvlText w:val="%5."/>
      <w:lvlJc w:val="left"/>
      <w:pPr>
        <w:ind w:left="3275" w:hanging="360"/>
      </w:pPr>
    </w:lvl>
    <w:lvl w:ilvl="5" w:tplc="2000001B" w:tentative="1">
      <w:start w:val="1"/>
      <w:numFmt w:val="lowerRoman"/>
      <w:lvlText w:val="%6."/>
      <w:lvlJc w:val="right"/>
      <w:pPr>
        <w:ind w:left="3995" w:hanging="180"/>
      </w:pPr>
    </w:lvl>
    <w:lvl w:ilvl="6" w:tplc="2000000F" w:tentative="1">
      <w:start w:val="1"/>
      <w:numFmt w:val="decimal"/>
      <w:lvlText w:val="%7."/>
      <w:lvlJc w:val="left"/>
      <w:pPr>
        <w:ind w:left="4715" w:hanging="360"/>
      </w:pPr>
    </w:lvl>
    <w:lvl w:ilvl="7" w:tplc="20000019" w:tentative="1">
      <w:start w:val="1"/>
      <w:numFmt w:val="lowerLetter"/>
      <w:lvlText w:val="%8."/>
      <w:lvlJc w:val="left"/>
      <w:pPr>
        <w:ind w:left="5435" w:hanging="360"/>
      </w:pPr>
    </w:lvl>
    <w:lvl w:ilvl="8" w:tplc="2000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5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BD44EE"/>
    <w:multiLevelType w:val="hybridMultilevel"/>
    <w:tmpl w:val="5B0E80C6"/>
    <w:lvl w:ilvl="0" w:tplc="AF549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D1DA7"/>
    <w:multiLevelType w:val="hybridMultilevel"/>
    <w:tmpl w:val="6C182EAC"/>
    <w:lvl w:ilvl="0" w:tplc="2000000F">
      <w:start w:val="1"/>
      <w:numFmt w:val="decimal"/>
      <w:lvlText w:val="%1."/>
      <w:lvlJc w:val="left"/>
      <w:pPr>
        <w:ind w:left="1410" w:hanging="360"/>
      </w:p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0" w15:restartNumberingAfterBreak="0">
    <w:nsid w:val="3A5F1928"/>
    <w:multiLevelType w:val="hybridMultilevel"/>
    <w:tmpl w:val="6FDE188A"/>
    <w:lvl w:ilvl="0" w:tplc="6910F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47EB5"/>
    <w:multiLevelType w:val="hybridMultilevel"/>
    <w:tmpl w:val="C5E0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34D8E"/>
    <w:multiLevelType w:val="hybridMultilevel"/>
    <w:tmpl w:val="7A020854"/>
    <w:lvl w:ilvl="0" w:tplc="2000000F">
      <w:start w:val="1"/>
      <w:numFmt w:val="decimal"/>
      <w:lvlText w:val="%1."/>
      <w:lvlJc w:val="left"/>
      <w:pPr>
        <w:ind w:left="756" w:hanging="360"/>
      </w:pPr>
    </w:lvl>
    <w:lvl w:ilvl="1" w:tplc="20000019" w:tentative="1">
      <w:start w:val="1"/>
      <w:numFmt w:val="lowerLetter"/>
      <w:lvlText w:val="%2."/>
      <w:lvlJc w:val="left"/>
      <w:pPr>
        <w:ind w:left="1476" w:hanging="360"/>
      </w:pPr>
    </w:lvl>
    <w:lvl w:ilvl="2" w:tplc="2000001B" w:tentative="1">
      <w:start w:val="1"/>
      <w:numFmt w:val="lowerRoman"/>
      <w:lvlText w:val="%3."/>
      <w:lvlJc w:val="right"/>
      <w:pPr>
        <w:ind w:left="2196" w:hanging="180"/>
      </w:pPr>
    </w:lvl>
    <w:lvl w:ilvl="3" w:tplc="2000000F" w:tentative="1">
      <w:start w:val="1"/>
      <w:numFmt w:val="decimal"/>
      <w:lvlText w:val="%4."/>
      <w:lvlJc w:val="left"/>
      <w:pPr>
        <w:ind w:left="2916" w:hanging="360"/>
      </w:pPr>
    </w:lvl>
    <w:lvl w:ilvl="4" w:tplc="20000019" w:tentative="1">
      <w:start w:val="1"/>
      <w:numFmt w:val="lowerLetter"/>
      <w:lvlText w:val="%5."/>
      <w:lvlJc w:val="left"/>
      <w:pPr>
        <w:ind w:left="3636" w:hanging="360"/>
      </w:pPr>
    </w:lvl>
    <w:lvl w:ilvl="5" w:tplc="2000001B" w:tentative="1">
      <w:start w:val="1"/>
      <w:numFmt w:val="lowerRoman"/>
      <w:lvlText w:val="%6."/>
      <w:lvlJc w:val="right"/>
      <w:pPr>
        <w:ind w:left="4356" w:hanging="180"/>
      </w:pPr>
    </w:lvl>
    <w:lvl w:ilvl="6" w:tplc="2000000F" w:tentative="1">
      <w:start w:val="1"/>
      <w:numFmt w:val="decimal"/>
      <w:lvlText w:val="%7."/>
      <w:lvlJc w:val="left"/>
      <w:pPr>
        <w:ind w:left="5076" w:hanging="360"/>
      </w:pPr>
    </w:lvl>
    <w:lvl w:ilvl="7" w:tplc="20000019" w:tentative="1">
      <w:start w:val="1"/>
      <w:numFmt w:val="lowerLetter"/>
      <w:lvlText w:val="%8."/>
      <w:lvlJc w:val="left"/>
      <w:pPr>
        <w:ind w:left="5796" w:hanging="360"/>
      </w:pPr>
    </w:lvl>
    <w:lvl w:ilvl="8" w:tplc="2000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572EA"/>
    <w:multiLevelType w:val="hybridMultilevel"/>
    <w:tmpl w:val="F1EA4110"/>
    <w:lvl w:ilvl="0" w:tplc="CE4272E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8" w15:restartNumberingAfterBreak="0">
    <w:nsid w:val="57120719"/>
    <w:multiLevelType w:val="hybridMultilevel"/>
    <w:tmpl w:val="7A020854"/>
    <w:lvl w:ilvl="0" w:tplc="FFFFFFFF">
      <w:start w:val="1"/>
      <w:numFmt w:val="decimal"/>
      <w:lvlText w:val="%1."/>
      <w:lvlJc w:val="left"/>
      <w:pPr>
        <w:ind w:left="756" w:hanging="360"/>
      </w:pPr>
    </w:lvl>
    <w:lvl w:ilvl="1" w:tplc="FFFFFFFF" w:tentative="1">
      <w:start w:val="1"/>
      <w:numFmt w:val="lowerLetter"/>
      <w:lvlText w:val="%2."/>
      <w:lvlJc w:val="left"/>
      <w:pPr>
        <w:ind w:left="1476" w:hanging="360"/>
      </w:pPr>
    </w:lvl>
    <w:lvl w:ilvl="2" w:tplc="FFFFFFFF" w:tentative="1">
      <w:start w:val="1"/>
      <w:numFmt w:val="lowerRoman"/>
      <w:lvlText w:val="%3."/>
      <w:lvlJc w:val="right"/>
      <w:pPr>
        <w:ind w:left="2196" w:hanging="180"/>
      </w:pPr>
    </w:lvl>
    <w:lvl w:ilvl="3" w:tplc="FFFFFFFF" w:tentative="1">
      <w:start w:val="1"/>
      <w:numFmt w:val="decimal"/>
      <w:lvlText w:val="%4."/>
      <w:lvlJc w:val="left"/>
      <w:pPr>
        <w:ind w:left="2916" w:hanging="360"/>
      </w:pPr>
    </w:lvl>
    <w:lvl w:ilvl="4" w:tplc="FFFFFFFF" w:tentative="1">
      <w:start w:val="1"/>
      <w:numFmt w:val="lowerLetter"/>
      <w:lvlText w:val="%5."/>
      <w:lvlJc w:val="left"/>
      <w:pPr>
        <w:ind w:left="3636" w:hanging="360"/>
      </w:pPr>
    </w:lvl>
    <w:lvl w:ilvl="5" w:tplc="FFFFFFFF" w:tentative="1">
      <w:start w:val="1"/>
      <w:numFmt w:val="lowerRoman"/>
      <w:lvlText w:val="%6."/>
      <w:lvlJc w:val="right"/>
      <w:pPr>
        <w:ind w:left="4356" w:hanging="180"/>
      </w:pPr>
    </w:lvl>
    <w:lvl w:ilvl="6" w:tplc="FFFFFFFF" w:tentative="1">
      <w:start w:val="1"/>
      <w:numFmt w:val="decimal"/>
      <w:lvlText w:val="%7."/>
      <w:lvlJc w:val="left"/>
      <w:pPr>
        <w:ind w:left="5076" w:hanging="360"/>
      </w:pPr>
    </w:lvl>
    <w:lvl w:ilvl="7" w:tplc="FFFFFFFF" w:tentative="1">
      <w:start w:val="1"/>
      <w:numFmt w:val="lowerLetter"/>
      <w:lvlText w:val="%8."/>
      <w:lvlJc w:val="left"/>
      <w:pPr>
        <w:ind w:left="5796" w:hanging="360"/>
      </w:pPr>
    </w:lvl>
    <w:lvl w:ilvl="8" w:tplc="FFFFFFFF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9" w15:restartNumberingAfterBreak="0">
    <w:nsid w:val="577C658C"/>
    <w:multiLevelType w:val="hybridMultilevel"/>
    <w:tmpl w:val="D5AE1408"/>
    <w:lvl w:ilvl="0" w:tplc="FFFFFFFF">
      <w:start w:val="1"/>
      <w:numFmt w:val="decimal"/>
      <w:lvlText w:val="%1."/>
      <w:lvlJc w:val="left"/>
      <w:pPr>
        <w:ind w:left="756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1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E17C7"/>
    <w:multiLevelType w:val="hybridMultilevel"/>
    <w:tmpl w:val="DD12AF58"/>
    <w:lvl w:ilvl="0" w:tplc="4FCEEF96">
      <w:start w:val="1"/>
      <w:numFmt w:val="decimal"/>
      <w:lvlText w:val="%1."/>
      <w:lvlJc w:val="left"/>
      <w:pPr>
        <w:ind w:left="-633" w:hanging="360"/>
      </w:p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34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9B62AA"/>
    <w:multiLevelType w:val="hybridMultilevel"/>
    <w:tmpl w:val="73B2D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8" w15:restartNumberingAfterBreak="0">
    <w:nsid w:val="74286E05"/>
    <w:multiLevelType w:val="hybridMultilevel"/>
    <w:tmpl w:val="E3BC5C2E"/>
    <w:lvl w:ilvl="0" w:tplc="7C54186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5" w:hanging="360"/>
      </w:pPr>
    </w:lvl>
    <w:lvl w:ilvl="2" w:tplc="2000001B" w:tentative="1">
      <w:start w:val="1"/>
      <w:numFmt w:val="lowerRoman"/>
      <w:lvlText w:val="%3."/>
      <w:lvlJc w:val="right"/>
      <w:pPr>
        <w:ind w:left="1835" w:hanging="180"/>
      </w:pPr>
    </w:lvl>
    <w:lvl w:ilvl="3" w:tplc="2000000F" w:tentative="1">
      <w:start w:val="1"/>
      <w:numFmt w:val="decimal"/>
      <w:lvlText w:val="%4."/>
      <w:lvlJc w:val="left"/>
      <w:pPr>
        <w:ind w:left="2555" w:hanging="360"/>
      </w:pPr>
    </w:lvl>
    <w:lvl w:ilvl="4" w:tplc="20000019" w:tentative="1">
      <w:start w:val="1"/>
      <w:numFmt w:val="lowerLetter"/>
      <w:lvlText w:val="%5."/>
      <w:lvlJc w:val="left"/>
      <w:pPr>
        <w:ind w:left="3275" w:hanging="360"/>
      </w:pPr>
    </w:lvl>
    <w:lvl w:ilvl="5" w:tplc="2000001B" w:tentative="1">
      <w:start w:val="1"/>
      <w:numFmt w:val="lowerRoman"/>
      <w:lvlText w:val="%6."/>
      <w:lvlJc w:val="right"/>
      <w:pPr>
        <w:ind w:left="3995" w:hanging="180"/>
      </w:pPr>
    </w:lvl>
    <w:lvl w:ilvl="6" w:tplc="2000000F" w:tentative="1">
      <w:start w:val="1"/>
      <w:numFmt w:val="decimal"/>
      <w:lvlText w:val="%7."/>
      <w:lvlJc w:val="left"/>
      <w:pPr>
        <w:ind w:left="4715" w:hanging="360"/>
      </w:pPr>
    </w:lvl>
    <w:lvl w:ilvl="7" w:tplc="20000019" w:tentative="1">
      <w:start w:val="1"/>
      <w:numFmt w:val="lowerLetter"/>
      <w:lvlText w:val="%8."/>
      <w:lvlJc w:val="left"/>
      <w:pPr>
        <w:ind w:left="5435" w:hanging="360"/>
      </w:pPr>
    </w:lvl>
    <w:lvl w:ilvl="8" w:tplc="2000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E002965"/>
    <w:multiLevelType w:val="hybridMultilevel"/>
    <w:tmpl w:val="72D27A3A"/>
    <w:lvl w:ilvl="0" w:tplc="52028AB6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4" w:hanging="360"/>
      </w:pPr>
    </w:lvl>
    <w:lvl w:ilvl="2" w:tplc="040C001B" w:tentative="1">
      <w:start w:val="1"/>
      <w:numFmt w:val="lowerRoman"/>
      <w:lvlText w:val="%3."/>
      <w:lvlJc w:val="right"/>
      <w:pPr>
        <w:ind w:left="386" w:hanging="180"/>
      </w:pPr>
    </w:lvl>
    <w:lvl w:ilvl="3" w:tplc="040C000F" w:tentative="1">
      <w:start w:val="1"/>
      <w:numFmt w:val="decimal"/>
      <w:lvlText w:val="%4."/>
      <w:lvlJc w:val="left"/>
      <w:pPr>
        <w:ind w:left="1106" w:hanging="360"/>
      </w:pPr>
    </w:lvl>
    <w:lvl w:ilvl="4" w:tplc="040C0019" w:tentative="1">
      <w:start w:val="1"/>
      <w:numFmt w:val="lowerLetter"/>
      <w:lvlText w:val="%5."/>
      <w:lvlJc w:val="left"/>
      <w:pPr>
        <w:ind w:left="1826" w:hanging="360"/>
      </w:pPr>
    </w:lvl>
    <w:lvl w:ilvl="5" w:tplc="040C001B" w:tentative="1">
      <w:start w:val="1"/>
      <w:numFmt w:val="lowerRoman"/>
      <w:lvlText w:val="%6."/>
      <w:lvlJc w:val="right"/>
      <w:pPr>
        <w:ind w:left="2546" w:hanging="180"/>
      </w:pPr>
    </w:lvl>
    <w:lvl w:ilvl="6" w:tplc="040C000F" w:tentative="1">
      <w:start w:val="1"/>
      <w:numFmt w:val="decimal"/>
      <w:lvlText w:val="%7."/>
      <w:lvlJc w:val="left"/>
      <w:pPr>
        <w:ind w:left="3266" w:hanging="360"/>
      </w:pPr>
    </w:lvl>
    <w:lvl w:ilvl="7" w:tplc="040C0019" w:tentative="1">
      <w:start w:val="1"/>
      <w:numFmt w:val="lowerLetter"/>
      <w:lvlText w:val="%8."/>
      <w:lvlJc w:val="left"/>
      <w:pPr>
        <w:ind w:left="3986" w:hanging="360"/>
      </w:pPr>
    </w:lvl>
    <w:lvl w:ilvl="8" w:tplc="040C001B" w:tentative="1">
      <w:start w:val="1"/>
      <w:numFmt w:val="lowerRoman"/>
      <w:lvlText w:val="%9."/>
      <w:lvlJc w:val="right"/>
      <w:pPr>
        <w:ind w:left="4706" w:hanging="180"/>
      </w:pPr>
    </w:lvl>
  </w:abstractNum>
  <w:num w:numId="1" w16cid:durableId="237180145">
    <w:abstractNumId w:val="9"/>
  </w:num>
  <w:num w:numId="2" w16cid:durableId="584461586">
    <w:abstractNumId w:val="25"/>
  </w:num>
  <w:num w:numId="3" w16cid:durableId="1002857701">
    <w:abstractNumId w:val="26"/>
  </w:num>
  <w:num w:numId="4" w16cid:durableId="1283268148">
    <w:abstractNumId w:val="2"/>
  </w:num>
  <w:num w:numId="5" w16cid:durableId="733623680">
    <w:abstractNumId w:val="37"/>
  </w:num>
  <w:num w:numId="6" w16cid:durableId="595670283">
    <w:abstractNumId w:val="6"/>
  </w:num>
  <w:num w:numId="7" w16cid:durableId="1097561516">
    <w:abstractNumId w:val="11"/>
  </w:num>
  <w:num w:numId="8" w16cid:durableId="2084717201">
    <w:abstractNumId w:val="1"/>
  </w:num>
  <w:num w:numId="9" w16cid:durableId="1965457287">
    <w:abstractNumId w:val="7"/>
  </w:num>
  <w:num w:numId="10" w16cid:durableId="176357642">
    <w:abstractNumId w:val="16"/>
  </w:num>
  <w:num w:numId="11" w16cid:durableId="1266764765">
    <w:abstractNumId w:val="23"/>
  </w:num>
  <w:num w:numId="12" w16cid:durableId="1455758284">
    <w:abstractNumId w:val="15"/>
  </w:num>
  <w:num w:numId="13" w16cid:durableId="1180659470">
    <w:abstractNumId w:val="39"/>
  </w:num>
  <w:num w:numId="14" w16cid:durableId="1315254488">
    <w:abstractNumId w:val="31"/>
  </w:num>
  <w:num w:numId="15" w16cid:durableId="188689573">
    <w:abstractNumId w:val="0"/>
  </w:num>
  <w:num w:numId="16" w16cid:durableId="2078237877">
    <w:abstractNumId w:val="24"/>
  </w:num>
  <w:num w:numId="17" w16cid:durableId="1534416411">
    <w:abstractNumId w:val="30"/>
  </w:num>
  <w:num w:numId="18" w16cid:durableId="1004698760">
    <w:abstractNumId w:val="32"/>
  </w:num>
  <w:num w:numId="19" w16cid:durableId="436559025">
    <w:abstractNumId w:val="12"/>
  </w:num>
  <w:num w:numId="20" w16cid:durableId="1593974168">
    <w:abstractNumId w:val="4"/>
  </w:num>
  <w:num w:numId="21" w16cid:durableId="961691805">
    <w:abstractNumId w:val="35"/>
  </w:num>
  <w:num w:numId="22" w16cid:durableId="387808142">
    <w:abstractNumId w:val="17"/>
  </w:num>
  <w:num w:numId="23" w16cid:durableId="25759628">
    <w:abstractNumId w:val="34"/>
  </w:num>
  <w:num w:numId="24" w16cid:durableId="300117067">
    <w:abstractNumId w:val="40"/>
  </w:num>
  <w:num w:numId="25" w16cid:durableId="1069882508">
    <w:abstractNumId w:val="27"/>
  </w:num>
  <w:num w:numId="26" w16cid:durableId="2458463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0079858">
    <w:abstractNumId w:val="36"/>
  </w:num>
  <w:num w:numId="28" w16cid:durableId="1006129118">
    <w:abstractNumId w:val="13"/>
  </w:num>
  <w:num w:numId="29" w16cid:durableId="1093236032">
    <w:abstractNumId w:val="21"/>
  </w:num>
  <w:num w:numId="30" w16cid:durableId="837692639">
    <w:abstractNumId w:val="14"/>
  </w:num>
  <w:num w:numId="31" w16cid:durableId="797992401">
    <w:abstractNumId w:val="38"/>
  </w:num>
  <w:num w:numId="32" w16cid:durableId="1226448632">
    <w:abstractNumId w:val="5"/>
  </w:num>
  <w:num w:numId="33" w16cid:durableId="1640919725">
    <w:abstractNumId w:val="10"/>
  </w:num>
  <w:num w:numId="34" w16cid:durableId="414865992">
    <w:abstractNumId w:val="18"/>
  </w:num>
  <w:num w:numId="35" w16cid:durableId="1098252557">
    <w:abstractNumId w:val="20"/>
  </w:num>
  <w:num w:numId="36" w16cid:durableId="268588455">
    <w:abstractNumId w:val="22"/>
  </w:num>
  <w:num w:numId="37" w16cid:durableId="982780439">
    <w:abstractNumId w:val="28"/>
  </w:num>
  <w:num w:numId="38" w16cid:durableId="917790488">
    <w:abstractNumId w:val="29"/>
  </w:num>
  <w:num w:numId="39" w16cid:durableId="1848514558">
    <w:abstractNumId w:val="3"/>
  </w:num>
  <w:num w:numId="40" w16cid:durableId="478813964">
    <w:abstractNumId w:val="8"/>
  </w:num>
  <w:num w:numId="41" w16cid:durableId="1163544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61C83"/>
    <w:rsid w:val="00080A18"/>
    <w:rsid w:val="000869A9"/>
    <w:rsid w:val="001101A3"/>
    <w:rsid w:val="001159FD"/>
    <w:rsid w:val="0012061E"/>
    <w:rsid w:val="00184868"/>
    <w:rsid w:val="001A1E8F"/>
    <w:rsid w:val="001A407C"/>
    <w:rsid w:val="001D0AFA"/>
    <w:rsid w:val="002250DD"/>
    <w:rsid w:val="002915CE"/>
    <w:rsid w:val="00305590"/>
    <w:rsid w:val="00347F55"/>
    <w:rsid w:val="0036489D"/>
    <w:rsid w:val="0036686E"/>
    <w:rsid w:val="003D5BFF"/>
    <w:rsid w:val="003D6702"/>
    <w:rsid w:val="003F1B6C"/>
    <w:rsid w:val="003F7FAE"/>
    <w:rsid w:val="0042346F"/>
    <w:rsid w:val="0042747E"/>
    <w:rsid w:val="004653BE"/>
    <w:rsid w:val="0046792D"/>
    <w:rsid w:val="0047770D"/>
    <w:rsid w:val="00496E85"/>
    <w:rsid w:val="004C2F53"/>
    <w:rsid w:val="00560BBD"/>
    <w:rsid w:val="005A0873"/>
    <w:rsid w:val="00645C77"/>
    <w:rsid w:val="006526EC"/>
    <w:rsid w:val="006858DB"/>
    <w:rsid w:val="006E0C4E"/>
    <w:rsid w:val="006F5DCB"/>
    <w:rsid w:val="00712645"/>
    <w:rsid w:val="00720D5A"/>
    <w:rsid w:val="0072668B"/>
    <w:rsid w:val="00766B31"/>
    <w:rsid w:val="00792B9B"/>
    <w:rsid w:val="00812F94"/>
    <w:rsid w:val="008251D7"/>
    <w:rsid w:val="00834B18"/>
    <w:rsid w:val="00840E5E"/>
    <w:rsid w:val="00847BBD"/>
    <w:rsid w:val="00847C30"/>
    <w:rsid w:val="0086601B"/>
    <w:rsid w:val="00873428"/>
    <w:rsid w:val="00876C9D"/>
    <w:rsid w:val="008F3252"/>
    <w:rsid w:val="0096214E"/>
    <w:rsid w:val="00981E9C"/>
    <w:rsid w:val="00A704EB"/>
    <w:rsid w:val="00AA0CDC"/>
    <w:rsid w:val="00AC4AAE"/>
    <w:rsid w:val="00AC74A8"/>
    <w:rsid w:val="00B21D4A"/>
    <w:rsid w:val="00BC0A76"/>
    <w:rsid w:val="00BC1043"/>
    <w:rsid w:val="00BE6698"/>
    <w:rsid w:val="00C17F78"/>
    <w:rsid w:val="00C2649B"/>
    <w:rsid w:val="00C419C2"/>
    <w:rsid w:val="00C448DD"/>
    <w:rsid w:val="00C81718"/>
    <w:rsid w:val="00C900FF"/>
    <w:rsid w:val="00CA3C1E"/>
    <w:rsid w:val="00CA4226"/>
    <w:rsid w:val="00CA5119"/>
    <w:rsid w:val="00CA5670"/>
    <w:rsid w:val="00CC6DFC"/>
    <w:rsid w:val="00CF3C38"/>
    <w:rsid w:val="00D60CA1"/>
    <w:rsid w:val="00D727B9"/>
    <w:rsid w:val="00D935F4"/>
    <w:rsid w:val="00DA0E94"/>
    <w:rsid w:val="00DA4F13"/>
    <w:rsid w:val="00DB6768"/>
    <w:rsid w:val="00DC6F33"/>
    <w:rsid w:val="00DF3C71"/>
    <w:rsid w:val="00E13275"/>
    <w:rsid w:val="00E35421"/>
    <w:rsid w:val="00E60A10"/>
    <w:rsid w:val="00EA6A8F"/>
    <w:rsid w:val="00EC70C0"/>
    <w:rsid w:val="00ED3865"/>
    <w:rsid w:val="00F0594E"/>
    <w:rsid w:val="00F4222D"/>
    <w:rsid w:val="00F432F9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character" w:styleId="Lienhypertexte">
    <w:name w:val="Hyperlink"/>
    <w:basedOn w:val="Policepardfaut"/>
    <w:uiPriority w:val="99"/>
    <w:unhideWhenUsed/>
    <w:rsid w:val="00C900F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0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21D4A"/>
    <w:pPr>
      <w:ind w:left="720"/>
      <w:contextualSpacing/>
    </w:pPr>
  </w:style>
  <w:style w:type="paragraph" w:styleId="Corpsdetexte">
    <w:name w:val="Body Text"/>
    <w:basedOn w:val="Normal"/>
    <w:link w:val="CorpsdetexteCar"/>
    <w:rsid w:val="00CC6DFC"/>
    <w:pPr>
      <w:bidi/>
      <w:spacing w:after="0" w:line="360" w:lineRule="auto"/>
    </w:pPr>
    <w:rPr>
      <w:rFonts w:ascii="Times New Roman" w:eastAsia="Times New Roman" w:hAnsi="Times New Roman" w:cs="Traditional Arabic"/>
      <w:sz w:val="20"/>
      <w:szCs w:val="32"/>
      <w:lang w:val="en-US"/>
    </w:rPr>
  </w:style>
  <w:style w:type="character" w:customStyle="1" w:styleId="CorpsdetexteCar">
    <w:name w:val="Corps de texte Car"/>
    <w:basedOn w:val="Policepardfaut"/>
    <w:link w:val="Corpsdetexte"/>
    <w:rsid w:val="00CC6DFC"/>
    <w:rPr>
      <w:rFonts w:ascii="Times New Roman" w:eastAsia="Times New Roman" w:hAnsi="Times New Roman" w:cs="Traditional Arabic"/>
      <w:sz w:val="2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wmf"/><Relationship Id="rId175" Type="http://schemas.openxmlformats.org/officeDocument/2006/relationships/header" Target="header1.xml"/><Relationship Id="rId170" Type="http://schemas.openxmlformats.org/officeDocument/2006/relationships/oleObject" Target="embeddings/oleObject8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1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image" Target="media/image53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image" Target="media/image24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png"/><Relationship Id="rId99" Type="http://schemas.openxmlformats.org/officeDocument/2006/relationships/oleObject" Target="embeddings/oleObject46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27" Type="http://schemas.openxmlformats.org/officeDocument/2006/relationships/image" Target="media/image6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mebarki.fatima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86</TotalTime>
  <Pages>16</Pages>
  <Words>2460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24</cp:revision>
  <dcterms:created xsi:type="dcterms:W3CDTF">2024-10-11T20:42:00Z</dcterms:created>
  <dcterms:modified xsi:type="dcterms:W3CDTF">2025-04-19T11:16:00Z</dcterms:modified>
</cp:coreProperties>
</file>