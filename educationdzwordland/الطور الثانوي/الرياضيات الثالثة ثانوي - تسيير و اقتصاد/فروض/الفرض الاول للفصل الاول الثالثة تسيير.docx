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57BD7F9D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المستوى: </w:t>
      </w:r>
      <w:r w:rsidR="00D63EDB">
        <w:rPr>
          <w:rFonts w:ascii="Amiri" w:hAnsi="Amiri" w:cs="Amiri" w:hint="cs"/>
          <w:sz w:val="28"/>
          <w:szCs w:val="28"/>
          <w:rtl/>
          <w:lang w:bidi="ar-DZ"/>
        </w:rPr>
        <w:t>الثالثة تسيير واقتصاد</w:t>
      </w:r>
      <w:r w:rsidR="00AB277F"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</w:t>
      </w:r>
      <w:r w:rsidR="009A18A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D63ED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التاريــ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ــ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ــخ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:</w:t>
      </w:r>
      <w:r w:rsidR="00D63EDB">
        <w:rPr>
          <w:rFonts w:ascii="Amiri" w:hAnsi="Amiri" w:cs="Amiri" w:hint="cs"/>
          <w:sz w:val="28"/>
          <w:szCs w:val="28"/>
          <w:rtl/>
          <w:lang w:bidi="ar-DZ"/>
        </w:rPr>
        <w:t>06</w:t>
      </w:r>
      <w:r w:rsidR="00AB277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/1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1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/2024</w:t>
      </w:r>
    </w:p>
    <w:p w14:paraId="6904FE3B" w14:textId="55D00059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فرض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الأول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7F9A0AE6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3A12838" w14:textId="77777777" w:rsidR="001B3AFA" w:rsidRPr="00D63EDB" w:rsidRDefault="001B3AFA" w:rsidP="00D63ED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63EDB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BF607CB" w14:textId="77777777" w:rsidR="00B92600" w:rsidRPr="00D63EDB" w:rsidRDefault="00B92600" w:rsidP="00D63ED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5F18F00" w14:textId="77777777" w:rsidR="00D63EDB" w:rsidRPr="00D63EDB" w:rsidRDefault="00D63EDB" w:rsidP="00D63EDB">
      <w:pPr>
        <w:pStyle w:val="Paragraphedeliste"/>
        <w:numPr>
          <w:ilvl w:val="0"/>
          <w:numId w:val="40"/>
        </w:num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m:oMath>
        <m:d>
          <m:d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mir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63EDB">
        <w:rPr>
          <w:rFonts w:ascii="Amiri" w:hAnsi="Amiri" w:cs="Amiri"/>
          <w:sz w:val="28"/>
          <w:szCs w:val="28"/>
          <w:rtl/>
        </w:rPr>
        <w:t xml:space="preserve">  متتالية حسابية حدها الأول</w:t>
      </w:r>
      <w:r w:rsidRPr="00D63EDB">
        <w:rPr>
          <w:rFonts w:ascii="Amiri" w:hAnsi="Amiri" w:cs="Amiri"/>
          <w:position w:val="-12"/>
          <w:sz w:val="28"/>
          <w:szCs w:val="28"/>
        </w:rPr>
        <w:object w:dxaOrig="600" w:dyaOrig="360" w14:anchorId="577A3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30pt;height:18pt" o:ole="">
            <v:imagedata r:id="rId9" o:title=""/>
          </v:shape>
          <o:OLEObject Type="Embed" ProgID="Equation.DSMT4" ShapeID="_x0000_i1088" DrawAspect="Content" ObjectID="_1791821723" r:id="rId10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وأساسها 2.</w:t>
      </w:r>
    </w:p>
    <w:p w14:paraId="7F07DDFE" w14:textId="77777777" w:rsidR="00D63EDB" w:rsidRPr="00D63EDB" w:rsidRDefault="00D63EDB" w:rsidP="00D63EDB">
      <w:pPr>
        <w:numPr>
          <w:ilvl w:val="0"/>
          <w:numId w:val="39"/>
        </w:numPr>
        <w:bidi/>
        <w:spacing w:after="0" w:line="240" w:lineRule="auto"/>
        <w:ind w:left="968"/>
        <w:rPr>
          <w:rFonts w:ascii="Amiri" w:hAnsi="Amiri" w:cs="Amiri"/>
          <w:sz w:val="28"/>
          <w:szCs w:val="28"/>
        </w:rPr>
      </w:pPr>
      <w:r w:rsidRPr="00D63EDB">
        <w:rPr>
          <w:rFonts w:ascii="Amiri" w:hAnsi="Amiri" w:cs="Amiri"/>
          <w:sz w:val="28"/>
          <w:szCs w:val="28"/>
          <w:rtl/>
        </w:rPr>
        <w:t xml:space="preserve">أكتب عبارة الحد العام </w:t>
      </w:r>
      <w:r w:rsidRPr="00D63EDB">
        <w:rPr>
          <w:rFonts w:ascii="Amiri" w:hAnsi="Amiri" w:cs="Amiri"/>
          <w:position w:val="-12"/>
          <w:sz w:val="28"/>
          <w:szCs w:val="28"/>
        </w:rPr>
        <w:object w:dxaOrig="279" w:dyaOrig="360" w14:anchorId="068D6187">
          <v:shape id="_x0000_i1089" type="#_x0000_t75" style="width:14.25pt;height:18pt" o:ole="">
            <v:imagedata r:id="rId11" o:title=""/>
          </v:shape>
          <o:OLEObject Type="Embed" ProgID="Equation.DSMT4" ShapeID="_x0000_i1089" DrawAspect="Content" ObjectID="_1791821724" r:id="rId12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بدلالة</w:t>
      </w:r>
      <w:r w:rsidRPr="00D63EDB">
        <w:rPr>
          <w:rFonts w:ascii="Amiri" w:hAnsi="Amiri" w:cs="Amiri"/>
          <w:position w:val="-4"/>
          <w:sz w:val="28"/>
          <w:szCs w:val="28"/>
        </w:rPr>
        <w:object w:dxaOrig="220" w:dyaOrig="200" w14:anchorId="78E338A1">
          <v:shape id="_x0000_i1090" type="#_x0000_t75" style="width:11.25pt;height:9.75pt" o:ole="">
            <v:imagedata r:id="rId13" o:title=""/>
          </v:shape>
          <o:OLEObject Type="Embed" ProgID="Equation.DSMT4" ShapeID="_x0000_i1090" DrawAspect="Content" ObjectID="_1791821725" r:id="rId14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.</w:t>
      </w:r>
      <w:r w:rsidRPr="00D63EDB">
        <w:rPr>
          <w:rFonts w:ascii="Amiri" w:hAnsi="Amiri" w:cs="Amiri"/>
          <w:sz w:val="28"/>
          <w:szCs w:val="28"/>
          <w:rtl/>
        </w:rPr>
        <w:br/>
        <w:t xml:space="preserve">ب-احسب المجموع </w:t>
      </w:r>
      <w:r w:rsidRPr="00D63EDB">
        <w:rPr>
          <w:rFonts w:ascii="Amiri" w:hAnsi="Amiri" w:cs="Amiri"/>
          <w:position w:val="-12"/>
          <w:sz w:val="28"/>
          <w:szCs w:val="28"/>
        </w:rPr>
        <w:object w:dxaOrig="1980" w:dyaOrig="360" w14:anchorId="4000685B">
          <v:shape id="_x0000_i1091" type="#_x0000_t75" style="width:99pt;height:18pt" o:ole="">
            <v:imagedata r:id="rId15" o:title=""/>
          </v:shape>
          <o:OLEObject Type="Embed" ProgID="Equation.DSMT4" ShapeID="_x0000_i1091" DrawAspect="Content" ObjectID="_1791821726" r:id="rId16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.</w:t>
      </w:r>
    </w:p>
    <w:p w14:paraId="6BDC6829" w14:textId="77777777" w:rsidR="00D63EDB" w:rsidRPr="00D63EDB" w:rsidRDefault="00D63EDB" w:rsidP="00D63EDB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D63EDB">
        <w:rPr>
          <w:rFonts w:ascii="Amiri" w:eastAsiaTheme="minorEastAsia" w:hAnsi="Amiri" w:cs="Amiri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mir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63EDB">
        <w:rPr>
          <w:rFonts w:ascii="Amiri" w:eastAsiaTheme="minorEastAsia" w:hAnsi="Amiri" w:cs="Amiri"/>
          <w:sz w:val="28"/>
          <w:szCs w:val="28"/>
          <w:rtl/>
        </w:rPr>
        <w:t xml:space="preserve"> </w:t>
      </w:r>
      <w:r w:rsidRPr="00D63EDB">
        <w:rPr>
          <w:rFonts w:ascii="Amiri" w:hAnsi="Amiri" w:cs="Amiri"/>
          <w:sz w:val="28"/>
          <w:szCs w:val="28"/>
          <w:rtl/>
        </w:rPr>
        <w:t>متتالية هندسية حيث</w:t>
      </w:r>
      <w:r w:rsidRPr="00D63EDB">
        <w:rPr>
          <w:rFonts w:ascii="Amiri" w:hAnsi="Amiri" w:cs="Amiri"/>
          <w:position w:val="-12"/>
          <w:sz w:val="28"/>
          <w:szCs w:val="28"/>
        </w:rPr>
        <w:object w:dxaOrig="760" w:dyaOrig="360" w14:anchorId="6AB04C3D">
          <v:shape id="_x0000_i1092" type="#_x0000_t75" style="width:38.25pt;height:18pt" o:ole="">
            <v:imagedata r:id="rId17" o:title=""/>
          </v:shape>
          <o:OLEObject Type="Embed" ProgID="Equation.DSMT4" ShapeID="_x0000_i1092" DrawAspect="Content" ObjectID="_1791821727" r:id="rId18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و</w:t>
      </w:r>
      <w:r w:rsidRPr="00D63EDB">
        <w:rPr>
          <w:rFonts w:ascii="Amiri" w:hAnsi="Amiri" w:cs="Amiri"/>
          <w:position w:val="-12"/>
          <w:sz w:val="28"/>
          <w:szCs w:val="28"/>
        </w:rPr>
        <w:object w:dxaOrig="880" w:dyaOrig="360" w14:anchorId="0869B08E">
          <v:shape id="_x0000_i1093" type="#_x0000_t75" style="width:44.25pt;height:18pt" o:ole="">
            <v:imagedata r:id="rId19" o:title=""/>
          </v:shape>
          <o:OLEObject Type="Embed" ProgID="Equation.DSMT4" ShapeID="_x0000_i1093" DrawAspect="Content" ObjectID="_1791821728" r:id="rId20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.</w:t>
      </w:r>
      <w:r w:rsidRPr="00D63EDB">
        <w:rPr>
          <w:rFonts w:ascii="Amiri" w:hAnsi="Amiri" w:cs="Amiri"/>
          <w:sz w:val="28"/>
          <w:szCs w:val="28"/>
          <w:rtl/>
        </w:rPr>
        <w:br/>
        <w:t>أ- عين أساس هذه المتتالية وحدها الأول</w:t>
      </w:r>
      <w:r w:rsidRPr="00D63EDB">
        <w:rPr>
          <w:rFonts w:ascii="Amiri" w:hAnsi="Amiri" w:cs="Amiri"/>
          <w:position w:val="-12"/>
          <w:sz w:val="28"/>
          <w:szCs w:val="28"/>
        </w:rPr>
        <w:object w:dxaOrig="260" w:dyaOrig="360" w14:anchorId="59A6FCBE">
          <v:shape id="_x0000_i1094" type="#_x0000_t75" style="width:12.75pt;height:18pt" o:ole="">
            <v:imagedata r:id="rId21" o:title=""/>
          </v:shape>
          <o:OLEObject Type="Embed" ProgID="Equation.DSMT4" ShapeID="_x0000_i1094" DrawAspect="Content" ObjectID="_1791821729" r:id="rId22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، ثم اكتب حدها العام</w:t>
      </w:r>
      <w:r w:rsidRPr="00D63EDB">
        <w:rPr>
          <w:rFonts w:ascii="Amiri" w:hAnsi="Amiri" w:cs="Amiri"/>
          <w:position w:val="-12"/>
          <w:sz w:val="28"/>
          <w:szCs w:val="28"/>
        </w:rPr>
        <w:object w:dxaOrig="279" w:dyaOrig="360" w14:anchorId="763AF7F6">
          <v:shape id="_x0000_i1095" type="#_x0000_t75" style="width:14.25pt;height:18pt" o:ole="">
            <v:imagedata r:id="rId23" o:title=""/>
          </v:shape>
          <o:OLEObject Type="Embed" ProgID="Equation.DSMT4" ShapeID="_x0000_i1095" DrawAspect="Content" ObjectID="_1791821730" r:id="rId24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بدلالة </w:t>
      </w:r>
      <w:r w:rsidRPr="00D63EDB">
        <w:rPr>
          <w:rFonts w:ascii="Amiri" w:hAnsi="Amiri" w:cs="Amiri"/>
          <w:position w:val="-4"/>
          <w:sz w:val="28"/>
          <w:szCs w:val="28"/>
        </w:rPr>
        <w:object w:dxaOrig="220" w:dyaOrig="200" w14:anchorId="4F478AA2">
          <v:shape id="_x0000_i1096" type="#_x0000_t75" style="width:11.25pt;height:9.75pt" o:ole="">
            <v:imagedata r:id="rId13" o:title=""/>
          </v:shape>
          <o:OLEObject Type="Embed" ProgID="Equation.DSMT4" ShapeID="_x0000_i1096" DrawAspect="Content" ObjectID="_1791821731" r:id="rId25"/>
        </w:object>
      </w:r>
      <w:r w:rsidRPr="00D63EDB">
        <w:rPr>
          <w:rFonts w:ascii="Amiri" w:hAnsi="Amiri" w:cs="Amiri"/>
          <w:sz w:val="28"/>
          <w:szCs w:val="28"/>
          <w:rtl/>
        </w:rPr>
        <w:t>.</w:t>
      </w:r>
      <w:r w:rsidRPr="00D63EDB">
        <w:rPr>
          <w:rFonts w:ascii="Amiri" w:hAnsi="Amiri" w:cs="Amiri"/>
          <w:sz w:val="28"/>
          <w:szCs w:val="28"/>
          <w:rtl/>
        </w:rPr>
        <w:br/>
        <w:t>ب- احسب المجموع</w:t>
      </w:r>
      <w:r w:rsidRPr="00D63EDB">
        <w:rPr>
          <w:rFonts w:ascii="Amiri" w:hAnsi="Amiri" w:cs="Amiri"/>
          <w:position w:val="-12"/>
          <w:sz w:val="28"/>
          <w:szCs w:val="28"/>
        </w:rPr>
        <w:object w:dxaOrig="2060" w:dyaOrig="360" w14:anchorId="069E42D8">
          <v:shape id="_x0000_i1097" type="#_x0000_t75" style="width:102.75pt;height:18pt" o:ole="">
            <v:imagedata r:id="rId26" o:title=""/>
          </v:shape>
          <o:OLEObject Type="Embed" ProgID="Equation.DSMT4" ShapeID="_x0000_i1097" DrawAspect="Content" ObjectID="_1791821732" r:id="rId27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.</w:t>
      </w:r>
    </w:p>
    <w:p w14:paraId="0194D5B9" w14:textId="77777777" w:rsidR="00D63EDB" w:rsidRPr="00D63EDB" w:rsidRDefault="00D63EDB" w:rsidP="00D63EDB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D63EDB">
        <w:rPr>
          <w:rFonts w:ascii="Amiri" w:hAnsi="Amiri" w:cs="Amiri"/>
          <w:sz w:val="28"/>
          <w:szCs w:val="28"/>
          <w:rtl/>
        </w:rPr>
        <w:t xml:space="preserve"> نعتبر المتتالية العددية</w:t>
      </w:r>
      <w:r w:rsidRPr="00D63EDB">
        <w:rPr>
          <w:rFonts w:ascii="Amiri" w:hAnsi="Amiri" w:cs="Amiri"/>
          <w:position w:val="-14"/>
          <w:sz w:val="28"/>
          <w:szCs w:val="28"/>
        </w:rPr>
        <w:object w:dxaOrig="840" w:dyaOrig="400" w14:anchorId="007711B8">
          <v:shape id="_x0000_i1098" type="#_x0000_t75" style="width:42pt;height:20.25pt" o:ole="">
            <v:imagedata r:id="rId28" o:title=""/>
          </v:shape>
          <o:OLEObject Type="Embed" ProgID="Equation.DSMT4" ShapeID="_x0000_i1098" DrawAspect="Content" ObjectID="_1791821733" r:id="rId29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المعرفة بما يلي: من أجل كل عدد طبيعي</w:t>
      </w:r>
      <w:r w:rsidRPr="00D63EDB">
        <w:rPr>
          <w:rFonts w:ascii="Amiri" w:hAnsi="Amiri" w:cs="Amiri"/>
          <w:position w:val="-4"/>
          <w:sz w:val="28"/>
          <w:szCs w:val="28"/>
        </w:rPr>
        <w:object w:dxaOrig="220" w:dyaOrig="200" w14:anchorId="72EF6AA0">
          <v:shape id="_x0000_i1099" type="#_x0000_t75" style="width:11.25pt;height:9.75pt" o:ole="">
            <v:imagedata r:id="rId13" o:title=""/>
          </v:shape>
          <o:OLEObject Type="Embed" ProgID="Equation.DSMT4" ShapeID="_x0000_i1099" DrawAspect="Content" ObjectID="_1791821734" r:id="rId30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: </w:t>
      </w:r>
      <w:r w:rsidRPr="00D63EDB">
        <w:rPr>
          <w:rFonts w:ascii="Amiri" w:hAnsi="Amiri" w:cs="Amiri"/>
          <w:position w:val="-12"/>
          <w:sz w:val="28"/>
          <w:szCs w:val="28"/>
        </w:rPr>
        <w:object w:dxaOrig="1620" w:dyaOrig="380" w14:anchorId="65DA7176">
          <v:shape id="_x0000_i1100" type="#_x0000_t75" style="width:81pt;height:18.75pt" o:ole="">
            <v:imagedata r:id="rId31" o:title=""/>
          </v:shape>
          <o:OLEObject Type="Embed" ProgID="Equation.DSMT4" ShapeID="_x0000_i1100" DrawAspect="Content" ObjectID="_1791821735" r:id="rId32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.</w:t>
      </w:r>
    </w:p>
    <w:p w14:paraId="45D7D22E" w14:textId="77777777" w:rsidR="00D63EDB" w:rsidRPr="00D63EDB" w:rsidRDefault="00D63EDB" w:rsidP="00D63EDB">
      <w:pPr>
        <w:bidi/>
        <w:spacing w:line="240" w:lineRule="auto"/>
        <w:rPr>
          <w:rFonts w:ascii="Amiri" w:hAnsi="Amiri" w:cs="Amiri"/>
          <w:sz w:val="28"/>
          <w:szCs w:val="28"/>
          <w:rtl/>
        </w:rPr>
      </w:pPr>
      <w:r w:rsidRPr="00D63EDB">
        <w:rPr>
          <w:rFonts w:ascii="Amiri" w:hAnsi="Amiri" w:cs="Amiri"/>
          <w:sz w:val="28"/>
          <w:szCs w:val="28"/>
        </w:rPr>
        <w:t xml:space="preserve">            </w:t>
      </w:r>
      <w:r w:rsidRPr="00D63EDB">
        <w:rPr>
          <w:rFonts w:ascii="Amiri" w:hAnsi="Amiri" w:cs="Amiri"/>
          <w:sz w:val="28"/>
          <w:szCs w:val="28"/>
          <w:rtl/>
        </w:rPr>
        <w:t>احسب بدلالة</w:t>
      </w:r>
      <w:r w:rsidRPr="00D63EDB">
        <w:rPr>
          <w:rFonts w:ascii="Amiri" w:hAnsi="Amiri" w:cs="Amiri"/>
          <w:position w:val="-4"/>
          <w:sz w:val="28"/>
          <w:szCs w:val="28"/>
        </w:rPr>
        <w:object w:dxaOrig="220" w:dyaOrig="200" w14:anchorId="083FB27B">
          <v:shape id="_x0000_i1101" type="#_x0000_t75" style="width:11.25pt;height:9.75pt" o:ole="">
            <v:imagedata r:id="rId13" o:title=""/>
          </v:shape>
          <o:OLEObject Type="Embed" ProgID="Equation.DSMT4" ShapeID="_x0000_i1101" DrawAspect="Content" ObjectID="_1791821736" r:id="rId33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، المجموع </w:t>
      </w:r>
      <w:r w:rsidRPr="00D63EDB">
        <w:rPr>
          <w:rFonts w:ascii="Amiri" w:hAnsi="Amiri" w:cs="Amiri"/>
          <w:position w:val="-12"/>
          <w:sz w:val="28"/>
          <w:szCs w:val="28"/>
        </w:rPr>
        <w:object w:dxaOrig="2140" w:dyaOrig="360" w14:anchorId="0EAEE0C5">
          <v:shape id="_x0000_i1102" type="#_x0000_t75" style="width:107.25pt;height:18pt" o:ole="">
            <v:imagedata r:id="rId34" o:title=""/>
          </v:shape>
          <o:OLEObject Type="Embed" ProgID="Equation.DSMT4" ShapeID="_x0000_i1102" DrawAspect="Content" ObjectID="_1791821737" r:id="rId35"/>
        </w:object>
      </w:r>
      <w:r w:rsidRPr="00D63EDB">
        <w:rPr>
          <w:rFonts w:ascii="Amiri" w:hAnsi="Amiri" w:cs="Amiri"/>
          <w:sz w:val="28"/>
          <w:szCs w:val="28"/>
          <w:rtl/>
        </w:rPr>
        <w:t xml:space="preserve"> .</w:t>
      </w:r>
    </w:p>
    <w:p w14:paraId="44CB456C" w14:textId="1AFD8784" w:rsidR="00646814" w:rsidRPr="00D63EDB" w:rsidRDefault="00646814" w:rsidP="00D63EDB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3040B4AA" w14:textId="05C8E4F4" w:rsidR="00B92600" w:rsidRPr="00D63EDB" w:rsidRDefault="001817E4" w:rsidP="00D63ED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63EDB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5DE71DE2" w14:textId="3807F968" w:rsidR="00466D77" w:rsidRPr="00D63EDB" w:rsidRDefault="00466D77" w:rsidP="00D63EDB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D63EDB">
        <w:rPr>
          <w:rFonts w:ascii="Amiri" w:hAnsi="Amiri" w:cs="Amiri"/>
          <w:sz w:val="28"/>
          <w:szCs w:val="28"/>
          <w:rtl/>
        </w:rPr>
        <w:t xml:space="preserve">المتتالية العددية </w:t>
      </w:r>
      <w:r w:rsidRPr="00D63EDB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4FC65AA4">
          <v:shape id="_x0000_i1025" type="#_x0000_t75" style="width:25.5pt;height:19.5pt" o:ole="">
            <v:imagedata r:id="rId36" o:title=""/>
          </v:shape>
          <o:OLEObject Type="Embed" ProgID="Equation.DSMT4" ShapeID="_x0000_i1025" DrawAspect="Content" ObjectID="_1791821738" r:id="rId37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المعرفة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بـ: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639" w:dyaOrig="360" w14:anchorId="07902A6F">
          <v:shape id="_x0000_i1026" type="#_x0000_t75" style="width:30pt;height:17.25pt" o:ole="">
            <v:imagedata r:id="rId38" o:title=""/>
          </v:shape>
          <o:OLEObject Type="Embed" ProgID="Equation.DSMT4" ShapeID="_x0000_i1026" DrawAspect="Content" ObjectID="_1791821739" r:id="rId39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ومن أجل كل عدد طبيعي </w:t>
      </w:r>
      <w:r w:rsidRPr="00D63EDB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40B8AA88">
          <v:shape id="_x0000_i1027" type="#_x0000_t75" style="width:10.5pt;height:9.75pt" o:ole="">
            <v:imagedata r:id="rId40" o:title=""/>
          </v:shape>
          <o:OLEObject Type="Embed" ProgID="Equation.DSMT4" ShapeID="_x0000_i1027" DrawAspect="Content" ObjectID="_1791821740" r:id="rId41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: </w:t>
      </w:r>
      <w:r w:rsidRPr="00D63EDB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560" w:dyaOrig="620" w14:anchorId="077304D1">
          <v:shape id="_x0000_i1028" type="#_x0000_t75" style="width:73.5pt;height:30pt" o:ole="">
            <v:imagedata r:id="rId42" o:title=""/>
          </v:shape>
          <o:OLEObject Type="Embed" ProgID="Equation.DSMT4" ShapeID="_x0000_i1028" DrawAspect="Content" ObjectID="_1791821741" r:id="rId43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6726283" w14:textId="77777777" w:rsidR="00466D77" w:rsidRPr="00D63EDB" w:rsidRDefault="00466D77" w:rsidP="00D63EDB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أحسب كل من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620" w:dyaOrig="360" w14:anchorId="628C7E7F">
          <v:shape id="_x0000_i1029" type="#_x0000_t75" style="width:29.25pt;height:17.25pt" o:ole="">
            <v:imagedata r:id="rId44" o:title=""/>
          </v:shape>
          <o:OLEObject Type="Embed" ProgID="Equation.DSMT4" ShapeID="_x0000_i1029" DrawAspect="Content" ObjectID="_1791821742" r:id="rId45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 </w:t>
      </w:r>
      <w:r w:rsidRPr="00D63EDB">
        <w:rPr>
          <w:rFonts w:ascii="Amiri" w:hAnsi="Amiri" w:cs="Amiri"/>
          <w:sz w:val="28"/>
          <w:szCs w:val="28"/>
          <w:rtl/>
        </w:rPr>
        <w:t xml:space="preserve">   </w:t>
      </w:r>
    </w:p>
    <w:p w14:paraId="6D39F548" w14:textId="54DF5B5F" w:rsidR="00466D77" w:rsidRPr="00D63EDB" w:rsidRDefault="00466D77" w:rsidP="00D63EDB">
      <w:pPr>
        <w:numPr>
          <w:ilvl w:val="0"/>
          <w:numId w:val="3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hAnsi="Amiri" w:cs="Amiri"/>
          <w:sz w:val="28"/>
          <w:szCs w:val="28"/>
          <w:rtl/>
        </w:rPr>
        <w:t>أ) برهن بالتراجع أنّه من أجل كل عدد طبيعي</w:t>
      </w:r>
      <w:r w:rsidRPr="00D63EDB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42DDAD4C">
          <v:shape id="_x0000_i1030" type="#_x0000_t75" style="width:10.5pt;height:9.75pt" o:ole="">
            <v:imagedata r:id="rId46" o:title=""/>
          </v:shape>
          <o:OLEObject Type="Embed" ProgID="Equation.DSMT4" ShapeID="_x0000_i1030" DrawAspect="Content" ObjectID="_1791821743" r:id="rId47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فإنّ: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63EDB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660" w:dyaOrig="620" w14:anchorId="4D4E0A4F">
          <v:shape id="_x0000_i1031" type="#_x0000_t75" style="width:31.5pt;height:30pt" o:ole="">
            <v:imagedata r:id="rId48" o:title=""/>
          </v:shape>
          <o:OLEObject Type="Embed" ProgID="Equation.DSMT4" ShapeID="_x0000_i1031" DrawAspect="Content" ObjectID="_1791821744" r:id="rId49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6383C61D" w14:textId="6B3537A9" w:rsidR="00466D77" w:rsidRPr="00D63EDB" w:rsidRDefault="00466D77" w:rsidP="00D63EDB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hAnsi="Amiri" w:cs="Amiri"/>
          <w:sz w:val="28"/>
          <w:szCs w:val="28"/>
          <w:rtl/>
        </w:rPr>
        <w:t xml:space="preserve">برهن أنّ المتتالية </w:t>
      </w:r>
      <w:r w:rsidRPr="00D63EDB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45EE6066">
          <v:shape id="_x0000_i1032" type="#_x0000_t75" style="width:25.5pt;height:19.5pt" o:ole="">
            <v:imagedata r:id="rId36" o:title=""/>
          </v:shape>
          <o:OLEObject Type="Embed" ProgID="Equation.DSMT4" ShapeID="_x0000_i1032" DrawAspect="Content" ObjectID="_1791821745" r:id="rId50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متناقصة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تماما.</w:t>
      </w:r>
    </w:p>
    <w:p w14:paraId="51542339" w14:textId="426ABD79" w:rsidR="00466D77" w:rsidRPr="00D63EDB" w:rsidRDefault="00B5669C" w:rsidP="00D63EDB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استنتج</w:t>
      </w:r>
      <w:r w:rsidR="00466D77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أنّ المتتالية </w:t>
      </w:r>
      <w:r w:rsidR="00466D77" w:rsidRPr="00D63EDB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64F511E1">
          <v:shape id="_x0000_i1033" type="#_x0000_t75" style="width:25.5pt;height:19.5pt" o:ole="">
            <v:imagedata r:id="rId36" o:title=""/>
          </v:shape>
          <o:OLEObject Type="Embed" ProgID="Equation.DSMT4" ShapeID="_x0000_i1033" DrawAspect="Content" ObjectID="_1791821746" r:id="rId51"/>
        </w:object>
      </w:r>
      <w:r w:rsidR="00466D77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متقاربة.</w:t>
      </w:r>
    </w:p>
    <w:p w14:paraId="23D80FA2" w14:textId="056D7321" w:rsidR="00466D77" w:rsidRPr="00D63EDB" w:rsidRDefault="00466D77" w:rsidP="00D63EDB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نعتبر المتتالية </w:t>
      </w:r>
      <w:r w:rsidRPr="00D63EDB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28BBC300">
          <v:shape id="_x0000_i1034" type="#_x0000_t75" style="width:25.5pt;height:19.5pt" o:ole="">
            <v:imagedata r:id="rId52" o:title=""/>
          </v:shape>
          <o:OLEObject Type="Embed" ProgID="Equation.DSMT4" ShapeID="_x0000_i1034" DrawAspect="Content" ObjectID="_1791821747" r:id="rId53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المعرفة من أجل كل عدد طبيعي </w:t>
      </w:r>
      <w:r w:rsidRPr="00D63EDB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46349DCF">
          <v:shape id="_x0000_i1035" type="#_x0000_t75" style="width:10.5pt;height:9.75pt" o:ole="">
            <v:imagedata r:id="rId40" o:title=""/>
          </v:shape>
          <o:OLEObject Type="Embed" ProgID="Equation.DSMT4" ShapeID="_x0000_i1035" DrawAspect="Content" ObjectID="_1791821748" r:id="rId54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بـ: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63EDB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200" w:dyaOrig="620" w14:anchorId="6B96DAA0">
          <v:shape id="_x0000_i1036" type="#_x0000_t75" style="width:56.25pt;height:31.5pt" o:ole="">
            <v:imagedata r:id="rId55" o:title=""/>
          </v:shape>
          <o:OLEObject Type="Embed" ProgID="Equation.DSMT4" ShapeID="_x0000_i1036" DrawAspect="Content" ObjectID="_1791821749" r:id="rId56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2DC9018" w14:textId="6D8E1AE2" w:rsidR="00466D77" w:rsidRPr="00D63EDB" w:rsidRDefault="00466D77" w:rsidP="00D63EDB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أنّ المتتالية </w:t>
      </w:r>
      <w:r w:rsidRPr="00D63EDB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154E1075">
          <v:shape id="_x0000_i1037" type="#_x0000_t75" style="width:25.5pt;height:19.5pt" o:ole="">
            <v:imagedata r:id="rId52" o:title=""/>
          </v:shape>
          <o:OLEObject Type="Embed" ProgID="Equation.DSMT4" ShapeID="_x0000_i1037" DrawAspect="Content" ObjectID="_1791821750" r:id="rId57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هندسية يطلب تحديد أساسها وحدها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الأول.</w:t>
      </w:r>
    </w:p>
    <w:p w14:paraId="5290C52E" w14:textId="77777777" w:rsidR="00466D77" w:rsidRPr="00D63EDB" w:rsidRDefault="00466D77" w:rsidP="00D63EDB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أكتب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80" w:dyaOrig="360" w14:anchorId="6EDA145E">
          <v:shape id="_x0000_i1038" type="#_x0000_t75" style="width:13.5pt;height:18pt" o:ole="">
            <v:imagedata r:id="rId58" o:title=""/>
          </v:shape>
          <o:OLEObject Type="Embed" ProgID="Equation.DSMT4" ShapeID="_x0000_i1038" DrawAspect="Content" ObjectID="_1791821751" r:id="rId59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ثم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80" w:dyaOrig="360" w14:anchorId="3F4C5F5F">
          <v:shape id="_x0000_i1039" type="#_x0000_t75" style="width:13.5pt;height:18pt" o:ole="">
            <v:imagedata r:id="rId60" o:title=""/>
          </v:shape>
          <o:OLEObject Type="Embed" ProgID="Equation.DSMT4" ShapeID="_x0000_i1039" DrawAspect="Content" ObjectID="_1791821752" r:id="rId61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بدلالة </w:t>
      </w:r>
      <w:r w:rsidRPr="00D63EDB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6FF397D9">
          <v:shape id="_x0000_i1040" type="#_x0000_t75" style="width:10.5pt;height:9.75pt" o:ole="">
            <v:imagedata r:id="rId62" o:title=""/>
          </v:shape>
          <o:OLEObject Type="Embed" ProgID="Equation.DSMT4" ShapeID="_x0000_i1040" DrawAspect="Content" ObjectID="_1791821753" r:id="rId63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16E95519" w14:textId="3FFABE92" w:rsidR="00466D77" w:rsidRPr="00D63EDB" w:rsidRDefault="00466D77" w:rsidP="00D63EDB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أحسب بدلالة </w:t>
      </w:r>
      <w:r w:rsidRPr="00D63EDB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6F1565F3">
          <v:shape id="_x0000_i1041" type="#_x0000_t75" style="width:10.5pt;height:9.75pt" o:ole="">
            <v:imagedata r:id="rId62" o:title=""/>
          </v:shape>
          <o:OLEObject Type="Embed" ProgID="Equation.DSMT4" ShapeID="_x0000_i1041" DrawAspect="Content" ObjectID="_1791821754" r:id="rId64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المجموع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300" w:dyaOrig="360" w14:anchorId="22F520E0">
          <v:shape id="_x0000_i1042" type="#_x0000_t75" style="width:14.25pt;height:18pt" o:ole="">
            <v:imagedata r:id="rId65" o:title=""/>
          </v:shape>
          <o:OLEObject Type="Embed" ProgID="Equation.DSMT4" ShapeID="_x0000_i1042" DrawAspect="Content" ObjectID="_1791821755" r:id="rId66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حيث: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1980" w:dyaOrig="360" w14:anchorId="30FB061F">
          <v:shape id="_x0000_i1043" type="#_x0000_t75" style="width:96pt;height:18pt" o:ole="">
            <v:imagedata r:id="rId67" o:title=""/>
          </v:shape>
          <o:OLEObject Type="Embed" ProgID="Equation.DSMT4" ShapeID="_x0000_i1043" DrawAspect="Content" ObjectID="_1791821756" r:id="rId68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10725C54" w14:textId="4488D4F9" w:rsidR="00466D77" w:rsidRPr="00D63EDB" w:rsidRDefault="00466D77" w:rsidP="00D63EDB">
      <w:pPr>
        <w:pStyle w:val="Paragraphedeliste"/>
        <w:bidi/>
        <w:spacing w:after="0" w:line="240" w:lineRule="auto"/>
        <w:ind w:left="1712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ثم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استنتج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المجموع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79" w:dyaOrig="360" w14:anchorId="29269773">
          <v:shape id="_x0000_i1044" type="#_x0000_t75" style="width:13.5pt;height:18pt" o:ole="">
            <v:imagedata r:id="rId69" o:title=""/>
          </v:shape>
          <o:OLEObject Type="Embed" ProgID="Equation.DSMT4" ShapeID="_x0000_i1044" DrawAspect="Content" ObjectID="_1791821757" r:id="rId70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B5669C"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>حيث:</w: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63ED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000" w:dyaOrig="360" w14:anchorId="488CD57E">
          <v:shape id="_x0000_i1045" type="#_x0000_t75" style="width:96.75pt;height:18pt" o:ole="">
            <v:imagedata r:id="rId71" o:title=""/>
          </v:shape>
          <o:OLEObject Type="Embed" ProgID="Equation.DSMT4" ShapeID="_x0000_i1045" DrawAspect="Content" ObjectID="_1791821758" r:id="rId72"/>
        </w:object>
      </w:r>
      <w:r w:rsidRPr="00D63E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   </w:t>
      </w:r>
    </w:p>
    <w:p w14:paraId="18666212" w14:textId="77777777" w:rsidR="001450B4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14EB321D" w14:textId="77777777" w:rsidR="001450B4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556470BA" w14:textId="02FC4D7A" w:rsidR="001450B4" w:rsidRPr="00B92600" w:rsidRDefault="001450B4" w:rsidP="001450B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مع تمنيات أستاذة المادة لكم بالتوفيق</w:t>
      </w:r>
    </w:p>
    <w:sectPr w:rsidR="001450B4" w:rsidRPr="00B9260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5F34F" w14:textId="77777777" w:rsidR="00AF2E96" w:rsidRDefault="00AF2E96" w:rsidP="009E2035">
      <w:pPr>
        <w:spacing w:after="0" w:line="240" w:lineRule="auto"/>
      </w:pPr>
      <w:r>
        <w:separator/>
      </w:r>
    </w:p>
  </w:endnote>
  <w:endnote w:type="continuationSeparator" w:id="0">
    <w:p w14:paraId="2B399700" w14:textId="77777777" w:rsidR="00AF2E96" w:rsidRDefault="00AF2E96" w:rsidP="009E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20C33" w14:textId="77777777" w:rsidR="00AF2E96" w:rsidRDefault="00AF2E96" w:rsidP="009E2035">
      <w:pPr>
        <w:spacing w:after="0" w:line="240" w:lineRule="auto"/>
      </w:pPr>
      <w:r>
        <w:separator/>
      </w:r>
    </w:p>
  </w:footnote>
  <w:footnote w:type="continuationSeparator" w:id="0">
    <w:p w14:paraId="57EDEE5E" w14:textId="77777777" w:rsidR="00AF2E96" w:rsidRDefault="00AF2E96" w:rsidP="009E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893"/>
    <w:multiLevelType w:val="hybridMultilevel"/>
    <w:tmpl w:val="C430EC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030"/>
    <w:multiLevelType w:val="hybridMultilevel"/>
    <w:tmpl w:val="E3305CBA"/>
    <w:lvl w:ilvl="0" w:tplc="938A8AF2">
      <w:start w:val="1"/>
      <w:numFmt w:val="arabicAlpha"/>
      <w:lvlText w:val="%1)"/>
      <w:lvlJc w:val="left"/>
      <w:pPr>
        <w:ind w:left="1712" w:hanging="360"/>
      </w:pPr>
      <w:rPr>
        <w:rFonts w:asciiTheme="majorBidi" w:eastAsiaTheme="minorEastAsia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133055AD"/>
    <w:multiLevelType w:val="hybridMultilevel"/>
    <w:tmpl w:val="3B081616"/>
    <w:lvl w:ilvl="0" w:tplc="F666519C">
      <w:start w:val="2"/>
      <w:numFmt w:val="arabicAlpha"/>
      <w:lvlText w:val="%1)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F39CC"/>
    <w:multiLevelType w:val="hybridMultilevel"/>
    <w:tmpl w:val="02B8A08A"/>
    <w:lvl w:ilvl="0" w:tplc="3CCA6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18B808BA"/>
    <w:multiLevelType w:val="hybridMultilevel"/>
    <w:tmpl w:val="03E02B7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A02A48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abstractNum w:abstractNumId="10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4" w15:restartNumberingAfterBreak="0">
    <w:nsid w:val="2E4A02B0"/>
    <w:multiLevelType w:val="hybridMultilevel"/>
    <w:tmpl w:val="1A5809BA"/>
    <w:lvl w:ilvl="0" w:tplc="8C62F6E2">
      <w:start w:val="1"/>
      <w:numFmt w:val="decimal"/>
      <w:lvlText w:val="%1)"/>
      <w:lvlJc w:val="left"/>
      <w:pPr>
        <w:tabs>
          <w:tab w:val="num" w:pos="1352"/>
        </w:tabs>
        <w:ind w:left="1352" w:hanging="360"/>
      </w:pPr>
      <w:rPr>
        <w:b w:val="0"/>
        <w:bCs w:val="0"/>
      </w:rPr>
    </w:lvl>
    <w:lvl w:ilvl="1" w:tplc="BAFE2A40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850"/>
        </w:tabs>
        <w:ind w:left="3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0"/>
        </w:tabs>
        <w:ind w:left="4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90"/>
        </w:tabs>
        <w:ind w:left="5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10"/>
        </w:tabs>
        <w:ind w:left="6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30"/>
        </w:tabs>
        <w:ind w:left="6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50"/>
        </w:tabs>
        <w:ind w:left="7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70"/>
        </w:tabs>
        <w:ind w:left="8170" w:hanging="180"/>
      </w:pPr>
    </w:lvl>
  </w:abstractNum>
  <w:abstractNum w:abstractNumId="15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967DA"/>
    <w:multiLevelType w:val="hybridMultilevel"/>
    <w:tmpl w:val="05748352"/>
    <w:lvl w:ilvl="0" w:tplc="0DE68404">
      <w:start w:val="2"/>
      <w:numFmt w:val="arabicAlpha"/>
      <w:lvlText w:val="%1-"/>
      <w:lvlJc w:val="left"/>
      <w:pPr>
        <w:ind w:left="1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C0C0E"/>
    <w:multiLevelType w:val="hybridMultilevel"/>
    <w:tmpl w:val="9D02EBB8"/>
    <w:lvl w:ilvl="0" w:tplc="62327B88">
      <w:start w:val="1"/>
      <w:numFmt w:val="bullet"/>
      <w:lvlText w:val="-"/>
      <w:lvlJc w:val="left"/>
      <w:pPr>
        <w:ind w:left="147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C63D3"/>
    <w:multiLevelType w:val="hybridMultilevel"/>
    <w:tmpl w:val="289A1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7DA74842"/>
    <w:multiLevelType w:val="hybridMultilevel"/>
    <w:tmpl w:val="A0BA9996"/>
    <w:lvl w:ilvl="0" w:tplc="6DB8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20117">
    <w:abstractNumId w:val="30"/>
  </w:num>
  <w:num w:numId="2" w16cid:durableId="1514613654">
    <w:abstractNumId w:val="24"/>
  </w:num>
  <w:num w:numId="3" w16cid:durableId="1300771122">
    <w:abstractNumId w:val="18"/>
  </w:num>
  <w:num w:numId="4" w16cid:durableId="568810588">
    <w:abstractNumId w:val="0"/>
  </w:num>
  <w:num w:numId="5" w16cid:durableId="302122458">
    <w:abstractNumId w:val="25"/>
  </w:num>
  <w:num w:numId="6" w16cid:durableId="230510890">
    <w:abstractNumId w:val="11"/>
  </w:num>
  <w:num w:numId="7" w16cid:durableId="577980922">
    <w:abstractNumId w:val="5"/>
  </w:num>
  <w:num w:numId="8" w16cid:durableId="363098702">
    <w:abstractNumId w:val="12"/>
  </w:num>
  <w:num w:numId="9" w16cid:durableId="718359352">
    <w:abstractNumId w:val="19"/>
  </w:num>
  <w:num w:numId="10" w16cid:durableId="1300647720">
    <w:abstractNumId w:val="17"/>
  </w:num>
  <w:num w:numId="11" w16cid:durableId="1916742384">
    <w:abstractNumId w:val="13"/>
  </w:num>
  <w:num w:numId="12" w16cid:durableId="1503351778">
    <w:abstractNumId w:val="28"/>
  </w:num>
  <w:num w:numId="13" w16cid:durableId="1875927291">
    <w:abstractNumId w:val="32"/>
  </w:num>
  <w:num w:numId="14" w16cid:durableId="1605725591">
    <w:abstractNumId w:val="20"/>
  </w:num>
  <w:num w:numId="15" w16cid:durableId="987170706">
    <w:abstractNumId w:val="34"/>
  </w:num>
  <w:num w:numId="16" w16cid:durableId="815103576">
    <w:abstractNumId w:val="35"/>
  </w:num>
  <w:num w:numId="17" w16cid:durableId="1085300392">
    <w:abstractNumId w:val="21"/>
  </w:num>
  <w:num w:numId="18" w16cid:durableId="1776049698">
    <w:abstractNumId w:val="36"/>
  </w:num>
  <w:num w:numId="19" w16cid:durableId="510413131">
    <w:abstractNumId w:val="26"/>
  </w:num>
  <w:num w:numId="20" w16cid:durableId="1749880583">
    <w:abstractNumId w:val="15"/>
  </w:num>
  <w:num w:numId="21" w16cid:durableId="1921139161">
    <w:abstractNumId w:val="38"/>
  </w:num>
  <w:num w:numId="22" w16cid:durableId="1915431333">
    <w:abstractNumId w:val="31"/>
  </w:num>
  <w:num w:numId="23" w16cid:durableId="399593537">
    <w:abstractNumId w:val="7"/>
  </w:num>
  <w:num w:numId="24" w16cid:durableId="238758097">
    <w:abstractNumId w:val="1"/>
  </w:num>
  <w:num w:numId="25" w16cid:durableId="1646854871">
    <w:abstractNumId w:val="37"/>
  </w:num>
  <w:num w:numId="26" w16cid:durableId="58022359">
    <w:abstractNumId w:val="10"/>
  </w:num>
  <w:num w:numId="27" w16cid:durableId="1177305909">
    <w:abstractNumId w:val="22"/>
  </w:num>
  <w:num w:numId="28" w16cid:durableId="18893059">
    <w:abstractNumId w:val="33"/>
  </w:num>
  <w:num w:numId="29" w16cid:durableId="1044788485">
    <w:abstractNumId w:val="16"/>
  </w:num>
  <w:num w:numId="30" w16cid:durableId="246887446">
    <w:abstractNumId w:val="2"/>
  </w:num>
  <w:num w:numId="31" w16cid:durableId="761872210">
    <w:abstractNumId w:val="23"/>
  </w:num>
  <w:num w:numId="32" w16cid:durableId="795753099">
    <w:abstractNumId w:val="8"/>
  </w:num>
  <w:num w:numId="33" w16cid:durableId="918488288">
    <w:abstractNumId w:val="39"/>
  </w:num>
  <w:num w:numId="34" w16cid:durableId="88627610">
    <w:abstractNumId w:val="29"/>
  </w:num>
  <w:num w:numId="35" w16cid:durableId="955066063">
    <w:abstractNumId w:val="27"/>
  </w:num>
  <w:num w:numId="36" w16cid:durableId="112528093">
    <w:abstractNumId w:val="14"/>
  </w:num>
  <w:num w:numId="37" w16cid:durableId="1324427230">
    <w:abstractNumId w:val="4"/>
  </w:num>
  <w:num w:numId="38" w16cid:durableId="1134637377">
    <w:abstractNumId w:val="3"/>
  </w:num>
  <w:num w:numId="39" w16cid:durableId="1377125349">
    <w:abstractNumId w:val="9"/>
  </w:num>
  <w:num w:numId="40" w16cid:durableId="1758746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33FBA"/>
    <w:rsid w:val="000A02D4"/>
    <w:rsid w:val="000E6A3C"/>
    <w:rsid w:val="001450B4"/>
    <w:rsid w:val="00181654"/>
    <w:rsid w:val="001817E4"/>
    <w:rsid w:val="00182050"/>
    <w:rsid w:val="00190432"/>
    <w:rsid w:val="001A3336"/>
    <w:rsid w:val="001B3AFA"/>
    <w:rsid w:val="002553DD"/>
    <w:rsid w:val="0028035F"/>
    <w:rsid w:val="003735AB"/>
    <w:rsid w:val="00376691"/>
    <w:rsid w:val="003F7B0E"/>
    <w:rsid w:val="00404D48"/>
    <w:rsid w:val="00466D77"/>
    <w:rsid w:val="00486316"/>
    <w:rsid w:val="004C07D1"/>
    <w:rsid w:val="00522AAF"/>
    <w:rsid w:val="00524B82"/>
    <w:rsid w:val="0056077A"/>
    <w:rsid w:val="005C04CD"/>
    <w:rsid w:val="005E20E1"/>
    <w:rsid w:val="00646814"/>
    <w:rsid w:val="00670AE2"/>
    <w:rsid w:val="006D6193"/>
    <w:rsid w:val="00725CD1"/>
    <w:rsid w:val="00737178"/>
    <w:rsid w:val="007520A5"/>
    <w:rsid w:val="007A4616"/>
    <w:rsid w:val="007A7356"/>
    <w:rsid w:val="007E41CF"/>
    <w:rsid w:val="008905E8"/>
    <w:rsid w:val="008A1E42"/>
    <w:rsid w:val="009160ED"/>
    <w:rsid w:val="00997C66"/>
    <w:rsid w:val="009A18AB"/>
    <w:rsid w:val="009B1980"/>
    <w:rsid w:val="009D1BAA"/>
    <w:rsid w:val="009E2035"/>
    <w:rsid w:val="009F4F73"/>
    <w:rsid w:val="009F576F"/>
    <w:rsid w:val="00AB277F"/>
    <w:rsid w:val="00AC19AF"/>
    <w:rsid w:val="00AF2CF1"/>
    <w:rsid w:val="00AF2E96"/>
    <w:rsid w:val="00B5669C"/>
    <w:rsid w:val="00B92600"/>
    <w:rsid w:val="00C00C4C"/>
    <w:rsid w:val="00C24FD6"/>
    <w:rsid w:val="00C317FA"/>
    <w:rsid w:val="00C81B4D"/>
    <w:rsid w:val="00C8609E"/>
    <w:rsid w:val="00D140C5"/>
    <w:rsid w:val="00D42743"/>
    <w:rsid w:val="00D6008C"/>
    <w:rsid w:val="00D63EDB"/>
    <w:rsid w:val="00E04284"/>
    <w:rsid w:val="00E27AD2"/>
    <w:rsid w:val="00E7456D"/>
    <w:rsid w:val="00F179D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3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168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24</cp:revision>
  <dcterms:created xsi:type="dcterms:W3CDTF">2024-10-14T19:01:00Z</dcterms:created>
  <dcterms:modified xsi:type="dcterms:W3CDTF">2024-10-30T18:14:00Z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