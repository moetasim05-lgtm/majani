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36B28" w14:textId="77777777" w:rsidR="009160ED" w:rsidRPr="0034706E" w:rsidRDefault="009160ED" w:rsidP="0034706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5592C202" w14:textId="76B3C033" w:rsidR="009160ED" w:rsidRPr="0034706E" w:rsidRDefault="00725CD1" w:rsidP="0034706E">
      <w:pPr>
        <w:pStyle w:val="En-tte"/>
        <w:tabs>
          <w:tab w:val="clear" w:pos="4536"/>
          <w:tab w:val="clear" w:pos="9072"/>
        </w:tabs>
        <w:bidi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B8EFE18" wp14:editId="07B68A2E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52450" cy="5238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مدي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7A29B6D1" w14:textId="5A08F589" w:rsidR="009160ED" w:rsidRPr="0034706E" w:rsidRDefault="008A1E42" w:rsidP="0034706E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ختبار الفصل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الأول</w:t>
      </w:r>
      <w:r w:rsidR="00AC19AF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2D5765F0" w14:textId="754612F3" w:rsidR="009160ED" w:rsidRPr="0034706E" w:rsidRDefault="00AE5200" w:rsidP="0034706E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مستوى</w:t>
      </w:r>
      <w:r w:rsidRP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>: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الثالث</w:t>
      </w:r>
      <w:r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ة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تسيير </w:t>
      </w:r>
      <w:r w:rsidR="00583A45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واقتصاد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الت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اريخ: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02/12/2024</w:t>
      </w:r>
    </w:p>
    <w:p w14:paraId="0CEE8554" w14:textId="0DF8E8CF" w:rsidR="009160ED" w:rsidRPr="0034706E" w:rsidRDefault="009160ED" w:rsidP="0034706E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</w:t>
      </w:r>
      <w:r w:rsidR="00725CD1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المـدة:</w:t>
      </w:r>
      <w:r w:rsidR="00725CD1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583A45">
        <w:rPr>
          <w:rFonts w:ascii="Amiri" w:hAnsi="Amiri" w:cs="Amiri" w:hint="cs"/>
          <w:b/>
          <w:bCs/>
          <w:sz w:val="28"/>
          <w:szCs w:val="28"/>
          <w:rtl/>
          <w:lang w:bidi="ar-DZ"/>
        </w:rPr>
        <w:t>03 ساعات</w:t>
      </w:r>
      <w:r w:rsidR="00AF2CF1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59EB61C4" w14:textId="77777777" w:rsidR="00FF60EC" w:rsidRDefault="00FF60EC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u w:val="single"/>
          <w:rtl/>
          <w:lang w:bidi="ar-DZ"/>
        </w:rPr>
      </w:pPr>
    </w:p>
    <w:p w14:paraId="55F29A48" w14:textId="08D39342" w:rsidR="00FF60EC" w:rsidRPr="00E804A4" w:rsidRDefault="00FF60EC" w:rsidP="00E804A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E804A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064033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(04ن)</w:t>
      </w:r>
      <w:r w:rsidRPr="00E804A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  <w:r w:rsidRPr="00E804A4">
        <w:rPr>
          <w:rFonts w:ascii="Amiri" w:eastAsia="Calibri" w:hAnsi="Amiri" w:cs="Amiri"/>
          <w:noProof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B73E6" wp14:editId="31BA098F">
                <wp:simplePos x="0" y="0"/>
                <wp:positionH relativeFrom="column">
                  <wp:posOffset>-200025</wp:posOffset>
                </wp:positionH>
                <wp:positionV relativeFrom="paragraph">
                  <wp:posOffset>303530</wp:posOffset>
                </wp:positionV>
                <wp:extent cx="2743200" cy="2800350"/>
                <wp:effectExtent l="0" t="0" r="19050" b="19050"/>
                <wp:wrapNone/>
                <wp:docPr id="664631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80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6DD97" w14:textId="77777777" w:rsidR="00FF60EC" w:rsidRDefault="00FF60EC" w:rsidP="00FF60E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9F98C3" wp14:editId="18B43F71">
                                  <wp:extent cx="2486025" cy="2683510"/>
                                  <wp:effectExtent l="0" t="0" r="9525" b="2540"/>
                                  <wp:docPr id="22167553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675537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268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B73E6" id="Rectangle 1" o:spid="_x0000_s1026" style="position:absolute;left:0;text-align:left;margin-left:-15.75pt;margin-top:23.9pt;width:3in;height:2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" fillcolor="white [3201]" strokecolor="white [3212]" strokeweight="2pt">
                <v:textbox>
                  <w:txbxContent>
                    <w:p w14:paraId="0EF6DD97" w14:textId="77777777" w:rsidR="00FF60EC" w:rsidRDefault="00FF60EC" w:rsidP="00FF60E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9F98C3" wp14:editId="18B43F71">
                            <wp:extent cx="2486025" cy="2683510"/>
                            <wp:effectExtent l="0" t="0" r="9525" b="2540"/>
                            <wp:docPr id="22167553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675537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6025" cy="2683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F4FDC14" w14:textId="317DC96B" w:rsidR="00E804A4" w:rsidRPr="00E804A4" w:rsidRDefault="00FF60EC" w:rsidP="00E804A4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E804A4">
        <w:rPr>
          <w:rFonts w:ascii="Amiri" w:eastAsia="Calibri" w:hAnsi="Amiri" w:cs="Amiri"/>
          <w:sz w:val="28"/>
          <w:szCs w:val="28"/>
        </w:rPr>
        <w:t xml:space="preserve">   </w:t>
      </w:r>
      <w:r w:rsidRPr="00E804A4">
        <w:rPr>
          <w:rFonts w:ascii="Amiri" w:eastAsia="Calibri" w:hAnsi="Amiri" w:cs="Amiri"/>
          <w:sz w:val="28"/>
          <w:szCs w:val="28"/>
          <w:rtl/>
        </w:rPr>
        <w:t xml:space="preserve">لتكن الدالة </w:t>
      </w:r>
      <w:r w:rsidRPr="00E804A4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6D98A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10" o:title=""/>
          </v:shape>
          <o:OLEObject Type="Embed" ProgID="Equation.DSMT4" ShapeID="_x0000_i1025" DrawAspect="Content" ObjectID="_1794679366" r:id="rId11"/>
        </w:objec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 المعرفة على </w:t>
      </w:r>
      <w:r w:rsidRPr="00E804A4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13438421">
          <v:shape id="_x0000_i1026" type="#_x0000_t75" style="width:12.75pt;height:12.75pt" o:ole="">
            <v:imagedata r:id="rId12" o:title=""/>
          </v:shape>
          <o:OLEObject Type="Embed" ProgID="Equation.DSMT4" ShapeID="_x0000_i1026" DrawAspect="Content" ObjectID="_1794679367" r:id="rId13"/>
        </w:object>
      </w:r>
      <w:r w:rsidRPr="00E804A4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، وليكن </w:t>
      </w:r>
      <w:r w:rsidRPr="00E804A4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20" w:dyaOrig="380" w14:anchorId="2030A8C0">
          <v:shape id="_x0000_i1027" type="#_x0000_t75" style="width:26.25pt;height:18.75pt" o:ole="">
            <v:imagedata r:id="rId14" o:title=""/>
          </v:shape>
          <o:OLEObject Type="Embed" ProgID="Equation.DSMT4" ShapeID="_x0000_i1027" DrawAspect="Content" ObjectID="_1794679368" r:id="rId15"/>
        </w:objec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 تمثيلها البياني في معلم</w: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br/>
        <w:t xml:space="preserve"> متعامد ومتجانس </w:t>
      </w:r>
      <w:r w:rsidRPr="00E804A4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800" w:dyaOrig="480" w14:anchorId="05C6A186">
          <v:shape id="_x0000_i1028" type="#_x0000_t75" style="width:39.75pt;height:24pt" o:ole="">
            <v:imagedata r:id="rId16" o:title=""/>
          </v:shape>
          <o:OLEObject Type="Embed" ProgID="Equation.DSMT4" ShapeID="_x0000_i1028" DrawAspect="Content" ObjectID="_1794679369" r:id="rId17"/>
        </w:objec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 و </w:t>
      </w:r>
      <w:r w:rsidRPr="00E804A4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302F4801">
          <v:shape id="_x0000_i1029" type="#_x0000_t75" style="width:21pt;height:20.25pt" o:ole="">
            <v:imagedata r:id="rId18" o:title=""/>
          </v:shape>
          <o:OLEObject Type="Embed" ProgID="Equation.DSMT4" ShapeID="_x0000_i1029" DrawAspect="Content" ObjectID="_1794679370" r:id="rId19"/>
        </w:object>
      </w:r>
      <w:r w:rsidRPr="00E804A4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مماس للمنحنى </w:t>
      </w:r>
      <w:r w:rsidRPr="00E804A4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20" w:dyaOrig="380" w14:anchorId="20EA1C4A">
          <v:shape id="_x0000_i1030" type="#_x0000_t75" style="width:26.25pt;height:18.75pt" o:ole="">
            <v:imagedata r:id="rId14" o:title=""/>
          </v:shape>
          <o:OLEObject Type="Embed" ProgID="Equation.DSMT4" ShapeID="_x0000_i1030" DrawAspect="Content" ObjectID="_1794679371" r:id="rId20"/>
        </w:objec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 عند النقطة </w:t>
      </w:r>
      <w:r w:rsidRPr="00E804A4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504C1920">
          <v:shape id="_x0000_i1031" type="#_x0000_t75" style="width:12pt;height:12.75pt" o:ole="">
            <v:imagedata r:id="rId21" o:title=""/>
          </v:shape>
          <o:OLEObject Type="Embed" ProgID="Equation.DSMT4" ShapeID="_x0000_i1031" DrawAspect="Content" ObjectID="_1794679372" r:id="rId22"/>
        </w:object>
      </w:r>
    </w:p>
    <w:p w14:paraId="72BDA295" w14:textId="6710EC8D" w:rsidR="00FF60EC" w:rsidRPr="00E804A4" w:rsidRDefault="00FF60EC" w:rsidP="00E804A4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E804A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أجب بصح او خطأ مع التبرير:</w:t>
      </w:r>
    </w:p>
    <w:p w14:paraId="70131767" w14:textId="77777777" w:rsidR="00FF60EC" w:rsidRPr="00E804A4" w:rsidRDefault="00FF60EC" w:rsidP="00FF60EC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E804A4">
        <w:rPr>
          <w:rFonts w:ascii="Amiri" w:eastAsia="Calibri" w:hAnsi="Amiri" w:cs="Amiri"/>
          <w:sz w:val="28"/>
          <w:szCs w:val="28"/>
          <w:rtl/>
        </w:rPr>
        <w:t xml:space="preserve">المعادلة </w:t>
      </w:r>
      <w:r w:rsidRPr="00E804A4">
        <w:rPr>
          <w:rFonts w:ascii="Amiri" w:eastAsia="Calibri" w:hAnsi="Amiri" w:cs="Amiri"/>
          <w:position w:val="-10"/>
          <w:sz w:val="28"/>
          <w:szCs w:val="28"/>
        </w:rPr>
        <w:object w:dxaOrig="900" w:dyaOrig="320" w14:anchorId="126CBD17">
          <v:shape id="_x0000_i1032" type="#_x0000_t75" style="width:45pt;height:15.75pt" o:ole="">
            <v:imagedata r:id="rId23" o:title=""/>
          </v:shape>
          <o:OLEObject Type="Embed" ProgID="Equation.DSMT4" ShapeID="_x0000_i1032" DrawAspect="Content" ObjectID="_1794679373" r:id="rId24"/>
        </w:objec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 تقبل ثلاث حلول في </w:t>
      </w:r>
      <w:r w:rsidRPr="00E804A4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709ED460">
          <v:shape id="_x0000_i1033" type="#_x0000_t75" style="width:12.75pt;height:12.75pt" o:ole="">
            <v:imagedata r:id="rId25" o:title=""/>
          </v:shape>
          <o:OLEObject Type="Embed" ProgID="Equation.DSMT4" ShapeID="_x0000_i1033" DrawAspect="Content" ObjectID="_1794679374" r:id="rId26"/>
        </w:object>
      </w:r>
    </w:p>
    <w:p w14:paraId="2775AC34" w14:textId="58404851" w:rsidR="00FF60EC" w:rsidRPr="00E804A4" w:rsidRDefault="00FF60EC" w:rsidP="00FF60EC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>من أجل كل</w:t>
      </w:r>
      <w:r w:rsidR="0006403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عدد حقيقي</w:t>
      </w:r>
      <w:r w:rsidRPr="00E804A4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1846497C">
          <v:shape id="_x0000_i1034" type="#_x0000_t75" style="width:9.75pt;height:11.25pt" o:ole="">
            <v:imagedata r:id="rId27" o:title=""/>
          </v:shape>
          <o:OLEObject Type="Embed" ProgID="Equation.DSMT4" ShapeID="_x0000_i1034" DrawAspect="Content" ObjectID="_1794679375" r:id="rId28"/>
        </w:objec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 من </w:t>
      </w:r>
      <w:r w:rsidRPr="00E804A4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99" w:dyaOrig="400" w14:anchorId="5B7DCF05">
          <v:shape id="_x0000_i1035" type="#_x0000_t75" style="width:24.75pt;height:20.25pt" o:ole="">
            <v:imagedata r:id="rId29" o:title=""/>
          </v:shape>
          <o:OLEObject Type="Embed" ProgID="Equation.DSMT4" ShapeID="_x0000_i1035" DrawAspect="Content" ObjectID="_1794679376" r:id="rId30"/>
        </w:objec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فــإن: </w:t>
      </w:r>
      <w:r w:rsidRPr="00E804A4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40" w:dyaOrig="320" w14:anchorId="047BDCC5">
          <v:shape id="_x0000_i1036" type="#_x0000_t75" style="width:47.25pt;height:15.75pt" o:ole="">
            <v:imagedata r:id="rId31" o:title=""/>
          </v:shape>
          <o:OLEObject Type="Embed" ProgID="Equation.DSMT4" ShapeID="_x0000_i1036" DrawAspect="Content" ObjectID="_1794679377" r:id="rId32"/>
        </w:object>
      </w:r>
    </w:p>
    <w:p w14:paraId="685BFC03" w14:textId="77777777" w:rsidR="00FF60EC" w:rsidRPr="00E804A4" w:rsidRDefault="00FF60EC" w:rsidP="00FF60EC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المنحنى </w:t>
      </w:r>
      <w:r w:rsidRPr="00E804A4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20" w:dyaOrig="380" w14:anchorId="1ED11EE6">
          <v:shape id="_x0000_i1037" type="#_x0000_t75" style="width:26.25pt;height:18.75pt" o:ole="">
            <v:imagedata r:id="rId14" o:title=""/>
          </v:shape>
          <o:OLEObject Type="Embed" ProgID="Equation.DSMT4" ShapeID="_x0000_i1037" DrawAspect="Content" ObjectID="_1794679378" r:id="rId33"/>
        </w:objec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 يقبل مماسا أفقيا عند النقطة ذات الفاصلة </w:t>
      </w:r>
      <w:r w:rsidRPr="00E804A4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639" w:dyaOrig="360" w14:anchorId="579B3346">
          <v:shape id="_x0000_i1038" type="#_x0000_t75" style="width:32.25pt;height:18pt" o:ole="">
            <v:imagedata r:id="rId34" o:title=""/>
          </v:shape>
          <o:OLEObject Type="Embed" ProgID="Equation.DSMT4" ShapeID="_x0000_i1038" DrawAspect="Content" ObjectID="_1794679379" r:id="rId35"/>
        </w:object>
      </w:r>
    </w:p>
    <w:p w14:paraId="2BDFF6FA" w14:textId="77777777" w:rsidR="00FF60EC" w:rsidRPr="00E804A4" w:rsidRDefault="00FF60EC" w:rsidP="00FF60EC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حلول المعادلة </w:t>
      </w:r>
      <w:r w:rsidRPr="00E804A4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60" w:dyaOrig="320" w14:anchorId="780AD679">
          <v:shape id="_x0000_i1039" type="#_x0000_t75" style="width:48pt;height:15.75pt" o:ole="">
            <v:imagedata r:id="rId36" o:title=""/>
          </v:shape>
          <o:OLEObject Type="Embed" ProgID="Equation.DSMT4" ShapeID="_x0000_i1039" DrawAspect="Content" ObjectID="_1794679380" r:id="rId37"/>
        </w:objec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 هي: </w:t>
      </w:r>
      <w:r w:rsidRPr="00E804A4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100" w:dyaOrig="400" w14:anchorId="52D2DC30">
          <v:shape id="_x0000_i1040" type="#_x0000_t75" style="width:54.75pt;height:20.25pt" o:ole="">
            <v:imagedata r:id="rId38" o:title=""/>
          </v:shape>
          <o:OLEObject Type="Embed" ProgID="Equation.DSMT4" ShapeID="_x0000_i1040" DrawAspect="Content" ObjectID="_1794679381" r:id="rId39"/>
        </w:object>
      </w:r>
    </w:p>
    <w:p w14:paraId="4A12A046" w14:textId="77777777" w:rsidR="00FF60EC" w:rsidRPr="00E804A4" w:rsidRDefault="00FF60EC" w:rsidP="00FF60EC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معادلة المستقيم </w:t>
      </w:r>
      <w:r w:rsidRPr="00E804A4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7E55FD91">
          <v:shape id="_x0000_i1041" type="#_x0000_t75" style="width:21pt;height:20.25pt" o:ole="">
            <v:imagedata r:id="rId18" o:title=""/>
          </v:shape>
          <o:OLEObject Type="Embed" ProgID="Equation.DSMT4" ShapeID="_x0000_i1041" DrawAspect="Content" ObjectID="_1794679382" r:id="rId40"/>
        </w:object>
      </w:r>
      <w:r w:rsidRPr="00E804A4">
        <w:rPr>
          <w:rFonts w:ascii="Amiri" w:eastAsia="Calibri" w:hAnsi="Amiri" w:cs="Amiri"/>
          <w:sz w:val="28"/>
          <w:szCs w:val="28"/>
          <w:rtl/>
          <w:lang w:bidi="ar-DZ"/>
        </w:rPr>
        <w:t xml:space="preserve"> هي: </w:t>
      </w:r>
      <w:r w:rsidRPr="00E804A4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99" w:dyaOrig="320" w14:anchorId="43EDA59A">
          <v:shape id="_x0000_i1042" type="#_x0000_t75" style="width:50.25pt;height:15.75pt" o:ole="">
            <v:imagedata r:id="rId41" o:title=""/>
          </v:shape>
          <o:OLEObject Type="Embed" ProgID="Equation.DSMT4" ShapeID="_x0000_i1042" DrawAspect="Content" ObjectID="_1794679383" r:id="rId42"/>
        </w:object>
      </w:r>
    </w:p>
    <w:p w14:paraId="03104698" w14:textId="77777777" w:rsidR="00FF60EC" w:rsidRPr="00E804A4" w:rsidRDefault="00FF60EC" w:rsidP="00FF60E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D6B0290" w14:textId="7A59276A" w:rsidR="001B3AFA" w:rsidRDefault="001B3AFA" w:rsidP="00FF60E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E804A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="00E804A4" w:rsidRPr="00E804A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ثاني</w:t>
      </w:r>
      <w:r w:rsidR="00064033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(04ن)</w:t>
      </w:r>
      <w:r w:rsidRPr="00E804A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0C7C9758" w14:textId="77777777" w:rsidR="00E804A4" w:rsidRPr="00E804A4" w:rsidRDefault="00E804A4" w:rsidP="00E804A4">
      <w:p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</w:rPr>
      </w:pPr>
      <w:r w:rsidRPr="00E804A4">
        <w:rPr>
          <w:rFonts w:ascii="Amiri" w:hAnsi="Amiri" w:cs="Amiri"/>
          <w:sz w:val="28"/>
          <w:szCs w:val="28"/>
          <w:rtl/>
        </w:rPr>
        <w:t>مؤسسة صناعية تنتج</w:t>
      </w:r>
      <w:r w:rsidRPr="00E804A4">
        <w:rPr>
          <w:rFonts w:ascii="Amiri" w:hAnsi="Amiri" w:cs="Amiri"/>
          <w:b/>
          <w:bCs/>
          <w:color w:val="FF0000"/>
          <w:sz w:val="28"/>
          <w:szCs w:val="28"/>
          <w:rtl/>
        </w:rPr>
        <w:t xml:space="preserve"> </w:t>
      </w:r>
      <w:r w:rsidRPr="00E804A4">
        <w:rPr>
          <w:rFonts w:ascii="Amiri" w:hAnsi="Amiri" w:cs="Amiri"/>
          <w:sz w:val="28"/>
          <w:szCs w:val="28"/>
          <w:rtl/>
        </w:rPr>
        <w:t xml:space="preserve">ألعابا للأطفال حيث الكلفة الاجمالية لصنع </w:t>
      </w:r>
      <w:r w:rsidRPr="00E804A4">
        <w:rPr>
          <w:rFonts w:ascii="Amiri" w:hAnsi="Amiri" w:cs="Amiri"/>
          <w:i/>
          <w:iCs/>
          <w:sz w:val="28"/>
          <w:szCs w:val="28"/>
        </w:rPr>
        <w:t>q</w:t>
      </w:r>
      <w:r w:rsidRPr="00E804A4">
        <w:rPr>
          <w:rFonts w:ascii="Amiri" w:hAnsi="Amiri" w:cs="Amiri"/>
          <w:sz w:val="28"/>
          <w:szCs w:val="28"/>
          <w:rtl/>
        </w:rPr>
        <w:t xml:space="preserve"> وحدة معطاة بالعلاقة </w:t>
      </w:r>
      <w:r w:rsidRPr="00E804A4">
        <w:rPr>
          <w:rFonts w:ascii="Amiri" w:hAnsi="Amiri" w:cs="Amiri"/>
          <w:position w:val="-14"/>
          <w:sz w:val="28"/>
          <w:szCs w:val="28"/>
        </w:rPr>
        <w:object w:dxaOrig="2280" w:dyaOrig="400" w14:anchorId="1FF4DF48">
          <v:shape id="_x0000_i1043" type="#_x0000_t75" style="width:114pt;height:20.25pt" o:ole="">
            <v:imagedata r:id="rId43" o:title=""/>
          </v:shape>
          <o:OLEObject Type="Embed" ProgID="Equation.DSMT4" ShapeID="_x0000_i1043" DrawAspect="Content" ObjectID="_1794679384" r:id="rId44"/>
        </w:object>
      </w:r>
      <w:r w:rsidRPr="00E804A4">
        <w:rPr>
          <w:rFonts w:ascii="Amiri" w:hAnsi="Amiri" w:cs="Amiri"/>
          <w:sz w:val="28"/>
          <w:szCs w:val="28"/>
          <w:rtl/>
        </w:rPr>
        <w:t xml:space="preserve"> من أجل </w:t>
      </w:r>
      <w:r w:rsidRPr="00E804A4">
        <w:rPr>
          <w:rFonts w:ascii="Amiri" w:hAnsi="Amiri" w:cs="Amiri"/>
          <w:position w:val="-14"/>
          <w:sz w:val="28"/>
          <w:szCs w:val="28"/>
        </w:rPr>
        <w:object w:dxaOrig="1140" w:dyaOrig="400" w14:anchorId="10267FBC">
          <v:shape id="_x0000_i1044" type="#_x0000_t75" style="width:57pt;height:20.25pt" o:ole="">
            <v:imagedata r:id="rId45" o:title=""/>
          </v:shape>
          <o:OLEObject Type="Embed" ProgID="Equation.DSMT4" ShapeID="_x0000_i1044" DrawAspect="Content" ObjectID="_1794679385" r:id="rId46"/>
        </w:object>
      </w:r>
      <w:r w:rsidRPr="00E804A4">
        <w:rPr>
          <w:rFonts w:ascii="Amiri" w:hAnsi="Amiri" w:cs="Amiri"/>
          <w:sz w:val="28"/>
          <w:szCs w:val="28"/>
          <w:rtl/>
        </w:rPr>
        <w:t xml:space="preserve"> حيث </w:t>
      </w:r>
      <w:r w:rsidRPr="00E804A4">
        <w:rPr>
          <w:rFonts w:ascii="Amiri" w:hAnsi="Amiri" w:cs="Amiri"/>
          <w:i/>
          <w:iCs/>
          <w:sz w:val="28"/>
          <w:szCs w:val="28"/>
        </w:rPr>
        <w:t>q</w:t>
      </w:r>
      <w:r w:rsidRPr="00E804A4">
        <w:rPr>
          <w:rFonts w:ascii="Amiri" w:hAnsi="Amiri" w:cs="Amiri"/>
          <w:i/>
          <w:iCs/>
          <w:sz w:val="28"/>
          <w:szCs w:val="28"/>
          <w:rtl/>
        </w:rPr>
        <w:t xml:space="preserve"> </w:t>
      </w:r>
      <w:r w:rsidRPr="00E804A4">
        <w:rPr>
          <w:rFonts w:ascii="Amiri" w:hAnsi="Amiri" w:cs="Amiri"/>
          <w:sz w:val="28"/>
          <w:szCs w:val="28"/>
          <w:rtl/>
        </w:rPr>
        <w:t xml:space="preserve">مقدر بالآلاف و </w:t>
      </w:r>
      <w:r w:rsidRPr="00E804A4">
        <w:rPr>
          <w:rFonts w:ascii="Amiri" w:hAnsi="Amiri" w:cs="Amiri"/>
          <w:position w:val="-14"/>
          <w:sz w:val="28"/>
          <w:szCs w:val="28"/>
        </w:rPr>
        <w:object w:dxaOrig="580" w:dyaOrig="400" w14:anchorId="2FFF1A14">
          <v:shape id="_x0000_i1045" type="#_x0000_t75" style="width:29.25pt;height:20.25pt" o:ole="">
            <v:imagedata r:id="rId47" o:title=""/>
          </v:shape>
          <o:OLEObject Type="Embed" ProgID="Equation.DSMT4" ShapeID="_x0000_i1045" DrawAspect="Content" ObjectID="_1794679386" r:id="rId48"/>
        </w:object>
      </w:r>
      <w:r w:rsidRPr="00E804A4">
        <w:rPr>
          <w:rFonts w:ascii="Amiri" w:hAnsi="Amiri" w:cs="Amiri"/>
          <w:sz w:val="28"/>
          <w:szCs w:val="28"/>
          <w:rtl/>
        </w:rPr>
        <w:t xml:space="preserve"> مقدر بعشرة الآلاف من الدنانير</w:t>
      </w:r>
    </w:p>
    <w:p w14:paraId="22C6C6B0" w14:textId="77777777" w:rsidR="00E804A4" w:rsidRPr="00E804A4" w:rsidRDefault="00E804A4" w:rsidP="00E804A4">
      <w:pPr>
        <w:pStyle w:val="Paragraphedeliste"/>
        <w:numPr>
          <w:ilvl w:val="0"/>
          <w:numId w:val="28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E804A4">
        <w:rPr>
          <w:rFonts w:ascii="Amiri" w:hAnsi="Amiri" w:cs="Amiri"/>
          <w:sz w:val="28"/>
          <w:szCs w:val="28"/>
          <w:rtl/>
        </w:rPr>
        <w:t xml:space="preserve">نذكر ان الكلفة المتوسطة للإنتاج </w:t>
      </w:r>
      <w:r w:rsidRPr="00E804A4">
        <w:rPr>
          <w:rFonts w:ascii="Amiri" w:hAnsi="Amiri" w:cs="Amiri"/>
          <w:position w:val="-4"/>
          <w:sz w:val="28"/>
          <w:szCs w:val="28"/>
        </w:rPr>
        <w:object w:dxaOrig="180" w:dyaOrig="279" w14:anchorId="68982F61">
          <v:shape id="_x0000_i1046" type="#_x0000_t75" style="width:9pt;height:14.25pt" o:ole="">
            <v:imagedata r:id="rId49" o:title=""/>
          </v:shape>
          <o:OLEObject Type="Embed" ProgID="Equation.DSMT4" ShapeID="_x0000_i1046" DrawAspect="Content" ObjectID="_1794679387" r:id="rId50"/>
        </w:object>
      </w:r>
      <w:r w:rsidRPr="00E804A4">
        <w:rPr>
          <w:rFonts w:ascii="Amiri" w:hAnsi="Amiri" w:cs="Amiri"/>
          <w:position w:val="-28"/>
          <w:sz w:val="28"/>
          <w:szCs w:val="28"/>
        </w:rPr>
        <w:object w:dxaOrig="1440" w:dyaOrig="660" w14:anchorId="315E8C55">
          <v:shape id="_x0000_i1047" type="#_x0000_t75" style="width:1in;height:33pt" o:ole="">
            <v:imagedata r:id="rId51" o:title=""/>
          </v:shape>
          <o:OLEObject Type="Embed" ProgID="Equation.DSMT4" ShapeID="_x0000_i1047" DrawAspect="Content" ObjectID="_1794679388" r:id="rId52"/>
        </w:object>
      </w: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 مع </w:t>
      </w:r>
      <w:r w:rsidRPr="00E804A4">
        <w:rPr>
          <w:rFonts w:ascii="Amiri" w:hAnsi="Amiri" w:cs="Amiri"/>
          <w:position w:val="-10"/>
          <w:sz w:val="28"/>
          <w:szCs w:val="28"/>
          <w:lang w:bidi="ar-DZ"/>
        </w:rPr>
        <w:object w:dxaOrig="560" w:dyaOrig="320" w14:anchorId="133A6888">
          <v:shape id="_x0000_i1048" type="#_x0000_t75" style="width:27.75pt;height:15.75pt" o:ole="">
            <v:imagedata r:id="rId53" o:title=""/>
          </v:shape>
          <o:OLEObject Type="Embed" ProgID="Equation.DSMT4" ShapeID="_x0000_i1048" DrawAspect="Content" ObjectID="_1794679389" r:id="rId54"/>
        </w:object>
      </w:r>
    </w:p>
    <w:p w14:paraId="3EC11EDC" w14:textId="77777777" w:rsidR="00E804A4" w:rsidRPr="00E804A4" w:rsidRDefault="00E804A4" w:rsidP="00E804A4">
      <w:pPr>
        <w:pStyle w:val="Paragraphedeliste"/>
        <w:numPr>
          <w:ilvl w:val="0"/>
          <w:numId w:val="29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</w:rPr>
      </w:pP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عبر بدلالة </w:t>
      </w:r>
      <w:r w:rsidRPr="00E804A4">
        <w:rPr>
          <w:rFonts w:ascii="Amiri" w:hAnsi="Amiri" w:cs="Amiri"/>
          <w:i/>
          <w:iCs/>
          <w:position w:val="-10"/>
          <w:sz w:val="28"/>
          <w:szCs w:val="28"/>
        </w:rPr>
        <w:object w:dxaOrig="200" w:dyaOrig="260" w14:anchorId="42C8E01B">
          <v:shape id="_x0000_i1049" type="#_x0000_t75" style="width:9.75pt;height:12.75pt" o:ole="">
            <v:imagedata r:id="rId55" o:title=""/>
          </v:shape>
          <o:OLEObject Type="Embed" ProgID="Equation.DSMT4" ShapeID="_x0000_i1049" DrawAspect="Content" ObjectID="_1794679390" r:id="rId56"/>
        </w:object>
      </w:r>
      <w:r w:rsidRPr="00E804A4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Pr="00E804A4">
        <w:rPr>
          <w:rFonts w:ascii="Amiri" w:hAnsi="Amiri" w:cs="Amiri"/>
          <w:i/>
          <w:iCs/>
          <w:sz w:val="28"/>
          <w:szCs w:val="28"/>
          <w:rtl/>
        </w:rPr>
        <w:t>عن</w:t>
      </w:r>
      <w:r w:rsidRPr="00E804A4">
        <w:rPr>
          <w:rFonts w:ascii="Amiri" w:hAnsi="Amiri" w:cs="Amiri"/>
          <w:sz w:val="28"/>
          <w:szCs w:val="28"/>
          <w:rtl/>
        </w:rPr>
        <w:t xml:space="preserve"> الكلفة المتوسطة للإنتاج.</w:t>
      </w:r>
    </w:p>
    <w:p w14:paraId="11C9BE5C" w14:textId="77777777" w:rsidR="00E804A4" w:rsidRPr="00E804A4" w:rsidRDefault="00E804A4" w:rsidP="00E804A4">
      <w:pPr>
        <w:pStyle w:val="Paragraphedeliste"/>
        <w:numPr>
          <w:ilvl w:val="0"/>
          <w:numId w:val="29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 w:rsidRPr="00E804A4">
        <w:rPr>
          <w:rFonts w:ascii="Amiri" w:hAnsi="Amiri" w:cs="Amiri"/>
          <w:sz w:val="28"/>
          <w:szCs w:val="28"/>
          <w:rtl/>
        </w:rPr>
        <w:t xml:space="preserve">احسب العدد </w:t>
      </w:r>
      <w:r w:rsidRPr="00E804A4">
        <w:rPr>
          <w:rFonts w:ascii="Amiri" w:hAnsi="Amiri" w:cs="Amiri"/>
          <w:position w:val="-12"/>
          <w:sz w:val="28"/>
          <w:szCs w:val="28"/>
        </w:rPr>
        <w:object w:dxaOrig="260" w:dyaOrig="360" w14:anchorId="2F4A3637">
          <v:shape id="_x0000_i1050" type="#_x0000_t75" style="width:12.75pt;height:18pt" o:ole="">
            <v:imagedata r:id="rId57" o:title=""/>
          </v:shape>
          <o:OLEObject Type="Embed" ProgID="Equation.DSMT4" ShapeID="_x0000_i1050" DrawAspect="Content" ObjectID="_1794679391" r:id="rId58"/>
        </w:object>
      </w: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 للوحدات التي تصنع حتى تكون الكلفة المتوسطة للإنتاج صغرى.</w:t>
      </w:r>
    </w:p>
    <w:p w14:paraId="03987A23" w14:textId="14CE5643" w:rsidR="00E804A4" w:rsidRPr="00E804A4" w:rsidRDefault="00E804A4" w:rsidP="00E804A4">
      <w:pPr>
        <w:pStyle w:val="Paragraphedeliste"/>
        <w:numPr>
          <w:ilvl w:val="0"/>
          <w:numId w:val="28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lang w:bidi="ar-DZ"/>
        </w:rPr>
      </w:pP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نسمي الكلفة الهامشية للإنتاج </w:t>
      </w:r>
      <w:r w:rsidRPr="00E804A4">
        <w:rPr>
          <w:rFonts w:ascii="Amiri" w:hAnsi="Amiri" w:cs="Amiri"/>
          <w:position w:val="-12"/>
          <w:sz w:val="28"/>
          <w:szCs w:val="28"/>
          <w:lang w:bidi="ar-DZ"/>
        </w:rPr>
        <w:object w:dxaOrig="660" w:dyaOrig="360" w14:anchorId="4D0E9D9E">
          <v:shape id="_x0000_i1051" type="#_x0000_t75" style="width:33pt;height:18pt" o:ole="">
            <v:imagedata r:id="rId59" o:title=""/>
          </v:shape>
          <o:OLEObject Type="Embed" ProgID="Equation.DSMT4" ShapeID="_x0000_i1051" DrawAspect="Content" ObjectID="_1794679392" r:id="rId60"/>
        </w:object>
      </w: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 حيث: </w:t>
      </w:r>
      <w:r w:rsidR="001B3F96" w:rsidRPr="00E804A4">
        <w:rPr>
          <w:rFonts w:ascii="Amiri" w:hAnsi="Amiri" w:cs="Amiri"/>
          <w:position w:val="-12"/>
          <w:sz w:val="28"/>
          <w:szCs w:val="28"/>
          <w:lang w:bidi="ar-DZ"/>
        </w:rPr>
        <w:object w:dxaOrig="1420" w:dyaOrig="360" w14:anchorId="44C194BC">
          <v:shape id="_x0000_i1104" type="#_x0000_t75" style="width:71.25pt;height:18pt" o:ole="">
            <v:imagedata r:id="rId61" o:title=""/>
          </v:shape>
          <o:OLEObject Type="Embed" ProgID="Equation.DSMT4" ShapeID="_x0000_i1104" DrawAspect="Content" ObjectID="_1794679393" r:id="rId62"/>
        </w:object>
      </w:r>
    </w:p>
    <w:p w14:paraId="02A2BC42" w14:textId="2A827F7C" w:rsidR="00E804A4" w:rsidRPr="00E804A4" w:rsidRDefault="00E804A4" w:rsidP="00E804A4">
      <w:pPr>
        <w:pStyle w:val="Paragraphedeliste"/>
        <w:numPr>
          <w:ilvl w:val="0"/>
          <w:numId w:val="30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</w:rPr>
      </w:pP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عبر بدلالة </w:t>
      </w:r>
      <w:r w:rsidRPr="00E804A4">
        <w:rPr>
          <w:rFonts w:ascii="Amiri" w:hAnsi="Amiri" w:cs="Amiri"/>
          <w:i/>
          <w:iCs/>
          <w:position w:val="-10"/>
          <w:sz w:val="28"/>
          <w:szCs w:val="28"/>
        </w:rPr>
        <w:object w:dxaOrig="200" w:dyaOrig="260" w14:anchorId="5173BE12">
          <v:shape id="_x0000_i1053" type="#_x0000_t75" style="width:9.75pt;height:12.75pt" o:ole="">
            <v:imagedata r:id="rId63" o:title=""/>
          </v:shape>
          <o:OLEObject Type="Embed" ProgID="Equation.DSMT4" ShapeID="_x0000_i1053" DrawAspect="Content" ObjectID="_1794679394" r:id="rId64"/>
        </w:object>
      </w:r>
      <w:r w:rsidRPr="00E804A4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Pr="00E804A4">
        <w:rPr>
          <w:rFonts w:ascii="Amiri" w:hAnsi="Amiri" w:cs="Amiri"/>
          <w:sz w:val="28"/>
          <w:szCs w:val="28"/>
          <w:rtl/>
        </w:rPr>
        <w:t>عن الكلفة الهامشية للإنتاج</w:t>
      </w:r>
    </w:p>
    <w:p w14:paraId="381CD25F" w14:textId="77777777" w:rsidR="00E804A4" w:rsidRPr="00E804A4" w:rsidRDefault="00E804A4" w:rsidP="00E804A4">
      <w:pPr>
        <w:pStyle w:val="Paragraphedeliste"/>
        <w:numPr>
          <w:ilvl w:val="0"/>
          <w:numId w:val="30"/>
        </w:num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E804A4">
        <w:rPr>
          <w:rFonts w:ascii="Amiri" w:hAnsi="Amiri" w:cs="Amiri"/>
          <w:sz w:val="28"/>
          <w:szCs w:val="28"/>
          <w:rtl/>
        </w:rPr>
        <w:t xml:space="preserve">تحقق أنه من أجل  </w:t>
      </w:r>
      <w:r w:rsidRPr="00E804A4">
        <w:rPr>
          <w:rFonts w:ascii="Amiri" w:hAnsi="Amiri" w:cs="Amiri"/>
          <w:position w:val="-12"/>
          <w:sz w:val="28"/>
          <w:szCs w:val="28"/>
        </w:rPr>
        <w:object w:dxaOrig="260" w:dyaOrig="360" w14:anchorId="604FA735">
          <v:shape id="_x0000_i1054" type="#_x0000_t75" style="width:12.75pt;height:18pt" o:ole="">
            <v:imagedata r:id="rId57" o:title=""/>
          </v:shape>
          <o:OLEObject Type="Embed" ProgID="Equation.DSMT4" ShapeID="_x0000_i1054" DrawAspect="Content" ObjectID="_1794679395" r:id="rId65"/>
        </w:object>
      </w:r>
      <w:r w:rsidRPr="00E804A4">
        <w:rPr>
          <w:rFonts w:ascii="Amiri" w:hAnsi="Amiri" w:cs="Amiri"/>
          <w:sz w:val="28"/>
          <w:szCs w:val="28"/>
          <w:rtl/>
        </w:rPr>
        <w:t xml:space="preserve"> الكلفة الهامشية تساوي الكلفة المتوسطة.</w:t>
      </w:r>
    </w:p>
    <w:p w14:paraId="44BF484D" w14:textId="77777777" w:rsidR="00E804A4" w:rsidRPr="00E804A4" w:rsidRDefault="00E804A4" w:rsidP="00E804A4">
      <w:pPr>
        <w:pStyle w:val="Paragraphedeliste"/>
        <w:numPr>
          <w:ilvl w:val="0"/>
          <w:numId w:val="28"/>
        </w:numPr>
        <w:bidi/>
        <w:spacing w:after="0" w:line="240" w:lineRule="auto"/>
        <w:jc w:val="both"/>
        <w:rPr>
          <w:rFonts w:ascii="Amiri" w:hAnsi="Amiri" w:cs="Amiri"/>
          <w:i/>
          <w:iCs/>
          <w:sz w:val="28"/>
          <w:szCs w:val="28"/>
        </w:rPr>
      </w:pPr>
      <w:r w:rsidRPr="00E804A4">
        <w:rPr>
          <w:rFonts w:ascii="Amiri" w:hAnsi="Amiri" w:cs="Amiri"/>
          <w:sz w:val="28"/>
          <w:szCs w:val="28"/>
          <w:rtl/>
        </w:rPr>
        <w:t xml:space="preserve">نفرض ان المؤسسة تبيع كل الإنتاج من اجل </w:t>
      </w:r>
      <w:r w:rsidRPr="00E804A4">
        <w:rPr>
          <w:rFonts w:ascii="Amiri" w:hAnsi="Amiri" w:cs="Amiri"/>
          <w:position w:val="-14"/>
          <w:sz w:val="28"/>
          <w:szCs w:val="28"/>
        </w:rPr>
        <w:object w:dxaOrig="1140" w:dyaOrig="400" w14:anchorId="6ACE80F5">
          <v:shape id="_x0000_i1055" type="#_x0000_t75" style="width:57pt;height:20.25pt" o:ole="">
            <v:imagedata r:id="rId45" o:title=""/>
          </v:shape>
          <o:OLEObject Type="Embed" ProgID="Equation.DSMT4" ShapeID="_x0000_i1055" DrawAspect="Content" ObjectID="_1794679396" r:id="rId66"/>
        </w:object>
      </w:r>
      <w:r w:rsidRPr="00E804A4">
        <w:rPr>
          <w:rFonts w:ascii="Amiri" w:hAnsi="Amiri" w:cs="Amiri"/>
          <w:sz w:val="28"/>
          <w:szCs w:val="28"/>
          <w:rtl/>
        </w:rPr>
        <w:t xml:space="preserve"> ، الفائدة بألاف الدنانير من اجل الإنتاج والبيع لـ  </w:t>
      </w:r>
      <w:r w:rsidRPr="00E804A4">
        <w:rPr>
          <w:rFonts w:ascii="Amiri" w:hAnsi="Amiri" w:cs="Amiri"/>
          <w:i/>
          <w:iCs/>
          <w:position w:val="-10"/>
          <w:sz w:val="28"/>
          <w:szCs w:val="28"/>
        </w:rPr>
        <w:object w:dxaOrig="200" w:dyaOrig="260" w14:anchorId="0F3615A4">
          <v:shape id="_x0000_i1056" type="#_x0000_t75" style="width:9.75pt;height:12.75pt" o:ole="">
            <v:imagedata r:id="rId63" o:title=""/>
          </v:shape>
          <o:OLEObject Type="Embed" ProgID="Equation.DSMT4" ShapeID="_x0000_i1056" DrawAspect="Content" ObjectID="_1794679397" r:id="rId67"/>
        </w:object>
      </w:r>
      <w:r w:rsidRPr="00E804A4">
        <w:rPr>
          <w:rFonts w:ascii="Amiri" w:hAnsi="Amiri" w:cs="Amiri"/>
          <w:i/>
          <w:iCs/>
          <w:sz w:val="28"/>
          <w:szCs w:val="28"/>
          <w:rtl/>
        </w:rPr>
        <w:t xml:space="preserve"> </w:t>
      </w:r>
      <w:r w:rsidRPr="00E804A4">
        <w:rPr>
          <w:rFonts w:ascii="Amiri" w:hAnsi="Amiri" w:cs="Amiri"/>
          <w:sz w:val="28"/>
          <w:szCs w:val="28"/>
          <w:rtl/>
        </w:rPr>
        <w:t xml:space="preserve">الاف وحدة معطاة بالعلاقة:  </w:t>
      </w:r>
      <w:r w:rsidRPr="00E804A4">
        <w:rPr>
          <w:rFonts w:ascii="Amiri" w:hAnsi="Amiri" w:cs="Amiri"/>
          <w:position w:val="-14"/>
          <w:sz w:val="28"/>
          <w:szCs w:val="28"/>
        </w:rPr>
        <w:object w:dxaOrig="2520" w:dyaOrig="400" w14:anchorId="28E8F7F1">
          <v:shape id="_x0000_i1057" type="#_x0000_t75" style="width:126pt;height:20.25pt" o:ole="">
            <v:imagedata r:id="rId68" o:title=""/>
          </v:shape>
          <o:OLEObject Type="Embed" ProgID="Equation.DSMT4" ShapeID="_x0000_i1057" DrawAspect="Content" ObjectID="_1794679398" r:id="rId69"/>
        </w:object>
      </w:r>
    </w:p>
    <w:p w14:paraId="79458EE1" w14:textId="77777777" w:rsidR="00E804A4" w:rsidRPr="00E804A4" w:rsidRDefault="00E804A4" w:rsidP="00E804A4">
      <w:pPr>
        <w:pStyle w:val="Paragraphedeliste"/>
        <w:numPr>
          <w:ilvl w:val="0"/>
          <w:numId w:val="31"/>
        </w:numPr>
        <w:bidi/>
        <w:spacing w:after="0" w:line="240" w:lineRule="auto"/>
        <w:jc w:val="both"/>
        <w:rPr>
          <w:rFonts w:ascii="Amiri" w:hAnsi="Amiri" w:cs="Amiri"/>
          <w:i/>
          <w:iCs/>
          <w:sz w:val="28"/>
          <w:szCs w:val="28"/>
          <w:lang w:bidi="ar-DZ"/>
        </w:rPr>
      </w:pPr>
      <w:r w:rsidRPr="00E804A4">
        <w:rPr>
          <w:rFonts w:ascii="Amiri" w:hAnsi="Amiri" w:cs="Amiri"/>
          <w:sz w:val="28"/>
          <w:szCs w:val="28"/>
          <w:rtl/>
        </w:rPr>
        <w:t xml:space="preserve"> ما هو عدد الوحدات التي يجب على المؤسسة إنتاجها حتى تكون الفائدة موجبة؟</w:t>
      </w:r>
    </w:p>
    <w:p w14:paraId="7C8756EE" w14:textId="77777777" w:rsidR="00E804A4" w:rsidRPr="00E804A4" w:rsidRDefault="00E804A4" w:rsidP="00E804A4">
      <w:pPr>
        <w:pStyle w:val="Paragraphedeliste"/>
        <w:numPr>
          <w:ilvl w:val="0"/>
          <w:numId w:val="31"/>
        </w:numPr>
        <w:bidi/>
        <w:spacing w:after="0" w:line="240" w:lineRule="auto"/>
        <w:jc w:val="both"/>
        <w:rPr>
          <w:rFonts w:ascii="Amiri" w:hAnsi="Amiri" w:cs="Amiri"/>
          <w:i/>
          <w:iCs/>
          <w:sz w:val="28"/>
          <w:szCs w:val="28"/>
          <w:lang w:bidi="ar-DZ"/>
        </w:rPr>
      </w:pPr>
      <w:r w:rsidRPr="00E804A4">
        <w:rPr>
          <w:rFonts w:ascii="Amiri" w:hAnsi="Amiri" w:cs="Amiri"/>
          <w:sz w:val="28"/>
          <w:szCs w:val="28"/>
          <w:rtl/>
        </w:rPr>
        <w:t>ما هو عدد الوحدات المنتجة حتى تكون الفائدة قصوى؟ ما هي قيمة هذه الفائدة؟</w:t>
      </w:r>
    </w:p>
    <w:p w14:paraId="15679A85" w14:textId="77777777" w:rsidR="00203981" w:rsidRDefault="00203981" w:rsidP="00E804A4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</w:rPr>
      </w:pPr>
    </w:p>
    <w:p w14:paraId="76CAC3E5" w14:textId="78029052" w:rsidR="00E804A4" w:rsidRPr="00E804A4" w:rsidRDefault="00E804A4" w:rsidP="00203981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E804A4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5BCA307C" w14:textId="77777777" w:rsidR="00E804A4" w:rsidRPr="00E804A4" w:rsidRDefault="00E804A4" w:rsidP="00E804A4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E804A4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81792" behindDoc="0" locked="0" layoutInCell="1" allowOverlap="1" wp14:anchorId="76B2EE78" wp14:editId="4973613D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8392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E804A4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صفحة 1 من 2</w:t>
      </w:r>
    </w:p>
    <w:p w14:paraId="1A6FD094" w14:textId="6076D4E6" w:rsidR="00203981" w:rsidRPr="00E804A4" w:rsidRDefault="00203981" w:rsidP="00203981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E804A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lastRenderedPageBreak/>
        <w:t>التمرين الثا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لث</w:t>
      </w:r>
      <w:r w:rsidR="00064033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(04ن)</w:t>
      </w:r>
      <w:r w:rsidRPr="00E804A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35FB6E9D" w14:textId="6E0C60DF" w:rsidR="00C57EFA" w:rsidRPr="00E804A4" w:rsidRDefault="00C57EFA" w:rsidP="00D56C16">
      <w:pPr>
        <w:bidi/>
        <w:spacing w:after="0" w:line="240" w:lineRule="auto"/>
        <w:ind w:right="-426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E804A4">
        <w:rPr>
          <w:rFonts w:ascii="Amiri" w:hAnsi="Amiri" w:cs="Amiri"/>
          <w:sz w:val="28"/>
          <w:szCs w:val="28"/>
          <w:rtl/>
          <w:lang w:bidi="ar-DZ"/>
        </w:rPr>
        <w:t>في 1 جانفي 20</w:t>
      </w:r>
      <w:r w:rsidR="00AE5200" w:rsidRPr="00E804A4">
        <w:rPr>
          <w:rFonts w:ascii="Amiri" w:hAnsi="Amiri" w:cs="Amiri"/>
          <w:sz w:val="28"/>
          <w:szCs w:val="28"/>
          <w:rtl/>
          <w:lang w:bidi="ar-DZ"/>
        </w:rPr>
        <w:t>23</w:t>
      </w: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 أودع مراد </w:t>
      </w:r>
      <w:r w:rsidRPr="00E804A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700" w:dyaOrig="320" w14:anchorId="7537C429">
          <v:shape id="_x0000_i1058" type="#_x0000_t75" style="width:33pt;height:15.75pt" o:ole="">
            <v:imagedata r:id="rId70" o:title=""/>
          </v:shape>
          <o:OLEObject Type="Embed" ProgID="Equation.DSMT4" ShapeID="_x0000_i1058" DrawAspect="Content" ObjectID="_1794679399" r:id="rId71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دج ببنك يقترح فائدة مركبة نسبتها </w:t>
      </w:r>
      <w:r w:rsidRPr="00E804A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420" w:dyaOrig="320" w14:anchorId="776D4649">
          <v:shape id="_x0000_i1059" type="#_x0000_t75" style="width:19.5pt;height:15.75pt" o:ole="">
            <v:imagedata r:id="rId72" o:title=""/>
          </v:shape>
          <o:OLEObject Type="Embed" ProgID="Equation.DSMT4" ShapeID="_x0000_i1059" DrawAspect="Content" ObjectID="_1794679400" r:id="rId73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D56C16"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>سنويا،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بالإضافة إلى </w:t>
      </w:r>
      <w:r w:rsidR="00D56C16"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>ذلك فإنه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يودع في كل أول جانفي من السنوات الموالية مبلغ </w:t>
      </w:r>
      <w:r w:rsidRPr="00E804A4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540" w:dyaOrig="280" w14:anchorId="362E6637">
          <v:shape id="_x0000_i1060" type="#_x0000_t75" style="width:25.5pt;height:13.5pt" o:ole="">
            <v:imagedata r:id="rId74" o:title=""/>
          </v:shape>
          <o:OLEObject Type="Embed" ProgID="Equation.DSMT4" ShapeID="_x0000_i1060" DrawAspect="Content" ObjectID="_1794679401" r:id="rId75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D56C16"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>دج.</w:t>
      </w:r>
    </w:p>
    <w:p w14:paraId="09CF4199" w14:textId="187EB344" w:rsidR="00C57EFA" w:rsidRPr="00E804A4" w:rsidRDefault="00C57EFA" w:rsidP="00AE5200">
      <w:pPr>
        <w:bidi/>
        <w:spacing w:after="0" w:line="240" w:lineRule="auto"/>
        <w:jc w:val="both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   نرمز بـ </w:t>
      </w:r>
      <w:r w:rsidRPr="00E804A4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80" w:dyaOrig="360" w14:anchorId="2D142406">
          <v:shape id="_x0000_i1061" type="#_x0000_t75" style="width:13.5pt;height:18pt" o:ole="">
            <v:imagedata r:id="rId76" o:title=""/>
          </v:shape>
          <o:OLEObject Type="Embed" ProgID="Equation.DSMT4" ShapeID="_x0000_i1061" DrawAspect="Content" ObjectID="_1794679402" r:id="rId77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إلى رصيد مراد في أول جانفي من السنة </w:t>
      </w:r>
      <w:r w:rsidR="00AE5200" w:rsidRPr="00E804A4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880" w:dyaOrig="279" w14:anchorId="78B6BE10">
          <v:shape id="_x0000_i1062" type="#_x0000_t75" style="width:42pt;height:13.5pt" o:ole="">
            <v:imagedata r:id="rId78" o:title=""/>
          </v:shape>
          <o:OLEObject Type="Embed" ProgID="Equation.DSMT4" ShapeID="_x0000_i1062" DrawAspect="Content" ObjectID="_1794679403" r:id="rId79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6F1445C6" w14:textId="77777777" w:rsidR="00C57EFA" w:rsidRPr="00E804A4" w:rsidRDefault="00C57EFA" w:rsidP="00AE5200">
      <w:pPr>
        <w:pStyle w:val="Paragraphedeliste"/>
        <w:numPr>
          <w:ilvl w:val="0"/>
          <w:numId w:val="25"/>
        </w:numPr>
        <w:bidi/>
        <w:spacing w:after="0" w:line="240" w:lineRule="auto"/>
        <w:jc w:val="both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</w:t>
      </w:r>
      <w:r w:rsidRPr="00E804A4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620" w:dyaOrig="360" w14:anchorId="15A65B62">
          <v:shape id="_x0000_i1063" type="#_x0000_t75" style="width:29.25pt;height:18pt" o:ole="">
            <v:imagedata r:id="rId80" o:title=""/>
          </v:shape>
          <o:OLEObject Type="Embed" ProgID="Equation.DSMT4" ShapeID="_x0000_i1063" DrawAspect="Content" ObjectID="_1794679404" r:id="rId81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 </w:t>
      </w:r>
      <w:r w:rsidRPr="00E804A4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60" w:dyaOrig="360" w14:anchorId="2A0C83E9">
          <v:shape id="_x0000_i1064" type="#_x0000_t75" style="width:12pt;height:18pt" o:ole="">
            <v:imagedata r:id="rId82" o:title=""/>
          </v:shape>
          <o:OLEObject Type="Embed" ProgID="Equation.DSMT4" ShapeID="_x0000_i1064" DrawAspect="Content" ObjectID="_1794679405" r:id="rId83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77C5A9CC" w14:textId="7CFA7E40" w:rsidR="00C57EFA" w:rsidRPr="00E804A4" w:rsidRDefault="00C57EFA" w:rsidP="00AE5200">
      <w:pPr>
        <w:pStyle w:val="Paragraphedeliste"/>
        <w:numPr>
          <w:ilvl w:val="0"/>
          <w:numId w:val="25"/>
        </w:numPr>
        <w:bidi/>
        <w:spacing w:after="0" w:line="240" w:lineRule="auto"/>
        <w:jc w:val="both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تحقق </w:t>
      </w:r>
      <w:r w:rsidR="00D56C16"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>أنه،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من أجل كل عدد طبيعي </w:t>
      </w:r>
      <w:r w:rsidRPr="00E804A4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3D2D5C29">
          <v:shape id="_x0000_i1065" type="#_x0000_t75" style="width:10.5pt;height:9.75pt" o:ole="">
            <v:imagedata r:id="rId84" o:title=""/>
          </v:shape>
          <o:OLEObject Type="Embed" ProgID="Equation.DSMT4" ShapeID="_x0000_i1065" DrawAspect="Content" ObjectID="_1794679406" r:id="rId85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: </w:t>
      </w:r>
      <w:r w:rsidR="004E161B" w:rsidRPr="00E804A4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1980" w:dyaOrig="360" w14:anchorId="1035548F">
          <v:shape id="_x0000_i1066" type="#_x0000_t75" style="width:93.75pt;height:18pt" o:ole="">
            <v:imagedata r:id="rId86" o:title=""/>
          </v:shape>
          <o:OLEObject Type="Embed" ProgID="Equation.DSMT4" ShapeID="_x0000_i1066" DrawAspect="Content" ObjectID="_1794679407" r:id="rId87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750FF476" w14:textId="4562867C" w:rsidR="00C57EFA" w:rsidRPr="00E804A4" w:rsidRDefault="00C57EFA" w:rsidP="00AE5200">
      <w:pPr>
        <w:pStyle w:val="Paragraphedeliste"/>
        <w:numPr>
          <w:ilvl w:val="0"/>
          <w:numId w:val="25"/>
        </w:numPr>
        <w:bidi/>
        <w:spacing w:after="0" w:line="240" w:lineRule="auto"/>
        <w:jc w:val="both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بين أنّ </w:t>
      </w:r>
      <w:r w:rsidRPr="00E804A4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540" w:dyaOrig="400" w14:anchorId="68F9A63F">
          <v:shape id="_x0000_i1067" type="#_x0000_t75" style="width:25.5pt;height:19.5pt" o:ole="">
            <v:imagedata r:id="rId88" o:title=""/>
          </v:shape>
          <o:OLEObject Type="Embed" ProgID="Equation.DSMT4" ShapeID="_x0000_i1067" DrawAspect="Content" ObjectID="_1794679408" r:id="rId89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متتالية ليست حسابية وليست </w:t>
      </w:r>
      <w:r w:rsidR="00D56C16"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>هندسية.</w:t>
      </w:r>
    </w:p>
    <w:p w14:paraId="00224EBA" w14:textId="77777777" w:rsidR="00C57EFA" w:rsidRPr="00E804A4" w:rsidRDefault="00C57EFA" w:rsidP="00AE5200">
      <w:pPr>
        <w:pStyle w:val="Paragraphedeliste"/>
        <w:numPr>
          <w:ilvl w:val="0"/>
          <w:numId w:val="25"/>
        </w:numPr>
        <w:bidi/>
        <w:spacing w:after="0" w:line="240" w:lineRule="auto"/>
        <w:jc w:val="both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نضع من أجل كل عدد طبيعي </w:t>
      </w:r>
      <w:r w:rsidRPr="00E804A4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4C6BB6D9">
          <v:shape id="_x0000_i1068" type="#_x0000_t75" style="width:10.5pt;height:9.75pt" o:ole="">
            <v:imagedata r:id="rId84" o:title=""/>
          </v:shape>
          <o:OLEObject Type="Embed" ProgID="Equation.DSMT4" ShapeID="_x0000_i1068" DrawAspect="Content" ObjectID="_1794679409" r:id="rId90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: </w:t>
      </w:r>
      <w:r w:rsidRPr="00E804A4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1620" w:dyaOrig="360" w14:anchorId="5B527540">
          <v:shape id="_x0000_i1069" type="#_x0000_t75" style="width:75.75pt;height:18pt" o:ole="">
            <v:imagedata r:id="rId91" o:title=""/>
          </v:shape>
          <o:OLEObject Type="Embed" ProgID="Equation.DSMT4" ShapeID="_x0000_i1069" DrawAspect="Content" ObjectID="_1794679410" r:id="rId92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F32F2C9" w14:textId="50738AEE" w:rsidR="00C57EFA" w:rsidRPr="00E804A4" w:rsidRDefault="00C57EFA" w:rsidP="00AE5200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بين أنّ </w:t>
      </w:r>
      <w:r w:rsidRPr="00E804A4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540" w:dyaOrig="400" w14:anchorId="056910F7">
          <v:shape id="_x0000_i1070" type="#_x0000_t75" style="width:25.5pt;height:19.5pt" o:ole="">
            <v:imagedata r:id="rId93" o:title=""/>
          </v:shape>
          <o:OLEObject Type="Embed" ProgID="Equation.DSMT4" ShapeID="_x0000_i1070" DrawAspect="Content" ObjectID="_1794679411" r:id="rId94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متتالية هندسية أساسها </w:t>
      </w:r>
      <w:r w:rsidRPr="00E804A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500" w:dyaOrig="320" w14:anchorId="2ABC78BF">
          <v:shape id="_x0000_i1071" type="#_x0000_t75" style="width:23.25pt;height:15.75pt" o:ole="">
            <v:imagedata r:id="rId95" o:title=""/>
          </v:shape>
          <o:OLEObject Type="Embed" ProgID="Equation.DSMT4" ShapeID="_x0000_i1071" DrawAspect="Content" ObjectID="_1794679412" r:id="rId96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عين حدها </w:t>
      </w:r>
      <w:r w:rsidR="00D56C16"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>الأول.</w:t>
      </w:r>
    </w:p>
    <w:p w14:paraId="2098F239" w14:textId="1E9E95FD" w:rsidR="00C57EFA" w:rsidRPr="00E804A4" w:rsidRDefault="00C57EFA" w:rsidP="00AE5200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عبر عن </w:t>
      </w:r>
      <w:r w:rsidRPr="00E804A4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80" w:dyaOrig="360" w14:anchorId="1B7106E3">
          <v:shape id="_x0000_i1072" type="#_x0000_t75" style="width:13.5pt;height:18pt" o:ole="">
            <v:imagedata r:id="rId97" o:title=""/>
          </v:shape>
          <o:OLEObject Type="Embed" ProgID="Equation.DSMT4" ShapeID="_x0000_i1072" DrawAspect="Content" ObjectID="_1794679413" r:id="rId98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بدلالة </w:t>
      </w:r>
      <w:r w:rsidRPr="00E804A4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5A220196">
          <v:shape id="_x0000_i1073" type="#_x0000_t75" style="width:10.5pt;height:9.75pt" o:ole="">
            <v:imagedata r:id="rId99" o:title=""/>
          </v:shape>
          <o:OLEObject Type="Embed" ProgID="Equation.DSMT4" ShapeID="_x0000_i1073" DrawAspect="Content" ObjectID="_1794679414" r:id="rId100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</w:t>
      </w:r>
      <w:r w:rsidR="00D56C16"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>استنتج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E804A4">
        <w:rPr>
          <w:rFonts w:ascii="Amiri" w:eastAsiaTheme="minorEastAsia" w:hAnsi="Amiri" w:cs="Amiri"/>
          <w:position w:val="-12"/>
          <w:sz w:val="28"/>
          <w:szCs w:val="28"/>
          <w:lang w:bidi="ar-DZ"/>
        </w:rPr>
        <w:object w:dxaOrig="280" w:dyaOrig="360" w14:anchorId="65A3D080">
          <v:shape id="_x0000_i1074" type="#_x0000_t75" style="width:13.5pt;height:18pt" o:ole="">
            <v:imagedata r:id="rId76" o:title=""/>
          </v:shape>
          <o:OLEObject Type="Embed" ProgID="Equation.DSMT4" ShapeID="_x0000_i1074" DrawAspect="Content" ObjectID="_1794679415" r:id="rId101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بدلالة </w:t>
      </w:r>
      <w:r w:rsidRPr="00E804A4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20" w:dyaOrig="200" w14:anchorId="5882A5C0">
          <v:shape id="_x0000_i1075" type="#_x0000_t75" style="width:10.5pt;height:9.75pt" o:ole="">
            <v:imagedata r:id="rId102" o:title=""/>
          </v:shape>
          <o:OLEObject Type="Embed" ProgID="Equation.DSMT4" ShapeID="_x0000_i1075" DrawAspect="Content" ObjectID="_1794679416" r:id="rId103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26913778" w14:textId="1237B40E" w:rsidR="00C57EFA" w:rsidRPr="00E804A4" w:rsidRDefault="00C57EFA" w:rsidP="00AE5200">
      <w:pPr>
        <w:pStyle w:val="Paragraphedeliste"/>
        <w:numPr>
          <w:ilvl w:val="0"/>
          <w:numId w:val="26"/>
        </w:numPr>
        <w:bidi/>
        <w:spacing w:after="0" w:line="240" w:lineRule="auto"/>
        <w:jc w:val="both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كم يكون رصيد مراد في سنة </w:t>
      </w:r>
      <w:r w:rsidR="00D56C16"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>2030؟</w:t>
      </w:r>
    </w:p>
    <w:p w14:paraId="26D247D5" w14:textId="4089081D" w:rsidR="001B3AFA" w:rsidRPr="00E804A4" w:rsidRDefault="001B3AFA" w:rsidP="0066035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E804A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="00E804A4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رابع</w:t>
      </w:r>
      <w:r w:rsidR="00064033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(08ن)</w:t>
      </w:r>
      <w:r w:rsidR="0034706E" w:rsidRPr="00E804A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0D9899EB" w14:textId="51BCAA52" w:rsidR="00A17F6E" w:rsidRPr="00E804A4" w:rsidRDefault="00A17F6E" w:rsidP="00A17F6E">
      <w:pPr>
        <w:bidi/>
        <w:ind w:left="-307" w:right="-709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نعتبر الدالة </w:t>
      </w:r>
      <w:r w:rsidRPr="00E804A4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5E18B410">
          <v:shape id="_x0000_i1076" type="#_x0000_t75" style="width:12pt;height:15.75pt" o:ole="">
            <v:imagedata r:id="rId104" o:title=""/>
          </v:shape>
          <o:OLEObject Type="Embed" ProgID="Equation.DSMT4" ShapeID="_x0000_i1076" DrawAspect="Content" ObjectID="_1794679417" r:id="rId105"/>
        </w:object>
      </w: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 المعرفة على </w:t>
      </w:r>
      <w:r w:rsidRPr="00E804A4">
        <w:rPr>
          <w:rFonts w:ascii="Amiri" w:hAnsi="Amiri" w:cs="Amiri"/>
          <w:position w:val="-14"/>
          <w:sz w:val="28"/>
          <w:szCs w:val="28"/>
          <w:lang w:bidi="ar-DZ"/>
        </w:rPr>
        <w:object w:dxaOrig="880" w:dyaOrig="400" w14:anchorId="491805B5">
          <v:shape id="_x0000_i1077" type="#_x0000_t75" style="width:44.25pt;height:20.25pt" o:ole="">
            <v:imagedata r:id="rId106" o:title=""/>
          </v:shape>
          <o:OLEObject Type="Embed" ProgID="Equation.DSMT4" ShapeID="_x0000_i1077" DrawAspect="Content" ObjectID="_1794679418" r:id="rId107"/>
        </w:object>
      </w: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بــــــــ:  </w:t>
      </w:r>
      <w:r w:rsidRPr="00E804A4">
        <w:rPr>
          <w:rFonts w:ascii="Amiri" w:hAnsi="Amiri" w:cs="Amiri"/>
          <w:position w:val="-24"/>
          <w:sz w:val="28"/>
          <w:szCs w:val="28"/>
        </w:rPr>
        <w:object w:dxaOrig="1660" w:dyaOrig="660" w14:anchorId="0E469248">
          <v:shape id="_x0000_i1078" type="#_x0000_t75" style="width:82.5pt;height:33pt" o:ole="">
            <v:imagedata r:id="rId108" o:title=""/>
          </v:shape>
          <o:OLEObject Type="Embed" ProgID="Equation.DSMT4" ShapeID="_x0000_i1078" DrawAspect="Content" ObjectID="_1794679419" r:id="rId109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</w:t>
      </w:r>
      <w:r w:rsidRPr="00E804A4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35AD96E4">
          <v:shape id="_x0000_i1079" type="#_x0000_t75" style="width:27pt;height:21.75pt" o:ole="">
            <v:imagedata r:id="rId110" o:title=""/>
          </v:shape>
          <o:OLEObject Type="Embed" ProgID="Equation.DSMT4" ShapeID="_x0000_i1079" DrawAspect="Content" ObjectID="_1794679420" r:id="rId111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تمثيلها البياني في معلم متعامد ومتجانس </w:t>
      </w:r>
      <w:r w:rsidRPr="00E804A4">
        <w:rPr>
          <w:rFonts w:ascii="Amiri" w:eastAsiaTheme="minorEastAsia" w:hAnsi="Amiri" w:cs="Amiri"/>
          <w:position w:val="-18"/>
          <w:sz w:val="28"/>
          <w:szCs w:val="28"/>
          <w:lang w:bidi="ar-DZ"/>
        </w:rPr>
        <w:object w:dxaOrig="800" w:dyaOrig="480" w14:anchorId="3F5FF9ED">
          <v:shape id="_x0000_i1080" type="#_x0000_t75" style="width:39.75pt;height:24pt" o:ole="">
            <v:imagedata r:id="rId112" o:title=""/>
          </v:shape>
          <o:OLEObject Type="Embed" ProgID="Equation.DSMT4" ShapeID="_x0000_i1080" DrawAspect="Content" ObjectID="_1794679421" r:id="rId113"/>
        </w:object>
      </w:r>
    </w:p>
    <w:p w14:paraId="32558099" w14:textId="0AF7481C" w:rsidR="00A17F6E" w:rsidRPr="00E804A4" w:rsidRDefault="00A17F6E" w:rsidP="00A17F6E">
      <w:pPr>
        <w:pStyle w:val="Paragraphedeliste"/>
        <w:numPr>
          <w:ilvl w:val="0"/>
          <w:numId w:val="32"/>
        </w:numPr>
        <w:bidi/>
        <w:spacing w:after="0" w:line="240" w:lineRule="auto"/>
        <w:ind w:left="543" w:right="-709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أحسب نهايات الدالة </w:t>
      </w:r>
      <w:r w:rsidRPr="00E804A4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02F1A298">
          <v:shape id="_x0000_i1081" type="#_x0000_t75" style="width:12pt;height:15.75pt" o:ole="">
            <v:imagedata r:id="rId104" o:title=""/>
          </v:shape>
          <o:OLEObject Type="Embed" ProgID="Equation.DSMT4" ShapeID="_x0000_i1081" DrawAspect="Content" ObjectID="_1794679422" r:id="rId114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>عند أطراف مجموعة التعريف ثم فسر النتيجة بيانيا.</w:t>
      </w:r>
    </w:p>
    <w:p w14:paraId="15333837" w14:textId="77777777" w:rsidR="00A17F6E" w:rsidRPr="00E804A4" w:rsidRDefault="00A17F6E" w:rsidP="00A17F6E">
      <w:pPr>
        <w:pStyle w:val="Paragraphedeliste"/>
        <w:numPr>
          <w:ilvl w:val="0"/>
          <w:numId w:val="32"/>
        </w:numPr>
        <w:bidi/>
        <w:spacing w:after="0" w:line="240" w:lineRule="auto"/>
        <w:ind w:left="543" w:right="-709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الأعداد الحقيقية </w:t>
      </w:r>
      <w:r w:rsidRPr="00E804A4">
        <w:rPr>
          <w:rFonts w:ascii="Amiri" w:eastAsiaTheme="minorEastAsia" w:hAnsi="Amiri" w:cs="Amiri"/>
          <w:sz w:val="28"/>
          <w:szCs w:val="28"/>
          <w:lang w:bidi="ar-DZ"/>
        </w:rPr>
        <w:t>a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، </w:t>
      </w:r>
      <w:r w:rsidRPr="00E804A4">
        <w:rPr>
          <w:rFonts w:ascii="Amiri" w:eastAsiaTheme="minorEastAsia" w:hAnsi="Amiri" w:cs="Amiri"/>
          <w:sz w:val="28"/>
          <w:szCs w:val="28"/>
          <w:lang w:bidi="ar-DZ"/>
        </w:rPr>
        <w:t>b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</w:t>
      </w:r>
      <w:r w:rsidRPr="00E804A4">
        <w:rPr>
          <w:rFonts w:ascii="Amiri" w:eastAsiaTheme="minorEastAsia" w:hAnsi="Amiri" w:cs="Amiri"/>
          <w:sz w:val="28"/>
          <w:szCs w:val="28"/>
          <w:lang w:bidi="ar-DZ"/>
        </w:rPr>
        <w:t>c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حيث:  </w:t>
      </w:r>
      <w:r w:rsidRPr="00E804A4">
        <w:rPr>
          <w:rFonts w:ascii="Amiri" w:hAnsi="Amiri" w:cs="Amiri"/>
          <w:position w:val="-24"/>
          <w:sz w:val="28"/>
          <w:szCs w:val="28"/>
        </w:rPr>
        <w:object w:dxaOrig="2000" w:dyaOrig="620" w14:anchorId="44668FF3">
          <v:shape id="_x0000_i1082" type="#_x0000_t75" style="width:99.75pt;height:30.75pt" o:ole="">
            <v:imagedata r:id="rId115" o:title=""/>
          </v:shape>
          <o:OLEObject Type="Embed" ProgID="Equation.DSMT4" ShapeID="_x0000_i1082" DrawAspect="Content" ObjectID="_1794679423" r:id="rId116"/>
        </w:object>
      </w:r>
    </w:p>
    <w:p w14:paraId="30EEB18A" w14:textId="2E13FFC9" w:rsidR="00A17F6E" w:rsidRPr="00E804A4" w:rsidRDefault="00B67172" w:rsidP="00A17F6E">
      <w:pPr>
        <w:pStyle w:val="Paragraphedeliste"/>
        <w:numPr>
          <w:ilvl w:val="0"/>
          <w:numId w:val="32"/>
        </w:numPr>
        <w:bidi/>
        <w:spacing w:after="0" w:line="240" w:lineRule="auto"/>
        <w:ind w:left="543" w:right="-709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أ- بين أن المستقيم </w:t>
      </w:r>
      <w:r w:rsidRPr="00E804A4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40" w:dyaOrig="400" w14:anchorId="05EE1584">
          <v:shape id="_x0000_i1083" type="#_x0000_t75" style="width:21.75pt;height:20.25pt" o:ole="">
            <v:imagedata r:id="rId117" o:title=""/>
          </v:shape>
          <o:OLEObject Type="Embed" ProgID="Equation.DSMT4" ShapeID="_x0000_i1083" DrawAspect="Content" ObjectID="_1794679424" r:id="rId118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الذي معادلته: </w:t>
      </w:r>
      <w:r w:rsidRPr="00E804A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900" w:dyaOrig="320" w14:anchorId="04FCAE9E">
          <v:shape id="_x0000_i1084" type="#_x0000_t75" style="width:45pt;height:15.75pt" o:ole="">
            <v:imagedata r:id="rId119" o:title=""/>
          </v:shape>
          <o:OLEObject Type="Embed" ProgID="Equation.DSMT4" ShapeID="_x0000_i1084" DrawAspect="Content" ObjectID="_1794679425" r:id="rId120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مقارب مائل للمنحنى </w:t>
      </w:r>
      <w:r w:rsidRPr="00E804A4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1D2A0B1B">
          <v:shape id="_x0000_i1085" type="#_x0000_t75" style="width:27pt;height:21.75pt" o:ole="">
            <v:imagedata r:id="rId110" o:title=""/>
          </v:shape>
          <o:OLEObject Type="Embed" ProgID="Equation.DSMT4" ShapeID="_x0000_i1085" DrawAspect="Content" ObjectID="_1794679426" r:id="rId121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ب- أدرس الوضع النسبي للمنحنى </w:t>
      </w:r>
      <w:r w:rsidRPr="00E804A4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224572CD">
          <v:shape id="_x0000_i1086" type="#_x0000_t75" style="width:27pt;height:21.75pt" o:ole="">
            <v:imagedata r:id="rId110" o:title=""/>
          </v:shape>
          <o:OLEObject Type="Embed" ProgID="Equation.DSMT4" ShapeID="_x0000_i1086" DrawAspect="Content" ObjectID="_1794679427" r:id="rId122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والمستقيم </w:t>
      </w:r>
      <w:r w:rsidRPr="00E804A4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40" w:dyaOrig="400" w14:anchorId="767071E8">
          <v:shape id="_x0000_i1087" type="#_x0000_t75" style="width:21.75pt;height:20.25pt" o:ole="">
            <v:imagedata r:id="rId117" o:title=""/>
          </v:shape>
          <o:OLEObject Type="Embed" ProgID="Equation.DSMT4" ShapeID="_x0000_i1087" DrawAspect="Content" ObjectID="_1794679428" r:id="rId123"/>
        </w:object>
      </w:r>
    </w:p>
    <w:p w14:paraId="08A7C59A" w14:textId="36547007" w:rsidR="00B67172" w:rsidRPr="00E804A4" w:rsidRDefault="00B67172" w:rsidP="00B67172">
      <w:pPr>
        <w:pStyle w:val="Paragraphedeliste"/>
        <w:numPr>
          <w:ilvl w:val="0"/>
          <w:numId w:val="32"/>
        </w:numPr>
        <w:bidi/>
        <w:spacing w:after="0" w:line="240" w:lineRule="auto"/>
        <w:ind w:left="543" w:right="-709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أ- بين أنه من اجل كل عدد حقيقي </w:t>
      </w:r>
      <w:r w:rsidRPr="00E804A4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24902106">
          <v:shape id="_x0000_i1088" type="#_x0000_t75" style="width:9.75pt;height:11.25pt" o:ole="">
            <v:imagedata r:id="rId124" o:title=""/>
          </v:shape>
          <o:OLEObject Type="Embed" ProgID="Equation.DSMT4" ShapeID="_x0000_i1088" DrawAspect="Content" ObjectID="_1794679429" r:id="rId125"/>
        </w:object>
      </w:r>
      <w:r w:rsidRPr="00E804A4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من </w:t>
      </w:r>
      <w:r w:rsidRPr="00E804A4">
        <w:rPr>
          <w:rFonts w:ascii="Amiri" w:hAnsi="Amiri" w:cs="Amiri"/>
          <w:position w:val="-14"/>
          <w:sz w:val="28"/>
          <w:szCs w:val="28"/>
          <w:lang w:bidi="ar-DZ"/>
        </w:rPr>
        <w:object w:dxaOrig="880" w:dyaOrig="400" w14:anchorId="523B4594">
          <v:shape id="_x0000_i1089" type="#_x0000_t75" style="width:44.25pt;height:20.25pt" o:ole="">
            <v:imagedata r:id="rId106" o:title=""/>
          </v:shape>
          <o:OLEObject Type="Embed" ProgID="Equation.DSMT4" ShapeID="_x0000_i1089" DrawAspect="Content" ObjectID="_1794679430" r:id="rId126"/>
        </w:object>
      </w: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 : </w:t>
      </w:r>
      <w:r w:rsidR="00351034" w:rsidRPr="00E804A4">
        <w:rPr>
          <w:rFonts w:ascii="Amiri" w:hAnsi="Amiri" w:cs="Amiri"/>
          <w:position w:val="-4"/>
          <w:sz w:val="28"/>
          <w:szCs w:val="28"/>
          <w:lang w:bidi="ar-DZ"/>
        </w:rPr>
        <w:object w:dxaOrig="180" w:dyaOrig="279" w14:anchorId="5D1CE602">
          <v:shape id="_x0000_i1090" type="#_x0000_t75" style="width:9pt;height:14.25pt" o:ole="">
            <v:imagedata r:id="rId49" o:title=""/>
          </v:shape>
          <o:OLEObject Type="Embed" ProgID="Equation.DSMT4" ShapeID="_x0000_i1090" DrawAspect="Content" ObjectID="_1794679431" r:id="rId127"/>
        </w:object>
      </w:r>
      <w:r w:rsidRPr="00E804A4">
        <w:rPr>
          <w:rFonts w:ascii="Amiri" w:hAnsi="Amiri" w:cs="Amiri"/>
          <w:position w:val="-28"/>
          <w:sz w:val="28"/>
          <w:szCs w:val="28"/>
          <w:lang w:bidi="ar-DZ"/>
        </w:rPr>
        <w:object w:dxaOrig="1900" w:dyaOrig="700" w14:anchorId="2A966822">
          <v:shape id="_x0000_i1091" type="#_x0000_t75" style="width:95.25pt;height:35.25pt" o:ole="">
            <v:imagedata r:id="rId128" o:title=""/>
          </v:shape>
          <o:OLEObject Type="Embed" ProgID="Equation.DSMT4" ShapeID="_x0000_i1091" DrawAspect="Content" ObjectID="_1794679432" r:id="rId129"/>
        </w:object>
      </w:r>
      <w:r w:rsidRPr="00E804A4">
        <w:rPr>
          <w:rFonts w:ascii="Amiri" w:hAnsi="Amiri" w:cs="Amiri"/>
          <w:sz w:val="28"/>
          <w:szCs w:val="28"/>
          <w:rtl/>
          <w:lang w:bidi="ar-DZ"/>
        </w:rPr>
        <w:br/>
        <w:t xml:space="preserve">ب- ادرس إشارة </w:t>
      </w:r>
      <w:r w:rsidRPr="00E804A4">
        <w:rPr>
          <w:rFonts w:ascii="Amiri" w:hAnsi="Amiri" w:cs="Amiri"/>
          <w:position w:val="-10"/>
          <w:sz w:val="28"/>
          <w:szCs w:val="28"/>
          <w:lang w:bidi="ar-DZ"/>
        </w:rPr>
        <w:object w:dxaOrig="600" w:dyaOrig="320" w14:anchorId="6B0893ED">
          <v:shape id="_x0000_i1092" type="#_x0000_t75" style="width:30pt;height:15.75pt" o:ole="">
            <v:imagedata r:id="rId130" o:title=""/>
          </v:shape>
          <o:OLEObject Type="Embed" ProgID="Equation.DSMT4" ShapeID="_x0000_i1092" DrawAspect="Content" ObjectID="_1794679433" r:id="rId131"/>
        </w:object>
      </w:r>
      <w:r w:rsidRPr="00E804A4">
        <w:rPr>
          <w:rFonts w:ascii="Amiri" w:hAnsi="Amiri" w:cs="Amiri"/>
          <w:sz w:val="28"/>
          <w:szCs w:val="28"/>
          <w:rtl/>
          <w:lang w:bidi="ar-DZ"/>
        </w:rPr>
        <w:t xml:space="preserve"> ثم استنتج اتجاه تغير الدالة </w:t>
      </w:r>
      <w:r w:rsidRPr="00E804A4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0F0460B9">
          <v:shape id="_x0000_i1093" type="#_x0000_t75" style="width:12pt;height:15.75pt" o:ole="">
            <v:imagedata r:id="rId104" o:title=""/>
          </v:shape>
          <o:OLEObject Type="Embed" ProgID="Equation.DSMT4" ShapeID="_x0000_i1093" DrawAspect="Content" ObjectID="_1794679434" r:id="rId132"/>
        </w:object>
      </w:r>
      <w:r w:rsidR="00351034" w:rsidRPr="00E804A4">
        <w:rPr>
          <w:rFonts w:ascii="Amiri" w:hAnsi="Amiri" w:cs="Amiri"/>
          <w:sz w:val="28"/>
          <w:szCs w:val="28"/>
          <w:rtl/>
          <w:lang w:bidi="ar-DZ"/>
        </w:rPr>
        <w:br/>
        <w:t xml:space="preserve">ج- شكل جدول تغيرات الدالة </w:t>
      </w:r>
      <w:r w:rsidR="00351034" w:rsidRPr="00E804A4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4C6285AC">
          <v:shape id="_x0000_i1094" type="#_x0000_t75" style="width:12pt;height:15.75pt" o:ole="">
            <v:imagedata r:id="rId104" o:title=""/>
          </v:shape>
          <o:OLEObject Type="Embed" ProgID="Equation.DSMT4" ShapeID="_x0000_i1094" DrawAspect="Content" ObjectID="_1794679435" r:id="rId133"/>
        </w:object>
      </w:r>
    </w:p>
    <w:p w14:paraId="12E349F7" w14:textId="4F7C6EE2" w:rsidR="00A17F6E" w:rsidRPr="00E804A4" w:rsidRDefault="00A17F6E" w:rsidP="00351034">
      <w:pPr>
        <w:pStyle w:val="Paragraphedeliste"/>
        <w:numPr>
          <w:ilvl w:val="0"/>
          <w:numId w:val="32"/>
        </w:numPr>
        <w:bidi/>
        <w:spacing w:after="0" w:line="240" w:lineRule="auto"/>
        <w:ind w:left="543" w:right="-709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بين أن النقطة </w:t>
      </w:r>
      <w:r w:rsidR="00351034" w:rsidRPr="00E804A4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1040" w:dyaOrig="400" w14:anchorId="5CF4ECC1">
          <v:shape id="_x0000_i1095" type="#_x0000_t75" style="width:51.75pt;height:20.25pt" o:ole="">
            <v:imagedata r:id="rId134" o:title=""/>
          </v:shape>
          <o:OLEObject Type="Embed" ProgID="Equation.DSMT4" ShapeID="_x0000_i1095" DrawAspect="Content" ObjectID="_1794679436" r:id="rId135"/>
        </w:object>
      </w:r>
      <w:r w:rsidR="00351034"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هي مركز تناظر للمنحنى </w:t>
      </w:r>
      <w:r w:rsidR="00351034" w:rsidRPr="00E804A4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31095E89">
          <v:shape id="_x0000_i1096" type="#_x0000_t75" style="width:27pt;height:21.75pt" o:ole="">
            <v:imagedata r:id="rId110" o:title=""/>
          </v:shape>
          <o:OLEObject Type="Embed" ProgID="Equation.DSMT4" ShapeID="_x0000_i1096" DrawAspect="Content" ObjectID="_1794679437" r:id="rId136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49955FC" w14:textId="53D4C161" w:rsidR="00A17F6E" w:rsidRPr="00E804A4" w:rsidRDefault="00A17F6E" w:rsidP="00351034">
      <w:pPr>
        <w:pStyle w:val="Paragraphedeliste"/>
        <w:numPr>
          <w:ilvl w:val="0"/>
          <w:numId w:val="32"/>
        </w:numPr>
        <w:bidi/>
        <w:spacing w:after="0" w:line="240" w:lineRule="auto"/>
        <w:ind w:left="543" w:right="-709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>أكتب معادلة المستقيم</w:t>
      </w:r>
      <w:r w:rsidR="00351034"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351034" w:rsidRPr="00E804A4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20" w:dyaOrig="400" w14:anchorId="45C6517E">
          <v:shape id="_x0000_i1097" type="#_x0000_t75" style="width:21pt;height:20.25pt" o:ole="">
            <v:imagedata r:id="rId137" o:title=""/>
          </v:shape>
          <o:OLEObject Type="Embed" ProgID="Equation.DSMT4" ShapeID="_x0000_i1097" DrawAspect="Content" ObjectID="_1794679438" r:id="rId138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مماس المنحنى </w:t>
      </w:r>
      <w:r w:rsidR="00351034" w:rsidRPr="00E804A4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50009BC3">
          <v:shape id="_x0000_i1098" type="#_x0000_t75" style="width:27pt;height:21.75pt" o:ole="">
            <v:imagedata r:id="rId110" o:title=""/>
          </v:shape>
          <o:OLEObject Type="Embed" ProgID="Equation.DSMT4" ShapeID="_x0000_i1098" DrawAspect="Content" ObjectID="_1794679439" r:id="rId139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عند النقطة ذات الفاصلة</w:t>
      </w:r>
      <w:r w:rsidR="00351034"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351034" w:rsidRPr="00E804A4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320" w:dyaOrig="260" w14:anchorId="02426545">
          <v:shape id="_x0000_i1099" type="#_x0000_t75" style="width:15.75pt;height:12.75pt" o:ole="">
            <v:imagedata r:id="rId140" o:title=""/>
          </v:shape>
          <o:OLEObject Type="Embed" ProgID="Equation.DSMT4" ShapeID="_x0000_i1099" DrawAspect="Content" ObjectID="_1794679440" r:id="rId141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7984626F" w14:textId="088BFE33" w:rsidR="00A17F6E" w:rsidRPr="00E804A4" w:rsidRDefault="00A17F6E" w:rsidP="00351034">
      <w:pPr>
        <w:pStyle w:val="Paragraphedeliste"/>
        <w:numPr>
          <w:ilvl w:val="0"/>
          <w:numId w:val="32"/>
        </w:numPr>
        <w:bidi/>
        <w:spacing w:after="0" w:line="240" w:lineRule="auto"/>
        <w:ind w:left="543" w:right="-709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عين نقط تقاطع المنحنى </w:t>
      </w:r>
      <w:r w:rsidR="00351034" w:rsidRPr="00E804A4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595E0FAB">
          <v:shape id="_x0000_i1100" type="#_x0000_t75" style="width:27pt;height:21.75pt" o:ole="">
            <v:imagedata r:id="rId110" o:title=""/>
          </v:shape>
          <o:OLEObject Type="Embed" ProgID="Equation.DSMT4" ShapeID="_x0000_i1100" DrawAspect="Content" ObjectID="_1794679441" r:id="rId142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مع حاملي محوري المعلم.</w:t>
      </w:r>
    </w:p>
    <w:p w14:paraId="66C13DE0" w14:textId="4E9FE03E" w:rsidR="00A17F6E" w:rsidRPr="00E804A4" w:rsidRDefault="00A17F6E" w:rsidP="00351034">
      <w:pPr>
        <w:pStyle w:val="Paragraphedeliste"/>
        <w:numPr>
          <w:ilvl w:val="0"/>
          <w:numId w:val="32"/>
        </w:numPr>
        <w:bidi/>
        <w:spacing w:after="0" w:line="240" w:lineRule="auto"/>
        <w:ind w:left="543" w:right="-709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أ- أنشئ المنحنى </w:t>
      </w:r>
      <w:r w:rsidR="00351034" w:rsidRPr="00E804A4">
        <w:rPr>
          <w:rFonts w:ascii="Amiri" w:eastAsiaTheme="minorEastAsia" w:hAnsi="Amiri" w:cs="Amiri"/>
          <w:position w:val="-16"/>
          <w:sz w:val="28"/>
          <w:szCs w:val="28"/>
          <w:lang w:bidi="ar-DZ"/>
        </w:rPr>
        <w:object w:dxaOrig="540" w:dyaOrig="440" w14:anchorId="504C380D">
          <v:shape id="_x0000_i1101" type="#_x0000_t75" style="width:27pt;height:21.75pt" o:ole="">
            <v:imagedata r:id="rId110" o:title=""/>
          </v:shape>
          <o:OLEObject Type="Embed" ProgID="Equation.DSMT4" ShapeID="_x0000_i1101" DrawAspect="Content" ObjectID="_1794679442" r:id="rId143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والمستقيمات المقاربة.</w:t>
      </w:r>
    </w:p>
    <w:p w14:paraId="3E45D9BB" w14:textId="52A42C12" w:rsidR="002553DD" w:rsidRPr="00203981" w:rsidRDefault="00A17F6E" w:rsidP="00203981">
      <w:pPr>
        <w:pStyle w:val="Paragraphedeliste"/>
        <w:numPr>
          <w:ilvl w:val="0"/>
          <w:numId w:val="32"/>
        </w:numPr>
        <w:bidi/>
        <w:spacing w:after="0" w:line="240" w:lineRule="auto"/>
        <w:ind w:left="-284" w:right="-709" w:firstLine="0"/>
        <w:rPr>
          <w:rFonts w:ascii="Amiri" w:eastAsiaTheme="minorEastAsia" w:hAnsi="Amiri" w:cs="Amiri"/>
          <w:sz w:val="28"/>
          <w:szCs w:val="28"/>
          <w:lang w:bidi="ar-DZ"/>
        </w:rPr>
      </w:pP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لتكن الدالة </w:t>
      </w:r>
      <w:r w:rsidRPr="00E804A4">
        <w:rPr>
          <w:rFonts w:ascii="Amiri" w:eastAsiaTheme="minorEastAsia" w:hAnsi="Amiri" w:cs="Amiri"/>
          <w:sz w:val="28"/>
          <w:szCs w:val="28"/>
          <w:lang w:bidi="ar-DZ"/>
        </w:rPr>
        <w:t>h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E804A4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بالعبارة :    </w:t>
      </w:r>
      <w:r w:rsidRPr="00E804A4">
        <w:rPr>
          <w:rFonts w:ascii="Amiri" w:hAnsi="Amiri" w:cs="Amiri"/>
          <w:position w:val="-32"/>
          <w:sz w:val="28"/>
          <w:szCs w:val="28"/>
        </w:rPr>
        <w:object w:dxaOrig="1700" w:dyaOrig="760" w14:anchorId="16C13846">
          <v:shape id="_x0000_i1102" type="#_x0000_t75" style="width:84.75pt;height:38.25pt" o:ole="">
            <v:imagedata r:id="rId144" o:title=""/>
          </v:shape>
          <o:OLEObject Type="Embed" ProgID="Equation.DSMT4" ShapeID="_x0000_i1102" DrawAspect="Content" ObjectID="_1794679443" r:id="rId145"/>
        </w:objec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  <w:r w:rsidRPr="00E804A4">
        <w:rPr>
          <w:rFonts w:ascii="Amiri" w:eastAsiaTheme="minorEastAsia" w:hAnsi="Amiri" w:cs="Amiri"/>
          <w:sz w:val="28"/>
          <w:szCs w:val="28"/>
          <w:lang w:bidi="ar-DZ"/>
        </w:rPr>
        <w:br/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    أ- بين أن </w:t>
      </w:r>
      <w:r w:rsidRPr="00E804A4">
        <w:rPr>
          <w:rFonts w:ascii="Amiri" w:eastAsiaTheme="minorEastAsia" w:hAnsi="Amiri" w:cs="Amiri"/>
          <w:sz w:val="28"/>
          <w:szCs w:val="28"/>
          <w:lang w:bidi="ar-DZ"/>
        </w:rPr>
        <w:t>h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دالة زوجية 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         </w:t>
      </w:r>
      <w:r w:rsidR="00203981">
        <w:rPr>
          <w:rFonts w:ascii="Amiri" w:eastAsiaTheme="minorEastAsia" w:hAnsi="Amiri" w:cs="Amiri" w:hint="cs"/>
          <w:sz w:val="28"/>
          <w:szCs w:val="28"/>
          <w:rtl/>
          <w:lang w:bidi="ar-DZ"/>
        </w:rPr>
        <w:t>ب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- اشرح كيف يمكن انشاء منحنى الدالة </w:t>
      </w:r>
      <w:r w:rsidRPr="00E804A4">
        <w:rPr>
          <w:rFonts w:ascii="Amiri" w:eastAsiaTheme="minorEastAsia" w:hAnsi="Amiri" w:cs="Amiri"/>
          <w:sz w:val="28"/>
          <w:szCs w:val="28"/>
          <w:lang w:bidi="ar-DZ"/>
        </w:rPr>
        <w:t>h</w:t>
      </w:r>
      <w:r w:rsidRPr="00E804A4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</w:p>
    <w:p w14:paraId="29422A8B" w14:textId="77777777" w:rsidR="00203981" w:rsidRDefault="00203981" w:rsidP="0034706E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18BEBD2B" w14:textId="7F3B83F4" w:rsidR="001B3AFA" w:rsidRPr="00E804A4" w:rsidRDefault="001B3AFA" w:rsidP="00203981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E804A4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</w:t>
      </w:r>
      <w:r w:rsidR="00203981" w:rsidRPr="00E804A4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الموضوع:</w:t>
      </w:r>
      <w:r w:rsidR="0034706E" w:rsidRPr="00E804A4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مع تمنيات أستاذة المادة لكم بالتوفيق</w:t>
      </w:r>
    </w:p>
    <w:p w14:paraId="686BD31D" w14:textId="77777777" w:rsidR="000E6A3C" w:rsidRPr="00E804A4" w:rsidRDefault="00FB413A" w:rsidP="0034706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E804A4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545A0E3" wp14:editId="2B39CE8A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30157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E804A4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E804A4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sectPr w:rsidR="000E6A3C" w:rsidRPr="00E804A4" w:rsidSect="00203981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5CC33" w14:textId="77777777" w:rsidR="00A2297F" w:rsidRDefault="00A2297F" w:rsidP="00203981">
      <w:pPr>
        <w:spacing w:after="0" w:line="240" w:lineRule="auto"/>
      </w:pPr>
      <w:r>
        <w:separator/>
      </w:r>
    </w:p>
  </w:endnote>
  <w:endnote w:type="continuationSeparator" w:id="0">
    <w:p w14:paraId="7C19CD97" w14:textId="77777777" w:rsidR="00A2297F" w:rsidRDefault="00A2297F" w:rsidP="0020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6893D" w14:textId="77777777" w:rsidR="00A2297F" w:rsidRDefault="00A2297F" w:rsidP="00203981">
      <w:pPr>
        <w:spacing w:after="0" w:line="240" w:lineRule="auto"/>
      </w:pPr>
      <w:r>
        <w:separator/>
      </w:r>
    </w:p>
  </w:footnote>
  <w:footnote w:type="continuationSeparator" w:id="0">
    <w:p w14:paraId="687891DA" w14:textId="77777777" w:rsidR="00A2297F" w:rsidRDefault="00A2297F" w:rsidP="00203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4370D10"/>
    <w:multiLevelType w:val="hybridMultilevel"/>
    <w:tmpl w:val="010ED03E"/>
    <w:lvl w:ilvl="0" w:tplc="79DC743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24E04EF3"/>
    <w:multiLevelType w:val="hybridMultilevel"/>
    <w:tmpl w:val="07DA7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C59E1"/>
    <w:multiLevelType w:val="hybridMultilevel"/>
    <w:tmpl w:val="7D524E58"/>
    <w:lvl w:ilvl="0" w:tplc="7E32E02C">
      <w:start w:val="1"/>
      <w:numFmt w:val="decimal"/>
      <w:lvlText w:val="%1)"/>
      <w:lvlJc w:val="left"/>
      <w:pPr>
        <w:ind w:left="1335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C429A"/>
    <w:multiLevelType w:val="hybridMultilevel"/>
    <w:tmpl w:val="46D01DD8"/>
    <w:lvl w:ilvl="0" w:tplc="2BA0ECE0">
      <w:start w:val="1"/>
      <w:numFmt w:val="decimal"/>
      <w:lvlText w:val="%1."/>
      <w:lvlJc w:val="left"/>
      <w:pPr>
        <w:ind w:left="-633" w:hanging="360"/>
      </w:pPr>
      <w:rPr>
        <w:rFonts w:ascii="Amiri" w:eastAsiaTheme="minorEastAsia" w:hAnsi="Amiri" w:cs="Amiri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8" w15:restartNumberingAfterBreak="0">
    <w:nsid w:val="434449B7"/>
    <w:multiLevelType w:val="hybridMultilevel"/>
    <w:tmpl w:val="754EBB32"/>
    <w:lvl w:ilvl="0" w:tplc="578AB0F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F81"/>
    <w:multiLevelType w:val="hybridMultilevel"/>
    <w:tmpl w:val="7202493A"/>
    <w:lvl w:ilvl="0" w:tplc="A844C820">
      <w:start w:val="1"/>
      <w:numFmt w:val="arabicAlpha"/>
      <w:lvlText w:val="%1)"/>
      <w:lvlJc w:val="left"/>
      <w:pPr>
        <w:ind w:left="108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6A2FD0"/>
    <w:multiLevelType w:val="hybridMultilevel"/>
    <w:tmpl w:val="6E7ACCAA"/>
    <w:lvl w:ilvl="0" w:tplc="9D344BAC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A63A9"/>
    <w:multiLevelType w:val="hybridMultilevel"/>
    <w:tmpl w:val="C2245178"/>
    <w:lvl w:ilvl="0" w:tplc="05DC435E">
      <w:start w:val="1"/>
      <w:numFmt w:val="arabicAlpha"/>
      <w:lvlText w:val="%1)"/>
      <w:lvlJc w:val="left"/>
      <w:pPr>
        <w:ind w:left="1695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E75500"/>
    <w:multiLevelType w:val="hybridMultilevel"/>
    <w:tmpl w:val="34FC2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985477305">
    <w:abstractNumId w:val="24"/>
  </w:num>
  <w:num w:numId="2" w16cid:durableId="2065595284">
    <w:abstractNumId w:val="16"/>
  </w:num>
  <w:num w:numId="3" w16cid:durableId="480580249">
    <w:abstractNumId w:val="11"/>
  </w:num>
  <w:num w:numId="4" w16cid:durableId="1685790587">
    <w:abstractNumId w:val="0"/>
  </w:num>
  <w:num w:numId="5" w16cid:durableId="1357391796">
    <w:abstractNumId w:val="19"/>
  </w:num>
  <w:num w:numId="6" w16cid:durableId="95489733">
    <w:abstractNumId w:val="6"/>
  </w:num>
  <w:num w:numId="7" w16cid:durableId="1894389127">
    <w:abstractNumId w:val="2"/>
  </w:num>
  <w:num w:numId="8" w16cid:durableId="429206961">
    <w:abstractNumId w:val="7"/>
  </w:num>
  <w:num w:numId="9" w16cid:durableId="1143617188">
    <w:abstractNumId w:val="13"/>
  </w:num>
  <w:num w:numId="10" w16cid:durableId="1969160310">
    <w:abstractNumId w:val="10"/>
  </w:num>
  <w:num w:numId="11" w16cid:durableId="2083797531">
    <w:abstractNumId w:val="8"/>
  </w:num>
  <w:num w:numId="12" w16cid:durableId="246117326">
    <w:abstractNumId w:val="23"/>
  </w:num>
  <w:num w:numId="13" w16cid:durableId="1903130537">
    <w:abstractNumId w:val="26"/>
  </w:num>
  <w:num w:numId="14" w16cid:durableId="458570171">
    <w:abstractNumId w:val="14"/>
  </w:num>
  <w:num w:numId="15" w16cid:durableId="488061800">
    <w:abstractNumId w:val="27"/>
  </w:num>
  <w:num w:numId="16" w16cid:durableId="223030526">
    <w:abstractNumId w:val="28"/>
  </w:num>
  <w:num w:numId="17" w16cid:durableId="672993560">
    <w:abstractNumId w:val="15"/>
  </w:num>
  <w:num w:numId="18" w16cid:durableId="2145417782">
    <w:abstractNumId w:val="29"/>
  </w:num>
  <w:num w:numId="19" w16cid:durableId="1864129845">
    <w:abstractNumId w:val="22"/>
  </w:num>
  <w:num w:numId="20" w16cid:durableId="272369155">
    <w:abstractNumId w:val="9"/>
  </w:num>
  <w:num w:numId="21" w16cid:durableId="635984830">
    <w:abstractNumId w:val="32"/>
  </w:num>
  <w:num w:numId="22" w16cid:durableId="848714878">
    <w:abstractNumId w:val="25"/>
  </w:num>
  <w:num w:numId="23" w16cid:durableId="879243626">
    <w:abstractNumId w:val="3"/>
  </w:num>
  <w:num w:numId="24" w16cid:durableId="218134842">
    <w:abstractNumId w:val="1"/>
  </w:num>
  <w:num w:numId="25" w16cid:durableId="15965492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678549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37502583">
    <w:abstractNumId w:val="31"/>
  </w:num>
  <w:num w:numId="28" w16cid:durableId="88936495">
    <w:abstractNumId w:val="5"/>
  </w:num>
  <w:num w:numId="29" w16cid:durableId="1717511471">
    <w:abstractNumId w:val="18"/>
  </w:num>
  <w:num w:numId="30" w16cid:durableId="376055912">
    <w:abstractNumId w:val="21"/>
  </w:num>
  <w:num w:numId="31" w16cid:durableId="599336408">
    <w:abstractNumId w:val="20"/>
  </w:num>
  <w:num w:numId="32" w16cid:durableId="1379819984">
    <w:abstractNumId w:val="17"/>
  </w:num>
  <w:num w:numId="33" w16cid:durableId="1876189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84"/>
    <w:rsid w:val="000510C8"/>
    <w:rsid w:val="00064033"/>
    <w:rsid w:val="000A02D4"/>
    <w:rsid w:val="000E1460"/>
    <w:rsid w:val="000E6A3C"/>
    <w:rsid w:val="00167AB3"/>
    <w:rsid w:val="00190432"/>
    <w:rsid w:val="001B3AFA"/>
    <w:rsid w:val="001B3F96"/>
    <w:rsid w:val="001C46ED"/>
    <w:rsid w:val="00203981"/>
    <w:rsid w:val="002553DD"/>
    <w:rsid w:val="002E542B"/>
    <w:rsid w:val="0034706E"/>
    <w:rsid w:val="00351034"/>
    <w:rsid w:val="00365168"/>
    <w:rsid w:val="003A2EAE"/>
    <w:rsid w:val="003C36EC"/>
    <w:rsid w:val="003C5384"/>
    <w:rsid w:val="003F7B0E"/>
    <w:rsid w:val="00417588"/>
    <w:rsid w:val="00447B7A"/>
    <w:rsid w:val="004E161B"/>
    <w:rsid w:val="00524B82"/>
    <w:rsid w:val="00583A45"/>
    <w:rsid w:val="006526E8"/>
    <w:rsid w:val="0066035C"/>
    <w:rsid w:val="007103F2"/>
    <w:rsid w:val="00725CD1"/>
    <w:rsid w:val="00737178"/>
    <w:rsid w:val="007A2CE9"/>
    <w:rsid w:val="007A7356"/>
    <w:rsid w:val="007F3DA6"/>
    <w:rsid w:val="00857A9A"/>
    <w:rsid w:val="008A1E42"/>
    <w:rsid w:val="009160ED"/>
    <w:rsid w:val="009B1980"/>
    <w:rsid w:val="009F347C"/>
    <w:rsid w:val="009F4F73"/>
    <w:rsid w:val="00A17F6E"/>
    <w:rsid w:val="00A2297F"/>
    <w:rsid w:val="00AC19AF"/>
    <w:rsid w:val="00AE5200"/>
    <w:rsid w:val="00AF2CF1"/>
    <w:rsid w:val="00B67172"/>
    <w:rsid w:val="00C00C4C"/>
    <w:rsid w:val="00C1318B"/>
    <w:rsid w:val="00C24FD6"/>
    <w:rsid w:val="00C317FA"/>
    <w:rsid w:val="00C57EFA"/>
    <w:rsid w:val="00C84D7C"/>
    <w:rsid w:val="00CB5EB4"/>
    <w:rsid w:val="00CC1712"/>
    <w:rsid w:val="00D56C16"/>
    <w:rsid w:val="00DD6C57"/>
    <w:rsid w:val="00E804A4"/>
    <w:rsid w:val="00EF2F25"/>
    <w:rsid w:val="00F33B51"/>
    <w:rsid w:val="00F63CD3"/>
    <w:rsid w:val="00FB413A"/>
    <w:rsid w:val="00FC56DA"/>
    <w:rsid w:val="00FF6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9D3"/>
  <w15:docId w15:val="{8FF5FE7F-1AAF-4CAD-903A-4BA0867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70.bin"/><Relationship Id="rId138" Type="http://schemas.openxmlformats.org/officeDocument/2006/relationships/oleObject" Target="embeddings/oleObject7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5.wmf"/><Relationship Id="rId144" Type="http://schemas.openxmlformats.org/officeDocument/2006/relationships/image" Target="media/image6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image" Target="media/image57.wmf"/><Relationship Id="rId139" Type="http://schemas.openxmlformats.org/officeDocument/2006/relationships/oleObject" Target="embeddings/oleObject7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16" Type="http://schemas.openxmlformats.org/officeDocument/2006/relationships/oleObject" Target="embeddings/oleObject58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7.bin"/><Relationship Id="rId137" Type="http://schemas.openxmlformats.org/officeDocument/2006/relationships/image" Target="media/image58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9.bin"/><Relationship Id="rId140" Type="http://schemas.openxmlformats.org/officeDocument/2006/relationships/image" Target="media/image59.wmf"/><Relationship Id="rId145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1.bin"/><Relationship Id="rId143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5.bin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image" Target="media/image51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2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5.bin"/><Relationship Id="rId147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2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2نموذج اختبار.dotx</Template>
  <TotalTime>211</TotalTime>
  <Pages>2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18</cp:revision>
  <dcterms:created xsi:type="dcterms:W3CDTF">2024-11-21T18:40:00Z</dcterms:created>
  <dcterms:modified xsi:type="dcterms:W3CDTF">2024-12-02T20:15:00Z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