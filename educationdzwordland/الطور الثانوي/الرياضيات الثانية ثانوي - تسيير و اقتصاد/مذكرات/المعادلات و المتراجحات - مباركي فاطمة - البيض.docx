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00D4" w14:textId="7D2764C6" w:rsidR="001D0AFA" w:rsidRPr="003C24D4" w:rsidRDefault="003C24D4" w:rsidP="00E60A10">
      <w:pPr>
        <w:bidi/>
        <w:ind w:left="-993" w:right="-851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 w:rsidRPr="003C24D4">
        <w:rPr>
          <w:rFonts w:ascii="Amiri" w:hAnsi="Amiri" w:cs="Amiri"/>
          <w:b/>
          <w:bCs/>
          <w:color w:val="FF0000"/>
          <w:sz w:val="28"/>
          <w:szCs w:val="28"/>
          <w:rtl/>
        </w:rPr>
        <w:t>الأستاذة:</w:t>
      </w:r>
      <w:r w:rsidR="001D0AFA" w:rsidRPr="003C24D4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 مباركي فاطمة         ثانوية حميتو الحاج علي الشلالة ولاية البيض            الموسم الدراسي:2</w:t>
      </w:r>
      <w:r w:rsidRPr="003C24D4">
        <w:rPr>
          <w:rFonts w:ascii="Amiri" w:hAnsi="Amiri" w:cs="Amiri"/>
          <w:b/>
          <w:bCs/>
          <w:color w:val="FF0000"/>
          <w:sz w:val="28"/>
          <w:szCs w:val="28"/>
          <w:rtl/>
        </w:rPr>
        <w:t>2023/2024</w:t>
      </w:r>
    </w:p>
    <w:p w14:paraId="74C1BE06" w14:textId="77777777" w:rsidR="00E60A10" w:rsidRPr="00792B9B" w:rsidRDefault="001101A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ECB36" wp14:editId="37D6A884">
                <wp:simplePos x="0" y="0"/>
                <wp:positionH relativeFrom="column">
                  <wp:posOffset>-782955</wp:posOffset>
                </wp:positionH>
                <wp:positionV relativeFrom="paragraph">
                  <wp:posOffset>829945</wp:posOffset>
                </wp:positionV>
                <wp:extent cx="7315200" cy="499745"/>
                <wp:effectExtent l="12700" t="5715" r="6350" b="889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C890" w14:textId="4EA933E3" w:rsidR="00347F55" w:rsidRPr="003C24D4" w:rsidRDefault="00347F55" w:rsidP="003C24D4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C24D4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</w:t>
                            </w:r>
                            <w:r w:rsidR="003C24D4" w:rsidRPr="003C24D4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المستهدفة:</w:t>
                            </w:r>
                            <w:r w:rsidRPr="003C24D4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94B93" w:rsidRPr="003C24D4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حل معادلات </w:t>
                            </w:r>
                            <w:r w:rsidR="003C24D4" w:rsidRPr="003C24D4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ومتراجحات</w:t>
                            </w:r>
                            <w:r w:rsidR="00194B93" w:rsidRPr="003C24D4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من الدرجة 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ECB36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6" type="#_x0000_t80" style="position:absolute;left:0;text-align:left;margin-left:-61.65pt;margin-top:65.35pt;width:8in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">
                <v:textbox>
                  <w:txbxContent>
                    <w:p w14:paraId="189BC890" w14:textId="4EA933E3" w:rsidR="00347F55" w:rsidRPr="003C24D4" w:rsidRDefault="00347F55" w:rsidP="003C24D4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C24D4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</w:t>
                      </w:r>
                      <w:r w:rsidR="003C24D4" w:rsidRPr="003C24D4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المستهدفة:</w:t>
                      </w:r>
                      <w:r w:rsidRPr="003C24D4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94B93" w:rsidRPr="003C24D4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حل معادلات </w:t>
                      </w:r>
                      <w:r w:rsidR="003C24D4" w:rsidRPr="003C24D4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ومتراجحات</w:t>
                      </w:r>
                      <w:r w:rsidR="00194B93" w:rsidRPr="003C24D4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من الدرجة الثانية</w:t>
                      </w:r>
                    </w:p>
                  </w:txbxContent>
                </v:textbox>
              </v:shape>
            </w:pict>
          </mc:Fallback>
        </mc:AlternateContent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 w:rsidR="001D0AFA"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B97E2" wp14:editId="74CEA153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48D13A" w14:textId="66C5A566" w:rsidR="00347F55" w:rsidRPr="003C24D4" w:rsidRDefault="003C24D4" w:rsidP="003C24D4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C24D4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347F55" w:rsidRPr="003C24D4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74946" w:rsidRPr="003C24D4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المعادلات </w:t>
                            </w:r>
                            <w:r w:rsidRPr="003C24D4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والمتراجحات</w:t>
                            </w:r>
                            <w:r w:rsidR="00347F55" w:rsidRPr="003C24D4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r w:rsidRPr="003C24D4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الموضوع:</w:t>
                            </w:r>
                            <w:r w:rsidR="00347F55" w:rsidRPr="003C24D4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74946" w:rsidRPr="003C24D4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حل معادلات ومتراجحات من الدرجة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B97E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4" o:spid="_x0000_s1027" type="#_x0000_t98" style="position:absolute;left:0;text-align:left;margin-left:84.05pt;margin-top:-7.45pt;width:308.1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qsKQIAAFM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">
                <v:textbox>
                  <w:txbxContent>
                    <w:p w14:paraId="1C48D13A" w14:textId="66C5A566" w:rsidR="00347F55" w:rsidRPr="003C24D4" w:rsidRDefault="003C24D4" w:rsidP="003C24D4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C24D4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347F55" w:rsidRPr="003C24D4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674946" w:rsidRPr="003C24D4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 xml:space="preserve">المعادلات </w:t>
                      </w:r>
                      <w:r w:rsidRPr="003C24D4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والمتراجحات</w:t>
                      </w:r>
                      <w:r w:rsidR="00347F55" w:rsidRPr="003C24D4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r w:rsidRPr="003C24D4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الموضوع:</w:t>
                      </w:r>
                      <w:r w:rsidR="00347F55" w:rsidRPr="003C24D4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674946" w:rsidRPr="003C24D4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حل معادلات ومتراجحات من الدرجة 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FE065" wp14:editId="1A204442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4EE17B" w14:textId="77777777" w:rsidR="00347F55" w:rsidRPr="003C24D4" w:rsidRDefault="00347F55" w:rsidP="003C24D4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C24D4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FE065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2" o:spid="_x0000_s1028" type="#_x0000_t54" style="position:absolute;left:0;text-align:left;margin-left:398.8pt;margin-top:-7.45pt;width:115.55pt;height: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nDMAIAAG8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">
                <v:textbox>
                  <w:txbxContent>
                    <w:p w14:paraId="074EE17B" w14:textId="77777777" w:rsidR="00347F55" w:rsidRPr="003C24D4" w:rsidRDefault="00347F55" w:rsidP="003C24D4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C24D4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748FA" wp14:editId="5DE79714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5790C" w14:textId="442C667A" w:rsidR="00347F55" w:rsidRPr="003C24D4" w:rsidRDefault="003C24D4" w:rsidP="00E60A1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C24D4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347F55" w:rsidRPr="003C24D4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748FA" id="AutoShape 3" o:spid="_x0000_s1029" type="#_x0000_t54" style="position:absolute;left:0;text-align:left;margin-left:-61.65pt;margin-top:-1.55pt;width:137.3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">
                <v:textbox>
                  <w:txbxContent>
                    <w:p w14:paraId="6C85790C" w14:textId="442C667A" w:rsidR="00347F55" w:rsidRPr="003C24D4" w:rsidRDefault="003C24D4" w:rsidP="00E60A1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C24D4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347F55" w:rsidRPr="003C24D4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422"/>
      </w:tblGrid>
      <w:tr w:rsidR="00E60A10" w:rsidRPr="00792B9B" w14:paraId="4C1BE9EC" w14:textId="77777777" w:rsidTr="003C24D4">
        <w:tc>
          <w:tcPr>
            <w:tcW w:w="1384" w:type="dxa"/>
            <w:shd w:val="clear" w:color="auto" w:fill="FDE9D9" w:themeFill="accent6" w:themeFillTint="33"/>
          </w:tcPr>
          <w:p w14:paraId="47A3D36E" w14:textId="77777777" w:rsidR="00E60A10" w:rsidRPr="003C24D4" w:rsidRDefault="00DB6768" w:rsidP="00347F55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highlight w:val="yellow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72F3087C" w14:textId="77777777" w:rsidR="00E60A10" w:rsidRPr="003C24D4" w:rsidRDefault="00E60A10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highlight w:val="yellow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422" w:type="dxa"/>
            <w:shd w:val="clear" w:color="auto" w:fill="FDE9D9" w:themeFill="accent6" w:themeFillTint="33"/>
          </w:tcPr>
          <w:p w14:paraId="709981F8" w14:textId="77777777" w:rsidR="00E60A10" w:rsidRPr="003C24D4" w:rsidRDefault="00E60A10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highlight w:val="yellow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E60A10" w:rsidRPr="00792B9B" w14:paraId="1508D248" w14:textId="77777777" w:rsidTr="00FA2738">
        <w:tc>
          <w:tcPr>
            <w:tcW w:w="1384" w:type="dxa"/>
          </w:tcPr>
          <w:p w14:paraId="65E9F30D" w14:textId="77777777" w:rsidR="00FB5A89" w:rsidRDefault="00FB5A89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B1E1E46" w14:textId="77777777" w:rsidR="00FB5A89" w:rsidRDefault="00FB5A89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7C5A7E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A85F4E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5CEA68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998508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9130F1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0F4766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32D038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6AEF13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6299F9" w14:textId="77777777" w:rsidR="006F5DCB" w:rsidRDefault="006F5DCB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B9B8DA" w14:textId="77777777" w:rsidR="006F5DCB" w:rsidRPr="003C24D4" w:rsidRDefault="006F5DCB" w:rsidP="006F5DC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5EF5636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F348F4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4266A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68B604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1B646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E7E963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F13B41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7B009C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D32BE7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47FE7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FA8C0C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DBA09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ADBBB1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065D8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3ED0EB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E1AF4C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0ECDFA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00C1B9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1477C6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43CF29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6EFE68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22C38F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B52561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67F1AC" w14:textId="77777777" w:rsidR="006F5DCB" w:rsidRDefault="006F5DCB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AF4201" w14:textId="77777777" w:rsidR="00FB5A89" w:rsidRPr="00FB5A89" w:rsidRDefault="00FB5A89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7083F734" w14:textId="77777777" w:rsidR="00E60A10" w:rsidRPr="00792B9B" w:rsidRDefault="00E60A10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2292FF" w14:textId="00E801AC" w:rsidR="00E60A10" w:rsidRPr="003C24D4" w:rsidRDefault="00674946" w:rsidP="003C24D4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تذكـــــــــــــــي</w:t>
            </w:r>
            <w:r w:rsidR="00011654"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ر</w:t>
            </w:r>
            <w:r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7FF29C09" w14:textId="77777777" w:rsidR="00BB2B9D" w:rsidRPr="003C24D4" w:rsidRDefault="00BB2B9D" w:rsidP="00BB2B9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1003"/>
              <w:gridCol w:w="2421"/>
              <w:gridCol w:w="4819"/>
            </w:tblGrid>
            <w:tr w:rsidR="004E61E8" w:rsidRPr="003C24D4" w14:paraId="2A7D5141" w14:textId="77777777" w:rsidTr="0092144D">
              <w:tc>
                <w:tcPr>
                  <w:tcW w:w="1003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3D33DE3A" w14:textId="77777777" w:rsidR="004E61E8" w:rsidRPr="003C24D4" w:rsidRDefault="004E61E8" w:rsidP="004E61E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إذا كان:</w:t>
                  </w:r>
                </w:p>
              </w:tc>
              <w:tc>
                <w:tcPr>
                  <w:tcW w:w="2421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09E1309D" w14:textId="77777777" w:rsidR="004E61E8" w:rsidRPr="003C24D4" w:rsidRDefault="004E61E8" w:rsidP="004E61E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حلول المعادلة </w:t>
                  </w:r>
                  <w:r w:rsidRPr="003C24D4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1520" w:dyaOrig="320" w14:anchorId="0F4663C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5.75pt;height:15.75pt" o:ole="">
                        <v:imagedata r:id="rId5" o:title=""/>
                      </v:shape>
                      <o:OLEObject Type="Embed" ProgID="Equation.DSMT4" ShapeID="_x0000_i1025" DrawAspect="Content" ObjectID="_1771611673" r:id="rId6"/>
                    </w:object>
                  </w: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هي:</w:t>
                  </w:r>
                </w:p>
              </w:tc>
              <w:tc>
                <w:tcPr>
                  <w:tcW w:w="4819" w:type="dxa"/>
                  <w:tcBorders>
                    <w:bottom w:val="single" w:sz="4" w:space="0" w:color="auto"/>
                  </w:tcBorders>
                  <w:shd w:val="clear" w:color="auto" w:fill="CCFFFF"/>
                  <w:vAlign w:val="center"/>
                </w:tcPr>
                <w:p w14:paraId="1F12ACD6" w14:textId="548DDDA8" w:rsidR="004E61E8" w:rsidRPr="003C24D4" w:rsidRDefault="004E61E8" w:rsidP="004E61E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إشارة العبارة </w:t>
                  </w:r>
                  <w:r w:rsidRPr="003C24D4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1180" w:dyaOrig="320" w14:anchorId="1A6F7E86">
                      <v:shape id="_x0000_i1026" type="#_x0000_t75" style="width:59.25pt;height:15.75pt" o:ole="">
                        <v:imagedata r:id="rId7" o:title=""/>
                      </v:shape>
                      <o:OLEObject Type="Embed" ProgID="Equation.DSMT4" ShapeID="_x0000_i1026" DrawAspect="Content" ObjectID="_1771611674" r:id="rId8"/>
                    </w:object>
                  </w: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4E61E8" w:rsidRPr="003C24D4" w14:paraId="40C263D4" w14:textId="77777777" w:rsidTr="0092144D">
              <w:trPr>
                <w:trHeight w:val="1681"/>
              </w:trPr>
              <w:tc>
                <w:tcPr>
                  <w:tcW w:w="1003" w:type="dxa"/>
                  <w:shd w:val="clear" w:color="auto" w:fill="FFFFFF"/>
                  <w:vAlign w:val="center"/>
                </w:tcPr>
                <w:p w14:paraId="1AF79E72" w14:textId="77777777" w:rsidR="004E61E8" w:rsidRPr="003C24D4" w:rsidRDefault="004E61E8" w:rsidP="004E61E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580" w:dyaOrig="279" w14:anchorId="4255A65C">
                      <v:shape id="_x0000_i1027" type="#_x0000_t75" style="width:29.25pt;height:14.25pt" o:ole="">
                        <v:imagedata r:id="rId9" o:title=""/>
                      </v:shape>
                      <o:OLEObject Type="Embed" ProgID="Equation.DSMT4" ShapeID="_x0000_i1027" DrawAspect="Content" ObjectID="_1771611675" r:id="rId10"/>
                    </w:object>
                  </w:r>
                </w:p>
              </w:tc>
              <w:tc>
                <w:tcPr>
                  <w:tcW w:w="2421" w:type="dxa"/>
                  <w:shd w:val="clear" w:color="auto" w:fill="FFFFFF"/>
                  <w:vAlign w:val="center"/>
                </w:tcPr>
                <w:p w14:paraId="28864D16" w14:textId="77777777" w:rsidR="004E61E8" w:rsidRPr="003C24D4" w:rsidRDefault="004E61E8" w:rsidP="0092144D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340" w:dyaOrig="680" w14:anchorId="6ADBDC6E">
                      <v:shape id="_x0000_i1028" type="#_x0000_t75" style="width:66.75pt;height:33.75pt" o:ole="">
                        <v:imagedata r:id="rId11" o:title=""/>
                      </v:shape>
                      <o:OLEObject Type="Embed" ProgID="Equation.DSMT4" ShapeID="_x0000_i1028" DrawAspect="Content" ObjectID="_1771611676" r:id="rId12"/>
                    </w:object>
                  </w: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،  </w:t>
                  </w:r>
                  <w:r w:rsidRPr="003C24D4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359" w:dyaOrig="680" w14:anchorId="0FA44CF8">
                      <v:shape id="_x0000_i1029" type="#_x0000_t75" style="width:68.25pt;height:33.75pt" o:ole="">
                        <v:imagedata r:id="rId13" o:title=""/>
                      </v:shape>
                      <o:OLEObject Type="Embed" ProgID="Equation.DSMT4" ShapeID="_x0000_i1029" DrawAspect="Content" ObjectID="_1771611677" r:id="rId14"/>
                    </w:object>
                  </w:r>
                </w:p>
              </w:tc>
              <w:tc>
                <w:tcPr>
                  <w:tcW w:w="4819" w:type="dxa"/>
                  <w:shd w:val="clear" w:color="auto" w:fill="FFFFFF"/>
                  <w:vAlign w:val="center"/>
                </w:tcPr>
                <w:tbl>
                  <w:tblPr>
                    <w:tblStyle w:val="Grilledutableau"/>
                    <w:tblpPr w:leftFromText="180" w:rightFromText="180" w:vertAnchor="text" w:horzAnchor="margin" w:tblpXSpec="center" w:tblpY="200"/>
                    <w:tblOverlap w:val="never"/>
                    <w:bidiVisual/>
                    <w:tblW w:w="0" w:type="auto"/>
                    <w:shd w:val="clear" w:color="auto" w:fill="FFFFFF"/>
                    <w:tblLook w:val="01E0" w:firstRow="1" w:lastRow="1" w:firstColumn="1" w:lastColumn="1" w:noHBand="0" w:noVBand="0"/>
                  </w:tblPr>
                  <w:tblGrid>
                    <w:gridCol w:w="2887"/>
                    <w:gridCol w:w="1401"/>
                  </w:tblGrid>
                  <w:tr w:rsidR="0092144D" w:rsidRPr="003C24D4" w14:paraId="56CF1F10" w14:textId="77777777" w:rsidTr="0092144D">
                    <w:tc>
                      <w:tcPr>
                        <w:tcW w:w="2887" w:type="dxa"/>
                        <w:shd w:val="clear" w:color="auto" w:fill="FFFFFF"/>
                        <w:vAlign w:val="center"/>
                      </w:tcPr>
                      <w:p w14:paraId="49F671D0" w14:textId="77D8F318" w:rsidR="00970DF7" w:rsidRPr="003C24D4" w:rsidRDefault="00970DF7" w:rsidP="0092144D">
                        <w:pPr>
                          <w:bidi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position w:val="-4"/>
                            <w:sz w:val="28"/>
                            <w:szCs w:val="28"/>
                          </w:rPr>
                          <w:object w:dxaOrig="380" w:dyaOrig="220" w14:anchorId="117F506C">
                            <v:shape id="_x0000_i1030" type="#_x0000_t75" style="width:18.75pt;height:11.25pt" o:ole="">
                              <v:imagedata r:id="rId15" o:title=""/>
                            </v:shape>
                            <o:OLEObject Type="Embed" ProgID="Equation.DSMT4" ShapeID="_x0000_i1030" DrawAspect="Content" ObjectID="_1771611678" r:id="rId16"/>
                          </w:object>
                        </w: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="0092144D" w:rsidRPr="003C24D4">
                          <w:rPr>
                            <w:rFonts w:ascii="Amiri" w:hAnsi="Amiri" w:cs="Amiri"/>
                            <w:sz w:val="28"/>
                            <w:szCs w:val="28"/>
                          </w:rPr>
                          <w:t xml:space="preserve">  </w:t>
                        </w: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C24D4">
                          <w:rPr>
                            <w:rFonts w:ascii="Amiri" w:hAnsi="Amiri" w:cs="Amiri"/>
                            <w:position w:val="-12"/>
                            <w:sz w:val="28"/>
                            <w:szCs w:val="28"/>
                          </w:rPr>
                          <w:object w:dxaOrig="260" w:dyaOrig="360" w14:anchorId="5C3CEC6A">
                            <v:shape id="_x0000_i1031" type="#_x0000_t75" style="width:12.75pt;height:18pt" o:ole="">
                              <v:imagedata r:id="rId17" o:title=""/>
                            </v:shape>
                            <o:OLEObject Type="Embed" ProgID="Equation.DSMT4" ShapeID="_x0000_i1031" DrawAspect="Content" ObjectID="_1771611679" r:id="rId18"/>
                          </w:object>
                        </w: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     </w:t>
                        </w:r>
                        <w:r w:rsidRPr="003C24D4">
                          <w:rPr>
                            <w:rFonts w:ascii="Amiri" w:hAnsi="Amiri" w:cs="Amiri"/>
                            <w:position w:val="-12"/>
                            <w:sz w:val="28"/>
                            <w:szCs w:val="28"/>
                          </w:rPr>
                          <w:object w:dxaOrig="240" w:dyaOrig="360" w14:anchorId="28468CA7">
                            <v:shape id="_x0000_i1032" type="#_x0000_t75" style="width:12pt;height:18pt" o:ole="">
                              <v:imagedata r:id="rId19" o:title=""/>
                            </v:shape>
                            <o:OLEObject Type="Embed" ProgID="Equation.DSMT4" ShapeID="_x0000_i1032" DrawAspect="Content" ObjectID="_1771611680" r:id="rId20"/>
                          </w:object>
                        </w: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   </w:t>
                        </w:r>
                        <w:r w:rsidRPr="003C24D4">
                          <w:rPr>
                            <w:rFonts w:ascii="Amiri" w:hAnsi="Amiri" w:cs="Amiri"/>
                            <w:position w:val="-4"/>
                            <w:sz w:val="28"/>
                            <w:szCs w:val="28"/>
                          </w:rPr>
                          <w:object w:dxaOrig="380" w:dyaOrig="200" w14:anchorId="358EBCF5">
                            <v:shape id="_x0000_i1033" type="#_x0000_t75" style="width:18.75pt;height:9.75pt" o:ole="">
                              <v:imagedata r:id="rId21" o:title=""/>
                            </v:shape>
                            <o:OLEObject Type="Embed" ProgID="Equation.DSMT4" ShapeID="_x0000_i1033" DrawAspect="Content" ObjectID="_1771611681" r:id="rId22"/>
                          </w:object>
                        </w:r>
                      </w:p>
                    </w:tc>
                    <w:tc>
                      <w:tcPr>
                        <w:tcW w:w="1281" w:type="dxa"/>
                        <w:shd w:val="clear" w:color="auto" w:fill="FFFFFF"/>
                        <w:vAlign w:val="center"/>
                      </w:tcPr>
                      <w:p w14:paraId="0E791960" w14:textId="77777777" w:rsidR="00970DF7" w:rsidRPr="003C24D4" w:rsidRDefault="00970DF7" w:rsidP="00970DF7">
                        <w:pPr>
                          <w:jc w:val="center"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position w:val="-6"/>
                            <w:sz w:val="28"/>
                            <w:szCs w:val="28"/>
                          </w:rPr>
                          <w:object w:dxaOrig="200" w:dyaOrig="220" w14:anchorId="3FF3D81F">
                            <v:shape id="_x0000_i1034" type="#_x0000_t75" style="width:9.75pt;height:11.25pt" o:ole="">
                              <v:imagedata r:id="rId23" o:title=""/>
                            </v:shape>
                            <o:OLEObject Type="Embed" ProgID="Equation.DSMT4" ShapeID="_x0000_i1034" DrawAspect="Content" ObjectID="_1771611682" r:id="rId24"/>
                          </w:object>
                        </w:r>
                      </w:p>
                    </w:tc>
                  </w:tr>
                  <w:tr w:rsidR="0092144D" w:rsidRPr="003C24D4" w14:paraId="3862031B" w14:textId="77777777" w:rsidTr="0092144D">
                    <w:tc>
                      <w:tcPr>
                        <w:tcW w:w="2887" w:type="dxa"/>
                        <w:shd w:val="clear" w:color="auto" w:fill="FFFFFF"/>
                        <w:vAlign w:val="center"/>
                      </w:tcPr>
                      <w:p w14:paraId="62E78293" w14:textId="77777777" w:rsidR="00970DF7" w:rsidRPr="003C24D4" w:rsidRDefault="00970DF7" w:rsidP="0092144D">
                        <w:pPr>
                          <w:bidi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sz w:val="20"/>
                            <w:szCs w:val="20"/>
                            <w:rtl/>
                          </w:rPr>
                          <w:t>إشارة</w:t>
                        </w:r>
                        <w:r w:rsidRPr="003C24D4">
                          <w:rPr>
                            <w:rFonts w:ascii="Amiri" w:hAnsi="Amiri" w:cs="Amiri"/>
                            <w:position w:val="-6"/>
                            <w:sz w:val="20"/>
                            <w:szCs w:val="20"/>
                          </w:rPr>
                          <w:object w:dxaOrig="200" w:dyaOrig="220" w14:anchorId="08B7044B">
                            <v:shape id="_x0000_i1035" type="#_x0000_t75" style="width:9.75pt;height:11.25pt" o:ole="">
                              <v:imagedata r:id="rId25" o:title=""/>
                            </v:shape>
                            <o:OLEObject Type="Embed" ProgID="Equation.DSMT4" ShapeID="_x0000_i1035" DrawAspect="Content" ObjectID="_1771611683" r:id="rId26"/>
                          </w:object>
                        </w:r>
                        <w:r w:rsidRPr="003C24D4">
                          <w:rPr>
                            <w:rFonts w:ascii="Amiri" w:hAnsi="Amiri" w:cs="Amiri"/>
                            <w:sz w:val="20"/>
                            <w:szCs w:val="20"/>
                            <w:rtl/>
                          </w:rPr>
                          <w:t xml:space="preserve">   0 إشارة</w:t>
                        </w:r>
                        <w:r w:rsidRPr="003C24D4">
                          <w:rPr>
                            <w:rFonts w:ascii="Amiri" w:hAnsi="Amiri" w:cs="Amiri"/>
                            <w:position w:val="-14"/>
                            <w:sz w:val="20"/>
                            <w:szCs w:val="20"/>
                          </w:rPr>
                          <w:object w:dxaOrig="520" w:dyaOrig="400" w14:anchorId="702C5B5A">
                            <v:shape id="_x0000_i1036" type="#_x0000_t75" style="width:26.25pt;height:20.25pt" o:ole="">
                              <v:imagedata r:id="rId27" o:title=""/>
                            </v:shape>
                            <o:OLEObject Type="Embed" ProgID="Equation.DSMT4" ShapeID="_x0000_i1036" DrawAspect="Content" ObjectID="_1771611684" r:id="rId28"/>
                          </w:object>
                        </w:r>
                        <w:r w:rsidRPr="003C24D4">
                          <w:rPr>
                            <w:rFonts w:ascii="Amiri" w:hAnsi="Amiri" w:cs="Amiri"/>
                            <w:sz w:val="20"/>
                            <w:szCs w:val="20"/>
                            <w:rtl/>
                          </w:rPr>
                          <w:t xml:space="preserve"> 0   إشارة</w:t>
                        </w:r>
                        <w:r w:rsidRPr="003C24D4">
                          <w:rPr>
                            <w:rFonts w:ascii="Amiri" w:hAnsi="Amiri" w:cs="Amiri"/>
                            <w:position w:val="-6"/>
                            <w:sz w:val="20"/>
                            <w:szCs w:val="20"/>
                          </w:rPr>
                          <w:object w:dxaOrig="200" w:dyaOrig="220" w14:anchorId="70B98F0B">
                            <v:shape id="_x0000_i1037" type="#_x0000_t75" style="width:9.75pt;height:11.25pt" o:ole="">
                              <v:imagedata r:id="rId25" o:title=""/>
                            </v:shape>
                            <o:OLEObject Type="Embed" ProgID="Equation.DSMT4" ShapeID="_x0000_i1037" DrawAspect="Content" ObjectID="_1771611685" r:id="rId29"/>
                          </w:object>
                        </w:r>
                      </w:p>
                    </w:tc>
                    <w:tc>
                      <w:tcPr>
                        <w:tcW w:w="1281" w:type="dxa"/>
                        <w:shd w:val="clear" w:color="auto" w:fill="FFFFFF"/>
                        <w:vAlign w:val="center"/>
                      </w:tcPr>
                      <w:p w14:paraId="66893278" w14:textId="77777777" w:rsidR="00970DF7" w:rsidRPr="003C24D4" w:rsidRDefault="00970DF7" w:rsidP="00970DF7">
                        <w:pPr>
                          <w:jc w:val="center"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position w:val="-6"/>
                            <w:sz w:val="28"/>
                            <w:szCs w:val="28"/>
                          </w:rPr>
                          <w:object w:dxaOrig="1180" w:dyaOrig="320" w14:anchorId="19B182DF">
                            <v:shape id="_x0000_i1038" type="#_x0000_t75" style="width:59.25pt;height:15.75pt" o:ole="">
                              <v:imagedata r:id="rId30" o:title=""/>
                            </v:shape>
                            <o:OLEObject Type="Embed" ProgID="Equation.DSMT4" ShapeID="_x0000_i1038" DrawAspect="Content" ObjectID="_1771611686" r:id="rId31"/>
                          </w:object>
                        </w:r>
                      </w:p>
                    </w:tc>
                  </w:tr>
                </w:tbl>
                <w:p w14:paraId="43481E62" w14:textId="617D53EA" w:rsidR="004E61E8" w:rsidRPr="003C24D4" w:rsidRDefault="004E61E8" w:rsidP="0092144D">
                  <w:pPr>
                    <w:ind w:right="-109"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</w:p>
              </w:tc>
            </w:tr>
            <w:tr w:rsidR="004E61E8" w:rsidRPr="003C24D4" w14:paraId="11A46DE7" w14:textId="77777777" w:rsidTr="0092144D">
              <w:tc>
                <w:tcPr>
                  <w:tcW w:w="1003" w:type="dxa"/>
                  <w:shd w:val="clear" w:color="auto" w:fill="FFFFFF"/>
                  <w:vAlign w:val="center"/>
                </w:tcPr>
                <w:p w14:paraId="50715C8B" w14:textId="77777777" w:rsidR="004E61E8" w:rsidRPr="003C24D4" w:rsidRDefault="004E61E8" w:rsidP="004E61E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580" w:dyaOrig="279" w14:anchorId="2A4F318B">
                      <v:shape id="_x0000_i1039" type="#_x0000_t75" style="width:29.25pt;height:14.25pt" o:ole="">
                        <v:imagedata r:id="rId32" o:title=""/>
                      </v:shape>
                      <o:OLEObject Type="Embed" ProgID="Equation.DSMT4" ShapeID="_x0000_i1039" DrawAspect="Content" ObjectID="_1771611687" r:id="rId33"/>
                    </w:object>
                  </w:r>
                </w:p>
              </w:tc>
              <w:tc>
                <w:tcPr>
                  <w:tcW w:w="2421" w:type="dxa"/>
                  <w:shd w:val="clear" w:color="auto" w:fill="FFFFFF"/>
                  <w:vAlign w:val="center"/>
                </w:tcPr>
                <w:p w14:paraId="27F82188" w14:textId="77777777" w:rsidR="004E61E8" w:rsidRPr="003C24D4" w:rsidRDefault="004E61E8" w:rsidP="0092144D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position w:val="-24"/>
                      <w:sz w:val="28"/>
                      <w:szCs w:val="28"/>
                    </w:rPr>
                    <w:object w:dxaOrig="1240" w:dyaOrig="620" w14:anchorId="3B2C5AD1">
                      <v:shape id="_x0000_i1040" type="#_x0000_t75" style="width:62.25pt;height:30.75pt" o:ole="">
                        <v:imagedata r:id="rId34" o:title=""/>
                      </v:shape>
                      <o:OLEObject Type="Embed" ProgID="Equation.DSMT4" ShapeID="_x0000_i1040" DrawAspect="Content" ObjectID="_1771611688" r:id="rId35"/>
                    </w:object>
                  </w:r>
                </w:p>
              </w:tc>
              <w:tc>
                <w:tcPr>
                  <w:tcW w:w="4819" w:type="dxa"/>
                  <w:shd w:val="clear" w:color="auto" w:fill="FFFFFF"/>
                  <w:vAlign w:val="center"/>
                </w:tcPr>
                <w:tbl>
                  <w:tblPr>
                    <w:tblStyle w:val="Grilledutableau"/>
                    <w:tblpPr w:leftFromText="180" w:rightFromText="180" w:vertAnchor="text" w:horzAnchor="margin" w:tblpY="230"/>
                    <w:tblOverlap w:val="never"/>
                    <w:bidiVisual/>
                    <w:tblW w:w="0" w:type="auto"/>
                    <w:shd w:val="clear" w:color="auto" w:fill="FFFFFF"/>
                    <w:tblLook w:val="01E0" w:firstRow="1" w:lastRow="1" w:firstColumn="1" w:lastColumn="1" w:noHBand="0" w:noVBand="0"/>
                  </w:tblPr>
                  <w:tblGrid>
                    <w:gridCol w:w="2662"/>
                    <w:gridCol w:w="1459"/>
                  </w:tblGrid>
                  <w:tr w:rsidR="004E61E8" w:rsidRPr="003C24D4" w14:paraId="38D0C5E9" w14:textId="77777777" w:rsidTr="00DF64B3">
                    <w:tc>
                      <w:tcPr>
                        <w:tcW w:w="2662" w:type="dxa"/>
                        <w:shd w:val="clear" w:color="auto" w:fill="FFFFFF"/>
                        <w:vAlign w:val="center"/>
                      </w:tcPr>
                      <w:p w14:paraId="42C354E2" w14:textId="58F2DAC0" w:rsidR="004E61E8" w:rsidRPr="003C24D4" w:rsidRDefault="004E61E8" w:rsidP="00DF64B3">
                        <w:pPr>
                          <w:bidi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="00DF64B3" w:rsidRPr="003C24D4">
                          <w:rPr>
                            <w:rFonts w:ascii="Amiri" w:hAnsi="Amiri" w:cs="Amiri"/>
                            <w:sz w:val="28"/>
                            <w:szCs w:val="28"/>
                          </w:rPr>
                          <w:t>+</w:t>
                        </w:r>
                        <m:oMath>
                          <m:r>
                            <w:rPr>
                              <w:rFonts w:ascii="Times New Roman" w:hAnsi="Times New Roman" w:cs="Times New Roman" w:hint="cs"/>
                              <w:sz w:val="28"/>
                              <w:szCs w:val="28"/>
                              <w:rtl/>
                            </w:rPr>
                            <m:t>∞</m:t>
                          </m:r>
                        </m:oMath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    </w:t>
                        </w:r>
                        <w:r w:rsidRPr="003C24D4">
                          <w:rPr>
                            <w:rFonts w:ascii="Amiri" w:hAnsi="Amiri" w:cs="Amiri"/>
                            <w:position w:val="-12"/>
                            <w:sz w:val="28"/>
                            <w:szCs w:val="28"/>
                          </w:rPr>
                          <w:object w:dxaOrig="240" w:dyaOrig="360" w14:anchorId="6D05489C">
                            <v:shape id="_x0000_i1041" type="#_x0000_t75" style="width:12pt;height:18pt" o:ole="">
                              <v:imagedata r:id="rId19" o:title=""/>
                            </v:shape>
                            <o:OLEObject Type="Embed" ProgID="Equation.DSMT4" ShapeID="_x0000_i1041" DrawAspect="Content" ObjectID="_1771611689" r:id="rId36"/>
                          </w:object>
                        </w: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       </w:t>
                        </w:r>
                        <w:r w:rsidRPr="003C24D4">
                          <w:rPr>
                            <w:rFonts w:ascii="Amiri" w:hAnsi="Amiri" w:cs="Amiri"/>
                            <w:position w:val="-4"/>
                            <w:sz w:val="28"/>
                            <w:szCs w:val="28"/>
                          </w:rPr>
                          <w:object w:dxaOrig="380" w:dyaOrig="200" w14:anchorId="7EBF6E7F">
                            <v:shape id="_x0000_i1042" type="#_x0000_t75" style="width:18.75pt;height:9.75pt" o:ole="">
                              <v:imagedata r:id="rId21" o:title=""/>
                            </v:shape>
                            <o:OLEObject Type="Embed" ProgID="Equation.DSMT4" ShapeID="_x0000_i1042" DrawAspect="Content" ObjectID="_1771611690" r:id="rId37"/>
                          </w:object>
                        </w:r>
                      </w:p>
                    </w:tc>
                    <w:tc>
                      <w:tcPr>
                        <w:tcW w:w="1459" w:type="dxa"/>
                        <w:shd w:val="clear" w:color="auto" w:fill="FFFFFF"/>
                        <w:vAlign w:val="center"/>
                      </w:tcPr>
                      <w:p w14:paraId="5A9C4A07" w14:textId="77777777" w:rsidR="004E61E8" w:rsidRPr="003C24D4" w:rsidRDefault="004E61E8" w:rsidP="004E61E8">
                        <w:pPr>
                          <w:jc w:val="center"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position w:val="-6"/>
                            <w:sz w:val="28"/>
                            <w:szCs w:val="28"/>
                          </w:rPr>
                          <w:object w:dxaOrig="200" w:dyaOrig="220" w14:anchorId="10FEF8A6">
                            <v:shape id="_x0000_i1043" type="#_x0000_t75" style="width:9.75pt;height:11.25pt" o:ole="">
                              <v:imagedata r:id="rId23" o:title=""/>
                            </v:shape>
                            <o:OLEObject Type="Embed" ProgID="Equation.DSMT4" ShapeID="_x0000_i1043" DrawAspect="Content" ObjectID="_1771611691" r:id="rId38"/>
                          </w:object>
                        </w:r>
                      </w:p>
                    </w:tc>
                  </w:tr>
                  <w:tr w:rsidR="004E61E8" w:rsidRPr="003C24D4" w14:paraId="62BD5ED2" w14:textId="77777777" w:rsidTr="00DF64B3">
                    <w:tc>
                      <w:tcPr>
                        <w:tcW w:w="2662" w:type="dxa"/>
                        <w:shd w:val="clear" w:color="auto" w:fill="FFFFFF"/>
                        <w:vAlign w:val="center"/>
                      </w:tcPr>
                      <w:p w14:paraId="3C454D8B" w14:textId="77BEDB7A" w:rsidR="004E61E8" w:rsidRPr="003C24D4" w:rsidRDefault="004E61E8" w:rsidP="00CE5746">
                        <w:pPr>
                          <w:bidi/>
                          <w:jc w:val="both"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إشارة</w:t>
                        </w:r>
                        <w:r w:rsidRPr="003C24D4">
                          <w:rPr>
                            <w:rFonts w:ascii="Amiri" w:hAnsi="Amiri" w:cs="Amiri"/>
                            <w:position w:val="-6"/>
                            <w:sz w:val="28"/>
                            <w:szCs w:val="28"/>
                          </w:rPr>
                          <w:object w:dxaOrig="200" w:dyaOrig="220" w14:anchorId="2095AB2F">
                            <v:shape id="_x0000_i1044" type="#_x0000_t75" style="width:9.75pt;height:11.25pt" o:ole="">
                              <v:imagedata r:id="rId25" o:title=""/>
                            </v:shape>
                            <o:OLEObject Type="Embed" ProgID="Equation.DSMT4" ShapeID="_x0000_i1044" DrawAspect="Content" ObjectID="_1771611692" r:id="rId39"/>
                          </w:object>
                        </w: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CE5746" w:rsidRPr="003C24D4">
                          <w:rPr>
                            <w:rFonts w:ascii="Amiri" w:hAnsi="Amiri" w:cs="Amiri"/>
                            <w:sz w:val="28"/>
                            <w:szCs w:val="28"/>
                          </w:rPr>
                          <w:t xml:space="preserve">  </w:t>
                        </w:r>
                        <w:r w:rsidRPr="003C24D4"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  <w:t xml:space="preserve">  0    إشارة</w:t>
                        </w:r>
                        <w:r w:rsidRPr="003C24D4">
                          <w:rPr>
                            <w:rFonts w:ascii="Amiri" w:hAnsi="Amiri" w:cs="Amiri"/>
                            <w:position w:val="-6"/>
                            <w:sz w:val="28"/>
                            <w:szCs w:val="28"/>
                          </w:rPr>
                          <w:object w:dxaOrig="200" w:dyaOrig="220" w14:anchorId="28D4EA5D">
                            <v:shape id="_x0000_i1045" type="#_x0000_t75" style="width:9.75pt;height:11.25pt" o:ole="">
                              <v:imagedata r:id="rId25" o:title=""/>
                            </v:shape>
                            <o:OLEObject Type="Embed" ProgID="Equation.DSMT4" ShapeID="_x0000_i1045" DrawAspect="Content" ObjectID="_1771611693" r:id="rId40"/>
                          </w:object>
                        </w:r>
                      </w:p>
                    </w:tc>
                    <w:tc>
                      <w:tcPr>
                        <w:tcW w:w="1459" w:type="dxa"/>
                        <w:shd w:val="clear" w:color="auto" w:fill="FFFFFF"/>
                        <w:vAlign w:val="center"/>
                      </w:tcPr>
                      <w:p w14:paraId="49BC956D" w14:textId="77777777" w:rsidR="004E61E8" w:rsidRPr="003C24D4" w:rsidRDefault="004E61E8" w:rsidP="004E61E8">
                        <w:pPr>
                          <w:jc w:val="center"/>
                          <w:rPr>
                            <w:rFonts w:ascii="Amiri" w:hAnsi="Amiri" w:cs="Amiri"/>
                            <w:sz w:val="28"/>
                            <w:szCs w:val="28"/>
                            <w:rtl/>
                          </w:rPr>
                        </w:pPr>
                        <w:r w:rsidRPr="003C24D4">
                          <w:rPr>
                            <w:rFonts w:ascii="Amiri" w:hAnsi="Amiri" w:cs="Amiri"/>
                            <w:position w:val="-6"/>
                            <w:sz w:val="28"/>
                            <w:szCs w:val="28"/>
                          </w:rPr>
                          <w:object w:dxaOrig="1180" w:dyaOrig="320" w14:anchorId="0B2FC5C9">
                            <v:shape id="_x0000_i1046" type="#_x0000_t75" style="width:59.25pt;height:15.75pt" o:ole="">
                              <v:imagedata r:id="rId30" o:title=""/>
                            </v:shape>
                            <o:OLEObject Type="Embed" ProgID="Equation.DSMT4" ShapeID="_x0000_i1046" DrawAspect="Content" ObjectID="_1771611694" r:id="rId41"/>
                          </w:object>
                        </w:r>
                      </w:p>
                    </w:tc>
                  </w:tr>
                </w:tbl>
                <w:p w14:paraId="752B1A7F" w14:textId="19CD7E2D" w:rsidR="0092144D" w:rsidRPr="003C24D4" w:rsidRDefault="0092144D" w:rsidP="003C24D4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</w:p>
              </w:tc>
            </w:tr>
            <w:tr w:rsidR="004E61E8" w:rsidRPr="003C24D4" w14:paraId="4EEC9072" w14:textId="77777777" w:rsidTr="0092144D">
              <w:trPr>
                <w:trHeight w:val="145"/>
              </w:trPr>
              <w:tc>
                <w:tcPr>
                  <w:tcW w:w="1003" w:type="dxa"/>
                  <w:shd w:val="clear" w:color="auto" w:fill="FFFFFF"/>
                  <w:vAlign w:val="center"/>
                </w:tcPr>
                <w:p w14:paraId="168E0C35" w14:textId="77777777" w:rsidR="004E61E8" w:rsidRPr="003C24D4" w:rsidRDefault="004E61E8" w:rsidP="004E61E8">
                  <w:pPr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580" w:dyaOrig="279" w14:anchorId="629A5CD9">
                      <v:shape id="_x0000_i1047" type="#_x0000_t75" style="width:29.25pt;height:14.25pt" o:ole="">
                        <v:imagedata r:id="rId42" o:title=""/>
                      </v:shape>
                      <o:OLEObject Type="Embed" ProgID="Equation.DSMT4" ShapeID="_x0000_i1047" DrawAspect="Content" ObjectID="_1771611695" r:id="rId43"/>
                    </w:object>
                  </w:r>
                </w:p>
              </w:tc>
              <w:tc>
                <w:tcPr>
                  <w:tcW w:w="2421" w:type="dxa"/>
                  <w:shd w:val="clear" w:color="auto" w:fill="FFFFFF"/>
                  <w:vAlign w:val="center"/>
                </w:tcPr>
                <w:p w14:paraId="6276FF87" w14:textId="77777777" w:rsidR="004E61E8" w:rsidRPr="003C24D4" w:rsidRDefault="004E61E8" w:rsidP="0092144D">
                  <w:pPr>
                    <w:jc w:val="right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>لا توجد حلول</w:t>
                  </w:r>
                </w:p>
              </w:tc>
              <w:tc>
                <w:tcPr>
                  <w:tcW w:w="4819" w:type="dxa"/>
                  <w:shd w:val="clear" w:color="auto" w:fill="FFFFFF"/>
                  <w:vAlign w:val="center"/>
                </w:tcPr>
                <w:p w14:paraId="0A35D9AE" w14:textId="3683DABB" w:rsidR="004E61E8" w:rsidRPr="003C24D4" w:rsidRDefault="004E61E8" w:rsidP="004E61E8">
                  <w:pPr>
                    <w:bidi/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</w:pP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نفس إشارة العبارة </w:t>
                  </w:r>
                  <w:r w:rsidRPr="003C24D4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3C24D4">
                    <w:rPr>
                      <w:rFonts w:ascii="Amiri" w:hAnsi="Amiri" w:cs="Amiri"/>
                      <w:sz w:val="28"/>
                      <w:szCs w:val="28"/>
                      <w:lang w:bidi="ar-DZ"/>
                    </w:rPr>
                    <w:t>a</w:t>
                  </w:r>
                </w:p>
              </w:tc>
            </w:tr>
          </w:tbl>
          <w:p w14:paraId="6DE75CB1" w14:textId="5FDBE577" w:rsidR="004E61E8" w:rsidRPr="003C24D4" w:rsidRDefault="004E61E8" w:rsidP="004E61E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97F6CDD" w14:textId="77777777" w:rsidR="00BB2B9D" w:rsidRPr="003C24D4" w:rsidRDefault="00AA2F4E" w:rsidP="003C24D4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1FEE71E" w14:textId="4880267D" w:rsidR="004E61E8" w:rsidRPr="003C24D4" w:rsidRDefault="00AA2F4E" w:rsidP="00BB2B9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3C24D4">
              <w:rPr>
                <w:rFonts w:ascii="Amiri" w:hAnsi="Amiri" w:cs="Amiri"/>
                <w:sz w:val="28"/>
                <w:szCs w:val="28"/>
                <w:rtl/>
              </w:rPr>
              <w:t xml:space="preserve">  ت 20، ت 24 ص137</w:t>
            </w:r>
          </w:p>
          <w:p w14:paraId="56121FF7" w14:textId="5680CEB0" w:rsidR="00AA2F4E" w:rsidRPr="003C24D4" w:rsidRDefault="00AA2F4E" w:rsidP="00AA2F4E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6860C7B" w14:textId="4F8EB2F6" w:rsidR="00AA2F4E" w:rsidRPr="003C24D4" w:rsidRDefault="00AA2F4E" w:rsidP="003C24D4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حل متراجحات من الدرجة الثانية </w:t>
            </w:r>
          </w:p>
          <w:p w14:paraId="64CF279F" w14:textId="77777777" w:rsidR="00C53E29" w:rsidRPr="003C24D4" w:rsidRDefault="00C53E29" w:rsidP="00AA2F4E">
            <w:pPr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</w:p>
          <w:p w14:paraId="1DDC60D6" w14:textId="77777777" w:rsidR="00C53E29" w:rsidRPr="003C24D4" w:rsidRDefault="00AA2F4E" w:rsidP="003C24D4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طريقة:</w:t>
            </w:r>
            <w:r w:rsidRPr="003C24D4"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  <w:t xml:space="preserve">   </w:t>
            </w:r>
          </w:p>
          <w:p w14:paraId="613324C9" w14:textId="7A2FFBD0" w:rsidR="00AA2F4E" w:rsidRPr="003C24D4" w:rsidRDefault="00AA2F4E" w:rsidP="00C53E2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C24D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</w:t>
            </w:r>
            <w:r w:rsidRPr="003C24D4">
              <w:rPr>
                <w:rFonts w:ascii="Amiri" w:hAnsi="Amiri" w:cs="Amiri"/>
                <w:sz w:val="28"/>
                <w:szCs w:val="28"/>
                <w:rtl/>
              </w:rPr>
              <w:t xml:space="preserve">يؤول حل متراجحة من الشكل </w:t>
            </w:r>
            <w:r w:rsidRPr="003C24D4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7FC07BF9">
                <v:shape id="_x0000_i1048" type="#_x0000_t75" style="width:75.75pt;height:15.75pt" o:ole="">
                  <v:imagedata r:id="rId44" o:title=""/>
                </v:shape>
                <o:OLEObject Type="Embed" ProgID="Equation.DSMT4" ShapeID="_x0000_i1048" DrawAspect="Content" ObjectID="_1771611696" r:id="rId45"/>
              </w:object>
            </w:r>
            <w:r w:rsidRPr="003C24D4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3C24D4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1660F94B">
                <v:shape id="_x0000_i1049" type="#_x0000_t75" style="width:75.75pt;height:15.75pt" o:ole="">
                  <v:imagedata r:id="rId46" o:title=""/>
                </v:shape>
                <o:OLEObject Type="Embed" ProgID="Equation.DSMT4" ShapeID="_x0000_i1049" DrawAspect="Content" ObjectID="_1771611697" r:id="rId47"/>
              </w:object>
            </w:r>
            <w:r w:rsidRPr="003C24D4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3C24D4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21487336">
                <v:shape id="_x0000_i1050" type="#_x0000_t75" style="width:75.75pt;height:15.75pt" o:ole="">
                  <v:imagedata r:id="rId48" o:title=""/>
                </v:shape>
                <o:OLEObject Type="Embed" ProgID="Equation.DSMT4" ShapeID="_x0000_i1050" DrawAspect="Content" ObjectID="_1771611698" r:id="rId49"/>
              </w:object>
            </w:r>
            <w:r w:rsidRPr="003C24D4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</w:p>
          <w:p w14:paraId="0217181A" w14:textId="77777777" w:rsidR="00AA2F4E" w:rsidRPr="003C24D4" w:rsidRDefault="00AA2F4E" w:rsidP="00C53E29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3C24D4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3C24D4">
              <w:rPr>
                <w:rFonts w:ascii="Amiri" w:hAnsi="Amiri" w:cs="Amiri"/>
                <w:position w:val="-6"/>
                <w:sz w:val="28"/>
                <w:szCs w:val="28"/>
              </w:rPr>
              <w:object w:dxaOrig="1520" w:dyaOrig="320" w14:anchorId="7378A499">
                <v:shape id="_x0000_i1051" type="#_x0000_t75" style="width:75.75pt;height:15.75pt" o:ole="">
                  <v:imagedata r:id="rId50" o:title=""/>
                </v:shape>
                <o:OLEObject Type="Embed" ProgID="Equation.DSMT4" ShapeID="_x0000_i1051" DrawAspect="Content" ObjectID="_1771611699" r:id="rId51"/>
              </w:object>
            </w:r>
            <w:r w:rsidRPr="003C24D4">
              <w:rPr>
                <w:rFonts w:ascii="Amiri" w:hAnsi="Amiri" w:cs="Amiri"/>
                <w:sz w:val="28"/>
                <w:szCs w:val="28"/>
                <w:rtl/>
              </w:rPr>
              <w:t xml:space="preserve">  إلى دراسة إشارة ثلاثي الحدود </w:t>
            </w:r>
            <w:r w:rsidRPr="003C24D4">
              <w:rPr>
                <w:rFonts w:ascii="Amiri" w:hAnsi="Amiri" w:cs="Amiri"/>
                <w:position w:val="-6"/>
                <w:sz w:val="28"/>
                <w:szCs w:val="28"/>
              </w:rPr>
              <w:object w:dxaOrig="1180" w:dyaOrig="320" w14:anchorId="764F7472">
                <v:shape id="_x0000_i1052" type="#_x0000_t75" style="width:59.25pt;height:15.75pt" o:ole="">
                  <v:imagedata r:id="rId30" o:title=""/>
                </v:shape>
                <o:OLEObject Type="Embed" ProgID="Equation.DSMT4" ShapeID="_x0000_i1052" DrawAspect="Content" ObjectID="_1771611700" r:id="rId52"/>
              </w:object>
            </w:r>
          </w:p>
          <w:p w14:paraId="27A8A6BB" w14:textId="0C111F17" w:rsidR="004E61E8" w:rsidRPr="003C24D4" w:rsidRDefault="004E61E8" w:rsidP="004E61E8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6C9D1E7" w14:textId="07863B66" w:rsidR="00BB2B9D" w:rsidRPr="003C24D4" w:rsidRDefault="00C53E29" w:rsidP="003C24D4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C24D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07E26FF4" w14:textId="775158D5" w:rsidR="004E61E8" w:rsidRPr="003C24D4" w:rsidRDefault="00C53E29" w:rsidP="00BB2B9D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C24D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 25 ص 137</w:t>
            </w:r>
          </w:p>
          <w:p w14:paraId="11AF73BD" w14:textId="6ACD9F0A" w:rsidR="00FA2738" w:rsidRPr="00C53E29" w:rsidRDefault="00FA2738" w:rsidP="00C53E29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22" w:type="dxa"/>
          </w:tcPr>
          <w:p w14:paraId="12F7D83A" w14:textId="77777777" w:rsidR="00E60A10" w:rsidRDefault="00E60A10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2EF63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A9AC2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3EF34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085FE3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5340A3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E3776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6830C9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2479CC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61345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22C8E7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81F5B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BC8FB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E1A987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31A8A4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F542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EC14F6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ED159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61C47A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BB63D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F33D0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79E9C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0B1B4B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22BA1B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4A6E95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811CA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33FF71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DB594F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FDFB9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A9020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BEC4D8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925C32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E7E02E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8FFB69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ACB58D" w14:textId="77777777" w:rsidR="00C81718" w:rsidRDefault="00C81718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C1302E" w14:textId="77777777" w:rsidR="0012061E" w:rsidRDefault="0012061E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621692" w14:textId="77777777" w:rsidR="00EC70C0" w:rsidRPr="00792B9B" w:rsidRDefault="00EC70C0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5BDC3D96" w14:textId="77777777" w:rsidR="00194B93" w:rsidRPr="00792B9B" w:rsidRDefault="00194B9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D1819" wp14:editId="43725019">
                <wp:simplePos x="0" y="0"/>
                <wp:positionH relativeFrom="column">
                  <wp:posOffset>-782955</wp:posOffset>
                </wp:positionH>
                <wp:positionV relativeFrom="paragraph">
                  <wp:posOffset>829945</wp:posOffset>
                </wp:positionV>
                <wp:extent cx="7315200" cy="499745"/>
                <wp:effectExtent l="12700" t="5715" r="6350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C7D2" w14:textId="7E69471E" w:rsidR="00194B93" w:rsidRPr="007259E9" w:rsidRDefault="00194B93" w:rsidP="00E60A1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259E9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</w:t>
                            </w:r>
                            <w:r w:rsidR="007259E9" w:rsidRPr="007259E9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المستهدفة:</w:t>
                            </w:r>
                            <w:r w:rsidRPr="007259E9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11654" w:rsidRPr="007259E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تمثيل دالة ثلاثي الحدود من الدرجة 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D1819" id="_x0000_s1030" type="#_x0000_t80" style="position:absolute;left:0;text-align:left;margin-left:-61.65pt;margin-top:65.35pt;width:8in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">
                <v:textbox>
                  <w:txbxContent>
                    <w:p w14:paraId="3E0AC7D2" w14:textId="7E69471E" w:rsidR="00194B93" w:rsidRPr="007259E9" w:rsidRDefault="00194B93" w:rsidP="00E60A10">
                      <w:pPr>
                        <w:bidi/>
                        <w:rPr>
                          <w:rFonts w:ascii="Amiri" w:hAnsi="Amiri" w:cs="Amiri"/>
                          <w:color w:val="FF0000"/>
                          <w:sz w:val="20"/>
                          <w:szCs w:val="20"/>
                        </w:rPr>
                      </w:pPr>
                      <w:r w:rsidRPr="007259E9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</w:t>
                      </w:r>
                      <w:r w:rsidR="007259E9" w:rsidRPr="007259E9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>المستهدفة:</w:t>
                      </w:r>
                      <w:r w:rsidRPr="007259E9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11654" w:rsidRPr="007259E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تمثيل دالة ثلاثي الحدود من الدرجة الثانية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7A0D5" wp14:editId="6F61C55F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98D710" w14:textId="0F9CBF1D" w:rsidR="00194B93" w:rsidRPr="00CD014D" w:rsidRDefault="007259E9" w:rsidP="00CD014D">
                            <w:pPr>
                              <w:bidi/>
                              <w:spacing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D014D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194B93" w:rsidRPr="00CD014D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B93" w:rsidRPr="00CD014D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المعادلات و المتراجحات</w:t>
                            </w:r>
                            <w:r w:rsidR="00194B93" w:rsidRPr="00CD014D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proofErr w:type="gramStart"/>
                            <w:r w:rsidR="00194B93" w:rsidRPr="00CD014D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 :</w:t>
                            </w:r>
                            <w:proofErr w:type="gramEnd"/>
                            <w:r w:rsidR="00194B93" w:rsidRPr="00CD014D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B93" w:rsidRPr="00CD014D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ثلاثي الحدود من الدرجة 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7A0D5" id="_x0000_s1031" type="#_x0000_t98" style="position:absolute;left:0;text-align:left;margin-left:84.05pt;margin-top:-7.45pt;width:308.1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2pKwIAAFM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RNJxEz7mxBnLAHDobJxpc4aPVESY9TXVP/Y8+cpES/&#10;N9jHeTEex2eQnPEkqk7cbWR7G2GGo+w1DZQM5ioMT2dvndq1mKlIAhi4x943KlyGZGB1po+Ti9az&#10;p3Hrp1O//gXLnwA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E9dPakrAgAAUwQAAA4AAAAAAAAAAAAAAAAALgIAAGRy&#10;cy9lMm9Eb2MueG1sUEsBAi0AFAAGAAgAAAAhADg+FcPgAAAACwEAAA8AAAAAAAAAAAAAAAAAhQQA&#10;AGRycy9kb3ducmV2LnhtbFBLBQYAAAAABAAEAPMAAACSBQAAAAA=&#10;">
                <v:textbox>
                  <w:txbxContent>
                    <w:p w14:paraId="3498D710" w14:textId="0F9CBF1D" w:rsidR="00194B93" w:rsidRPr="00CD014D" w:rsidRDefault="007259E9" w:rsidP="00CD014D">
                      <w:pPr>
                        <w:bidi/>
                        <w:spacing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CD014D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194B93" w:rsidRPr="00CD014D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94B93" w:rsidRPr="00CD014D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المعادلات و المتراجحات</w:t>
                      </w:r>
                      <w:r w:rsidR="00194B93" w:rsidRPr="00CD014D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proofErr w:type="gramStart"/>
                      <w:r w:rsidR="00194B93" w:rsidRPr="00CD014D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 :</w:t>
                      </w:r>
                      <w:proofErr w:type="gramEnd"/>
                      <w:r w:rsidR="00194B93" w:rsidRPr="00CD014D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94B93" w:rsidRPr="00CD014D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ثلاثي الحدود من الدرجة الثانية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DBDFB" wp14:editId="19CE1263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0D671B" w14:textId="77777777" w:rsidR="00194B93" w:rsidRPr="007259E9" w:rsidRDefault="00194B93" w:rsidP="007259E9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259E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DBDFB" id="_x0000_s1032" type="#_x0000_t54" style="position:absolute;left:0;text-align:left;margin-left:398.8pt;margin-top:-7.45pt;width:115.55pt;height: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7GLwIAAG8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">
                <v:textbox>
                  <w:txbxContent>
                    <w:p w14:paraId="3F0D671B" w14:textId="77777777" w:rsidR="00194B93" w:rsidRPr="007259E9" w:rsidRDefault="00194B93" w:rsidP="007259E9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259E9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42F64" wp14:editId="62BAD77B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954DEF" w14:textId="6DBABCE6" w:rsidR="00194B93" w:rsidRPr="007259E9" w:rsidRDefault="007259E9" w:rsidP="007259E9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7259E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المدة:</w:t>
                            </w:r>
                            <w:r w:rsidR="00194B93" w:rsidRPr="007259E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B93" w:rsidRPr="007259E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lang w:bidi="ar-DZ"/>
                              </w:rPr>
                              <w:t>02</w:t>
                            </w:r>
                            <w:r w:rsidR="00194B93" w:rsidRPr="007259E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2F64" id="_x0000_s1033" type="#_x0000_t54" style="position:absolute;left:0;text-align:left;margin-left:-61.65pt;margin-top:-1.55pt;width:137.3pt;height:4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">
                <v:textbox>
                  <w:txbxContent>
                    <w:p w14:paraId="33954DEF" w14:textId="6DBABCE6" w:rsidR="00194B93" w:rsidRPr="007259E9" w:rsidRDefault="007259E9" w:rsidP="007259E9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lang w:bidi="ar-DZ"/>
                        </w:rPr>
                      </w:pPr>
                      <w:r w:rsidRPr="007259E9">
                        <w:rPr>
                          <w:rFonts w:ascii="Amiri" w:hAnsi="Amiri" w:cs="Amir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المدة:</w:t>
                      </w:r>
                      <w:r w:rsidR="00194B93" w:rsidRPr="007259E9">
                        <w:rPr>
                          <w:rFonts w:ascii="Amiri" w:hAnsi="Amiri" w:cs="Amir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194B93" w:rsidRPr="007259E9">
                        <w:rPr>
                          <w:rFonts w:ascii="Amiri" w:hAnsi="Amiri" w:cs="Amiri"/>
                          <w:b/>
                          <w:bCs/>
                          <w:color w:val="FF0000"/>
                          <w:lang w:bidi="ar-DZ"/>
                        </w:rPr>
                        <w:t>02</w:t>
                      </w:r>
                      <w:r w:rsidR="00194B93" w:rsidRPr="007259E9">
                        <w:rPr>
                          <w:rFonts w:ascii="Amiri" w:hAnsi="Amiri" w:cs="Amiri"/>
                          <w:b/>
                          <w:bCs/>
                          <w:color w:val="FF0000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249"/>
        <w:gridCol w:w="9055"/>
        <w:gridCol w:w="1007"/>
      </w:tblGrid>
      <w:tr w:rsidR="00194B93" w:rsidRPr="00792B9B" w14:paraId="134E0BED" w14:textId="77777777" w:rsidTr="007259E9">
        <w:tc>
          <w:tcPr>
            <w:tcW w:w="1253" w:type="dxa"/>
            <w:shd w:val="clear" w:color="auto" w:fill="FDE9D9" w:themeFill="accent6" w:themeFillTint="33"/>
          </w:tcPr>
          <w:p w14:paraId="2B338B32" w14:textId="77777777" w:rsidR="00194B93" w:rsidRPr="007259E9" w:rsidRDefault="00194B93" w:rsidP="00347F55">
            <w:pPr>
              <w:bidi/>
              <w:ind w:right="-851"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7259E9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9109" w:type="dxa"/>
            <w:shd w:val="clear" w:color="auto" w:fill="FDE9D9" w:themeFill="accent6" w:themeFillTint="33"/>
          </w:tcPr>
          <w:p w14:paraId="736FBF9F" w14:textId="77777777" w:rsidR="00194B93" w:rsidRPr="007259E9" w:rsidRDefault="00194B9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7259E9"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949" w:type="dxa"/>
            <w:shd w:val="clear" w:color="auto" w:fill="FDE9D9" w:themeFill="accent6" w:themeFillTint="33"/>
          </w:tcPr>
          <w:p w14:paraId="21173B63" w14:textId="77777777" w:rsidR="00194B93" w:rsidRPr="007259E9" w:rsidRDefault="00194B93" w:rsidP="00DB6768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7259E9"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194B93" w:rsidRPr="00792B9B" w14:paraId="16ABEC74" w14:textId="77777777" w:rsidTr="00011654">
        <w:tc>
          <w:tcPr>
            <w:tcW w:w="1253" w:type="dxa"/>
          </w:tcPr>
          <w:p w14:paraId="342C3719" w14:textId="77777777" w:rsidR="00194B93" w:rsidRDefault="00194B9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4AFD9C7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42A53F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CA48B1" w14:textId="77777777" w:rsidR="00194B93" w:rsidRPr="00011654" w:rsidRDefault="00194B93" w:rsidP="006F5DC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01165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175369DF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1152FF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9E951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687276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FBEEE2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084206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D9A591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B166CB" w14:textId="20F5D151" w:rsidR="00194B93" w:rsidRPr="00011654" w:rsidRDefault="00011654" w:rsidP="006F5DC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01165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نشاط</w:t>
            </w:r>
          </w:p>
          <w:p w14:paraId="1AC15FA7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7F556D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FCDC36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98E481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82D705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7FB077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A169F2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6A42E7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957787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174732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12F1C6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D22401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BC0391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E1BD46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26F9F9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50B39A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9985E9" w14:textId="77777777" w:rsidR="00194B93" w:rsidRDefault="00194B9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70E394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67A9D6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FA1A1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A1624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F9C05A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2924A1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F4D69A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7EC1D0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02ADEC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8D5826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FA5CAB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251F26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5A7EC0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8725A8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8F8E64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36452F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782508" w14:textId="77777777" w:rsidR="00AF1E2A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06F562" w14:textId="5D4910B4" w:rsidR="00AF1E2A" w:rsidRPr="00FB5A89" w:rsidRDefault="00AF1E2A" w:rsidP="00AF1E2A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AF1E2A">
              <w:rPr>
                <w:rFonts w:cstheme="minorHAnsi" w:hint="cs"/>
                <w:color w:val="FF0000"/>
                <w:sz w:val="28"/>
                <w:szCs w:val="28"/>
                <w:rtl/>
              </w:rPr>
              <w:t>معارف</w:t>
            </w:r>
          </w:p>
        </w:tc>
        <w:tc>
          <w:tcPr>
            <w:tcW w:w="9109" w:type="dxa"/>
          </w:tcPr>
          <w:p w14:paraId="7D0093A7" w14:textId="77777777" w:rsidR="00194B93" w:rsidRDefault="00194B93" w:rsidP="00707098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6F99BC1" w14:textId="77777777" w:rsidR="00BA16F3" w:rsidRPr="00494688" w:rsidRDefault="00BA16F3" w:rsidP="00BA16F3">
            <w:pPr>
              <w:shd w:val="clear" w:color="auto" w:fill="FFFFCC"/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الدالة ثلاثي الحدود من الدرجة الثانية</w:t>
            </w:r>
          </w:p>
          <w:p w14:paraId="65C026E2" w14:textId="77777777" w:rsidR="00BA16F3" w:rsidRPr="00494688" w:rsidRDefault="00BA16F3" w:rsidP="00BA16F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7A0A7E3" w14:textId="77777777" w:rsidR="00BA16F3" w:rsidRPr="00494688" w:rsidRDefault="00BA16F3" w:rsidP="00BA16F3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</w:rPr>
              <w:t>نسمي دالة ثلاثي الحدود من الدرجة الثانية ك</w: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 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33F97A5B">
                <v:shape id="_x0000_i1128" type="#_x0000_t75" style="width:12pt;height:15.75pt" o:ole="">
                  <v:imagedata r:id="rId53" o:title=""/>
                </v:shape>
                <o:OLEObject Type="Embed" ProgID="Equation.DSMT4" ShapeID="_x0000_i1128" DrawAspect="Content" ObjectID="_1771611701" r:id="rId54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49468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04D7C5E9">
                <v:shape id="_x0000_i1129" type="#_x0000_t75" style="width:12.75pt;height:12.75pt" o:ole="">
                  <v:imagedata r:id="rId55" o:title=""/>
                </v:shape>
                <o:OLEObject Type="Embed" ProgID="Equation.DSMT4" ShapeID="_x0000_i1129" DrawAspect="Content" ObjectID="_1771611702" r:id="rId56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كمايلي: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64D02EBE">
                <v:shape id="_x0000_i1130" type="#_x0000_t75" style="width:93.75pt;height:18pt" o:ole="">
                  <v:imagedata r:id="rId57" o:title=""/>
                </v:shape>
                <o:OLEObject Type="Embed" ProgID="Equation.DSMT4" ShapeID="_x0000_i1130" DrawAspect="Content" ObjectID="_1771611703" r:id="rId58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حيث 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740" w:dyaOrig="320" w14:anchorId="219E2A95">
                <v:shape id="_x0000_i1131" type="#_x0000_t75" style="width:36.75pt;height:15.75pt" o:ole="">
                  <v:imagedata r:id="rId59" o:title=""/>
                </v:shape>
                <o:OLEObject Type="Embed" ProgID="Equation.DSMT4" ShapeID="_x0000_i1131" DrawAspect="Content" ObjectID="_1771611704" r:id="rId60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أعداد حقيقية  </w:t>
            </w:r>
            <w:r w:rsidRPr="00494688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4BD45DC3">
                <v:shape id="_x0000_i1132" type="#_x0000_t75" style="width:27.75pt;height:14.25pt" o:ole="">
                  <v:imagedata r:id="rId61" o:title=""/>
                </v:shape>
                <o:OLEObject Type="Embed" ProgID="Equation.DSMT4" ShapeID="_x0000_i1132" DrawAspect="Content" ObjectID="_1771611705" r:id="rId62"/>
              </w:object>
            </w:r>
          </w:p>
          <w:p w14:paraId="095565A4" w14:textId="77777777" w:rsidR="00BA16F3" w:rsidRPr="00494688" w:rsidRDefault="00BA16F3" w:rsidP="00BA16F3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التمثيل البياني لدالة ثلاثي الحدود من الدرجة الثانية </w:t>
            </w:r>
          </w:p>
          <w:p w14:paraId="3CA10D29" w14:textId="77777777" w:rsidR="00BA16F3" w:rsidRPr="00494688" w:rsidRDefault="00BA16F3" w:rsidP="00BA16F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نشاط </w:t>
            </w:r>
          </w:p>
          <w:p w14:paraId="0982B99C" w14:textId="77777777" w:rsidR="00BA16F3" w:rsidRPr="00494688" w:rsidRDefault="00BA16F3" w:rsidP="00BA16F3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>لتكن الدالة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2D1DCE31">
                <v:shape id="_x0000_i1133" type="#_x0000_t75" style="width:12pt;height:15.75pt" o:ole="">
                  <v:imagedata r:id="rId53" o:title=""/>
                </v:shape>
                <o:OLEObject Type="Embed" ProgID="Equation.DSMT4" ShapeID="_x0000_i1133" DrawAspect="Content" ObjectID="_1771611706" r:id="rId63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معرفة على </w:t>
            </w:r>
            <w:r w:rsidRPr="0049468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6B7C0B29">
                <v:shape id="_x0000_i1134" type="#_x0000_t75" style="width:12.75pt;height:12.75pt" o:ole="">
                  <v:imagedata r:id="rId55" o:title=""/>
                </v:shape>
                <o:OLEObject Type="Embed" ProgID="Equation.DSMT4" ShapeID="_x0000_i1134" DrawAspect="Content" ObjectID="_1771611707" r:id="rId64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بــــــــ: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10C50A2D">
                <v:shape id="_x0000_i1135" type="#_x0000_t75" style="width:93.75pt;height:18pt" o:ole="">
                  <v:imagedata r:id="rId57" o:title=""/>
                </v:shape>
                <o:OLEObject Type="Embed" ProgID="Equation.DSMT4" ShapeID="_x0000_i1135" DrawAspect="Content" ObjectID="_1771611708" r:id="rId65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494688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72241193">
                <v:shape id="_x0000_i1136" type="#_x0000_t75" style="width:36.75pt;height:20.25pt" o:ole="">
                  <v:imagedata r:id="rId66" o:title=""/>
                </v:shape>
                <o:OLEObject Type="Embed" ProgID="Equation.DSMT4" ShapeID="_x0000_i1136" DrawAspect="Content" ObjectID="_1771611709" r:id="rId67"/>
              </w:object>
            </w:r>
          </w:p>
          <w:p w14:paraId="771755BC" w14:textId="77777777" w:rsidR="00BA16F3" w:rsidRPr="00494688" w:rsidRDefault="00BA16F3" w:rsidP="00BA16F3">
            <w:pPr>
              <w:pStyle w:val="Paragraphedeliste"/>
              <w:numPr>
                <w:ilvl w:val="0"/>
                <w:numId w:val="25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عين الدالة المشتقة للدالة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6CC31B34">
                <v:shape id="_x0000_i1137" type="#_x0000_t75" style="width:12pt;height:15.75pt" o:ole="">
                  <v:imagedata r:id="rId53" o:title=""/>
                </v:shape>
                <o:OLEObject Type="Embed" ProgID="Equation.DSMT4" ShapeID="_x0000_i1137" DrawAspect="Content" ObjectID="_1771611710" r:id="rId68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 استنتج إشارتها.</w:t>
            </w:r>
          </w:p>
          <w:p w14:paraId="5540F2C0" w14:textId="77777777" w:rsidR="00BA16F3" w:rsidRPr="00494688" w:rsidRDefault="00BA16F3" w:rsidP="00BA16F3">
            <w:pPr>
              <w:pStyle w:val="Paragraphedeliste"/>
              <w:numPr>
                <w:ilvl w:val="0"/>
                <w:numId w:val="25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شكل جدول تغيرات الدالة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13F77BD3">
                <v:shape id="_x0000_i1138" type="#_x0000_t75" style="width:12pt;height:15.75pt" o:ole="">
                  <v:imagedata r:id="rId53" o:title=""/>
                </v:shape>
                <o:OLEObject Type="Embed" ProgID="Equation.DSMT4" ShapeID="_x0000_i1138" DrawAspect="Content" ObjectID="_1771611711" r:id="rId69"/>
              </w:object>
            </w:r>
            <w:r w:rsidRPr="004946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1733BB27" w14:textId="77777777" w:rsidR="00BA16F3" w:rsidRDefault="00BA16F3" w:rsidP="00BA16F3">
            <w:pPr>
              <w:shd w:val="clear" w:color="auto" w:fill="FFFFCC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94688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</w:t>
            </w:r>
          </w:p>
          <w:p w14:paraId="369F7A7F" w14:textId="77777777" w:rsidR="00BA16F3" w:rsidRDefault="00BA16F3" w:rsidP="00BA16F3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F2B1DE0" w14:textId="77777777" w:rsidR="00BA16F3" w:rsidRPr="00494688" w:rsidRDefault="00BA16F3" w:rsidP="00BA16F3">
            <w:pPr>
              <w:pStyle w:val="Paragraphedeliste"/>
              <w:numPr>
                <w:ilvl w:val="0"/>
                <w:numId w:val="29"/>
              </w:num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تعيين الدالة المشتقة للدالة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185610B7">
                <v:shape id="_x0000_i1139" type="#_x0000_t75" style="width:12pt;height:15.75pt" o:ole="">
                  <v:imagedata r:id="rId70" o:title=""/>
                </v:shape>
                <o:OLEObject Type="Embed" ProgID="Equation.DSMT4" ShapeID="_x0000_i1139" DrawAspect="Content" ObjectID="_1771611712" r:id="rId71"/>
              </w:object>
            </w:r>
          </w:p>
          <w:p w14:paraId="5425D5A4" w14:textId="77777777" w:rsidR="00BA16F3" w:rsidRPr="00494688" w:rsidRDefault="00BA16F3" w:rsidP="00BA16F3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A81E86B" w14:textId="52FE837A" w:rsidR="00BA16F3" w:rsidRPr="00494688" w:rsidRDefault="00BA16F3" w:rsidP="00BA16F3">
            <w:pPr>
              <w:pStyle w:val="Paragraphedeliste"/>
              <w:bidi/>
              <w:ind w:left="360"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94688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لدينا:</w:t>
            </w:r>
            <w:r w:rsidRPr="0049468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38CC05C3">
                <v:shape id="_x0000_i1140" type="#_x0000_t75" style="width:93.75pt;height:18pt" o:ole="">
                  <v:imagedata r:id="rId57" o:title=""/>
                </v:shape>
                <o:OLEObject Type="Embed" ProgID="Equation.DSMT4" ShapeID="_x0000_i1140" DrawAspect="Content" ObjectID="_1771611713" r:id="rId72"/>
              </w:object>
            </w:r>
            <w:r w:rsidRPr="00494688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 </w:t>
            </w:r>
          </w:p>
          <w:p w14:paraId="74BE23AA" w14:textId="77777777" w:rsidR="00BA16F3" w:rsidRPr="00494688" w:rsidRDefault="00BA16F3" w:rsidP="00BA16F3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الدالة </w:t>
            </w:r>
            <w:r w:rsidRPr="00494688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0605D60C">
                <v:shape id="_x0000_i1141" type="#_x0000_t75" style="width:12pt;height:15.75pt" o:ole="">
                  <v:imagedata r:id="rId53" o:title=""/>
                </v:shape>
                <o:OLEObject Type="Embed" ProgID="Equation.DSMT4" ShapeID="_x0000_i1141" DrawAspect="Content" ObjectID="_1771611714" r:id="rId73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قابلة للاشتقاق على </w:t>
            </w:r>
            <m:oMath>
              <m:r>
                <m:rPr>
                  <m:scr m:val="double-struck"/>
                </m:rPr>
                <w:rPr>
                  <w:rFonts w:ascii="Times New Roman" w:hAnsi="Times New Roman" w:cs="Times New Roman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ودالتها المشتقة هي: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520" w:dyaOrig="320" w14:anchorId="28F1336C">
                <v:shape id="_x0000_i1142" type="#_x0000_t75" style="width:75.75pt;height:15.75pt" o:ole="">
                  <v:imagedata r:id="rId74" o:title=""/>
                </v:shape>
                <o:OLEObject Type="Embed" ProgID="Equation.DSMT4" ShapeID="_x0000_i1142" DrawAspect="Content" ObjectID="_1771611715" r:id="rId75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D6B25F2" w14:textId="77777777" w:rsidR="00BA16F3" w:rsidRPr="00494688" w:rsidRDefault="00BA16F3" w:rsidP="00BA16F3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49468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إ</w:t>
            </w:r>
            <w:r w:rsidRPr="00494688">
              <w:rPr>
                <w:rFonts w:ascii="Amiri" w:eastAsiaTheme="minorEastAsia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شارة </w:t>
            </w:r>
            <w:r w:rsidRPr="00494688">
              <w:rPr>
                <w:rFonts w:ascii="Amiri" w:eastAsiaTheme="minorEastAsia" w:hAnsi="Amiri" w:cs="Amiri"/>
                <w:color w:val="FF0000"/>
                <w:position w:val="-10"/>
                <w:sz w:val="28"/>
                <w:szCs w:val="28"/>
                <w:u w:val="single"/>
                <w:lang w:bidi="ar-DZ"/>
              </w:rPr>
              <w:object w:dxaOrig="600" w:dyaOrig="320" w14:anchorId="484E7E64">
                <v:shape id="_x0000_i1143" type="#_x0000_t75" style="width:30pt;height:15.75pt" o:ole="">
                  <v:imagedata r:id="rId76" o:title=""/>
                </v:shape>
                <o:OLEObject Type="Embed" ProgID="Equation.DSMT4" ShapeID="_x0000_i1143" DrawAspect="Content" ObjectID="_1771611716" r:id="rId77"/>
              </w:object>
            </w:r>
          </w:p>
          <w:p w14:paraId="529B920D" w14:textId="77777777" w:rsidR="00BA16F3" w:rsidRPr="00494688" w:rsidRDefault="00BA16F3" w:rsidP="00BA16F3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494688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60" w:dyaOrig="320" w14:anchorId="06539919">
                <v:shape id="_x0000_i1144" type="#_x0000_t75" style="width:48pt;height:15.75pt" o:ole="">
                  <v:imagedata r:id="rId78" o:title=""/>
                </v:shape>
                <o:OLEObject Type="Embed" ProgID="Equation.DSMT4" ShapeID="_x0000_i1144" DrawAspect="Content" ObjectID="_1771611717" r:id="rId79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 تكافئ   </w:t>
            </w:r>
            <w:r w:rsidRPr="00494688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1120" w:dyaOrig="279" w14:anchorId="50251498">
                <v:shape id="_x0000_i1145" type="#_x0000_t75" style="width:56.25pt;height:14.25pt" o:ole="">
                  <v:imagedata r:id="rId80" o:title=""/>
                </v:shape>
                <o:OLEObject Type="Embed" ProgID="Equation.DSMT4" ShapeID="_x0000_i1145" DrawAspect="Content" ObjectID="_1771611718" r:id="rId81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 </w: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ومنه:  </w:t>
            </w:r>
            <w:r w:rsidRPr="00494688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00" w:dyaOrig="620" w14:anchorId="3993F41E">
                <v:shape id="_x0000_i1146" type="#_x0000_t75" style="width:45pt;height:30.75pt" o:ole="">
                  <v:imagedata r:id="rId82" o:title=""/>
                </v:shape>
                <o:OLEObject Type="Embed" ProgID="Equation.DSMT4" ShapeID="_x0000_i1146" DrawAspect="Content" ObjectID="_1771611719" r:id="rId83"/>
              </w:object>
            </w:r>
            <w:r w:rsidRPr="0049468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tbl>
            <w:tblPr>
              <w:tblStyle w:val="Grilledutableau"/>
              <w:tblpPr w:leftFromText="180" w:rightFromText="180" w:vertAnchor="text" w:horzAnchor="margin" w:tblpXSpec="center" w:tblpY="440"/>
              <w:tblOverlap w:val="never"/>
              <w:bidiVisual/>
              <w:tblW w:w="0" w:type="auto"/>
              <w:shd w:val="clear" w:color="auto" w:fill="FFFFFF"/>
              <w:tblLook w:val="01E0" w:firstRow="1" w:lastRow="1" w:firstColumn="1" w:lastColumn="1" w:noHBand="0" w:noVBand="0"/>
            </w:tblPr>
            <w:tblGrid>
              <w:gridCol w:w="3827"/>
              <w:gridCol w:w="1418"/>
            </w:tblGrid>
            <w:tr w:rsidR="00BA16F3" w:rsidRPr="00CC5BAB" w14:paraId="40EE964B" w14:textId="77777777" w:rsidTr="0024186E">
              <w:tc>
                <w:tcPr>
                  <w:tcW w:w="3827" w:type="dxa"/>
                  <w:shd w:val="clear" w:color="auto" w:fill="FFFFFF"/>
                  <w:vAlign w:val="center"/>
                </w:tcPr>
                <w:p w14:paraId="353ECE19" w14:textId="77777777" w:rsidR="00BA16F3" w:rsidRPr="00494688" w:rsidRDefault="00BA16F3" w:rsidP="00BA16F3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494688">
                    <w:rPr>
                      <w:rFonts w:ascii="Amiri" w:hAnsi="Amiri" w:cs="Amiri"/>
                      <w:sz w:val="28"/>
                      <w:szCs w:val="28"/>
                    </w:rPr>
                    <w:t>+</w:t>
                  </w:r>
                  <m:oMath>
                    <m:r>
                      <w:rPr>
                        <w:rFonts w:ascii="Times New Roman" w:hAnsi="Times New Roman" w:cs="Times New Roman" w:hint="cs"/>
                        <w:sz w:val="28"/>
                        <w:szCs w:val="28"/>
                        <w:rtl/>
                      </w:rPr>
                      <m:t>∞</m:t>
                    </m:r>
                  </m:oMath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           </w:t>
                  </w:r>
                  <w:r w:rsidRPr="00494688">
                    <w:rPr>
                      <w:rFonts w:ascii="Amiri" w:hAnsi="Amiri" w:cs="Amiri"/>
                      <w:i/>
                      <w:iCs/>
                      <w:sz w:val="28"/>
                      <w:szCs w:val="28"/>
                    </w:rPr>
                    <w:t>x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           </w:t>
                  </w:r>
                  <w:r w:rsidRPr="00494688">
                    <w:rPr>
                      <w:rFonts w:ascii="Amiri" w:hAnsi="Amiri" w:cs="Amiri"/>
                      <w:position w:val="-4"/>
                      <w:sz w:val="28"/>
                      <w:szCs w:val="28"/>
                    </w:rPr>
                    <w:object w:dxaOrig="380" w:dyaOrig="200" w14:anchorId="7C090820">
                      <v:shape id="_x0000_i1147" type="#_x0000_t75" style="width:18.75pt;height:9.75pt" o:ole="">
                        <v:imagedata r:id="rId21" o:title=""/>
                      </v:shape>
                      <o:OLEObject Type="Embed" ProgID="Equation.DSMT4" ShapeID="_x0000_i1147" DrawAspect="Content" ObjectID="_1771611720" r:id="rId84"/>
                    </w:object>
                  </w:r>
                </w:p>
              </w:tc>
              <w:tc>
                <w:tcPr>
                  <w:tcW w:w="1418" w:type="dxa"/>
                  <w:shd w:val="clear" w:color="auto" w:fill="FFFFFF"/>
                  <w:vAlign w:val="center"/>
                </w:tcPr>
                <w:p w14:paraId="45755299" w14:textId="77777777" w:rsidR="00BA16F3" w:rsidRPr="00CC5BAB" w:rsidRDefault="00BA16F3" w:rsidP="00BA16F3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CC5BAB">
                    <w:rPr>
                      <w:rFonts w:ascii="Amiri" w:hAnsi="Amiri" w:cs="Amiri"/>
                      <w:b/>
                      <w:bCs/>
                      <w:position w:val="-6"/>
                      <w:sz w:val="28"/>
                      <w:szCs w:val="28"/>
                    </w:rPr>
                    <w:object w:dxaOrig="200" w:dyaOrig="220" w14:anchorId="01899CAE">
                      <v:shape id="_x0000_i1148" type="#_x0000_t75" style="width:9.75pt;height:11.25pt" o:ole="">
                        <v:imagedata r:id="rId23" o:title=""/>
                      </v:shape>
                      <o:OLEObject Type="Embed" ProgID="Equation.DSMT4" ShapeID="_x0000_i1148" DrawAspect="Content" ObjectID="_1771611721" r:id="rId85"/>
                    </w:object>
                  </w:r>
                </w:p>
              </w:tc>
            </w:tr>
            <w:tr w:rsidR="00BA16F3" w:rsidRPr="00CC5BAB" w14:paraId="3ED6CFE4" w14:textId="77777777" w:rsidTr="0024186E">
              <w:tc>
                <w:tcPr>
                  <w:tcW w:w="3827" w:type="dxa"/>
                  <w:shd w:val="clear" w:color="auto" w:fill="FFFFFF"/>
                  <w:vAlign w:val="center"/>
                </w:tcPr>
                <w:p w14:paraId="1C088581" w14:textId="77777777" w:rsidR="00BA16F3" w:rsidRPr="00494688" w:rsidRDefault="00BA16F3" w:rsidP="00BA16F3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</w:rPr>
                  </w:pP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>نفس إشارة</w:t>
                  </w:r>
                  <w:r w:rsidRPr="00494688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174C65CD">
                      <v:shape id="_x0000_i1149" type="#_x0000_t75" style="width:9.75pt;height:11.25pt" o:ole="">
                        <v:imagedata r:id="rId25" o:title=""/>
                      </v:shape>
                      <o:OLEObject Type="Embed" ProgID="Equation.DSMT4" ShapeID="_x0000_i1149" DrawAspect="Content" ObjectID="_1771611722" r:id="rId86"/>
                    </w:objec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</w:rPr>
                    <w:t xml:space="preserve"> 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 xml:space="preserve">   0   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عكس </w:t>
                  </w:r>
                  <w:r w:rsidRPr="00494688">
                    <w:rPr>
                      <w:rFonts w:ascii="Amiri" w:hAnsi="Amiri" w:cs="Amiri"/>
                      <w:sz w:val="28"/>
                      <w:szCs w:val="28"/>
                      <w:rtl/>
                    </w:rPr>
                    <w:t>إشارة</w:t>
                  </w:r>
                  <w:r w:rsidRPr="00494688">
                    <w:rPr>
                      <w:rFonts w:ascii="Amiri" w:hAnsi="Amiri" w:cs="Amiri"/>
                      <w:position w:val="-6"/>
                      <w:sz w:val="28"/>
                      <w:szCs w:val="28"/>
                    </w:rPr>
                    <w:object w:dxaOrig="200" w:dyaOrig="220" w14:anchorId="68EA31DA">
                      <v:shape id="_x0000_i1150" type="#_x0000_t75" style="width:9.75pt;height:11.25pt" o:ole="">
                        <v:imagedata r:id="rId25" o:title=""/>
                      </v:shape>
                      <o:OLEObject Type="Embed" ProgID="Equation.DSMT4" ShapeID="_x0000_i1150" DrawAspect="Content" ObjectID="_1771611723" r:id="rId87"/>
                    </w:object>
                  </w:r>
                </w:p>
              </w:tc>
              <w:tc>
                <w:tcPr>
                  <w:tcW w:w="1418" w:type="dxa"/>
                  <w:shd w:val="clear" w:color="auto" w:fill="FFFFFF"/>
                  <w:vAlign w:val="center"/>
                </w:tcPr>
                <w:p w14:paraId="0DF65991" w14:textId="77777777" w:rsidR="00BA16F3" w:rsidRPr="00CC5BAB" w:rsidRDefault="00BA16F3" w:rsidP="00BA16F3">
                  <w:pPr>
                    <w:jc w:val="center"/>
                    <w:rPr>
                      <w:rFonts w:ascii="Amiri" w:hAnsi="Amiri" w:cs="Amiri"/>
                      <w:b/>
                      <w:bCs/>
                      <w:sz w:val="28"/>
                      <w:szCs w:val="28"/>
                      <w:rtl/>
                    </w:rPr>
                  </w:pPr>
                  <w:r w:rsidRPr="00CC5BAB">
                    <w:rPr>
                      <w:rFonts w:ascii="Amiri" w:hAnsi="Amiri" w:cs="Amiri"/>
                      <w:b/>
                      <w:bCs/>
                      <w:position w:val="-6"/>
                      <w:sz w:val="28"/>
                      <w:szCs w:val="28"/>
                    </w:rPr>
                    <w:object w:dxaOrig="1180" w:dyaOrig="320" w14:anchorId="7B876F5E">
                      <v:shape id="_x0000_i1151" type="#_x0000_t75" style="width:59.25pt;height:15.75pt" o:ole="">
                        <v:imagedata r:id="rId30" o:title=""/>
                      </v:shape>
                      <o:OLEObject Type="Embed" ProgID="Equation.DSMT4" ShapeID="_x0000_i1151" DrawAspect="Content" ObjectID="_1771611724" r:id="rId88"/>
                    </w:object>
                  </w:r>
                </w:p>
              </w:tc>
            </w:tr>
          </w:tbl>
          <w:p w14:paraId="51F22ADB" w14:textId="77777777" w:rsidR="00BA16F3" w:rsidRPr="00CC5BAB" w:rsidRDefault="00BA16F3" w:rsidP="00BA16F3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262E2E8" w14:textId="77777777" w:rsidR="00BA16F3" w:rsidRPr="00CC5BAB" w:rsidRDefault="00BA16F3" w:rsidP="00BA16F3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AE32CBB" w14:textId="77777777" w:rsidR="00BA16F3" w:rsidRPr="00CC5BAB" w:rsidRDefault="00BA16F3" w:rsidP="00BA16F3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0666151" w14:textId="77777777" w:rsidR="00BA16F3" w:rsidRPr="0089786C" w:rsidRDefault="00BA16F3" w:rsidP="00BA16F3">
            <w:pPr>
              <w:pStyle w:val="Paragraphedeliste"/>
              <w:numPr>
                <w:ilvl w:val="0"/>
                <w:numId w:val="29"/>
              </w:numPr>
              <w:bidi/>
              <w:ind w:left="381"/>
              <w:rPr>
                <w:rFonts w:ascii="Amiri" w:hAnsi="Amiri" w:cs="Amiri"/>
                <w:color w:val="FF0000"/>
                <w:sz w:val="28"/>
                <w:szCs w:val="28"/>
                <w:u w:val="single"/>
                <w:lang w:bidi="ar-DZ"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جدول تغيرات الدالة </w:t>
            </w:r>
            <w:r w:rsidRPr="0033062A">
              <w:rPr>
                <w:position w:val="-10"/>
                <w:lang w:bidi="ar-DZ"/>
              </w:rPr>
              <w:object w:dxaOrig="240" w:dyaOrig="320" w14:anchorId="15C8525A">
                <v:shape id="_x0000_i1152" type="#_x0000_t75" style="width:12pt;height:15.75pt" o:ole="">
                  <v:imagedata r:id="rId89" o:title=""/>
                </v:shape>
                <o:OLEObject Type="Embed" ProgID="Equation.DSMT4" ShapeID="_x0000_i1152" DrawAspect="Content" ObjectID="_1771611725" r:id="rId90"/>
              </w:object>
            </w:r>
          </w:p>
          <w:p w14:paraId="72B00D88" w14:textId="77777777" w:rsidR="00BA16F3" w:rsidRPr="0089786C" w:rsidRDefault="00BA16F3" w:rsidP="00BA16F3">
            <w:pPr>
              <w:pStyle w:val="Paragraphedeliste"/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   </w:t>
            </w:r>
            <w:r w:rsidRPr="0089786C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580" w:dyaOrig="279" w14:anchorId="410BFB12">
                <v:shape id="_x0000_i1153" type="#_x0000_t75" style="width:29.25pt;height:14.25pt" o:ole="">
                  <v:imagedata r:id="rId91" o:title=""/>
                </v:shape>
                <o:OLEObject Type="Embed" ProgID="Equation.DSMT4" ShapeID="_x0000_i1153" DrawAspect="Content" ObjectID="_1771611726" r:id="rId92"/>
              </w:object>
            </w:r>
            <w:r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 xml:space="preserve">                 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                    </w:t>
            </w:r>
            <w:r w:rsidRPr="0089786C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560" w:dyaOrig="279" w14:anchorId="03ABBA1C">
                <v:shape id="_x0000_i1154" type="#_x0000_t75" style="width:27.75pt;height:14.25pt" o:ole="">
                  <v:imagedata r:id="rId93" o:title=""/>
                </v:shape>
                <o:OLEObject Type="Embed" ProgID="Equation.DSMT4" ShapeID="_x0000_i1154" DrawAspect="Content" ObjectID="_1771611727" r:id="rId94"/>
              </w:object>
            </w:r>
          </w:p>
          <w:p w14:paraId="67040195" w14:textId="77777777" w:rsidR="00BA16F3" w:rsidRPr="00CC5BAB" w:rsidRDefault="00BA16F3" w:rsidP="00BA16F3">
            <w:pPr>
              <w:bidi/>
              <w:ind w:right="-851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799245F2" wp14:editId="7B923AE3">
                  <wp:extent cx="1752381" cy="1066667"/>
                  <wp:effectExtent l="0" t="0" r="635" b="635"/>
                  <wp:docPr id="20000937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09374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miri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33EA1EE9" wp14:editId="37B0A1A5">
                  <wp:extent cx="1771429" cy="1047619"/>
                  <wp:effectExtent l="0" t="0" r="635" b="635"/>
                  <wp:docPr id="16384806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480656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429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3AA71" w14:textId="77777777" w:rsidR="00BE4103" w:rsidRDefault="00BE4103" w:rsidP="00BA16F3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FBD9E01" w14:textId="2B83279E" w:rsidR="00BA16F3" w:rsidRPr="0089786C" w:rsidRDefault="00BA16F3" w:rsidP="00BE4103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مبرهنة:</w:t>
            </w:r>
          </w:p>
          <w:p w14:paraId="2224D1D3" w14:textId="77777777" w:rsidR="00BA16F3" w:rsidRPr="0089786C" w:rsidRDefault="00BA16F3" w:rsidP="00BA16F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>في معلم متعامد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hAnsi="Amiri" w:cs="Amiri"/>
                <w:position w:val="-18"/>
                <w:sz w:val="28"/>
                <w:szCs w:val="28"/>
                <w:lang w:bidi="ar-DZ"/>
              </w:rPr>
              <w:object w:dxaOrig="800" w:dyaOrig="480" w14:anchorId="6E0F6C1B">
                <v:shape id="_x0000_i1155" type="#_x0000_t75" style="width:39.75pt;height:24pt" o:ole="">
                  <v:imagedata r:id="rId97" o:title=""/>
                </v:shape>
                <o:OLEObject Type="Embed" ProgID="Equation.DSMT4" ShapeID="_x0000_i1155" DrawAspect="Content" ObjectID="_1771611728" r:id="rId9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للمستوي، التمثيل </w: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البياني لدالة ثلاثي الحدود من الدرجة الثانية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60B340E4">
                <v:shape id="_x0000_i1156" type="#_x0000_t75" style="width:12pt;height:15.75pt" o:ole="">
                  <v:imagedata r:id="rId99" o:title=""/>
                </v:shape>
                <o:OLEObject Type="Embed" ProgID="Equation.DSMT4" ShapeID="_x0000_i1156" DrawAspect="Content" ObjectID="_1771611729" r:id="rId100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حيث </w:t>
            </w:r>
            <w:r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880" w:dyaOrig="360" w14:anchorId="57CD590C">
                <v:shape id="_x0000_i1157" type="#_x0000_t75" style="width:93.75pt;height:18pt" o:ole="">
                  <v:imagedata r:id="rId101" o:title=""/>
                </v:shape>
                <o:OLEObject Type="Embed" ProgID="Equation.DSMT4" ShapeID="_x0000_i1157" DrawAspect="Content" ObjectID="_1771611730" r:id="rId10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مع </w:t>
            </w:r>
            <w:r w:rsidRPr="0089786C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7BDE029D">
                <v:shape id="_x0000_i1158" type="#_x0000_t75" style="width:36.75pt;height:20.25pt" o:ole="">
                  <v:imagedata r:id="rId103" o:title=""/>
                </v:shape>
                <o:OLEObject Type="Embed" ProgID="Equation.DSMT4" ShapeID="_x0000_i1158" DrawAspect="Content" ObjectID="_1771611731" r:id="rId104"/>
              </w:objec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هو </w:t>
            </w:r>
            <w:r w:rsidRPr="0089786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</w:rPr>
              <w:t xml:space="preserve">قطع مكافئ </w: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ذروته النقطة </w:t>
            </w:r>
            <w:r w:rsidRPr="0089786C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20" w:dyaOrig="279" w14:anchorId="0F173866">
                <v:shape id="_x0000_i1159" type="#_x0000_t75" style="width:11.25pt;height:14.25pt" o:ole="">
                  <v:imagedata r:id="rId105" o:title=""/>
                </v:shape>
                <o:OLEObject Type="Embed" ProgID="Equation.DSMT4" ShapeID="_x0000_i1159" DrawAspect="Content" ObjectID="_1771611732" r:id="rId106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ذات الإحداثيين </w:t>
            </w:r>
            <w:r w:rsidRPr="0089786C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1760" w:dyaOrig="720" w14:anchorId="08DB622C">
                <v:shape id="_x0000_i1160" type="#_x0000_t75" style="width:87.75pt;height:36pt" o:ole="">
                  <v:imagedata r:id="rId107" o:title=""/>
                </v:shape>
                <o:OLEObject Type="Embed" ProgID="Equation.DSMT4" ShapeID="_x0000_i1160" DrawAspect="Content" ObjectID="_1771611733" r:id="rId108"/>
              </w:objec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ومحور تناظره المستقيم الذي معادلته هي: </w:t>
            </w:r>
            <w:r w:rsidRPr="0089786C">
              <w:rPr>
                <w:rFonts w:ascii="Amiri" w:eastAsiaTheme="minorEastAsia" w:hAnsi="Amiri" w:cs="Amiri"/>
                <w:position w:val="-24"/>
                <w:sz w:val="28"/>
                <w:szCs w:val="28"/>
                <w:lang w:bidi="ar-DZ"/>
              </w:rPr>
              <w:object w:dxaOrig="900" w:dyaOrig="620" w14:anchorId="6351DF8A">
                <v:shape id="_x0000_i1161" type="#_x0000_t75" style="width:45pt;height:30.75pt" o:ole="">
                  <v:imagedata r:id="rId109" o:title=""/>
                </v:shape>
                <o:OLEObject Type="Embed" ProgID="Equation.DSMT4" ShapeID="_x0000_i1161" DrawAspect="Content" ObjectID="_1771611734" r:id="rId110"/>
              </w:object>
            </w:r>
            <w:r w:rsidRPr="0089786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</w:t>
            </w:r>
          </w:p>
          <w:p w14:paraId="394F3B70" w14:textId="77777777" w:rsidR="001357CF" w:rsidRDefault="001357CF" w:rsidP="001357C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1D77AE" w14:textId="0BC5AB74" w:rsidR="001357CF" w:rsidRPr="0089786C" w:rsidRDefault="001357CF" w:rsidP="001357CF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89786C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ملاحظة:</w:t>
            </w:r>
          </w:p>
          <w:p w14:paraId="7A8558E6" w14:textId="77777777" w:rsidR="001357CF" w:rsidRPr="0089786C" w:rsidRDefault="001357CF" w:rsidP="001357C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 </w:t>
            </w:r>
            <w:r w:rsidRPr="0089786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80" w:dyaOrig="279" w14:anchorId="03492E4D">
                <v:shape id="_x0000_i1291" type="#_x0000_t75" style="width:29.25pt;height:14.25pt" o:ole="">
                  <v:imagedata r:id="rId111" o:title=""/>
                </v:shape>
                <o:OLEObject Type="Embed" ProgID="Equation.DSMT4" ShapeID="_x0000_i1291" DrawAspect="Content" ObjectID="_1771611735" r:id="rId112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يكون القطع المكافئ منفرجا نحو الأعلى</w:t>
            </w:r>
          </w:p>
          <w:p w14:paraId="68B07826" w14:textId="77777777" w:rsidR="001357CF" w:rsidRPr="0089786C" w:rsidRDefault="001357CF" w:rsidP="001357CF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 </w:t>
            </w:r>
            <w:r w:rsidRPr="0089786C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2981F194">
                <v:shape id="_x0000_i1292" type="#_x0000_t75" style="width:27.75pt;height:14.25pt" o:ole="">
                  <v:imagedata r:id="rId113" o:title=""/>
                </v:shape>
                <o:OLEObject Type="Embed" ProgID="Equation.DSMT4" ShapeID="_x0000_i1292" DrawAspect="Content" ObjectID="_1771611736" r:id="rId114"/>
              </w:object>
            </w:r>
            <w:r w:rsidRPr="0089786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يكون القطع المكافئ منفرجا نحو الأسفل</w:t>
            </w:r>
          </w:p>
          <w:p w14:paraId="16A42728" w14:textId="77777777" w:rsidR="00194B93" w:rsidRPr="001357CF" w:rsidRDefault="00194B93" w:rsidP="005E4DB1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315EF1D" w14:textId="77777777" w:rsidR="00BE4103" w:rsidRDefault="00194B93" w:rsidP="00BE410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A16F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مثال01:</w: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 09 ص 136</w:t>
            </w:r>
          </w:p>
          <w:p w14:paraId="527DB321" w14:textId="3B4F7A5C" w:rsidR="00194B93" w:rsidRPr="00BA16F3" w:rsidRDefault="00194B93" w:rsidP="00BE410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A16F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مثال02:</w:t>
            </w:r>
            <w:r w:rsidRPr="00BA16F3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ت 12 ص136</w:t>
            </w:r>
          </w:p>
          <w:p w14:paraId="3B4DDB85" w14:textId="77777777" w:rsidR="00194B93" w:rsidRDefault="00194B93" w:rsidP="00CF26D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4EB51B0" w14:textId="7EE84121" w:rsidR="00194B93" w:rsidRPr="00BA16F3" w:rsidRDefault="00194B93" w:rsidP="00CF26D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A16F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حالات خاصة:</w:t>
            </w:r>
          </w:p>
          <w:p w14:paraId="7EB85142" w14:textId="5B7E650A" w:rsidR="00194B93" w:rsidRPr="00BA16F3" w:rsidRDefault="00194B93" w:rsidP="00194B93">
            <w:pPr>
              <w:pStyle w:val="Paragraphedeliste"/>
              <w:numPr>
                <w:ilvl w:val="0"/>
                <w:numId w:val="27"/>
              </w:numPr>
              <w:bidi/>
              <w:ind w:left="397"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إذا كان</w:t>
            </w:r>
            <w:r w:rsidR="00BA16F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BA16F3" w:rsidRPr="00BA16F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385E17AF">
                <v:shape id="_x0000_i1237" type="#_x0000_t75" style="width:30pt;height:14.25pt" o:ole="">
                  <v:imagedata r:id="rId115" o:title=""/>
                </v:shape>
                <o:OLEObject Type="Embed" ProgID="Equation.DSMT4" ShapeID="_x0000_i1237" DrawAspect="Content" ObjectID="_1771611737" r:id="rId116"/>
              </w:objec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و</w:t>
            </w:r>
            <w:r w:rsidR="00BA16F3" w:rsidRPr="00BA16F3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580" w:dyaOrig="300" w14:anchorId="5F7147BB">
                <v:shape id="_x0000_i1240" type="#_x0000_t75" style="width:29.25pt;height:15pt" o:ole="">
                  <v:imagedata r:id="rId117" o:title=""/>
                </v:shape>
                <o:OLEObject Type="Embed" ProgID="Equation.DSMT4" ShapeID="_x0000_i1240" DrawAspect="Content" ObjectID="_1771611738" r:id="rId118"/>
              </w:objec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فإن ذروة القطع المكافئ الذي معادلته</w:t>
            </w:r>
            <w:r w:rsidR="00BA16F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BA16F3" w:rsidRPr="00BA16F3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200" w:dyaOrig="380" w14:anchorId="28FFB7A0">
                <v:shape id="_x0000_i1243" type="#_x0000_t75" style="width:60pt;height:18.75pt" o:ole="">
                  <v:imagedata r:id="rId119" o:title=""/>
                </v:shape>
                <o:OLEObject Type="Embed" ProgID="Equation.DSMT4" ShapeID="_x0000_i1243" DrawAspect="Content" ObjectID="_1771611739" r:id="rId120"/>
              </w:object>
            </w:r>
            <w:r w:rsidRPr="00BA16F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proofErr w:type="gramStart"/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هي :</w:t>
            </w:r>
            <w:proofErr w:type="gramEnd"/>
            <w:r w:rsidR="00BA16F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BA16F3" w:rsidRPr="00BA16F3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740" w:dyaOrig="340" w14:anchorId="1E9C3530">
                <v:shape id="_x0000_i1246" type="#_x0000_t75" style="width:36.75pt;height:17.25pt" o:ole="">
                  <v:imagedata r:id="rId121" o:title=""/>
                </v:shape>
                <o:OLEObject Type="Embed" ProgID="Equation.DSMT4" ShapeID="_x0000_i1246" DrawAspect="Content" ObjectID="_1771611740" r:id="rId122"/>
              </w:objec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59AA247E" w14:textId="2F1779D6" w:rsidR="00194B93" w:rsidRPr="00BA16F3" w:rsidRDefault="00194B93" w:rsidP="00CF26DB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A16F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6F46D0BC" w14:textId="569AFB22" w:rsidR="00194B93" w:rsidRPr="00BA16F3" w:rsidRDefault="00194B93" w:rsidP="001329D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التمثيل البياني للمنحنى</w:t>
            </w:r>
            <w:r w:rsidR="00BA16F3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="00BA16F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BA16F3" w:rsidRPr="00BA16F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416BE543">
                <v:shape id="_x0000_i1249" type="#_x0000_t75" style="width:23.25pt;height:20.25pt" o:ole="">
                  <v:imagedata r:id="rId123" o:title=""/>
                </v:shape>
                <o:OLEObject Type="Embed" ProgID="Equation.DSMT4" ShapeID="_x0000_i1249" DrawAspect="Content" ObjectID="_1771611741" r:id="rId124"/>
              </w:objec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الممثل للدالة </w:t>
            </w:r>
            <w:r w:rsidR="00BA16F3" w:rsidRPr="0089786C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320" w14:anchorId="0A552E27">
                <v:shape id="_x0000_i1250" type="#_x0000_t75" style="width:12pt;height:15.75pt" o:ole="">
                  <v:imagedata r:id="rId99" o:title=""/>
                </v:shape>
                <o:OLEObject Type="Embed" ProgID="Equation.DSMT4" ShapeID="_x0000_i1250" DrawAspect="Content" ObjectID="_1771611742" r:id="rId125"/>
              </w:objec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المعرفة على </w:t>
            </w:r>
            <w:r w:rsidR="00BA16F3" w:rsidRPr="00BA16F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7881B4DC">
                <v:shape id="_x0000_i1253" type="#_x0000_t75" style="width:12.75pt;height:12.75pt" o:ole="">
                  <v:imagedata r:id="rId126" o:title=""/>
                </v:shape>
                <o:OLEObject Type="Embed" ProgID="Equation.DSMT4" ShapeID="_x0000_i1253" DrawAspect="Content" ObjectID="_1771611743" r:id="rId127"/>
              </w:objec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بالعبارة</w:t>
            </w:r>
            <w:r w:rsidR="00BA16F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: </w:t>
            </w:r>
            <w:r w:rsidR="00BA16F3" w:rsidRPr="00BA16F3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520" w:dyaOrig="380" w14:anchorId="027C2009">
                <v:shape id="_x0000_i1256" type="#_x0000_t75" style="width:75.75pt;height:18.75pt" o:ole="">
                  <v:imagedata r:id="rId128" o:title=""/>
                </v:shape>
                <o:OLEObject Type="Embed" ProgID="Equation.DSMT4" ShapeID="_x0000_i1256" DrawAspect="Content" ObjectID="_1771611744" r:id="rId129"/>
              </w:objec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هو:</w:t>
            </w:r>
          </w:p>
          <w:p w14:paraId="0AC2B768" w14:textId="77777777" w:rsidR="00194B93" w:rsidRPr="00BA16F3" w:rsidRDefault="00194B93" w:rsidP="001329D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66B3CCAD" w14:textId="2FA7F74E" w:rsidR="00194B93" w:rsidRPr="00BA16F3" w:rsidRDefault="00194B93" w:rsidP="001357CF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A16F3">
              <w:rPr>
                <w:rFonts w:ascii="Amiri" w:hAnsi="Amiri" w:cs="Amiri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72147196" wp14:editId="15566CB9">
                  <wp:extent cx="2581275" cy="17811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7" cy="1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08E0D" w14:textId="06F94D34" w:rsidR="00194B93" w:rsidRPr="00BA16F3" w:rsidRDefault="00194B93" w:rsidP="00194B93">
            <w:pPr>
              <w:pStyle w:val="Paragraphedeliste"/>
              <w:numPr>
                <w:ilvl w:val="0"/>
                <w:numId w:val="27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إذا كان </w:t>
            </w:r>
            <w:r w:rsidR="00BA16F3" w:rsidRPr="00BA16F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1B17E642">
                <v:shape id="_x0000_i1257" type="#_x0000_t75" style="width:30pt;height:14.25pt" o:ole="">
                  <v:imagedata r:id="rId115" o:title=""/>
                </v:shape>
                <o:OLEObject Type="Embed" ProgID="Equation.DSMT4" ShapeID="_x0000_i1257" DrawAspect="Content" ObjectID="_1771611745" r:id="rId131"/>
              </w:objec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و </w:t>
            </w:r>
            <w:r w:rsidR="00BA16F3" w:rsidRPr="00BA16F3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580" w:dyaOrig="279" w14:anchorId="1F7255C4">
                <v:shape id="_x0000_i1260" type="#_x0000_t75" style="width:29.25pt;height:14.25pt" o:ole="">
                  <v:imagedata r:id="rId132" o:title=""/>
                </v:shape>
                <o:OLEObject Type="Embed" ProgID="Equation.DSMT4" ShapeID="_x0000_i1260" DrawAspect="Content" ObjectID="_1771611746" r:id="rId133"/>
              </w:object>
            </w:r>
            <w:r w:rsidR="00BA16F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فإن القطع المكافئ الذي معادلته</w:t>
            </w:r>
            <w:r w:rsidR="00BA16F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: </w:t>
            </w:r>
            <w:r w:rsidR="00BA16F3" w:rsidRPr="00BA16F3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340" w:dyaOrig="380" w14:anchorId="24B0A878">
                <v:shape id="_x0000_i1263" type="#_x0000_t75" style="width:66.75pt;height:18.75pt" o:ole="">
                  <v:imagedata r:id="rId134" o:title=""/>
                </v:shape>
                <o:OLEObject Type="Embed" ProgID="Equation.DSMT4" ShapeID="_x0000_i1263" DrawAspect="Content" ObjectID="_1771611747" r:id="rId135"/>
              </w:object>
            </w:r>
            <w:r w:rsidRPr="00BA16F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يشمل المبدأ </w:t>
            </w:r>
          </w:p>
          <w:p w14:paraId="7DFB498D" w14:textId="77777777" w:rsidR="00194B93" w:rsidRPr="00BA16F3" w:rsidRDefault="00194B93" w:rsidP="004B4028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A16F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2C41A407" w14:textId="5D4A8323" w:rsidR="00194B93" w:rsidRPr="00BA16F3" w:rsidRDefault="00194B93" w:rsidP="004B402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التمثيل البياني للمنحنى </w:t>
            </w:r>
            <w:r w:rsidR="00BA16F3" w:rsidRPr="00BA16F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60" w:dyaOrig="400" w14:anchorId="70965FA0">
                <v:shape id="_x0000_i1264" type="#_x0000_t75" style="width:23.25pt;height:20.25pt" o:ole="">
                  <v:imagedata r:id="rId123" o:title=""/>
                </v:shape>
                <o:OLEObject Type="Embed" ProgID="Equation.DSMT4" ShapeID="_x0000_i1264" DrawAspect="Content" ObjectID="_1771611748" r:id="rId136"/>
              </w:objec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الممثل للدالة </w:t>
            </w:r>
            <w:r w:rsidR="00BA16F3" w:rsidRPr="00BA16F3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60" w:dyaOrig="340" w14:anchorId="43FDAC88">
                <v:shape id="_x0000_i1267" type="#_x0000_t75" style="width:12.75pt;height:17.25pt" o:ole="">
                  <v:imagedata r:id="rId137" o:title=""/>
                </v:shape>
                <o:OLEObject Type="Embed" ProgID="Equation.DSMT4" ShapeID="_x0000_i1267" DrawAspect="Content" ObjectID="_1771611749" r:id="rId138"/>
              </w:object>
            </w:r>
            <w:r w:rsidRPr="00BA16F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المعرفة على </w:t>
            </w:r>
            <w:r w:rsidR="00F60512" w:rsidRPr="00BA16F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0D0E173B">
                <v:shape id="_x0000_i1272" type="#_x0000_t75" style="width:12.75pt;height:12.75pt" o:ole="">
                  <v:imagedata r:id="rId139" o:title=""/>
                </v:shape>
                <o:OLEObject Type="Embed" ProgID="Equation.DSMT4" ShapeID="_x0000_i1272" DrawAspect="Content" ObjectID="_1771611750" r:id="rId140"/>
              </w:object>
            </w:r>
            <w:r w:rsidR="00F60512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بالعبارة</w:t>
            </w:r>
            <w:r w:rsidR="00F6051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: </w:t>
            </w:r>
            <w:r w:rsidR="00F60512" w:rsidRPr="00F60512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579" w:dyaOrig="380" w14:anchorId="022A3589">
                <v:shape id="_x0000_i1275" type="#_x0000_t75" style="width:78.75pt;height:18.75pt" o:ole="">
                  <v:imagedata r:id="rId141" o:title=""/>
                </v:shape>
                <o:OLEObject Type="Embed" ProgID="Equation.DSMT4" ShapeID="_x0000_i1275" DrawAspect="Content" ObjectID="_1771611751" r:id="rId142"/>
              </w:object>
            </w:r>
            <w:r w:rsidRPr="00BA16F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BE4103" w:rsidRPr="00BA16F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هو:</w:t>
            </w:r>
          </w:p>
          <w:p w14:paraId="6D3E797B" w14:textId="77777777" w:rsidR="00194B93" w:rsidRDefault="00194B93" w:rsidP="004B4028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</w:p>
          <w:p w14:paraId="173A2CD3" w14:textId="59C726FA" w:rsidR="00BE4103" w:rsidRPr="005E4DB1" w:rsidRDefault="00194B93" w:rsidP="001357CF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75673">
              <w:rPr>
                <w:rFonts w:cs="Calibri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2F95B7F8" wp14:editId="1DBF78DE">
                  <wp:extent cx="1838325" cy="176212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3" cy="176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14:paraId="2DD6620F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7CB74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8F48B4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E4E02F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7926C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20AAB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F0228F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6A72A9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BD8567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B3893F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A5250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897F84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EDB0D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A6D3D2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18E858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9655A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5FDD47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B8B3D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D786F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62498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B09DE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A67D56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233778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13A75F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08CADE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5B7AF2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8856A6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711C1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50371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5F1E50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1AC7B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6BA90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40D960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DFEB3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4EEDA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FEF4C2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0083F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D2FA7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DE6996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858399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165D4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0608D9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8E3750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ECC0AC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83A55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D2C365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9EBE79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FE1E6B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E1E662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500C94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FF4E79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726774" w14:textId="77777777" w:rsidR="00194B93" w:rsidRDefault="00194B9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F78B68" w14:textId="77777777" w:rsidR="00194B93" w:rsidRPr="00792B9B" w:rsidRDefault="00194B9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5C9ACAA6" w14:textId="77777777" w:rsidR="00194B93" w:rsidRPr="00792B9B" w:rsidRDefault="00194B9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10146028" w14:textId="6C95A335" w:rsidR="00194B93" w:rsidRPr="00FA225C" w:rsidRDefault="00BE410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 w:rsidRPr="00FA225C"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8FE6E" wp14:editId="0AB41D9B">
                <wp:simplePos x="0" y="0"/>
                <wp:positionH relativeFrom="column">
                  <wp:posOffset>-782955</wp:posOffset>
                </wp:positionH>
                <wp:positionV relativeFrom="paragraph">
                  <wp:posOffset>8890</wp:posOffset>
                </wp:positionV>
                <wp:extent cx="1743710" cy="594995"/>
                <wp:effectExtent l="0" t="0" r="27940" b="14605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265090" w14:textId="0CAF9DBF" w:rsidR="00194B93" w:rsidRPr="00BE4103" w:rsidRDefault="00BE4103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194B93"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8FE6E" id="_x0000_s1034" type="#_x0000_t54" style="position:absolute;left:0;text-align:left;margin-left:-61.65pt;margin-top:.7pt;width:137.3pt;height:4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">
                <v:textbox>
                  <w:txbxContent>
                    <w:p w14:paraId="05265090" w14:textId="0CAF9DBF" w:rsidR="00194B93" w:rsidRPr="00BE4103" w:rsidRDefault="00BE4103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194B93"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  <w:r w:rsidRPr="00FA225C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835C3" wp14:editId="606680E1">
                <wp:simplePos x="0" y="0"/>
                <wp:positionH relativeFrom="column">
                  <wp:posOffset>5064760</wp:posOffset>
                </wp:positionH>
                <wp:positionV relativeFrom="paragraph">
                  <wp:posOffset>-75565</wp:posOffset>
                </wp:positionV>
                <wp:extent cx="1467485" cy="669925"/>
                <wp:effectExtent l="0" t="0" r="18415" b="1587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B43CF7" w14:textId="77777777" w:rsidR="00194B93" w:rsidRPr="00BE4103" w:rsidRDefault="00194B93" w:rsidP="00BE4103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835C3" id="_x0000_s1035" type="#_x0000_t54" style="position:absolute;left:0;text-align:left;margin-left:398.8pt;margin-top:-5.95pt;width:115.55pt;height:5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">
                <v:textbox>
                  <w:txbxContent>
                    <w:p w14:paraId="08B43CF7" w14:textId="77777777" w:rsidR="00194B93" w:rsidRPr="00BE4103" w:rsidRDefault="00194B93" w:rsidP="00BE4103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 w:rsidR="00194B93" w:rsidRPr="00FA225C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DA964" wp14:editId="3CC83912">
                <wp:simplePos x="0" y="0"/>
                <wp:positionH relativeFrom="column">
                  <wp:posOffset>-782955</wp:posOffset>
                </wp:positionH>
                <wp:positionV relativeFrom="paragraph">
                  <wp:posOffset>829945</wp:posOffset>
                </wp:positionV>
                <wp:extent cx="7315200" cy="499745"/>
                <wp:effectExtent l="12700" t="5715" r="6350" b="889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3ED79" w14:textId="09128341" w:rsidR="00194B93" w:rsidRPr="00BE4103" w:rsidRDefault="00194B93" w:rsidP="00BE4103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sz w:val="20"/>
                                <w:szCs w:val="20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الكفاءة المستهدفة:</w:t>
                            </w:r>
                            <w:r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F1E2A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حل معادلات </w:t>
                            </w:r>
                            <w:r w:rsidR="00BE4103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ومتراجحات</w:t>
                            </w:r>
                            <w:r w:rsidR="00AF1E2A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بيانيا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A964" id="_x0000_s1036" type="#_x0000_t80" style="position:absolute;left:0;text-align:left;margin-left:-61.65pt;margin-top:65.35pt;width:8in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">
                <v:textbox>
                  <w:txbxContent>
                    <w:p w14:paraId="7C63ED79" w14:textId="09128341" w:rsidR="00194B93" w:rsidRPr="00BE4103" w:rsidRDefault="00194B93" w:rsidP="00BE4103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sz w:val="20"/>
                          <w:szCs w:val="20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الكفاءة المستهدفة:</w:t>
                      </w:r>
                      <w:r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F1E2A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حل معادلات </w:t>
                      </w:r>
                      <w:r w:rsidR="00BE4103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ومتراجحات</w:t>
                      </w:r>
                      <w:r w:rsidR="00AF1E2A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بيانيا</w:t>
                      </w:r>
                    </w:p>
                  </w:txbxContent>
                </v:textbox>
              </v:shape>
            </w:pict>
          </mc:Fallback>
        </mc:AlternateContent>
      </w:r>
      <w:r w:rsidR="00194B93" w:rsidRPr="00FA225C">
        <w:rPr>
          <w:rFonts w:cstheme="minorHAnsi"/>
          <w:sz w:val="28"/>
          <w:szCs w:val="28"/>
          <w:rtl/>
        </w:rPr>
        <w:br/>
      </w:r>
      <w:r w:rsidR="00194B93" w:rsidRPr="00FA225C">
        <w:rPr>
          <w:rFonts w:cstheme="minorHAnsi"/>
          <w:sz w:val="28"/>
          <w:szCs w:val="28"/>
          <w:rtl/>
        </w:rPr>
        <w:br/>
      </w:r>
      <w:r w:rsidR="00194B93" w:rsidRPr="00FA225C">
        <w:rPr>
          <w:rFonts w:cstheme="minorHAnsi"/>
          <w:sz w:val="28"/>
          <w:szCs w:val="28"/>
          <w:rtl/>
        </w:rPr>
        <w:br/>
      </w:r>
      <w:r w:rsidR="00194B93" w:rsidRPr="00FA225C">
        <w:rPr>
          <w:rFonts w:cstheme="minorHAnsi"/>
          <w:sz w:val="28"/>
          <w:szCs w:val="28"/>
          <w:rtl/>
        </w:rPr>
        <w:br/>
      </w:r>
      <w:r w:rsidR="00194B93" w:rsidRPr="00FA225C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235E9" wp14:editId="43A30D08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837529" w14:textId="182355A8" w:rsidR="00194B93" w:rsidRPr="00BE4103" w:rsidRDefault="00BE4103" w:rsidP="00BE4103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194B93"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B93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المعادلات و المتراجحات</w:t>
                            </w:r>
                            <w:r w:rsidR="00194B93"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proofErr w:type="gramStart"/>
                            <w:r w:rsidR="00194B93"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 :</w:t>
                            </w:r>
                            <w:proofErr w:type="gramEnd"/>
                            <w:r w:rsidR="00194B93"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B93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المعادلات المتراجحات من الدرجة 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235E9" id="_x0000_s1037" type="#_x0000_t98" style="position:absolute;left:0;text-align:left;margin-left:84.05pt;margin-top:-7.45pt;width:308.1pt;height:6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JTOlhorAgAAVAQAAA4AAAAAAAAAAAAAAAAALgIAAGRy&#10;cy9lMm9Eb2MueG1sUEsBAi0AFAAGAAgAAAAhADg+FcPgAAAACwEAAA8AAAAAAAAAAAAAAAAAhQQA&#10;AGRycy9kb3ducmV2LnhtbFBLBQYAAAAABAAEAPMAAACSBQAAAAA=&#10;">
                <v:textbox>
                  <w:txbxContent>
                    <w:p w14:paraId="56837529" w14:textId="182355A8" w:rsidR="00194B93" w:rsidRPr="00BE4103" w:rsidRDefault="00BE4103" w:rsidP="00BE4103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BE4103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194B93"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94B93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المعادلات و المتراجحات</w:t>
                      </w:r>
                      <w:r w:rsidR="00194B93"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proofErr w:type="gramStart"/>
                      <w:r w:rsidR="00194B93"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 :</w:t>
                      </w:r>
                      <w:proofErr w:type="gramEnd"/>
                      <w:r w:rsidR="00194B93"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94B93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المعادلات المتراجحات من الدرجة الثانية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422"/>
      </w:tblGrid>
      <w:tr w:rsidR="00194B93" w:rsidRPr="00FA225C" w14:paraId="1C52F616" w14:textId="77777777" w:rsidTr="00BE4103">
        <w:tc>
          <w:tcPr>
            <w:tcW w:w="1384" w:type="dxa"/>
            <w:shd w:val="clear" w:color="auto" w:fill="FDE9D9" w:themeFill="accent6" w:themeFillTint="33"/>
          </w:tcPr>
          <w:p w14:paraId="78B98664" w14:textId="77777777" w:rsidR="00194B93" w:rsidRPr="00BE4103" w:rsidRDefault="00194B93" w:rsidP="00347F55">
            <w:pPr>
              <w:bidi/>
              <w:ind w:right="-851"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BE4103"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00659C73" w14:textId="77777777" w:rsidR="00194B93" w:rsidRPr="00BE4103" w:rsidRDefault="00194B9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BE4103"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422" w:type="dxa"/>
            <w:shd w:val="clear" w:color="auto" w:fill="FDE9D9" w:themeFill="accent6" w:themeFillTint="33"/>
          </w:tcPr>
          <w:p w14:paraId="552F8D77" w14:textId="77777777" w:rsidR="00194B93" w:rsidRPr="00BE4103" w:rsidRDefault="00194B93" w:rsidP="00DB6768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</w:pPr>
            <w:r w:rsidRPr="00BE4103">
              <w:rPr>
                <w:rFonts w:cstheme="minorHAns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194B93" w:rsidRPr="00FA225C" w14:paraId="0733580D" w14:textId="77777777" w:rsidTr="00831F7A">
        <w:tc>
          <w:tcPr>
            <w:tcW w:w="1384" w:type="dxa"/>
          </w:tcPr>
          <w:p w14:paraId="35B7626A" w14:textId="77777777" w:rsidR="00194B93" w:rsidRPr="00FA225C" w:rsidRDefault="00194B9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7474DBB" w14:textId="77777777" w:rsidR="00194B93" w:rsidRPr="00FA225C" w:rsidRDefault="00194B9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7DD4E0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5C7C54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1A6C06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AEDCEC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5E3328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DD752D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E50B8D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F8EFA5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0E7B76" w14:textId="77777777" w:rsidR="00194B93" w:rsidRPr="00FA225C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2711BB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DFF578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D8E1D2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5C1E56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04BC8F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C28255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0EBC30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5657F3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78EF4D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8137B6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4319AF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3D1CDF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C899018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69D6F1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679673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03646A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2FF78C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3882CF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FF2DF2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92625F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D4BEF6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AEC54C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D3DDF4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F6E8AD" w14:textId="77777777" w:rsidR="00194B93" w:rsidRPr="00FA225C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492B9D" w14:textId="77777777" w:rsidR="00194B93" w:rsidRPr="00FA225C" w:rsidRDefault="00194B9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061AD5C5" w14:textId="77777777" w:rsidR="00194B93" w:rsidRPr="00FA225C" w:rsidRDefault="00194B9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878EBA" w14:textId="77777777" w:rsidR="00194B93" w:rsidRPr="00BE4103" w:rsidRDefault="00194B93" w:rsidP="00BE4103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41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حل معادلات ومتراجحات من الدرجة الثانية بيانيا </w:t>
            </w:r>
          </w:p>
          <w:p w14:paraId="417B5D32" w14:textId="77777777" w:rsidR="00194B93" w:rsidRPr="00BE4103" w:rsidRDefault="00194B93" w:rsidP="00831F7A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4B32905" w14:textId="77777777" w:rsidR="00194B93" w:rsidRPr="00BE4103" w:rsidRDefault="00194B93" w:rsidP="00831F7A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41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دراسة أمثلة:</w:t>
            </w:r>
          </w:p>
          <w:p w14:paraId="58398732" w14:textId="77777777" w:rsidR="00194B93" w:rsidRPr="00BE4103" w:rsidRDefault="00194B93" w:rsidP="00100724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41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</w:t>
            </w:r>
          </w:p>
          <w:p w14:paraId="320475F6" w14:textId="77777777" w:rsidR="00194B93" w:rsidRPr="00BE4103" w:rsidRDefault="00194B93" w:rsidP="00FA225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الأشكال التالية هي التمثيلات البيانية لدوال ثلاثي الحدود من الدرجة الثانية:</w:t>
            </w:r>
          </w:p>
          <w:p w14:paraId="702E2E50" w14:textId="77777777" w:rsidR="00194B93" w:rsidRPr="00BE4103" w:rsidRDefault="00194B93" w:rsidP="00FA225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759"/>
              <w:gridCol w:w="2760"/>
              <w:gridCol w:w="2760"/>
            </w:tblGrid>
            <w:tr w:rsidR="00194B93" w14:paraId="04510AD5" w14:textId="77777777" w:rsidTr="00941741">
              <w:tc>
                <w:tcPr>
                  <w:tcW w:w="2759" w:type="dxa"/>
                </w:tcPr>
                <w:p w14:paraId="36B3ABFF" w14:textId="77777777" w:rsidR="00194B93" w:rsidRDefault="00194B93" w:rsidP="00A457DA">
                  <w:pPr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A457DA">
                    <w:rPr>
                      <w:rFonts w:cs="Calibri"/>
                      <w:noProof/>
                      <w:sz w:val="28"/>
                      <w:szCs w:val="28"/>
                      <w:rtl/>
                      <w:lang w:bidi="ar-DZ"/>
                    </w:rPr>
                    <w:drawing>
                      <wp:inline distT="0" distB="0" distL="0" distR="0" wp14:anchorId="63686316" wp14:editId="36AE2021">
                        <wp:extent cx="1483995" cy="1800225"/>
                        <wp:effectExtent l="0" t="0" r="1905" b="9525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6117" cy="1814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DA3612" w14:textId="77777777" w:rsidR="00194B93" w:rsidRDefault="00194B93" w:rsidP="00941741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760" w:type="dxa"/>
                </w:tcPr>
                <w:p w14:paraId="3F59219D" w14:textId="77777777" w:rsidR="00194B93" w:rsidRDefault="00194B93" w:rsidP="00FA225C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087067">
                    <w:rPr>
                      <w:rFonts w:cs="Calibri"/>
                      <w:noProof/>
                      <w:sz w:val="28"/>
                      <w:szCs w:val="28"/>
                      <w:rtl/>
                      <w:lang w:bidi="ar-DZ"/>
                    </w:rPr>
                    <w:drawing>
                      <wp:inline distT="0" distB="0" distL="0" distR="0" wp14:anchorId="5113635C" wp14:editId="6FD7A44C">
                        <wp:extent cx="1571075" cy="1771650"/>
                        <wp:effectExtent l="0" t="0" r="0" b="0"/>
                        <wp:docPr id="17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6620" cy="1777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60" w:type="dxa"/>
                </w:tcPr>
                <w:p w14:paraId="596B4C0A" w14:textId="77777777" w:rsidR="00194B93" w:rsidRDefault="00194B93" w:rsidP="00FA225C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A457DA">
                    <w:rPr>
                      <w:rFonts w:cs="Calibri"/>
                      <w:noProof/>
                      <w:sz w:val="28"/>
                      <w:szCs w:val="28"/>
                      <w:rtl/>
                      <w:lang w:bidi="ar-DZ"/>
                    </w:rPr>
                    <w:drawing>
                      <wp:inline distT="0" distB="0" distL="0" distR="0" wp14:anchorId="3EC6FCAF" wp14:editId="72D88FD3">
                        <wp:extent cx="1571625" cy="1828800"/>
                        <wp:effectExtent l="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71846" cy="1829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B93" w14:paraId="5DE029A5" w14:textId="77777777" w:rsidTr="00BE4103">
              <w:tc>
                <w:tcPr>
                  <w:tcW w:w="2759" w:type="dxa"/>
                  <w:shd w:val="clear" w:color="auto" w:fill="FDE9D9" w:themeFill="accent6" w:themeFillTint="33"/>
                </w:tcPr>
                <w:p w14:paraId="34192FC6" w14:textId="77777777" w:rsidR="00194B93" w:rsidRPr="00BE4103" w:rsidRDefault="00194B93" w:rsidP="00FA225C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E4103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الشكل 01</w:t>
                  </w:r>
                </w:p>
              </w:tc>
              <w:tc>
                <w:tcPr>
                  <w:tcW w:w="2760" w:type="dxa"/>
                  <w:shd w:val="clear" w:color="auto" w:fill="FDE9D9" w:themeFill="accent6" w:themeFillTint="33"/>
                </w:tcPr>
                <w:p w14:paraId="454A80B7" w14:textId="77777777" w:rsidR="00194B93" w:rsidRPr="00BE4103" w:rsidRDefault="00194B93" w:rsidP="00FA225C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E4103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الشكل 02</w:t>
                  </w:r>
                </w:p>
              </w:tc>
              <w:tc>
                <w:tcPr>
                  <w:tcW w:w="2760" w:type="dxa"/>
                  <w:shd w:val="clear" w:color="auto" w:fill="FDE9D9" w:themeFill="accent6" w:themeFillTint="33"/>
                </w:tcPr>
                <w:p w14:paraId="5638D8C0" w14:textId="77777777" w:rsidR="00194B93" w:rsidRPr="00BE4103" w:rsidRDefault="00194B93" w:rsidP="00FA225C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E4103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الشكل 03</w:t>
                  </w:r>
                </w:p>
              </w:tc>
            </w:tr>
          </w:tbl>
          <w:p w14:paraId="7BAA8E5B" w14:textId="77777777" w:rsidR="00194B93" w:rsidRDefault="00194B93" w:rsidP="00FA225C">
            <w:pPr>
              <w:pStyle w:val="Paragraphedeliste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9243D15" w14:textId="69958073" w:rsidR="00194B93" w:rsidRPr="00BE4103" w:rsidRDefault="00194B93" w:rsidP="00194B93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عين إشارة</w:t>
            </w:r>
            <w:r w:rsidR="00BE41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BE4103" w:rsidRPr="00BE410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220" w14:anchorId="4DEA02AA">
                <v:shape id="_x0000_i1278" type="#_x0000_t75" style="width:11.25pt;height:11.25pt" o:ole="">
                  <v:imagedata r:id="rId147" o:title=""/>
                </v:shape>
                <o:OLEObject Type="Embed" ProgID="Equation.DSMT4" ShapeID="_x0000_i1278" DrawAspect="Content" ObjectID="_1771611752" r:id="rId148"/>
              </w:objec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AF1E2A"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وإشارة</w:t>
            </w:r>
            <w:r w:rsidR="00BE41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BE4103" w:rsidRPr="00BE410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601E6187">
                <v:shape id="_x0000_i1281" type="#_x0000_t75" style="width:12pt;height:12.75pt" o:ole="">
                  <v:imagedata r:id="rId149" o:title=""/>
                </v:shape>
                <o:OLEObject Type="Embed" ProgID="Equation.DSMT4" ShapeID="_x0000_i1281" DrawAspect="Content" ObjectID="_1771611753" r:id="rId150"/>
              </w:objec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AF1E2A"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وجذور</w: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ثلاثي الحدود في كل حالة.</w:t>
            </w:r>
          </w:p>
          <w:p w14:paraId="5E482A90" w14:textId="032A2FBB" w:rsidR="00194B93" w:rsidRPr="00BE4103" w:rsidRDefault="00194B93" w:rsidP="00194B93">
            <w:pPr>
              <w:pStyle w:val="Paragraphedeliste"/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أوجد عبارة ثلاثي الحدود في الشكلين 01 </w:t>
            </w:r>
            <w:r w:rsidR="00AF1E2A"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و02</w: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B988008" w14:textId="3561C443" w:rsidR="00194B93" w:rsidRPr="00BE4103" w:rsidRDefault="00194B93" w:rsidP="00BE4103">
            <w:pPr>
              <w:bidi/>
              <w:ind w:left="186" w:hanging="186"/>
              <w:rPr>
                <w:rFonts w:ascii="Amiri" w:hAnsi="Amiri" w:cs="Amiri"/>
                <w:sz w:val="28"/>
                <w:szCs w:val="28"/>
              </w:rPr>
            </w:pPr>
            <w:r w:rsidRPr="00BE4103"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  <w:t xml:space="preserve">              </w: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أ- تحقق ان عبارة ثلاثي الحدود في الشكل 03 هي: </w:t>
            </w:r>
            <w:r w:rsidR="00BE4103" w:rsidRPr="00BE410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620" w:dyaOrig="340" w14:anchorId="1C5E71BC">
                <v:shape id="_x0000_i1284" type="#_x0000_t75" style="width:81pt;height:17.25pt" o:ole="">
                  <v:imagedata r:id="rId151" o:title=""/>
                </v:shape>
                <o:OLEObject Type="Embed" ProgID="Equation.DSMT4" ShapeID="_x0000_i1284" DrawAspect="Content" ObjectID="_1771611754" r:id="rId152"/>
              </w:objec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</w:t>
            </w:r>
            <w:r w:rsidR="00BE41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</w: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ب- حل في </w:t>
            </w:r>
            <w:r w:rsidR="00BE4103" w:rsidRPr="00BE410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06E0F029">
                <v:shape id="_x0000_i1287" type="#_x0000_t75" style="width:12.75pt;height:12.75pt" o:ole="">
                  <v:imagedata r:id="rId153" o:title=""/>
                </v:shape>
                <o:OLEObject Type="Embed" ProgID="Equation.DSMT4" ShapeID="_x0000_i1287" DrawAspect="Content" ObjectID="_1771611755" r:id="rId154"/>
              </w:object>
            </w:r>
            <w:r w:rsidR="00BE41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المتراجحة</w:t>
            </w:r>
            <w:r w:rsidR="00BE41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:</w:t>
            </w:r>
            <w:r w:rsidR="00BE4103" w:rsidRPr="00BE410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500" w:dyaOrig="340" w14:anchorId="3832F0FC">
                <v:shape id="_x0000_i1290" type="#_x0000_t75" style="width:75pt;height:17.25pt" o:ole="">
                  <v:imagedata r:id="rId155" o:title=""/>
                </v:shape>
                <o:OLEObject Type="Embed" ProgID="Equation.DSMT4" ShapeID="_x0000_i1290" DrawAspect="Content" ObjectID="_1771611756" r:id="rId156"/>
              </w:object>
            </w:r>
            <w:r w:rsidR="00BE41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BE4103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BE41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79197EB0" w14:textId="0844D265" w:rsidR="00AF1E2A" w:rsidRPr="00BE4103" w:rsidRDefault="001F4A72" w:rsidP="0069201E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color w:val="FF0000"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481A19" wp14:editId="022B817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120015</wp:posOffset>
                      </wp:positionV>
                      <wp:extent cx="2105025" cy="2085975"/>
                      <wp:effectExtent l="0" t="0" r="28575" b="28575"/>
                      <wp:wrapNone/>
                      <wp:docPr id="63876795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085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9EAF5E" w14:textId="29E3804F" w:rsidR="001F4A72" w:rsidRDefault="001F4A72" w:rsidP="001F4A72">
                                  <w:pPr>
                                    <w:jc w:val="center"/>
                                  </w:pPr>
                                  <w:r w:rsidRPr="001F4A72">
                                    <w:drawing>
                                      <wp:inline distT="0" distB="0" distL="0" distR="0" wp14:anchorId="17BE308B" wp14:editId="6C97447E">
                                        <wp:extent cx="1896745" cy="1890395"/>
                                        <wp:effectExtent l="0" t="0" r="8255" b="0"/>
                                        <wp:docPr id="791488202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91488202" name=""/>
                                                <pic:cNvPicPr/>
                                              </pic:nvPicPr>
                                              <pic:blipFill>
                                                <a:blip r:embed="rId15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6745" cy="18903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481A19" id="Rectangle 5" o:spid="_x0000_s1038" style="position:absolute;left:0;text-align:left;margin-left:4.75pt;margin-top:9.45pt;width:165.75pt;height:16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" fillcolor="white [3201]" strokecolor="white [3212]" strokeweight="2pt">
                      <v:textbox>
                        <w:txbxContent>
                          <w:p w14:paraId="2C9EAF5E" w14:textId="29E3804F" w:rsidR="001F4A72" w:rsidRDefault="001F4A72" w:rsidP="001F4A72">
                            <w:pPr>
                              <w:jc w:val="center"/>
                            </w:pPr>
                            <w:r w:rsidRPr="001F4A72">
                              <w:drawing>
                                <wp:inline distT="0" distB="0" distL="0" distR="0" wp14:anchorId="17BE308B" wp14:editId="6C97447E">
                                  <wp:extent cx="1896745" cy="1890395"/>
                                  <wp:effectExtent l="0" t="0" r="8255" b="0"/>
                                  <wp:docPr id="79148820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1488202" name=""/>
                                          <pic:cNvPicPr/>
                                        </pic:nvPicPr>
                                        <pic:blipFill>
                                          <a:blip r:embed="rId1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6745" cy="1890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4B93" w:rsidRPr="00BE410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 02:</w:t>
            </w:r>
            <w:r w:rsidR="00194B93" w:rsidRPr="00BE41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 </w:t>
            </w:r>
          </w:p>
          <w:p w14:paraId="08A0DD7C" w14:textId="2C65420B" w:rsidR="00194B93" w:rsidRPr="00BE4103" w:rsidRDefault="00194B93" w:rsidP="00BE4103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BE41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BE4103">
              <w:rPr>
                <w:rFonts w:ascii="Amiri" w:hAnsi="Amiri" w:cs="Amiri"/>
                <w:sz w:val="28"/>
                <w:szCs w:val="28"/>
                <w:rtl/>
              </w:rPr>
              <w:t>ت 14 ص 136</w:t>
            </w:r>
          </w:p>
          <w:p w14:paraId="397C06E5" w14:textId="77777777" w:rsidR="00AF1E2A" w:rsidRPr="00BE4103" w:rsidRDefault="00194B93" w:rsidP="00100724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BE410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 03:</w:t>
            </w:r>
            <w:r w:rsidRPr="00BE41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</w:t>
            </w:r>
          </w:p>
          <w:p w14:paraId="5F729A3B" w14:textId="6E32FEB1" w:rsidR="00194B93" w:rsidRPr="00BE4103" w:rsidRDefault="00194B93" w:rsidP="00BE4103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BE41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</w:t>
            </w:r>
            <w:r w:rsidRPr="00BE4103">
              <w:rPr>
                <w:rFonts w:ascii="Amiri" w:hAnsi="Amiri" w:cs="Amiri"/>
                <w:sz w:val="28"/>
                <w:szCs w:val="28"/>
                <w:rtl/>
              </w:rPr>
              <w:t>ت 27 ص 138</w:t>
            </w:r>
          </w:p>
          <w:p w14:paraId="140DF995" w14:textId="02D9C991" w:rsidR="00194B93" w:rsidRPr="00BE4103" w:rsidRDefault="00194B93" w:rsidP="00BE4103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BE410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مثال </w:t>
            </w:r>
            <w:r w:rsidR="00BE4103" w:rsidRPr="00BE4103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04:</w:t>
            </w:r>
            <w:r w:rsidR="00BE4103" w:rsidRPr="00BE41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  <w:r w:rsidR="00BE4103" w:rsidRPr="00BE4103">
              <w:rPr>
                <w:rFonts w:ascii="Amiri" w:hAnsi="Amiri" w:cs="Amiri" w:hint="cs"/>
                <w:sz w:val="28"/>
                <w:szCs w:val="28"/>
                <w:rtl/>
              </w:rPr>
              <w:t>ت</w:t>
            </w:r>
            <w:r w:rsidRPr="00BE4103">
              <w:rPr>
                <w:rFonts w:ascii="Amiri" w:hAnsi="Amiri" w:cs="Amiri"/>
                <w:sz w:val="28"/>
                <w:szCs w:val="28"/>
                <w:rtl/>
              </w:rPr>
              <w:t xml:space="preserve"> 28 ص 138</w:t>
            </w:r>
          </w:p>
          <w:p w14:paraId="772C7ACE" w14:textId="77777777" w:rsidR="00194B93" w:rsidRPr="00BE4103" w:rsidRDefault="00194B93" w:rsidP="0010072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7BD80F4" w14:textId="77777777" w:rsidR="00194B93" w:rsidRPr="00BE4103" w:rsidRDefault="00194B93" w:rsidP="00100724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BE410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مثال 05: </w:t>
            </w:r>
            <w:r w:rsidRPr="00BE4103">
              <w:rPr>
                <w:rFonts w:ascii="Amiri" w:hAnsi="Amiri" w:cs="Amiri"/>
                <w:sz w:val="28"/>
                <w:szCs w:val="28"/>
                <w:rtl/>
              </w:rPr>
              <w:t>ت 34 ص 138</w:t>
            </w:r>
          </w:p>
          <w:p w14:paraId="00701B17" w14:textId="76F47138" w:rsidR="00AF1E2A" w:rsidRPr="00100724" w:rsidRDefault="00AF1E2A" w:rsidP="00AF1E2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422" w:type="dxa"/>
          </w:tcPr>
          <w:p w14:paraId="67CBE458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03FD82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2114A1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214B5E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5517C3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7D59AB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E6006A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AAAFC3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2589BB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21A61F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EECF47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928C5D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1FC71E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26A324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4D5C5F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DD5625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3E94AC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DA4C0B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A43FBA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2D949E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B4745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D9DBAF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CDBC90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C7C10C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45B005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7E6E50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5A92E9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C2AFB0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DADD5F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6B735B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354ED6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1E4D58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8A0E7F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5AFCB2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9D1B58" w14:textId="77777777" w:rsidR="00194B93" w:rsidRPr="00FA225C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2EE147" w14:textId="77777777" w:rsidR="00194B93" w:rsidRPr="00FA225C" w:rsidRDefault="00194B9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852042" w14:textId="77777777" w:rsidR="00194B93" w:rsidRPr="00FA225C" w:rsidRDefault="00194B9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FA225C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</w:tc>
      </w:tr>
    </w:tbl>
    <w:p w14:paraId="57C5968E" w14:textId="77777777" w:rsidR="00194B93" w:rsidRPr="00FA225C" w:rsidRDefault="00194B9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5D4B4212" w14:textId="219ADC65" w:rsidR="00194B93" w:rsidRPr="00792B9B" w:rsidRDefault="00380069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F9F16" wp14:editId="5699A384">
                <wp:simplePos x="0" y="0"/>
                <wp:positionH relativeFrom="column">
                  <wp:posOffset>-782955</wp:posOffset>
                </wp:positionH>
                <wp:positionV relativeFrom="paragraph">
                  <wp:posOffset>-24130</wp:posOffset>
                </wp:positionV>
                <wp:extent cx="2044700" cy="594995"/>
                <wp:effectExtent l="0" t="0" r="12700" b="1460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70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4A2DAE" w14:textId="5F8C31D0" w:rsidR="00194B93" w:rsidRPr="00380069" w:rsidRDefault="00BE4103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380069" w:rsidRPr="0038006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02</w:t>
                            </w:r>
                            <w:r w:rsidR="00194B93" w:rsidRPr="00380069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9F16" id="_x0000_s1039" type="#_x0000_t54" style="position:absolute;left:0;text-align:left;margin-left:-61.65pt;margin-top:-1.9pt;width:161pt;height:4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">
                <v:textbox>
                  <w:txbxContent>
                    <w:p w14:paraId="1E4A2DAE" w14:textId="5F8C31D0" w:rsidR="00194B93" w:rsidRPr="00380069" w:rsidRDefault="00BE4103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0"/>
                          <w:szCs w:val="20"/>
                          <w:lang w:bidi="ar-DZ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380069" w:rsidRPr="00380069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02</w:t>
                      </w:r>
                      <w:r w:rsidR="00194B93" w:rsidRPr="00380069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ساعة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01625" wp14:editId="337090D0">
                <wp:simplePos x="0" y="0"/>
                <wp:positionH relativeFrom="column">
                  <wp:posOffset>1385569</wp:posOffset>
                </wp:positionH>
                <wp:positionV relativeFrom="paragraph">
                  <wp:posOffset>-99060</wp:posOffset>
                </wp:positionV>
                <wp:extent cx="3594735" cy="807720"/>
                <wp:effectExtent l="0" t="0" r="24765" b="1143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35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859280" w14:textId="478A90C1" w:rsidR="00194B93" w:rsidRPr="00BE4103" w:rsidRDefault="00BE4103" w:rsidP="00BE4103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="00194B93"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B93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المعادلات و الم</w:t>
                            </w:r>
                            <w:r w:rsidR="00AF1E2A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</w:t>
                            </w:r>
                            <w:r w:rsidR="00194B93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راجحات</w:t>
                            </w:r>
                            <w:r w:rsidR="00194B93"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proofErr w:type="gramStart"/>
                            <w:r w:rsidR="00194B93"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 :</w:t>
                            </w:r>
                            <w:proofErr w:type="gramEnd"/>
                            <w:r w:rsidR="00194B93"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B93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الجمل الخطية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01625" id="_x0000_s1040" type="#_x0000_t98" style="position:absolute;left:0;text-align:left;margin-left:109.1pt;margin-top:-7.8pt;width:283.05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">
                <v:textbox>
                  <w:txbxContent>
                    <w:p w14:paraId="76859280" w14:textId="478A90C1" w:rsidR="00194B93" w:rsidRPr="00BE4103" w:rsidRDefault="00BE4103" w:rsidP="00BE4103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BE4103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="00194B93"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94B93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المعادلات و الم</w:t>
                      </w:r>
                      <w:r w:rsidR="00AF1E2A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ت</w:t>
                      </w:r>
                      <w:r w:rsidR="00194B93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راجحات</w:t>
                      </w:r>
                      <w:r w:rsidR="00194B93"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proofErr w:type="gramStart"/>
                      <w:r w:rsidR="00194B93"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 :</w:t>
                      </w:r>
                      <w:proofErr w:type="gramEnd"/>
                      <w:r w:rsidR="00194B93"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94B93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الجمل الخطية</w:t>
                      </w:r>
                    </w:p>
                  </w:txbxContent>
                </v:textbox>
              </v:shape>
            </w:pict>
          </mc:Fallback>
        </mc:AlternateContent>
      </w:r>
      <w:r w:rsidR="00194B93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AEBD1A" wp14:editId="5A9973E6">
                <wp:simplePos x="0" y="0"/>
                <wp:positionH relativeFrom="column">
                  <wp:posOffset>-782955</wp:posOffset>
                </wp:positionH>
                <wp:positionV relativeFrom="paragraph">
                  <wp:posOffset>829945</wp:posOffset>
                </wp:positionV>
                <wp:extent cx="7315200" cy="499745"/>
                <wp:effectExtent l="12700" t="5715" r="6350" b="889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1F7ED" w14:textId="30C052F2" w:rsidR="00194B93" w:rsidRPr="00BE4103" w:rsidRDefault="00194B93" w:rsidP="00E60A10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</w:t>
                            </w:r>
                            <w:proofErr w:type="gramStart"/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المستهدفة :</w:t>
                            </w:r>
                            <w:proofErr w:type="gramEnd"/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F1E2A"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حل جملة معادلتين أو ثلاث معادلات خطية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BD1A" id="_x0000_s1041" type="#_x0000_t80" style="position:absolute;left:0;text-align:left;margin-left:-61.65pt;margin-top:65.35pt;width:8in;height:3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">
                <v:textbox>
                  <w:txbxContent>
                    <w:p w14:paraId="4751F7ED" w14:textId="30C052F2" w:rsidR="00194B93" w:rsidRPr="00BE4103" w:rsidRDefault="00194B93" w:rsidP="00E60A10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</w:t>
                      </w:r>
                      <w:proofErr w:type="gramStart"/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المستهدفة :</w:t>
                      </w:r>
                      <w:proofErr w:type="gramEnd"/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F1E2A"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حل جملة معادلتين أو ثلاث معادلات خطية</w:t>
                      </w:r>
                    </w:p>
                  </w:txbxContent>
                </v:textbox>
              </v:shape>
            </w:pict>
          </mc:Fallback>
        </mc:AlternateContent>
      </w:r>
      <w:r w:rsidR="00194B93">
        <w:rPr>
          <w:rFonts w:cstheme="minorHAnsi"/>
          <w:sz w:val="28"/>
          <w:szCs w:val="28"/>
          <w:rtl/>
        </w:rPr>
        <w:br/>
      </w:r>
      <w:r w:rsidR="00194B93">
        <w:rPr>
          <w:rFonts w:cstheme="minorHAnsi"/>
          <w:sz w:val="28"/>
          <w:szCs w:val="28"/>
          <w:rtl/>
        </w:rPr>
        <w:br/>
      </w:r>
      <w:r w:rsidR="00194B93">
        <w:rPr>
          <w:rFonts w:cstheme="minorHAnsi"/>
          <w:sz w:val="28"/>
          <w:szCs w:val="28"/>
          <w:rtl/>
        </w:rPr>
        <w:br/>
      </w:r>
      <w:r w:rsidR="00194B93">
        <w:rPr>
          <w:rFonts w:cstheme="minorHAnsi"/>
          <w:sz w:val="28"/>
          <w:szCs w:val="28"/>
          <w:rtl/>
        </w:rPr>
        <w:br/>
      </w:r>
      <w:r w:rsidR="00194B93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4DC74" wp14:editId="757FA334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B4FECB" w14:textId="77777777" w:rsidR="00194B93" w:rsidRPr="00BE4103" w:rsidRDefault="00194B93" w:rsidP="00BE4103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4DC74" id="_x0000_s1042" type="#_x0000_t54" style="position:absolute;left:0;text-align:left;margin-left:398.8pt;margin-top:-7.45pt;width:115.55pt;height: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e3MAIAAHA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">
                <v:textbox>
                  <w:txbxContent>
                    <w:p w14:paraId="56B4FECB" w14:textId="77777777" w:rsidR="00194B93" w:rsidRPr="00BE4103" w:rsidRDefault="00194B93" w:rsidP="00BE4103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480" w:type="dxa"/>
        <w:tblInd w:w="-1148" w:type="dxa"/>
        <w:tblLook w:val="04A0" w:firstRow="1" w:lastRow="0" w:firstColumn="1" w:lastColumn="0" w:noHBand="0" w:noVBand="1"/>
      </w:tblPr>
      <w:tblGrid>
        <w:gridCol w:w="1042"/>
        <w:gridCol w:w="9284"/>
        <w:gridCol w:w="1154"/>
      </w:tblGrid>
      <w:tr w:rsidR="00194B93" w:rsidRPr="00792B9B" w14:paraId="423447F9" w14:textId="77777777" w:rsidTr="00323F95">
        <w:tc>
          <w:tcPr>
            <w:tcW w:w="1042" w:type="dxa"/>
            <w:shd w:val="clear" w:color="auto" w:fill="FDE9D9" w:themeFill="accent6" w:themeFillTint="33"/>
          </w:tcPr>
          <w:p w14:paraId="2B328DF3" w14:textId="77777777" w:rsidR="00194B93" w:rsidRPr="00BE4103" w:rsidRDefault="00194B93" w:rsidP="00753C98">
            <w:pPr>
              <w:bidi/>
              <w:ind w:right="-143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23F95">
              <w:rPr>
                <w:rFonts w:ascii="Amiri" w:hAnsi="Amiri" w:cs="Amiri"/>
                <w:b/>
                <w:bCs/>
                <w:color w:val="FF0000"/>
                <w:rtl/>
              </w:rPr>
              <w:t>مراحل الدرس</w:t>
            </w:r>
          </w:p>
        </w:tc>
        <w:tc>
          <w:tcPr>
            <w:tcW w:w="9284" w:type="dxa"/>
            <w:shd w:val="clear" w:color="auto" w:fill="FDE9D9" w:themeFill="accent6" w:themeFillTint="33"/>
          </w:tcPr>
          <w:p w14:paraId="4D7C5BD9" w14:textId="77777777" w:rsidR="00194B93" w:rsidRPr="00BE4103" w:rsidRDefault="00194B93" w:rsidP="00347F55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BE4103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54" w:type="dxa"/>
            <w:shd w:val="clear" w:color="auto" w:fill="FDE9D9" w:themeFill="accent6" w:themeFillTint="33"/>
          </w:tcPr>
          <w:p w14:paraId="36DC72FE" w14:textId="77777777" w:rsidR="00194B93" w:rsidRPr="00BE4103" w:rsidRDefault="00194B93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BE4103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194B93" w:rsidRPr="00792B9B" w14:paraId="73B3AEB8" w14:textId="77777777" w:rsidTr="00323F95">
        <w:tc>
          <w:tcPr>
            <w:tcW w:w="1042" w:type="dxa"/>
          </w:tcPr>
          <w:p w14:paraId="6ABA0328" w14:textId="77777777" w:rsidR="00194B93" w:rsidRDefault="00194B9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D17FE5A" w14:textId="77777777" w:rsidR="00194B93" w:rsidRDefault="00194B9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85C752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3C5BBF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9888C0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C309D6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5D39A6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796628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50BFA3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D47F0D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1AB6FF" w14:textId="77777777" w:rsidR="00194B93" w:rsidRDefault="00194B9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EAFAA0" w14:textId="77777777" w:rsidR="00194B93" w:rsidRPr="00AF1E2A" w:rsidRDefault="00194B93" w:rsidP="006F5DC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AF1E2A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7A9DA97B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7BE054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59A7BE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850AD3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FD2296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24977A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D40BFE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DD0609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3D5D4A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30A771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945F6F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1E06CF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F7F2BD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2817B4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21FC1A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D1559F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CEAF59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29A319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62F802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D13D5D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2C146B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81B79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E2B931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E7442D" w14:textId="77777777" w:rsidR="00194B93" w:rsidRDefault="00194B9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2F2EBD" w14:textId="77777777" w:rsidR="00194B93" w:rsidRPr="00FB5A89" w:rsidRDefault="00194B9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9284" w:type="dxa"/>
          </w:tcPr>
          <w:p w14:paraId="4720F1EF" w14:textId="77777777" w:rsidR="00194B93" w:rsidRPr="00792B9B" w:rsidRDefault="00194B9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5EE3F88" w14:textId="77777777" w:rsidR="00194B93" w:rsidRPr="00323F95" w:rsidRDefault="00194B93" w:rsidP="00AD3BC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23F9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جملة معادلات خطية ذات مجهولين أو ثلاث مجاهيل </w:t>
            </w:r>
          </w:p>
          <w:p w14:paraId="300818DA" w14:textId="77777777" w:rsidR="00194B93" w:rsidRPr="00323F95" w:rsidRDefault="00194B93" w:rsidP="00EF6146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1AE31DF" w14:textId="77777777" w:rsidR="00194B93" w:rsidRPr="00323F95" w:rsidRDefault="00194B93" w:rsidP="00AD3BCD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23F9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26D7C3C" w14:textId="580C5ECE" w:rsidR="00194B93" w:rsidRPr="00323F95" w:rsidRDefault="00194B93" w:rsidP="00EF6146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23F95">
              <w:rPr>
                <w:rFonts w:ascii="Amiri" w:hAnsi="Amiri" w:cs="Amiri"/>
                <w:sz w:val="28"/>
                <w:szCs w:val="28"/>
                <w:rtl/>
              </w:rPr>
              <w:t>نسمي جملة معادلتين خطيتين لمجهولين كل جملة</w:t>
            </w:r>
            <w:r w:rsidR="00024BF7"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="00024BF7" w:rsidRPr="00024BF7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52EE73B6">
                <v:shape id="_x0000_i1973" type="#_x0000_t75" style="width:21.75pt;height:20.25pt" o:ole="">
                  <v:imagedata r:id="rId158" o:title=""/>
                </v:shape>
                <o:OLEObject Type="Embed" ProgID="Equation.DSMT4" ShapeID="_x0000_i1973" DrawAspect="Content" ObjectID="_1771611757" r:id="rId159"/>
              </w:object>
            </w:r>
            <w:r w:rsidRPr="00323F95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يمكن وضعها على الشكل:</w:t>
            </w:r>
          </w:p>
          <w:p w14:paraId="0D43C691" w14:textId="59FC6FA2" w:rsidR="00194B93" w:rsidRPr="00323F95" w:rsidRDefault="00ED59B2" w:rsidP="00EF6146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D59B2">
              <w:rPr>
                <w:rFonts w:ascii="Amiri" w:hAnsi="Amiri" w:cs="Amiri"/>
                <w:position w:val="-34"/>
                <w:sz w:val="28"/>
                <w:szCs w:val="28"/>
                <w:lang w:bidi="ar-DZ"/>
              </w:rPr>
              <w:object w:dxaOrig="2120" w:dyaOrig="800" w14:anchorId="793DE85A">
                <v:shape id="_x0000_i1974" type="#_x0000_t75" style="width:105.75pt;height:39.75pt" o:ole="">
                  <v:imagedata r:id="rId160" o:title=""/>
                </v:shape>
                <o:OLEObject Type="Embed" ProgID="Equation.DSMT4" ShapeID="_x0000_i1974" DrawAspect="Content" ObjectID="_1771611758" r:id="rId161"/>
              </w:object>
            </w:r>
          </w:p>
          <w:p w14:paraId="7C256810" w14:textId="2CAB14A4" w:rsidR="00194B93" w:rsidRPr="00323F95" w:rsidRDefault="00194B93" w:rsidP="001E4DA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حيث </w:t>
            </w:r>
            <w:proofErr w:type="gramStart"/>
            <w:r w:rsidRPr="00323F9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a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b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c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a’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b’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c’</w: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أعداد حقيقية مفروضة و </w:t>
            </w:r>
            <w:r w:rsidR="00ED59B2" w:rsidRPr="00ED59B2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6944002">
                <v:shape id="_x0000_i1975" type="#_x0000_t75" style="width:9.75pt;height:11.25pt" o:ole="">
                  <v:imagedata r:id="rId162" o:title=""/>
                </v:shape>
                <o:OLEObject Type="Embed" ProgID="Equation.DSMT4" ShapeID="_x0000_i1975" DrawAspect="Content" ObjectID="_1771611759" r:id="rId163"/>
              </w:objec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="00ED59B2" w:rsidRPr="00ED59B2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220" w:dyaOrig="260" w14:anchorId="2ED8B462">
                <v:shape id="_x0000_i1976" type="#_x0000_t75" style="width:11.25pt;height:12.75pt" o:ole="">
                  <v:imagedata r:id="rId164" o:title=""/>
                </v:shape>
                <o:OLEObject Type="Embed" ProgID="Equation.DSMT4" ShapeID="_x0000_i1976" DrawAspect="Content" ObjectID="_1771611760" r:id="rId165"/>
              </w:object>
            </w:r>
            <w:r w:rsidRPr="00323F95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مجهولان .</w:t>
            </w:r>
          </w:p>
          <w:p w14:paraId="42162147" w14:textId="77777777" w:rsidR="00194B93" w:rsidRDefault="00194B93" w:rsidP="00AB16D1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6607772F" w14:textId="77777777" w:rsidR="00194B93" w:rsidRPr="00323F95" w:rsidRDefault="00194B93" w:rsidP="00AB16D1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23F95"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حل جملة معادلتين خطيتين لمجهولين </w:t>
            </w:r>
          </w:p>
          <w:p w14:paraId="47743079" w14:textId="77777777" w:rsidR="00194B93" w:rsidRPr="00323F95" w:rsidRDefault="00194B93" w:rsidP="00AB16D1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</w:p>
          <w:p w14:paraId="4C8D90FD" w14:textId="77777777" w:rsidR="00822F21" w:rsidRPr="00323F95" w:rsidRDefault="00194B93" w:rsidP="00AB16D1">
            <w:pPr>
              <w:bidi/>
              <w:rPr>
                <w:rFonts w:ascii="Amiri" w:hAnsi="Amiri" w:cs="Amiri"/>
                <w:i/>
                <w:color w:val="FF0000"/>
                <w:sz w:val="28"/>
                <w:szCs w:val="28"/>
                <w:rtl/>
                <w:lang w:bidi="ar-DZ"/>
              </w:rPr>
            </w:pPr>
            <w:r w:rsidRPr="00323F95"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دراسة مثال:</w:t>
            </w:r>
            <w:r w:rsidRPr="00323F95">
              <w:rPr>
                <w:rFonts w:ascii="Amiri" w:hAnsi="Amiri" w:cs="Amiri"/>
                <w:i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</w:p>
          <w:p w14:paraId="131FE7FC" w14:textId="40C1830F" w:rsidR="00194B93" w:rsidRPr="00323F95" w:rsidRDefault="00822F21" w:rsidP="00323F95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323F95">
              <w:rPr>
                <w:rFonts w:ascii="Amiri" w:hAnsi="Amiri" w:cs="Amiri"/>
                <w:i/>
                <w:color w:val="FF0000"/>
                <w:sz w:val="28"/>
                <w:szCs w:val="28"/>
                <w:rtl/>
                <w:lang w:bidi="ar-DZ"/>
              </w:rPr>
              <w:t xml:space="preserve">               </w:t>
            </w:r>
            <w:r w:rsidR="00194B93" w:rsidRPr="00323F95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ت 7 ص 278</w:t>
            </w:r>
          </w:p>
          <w:p w14:paraId="4A136F49" w14:textId="77777777" w:rsidR="00194B93" w:rsidRPr="00323F95" w:rsidRDefault="00194B93" w:rsidP="00616114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23F95"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التفسير الهندسي:</w:t>
            </w:r>
          </w:p>
          <w:p w14:paraId="66A11AF5" w14:textId="77777777" w:rsidR="00194B93" w:rsidRPr="00323F95" w:rsidRDefault="00194B93" w:rsidP="00AD3BCD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</w:p>
          <w:p w14:paraId="4D94283B" w14:textId="68A5B6ED" w:rsidR="00194B93" w:rsidRPr="00323F95" w:rsidRDefault="00194B93" w:rsidP="00AD3BCD">
            <w:pPr>
              <w:bidi/>
              <w:ind w:left="113"/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</w:pPr>
            <w:r w:rsidRPr="00323F95">
              <w:rPr>
                <w:rFonts w:ascii="Amiri" w:hAnsi="Amiri" w:cs="Amiri"/>
                <w:i/>
                <w:iCs/>
                <w:sz w:val="28"/>
                <w:szCs w:val="28"/>
                <w:lang w:eastAsia="zh-CN" w:bidi="ar-DZ"/>
              </w:rPr>
              <w:sym w:font="Symbol" w:char="F0B7"/>
            </w:r>
            <w:r w:rsidRPr="00323F95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إذا كان </w:t>
            </w:r>
            <w:r w:rsidR="00ED59B2" w:rsidRPr="00ED59B2">
              <w:rPr>
                <w:rFonts w:ascii="Amiri" w:hAnsi="Amiri" w:cs="Amiri"/>
                <w:position w:val="-6"/>
                <w:sz w:val="28"/>
                <w:szCs w:val="28"/>
                <w:lang w:eastAsia="zh-CN" w:bidi="ar-DZ"/>
              </w:rPr>
              <w:object w:dxaOrig="1320" w:dyaOrig="300" w14:anchorId="7CE0CFBD">
                <v:shape id="_x0000_i1977" type="#_x0000_t75" style="width:66pt;height:15pt" o:ole="">
                  <v:imagedata r:id="rId166" o:title=""/>
                </v:shape>
                <o:OLEObject Type="Embed" ProgID="Equation.DSMT4" ShapeID="_x0000_i1977" DrawAspect="Content" ObjectID="_1771611761" r:id="rId167"/>
              </w:object>
            </w:r>
            <w:r w:rsidRPr="00323F95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>فإنّ الجملة</w:t>
            </w:r>
            <w:r w:rsidR="00ED59B2" w:rsidRPr="00024BF7">
              <w:rPr>
                <w:rFonts w:ascii="Amiri" w:hAnsi="Amiri" w:cs="Amiri"/>
                <w:position w:val="-14"/>
                <w:sz w:val="28"/>
                <w:szCs w:val="28"/>
              </w:rPr>
              <w:object w:dxaOrig="440" w:dyaOrig="400" w14:anchorId="15CCB0C2">
                <v:shape id="_x0000_i1978" type="#_x0000_t75" style="width:21.75pt;height:20.25pt" o:ole="">
                  <v:imagedata r:id="rId158" o:title=""/>
                </v:shape>
                <o:OLEObject Type="Embed" ProgID="Equation.DSMT4" ShapeID="_x0000_i1978" DrawAspect="Content" ObjectID="_1771611762" r:id="rId168"/>
              </w:object>
            </w:r>
            <w:r w:rsidRPr="00323F95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تقبل حلا وحيدا. </w:t>
            </w:r>
          </w:p>
          <w:p w14:paraId="47D8499B" w14:textId="5B46F39C" w:rsidR="00194B93" w:rsidRPr="00323F95" w:rsidRDefault="00194B93" w:rsidP="00AD3BCD">
            <w:pPr>
              <w:bidi/>
              <w:ind w:left="113"/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</w:pPr>
            <w:r w:rsidRPr="00323F95">
              <w:rPr>
                <w:rFonts w:ascii="Amiri" w:hAnsi="Amiri" w:cs="Amiri"/>
                <w:i/>
                <w:iCs/>
                <w:sz w:val="28"/>
                <w:szCs w:val="28"/>
                <w:lang w:eastAsia="zh-CN" w:bidi="ar-DZ"/>
              </w:rPr>
              <w:sym w:font="Symbol" w:char="F0B7"/>
            </w:r>
            <w:r w:rsidRPr="00323F95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إذا كان </w:t>
            </w:r>
            <w:r w:rsidR="00ED59B2" w:rsidRPr="00ED59B2">
              <w:rPr>
                <w:rFonts w:ascii="Amiri" w:hAnsi="Amiri" w:cs="Amiri"/>
                <w:position w:val="-6"/>
                <w:sz w:val="28"/>
                <w:szCs w:val="28"/>
                <w:lang w:eastAsia="zh-CN" w:bidi="ar-DZ"/>
              </w:rPr>
              <w:object w:dxaOrig="1320" w:dyaOrig="300" w14:anchorId="73C67E9F">
                <v:shape id="_x0000_i1979" type="#_x0000_t75" style="width:66pt;height:15pt" o:ole="">
                  <v:imagedata r:id="rId169" o:title=""/>
                </v:shape>
                <o:OLEObject Type="Embed" ProgID="Equation.DSMT4" ShapeID="_x0000_i1979" DrawAspect="Content" ObjectID="_1771611763" r:id="rId170"/>
              </w:object>
            </w:r>
            <w:r w:rsidRPr="00323F95">
              <w:rPr>
                <w:rFonts w:ascii="Amiri" w:hAnsi="Amiri" w:cs="Amiri"/>
                <w:sz w:val="28"/>
                <w:szCs w:val="28"/>
                <w:lang w:eastAsia="zh-CN" w:bidi="ar-DZ"/>
              </w:rPr>
              <w:t xml:space="preserve"> </w:t>
            </w:r>
            <w:r w:rsidRPr="00323F95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فالجملة </w:t>
            </w:r>
            <w:r w:rsidRPr="00323F95">
              <w:rPr>
                <w:rFonts w:ascii="Amiri" w:hAnsi="Amiri" w:cs="Amiri"/>
                <w:sz w:val="28"/>
                <w:szCs w:val="28"/>
                <w:lang w:eastAsia="zh-CN" w:bidi="ar-DZ"/>
              </w:rPr>
              <w:t>(S)</w:t>
            </w:r>
            <w:r w:rsidRPr="00323F95">
              <w:rPr>
                <w:rFonts w:ascii="Amiri" w:hAnsi="Amiri" w:cs="Amiri"/>
                <w:sz w:val="28"/>
                <w:szCs w:val="28"/>
                <w:rtl/>
                <w:lang w:eastAsia="zh-CN" w:bidi="ar-DZ"/>
              </w:rPr>
              <w:t xml:space="preserve"> إمّا لا حل لها، وإمّا لانهاية لها من الحلول.</w:t>
            </w:r>
          </w:p>
          <w:p w14:paraId="4F8CA7E8" w14:textId="77777777" w:rsidR="00194B93" w:rsidRPr="00AD3BCD" w:rsidRDefault="00194B93" w:rsidP="00AD3BCD">
            <w:pPr>
              <w:bidi/>
              <w:ind w:left="113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2125EFF" w14:textId="77777777" w:rsidR="00194B93" w:rsidRPr="00AD3BCD" w:rsidRDefault="00194B93" w:rsidP="00ED59B2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8528" w:type="dxa"/>
              <w:tblInd w:w="530" w:type="dxa"/>
              <w:tblLook w:val="01E0" w:firstRow="1" w:lastRow="1" w:firstColumn="1" w:lastColumn="1" w:noHBand="0" w:noVBand="0"/>
            </w:tblPr>
            <w:tblGrid>
              <w:gridCol w:w="2718"/>
              <w:gridCol w:w="2930"/>
              <w:gridCol w:w="2880"/>
            </w:tblGrid>
            <w:tr w:rsidR="00194B93" w:rsidRPr="00AD3BCD" w14:paraId="05415C7E" w14:textId="77777777" w:rsidTr="00323F95">
              <w:tc>
                <w:tcPr>
                  <w:tcW w:w="2718" w:type="dxa"/>
                  <w:shd w:val="clear" w:color="auto" w:fill="FFD5AB"/>
                  <w:vAlign w:val="center"/>
                </w:tcPr>
                <w:p w14:paraId="75D3562B" w14:textId="7690F3A8" w:rsidR="00194B93" w:rsidRPr="00AD3BCD" w:rsidRDefault="00ED59B2" w:rsidP="00AD3BCD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ED59B2">
                    <w:rPr>
                      <w:rFonts w:ascii="Amiri" w:hAnsi="Amiri" w:cs="Amiri"/>
                      <w:position w:val="-6"/>
                      <w:sz w:val="28"/>
                      <w:szCs w:val="28"/>
                      <w:lang w:eastAsia="zh-CN" w:bidi="ar-DZ"/>
                    </w:rPr>
                    <w:object w:dxaOrig="1320" w:dyaOrig="300" w14:anchorId="25061CF0">
                      <v:shape id="_x0000_i1989" type="#_x0000_t75" style="width:66pt;height:15pt" o:ole="">
                        <v:imagedata r:id="rId166" o:title=""/>
                      </v:shape>
                      <o:OLEObject Type="Embed" ProgID="Equation.DSMT4" ShapeID="_x0000_i1989" DrawAspect="Content" ObjectID="_1771611764" r:id="rId171"/>
                    </w:object>
                  </w:r>
                </w:p>
              </w:tc>
              <w:tc>
                <w:tcPr>
                  <w:tcW w:w="5810" w:type="dxa"/>
                  <w:gridSpan w:val="2"/>
                  <w:shd w:val="clear" w:color="auto" w:fill="FFD5AB"/>
                  <w:vAlign w:val="center"/>
                </w:tcPr>
                <w:p w14:paraId="479DA14A" w14:textId="37A4843D" w:rsidR="00194B93" w:rsidRPr="00AD3BCD" w:rsidRDefault="00ED59B2" w:rsidP="00AD3BCD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ED59B2">
                    <w:rPr>
                      <w:rFonts w:ascii="Amiri" w:hAnsi="Amiri" w:cs="Amiri"/>
                      <w:position w:val="-6"/>
                      <w:sz w:val="28"/>
                      <w:szCs w:val="28"/>
                      <w:lang w:eastAsia="zh-CN" w:bidi="ar-DZ"/>
                    </w:rPr>
                    <w:object w:dxaOrig="1320" w:dyaOrig="300" w14:anchorId="5AC0F5DA">
                      <v:shape id="_x0000_i1988" type="#_x0000_t75" style="width:66pt;height:15pt" o:ole="">
                        <v:imagedata r:id="rId169" o:title=""/>
                      </v:shape>
                      <o:OLEObject Type="Embed" ProgID="Equation.DSMT4" ShapeID="_x0000_i1988" DrawAspect="Content" ObjectID="_1771611765" r:id="rId172"/>
                    </w:object>
                  </w:r>
                </w:p>
              </w:tc>
            </w:tr>
            <w:tr w:rsidR="00194B93" w:rsidRPr="00AD3BCD" w14:paraId="3502D2DD" w14:textId="77777777" w:rsidTr="00323F95">
              <w:tc>
                <w:tcPr>
                  <w:tcW w:w="2718" w:type="dxa"/>
                  <w:shd w:val="clear" w:color="auto" w:fill="FFEAD5"/>
                  <w:vAlign w:val="center"/>
                </w:tcPr>
                <w:p w14:paraId="378601A0" w14:textId="77777777" w:rsidR="00194B93" w:rsidRPr="00AD3BCD" w:rsidRDefault="00194B93" w:rsidP="00AD3BCD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AD3BCD">
                    <w:rPr>
                      <w:rFonts w:cstheme="minorHAnsi"/>
                      <w:noProof/>
                      <w:sz w:val="28"/>
                      <w:szCs w:val="28"/>
                      <w:lang w:bidi="ar-DZ"/>
                    </w:rPr>
                    <w:drawing>
                      <wp:inline distT="0" distB="0" distL="0" distR="0" wp14:anchorId="67B1F579" wp14:editId="31231500">
                        <wp:extent cx="981075" cy="800100"/>
                        <wp:effectExtent l="0" t="0" r="9525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shd w:val="clear" w:color="auto" w:fill="FFEAD5"/>
                  <w:vAlign w:val="center"/>
                </w:tcPr>
                <w:p w14:paraId="2AF92547" w14:textId="77777777" w:rsidR="00194B93" w:rsidRPr="00AD3BCD" w:rsidRDefault="00194B93" w:rsidP="00AD3BCD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AD3BCD">
                    <w:rPr>
                      <w:rFonts w:cstheme="minorHAnsi"/>
                      <w:noProof/>
                      <w:sz w:val="28"/>
                      <w:szCs w:val="28"/>
                      <w:lang w:bidi="ar-DZ"/>
                    </w:rPr>
                    <w:drawing>
                      <wp:inline distT="0" distB="0" distL="0" distR="0" wp14:anchorId="29E96603" wp14:editId="79FB3FBA">
                        <wp:extent cx="981075" cy="809625"/>
                        <wp:effectExtent l="0" t="0" r="9525" b="9525"/>
                        <wp:docPr id="24" name="Imag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shd w:val="clear" w:color="auto" w:fill="FFEAD5"/>
                  <w:vAlign w:val="center"/>
                </w:tcPr>
                <w:p w14:paraId="3317D994" w14:textId="77777777" w:rsidR="00194B93" w:rsidRPr="00AD3BCD" w:rsidRDefault="00194B93" w:rsidP="00AD3BCD">
                  <w:pPr>
                    <w:bidi/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AD3BCD">
                    <w:rPr>
                      <w:rFonts w:cstheme="minorHAnsi"/>
                      <w:noProof/>
                      <w:sz w:val="28"/>
                      <w:szCs w:val="28"/>
                      <w:lang w:bidi="ar-DZ"/>
                    </w:rPr>
                    <w:drawing>
                      <wp:inline distT="0" distB="0" distL="0" distR="0" wp14:anchorId="36C8BD14" wp14:editId="4E0A8181">
                        <wp:extent cx="1028700" cy="828675"/>
                        <wp:effectExtent l="0" t="0" r="0" b="9525"/>
                        <wp:docPr id="25" name="Imag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94B93" w:rsidRPr="00AD3BCD" w14:paraId="46B09830" w14:textId="77777777" w:rsidTr="00323F95">
              <w:trPr>
                <w:trHeight w:val="653"/>
              </w:trPr>
              <w:tc>
                <w:tcPr>
                  <w:tcW w:w="2718" w:type="dxa"/>
                  <w:vAlign w:val="center"/>
                </w:tcPr>
                <w:p w14:paraId="409DF32E" w14:textId="77777777" w:rsidR="00ED59B2" w:rsidRDefault="00ED59B2" w:rsidP="00AD3BCD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D59B2">
                    <w:rPr>
                      <w:rFonts w:ascii="Amiri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480" w:dyaOrig="400" w14:anchorId="2FB8AE65">
                      <v:shape id="_x0000_i1980" type="#_x0000_t75" style="width:24pt;height:20.25pt" o:ole="">
                        <v:imagedata r:id="rId176" o:title=""/>
                      </v:shape>
                      <o:OLEObject Type="Embed" ProgID="Equation.DSMT4" ShapeID="_x0000_i1980" DrawAspect="Content" ObjectID="_1771611766" r:id="rId177"/>
                    </w:object>
                  </w: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، </w:t>
                  </w:r>
                  <w:r w:rsidR="00194B93"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D59B2">
                    <w:rPr>
                      <w:rFonts w:ascii="Amiri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540" w:dyaOrig="400" w14:anchorId="31F46F58">
                      <v:shape id="_x0000_i1981" type="#_x0000_t75" style="width:27pt;height:20.25pt" o:ole="">
                        <v:imagedata r:id="rId178" o:title=""/>
                      </v:shape>
                      <o:OLEObject Type="Embed" ProgID="Equation.DSMT4" ShapeID="_x0000_i1981" DrawAspect="Content" ObjectID="_1771611767" r:id="rId179"/>
                    </w:object>
                  </w:r>
                  <w:r w:rsidR="00194B93"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، متقاطعان</w:t>
                  </w:r>
                  <w:r>
                    <w:rPr>
                      <w:rFonts w:ascii="Amiri" w:hAnsi="Amiri" w:cs="Amir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14:paraId="30D56BCA" w14:textId="0686FD63" w:rsidR="00194B93" w:rsidRPr="00ED59B2" w:rsidRDefault="00194B93" w:rsidP="00ED59B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في </w:t>
                  </w:r>
                  <w:r w:rsidR="00ED59B2" w:rsidRPr="00ED59B2">
                    <w:rPr>
                      <w:rFonts w:ascii="Amiri" w:hAnsi="Amiri" w:cs="Amiri"/>
                      <w:position w:val="-4"/>
                      <w:sz w:val="28"/>
                      <w:szCs w:val="28"/>
                      <w:lang w:bidi="ar-DZ"/>
                    </w:rPr>
                    <w:object w:dxaOrig="340" w:dyaOrig="260" w14:anchorId="4237DC06">
                      <v:shape id="_x0000_i1982" type="#_x0000_t75" style="width:17.25pt;height:12.75pt" o:ole="">
                        <v:imagedata r:id="rId180" o:title=""/>
                      </v:shape>
                      <o:OLEObject Type="Embed" ProgID="Equation.DSMT4" ShapeID="_x0000_i1982" DrawAspect="Content" ObjectID="_1771611768" r:id="rId181"/>
                    </w:object>
                  </w: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الجملة لها حل وحيد </w:t>
                  </w:r>
                  <w:r w:rsidR="00ED59B2" w:rsidRPr="00ED59B2">
                    <w:rPr>
                      <w:rFonts w:ascii="Amiri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980" w:dyaOrig="400" w14:anchorId="24C60701">
                      <v:shape id="_x0000_i1983" type="#_x0000_t75" style="width:48.75pt;height:20.25pt" o:ole="">
                        <v:imagedata r:id="rId182" o:title=""/>
                      </v:shape>
                      <o:OLEObject Type="Embed" ProgID="Equation.DSMT4" ShapeID="_x0000_i1983" DrawAspect="Content" ObjectID="_1771611769" r:id="rId183"/>
                    </w:object>
                  </w:r>
                </w:p>
              </w:tc>
              <w:tc>
                <w:tcPr>
                  <w:tcW w:w="2930" w:type="dxa"/>
                  <w:vAlign w:val="center"/>
                </w:tcPr>
                <w:p w14:paraId="13700AAB" w14:textId="1628EB80" w:rsidR="00194B93" w:rsidRPr="00ED59B2" w:rsidRDefault="00194B93" w:rsidP="00ED59B2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لا توجد نقطة مشتركة بي</w:t>
                  </w:r>
                  <w:r w:rsidR="00ED59B2" w:rsidRPr="00ED59B2">
                    <w:rPr>
                      <w:rFonts w:ascii="Amiri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480" w:dyaOrig="400" w14:anchorId="095DD88D">
                      <v:shape id="_x0000_i1984" type="#_x0000_t75" style="width:24pt;height:20.25pt" o:ole="">
                        <v:imagedata r:id="rId176" o:title=""/>
                      </v:shape>
                      <o:OLEObject Type="Embed" ProgID="Equation.DSMT4" ShapeID="_x0000_i1984" DrawAspect="Content" ObjectID="_1771611770" r:id="rId184"/>
                    </w:object>
                  </w:r>
                  <w:r w:rsidR="00ED59B2"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،  </w:t>
                  </w:r>
                  <w:r w:rsidR="00ED59B2" w:rsidRPr="00ED59B2">
                    <w:rPr>
                      <w:rFonts w:ascii="Amiri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540" w:dyaOrig="400" w14:anchorId="70495E9B">
                      <v:shape id="_x0000_i1985" type="#_x0000_t75" style="width:27pt;height:20.25pt" o:ole="">
                        <v:imagedata r:id="rId178" o:title=""/>
                      </v:shape>
                      <o:OLEObject Type="Embed" ProgID="Equation.DSMT4" ShapeID="_x0000_i1985" DrawAspect="Content" ObjectID="_1771611771" r:id="rId185"/>
                    </w:object>
                  </w: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والجملة ليس لها حل</w:t>
                  </w:r>
                </w:p>
              </w:tc>
              <w:tc>
                <w:tcPr>
                  <w:tcW w:w="2880" w:type="dxa"/>
                  <w:vAlign w:val="center"/>
                </w:tcPr>
                <w:p w14:paraId="17CA4B1F" w14:textId="7E361769" w:rsidR="00194B93" w:rsidRPr="00ED59B2" w:rsidRDefault="00ED59B2" w:rsidP="00AD3BCD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ED59B2">
                    <w:rPr>
                      <w:rFonts w:ascii="Amiri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480" w:dyaOrig="400" w14:anchorId="494BC85C">
                      <v:shape id="_x0000_i1986" type="#_x0000_t75" style="width:24pt;height:20.25pt" o:ole="">
                        <v:imagedata r:id="rId176" o:title=""/>
                      </v:shape>
                      <o:OLEObject Type="Embed" ProgID="Equation.DSMT4" ShapeID="_x0000_i1986" DrawAspect="Content" ObjectID="_1771611772" r:id="rId186"/>
                    </w:object>
                  </w: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و</w:t>
                  </w: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D59B2">
                    <w:rPr>
                      <w:rFonts w:ascii="Amiri" w:hAnsi="Amiri" w:cs="Amiri"/>
                      <w:position w:val="-14"/>
                      <w:sz w:val="28"/>
                      <w:szCs w:val="28"/>
                      <w:lang w:bidi="ar-DZ"/>
                    </w:rPr>
                    <w:object w:dxaOrig="540" w:dyaOrig="400" w14:anchorId="7B52536D">
                      <v:shape id="_x0000_i1987" type="#_x0000_t75" style="width:27pt;height:20.25pt" o:ole="">
                        <v:imagedata r:id="rId178" o:title=""/>
                      </v:shape>
                      <o:OLEObject Type="Embed" ProgID="Equation.DSMT4" ShapeID="_x0000_i1987" DrawAspect="Content" ObjectID="_1771611773" r:id="rId187"/>
                    </w:object>
                  </w: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متطابقان </w:t>
                  </w:r>
                  <w:r w:rsidR="00194B93" w:rsidRPr="00ED59B2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والجملة لها لانهاية من الحلول</w:t>
                  </w:r>
                </w:p>
              </w:tc>
            </w:tr>
          </w:tbl>
          <w:p w14:paraId="19752716" w14:textId="77777777" w:rsidR="00194B93" w:rsidRDefault="00194B93" w:rsidP="00AD3BCD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3E69364F" w14:textId="77777777" w:rsidR="00194B93" w:rsidRDefault="00194B93" w:rsidP="00AD3BCD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65553AD5" w14:textId="77777777" w:rsidR="00194B93" w:rsidRDefault="00194B93" w:rsidP="00AD3BCD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11BED7D2" w14:textId="77777777" w:rsidR="00194B93" w:rsidRDefault="00194B93" w:rsidP="00AD3BCD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616A4FFB" w14:textId="77777777" w:rsidR="00194B93" w:rsidRDefault="00194B93" w:rsidP="00AD3BCD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468B2EF8" w14:textId="77777777" w:rsidR="00194B93" w:rsidRDefault="00194B93" w:rsidP="00AD3BCD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6495B150" w14:textId="77777777" w:rsidR="00194B93" w:rsidRPr="00323F95" w:rsidRDefault="00194B93" w:rsidP="00AD3BCD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23F95"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جمل ثلاث معادلات خطية لثلاثة مجاهيل </w:t>
            </w:r>
          </w:p>
          <w:p w14:paraId="34586B1A" w14:textId="77777777" w:rsidR="00194B93" w:rsidRPr="00323F95" w:rsidRDefault="00194B93" w:rsidP="00AD3BCD">
            <w:pPr>
              <w:bidi/>
              <w:rPr>
                <w:rFonts w:ascii="Amiri" w:hAnsi="Amiri" w:cs="Amir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</w:p>
          <w:p w14:paraId="3F118DF3" w14:textId="58EFDA6B" w:rsidR="00194B93" w:rsidRPr="00323F95" w:rsidRDefault="00194B93" w:rsidP="00844411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23F95"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1F7F8463" w14:textId="77777777" w:rsidR="00194B93" w:rsidRPr="00323F95" w:rsidRDefault="00194B93" w:rsidP="00844411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A068D06" w14:textId="77777777" w:rsidR="00194B93" w:rsidRDefault="00194B93" w:rsidP="00844411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323F95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>نسمي جملة لثلاث معادلات خطية ذات ثلاثة مجاهيل كل جملة من الشكل:</w:t>
            </w:r>
          </w:p>
          <w:p w14:paraId="685D0ED2" w14:textId="5CC5098F" w:rsidR="00194B93" w:rsidRPr="00ED59B2" w:rsidRDefault="00ED59B2" w:rsidP="00ED59B2">
            <w:p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ED59B2">
              <w:rPr>
                <w:rFonts w:ascii="Amiri" w:hAnsi="Amiri" w:cs="Amiri"/>
                <w:i/>
                <w:position w:val="-52"/>
                <w:sz w:val="28"/>
                <w:szCs w:val="28"/>
                <w:lang w:bidi="ar-DZ"/>
              </w:rPr>
              <w:object w:dxaOrig="2420" w:dyaOrig="1180" w14:anchorId="6AE54B5F">
                <v:shape id="_x0000_i1992" type="#_x0000_t75" style="width:120.75pt;height:59.25pt" o:ole="">
                  <v:imagedata r:id="rId188" o:title=""/>
                </v:shape>
                <o:OLEObject Type="Embed" ProgID="Equation.DSMT4" ShapeID="_x0000_i1992" DrawAspect="Content" ObjectID="_1771611774" r:id="rId189"/>
              </w:objec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 حيث: </w:t>
            </w:r>
            <w:r w:rsidR="00822F21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a</w:t>
            </w:r>
            <w:r w:rsidR="00822F21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>،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822F21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b</w:t>
            </w:r>
            <w:r w:rsidR="00822F21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>،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c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d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a’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b’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c’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d’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a ‘’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b’’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c’’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d’’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أعداد حقيقية معطاة و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x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y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،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lang w:bidi="ar-DZ"/>
              </w:rPr>
              <w:t>z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مجاهيل.</w:t>
            </w:r>
          </w:p>
          <w:p w14:paraId="550E8101" w14:textId="77777777" w:rsidR="00194B93" w:rsidRPr="00323F95" w:rsidRDefault="00194B93" w:rsidP="00844411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</w:p>
          <w:p w14:paraId="2877E0BA" w14:textId="77777777" w:rsidR="00194B93" w:rsidRPr="00323F95" w:rsidRDefault="00194B93" w:rsidP="00504904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</w:p>
          <w:p w14:paraId="36292C8C" w14:textId="77777777" w:rsidR="00822F21" w:rsidRPr="00323F95" w:rsidRDefault="00194B93" w:rsidP="00504904">
            <w:pPr>
              <w:bidi/>
              <w:rPr>
                <w:rFonts w:ascii="Amiri" w:eastAsiaTheme="minorEastAsia" w:hAnsi="Amiri" w:cs="Amiri"/>
                <w:i/>
                <w:color w:val="FF0000"/>
                <w:sz w:val="28"/>
                <w:szCs w:val="28"/>
                <w:rtl/>
                <w:lang w:bidi="ar-DZ"/>
              </w:rPr>
            </w:pPr>
            <w:r w:rsidRPr="00323F95">
              <w:rPr>
                <w:rFonts w:ascii="Amiri" w:eastAsiaTheme="minorEastAsia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  <w:r w:rsidRPr="00323F95">
              <w:rPr>
                <w:rFonts w:ascii="Amiri" w:eastAsiaTheme="minorEastAsia" w:hAnsi="Amiri" w:cs="Amiri"/>
                <w:i/>
                <w:color w:val="FF0000"/>
                <w:sz w:val="28"/>
                <w:szCs w:val="28"/>
                <w:rtl/>
                <w:lang w:bidi="ar-DZ"/>
              </w:rPr>
              <w:t xml:space="preserve">     </w:t>
            </w:r>
          </w:p>
          <w:p w14:paraId="19F4FF7D" w14:textId="34BCF70E" w:rsidR="00194B93" w:rsidRPr="00323F95" w:rsidRDefault="00822F21" w:rsidP="00822F21">
            <w:pPr>
              <w:bidi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  <w:r w:rsidRPr="00323F95">
              <w:rPr>
                <w:rFonts w:ascii="Amiri" w:eastAsiaTheme="minorEastAsia" w:hAnsi="Amiri" w:cs="Amiri"/>
                <w:i/>
                <w:color w:val="FF0000"/>
                <w:sz w:val="28"/>
                <w:szCs w:val="28"/>
                <w:rtl/>
                <w:lang w:bidi="ar-DZ"/>
              </w:rPr>
              <w:t xml:space="preserve">            </w:t>
            </w:r>
            <w:r w:rsidR="00194B93" w:rsidRPr="00323F95">
              <w:rPr>
                <w:rFonts w:ascii="Amiri" w:eastAsiaTheme="minorEastAsia" w:hAnsi="Amiri" w:cs="Amiri"/>
                <w:i/>
                <w:color w:val="FF0000"/>
                <w:sz w:val="28"/>
                <w:szCs w:val="28"/>
                <w:rtl/>
                <w:lang w:bidi="ar-DZ"/>
              </w:rPr>
              <w:t xml:space="preserve">      </w:t>
            </w:r>
            <w:r w:rsidR="00194B93" w:rsidRPr="00323F95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>ت 18 ص 278</w:t>
            </w:r>
          </w:p>
          <w:p w14:paraId="66FA0F90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2233E726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3C375C7F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32E436C0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78152994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5EE91E0E" w14:textId="2E525ECA" w:rsidR="00194B93" w:rsidRDefault="001F4A72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theme="minorHAnsi"/>
                <w:i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0B4539" wp14:editId="0F556F92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65405</wp:posOffset>
                      </wp:positionV>
                      <wp:extent cx="2762250" cy="2743200"/>
                      <wp:effectExtent l="0" t="0" r="19050" b="19050"/>
                      <wp:wrapNone/>
                      <wp:docPr id="102460741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0" cy="274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97214" w14:textId="11B21268" w:rsidR="001F4A72" w:rsidRDefault="001F4A72" w:rsidP="001F4A7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78D667" wp14:editId="30282663">
                                        <wp:extent cx="2553970" cy="2545715"/>
                                        <wp:effectExtent l="0" t="0" r="0" b="6985"/>
                                        <wp:docPr id="90232568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84913625" name=""/>
                                                <pic:cNvPicPr/>
                                              </pic:nvPicPr>
                                              <pic:blipFill>
                                                <a:blip r:embed="rId15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53970" cy="2545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0B4539" id="Rectangle 4" o:spid="_x0000_s1043" style="position:absolute;left:0;text-align:left;margin-left:93.1pt;margin-top:5.15pt;width:217.5pt;height:3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6FB97214" w14:textId="11B21268" w:rsidR="001F4A72" w:rsidRDefault="001F4A72" w:rsidP="001F4A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8D667" wp14:editId="30282663">
                                  <wp:extent cx="2553970" cy="2545715"/>
                                  <wp:effectExtent l="0" t="0" r="0" b="6985"/>
                                  <wp:docPr id="90232568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4913625" name=""/>
                                          <pic:cNvPicPr/>
                                        </pic:nvPicPr>
                                        <pic:blipFill>
                                          <a:blip r:embed="rId1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970" cy="2545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032F2B4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2D95A148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60592258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568765FB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23602A1F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3B3CBC3B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240DFC86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479D7965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7F46F3ED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6008BBF0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4A1ED54E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1BE9F97D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7A14F651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0980D236" w14:textId="77777777" w:rsidR="00194B93" w:rsidRDefault="00194B93" w:rsidP="00504904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152E1447" w14:textId="77777777" w:rsidR="00194B93" w:rsidRDefault="00194B93" w:rsidP="00504904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7DDA5BCD" w14:textId="77777777" w:rsidR="00ED59B2" w:rsidRDefault="00ED59B2" w:rsidP="00ED59B2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60BCD7D2" w14:textId="77777777" w:rsidR="00ED59B2" w:rsidRDefault="00ED59B2" w:rsidP="00ED59B2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05EB1036" w14:textId="1085A0F6" w:rsidR="00ED59B2" w:rsidRPr="00844411" w:rsidRDefault="00ED59B2" w:rsidP="00ED59B2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1154" w:type="dxa"/>
          </w:tcPr>
          <w:p w14:paraId="25D99DA5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818BFD" w14:textId="659281AF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85F522" w14:textId="25457A76" w:rsidR="00496698" w:rsidRPr="00323F95" w:rsidRDefault="00496698" w:rsidP="00496698">
            <w:pPr>
              <w:bidi/>
              <w:rPr>
                <w:rFonts w:ascii="Amiri" w:hAnsi="Amiri" w:cs="Amiri"/>
                <w:b/>
                <w:bCs/>
                <w:color w:val="FF0000"/>
                <w:rtl/>
              </w:rPr>
            </w:pPr>
            <w:r w:rsidRPr="00323F95">
              <w:rPr>
                <w:rFonts w:ascii="Amiri" w:hAnsi="Amiri" w:cs="Amiri"/>
                <w:b/>
                <w:bCs/>
                <w:color w:val="FF0000"/>
                <w:rtl/>
              </w:rPr>
              <w:t>التذكير</w:t>
            </w:r>
          </w:p>
          <w:p w14:paraId="0CE43753" w14:textId="77777777" w:rsidR="00194B93" w:rsidRPr="00323F95" w:rsidRDefault="00194B93" w:rsidP="00C81718">
            <w:pPr>
              <w:bidi/>
              <w:rPr>
                <w:rFonts w:ascii="Amiri" w:hAnsi="Amiri" w:cs="Amiri"/>
                <w:b/>
                <w:bCs/>
                <w:color w:val="FF0000"/>
                <w:rtl/>
              </w:rPr>
            </w:pPr>
          </w:p>
          <w:p w14:paraId="2A2B3525" w14:textId="3AC6C2E7" w:rsidR="00194B93" w:rsidRPr="00323F95" w:rsidRDefault="00F71831" w:rsidP="00C81718">
            <w:pPr>
              <w:bidi/>
              <w:rPr>
                <w:rFonts w:ascii="Amiri" w:hAnsi="Amiri" w:cs="Amiri"/>
                <w:b/>
                <w:bCs/>
                <w:color w:val="FF0000"/>
                <w:rtl/>
                <w:lang w:bidi="ar-DZ"/>
              </w:rPr>
            </w:pPr>
            <w:r w:rsidRPr="00323F95">
              <w:rPr>
                <w:rFonts w:ascii="Amiri" w:hAnsi="Amiri" w:cs="Amiri"/>
                <w:b/>
                <w:bCs/>
                <w:color w:val="FF0000"/>
                <w:rtl/>
              </w:rPr>
              <w:t>بطرق حل جمل معادلات بمجهولين التي تم تدرسها في ال</w:t>
            </w:r>
            <w:r w:rsidR="00323F95" w:rsidRPr="00323F95">
              <w:rPr>
                <w:rFonts w:ascii="Amiri" w:hAnsi="Amiri" w:cs="Amiri"/>
                <w:b/>
                <w:bCs/>
                <w:color w:val="FF0000"/>
                <w:rtl/>
              </w:rPr>
              <w:t>سنة الأولى علوم</w:t>
            </w:r>
          </w:p>
          <w:p w14:paraId="56A2A14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12C26E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B9C1A4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467596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19E080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C63C48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036F5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D27C78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FE061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3BD1C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EAC490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838E13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EE268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47CDC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AEE805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07EAA5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C1AC30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F764D0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E33BF4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7FE8EA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173ACA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3732DE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A76688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15613A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3F9E3F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A6CF3A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68A39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5972B6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27E31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0001FB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58CE68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F3258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F46DC8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2490AA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CE78BD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FAC03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AD728C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1039E7" w14:textId="77777777" w:rsidR="00194B93" w:rsidRDefault="00194B9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8A32F9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D2756A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EF401E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7BAC38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8ABAB6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298DD7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335404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2AC7F1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451BA8" w14:textId="77777777" w:rsidR="00194B93" w:rsidRDefault="00194B9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42AADD" w14:textId="77777777" w:rsidR="00194B93" w:rsidRDefault="00194B9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A1A7EB" w14:textId="77777777" w:rsidR="00194B93" w:rsidRPr="00792B9B" w:rsidRDefault="00194B9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4F42CC91" w14:textId="77777777" w:rsidR="00194B93" w:rsidRPr="00792B9B" w:rsidRDefault="00194B9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5CAAB0E8" w14:textId="77777777" w:rsidR="00194B93" w:rsidRDefault="00194B93" w:rsidP="00194B93">
      <w:pPr>
        <w:bidi/>
        <w:ind w:left="-993" w:right="-851"/>
        <w:rPr>
          <w:rFonts w:cstheme="minorHAnsi"/>
          <w:sz w:val="28"/>
          <w:szCs w:val="28"/>
          <w:rtl/>
        </w:rPr>
      </w:pPr>
    </w:p>
    <w:p w14:paraId="042ED525" w14:textId="0B621205" w:rsidR="006043C6" w:rsidRPr="00792B9B" w:rsidRDefault="006043C6" w:rsidP="006043C6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A053C" wp14:editId="65A4C8D6">
                <wp:simplePos x="0" y="0"/>
                <wp:positionH relativeFrom="column">
                  <wp:posOffset>-800100</wp:posOffset>
                </wp:positionH>
                <wp:positionV relativeFrom="paragraph">
                  <wp:posOffset>767080</wp:posOffset>
                </wp:positionV>
                <wp:extent cx="7315200" cy="499745"/>
                <wp:effectExtent l="12700" t="5715" r="6350" b="8890"/>
                <wp:wrapNone/>
                <wp:docPr id="189133556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5790" w14:textId="3FBAC782" w:rsidR="006043C6" w:rsidRPr="00BE4103" w:rsidRDefault="006043C6" w:rsidP="006043C6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الكفاءة </w:t>
                            </w:r>
                            <w:proofErr w:type="gramStart"/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المستهدفة :</w:t>
                            </w:r>
                            <w:proofErr w:type="gramEnd"/>
                            <w:r w:rsidR="0036745B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6745B" w:rsidRPr="0036745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</w:rPr>
                              <w:t>حل مشكلات تتدخل فيها ثلاثيات الحدود أو معادلات ومتراجحات من الدرجة الثانية</w:t>
                            </w:r>
                            <w:r w:rsidR="0036745B" w:rsidRPr="0036745B">
                              <w:rPr>
                                <w:rFonts w:ascii="Amiri" w:hAnsi="Amiri" w:cs="Ami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6745B">
                              <w:rPr>
                                <w:rFonts w:ascii="Amiri" w:hAnsi="Amiri" w:cs="Amir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A053C" id="_x0000_s1044" type="#_x0000_t80" style="position:absolute;left:0;text-align:left;margin-left:-63pt;margin-top:60.4pt;width:8in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">
                <v:textbox>
                  <w:txbxContent>
                    <w:p w14:paraId="25C85790" w14:textId="3FBAC782" w:rsidR="006043C6" w:rsidRPr="00BE4103" w:rsidRDefault="006043C6" w:rsidP="006043C6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الكفاءة </w:t>
                      </w:r>
                      <w:proofErr w:type="gramStart"/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>المستهدفة :</w:t>
                      </w:r>
                      <w:proofErr w:type="gramEnd"/>
                      <w:r w:rsidR="0036745B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6745B" w:rsidRPr="0036745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</w:rPr>
                        <w:t>حل مشكلات تتدخل فيها ثلاثيات الحدود أو معادلات ومتراجحات من الدرجة الثانية</w:t>
                      </w:r>
                      <w:r w:rsidR="0036745B" w:rsidRPr="0036745B">
                        <w:rPr>
                          <w:rFonts w:ascii="Amiri" w:hAnsi="Amiri" w:cs="Amir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6745B">
                        <w:rPr>
                          <w:rFonts w:ascii="Amiri" w:hAnsi="Amiri" w:cs="Amir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DE033" wp14:editId="421EE256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9456043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074440" w14:textId="3D9D605C" w:rsidR="006043C6" w:rsidRPr="00BE4103" w:rsidRDefault="006043C6" w:rsidP="006043C6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المحور:</w:t>
                            </w:r>
                            <w:r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E4103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المعادلات و المتراجحات</w:t>
                            </w:r>
                            <w:r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br/>
                            </w:r>
                            <w:proofErr w:type="gramStart"/>
                            <w:r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الموضوع :</w:t>
                            </w:r>
                            <w:proofErr w:type="gramEnd"/>
                            <w:r w:rsidRPr="00BE4103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6745B" w:rsidRPr="0036745B">
                              <w:rPr>
                                <w:rFonts w:ascii="Amiri" w:hAnsi="Amiri" w:cs="Amir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حل مشكلات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E033" id="_x0000_s1045" type="#_x0000_t98" style="position:absolute;left:0;text-align:left;margin-left:84.05pt;margin-top:-7.45pt;width:308.1pt;height:6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gQKw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gT2Yx5B49YWxAmb4GAYbXyKg1hPlPQ41jX1P/bMSUr0&#10;e4ONnBfjcXwHyRlPouzE3Ua2txFmOOpe00DJYK7C8Hb21qldi5mKpICBe2x+o8JlSgZWZ/44umg9&#10;exu3fjr162ew/Ak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JCi+BArAgAAVAQAAA4AAAAAAAAAAAAAAAAALgIAAGRy&#10;cy9lMm9Eb2MueG1sUEsBAi0AFAAGAAgAAAAhADg+FcPgAAAACwEAAA8AAAAAAAAAAAAAAAAAhQQA&#10;AGRycy9kb3ducmV2LnhtbFBLBQYAAAAABAAEAPMAAACSBQAAAAA=&#10;">
                <v:textbox>
                  <w:txbxContent>
                    <w:p w14:paraId="2B074440" w14:textId="3D9D605C" w:rsidR="006043C6" w:rsidRPr="00BE4103" w:rsidRDefault="006043C6" w:rsidP="006043C6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BE4103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المحور:</w:t>
                      </w:r>
                      <w:r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E4103">
                        <w:rPr>
                          <w:rFonts w:ascii="Amiri" w:hAnsi="Amiri" w:cs="Amiri"/>
                          <w:sz w:val="24"/>
                          <w:szCs w:val="24"/>
                          <w:rtl/>
                          <w:lang w:bidi="ar-DZ"/>
                        </w:rPr>
                        <w:t>المعادلات و المتراجحات</w:t>
                      </w:r>
                      <w:r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br/>
                      </w:r>
                      <w:proofErr w:type="gramStart"/>
                      <w:r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الموضوع :</w:t>
                      </w:r>
                      <w:proofErr w:type="gramEnd"/>
                      <w:r w:rsidRPr="00BE4103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36745B" w:rsidRPr="0036745B">
                        <w:rPr>
                          <w:rFonts w:ascii="Amiri" w:hAnsi="Amiri" w:cs="Amiri" w:hint="cs"/>
                          <w:sz w:val="24"/>
                          <w:szCs w:val="24"/>
                          <w:rtl/>
                          <w:lang w:bidi="ar-DZ"/>
                        </w:rPr>
                        <w:t>حل مشكلات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DDE6F8" wp14:editId="1CF276E3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20800201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CBD631" w14:textId="77777777" w:rsidR="006043C6" w:rsidRPr="00BE4103" w:rsidRDefault="006043C6" w:rsidP="006043C6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DE6F8" id="_x0000_s1046" type="#_x0000_t54" style="position:absolute;left:0;text-align:left;margin-left:398.8pt;margin-top:-7.45pt;width:115.55pt;height:5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QRMAIAAHA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">
                <v:textbox>
                  <w:txbxContent>
                    <w:p w14:paraId="28CBD631" w14:textId="77777777" w:rsidR="006043C6" w:rsidRPr="00BE4103" w:rsidRDefault="006043C6" w:rsidP="006043C6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79E2F" wp14:editId="310C41FF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8568352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881B3A" w14:textId="0F98BD0C" w:rsidR="006043C6" w:rsidRPr="00BE4103" w:rsidRDefault="006043C6" w:rsidP="006043C6">
                            <w:pPr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B47056">
                              <w:rPr>
                                <w:rFonts w:ascii="Amiri" w:hAnsi="Amiri" w:cs="Amir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BE4103">
                              <w:rPr>
                                <w:rFonts w:ascii="Amiri" w:hAnsi="Amiri" w:cs="Amir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9E2F" id="_x0000_s1047" type="#_x0000_t54" style="position:absolute;left:0;text-align:left;margin-left:-61.65pt;margin-top:-1.55pt;width:137.3pt;height:4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">
                <v:textbox>
                  <w:txbxContent>
                    <w:p w14:paraId="1F881B3A" w14:textId="0F98BD0C" w:rsidR="006043C6" w:rsidRPr="00BE4103" w:rsidRDefault="006043C6" w:rsidP="006043C6">
                      <w:pPr>
                        <w:bidi/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B47056">
                        <w:rPr>
                          <w:rFonts w:ascii="Amiri" w:hAnsi="Amiri" w:cs="Amir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Pr="00BE4103">
                        <w:rPr>
                          <w:rFonts w:ascii="Amiri" w:hAnsi="Amiri" w:cs="Amir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480" w:type="dxa"/>
        <w:tblInd w:w="-1148" w:type="dxa"/>
        <w:tblLook w:val="04A0" w:firstRow="1" w:lastRow="0" w:firstColumn="1" w:lastColumn="0" w:noHBand="0" w:noVBand="1"/>
      </w:tblPr>
      <w:tblGrid>
        <w:gridCol w:w="1042"/>
        <w:gridCol w:w="9284"/>
        <w:gridCol w:w="1154"/>
      </w:tblGrid>
      <w:tr w:rsidR="006043C6" w:rsidRPr="00792B9B" w14:paraId="3042E8C7" w14:textId="77777777" w:rsidTr="0024186E">
        <w:tc>
          <w:tcPr>
            <w:tcW w:w="1042" w:type="dxa"/>
            <w:shd w:val="clear" w:color="auto" w:fill="FDE9D9" w:themeFill="accent6" w:themeFillTint="33"/>
          </w:tcPr>
          <w:p w14:paraId="13B3961B" w14:textId="77777777" w:rsidR="006043C6" w:rsidRPr="00BE4103" w:rsidRDefault="006043C6" w:rsidP="0024186E">
            <w:pPr>
              <w:bidi/>
              <w:ind w:right="-143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23F95">
              <w:rPr>
                <w:rFonts w:ascii="Amiri" w:hAnsi="Amiri" w:cs="Amiri"/>
                <w:b/>
                <w:bCs/>
                <w:color w:val="FF0000"/>
                <w:rtl/>
              </w:rPr>
              <w:t>مراحل الدرس</w:t>
            </w:r>
          </w:p>
        </w:tc>
        <w:tc>
          <w:tcPr>
            <w:tcW w:w="9284" w:type="dxa"/>
            <w:shd w:val="clear" w:color="auto" w:fill="FDE9D9" w:themeFill="accent6" w:themeFillTint="33"/>
          </w:tcPr>
          <w:p w14:paraId="6B923CFB" w14:textId="77777777" w:rsidR="006043C6" w:rsidRPr="00BE4103" w:rsidRDefault="006043C6" w:rsidP="0024186E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BE4103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54" w:type="dxa"/>
            <w:shd w:val="clear" w:color="auto" w:fill="FDE9D9" w:themeFill="accent6" w:themeFillTint="33"/>
          </w:tcPr>
          <w:p w14:paraId="643A6BB5" w14:textId="77777777" w:rsidR="006043C6" w:rsidRPr="00BE4103" w:rsidRDefault="006043C6" w:rsidP="0024186E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BE4103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6043C6" w:rsidRPr="00792B9B" w14:paraId="149EF947" w14:textId="77777777" w:rsidTr="0024186E">
        <w:tc>
          <w:tcPr>
            <w:tcW w:w="1042" w:type="dxa"/>
          </w:tcPr>
          <w:p w14:paraId="11E8F4F6" w14:textId="77777777" w:rsidR="006043C6" w:rsidRDefault="006043C6" w:rsidP="0024186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0A2C9A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5DE25D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C2027F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E68D98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D2B053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C32B28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5B708D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F9B4F4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9FC57D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6825E0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81D791" w14:textId="77777777" w:rsidR="006043C6" w:rsidRPr="002C6245" w:rsidRDefault="006043C6" w:rsidP="0024186E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2C6245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3737C3AC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5A69D5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9B141B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5F0FDF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F0C377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8783D3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D8F618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65B249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7583DE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50C452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88747A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E93B60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977730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C457D0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698548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2ACFE8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76CC53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896C35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092837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587C4E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A58A44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B60296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8DEA98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6D823E" w14:textId="77777777" w:rsidR="006043C6" w:rsidRDefault="006043C6" w:rsidP="0024186E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2A40C5" w14:textId="77777777" w:rsidR="006043C6" w:rsidRPr="00FB5A89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9284" w:type="dxa"/>
          </w:tcPr>
          <w:p w14:paraId="0503918C" w14:textId="77777777" w:rsidR="006043C6" w:rsidRPr="00792B9B" w:rsidRDefault="006043C6" w:rsidP="0024186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4CCAE2E" w14:textId="2F1153D4" w:rsidR="006043C6" w:rsidRPr="0036745B" w:rsidRDefault="0036745B" w:rsidP="00986FCB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i/>
                <w:color w:val="FF0000"/>
                <w:sz w:val="32"/>
                <w:szCs w:val="32"/>
                <w:u w:val="single"/>
                <w:lang w:bidi="ar-DZ"/>
              </w:rPr>
            </w:pPr>
            <w:r w:rsidRPr="0036745B">
              <w:rPr>
                <w:rFonts w:ascii="Amiri" w:hAnsi="Amiri" w:cs="Amiri"/>
                <w:b/>
                <w:bCs/>
                <w:i/>
                <w:color w:val="FF0000"/>
                <w:sz w:val="32"/>
                <w:szCs w:val="32"/>
                <w:u w:val="single"/>
                <w:rtl/>
                <w:lang w:bidi="ar-DZ"/>
              </w:rPr>
              <w:t>دراسة أمثلة</w:t>
            </w:r>
          </w:p>
          <w:p w14:paraId="2B42EE68" w14:textId="77777777" w:rsidR="006043C6" w:rsidRDefault="006043C6" w:rsidP="0024186E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41C0E180" w14:textId="0853E52C" w:rsidR="006043C6" w:rsidRPr="0036745B" w:rsidRDefault="0036745B" w:rsidP="0024186E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lang w:bidi="ar-DZ"/>
              </w:rPr>
            </w:pPr>
            <w:r w:rsidRPr="0036745B"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تمرين01:</w:t>
            </w:r>
          </w:p>
          <w:p w14:paraId="25D43367" w14:textId="0E334A1D" w:rsidR="0036745B" w:rsidRPr="0036745B" w:rsidRDefault="0036745B" w:rsidP="0036745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lang w:bidi="ar-DZ"/>
              </w:rPr>
              <w:t>I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40" w:dyaOrig="320" w14:anchorId="39F3B22C">
                <v:shape id="_x0000_i1613" type="#_x0000_t75" style="width:12pt;height:15.75pt" o:ole="">
                  <v:imagedata r:id="rId190" o:title=""/>
                </v:shape>
                <o:OLEObject Type="Embed" ProgID="Equation.3" ShapeID="_x0000_i1613" DrawAspect="Content" ObjectID="_1771611775" r:id="rId191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دالة معرّفة على المجال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40" w14:anchorId="55072676">
                <v:shape id="_x0000_i1614" type="#_x0000_t75" style="width:32.25pt;height:17.25pt" o:ole="">
                  <v:imagedata r:id="rId192" o:title=""/>
                </v:shape>
                <o:OLEObject Type="Embed" ProgID="Equation.3" ShapeID="_x0000_i1614" DrawAspect="Content" ObjectID="_1771611776" r:id="rId193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كما </w:t>
            </w:r>
            <w:r w:rsidRPr="0036745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يلي 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820" w:dyaOrig="340" w14:anchorId="0E5B6CF7">
                <v:shape id="_x0000_i1615" type="#_x0000_t75" style="width:141pt;height:17.25pt" o:ole="">
                  <v:imagedata r:id="rId194" o:title=""/>
                </v:shape>
                <o:OLEObject Type="Embed" ProgID="Equation.3" ShapeID="_x0000_i1615" DrawAspect="Content" ObjectID="_1771611777" r:id="rId195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58C4C6F7" w14:textId="77777777" w:rsidR="0036745B" w:rsidRPr="0036745B" w:rsidRDefault="0036745B" w:rsidP="0036745B">
            <w:pPr>
              <w:bidi/>
              <w:ind w:left="43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1.   تحقق من أنّه من أجل كلّ </w:t>
            </w:r>
            <w:r w:rsidRPr="0036745B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646FE904">
                <v:shape id="_x0000_i1616" type="#_x0000_t75" style="width:9.75pt;height:11.25pt" o:ole="">
                  <v:imagedata r:id="rId196" o:title=""/>
                </v:shape>
                <o:OLEObject Type="Embed" ProgID="Equation.3" ShapeID="_x0000_i1616" DrawAspect="Content" ObjectID="_1771611778" r:id="rId197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40" w14:anchorId="344B1B84">
                <v:shape id="_x0000_i1617" type="#_x0000_t75" style="width:32.25pt;height:17.25pt" o:ole="">
                  <v:imagedata r:id="rId198" o:title=""/>
                </v:shape>
                <o:OLEObject Type="Embed" ProgID="Equation.3" ShapeID="_x0000_i1617" DrawAspect="Content" ObjectID="_1771611779" r:id="rId199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940" w:dyaOrig="340" w14:anchorId="406B615B">
                <v:shape id="_x0000_i1618" type="#_x0000_t75" style="width:147pt;height:17.25pt" o:ole="">
                  <v:imagedata r:id="rId200" o:title=""/>
                </v:shape>
                <o:OLEObject Type="Embed" ProgID="Equation.3" ShapeID="_x0000_i1618" DrawAspect="Content" ObjectID="_1771611780" r:id="rId201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011D5B0" w14:textId="77777777" w:rsidR="0036745B" w:rsidRPr="0036745B" w:rsidRDefault="0036745B" w:rsidP="0036745B">
            <w:pPr>
              <w:bidi/>
              <w:ind w:left="43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2.   أرسم (</w:t>
            </w:r>
            <w:r w:rsidRPr="0036745B">
              <w:rPr>
                <w:rFonts w:ascii="Amiri" w:hAnsi="Amiri" w:cs="Amiri"/>
                <w:sz w:val="28"/>
                <w:szCs w:val="28"/>
                <w:lang w:bidi="ar-DZ"/>
              </w:rPr>
              <w:t>C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)</w:t>
            </w:r>
            <w:r w:rsidRPr="0036745B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المنحني الممثل للدالة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40" w:dyaOrig="320" w14:anchorId="7282C80E">
                <v:shape id="_x0000_i1619" type="#_x0000_t75" style="width:12pt;height:15.75pt" o:ole="">
                  <v:imagedata r:id="rId190" o:title=""/>
                </v:shape>
                <o:OLEObject Type="Embed" ProgID="Equation.3" ShapeID="_x0000_i1619" DrawAspect="Content" ObjectID="_1771611781" r:id="rId202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73F8041" w14:textId="347A3D68" w:rsidR="0036745B" w:rsidRPr="0036745B" w:rsidRDefault="0036745B" w:rsidP="0036745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       (على محور الفواصل،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480" w:dyaOrig="320" w14:anchorId="1E41C5C9">
                <v:shape id="_x0000_i1620" type="#_x0000_t75" style="width:24pt;height:15.75pt" o:ole="">
                  <v:imagedata r:id="rId203" o:title=""/>
                </v:shape>
                <o:OLEObject Type="Embed" ProgID="Equation.3" ShapeID="_x0000_i1620" DrawAspect="Content" ObjectID="_1771611782" r:id="rId204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يمثل </w:t>
            </w:r>
            <w:r w:rsidRPr="0036745B">
              <w:rPr>
                <w:rFonts w:ascii="Amiri" w:hAnsi="Amiri" w:cs="Amiri"/>
                <w:position w:val="-4"/>
                <w:sz w:val="28"/>
                <w:szCs w:val="28"/>
                <w:rtl/>
                <w:lang w:bidi="ar-DZ"/>
              </w:rPr>
              <w:object w:dxaOrig="180" w:dyaOrig="260" w14:anchorId="5C4D7DDE">
                <v:shape id="_x0000_i1621" type="#_x0000_t75" style="width:9pt;height:12.75pt" o:ole="">
                  <v:imagedata r:id="rId205" o:title=""/>
                </v:shape>
                <o:OLEObject Type="Embed" ProgID="Equation.3" ShapeID="_x0000_i1621" DrawAspect="Content" ObjectID="_1771611783" r:id="rId206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36745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وعلى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محور التراتيب،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480" w:dyaOrig="320" w14:anchorId="23E2A34A">
                <v:shape id="_x0000_i1622" type="#_x0000_t75" style="width:24pt;height:15.75pt" o:ole="">
                  <v:imagedata r:id="rId203" o:title=""/>
                </v:shape>
                <o:OLEObject Type="Embed" ProgID="Equation.3" ShapeID="_x0000_i1622" DrawAspect="Content" ObjectID="_1771611784" r:id="rId207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يمثل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700" w:dyaOrig="320" w14:anchorId="489F081A">
                <v:shape id="_x0000_i1623" type="#_x0000_t75" style="width:35.25pt;height:15.75pt" o:ole="">
                  <v:imagedata r:id="rId208" o:title=""/>
                </v:shape>
                <o:OLEObject Type="Embed" ProgID="Equation.3" ShapeID="_x0000_i1623" DrawAspect="Content" ObjectID="_1771611785" r:id="rId209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).</w:t>
            </w:r>
          </w:p>
          <w:p w14:paraId="7A2803BE" w14:textId="77777777" w:rsidR="0036745B" w:rsidRPr="0036745B" w:rsidRDefault="0036745B" w:rsidP="0036745B">
            <w:pPr>
              <w:bidi/>
              <w:ind w:left="43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3. حلّ في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40" w14:anchorId="1806AC75">
                <v:shape id="_x0000_i1624" type="#_x0000_t75" style="width:32.25pt;height:17.25pt" o:ole="">
                  <v:imagedata r:id="rId210" o:title=""/>
                </v:shape>
                <o:OLEObject Type="Embed" ProgID="Equation.3" ShapeID="_x0000_i1624" DrawAspect="Content" ObjectID="_1771611786" r:id="rId211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المعادلة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960" w:dyaOrig="320" w14:anchorId="5312C444">
                <v:shape id="_x0000_i1625" type="#_x0000_t75" style="width:48pt;height:15.75pt" o:ole="">
                  <v:imagedata r:id="rId212" o:title=""/>
                </v:shape>
                <o:OLEObject Type="Embed" ProgID="Equation.3" ShapeID="_x0000_i1625" DrawAspect="Content" ObjectID="_1771611787" r:id="rId213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استنتج إشارة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580" w:dyaOrig="320" w14:anchorId="120054A6">
                <v:shape id="_x0000_i1626" type="#_x0000_t75" style="width:29.25pt;height:15.75pt" o:ole="">
                  <v:imagedata r:id="rId214" o:title=""/>
                </v:shape>
                <o:OLEObject Type="Embed" ProgID="Equation.3" ShapeID="_x0000_i1626" DrawAspect="Content" ObjectID="_1771611788" r:id="rId215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عندما يتغير</w:t>
            </w:r>
            <w:r w:rsidRPr="0036745B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31BC2605">
                <v:shape id="_x0000_i1627" type="#_x0000_t75" style="width:9.75pt;height:11.25pt" o:ole="">
                  <v:imagedata r:id="rId196" o:title=""/>
                </v:shape>
                <o:OLEObject Type="Embed" ProgID="Equation.3" ShapeID="_x0000_i1627" DrawAspect="Content" ObjectID="_1771611789" r:id="rId216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40" w14:anchorId="1A0B4CC2">
                <v:shape id="_x0000_i1628" type="#_x0000_t75" style="width:32.25pt;height:17.25pt" o:ole="">
                  <v:imagedata r:id="rId217" o:title=""/>
                </v:shape>
                <o:OLEObject Type="Embed" ProgID="Equation.3" ShapeID="_x0000_i1628" DrawAspect="Content" ObjectID="_1771611790" r:id="rId218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6C2490D3" w14:textId="77777777" w:rsidR="0036745B" w:rsidRPr="0036745B" w:rsidRDefault="0036745B" w:rsidP="0036745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1D4D1C8" w14:textId="77777777" w:rsidR="0036745B" w:rsidRPr="0036745B" w:rsidRDefault="0036745B" w:rsidP="0036745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lang w:bidi="ar-DZ"/>
              </w:rPr>
              <w:t>II</w:t>
            </w:r>
            <w:r w:rsidRPr="0036745B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sym w:font="Wingdings" w:char="F0AB"/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كلفة إنتاج كمية (مقدرة بالأطنان) من مادة معينة من طرف مؤسسة هي كما يلي: </w:t>
            </w:r>
          </w:p>
          <w:p w14:paraId="6C80CB7B" w14:textId="77777777" w:rsidR="0036745B" w:rsidRPr="0036745B" w:rsidRDefault="0036745B" w:rsidP="0036745B">
            <w:pPr>
              <w:numPr>
                <w:ilvl w:val="1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كلفة ثابتة قدرها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740" w:dyaOrig="320" w14:anchorId="3E8C7822">
                <v:shape id="_x0000_i1629" type="#_x0000_t75" style="width:36.75pt;height:15.75pt" o:ole="">
                  <v:imagedata r:id="rId219" o:title=""/>
                </v:shape>
                <o:OLEObject Type="Embed" ProgID="Equation.3" ShapeID="_x0000_i1629" DrawAspect="Content" ObjectID="_1771611791" r:id="rId220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دينارا.</w:t>
            </w:r>
          </w:p>
          <w:p w14:paraId="240B281E" w14:textId="77777777" w:rsidR="0036745B" w:rsidRPr="0036745B" w:rsidRDefault="0036745B" w:rsidP="0036745B">
            <w:pPr>
              <w:numPr>
                <w:ilvl w:val="1"/>
                <w:numId w:val="30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كلفة متناسبة مع الإنتاج قدرها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700" w:dyaOrig="320" w14:anchorId="2DE97909">
                <v:shape id="_x0000_i1630" type="#_x0000_t75" style="width:35.25pt;height:15.75pt" o:ole="">
                  <v:imagedata r:id="rId221" o:title=""/>
                </v:shape>
                <o:OLEObject Type="Embed" ProgID="Equation.3" ShapeID="_x0000_i1630" DrawAspect="Content" ObjectID="_1771611792" r:id="rId222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دينارا للطن الواحد.</w:t>
            </w:r>
          </w:p>
          <w:p w14:paraId="5B0ED93E" w14:textId="77777777" w:rsidR="0036745B" w:rsidRPr="0036745B" w:rsidRDefault="0036745B" w:rsidP="0036745B">
            <w:pPr>
              <w:numPr>
                <w:ilvl w:val="1"/>
                <w:numId w:val="30"/>
              </w:num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كلفة متناسبة مع مربع الإنتاج، معامل التناسبية هو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580" w:dyaOrig="320" w14:anchorId="70D50916">
                <v:shape id="_x0000_i1631" type="#_x0000_t75" style="width:29.25pt;height:15.75pt" o:ole="">
                  <v:imagedata r:id="rId223" o:title=""/>
                </v:shape>
                <o:OLEObject Type="Embed" ProgID="Equation.3" ShapeID="_x0000_i1631" DrawAspect="Content" ObjectID="_1771611793" r:id="rId224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63B11143" w14:textId="08C174E9" w:rsidR="0036745B" w:rsidRPr="0036745B" w:rsidRDefault="00F55944" w:rsidP="0036745B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        </w:t>
            </w:r>
            <w:r w:rsidR="0036745B"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وثمن بيع الطن الواحد هو</w:t>
            </w:r>
            <w:r w:rsidR="0036745B" w:rsidRPr="0036745B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680" w:dyaOrig="279" w14:anchorId="37CA8163">
                <v:shape id="_x0000_i1632" type="#_x0000_t75" style="width:33.75pt;height:14.25pt" o:ole="">
                  <v:imagedata r:id="rId225" o:title=""/>
                </v:shape>
                <o:OLEObject Type="Embed" ProgID="Equation.3" ShapeID="_x0000_i1632" DrawAspect="Content" ObjectID="_1771611794" r:id="rId226"/>
              </w:object>
            </w:r>
            <w:r w:rsidR="0036745B"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دينارا. </w:t>
            </w:r>
          </w:p>
          <w:p w14:paraId="1AF02D34" w14:textId="77777777" w:rsidR="0036745B" w:rsidRPr="0036745B" w:rsidRDefault="0036745B" w:rsidP="0036745B">
            <w:pPr>
              <w:bidi/>
              <w:ind w:left="43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1. عبّر، بدلالة العدد</w:t>
            </w:r>
            <w:r w:rsidRPr="0036745B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6ED2781F">
                <v:shape id="_x0000_i1633" type="#_x0000_t75" style="width:9.75pt;height:11.25pt" o:ole="">
                  <v:imagedata r:id="rId196" o:title=""/>
                </v:shape>
                <o:OLEObject Type="Embed" ProgID="Equation.3" ShapeID="_x0000_i1633" DrawAspect="Content" ObjectID="_1771611795" r:id="rId227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(عدد الأطنان المنتجة) عن ربح المؤسسة.</w:t>
            </w:r>
          </w:p>
          <w:p w14:paraId="0B02F305" w14:textId="20AE57B0" w:rsidR="0036745B" w:rsidRPr="0036745B" w:rsidRDefault="0036745B" w:rsidP="0036745B">
            <w:pPr>
              <w:bidi/>
              <w:ind w:left="792" w:hanging="360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2. باستعمال الجزء</w:t>
            </w:r>
            <w:r w:rsidRPr="0036745B">
              <w:rPr>
                <w:rFonts w:ascii="Amiri" w:hAnsi="Amiri" w:cs="Amiri"/>
                <w:sz w:val="28"/>
                <w:szCs w:val="28"/>
                <w:lang w:bidi="ar-DZ"/>
              </w:rPr>
              <w:t xml:space="preserve"> I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 استنتج قيمة</w:t>
            </w:r>
            <w:r w:rsidRPr="0036745B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1B573034">
                <v:shape id="_x0000_i1634" type="#_x0000_t75" style="width:9.75pt;height:11.25pt" o:ole="">
                  <v:imagedata r:id="rId196" o:title=""/>
                </v:shape>
                <o:OLEObject Type="Embed" ProgID="Equation.3" ShapeID="_x0000_i1634" DrawAspect="Content" ObjectID="_1771611796" r:id="rId228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36745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40" w14:anchorId="7AE106F1">
                <v:shape id="_x0000_i1635" type="#_x0000_t75" style="width:32.25pt;height:17.25pt" o:ole="">
                  <v:imagedata r:id="rId229" o:title=""/>
                </v:shape>
                <o:OLEObject Type="Embed" ProgID="Equation.3" ShapeID="_x0000_i1635" DrawAspect="Content" ObjectID="_1771611797" r:id="rId230"/>
              </w:objec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التي من أجلها يكون ربح المؤسسة </w:t>
            </w:r>
            <w:r w:rsidRPr="0036745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أعظمي</w:t>
            </w:r>
            <w:r w:rsidRPr="0036745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 احسب هذا الربح. تحقق من النتيجة بالحساب. </w:t>
            </w:r>
          </w:p>
          <w:p w14:paraId="1B4F79BB" w14:textId="0B4BC07F" w:rsidR="006043C6" w:rsidRPr="0036745B" w:rsidRDefault="0036745B" w:rsidP="0024186E">
            <w:pPr>
              <w:bidi/>
              <w:rPr>
                <w:rFonts w:ascii="Amiri" w:hAnsi="Amiri" w:cs="Amiri"/>
                <w:b/>
                <w:bCs/>
                <w:i/>
                <w:color w:val="FF0000"/>
                <w:sz w:val="32"/>
                <w:szCs w:val="32"/>
                <w:u w:val="single"/>
                <w:lang w:bidi="ar-DZ"/>
              </w:rPr>
            </w:pPr>
            <w:r w:rsidRPr="0036745B">
              <w:rPr>
                <w:rFonts w:ascii="Amiri" w:hAnsi="Amiri" w:cs="Amiri"/>
                <w:b/>
                <w:bCs/>
                <w:i/>
                <w:color w:val="FF0000"/>
                <w:sz w:val="32"/>
                <w:szCs w:val="32"/>
                <w:u w:val="single"/>
                <w:rtl/>
                <w:lang w:bidi="ar-DZ"/>
              </w:rPr>
              <w:t>الحل:</w:t>
            </w:r>
          </w:p>
          <w:p w14:paraId="52FDB48D" w14:textId="77777777" w:rsidR="006043C6" w:rsidRDefault="006043C6" w:rsidP="0024186E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30F4AA94" w14:textId="3540AC3C" w:rsidR="00986FCB" w:rsidRPr="00F55944" w:rsidRDefault="00986FCB" w:rsidP="00986FCB">
            <w:pPr>
              <w:pStyle w:val="Paragraphedeliste"/>
              <w:numPr>
                <w:ilvl w:val="0"/>
                <w:numId w:val="31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أجل كلّ </w:t>
            </w:r>
            <w:r w:rsidRPr="00F5594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285ABE17">
                <v:shape id="_x0000_i1636" type="#_x0000_t75" style="width:9.75pt;height:11.25pt" o:ole="">
                  <v:imagedata r:id="rId196" o:title=""/>
                </v:shape>
                <o:OLEObject Type="Embed" ProgID="Equation.3" ShapeID="_x0000_i1636" DrawAspect="Content" ObjectID="_1771611798" r:id="rId231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</w:t>
            </w:r>
            <w:r w:rsidRPr="00F55944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40" w14:anchorId="3C3B39B2">
                <v:shape id="_x0000_i1637" type="#_x0000_t75" style="width:32.25pt;height:17.25pt" o:ole="">
                  <v:imagedata r:id="rId198" o:title=""/>
                </v:shape>
                <o:OLEObject Type="Embed" ProgID="Equation.3" ShapeID="_x0000_i1637" DrawAspect="Content" ObjectID="_1771611799" r:id="rId232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</w:t>
            </w:r>
          </w:p>
          <w:p w14:paraId="14DF3CA0" w14:textId="06C48059" w:rsidR="00986FCB" w:rsidRPr="00F55944" w:rsidRDefault="00986FCB" w:rsidP="00F55944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F55944">
              <w:rPr>
                <w:rFonts w:ascii="Amiri" w:hAnsi="Amiri" w:cs="Amiri"/>
                <w:position w:val="-64"/>
                <w:sz w:val="28"/>
                <w:szCs w:val="28"/>
                <w:rtl/>
                <w:lang w:bidi="ar-DZ"/>
              </w:rPr>
              <w:object w:dxaOrig="3640" w:dyaOrig="1400" w14:anchorId="47212420">
                <v:shape id="_x0000_i1638" type="#_x0000_t75" style="width:182.25pt;height:69.75pt" o:ole="">
                  <v:imagedata r:id="rId233" o:title=""/>
                </v:shape>
                <o:OLEObject Type="Embed" ProgID="Equation.3" ShapeID="_x0000_i1638" DrawAspect="Content" ObjectID="_1771611800" r:id="rId234"/>
              </w:object>
            </w:r>
          </w:p>
          <w:p w14:paraId="532577A7" w14:textId="77777777" w:rsidR="00986FCB" w:rsidRPr="00F55944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2) المنحني (</w:t>
            </w:r>
            <w:r w:rsidRPr="00F55944">
              <w:rPr>
                <w:rFonts w:ascii="Amiri" w:hAnsi="Amiri" w:cs="Amiri"/>
                <w:sz w:val="28"/>
                <w:szCs w:val="28"/>
                <w:lang w:bidi="ar-DZ"/>
              </w:rPr>
              <w:t>C</w: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>) الممثل للدالة</w:t>
            </w:r>
            <w:r w:rsidRPr="00F55944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40" w:dyaOrig="320" w14:anchorId="5D73BDE2">
                <v:shape id="_x0000_i1639" type="#_x0000_t75" style="width:12pt;height:15.75pt" o:ole="">
                  <v:imagedata r:id="rId190" o:title=""/>
                </v:shape>
                <o:OLEObject Type="Embed" ProgID="Equation.3" ShapeID="_x0000_i1639" DrawAspect="Content" ObjectID="_1771611801" r:id="rId235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هو صورة المنحنى الممثل للدالة </w:t>
            </w:r>
            <w:r w:rsidRPr="00F5594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1400" w:dyaOrig="279" w14:anchorId="3C487446">
                <v:shape id="_x0000_i1640" type="#_x0000_t75" style="width:69.75pt;height:14.25pt" o:ole="">
                  <v:imagedata r:id="rId236" o:title=""/>
                </v:shape>
                <o:OLEObject Type="Embed" ProgID="Equation.3" ShapeID="_x0000_i1640" DrawAspect="Content" ObjectID="_1771611802" r:id="rId237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w:r w:rsidRPr="00F55944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1400" w:dyaOrig="380" w14:anchorId="42A16DDB">
                <v:shape id="_x0000_i1641" type="#_x0000_t75" style="width:69.75pt;height:18.75pt" o:ole="">
                  <v:imagedata r:id="rId238" o:title=""/>
                </v:shape>
                <o:OLEObject Type="Embed" ProgID="Equation.DSMT4" ShapeID="_x0000_i1641" DrawAspect="Content" ObjectID="_1771611803" r:id="rId239"/>
              </w:object>
            </w:r>
          </w:p>
          <w:p w14:paraId="2AE6E86B" w14:textId="77777777" w:rsidR="00986FCB" w:rsidRDefault="00986FCB" w:rsidP="00986FCB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7CE36F83" w14:textId="77777777" w:rsidR="00986FCB" w:rsidRDefault="00986FCB" w:rsidP="00986FCB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5EAD4AD1" w14:textId="4819A174" w:rsidR="002C6245" w:rsidRDefault="001F4A72" w:rsidP="002C6245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i/>
                <w:noProof/>
                <w:sz w:val="28"/>
                <w:szCs w:val="28"/>
                <w:rtl/>
                <w:lang w:val="ar-DZ" w:bidi="ar-DZ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53BED4" wp14:editId="4D069630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203835</wp:posOffset>
                      </wp:positionV>
                      <wp:extent cx="2066925" cy="1981200"/>
                      <wp:effectExtent l="0" t="0" r="28575" b="19050"/>
                      <wp:wrapNone/>
                      <wp:docPr id="52319863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1981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72E71" w14:textId="4CBC7406" w:rsidR="001F4A72" w:rsidRDefault="001F4A72" w:rsidP="001F4A7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BBD82D" wp14:editId="2EBE13B3">
                                        <wp:extent cx="1858645" cy="1852295"/>
                                        <wp:effectExtent l="0" t="0" r="8255" b="0"/>
                                        <wp:docPr id="126890314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8903148" name=""/>
                                                <pic:cNvPicPr/>
                                              </pic:nvPicPr>
                                              <pic:blipFill>
                                                <a:blip r:embed="rId15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58645" cy="1852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53BED4" id="Rectangle 3" o:spid="_x0000_s1048" style="position:absolute;left:0;text-align:left;margin-left:11.35pt;margin-top:16.05pt;width:162.75pt;height:15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" fillcolor="white [3201]" strokecolor="white [3212]" strokeweight="2pt">
                      <v:textbox>
                        <w:txbxContent>
                          <w:p w14:paraId="4B272E71" w14:textId="4CBC7406" w:rsidR="001F4A72" w:rsidRDefault="001F4A72" w:rsidP="001F4A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BD82D" wp14:editId="2EBE13B3">
                                  <wp:extent cx="1858645" cy="1852295"/>
                                  <wp:effectExtent l="0" t="0" r="8255" b="0"/>
                                  <wp:docPr id="126890314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8903148" name=""/>
                                          <pic:cNvPicPr/>
                                        </pic:nvPicPr>
                                        <pic:blipFill>
                                          <a:blip r:embed="rId1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8645" cy="185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AA5EE9" w14:textId="2F5879A8" w:rsidR="00986FCB" w:rsidRDefault="00986FCB" w:rsidP="00986FCB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 w:rsidRPr="0010726A">
              <w:rPr>
                <w:rFonts w:ascii="Arial" w:hAnsi="Arial" w:cs="Arial"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506D433D" wp14:editId="0FE54497">
                  <wp:extent cx="2724150" cy="2066925"/>
                  <wp:effectExtent l="0" t="0" r="0" b="9525"/>
                  <wp:docPr id="1339138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B4983" w14:textId="77777777" w:rsidR="00986FCB" w:rsidRDefault="00986FCB" w:rsidP="00986FCB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24754EDA" w14:textId="1FF3E0AD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rtl/>
                <w:lang w:bidi="ar-DZ"/>
              </w:rPr>
              <w:t>(</w:t>
            </w:r>
            <w:r w:rsidRPr="00986FCB">
              <w:rPr>
                <w:rFonts w:ascii="Amiri" w:hAnsi="Amiri" w:cs="Amiri"/>
                <w:lang w:bidi="ar-DZ"/>
              </w:rPr>
              <w:t>C</w:t>
            </w:r>
            <w:r w:rsidRPr="00986FCB">
              <w:rPr>
                <w:rFonts w:ascii="Amiri" w:hAnsi="Amiri" w:cs="Amiri"/>
                <w:rtl/>
                <w:lang w:bidi="ar-DZ"/>
              </w:rPr>
              <w:t>)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يقطع محور الفواصل في نقطتين،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فاصلتاهما حلا المعادلة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960" w:dyaOrig="320" w14:anchorId="2C2AA543">
                <v:shape id="_x0000_i1659" type="#_x0000_t75" style="width:48pt;height:15.75pt" o:ole="">
                  <v:imagedata r:id="rId212" o:title=""/>
                </v:shape>
                <o:OLEObject Type="Embed" ProgID="Equation.3" ShapeID="_x0000_i1659" DrawAspect="Content" ObjectID="_1771611804" r:id="rId241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40" w14:anchorId="7B12D254">
                <v:shape id="_x0000_i1660" type="#_x0000_t75" style="width:32.25pt;height:17.25pt" o:ole="">
                  <v:imagedata r:id="rId217" o:title=""/>
                </v:shape>
                <o:OLEObject Type="Embed" ProgID="Equation.3" ShapeID="_x0000_i1660" DrawAspect="Content" ObjectID="_1771611805" r:id="rId242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35ECEBF" w14:textId="77777777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ومنه مجموعة حلول المعادلة وهي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760" w:dyaOrig="340" w14:anchorId="1C1BDC4D">
                <v:shape id="_x0000_i1661" type="#_x0000_t75" style="width:38.25pt;height:17.25pt" o:ole="">
                  <v:imagedata r:id="rId243" o:title=""/>
                </v:shape>
                <o:OLEObject Type="Embed" ProgID="Equation.3" ShapeID="_x0000_i1661" DrawAspect="Content" ObjectID="_1771611806" r:id="rId244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369F55DF" w14:textId="77777777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باستعمال المنحنى</w:t>
            </w:r>
            <w:r w:rsidRPr="00986FCB">
              <w:rPr>
                <w:rFonts w:ascii="Amiri" w:hAnsi="Amiri" w:cs="Amiri"/>
                <w:rtl/>
                <w:lang w:bidi="ar-DZ"/>
              </w:rPr>
              <w:t>(</w:t>
            </w:r>
            <w:r w:rsidRPr="00986FCB">
              <w:rPr>
                <w:rFonts w:ascii="Amiri" w:hAnsi="Amiri" w:cs="Amiri"/>
                <w:lang w:bidi="ar-DZ"/>
              </w:rPr>
              <w:t>C</w:t>
            </w:r>
            <w:r w:rsidRPr="00986FCB">
              <w:rPr>
                <w:rFonts w:ascii="Amiri" w:hAnsi="Amiri" w:cs="Amiri"/>
                <w:rtl/>
                <w:lang w:bidi="ar-DZ"/>
              </w:rPr>
              <w:t>)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نستنتج إشارة 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40" w:dyaOrig="320" w14:anchorId="73DF2C25">
                <v:shape id="_x0000_i1662" type="#_x0000_t75" style="width:12pt;height:15.75pt" o:ole="">
                  <v:imagedata r:id="rId245" o:title=""/>
                </v:shape>
                <o:OLEObject Type="Embed" ProgID="Equation.3" ShapeID="_x0000_i1662" DrawAspect="Content" ObjectID="_1771611807" r:id="rId246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3686"/>
              <w:gridCol w:w="680"/>
            </w:tblGrid>
            <w:tr w:rsidR="00986FCB" w:rsidRPr="00986FCB" w14:paraId="2CA27BAF" w14:textId="77777777" w:rsidTr="0024186E">
              <w:tc>
                <w:tcPr>
                  <w:tcW w:w="3686" w:type="dxa"/>
                  <w:vAlign w:val="center"/>
                </w:tcPr>
                <w:p w14:paraId="19AE2986" w14:textId="77777777" w:rsidR="00986FCB" w:rsidRPr="00986FCB" w:rsidRDefault="00986FCB" w:rsidP="00986FCB">
                  <w:pPr>
                    <w:bidi/>
                    <w:rPr>
                      <w:rFonts w:ascii="Amiri" w:hAnsi="Amiri" w:cs="Amiri"/>
                      <w:rtl/>
                      <w:lang w:bidi="ar-DZ"/>
                    </w:rPr>
                  </w:pPr>
                  <w:r w:rsidRPr="00986FCB">
                    <w:rPr>
                      <w:rFonts w:ascii="Amiri" w:hAnsi="Amiri" w:cs="Amiri"/>
                      <w:rtl/>
                      <w:lang w:bidi="ar-DZ"/>
                    </w:rPr>
                    <w:t xml:space="preserve">9            8                      2         1  </w:t>
                  </w:r>
                </w:p>
              </w:tc>
              <w:tc>
                <w:tcPr>
                  <w:tcW w:w="680" w:type="dxa"/>
                  <w:vAlign w:val="center"/>
                </w:tcPr>
                <w:p w14:paraId="497BC788" w14:textId="77777777" w:rsidR="00986FCB" w:rsidRPr="00986FCB" w:rsidRDefault="00986FCB" w:rsidP="00986FCB">
                  <w:pPr>
                    <w:bidi/>
                    <w:jc w:val="center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86FCB">
                    <w:rPr>
                      <w:rFonts w:ascii="Amiri" w:hAnsi="Amiri" w:cs="Amiri"/>
                      <w:position w:val="-6"/>
                      <w:sz w:val="28"/>
                      <w:szCs w:val="28"/>
                      <w:rtl/>
                      <w:lang w:bidi="ar-DZ"/>
                    </w:rPr>
                    <w:object w:dxaOrig="200" w:dyaOrig="220" w14:anchorId="53AD6DCB">
                      <v:shape id="_x0000_i1663" type="#_x0000_t75" style="width:9.75pt;height:11.25pt" o:ole="">
                        <v:imagedata r:id="rId196" o:title=""/>
                      </v:shape>
                      <o:OLEObject Type="Embed" ProgID="Equation.3" ShapeID="_x0000_i1663" DrawAspect="Content" ObjectID="_1771611808" r:id="rId247"/>
                    </w:object>
                  </w:r>
                </w:p>
              </w:tc>
            </w:tr>
            <w:tr w:rsidR="00986FCB" w:rsidRPr="00986FCB" w14:paraId="771FE63D" w14:textId="77777777" w:rsidTr="0024186E">
              <w:tc>
                <w:tcPr>
                  <w:tcW w:w="3686" w:type="dxa"/>
                  <w:vAlign w:val="center"/>
                </w:tcPr>
                <w:p w14:paraId="706FA2CA" w14:textId="77777777" w:rsidR="00986FCB" w:rsidRPr="00986FCB" w:rsidRDefault="00986FCB" w:rsidP="00986FCB">
                  <w:pPr>
                    <w:bidi/>
                    <w:rPr>
                      <w:rFonts w:ascii="Amiri" w:hAnsi="Amiri" w:cs="Amiri"/>
                      <w:rtl/>
                      <w:lang w:bidi="ar-DZ"/>
                    </w:rPr>
                  </w:pPr>
                  <w:r w:rsidRPr="00986FCB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    -    </w:t>
                  </w:r>
                  <w:r w:rsidRPr="00986FCB">
                    <w:rPr>
                      <w:rFonts w:ascii="Amiri" w:hAnsi="Amiri" w:cs="Amiri"/>
                      <w:rtl/>
                      <w:lang w:bidi="ar-DZ"/>
                    </w:rPr>
                    <w:t>0            +         0   -</w:t>
                  </w:r>
                </w:p>
              </w:tc>
              <w:tc>
                <w:tcPr>
                  <w:tcW w:w="680" w:type="dxa"/>
                  <w:vAlign w:val="center"/>
                </w:tcPr>
                <w:p w14:paraId="05C524C2" w14:textId="77777777" w:rsidR="00986FCB" w:rsidRPr="00986FCB" w:rsidRDefault="00986FCB" w:rsidP="00986FCB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986FCB">
                    <w:rPr>
                      <w:rFonts w:ascii="Amiri" w:hAnsi="Amiri" w:cs="Amiri"/>
                      <w:position w:val="-10"/>
                      <w:sz w:val="28"/>
                      <w:szCs w:val="28"/>
                      <w:rtl/>
                      <w:lang w:bidi="ar-DZ"/>
                    </w:rPr>
                    <w:object w:dxaOrig="440" w:dyaOrig="300" w14:anchorId="3F59E362">
                      <v:shape id="_x0000_i1664" type="#_x0000_t75" style="width:21.75pt;height:15pt" o:ole="">
                        <v:imagedata r:id="rId248" o:title=""/>
                      </v:shape>
                      <o:OLEObject Type="Embed" ProgID="Equation.3" ShapeID="_x0000_i1664" DrawAspect="Content" ObjectID="_1771611809" r:id="rId249"/>
                    </w:object>
                  </w:r>
                </w:p>
              </w:tc>
            </w:tr>
          </w:tbl>
          <w:p w14:paraId="1DD0A21B" w14:textId="77777777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67E7A7AB" w14:textId="47948516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sz w:val="28"/>
                <w:szCs w:val="28"/>
                <w:lang w:bidi="ar-DZ"/>
              </w:rPr>
              <w:t>II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. الكلفة الإجمالية للإنتاج 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520" w:dyaOrig="340" w14:anchorId="7674E9E2">
                <v:shape id="_x0000_i1665" type="#_x0000_t75" style="width:26.25pt;height:17.25pt" o:ole="">
                  <v:imagedata r:id="rId250" o:title=""/>
                </v:shape>
                <o:OLEObject Type="Embed" ProgID="Equation.3" ShapeID="_x0000_i1665" DrawAspect="Content" ObjectID="_1771611810" r:id="rId251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F55944" w:rsidRPr="00986FC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هي </w:t>
            </w:r>
            <w:r w:rsidR="00F55944"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</w:p>
          <w:p w14:paraId="3D183E5C" w14:textId="77777777" w:rsidR="00986FCB" w:rsidRPr="00986FCB" w:rsidRDefault="00986FCB" w:rsidP="00986FCB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3519" w:dyaOrig="320" w14:anchorId="7E3D87A5">
                <v:shape id="_x0000_i1666" type="#_x0000_t75" style="width:176.25pt;height:15.75pt" o:ole="">
                  <v:imagedata r:id="rId252" o:title=""/>
                </v:shape>
                <o:OLEObject Type="Embed" ProgID="Equation.3" ShapeID="_x0000_i1666" DrawAspect="Content" ObjectID="_1771611811" r:id="rId253"/>
              </w:object>
            </w:r>
          </w:p>
          <w:p w14:paraId="661D3732" w14:textId="77777777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نضع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580" w:dyaOrig="320" w14:anchorId="1989D196">
                <v:shape id="_x0000_i1667" type="#_x0000_t75" style="width:29.25pt;height:15.75pt" o:ole="">
                  <v:imagedata r:id="rId254" o:title=""/>
                </v:shape>
                <o:OLEObject Type="Embed" ProgID="Equation.3" ShapeID="_x0000_i1667" DrawAspect="Content" ObjectID="_1771611812" r:id="rId255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580" w:dyaOrig="320" w14:anchorId="573A18B8">
                <v:shape id="_x0000_i1668" type="#_x0000_t75" style="width:29.25pt;height:15.75pt" o:ole="">
                  <v:imagedata r:id="rId256" o:title=""/>
                </v:shape>
                <o:OLEObject Type="Embed" ProgID="Equation.3" ShapeID="_x0000_i1668" DrawAspect="Content" ObjectID="_1771611813" r:id="rId257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دخل وربح المؤسسة على الترتيب، لدينا 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079" w:dyaOrig="320" w14:anchorId="6AD331A5">
                <v:shape id="_x0000_i1669" type="#_x0000_t75" style="width:104.25pt;height:15.75pt" o:ole="">
                  <v:imagedata r:id="rId258" o:title=""/>
                </v:shape>
                <o:OLEObject Type="Embed" ProgID="Equation.3" ShapeID="_x0000_i1669" DrawAspect="Content" ObjectID="_1771611814" r:id="rId259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ونجد: 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4440" w:dyaOrig="340" w14:anchorId="432468DF">
                <v:shape id="_x0000_i1670" type="#_x0000_t75" style="width:222pt;height:17.25pt" o:ole="">
                  <v:imagedata r:id="rId260" o:title=""/>
                </v:shape>
                <o:OLEObject Type="Embed" ProgID="Equation.3" ShapeID="_x0000_i1670" DrawAspect="Content" ObjectID="_1771611815" r:id="rId261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أي أنّ: </w:t>
            </w:r>
            <w:r w:rsidRPr="00986FCB">
              <w:rPr>
                <w:rFonts w:ascii="Amiri" w:hAnsi="Amiri" w:cs="Amiri"/>
                <w:position w:val="-14"/>
                <w:sz w:val="28"/>
                <w:szCs w:val="28"/>
                <w:rtl/>
                <w:lang w:bidi="ar-DZ"/>
              </w:rPr>
              <w:object w:dxaOrig="2940" w:dyaOrig="400" w14:anchorId="66D81C6F">
                <v:shape id="_x0000_i1671" type="#_x0000_t75" style="width:145.5pt;height:19.5pt" o:ole="">
                  <v:imagedata r:id="rId262" o:title=""/>
                </v:shape>
                <o:OLEObject Type="Embed" ProgID="Equation.DSMT4" ShapeID="_x0000_i1671" DrawAspect="Content" ObjectID="_1771611816" r:id="rId263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09DB68F6" w14:textId="71B18902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حسب نتائج الجزء </w:t>
            </w:r>
            <w:r w:rsidRPr="00986FCB">
              <w:rPr>
                <w:rFonts w:ascii="Amiri" w:hAnsi="Amiri" w:cs="Amiri"/>
                <w:lang w:bidi="ar-DZ"/>
              </w:rPr>
              <w:t>I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، يكون الربح 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أعظمي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عندما تبيع المؤسسة منتوج </w:t>
            </w:r>
            <w:r w:rsidRPr="00986FCB">
              <w:rPr>
                <w:rFonts w:ascii="Amiri" w:hAnsi="Amiri" w:cs="Amiri"/>
                <w:rtl/>
                <w:lang w:bidi="ar-DZ"/>
              </w:rPr>
              <w:t xml:space="preserve">5 </w: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أطنان ونجد بقراءة بيانية: </w:t>
            </w:r>
          </w:p>
          <w:p w14:paraId="41565925" w14:textId="77777777" w:rsidR="00986FCB" w:rsidRPr="00986FCB" w:rsidRDefault="00986FCB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1460" w:dyaOrig="320" w14:anchorId="0BC7BDF9">
                <v:shape id="_x0000_i1672" type="#_x0000_t75" style="width:72.75pt;height:15.75pt" o:ole="">
                  <v:imagedata r:id="rId264" o:title=""/>
                </v:shape>
                <o:OLEObject Type="Embed" ProgID="Equation.3" ShapeID="_x0000_i1672" DrawAspect="Content" ObjectID="_1771611817" r:id="rId265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28A6A7A0" w14:textId="36F23F2F" w:rsidR="00986FCB" w:rsidRPr="00F55944" w:rsidRDefault="00986FCB" w:rsidP="00F55944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تحقيق: </w:t>
            </w:r>
            <w:r w:rsidRPr="00986FCB">
              <w:rPr>
                <w:position w:val="-10"/>
                <w:rtl/>
                <w:lang w:bidi="ar-DZ"/>
              </w:rPr>
              <w:object w:dxaOrig="3000" w:dyaOrig="340" w14:anchorId="08CF9F4D">
                <v:shape id="_x0000_i1673" type="#_x0000_t75" style="width:148.5pt;height:16.5pt" o:ole="">
                  <v:imagedata r:id="rId266" o:title=""/>
                </v:shape>
                <o:OLEObject Type="Embed" ProgID="Equation.3" ShapeID="_x0000_i1673" DrawAspect="Content" ObjectID="_1771611818" r:id="rId267"/>
              </w:object>
            </w:r>
          </w:p>
          <w:p w14:paraId="1C796E08" w14:textId="41D0207B" w:rsidR="00986FCB" w:rsidRPr="00986FCB" w:rsidRDefault="00F55944" w:rsidP="00986FCB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     </w:t>
            </w:r>
            <w:r w:rsidR="00986FCB"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أي أنّ </w:t>
            </w:r>
            <w:r w:rsidR="00986FCB"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2500" w:dyaOrig="380" w14:anchorId="201EF609">
                <v:shape id="_x0000_i1674" type="#_x0000_t75" style="width:123.75pt;height:18.75pt" o:ole="">
                  <v:imagedata r:id="rId268" o:title=""/>
                </v:shape>
                <o:OLEObject Type="Embed" ProgID="Equation.3" ShapeID="_x0000_i1674" DrawAspect="Content" ObjectID="_1771611819" r:id="rId269"/>
              </w:object>
            </w:r>
            <w:r w:rsidR="00986FCB"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97EF8A0" w14:textId="6F9D2169" w:rsidR="00986FCB" w:rsidRPr="00F55944" w:rsidRDefault="00986FCB" w:rsidP="00F55944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بما أنّ</w:t>
            </w:r>
            <w:r w:rsidRPr="00986FCB">
              <w:rPr>
                <w:position w:val="-10"/>
                <w:rtl/>
                <w:lang w:bidi="ar-DZ"/>
              </w:rPr>
              <w:object w:dxaOrig="1140" w:dyaOrig="340" w14:anchorId="5ED17F6D">
                <v:shape id="_x0000_i1675" type="#_x0000_t75" style="width:57pt;height:17.25pt" o:ole="">
                  <v:imagedata r:id="rId270" o:title=""/>
                </v:shape>
                <o:OLEObject Type="Embed" ProgID="Equation.3" ShapeID="_x0000_i1675" DrawAspect="Content" ObjectID="_1771611820" r:id="rId271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من أجل كلّ</w:t>
            </w:r>
            <w:r w:rsidRPr="00986FCB">
              <w:rPr>
                <w:position w:val="-6"/>
                <w:rtl/>
                <w:lang w:bidi="ar-DZ"/>
              </w:rPr>
              <w:object w:dxaOrig="200" w:dyaOrig="220" w14:anchorId="26124F5E">
                <v:shape id="_x0000_i1676" type="#_x0000_t75" style="width:9.75pt;height:11.25pt" o:ole="">
                  <v:imagedata r:id="rId272" o:title=""/>
                </v:shape>
                <o:OLEObject Type="Embed" ProgID="Equation.3" ShapeID="_x0000_i1676" DrawAspect="Content" ObjectID="_1771611821" r:id="rId273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،  فإنّ</w:t>
            </w:r>
            <w:r w:rsidRPr="00986FCB">
              <w:rPr>
                <w:position w:val="-10"/>
                <w:rtl/>
                <w:lang w:bidi="ar-DZ"/>
              </w:rPr>
              <w:object w:dxaOrig="1500" w:dyaOrig="340" w14:anchorId="277B89AA">
                <v:shape id="_x0000_i1677" type="#_x0000_t75" style="width:75pt;height:17.25pt" o:ole="">
                  <v:imagedata r:id="rId274" o:title=""/>
                </v:shape>
                <o:OLEObject Type="Embed" ProgID="Equation.3" ShapeID="_x0000_i1677" DrawAspect="Content" ObjectID="_1771611822" r:id="rId275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وبالتالي </w:t>
            </w:r>
            <w:r w:rsidRPr="00986FCB">
              <w:rPr>
                <w:position w:val="-10"/>
                <w:rtl/>
                <w:lang w:bidi="ar-DZ"/>
              </w:rPr>
              <w:object w:dxaOrig="1359" w:dyaOrig="340" w14:anchorId="495D014B">
                <v:shape id="_x0000_i1678" type="#_x0000_t75" style="width:68.25pt;height:17.25pt" o:ole="">
                  <v:imagedata r:id="rId276" o:title=""/>
                </v:shape>
                <o:OLEObject Type="Embed" ProgID="Equation.3" ShapeID="_x0000_i1678" DrawAspect="Content" ObjectID="_1771611823" r:id="rId277"/>
              </w:object>
            </w:r>
            <w:r w:rsidRPr="00F5594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A60BA70" w14:textId="17151C85" w:rsidR="00986FCB" w:rsidRPr="00986FCB" w:rsidRDefault="00986FCB" w:rsidP="00B27782">
            <w:pPr>
              <w:pStyle w:val="Paragraphedeliste"/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فالدالة</w:t>
            </w:r>
            <w:r w:rsidRPr="00986FCB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10077F7A">
                <v:shape id="_x0000_i1679" type="#_x0000_t75" style="width:12pt;height:12.75pt" o:ole="">
                  <v:imagedata r:id="rId278" o:title=""/>
                </v:shape>
                <o:OLEObject Type="Embed" ProgID="Equation.DSMT4" ShapeID="_x0000_i1679" DrawAspect="Content" ObjectID="_1771611824" r:id="rId279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تبلغ قيمتها الكبرى عندما يكون </w:t>
            </w:r>
            <w:r w:rsidRPr="00986FCB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1120" w:dyaOrig="340" w14:anchorId="0AB22E03">
                <v:shape id="_x0000_i1680" type="#_x0000_t75" style="width:56.25pt;height:17.25pt" o:ole="">
                  <v:imagedata r:id="rId280" o:title=""/>
                </v:shape>
                <o:OLEObject Type="Embed" ProgID="Equation.3" ShapeID="_x0000_i1680" DrawAspect="Content" ObjectID="_1771611825" r:id="rId281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أي </w:t>
            </w:r>
            <w:r w:rsidRPr="00986FCB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580" w:dyaOrig="279" w14:anchorId="709BCF87">
                <v:shape id="_x0000_i1681" type="#_x0000_t75" style="width:29.25pt;height:14.25pt" o:ole="">
                  <v:imagedata r:id="rId282" o:title=""/>
                </v:shape>
                <o:OLEObject Type="Embed" ProgID="Equation.3" ShapeID="_x0000_i1681" DrawAspect="Content" ObjectID="_1771611826" r:id="rId283"/>
              </w:object>
            </w:r>
            <w:r w:rsidRPr="00986FCB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1BBA15A" w14:textId="77777777" w:rsidR="00986FCB" w:rsidRPr="00986FCB" w:rsidRDefault="00986FCB" w:rsidP="00986FCB">
            <w:pPr>
              <w:pStyle w:val="Paragraphedeliste"/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2021408E" w14:textId="19CB3EBD" w:rsidR="006043C6" w:rsidRPr="006D4DFC" w:rsidRDefault="006D4DFC" w:rsidP="006D4DFC">
            <w:pPr>
              <w:shd w:val="clear" w:color="auto" w:fill="FDE9D9" w:themeFill="accent6" w:themeFillTint="33"/>
              <w:bidi/>
              <w:rPr>
                <w:rFonts w:ascii="Amiri" w:eastAsiaTheme="minorEastAsia" w:hAnsi="Amiri" w:cs="Amiri"/>
                <w:b/>
                <w:bCs/>
                <w:i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6D4DFC">
              <w:rPr>
                <w:rFonts w:ascii="Amiri" w:eastAsiaTheme="minorEastAsia" w:hAnsi="Amiri" w:cs="Amiri"/>
                <w:b/>
                <w:bCs/>
                <w:i/>
                <w:color w:val="FF0000"/>
                <w:sz w:val="32"/>
                <w:szCs w:val="32"/>
                <w:u w:val="single"/>
                <w:rtl/>
                <w:lang w:bidi="ar-DZ"/>
              </w:rPr>
              <w:t>مثال 02: ت 50 ص26</w:t>
            </w:r>
          </w:p>
          <w:p w14:paraId="08519D2C" w14:textId="77777777" w:rsidR="006D4DFC" w:rsidRP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تعطى كلفة إنتاج مادة بالعبارة: </w:t>
            </w:r>
            <w:r w:rsidRPr="006D4DFC">
              <w:rPr>
                <w:rFonts w:ascii="Amiri" w:hAnsi="Amiri" w:cs="Amiri"/>
                <w:position w:val="-24"/>
                <w:sz w:val="28"/>
                <w:szCs w:val="28"/>
                <w:rtl/>
                <w:lang w:bidi="ar-DZ"/>
              </w:rPr>
              <w:object w:dxaOrig="2580" w:dyaOrig="660" w14:anchorId="6F0C0380">
                <v:shape id="_x0000_i1748" type="#_x0000_t75" style="width:129pt;height:33pt" o:ole="">
                  <v:imagedata r:id="rId284" o:title=""/>
                </v:shape>
                <o:OLEObject Type="Embed" ProgID="Equation.DSMT4" ShapeID="_x0000_i1748" DrawAspect="Content" ObjectID="_1771611827" r:id="rId285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3CC6C771" w14:textId="2A8DB1A2" w:rsidR="006D4DFC" w:rsidRP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الكلفة المتوسطة </w:t>
            </w:r>
            <w:r w:rsidRPr="006D4DF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هي: </w:t>
            </w:r>
            <w:r w:rsidRPr="006D4DFC">
              <w:rPr>
                <w:rFonts w:ascii="Amiri" w:hAnsi="Amiri" w:cs="Amiri"/>
                <w:position w:val="-24"/>
                <w:sz w:val="28"/>
                <w:szCs w:val="28"/>
                <w:rtl/>
                <w:lang w:bidi="ar-DZ"/>
              </w:rPr>
              <w:object w:dxaOrig="1540" w:dyaOrig="680" w14:anchorId="3AEF3D3C">
                <v:shape id="_x0000_i1749" type="#_x0000_t75" style="width:77.25pt;height:33.75pt" o:ole="">
                  <v:imagedata r:id="rId286" o:title=""/>
                </v:shape>
                <o:OLEObject Type="Embed" ProgID="Equation.DSMT4" ShapeID="_x0000_i1749" DrawAspect="Content" ObjectID="_1771611828" r:id="rId287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(مع 0</w:t>
            </w:r>
            <w:r w:rsidRPr="006D4DFC">
              <w:rPr>
                <w:rFonts w:ascii="Amiri" w:hAnsi="Amiri" w:cs="Amiri"/>
                <w:sz w:val="28"/>
                <w:szCs w:val="28"/>
                <w:lang w:bidi="ar-DZ"/>
              </w:rPr>
              <w:sym w:font="Symbol" w:char="F03E"/>
            </w:r>
            <w:r w:rsidRPr="006D4DFC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070D0AD4">
                <v:shape id="_x0000_i1755" type="#_x0000_t75" style="width:9.75pt;height:11.25pt" o:ole="">
                  <v:imagedata r:id="rId288" o:title=""/>
                </v:shape>
                <o:OLEObject Type="Embed" ProgID="Equation.DSMT4" ShapeID="_x0000_i1755" DrawAspect="Content" ObjectID="_1771611829" r:id="rId289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).</w:t>
            </w:r>
          </w:p>
          <w:p w14:paraId="51A28F87" w14:textId="77777777" w:rsidR="006D4DFC" w:rsidRP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1. عبّر عن </w:t>
            </w:r>
            <w:r w:rsidRPr="006D4DFC">
              <w:rPr>
                <w:rFonts w:ascii="Amiri" w:hAnsi="Amiri" w:cs="Amiri"/>
                <w:position w:val="-14"/>
                <w:sz w:val="28"/>
                <w:szCs w:val="28"/>
                <w:rtl/>
                <w:lang w:bidi="ar-DZ"/>
              </w:rPr>
              <w:object w:dxaOrig="740" w:dyaOrig="400" w14:anchorId="1A652D4D">
                <v:shape id="_x0000_i1750" type="#_x0000_t75" style="width:36.75pt;height:20.25pt" o:ole="">
                  <v:imagedata r:id="rId290" o:title=""/>
                </v:shape>
                <o:OLEObject Type="Embed" ProgID="Equation.DSMT4" ShapeID="_x0000_i1750" DrawAspect="Content" ObjectID="_1771611830" r:id="rId291"/>
              </w:object>
            </w:r>
            <w:r w:rsidRPr="006D4DFC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بدلالة </w:t>
            </w:r>
            <w:r w:rsidRPr="006D4DFC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3687A4FC">
                <v:shape id="_x0000_i1751" type="#_x0000_t75" style="width:9.75pt;height:11.25pt" o:ole="">
                  <v:imagedata r:id="rId288" o:title=""/>
                </v:shape>
                <o:OLEObject Type="Embed" ProgID="Equation.DSMT4" ShapeID="_x0000_i1751" DrawAspect="Content" ObjectID="_1771611831" r:id="rId292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C409C33" w14:textId="77777777" w:rsidR="006D4DFC" w:rsidRP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2. احسب </w:t>
            </w:r>
            <w:r w:rsidRPr="006D4DFC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60" w:dyaOrig="340" w14:anchorId="0CD1325D">
                <v:shape id="_x0000_i1752" type="#_x0000_t75" style="width:33pt;height:17.25pt" o:ole="">
                  <v:imagedata r:id="rId293" o:title=""/>
                </v:shape>
                <o:OLEObject Type="Embed" ProgID="Equation.3" ShapeID="_x0000_i1752" DrawAspect="Content" ObjectID="_1771611832" r:id="rId294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ثمّ حلّ المعادلة </w:t>
            </w:r>
            <w:r w:rsidRPr="006D4DFC">
              <w:rPr>
                <w:rFonts w:ascii="Amiri" w:hAnsi="Amiri" w:cs="Amiri"/>
                <w:position w:val="-14"/>
                <w:sz w:val="28"/>
                <w:szCs w:val="28"/>
                <w:rtl/>
                <w:lang w:bidi="ar-DZ"/>
              </w:rPr>
              <w:object w:dxaOrig="1660" w:dyaOrig="400" w14:anchorId="5085D2F4">
                <v:shape id="_x0000_i1753" type="#_x0000_t75" style="width:83.25pt;height:20.25pt" o:ole="">
                  <v:imagedata r:id="rId295" o:title=""/>
                </v:shape>
                <o:OLEObject Type="Embed" ProgID="Equation.DSMT4" ShapeID="_x0000_i1753" DrawAspect="Content" ObjectID="_1771611833" r:id="rId296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D6180C9" w14:textId="77777777" w:rsid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3. عيّن الكمية </w:t>
            </w:r>
            <w:r w:rsidRPr="006D4DFC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38FACB2F">
                <v:shape id="_x0000_i1754" type="#_x0000_t75" style="width:9.75pt;height:11.25pt" o:ole="">
                  <v:imagedata r:id="rId288" o:title=""/>
                </v:shape>
                <o:OLEObject Type="Embed" ProgID="Equation.DSMT4" ShapeID="_x0000_i1754" DrawAspect="Content" ObjectID="_1771611834" r:id="rId297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التي ينبغي أن تنتجها هذه المؤسسة حتى تكون الكلفة المتوسطة للإنتاج أصغرية.</w:t>
            </w:r>
          </w:p>
          <w:p w14:paraId="0A9A918A" w14:textId="77777777" w:rsid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8CB9717" w14:textId="77777777" w:rsid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635AD88" w14:textId="77777777" w:rsid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9584018" w14:textId="05EB573A" w:rsidR="006D4DFC" w:rsidRPr="006D4DFC" w:rsidRDefault="006D4DFC" w:rsidP="006D4DFC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D4DF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مثال03: ت 46 ص28</w:t>
            </w:r>
          </w:p>
          <w:p w14:paraId="6F0BD525" w14:textId="77777777" w:rsidR="006043C6" w:rsidRDefault="006043C6" w:rsidP="0024186E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207FF80D" w14:textId="77777777" w:rsidR="006D4DFC" w:rsidRP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مستطيل طوله يزيد عن عرضه بـ </w:t>
            </w:r>
            <w:r w:rsidRPr="006D4DFC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180" w:dyaOrig="279" w14:anchorId="65657663">
                <v:shape id="_x0000_i1781" type="#_x0000_t75" style="width:9pt;height:14.25pt" o:ole="">
                  <v:imagedata r:id="rId298" o:title=""/>
                </v:shape>
                <o:OLEObject Type="Embed" ProgID="Equation.3" ShapeID="_x0000_i1781" DrawAspect="Content" ObjectID="_1771611835" r:id="rId299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أمتار ومساحته </w:t>
            </w:r>
            <w:r w:rsidRPr="006D4DFC">
              <w:rPr>
                <w:rFonts w:ascii="Amiri" w:hAnsi="Amiri" w:cs="Amiri"/>
                <w:position w:val="-18"/>
                <w:sz w:val="28"/>
                <w:szCs w:val="28"/>
                <w:rtl/>
                <w:lang w:bidi="ar-DZ"/>
              </w:rPr>
              <w:object w:dxaOrig="420" w:dyaOrig="420" w14:anchorId="007B97EC">
                <v:shape id="_x0000_i1782" type="#_x0000_t75" style="width:21pt;height:21pt" o:ole="">
                  <v:imagedata r:id="rId300" o:title=""/>
                </v:shape>
                <o:OLEObject Type="Embed" ProgID="Equation.DSMT4" ShapeID="_x0000_i1782" DrawAspect="Content" ObjectID="_1771611836" r:id="rId301"/>
              </w:object>
            </w: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مترا مربعا.</w:t>
            </w:r>
          </w:p>
          <w:p w14:paraId="685BD0DB" w14:textId="77777777" w:rsidR="006D4DFC" w:rsidRPr="006D4DFC" w:rsidRDefault="006D4DFC" w:rsidP="006D4DF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D4DFC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عيّن طول وعرض هذا المستطيل.</w:t>
            </w:r>
          </w:p>
          <w:p w14:paraId="097C82C7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2698146C" w14:textId="2A9C06AF" w:rsidR="006D4DFC" w:rsidRPr="00B47056" w:rsidRDefault="00B47056" w:rsidP="00B47056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47056">
              <w:rPr>
                <w:rFonts w:ascii="Amiri" w:hAnsi="Amiri" w:cs="Amiri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مثال04: ت ص 28</w:t>
            </w:r>
          </w:p>
          <w:p w14:paraId="3F40FB93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50B9CE9A" w14:textId="77777777" w:rsidR="00B47056" w:rsidRPr="00B47056" w:rsidRDefault="00B47056" w:rsidP="00B4705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B4705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حديقة مستطيلة محيطها </w:t>
            </w:r>
            <w:r w:rsidRPr="00B47056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639" w:dyaOrig="320" w14:anchorId="7A681DCF">
                <v:shape id="_x0000_i1789" type="#_x0000_t75" style="width:32.25pt;height:15.75pt" o:ole="">
                  <v:imagedata r:id="rId302" o:title=""/>
                </v:shape>
                <o:OLEObject Type="Embed" ProgID="Equation.3" ShapeID="_x0000_i1789" DrawAspect="Content" ObjectID="_1771611837" r:id="rId303"/>
              </w:object>
            </w:r>
            <w:r w:rsidRPr="00B47056">
              <w:rPr>
                <w:rFonts w:ascii="Amiri" w:hAnsi="Amiri" w:cs="Amiri"/>
                <w:sz w:val="28"/>
                <w:szCs w:val="28"/>
                <w:rtl/>
                <w:lang w:bidi="ar-DZ"/>
              </w:rPr>
              <w:t>. خصّص منها صاحبها ممرا عرضه</w:t>
            </w:r>
            <w:r w:rsidRPr="00B47056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400" w:dyaOrig="320" w14:anchorId="074C9406">
                <v:shape id="_x0000_i1790" type="#_x0000_t75" style="width:20.25pt;height:15.75pt" o:ole="">
                  <v:imagedata r:id="rId304" o:title=""/>
                </v:shape>
                <o:OLEObject Type="Embed" ProgID="Equation.3" ShapeID="_x0000_i1790" DrawAspect="Content" ObjectID="_1771611838" r:id="rId305"/>
              </w:object>
            </w:r>
            <w:r w:rsidRPr="00B4705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(كما في الشكل)، فبقيت مساحة قدرها</w:t>
            </w:r>
            <w:r w:rsidRPr="00B47056">
              <w:rPr>
                <w:rFonts w:ascii="Amiri" w:hAnsi="Amiri" w:cs="Amiri"/>
                <w:position w:val="-10"/>
                <w:sz w:val="28"/>
                <w:szCs w:val="28"/>
                <w:rtl/>
                <w:lang w:bidi="ar-DZ"/>
              </w:rPr>
              <w:object w:dxaOrig="920" w:dyaOrig="320" w14:anchorId="1FD76D8B">
                <v:shape id="_x0000_i1791" type="#_x0000_t75" style="width:45.75pt;height:15.75pt" o:ole="">
                  <v:imagedata r:id="rId306" o:title=""/>
                </v:shape>
                <o:OLEObject Type="Embed" ProgID="Equation.3" ShapeID="_x0000_i1791" DrawAspect="Content" ObjectID="_1771611839" r:id="rId307"/>
              </w:object>
            </w:r>
            <w:r w:rsidRPr="00B4705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صالحة للزراعة.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2187"/>
              <w:gridCol w:w="2336"/>
            </w:tblGrid>
            <w:tr w:rsidR="00B47056" w:rsidRPr="00B47056" w14:paraId="72E06102" w14:textId="77777777" w:rsidTr="0024186E">
              <w:trPr>
                <w:trHeight w:val="1570"/>
              </w:trPr>
              <w:tc>
                <w:tcPr>
                  <w:tcW w:w="2187" w:type="dxa"/>
                </w:tcPr>
                <w:p w14:paraId="0337BADF" w14:textId="77777777" w:rsidR="00B47056" w:rsidRPr="00B47056" w:rsidRDefault="00B47056" w:rsidP="00B47056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  <w:p w14:paraId="0C08B716" w14:textId="77777777" w:rsidR="00B47056" w:rsidRPr="00B47056" w:rsidRDefault="00B47056" w:rsidP="00B47056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47056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>عيّن بُعدي الحديقة.</w:t>
                  </w:r>
                </w:p>
                <w:p w14:paraId="456471B4" w14:textId="77777777" w:rsidR="00B47056" w:rsidRPr="00B47056" w:rsidRDefault="00B47056" w:rsidP="00B47056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  <w:p w14:paraId="396AE564" w14:textId="77777777" w:rsidR="00B47056" w:rsidRPr="00B47056" w:rsidRDefault="00B47056" w:rsidP="00B47056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  <w:p w14:paraId="54EF042B" w14:textId="77777777" w:rsidR="00B47056" w:rsidRPr="00B47056" w:rsidRDefault="00B47056" w:rsidP="00B47056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2188" w:type="dxa"/>
                </w:tcPr>
                <w:p w14:paraId="707FD377" w14:textId="77777777" w:rsidR="00B47056" w:rsidRPr="00B47056" w:rsidRDefault="00B47056" w:rsidP="00B47056">
                  <w:pPr>
                    <w:bidi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 w:rsidRPr="00B47056">
                    <w:rPr>
                      <w:rFonts w:ascii="Amiri" w:hAnsi="Amiri" w:cs="Amiri"/>
                      <w:sz w:val="28"/>
                      <w:szCs w:val="28"/>
                    </w:rPr>
                    <w:object w:dxaOrig="3015" w:dyaOrig="1815" w14:anchorId="26922C4A">
                      <v:shape id="_x0000_i1792" type="#_x0000_t75" style="width:105.75pt;height:69.75pt" o:ole="">
                        <v:imagedata r:id="rId308" o:title=""/>
                      </v:shape>
                      <o:OLEObject Type="Embed" ProgID="PBrush" ShapeID="_x0000_i1792" DrawAspect="Content" ObjectID="_1771611840" r:id="rId309"/>
                    </w:object>
                  </w:r>
                </w:p>
              </w:tc>
            </w:tr>
          </w:tbl>
          <w:p w14:paraId="099EED2D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0BF4191C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329FE143" w14:textId="2381E399" w:rsidR="006D4DFC" w:rsidRDefault="00310B80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i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0517C2" wp14:editId="0742EA92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140335</wp:posOffset>
                      </wp:positionV>
                      <wp:extent cx="3667125" cy="3162300"/>
                      <wp:effectExtent l="0" t="0" r="28575" b="19050"/>
                      <wp:wrapNone/>
                      <wp:docPr id="59245545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5" cy="3162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4ACEA0" w14:textId="2AB579F5" w:rsidR="00310B80" w:rsidRDefault="001F4A72" w:rsidP="00310B8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147A75" wp14:editId="1FAA94CD">
                                        <wp:extent cx="2838095" cy="2828571"/>
                                        <wp:effectExtent l="0" t="0" r="635" b="0"/>
                                        <wp:docPr id="1598860985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98860985" name=""/>
                                                <pic:cNvPicPr/>
                                              </pic:nvPicPr>
                                              <pic:blipFill>
                                                <a:blip r:embed="rId15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38095" cy="28285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517C2" id="Rectangle 2" o:spid="_x0000_s1049" style="position:absolute;left:0;text-align:left;margin-left:42.85pt;margin-top:11.05pt;width:288.75pt;height:24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" fillcolor="white [3201]" strokecolor="white [3212]" strokeweight="2pt">
                      <v:textbox>
                        <w:txbxContent>
                          <w:p w14:paraId="6E4ACEA0" w14:textId="2AB579F5" w:rsidR="00310B80" w:rsidRDefault="001F4A72" w:rsidP="00310B8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47A75" wp14:editId="1FAA94CD">
                                  <wp:extent cx="2838095" cy="2828571"/>
                                  <wp:effectExtent l="0" t="0" r="635" b="0"/>
                                  <wp:docPr id="159886098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8860985" name=""/>
                                          <pic:cNvPicPr/>
                                        </pic:nvPicPr>
                                        <pic:blipFill>
                                          <a:blip r:embed="rId1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095" cy="28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576519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7E0465B7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0519065C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53CEC7CF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7EE9822C" w14:textId="77777777" w:rsidR="006D4DFC" w:rsidRDefault="006D4DFC" w:rsidP="006D4DFC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624CCA99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5C32847B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49EEDCF1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475B7DF6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30D4354B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0E9DC7D9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1DB9955C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685D41AC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7E7ADAC9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05D81F71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23FF8123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40CB6C0C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407B594F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35A1F27D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5BF514A8" w14:textId="77777777" w:rsidR="00B47056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68BEE82D" w14:textId="77777777" w:rsidR="00B47056" w:rsidRPr="00844411" w:rsidRDefault="00B47056" w:rsidP="00B47056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</w:tc>
        <w:tc>
          <w:tcPr>
            <w:tcW w:w="1154" w:type="dxa"/>
          </w:tcPr>
          <w:p w14:paraId="7EDE06B2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B3E0A3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5A175B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3EBC53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CB93D2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F2A6B3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F1D879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9578DE" w14:textId="77777777" w:rsidR="00B47056" w:rsidRDefault="00B47056" w:rsidP="00B4705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796270" w14:textId="77777777" w:rsidR="00B47056" w:rsidRDefault="00B47056" w:rsidP="00B47056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AB1D00" w14:textId="1841FF80" w:rsidR="00B47056" w:rsidRDefault="00B47056" w:rsidP="00B4705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2C6245">
              <w:rPr>
                <w:rFonts w:cstheme="minorHAnsi" w:hint="cs"/>
                <w:color w:val="FF0000"/>
                <w:sz w:val="28"/>
                <w:szCs w:val="28"/>
                <w:rtl/>
              </w:rPr>
              <w:t>ا</w:t>
            </w:r>
            <w:r w:rsidRPr="002C6245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خ</w:t>
            </w:r>
            <w:r w:rsidRPr="00B47056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تيار التمرين المناسب حسب الوقت المخصص ومستوى التلاميذ</w:t>
            </w:r>
          </w:p>
          <w:p w14:paraId="230A83AF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6A8F5D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0AC4DE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2F4992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264678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6A611A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1C17DC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CC1EAD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C19ED3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F6E588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D08D4B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C92587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B1771F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33BA41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7D08DC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C9B112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9ACE84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F162AA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62DCE4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C0D517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BBD162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5C8A60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353C66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5ADF62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3893A1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84904E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A0F440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C71517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80E508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DF16EF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7F9D0C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B8C77A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C95F4C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59C77F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47014A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096FE4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1648E8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F7C646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7E24AD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51D1FE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F1F29D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F535E5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216941" w14:textId="77777777" w:rsidR="006043C6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CFE55C" w14:textId="77777777" w:rsidR="006043C6" w:rsidRPr="00792B9B" w:rsidRDefault="006043C6" w:rsidP="0024186E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7A5ECF8E" w14:textId="77777777" w:rsidR="006043C6" w:rsidRPr="006043C6" w:rsidRDefault="006043C6" w:rsidP="006043C6">
      <w:pPr>
        <w:bidi/>
        <w:ind w:left="-993" w:right="-851"/>
        <w:rPr>
          <w:rFonts w:cstheme="minorHAnsi"/>
          <w:sz w:val="28"/>
          <w:szCs w:val="28"/>
        </w:rPr>
      </w:pPr>
    </w:p>
    <w:sectPr w:rsidR="006043C6" w:rsidRPr="006043C6" w:rsidSect="000125D7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4E0E0D"/>
    <w:multiLevelType w:val="hybridMultilevel"/>
    <w:tmpl w:val="DFC65F1C"/>
    <w:lvl w:ilvl="0" w:tplc="02EC8C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32F024F"/>
    <w:multiLevelType w:val="hybridMultilevel"/>
    <w:tmpl w:val="8648EC4E"/>
    <w:lvl w:ilvl="0" w:tplc="B2C269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B267B5"/>
    <w:multiLevelType w:val="hybridMultilevel"/>
    <w:tmpl w:val="516895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A7B39"/>
    <w:multiLevelType w:val="hybridMultilevel"/>
    <w:tmpl w:val="97F65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F5486"/>
    <w:multiLevelType w:val="hybridMultilevel"/>
    <w:tmpl w:val="0820F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2" w15:restartNumberingAfterBreak="0">
    <w:nsid w:val="5D123509"/>
    <w:multiLevelType w:val="hybridMultilevel"/>
    <w:tmpl w:val="5168954E"/>
    <w:lvl w:ilvl="0" w:tplc="026A139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E564E"/>
    <w:multiLevelType w:val="hybridMultilevel"/>
    <w:tmpl w:val="35E4CB8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4108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SimSun" w:hAnsi="Tahoma" w:cs="Arabic Transparent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E0195"/>
    <w:multiLevelType w:val="hybridMultilevel"/>
    <w:tmpl w:val="5D90C3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0" w15:restartNumberingAfterBreak="0">
    <w:nsid w:val="7B721C15"/>
    <w:multiLevelType w:val="hybridMultilevel"/>
    <w:tmpl w:val="82463A52"/>
    <w:lvl w:ilvl="0" w:tplc="60482A42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HAnsi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7F49784F"/>
    <w:multiLevelType w:val="hybridMultilevel"/>
    <w:tmpl w:val="4E0CBB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280854">
    <w:abstractNumId w:val="7"/>
  </w:num>
  <w:num w:numId="2" w16cid:durableId="770010034">
    <w:abstractNumId w:val="18"/>
  </w:num>
  <w:num w:numId="3" w16cid:durableId="1431701265">
    <w:abstractNumId w:val="19"/>
  </w:num>
  <w:num w:numId="4" w16cid:durableId="1927104320">
    <w:abstractNumId w:val="2"/>
  </w:num>
  <w:num w:numId="5" w16cid:durableId="651297568">
    <w:abstractNumId w:val="29"/>
  </w:num>
  <w:num w:numId="6" w16cid:durableId="862323540">
    <w:abstractNumId w:val="5"/>
  </w:num>
  <w:num w:numId="7" w16cid:durableId="499659449">
    <w:abstractNumId w:val="9"/>
  </w:num>
  <w:num w:numId="8" w16cid:durableId="1964073698">
    <w:abstractNumId w:val="1"/>
  </w:num>
  <w:num w:numId="9" w16cid:durableId="1757314390">
    <w:abstractNumId w:val="6"/>
  </w:num>
  <w:num w:numId="10" w16cid:durableId="335811442">
    <w:abstractNumId w:val="12"/>
  </w:num>
  <w:num w:numId="11" w16cid:durableId="916784794">
    <w:abstractNumId w:val="16"/>
  </w:num>
  <w:num w:numId="12" w16cid:durableId="944459580">
    <w:abstractNumId w:val="11"/>
  </w:num>
  <w:num w:numId="13" w16cid:durableId="839734609">
    <w:abstractNumId w:val="31"/>
  </w:num>
  <w:num w:numId="14" w16cid:durableId="1234659414">
    <w:abstractNumId w:val="23"/>
  </w:num>
  <w:num w:numId="15" w16cid:durableId="1965651148">
    <w:abstractNumId w:val="0"/>
  </w:num>
  <w:num w:numId="16" w16cid:durableId="509226253">
    <w:abstractNumId w:val="17"/>
  </w:num>
  <w:num w:numId="17" w16cid:durableId="409541847">
    <w:abstractNumId w:val="21"/>
  </w:num>
  <w:num w:numId="18" w16cid:durableId="72513823">
    <w:abstractNumId w:val="26"/>
  </w:num>
  <w:num w:numId="19" w16cid:durableId="1370298884">
    <w:abstractNumId w:val="10"/>
  </w:num>
  <w:num w:numId="20" w16cid:durableId="908492345">
    <w:abstractNumId w:val="3"/>
  </w:num>
  <w:num w:numId="21" w16cid:durableId="748815701">
    <w:abstractNumId w:val="28"/>
  </w:num>
  <w:num w:numId="22" w16cid:durableId="1640380446">
    <w:abstractNumId w:val="13"/>
  </w:num>
  <w:num w:numId="23" w16cid:durableId="105973002">
    <w:abstractNumId w:val="27"/>
  </w:num>
  <w:num w:numId="24" w16cid:durableId="1062409631">
    <w:abstractNumId w:val="30"/>
  </w:num>
  <w:num w:numId="25" w16cid:durableId="1116559087">
    <w:abstractNumId w:val="8"/>
  </w:num>
  <w:num w:numId="26" w16cid:durableId="1914464111">
    <w:abstractNumId w:val="4"/>
  </w:num>
  <w:num w:numId="27" w16cid:durableId="1370378188">
    <w:abstractNumId w:val="20"/>
  </w:num>
  <w:num w:numId="28" w16cid:durableId="1566062671">
    <w:abstractNumId w:val="15"/>
  </w:num>
  <w:num w:numId="29" w16cid:durableId="493298220">
    <w:abstractNumId w:val="32"/>
  </w:num>
  <w:num w:numId="30" w16cid:durableId="1527983568">
    <w:abstractNumId w:val="24"/>
  </w:num>
  <w:num w:numId="31" w16cid:durableId="2037656194">
    <w:abstractNumId w:val="22"/>
  </w:num>
  <w:num w:numId="32" w16cid:durableId="1215122559">
    <w:abstractNumId w:val="14"/>
  </w:num>
  <w:num w:numId="33" w16cid:durableId="14005919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46"/>
    <w:rsid w:val="00001CE9"/>
    <w:rsid w:val="00011654"/>
    <w:rsid w:val="000125D7"/>
    <w:rsid w:val="00024BF7"/>
    <w:rsid w:val="0005485F"/>
    <w:rsid w:val="00080A18"/>
    <w:rsid w:val="000869A9"/>
    <w:rsid w:val="001101A3"/>
    <w:rsid w:val="001159FD"/>
    <w:rsid w:val="0012061E"/>
    <w:rsid w:val="001357CF"/>
    <w:rsid w:val="00194B93"/>
    <w:rsid w:val="001D0AFA"/>
    <w:rsid w:val="001E2A98"/>
    <w:rsid w:val="001F4A72"/>
    <w:rsid w:val="002250DD"/>
    <w:rsid w:val="00252396"/>
    <w:rsid w:val="002915CE"/>
    <w:rsid w:val="002C6245"/>
    <w:rsid w:val="00310B80"/>
    <w:rsid w:val="00323F95"/>
    <w:rsid w:val="00347F55"/>
    <w:rsid w:val="0035483D"/>
    <w:rsid w:val="0036745B"/>
    <w:rsid w:val="00380069"/>
    <w:rsid w:val="00383A5C"/>
    <w:rsid w:val="003C24D4"/>
    <w:rsid w:val="0042346F"/>
    <w:rsid w:val="00425B6C"/>
    <w:rsid w:val="0042747E"/>
    <w:rsid w:val="0046792D"/>
    <w:rsid w:val="00496698"/>
    <w:rsid w:val="004E2468"/>
    <w:rsid w:val="004E61E8"/>
    <w:rsid w:val="00560BBD"/>
    <w:rsid w:val="006043C6"/>
    <w:rsid w:val="00674946"/>
    <w:rsid w:val="006D4DFC"/>
    <w:rsid w:val="006F5DCB"/>
    <w:rsid w:val="007259E9"/>
    <w:rsid w:val="0072668B"/>
    <w:rsid w:val="00792B9B"/>
    <w:rsid w:val="00812F94"/>
    <w:rsid w:val="00822F21"/>
    <w:rsid w:val="008251D7"/>
    <w:rsid w:val="00834B18"/>
    <w:rsid w:val="00847BBD"/>
    <w:rsid w:val="00847C30"/>
    <w:rsid w:val="00873428"/>
    <w:rsid w:val="00876C9D"/>
    <w:rsid w:val="008B106F"/>
    <w:rsid w:val="008F3252"/>
    <w:rsid w:val="008F3589"/>
    <w:rsid w:val="0092144D"/>
    <w:rsid w:val="00946522"/>
    <w:rsid w:val="0096214E"/>
    <w:rsid w:val="00970DF7"/>
    <w:rsid w:val="0097189D"/>
    <w:rsid w:val="00986FCB"/>
    <w:rsid w:val="009C2DAC"/>
    <w:rsid w:val="00A704EB"/>
    <w:rsid w:val="00AA2F4E"/>
    <w:rsid w:val="00AC4AAE"/>
    <w:rsid w:val="00AC74A8"/>
    <w:rsid w:val="00AF1E2A"/>
    <w:rsid w:val="00B27782"/>
    <w:rsid w:val="00B47056"/>
    <w:rsid w:val="00BA16F3"/>
    <w:rsid w:val="00BB2B9D"/>
    <w:rsid w:val="00BC1043"/>
    <w:rsid w:val="00BE4103"/>
    <w:rsid w:val="00BE6698"/>
    <w:rsid w:val="00C24123"/>
    <w:rsid w:val="00C2649B"/>
    <w:rsid w:val="00C419C2"/>
    <w:rsid w:val="00C448DD"/>
    <w:rsid w:val="00C53E29"/>
    <w:rsid w:val="00C81718"/>
    <w:rsid w:val="00CA3C1E"/>
    <w:rsid w:val="00CA4226"/>
    <w:rsid w:val="00CB02D9"/>
    <w:rsid w:val="00CD014D"/>
    <w:rsid w:val="00CE5746"/>
    <w:rsid w:val="00D60CA1"/>
    <w:rsid w:val="00D935F4"/>
    <w:rsid w:val="00DB6768"/>
    <w:rsid w:val="00DF3C71"/>
    <w:rsid w:val="00DF64B3"/>
    <w:rsid w:val="00E0449E"/>
    <w:rsid w:val="00E60A10"/>
    <w:rsid w:val="00EA6A8F"/>
    <w:rsid w:val="00EC70C0"/>
    <w:rsid w:val="00ED59B2"/>
    <w:rsid w:val="00F4222D"/>
    <w:rsid w:val="00F443AD"/>
    <w:rsid w:val="00F55944"/>
    <w:rsid w:val="00F60512"/>
    <w:rsid w:val="00F71831"/>
    <w:rsid w:val="00FA2738"/>
    <w:rsid w:val="00F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BFE2"/>
  <w15:docId w15:val="{1FCB677E-8FAA-407F-BF26-F481D7FA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oleObject" Target="embeddings/oleObject163.bin"/><Relationship Id="rId303" Type="http://schemas.openxmlformats.org/officeDocument/2006/relationships/oleObject" Target="embeddings/oleObject165.bin"/><Relationship Id="rId21" Type="http://schemas.openxmlformats.org/officeDocument/2006/relationships/image" Target="media/image9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3.bin"/><Relationship Id="rId205" Type="http://schemas.openxmlformats.org/officeDocument/2006/relationships/image" Target="media/image91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36.bin"/><Relationship Id="rId107" Type="http://schemas.openxmlformats.org/officeDocument/2006/relationships/image" Target="media/image43.wmf"/><Relationship Id="rId268" Type="http://schemas.openxmlformats.org/officeDocument/2006/relationships/image" Target="media/image118.wmf"/><Relationship Id="rId289" Type="http://schemas.openxmlformats.org/officeDocument/2006/relationships/oleObject" Target="embeddings/oleObject157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image" Target="media/image21.wmf"/><Relationship Id="rId74" Type="http://schemas.openxmlformats.org/officeDocument/2006/relationships/image" Target="media/image28.wmf"/><Relationship Id="rId128" Type="http://schemas.openxmlformats.org/officeDocument/2006/relationships/image" Target="media/image53.wmf"/><Relationship Id="rId149" Type="http://schemas.openxmlformats.org/officeDocument/2006/relationships/image" Target="media/image65.wmf"/><Relationship Id="rId5" Type="http://schemas.openxmlformats.org/officeDocument/2006/relationships/image" Target="media/image1.wmf"/><Relationship Id="rId95" Type="http://schemas.openxmlformats.org/officeDocument/2006/relationships/image" Target="media/image36.png"/><Relationship Id="rId160" Type="http://schemas.openxmlformats.org/officeDocument/2006/relationships/image" Target="media/image71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7.bin"/><Relationship Id="rId237" Type="http://schemas.openxmlformats.org/officeDocument/2006/relationships/oleObject" Target="embeddings/oleObject130.bin"/><Relationship Id="rId258" Type="http://schemas.openxmlformats.org/officeDocument/2006/relationships/image" Target="media/image113.wmf"/><Relationship Id="rId279" Type="http://schemas.openxmlformats.org/officeDocument/2006/relationships/oleObject" Target="embeddings/oleObject152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6.bin"/><Relationship Id="rId139" Type="http://schemas.openxmlformats.org/officeDocument/2006/relationships/image" Target="media/image58.wmf"/><Relationship Id="rId290" Type="http://schemas.openxmlformats.org/officeDocument/2006/relationships/image" Target="media/image129.wmf"/><Relationship Id="rId304" Type="http://schemas.openxmlformats.org/officeDocument/2006/relationships/image" Target="media/image135.wmf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2.bin"/><Relationship Id="rId192" Type="http://schemas.openxmlformats.org/officeDocument/2006/relationships/image" Target="media/image85.wmf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3.bin"/><Relationship Id="rId248" Type="http://schemas.openxmlformats.org/officeDocument/2006/relationships/image" Target="media/image108.wmf"/><Relationship Id="rId269" Type="http://schemas.openxmlformats.org/officeDocument/2006/relationships/oleObject" Target="embeddings/oleObject147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24.wmf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3.bin"/><Relationship Id="rId96" Type="http://schemas.openxmlformats.org/officeDocument/2006/relationships/image" Target="media/image37.png"/><Relationship Id="rId140" Type="http://schemas.openxmlformats.org/officeDocument/2006/relationships/oleObject" Target="embeddings/oleObject78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82.wmf"/><Relationship Id="rId217" Type="http://schemas.openxmlformats.org/officeDocument/2006/relationships/image" Target="media/image96.wmf"/><Relationship Id="rId6" Type="http://schemas.openxmlformats.org/officeDocument/2006/relationships/oleObject" Target="embeddings/oleObject1.bin"/><Relationship Id="rId238" Type="http://schemas.openxmlformats.org/officeDocument/2006/relationships/image" Target="media/image104.wmf"/><Relationship Id="rId259" Type="http://schemas.openxmlformats.org/officeDocument/2006/relationships/oleObject" Target="embeddings/oleObject142.bin"/><Relationship Id="rId23" Type="http://schemas.openxmlformats.org/officeDocument/2006/relationships/image" Target="media/image10.wmf"/><Relationship Id="rId119" Type="http://schemas.openxmlformats.org/officeDocument/2006/relationships/image" Target="media/image49.wmf"/><Relationship Id="rId270" Type="http://schemas.openxmlformats.org/officeDocument/2006/relationships/image" Target="media/image119.wmf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6.bin"/><Relationship Id="rId44" Type="http://schemas.openxmlformats.org/officeDocument/2006/relationships/image" Target="media/image17.wmf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50.bin"/><Relationship Id="rId130" Type="http://schemas.openxmlformats.org/officeDocument/2006/relationships/image" Target="media/image54.png"/><Relationship Id="rId151" Type="http://schemas.openxmlformats.org/officeDocument/2006/relationships/image" Target="media/image66.wmf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7.bin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3.bin"/><Relationship Id="rId34" Type="http://schemas.openxmlformats.org/officeDocument/2006/relationships/image" Target="media/image15.wmf"/><Relationship Id="rId55" Type="http://schemas.openxmlformats.org/officeDocument/2006/relationships/image" Target="media/image22.wmf"/><Relationship Id="rId76" Type="http://schemas.openxmlformats.org/officeDocument/2006/relationships/image" Target="media/image29.wmf"/><Relationship Id="rId97" Type="http://schemas.openxmlformats.org/officeDocument/2006/relationships/image" Target="media/image38.wmf"/><Relationship Id="rId120" Type="http://schemas.openxmlformats.org/officeDocument/2006/relationships/oleObject" Target="embeddings/oleObject67.bin"/><Relationship Id="rId141" Type="http://schemas.openxmlformats.org/officeDocument/2006/relationships/image" Target="media/image59.wmf"/><Relationship Id="rId7" Type="http://schemas.openxmlformats.org/officeDocument/2006/relationships/image" Target="media/image2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18.bin"/><Relationship Id="rId239" Type="http://schemas.openxmlformats.org/officeDocument/2006/relationships/oleObject" Target="embeddings/oleObject131.bin"/><Relationship Id="rId250" Type="http://schemas.openxmlformats.org/officeDocument/2006/relationships/image" Target="media/image109.wmf"/><Relationship Id="rId271" Type="http://schemas.openxmlformats.org/officeDocument/2006/relationships/oleObject" Target="embeddings/oleObject148.bin"/><Relationship Id="rId292" Type="http://schemas.openxmlformats.org/officeDocument/2006/relationships/oleObject" Target="embeddings/oleObject159.bin"/><Relationship Id="rId306" Type="http://schemas.openxmlformats.org/officeDocument/2006/relationships/image" Target="media/image136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image" Target="media/image26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9.png"/><Relationship Id="rId178" Type="http://schemas.openxmlformats.org/officeDocument/2006/relationships/image" Target="media/image80.wmf"/><Relationship Id="rId301" Type="http://schemas.openxmlformats.org/officeDocument/2006/relationships/oleObject" Target="embeddings/oleObject164.bin"/><Relationship Id="rId61" Type="http://schemas.openxmlformats.org/officeDocument/2006/relationships/image" Target="media/image25.wmf"/><Relationship Id="rId82" Type="http://schemas.openxmlformats.org/officeDocument/2006/relationships/image" Target="media/image32.wmf"/><Relationship Id="rId152" Type="http://schemas.openxmlformats.org/officeDocument/2006/relationships/oleObject" Target="embeddings/oleObject82.bin"/><Relationship Id="rId173" Type="http://schemas.openxmlformats.org/officeDocument/2006/relationships/image" Target="media/image76.png"/><Relationship Id="rId194" Type="http://schemas.openxmlformats.org/officeDocument/2006/relationships/image" Target="media/image86.wmf"/><Relationship Id="rId199" Type="http://schemas.openxmlformats.org/officeDocument/2006/relationships/oleObject" Target="embeddings/oleObject107.bin"/><Relationship Id="rId203" Type="http://schemas.openxmlformats.org/officeDocument/2006/relationships/image" Target="media/image90.wmf"/><Relationship Id="rId208" Type="http://schemas.openxmlformats.org/officeDocument/2006/relationships/image" Target="media/image92.wmf"/><Relationship Id="rId229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21.bin"/><Relationship Id="rId240" Type="http://schemas.openxmlformats.org/officeDocument/2006/relationships/image" Target="media/image105.png"/><Relationship Id="rId245" Type="http://schemas.openxmlformats.org/officeDocument/2006/relationships/image" Target="media/image107.wmf"/><Relationship Id="rId261" Type="http://schemas.openxmlformats.org/officeDocument/2006/relationships/oleObject" Target="embeddings/oleObject143.bin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6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image" Target="media/image52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90.bin"/><Relationship Id="rId282" Type="http://schemas.openxmlformats.org/officeDocument/2006/relationships/image" Target="media/image12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8.bin"/><Relationship Id="rId189" Type="http://schemas.openxmlformats.org/officeDocument/2006/relationships/oleObject" Target="embeddings/oleObject102.bin"/><Relationship Id="rId219" Type="http://schemas.openxmlformats.org/officeDocument/2006/relationships/image" Target="media/image97.wmf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0" Type="http://schemas.openxmlformats.org/officeDocument/2006/relationships/oleObject" Target="embeddings/oleObject125.bin"/><Relationship Id="rId235" Type="http://schemas.openxmlformats.org/officeDocument/2006/relationships/oleObject" Target="embeddings/oleObject129.bin"/><Relationship Id="rId251" Type="http://schemas.openxmlformats.org/officeDocument/2006/relationships/oleObject" Target="embeddings/oleObject138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51.bin"/><Relationship Id="rId298" Type="http://schemas.openxmlformats.org/officeDocument/2006/relationships/image" Target="media/image132.wmf"/><Relationship Id="rId25" Type="http://schemas.openxmlformats.org/officeDocument/2006/relationships/image" Target="media/image11.wmf"/><Relationship Id="rId46" Type="http://schemas.openxmlformats.org/officeDocument/2006/relationships/image" Target="media/image18.wmf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7.wmf"/><Relationship Id="rId158" Type="http://schemas.openxmlformats.org/officeDocument/2006/relationships/image" Target="media/image70.wmf"/><Relationship Id="rId272" Type="http://schemas.openxmlformats.org/officeDocument/2006/relationships/image" Target="media/image120.wmf"/><Relationship Id="rId293" Type="http://schemas.openxmlformats.org/officeDocument/2006/relationships/image" Target="media/image130.wmf"/><Relationship Id="rId302" Type="http://schemas.openxmlformats.org/officeDocument/2006/relationships/image" Target="media/image134.wmf"/><Relationship Id="rId307" Type="http://schemas.openxmlformats.org/officeDocument/2006/relationships/oleObject" Target="embeddings/oleObject1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2.bin"/><Relationship Id="rId111" Type="http://schemas.openxmlformats.org/officeDocument/2006/relationships/image" Target="media/image45.wmf"/><Relationship Id="rId132" Type="http://schemas.openxmlformats.org/officeDocument/2006/relationships/image" Target="media/image55.wmf"/><Relationship Id="rId153" Type="http://schemas.openxmlformats.org/officeDocument/2006/relationships/image" Target="media/image67.wmf"/><Relationship Id="rId174" Type="http://schemas.openxmlformats.org/officeDocument/2006/relationships/image" Target="media/image77.png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3.bin"/><Relationship Id="rId190" Type="http://schemas.openxmlformats.org/officeDocument/2006/relationships/image" Target="media/image84.wmf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9.bin"/><Relationship Id="rId225" Type="http://schemas.openxmlformats.org/officeDocument/2006/relationships/image" Target="media/image100.wmf"/><Relationship Id="rId241" Type="http://schemas.openxmlformats.org/officeDocument/2006/relationships/oleObject" Target="embeddings/oleObject132.bin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1.bin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2.bin"/><Relationship Id="rId78" Type="http://schemas.openxmlformats.org/officeDocument/2006/relationships/image" Target="media/image30.wmf"/><Relationship Id="rId94" Type="http://schemas.openxmlformats.org/officeDocument/2006/relationships/oleObject" Target="embeddings/oleObject55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8.bin"/><Relationship Id="rId143" Type="http://schemas.openxmlformats.org/officeDocument/2006/relationships/image" Target="media/image60.png"/><Relationship Id="rId148" Type="http://schemas.openxmlformats.org/officeDocument/2006/relationships/oleObject" Target="embeddings/oleObject80.bin"/><Relationship Id="rId164" Type="http://schemas.openxmlformats.org/officeDocument/2006/relationships/image" Target="media/image73.wmf"/><Relationship Id="rId169" Type="http://schemas.openxmlformats.org/officeDocument/2006/relationships/image" Target="media/image75.wmf"/><Relationship Id="rId185" Type="http://schemas.openxmlformats.org/officeDocument/2006/relationships/oleObject" Target="embeddings/oleObject9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1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1.bin"/><Relationship Id="rId278" Type="http://schemas.openxmlformats.org/officeDocument/2006/relationships/image" Target="media/image12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9.bin"/><Relationship Id="rId294" Type="http://schemas.openxmlformats.org/officeDocument/2006/relationships/oleObject" Target="embeddings/oleObject160.bin"/><Relationship Id="rId308" Type="http://schemas.openxmlformats.org/officeDocument/2006/relationships/image" Target="media/image137.png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8.png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6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51.wmf"/><Relationship Id="rId144" Type="http://schemas.openxmlformats.org/officeDocument/2006/relationships/image" Target="media/image61.png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7.bin"/><Relationship Id="rId253" Type="http://schemas.openxmlformats.org/officeDocument/2006/relationships/oleObject" Target="embeddings/oleObject139.bin"/><Relationship Id="rId274" Type="http://schemas.openxmlformats.org/officeDocument/2006/relationships/image" Target="media/image121.wmf"/><Relationship Id="rId295" Type="http://schemas.openxmlformats.org/officeDocument/2006/relationships/image" Target="media/image131.wmf"/><Relationship Id="rId309" Type="http://schemas.openxmlformats.org/officeDocument/2006/relationships/oleObject" Target="embeddings/oleObject168.bin"/><Relationship Id="rId27" Type="http://schemas.openxmlformats.org/officeDocument/2006/relationships/image" Target="media/image12.wmf"/><Relationship Id="rId48" Type="http://schemas.openxmlformats.org/officeDocument/2006/relationships/image" Target="media/image19.wmf"/><Relationship Id="rId69" Type="http://schemas.openxmlformats.org/officeDocument/2006/relationships/oleObject" Target="embeddings/oleObject39.bin"/><Relationship Id="rId113" Type="http://schemas.openxmlformats.org/officeDocument/2006/relationships/image" Target="media/image46.wmf"/><Relationship Id="rId134" Type="http://schemas.openxmlformats.org/officeDocument/2006/relationships/image" Target="media/image56.wmf"/><Relationship Id="rId80" Type="http://schemas.openxmlformats.org/officeDocument/2006/relationships/image" Target="media/image31.wmf"/><Relationship Id="rId155" Type="http://schemas.openxmlformats.org/officeDocument/2006/relationships/image" Target="media/image68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6.wmf"/><Relationship Id="rId264" Type="http://schemas.openxmlformats.org/officeDocument/2006/relationships/image" Target="media/image116.wmf"/><Relationship Id="rId285" Type="http://schemas.openxmlformats.org/officeDocument/2006/relationships/oleObject" Target="embeddings/oleObject15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4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69.bin"/><Relationship Id="rId310" Type="http://schemas.openxmlformats.org/officeDocument/2006/relationships/fontTable" Target="fontTable.xml"/><Relationship Id="rId70" Type="http://schemas.openxmlformats.org/officeDocument/2006/relationships/image" Target="media/image27.wmf"/><Relationship Id="rId91" Type="http://schemas.openxmlformats.org/officeDocument/2006/relationships/image" Target="media/image34.wmf"/><Relationship Id="rId145" Type="http://schemas.openxmlformats.org/officeDocument/2006/relationships/image" Target="media/image62.png"/><Relationship Id="rId166" Type="http://schemas.openxmlformats.org/officeDocument/2006/relationships/image" Target="media/image74.wmf"/><Relationship Id="rId18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image" Target="media/image102.wmf"/><Relationship Id="rId254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4.bin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1.bin"/><Relationship Id="rId300" Type="http://schemas.openxmlformats.org/officeDocument/2006/relationships/image" Target="media/image133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8.wmf"/><Relationship Id="rId202" Type="http://schemas.openxmlformats.org/officeDocument/2006/relationships/oleObject" Target="embeddings/oleObject109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45.bin"/><Relationship Id="rId286" Type="http://schemas.openxmlformats.org/officeDocument/2006/relationships/image" Target="media/image127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0.bin"/><Relationship Id="rId146" Type="http://schemas.openxmlformats.org/officeDocument/2006/relationships/image" Target="media/image63.png"/><Relationship Id="rId167" Type="http://schemas.openxmlformats.org/officeDocument/2006/relationships/oleObject" Target="embeddings/oleObject89.bin"/><Relationship Id="rId188" Type="http://schemas.openxmlformats.org/officeDocument/2006/relationships/image" Target="media/image83.wmf"/><Relationship Id="rId311" Type="http://schemas.openxmlformats.org/officeDocument/2006/relationships/theme" Target="theme/theme1.xml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4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0.bin"/><Relationship Id="rId276" Type="http://schemas.openxmlformats.org/officeDocument/2006/relationships/image" Target="media/image122.wmf"/><Relationship Id="rId297" Type="http://schemas.openxmlformats.org/officeDocument/2006/relationships/oleObject" Target="embeddings/oleObject16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5;&#1584;&#1603;&#1585;&#1578;&#161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مذكرتي.dotx</Template>
  <TotalTime>318</TotalTime>
  <Pages>9</Pages>
  <Words>1526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Mebarki</dc:creator>
  <cp:lastModifiedBy>m_cad</cp:lastModifiedBy>
  <cp:revision>30</cp:revision>
  <dcterms:created xsi:type="dcterms:W3CDTF">2021-12-26T08:52:00Z</dcterms:created>
  <dcterms:modified xsi:type="dcterms:W3CDTF">2024-03-10T20:03:00Z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