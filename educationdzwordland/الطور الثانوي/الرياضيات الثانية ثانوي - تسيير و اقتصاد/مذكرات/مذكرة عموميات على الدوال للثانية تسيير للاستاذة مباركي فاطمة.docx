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FAEB86F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8E0FD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E0FD0" w:rsidRPr="008E0FD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معرفة تغيرات الدوال المرجعية (التآلفية-مقلوب-الجذر التربيعي-مربع)</w:t>
                            </w:r>
                          </w:p>
                          <w:p w14:paraId="0B1A36EA" w14:textId="7E5B0882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8E0FD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E0FD0" w:rsidRPr="008E0FD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معرفة تغيرات الدالة مكعب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FAEB86F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8E0FD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E0FD0" w:rsidRPr="008E0FD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معرفة تغيرات الدوال المرجعية (التآلفية-مقلوب-الجذر التربيعي-مربع)</w:t>
                      </w:r>
                    </w:p>
                    <w:p w14:paraId="0B1A36EA" w14:textId="7E5B0882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8E0FD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E0FD0" w:rsidRPr="008E0FD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معرفة تغيرات الدالة مكعب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6BD56DCF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E0FD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6BD56DCF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E0FD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4FE272CA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BC3E8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4FE272CA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BC3E8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3C3A674D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3E8D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الدوال</w:t>
                            </w:r>
                          </w:p>
                          <w:p w14:paraId="689BBFB2" w14:textId="03017326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8E0FD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E0FD0" w:rsidRPr="008E0FD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الدوال المرجعية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3C3A674D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C3E8D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الدوال</w:t>
                      </w:r>
                    </w:p>
                    <w:p w14:paraId="689BBFB2" w14:textId="03017326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8E0FD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8E0FD0" w:rsidRPr="008E0FD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الدوال المرجعية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1F5742A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الدالة مكعب:</w:t>
            </w:r>
          </w:p>
          <w:p w14:paraId="507645F3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64665B2F" w14:textId="6CB41740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الدالة </w:t>
            </w:r>
            <w:r w:rsidR="008E0FD0" w:rsidRPr="008E0FD0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7A2FC5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53" type="#_x0000_t75" style="width:12pt;height:15.75pt" o:ole="">
                  <v:imagedata r:id="rId7" o:title=""/>
                </v:shape>
                <o:OLEObject Type="Embed" ProgID="Equation.DSMT4" ShapeID="_x0000_i1753" DrawAspect="Content" ObjectID="_1795589382" r:id="rId8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المعرفة على</w:t>
            </w:r>
            <w:r w:rsidR="008E0FD0">
              <w:rPr>
                <w:rFonts w:ascii="Amiri" w:hAnsi="Amiri" w:cs="Amiri" w:hint="cs"/>
                <w:sz w:val="26"/>
                <w:szCs w:val="26"/>
                <w:rtl/>
              </w:rPr>
              <w:t xml:space="preserve"> </w:t>
            </w:r>
            <w:r w:rsidR="008E0FD0" w:rsidRPr="008E0FD0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01E3BE01">
                <v:shape id="_x0000_i1754" type="#_x0000_t75" style="width:12.75pt;height:12.75pt" o:ole="">
                  <v:imagedata r:id="rId9" o:title=""/>
                </v:shape>
                <o:OLEObject Type="Embed" ProgID="Equation.DSMT4" ShapeID="_x0000_i1754" DrawAspect="Content" ObjectID="_1795589383" r:id="rId10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كمايلي</w:t>
            </w:r>
            <w:r w:rsid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:  </w:t>
            </w:r>
            <w:r w:rsidR="008E0FD0" w:rsidRPr="008E0FD0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980" w:dyaOrig="360" w14:anchorId="72936B3E">
                <v:shape id="_x0000_i1755" type="#_x0000_t75" style="width:48.75pt;height:18pt" o:ole="">
                  <v:imagedata r:id="rId11" o:title=""/>
                </v:shape>
                <o:OLEObject Type="Embed" ProgID="Equation.DSMT4" ShapeID="_x0000_i1755" DrawAspect="Content" ObjectID="_1795589384" r:id="rId12"/>
              </w:object>
            </w:r>
            <w:r w:rsid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تسمى الدالة مكعب.</w:t>
            </w:r>
          </w:p>
          <w:p w14:paraId="45C50718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2AE0893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دراسة الدالة مكعب </w:t>
            </w:r>
          </w:p>
          <w:p w14:paraId="598BB59C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FC30314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نشاط:</w:t>
            </w:r>
          </w:p>
          <w:p w14:paraId="5759F533" w14:textId="3880B89D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لتكن الدالة </w:t>
            </w:r>
            <w:r w:rsidR="008E0FD0" w:rsidRPr="008E0FD0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6295344F">
                <v:shape id="_x0000_i1756" type="#_x0000_t75" style="width:12pt;height:15.75pt" o:ole="">
                  <v:imagedata r:id="rId7" o:title=""/>
                </v:shape>
                <o:OLEObject Type="Embed" ProgID="Equation.DSMT4" ShapeID="_x0000_i1756" DrawAspect="Content" ObjectID="_1795589385" r:id="rId13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معرفة على</w:t>
            </w:r>
            <w:r w:rsidR="008E0FD0" w:rsidRPr="008E0FD0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080EAB96">
                <v:shape id="_x0000_i1757" type="#_x0000_t75" style="width:12.75pt;height:12.75pt" o:ole="">
                  <v:imagedata r:id="rId9" o:title=""/>
                </v:shape>
                <o:OLEObject Type="Embed" ProgID="Equation.DSMT4" ShapeID="_x0000_i1757" DrawAspect="Content" ObjectID="_1795589386" r:id="rId14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بالعبارة:  </w:t>
            </w:r>
            <w:r w:rsidR="008E0FD0" w:rsidRPr="008E0FD0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980" w:dyaOrig="360" w14:anchorId="7D3C06CB">
                <v:shape id="_x0000_i1758" type="#_x0000_t75" style="width:48.75pt;height:18pt" o:ole="">
                  <v:imagedata r:id="rId11" o:title=""/>
                </v:shape>
                <o:OLEObject Type="Embed" ProgID="Equation.DSMT4" ShapeID="_x0000_i1758" DrawAspect="Content" ObjectID="_1795589387" r:id="rId15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وليكن </w:t>
            </w:r>
            <w:r w:rsidR="008E0FD0" w:rsidRPr="008E0FD0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78F0CCF6">
                <v:shape id="_x0000_i1759" type="#_x0000_t75" style="width:27pt;height:21.75pt" o:ole="">
                  <v:imagedata r:id="rId16" o:title=""/>
                </v:shape>
                <o:OLEObject Type="Embed" ProgID="Equation.DSMT4" ShapeID="_x0000_i1759" DrawAspect="Content" ObjectID="_1795589388" r:id="rId17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تمثيلها البياني في المعلم.</w:t>
            </w:r>
          </w:p>
          <w:p w14:paraId="312084B0" w14:textId="18129144" w:rsidR="00336A3C" w:rsidRPr="008E0FD0" w:rsidRDefault="00336A3C" w:rsidP="00336A3C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أحسب صور الاعداد </w:t>
            </w:r>
            <w:r w:rsidRPr="008E0FD0">
              <w:rPr>
                <w:rFonts w:ascii="Amiri" w:hAnsi="Amiri" w:cs="Amiri"/>
                <w:sz w:val="26"/>
                <w:szCs w:val="26"/>
              </w:rPr>
              <w:t>-</w:t>
            </w:r>
            <w:r w:rsidR="008E0FD0" w:rsidRPr="008E0FD0">
              <w:rPr>
                <w:rFonts w:ascii="Amiri" w:hAnsi="Amiri" w:cs="Amiri"/>
                <w:sz w:val="26"/>
                <w:szCs w:val="26"/>
              </w:rPr>
              <w:t>1</w:t>
            </w:r>
            <w:r w:rsidR="008E0FD0"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،</w: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8E0FD0"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0،</w: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8E0FD0"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1،</w: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8E0FD0"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2.</w:t>
            </w:r>
          </w:p>
          <w:p w14:paraId="478F21A3" w14:textId="30F1C1BC" w:rsidR="00336A3C" w:rsidRPr="008E0FD0" w:rsidRDefault="00336A3C" w:rsidP="00336A3C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أدرس اتجاه تغير الدالة </w:t>
            </w:r>
            <w:r w:rsidR="008E0FD0" w:rsidRPr="008E0FD0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04F73208">
                <v:shape id="_x0000_i1760" type="#_x0000_t75" style="width:12pt;height:15.75pt" o:ole="">
                  <v:imagedata r:id="rId7" o:title=""/>
                </v:shape>
                <o:OLEObject Type="Embed" ProgID="Equation.DSMT4" ShapeID="_x0000_i1760" DrawAspect="Content" ObjectID="_1795589389" r:id="rId18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على </w:t>
            </w:r>
            <w:r w:rsidR="008E0FD0" w:rsidRPr="008E0FD0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255109CD">
                <v:shape id="_x0000_i1761" type="#_x0000_t75" style="width:12.75pt;height:12.75pt" o:ole="">
                  <v:imagedata r:id="rId9" o:title=""/>
                </v:shape>
                <o:OLEObject Type="Embed" ProgID="Equation.DSMT4" ShapeID="_x0000_i1761" DrawAspect="Content" ObjectID="_1795589390" r:id="rId19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ثم شكل جدول تغيراتها.</w:t>
            </w:r>
          </w:p>
          <w:p w14:paraId="590A51EA" w14:textId="25D80AE0" w:rsidR="00336A3C" w:rsidRPr="008E0FD0" w:rsidRDefault="00336A3C" w:rsidP="00336A3C">
            <w:pPr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مثل </w:t>
            </w:r>
            <w:r w:rsidR="008E0FD0" w:rsidRPr="008E0FD0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67D9B3EA">
                <v:shape id="_x0000_i1762" type="#_x0000_t75" style="width:27pt;height:21.75pt" o:ole="">
                  <v:imagedata r:id="rId16" o:title=""/>
                </v:shape>
                <o:OLEObject Type="Embed" ProgID="Equation.DSMT4" ShapeID="_x0000_i1762" DrawAspect="Content" ObjectID="_1795589391" r:id="rId20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معلم متعامد ومتجانس.</w:t>
            </w:r>
          </w:p>
          <w:p w14:paraId="1076D7A4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A3B7589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مناقشة النشاط</w:t>
            </w:r>
          </w:p>
          <w:p w14:paraId="53CE6B70" w14:textId="3140A683" w:rsidR="00336A3C" w:rsidRPr="008E0FD0" w:rsidRDefault="00336A3C" w:rsidP="0046685D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</w:t>
            </w:r>
            <w:r w:rsidRPr="008E0FD0">
              <w:rPr>
                <w:rFonts w:ascii="Amiri" w:hAnsi="Amiri" w:cs="Amiri"/>
                <w:sz w:val="26"/>
                <w:szCs w:val="26"/>
              </w:rPr>
              <w:object w:dxaOrig="975" w:dyaOrig="360" w14:anchorId="2A2621B5">
                <v:shape id="_x0000_i1763" type="#_x0000_t75" style="width:48.75pt;height:18pt" o:ole="">
                  <v:imagedata r:id="rId21" o:title=""/>
                </v:shape>
                <o:OLEObject Type="Embed" ProgID="Equation.DSMT4" ShapeID="_x0000_i1763" DrawAspect="Content" ObjectID="_1795589392" r:id="rId22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،      </w:t>
            </w:r>
            <w:r w:rsidRPr="008E0FD0">
              <w:rPr>
                <w:rFonts w:ascii="Amiri" w:hAnsi="Amiri" w:cs="Amiri"/>
                <w:sz w:val="26"/>
                <w:szCs w:val="26"/>
              </w:rPr>
              <w:object w:dxaOrig="795" w:dyaOrig="375" w14:anchorId="13E7F672">
                <v:shape id="_x0000_i1764" type="#_x0000_t75" style="width:39.75pt;height:18.75pt" o:ole="">
                  <v:imagedata r:id="rId23" o:title=""/>
                </v:shape>
                <o:OLEObject Type="Embed" ProgID="Equation.DSMT4" ShapeID="_x0000_i1764" DrawAspect="Content" ObjectID="_1795589393" r:id="rId24"/>
              </w:object>
            </w:r>
          </w:p>
          <w:p w14:paraId="30FC8A98" w14:textId="77777777" w:rsidR="00336A3C" w:rsidRPr="008E0FD0" w:rsidRDefault="00336A3C" w:rsidP="008E0FD0">
            <w:pPr>
              <w:numPr>
                <w:ilvl w:val="0"/>
                <w:numId w:val="25"/>
              </w:num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حساب صور الأعداد:</w:t>
            </w:r>
          </w:p>
          <w:p w14:paraId="635DBA11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u w:val="single"/>
              </w:rPr>
            </w:pPr>
          </w:p>
          <w:p w14:paraId="1DB7F7A5" w14:textId="1840C3F6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8E0FD0">
              <w:rPr>
                <w:rFonts w:ascii="Amiri" w:hAnsi="Amiri" w:cs="Amiri"/>
                <w:sz w:val="26"/>
                <w:szCs w:val="26"/>
              </w:rPr>
              <w:object w:dxaOrig="1845" w:dyaOrig="360" w14:anchorId="44E63726">
                <v:shape id="_x0000_i1765" type="#_x0000_t75" style="width:92.25pt;height:18pt" o:ole="">
                  <v:imagedata r:id="rId25" o:title=""/>
                </v:shape>
                <o:OLEObject Type="Embed" ProgID="Equation.DSMT4" ShapeID="_x0000_i1765" DrawAspect="Content" ObjectID="_1795589394" r:id="rId26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   ،      </w:t>
            </w:r>
            <w:r w:rsidRPr="008E0FD0">
              <w:rPr>
                <w:rFonts w:ascii="Amiri" w:hAnsi="Amiri" w:cs="Amiri"/>
                <w:sz w:val="26"/>
                <w:szCs w:val="26"/>
              </w:rPr>
              <w:object w:dxaOrig="1335" w:dyaOrig="360" w14:anchorId="4EDE8E70">
                <v:shape id="_x0000_i1766" type="#_x0000_t75" style="width:66.75pt;height:18pt" o:ole="">
                  <v:imagedata r:id="rId27" o:title=""/>
                </v:shape>
                <o:OLEObject Type="Embed" ProgID="Equation.DSMT4" ShapeID="_x0000_i1766" DrawAspect="Content" ObjectID="_1795589395" r:id="rId28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  ،       </w:t>
            </w:r>
            <w:r w:rsidRPr="008E0FD0">
              <w:rPr>
                <w:rFonts w:ascii="Amiri" w:hAnsi="Amiri" w:cs="Amiri"/>
                <w:sz w:val="26"/>
                <w:szCs w:val="26"/>
              </w:rPr>
              <w:object w:dxaOrig="1215" w:dyaOrig="360" w14:anchorId="4B0B2C2A">
                <v:shape id="_x0000_i1767" type="#_x0000_t75" style="width:60.75pt;height:18pt" o:ole="">
                  <v:imagedata r:id="rId29" o:title=""/>
                </v:shape>
                <o:OLEObject Type="Embed" ProgID="Equation.DSMT4" ShapeID="_x0000_i1767" DrawAspect="Content" ObjectID="_1795589396" r:id="rId30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8E0FD0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8E0FD0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8E0FD0">
              <w:rPr>
                <w:rFonts w:ascii="Amiri" w:hAnsi="Amiri" w:cs="Amiri"/>
                <w:sz w:val="26"/>
                <w:szCs w:val="26"/>
              </w:rPr>
              <w:object w:dxaOrig="1335" w:dyaOrig="360" w14:anchorId="06AA1A0F">
                <v:shape id="_x0000_i1768" type="#_x0000_t75" style="width:66.75pt;height:18pt" o:ole="">
                  <v:imagedata r:id="rId31" o:title=""/>
                </v:shape>
                <o:OLEObject Type="Embed" ProgID="Equation.DSMT4" ShapeID="_x0000_i1768" DrawAspect="Content" ObjectID="_1795589397" r:id="rId32"/>
              </w:object>
            </w:r>
          </w:p>
          <w:p w14:paraId="35A423C6" w14:textId="77777777" w:rsidR="00336A3C" w:rsidRPr="008E0FD0" w:rsidRDefault="00336A3C" w:rsidP="008E0FD0">
            <w:pPr>
              <w:numPr>
                <w:ilvl w:val="0"/>
                <w:numId w:val="25"/>
              </w:num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دراسة اتجاه تغير الدالة </w:t>
            </w: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  <w:object w:dxaOrig="240" w:dyaOrig="315" w14:anchorId="46B659E9">
                <v:shape id="_x0000_i1769" type="#_x0000_t75" style="width:12pt;height:15.75pt" o:ole="">
                  <v:imagedata r:id="rId33" o:title=""/>
                </v:shape>
                <o:OLEObject Type="Embed" ProgID="Equation.DSMT4" ShapeID="_x0000_i1769" DrawAspect="Content" ObjectID="_1795589398" r:id="rId34"/>
              </w:object>
            </w:r>
          </w:p>
          <w:p w14:paraId="2F56A2AA" w14:textId="162B3DA5" w:rsidR="00336A3C" w:rsidRPr="008E0FD0" w:rsidRDefault="0046685D" w:rsidP="0046685D">
            <w:p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46685D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5CA41CC7">
                <v:shape id="_x0000_i1782" type="#_x0000_t75" style="width:12pt;height:18pt" o:ole="">
                  <v:imagedata r:id="rId35" o:title=""/>
                </v:shape>
                <o:OLEObject Type="Embed" ProgID="Equation.DSMT4" ShapeID="_x0000_i1782" DrawAspect="Content" ObjectID="_1795589399" r:id="rId36"/>
              </w:objec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و   </w:t>
            </w:r>
            <w:r w:rsidRPr="0046685D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260" w:dyaOrig="360" w14:anchorId="7F14BA7A">
                <v:shape id="_x0000_i1786" type="#_x0000_t75" style="width:12.75pt;height:18pt" o:ole="">
                  <v:imagedata r:id="rId37" o:title=""/>
                </v:shape>
                <o:OLEObject Type="Embed" ProgID="Equation.DSMT4" ShapeID="_x0000_i1786" DrawAspect="Content" ObjectID="_1795589400" r:id="rId38"/>
              </w:objec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عددين حقيقين</w:t>
            </w:r>
            <w:r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إذا كان   </w:t>
            </w:r>
            <w:r w:rsidRPr="0046685D">
              <w:rPr>
                <w:rFonts w:ascii="Amiri" w:hAnsi="Amiri" w:cs="Amiri"/>
                <w:position w:val="-12"/>
                <w:sz w:val="26"/>
                <w:szCs w:val="26"/>
              </w:rPr>
              <w:object w:dxaOrig="720" w:dyaOrig="360" w14:anchorId="1D1B4E6D">
                <v:shape id="_x0000_i1788" type="#_x0000_t75" style="width:36pt;height:18pt" o:ole="">
                  <v:imagedata r:id="rId39" o:title=""/>
                </v:shape>
                <o:OLEObject Type="Embed" ProgID="Equation.DSMT4" ShapeID="_x0000_i1788" DrawAspect="Content" ObjectID="_1795589401" r:id="rId40"/>
              </w:objec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</w:t>
            </w:r>
            <w:r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فإن:  </w:t>
            </w:r>
            <w:r w:rsidRPr="0046685D">
              <w:rPr>
                <w:rFonts w:ascii="Amiri" w:hAnsi="Amiri" w:cs="Amiri"/>
                <w:position w:val="-12"/>
                <w:sz w:val="26"/>
                <w:szCs w:val="26"/>
              </w:rPr>
              <w:object w:dxaOrig="760" w:dyaOrig="380" w14:anchorId="3B9C63F2">
                <v:shape id="_x0000_i1790" type="#_x0000_t75" style="width:38.25pt;height:18.75pt" o:ole="">
                  <v:imagedata r:id="rId41" o:title=""/>
                </v:shape>
                <o:OLEObject Type="Embed" ProgID="Equation.DSMT4" ShapeID="_x0000_i1790" DrawAspect="Content" ObjectID="_1795589402" r:id="rId42"/>
              </w:objec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</w:t>
            </w:r>
            <w:r w:rsidRPr="008E0FD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إذا:</w: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46685D">
              <w:rPr>
                <w:rFonts w:ascii="Amiri" w:hAnsi="Amiri" w:cs="Amiri"/>
                <w:position w:val="-12"/>
                <w:sz w:val="26"/>
                <w:szCs w:val="26"/>
              </w:rPr>
              <w:object w:dxaOrig="1420" w:dyaOrig="360" w14:anchorId="79B3052A">
                <v:shape id="_x0000_i1792" type="#_x0000_t75" style="width:71.25pt;height:18pt" o:ole="">
                  <v:imagedata r:id="rId43" o:title=""/>
                </v:shape>
                <o:OLEObject Type="Embed" ProgID="Equation.DSMT4" ShapeID="_x0000_i1792" DrawAspect="Content" ObjectID="_1795589403" r:id="rId44"/>
              </w:objec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="00336A3C"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29AB3132" w14:textId="3BDCC82C" w:rsidR="00336A3C" w:rsidRPr="008E0FD0" w:rsidRDefault="00336A3C" w:rsidP="0046685D">
            <w:pPr>
              <w:tabs>
                <w:tab w:val="left" w:pos="6440"/>
              </w:tabs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وبالتالي الدالة </w:t>
            </w:r>
            <w:r w:rsidR="0046685D" w:rsidRPr="0046685D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63DA1CAF">
                <v:shape id="_x0000_i1794" type="#_x0000_t75" style="width:12pt;height:15.75pt" o:ole="">
                  <v:imagedata r:id="rId45" o:title=""/>
                </v:shape>
                <o:OLEObject Type="Embed" ProgID="Equation.DSMT4" ShapeID="_x0000_i1794" DrawAspect="Content" ObjectID="_1795589404" r:id="rId46"/>
              </w:object>
            </w:r>
            <w:r w:rsidRPr="008E0FD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متزايدة تماما على </w:t>
            </w:r>
            <w:r w:rsidR="0046685D" w:rsidRPr="0046685D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18B4C4D">
                <v:shape id="_x0000_i1796" type="#_x0000_t75" style="width:12.75pt;height:12.75pt" o:ole="">
                  <v:imagedata r:id="rId47" o:title=""/>
                </v:shape>
                <o:OLEObject Type="Embed" ProgID="Equation.DSMT4" ShapeID="_x0000_i1796" DrawAspect="Content" ObjectID="_1795589405" r:id="rId48"/>
              </w:object>
            </w:r>
            <w:r w:rsidR="0046685D">
              <w:rPr>
                <w:rFonts w:ascii="Amiri" w:hAnsi="Amiri" w:cs="Amiri"/>
                <w:sz w:val="26"/>
                <w:szCs w:val="26"/>
              </w:rPr>
              <w:tab/>
            </w:r>
          </w:p>
          <w:p w14:paraId="278B120C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D4029C2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18EB152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جدول التغيرات:</w:t>
            </w:r>
          </w:p>
          <w:p w14:paraId="1A357953" w14:textId="66EE487D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8E0FD0">
              <w:rPr>
                <w:rFonts w:ascii="Amiri" w:hAnsi="Amiri" w:cs="Amiri"/>
                <w:noProof/>
                <w:sz w:val="26"/>
                <w:szCs w:val="26"/>
                <w:lang w:bidi="ar-DZ"/>
              </w:rPr>
              <w:drawing>
                <wp:inline distT="0" distB="0" distL="0" distR="0" wp14:anchorId="17FB00F0" wp14:editId="6E845CF0">
                  <wp:extent cx="1390650" cy="990600"/>
                  <wp:effectExtent l="0" t="0" r="0" b="0"/>
                  <wp:docPr id="1741259155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79FF3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</w:p>
          <w:p w14:paraId="1C4FDE35" w14:textId="10311AF2" w:rsidR="00336A3C" w:rsidRPr="008E0FD0" w:rsidRDefault="00336A3C" w:rsidP="008E0FD0">
            <w:pPr>
              <w:numPr>
                <w:ilvl w:val="0"/>
                <w:numId w:val="25"/>
              </w:num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التمثيل البياني للدالة </w:t>
            </w:r>
            <w:r w:rsidR="006E4117" w:rsidRPr="006E4117">
              <w:rPr>
                <w:rFonts w:ascii="Amiri" w:hAnsi="Amiri" w:cs="Amiri"/>
                <w:color w:val="FF0000"/>
                <w:position w:val="-10"/>
                <w:sz w:val="26"/>
                <w:szCs w:val="26"/>
                <w:u w:val="single"/>
              </w:rPr>
              <w:object w:dxaOrig="240" w:dyaOrig="320" w14:anchorId="135FBE4C">
                <v:shape id="_x0000_i1798" type="#_x0000_t75" style="width:12pt;height:15.75pt" o:ole="">
                  <v:imagedata r:id="rId50" o:title=""/>
                </v:shape>
                <o:OLEObject Type="Embed" ProgID="Equation.DSMT4" ShapeID="_x0000_i1798" DrawAspect="Content" ObjectID="_1795589406" r:id="rId51"/>
              </w:object>
            </w: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="006E4117" w:rsidRPr="008E0FD0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(الدالة</w:t>
            </w: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مكعب)</w:t>
            </w:r>
          </w:p>
          <w:p w14:paraId="3F0C622F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91F7120" w14:textId="2AC70298" w:rsidR="00336A3C" w:rsidRPr="008E0FD0" w:rsidRDefault="007F7BE2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FBB5969" wp14:editId="32F31EBF">
                      <wp:simplePos x="0" y="0"/>
                      <wp:positionH relativeFrom="column">
                        <wp:posOffset>15239</wp:posOffset>
                      </wp:positionH>
                      <wp:positionV relativeFrom="paragraph">
                        <wp:posOffset>870585</wp:posOffset>
                      </wp:positionV>
                      <wp:extent cx="2733675" cy="2790825"/>
                      <wp:effectExtent l="0" t="0" r="28575" b="28575"/>
                      <wp:wrapNone/>
                      <wp:docPr id="57352598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3675" cy="2790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F2B780" w14:textId="46FFA721" w:rsidR="007F7BE2" w:rsidRDefault="007F7BE2" w:rsidP="007F7BE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BB867C" wp14:editId="47FF948F">
                                        <wp:extent cx="2525395" cy="2585085"/>
                                        <wp:effectExtent l="0" t="0" r="8255" b="5715"/>
                                        <wp:docPr id="139365196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3651960" name=""/>
                                                <pic:cNvPicPr/>
                                              </pic:nvPicPr>
                                              <pic:blipFill>
                                                <a:blip r:embed="rId5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25395" cy="2585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BB5969" id="Rectangle 9" o:spid="_x0000_s1030" style="position:absolute;left:0;text-align:left;margin-left:1.2pt;margin-top:68.55pt;width:215.25pt;height:219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" fillcolor="white [3201]" strokecolor="white [3212]" strokeweight="2pt">
                      <v:textbox>
                        <w:txbxContent>
                          <w:p w14:paraId="47F2B780" w14:textId="46FFA721" w:rsidR="007F7BE2" w:rsidRDefault="007F7BE2" w:rsidP="007F7B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B867C" wp14:editId="47FF948F">
                                  <wp:extent cx="2525395" cy="2585085"/>
                                  <wp:effectExtent l="0" t="0" r="8255" b="5715"/>
                                  <wp:docPr id="139365196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3651960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258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6A3C" w:rsidRPr="008E0FD0">
              <w:rPr>
                <w:rFonts w:ascii="Amiri" w:hAnsi="Amiri" w:cs="Amiri"/>
                <w:noProof/>
                <w:sz w:val="26"/>
                <w:szCs w:val="26"/>
                <w:lang w:bidi="ar-DZ"/>
              </w:rPr>
              <w:drawing>
                <wp:inline distT="0" distB="0" distL="0" distR="0" wp14:anchorId="5B142B8C" wp14:editId="2F57C466">
                  <wp:extent cx="2219325" cy="4648200"/>
                  <wp:effectExtent l="0" t="0" r="9525" b="0"/>
                  <wp:docPr id="1108008998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BD8B9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2F5E0DC" w14:textId="77777777" w:rsidR="00336A3C" w:rsidRPr="008E0FD0" w:rsidRDefault="00336A3C" w:rsidP="008E0FD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8E0FD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تماريـــــــن:</w:t>
            </w:r>
          </w:p>
          <w:p w14:paraId="0DC045D8" w14:textId="77777777" w:rsidR="00336A3C" w:rsidRPr="008E0FD0" w:rsidRDefault="00336A3C" w:rsidP="00336A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FE41542" w14:textId="77777777" w:rsidR="00981E9C" w:rsidRPr="006E4117" w:rsidRDefault="00336A3C" w:rsidP="008E0FD0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lang w:bidi="ar-DZ"/>
              </w:rPr>
            </w:pPr>
            <w:r w:rsidRPr="006E411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ت </w:t>
            </w:r>
            <w:proofErr w:type="gramStart"/>
            <w:r w:rsidRPr="006E411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03 ،</w:t>
            </w:r>
            <w:proofErr w:type="gramEnd"/>
            <w:r w:rsidRPr="006E411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ت04 ص 100      ،   ت 07 ص 101</w:t>
            </w:r>
          </w:p>
          <w:p w14:paraId="66F07930" w14:textId="77777777" w:rsidR="006E4117" w:rsidRDefault="006E4117" w:rsidP="006E4117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  <w:p w14:paraId="11221311" w14:textId="77777777" w:rsidR="006E4117" w:rsidRDefault="006E4117" w:rsidP="006E4117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  <w:p w14:paraId="7E330AEB" w14:textId="77777777" w:rsidR="006E4117" w:rsidRDefault="006E4117" w:rsidP="006E4117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  <w:p w14:paraId="415E3427" w14:textId="033BCB4E" w:rsidR="006E4117" w:rsidRPr="008E0FD0" w:rsidRDefault="006E4117" w:rsidP="006E4117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B745A3B" w14:textId="77777777" w:rsidR="0046685D" w:rsidRDefault="0046685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53A9E6" wp14:editId="59A99F5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6945103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E8D6F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554BFCE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20B88">
                              <w:rPr>
                                <w:rFonts w:ascii="Amiri" w:hAnsi="Amiri" w:cs="Amir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تعريف مجموع، جداء، حاصل قسمة ومركب دالتين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3A9E6" id="_x0000_s1031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YTNa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C0E8D6F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554BFCE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20B88">
                        <w:rPr>
                          <w:rFonts w:ascii="Amiri" w:hAnsi="Amiri" w:cs="Amiri"/>
                          <w:color w:val="000000" w:themeColor="text1"/>
                          <w:sz w:val="24"/>
                          <w:szCs w:val="24"/>
                          <w:rtl/>
                        </w:rPr>
                        <w:t>تعريف مجموع، جداء، حاصل قسمة ومركب دالتين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51BA32" wp14:editId="6960ECD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26225709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B8953" w14:textId="0FB66DC4" w:rsidR="0046685D" w:rsidRPr="00305590" w:rsidRDefault="0046685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E4117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01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  <w:p w14:paraId="0C50124B" w14:textId="77777777" w:rsidR="0046685D" w:rsidRDefault="0046685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1BA32" id="_x0000_s1032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hicQ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nhKLLysod4/IELo98E4uK+rNnfDhUSANPrWTljk80KENNAWHnuJsDfjr1HvUp3kkKWcN&#10;LVLB/c+NQMWZ+WZpUq/yySRuXmIm55djYvBYsjqW2E29AOpyTt+Gk4mM+sHsSY1Qv9LOz6NXEgkr&#10;yXfBZcA9swjdgtOvIdV8ntRo25wId/bZyQge6xzH7qV9Fej6AQ002vewXzoxfTeinW60tDDfBNBV&#10;mt9DXfsO0KamNeh/lfgVHPNJ6/D3zX4D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A/VeGJxAgAAQw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467B8953" w14:textId="0FB66DC4" w:rsidR="0046685D" w:rsidRPr="00305590" w:rsidRDefault="0046685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6E4117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  <w:t>01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  <w:p w14:paraId="0C50124B" w14:textId="77777777" w:rsidR="0046685D" w:rsidRDefault="0046685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B351F" wp14:editId="19E1BC82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392574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0B7E" w14:textId="77777777" w:rsidR="0046685D" w:rsidRPr="00305590" w:rsidRDefault="0046685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B351F" id="_x0000_s1033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CcwIAAEM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TsRWHxZQblbIkPo9sA7eVdRb+6FD0uBNPjUTlrm8EiHNtAUHHqKszXgr1PvUZ/mkaSc&#10;NbRIBfc/NwIVZ+abpUm9zM/P4+Yl5nwyHRODx5LVscRu6hugLuf0bTiZyKgfzJ7UCPUr7fwiRiWR&#10;sJJiF1wG3DM3oVtw+jWkWiySGm2bE+HePjsZncc6x7F7aV8Fun5AA432A+yXTszejWinGy0tLDYB&#10;dJXm91DXvgO0qWkN+l8lfgXHfNI6/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RzDJC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55E0B7E" w14:textId="77777777" w:rsidR="0046685D" w:rsidRPr="00305590" w:rsidRDefault="0046685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97D54" wp14:editId="7B19B88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4377853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0A22C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الدوال</w:t>
                            </w:r>
                          </w:p>
                          <w:p w14:paraId="1CFA47EE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725EB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العمليات على الدوال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97D54" id="_x0000_s1034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z+dQIAAEM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ou+GUsLP5ZQbl79sxDtwfByfuKZvMgAj4LT8SnFaFlxic6tIGm4NDfOFuD/3Xqf7Qn&#10;PpKWs4YWqeDh50Z4xZn5ZompV/lkEjcvCZPpxZgEf6xZHWvspr4FmnJOz4aT6Rrt0eyv2kP9Rju/&#10;iFFJJayk2AWX6PfCLXYLTq+GVItFMqNtcwIf7NLJ6Dz2OdLutX0T3vUERaL2I+yXTsw+ULSzjUgL&#10;iw2CrhJ/D33tJ0CbmujZvyrxKTiWk9Xh7Zv/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cc+z+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620A22C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الدوال</w:t>
                      </w:r>
                    </w:p>
                    <w:p w14:paraId="1CFA47EE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2725EB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العمليات على الدوال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9B6442E" w14:textId="77777777" w:rsidR="0046685D" w:rsidRPr="00792B9B" w:rsidRDefault="0046685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6685D" w:rsidRPr="00792B9B" w14:paraId="6D2F62B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0625BC5" w14:textId="77777777" w:rsidR="0046685D" w:rsidRPr="00305590" w:rsidRDefault="0046685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8678435" w14:textId="77777777" w:rsidR="0046685D" w:rsidRPr="00305590" w:rsidRDefault="0046685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647D7D1" w14:textId="77777777" w:rsidR="0046685D" w:rsidRPr="00305590" w:rsidRDefault="0046685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6685D" w:rsidRPr="00792B9B" w14:paraId="3EF2B42C" w14:textId="77777777" w:rsidTr="00305590">
        <w:tc>
          <w:tcPr>
            <w:tcW w:w="1278" w:type="dxa"/>
          </w:tcPr>
          <w:p w14:paraId="4DEACEA3" w14:textId="77777777" w:rsidR="0046685D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4061A0F" w14:textId="77777777" w:rsidR="0046685D" w:rsidRDefault="0046685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2278EE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86273C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9C34C4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A1025F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E4AEB5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0F386F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F4DCA1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C0F251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1CE180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03975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D17BAF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2C051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18B1CE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69DF29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A311FE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F61EE7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0C77D5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5E002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38562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4DA6F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0AAC7E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82D0C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3505F2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31CD8F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A7CD1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7341D9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B1E38B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7330CC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23F221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0CA4BF" w14:textId="77777777" w:rsidR="0046685D" w:rsidRPr="00FB5A89" w:rsidRDefault="0046685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A18F52D" w14:textId="77777777" w:rsidR="0046685D" w:rsidRPr="00792B9B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A828541" w14:textId="77777777" w:rsidR="0046685D" w:rsidRPr="00920B88" w:rsidRDefault="0046685D" w:rsidP="00920B88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نشاط 02 ص 67 </w:t>
            </w:r>
          </w:p>
          <w:p w14:paraId="7C3EFA82" w14:textId="77777777" w:rsidR="0046685D" w:rsidRPr="00920B88" w:rsidRDefault="0046685D" w:rsidP="00920B88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العمليات على الدوال</w:t>
            </w:r>
          </w:p>
          <w:p w14:paraId="171D3CA6" w14:textId="77777777" w:rsidR="0046685D" w:rsidRPr="00920B88" w:rsidRDefault="0046685D" w:rsidP="00920B8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920B88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7AC7336F">
                <v:shape id="_x0000_i1050" type="#_x0000_t75" style="width:12pt;height:15.75pt" o:ole="">
                  <v:imagedata r:id="rId54" o:title=""/>
                </v:shape>
                <o:OLEObject Type="Embed" ProgID="Equation.DSMT4" ShapeID="_x0000_i1050" DrawAspect="Content" ObjectID="_1795589407" r:id="rId55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920B88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470D33B7">
                <v:shape id="_x0000_i1051" type="#_x0000_t75" style="width:11.25pt;height:12.75pt" o:ole="">
                  <v:imagedata r:id="rId56" o:title=""/>
                </v:shape>
                <o:OLEObject Type="Embed" ProgID="Equation.DSMT4" ShapeID="_x0000_i1051" DrawAspect="Content" ObjectID="_1795589408" r:id="rId57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دالتان معرفتان على </w:t>
            </w:r>
            <w:r w:rsidRPr="00920B88">
              <w:rPr>
                <w:rFonts w:ascii="Amiri" w:hAnsi="Amiri" w:cs="Amiri"/>
                <w:position w:val="-14"/>
                <w:sz w:val="26"/>
                <w:szCs w:val="26"/>
              </w:rPr>
              <w:object w:dxaOrig="340" w:dyaOrig="380" w14:anchorId="6085E033">
                <v:shape id="_x0000_i1052" type="#_x0000_t75" style="width:17.25pt;height:18.75pt" o:ole="">
                  <v:imagedata r:id="rId58" o:title=""/>
                </v:shape>
                <o:OLEObject Type="Embed" ProgID="Equation.DSMT4" ShapeID="_x0000_i1052" DrawAspect="Content" ObjectID="_1795589409" r:id="rId59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920B88">
              <w:rPr>
                <w:rFonts w:ascii="Amiri" w:hAnsi="Amiri" w:cs="Amiri"/>
                <w:position w:val="-14"/>
                <w:sz w:val="26"/>
                <w:szCs w:val="26"/>
              </w:rPr>
              <w:object w:dxaOrig="340" w:dyaOrig="380" w14:anchorId="0AF6F3E0">
                <v:shape id="_x0000_i1053" type="#_x0000_t75" style="width:17.25pt;height:18.75pt" o:ole="">
                  <v:imagedata r:id="rId60" o:title=""/>
                </v:shape>
                <o:OLEObject Type="Embed" ProgID="Equation.DSMT4" ShapeID="_x0000_i1053" DrawAspect="Content" ObjectID="_1795589410" r:id="rId61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على الترتيب. </w:t>
            </w:r>
            <w:r w:rsidRPr="00920B88">
              <w:rPr>
                <w:rFonts w:ascii="Amiri" w:hAnsi="Amiri" w:cs="Amiri"/>
                <w:position w:val="-6"/>
                <w:sz w:val="26"/>
                <w:szCs w:val="26"/>
              </w:rPr>
              <w:object w:dxaOrig="220" w:dyaOrig="279" w14:anchorId="3EF688B4">
                <v:shape id="_x0000_i1054" type="#_x0000_t75" style="width:11.25pt;height:14.25pt" o:ole="">
                  <v:imagedata r:id="rId62" o:title=""/>
                </v:shape>
                <o:OLEObject Type="Embed" ProgID="Equation.DSMT4" ShapeID="_x0000_i1054" DrawAspect="Content" ObjectID="_1795589411" r:id="rId63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920B88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12E7414D">
                <v:shape id="_x0000_i1055" type="#_x0000_t75" style="width:9.75pt;height:14.25pt" o:ole="">
                  <v:imagedata r:id="rId64" o:title=""/>
                </v:shape>
                <o:OLEObject Type="Embed" ProgID="Equation.DSMT4" ShapeID="_x0000_i1055" DrawAspect="Content" ObjectID="_1795589412" r:id="rId65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عددان حقيقيان.</w:t>
            </w:r>
          </w:p>
          <w:tbl>
            <w:tblPr>
              <w:tblStyle w:val="Grilledutableau"/>
              <w:bidiVisual/>
              <w:tblW w:w="0" w:type="auto"/>
              <w:tblInd w:w="104" w:type="dxa"/>
              <w:tblLook w:val="01E0" w:firstRow="1" w:lastRow="1" w:firstColumn="1" w:lastColumn="1" w:noHBand="0" w:noVBand="0"/>
            </w:tblPr>
            <w:tblGrid>
              <w:gridCol w:w="1364"/>
              <w:gridCol w:w="1127"/>
              <w:gridCol w:w="2825"/>
              <w:gridCol w:w="2709"/>
            </w:tblGrid>
            <w:tr w:rsidR="0046685D" w:rsidRPr="00920B88" w14:paraId="0443B82C" w14:textId="77777777" w:rsidTr="008F72E1">
              <w:tc>
                <w:tcPr>
                  <w:tcW w:w="2122" w:type="dxa"/>
                  <w:tcBorders>
                    <w:bottom w:val="single" w:sz="4" w:space="0" w:color="auto"/>
                  </w:tcBorders>
                  <w:shd w:val="clear" w:color="auto" w:fill="FFFF99"/>
                  <w:vAlign w:val="center"/>
                </w:tcPr>
                <w:p w14:paraId="57AC63AD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العملية</w:t>
                  </w:r>
                </w:p>
              </w:tc>
              <w:tc>
                <w:tcPr>
                  <w:tcW w:w="1503" w:type="dxa"/>
                  <w:tcBorders>
                    <w:bottom w:val="single" w:sz="4" w:space="0" w:color="auto"/>
                  </w:tcBorders>
                  <w:shd w:val="clear" w:color="auto" w:fill="FFFF99"/>
                  <w:vAlign w:val="center"/>
                </w:tcPr>
                <w:p w14:paraId="0B78C69B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الرمز</w:t>
                  </w:r>
                </w:p>
              </w:tc>
              <w:tc>
                <w:tcPr>
                  <w:tcW w:w="2987" w:type="dxa"/>
                  <w:tcBorders>
                    <w:bottom w:val="single" w:sz="4" w:space="0" w:color="auto"/>
                  </w:tcBorders>
                  <w:shd w:val="clear" w:color="auto" w:fill="FFFF99"/>
                  <w:vAlign w:val="center"/>
                </w:tcPr>
                <w:p w14:paraId="3367EB38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التعريف</w:t>
                  </w:r>
                </w:p>
              </w:tc>
              <w:tc>
                <w:tcPr>
                  <w:tcW w:w="2748" w:type="dxa"/>
                  <w:tcBorders>
                    <w:bottom w:val="single" w:sz="4" w:space="0" w:color="auto"/>
                  </w:tcBorders>
                  <w:shd w:val="clear" w:color="auto" w:fill="FFFF99"/>
                  <w:vAlign w:val="center"/>
                </w:tcPr>
                <w:p w14:paraId="34B7A50D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>مجموعة التعريف</w:t>
                  </w:r>
                </w:p>
              </w:tc>
            </w:tr>
            <w:tr w:rsidR="0046685D" w:rsidRPr="00920B88" w14:paraId="1A65620E" w14:textId="77777777" w:rsidTr="008F72E1">
              <w:tc>
                <w:tcPr>
                  <w:tcW w:w="2122" w:type="dxa"/>
                  <w:shd w:val="clear" w:color="auto" w:fill="FFFF99"/>
                  <w:vAlign w:val="center"/>
                </w:tcPr>
                <w:p w14:paraId="34FD184C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مجموع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40" w:dyaOrig="320" w14:anchorId="4CC0EDA1">
                      <v:shape id="_x0000_i1056" type="#_x0000_t75" style="width:12pt;height:15.75pt" o:ole="">
                        <v:imagedata r:id="rId54" o:title=""/>
                      </v:shape>
                      <o:OLEObject Type="Embed" ProgID="Equation.DSMT4" ShapeID="_x0000_i1056" DrawAspect="Content" ObjectID="_1795589413" r:id="rId66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و </w:t>
                  </w:r>
                  <w:r w:rsidRPr="00920B88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200" w:dyaOrig="279" w14:anchorId="20691E58">
                      <v:shape id="_x0000_i1057" type="#_x0000_t75" style="width:9.75pt;height:14.25pt" o:ole="">
                        <v:imagedata r:id="rId67" o:title=""/>
                      </v:shape>
                      <o:OLEObject Type="Embed" ProgID="Equation.DSMT4" ShapeID="_x0000_i1057" DrawAspect="Content" ObjectID="_1795589414" r:id="rId68"/>
                    </w:object>
                  </w:r>
                </w:p>
              </w:tc>
              <w:tc>
                <w:tcPr>
                  <w:tcW w:w="1503" w:type="dxa"/>
                  <w:shd w:val="clear" w:color="auto" w:fill="CCFFFF"/>
                  <w:vAlign w:val="center"/>
                </w:tcPr>
                <w:p w14:paraId="6C99EACE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580" w:dyaOrig="320" w14:anchorId="7BBDDC2C">
                      <v:shape id="_x0000_i1058" type="#_x0000_t75" style="width:29.25pt;height:15.75pt" o:ole="">
                        <v:imagedata r:id="rId69" o:title=""/>
                      </v:shape>
                      <o:OLEObject Type="Embed" ProgID="Equation.DSMT4" ShapeID="_x0000_i1058" DrawAspect="Content" ObjectID="_1795589415" r:id="rId70"/>
                    </w:object>
                  </w:r>
                </w:p>
              </w:tc>
              <w:tc>
                <w:tcPr>
                  <w:tcW w:w="2987" w:type="dxa"/>
                  <w:shd w:val="clear" w:color="auto" w:fill="CCFFFF"/>
                  <w:vAlign w:val="center"/>
                </w:tcPr>
                <w:p w14:paraId="67D1E0D0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2140" w:dyaOrig="400" w14:anchorId="3DB48BC1">
                      <v:shape id="_x0000_i1059" type="#_x0000_t75" style="width:107.25pt;height:20.25pt" o:ole="">
                        <v:imagedata r:id="rId71" o:title=""/>
                      </v:shape>
                      <o:OLEObject Type="Embed" ProgID="Equation.DSMT4" ShapeID="_x0000_i1059" DrawAspect="Content" ObjectID="_1795589416" r:id="rId72"/>
                    </w:object>
                  </w:r>
                </w:p>
              </w:tc>
              <w:tc>
                <w:tcPr>
                  <w:tcW w:w="2748" w:type="dxa"/>
                  <w:shd w:val="clear" w:color="auto" w:fill="CCFFFF"/>
                  <w:vAlign w:val="center"/>
                </w:tcPr>
                <w:p w14:paraId="79AA6EB0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340" w:dyaOrig="380" w14:anchorId="52624A0C">
                      <v:shape id="_x0000_i1060" type="#_x0000_t75" style="width:17.25pt;height:18.75pt" o:ole="">
                        <v:imagedata r:id="rId58" o:title=""/>
                      </v:shape>
                      <o:OLEObject Type="Embed" ProgID="Equation.DSMT4" ShapeID="_x0000_i1060" DrawAspect="Content" ObjectID="_1795589417" r:id="rId73"/>
                    </w:object>
                  </w:r>
                </w:p>
              </w:tc>
            </w:tr>
            <w:tr w:rsidR="0046685D" w:rsidRPr="00920B88" w14:paraId="6DAC6131" w14:textId="77777777" w:rsidTr="008F72E1">
              <w:tc>
                <w:tcPr>
                  <w:tcW w:w="2122" w:type="dxa"/>
                  <w:shd w:val="clear" w:color="auto" w:fill="FFFF99"/>
                  <w:vAlign w:val="center"/>
                </w:tcPr>
                <w:p w14:paraId="3E6F8056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مجموع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40" w:dyaOrig="320" w14:anchorId="1FBF8D85">
                      <v:shape id="_x0000_i1061" type="#_x0000_t75" style="width:12pt;height:15.75pt" o:ole="">
                        <v:imagedata r:id="rId54" o:title=""/>
                      </v:shape>
                      <o:OLEObject Type="Embed" ProgID="Equation.DSMT4" ShapeID="_x0000_i1061" DrawAspect="Content" ObjectID="_1795589418" r:id="rId74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و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20" w:dyaOrig="260" w14:anchorId="12A4F505">
                      <v:shape id="_x0000_i1062" type="#_x0000_t75" style="width:11.25pt;height:12.75pt" o:ole="">
                        <v:imagedata r:id="rId75" o:title=""/>
                      </v:shape>
                      <o:OLEObject Type="Embed" ProgID="Equation.DSMT4" ShapeID="_x0000_i1062" DrawAspect="Content" ObjectID="_1795589419" r:id="rId76"/>
                    </w:object>
                  </w:r>
                </w:p>
              </w:tc>
              <w:tc>
                <w:tcPr>
                  <w:tcW w:w="1503" w:type="dxa"/>
                  <w:shd w:val="clear" w:color="auto" w:fill="CCFFFF"/>
                  <w:vAlign w:val="center"/>
                </w:tcPr>
                <w:p w14:paraId="569B477F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600" w:dyaOrig="320" w14:anchorId="5D588227">
                      <v:shape id="_x0000_i1063" type="#_x0000_t75" style="width:30pt;height:15.75pt" o:ole="">
                        <v:imagedata r:id="rId77" o:title=""/>
                      </v:shape>
                      <o:OLEObject Type="Embed" ProgID="Equation.DSMT4" ShapeID="_x0000_i1063" DrawAspect="Content" ObjectID="_1795589420" r:id="rId78"/>
                    </w:object>
                  </w:r>
                </w:p>
              </w:tc>
              <w:tc>
                <w:tcPr>
                  <w:tcW w:w="2987" w:type="dxa"/>
                  <w:shd w:val="clear" w:color="auto" w:fill="CCFFFF"/>
                  <w:vAlign w:val="center"/>
                </w:tcPr>
                <w:p w14:paraId="1E12AE54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2480" w:dyaOrig="400" w14:anchorId="2785FAFF">
                      <v:shape id="_x0000_i1064" type="#_x0000_t75" style="width:123.75pt;height:20.25pt" o:ole="">
                        <v:imagedata r:id="rId79" o:title=""/>
                      </v:shape>
                      <o:OLEObject Type="Embed" ProgID="Equation.DSMT4" ShapeID="_x0000_i1064" DrawAspect="Content" ObjectID="_1795589421" r:id="rId80"/>
                    </w:object>
                  </w:r>
                </w:p>
              </w:tc>
              <w:tc>
                <w:tcPr>
                  <w:tcW w:w="2748" w:type="dxa"/>
                  <w:shd w:val="clear" w:color="auto" w:fill="CCFFFF"/>
                  <w:vAlign w:val="center"/>
                </w:tcPr>
                <w:p w14:paraId="4DB6822A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859" w:dyaOrig="380" w14:anchorId="59FAC088">
                      <v:shape id="_x0000_i1065" type="#_x0000_t75" style="width:42.75pt;height:18.75pt" o:ole="">
                        <v:imagedata r:id="rId81" o:title=""/>
                      </v:shape>
                      <o:OLEObject Type="Embed" ProgID="Equation.DSMT4" ShapeID="_x0000_i1065" DrawAspect="Content" ObjectID="_1795589422" r:id="rId82"/>
                    </w:object>
                  </w:r>
                </w:p>
              </w:tc>
            </w:tr>
            <w:tr w:rsidR="0046685D" w:rsidRPr="00920B88" w14:paraId="698C4CEF" w14:textId="77777777" w:rsidTr="008F72E1">
              <w:tc>
                <w:tcPr>
                  <w:tcW w:w="2122" w:type="dxa"/>
                  <w:shd w:val="clear" w:color="auto" w:fill="FFFF99"/>
                  <w:vAlign w:val="center"/>
                </w:tcPr>
                <w:p w14:paraId="09199023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جداء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40" w:dyaOrig="320" w14:anchorId="03B90E95">
                      <v:shape id="_x0000_i1066" type="#_x0000_t75" style="width:12pt;height:15.75pt" o:ole="">
                        <v:imagedata r:id="rId54" o:title=""/>
                      </v:shape>
                      <o:OLEObject Type="Embed" ProgID="Equation.DSMT4" ShapeID="_x0000_i1066" DrawAspect="Content" ObjectID="_1795589423" r:id="rId83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بالعدد </w:t>
                  </w:r>
                  <w:r w:rsidRPr="00920B88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220" w:dyaOrig="279" w14:anchorId="6D711031">
                      <v:shape id="_x0000_i1067" type="#_x0000_t75" style="width:11.25pt;height:14.25pt" o:ole="">
                        <v:imagedata r:id="rId84" o:title=""/>
                      </v:shape>
                      <o:OLEObject Type="Embed" ProgID="Equation.DSMT4" ShapeID="_x0000_i1067" DrawAspect="Content" ObjectID="_1795589424" r:id="rId85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1503" w:type="dxa"/>
                  <w:shd w:val="clear" w:color="auto" w:fill="CCFFFF"/>
                  <w:vAlign w:val="center"/>
                </w:tcPr>
                <w:p w14:paraId="34BB4198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420" w:dyaOrig="320" w14:anchorId="25870C22">
                      <v:shape id="_x0000_i1068" type="#_x0000_t75" style="width:21pt;height:15.75pt" o:ole="">
                        <v:imagedata r:id="rId86" o:title=""/>
                      </v:shape>
                      <o:OLEObject Type="Embed" ProgID="Equation.DSMT4" ShapeID="_x0000_i1068" DrawAspect="Content" ObjectID="_1795589425" r:id="rId87"/>
                    </w:object>
                  </w:r>
                </w:p>
              </w:tc>
              <w:tc>
                <w:tcPr>
                  <w:tcW w:w="2987" w:type="dxa"/>
                  <w:shd w:val="clear" w:color="auto" w:fill="CCFFFF"/>
                  <w:vAlign w:val="center"/>
                </w:tcPr>
                <w:p w14:paraId="0ED02483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1740" w:dyaOrig="400" w14:anchorId="48E93038">
                      <v:shape id="_x0000_i1069" type="#_x0000_t75" style="width:87pt;height:20.25pt" o:ole="">
                        <v:imagedata r:id="rId88" o:title=""/>
                      </v:shape>
                      <o:OLEObject Type="Embed" ProgID="Equation.DSMT4" ShapeID="_x0000_i1069" DrawAspect="Content" ObjectID="_1795589426" r:id="rId89"/>
                    </w:object>
                  </w:r>
                </w:p>
              </w:tc>
              <w:tc>
                <w:tcPr>
                  <w:tcW w:w="2748" w:type="dxa"/>
                  <w:shd w:val="clear" w:color="auto" w:fill="CCFFFF"/>
                  <w:vAlign w:val="center"/>
                </w:tcPr>
                <w:p w14:paraId="62156338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340" w:dyaOrig="380" w14:anchorId="34EBB334">
                      <v:shape id="_x0000_i1070" type="#_x0000_t75" style="width:17.25pt;height:18.75pt" o:ole="">
                        <v:imagedata r:id="rId58" o:title=""/>
                      </v:shape>
                      <o:OLEObject Type="Embed" ProgID="Equation.DSMT4" ShapeID="_x0000_i1070" DrawAspect="Content" ObjectID="_1795589427" r:id="rId90"/>
                    </w:object>
                  </w:r>
                </w:p>
              </w:tc>
            </w:tr>
            <w:tr w:rsidR="0046685D" w:rsidRPr="00920B88" w14:paraId="46CA8EDC" w14:textId="77777777" w:rsidTr="008F72E1">
              <w:tc>
                <w:tcPr>
                  <w:tcW w:w="2122" w:type="dxa"/>
                  <w:shd w:val="clear" w:color="auto" w:fill="FFFF99"/>
                  <w:vAlign w:val="center"/>
                </w:tcPr>
                <w:p w14:paraId="467054C0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جداء 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40" w:dyaOrig="320" w14:anchorId="5146AA15">
                      <v:shape id="_x0000_i1071" type="#_x0000_t75" style="width:12pt;height:15.75pt" o:ole="">
                        <v:imagedata r:id="rId54" o:title=""/>
                      </v:shape>
                      <o:OLEObject Type="Embed" ProgID="Equation.DSMT4" ShapeID="_x0000_i1071" DrawAspect="Content" ObjectID="_1795589428" r:id="rId91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و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20" w:dyaOrig="260" w14:anchorId="1EF7B974">
                      <v:shape id="_x0000_i1072" type="#_x0000_t75" style="width:11.25pt;height:12.75pt" o:ole="">
                        <v:imagedata r:id="rId56" o:title=""/>
                      </v:shape>
                      <o:OLEObject Type="Embed" ProgID="Equation.DSMT4" ShapeID="_x0000_i1072" DrawAspect="Content" ObjectID="_1795589429" r:id="rId92"/>
                    </w:object>
                  </w:r>
                </w:p>
              </w:tc>
              <w:tc>
                <w:tcPr>
                  <w:tcW w:w="1503" w:type="dxa"/>
                  <w:shd w:val="clear" w:color="auto" w:fill="CCFFFF"/>
                  <w:vAlign w:val="center"/>
                </w:tcPr>
                <w:p w14:paraId="5E70211D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580" w:dyaOrig="320" w14:anchorId="2092581B">
                      <v:shape id="_x0000_i1073" type="#_x0000_t75" style="width:29.25pt;height:15.75pt" o:ole="">
                        <v:imagedata r:id="rId93" o:title=""/>
                      </v:shape>
                      <o:OLEObject Type="Embed" ProgID="Equation.DSMT4" ShapeID="_x0000_i1073" DrawAspect="Content" ObjectID="_1795589430" r:id="rId94"/>
                    </w:object>
                  </w:r>
                </w:p>
              </w:tc>
              <w:tc>
                <w:tcPr>
                  <w:tcW w:w="2987" w:type="dxa"/>
                  <w:shd w:val="clear" w:color="auto" w:fill="CCFFFF"/>
                  <w:vAlign w:val="center"/>
                </w:tcPr>
                <w:p w14:paraId="0EB34DCC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2439" w:dyaOrig="400" w14:anchorId="294AC9CB">
                      <v:shape id="_x0000_i1074" type="#_x0000_t75" style="width:122.25pt;height:20.25pt" o:ole="">
                        <v:imagedata r:id="rId95" o:title=""/>
                      </v:shape>
                      <o:OLEObject Type="Embed" ProgID="Equation.DSMT4" ShapeID="_x0000_i1074" DrawAspect="Content" ObjectID="_1795589431" r:id="rId96"/>
                    </w:object>
                  </w:r>
                </w:p>
              </w:tc>
              <w:tc>
                <w:tcPr>
                  <w:tcW w:w="2748" w:type="dxa"/>
                  <w:shd w:val="clear" w:color="auto" w:fill="CCFFFF"/>
                  <w:vAlign w:val="center"/>
                </w:tcPr>
                <w:p w14:paraId="0FBC530B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14"/>
                      <w:sz w:val="24"/>
                      <w:szCs w:val="24"/>
                    </w:rPr>
                    <w:object w:dxaOrig="859" w:dyaOrig="380" w14:anchorId="352C3D40">
                      <v:shape id="_x0000_i1075" type="#_x0000_t75" style="width:42.75pt;height:18.75pt" o:ole="">
                        <v:imagedata r:id="rId81" o:title=""/>
                      </v:shape>
                      <o:OLEObject Type="Embed" ProgID="Equation.DSMT4" ShapeID="_x0000_i1075" DrawAspect="Content" ObjectID="_1795589432" r:id="rId97"/>
                    </w:object>
                  </w:r>
                </w:p>
              </w:tc>
            </w:tr>
            <w:tr w:rsidR="0046685D" w:rsidRPr="00920B88" w14:paraId="751DEF22" w14:textId="77777777" w:rsidTr="008F72E1">
              <w:tc>
                <w:tcPr>
                  <w:tcW w:w="2122" w:type="dxa"/>
                  <w:shd w:val="clear" w:color="auto" w:fill="FFFF99"/>
                  <w:vAlign w:val="center"/>
                </w:tcPr>
                <w:p w14:paraId="63D75ACC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حاصل قسمة 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40" w:dyaOrig="320" w14:anchorId="7D36852E">
                      <v:shape id="_x0000_i1076" type="#_x0000_t75" style="width:12pt;height:15.75pt" o:ole="">
                        <v:imagedata r:id="rId54" o:title=""/>
                      </v:shape>
                      <o:OLEObject Type="Embed" ProgID="Equation.DSMT4" ShapeID="_x0000_i1076" DrawAspect="Content" ObjectID="_1795589433" r:id="rId98"/>
                    </w:object>
                  </w:r>
                  <w:r w:rsidRPr="00920B88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على</w:t>
                  </w:r>
                  <w:r w:rsidRPr="00920B88">
                    <w:rPr>
                      <w:rFonts w:ascii="Amiri" w:hAnsi="Amiri" w:cs="Amiri"/>
                      <w:position w:val="-10"/>
                      <w:sz w:val="24"/>
                      <w:szCs w:val="24"/>
                    </w:rPr>
                    <w:object w:dxaOrig="220" w:dyaOrig="260" w14:anchorId="2FA03A1C">
                      <v:shape id="_x0000_i1077" type="#_x0000_t75" style="width:11.25pt;height:12.75pt" o:ole="">
                        <v:imagedata r:id="rId56" o:title=""/>
                      </v:shape>
                      <o:OLEObject Type="Embed" ProgID="Equation.DSMT4" ShapeID="_x0000_i1077" DrawAspect="Content" ObjectID="_1795589434" r:id="rId99"/>
                    </w:object>
                  </w:r>
                </w:p>
              </w:tc>
              <w:tc>
                <w:tcPr>
                  <w:tcW w:w="1503" w:type="dxa"/>
                  <w:shd w:val="clear" w:color="auto" w:fill="CCFFFF"/>
                  <w:vAlign w:val="center"/>
                </w:tcPr>
                <w:p w14:paraId="57C32BE2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28"/>
                      <w:sz w:val="24"/>
                      <w:szCs w:val="24"/>
                    </w:rPr>
                    <w:object w:dxaOrig="279" w:dyaOrig="660" w14:anchorId="30E21C83">
                      <v:shape id="_x0000_i1078" type="#_x0000_t75" style="width:14.25pt;height:33pt" o:ole="">
                        <v:imagedata r:id="rId100" o:title=""/>
                      </v:shape>
                      <o:OLEObject Type="Embed" ProgID="Equation.DSMT4" ShapeID="_x0000_i1078" DrawAspect="Content" ObjectID="_1795589435" r:id="rId101"/>
                    </w:object>
                  </w:r>
                </w:p>
              </w:tc>
              <w:tc>
                <w:tcPr>
                  <w:tcW w:w="2987" w:type="dxa"/>
                  <w:shd w:val="clear" w:color="auto" w:fill="CCFFFF"/>
                  <w:vAlign w:val="center"/>
                </w:tcPr>
                <w:p w14:paraId="75776CE4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30"/>
                      <w:sz w:val="24"/>
                      <w:szCs w:val="24"/>
                    </w:rPr>
                    <w:object w:dxaOrig="1600" w:dyaOrig="720" w14:anchorId="6D6CAD59">
                      <v:shape id="_x0000_i1079" type="#_x0000_t75" style="width:80.25pt;height:36pt" o:ole="">
                        <v:imagedata r:id="rId102" o:title=""/>
                      </v:shape>
                      <o:OLEObject Type="Embed" ProgID="Equation.DSMT4" ShapeID="_x0000_i1079" DrawAspect="Content" ObjectID="_1795589436" r:id="rId103"/>
                    </w:object>
                  </w:r>
                </w:p>
              </w:tc>
              <w:tc>
                <w:tcPr>
                  <w:tcW w:w="2748" w:type="dxa"/>
                  <w:shd w:val="clear" w:color="auto" w:fill="CCFFFF"/>
                  <w:vAlign w:val="center"/>
                </w:tcPr>
                <w:p w14:paraId="01996756" w14:textId="77777777" w:rsidR="0046685D" w:rsidRPr="00920B88" w:rsidRDefault="0046685D" w:rsidP="00920B88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920B88">
                    <w:rPr>
                      <w:rFonts w:ascii="Amiri" w:hAnsi="Amiri" w:cs="Amiri"/>
                      <w:position w:val="-4"/>
                      <w:sz w:val="24"/>
                      <w:szCs w:val="24"/>
                    </w:rPr>
                    <w:object w:dxaOrig="180" w:dyaOrig="279" w14:anchorId="7D430E6A">
                      <v:shape id="_x0000_i1080" type="#_x0000_t75" style="width:9pt;height:14.25pt" o:ole="">
                        <v:imagedata r:id="rId104" o:title=""/>
                      </v:shape>
                      <o:OLEObject Type="Embed" ProgID="Equation.DSMT4" ShapeID="_x0000_i1080" DrawAspect="Content" ObjectID="_1795589437" r:id="rId105"/>
                    </w:object>
                  </w:r>
                  <w:r w:rsidRPr="00920B88">
                    <w:rPr>
                      <w:rFonts w:ascii="Amiri" w:hAnsi="Amiri" w:cs="Amiri"/>
                      <w:position w:val="-16"/>
                      <w:sz w:val="24"/>
                      <w:szCs w:val="24"/>
                    </w:rPr>
                    <w:object w:dxaOrig="2460" w:dyaOrig="440" w14:anchorId="108CE5AE">
                      <v:shape id="_x0000_i1081" type="#_x0000_t75" style="width:123pt;height:21.75pt" o:ole="">
                        <v:imagedata r:id="rId106" o:title=""/>
                      </v:shape>
                      <o:OLEObject Type="Embed" ProgID="Equation.DSMT4" ShapeID="_x0000_i1081" DrawAspect="Content" ObjectID="_1795589438" r:id="rId107"/>
                    </w:object>
                  </w:r>
                </w:p>
              </w:tc>
            </w:tr>
          </w:tbl>
          <w:p w14:paraId="186BE198" w14:textId="77777777" w:rsidR="0046685D" w:rsidRPr="00920B88" w:rsidRDefault="0046685D" w:rsidP="00920B8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DBA34FE" w14:textId="238B456C" w:rsidR="0046685D" w:rsidRPr="00920B88" w:rsidRDefault="006E4117" w:rsidP="00920B8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920B88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مثال:</w:t>
            </w:r>
            <w:r w:rsidRPr="00920B88">
              <w:rPr>
                <w:rFonts w:ascii="Amiri" w:hAnsi="Amiri" w:cs="Amiri" w:hint="cs"/>
                <w:color w:val="FF0000"/>
                <w:sz w:val="26"/>
                <w:szCs w:val="26"/>
                <w:rtl/>
              </w:rPr>
              <w:t xml:space="preserve"> ت</w:t>
            </w:r>
            <w:r w:rsidR="0046685D" w:rsidRPr="006E4117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10 ص 101 (سؤال 01)</w:t>
            </w:r>
          </w:p>
          <w:p w14:paraId="6B8FFDFD" w14:textId="77777777" w:rsidR="0046685D" w:rsidRPr="00920B88" w:rsidRDefault="0046685D" w:rsidP="00920B8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F53DA99" w14:textId="10D02207" w:rsidR="0046685D" w:rsidRPr="006E4117" w:rsidRDefault="0046685D" w:rsidP="006E4117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مركب دالتين </w:t>
            </w:r>
          </w:p>
          <w:p w14:paraId="5721DE75" w14:textId="0B67E367" w:rsidR="0046685D" w:rsidRPr="00920B88" w:rsidRDefault="0046685D" w:rsidP="006E4117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49601202" w14:textId="77777777" w:rsidR="0046685D" w:rsidRPr="00920B88" w:rsidRDefault="0046685D" w:rsidP="00920B88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نسمي الدالة المركبة من الدالتين </w:t>
            </w:r>
            <w:r w:rsidRPr="00920B88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085410B7">
                <v:shape id="_x0000_i1082" type="#_x0000_t75" style="width:12pt;height:15.75pt" o:ole="">
                  <v:imagedata r:id="rId108" o:title=""/>
                </v:shape>
                <o:OLEObject Type="Embed" ProgID="Equation.DSMT4" ShapeID="_x0000_i1082" DrawAspect="Content" ObjectID="_1795589439" r:id="rId109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</w: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920B88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1C12016B">
                <v:shape id="_x0000_i1083" type="#_x0000_t75" style="width:11.25pt;height:12.75pt" o:ole="">
                  <v:imagedata r:id="rId110" o:title=""/>
                </v:shape>
                <o:OLEObject Type="Embed" ProgID="Equation.DSMT4" ShapeID="_x0000_i1083" DrawAspect="Content" ObjectID="_1795589440" r:id="rId111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بهذا الترتيب، الدالة  </w:t>
            </w:r>
            <w:r w:rsidRPr="00920B88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520" w:dyaOrig="320" w14:anchorId="79CD1D8A">
                <v:shape id="_x0000_i1084" type="#_x0000_t75" style="width:26.25pt;height:15.75pt" o:ole="">
                  <v:imagedata r:id="rId112" o:title=""/>
                </v:shape>
                <o:OLEObject Type="Embed" ProgID="Equation.DSMT4" ShapeID="_x0000_i1084" DrawAspect="Content" ObjectID="_1795589441" r:id="rId113"/>
              </w:object>
            </w:r>
            <w:r w:rsidRPr="00920B88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920B88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المعرفة على المجال </w:t>
            </w:r>
            <w:r w:rsidRPr="00920B88">
              <w:rPr>
                <w:rFonts w:ascii="Amiri" w:eastAsiaTheme="minorEastAsia" w:hAnsi="Amiri" w:cs="Amiri"/>
                <w:position w:val="-4"/>
                <w:sz w:val="26"/>
                <w:szCs w:val="26"/>
                <w:lang w:bidi="ar-DZ"/>
              </w:rPr>
              <w:object w:dxaOrig="200" w:dyaOrig="260" w14:anchorId="4CF335C3">
                <v:shape id="_x0000_i1085" type="#_x0000_t75" style="width:9.75pt;height:12.75pt" o:ole="">
                  <v:imagedata r:id="rId114" o:title=""/>
                </v:shape>
                <o:OLEObject Type="Embed" ProgID="Equation.DSMT4" ShapeID="_x0000_i1085" DrawAspect="Content" ObjectID="_1795589442" r:id="rId115"/>
              </w:object>
            </w:r>
            <w:r w:rsidRPr="00920B88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كمايلي: </w:t>
            </w:r>
            <w:r w:rsidRPr="00920B88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2079" w:dyaOrig="400" w14:anchorId="296252C8">
                <v:shape id="_x0000_i1086" type="#_x0000_t75" style="width:104.25pt;height:20.25pt" o:ole="">
                  <v:imagedata r:id="rId116" o:title=""/>
                </v:shape>
                <o:OLEObject Type="Embed" ProgID="Equation.DSMT4" ShapeID="_x0000_i1086" DrawAspect="Content" ObjectID="_1795589443" r:id="rId117"/>
              </w:object>
            </w:r>
            <w:r w:rsidRPr="00920B88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59FB8F6" w14:textId="77777777" w:rsidR="0046685D" w:rsidRPr="00920B88" w:rsidRDefault="0046685D" w:rsidP="00920B88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B876DDD" w14:textId="28D78722" w:rsidR="0046685D" w:rsidRPr="00920B88" w:rsidRDefault="0046685D" w:rsidP="00920B88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مثال</w:t>
            </w:r>
            <w:r w:rsidR="006E4117" w:rsidRPr="00920B88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01:</w:t>
            </w:r>
            <w:r w:rsidR="006E4117" w:rsidRPr="00920B88">
              <w:rPr>
                <w:rFonts w:ascii="Amiri" w:hAnsi="Amiri" w:cs="Amiri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E4117" w:rsidRPr="006E4117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ت</w: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920B88">
              <w:rPr>
                <w:rFonts w:ascii="Amiri" w:hAnsi="Amiri" w:cs="Amiri"/>
                <w:sz w:val="26"/>
                <w:szCs w:val="26"/>
                <w:rtl/>
                <w:lang w:bidi="ar-DZ"/>
              </w:rPr>
              <w:t>13 ص 102</w:t>
            </w:r>
          </w:p>
          <w:p w14:paraId="758E8F79" w14:textId="0218C19C" w:rsidR="0046685D" w:rsidRPr="00792B9B" w:rsidRDefault="0046685D" w:rsidP="00920B8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920B8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مثال </w:t>
            </w:r>
            <w:r w:rsidR="006E4117" w:rsidRPr="00920B88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02: </w:t>
            </w:r>
            <w:r w:rsidR="006E4117" w:rsidRPr="006E4117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ت</w:t>
            </w:r>
            <w:r w:rsidRPr="00920B88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17 ص 10</w:t>
            </w:r>
          </w:p>
        </w:tc>
        <w:tc>
          <w:tcPr>
            <w:tcW w:w="1179" w:type="dxa"/>
          </w:tcPr>
          <w:p w14:paraId="79230D2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BC056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282CD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4D079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28799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CD012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B2F01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B18CE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775EFF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8437BF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5B95C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8E6CCE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0EF9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23EB50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07412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ADD3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E475D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9BF86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8572A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8BB3E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172D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1F9EB6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18889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C752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67157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0185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A3318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FD30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40466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8DAF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64BC2" w14:textId="24F7DF3D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E518BC" w14:textId="77777777" w:rsidR="0046685D" w:rsidRPr="00792B9B" w:rsidRDefault="0046685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FF6C795" w14:textId="77777777" w:rsidR="0046685D" w:rsidRPr="00792B9B" w:rsidRDefault="0046685D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051F9CC" w14:textId="77777777" w:rsidR="0046685D" w:rsidRDefault="0046685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ED6F67" wp14:editId="3BD7B17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6058340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15BC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7DF98FA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321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استنتاج منحنيات دوال مرفقة انطلاقا من منحنيات دوال معطاة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D6F67" id="_x0000_s1035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QePktX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34C515BC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7DF98FA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5F321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استنتاج منحنيات دوال مرفقة انطلاقا من منحنيات دوال معطاة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BFDD33" wp14:editId="4795C57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56352242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7106" w14:textId="77777777" w:rsidR="0046685D" w:rsidRPr="00305590" w:rsidRDefault="0046685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 ساعة</w:t>
                            </w:r>
                          </w:p>
                          <w:p w14:paraId="2EA0A0F6" w14:textId="77777777" w:rsidR="0046685D" w:rsidRDefault="0046685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DD33" id="_x0000_s1036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x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tS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Mo2x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1AF47106" w14:textId="77777777" w:rsidR="0046685D" w:rsidRPr="00305590" w:rsidRDefault="0046685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 ساعة</w:t>
                      </w:r>
                    </w:p>
                    <w:p w14:paraId="2EA0A0F6" w14:textId="77777777" w:rsidR="0046685D" w:rsidRDefault="0046685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6560D" wp14:editId="6EE0246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5646353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1FF16" w14:textId="77777777" w:rsidR="0046685D" w:rsidRPr="00305590" w:rsidRDefault="0046685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6560D" id="_x0000_s1037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o+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a1K0Pi0gnK3RIbQLYJ38q6i5twLH5YCafKpn7TN4ZEObaApOPQUZ2vAX6feI54GkqSc&#10;NbRJBfc/NwIVZ+abpVG9zM/P4+ol5nwyHRODx5LVscRu6hugNuf0bziZyIgPZk9qhPqVln4RvZJI&#10;WEm+Cy4D7pmb0G04fRtSLRYJRuvmRLi3z05G47HQce5e2leBrp/QQLP9APutE7N3M9pho6aFxSaA&#10;rtIAH+rat4BWNe1B/63Ev+CYT6jD5zf/DQ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PNIaj5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6F71FF16" w14:textId="77777777" w:rsidR="0046685D" w:rsidRPr="00305590" w:rsidRDefault="0046685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E1BB5E" wp14:editId="19DDDC4B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69257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05CF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الدوال</w:t>
                            </w:r>
                          </w:p>
                          <w:p w14:paraId="724DC1A5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321F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المنحنيات والتحويلات النقطية البسيطة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E1BB5E" id="_x0000_s1038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mIOAF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5CA05CF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الدوال</w:t>
                      </w:r>
                    </w:p>
                    <w:p w14:paraId="724DC1A5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F321F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المنحنيات والتحويلات النقطية البسيطة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3E8E093" w14:textId="77777777" w:rsidR="0046685D" w:rsidRPr="00792B9B" w:rsidRDefault="0046685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6685D" w:rsidRPr="00792B9B" w14:paraId="12B1853E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7FC3C99" w14:textId="77777777" w:rsidR="0046685D" w:rsidRPr="00305590" w:rsidRDefault="0046685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2AD8137" w14:textId="77777777" w:rsidR="0046685D" w:rsidRPr="00305590" w:rsidRDefault="0046685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542E756" w14:textId="77777777" w:rsidR="0046685D" w:rsidRPr="00305590" w:rsidRDefault="0046685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6685D" w:rsidRPr="00792B9B" w14:paraId="75779D2B" w14:textId="77777777" w:rsidTr="00305590">
        <w:tc>
          <w:tcPr>
            <w:tcW w:w="1278" w:type="dxa"/>
          </w:tcPr>
          <w:p w14:paraId="3F515B70" w14:textId="77777777" w:rsidR="0046685D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F2DAF35" w14:textId="77777777" w:rsidR="0046685D" w:rsidRDefault="0046685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A73DBA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F7C842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CA74F4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F57A79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6858E3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26C9A4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1275DE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407E98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4568DB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4790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337807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907BC3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E8ABCC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13A7A5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134C92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6D3888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1E9BCA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4B5AD0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E7D3E0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B80B0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8BA611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6EBF8F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B77B35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FE8B2E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2E35E8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D6E917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B8C8BC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F9A2AD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E27A2C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75D415" w14:textId="77777777" w:rsidR="0046685D" w:rsidRPr="00FB5A89" w:rsidRDefault="0046685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8560B42" w14:textId="77777777" w:rsidR="0046685D" w:rsidRPr="00792B9B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7FAD6D1" w14:textId="77777777" w:rsidR="0046685D" w:rsidRPr="004907E1" w:rsidRDefault="0046685D" w:rsidP="004907E1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في كل ما يأتي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</w:rPr>
              <w:object w:dxaOrig="240" w:dyaOrig="320" w14:anchorId="3E5492EF">
                <v:shape id="_x0000_i1087" type="#_x0000_t75" style="width:12pt;height:15.75pt" o:ole="">
                  <v:imagedata r:id="rId118" o:title=""/>
                </v:shape>
                <o:OLEObject Type="Embed" ProgID="Equation.DSMT4" ShapeID="_x0000_i1087" DrawAspect="Content" ObjectID="_1795589444" r:id="rId119"/>
              </w:objec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دالة معرفة على المجال </w:t>
            </w:r>
            <w:r w:rsidRPr="004907E1">
              <w:rPr>
                <w:rFonts w:ascii="Amiri" w:hAnsi="Amiri" w:cs="Amiri"/>
                <w:color w:val="FF0000"/>
                <w:position w:val="-4"/>
                <w:sz w:val="26"/>
                <w:szCs w:val="26"/>
                <w:lang w:bidi="ar-DZ"/>
              </w:rPr>
              <w:object w:dxaOrig="200" w:dyaOrig="260" w14:anchorId="4D95A6BA">
                <v:shape id="_x0000_i1088" type="#_x0000_t75" style="width:9.75pt;height:12.75pt" o:ole="">
                  <v:imagedata r:id="rId120" o:title=""/>
                </v:shape>
                <o:OLEObject Type="Embed" ProgID="Equation.DSMT4" ShapeID="_x0000_i1088" DrawAspect="Content" ObjectID="_1795589445" r:id="rId121"/>
              </w:objec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و </w:t>
            </w:r>
            <w:r w:rsidRPr="004907E1">
              <w:rPr>
                <w:rFonts w:ascii="Amiri" w:hAnsi="Amiri" w:cs="Amiri"/>
                <w:color w:val="FF0000"/>
                <w:position w:val="-16"/>
                <w:sz w:val="26"/>
                <w:szCs w:val="26"/>
                <w:lang w:bidi="ar-DZ"/>
              </w:rPr>
              <w:object w:dxaOrig="540" w:dyaOrig="440" w14:anchorId="012A077D">
                <v:shape id="_x0000_i1089" type="#_x0000_t75" style="width:27pt;height:21.75pt" o:ole="">
                  <v:imagedata r:id="rId122" o:title=""/>
                </v:shape>
                <o:OLEObject Type="Embed" ProgID="Equation.DSMT4" ShapeID="_x0000_i1089" DrawAspect="Content" ObjectID="_1795589446" r:id="rId123"/>
              </w:objec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 المنحنى الممثل لها في مستو منسوب الى معلم متعامد </w:t>
            </w:r>
            <w:r w:rsidRPr="004907E1">
              <w:rPr>
                <w:rFonts w:ascii="Amiri" w:hAnsi="Amiri" w:cs="Amiri"/>
                <w:position w:val="-20"/>
                <w:sz w:val="26"/>
                <w:szCs w:val="26"/>
              </w:rPr>
              <w:object w:dxaOrig="800" w:dyaOrig="520" w14:anchorId="446DF8B0">
                <v:shape id="_x0000_i1090" type="#_x0000_t75" style="width:39.75pt;height:26.25pt" o:ole="">
                  <v:imagedata r:id="rId124" o:title=""/>
                </v:shape>
                <o:OLEObject Type="Embed" ProgID="Equation.DSMT4" ShapeID="_x0000_i1090" DrawAspect="Content" ObjectID="_1795589447" r:id="rId125"/>
              </w:objec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، </w:t>
            </w:r>
            <w:r w:rsidRPr="004907E1">
              <w:rPr>
                <w:rFonts w:ascii="Amiri" w:eastAsiaTheme="minorEastAsia" w:hAnsi="Amiri" w:cs="Amiri"/>
                <w:color w:val="FF0000"/>
                <w:position w:val="-6"/>
                <w:sz w:val="26"/>
                <w:szCs w:val="26"/>
                <w:lang w:bidi="ar-DZ"/>
              </w:rPr>
              <w:object w:dxaOrig="200" w:dyaOrig="279" w14:anchorId="49EA4D35">
                <v:shape id="_x0000_i1091" type="#_x0000_t75" style="width:9.75pt;height:14.25pt" o:ole="">
                  <v:imagedata r:id="rId126" o:title=""/>
                </v:shape>
                <o:OLEObject Type="Embed" ProgID="Equation.DSMT4" ShapeID="_x0000_i1091" DrawAspect="Content" ObjectID="_1795589448" r:id="rId127"/>
              </w:objec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عدد حقيقي </w:t>
            </w:r>
          </w:p>
          <w:p w14:paraId="7D0FE2B8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579A208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انشاء المنحنى الممثل للدالة 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  <w:u w:val="single"/>
              </w:rPr>
              <w:object w:dxaOrig="1600" w:dyaOrig="320" w14:anchorId="3CA0C451">
                <v:shape id="_x0000_i1092" type="#_x0000_t75" style="width:80.25pt;height:15.75pt" o:ole="">
                  <v:imagedata r:id="rId128" o:title=""/>
                </v:shape>
                <o:OLEObject Type="Embed" ProgID="Equation.DSMT4" ShapeID="_x0000_i1092" DrawAspect="Content" ObjectID="_1795589449" r:id="rId129"/>
              </w:object>
            </w:r>
          </w:p>
          <w:p w14:paraId="0649EA0C" w14:textId="77777777" w:rsidR="0046685D" w:rsidRPr="004907E1" w:rsidRDefault="0046685D" w:rsidP="004907E1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5CA4795E" w14:textId="77777777" w:rsidR="0046685D" w:rsidRPr="00102509" w:rsidRDefault="0046685D" w:rsidP="00102509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نشــــــــــــــــاط </w:t>
            </w:r>
            <w:r>
              <w:rPr>
                <w:rFonts w:ascii="Amiri" w:eastAsiaTheme="minorEastAsia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03</w: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ص </w:t>
            </w:r>
            <w:r>
              <w:rPr>
                <w:rFonts w:ascii="Amiri" w:eastAsiaTheme="minorEastAsia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68</w:t>
            </w:r>
          </w:p>
          <w:p w14:paraId="2CD0EF08" w14:textId="77777777" w:rsidR="0046685D" w:rsidRPr="004907E1" w:rsidRDefault="0046685D" w:rsidP="004907E1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خاصية:</w:t>
            </w:r>
          </w:p>
          <w:p w14:paraId="41858DDE" w14:textId="1AC6A571" w:rsidR="0046685D" w:rsidRPr="004907E1" w:rsidRDefault="0046685D" w:rsidP="006E4117">
            <w:pPr>
              <w:bidi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المنحنى </w:t>
            </w:r>
            <w:r w:rsidRPr="004907E1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520" w:dyaOrig="400" w14:anchorId="7E983E00">
                <v:shape id="_x0000_i1093" type="#_x0000_t75" style="width:26.25pt;height:20.25pt" o:ole="">
                  <v:imagedata r:id="rId130" o:title=""/>
                </v:shape>
                <o:OLEObject Type="Embed" ProgID="Equation.DSMT4" ShapeID="_x0000_i1093" DrawAspect="Content" ObjectID="_1795589450" r:id="rId13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الممثل للدالة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</w:rPr>
              <w:object w:dxaOrig="1600" w:dyaOrig="320" w14:anchorId="318F7964">
                <v:shape id="_x0000_i1094" type="#_x0000_t75" style="width:80.25pt;height:15.75pt" o:ole="">
                  <v:imagedata r:id="rId132" o:title=""/>
                </v:shape>
                <o:OLEObject Type="Embed" ProgID="Equation.DSMT4" ShapeID="_x0000_i1094" DrawAspect="Content" ObjectID="_1795589451" r:id="rId133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في المعلم السابق هو صورة المنحنى 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</w:rPr>
              <w:object w:dxaOrig="540" w:dyaOrig="440" w14:anchorId="6830C0AD">
                <v:shape id="_x0000_i1095" type="#_x0000_t75" style="width:27pt;height:21.75pt" o:ole="">
                  <v:imagedata r:id="rId134" o:title=""/>
                </v:shape>
                <o:OLEObject Type="Embed" ProgID="Equation.DSMT4" ShapeID="_x0000_i1095" DrawAspect="Content" ObjectID="_1795589452" r:id="rId135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الممثل </w:t>
            </w:r>
            <w:proofErr w:type="spellStart"/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>لل</w:t>
            </w:r>
            <w:proofErr w:type="spellEnd"/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دالة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315C9466">
                <v:shape id="_x0000_i1096" type="#_x0000_t75" style="width:12pt;height:15.75pt" o:ole="">
                  <v:imagedata r:id="rId136" o:title=""/>
                </v:shape>
                <o:OLEObject Type="Embed" ProgID="Equation.DSMT4" ShapeID="_x0000_i1096" DrawAspect="Content" ObjectID="_1795589453" r:id="rId137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بالانسحاب الذي شعاعه 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320" w:dyaOrig="400" w14:anchorId="47B5E7F1">
                <v:shape id="_x0000_i1097" type="#_x0000_t75" style="width:15.75pt;height:20.25pt" o:ole="">
                  <v:imagedata r:id="rId138" o:title=""/>
                </v:shape>
                <o:OLEObject Type="Embed" ProgID="Equation.DSMT4" ShapeID="_x0000_i1097" DrawAspect="Content" ObjectID="_1795589454" r:id="rId139"/>
              </w:object>
            </w:r>
          </w:p>
          <w:p w14:paraId="3BA057B6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مثــــــــــــــــال:</w:t>
            </w:r>
          </w:p>
          <w:p w14:paraId="1151C7B2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الدالتين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288FEF0E">
                <v:shape id="_x0000_i1098" type="#_x0000_t75" style="width:12pt;height:15.75pt" o:ole="">
                  <v:imagedata r:id="rId140" o:title=""/>
                </v:shape>
                <o:OLEObject Type="Embed" ProgID="Equation.DSMT4" ShapeID="_x0000_i1098" DrawAspect="Content" ObjectID="_1795589455" r:id="rId14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و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34D2B225">
                <v:shape id="_x0000_i1099" type="#_x0000_t75" style="width:11.25pt;height:12.75pt" o:ole="">
                  <v:imagedata r:id="rId142" o:title=""/>
                </v:shape>
                <o:OLEObject Type="Embed" ProgID="Equation.DSMT4" ShapeID="_x0000_i1099" DrawAspect="Content" ObjectID="_1795589456" r:id="rId143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معرفة على</w:t>
            </w:r>
            <w:r w:rsidRPr="004907E1">
              <w:rPr>
                <w:rFonts w:ascii="Amiri" w:eastAsiaTheme="minorEastAsia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120908EA">
                <v:shape id="_x0000_i1100" type="#_x0000_t75" style="width:12.75pt;height:12.75pt" o:ole="">
                  <v:imagedata r:id="rId144" o:title=""/>
                </v:shape>
                <o:OLEObject Type="Embed" ProgID="Equation.DSMT4" ShapeID="_x0000_i1100" DrawAspect="Content" ObjectID="_1795589457" r:id="rId145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بــــــــــــ: 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980" w:dyaOrig="360" w14:anchorId="7FA7B9D1">
                <v:shape id="_x0000_i1101" type="#_x0000_t75" style="width:48.75pt;height:18pt" o:ole="">
                  <v:imagedata r:id="rId146" o:title=""/>
                </v:shape>
                <o:OLEObject Type="Embed" ProgID="Equation.DSMT4" ShapeID="_x0000_i1101" DrawAspect="Content" ObjectID="_1795589458" r:id="rId147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و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1280" w:dyaOrig="360" w14:anchorId="60908BB2">
                <v:shape id="_x0000_i1102" type="#_x0000_t75" style="width:63.75pt;height:18pt" o:ole="">
                  <v:imagedata r:id="rId148" o:title=""/>
                </v:shape>
                <o:OLEObject Type="Embed" ProgID="Equation.DSMT4" ShapeID="_x0000_i1102" DrawAspect="Content" ObjectID="_1795589459" r:id="rId149"/>
              </w:object>
            </w:r>
          </w:p>
          <w:p w14:paraId="0966C4B2" w14:textId="77777777" w:rsidR="0046685D" w:rsidRPr="004907E1" w:rsidRDefault="0046685D" w:rsidP="0046685D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اشرح كيف يمكن إنشاء</w: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244C26C6">
                <v:shape id="_x0000_i1103" type="#_x0000_t75" style="width:26.25pt;height:21.75pt" o:ole="">
                  <v:imagedata r:id="rId150" o:title=""/>
                </v:shape>
                <o:OLEObject Type="Embed" ProgID="Equation.DSMT4" ShapeID="_x0000_i1103" DrawAspect="Content" ObjectID="_1795589460" r:id="rId15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انطلاقا من 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18783E1E">
                <v:shape id="_x0000_i1104" type="#_x0000_t75" style="width:27pt;height:21.75pt" o:ole="">
                  <v:imagedata r:id="rId152" o:title=""/>
                </v:shape>
                <o:OLEObject Type="Embed" ProgID="Equation.DSMT4" ShapeID="_x0000_i1104" DrawAspect="Content" ObjectID="_1795589461" r:id="rId153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.</w:t>
            </w:r>
          </w:p>
          <w:p w14:paraId="469489A6" w14:textId="77777777" w:rsidR="0046685D" w:rsidRPr="004907E1" w:rsidRDefault="0046685D" w:rsidP="004907E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E358872" w14:textId="543BDEE8" w:rsidR="0046685D" w:rsidRPr="006E4117" w:rsidRDefault="0046685D" w:rsidP="006E4117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6"/>
                <w:szCs w:val="26"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انشاء المنحنى الممثل للدالة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</w:rPr>
              <w:object w:dxaOrig="1640" w:dyaOrig="320" w14:anchorId="57F3C39D">
                <v:shape id="_x0000_i1105" type="#_x0000_t75" style="width:81.75pt;height:15.75pt" o:ole="">
                  <v:imagedata r:id="rId154" o:title=""/>
                </v:shape>
                <o:OLEObject Type="Embed" ProgID="Equation.DSMT4" ShapeID="_x0000_i1105" DrawAspect="Content" ObjectID="_1795589462" r:id="rId155"/>
              </w:objec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 </w:t>
            </w:r>
          </w:p>
          <w:p w14:paraId="46C063EA" w14:textId="77777777" w:rsidR="0046685D" w:rsidRPr="004907E1" w:rsidRDefault="0046685D" w:rsidP="004907E1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نشـــــــاط 04 ص 64</w:t>
            </w:r>
          </w:p>
          <w:p w14:paraId="5DC5F46D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102509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3DA43926">
                <v:shape id="_x0000_i1106" type="#_x0000_t75" style="width:11.25pt;height:12.75pt" o:ole="">
                  <v:imagedata r:id="rId156" o:title=""/>
                </v:shape>
                <o:OLEObject Type="Embed" ProgID="Equation.DSMT4" ShapeID="_x0000_i1106" DrawAspect="Content" ObjectID="_1795589463" r:id="rId157"/>
              </w:object>
            </w:r>
            <w:r w:rsidRPr="00102509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هي الدالة المعرفة على المجال </w:t>
            </w:r>
            <w:r w:rsidRPr="00102509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680" w:dyaOrig="400" w14:anchorId="60313BD9">
                <v:shape id="_x0000_i1107" type="#_x0000_t75" style="width:33.75pt;height:20.25pt" o:ole="">
                  <v:imagedata r:id="rId158" o:title=""/>
                </v:shape>
                <o:OLEObject Type="Embed" ProgID="Equation.DSMT4" ShapeID="_x0000_i1107" DrawAspect="Content" ObjectID="_1795589464" r:id="rId159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بتمثيلها البياني </w:t>
            </w:r>
            <w:r w:rsidRPr="002D5D34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480" w:dyaOrig="400" w14:anchorId="5BD1D3E4">
                <v:shape id="_x0000_i1108" type="#_x0000_t75" style="width:24pt;height:20.25pt" o:ole="">
                  <v:imagedata r:id="rId160" o:title=""/>
                </v:shape>
                <o:OLEObject Type="Embed" ProgID="Equation.DSMT4" ShapeID="_x0000_i1108" DrawAspect="Content" ObjectID="_1795589465" r:id="rId161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(الشكل)</w:t>
            </w:r>
          </w:p>
          <w:p w14:paraId="0E3EF36F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>
              <w:rPr>
                <w:rFonts w:ascii="Amiri" w:eastAsiaTheme="minorEastAsia" w:hAnsi="Amiri" w:cs="Amiri" w:hint="cs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F58E63C" wp14:editId="134A0C4D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8890</wp:posOffset>
                      </wp:positionV>
                      <wp:extent cx="2381250" cy="2181225"/>
                      <wp:effectExtent l="0" t="0" r="19050" b="28575"/>
                      <wp:wrapNone/>
                      <wp:docPr id="33357950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181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6D354" w14:textId="77777777" w:rsidR="0046685D" w:rsidRDefault="0046685D" w:rsidP="0010250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FEEED4" wp14:editId="561CF78F">
                                        <wp:extent cx="2049145" cy="1895475"/>
                                        <wp:effectExtent l="0" t="0" r="8255" b="9525"/>
                                        <wp:docPr id="213764266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37642662" name=""/>
                                                <pic:cNvPicPr/>
                                              </pic:nvPicPr>
                                              <pic:blipFill>
                                                <a:blip r:embed="rId16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9145" cy="1895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8E63C" id="Rectangle 8" o:spid="_x0000_s1039" style="position:absolute;left:0;text-align:left;margin-left:148.95pt;margin-top:.7pt;width:187.5pt;height:17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3756D354" w14:textId="77777777" w:rsidR="0046685D" w:rsidRDefault="0046685D" w:rsidP="001025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EEED4" wp14:editId="561CF78F">
                                  <wp:extent cx="2049145" cy="1895475"/>
                                  <wp:effectExtent l="0" t="0" r="8255" b="9525"/>
                                  <wp:docPr id="213764266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642662" name=""/>
                                          <pic:cNvPicPr/>
                                        </pic:nvPicPr>
                                        <pic:blipFill>
                                          <a:blip r:embed="rId1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14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0DAA24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4744DF20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3830A35F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3CF837B2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197D8CBF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008D3024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437C83C2" w14:textId="77777777" w:rsidR="0046685D" w:rsidRDefault="0046685D" w:rsidP="00102509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1AD7898A" w14:textId="77777777" w:rsidR="0046685D" w:rsidRDefault="0046685D" w:rsidP="00102509">
            <w:pPr>
              <w:tabs>
                <w:tab w:val="left" w:pos="1880"/>
              </w:tabs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59C42CD4" w14:textId="77777777" w:rsidR="0046685D" w:rsidRPr="00102509" w:rsidRDefault="0046685D" w:rsidP="0046685D">
            <w:pPr>
              <w:pStyle w:val="Paragraphedeliste"/>
              <w:numPr>
                <w:ilvl w:val="0"/>
                <w:numId w:val="28"/>
              </w:num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أكمل الجدول التالي معتمدا على القراءة البيانية للشكل.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3"/>
              <w:gridCol w:w="425"/>
              <w:gridCol w:w="709"/>
              <w:gridCol w:w="425"/>
              <w:gridCol w:w="567"/>
              <w:gridCol w:w="567"/>
              <w:gridCol w:w="567"/>
              <w:gridCol w:w="992"/>
            </w:tblGrid>
            <w:tr w:rsidR="0046685D" w14:paraId="73C91A4E" w14:textId="77777777" w:rsidTr="00102509">
              <w:trPr>
                <w:jc w:val="center"/>
              </w:trPr>
              <w:tc>
                <w:tcPr>
                  <w:tcW w:w="563" w:type="dxa"/>
                </w:tcPr>
                <w:p w14:paraId="55F8959C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00" w:dyaOrig="260" w14:anchorId="1BBAA66D">
                      <v:shape id="_x0000_i1109" type="#_x0000_t75" style="width:9.75pt;height:12.75pt" o:ole="">
                        <v:imagedata r:id="rId163" o:title=""/>
                      </v:shape>
                      <o:OLEObject Type="Embed" ProgID="Equation.DSMT4" ShapeID="_x0000_i1109" DrawAspect="Content" ObjectID="_1795589466" r:id="rId164"/>
                    </w:object>
                  </w:r>
                </w:p>
              </w:tc>
              <w:tc>
                <w:tcPr>
                  <w:tcW w:w="425" w:type="dxa"/>
                </w:tcPr>
                <w:p w14:paraId="3C905E49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180" w:dyaOrig="279" w14:anchorId="628F59D8">
                      <v:shape id="_x0000_i1110" type="#_x0000_t75" style="width:9pt;height:14.25pt" o:ole="">
                        <v:imagedata r:id="rId165" o:title=""/>
                      </v:shape>
                      <o:OLEObject Type="Embed" ProgID="Equation.DSMT4" ShapeID="_x0000_i1110" DrawAspect="Content" ObjectID="_1795589467" r:id="rId166"/>
                    </w:object>
                  </w:r>
                </w:p>
              </w:tc>
              <w:tc>
                <w:tcPr>
                  <w:tcW w:w="709" w:type="dxa"/>
                </w:tcPr>
                <w:p w14:paraId="097DDD7B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00" w:dyaOrig="260" w14:anchorId="3076A0CA">
                      <v:shape id="_x0000_i1111" type="#_x0000_t75" style="width:9.75pt;height:12.75pt" o:ole="">
                        <v:imagedata r:id="rId167" o:title=""/>
                      </v:shape>
                      <o:OLEObject Type="Embed" ProgID="Equation.DSMT4" ShapeID="_x0000_i1111" DrawAspect="Content" ObjectID="_1795589468" r:id="rId168"/>
                    </w:object>
                  </w:r>
                </w:p>
              </w:tc>
              <w:tc>
                <w:tcPr>
                  <w:tcW w:w="425" w:type="dxa"/>
                </w:tcPr>
                <w:p w14:paraId="3CA66BAF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139" w:dyaOrig="260" w14:anchorId="52033FBF">
                      <v:shape id="_x0000_i1112" type="#_x0000_t75" style="width:6.75pt;height:12.75pt" o:ole="">
                        <v:imagedata r:id="rId169" o:title=""/>
                      </v:shape>
                      <o:OLEObject Type="Embed" ProgID="Equation.DSMT4" ShapeID="_x0000_i1112" DrawAspect="Content" ObjectID="_1795589469" r:id="rId170"/>
                    </w:object>
                  </w:r>
                </w:p>
              </w:tc>
              <w:tc>
                <w:tcPr>
                  <w:tcW w:w="567" w:type="dxa"/>
                </w:tcPr>
                <w:p w14:paraId="577DF4A9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200" w:dyaOrig="279" w14:anchorId="61B15E79">
                      <v:shape id="_x0000_i1113" type="#_x0000_t75" style="width:9.75pt;height:14.25pt" o:ole="">
                        <v:imagedata r:id="rId171" o:title=""/>
                      </v:shape>
                      <o:OLEObject Type="Embed" ProgID="Equation.DSMT4" ShapeID="_x0000_i1113" DrawAspect="Content" ObjectID="_1795589470" r:id="rId172"/>
                    </w:object>
                  </w:r>
                </w:p>
              </w:tc>
              <w:tc>
                <w:tcPr>
                  <w:tcW w:w="567" w:type="dxa"/>
                </w:tcPr>
                <w:p w14:paraId="161FDA4E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00" w:dyaOrig="260" w14:anchorId="6C822ADC">
                      <v:shape id="_x0000_i1114" type="#_x0000_t75" style="width:15pt;height:12.75pt" o:ole="">
                        <v:imagedata r:id="rId173" o:title=""/>
                      </v:shape>
                      <o:OLEObject Type="Embed" ProgID="Equation.DSMT4" ShapeID="_x0000_i1114" DrawAspect="Content" ObjectID="_1795589471" r:id="rId174"/>
                    </w:object>
                  </w:r>
                </w:p>
              </w:tc>
              <w:tc>
                <w:tcPr>
                  <w:tcW w:w="567" w:type="dxa"/>
                </w:tcPr>
                <w:p w14:paraId="5F068CD2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20" w:dyaOrig="260" w14:anchorId="58B33122">
                      <v:shape id="_x0000_i1115" type="#_x0000_t75" style="width:15.75pt;height:12.75pt" o:ole="">
                        <v:imagedata r:id="rId175" o:title=""/>
                      </v:shape>
                      <o:OLEObject Type="Embed" ProgID="Equation.DSMT4" ShapeID="_x0000_i1115" DrawAspect="Content" ObjectID="_1795589472" r:id="rId176"/>
                    </w:object>
                  </w:r>
                </w:p>
              </w:tc>
              <w:tc>
                <w:tcPr>
                  <w:tcW w:w="992" w:type="dxa"/>
                </w:tcPr>
                <w:p w14:paraId="19552DC2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200" w:dyaOrig="220" w14:anchorId="6D70BEE3">
                      <v:shape id="_x0000_i1116" type="#_x0000_t75" style="width:9.75pt;height:11.25pt" o:ole="">
                        <v:imagedata r:id="rId177" o:title=""/>
                      </v:shape>
                      <o:OLEObject Type="Embed" ProgID="Equation.DSMT4" ShapeID="_x0000_i1116" DrawAspect="Content" ObjectID="_1795589473" r:id="rId178"/>
                    </w:object>
                  </w:r>
                </w:p>
              </w:tc>
            </w:tr>
            <w:tr w:rsidR="0046685D" w14:paraId="51F3CC57" w14:textId="77777777" w:rsidTr="00102509">
              <w:trPr>
                <w:jc w:val="center"/>
              </w:trPr>
              <w:tc>
                <w:tcPr>
                  <w:tcW w:w="563" w:type="dxa"/>
                </w:tcPr>
                <w:p w14:paraId="05031056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6196593B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</w:tcPr>
                <w:p w14:paraId="5FEA09CB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30869706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365C98B2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195AC480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4A312230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59F97469" w14:textId="77777777" w:rsidR="0046685D" w:rsidRDefault="0046685D" w:rsidP="00102509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bidi="ar-DZ"/>
                    </w:rPr>
                    <w:object w:dxaOrig="520" w:dyaOrig="320" w14:anchorId="19580CFE">
                      <v:shape id="_x0000_i1117" type="#_x0000_t75" style="width:26.25pt;height:15.75pt" o:ole="">
                        <v:imagedata r:id="rId179" o:title=""/>
                      </v:shape>
                      <o:OLEObject Type="Embed" ProgID="Equation.DSMT4" ShapeID="_x0000_i1117" DrawAspect="Content" ObjectID="_1795589474" r:id="rId180"/>
                    </w:object>
                  </w:r>
                </w:p>
              </w:tc>
            </w:tr>
          </w:tbl>
          <w:p w14:paraId="10F30A89" w14:textId="77777777" w:rsidR="0046685D" w:rsidRDefault="0046685D" w:rsidP="0046685D">
            <w:pPr>
              <w:pStyle w:val="Paragraphedeliste"/>
              <w:numPr>
                <w:ilvl w:val="0"/>
                <w:numId w:val="28"/>
              </w:num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أعد رسم الشكل السابق</w:t>
            </w:r>
          </w:p>
          <w:p w14:paraId="56E7F6F2" w14:textId="77777777" w:rsidR="0046685D" w:rsidRDefault="0046685D" w:rsidP="0046685D">
            <w:pPr>
              <w:pStyle w:val="Paragraphedeliste"/>
              <w:numPr>
                <w:ilvl w:val="0"/>
                <w:numId w:val="28"/>
              </w:num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أ- إذا كان </w:t>
            </w:r>
            <w:r w:rsidRPr="00D93486">
              <w:rPr>
                <w:rFonts w:ascii="Amiri" w:eastAsiaTheme="minorEastAsia" w:hAnsi="Amiri" w:cs="Amiri"/>
                <w:position w:val="-6"/>
                <w:sz w:val="26"/>
                <w:szCs w:val="26"/>
                <w:lang w:bidi="ar-DZ"/>
              </w:rPr>
              <w:object w:dxaOrig="540" w:dyaOrig="279" w14:anchorId="61F72FEF">
                <v:shape id="_x0000_i1118" type="#_x0000_t75" style="width:27pt;height:14.25pt" o:ole="">
                  <v:imagedata r:id="rId181" o:title=""/>
                </v:shape>
                <o:OLEObject Type="Embed" ProgID="Equation.DSMT4" ShapeID="_x0000_i1118" DrawAspect="Content" ObjectID="_1795589475" r:id="rId182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ينتمي إلى المجال </w:t>
            </w:r>
            <w:r w:rsidRPr="00D93486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680" w:dyaOrig="400" w14:anchorId="62F6BE7C">
                <v:shape id="_x0000_i1119" type="#_x0000_t75" style="width:33.75pt;height:20.25pt" o:ole="">
                  <v:imagedata r:id="rId183" o:title=""/>
                </v:shape>
                <o:OLEObject Type="Embed" ProgID="Equation.DSMT4" ShapeID="_x0000_i1119" DrawAspect="Content" ObjectID="_1795589476" r:id="rId184"/>
              </w:object>
            </w:r>
            <w:r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فإلى أي مجال ينتمي العدد </w:t>
            </w:r>
            <w:r w:rsidRPr="00D93486">
              <w:rPr>
                <w:rFonts w:ascii="Amiri" w:eastAsiaTheme="minorEastAsia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2EF69302">
                <v:shape id="_x0000_i1120" type="#_x0000_t75" style="width:9.75pt;height:11.25pt" o:ole="">
                  <v:imagedata r:id="rId185" o:title=""/>
                </v:shape>
                <o:OLEObject Type="Embed" ProgID="Equation.DSMT4" ShapeID="_x0000_i1120" DrawAspect="Content" ObjectID="_1795589477" r:id="rId186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؟</w:t>
            </w:r>
            <w:r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br/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ب- أكمل الجدول التالي:</w:t>
            </w:r>
          </w:p>
          <w:p w14:paraId="1BF97F34" w14:textId="77777777" w:rsidR="0046685D" w:rsidRDefault="0046685D" w:rsidP="002D5D34">
            <w:pPr>
              <w:pStyle w:val="Paragraphedeliste"/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3"/>
              <w:gridCol w:w="425"/>
              <w:gridCol w:w="709"/>
              <w:gridCol w:w="516"/>
              <w:gridCol w:w="567"/>
              <w:gridCol w:w="567"/>
              <w:gridCol w:w="567"/>
              <w:gridCol w:w="1071"/>
            </w:tblGrid>
            <w:tr w:rsidR="0046685D" w14:paraId="0EE13F5C" w14:textId="77777777" w:rsidTr="00D7417E">
              <w:trPr>
                <w:jc w:val="center"/>
              </w:trPr>
              <w:tc>
                <w:tcPr>
                  <w:tcW w:w="563" w:type="dxa"/>
                </w:tcPr>
                <w:p w14:paraId="4D91A6D6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00" w:dyaOrig="260" w14:anchorId="44728626">
                      <v:shape id="_x0000_i1121" type="#_x0000_t75" style="width:9.75pt;height:12.75pt" o:ole="">
                        <v:imagedata r:id="rId187" o:title=""/>
                      </v:shape>
                      <o:OLEObject Type="Embed" ProgID="Equation.DSMT4" ShapeID="_x0000_i1121" DrawAspect="Content" ObjectID="_1795589478" r:id="rId188"/>
                    </w:object>
                  </w:r>
                </w:p>
              </w:tc>
              <w:tc>
                <w:tcPr>
                  <w:tcW w:w="425" w:type="dxa"/>
                </w:tcPr>
                <w:p w14:paraId="67BA3B61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D93486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139" w:dyaOrig="260" w14:anchorId="78913226">
                      <v:shape id="_x0000_i1122" type="#_x0000_t75" style="width:6.75pt;height:12.75pt" o:ole="">
                        <v:imagedata r:id="rId189" o:title=""/>
                      </v:shape>
                      <o:OLEObject Type="Embed" ProgID="Equation.DSMT4" ShapeID="_x0000_i1122" DrawAspect="Content" ObjectID="_1795589479" r:id="rId190"/>
                    </w:object>
                  </w:r>
                </w:p>
              </w:tc>
              <w:tc>
                <w:tcPr>
                  <w:tcW w:w="709" w:type="dxa"/>
                </w:tcPr>
                <w:p w14:paraId="6E84D7B2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D93486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200" w:dyaOrig="279" w14:anchorId="753DCD8B">
                      <v:shape id="_x0000_i1123" type="#_x0000_t75" style="width:9.75pt;height:14.25pt" o:ole="">
                        <v:imagedata r:id="rId191" o:title=""/>
                      </v:shape>
                      <o:OLEObject Type="Embed" ProgID="Equation.DSMT4" ShapeID="_x0000_i1123" DrawAspect="Content" ObjectID="_1795589480" r:id="rId192"/>
                    </w:object>
                  </w:r>
                </w:p>
              </w:tc>
              <w:tc>
                <w:tcPr>
                  <w:tcW w:w="425" w:type="dxa"/>
                </w:tcPr>
                <w:p w14:paraId="7953B13C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00" w:dyaOrig="260" w14:anchorId="5F034382">
                      <v:shape id="_x0000_i1124" type="#_x0000_t75" style="width:15pt;height:12.75pt" o:ole="">
                        <v:imagedata r:id="rId193" o:title=""/>
                      </v:shape>
                      <o:OLEObject Type="Embed" ProgID="Equation.DSMT4" ShapeID="_x0000_i1124" DrawAspect="Content" ObjectID="_1795589481" r:id="rId194"/>
                    </w:object>
                  </w:r>
                </w:p>
              </w:tc>
              <w:tc>
                <w:tcPr>
                  <w:tcW w:w="567" w:type="dxa"/>
                </w:tcPr>
                <w:p w14:paraId="1AC34874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D93486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20" w:dyaOrig="260" w14:anchorId="1B41AF5D">
                      <v:shape id="_x0000_i1125" type="#_x0000_t75" style="width:15.75pt;height:12.75pt" o:ole="">
                        <v:imagedata r:id="rId195" o:title=""/>
                      </v:shape>
                      <o:OLEObject Type="Embed" ProgID="Equation.DSMT4" ShapeID="_x0000_i1125" DrawAspect="Content" ObjectID="_1795589482" r:id="rId196"/>
                    </w:object>
                  </w:r>
                </w:p>
              </w:tc>
              <w:tc>
                <w:tcPr>
                  <w:tcW w:w="567" w:type="dxa"/>
                </w:tcPr>
                <w:p w14:paraId="50BF5525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D93486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320" w:dyaOrig="279" w14:anchorId="41F15428">
                      <v:shape id="_x0000_i1126" type="#_x0000_t75" style="width:15.75pt;height:14.25pt" o:ole="">
                        <v:imagedata r:id="rId197" o:title=""/>
                      </v:shape>
                      <o:OLEObject Type="Embed" ProgID="Equation.DSMT4" ShapeID="_x0000_i1126" DrawAspect="Content" ObjectID="_1795589483" r:id="rId198"/>
                    </w:object>
                  </w:r>
                </w:p>
              </w:tc>
              <w:tc>
                <w:tcPr>
                  <w:tcW w:w="567" w:type="dxa"/>
                </w:tcPr>
                <w:p w14:paraId="57323F76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20" w:dyaOrig="260" w14:anchorId="62366669">
                      <v:shape id="_x0000_i1127" type="#_x0000_t75" style="width:15.75pt;height:12.75pt" o:ole="">
                        <v:imagedata r:id="rId199" o:title=""/>
                      </v:shape>
                      <o:OLEObject Type="Embed" ProgID="Equation.DSMT4" ShapeID="_x0000_i1127" DrawAspect="Content" ObjectID="_1795589484" r:id="rId200"/>
                    </w:object>
                  </w:r>
                </w:p>
              </w:tc>
              <w:tc>
                <w:tcPr>
                  <w:tcW w:w="992" w:type="dxa"/>
                </w:tcPr>
                <w:p w14:paraId="3DB97599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200" w:dyaOrig="220" w14:anchorId="5C03A8DA">
                      <v:shape id="_x0000_i1128" type="#_x0000_t75" style="width:9.75pt;height:11.25pt" o:ole="">
                        <v:imagedata r:id="rId177" o:title=""/>
                      </v:shape>
                      <o:OLEObject Type="Embed" ProgID="Equation.DSMT4" ShapeID="_x0000_i1128" DrawAspect="Content" ObjectID="_1795589485" r:id="rId201"/>
                    </w:object>
                  </w:r>
                </w:p>
              </w:tc>
            </w:tr>
            <w:tr w:rsidR="0046685D" w14:paraId="3F51A42F" w14:textId="77777777" w:rsidTr="00D7417E">
              <w:trPr>
                <w:jc w:val="center"/>
              </w:trPr>
              <w:tc>
                <w:tcPr>
                  <w:tcW w:w="563" w:type="dxa"/>
                </w:tcPr>
                <w:p w14:paraId="7248588D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5C7A18E6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</w:tcPr>
                <w:p w14:paraId="531A1D2D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2BDE1739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022DB150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2DF8081B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1F5BB693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1C77E9D0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D93486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540" w:dyaOrig="279" w14:anchorId="1371A3D1">
                      <v:shape id="_x0000_i1129" type="#_x0000_t75" style="width:27pt;height:14.25pt" o:ole="">
                        <v:imagedata r:id="rId181" o:title=""/>
                      </v:shape>
                      <o:OLEObject Type="Embed" ProgID="Equation.DSMT4" ShapeID="_x0000_i1129" DrawAspect="Content" ObjectID="_1795589486" r:id="rId202"/>
                    </w:object>
                  </w:r>
                </w:p>
              </w:tc>
            </w:tr>
            <w:tr w:rsidR="0046685D" w14:paraId="6122394A" w14:textId="77777777" w:rsidTr="00D7417E">
              <w:trPr>
                <w:jc w:val="center"/>
              </w:trPr>
              <w:tc>
                <w:tcPr>
                  <w:tcW w:w="563" w:type="dxa"/>
                </w:tcPr>
                <w:p w14:paraId="3A146DD3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3CC60DD2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</w:tcPr>
                <w:p w14:paraId="150D06C9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425" w:type="dxa"/>
                </w:tcPr>
                <w:p w14:paraId="2FCA0A2A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74F4A91F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69090F7B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</w:tcPr>
                <w:p w14:paraId="1BA3E064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78E415B8" w14:textId="77777777" w:rsidR="0046685D" w:rsidRDefault="0046685D" w:rsidP="00D93486">
                  <w:pPr>
                    <w:pStyle w:val="Paragraphedeliste"/>
                    <w:bidi/>
                    <w:ind w:left="0" w:right="-851"/>
                    <w:rPr>
                      <w:rFonts w:ascii="Amiri" w:eastAsiaTheme="minorEastAsia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02509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bidi="ar-DZ"/>
                    </w:rPr>
                    <w:object w:dxaOrig="859" w:dyaOrig="320" w14:anchorId="09A63CA1">
                      <v:shape id="_x0000_i1130" type="#_x0000_t75" style="width:42.75pt;height:15.75pt" o:ole="">
                        <v:imagedata r:id="rId203" o:title=""/>
                      </v:shape>
                      <o:OLEObject Type="Embed" ProgID="Equation.DSMT4" ShapeID="_x0000_i1130" DrawAspect="Content" ObjectID="_1795589487" r:id="rId204"/>
                    </w:object>
                  </w:r>
                </w:p>
              </w:tc>
            </w:tr>
          </w:tbl>
          <w:p w14:paraId="78FCB90D" w14:textId="77777777" w:rsidR="0046685D" w:rsidRDefault="0046685D" w:rsidP="002D5D34">
            <w:pPr>
              <w:pStyle w:val="Paragraphedeliste"/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12541A84" w14:textId="77777777" w:rsidR="0046685D" w:rsidRPr="002D5D34" w:rsidRDefault="0046685D" w:rsidP="002D5D34">
            <w:pPr>
              <w:pStyle w:val="Paragraphedeliste"/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ج- </w: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علم النقط ذات الاحداثيات  </w:t>
            </w:r>
            <w:r w:rsidRPr="002D5D34">
              <w:rPr>
                <w:position w:val="-14"/>
                <w:lang w:bidi="ar-DZ"/>
              </w:rPr>
              <w:object w:dxaOrig="1240" w:dyaOrig="400" w14:anchorId="4970ACB4">
                <v:shape id="_x0000_i1131" type="#_x0000_t75" style="width:62.25pt;height:20.25pt" o:ole="">
                  <v:imagedata r:id="rId205" o:title=""/>
                </v:shape>
                <o:OLEObject Type="Embed" ProgID="Equation.DSMT4" ShapeID="_x0000_i1131" DrawAspect="Content" ObjectID="_1795589488" r:id="rId206"/>
              </w:objec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في المعلم السابق ثم ارسم المنحنى </w:t>
            </w:r>
            <w:r w:rsidRPr="002D5D34">
              <w:rPr>
                <w:position w:val="-14"/>
                <w:lang w:bidi="ar-DZ"/>
              </w:rPr>
              <w:object w:dxaOrig="499" w:dyaOrig="400" w14:anchorId="029E426C">
                <v:shape id="_x0000_i1132" type="#_x0000_t75" style="width:24.75pt;height:20.25pt" o:ole="">
                  <v:imagedata r:id="rId207" o:title=""/>
                </v:shape>
                <o:OLEObject Type="Embed" ProgID="Equation.DSMT4" ShapeID="_x0000_i1132" DrawAspect="Content" ObjectID="_1795589489" r:id="rId208"/>
              </w:objec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الممثل للدالة </w:t>
            </w:r>
            <w:r w:rsidRPr="002D5D34">
              <w:rPr>
                <w:position w:val="-10"/>
                <w:lang w:bidi="ar-DZ"/>
              </w:rPr>
              <w:object w:dxaOrig="1320" w:dyaOrig="320" w14:anchorId="0C66D239">
                <v:shape id="_x0000_i1133" type="#_x0000_t75" style="width:66pt;height:15.75pt" o:ole="">
                  <v:imagedata r:id="rId209" o:title=""/>
                </v:shape>
                <o:OLEObject Type="Embed" ProgID="Equation.DSMT4" ShapeID="_x0000_i1133" DrawAspect="Content" ObjectID="_1795589490" r:id="rId210"/>
              </w:objec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(يميز المنحنى </w:t>
            </w:r>
            <w:r w:rsidRPr="002D5D34">
              <w:rPr>
                <w:position w:val="-14"/>
                <w:lang w:bidi="ar-DZ"/>
              </w:rPr>
              <w:object w:dxaOrig="480" w:dyaOrig="400" w14:anchorId="5F9B95E5">
                <v:shape id="_x0000_i1134" type="#_x0000_t75" style="width:24pt;height:20.25pt" o:ole="">
                  <v:imagedata r:id="rId211" o:title=""/>
                </v:shape>
                <o:OLEObject Type="Embed" ProgID="Equation.DSMT4" ShapeID="_x0000_i1134" DrawAspect="Content" ObjectID="_1795589491" r:id="rId212"/>
              </w:objec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عن المنحنى </w:t>
            </w:r>
            <w:r w:rsidRPr="002D5D34">
              <w:rPr>
                <w:position w:val="-14"/>
                <w:lang w:bidi="ar-DZ"/>
              </w:rPr>
              <w:object w:dxaOrig="499" w:dyaOrig="400" w14:anchorId="6ED26412">
                <v:shape id="_x0000_i1135" type="#_x0000_t75" style="width:24.75pt;height:20.25pt" o:ole="">
                  <v:imagedata r:id="rId207" o:title=""/>
                </v:shape>
                <o:OLEObject Type="Embed" ProgID="Equation.DSMT4" ShapeID="_x0000_i1135" DrawAspect="Content" ObjectID="_1795589492" r:id="rId213"/>
              </w:object>
            </w:r>
            <w:r w:rsidRPr="002D5D34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باللون)</w:t>
            </w:r>
          </w:p>
          <w:p w14:paraId="3F89F7EB" w14:textId="77777777" w:rsidR="0046685D" w:rsidRDefault="0046685D" w:rsidP="002D5D34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       د- على أي مجال تكون الدالة </w:t>
            </w:r>
            <w:r w:rsidRPr="002D5D34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1320" w:dyaOrig="320" w14:anchorId="1855FB0E">
                <v:shape id="_x0000_i1136" type="#_x0000_t75" style="width:66pt;height:15.75pt" o:ole="">
                  <v:imagedata r:id="rId209" o:title=""/>
                </v:shape>
                <o:OLEObject Type="Embed" ProgID="Equation.DSMT4" ShapeID="_x0000_i1136" DrawAspect="Content" ObjectID="_1795589493" r:id="rId214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معرفة؟</w:t>
            </w:r>
          </w:p>
          <w:p w14:paraId="2AF8D487" w14:textId="77777777" w:rsidR="0046685D" w:rsidRDefault="0046685D" w:rsidP="002D5D3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         و- بأي تحويل نقطي يمكن الانتقال من </w:t>
            </w:r>
            <w:r w:rsidRPr="002D5D34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480" w:dyaOrig="400" w14:anchorId="358D0CF2">
                <v:shape id="_x0000_i1137" type="#_x0000_t75" style="width:24pt;height:20.25pt" o:ole="">
                  <v:imagedata r:id="rId211" o:title=""/>
                </v:shape>
                <o:OLEObject Type="Embed" ProgID="Equation.DSMT4" ShapeID="_x0000_i1137" DrawAspect="Content" ObjectID="_1795589494" r:id="rId215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إلى </w:t>
            </w:r>
            <w:r w:rsidRPr="002D5D34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499" w:dyaOrig="400" w14:anchorId="7F3676FA">
                <v:shape id="_x0000_i1138" type="#_x0000_t75" style="width:24.75pt;height:20.25pt" o:ole="">
                  <v:imagedata r:id="rId207" o:title=""/>
                </v:shape>
                <o:OLEObject Type="Embed" ProgID="Equation.DSMT4" ShapeID="_x0000_i1138" DrawAspect="Content" ObjectID="_1795589495" r:id="rId216"/>
              </w:object>
            </w:r>
          </w:p>
          <w:p w14:paraId="26FE16F0" w14:textId="77777777" w:rsidR="0046685D" w:rsidRPr="004907E1" w:rsidRDefault="0046685D" w:rsidP="00102509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7CC2AB22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خاصية:</w:t>
            </w:r>
          </w:p>
          <w:p w14:paraId="532C2F29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المنحنى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677F5791">
                <v:shape id="_x0000_i1139" type="#_x0000_t75" style="width:26.25pt;height:21.75pt" o:ole="">
                  <v:imagedata r:id="rId150" o:title=""/>
                </v:shape>
                <o:OLEObject Type="Embed" ProgID="Equation.DSMT4" ShapeID="_x0000_i1139" DrawAspect="Content" ObjectID="_1795589496" r:id="rId217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الممثل للدالة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</w:rPr>
              <w:object w:dxaOrig="1640" w:dyaOrig="320" w14:anchorId="1B4F5488">
                <v:shape id="_x0000_i1140" type="#_x0000_t75" style="width:81.75pt;height:15.75pt" o:ole="">
                  <v:imagedata r:id="rId218" o:title=""/>
                </v:shape>
                <o:OLEObject Type="Embed" ProgID="Equation.DSMT4" ShapeID="_x0000_i1140" DrawAspect="Content" ObjectID="_1795589497" r:id="rId219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هو صورة المنحنى  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4D6AACBD">
                <v:shape id="_x0000_i1141" type="#_x0000_t75" style="width:27pt;height:21.75pt" o:ole="">
                  <v:imagedata r:id="rId152" o:title=""/>
                </v:shape>
                <o:OLEObject Type="Embed" ProgID="Equation.DSMT4" ShapeID="_x0000_i1141" DrawAspect="Content" ObjectID="_1795589498" r:id="rId220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بالانسحاب الذي شعاعه  </w:t>
            </w:r>
            <w:r w:rsidRPr="004907E1">
              <w:rPr>
                <w:rFonts w:ascii="Amiri" w:eastAsiaTheme="minorEastAsia" w:hAnsi="Amiri" w:cs="Amiri"/>
                <w:position w:val="-6"/>
                <w:sz w:val="26"/>
                <w:szCs w:val="26"/>
              </w:rPr>
              <w:object w:dxaOrig="440" w:dyaOrig="360" w14:anchorId="1071A581">
                <v:shape id="_x0000_i1142" type="#_x0000_t75" style="width:21.75pt;height:18pt" o:ole="">
                  <v:imagedata r:id="rId221" o:title=""/>
                </v:shape>
                <o:OLEObject Type="Embed" ProgID="Equation.DSMT4" ShapeID="_x0000_i1142" DrawAspect="Content" ObjectID="_1795589499" r:id="rId222"/>
              </w:object>
            </w:r>
          </w:p>
          <w:p w14:paraId="611A22D1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مثال: </w:t>
            </w:r>
          </w:p>
          <w:p w14:paraId="42B68D7C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الدالتين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72E70D58">
                <v:shape id="_x0000_i1143" type="#_x0000_t75" style="width:12pt;height:15.75pt" o:ole="">
                  <v:imagedata r:id="rId140" o:title=""/>
                </v:shape>
                <o:OLEObject Type="Embed" ProgID="Equation.DSMT4" ShapeID="_x0000_i1143" DrawAspect="Content" ObjectID="_1795589500" r:id="rId223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و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24F7CDC0">
                <v:shape id="_x0000_i1144" type="#_x0000_t75" style="width:11.25pt;height:12.75pt" o:ole="">
                  <v:imagedata r:id="rId142" o:title=""/>
                </v:shape>
                <o:OLEObject Type="Embed" ProgID="Equation.DSMT4" ShapeID="_x0000_i1144" DrawAspect="Content" ObjectID="_1795589501" r:id="rId224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معرفة على</w:t>
            </w:r>
            <w:r w:rsidRPr="004907E1">
              <w:rPr>
                <w:rFonts w:ascii="Amiri" w:eastAsiaTheme="minorEastAsia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519CFE10">
                <v:shape id="_x0000_i1145" type="#_x0000_t75" style="width:12.75pt;height:12.75pt" o:ole="">
                  <v:imagedata r:id="rId144" o:title=""/>
                </v:shape>
                <o:OLEObject Type="Embed" ProgID="Equation.DSMT4" ShapeID="_x0000_i1145" DrawAspect="Content" ObjectID="_1795589502" r:id="rId225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بــــــــــــ: 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980" w:dyaOrig="360" w14:anchorId="0ECB9850">
                <v:shape id="_x0000_i1146" type="#_x0000_t75" style="width:48.75pt;height:18pt" o:ole="">
                  <v:imagedata r:id="rId226" o:title=""/>
                </v:shape>
                <o:OLEObject Type="Embed" ProgID="Equation.DSMT4" ShapeID="_x0000_i1146" DrawAspect="Content" ObjectID="_1795589503" r:id="rId227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و </w:t>
            </w:r>
            <w:r w:rsidRPr="004907E1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1420" w:dyaOrig="440" w14:anchorId="339EE924">
                <v:shape id="_x0000_i1147" type="#_x0000_t75" style="width:71.25pt;height:21.75pt" o:ole="">
                  <v:imagedata r:id="rId228" o:title=""/>
                </v:shape>
                <o:OLEObject Type="Embed" ProgID="Equation.DSMT4" ShapeID="_x0000_i1147" DrawAspect="Content" ObjectID="_1795589504" r:id="rId229"/>
              </w:object>
            </w:r>
          </w:p>
          <w:p w14:paraId="705E948D" w14:textId="77777777" w:rsidR="0046685D" w:rsidRPr="004907E1" w:rsidRDefault="0046685D" w:rsidP="0046685D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اشرح كيف يمكن إنشاء</w: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7262C6C4">
                <v:shape id="_x0000_i1148" type="#_x0000_t75" style="width:26.25pt;height:21.75pt" o:ole="">
                  <v:imagedata r:id="rId150" o:title=""/>
                </v:shape>
                <o:OLEObject Type="Embed" ProgID="Equation.DSMT4" ShapeID="_x0000_i1148" DrawAspect="Content" ObjectID="_1795589505" r:id="rId230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انطلاقا من 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5270525A">
                <v:shape id="_x0000_i1149" type="#_x0000_t75" style="width:27pt;height:21.75pt" o:ole="">
                  <v:imagedata r:id="rId152" o:title=""/>
                </v:shape>
                <o:OLEObject Type="Embed" ProgID="Equation.DSMT4" ShapeID="_x0000_i1149" DrawAspect="Content" ObjectID="_1795589506" r:id="rId23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.</w:t>
            </w:r>
          </w:p>
          <w:p w14:paraId="7775E280" w14:textId="77777777" w:rsidR="0046685D" w:rsidRPr="004907E1" w:rsidRDefault="0046685D" w:rsidP="004907E1">
            <w:pPr>
              <w:pStyle w:val="Paragraphedeliste"/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07F3D51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C6006CC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إنشاء المنحنى الممثل للدالة</w: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  <w:u w:val="single"/>
              </w:rPr>
              <w:object w:dxaOrig="1420" w:dyaOrig="320" w14:anchorId="3A1417FE">
                <v:shape id="_x0000_i1150" type="#_x0000_t75" style="width:71.25pt;height:15.75pt" o:ole="">
                  <v:imagedata r:id="rId232" o:title=""/>
                </v:shape>
                <o:OLEObject Type="Embed" ProgID="Equation.DSMT4" ShapeID="_x0000_i1150" DrawAspect="Content" ObjectID="_1795589507" r:id="rId233"/>
              </w:objec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 </w:t>
            </w:r>
          </w:p>
          <w:p w14:paraId="7AF186B1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خاصية:</w:t>
            </w:r>
          </w:p>
          <w:p w14:paraId="1EC91DB1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نعتبر الدالة </w:t>
            </w:r>
            <w:r w:rsidRPr="004907E1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2FE94830">
                <v:shape id="_x0000_i1151" type="#_x0000_t75" style="width:11.25pt;height:12.75pt" o:ole="">
                  <v:imagedata r:id="rId142" o:title=""/>
                </v:shape>
                <o:OLEObject Type="Embed" ProgID="Equation.DSMT4" ShapeID="_x0000_i1151" DrawAspect="Content" ObjectID="_1795589508" r:id="rId234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المعرفة على </w:t>
            </w:r>
            <w:r w:rsidRPr="004907E1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00" w:dyaOrig="260" w14:anchorId="238315E8">
                <v:shape id="_x0000_i1152" type="#_x0000_t75" style="width:9.75pt;height:12.75pt" o:ole="">
                  <v:imagedata r:id="rId235" o:title=""/>
                </v:shape>
                <o:OLEObject Type="Embed" ProgID="Equation.DSMT4" ShapeID="_x0000_i1152" DrawAspect="Content" ObjectID="_1795589509" r:id="rId236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كمايلي: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1359" w:dyaOrig="320" w14:anchorId="76EC2F28">
                <v:shape id="_x0000_i1153" type="#_x0000_t75" style="width:68.25pt;height:15.75pt" o:ole="">
                  <v:imagedata r:id="rId237" o:title=""/>
                </v:shape>
                <o:OLEObject Type="Embed" ProgID="Equation.DSMT4" ShapeID="_x0000_i1153" DrawAspect="Content" ObjectID="_1795589510" r:id="rId238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و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5DDA157A">
                <v:shape id="_x0000_i1154" type="#_x0000_t75" style="width:26.25pt;height:21.75pt" o:ole="">
                  <v:imagedata r:id="rId150" o:title=""/>
                </v:shape>
                <o:OLEObject Type="Embed" ProgID="Equation.DSMT4" ShapeID="_x0000_i1154" DrawAspect="Content" ObjectID="_1795589511" r:id="rId239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المنحنى الممثل لها في المعلم السابق.</w:t>
            </w:r>
          </w:p>
          <w:p w14:paraId="2484C207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المنحنى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1276E495">
                <v:shape id="_x0000_i1155" type="#_x0000_t75" style="width:26.25pt;height:21.75pt" o:ole="">
                  <v:imagedata r:id="rId150" o:title=""/>
                </v:shape>
                <o:OLEObject Type="Embed" ProgID="Equation.DSMT4" ShapeID="_x0000_i1155" DrawAspect="Content" ObjectID="_1795589512" r:id="rId240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هو نظير المنحنى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762BD3E2">
                <v:shape id="_x0000_i1156" type="#_x0000_t75" style="width:27pt;height:21.75pt" o:ole="">
                  <v:imagedata r:id="rId152" o:title=""/>
                </v:shape>
                <o:OLEObject Type="Embed" ProgID="Equation.DSMT4" ShapeID="_x0000_i1156" DrawAspect="Content" ObjectID="_1795589513" r:id="rId24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>بالنسبة إلى محور الفواصل.</w:t>
            </w:r>
          </w:p>
          <w:p w14:paraId="14145F43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C974336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1FA5F77" w14:textId="77777777" w:rsidR="0046685D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EE0C813" w14:textId="77777777" w:rsidR="0046685D" w:rsidRPr="004907E1" w:rsidRDefault="0046685D" w:rsidP="002D5D34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06846AA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إنشاء المنحنى الممثل للدالة  </w:t>
            </w:r>
            <w:r w:rsidRPr="004907E1">
              <w:rPr>
                <w:rFonts w:ascii="Amiri" w:hAnsi="Amiri" w:cs="Amiri"/>
                <w:color w:val="FF0000"/>
                <w:position w:val="-10"/>
                <w:sz w:val="26"/>
                <w:szCs w:val="26"/>
                <w:u w:val="single"/>
              </w:rPr>
              <w:object w:dxaOrig="1420" w:dyaOrig="320" w14:anchorId="0A6C884E">
                <v:shape id="_x0000_i1157" type="#_x0000_t75" style="width:71.25pt;height:15.75pt" o:ole="">
                  <v:imagedata r:id="rId242" o:title=""/>
                </v:shape>
                <o:OLEObject Type="Embed" ProgID="Equation.DSMT4" ShapeID="_x0000_i1157" DrawAspect="Content" ObjectID="_1795589514" r:id="rId243"/>
              </w:object>
            </w:r>
          </w:p>
          <w:p w14:paraId="3B6B9F5B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ACD375C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خاصية:</w:t>
            </w:r>
          </w:p>
          <w:p w14:paraId="1DD1895C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A8F4619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نعتبر الدالة </w:t>
            </w:r>
            <w:r w:rsidRPr="004907E1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00B5CDEA">
                <v:shape id="_x0000_i1158" type="#_x0000_t75" style="width:11.25pt;height:12.75pt" o:ole="">
                  <v:imagedata r:id="rId244" o:title=""/>
                </v:shape>
                <o:OLEObject Type="Embed" ProgID="Equation.DSMT4" ShapeID="_x0000_i1158" DrawAspect="Content" ObjectID="_1795589515" r:id="rId245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المعرفة على </w:t>
            </w:r>
            <w:r w:rsidRPr="004907E1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00" w:dyaOrig="260" w14:anchorId="59A9389D">
                <v:shape id="_x0000_i1159" type="#_x0000_t75" style="width:9.75pt;height:12.75pt" o:ole="">
                  <v:imagedata r:id="rId235" o:title=""/>
                </v:shape>
                <o:OLEObject Type="Embed" ProgID="Equation.DSMT4" ShapeID="_x0000_i1159" DrawAspect="Content" ObjectID="_1795589516" r:id="rId246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كمايلي: 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1359" w:dyaOrig="320" w14:anchorId="4BEDB820">
                <v:shape id="_x0000_i1160" type="#_x0000_t75" style="width:68.25pt;height:15.75pt" o:ole="">
                  <v:imagedata r:id="rId247" o:title=""/>
                </v:shape>
                <o:OLEObject Type="Embed" ProgID="Equation.DSMT4" ShapeID="_x0000_i1160" DrawAspect="Content" ObjectID="_1795589517" r:id="rId248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79BD87CD">
                <v:shape id="_x0000_i1161" type="#_x0000_t75" style="width:26.25pt;height:21.75pt" o:ole="">
                  <v:imagedata r:id="rId150" o:title=""/>
                </v:shape>
                <o:OLEObject Type="Embed" ProgID="Equation.DSMT4" ShapeID="_x0000_i1161" DrawAspect="Content" ObjectID="_1795589518" r:id="rId249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المنحنى الممثل لها في المعلم السابق.</w:t>
            </w:r>
          </w:p>
          <w:p w14:paraId="3580DEFC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</w:p>
          <w:p w14:paraId="2BF74257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المنحنى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770FBE0D">
                <v:shape id="_x0000_i1162" type="#_x0000_t75" style="width:26.25pt;height:21.75pt" o:ole="">
                  <v:imagedata r:id="rId150" o:title=""/>
                </v:shape>
                <o:OLEObject Type="Embed" ProgID="Equation.DSMT4" ShapeID="_x0000_i1162" DrawAspect="Content" ObjectID="_1795589519" r:id="rId250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هو نظير المنحنى </w:t>
            </w:r>
            <w:r w:rsidRPr="004907E1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31FAFF38">
                <v:shape id="_x0000_i1163" type="#_x0000_t75" style="width:27pt;height:21.75pt" o:ole="">
                  <v:imagedata r:id="rId152" o:title=""/>
                </v:shape>
                <o:OLEObject Type="Embed" ProgID="Equation.DSMT4" ShapeID="_x0000_i1163" DrawAspect="Content" ObjectID="_1795589520" r:id="rId251"/>
              </w:object>
            </w:r>
            <w:r w:rsidRPr="004907E1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بالنسبة إلى محور التراتيب.</w:t>
            </w:r>
          </w:p>
          <w:p w14:paraId="47B8C072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</w:rPr>
            </w:pPr>
          </w:p>
          <w:p w14:paraId="15BBC223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  <w:t>مثال:</w:t>
            </w:r>
          </w:p>
          <w:p w14:paraId="5F1381B2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051DE2FC">
                <v:shape id="_x0000_i1164" type="#_x0000_t75" style="width:21pt;height:20.25pt" o:ole="">
                  <v:imagedata r:id="rId252" o:title=""/>
                </v:shape>
                <o:OLEObject Type="Embed" ProgID="Equation.DSMT4" ShapeID="_x0000_i1164" DrawAspect="Content" ObjectID="_1795589521" r:id="rId253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المنحنى البياني للدالة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669996A4">
                <v:shape id="_x0000_i1165" type="#_x0000_t75" style="width:12pt;height:15.75pt" o:ole="">
                  <v:imagedata r:id="rId254" o:title=""/>
                </v:shape>
                <o:OLEObject Type="Embed" ProgID="Equation.DSMT4" ShapeID="_x0000_i1165" DrawAspect="Content" ObjectID="_1795589522" r:id="rId255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>(انظر الشكل)</w:t>
            </w:r>
          </w:p>
          <w:p w14:paraId="0A63605C" w14:textId="77777777" w:rsidR="0046685D" w:rsidRPr="004907E1" w:rsidRDefault="0046685D" w:rsidP="004907E1">
            <w:pPr>
              <w:tabs>
                <w:tab w:val="left" w:pos="2024"/>
              </w:tabs>
              <w:bidi/>
              <w:spacing w:line="360" w:lineRule="auto"/>
              <w:ind w:left="510"/>
              <w:rPr>
                <w:rFonts w:ascii="Amiri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noProof/>
                <w:color w:val="FFFF00"/>
                <w:sz w:val="26"/>
                <w:szCs w:val="26"/>
              </w:rPr>
              <w:drawing>
                <wp:anchor distT="0" distB="0" distL="114300" distR="114300" simplePos="0" relativeHeight="251747328" behindDoc="1" locked="0" layoutInCell="1" allowOverlap="1" wp14:anchorId="5D83F751" wp14:editId="2AB3BCD6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100965</wp:posOffset>
                  </wp:positionV>
                  <wp:extent cx="1357630" cy="1485900"/>
                  <wp:effectExtent l="19050" t="19050" r="13970" b="1905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30" cy="1485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ab/>
            </w:r>
          </w:p>
          <w:p w14:paraId="217462F8" w14:textId="77777777" w:rsidR="0046685D" w:rsidRPr="004907E1" w:rsidRDefault="0046685D" w:rsidP="004907E1">
            <w:pPr>
              <w:tabs>
                <w:tab w:val="left" w:pos="4914"/>
              </w:tabs>
              <w:spacing w:line="360" w:lineRule="auto"/>
              <w:ind w:left="510"/>
              <w:rPr>
                <w:rFonts w:ascii="Amiri" w:hAnsi="Amiri" w:cs="Amiri"/>
                <w:sz w:val="26"/>
                <w:szCs w:val="26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ab/>
            </w:r>
          </w:p>
          <w:p w14:paraId="09058AC1" w14:textId="77777777" w:rsidR="0046685D" w:rsidRPr="004907E1" w:rsidRDefault="0046685D" w:rsidP="004907E1">
            <w:pPr>
              <w:tabs>
                <w:tab w:val="right" w:pos="2560"/>
              </w:tabs>
              <w:bidi/>
              <w:spacing w:line="360" w:lineRule="auto"/>
              <w:ind w:left="510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4A8CC9B" w14:textId="77777777" w:rsidR="0046685D" w:rsidRPr="004907E1" w:rsidRDefault="0046685D" w:rsidP="004907E1">
            <w:pPr>
              <w:tabs>
                <w:tab w:val="left" w:pos="5964"/>
              </w:tabs>
              <w:bidi/>
              <w:spacing w:line="360" w:lineRule="auto"/>
              <w:ind w:left="510"/>
              <w:rPr>
                <w:rFonts w:ascii="Amiri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ab/>
            </w:r>
            <w:r w:rsidRPr="004907E1">
              <w:rPr>
                <w:rFonts w:ascii="Amiri" w:hAnsi="Amiri" w:cs="Amiri"/>
                <w:sz w:val="26"/>
                <w:szCs w:val="26"/>
              </w:rPr>
              <w:t xml:space="preserve">         </w:t>
            </w:r>
          </w:p>
          <w:p w14:paraId="4ABE1C84" w14:textId="77777777" w:rsidR="0046685D" w:rsidRPr="004907E1" w:rsidRDefault="0046685D" w:rsidP="004907E1">
            <w:pPr>
              <w:tabs>
                <w:tab w:val="right" w:pos="2560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FE095B" w14:textId="77777777" w:rsidR="0046685D" w:rsidRPr="004907E1" w:rsidRDefault="0046685D" w:rsidP="004907E1">
            <w:pPr>
              <w:tabs>
                <w:tab w:val="right" w:pos="2560"/>
              </w:tabs>
              <w:bidi/>
              <w:rPr>
                <w:rFonts w:ascii="Amiri" w:hAnsi="Amiri" w:cs="Amiri"/>
                <w:sz w:val="26"/>
                <w:szCs w:val="26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>مثل في نفس المعلم المنحني البياني للدوال</w:t>
            </w:r>
            <w:r w:rsidRPr="004907E1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2D34FB27">
                <v:shape id="_x0000_i1166" type="#_x0000_t75" style="width:9.75pt;height:14.25pt" o:ole="">
                  <v:imagedata r:id="rId257" o:title=""/>
                </v:shape>
                <o:OLEObject Type="Embed" ProgID="Equation.DSMT4" ShapeID="_x0000_i1166" DrawAspect="Content" ObjectID="_1795589523" r:id="rId258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6493DE62">
                <v:shape id="_x0000_i1167" type="#_x0000_t75" style="width:11.25pt;height:12.75pt" o:ole="">
                  <v:imagedata r:id="rId259" o:title=""/>
                </v:shape>
                <o:OLEObject Type="Embed" ProgID="Equation.DSMT4" ShapeID="_x0000_i1167" DrawAspect="Content" ObjectID="_1795589524" r:id="rId260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حيث: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1140" w:dyaOrig="320" w14:anchorId="17C73FED">
                <v:shape id="_x0000_i1168" type="#_x0000_t75" style="width:57pt;height:15.75pt" o:ole="">
                  <v:imagedata r:id="rId261" o:title=""/>
                </v:shape>
                <o:OLEObject Type="Embed" ProgID="Equation.DSMT4" ShapeID="_x0000_i1168" DrawAspect="Content" ObjectID="_1795589525" r:id="rId262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</w:t>
            </w:r>
            <m:oMath>
              <m:r>
                <w:rPr>
                  <w:rFonts w:ascii="Cambria Math" w:hAnsi="Cambria Math" w:cs="Amiri"/>
                  <w:sz w:val="26"/>
                  <w:szCs w:val="26"/>
                </w:rPr>
                <m:t>h(x)=f(-x)</m:t>
              </m:r>
            </m:oMath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 ، </w:t>
            </w:r>
          </w:p>
          <w:p w14:paraId="0A1F5CEB" w14:textId="77777777" w:rsidR="0046685D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703C60BC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  <w:t xml:space="preserve">إنشاء المنحنى الممثل للدالة </w:t>
            </w:r>
            <w:r w:rsidRPr="004907E1">
              <w:rPr>
                <w:rFonts w:ascii="Amiri" w:eastAsiaTheme="minorEastAsia" w:hAnsi="Amiri" w:cs="Amiri"/>
                <w:color w:val="FF0000"/>
                <w:position w:val="-14"/>
                <w:sz w:val="26"/>
                <w:szCs w:val="26"/>
                <w:u w:val="single"/>
              </w:rPr>
              <w:object w:dxaOrig="1080" w:dyaOrig="400" w14:anchorId="51EC3745">
                <v:shape id="_x0000_i1169" type="#_x0000_t75" style="width:54pt;height:20.25pt" o:ole="">
                  <v:imagedata r:id="rId263" o:title=""/>
                </v:shape>
                <o:OLEObject Type="Embed" ProgID="Equation.DSMT4" ShapeID="_x0000_i1169" DrawAspect="Content" ObjectID="_1795589526" r:id="rId264"/>
              </w:objec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</w:rPr>
              <w:br/>
            </w:r>
          </w:p>
          <w:p w14:paraId="5758036F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907E1"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دراسة مثــــــــال:</w:t>
            </w:r>
          </w:p>
          <w:p w14:paraId="66888BF8" w14:textId="77777777" w:rsidR="0046685D" w:rsidRPr="004907E1" w:rsidRDefault="0046685D" w:rsidP="004907E1">
            <w:pPr>
              <w:bidi/>
              <w:rPr>
                <w:rFonts w:ascii="Amiri" w:eastAsiaTheme="minorEastAsia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F6E9059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>نعتبر الدالتين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6E11398A">
                <v:shape id="_x0000_i1170" type="#_x0000_t75" style="width:12pt;height:15.75pt" o:ole="">
                  <v:imagedata r:id="rId265" o:title=""/>
                </v:shape>
                <o:OLEObject Type="Embed" ProgID="Equation.DSMT4" ShapeID="_x0000_i1170" DrawAspect="Content" ObjectID="_1795589527" r:id="rId266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25D95D6B">
                <v:shape id="_x0000_i1171" type="#_x0000_t75" style="width:11.25pt;height:12.75pt" o:ole="">
                  <v:imagedata r:id="rId56" o:title=""/>
                </v:shape>
                <o:OLEObject Type="Embed" ProgID="Equation.DSMT4" ShapeID="_x0000_i1171" DrawAspect="Content" ObjectID="_1795589528" r:id="rId267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المعرفتين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R</m:t>
              </m:r>
            </m:oMath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بـِ: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1340" w:dyaOrig="360" w14:anchorId="1EE19622">
                <v:shape id="_x0000_i1172" type="#_x0000_t75" style="width:66.75pt;height:18pt" o:ole="">
                  <v:imagedata r:id="rId268" o:title=""/>
                </v:shape>
                <o:OLEObject Type="Embed" ProgID="Equation.DSMT4" ShapeID="_x0000_i1172" DrawAspect="Content" ObjectID="_1795589529" r:id="rId269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4907E1">
              <w:rPr>
                <w:rFonts w:ascii="Amiri" w:hAnsi="Amiri" w:cs="Amiri"/>
                <w:position w:val="-14"/>
                <w:sz w:val="26"/>
                <w:szCs w:val="26"/>
              </w:rPr>
              <w:object w:dxaOrig="1380" w:dyaOrig="400" w14:anchorId="4F495C09">
                <v:shape id="_x0000_i1173" type="#_x0000_t75" style="width:69pt;height:20.25pt" o:ole="">
                  <v:imagedata r:id="rId270" o:title=""/>
                </v:shape>
                <o:OLEObject Type="Embed" ProgID="Equation.DSMT4" ShapeID="_x0000_i1173" DrawAspect="Content" ObjectID="_1795589530" r:id="rId271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. </w:t>
            </w:r>
            <w:r w:rsidRPr="004907E1">
              <w:rPr>
                <w:rFonts w:ascii="Amiri" w:hAnsi="Amiri" w:cs="Amiri"/>
                <w:sz w:val="26"/>
                <w:szCs w:val="26"/>
              </w:rPr>
              <w:br/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نسمي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4C5C9C43">
                <v:shape id="_x0000_i1174" type="#_x0000_t75" style="width:27pt;height:21.75pt" o:ole="">
                  <v:imagedata r:id="rId272" o:title=""/>
                </v:shape>
                <o:OLEObject Type="Embed" ProgID="Equation.DSMT4" ShapeID="_x0000_i1174" DrawAspect="Content" ObjectID="_1795589531" r:id="rId273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17E38BC3">
                <v:shape id="_x0000_i1175" type="#_x0000_t75" style="width:26.25pt;height:21.75pt" o:ole="">
                  <v:imagedata r:id="rId274" o:title=""/>
                </v:shape>
                <o:OLEObject Type="Embed" ProgID="Equation.DSMT4" ShapeID="_x0000_i1175" DrawAspect="Content" ObjectID="_1795589532" r:id="rId275"/>
              </w:object>
            </w:r>
            <w:r w:rsidRPr="004907E1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تمثيلاهما البيانيان على الترتيب في معلم </w:t>
            </w:r>
            <w:r w:rsidRPr="004907E1">
              <w:rPr>
                <w:rFonts w:ascii="Amiri" w:hAnsi="Amiri" w:cs="Amiri"/>
                <w:position w:val="-18"/>
                <w:sz w:val="26"/>
                <w:szCs w:val="26"/>
              </w:rPr>
              <w:object w:dxaOrig="940" w:dyaOrig="480" w14:anchorId="0F756E04">
                <v:shape id="_x0000_i1176" type="#_x0000_t75" style="width:47.25pt;height:24pt" o:ole="">
                  <v:imagedata r:id="rId276" o:title=""/>
                </v:shape>
                <o:OLEObject Type="Embed" ProgID="Equation.DSMT4" ShapeID="_x0000_i1176" DrawAspect="Content" ObjectID="_1795589533" r:id="rId277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6FA46558" w14:textId="77777777" w:rsidR="0046685D" w:rsidRPr="004907E1" w:rsidRDefault="0046685D" w:rsidP="0046685D">
            <w:pPr>
              <w:numPr>
                <w:ilvl w:val="0"/>
                <w:numId w:val="27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ارسم المنحني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270A4F72">
                <v:shape id="_x0000_i1177" type="#_x0000_t75" style="width:27pt;height:21.75pt" o:ole="">
                  <v:imagedata r:id="rId272" o:title=""/>
                </v:shape>
                <o:OLEObject Type="Embed" ProgID="Equation.DSMT4" ShapeID="_x0000_i1177" DrawAspect="Content" ObjectID="_1795589534" r:id="rId278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انطلاقا من </w:t>
            </w:r>
            <w:r w:rsidRPr="004907E1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51968089">
                <v:shape id="_x0000_i1178" type="#_x0000_t75" style="width:26.25pt;height:20.25pt" o:ole="">
                  <v:imagedata r:id="rId279" o:title=""/>
                </v:shape>
                <o:OLEObject Type="Embed" ProgID="Equation.DSMT4" ShapeID="_x0000_i1178" DrawAspect="Content" ObjectID="_1795589535" r:id="rId280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التمثيل البياني للدالة </w:t>
            </w:r>
            <w:r w:rsidRPr="004907E1">
              <w:rPr>
                <w:rFonts w:ascii="Amiri" w:hAnsi="Amiri" w:cs="Amiri"/>
                <w:position w:val="-10"/>
                <w:sz w:val="26"/>
                <w:szCs w:val="26"/>
              </w:rPr>
              <w:object w:dxaOrig="940" w:dyaOrig="360" w14:anchorId="15CDE37C">
                <v:shape id="_x0000_i1179" type="#_x0000_t75" style="width:47.25pt;height:18pt" o:ole="">
                  <v:imagedata r:id="rId281" o:title=""/>
                </v:shape>
                <o:OLEObject Type="Embed" ProgID="Equation.DSMT4" ShapeID="_x0000_i1179" DrawAspect="Content" ObjectID="_1795589536" r:id="rId282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907E1">
              <w:rPr>
                <w:rFonts w:ascii="Amiri" w:hAnsi="Amiri" w:cs="Amiri"/>
                <w:sz w:val="26"/>
                <w:szCs w:val="26"/>
              </w:rPr>
              <w:br/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>(</w:t>
            </w:r>
            <w:r w:rsidRPr="004907E1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169CCC1D">
                <v:shape id="_x0000_i1180" type="#_x0000_t75" style="width:9.75pt;height:14.25pt" o:ole="">
                  <v:imagedata r:id="rId283" o:title=""/>
                </v:shape>
                <o:OLEObject Type="Embed" ProgID="Equation.DSMT4" ShapeID="_x0000_i1180" DrawAspect="Content" ObjectID="_1795589537" r:id="rId284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هي الدالة </w:t>
            </w:r>
            <w:r w:rsidRPr="004907E1">
              <w:rPr>
                <w:rFonts w:ascii="Amiri" w:hAnsi="Amiri" w:cs="Amiri"/>
                <w:position w:val="-4"/>
                <w:sz w:val="26"/>
                <w:szCs w:val="26"/>
              </w:rPr>
              <w:object w:dxaOrig="139" w:dyaOrig="260" w14:anchorId="184F33A1">
                <v:shape id="_x0000_i1181" type="#_x0000_t75" style="width:6.75pt;height:12.75pt" o:ole="">
                  <v:imagedata r:id="rId285" o:title=""/>
                </v:shape>
                <o:OLEObject Type="Embed" ProgID="Equation.DSMT4" ShapeID="_x0000_i1181" DrawAspect="Content" ObjectID="_1795589538" r:id="rId286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مربع </w:t>
            </w:r>
            <w:r w:rsidRPr="004907E1">
              <w:rPr>
                <w:rFonts w:ascii="Amiri" w:hAnsi="Amiri" w:cs="Amiri"/>
                <w:position w:val="-4"/>
                <w:sz w:val="26"/>
                <w:szCs w:val="26"/>
              </w:rPr>
              <w:object w:dxaOrig="139" w:dyaOrig="260" w14:anchorId="317C58B8">
                <v:shape id="_x0000_i1182" type="#_x0000_t75" style="width:6.75pt;height:12.75pt" o:ole="">
                  <v:imagedata r:id="rId287" o:title=""/>
                </v:shape>
                <o:OLEObject Type="Embed" ProgID="Equation.DSMT4" ShapeID="_x0000_i1182" DrawAspect="Content" ObjectID="_1795589539" r:id="rId288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)</w:t>
            </w:r>
          </w:p>
          <w:p w14:paraId="10D0D7F5" w14:textId="77777777" w:rsidR="0046685D" w:rsidRPr="004907E1" w:rsidRDefault="0046685D" w:rsidP="0046685D">
            <w:pPr>
              <w:numPr>
                <w:ilvl w:val="0"/>
                <w:numId w:val="27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بين كيف يمكن استنتاج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0A644B49">
                <v:shape id="_x0000_i1183" type="#_x0000_t75" style="width:26.25pt;height:21.75pt" o:ole="">
                  <v:imagedata r:id="rId274" o:title=""/>
                </v:shape>
                <o:OLEObject Type="Embed" ProgID="Equation.DSMT4" ShapeID="_x0000_i1183" DrawAspect="Content" ObjectID="_1795589540" r:id="rId289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انطلاقا من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44A8EB16">
                <v:shape id="_x0000_i1184" type="#_x0000_t75" style="width:27pt;height:21.75pt" o:ole="">
                  <v:imagedata r:id="rId272" o:title=""/>
                </v:shape>
                <o:OLEObject Type="Embed" ProgID="Equation.DSMT4" ShapeID="_x0000_i1184" DrawAspect="Content" ObjectID="_1795589541" r:id="rId290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ثم ارسمه.</w:t>
            </w:r>
          </w:p>
          <w:p w14:paraId="36F99690" w14:textId="77777777" w:rsidR="0046685D" w:rsidRPr="004907E1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</w:p>
          <w:p w14:paraId="42DE953F" w14:textId="77777777" w:rsidR="0046685D" w:rsidRDefault="0046685D" w:rsidP="002D5D34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651CBADC" w14:textId="77777777" w:rsidR="007F7BE2" w:rsidRDefault="007F7BE2" w:rsidP="002D5D34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7010728B" w14:textId="28F1F3A5" w:rsidR="0046685D" w:rsidRPr="004907E1" w:rsidRDefault="0046685D" w:rsidP="007F7BE2">
            <w:pPr>
              <w:bidi/>
              <w:rPr>
                <w:rFonts w:ascii="Amiri" w:hAnsi="Amiri" w:cs="Amiri"/>
                <w:sz w:val="26"/>
                <w:szCs w:val="26"/>
                <w:u w:val="single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طريقة:</w:t>
            </w:r>
            <w:r w:rsidRPr="004907E1">
              <w:rPr>
                <w:rFonts w:ascii="Amiri" w:hAnsi="Amiri" w:cs="Amiri"/>
                <w:sz w:val="26"/>
                <w:szCs w:val="26"/>
                <w:u w:val="single"/>
                <w:rtl/>
              </w:rPr>
              <w:t xml:space="preserve"> </w:t>
            </w:r>
          </w:p>
          <w:p w14:paraId="42072479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</w:rPr>
            </w:pPr>
          </w:p>
          <w:p w14:paraId="270F180A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لرسم التمثيل البياني للدالة </w:t>
            </w:r>
            <w:r w:rsidRPr="004907E1">
              <w:rPr>
                <w:rFonts w:ascii="Amiri" w:hAnsi="Amiri" w:cs="Amiri"/>
                <w:position w:val="-14"/>
                <w:sz w:val="26"/>
                <w:szCs w:val="26"/>
              </w:rPr>
              <w:object w:dxaOrig="320" w:dyaOrig="400" w14:anchorId="1F4F9458">
                <v:shape id="_x0000_i1185" type="#_x0000_t75" style="width:15.75pt;height:20.25pt" o:ole="">
                  <v:imagedata r:id="rId291" o:title=""/>
                </v:shape>
                <o:OLEObject Type="Embed" ProgID="Equation.DSMT4" ShapeID="_x0000_i1185" DrawAspect="Content" ObjectID="_1795589542" r:id="rId292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نحتفظ بجزء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4AFAB648">
                <v:shape id="_x0000_i1186" type="#_x0000_t75" style="width:27pt;height:21.75pt" o:ole="">
                  <v:imagedata r:id="rId272" o:title=""/>
                </v:shape>
                <o:OLEObject Type="Embed" ProgID="Equation.DSMT4" ShapeID="_x0000_i1186" DrawAspect="Content" ObjectID="_1795589543" r:id="rId293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الواقع فوق محور الفواصل، ونرسم النظير بالنسبة إلى محور الفواصل لجزء </w:t>
            </w:r>
            <w:r w:rsidRPr="004907E1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0F2FB87C">
                <v:shape id="_x0000_i1187" type="#_x0000_t75" style="width:27pt;height:21.75pt" o:ole="">
                  <v:imagedata r:id="rId272" o:title=""/>
                </v:shape>
                <o:OLEObject Type="Embed" ProgID="Equation.DSMT4" ShapeID="_x0000_i1187" DrawAspect="Content" ObjectID="_1795589544" r:id="rId294"/>
              </w:object>
            </w: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الواقع تحت محور الفواصل.</w:t>
            </w:r>
          </w:p>
          <w:p w14:paraId="091A088F" w14:textId="77777777" w:rsidR="0046685D" w:rsidRDefault="0046685D" w:rsidP="004907E1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46C71005" w14:textId="77777777" w:rsidR="0046685D" w:rsidRPr="004907E1" w:rsidRDefault="0046685D" w:rsidP="002D5D34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  <w:r w:rsidRPr="004907E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تمـــــــــــــارين:</w:t>
            </w:r>
          </w:p>
          <w:p w14:paraId="5DBE60E3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B97D2D5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       ت 19 ص 103                   </w:t>
            </w:r>
            <w:proofErr w:type="gramStart"/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 ،</w:t>
            </w:r>
            <w:proofErr w:type="gramEnd"/>
            <w:r w:rsidRPr="004907E1">
              <w:rPr>
                <w:rFonts w:ascii="Amiri" w:hAnsi="Amiri" w:cs="Amiri"/>
                <w:sz w:val="26"/>
                <w:szCs w:val="26"/>
                <w:rtl/>
              </w:rPr>
              <w:t xml:space="preserve">    ت 25 ص 105</w:t>
            </w:r>
          </w:p>
          <w:p w14:paraId="3A802493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107E428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6C8BAAF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DAE917B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D100795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AFFA82F" w14:textId="4A0998C3" w:rsidR="0046685D" w:rsidRDefault="007F7BE2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D364222" wp14:editId="00A7303B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175260</wp:posOffset>
                      </wp:positionV>
                      <wp:extent cx="3962400" cy="4057650"/>
                      <wp:effectExtent l="0" t="0" r="19050" b="19050"/>
                      <wp:wrapNone/>
                      <wp:docPr id="30106231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0" cy="405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B89D1" w14:textId="799E0391" w:rsidR="007F7BE2" w:rsidRDefault="007F7BE2" w:rsidP="007F7BE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FBD03B" wp14:editId="00703956">
                                        <wp:extent cx="2828571" cy="2895238"/>
                                        <wp:effectExtent l="0" t="0" r="0" b="635"/>
                                        <wp:docPr id="193357350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3573505" name=""/>
                                                <pic:cNvPicPr/>
                                              </pic:nvPicPr>
                                              <pic:blipFill>
                                                <a:blip r:embed="rId5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28571" cy="28952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364222" id="_x0000_s1040" style="position:absolute;left:0;text-align:left;margin-left:31.95pt;margin-top:13.8pt;width:312pt;height:319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" fillcolor="white [3201]" strokecolor="white [3212]" strokeweight="2pt">
                      <v:textbox>
                        <w:txbxContent>
                          <w:p w14:paraId="5D2B89D1" w14:textId="799E0391" w:rsidR="007F7BE2" w:rsidRDefault="007F7BE2" w:rsidP="007F7B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BD03B" wp14:editId="00703956">
                                  <wp:extent cx="2828571" cy="2895238"/>
                                  <wp:effectExtent l="0" t="0" r="0" b="635"/>
                                  <wp:docPr id="193357350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573505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571" cy="2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E3F0BB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F973815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74F6B19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CC8662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D4C3173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F11C612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7E86A58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A448897" w14:textId="77777777" w:rsidR="0046685D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238BB6E" w14:textId="77777777" w:rsidR="0046685D" w:rsidRPr="004907E1" w:rsidRDefault="0046685D" w:rsidP="004907E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2DC1DAD" w14:textId="77777777" w:rsidR="0046685D" w:rsidRDefault="0046685D" w:rsidP="008251D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89B75A0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F9F6D0F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9C13DAD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3CCB1C8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2AD89B9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136D12C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17E9DA1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52BC474" w14:textId="77777777" w:rsidR="006E4117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57B5C1A" w14:textId="77777777" w:rsidR="006E4117" w:rsidRPr="00792B9B" w:rsidRDefault="006E4117" w:rsidP="006E411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88935E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E68ED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022AA9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2B98D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927AD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7F800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5FFC16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56CCE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FEBB5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66C0A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F935F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97E4C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315C6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B36DC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8581F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A9607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E6D92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26574E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F041F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1ECF6F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08AC1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ED53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072156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69F1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62B7D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343FB9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7D7D0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31D00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05902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770CB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2EBFD0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815C6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31DC9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5A623E" w14:textId="77777777" w:rsidR="0046685D" w:rsidRPr="00792B9B" w:rsidRDefault="0046685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8D560C1" w14:textId="77777777" w:rsidR="0046685D" w:rsidRPr="00792B9B" w:rsidRDefault="0046685D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BC95930" w14:textId="77777777" w:rsidR="0046685D" w:rsidRDefault="0046685D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518947" wp14:editId="4A0C62E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11210748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ED8E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B2F340F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107B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البرهان على أن نقطة هي مركز تناظر منحن، البرهان على أن مستقيم هو محور تناظر منحن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8947" id="_x0000_s1041" style="position:absolute;left:0;text-align:left;margin-left:-46.15pt;margin-top:66.05pt;width:543pt;height:5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41DED8E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B2F340F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F107B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البرهان على أن نقطة هي مركز تناظر منحن، البرهان على أن مستقيم هو محور تناظر منحن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3BFAC8" wp14:editId="1010BEF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3209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DBCC0" w14:textId="77777777" w:rsidR="0046685D" w:rsidRPr="00305590" w:rsidRDefault="0046685D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6F3EE67E" w14:textId="77777777" w:rsidR="0046685D" w:rsidRDefault="0046685D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BFAC8" id="_x0000_s1042" style="position:absolute;left:0;text-align:left;margin-left:-44.65pt;margin-top:.8pt;width:100.5pt;height:5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6FDBCC0" w14:textId="77777777" w:rsidR="0046685D" w:rsidRPr="00305590" w:rsidRDefault="0046685D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6F3EE67E" w14:textId="77777777" w:rsidR="0046685D" w:rsidRDefault="0046685D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7A2027" wp14:editId="01307AFF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38757495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EE105" w14:textId="77777777" w:rsidR="0046685D" w:rsidRPr="00305590" w:rsidRDefault="0046685D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A2027" id="_x0000_s1043" style="position:absolute;left:0;text-align:left;margin-left:396.35pt;margin-top:-.7pt;width:100.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101EE105" w14:textId="77777777" w:rsidR="0046685D" w:rsidRPr="00305590" w:rsidRDefault="0046685D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EB41CF" wp14:editId="4B486C61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63534679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004AA" w14:textId="77777777" w:rsidR="0046685D" w:rsidRPr="00305590" w:rsidRDefault="0046685D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الدوال</w:t>
                            </w:r>
                          </w:p>
                          <w:p w14:paraId="52AFCE90" w14:textId="77777777" w:rsidR="0046685D" w:rsidRPr="00305590" w:rsidRDefault="0046685D" w:rsidP="00AF107B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107B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عناصر تناظر منحن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EB41CF" id="_x0000_s1044" style="position:absolute;left:0;text-align:left;margin-left:66.35pt;margin-top:1.55pt;width:323.25pt;height:5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3B004AA" w14:textId="77777777" w:rsidR="0046685D" w:rsidRPr="00305590" w:rsidRDefault="0046685D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الدوال</w:t>
                      </w:r>
                    </w:p>
                    <w:p w14:paraId="52AFCE90" w14:textId="77777777" w:rsidR="0046685D" w:rsidRPr="00305590" w:rsidRDefault="0046685D" w:rsidP="00AF107B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AF107B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عناصر تناظر منحن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66F58C9" w14:textId="77777777" w:rsidR="0046685D" w:rsidRPr="00792B9B" w:rsidRDefault="0046685D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6685D" w:rsidRPr="00792B9B" w14:paraId="1E8A58C4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8ADE265" w14:textId="77777777" w:rsidR="0046685D" w:rsidRPr="00305590" w:rsidRDefault="0046685D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1D3328D" w14:textId="77777777" w:rsidR="0046685D" w:rsidRPr="00305590" w:rsidRDefault="0046685D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E4740B6" w14:textId="77777777" w:rsidR="0046685D" w:rsidRPr="00305590" w:rsidRDefault="0046685D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6685D" w:rsidRPr="00792B9B" w14:paraId="7CF02065" w14:textId="77777777" w:rsidTr="00305590">
        <w:tc>
          <w:tcPr>
            <w:tcW w:w="1278" w:type="dxa"/>
          </w:tcPr>
          <w:p w14:paraId="3C7C1817" w14:textId="77777777" w:rsidR="0046685D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FB50FBB" w14:textId="77777777" w:rsidR="0046685D" w:rsidRDefault="0046685D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296FEB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B7754C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1B9FCE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CE6859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5CEE3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5EA8EA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2F9AA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B0D4BD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E1262" w14:textId="77777777" w:rsidR="0046685D" w:rsidRDefault="0046685D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73E429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04D95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123C9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AB34DD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17CB31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DAE68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CA86B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9EBA6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61C36F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932DDA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52C456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42DD4D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30A671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6E243B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70A37A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3C7A6E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319238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C35A6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6F8578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602FF4" w14:textId="77777777" w:rsidR="0046685D" w:rsidRDefault="0046685D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C51B8" w14:textId="77777777" w:rsidR="0046685D" w:rsidRPr="00FB5A89" w:rsidRDefault="0046685D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377F4E1" w14:textId="77777777" w:rsidR="0046685D" w:rsidRPr="00792B9B" w:rsidRDefault="0046685D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FA5CC3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شفعية دالــــــــــــــــــة </w:t>
            </w:r>
          </w:p>
          <w:p w14:paraId="2EC59CF4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6E22F6A2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E5C9552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position w:val="-4"/>
                <w:sz w:val="26"/>
                <w:szCs w:val="26"/>
                <w:lang w:bidi="ar-DZ"/>
              </w:rPr>
              <w:object w:dxaOrig="260" w:dyaOrig="260" w14:anchorId="069B58A3">
                <v:shape id="_x0000_i1188" type="#_x0000_t75" style="width:12.75pt;height:12.75pt" o:ole="">
                  <v:imagedata r:id="rId295" o:title=""/>
                </v:shape>
                <o:OLEObject Type="Embed" ProgID="Equation.3" ShapeID="_x0000_i1188" DrawAspect="Content" ObjectID="_1795589545" r:id="rId296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جزء من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79" w:dyaOrig="279" w14:anchorId="10A41D6A">
                <v:shape id="_x0000_i1189" type="#_x0000_t75" style="width:14.25pt;height:14.25pt" o:ole="">
                  <v:imagedata r:id="rId297" o:title=""/>
                </v:shape>
                <o:OLEObject Type="Embed" ProgID="Equation.DSMT4" ShapeID="_x0000_i1189" DrawAspect="Content" ObjectID="_1795589546" r:id="rId298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030927D4">
                <v:shape id="_x0000_i1190" type="#_x0000_t75" style="width:12pt;height:15.75pt" o:ole="">
                  <v:imagedata r:id="rId299" o:title=""/>
                </v:shape>
                <o:OLEObject Type="Embed" ProgID="Equation.3" ShapeID="_x0000_i1190" DrawAspect="Content" ObjectID="_1795589547" r:id="rId300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معرّفة على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1149ABF6">
                <v:shape id="_x0000_i1191" type="#_x0000_t75" style="width:12.75pt;height:12.75pt" o:ole="">
                  <v:imagedata r:id="rId295" o:title=""/>
                </v:shape>
                <o:OLEObject Type="Embed" ProgID="Equation.3" ShapeID="_x0000_i1191" DrawAspect="Content" ObjectID="_1795589548" r:id="rId301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381F7DB3" w14:textId="7DF754D7" w:rsidR="0046685D" w:rsidRPr="006E4117" w:rsidRDefault="006E4117" w:rsidP="006E4117">
            <w:pPr>
              <w:bidi/>
              <w:rPr>
                <w:rFonts w:ascii="Amiri" w:hAnsi="Amiri" w:cs="Amiri"/>
                <w:color w:val="FF0000"/>
                <w:sz w:val="26"/>
                <w:szCs w:val="26"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*</w: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نقول إنّ </w:t>
            </w:r>
            <w:r w:rsidR="0046685D"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5256BBD5">
                <v:shape id="_x0000_i1192" type="#_x0000_t75" style="width:12pt;height:15.75pt" o:ole="">
                  <v:imagedata r:id="rId299" o:title=""/>
                </v:shape>
                <o:OLEObject Type="Embed" ProgID="Equation.3" ShapeID="_x0000_i1192" DrawAspect="Content" ObjectID="_1795589549" r:id="rId302"/>
              </w:objec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</w:t>
            </w:r>
            <w:r w:rsidR="0046685D" w:rsidRPr="00AF107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زوجية </w: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كان</w:t>
            </w:r>
            <w:r w:rsidR="0046685D" w:rsidRPr="00AF107B">
              <w:rPr>
                <w:rFonts w:ascii="Amiri" w:hAnsi="Amiri" w:cs="Amiri"/>
                <w:color w:val="FF0000"/>
                <w:position w:val="-4"/>
                <w:sz w:val="26"/>
                <w:szCs w:val="26"/>
                <w:lang w:bidi="ar-DZ"/>
              </w:rPr>
              <w:object w:dxaOrig="260" w:dyaOrig="260" w14:anchorId="6470C573">
                <v:shape id="_x0000_i1193" type="#_x0000_t75" style="width:12.75pt;height:12.75pt" o:ole="">
                  <v:imagedata r:id="rId295" o:title=""/>
                </v:shape>
                <o:OLEObject Type="Embed" ProgID="Equation.3" ShapeID="_x0000_i1193" DrawAspect="Content" ObjectID="_1795589550" r:id="rId303"/>
              </w:objec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متناظرا بالنسبة إلى</w:t>
            </w:r>
            <w:r w:rsidR="0046685D"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79" w14:anchorId="5553BC45">
                <v:shape id="_x0000_i1194" type="#_x0000_t75" style="width:9.75pt;height:14.25pt" o:ole="">
                  <v:imagedata r:id="rId304" o:title=""/>
                </v:shape>
                <o:OLEObject Type="Embed" ProgID="Equation.3" ShapeID="_x0000_i1194" DrawAspect="Content" ObjectID="_1795589551" r:id="rId305"/>
              </w:objec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وكان لكلّ </w:t>
            </w:r>
            <w:r w:rsidR="0046685D"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086A87B3">
                <v:shape id="_x0000_i1195" type="#_x0000_t75" style="width:9.75pt;height:12pt" o:ole="">
                  <v:imagedata r:id="rId306" o:title=""/>
                </v:shape>
                <o:OLEObject Type="Embed" ProgID="Equation.3" ShapeID="_x0000_i1195" DrawAspect="Content" ObjectID="_1795589552" r:id="rId307"/>
              </w:objec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من</w:t>
            </w:r>
            <w:r w:rsidR="0046685D" w:rsidRPr="00AF107B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79E48F54">
                <v:shape id="_x0000_i1196" type="#_x0000_t75" style="width:12.75pt;height:12.75pt" o:ole="">
                  <v:imagedata r:id="rId295" o:title=""/>
                </v:shape>
                <o:OLEObject Type="Embed" ProgID="Equation.3" ShapeID="_x0000_i1196" DrawAspect="Content" ObjectID="_1795589553" r:id="rId308"/>
              </w:object>
            </w:r>
            <w:r w:rsidR="0046685D"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r w:rsidR="0046685D"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1400" w:dyaOrig="340" w14:anchorId="505B7749">
                <v:shape id="_x0000_i1197" type="#_x0000_t75" style="width:69.75pt;height:17.25pt" o:ole="">
                  <v:imagedata r:id="rId309" o:title=""/>
                </v:shape>
                <o:OLEObject Type="Embed" ProgID="Equation.3" ShapeID="_x0000_i1197" DrawAspect="Content" ObjectID="_1795589554" r:id="rId310"/>
              </w:object>
            </w:r>
          </w:p>
          <w:p w14:paraId="2B26042F" w14:textId="18FECC70" w:rsidR="0046685D" w:rsidRPr="006E4117" w:rsidRDefault="0046685D" w:rsidP="006E411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472A3CC" wp14:editId="2D02ABC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443865</wp:posOffset>
                      </wp:positionV>
                      <wp:extent cx="1419225" cy="148590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1485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FB0D5" w14:textId="77777777" w:rsidR="0046685D" w:rsidRDefault="0046685D" w:rsidP="00AF107B">
                                  <w:pPr>
                                    <w:jc w:val="center"/>
                                  </w:pPr>
                                  <w:r w:rsidRPr="00C34768">
                                    <w:rPr>
                                      <w:i/>
                                      <w:iCs/>
                                      <w:noProof/>
                                    </w:rPr>
                                    <w:drawing>
                                      <wp:inline distT="0" distB="0" distL="0" distR="0" wp14:anchorId="5B330F00" wp14:editId="50D347D1">
                                        <wp:extent cx="1210945" cy="1265072"/>
                                        <wp:effectExtent l="0" t="0" r="8255" b="0"/>
                                        <wp:docPr id="41" name="Imag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0945" cy="12650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72A3CC" id="Rectangle 40" o:spid="_x0000_s1045" style="position:absolute;left:0;text-align:left;margin-left:3.25pt;margin-top:34.95pt;width:111.75pt;height:11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" fillcolor="white [3201]" strokecolor="white [3212]" strokeweight="2pt">
                      <v:textbox>
                        <w:txbxContent>
                          <w:p w14:paraId="7FEFB0D5" w14:textId="77777777" w:rsidR="0046685D" w:rsidRDefault="0046685D" w:rsidP="00AF107B">
                            <w:pPr>
                              <w:jc w:val="center"/>
                            </w:pPr>
                            <w:r w:rsidRPr="00C34768"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5B330F00" wp14:editId="50D347D1">
                                  <wp:extent cx="1210945" cy="1265072"/>
                                  <wp:effectExtent l="0" t="0" r="8255" b="0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12650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4117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*</w: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نقول إنّ </w:t>
            </w:r>
            <w:r w:rsidRPr="00AF107B">
              <w:rPr>
                <w:position w:val="-10"/>
                <w:lang w:bidi="ar-DZ"/>
              </w:rPr>
              <w:object w:dxaOrig="240" w:dyaOrig="320" w14:anchorId="5FFC0967">
                <v:shape id="_x0000_i1198" type="#_x0000_t75" style="width:12pt;height:15.75pt" o:ole="">
                  <v:imagedata r:id="rId299" o:title=""/>
                </v:shape>
                <o:OLEObject Type="Embed" ProgID="Equation.3" ShapeID="_x0000_i1198" DrawAspect="Content" ObjectID="_1795589555" r:id="rId312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</w:t>
            </w:r>
            <w:r w:rsidRPr="006E4117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فردية </w: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كان</w:t>
            </w:r>
            <w:r w:rsidRPr="00AF107B">
              <w:rPr>
                <w:color w:val="FF0000"/>
                <w:position w:val="-4"/>
                <w:lang w:bidi="ar-DZ"/>
              </w:rPr>
              <w:object w:dxaOrig="260" w:dyaOrig="260" w14:anchorId="6301A51C">
                <v:shape id="_x0000_i1199" type="#_x0000_t75" style="width:12.75pt;height:12.75pt" o:ole="">
                  <v:imagedata r:id="rId295" o:title=""/>
                </v:shape>
                <o:OLEObject Type="Embed" ProgID="Equation.3" ShapeID="_x0000_i1199" DrawAspect="Content" ObjectID="_1795589556" r:id="rId313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متناظرا بالنسبة إلى</w:t>
            </w:r>
            <w:r w:rsidRPr="00AF107B">
              <w:rPr>
                <w:position w:val="-6"/>
                <w:lang w:bidi="ar-DZ"/>
              </w:rPr>
              <w:object w:dxaOrig="200" w:dyaOrig="279" w14:anchorId="51280434">
                <v:shape id="_x0000_i1200" type="#_x0000_t75" style="width:9.75pt;height:14.25pt" o:ole="">
                  <v:imagedata r:id="rId304" o:title=""/>
                </v:shape>
                <o:OLEObject Type="Embed" ProgID="Equation.3" ShapeID="_x0000_i1200" DrawAspect="Content" ObjectID="_1795589557" r:id="rId314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وكان لكلّ </w:t>
            </w:r>
            <w:r w:rsidRPr="00AF107B">
              <w:rPr>
                <w:position w:val="-6"/>
                <w:lang w:bidi="ar-DZ"/>
              </w:rPr>
              <w:object w:dxaOrig="200" w:dyaOrig="220" w14:anchorId="0736215A">
                <v:shape id="_x0000_i1201" type="#_x0000_t75" style="width:9.75pt;height:12pt" o:ole="">
                  <v:imagedata r:id="rId306" o:title=""/>
                </v:shape>
                <o:OLEObject Type="Embed" ProgID="Equation.3" ShapeID="_x0000_i1201" DrawAspect="Content" ObjectID="_1795589558" r:id="rId315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من</w:t>
            </w:r>
            <w:r w:rsidRPr="00AF107B">
              <w:rPr>
                <w:position w:val="-4"/>
                <w:lang w:bidi="ar-DZ"/>
              </w:rPr>
              <w:object w:dxaOrig="260" w:dyaOrig="260" w14:anchorId="42AA20BC">
                <v:shape id="_x0000_i1202" type="#_x0000_t75" style="width:12.75pt;height:12.75pt" o:ole="">
                  <v:imagedata r:id="rId295" o:title=""/>
                </v:shape>
                <o:OLEObject Type="Embed" ProgID="Equation.3" ShapeID="_x0000_i1202" DrawAspect="Content" ObjectID="_1795589559" r:id="rId316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AF107B">
              <w:rPr>
                <w:position w:val="-10"/>
                <w:lang w:bidi="ar-DZ"/>
              </w:rPr>
              <w:object w:dxaOrig="1540" w:dyaOrig="340" w14:anchorId="13B69821">
                <v:shape id="_x0000_i1203" type="#_x0000_t75" style="width:77.25pt;height:17.25pt" o:ole="">
                  <v:imagedata r:id="rId317" o:title=""/>
                </v:shape>
                <o:OLEObject Type="Embed" ProgID="Equation.3" ShapeID="_x0000_i1203" DrawAspect="Content" ObjectID="_1795589560" r:id="rId318"/>
              </w:object>
            </w:r>
            <w:r w:rsidRPr="006E411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C7B55D7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298FFFB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مثال01:</w:t>
            </w:r>
          </w:p>
          <w:p w14:paraId="52A12928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proofErr w:type="gramStart"/>
            <w:r w:rsidRPr="00AF107B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لدينا:</w:t>
            </w:r>
            <w:r w:rsidRPr="00AF107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End"/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980" w:dyaOrig="360" w14:anchorId="5EF6D692">
                <v:shape id="_x0000_i1204" type="#_x0000_t75" style="width:48.75pt;height:18pt" o:ole="">
                  <v:imagedata r:id="rId319" o:title=""/>
                </v:shape>
                <o:OLEObject Type="Embed" ProgID="Equation.DSMT4" ShapeID="_x0000_i1204" DrawAspect="Content" ObjectID="_1795589561" r:id="rId320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0BB4CFBB" w14:textId="77777777" w:rsidR="0046685D" w:rsidRDefault="0046685D" w:rsidP="00AF107B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الدالة مكعب دالة فردية </w:t>
            </w:r>
            <w:r w:rsidRPr="00AF107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لأن:</w: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br/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لدينا من أجل كل عددين حقيقين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3E927BCD">
                <v:shape id="_x0000_i1205" type="#_x0000_t75" style="width:9.75pt;height:11.25pt" o:ole="">
                  <v:imagedata r:id="rId321" o:title=""/>
                </v:shape>
                <o:OLEObject Type="Embed" ProgID="Equation.DSMT4" ShapeID="_x0000_i1205" DrawAspect="Content" ObjectID="_1795589562" r:id="rId322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و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340" w:dyaOrig="220" w14:anchorId="14A43C5F">
                <v:shape id="_x0000_i1206" type="#_x0000_t75" style="width:17.25pt;height:11.25pt" o:ole="">
                  <v:imagedata r:id="rId323" o:title=""/>
                </v:shape>
                <o:OLEObject Type="Embed" ProgID="Equation.DSMT4" ShapeID="_x0000_i1206" DrawAspect="Content" ObjectID="_1795589563" r:id="rId324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:</w:t>
            </w:r>
          </w:p>
          <w:p w14:paraId="3291F780" w14:textId="77777777" w:rsidR="0046685D" w:rsidRPr="00AF107B" w:rsidRDefault="0046685D" w:rsidP="00AF107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880" w:dyaOrig="360" w14:anchorId="7BACB444">
                <v:shape id="_x0000_i1207" type="#_x0000_t75" style="width:2in;height:18pt" o:ole="">
                  <v:imagedata r:id="rId325" o:title=""/>
                </v:shape>
                <o:OLEObject Type="Embed" ProgID="Equation.DSMT4" ShapeID="_x0000_i1207" DrawAspect="Content" ObjectID="_1795589564" r:id="rId326"/>
              </w:object>
            </w:r>
            <w:r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ومنه الدالة </w:t>
            </w:r>
            <w:r w:rsidRPr="00AF107B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2B8C97E7">
                <v:shape id="_x0000_i1208" type="#_x0000_t75" style="width:12pt;height:15.75pt" o:ole="">
                  <v:imagedata r:id="rId327" o:title=""/>
                </v:shape>
                <o:OLEObject Type="Embed" ProgID="Equation.DSMT4" ShapeID="_x0000_i1208" DrawAspect="Content" ObjectID="_1795589565" r:id="rId328"/>
              </w:object>
            </w:r>
            <w:r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فردية </w:t>
            </w:r>
          </w:p>
          <w:p w14:paraId="24D0B6AE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5FCE821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مثال02:</w:t>
            </w:r>
          </w:p>
          <w:p w14:paraId="02623FAA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E311209" w14:textId="77777777" w:rsidR="0046685D" w:rsidRPr="00AF107B" w:rsidRDefault="0046685D" w:rsidP="0046685D">
            <w:pPr>
              <w:pStyle w:val="Paragraphedeliste"/>
              <w:numPr>
                <w:ilvl w:val="0"/>
                <w:numId w:val="30"/>
              </w:numPr>
              <w:bidi/>
              <w:spacing w:line="192" w:lineRule="auto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الدالة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4BAC54DB">
                <v:shape id="_x0000_i1209" type="#_x0000_t75" style="width:12pt;height:15.75pt" o:ole="">
                  <v:imagedata r:id="rId299" o:title=""/>
                </v:shape>
                <o:OLEObject Type="Embed" ProgID="Equation.3" ShapeID="_x0000_i1209" DrawAspect="Content" ObjectID="_1795589566" r:id="rId32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  <w:lang w:bidi="ar-DZ"/>
                </w:rPr>
                <m:t>R</m:t>
              </m:r>
            </m:oMath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بالعبارة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1420" w:dyaOrig="360" w14:anchorId="2D402A87">
                <v:shape id="_x0000_i1210" type="#_x0000_t75" style="width:71.25pt;height:18pt" o:ole="">
                  <v:imagedata r:id="rId330" o:title=""/>
                </v:shape>
                <o:OLEObject Type="Embed" ProgID="Equation.3" ShapeID="_x0000_i1210" DrawAspect="Content" ObjectID="_1795589567" r:id="rId331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دالة زوجية، لأنّ:</w:t>
            </w:r>
          </w:p>
          <w:p w14:paraId="0B8D9C5F" w14:textId="77777777" w:rsidR="0046685D" w:rsidRPr="00AF107B" w:rsidRDefault="0046685D" w:rsidP="00AF107B">
            <w:pPr>
              <w:bidi/>
              <w:spacing w:line="192" w:lineRule="auto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       من أجل كل </w:t>
            </w:r>
            <m:oMath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x∈R</m:t>
              </m:r>
            </m:oMath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لدينا 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800" w:dyaOrig="279" w14:anchorId="11AC5623">
                <v:shape id="_x0000_i1211" type="#_x0000_t75" style="width:39.75pt;height:14.25pt" o:ole="">
                  <v:imagedata r:id="rId332" o:title=""/>
                </v:shape>
                <o:OLEObject Type="Embed" ProgID="Equation.3" ShapeID="_x0000_i1211" DrawAspect="Content" ObjectID="_1795589568" r:id="rId333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ولكلّ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1B712F12">
                <v:shape id="_x0000_i1212" type="#_x0000_t75" style="width:9.75pt;height:11.25pt" o:ole="">
                  <v:imagedata r:id="rId334" o:title=""/>
                </v:shape>
                <o:OLEObject Type="Embed" ProgID="Equation.3" ShapeID="_x0000_i1212" DrawAspect="Content" ObjectID="_1795589569" r:id="rId335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</w:t>
            </w:r>
            <w:r w:rsidRPr="00AF107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 xml:space="preserve"> </m:t>
              </m:r>
            </m:oMath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                    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3540" w:dyaOrig="380" w14:anchorId="60277B69">
                <v:shape id="_x0000_i1213" type="#_x0000_t75" style="width:177pt;height:18.75pt" o:ole="">
                  <v:imagedata r:id="rId336" o:title=""/>
                </v:shape>
                <o:OLEObject Type="Embed" ProgID="Equation.3" ShapeID="_x0000_i1213" DrawAspect="Content" ObjectID="_1795589570" r:id="rId337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52B49C5C" w14:textId="77777777" w:rsidR="0046685D" w:rsidRPr="00AF107B" w:rsidRDefault="0046685D" w:rsidP="00AF107B">
            <w:pPr>
              <w:bidi/>
              <w:spacing w:line="192" w:lineRule="auto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5DF69EF" w14:textId="77777777" w:rsidR="0046685D" w:rsidRPr="00AF107B" w:rsidRDefault="0046685D" w:rsidP="00AF107B">
            <w:pPr>
              <w:bidi/>
              <w:ind w:left="7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2. الدالة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65B65BFC">
                <v:shape id="_x0000_i1214" type="#_x0000_t75" style="width:11.25pt;height:12.75pt" o:ole="">
                  <v:imagedata r:id="rId338" o:title=""/>
                </v:shape>
                <o:OLEObject Type="Embed" ProgID="Equation.3" ShapeID="_x0000_i1214" DrawAspect="Content" ObjectID="_1795589571" r:id="rId33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المعرفة على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R</m:t>
                  </m:r>
                </m:e>
                <m:sup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*</m:t>
                  </m:r>
                </m:sup>
              </m:sSup>
            </m:oMath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بالعبارة </w:t>
            </w:r>
            <w:r w:rsidRPr="00AF107B">
              <w:rPr>
                <w:rFonts w:ascii="Amiri" w:hAnsi="Amiri" w:cs="Amiri"/>
                <w:position w:val="-24"/>
                <w:sz w:val="26"/>
                <w:szCs w:val="26"/>
                <w:lang w:bidi="ar-DZ"/>
              </w:rPr>
              <w:object w:dxaOrig="1080" w:dyaOrig="620" w14:anchorId="1FF3C185">
                <v:shape id="_x0000_i1215" type="#_x0000_t75" style="width:54pt;height:30.75pt" o:ole="">
                  <v:imagedata r:id="rId340" o:title=""/>
                </v:shape>
                <o:OLEObject Type="Embed" ProgID="Equation.3" ShapeID="_x0000_i1215" DrawAspect="Content" ObjectID="_1795589572" r:id="rId341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فردية، لأنّ:</w:t>
            </w:r>
          </w:p>
          <w:p w14:paraId="16EFE0F9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مجموعة تعريفها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R</m:t>
                  </m:r>
                </m:e>
                <m:sup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*</m:t>
                  </m:r>
                </m:sup>
              </m:sSup>
            </m:oMath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متناظرة بالنسبة إلى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79" w14:anchorId="6553BF2A">
                <v:shape id="_x0000_i1216" type="#_x0000_t75" style="width:9.75pt;height:14.25pt" o:ole="">
                  <v:imagedata r:id="rId304" o:title=""/>
                </v:shape>
                <o:OLEObject Type="Embed" ProgID="Equation.3" ShapeID="_x0000_i1216" DrawAspect="Content" ObjectID="_1795589573" r:id="rId342"/>
              </w:object>
            </w:r>
          </w:p>
          <w:p w14:paraId="0B9680B5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ولكلّ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58D9A2C5">
                <v:shape id="_x0000_i1217" type="#_x0000_t75" style="width:9.75pt;height:11.25pt" o:ole="">
                  <v:imagedata r:id="rId334" o:title=""/>
                </v:shape>
                <o:OLEObject Type="Embed" ProgID="Equation.3" ShapeID="_x0000_i1217" DrawAspect="Content" ObjectID="_1795589574" r:id="rId343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R</m:t>
                  </m:r>
                </m:e>
                <m:sup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*</m:t>
                  </m:r>
                </m:sup>
              </m:sSup>
            </m:oMath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r w:rsidRPr="00AF107B">
              <w:rPr>
                <w:rFonts w:ascii="Amiri" w:hAnsi="Amiri" w:cs="Amiri"/>
                <w:position w:val="-28"/>
                <w:sz w:val="26"/>
                <w:szCs w:val="26"/>
                <w:lang w:bidi="ar-DZ"/>
              </w:rPr>
              <w:object w:dxaOrig="3379" w:dyaOrig="680" w14:anchorId="30464AB7">
                <v:shape id="_x0000_i1218" type="#_x0000_t75" style="width:168.75pt;height:33.75pt" o:ole="">
                  <v:imagedata r:id="rId344" o:title=""/>
                </v:shape>
                <o:OLEObject Type="Embed" ProgID="Equation.3" ShapeID="_x0000_i1218" DrawAspect="Content" ObjectID="_1795589575" r:id="rId345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27D467D6" w14:textId="77777777" w:rsidR="0046685D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1AA04C8B" w14:textId="77777777" w:rsidR="0046685D" w:rsidRDefault="0046685D" w:rsidP="00AF107B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12A53522" w14:textId="10C4C0EE" w:rsidR="0046685D" w:rsidRPr="00AF107B" w:rsidRDefault="0046685D" w:rsidP="006E4117">
            <w:pPr>
              <w:bidi/>
              <w:ind w:right="-851"/>
              <w:rPr>
                <w:rFonts w:ascii="Amiri" w:hAnsi="Amiri" w:cs="Amiri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خواص:</w:t>
            </w:r>
          </w:p>
          <w:p w14:paraId="66F41B83" w14:textId="77777777" w:rsidR="0046685D" w:rsidRPr="00AF107B" w:rsidRDefault="0046685D" w:rsidP="00AF10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DD05957" w14:textId="77777777" w:rsidR="0046685D" w:rsidRPr="00AF107B" w:rsidRDefault="0046685D" w:rsidP="00AF107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13AD1E95">
                <v:shape id="_x0000_i1219" type="#_x0000_t75" style="width:12pt;height:15.75pt" o:ole="">
                  <v:imagedata r:id="rId346" o:title=""/>
                </v:shape>
                <o:OLEObject Type="Embed" ProgID="Equation.DSMT4" ShapeID="_x0000_i1219" DrawAspect="Content" ObjectID="_1795589576" r:id="rId347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دالة معرفة على 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مجال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00" w:dyaOrig="260" w14:anchorId="737AF445">
                <v:shape id="_x0000_i1220" type="#_x0000_t75" style="width:9.75pt;height:12.75pt" o:ole="">
                  <v:imagedata r:id="rId348" o:title=""/>
                </v:shape>
                <o:OLEObject Type="Embed" ProgID="Equation.DSMT4" ShapeID="_x0000_i1220" DrawAspect="Content" ObjectID="_1795589577" r:id="rId34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وليكن </w:t>
            </w:r>
            <w:r w:rsidRPr="00AF107B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4EF9F978">
                <v:shape id="_x0000_i1221" type="#_x0000_t75" style="width:27pt;height:21.75pt" o:ole="">
                  <v:imagedata r:id="rId350" o:title=""/>
                </v:shape>
                <o:OLEObject Type="Embed" ProgID="Equation.DSMT4" ShapeID="_x0000_i1221" DrawAspect="Content" ObjectID="_1795589578" r:id="rId351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تمثيلها البياني في </w:t>
            </w:r>
            <w:r w:rsidRPr="00AF107B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معلم متعامد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ومتجانس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AF107B">
              <w:rPr>
                <w:rFonts w:ascii="Amiri" w:eastAsiaTheme="minorEastAsia" w:hAnsi="Amiri" w:cs="Amiri"/>
                <w:position w:val="-18"/>
                <w:sz w:val="26"/>
                <w:szCs w:val="26"/>
                <w:lang w:bidi="ar-DZ"/>
              </w:rPr>
              <w:object w:dxaOrig="800" w:dyaOrig="480" w14:anchorId="66E45AEA">
                <v:shape id="_x0000_i1222" type="#_x0000_t75" style="width:39.75pt;height:24pt" o:ole="">
                  <v:imagedata r:id="rId352" o:title=""/>
                </v:shape>
                <o:OLEObject Type="Embed" ProgID="Equation.DSMT4" ShapeID="_x0000_i1222" DrawAspect="Content" ObjectID="_1795589579" r:id="rId353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7D0035E5" w14:textId="77777777" w:rsidR="0046685D" w:rsidRPr="00AF107B" w:rsidRDefault="0046685D" w:rsidP="0046685D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إذا كانت الدالة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6180B98B">
                <v:shape id="_x0000_i1223" type="#_x0000_t75" style="width:12pt;height:15.75pt" o:ole="">
                  <v:imagedata r:id="rId346" o:title=""/>
                </v:shape>
                <o:OLEObject Type="Embed" ProgID="Equation.DSMT4" ShapeID="_x0000_i1223" DrawAspect="Content" ObjectID="_1795589580" r:id="rId354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زوجية فإن </w:t>
            </w:r>
            <w:r w:rsidRPr="00AF107B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225AF0F9">
                <v:shape id="_x0000_i1224" type="#_x0000_t75" style="width:27pt;height:21.75pt" o:ole="">
                  <v:imagedata r:id="rId350" o:title=""/>
                </v:shape>
                <o:OLEObject Type="Embed" ProgID="Equation.DSMT4" ShapeID="_x0000_i1224" DrawAspect="Content" ObjectID="_1795589581" r:id="rId355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متناظر بالنسبة لمحور التراتيب.</w:t>
            </w:r>
          </w:p>
          <w:p w14:paraId="0C20837D" w14:textId="77777777" w:rsidR="0046685D" w:rsidRPr="00AF107B" w:rsidRDefault="0046685D" w:rsidP="0046685D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إذا كانت الدالة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15DB5461">
                <v:shape id="_x0000_i1225" type="#_x0000_t75" style="width:12pt;height:15.75pt" o:ole="">
                  <v:imagedata r:id="rId346" o:title=""/>
                </v:shape>
                <o:OLEObject Type="Embed" ProgID="Equation.DSMT4" ShapeID="_x0000_i1225" DrawAspect="Content" ObjectID="_1795589582" r:id="rId356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فردية فإن </w:t>
            </w:r>
            <w:r w:rsidRPr="00AF107B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1A40D180">
                <v:shape id="_x0000_i1226" type="#_x0000_t75" style="width:27pt;height:21.75pt" o:ole="">
                  <v:imagedata r:id="rId350" o:title=""/>
                </v:shape>
                <o:OLEObject Type="Embed" ProgID="Equation.DSMT4" ShapeID="_x0000_i1226" DrawAspect="Content" ObjectID="_1795589583" r:id="rId357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متناظر بالنسبة لمبدأ المعلم.</w:t>
            </w:r>
          </w:p>
          <w:p w14:paraId="5660F819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مركز تناظر منحن </w:t>
            </w:r>
          </w:p>
          <w:p w14:paraId="611ABEEE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noProof/>
                <w:color w:val="FF0000"/>
                <w:sz w:val="26"/>
                <w:szCs w:val="26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A8546B0" wp14:editId="45F5B3C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193040</wp:posOffset>
                      </wp:positionV>
                      <wp:extent cx="2143125" cy="195262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95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770E71" w14:textId="77777777" w:rsidR="0046685D" w:rsidRDefault="0046685D" w:rsidP="00AF107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91B638" wp14:editId="13082D95">
                                        <wp:extent cx="1866900" cy="1835785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5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6900" cy="1835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546B0" id="Rectangle 24" o:spid="_x0000_s1046" style="position:absolute;left:0;text-align:left;margin-left:4pt;margin-top:15.2pt;width:168.75pt;height:153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" filled="f" strokecolor="white [3212]" strokeweight="2pt">
                      <v:textbox>
                        <w:txbxContent>
                          <w:p w14:paraId="54770E71" w14:textId="77777777" w:rsidR="0046685D" w:rsidRDefault="0046685D" w:rsidP="00AF10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91B638" wp14:editId="13082D95">
                                  <wp:extent cx="1866900" cy="1835785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83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1BA739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نشاط:</w:t>
            </w:r>
          </w:p>
          <w:p w14:paraId="71EB0BB9" w14:textId="77777777" w:rsidR="0046685D" w:rsidRPr="00AF107B" w:rsidRDefault="0046685D" w:rsidP="0017683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لتكن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43B1E12F">
                <v:shape id="_x0000_i1227" type="#_x0000_t75" style="width:12pt;height:15.75pt" o:ole="">
                  <v:imagedata r:id="rId359" o:title=""/>
                </v:shape>
                <o:OLEObject Type="Embed" ProgID="Equation.DSMT4" ShapeID="_x0000_i1227" DrawAspect="Content" ObjectID="_1795589584" r:id="rId360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دالة معرفة على مجال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1A189F12">
                <v:shape id="_x0000_i1228" type="#_x0000_t75" style="width:12.75pt;height:12.75pt" o:ole="">
                  <v:imagedata r:id="rId361" o:title=""/>
                </v:shape>
                <o:OLEObject Type="Embed" ProgID="Equation.DSMT4" ShapeID="_x0000_i1228" DrawAspect="Content" ObjectID="_1795589585" r:id="rId362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و </w: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3D9B2498">
                <v:shape id="_x0000_i1229" type="#_x0000_t75" style="width:21pt;height:20.25pt" o:ole="">
                  <v:imagedata r:id="rId363" o:title=""/>
                </v:shape>
                <o:OLEObject Type="Embed" ProgID="Equation.DSMT4" ShapeID="_x0000_i1229" DrawAspect="Content" ObjectID="_1795589586" r:id="rId364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>تمثيلها</w:t>
            </w:r>
            <w:r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البياني للدالة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03D7B7C2">
                <v:shape id="_x0000_i1230" type="#_x0000_t75" style="width:12pt;height:15.75pt" o:ole="">
                  <v:imagedata r:id="rId359" o:title=""/>
                </v:shape>
                <o:OLEObject Type="Embed" ProgID="Equation.DSMT4" ShapeID="_x0000_i1230" DrawAspect="Content" ObjectID="_1795589587" r:id="rId365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في معلم متعامد ومتجانس </w:t>
            </w:r>
            <w:r w:rsidRPr="00AF107B">
              <w:rPr>
                <w:rFonts w:ascii="Amiri" w:hAnsi="Amiri" w:cs="Amiri"/>
                <w:position w:val="-20"/>
                <w:sz w:val="26"/>
                <w:szCs w:val="26"/>
              </w:rPr>
              <w:object w:dxaOrig="800" w:dyaOrig="520" w14:anchorId="05B14D78">
                <v:shape id="_x0000_i1231" type="#_x0000_t75" style="width:39.75pt;height:26.25pt" o:ole="">
                  <v:imagedata r:id="rId366" o:title=""/>
                </v:shape>
                <o:OLEObject Type="Embed" ProgID="Equation.DSMT4" ShapeID="_x0000_i1231" DrawAspect="Content" ObjectID="_1795589588" r:id="rId367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7DF5ACB6">
                <v:shape id="_x0000_i1232" type="#_x0000_t75" style="width:15.75pt;height:12.75pt" o:ole="">
                  <v:imagedata r:id="rId368" o:title=""/>
                </v:shape>
                <o:OLEObject Type="Embed" ProgID="Equation.DSMT4" ShapeID="_x0000_i1232" DrawAspect="Content" ObjectID="_1795589589" r:id="rId36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80" w:dyaOrig="260" w14:anchorId="54EFC431">
                <v:shape id="_x0000_i1233" type="#_x0000_t75" style="width:18.75pt;height:12.75pt" o:ole="">
                  <v:imagedata r:id="rId370" o:title=""/>
                </v:shape>
                <o:OLEObject Type="Embed" ProgID="Equation.DSMT4" ShapeID="_x0000_i1233" DrawAspect="Content" ObjectID="_1795589590" r:id="rId371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نقطتين من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0D46723B">
                <v:shape id="_x0000_i1234" type="#_x0000_t75" style="width:21pt;height:20.25pt" o:ole="">
                  <v:imagedata r:id="rId363" o:title=""/>
                </v:shape>
                <o:OLEObject Type="Embed" ProgID="Equation.DSMT4" ShapeID="_x0000_i1234" DrawAspect="Content" ObjectID="_1795589591" r:id="rId372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متناظرتان بالنسبة لــ </w:t>
            </w:r>
            <w:r w:rsidRPr="0017683C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62990085">
                <v:shape id="_x0000_i1235" type="#_x0000_t75" style="width:12.75pt;height:13.5pt" o:ole="">
                  <v:imagedata r:id="rId373" o:title=""/>
                </v:shape>
                <o:OLEObject Type="Embed" ProgID="Equation.DSMT4" ShapeID="_x0000_i1235" DrawAspect="Content" ObjectID="_1795589592" r:id="rId374"/>
              </w:object>
            </w:r>
          </w:p>
          <w:p w14:paraId="612DA620" w14:textId="77777777" w:rsidR="0046685D" w:rsidRPr="00AF107B" w:rsidRDefault="0046685D" w:rsidP="0017683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احداثياهما على الترتيب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600" w:dyaOrig="400" w14:anchorId="22B5EC46">
                <v:shape id="_x0000_i1236" type="#_x0000_t75" style="width:30pt;height:20.25pt" o:ole="">
                  <v:imagedata r:id="rId375" o:title=""/>
                </v:shape>
                <o:OLEObject Type="Embed" ProgID="Equation.DSMT4" ShapeID="_x0000_i1236" DrawAspect="Content" ObjectID="_1795589593" r:id="rId376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740" w:dyaOrig="400" w14:anchorId="3835F9DE">
                <v:shape id="_x0000_i1237" type="#_x0000_t75" style="width:36.75pt;height:20.25pt" o:ole="">
                  <v:imagedata r:id="rId377" o:title=""/>
                </v:shape>
                <o:OLEObject Type="Embed" ProgID="Equation.DSMT4" ShapeID="_x0000_i1237" DrawAspect="Content" ObjectID="_1795589594" r:id="rId378"/>
              </w:object>
            </w:r>
            <w:r>
              <w:rPr>
                <w:rFonts w:ascii="Amiri" w:hAnsi="Amiri" w:cs="Amiri"/>
                <w:sz w:val="26"/>
                <w:szCs w:val="26"/>
              </w:rPr>
              <w:t xml:space="preserve"> </w:t>
            </w:r>
          </w:p>
          <w:p w14:paraId="2F4B0573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ولتكن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09BF9B95">
                <v:shape id="_x0000_i1238" type="#_x0000_t75" style="width:44.25pt;height:20.25pt" o:ole="">
                  <v:imagedata r:id="rId379" o:title=""/>
                </v:shape>
                <o:OLEObject Type="Embed" ProgID="Equation.DSMT4" ShapeID="_x0000_i1238" DrawAspect="Content" ObjectID="_1795589595" r:id="rId380"/>
              </w:object>
            </w:r>
            <w:r w:rsidRPr="00AF107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مركز تناظر للمنحنى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16C0661E">
                <v:shape id="_x0000_i1239" type="#_x0000_t75" style="width:21pt;height:20.25pt" o:ole="">
                  <v:imagedata r:id="rId363" o:title=""/>
                </v:shape>
                <o:OLEObject Type="Embed" ProgID="Equation.DSMT4" ShapeID="_x0000_i1239" DrawAspect="Content" ObjectID="_1795589596" r:id="rId381"/>
              </w:object>
            </w:r>
          </w:p>
          <w:p w14:paraId="6C1CCEDD" w14:textId="77777777" w:rsidR="0046685D" w:rsidRPr="00C52680" w:rsidRDefault="0046685D" w:rsidP="0046685D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عبر عن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279" w14:anchorId="6E1A4F35">
                <v:shape id="_x0000_i1240" type="#_x0000_t75" style="width:12.75pt;height:14.25pt" o:ole="">
                  <v:imagedata r:id="rId382" o:title=""/>
                </v:shape>
                <o:OLEObject Type="Embed" ProgID="Equation.DSMT4" ShapeID="_x0000_i1240" DrawAspect="Content" ObjectID="_1795589597" r:id="rId383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بدلالة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20" w14:anchorId="025D9AF2">
                <v:shape id="_x0000_i1241" type="#_x0000_t75" style="width:9.75pt;height:11.25pt" o:ole="">
                  <v:imagedata r:id="rId384" o:title=""/>
                </v:shape>
                <o:OLEObject Type="Embed" ProgID="Equation.DSMT4" ShapeID="_x0000_i1241" DrawAspect="Content" ObjectID="_1795589598" r:id="rId385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2838D612" w14:textId="77777777" w:rsidR="0046685D" w:rsidRPr="00AF107B" w:rsidRDefault="0046685D" w:rsidP="0046685D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بين أنه من اجل كل عددين حقيقين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20" w14:anchorId="5C0DDE99">
                <v:shape id="_x0000_i1242" type="#_x0000_t75" style="width:9.75pt;height:11.25pt" o:ole="">
                  <v:imagedata r:id="rId386" o:title=""/>
                </v:shape>
                <o:OLEObject Type="Embed" ProgID="Equation.DSMT4" ShapeID="_x0000_i1242" DrawAspect="Content" ObjectID="_1795589599" r:id="rId387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279" w14:anchorId="1B2185A1">
                <v:shape id="_x0000_i1243" type="#_x0000_t75" style="width:12.75pt;height:14.25pt" o:ole="">
                  <v:imagedata r:id="rId388" o:title=""/>
                </v:shape>
                <o:OLEObject Type="Embed" ProgID="Equation.DSMT4" ShapeID="_x0000_i1243" DrawAspect="Content" ObjectID="_1795589600" r:id="rId38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من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70102722">
                <v:shape id="_x0000_i1244" type="#_x0000_t75" style="width:12.75pt;height:12.75pt" o:ole="">
                  <v:imagedata r:id="rId361" o:title=""/>
                </v:shape>
                <o:OLEObject Type="Embed" ProgID="Equation.DSMT4" ShapeID="_x0000_i1244" DrawAspect="Content" ObjectID="_1795589601" r:id="rId390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فإن: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</w:rPr>
              <w:object w:dxaOrig="2240" w:dyaOrig="320" w14:anchorId="36BA45A7">
                <v:shape id="_x0000_i1245" type="#_x0000_t75" style="width:111.75pt;height:15.75pt" o:ole="">
                  <v:imagedata r:id="rId391" o:title=""/>
                </v:shape>
                <o:OLEObject Type="Embed" ProgID="Equation.DSMT4" ShapeID="_x0000_i1245" DrawAspect="Content" ObjectID="_1795589602" r:id="rId392"/>
              </w:object>
            </w:r>
          </w:p>
          <w:p w14:paraId="277925AA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DA6BC47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مناقشة النشاط</w:t>
            </w:r>
          </w:p>
          <w:p w14:paraId="3091E19C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</w:p>
          <w:p w14:paraId="0C0DB3F5" w14:textId="06837E28" w:rsidR="0046685D" w:rsidRPr="006E4117" w:rsidRDefault="0046685D" w:rsidP="006E4117">
            <w:pPr>
              <w:pStyle w:val="Paragraphedeliste"/>
              <w:numPr>
                <w:ilvl w:val="0"/>
                <w:numId w:val="33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التعبير عن </w:t>
            </w:r>
            <w:r w:rsidRPr="00AF107B">
              <w:rPr>
                <w:rFonts w:ascii="Amiri" w:hAnsi="Amiri" w:cs="Amiri"/>
                <w:color w:val="FF0000"/>
                <w:position w:val="-6"/>
                <w:sz w:val="26"/>
                <w:szCs w:val="26"/>
              </w:rPr>
              <w:object w:dxaOrig="260" w:dyaOrig="279" w14:anchorId="230EECB7">
                <v:shape id="_x0000_i1246" type="#_x0000_t75" style="width:12.75pt;height:14.25pt" o:ole="">
                  <v:imagedata r:id="rId393" o:title=""/>
                </v:shape>
                <o:OLEObject Type="Embed" ProgID="Equation.DSMT4" ShapeID="_x0000_i1246" DrawAspect="Content" ObjectID="_1795589603" r:id="rId394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بدلالة </w:t>
            </w:r>
            <w:r w:rsidRPr="00AF107B">
              <w:rPr>
                <w:rFonts w:ascii="Amiri" w:hAnsi="Amiri" w:cs="Amiri"/>
                <w:color w:val="FF0000"/>
                <w:position w:val="-6"/>
                <w:sz w:val="26"/>
                <w:szCs w:val="26"/>
              </w:rPr>
              <w:object w:dxaOrig="200" w:dyaOrig="220" w14:anchorId="0E9BE22E">
                <v:shape id="_x0000_i1247" type="#_x0000_t75" style="width:9.75pt;height:11.25pt" o:ole="">
                  <v:imagedata r:id="rId395" o:title=""/>
                </v:shape>
                <o:OLEObject Type="Embed" ProgID="Equation.DSMT4" ShapeID="_x0000_i1247" DrawAspect="Content" ObjectID="_1795589604" r:id="rId396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</w:p>
          <w:p w14:paraId="04BD668B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لدينا: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80" w:dyaOrig="260" w14:anchorId="0D40ACF2">
                <v:shape id="_x0000_i1248" type="#_x0000_t75" style="width:18.75pt;height:12.75pt" o:ole="">
                  <v:imagedata r:id="rId370" o:title=""/>
                </v:shape>
                <o:OLEObject Type="Embed" ProgID="Equation.DSMT4" ShapeID="_x0000_i1248" DrawAspect="Content" ObjectID="_1795589605" r:id="rId397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نظيرة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0537762B">
                <v:shape id="_x0000_i1249" type="#_x0000_t75" style="width:15.75pt;height:12.75pt" o:ole="">
                  <v:imagedata r:id="rId368" o:title=""/>
                </v:shape>
                <o:OLEObject Type="Embed" ProgID="Equation.DSMT4" ShapeID="_x0000_i1249" DrawAspect="Content" ObjectID="_1795589606" r:id="rId398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بالنسبة لــ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3BBCF037">
                <v:shape id="_x0000_i1250" type="#_x0000_t75" style="width:12.75pt;height:12.75pt" o:ole="">
                  <v:imagedata r:id="rId399" o:title=""/>
                </v:shape>
                <o:OLEObject Type="Embed" ProgID="Equation.DSMT4" ShapeID="_x0000_i1250" DrawAspect="Content" ObjectID="_1795589607" r:id="rId400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ومنه:  </w:t>
            </w:r>
            <w:r w:rsidRPr="00AF107B">
              <w:rPr>
                <w:rFonts w:ascii="Amiri" w:hAnsi="Amiri" w:cs="Amiri"/>
                <w:position w:val="-24"/>
                <w:sz w:val="26"/>
                <w:szCs w:val="26"/>
              </w:rPr>
              <w:object w:dxaOrig="1040" w:dyaOrig="620" w14:anchorId="5A584858">
                <v:shape id="_x0000_i1251" type="#_x0000_t75" style="width:51.75pt;height:30.75pt" o:ole="">
                  <v:imagedata r:id="rId401" o:title=""/>
                </v:shape>
                <o:OLEObject Type="Embed" ProgID="Equation.DSMT4" ShapeID="_x0000_i1251" DrawAspect="Content" ObjectID="_1795589608" r:id="rId402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إذا: 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</w:rPr>
              <w:object w:dxaOrig="1219" w:dyaOrig="380" w14:anchorId="07DC340F">
                <v:shape id="_x0000_i1252" type="#_x0000_t75" style="width:60.75pt;height:18.75pt" o:ole="">
                  <v:imagedata r:id="rId403" o:title=""/>
                </v:shape>
                <o:OLEObject Type="Embed" ProgID="Equation.DSMT4" ShapeID="_x0000_i1252" DrawAspect="Content" ObjectID="_1795589609" r:id="rId404"/>
              </w:object>
            </w:r>
          </w:p>
          <w:p w14:paraId="7113A03C" w14:textId="77777777" w:rsidR="0046685D" w:rsidRPr="00AF107B" w:rsidRDefault="0046685D" w:rsidP="0046685D">
            <w:pPr>
              <w:pStyle w:val="Paragraphedeliste"/>
              <w:numPr>
                <w:ilvl w:val="0"/>
                <w:numId w:val="33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تبيين أنه من اجل كل عددين حقيقين </w:t>
            </w:r>
            <w:r w:rsidRPr="00AF107B">
              <w:rPr>
                <w:rFonts w:ascii="Amiri" w:hAnsi="Amiri" w:cs="Amiri"/>
                <w:color w:val="FF0000"/>
                <w:position w:val="-6"/>
                <w:sz w:val="26"/>
                <w:szCs w:val="26"/>
              </w:rPr>
              <w:object w:dxaOrig="200" w:dyaOrig="220" w14:anchorId="25C5DFFE">
                <v:shape id="_x0000_i1253" type="#_x0000_t75" style="width:9.75pt;height:11.25pt" o:ole="">
                  <v:imagedata r:id="rId405" o:title=""/>
                </v:shape>
                <o:OLEObject Type="Embed" ProgID="Equation.DSMT4" ShapeID="_x0000_i1253" DrawAspect="Content" ObjectID="_1795589610" r:id="rId406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و </w:t>
            </w:r>
            <w:r w:rsidRPr="00AF107B">
              <w:rPr>
                <w:rFonts w:ascii="Amiri" w:hAnsi="Amiri" w:cs="Amiri"/>
                <w:color w:val="FF0000"/>
                <w:position w:val="-6"/>
                <w:sz w:val="26"/>
                <w:szCs w:val="26"/>
              </w:rPr>
              <w:object w:dxaOrig="260" w:dyaOrig="279" w14:anchorId="332EE41F">
                <v:shape id="_x0000_i1254" type="#_x0000_t75" style="width:12.75pt;height:14.25pt" o:ole="">
                  <v:imagedata r:id="rId407" o:title=""/>
                </v:shape>
                <o:OLEObject Type="Embed" ProgID="Equation.DSMT4" ShapeID="_x0000_i1254" DrawAspect="Content" ObjectID="_1795589611" r:id="rId408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من </w:t>
            </w:r>
            <w:r w:rsidRPr="00AF107B">
              <w:rPr>
                <w:rFonts w:ascii="Amiri" w:hAnsi="Amiri" w:cs="Amiri"/>
                <w:color w:val="FF0000"/>
                <w:position w:val="-4"/>
                <w:sz w:val="26"/>
                <w:szCs w:val="26"/>
              </w:rPr>
              <w:object w:dxaOrig="260" w:dyaOrig="260" w14:anchorId="28F252BA">
                <v:shape id="_x0000_i1255" type="#_x0000_t75" style="width:12.75pt;height:12.75pt" o:ole="">
                  <v:imagedata r:id="rId409" o:title=""/>
                </v:shape>
                <o:OLEObject Type="Embed" ProgID="Equation.DSMT4" ShapeID="_x0000_i1255" DrawAspect="Content" ObjectID="_1795589612" r:id="rId410"/>
              </w:object>
            </w:r>
            <w:r w:rsidRPr="00AF107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فإن: </w:t>
            </w:r>
            <w:r w:rsidRPr="00AF107B">
              <w:rPr>
                <w:rFonts w:ascii="Amiri" w:hAnsi="Amiri" w:cs="Amiri"/>
                <w:color w:val="FF0000"/>
                <w:position w:val="-10"/>
                <w:sz w:val="26"/>
                <w:szCs w:val="26"/>
              </w:rPr>
              <w:object w:dxaOrig="2240" w:dyaOrig="320" w14:anchorId="735C7EC3">
                <v:shape id="_x0000_i1256" type="#_x0000_t75" style="width:111.75pt;height:15.75pt" o:ole="">
                  <v:imagedata r:id="rId411" o:title=""/>
                </v:shape>
                <o:OLEObject Type="Embed" ProgID="Equation.DSMT4" ShapeID="_x0000_i1256" DrawAspect="Content" ObjectID="_1795589613" r:id="rId412"/>
              </w:object>
            </w:r>
          </w:p>
          <w:p w14:paraId="18F7116A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بما ان: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80" w:dyaOrig="260" w14:anchorId="3E77ECD6">
                <v:shape id="_x0000_i1257" type="#_x0000_t75" style="width:18.75pt;height:12.75pt" o:ole="">
                  <v:imagedata r:id="rId370" o:title=""/>
                </v:shape>
                <o:OLEObject Type="Embed" ProgID="Equation.DSMT4" ShapeID="_x0000_i1257" DrawAspect="Content" ObjectID="_1795589614" r:id="rId413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نظيرة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19C59A19">
                <v:shape id="_x0000_i1258" type="#_x0000_t75" style="width:15.75pt;height:12.75pt" o:ole="">
                  <v:imagedata r:id="rId368" o:title=""/>
                </v:shape>
                <o:OLEObject Type="Embed" ProgID="Equation.DSMT4" ShapeID="_x0000_i1258" DrawAspect="Content" ObjectID="_1795589615" r:id="rId414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بالنسبة لــ </w:t>
            </w:r>
            <w:r w:rsidRPr="00AF107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CB56814">
                <v:shape id="_x0000_i1259" type="#_x0000_t75" style="width:12.75pt;height:12.75pt" o:ole="">
                  <v:imagedata r:id="rId399" o:title=""/>
                </v:shape>
                <o:OLEObject Type="Embed" ProgID="Equation.DSMT4" ShapeID="_x0000_i1259" DrawAspect="Content" ObjectID="_1795589616" r:id="rId415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فإن:  </w:t>
            </w:r>
            <w:r w:rsidRPr="00AF107B">
              <w:rPr>
                <w:rFonts w:ascii="Amiri" w:hAnsi="Amiri" w:cs="Amiri"/>
                <w:position w:val="-24"/>
                <w:sz w:val="26"/>
                <w:szCs w:val="26"/>
              </w:rPr>
              <w:object w:dxaOrig="1719" w:dyaOrig="620" w14:anchorId="6666AD8A">
                <v:shape id="_x0000_i1260" type="#_x0000_t75" style="width:86.25pt;height:30.75pt" o:ole="">
                  <v:imagedata r:id="rId416" o:title=""/>
                </v:shape>
                <o:OLEObject Type="Embed" ProgID="Equation.DSMT4" ShapeID="_x0000_i1260" DrawAspect="Content" ObjectID="_1795589617" r:id="rId417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963CD79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ومنه:  </w:t>
            </w:r>
            <w:r w:rsidRPr="00AF107B">
              <w:rPr>
                <w:rFonts w:ascii="Amiri" w:hAnsi="Amiri" w:cs="Amiri"/>
                <w:position w:val="-10"/>
                <w:sz w:val="26"/>
                <w:szCs w:val="26"/>
              </w:rPr>
              <w:object w:dxaOrig="1800" w:dyaOrig="320" w14:anchorId="0C1C8504">
                <v:shape id="_x0000_i1261" type="#_x0000_t75" style="width:90pt;height:15.75pt" o:ole="">
                  <v:imagedata r:id="rId418" o:title=""/>
                </v:shape>
                <o:OLEObject Type="Embed" ProgID="Equation.DSMT4" ShapeID="_x0000_i1261" DrawAspect="Content" ObjectID="_1795589618" r:id="rId419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ولدينا: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</w:rPr>
              <w:object w:dxaOrig="1120" w:dyaOrig="279" w14:anchorId="3D27A3EC">
                <v:shape id="_x0000_i1262" type="#_x0000_t75" style="width:56.25pt;height:14.25pt" o:ole="">
                  <v:imagedata r:id="rId420" o:title=""/>
                </v:shape>
                <o:OLEObject Type="Embed" ProgID="Equation.DSMT4" ShapeID="_x0000_i1262" DrawAspect="Content" ObjectID="_1795589619" r:id="rId421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إذا: </w:t>
            </w:r>
            <w:r w:rsidRPr="00AF107B">
              <w:rPr>
                <w:rFonts w:ascii="Amiri" w:hAnsi="Amiri" w:cs="Amiri"/>
                <w:position w:val="-16"/>
                <w:sz w:val="26"/>
                <w:szCs w:val="26"/>
              </w:rPr>
              <w:object w:dxaOrig="2340" w:dyaOrig="440" w14:anchorId="34C87ACA">
                <v:shape id="_x0000_i1263" type="#_x0000_t75" style="width:117pt;height:21.75pt" o:ole="">
                  <v:imagedata r:id="rId422" o:title=""/>
                </v:shape>
                <o:OLEObject Type="Embed" ProgID="Equation.DSMT4" ShapeID="_x0000_i1263" DrawAspect="Content" ObjectID="_1795589620" r:id="rId423"/>
              </w:object>
            </w:r>
          </w:p>
          <w:p w14:paraId="64CE7D1C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</w:p>
          <w:p w14:paraId="60A2996D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خاصية:</w:t>
            </w:r>
          </w:p>
          <w:p w14:paraId="58E4C6E8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BAFAA17" w14:textId="77777777" w:rsidR="0046685D" w:rsidRPr="00AF107B" w:rsidRDefault="0046685D" w:rsidP="00AF107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لإثبات ان النقطة </w:t>
            </w:r>
            <w:r w:rsidRPr="00AF107B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0A1B59FF">
                <v:shape id="_x0000_i1264" type="#_x0000_t75" style="width:44.25pt;height:20.25pt" o:ole="">
                  <v:imagedata r:id="rId379" o:title=""/>
                </v:shape>
                <o:OLEObject Type="Embed" ProgID="Equation.DSMT4" ShapeID="_x0000_i1264" DrawAspect="Content" ObjectID="_1795589621" r:id="rId424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مركز تناظر للمنحنى </w:t>
            </w:r>
            <w:r w:rsidRPr="00AF107B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56585178">
                <v:shape id="_x0000_i1265" type="#_x0000_t75" style="width:27pt;height:21.75pt" o:ole="">
                  <v:imagedata r:id="rId425" o:title=""/>
                </v:shape>
                <o:OLEObject Type="Embed" ProgID="Equation.DSMT4" ShapeID="_x0000_i1265" DrawAspect="Content" ObjectID="_1795589622" r:id="rId426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الممثل للدالة </w:t>
            </w:r>
            <w:r w:rsidRPr="00AF107B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153A4D86">
                <v:shape id="_x0000_i1266" type="#_x0000_t75" style="width:12pt;height:15.75pt" o:ole="">
                  <v:imagedata r:id="rId427" o:title=""/>
                </v:shape>
                <o:OLEObject Type="Embed" ProgID="Equation.DSMT4" ShapeID="_x0000_i1266" DrawAspect="Content" ObjectID="_1795589623" r:id="rId428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في معلم متعامد ومتجانس </w:t>
            </w:r>
            <w:r w:rsidRPr="00AF107B">
              <w:rPr>
                <w:rFonts w:ascii="Amiri" w:hAnsi="Amiri" w:cs="Amiri"/>
                <w:position w:val="-20"/>
                <w:sz w:val="26"/>
                <w:szCs w:val="26"/>
              </w:rPr>
              <w:object w:dxaOrig="800" w:dyaOrig="520" w14:anchorId="78BCDADA">
                <v:shape id="_x0000_i1267" type="#_x0000_t75" style="width:39.75pt;height:26.25pt" o:ole="">
                  <v:imagedata r:id="rId366" o:title=""/>
                </v:shape>
                <o:OLEObject Type="Embed" ProgID="Equation.DSMT4" ShapeID="_x0000_i1267" DrawAspect="Content" ObjectID="_1795589624" r:id="rId429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نثبت أنه من أجل </w:t>
            </w:r>
            <w:r w:rsidRPr="00AF107B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700" w:dyaOrig="380" w14:anchorId="0024E0D9">
                <v:shape id="_x0000_i1268" type="#_x0000_t75" style="width:35.25pt;height:18.75pt" o:ole="">
                  <v:imagedata r:id="rId430" o:title=""/>
                </v:shape>
                <o:OLEObject Type="Embed" ProgID="Equation.DSMT4" ShapeID="_x0000_i1268" DrawAspect="Content" ObjectID="_1795589625" r:id="rId431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فإن: </w:t>
            </w:r>
            <w:r w:rsidRPr="00AF107B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1380" w:dyaOrig="400" w14:anchorId="21D29DDB">
                <v:shape id="_x0000_i1269" type="#_x0000_t75" style="width:69pt;height:20.25pt" o:ole="">
                  <v:imagedata r:id="rId432" o:title=""/>
                </v:shape>
                <o:OLEObject Type="Embed" ProgID="Equation.DSMT4" ShapeID="_x0000_i1269" DrawAspect="Content" ObjectID="_1795589626" r:id="rId433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6142E87A" w14:textId="67D015B1" w:rsidR="0046685D" w:rsidRPr="00AF107B" w:rsidRDefault="0046685D" w:rsidP="006E4117">
            <w:pPr>
              <w:bidi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و:  </w:t>
            </w:r>
            <w:r w:rsidRPr="00AF107B">
              <w:rPr>
                <w:rFonts w:ascii="Amiri" w:hAnsi="Amiri" w:cs="Amiri"/>
                <w:position w:val="-16"/>
                <w:sz w:val="26"/>
                <w:szCs w:val="26"/>
              </w:rPr>
              <w:object w:dxaOrig="2340" w:dyaOrig="440" w14:anchorId="27FE96CE">
                <v:shape id="_x0000_i1270" type="#_x0000_t75" style="width:117pt;height:21.75pt" o:ole="">
                  <v:imagedata r:id="rId422" o:title=""/>
                </v:shape>
                <o:OLEObject Type="Embed" ProgID="Equation.DSMT4" ShapeID="_x0000_i1270" DrawAspect="Content" ObjectID="_1795589627" r:id="rId434"/>
              </w:object>
            </w:r>
          </w:p>
          <w:p w14:paraId="5EDD8163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مثال: ت 40 ص 109</w:t>
            </w:r>
          </w:p>
          <w:p w14:paraId="72B99079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32A5292" w14:textId="77777777" w:rsidR="006E4117" w:rsidRDefault="006E4117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3E8662C" w14:textId="34DD26E8" w:rsidR="0046685D" w:rsidRPr="00AF107B" w:rsidRDefault="0046685D" w:rsidP="006E4117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محور تناظر منحن</w:t>
            </w:r>
          </w:p>
          <w:p w14:paraId="15A47556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136256E" w14:textId="77777777" w:rsidR="0046685D" w:rsidRPr="00AF107B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خاصية </w:t>
            </w:r>
          </w:p>
          <w:p w14:paraId="7546C7D9" w14:textId="77777777" w:rsidR="0046685D" w:rsidRPr="00AF107B" w:rsidRDefault="0046685D" w:rsidP="00AF107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AF107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لإثبات أن المستقيم  </w:t>
            </w:r>
            <w:r w:rsidRPr="00AF107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600" w:dyaOrig="220" w14:anchorId="6CEC2032">
                <v:shape id="_x0000_i1271" type="#_x0000_t75" style="width:30pt;height:11.25pt" o:ole="">
                  <v:imagedata r:id="rId435" o:title=""/>
                </v:shape>
                <o:OLEObject Type="Embed" ProgID="Equation.DSMT4" ShapeID="_x0000_i1271" DrawAspect="Content" ObjectID="_1795589628" r:id="rId436"/>
              </w:object>
            </w:r>
            <w:r w:rsidRPr="00AF107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محور تناظر مركز تناظر للمنحنى </w:t>
            </w:r>
            <w:r w:rsidRPr="00AF107B">
              <w:rPr>
                <w:rFonts w:ascii="Amiri" w:eastAsiaTheme="minorEastAsia" w:hAnsi="Amiri" w:cs="Amiri"/>
                <w:position w:val="-16"/>
                <w:sz w:val="26"/>
                <w:szCs w:val="26"/>
                <w:lang w:bidi="ar-DZ"/>
              </w:rPr>
              <w:object w:dxaOrig="540" w:dyaOrig="440" w14:anchorId="399C0351">
                <v:shape id="_x0000_i1272" type="#_x0000_t75" style="width:27pt;height:21.75pt" o:ole="">
                  <v:imagedata r:id="rId425" o:title=""/>
                </v:shape>
                <o:OLEObject Type="Embed" ProgID="Equation.DSMT4" ShapeID="_x0000_i1272" DrawAspect="Content" ObjectID="_1795589629" r:id="rId437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 xml:space="preserve"> </m:t>
              </m:r>
            </m:oMath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الممثل للدالة </w:t>
            </w:r>
            <w:r w:rsidRPr="00AF107B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31381CA8">
                <v:shape id="_x0000_i1273" type="#_x0000_t75" style="width:12pt;height:15.75pt" o:ole="">
                  <v:imagedata r:id="rId427" o:title=""/>
                </v:shape>
                <o:OLEObject Type="Embed" ProgID="Equation.DSMT4" ShapeID="_x0000_i1273" DrawAspect="Content" ObjectID="_1795589630" r:id="rId438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في معلم متعامد ومتجانس </w:t>
            </w:r>
            <w:r w:rsidRPr="00AF107B">
              <w:rPr>
                <w:rFonts w:ascii="Amiri" w:hAnsi="Amiri" w:cs="Amiri"/>
                <w:position w:val="-20"/>
                <w:sz w:val="26"/>
                <w:szCs w:val="26"/>
              </w:rPr>
              <w:object w:dxaOrig="800" w:dyaOrig="520" w14:anchorId="50B037E4">
                <v:shape id="_x0000_i1274" type="#_x0000_t75" style="width:39.75pt;height:26.25pt" o:ole="">
                  <v:imagedata r:id="rId366" o:title=""/>
                </v:shape>
                <o:OLEObject Type="Embed" ProgID="Equation.DSMT4" ShapeID="_x0000_i1274" DrawAspect="Content" ObjectID="_1795589631" r:id="rId439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نثبت أنه من أجل  </w:t>
            </w:r>
            <w:r w:rsidRPr="00AF107B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700" w:dyaOrig="380" w14:anchorId="135CFE06">
                <v:shape id="_x0000_i1275" type="#_x0000_t75" style="width:35.25pt;height:18.75pt" o:ole="">
                  <v:imagedata r:id="rId430" o:title=""/>
                </v:shape>
                <o:OLEObject Type="Embed" ProgID="Equation.DSMT4" ShapeID="_x0000_i1275" DrawAspect="Content" ObjectID="_1795589632" r:id="rId440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فإن: </w:t>
            </w:r>
            <w:r w:rsidRPr="00AF107B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1380" w:dyaOrig="400" w14:anchorId="7189D7A3">
                <v:shape id="_x0000_i1276" type="#_x0000_t75" style="width:69pt;height:20.25pt" o:ole="">
                  <v:imagedata r:id="rId432" o:title=""/>
                </v:shape>
                <o:OLEObject Type="Embed" ProgID="Equation.DSMT4" ShapeID="_x0000_i1276" DrawAspect="Content" ObjectID="_1795589633" r:id="rId441"/>
              </w:object>
            </w:r>
            <w:r w:rsidRPr="00AF107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376DB656" w14:textId="77777777" w:rsidR="0046685D" w:rsidRPr="00AF107B" w:rsidRDefault="0046685D" w:rsidP="00AF107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</w:rPr>
            </w:pPr>
            <w:r w:rsidRPr="00AF107B">
              <w:rPr>
                <w:rFonts w:ascii="Amiri" w:hAnsi="Amiri" w:cs="Amiri"/>
                <w:position w:val="-16"/>
                <w:sz w:val="26"/>
                <w:szCs w:val="26"/>
              </w:rPr>
              <w:object w:dxaOrig="1840" w:dyaOrig="440" w14:anchorId="50226F8A">
                <v:shape id="_x0000_i1277" type="#_x0000_t75" style="width:92.25pt;height:21.75pt" o:ole="">
                  <v:imagedata r:id="rId442" o:title=""/>
                </v:shape>
                <o:OLEObject Type="Embed" ProgID="Equation.DSMT4" ShapeID="_x0000_i1277" DrawAspect="Content" ObjectID="_1795589634" r:id="rId443"/>
              </w:object>
            </w:r>
          </w:p>
          <w:p w14:paraId="06F8C74E" w14:textId="77777777" w:rsidR="0046685D" w:rsidRPr="00AF107B" w:rsidRDefault="0046685D" w:rsidP="00AF107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102A872" w14:textId="77777777" w:rsidR="0046685D" w:rsidRDefault="0046685D" w:rsidP="00AF107B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AF107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مثال: ت 38 ص 109</w:t>
            </w:r>
          </w:p>
          <w:p w14:paraId="2E04DE3A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BCE357C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0E6846F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6733426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CA45486" w14:textId="62B744BB" w:rsidR="0046685D" w:rsidRDefault="007F7BE2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6"/>
                <w:szCs w:val="26"/>
                <w:u w:val="single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BD4A741" wp14:editId="5351D1E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126365</wp:posOffset>
                      </wp:positionV>
                      <wp:extent cx="3781425" cy="3924300"/>
                      <wp:effectExtent l="0" t="0" r="28575" b="19050"/>
                      <wp:wrapNone/>
                      <wp:docPr id="20319813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1425" cy="392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606A7" w14:textId="62CF1BB8" w:rsidR="007F7BE2" w:rsidRDefault="007F7BE2" w:rsidP="007F7BE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675C5A" wp14:editId="1E4EC1DD">
                                        <wp:extent cx="2828571" cy="2895238"/>
                                        <wp:effectExtent l="0" t="0" r="0" b="635"/>
                                        <wp:docPr id="131869282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18692828" name=""/>
                                                <pic:cNvPicPr/>
                                              </pic:nvPicPr>
                                              <pic:blipFill>
                                                <a:blip r:embed="rId5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28571" cy="28952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D4A741" id="Rectangle 7" o:spid="_x0000_s1047" style="position:absolute;left:0;text-align:left;margin-left:28.95pt;margin-top:9.95pt;width:297.75pt;height:30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" fillcolor="white [3201]" strokecolor="white [3212]" strokeweight="2pt">
                      <v:textbox>
                        <w:txbxContent>
                          <w:p w14:paraId="60E606A7" w14:textId="62CF1BB8" w:rsidR="007F7BE2" w:rsidRDefault="007F7BE2" w:rsidP="007F7B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675C5A" wp14:editId="1E4EC1DD">
                                  <wp:extent cx="2828571" cy="2895238"/>
                                  <wp:effectExtent l="0" t="0" r="0" b="635"/>
                                  <wp:docPr id="13186928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8692828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571" cy="2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4B58EE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09F8627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2EA66AC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5571D2E3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AB438B7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3EF08DB0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D785E2C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7DC19187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5F8D631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363DC9E0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7B76796D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B1D4FC0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7E8923AE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E2ACD7C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7B19F0E0" w14:textId="77777777" w:rsidR="0046685D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D3AB1B2" w14:textId="77777777" w:rsidR="0046685D" w:rsidRPr="00AF107B" w:rsidRDefault="0046685D" w:rsidP="002E6856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FBFB7EE" w14:textId="77777777" w:rsidR="0046685D" w:rsidRPr="00792B9B" w:rsidRDefault="0046685D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8FFFD2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9EA26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C8DA8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734A3A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F351D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98470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E8C249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724AF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B24F2E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9457B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5580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3E557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1039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D326B2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06403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89AFC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28C287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BB841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C75865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970610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D078E4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BA9DF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49FB9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45D648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3A3689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4B105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BDD881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27A80E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66D6B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48C63B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E9C0D6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7D83D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4F77CC" w14:textId="77777777" w:rsidR="0046685D" w:rsidRDefault="0046685D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B3AC91" w14:textId="77777777" w:rsidR="0046685D" w:rsidRPr="00792B9B" w:rsidRDefault="0046685D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317CE49" w14:textId="77777777" w:rsidR="0046685D" w:rsidRPr="00792B9B" w:rsidRDefault="0046685D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C507E7C" w14:textId="77777777" w:rsidR="002E3E1A" w:rsidRDefault="002E3E1A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2B5322" wp14:editId="4021248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3153311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70C41" w14:textId="77777777" w:rsidR="002E3E1A" w:rsidRPr="00305590" w:rsidRDefault="002E3E1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D2E056F" w14:textId="77777777" w:rsidR="002E3E1A" w:rsidRPr="00305590" w:rsidRDefault="002E3E1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B5322" id="_x0000_s1048" style="position:absolute;left:0;text-align:left;margin-left:-46.15pt;margin-top:66.05pt;width:543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15i2q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66C70C41" w14:textId="77777777" w:rsidR="002E3E1A" w:rsidRPr="00305590" w:rsidRDefault="002E3E1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D2E056F" w14:textId="77777777" w:rsidR="002E3E1A" w:rsidRPr="00305590" w:rsidRDefault="002E3E1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824AF2" wp14:editId="6B81F6D6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54047965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49CDC" w14:textId="77777777" w:rsidR="002E3E1A" w:rsidRPr="00305590" w:rsidRDefault="002E3E1A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 ساعة</w:t>
                            </w:r>
                          </w:p>
                          <w:p w14:paraId="5E728D45" w14:textId="77777777" w:rsidR="002E3E1A" w:rsidRDefault="002E3E1A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24AF2" id="_x0000_s1049" style="position:absolute;left:0;text-align:left;margin-left:-44.65pt;margin-top:.8pt;width:100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PLCA6x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55349CDC" w14:textId="77777777" w:rsidR="002E3E1A" w:rsidRPr="00305590" w:rsidRDefault="002E3E1A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 ساعة</w:t>
                      </w:r>
                    </w:p>
                    <w:p w14:paraId="5E728D45" w14:textId="77777777" w:rsidR="002E3E1A" w:rsidRDefault="002E3E1A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E7502C" wp14:editId="0BFB9F80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90649622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EE159" w14:textId="4B5FD22C" w:rsidR="002E3E1A" w:rsidRPr="00305590" w:rsidRDefault="002E3E1A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7502C" id="_x0000_s1050" style="position:absolute;left:0;text-align:left;margin-left:396.35pt;margin-top:-.7pt;width:100.5pt;height:6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7a1ZY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52FEE159" w14:textId="4B5FD22C" w:rsidR="002E3E1A" w:rsidRPr="00305590" w:rsidRDefault="002E3E1A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229A2F" wp14:editId="7D81EF1D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1859247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9548" w14:textId="77777777" w:rsidR="002E3E1A" w:rsidRPr="00305590" w:rsidRDefault="002E3E1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الدوال</w:t>
                            </w:r>
                          </w:p>
                          <w:p w14:paraId="69EFB02A" w14:textId="77777777" w:rsidR="002E3E1A" w:rsidRPr="00305590" w:rsidRDefault="002E3E1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معالجة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229A2F" id="_x0000_s1051" style="position:absolute;left:0;text-align:left;margin-left:66.35pt;margin-top:1.55pt;width:323.25pt;height:58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2ydg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KeRWfy1gnL3hAyhWwTv5F1FzbkXPjwJpMmnHaFtDo90aANNwaG/cbYG/HXqf7Sn&#10;gSQtZw1tUsH9z41AxZn5bmlUL/PJJK5eEibTizEJeKxZHWvspr4BanNO74aT6Rrtg9lfNUL9Rku/&#10;iFFJJayk2AWXAffCTeg2nJ4NqRaLZEbr5kS4t0sno/NY6Dh3L+2bQNdPaKDZfoD91onZhxntbCPS&#10;wmITQF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vWNds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A549548" w14:textId="77777777" w:rsidR="002E3E1A" w:rsidRPr="00305590" w:rsidRDefault="002E3E1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الدوال</w:t>
                      </w:r>
                    </w:p>
                    <w:p w14:paraId="69EFB02A" w14:textId="77777777" w:rsidR="002E3E1A" w:rsidRPr="00305590" w:rsidRDefault="002E3E1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معالجة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7113435" w14:textId="77777777" w:rsidR="002E3E1A" w:rsidRPr="00792B9B" w:rsidRDefault="002E3E1A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2E3E1A" w:rsidRPr="00792B9B" w14:paraId="4A26A897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A0CDB4C" w14:textId="77777777" w:rsidR="002E3E1A" w:rsidRPr="00305590" w:rsidRDefault="002E3E1A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A45F12B" w14:textId="77777777" w:rsidR="002E3E1A" w:rsidRPr="00305590" w:rsidRDefault="002E3E1A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841AA15" w14:textId="77777777" w:rsidR="002E3E1A" w:rsidRPr="00305590" w:rsidRDefault="002E3E1A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2E3E1A" w:rsidRPr="00792B9B" w14:paraId="547BA486" w14:textId="77777777" w:rsidTr="00305590">
        <w:tc>
          <w:tcPr>
            <w:tcW w:w="1278" w:type="dxa"/>
          </w:tcPr>
          <w:p w14:paraId="481E9534" w14:textId="77777777" w:rsidR="002E3E1A" w:rsidRDefault="002E3E1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4EB864" w14:textId="77777777" w:rsidR="002E3E1A" w:rsidRDefault="002E3E1A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04BFA0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383B29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426C2A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3C39AF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7DD1C9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5AC03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04DE70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D62A8E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2B6873" w14:textId="77777777" w:rsidR="002E3E1A" w:rsidRDefault="002E3E1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52B59C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0DCD22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835252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F9CA69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D707F2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5894AC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4C6873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4FAEB6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EE5908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DA4460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7DE0C2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2429B4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608CDA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082BFD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8C51E0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2DE494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A6D251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DF2B05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821E21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CAC47C" w14:textId="77777777" w:rsidR="002E3E1A" w:rsidRDefault="002E3E1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E0A37C" w14:textId="77777777" w:rsidR="002E3E1A" w:rsidRPr="00FB5A89" w:rsidRDefault="002E3E1A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3ECAF1B" w14:textId="77777777" w:rsidR="002E3E1A" w:rsidRPr="00C5016E" w:rsidRDefault="002E3E1A" w:rsidP="00C5016E">
            <w:pPr>
              <w:bidi/>
              <w:rPr>
                <w:rFonts w:cstheme="minorHAnsi"/>
                <w:sz w:val="26"/>
                <w:szCs w:val="26"/>
                <w:rtl/>
              </w:rPr>
            </w:pPr>
          </w:p>
          <w:p w14:paraId="2A06573B" w14:textId="77777777" w:rsidR="002E3E1A" w:rsidRDefault="002E3E1A" w:rsidP="00C5016E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5016E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التمرين01:</w:t>
            </w:r>
            <w:r w:rsidRPr="00C5016E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 </w:t>
            </w:r>
          </w:p>
          <w:p w14:paraId="3F2959F9" w14:textId="50903EDE" w:rsidR="002E3E1A" w:rsidRPr="00C5016E" w:rsidRDefault="002E3E1A" w:rsidP="00C5016E">
            <w:pPr>
              <w:bidi/>
              <w:rPr>
                <w:rFonts w:ascii="Amiri" w:eastAsia="Calibri" w:hAnsi="Amiri" w:cs="Amiri"/>
                <w:color w:val="000000"/>
                <w:sz w:val="26"/>
                <w:szCs w:val="26"/>
                <w:rtl/>
                <w:lang w:bidi="ar-DZ"/>
              </w:rPr>
            </w:pPr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لتكن الدالة </w:t>
            </w:r>
            <w:r w:rsidRPr="00C5016E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5016E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45238F29">
                <v:shape id="_x0000_i1835" type="#_x0000_t75" style="width:12pt;height:15.75pt" o:ole="">
                  <v:imagedata r:id="rId444" o:title=""/>
                </v:shape>
                <o:OLEObject Type="Embed" ProgID="Equation.DSMT4" ShapeID="_x0000_i1835" DrawAspect="Content" ObjectID="_1795589635" r:id="rId445"/>
              </w:object>
            </w:r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المعرفة على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0037FDE0">
                <v:shape id="_x0000_i1836" type="#_x0000_t75" style="width:44.25pt;height:20.25pt" o:ole="">
                  <v:imagedata r:id="rId446" o:title=""/>
                </v:shape>
                <o:OLEObject Type="Embed" ProgID="Equation.DSMT4" ShapeID="_x0000_i1836" DrawAspect="Content" ObjectID="_1795589636" r:id="rId447"/>
              </w:object>
            </w:r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بالعبارة: </w:t>
            </w:r>
            <w:r w:rsidRPr="00C5016E">
              <w:rPr>
                <w:rFonts w:ascii="Amiri" w:hAnsi="Amiri" w:cs="Amiri"/>
                <w:position w:val="-24"/>
                <w:sz w:val="26"/>
                <w:szCs w:val="26"/>
              </w:rPr>
              <w:object w:dxaOrig="1480" w:dyaOrig="620" w14:anchorId="7F133604">
                <v:shape id="_x0000_i1837" type="#_x0000_t75" style="width:74.25pt;height:30.75pt" o:ole="">
                  <v:imagedata r:id="rId448" o:title=""/>
                </v:shape>
                <o:OLEObject Type="Embed" ProgID="Equation.DSMT4" ShapeID="_x0000_i1837" DrawAspect="Content" ObjectID="_1795589637" r:id="rId449"/>
              </w:object>
            </w:r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.وليكن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1F0C27C6">
                <v:shape id="_x0000_i1838" type="#_x0000_t75" style="width:27pt;height:21.75pt" o:ole="">
                  <v:imagedata r:id="rId450" o:title=""/>
                </v:shape>
                <o:OLEObject Type="Embed" ProgID="Equation.DSMT4" ShapeID="_x0000_i1838" DrawAspect="Content" ObjectID="_1795589638" r:id="rId451"/>
              </w:object>
            </w:r>
            <w:r w:rsidRPr="00C5016E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تمثيلها البياني في معلم متعامد ومتجانس </w:t>
            </w:r>
            <w:r w:rsidRPr="00C5016E">
              <w:rPr>
                <w:rFonts w:ascii="Amiri" w:hAnsi="Amiri" w:cs="Amiri"/>
                <w:position w:val="-18"/>
                <w:sz w:val="26"/>
                <w:szCs w:val="26"/>
              </w:rPr>
              <w:object w:dxaOrig="800" w:dyaOrig="480" w14:anchorId="305EA395">
                <v:shape id="_x0000_i1839" type="#_x0000_t75" style="width:39pt;height:24pt" o:ole="">
                  <v:imagedata r:id="rId452" o:title=""/>
                </v:shape>
                <o:OLEObject Type="Embed" ProgID="Equation.DSMT4" ShapeID="_x0000_i1839" DrawAspect="Content" ObjectID="_1795589639" r:id="rId453"/>
              </w:object>
            </w:r>
            <w:r w:rsidRPr="00C5016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39B65E00">
                <v:shape id="_x0000_i1840" type="#_x0000_t75" style="width:21pt;height:20.25pt" o:ole="">
                  <v:imagedata r:id="rId454" o:title=""/>
                </v:shape>
                <o:OLEObject Type="Embed" ProgID="Equation.DSMT4" ShapeID="_x0000_i1840" DrawAspect="Content" ObjectID="_1795589640" r:id="rId455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 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  <w:lang w:bidi="ar-DZ"/>
              </w:rPr>
              <w:t xml:space="preserve">هو التمثيل البياني 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>للدالة مقلوب</w:t>
            </w:r>
            <w:r w:rsidRPr="00C5016E">
              <w:rPr>
                <w:rFonts w:ascii="Amiri" w:eastAsia="Calibri" w:hAnsi="Amiri" w:cs="Amiri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  <w:p w14:paraId="306D8C69" w14:textId="77777777" w:rsidR="002E3E1A" w:rsidRPr="00C5016E" w:rsidRDefault="002E3E1A" w:rsidP="002E3E1A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b/>
                <w:sz w:val="26"/>
                <w:szCs w:val="26"/>
                <w:u w:val="single"/>
              </w:rPr>
            </w:pP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تحقق أنه من أجل كل عدد حقيقي </w:t>
            </w:r>
            <w:r w:rsidRPr="00C5016E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20" w14:anchorId="2440FBCB">
                <v:shape id="_x0000_i1841" type="#_x0000_t75" style="width:9.75pt;height:11.25pt" o:ole="">
                  <v:imagedata r:id="rId456" o:title=""/>
                </v:shape>
                <o:OLEObject Type="Embed" ProgID="Equation.DSMT4" ShapeID="_x0000_i1841" DrawAspect="Content" ObjectID="_1795589641" r:id="rId457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>من</w:t>
            </w:r>
            <w:bookmarkStart w:id="0" w:name="_Hlk127440329"/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6C0873C2">
                <v:shape id="_x0000_i1842" type="#_x0000_t75" style="width:44.25pt;height:20.25pt" o:ole="">
                  <v:imagedata r:id="rId446" o:title=""/>
                </v:shape>
                <o:OLEObject Type="Embed" ProgID="Equation.DSMT4" ShapeID="_x0000_i1842" DrawAspect="Content" ObjectID="_1795589642" r:id="rId458"/>
              </w:object>
            </w:r>
            <w:bookmarkEnd w:id="0"/>
            <w:r w:rsidRPr="00C5016E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فإن: </w:t>
            </w:r>
            <w:r w:rsidRPr="00C5016E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620" w14:anchorId="1B4DD197">
                <v:shape id="_x0000_i1843" type="#_x0000_t75" style="width:84.75pt;height:30.75pt" o:ole="">
                  <v:imagedata r:id="rId459" o:title=""/>
                </v:shape>
                <o:OLEObject Type="Embed" ProgID="Equation.DSMT4" ShapeID="_x0000_i1843" DrawAspect="Content" ObjectID="_1795589643" r:id="rId460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</w:t>
            </w:r>
          </w:p>
          <w:p w14:paraId="75B061A5" w14:textId="77777777" w:rsidR="002E3E1A" w:rsidRPr="00C5016E" w:rsidRDefault="002E3E1A" w:rsidP="002E3E1A">
            <w:pPr>
              <w:pStyle w:val="Paragraphedeliste"/>
              <w:numPr>
                <w:ilvl w:val="0"/>
                <w:numId w:val="34"/>
              </w:numPr>
              <w:bidi/>
              <w:spacing w:after="160"/>
              <w:rPr>
                <w:rFonts w:ascii="Amiri" w:hAnsi="Amiri" w:cs="Amiri"/>
                <w:b/>
                <w:sz w:val="26"/>
                <w:szCs w:val="26"/>
                <w:u w:val="single"/>
              </w:rPr>
            </w:pP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كيف يمكن إنشاء المنحنى الدالة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136E47EE">
                <v:shape id="_x0000_i1844" type="#_x0000_t75" style="width:27pt;height:21.75pt" o:ole="">
                  <v:imagedata r:id="rId450" o:title=""/>
                </v:shape>
                <o:OLEObject Type="Embed" ProgID="Equation.DSMT4" ShapeID="_x0000_i1844" DrawAspect="Content" ObjectID="_1795589644" r:id="rId461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انطلاقا من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420" w:dyaOrig="400" w14:anchorId="08CA202C">
                <v:shape id="_x0000_i1845" type="#_x0000_t75" style="width:21pt;height:20.25pt" o:ole="">
                  <v:imagedata r:id="rId454" o:title=""/>
                </v:shape>
                <o:OLEObject Type="Embed" ProgID="Equation.DSMT4" ShapeID="_x0000_i1845" DrawAspect="Content" ObjectID="_1795589645" r:id="rId462"/>
              </w:object>
            </w:r>
            <w:r w:rsidRPr="00C5016E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0A9EFE6A" w14:textId="77777777" w:rsidR="002E3E1A" w:rsidRPr="00C5016E" w:rsidRDefault="002E3E1A" w:rsidP="002E3E1A">
            <w:pPr>
              <w:pStyle w:val="Paragraphedeliste"/>
              <w:numPr>
                <w:ilvl w:val="0"/>
                <w:numId w:val="34"/>
              </w:numPr>
              <w:bidi/>
              <w:spacing w:after="160"/>
              <w:rPr>
                <w:rFonts w:ascii="Amiri" w:hAnsi="Amiri" w:cs="Amiri"/>
                <w:b/>
                <w:sz w:val="26"/>
                <w:szCs w:val="26"/>
                <w:u w:val="single"/>
              </w:rPr>
            </w:pPr>
            <w:r w:rsidRPr="00C5016E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4D40FFFD">
                <v:shape id="_x0000_i1846" type="#_x0000_t75" style="width:11.25pt;height:12.75pt" o:ole="">
                  <v:imagedata r:id="rId463" o:title=""/>
                </v:shape>
                <o:OLEObject Type="Embed" ProgID="Equation.DSMT4" ShapeID="_x0000_i1846" DrawAspect="Content" ObjectID="_1795589646" r:id="rId464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دالة معرفة على</w:t>
            </w:r>
            <w:r w:rsidRPr="00C5016E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51A97C1A">
                <v:shape id="_x0000_i1847" type="#_x0000_t75" style="width:12.75pt;height:13.5pt" o:ole="">
                  <v:imagedata r:id="rId465" o:title=""/>
                </v:shape>
                <o:OLEObject Type="Embed" ProgID="Equation.DSMT4" ShapeID="_x0000_i1847" DrawAspect="Content" ObjectID="_1795589647" r:id="rId466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بالعبارة: 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1340" w:dyaOrig="440" w14:anchorId="6E0AE090">
                <v:shape id="_x0000_i1848" type="#_x0000_t75" style="width:66.75pt;height:21.75pt" o:ole="">
                  <v:imagedata r:id="rId467" o:title=""/>
                </v:shape>
                <o:OLEObject Type="Embed" ProgID="Equation.DSMT4" ShapeID="_x0000_i1848" DrawAspect="Content" ObjectID="_1795589648" r:id="rId468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br/>
              <w:t xml:space="preserve">أ- بين ان الدالة </w:t>
            </w:r>
            <w:r w:rsidRPr="00C5016E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3255DC77">
                <v:shape id="_x0000_i1849" type="#_x0000_t75" style="width:11.25pt;height:12.75pt" o:ole="">
                  <v:imagedata r:id="rId469" o:title=""/>
                </v:shape>
                <o:OLEObject Type="Embed" ProgID="Equation.DSMT4" ShapeID="_x0000_i1849" DrawAspect="Content" ObjectID="_1795589649" r:id="rId470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دالة زوجية.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br/>
              <w:t xml:space="preserve">ب- اشرح كيف يمكن إنشاء المنحنى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520" w:dyaOrig="440" w14:anchorId="22F7874A">
                <v:shape id="_x0000_i1850" type="#_x0000_t75" style="width:26.25pt;height:21.75pt" o:ole="">
                  <v:imagedata r:id="rId471" o:title=""/>
                </v:shape>
                <o:OLEObject Type="Embed" ProgID="Equation.DSMT4" ShapeID="_x0000_i1850" DrawAspect="Content" ObjectID="_1795589650" r:id="rId472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انطلاقا من المنحنى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0D0DF55B">
                <v:shape id="_x0000_i1851" type="#_x0000_t75" style="width:27pt;height:21.75pt" o:ole="">
                  <v:imagedata r:id="rId450" o:title=""/>
                </v:shape>
                <o:OLEObject Type="Embed" ProgID="Equation.DSMT4" ShapeID="_x0000_i1851" DrawAspect="Content" ObjectID="_1795589651" r:id="rId473"/>
              </w:object>
            </w:r>
          </w:p>
          <w:p w14:paraId="1092EB92" w14:textId="77777777" w:rsidR="002E3E1A" w:rsidRPr="00C5016E" w:rsidRDefault="002E3E1A" w:rsidP="002E3E1A">
            <w:pPr>
              <w:pStyle w:val="Paragraphedeliste"/>
              <w:numPr>
                <w:ilvl w:val="0"/>
                <w:numId w:val="34"/>
              </w:numPr>
              <w:bidi/>
              <w:spacing w:after="160"/>
              <w:rPr>
                <w:rFonts w:ascii="Amiri" w:hAnsi="Amiri" w:cs="Amiri"/>
                <w:b/>
                <w:sz w:val="26"/>
                <w:szCs w:val="26"/>
                <w:u w:val="single"/>
                <w:rtl/>
              </w:rPr>
            </w:pPr>
            <w:r w:rsidRPr="00C5016E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6B8A64DF">
                <v:shape id="_x0000_i1852" type="#_x0000_t75" style="width:9.75pt;height:14.25pt" o:ole="">
                  <v:imagedata r:id="rId474" o:title=""/>
                </v:shape>
                <o:OLEObject Type="Embed" ProgID="Equation.DSMT4" ShapeID="_x0000_i1852" DrawAspect="Content" ObjectID="_1795589652" r:id="rId475"/>
              </w:object>
            </w:r>
            <w:r w:rsidRPr="00C5016E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>دالة معرفة على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</w:rPr>
              <w:t xml:space="preserve">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880" w:dyaOrig="400" w14:anchorId="374C9D6C">
                <v:shape id="_x0000_i1853" type="#_x0000_t75" style="width:44.25pt;height:20.25pt" o:ole="">
                  <v:imagedata r:id="rId476" o:title=""/>
                </v:shape>
                <o:OLEObject Type="Embed" ProgID="Equation.DSMT4" ShapeID="_x0000_i1853" DrawAspect="Content" ObjectID="_1795589653" r:id="rId477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   بالعبارة: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1260" w:dyaOrig="400" w14:anchorId="11400CFB">
                <v:shape id="_x0000_i1854" type="#_x0000_t75" style="width:63pt;height:20.25pt" o:ole="">
                  <v:imagedata r:id="rId478" o:title=""/>
                </v:shape>
                <o:OLEObject Type="Embed" ProgID="Equation.DSMT4" ShapeID="_x0000_i1854" DrawAspect="Content" ObjectID="_1795589654" r:id="rId479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br/>
              <w:t xml:space="preserve">أ- أدرس إشارة العبارة </w:t>
            </w:r>
            <w:r w:rsidRPr="00C5016E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613EBD5E">
                <v:shape id="_x0000_i1855" type="#_x0000_t75" style="width:12pt;height:16.5pt" o:ole="">
                  <v:imagedata r:id="rId480" o:title=""/>
                </v:shape>
                <o:OLEObject Type="Embed" ProgID="Equation.DSMT4" ShapeID="_x0000_i1855" DrawAspect="Content" ObjectID="_1795589655" r:id="rId481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.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br/>
              <w:t xml:space="preserve">ب- أكتب عبارة  </w:t>
            </w:r>
            <w:r w:rsidRPr="00C5016E">
              <w:rPr>
                <w:rFonts w:ascii="Amiri" w:hAnsi="Amiri" w:cs="Amiri"/>
                <w:position w:val="-10"/>
                <w:sz w:val="26"/>
                <w:szCs w:val="26"/>
              </w:rPr>
              <w:object w:dxaOrig="499" w:dyaOrig="320" w14:anchorId="3EF3A43A">
                <v:shape id="_x0000_i1856" type="#_x0000_t75" style="width:24.75pt;height:15.75pt" o:ole="">
                  <v:imagedata r:id="rId482" o:title=""/>
                </v:shape>
                <o:OLEObject Type="Embed" ProgID="Equation.DSMT4" ShapeID="_x0000_i1856" DrawAspect="Content" ObjectID="_1795589656" r:id="rId483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>دون رمز القيمة المطلقة.</w: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br/>
              <w:t xml:space="preserve">ج- اشرح كيف يمكن إنشاء </w:t>
            </w:r>
            <w:r w:rsidRPr="00C5016E">
              <w:rPr>
                <w:rFonts w:ascii="Amiri" w:hAnsi="Amiri" w:cs="Amiri"/>
                <w:position w:val="-14"/>
                <w:sz w:val="26"/>
                <w:szCs w:val="26"/>
              </w:rPr>
              <w:object w:dxaOrig="520" w:dyaOrig="400" w14:anchorId="23F0202F">
                <v:shape id="_x0000_i1857" type="#_x0000_t75" style="width:26.25pt;height:20.25pt" o:ole="">
                  <v:imagedata r:id="rId484" o:title=""/>
                </v:shape>
                <o:OLEObject Type="Embed" ProgID="Equation.DSMT4" ShapeID="_x0000_i1857" DrawAspect="Content" ObjectID="_1795589657" r:id="rId485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انطلاقا من </w:t>
            </w:r>
            <w:r w:rsidRPr="00C5016E">
              <w:rPr>
                <w:rFonts w:ascii="Amiri" w:hAnsi="Amiri" w:cs="Amiri"/>
                <w:position w:val="-16"/>
                <w:sz w:val="26"/>
                <w:szCs w:val="26"/>
              </w:rPr>
              <w:object w:dxaOrig="540" w:dyaOrig="440" w14:anchorId="4E0F801E">
                <v:shape id="_x0000_i1858" type="#_x0000_t75" style="width:27pt;height:21.75pt" o:ole="">
                  <v:imagedata r:id="rId450" o:title=""/>
                </v:shape>
                <o:OLEObject Type="Embed" ProgID="Equation.DSMT4" ShapeID="_x0000_i1858" DrawAspect="Content" ObjectID="_1795589658" r:id="rId486"/>
              </w:object>
            </w:r>
            <w:r w:rsidRPr="00C5016E">
              <w:rPr>
                <w:rFonts w:ascii="Amiri" w:eastAsia="Calibri" w:hAnsi="Amiri" w:cs="Amiri"/>
                <w:color w:val="000000"/>
                <w:sz w:val="26"/>
                <w:szCs w:val="26"/>
                <w:rtl/>
              </w:rPr>
              <w:t xml:space="preserve">  ثم أرسمه.</w:t>
            </w:r>
          </w:p>
          <w:p w14:paraId="6BC65AFD" w14:textId="77777777" w:rsidR="002E3E1A" w:rsidRDefault="002E3E1A" w:rsidP="00C5016E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5016E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التمرين02:</w:t>
            </w:r>
          </w:p>
          <w:p w14:paraId="339D91C6" w14:textId="77777777" w:rsidR="002E3E1A" w:rsidRPr="001406AE" w:rsidRDefault="002E3E1A" w:rsidP="001406AE">
            <w:pPr>
              <w:bidi/>
              <w:spacing w:before="90" w:after="90"/>
              <w:rPr>
                <w:rFonts w:ascii="Amiri" w:eastAsia="Times New Roman" w:hAnsi="Amiri" w:cs="Amiri"/>
                <w:sz w:val="26"/>
                <w:szCs w:val="26"/>
                <w:rtl/>
                <w:lang w:eastAsia="fr-FR" w:bidi="ar-DZ"/>
              </w:rPr>
            </w:pPr>
            <w:r w:rsidRPr="001406AE">
              <w:rPr>
                <w:rFonts w:ascii="Amiri" w:eastAsia="Times New Roman" w:hAnsi="Amiri" w:cs="Amiri"/>
                <w:sz w:val="26"/>
                <w:szCs w:val="26"/>
                <w:rtl/>
                <w:lang w:eastAsia="fr-FR" w:bidi="ar-DZ"/>
              </w:rPr>
              <w:t xml:space="preserve">لتكن الدالة </w:t>
            </w:r>
            <w:r w:rsidRPr="001406AE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43B2DEF5">
                <v:shape id="_x0000_i1859" type="#_x0000_t75" style="width:12pt;height:15.75pt" o:ole="">
                  <v:imagedata r:id="rId487" o:title=""/>
                </v:shape>
                <o:OLEObject Type="Embed" ProgID="Equation.DSMT4" ShapeID="_x0000_i1859" DrawAspect="Content" ObjectID="_1795589659" r:id="rId488"/>
              </w:object>
            </w:r>
            <w:r w:rsidRPr="001406AE">
              <w:rPr>
                <w:rFonts w:ascii="Amiri" w:eastAsia="Times New Roman" w:hAnsi="Amiri" w:cs="Amiri"/>
                <w:sz w:val="26"/>
                <w:szCs w:val="26"/>
                <w:rtl/>
                <w:lang w:eastAsia="fr-FR" w:bidi="ar-DZ"/>
              </w:rPr>
              <w:t xml:space="preserve">معرفة على </w:t>
            </w:r>
            <w:r w:rsidRPr="001406AE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0203199">
                <v:shape id="_x0000_i1860" type="#_x0000_t75" style="width:12.75pt;height:12.75pt" o:ole="">
                  <v:imagedata r:id="rId489" o:title=""/>
                </v:shape>
                <o:OLEObject Type="Embed" ProgID="Equation.DSMT4" ShapeID="_x0000_i1860" DrawAspect="Content" ObjectID="_1795589660" r:id="rId490"/>
              </w:object>
            </w:r>
            <w:r w:rsidRPr="001406AE">
              <w:rPr>
                <w:rFonts w:ascii="Amiri" w:eastAsia="Times New Roman" w:hAnsi="Amiri" w:cs="Amiri"/>
                <w:sz w:val="26"/>
                <w:szCs w:val="26"/>
                <w:rtl/>
                <w:lang w:eastAsia="fr-FR" w:bidi="ar-DZ"/>
              </w:rPr>
              <w:t xml:space="preserve"> بــ: </w:t>
            </w:r>
            <w:r w:rsidRPr="001406AE">
              <w:rPr>
                <w:rFonts w:ascii="Amiri" w:hAnsi="Amiri" w:cs="Amiri"/>
                <w:position w:val="-10"/>
                <w:sz w:val="26"/>
                <w:szCs w:val="26"/>
              </w:rPr>
              <w:object w:dxaOrig="1579" w:dyaOrig="360" w14:anchorId="2E1B9732">
                <v:shape id="_x0000_i1861" type="#_x0000_t75" style="width:78.75pt;height:18.75pt" o:ole="">
                  <v:imagedata r:id="rId491" o:title=""/>
                </v:shape>
                <o:OLEObject Type="Embed" ProgID="Equation.DSMT4" ShapeID="_x0000_i1861" DrawAspect="Content" ObjectID="_1795589661" r:id="rId492"/>
              </w:object>
            </w:r>
            <w:r w:rsidRPr="001406AE">
              <w:rPr>
                <w:rFonts w:ascii="Amiri" w:eastAsia="Times New Roman" w:hAnsi="Amiri" w:cs="Amiri"/>
                <w:sz w:val="26"/>
                <w:szCs w:val="26"/>
                <w:rtl/>
                <w:lang w:eastAsia="fr-FR" w:bidi="ar-DZ"/>
              </w:rPr>
              <w:t xml:space="preserve">  </w:t>
            </w:r>
          </w:p>
          <w:p w14:paraId="3EEE2821" w14:textId="77777777" w:rsidR="002E3E1A" w:rsidRPr="001406AE" w:rsidRDefault="002E3E1A" w:rsidP="001406AE">
            <w:pPr>
              <w:bidi/>
              <w:rPr>
                <w:rFonts w:ascii="Amiri" w:hAnsi="Amiri" w:cs="Amiri"/>
                <w:position w:val="-18"/>
                <w:sz w:val="26"/>
                <w:szCs w:val="26"/>
                <w:rtl/>
                <w:lang w:bidi="ar-DZ"/>
              </w:rPr>
            </w:pPr>
            <w:r w:rsidRPr="001406AE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480" w:dyaOrig="440" w14:anchorId="7384201E">
                <v:shape id="_x0000_i1862" type="#_x0000_t75" style="width:24pt;height:21.75pt" o:ole="">
                  <v:imagedata r:id="rId493" o:title=""/>
                </v:shape>
                <o:OLEObject Type="Embed" ProgID="Equation.DSMT4" ShapeID="_x0000_i1862" DrawAspect="Content" ObjectID="_1795589662" r:id="rId494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المنحني الممثل للدالة  </w:t>
            </w:r>
            <w:r w:rsidRPr="001406AE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40" w:dyaOrig="320" w14:anchorId="2ED11FA0">
                <v:shape id="_x0000_i1863" type="#_x0000_t75" style="width:12pt;height:15.75pt" o:ole="">
                  <v:imagedata r:id="rId495" o:title=""/>
                </v:shape>
                <o:OLEObject Type="Embed" ProgID="Equation.DSMT4" ShapeID="_x0000_i1863" DrawAspect="Content" ObjectID="_1795589663" r:id="rId496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المستوي المنسوب إلى معلم متعامد ومتجانس </w:t>
            </w:r>
            <w:r w:rsidRPr="001406AE">
              <w:rPr>
                <w:rFonts w:ascii="Amiri" w:hAnsi="Amiri" w:cs="Amiri"/>
                <w:position w:val="-18"/>
                <w:sz w:val="26"/>
                <w:szCs w:val="26"/>
                <w:lang w:bidi="ar-DZ"/>
              </w:rPr>
              <w:object w:dxaOrig="720" w:dyaOrig="480" w14:anchorId="27B7195D">
                <v:shape id="_x0000_i1864" type="#_x0000_t75" style="width:36pt;height:24pt" o:ole="">
                  <v:imagedata r:id="rId497" o:title=""/>
                </v:shape>
                <o:OLEObject Type="Embed" ProgID="Equation.DSMT4" ShapeID="_x0000_i1864" DrawAspect="Content" ObjectID="_1795589664" r:id="rId498"/>
              </w:object>
            </w:r>
          </w:p>
          <w:p w14:paraId="5186539A" w14:textId="77777777" w:rsidR="002E3E1A" w:rsidRPr="001406AE" w:rsidRDefault="002E3E1A" w:rsidP="002E3E1A">
            <w:pPr>
              <w:pStyle w:val="Paragraphedeliste"/>
              <w:numPr>
                <w:ilvl w:val="0"/>
                <w:numId w:val="35"/>
              </w:numPr>
              <w:bidi/>
              <w:ind w:left="63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بين أنه من أجل كل </w:t>
            </w:r>
            <w:r w:rsidRPr="001406AE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3654CF44">
                <v:shape id="_x0000_i1865" type="#_x0000_t75" style="width:9.75pt;height:11.25pt" o:ole="">
                  <v:imagedata r:id="rId499" o:title=""/>
                </v:shape>
                <o:OLEObject Type="Embed" ProgID="Equation.DSMT4" ShapeID="_x0000_i1865" DrawAspect="Content" ObjectID="_1795589665" r:id="rId500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w:r w:rsidRPr="001406AE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t>R</w: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: </w:t>
            </w:r>
            <w:r w:rsidRPr="001406AE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2000" w:dyaOrig="440" w14:anchorId="6EA02C4E">
                <v:shape id="_x0000_i1866" type="#_x0000_t75" style="width:99.75pt;height:21.75pt" o:ole="">
                  <v:imagedata r:id="rId501" o:title=""/>
                </v:shape>
                <o:OLEObject Type="Embed" ProgID="Equation.DSMT4" ShapeID="_x0000_i1866" DrawAspect="Content" ObjectID="_1795589666" r:id="rId502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29421E14" w14:textId="77777777" w:rsidR="002E3E1A" w:rsidRPr="001406AE" w:rsidRDefault="002E3E1A" w:rsidP="002E3E1A">
            <w:pPr>
              <w:pStyle w:val="Paragraphedeliste"/>
              <w:numPr>
                <w:ilvl w:val="0"/>
                <w:numId w:val="35"/>
              </w:numPr>
              <w:bidi/>
              <w:spacing w:after="160"/>
              <w:ind w:left="63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عين نقط تقاطع </w:t>
            </w:r>
            <w:r w:rsidRPr="001406AE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480" w:dyaOrig="440" w14:anchorId="11D0ACEB">
                <v:shape id="_x0000_i1867" type="#_x0000_t75" style="width:24pt;height:21.75pt" o:ole="">
                  <v:imagedata r:id="rId493" o:title=""/>
                </v:shape>
                <o:OLEObject Type="Embed" ProgID="Equation.DSMT4" ShapeID="_x0000_i1867" DrawAspect="Content" ObjectID="_1795589667" r:id="rId503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مع حامل</w:t>
            </w:r>
            <w:r w:rsidRPr="001406AE">
              <w:rPr>
                <w:rFonts w:ascii="Amiri" w:hAnsi="Amiri" w:cs="Amiri"/>
                <w:sz w:val="26"/>
                <w:szCs w:val="26"/>
                <w:rtl/>
              </w:rPr>
              <w:t>ي</w: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محور المعلم.</w:t>
            </w:r>
          </w:p>
          <w:p w14:paraId="6888A4A7" w14:textId="77777777" w:rsidR="002E3E1A" w:rsidRPr="001406AE" w:rsidRDefault="002E3E1A" w:rsidP="002E3E1A">
            <w:pPr>
              <w:pStyle w:val="Paragraphedeliste"/>
              <w:numPr>
                <w:ilvl w:val="0"/>
                <w:numId w:val="35"/>
              </w:numPr>
              <w:bidi/>
              <w:spacing w:after="160"/>
              <w:ind w:left="63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أثبت أنّ المستقيم </w:t>
            </w:r>
            <w:r w:rsidRPr="001406AE">
              <w:rPr>
                <w:rFonts w:ascii="Amiri" w:hAnsi="Amiri" w:cs="Amiri"/>
                <w:position w:val="-14"/>
                <w:sz w:val="26"/>
                <w:szCs w:val="26"/>
                <w:lang w:bidi="ar-DZ"/>
              </w:rPr>
              <w:object w:dxaOrig="420" w:dyaOrig="400" w14:anchorId="0D865B29">
                <v:shape id="_x0000_i1868" type="#_x0000_t75" style="width:21pt;height:20.25pt" o:ole="">
                  <v:imagedata r:id="rId504" o:title=""/>
                </v:shape>
                <o:OLEObject Type="Embed" ProgID="Equation.DSMT4" ShapeID="_x0000_i1868" DrawAspect="Content" ObjectID="_1795589668" r:id="rId505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ذو المعادلة: </w:t>
            </w:r>
            <w:r w:rsidRPr="001406AE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520" w:dyaOrig="279" w14:anchorId="7663F8AD">
                <v:shape id="_x0000_i1869" type="#_x0000_t75" style="width:26.25pt;height:14.25pt" o:ole="">
                  <v:imagedata r:id="rId506" o:title=""/>
                </v:shape>
                <o:OLEObject Type="Embed" ProgID="Equation.DSMT4" ShapeID="_x0000_i1869" DrawAspect="Content" ObjectID="_1795589669" r:id="rId507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محور تناظر المنحني </w:t>
            </w:r>
            <w:r w:rsidRPr="001406AE">
              <w:rPr>
                <w:rFonts w:ascii="Amiri" w:hAnsi="Amiri" w:cs="Amiri"/>
                <w:position w:val="-16"/>
                <w:sz w:val="26"/>
                <w:szCs w:val="26"/>
                <w:lang w:bidi="ar-DZ"/>
              </w:rPr>
              <w:object w:dxaOrig="480" w:dyaOrig="440" w14:anchorId="7447FB4E">
                <v:shape id="_x0000_i1870" type="#_x0000_t75" style="width:24pt;height:21.75pt" o:ole="">
                  <v:imagedata r:id="rId493" o:title=""/>
                </v:shape>
                <o:OLEObject Type="Embed" ProgID="Equation.DSMT4" ShapeID="_x0000_i1870" DrawAspect="Content" ObjectID="_1795589670" r:id="rId508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6B5684AB" w14:textId="27EE4EA9" w:rsidR="002E3E1A" w:rsidRPr="002E3E1A" w:rsidRDefault="002E3E1A" w:rsidP="002E3E1A">
            <w:pPr>
              <w:pStyle w:val="Paragraphedeliste"/>
              <w:numPr>
                <w:ilvl w:val="0"/>
                <w:numId w:val="35"/>
              </w:numPr>
              <w:bidi/>
              <w:ind w:left="63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انطلاقا من التمثيل البياني للدالة </w:t>
            </w:r>
            <w:r w:rsidRPr="001406AE">
              <w:rPr>
                <w:rFonts w:ascii="Amiri" w:hAnsi="Amiri" w:cs="Amiri"/>
                <w:sz w:val="26"/>
                <w:szCs w:val="26"/>
                <w:lang w:bidi="ar-DZ"/>
              </w:rPr>
              <w:t>f</w:t>
            </w:r>
            <w:r w:rsidRPr="001406A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كيف يمكن إنشاء منحنيات الدوال التالية:</w:t>
            </w:r>
            <w:r w:rsidRPr="001406AE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1406AE">
              <w:rPr>
                <w:rFonts w:ascii="Amiri" w:hAnsi="Amiri" w:cs="Amiri"/>
                <w:position w:val="-10"/>
                <w:sz w:val="26"/>
                <w:szCs w:val="26"/>
              </w:rPr>
              <w:object w:dxaOrig="820" w:dyaOrig="320" w14:anchorId="0880E649">
                <v:shape id="_x0000_i1871" type="#_x0000_t75" style="width:41.25pt;height:15.75pt" o:ole="">
                  <v:imagedata r:id="rId509" o:title=""/>
                </v:shape>
                <o:OLEObject Type="Embed" ProgID="Equation.DSMT4" ShapeID="_x0000_i1871" DrawAspect="Content" ObjectID="_1795589671" r:id="rId510"/>
              </w:object>
            </w:r>
            <w:r w:rsidRPr="001406AE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1406AE">
              <w:rPr>
                <w:rFonts w:ascii="Amiri" w:hAnsi="Amiri" w:cs="Amiri"/>
                <w:position w:val="-10"/>
                <w:sz w:val="26"/>
                <w:szCs w:val="26"/>
              </w:rPr>
              <w:object w:dxaOrig="1180" w:dyaOrig="320" w14:anchorId="540F373D">
                <v:shape id="_x0000_i1872" type="#_x0000_t75" style="width:59.25pt;height:15.75pt" o:ole="">
                  <v:imagedata r:id="rId511" o:title=""/>
                </v:shape>
                <o:OLEObject Type="Embed" ProgID="Equation.DSMT4" ShapeID="_x0000_i1872" DrawAspect="Content" ObjectID="_1795589672" r:id="rId512"/>
              </w:object>
            </w:r>
          </w:p>
        </w:tc>
        <w:tc>
          <w:tcPr>
            <w:tcW w:w="1179" w:type="dxa"/>
          </w:tcPr>
          <w:p w14:paraId="712C778C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3378F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A752F8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26F520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967801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6C516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43B57C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61D62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F1E914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87921D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FD20F3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5EFE1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307045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FBF57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6C2FE4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61C03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1D854A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F5ECB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3475C7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971993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D04C8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6D211A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9BE857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2D4238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525EC6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0A924B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9B2236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7C38BA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98F982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A8C412" w14:textId="77777777" w:rsidR="002E3E1A" w:rsidRDefault="002E3E1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C9627B" w14:textId="77777777" w:rsidR="002E3E1A" w:rsidRDefault="002E3E1A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5A83B6" w14:textId="77777777" w:rsidR="002E3E1A" w:rsidRPr="00792B9B" w:rsidRDefault="002E3E1A" w:rsidP="002E3E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663867E" w14:textId="77777777" w:rsidR="002E3E1A" w:rsidRPr="00792B9B" w:rsidRDefault="002E3E1A" w:rsidP="002E3E1A">
      <w:pPr>
        <w:bidi/>
        <w:ind w:right="-851"/>
        <w:rPr>
          <w:rFonts w:cstheme="minorHAnsi"/>
          <w:sz w:val="28"/>
          <w:szCs w:val="28"/>
        </w:rPr>
      </w:pPr>
    </w:p>
    <w:sectPr w:rsidR="002E3E1A" w:rsidRPr="00792B9B" w:rsidSect="0046685D">
      <w:headerReference w:type="default" r:id="rId513"/>
      <w:footerReference w:type="default" r:id="rId514"/>
      <w:pgSz w:w="11906" w:h="16838"/>
      <w:pgMar w:top="284" w:right="1418" w:bottom="142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62C1D" w14:textId="77777777" w:rsidR="00440EEA" w:rsidRDefault="00440EEA" w:rsidP="00DA4F13">
      <w:pPr>
        <w:spacing w:after="0" w:line="240" w:lineRule="auto"/>
      </w:pPr>
      <w:r>
        <w:separator/>
      </w:r>
    </w:p>
  </w:endnote>
  <w:endnote w:type="continuationSeparator" w:id="0">
    <w:p w14:paraId="786DB59C" w14:textId="77777777" w:rsidR="00440EEA" w:rsidRDefault="00440EEA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7420544"/>
      <w:docPartObj>
        <w:docPartGallery w:val="Page Numbers (Bottom of Page)"/>
        <w:docPartUnique/>
      </w:docPartObj>
    </w:sdtPr>
    <w:sdtContent>
      <w:p w14:paraId="5F698DE7" w14:textId="76C8FC7E" w:rsidR="0046685D" w:rsidRDefault="0046685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5DBBCC" w14:textId="77777777" w:rsidR="0046685D" w:rsidRDefault="004668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CF5D1" w14:textId="77777777" w:rsidR="00440EEA" w:rsidRDefault="00440EEA" w:rsidP="00DA4F13">
      <w:pPr>
        <w:spacing w:after="0" w:line="240" w:lineRule="auto"/>
      </w:pPr>
      <w:r>
        <w:separator/>
      </w:r>
    </w:p>
  </w:footnote>
  <w:footnote w:type="continuationSeparator" w:id="0">
    <w:p w14:paraId="4C4A239F" w14:textId="77777777" w:rsidR="00440EEA" w:rsidRDefault="00440EEA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18B42010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2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420BF4EA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B742D3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53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420BF4EA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B742D3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B742D3">
      <w:rPr>
        <w:rFonts w:ascii="Amiri" w:hAnsi="Amiri" w:cs="Amiri" w:hint="cs"/>
        <w:b/>
        <w:bCs/>
        <w:noProof/>
        <w:sz w:val="28"/>
        <w:szCs w:val="28"/>
        <w:rtl/>
        <w:lang w:val="ar-DZ" w:bidi="ar-DZ"/>
      </w:rPr>
      <w:t>2024/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B742D3">
      <w:rPr>
        <w:rFonts w:ascii="Amiri" w:hAnsi="Amiri" w:cs="Amiri" w:hint="cs"/>
        <w:b/>
        <w:bCs/>
        <w:sz w:val="28"/>
        <w:szCs w:val="28"/>
        <w:rtl/>
        <w:lang w:bidi="ar-DZ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4EF7937"/>
    <w:multiLevelType w:val="hybridMultilevel"/>
    <w:tmpl w:val="05DAE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401E8D"/>
    <w:multiLevelType w:val="hybridMultilevel"/>
    <w:tmpl w:val="7758F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F832B0"/>
    <w:multiLevelType w:val="hybridMultilevel"/>
    <w:tmpl w:val="2C2CF480"/>
    <w:lvl w:ilvl="0" w:tplc="D9B2437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09D4"/>
    <w:multiLevelType w:val="multilevel"/>
    <w:tmpl w:val="AFAAA7D8"/>
    <w:lvl w:ilvl="0">
      <w:start w:val="1"/>
      <w:numFmt w:val="decimal"/>
      <w:lvlText w:val="%1."/>
      <w:lvlJc w:val="left"/>
      <w:pPr>
        <w:ind w:left="720" w:hanging="360"/>
      </w:pPr>
      <w:rPr>
        <w:rFonts w:ascii="Amiri" w:eastAsia="Calibri" w:hAnsi="Amiri" w:cs="Ami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B021848"/>
    <w:multiLevelType w:val="hybridMultilevel"/>
    <w:tmpl w:val="F5FC4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C96CCF"/>
    <w:multiLevelType w:val="hybridMultilevel"/>
    <w:tmpl w:val="7BB65E06"/>
    <w:lvl w:ilvl="0" w:tplc="714C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C0055"/>
    <w:multiLevelType w:val="hybridMultilevel"/>
    <w:tmpl w:val="80723B38"/>
    <w:lvl w:ilvl="0" w:tplc="8FA63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20BD"/>
    <w:multiLevelType w:val="hybridMultilevel"/>
    <w:tmpl w:val="759C455E"/>
    <w:lvl w:ilvl="0" w:tplc="39F00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6041F"/>
    <w:multiLevelType w:val="hybridMultilevel"/>
    <w:tmpl w:val="FE720A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33F04"/>
    <w:multiLevelType w:val="hybridMultilevel"/>
    <w:tmpl w:val="F68ABC26"/>
    <w:lvl w:ilvl="0" w:tplc="5FEC4936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7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D7957"/>
    <w:multiLevelType w:val="hybridMultilevel"/>
    <w:tmpl w:val="C38EC3E0"/>
    <w:lvl w:ilvl="0" w:tplc="90B88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3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7CF16C51"/>
    <w:multiLevelType w:val="hybridMultilevel"/>
    <w:tmpl w:val="C58C166A"/>
    <w:lvl w:ilvl="0" w:tplc="2286F80C">
      <w:start w:val="1"/>
      <w:numFmt w:val="decimal"/>
      <w:lvlText w:val="%1."/>
      <w:lvlJc w:val="left"/>
      <w:pPr>
        <w:ind w:left="360" w:hanging="360"/>
      </w:pPr>
      <w:rPr>
        <w:rFonts w:ascii="Amiri" w:eastAsiaTheme="minorHAnsi" w:hAnsi="Amiri" w:cs="Amiri"/>
        <w:b w:val="0"/>
        <w:bCs w:val="0"/>
        <w:color w:val="auto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7180145">
    <w:abstractNumId w:val="9"/>
  </w:num>
  <w:num w:numId="2" w16cid:durableId="584461586">
    <w:abstractNumId w:val="24"/>
  </w:num>
  <w:num w:numId="3" w16cid:durableId="1002857701">
    <w:abstractNumId w:val="25"/>
  </w:num>
  <w:num w:numId="4" w16cid:durableId="1283268148">
    <w:abstractNumId w:val="3"/>
  </w:num>
  <w:num w:numId="5" w16cid:durableId="733623680">
    <w:abstractNumId w:val="32"/>
  </w:num>
  <w:num w:numId="6" w16cid:durableId="595670283">
    <w:abstractNumId w:val="7"/>
  </w:num>
  <w:num w:numId="7" w16cid:durableId="1097561516">
    <w:abstractNumId w:val="10"/>
  </w:num>
  <w:num w:numId="8" w16cid:durableId="2084717201">
    <w:abstractNumId w:val="1"/>
  </w:num>
  <w:num w:numId="9" w16cid:durableId="1965457287">
    <w:abstractNumId w:val="8"/>
  </w:num>
  <w:num w:numId="10" w16cid:durableId="176357642">
    <w:abstractNumId w:val="15"/>
  </w:num>
  <w:num w:numId="11" w16cid:durableId="1266764765">
    <w:abstractNumId w:val="21"/>
  </w:num>
  <w:num w:numId="12" w16cid:durableId="1455758284">
    <w:abstractNumId w:val="13"/>
  </w:num>
  <w:num w:numId="13" w16cid:durableId="1180659470">
    <w:abstractNumId w:val="33"/>
  </w:num>
  <w:num w:numId="14" w16cid:durableId="1315254488">
    <w:abstractNumId w:val="27"/>
  </w:num>
  <w:num w:numId="15" w16cid:durableId="188689573">
    <w:abstractNumId w:val="0"/>
  </w:num>
  <w:num w:numId="16" w16cid:durableId="2078237877">
    <w:abstractNumId w:val="23"/>
  </w:num>
  <w:num w:numId="17" w16cid:durableId="1534416411">
    <w:abstractNumId w:val="26"/>
  </w:num>
  <w:num w:numId="18" w16cid:durableId="1004698760">
    <w:abstractNumId w:val="29"/>
  </w:num>
  <w:num w:numId="19" w16cid:durableId="436559025">
    <w:abstractNumId w:val="12"/>
  </w:num>
  <w:num w:numId="20" w16cid:durableId="1593974168">
    <w:abstractNumId w:val="4"/>
  </w:num>
  <w:num w:numId="21" w16cid:durableId="961691805">
    <w:abstractNumId w:val="31"/>
  </w:num>
  <w:num w:numId="22" w16cid:durableId="387808142">
    <w:abstractNumId w:val="16"/>
  </w:num>
  <w:num w:numId="23" w16cid:durableId="25759628">
    <w:abstractNumId w:val="30"/>
  </w:num>
  <w:num w:numId="24" w16cid:durableId="81922890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231959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7215619">
    <w:abstractNumId w:val="18"/>
  </w:num>
  <w:num w:numId="27" w16cid:durableId="383020152">
    <w:abstractNumId w:val="5"/>
  </w:num>
  <w:num w:numId="28" w16cid:durableId="1997296678">
    <w:abstractNumId w:val="2"/>
  </w:num>
  <w:num w:numId="29" w16cid:durableId="1804497149">
    <w:abstractNumId w:val="28"/>
  </w:num>
  <w:num w:numId="30" w16cid:durableId="949434780">
    <w:abstractNumId w:val="20"/>
  </w:num>
  <w:num w:numId="31" w16cid:durableId="1791320261">
    <w:abstractNumId w:val="14"/>
  </w:num>
  <w:num w:numId="32" w16cid:durableId="1723290670">
    <w:abstractNumId w:val="17"/>
  </w:num>
  <w:num w:numId="33" w16cid:durableId="881478908">
    <w:abstractNumId w:val="19"/>
  </w:num>
  <w:num w:numId="34" w16cid:durableId="1181237821">
    <w:abstractNumId w:val="11"/>
  </w:num>
  <w:num w:numId="35" w16cid:durableId="142804011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34376"/>
    <w:rsid w:val="000448B3"/>
    <w:rsid w:val="0005485F"/>
    <w:rsid w:val="00072C64"/>
    <w:rsid w:val="00080A18"/>
    <w:rsid w:val="000869A9"/>
    <w:rsid w:val="001101A3"/>
    <w:rsid w:val="001159FD"/>
    <w:rsid w:val="0012061E"/>
    <w:rsid w:val="001A1E8F"/>
    <w:rsid w:val="001D0AFA"/>
    <w:rsid w:val="002250DD"/>
    <w:rsid w:val="002915CE"/>
    <w:rsid w:val="002E03C6"/>
    <w:rsid w:val="002E084E"/>
    <w:rsid w:val="002E3E1A"/>
    <w:rsid w:val="00305590"/>
    <w:rsid w:val="00336A3C"/>
    <w:rsid w:val="00337E30"/>
    <w:rsid w:val="00347F55"/>
    <w:rsid w:val="003D5BFF"/>
    <w:rsid w:val="003F1B6C"/>
    <w:rsid w:val="0042346F"/>
    <w:rsid w:val="0042747E"/>
    <w:rsid w:val="00434409"/>
    <w:rsid w:val="00440EEA"/>
    <w:rsid w:val="004653BE"/>
    <w:rsid w:val="0046685D"/>
    <w:rsid w:val="0046792D"/>
    <w:rsid w:val="004C2F53"/>
    <w:rsid w:val="00560BBD"/>
    <w:rsid w:val="005737EA"/>
    <w:rsid w:val="00645C77"/>
    <w:rsid w:val="006858DB"/>
    <w:rsid w:val="006E4117"/>
    <w:rsid w:val="006F5DCB"/>
    <w:rsid w:val="0072668B"/>
    <w:rsid w:val="00792B9B"/>
    <w:rsid w:val="007F7BE2"/>
    <w:rsid w:val="00812F94"/>
    <w:rsid w:val="008251D7"/>
    <w:rsid w:val="00834B18"/>
    <w:rsid w:val="0084267E"/>
    <w:rsid w:val="00847BBD"/>
    <w:rsid w:val="00847C30"/>
    <w:rsid w:val="00873428"/>
    <w:rsid w:val="00876C9D"/>
    <w:rsid w:val="008D0414"/>
    <w:rsid w:val="008E0FD0"/>
    <w:rsid w:val="008F3252"/>
    <w:rsid w:val="0096214E"/>
    <w:rsid w:val="00981E9C"/>
    <w:rsid w:val="00A13E8C"/>
    <w:rsid w:val="00A704EB"/>
    <w:rsid w:val="00AC4AAE"/>
    <w:rsid w:val="00AC74A8"/>
    <w:rsid w:val="00B742D3"/>
    <w:rsid w:val="00BC1043"/>
    <w:rsid w:val="00BC3E8D"/>
    <w:rsid w:val="00BD7BBF"/>
    <w:rsid w:val="00BE6698"/>
    <w:rsid w:val="00C2649B"/>
    <w:rsid w:val="00C419C2"/>
    <w:rsid w:val="00C4242B"/>
    <w:rsid w:val="00C448DD"/>
    <w:rsid w:val="00C5508D"/>
    <w:rsid w:val="00C81718"/>
    <w:rsid w:val="00CA3C1E"/>
    <w:rsid w:val="00CA4226"/>
    <w:rsid w:val="00CA5119"/>
    <w:rsid w:val="00CE00B7"/>
    <w:rsid w:val="00D60CA1"/>
    <w:rsid w:val="00D75A31"/>
    <w:rsid w:val="00D935F4"/>
    <w:rsid w:val="00DA4F13"/>
    <w:rsid w:val="00DB6768"/>
    <w:rsid w:val="00DE524E"/>
    <w:rsid w:val="00DF3C71"/>
    <w:rsid w:val="00E071FF"/>
    <w:rsid w:val="00E37078"/>
    <w:rsid w:val="00E60A10"/>
    <w:rsid w:val="00EA6A8F"/>
    <w:rsid w:val="00EC70C0"/>
    <w:rsid w:val="00ED2131"/>
    <w:rsid w:val="00ED3865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46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28.wmf"/><Relationship Id="rId21" Type="http://schemas.openxmlformats.org/officeDocument/2006/relationships/image" Target="media/image5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82.bin"/><Relationship Id="rId366" Type="http://schemas.openxmlformats.org/officeDocument/2006/relationships/image" Target="media/image154.wmf"/><Relationship Id="rId170" Type="http://schemas.openxmlformats.org/officeDocument/2006/relationships/oleObject" Target="embeddings/oleObject88.bin"/><Relationship Id="rId226" Type="http://schemas.openxmlformats.org/officeDocument/2006/relationships/image" Target="media/image99.wmf"/><Relationship Id="rId433" Type="http://schemas.openxmlformats.org/officeDocument/2006/relationships/oleObject" Target="embeddings/oleObject245.bin"/><Relationship Id="rId268" Type="http://schemas.openxmlformats.org/officeDocument/2006/relationships/image" Target="media/image115.wmf"/><Relationship Id="rId475" Type="http://schemas.openxmlformats.org/officeDocument/2006/relationships/oleObject" Target="embeddings/oleObject271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88.bin"/><Relationship Id="rId377" Type="http://schemas.openxmlformats.org/officeDocument/2006/relationships/image" Target="media/image159.wmf"/><Relationship Id="rId500" Type="http://schemas.openxmlformats.org/officeDocument/2006/relationships/oleObject" Target="embeddings/oleObject284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3.wmf"/><Relationship Id="rId402" Type="http://schemas.openxmlformats.org/officeDocument/2006/relationships/oleObject" Target="embeddings/oleObject227.bin"/><Relationship Id="rId279" Type="http://schemas.openxmlformats.org/officeDocument/2006/relationships/image" Target="media/image120.wmf"/><Relationship Id="rId444" Type="http://schemas.openxmlformats.org/officeDocument/2006/relationships/image" Target="media/image185.wmf"/><Relationship Id="rId486" Type="http://schemas.openxmlformats.org/officeDocument/2006/relationships/oleObject" Target="embeddings/oleObject277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60.bin"/><Relationship Id="rId304" Type="http://schemas.openxmlformats.org/officeDocument/2006/relationships/image" Target="media/image129.wmf"/><Relationship Id="rId346" Type="http://schemas.openxmlformats.org/officeDocument/2006/relationships/image" Target="media/image146.wmf"/><Relationship Id="rId388" Type="http://schemas.openxmlformats.org/officeDocument/2006/relationships/image" Target="media/image164.wmf"/><Relationship Id="rId511" Type="http://schemas.openxmlformats.org/officeDocument/2006/relationships/image" Target="media/image21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33.bin"/><Relationship Id="rId248" Type="http://schemas.openxmlformats.org/officeDocument/2006/relationships/oleObject" Target="embeddings/oleObject136.bin"/><Relationship Id="rId455" Type="http://schemas.openxmlformats.org/officeDocument/2006/relationships/oleObject" Target="embeddings/oleObject259.bin"/><Relationship Id="rId497" Type="http://schemas.openxmlformats.org/officeDocument/2006/relationships/image" Target="media/image209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77.bin"/><Relationship Id="rId357" Type="http://schemas.openxmlformats.org/officeDocument/2006/relationships/oleObject" Target="embeddings/oleObject202.bin"/><Relationship Id="rId54" Type="http://schemas.openxmlformats.org/officeDocument/2006/relationships/image" Target="media/image23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68.wmf"/><Relationship Id="rId259" Type="http://schemas.openxmlformats.org/officeDocument/2006/relationships/image" Target="media/image111.wmf"/><Relationship Id="rId424" Type="http://schemas.openxmlformats.org/officeDocument/2006/relationships/oleObject" Target="embeddings/oleObject240.bin"/><Relationship Id="rId466" Type="http://schemas.openxmlformats.org/officeDocument/2006/relationships/oleObject" Target="embeddings/oleObject266.bin"/><Relationship Id="rId23" Type="http://schemas.openxmlformats.org/officeDocument/2006/relationships/image" Target="media/image6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16.wmf"/><Relationship Id="rId326" Type="http://schemas.openxmlformats.org/officeDocument/2006/relationships/oleObject" Target="embeddings/oleObject183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56.wmf"/><Relationship Id="rId368" Type="http://schemas.openxmlformats.org/officeDocument/2006/relationships/image" Target="media/image155.wmf"/><Relationship Id="rId172" Type="http://schemas.openxmlformats.org/officeDocument/2006/relationships/oleObject" Target="embeddings/oleObject89.bin"/><Relationship Id="rId228" Type="http://schemas.openxmlformats.org/officeDocument/2006/relationships/image" Target="media/image100.wmf"/><Relationship Id="rId435" Type="http://schemas.openxmlformats.org/officeDocument/2006/relationships/image" Target="media/image183.wmf"/><Relationship Id="rId477" Type="http://schemas.openxmlformats.org/officeDocument/2006/relationships/oleObject" Target="embeddings/oleObject272.bin"/><Relationship Id="rId281" Type="http://schemas.openxmlformats.org/officeDocument/2006/relationships/image" Target="media/image121.wmf"/><Relationship Id="rId337" Type="http://schemas.openxmlformats.org/officeDocument/2006/relationships/oleObject" Target="embeddings/oleObject189.bin"/><Relationship Id="rId502" Type="http://schemas.openxmlformats.org/officeDocument/2006/relationships/oleObject" Target="embeddings/oleObject285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60.wmf"/><Relationship Id="rId7" Type="http://schemas.openxmlformats.org/officeDocument/2006/relationships/image" Target="media/image1.wmf"/><Relationship Id="rId183" Type="http://schemas.openxmlformats.org/officeDocument/2006/relationships/image" Target="media/image83.wmf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28.bin"/><Relationship Id="rId446" Type="http://schemas.openxmlformats.org/officeDocument/2006/relationships/image" Target="media/image186.wmf"/><Relationship Id="rId250" Type="http://schemas.openxmlformats.org/officeDocument/2006/relationships/oleObject" Target="embeddings/oleObject138.bin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0.wmf"/><Relationship Id="rId488" Type="http://schemas.openxmlformats.org/officeDocument/2006/relationships/oleObject" Target="embeddings/oleObject278.bin"/><Relationship Id="rId45" Type="http://schemas.openxmlformats.org/officeDocument/2006/relationships/image" Target="media/image1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6.wmf"/><Relationship Id="rId348" Type="http://schemas.openxmlformats.org/officeDocument/2006/relationships/image" Target="media/image147.wmf"/><Relationship Id="rId513" Type="http://schemas.openxmlformats.org/officeDocument/2006/relationships/header" Target="header1.xml"/><Relationship Id="rId152" Type="http://schemas.openxmlformats.org/officeDocument/2006/relationships/image" Target="media/image67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35.bin"/><Relationship Id="rId457" Type="http://schemas.openxmlformats.org/officeDocument/2006/relationships/oleObject" Target="embeddings/oleObject260.bin"/><Relationship Id="rId240" Type="http://schemas.openxmlformats.org/officeDocument/2006/relationships/oleObject" Target="embeddings/oleObject131.bin"/><Relationship Id="rId261" Type="http://schemas.openxmlformats.org/officeDocument/2006/relationships/image" Target="media/image112.wmf"/><Relationship Id="rId478" Type="http://schemas.openxmlformats.org/officeDocument/2006/relationships/image" Target="media/image200.wmf"/><Relationship Id="rId499" Type="http://schemas.openxmlformats.org/officeDocument/2006/relationships/image" Target="media/image21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2.wmf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image" Target="media/image41.wmf"/><Relationship Id="rId282" Type="http://schemas.openxmlformats.org/officeDocument/2006/relationships/oleObject" Target="embeddings/oleObject155.bin"/><Relationship Id="rId317" Type="http://schemas.openxmlformats.org/officeDocument/2006/relationships/image" Target="media/image133.wmf"/><Relationship Id="rId338" Type="http://schemas.openxmlformats.org/officeDocument/2006/relationships/image" Target="media/image143.wmf"/><Relationship Id="rId359" Type="http://schemas.openxmlformats.org/officeDocument/2006/relationships/image" Target="media/image151.wmf"/><Relationship Id="rId503" Type="http://schemas.openxmlformats.org/officeDocument/2006/relationships/oleObject" Target="embeddings/oleObject28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2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6.bin"/><Relationship Id="rId370" Type="http://schemas.openxmlformats.org/officeDocument/2006/relationships/image" Target="media/image156.wmf"/><Relationship Id="rId391" Type="http://schemas.openxmlformats.org/officeDocument/2006/relationships/image" Target="media/image165.wmf"/><Relationship Id="rId405" Type="http://schemas.openxmlformats.org/officeDocument/2006/relationships/image" Target="media/image171.wmf"/><Relationship Id="rId426" Type="http://schemas.openxmlformats.org/officeDocument/2006/relationships/oleObject" Target="embeddings/oleObject241.bin"/><Relationship Id="rId447" Type="http://schemas.openxmlformats.org/officeDocument/2006/relationships/oleObject" Target="embeddings/oleObject255.bin"/><Relationship Id="rId230" Type="http://schemas.openxmlformats.org/officeDocument/2006/relationships/oleObject" Target="embeddings/oleObject124.bin"/><Relationship Id="rId251" Type="http://schemas.openxmlformats.org/officeDocument/2006/relationships/oleObject" Target="embeddings/oleObject139.bin"/><Relationship Id="rId468" Type="http://schemas.openxmlformats.org/officeDocument/2006/relationships/oleObject" Target="embeddings/oleObject267.bin"/><Relationship Id="rId489" Type="http://schemas.openxmlformats.org/officeDocument/2006/relationships/image" Target="media/image205.wmf"/><Relationship Id="rId25" Type="http://schemas.openxmlformats.org/officeDocument/2006/relationships/image" Target="media/image7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72" Type="http://schemas.openxmlformats.org/officeDocument/2006/relationships/image" Target="media/image117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1.bin"/><Relationship Id="rId328" Type="http://schemas.openxmlformats.org/officeDocument/2006/relationships/oleObject" Target="embeddings/oleObject184.bin"/><Relationship Id="rId349" Type="http://schemas.openxmlformats.org/officeDocument/2006/relationships/oleObject" Target="embeddings/oleObject196.bin"/><Relationship Id="rId514" Type="http://schemas.openxmlformats.org/officeDocument/2006/relationships/footer" Target="footer1.xml"/><Relationship Id="rId88" Type="http://schemas.openxmlformats.org/officeDocument/2006/relationships/image" Target="media/image38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89.wmf"/><Relationship Id="rId209" Type="http://schemas.openxmlformats.org/officeDocument/2006/relationships/image" Target="media/image95.wmf"/><Relationship Id="rId360" Type="http://schemas.openxmlformats.org/officeDocument/2006/relationships/oleObject" Target="embeddings/oleObject203.bin"/><Relationship Id="rId381" Type="http://schemas.openxmlformats.org/officeDocument/2006/relationships/oleObject" Target="embeddings/oleObject215.bin"/><Relationship Id="rId416" Type="http://schemas.openxmlformats.org/officeDocument/2006/relationships/image" Target="media/image175.wmf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2.bin"/><Relationship Id="rId437" Type="http://schemas.openxmlformats.org/officeDocument/2006/relationships/oleObject" Target="embeddings/oleObject248.bin"/><Relationship Id="rId458" Type="http://schemas.openxmlformats.org/officeDocument/2006/relationships/oleObject" Target="embeddings/oleObject261.bin"/><Relationship Id="rId479" Type="http://schemas.openxmlformats.org/officeDocument/2006/relationships/oleObject" Target="embeddings/oleObject273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2.wmf"/><Relationship Id="rId318" Type="http://schemas.openxmlformats.org/officeDocument/2006/relationships/oleObject" Target="embeddings/oleObject179.bin"/><Relationship Id="rId339" Type="http://schemas.openxmlformats.org/officeDocument/2006/relationships/oleObject" Target="embeddings/oleObject190.bin"/><Relationship Id="rId490" Type="http://schemas.openxmlformats.org/officeDocument/2006/relationships/oleObject" Target="embeddings/oleObject279.bin"/><Relationship Id="rId504" Type="http://schemas.openxmlformats.org/officeDocument/2006/relationships/image" Target="media/image212.wmf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85" Type="http://schemas.openxmlformats.org/officeDocument/2006/relationships/image" Target="media/image84.wmf"/><Relationship Id="rId350" Type="http://schemas.openxmlformats.org/officeDocument/2006/relationships/image" Target="media/image148.wmf"/><Relationship Id="rId371" Type="http://schemas.openxmlformats.org/officeDocument/2006/relationships/oleObject" Target="embeddings/oleObject209.bin"/><Relationship Id="rId406" Type="http://schemas.openxmlformats.org/officeDocument/2006/relationships/oleObject" Target="embeddings/oleObject22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21.bin"/><Relationship Id="rId427" Type="http://schemas.openxmlformats.org/officeDocument/2006/relationships/image" Target="media/image180.wmf"/><Relationship Id="rId448" Type="http://schemas.openxmlformats.org/officeDocument/2006/relationships/image" Target="media/image187.wmf"/><Relationship Id="rId469" Type="http://schemas.openxmlformats.org/officeDocument/2006/relationships/image" Target="media/image196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07.wmf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63.bin"/><Relationship Id="rId308" Type="http://schemas.openxmlformats.org/officeDocument/2006/relationships/oleObject" Target="embeddings/oleObject172.bin"/><Relationship Id="rId329" Type="http://schemas.openxmlformats.org/officeDocument/2006/relationships/oleObject" Target="embeddings/oleObject185.bin"/><Relationship Id="rId480" Type="http://schemas.openxmlformats.org/officeDocument/2006/relationships/image" Target="media/image201.wmf"/><Relationship Id="rId515" Type="http://schemas.openxmlformats.org/officeDocument/2006/relationships/fontTable" Target="fontTable.xml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image" Target="media/image79.wmf"/><Relationship Id="rId340" Type="http://schemas.openxmlformats.org/officeDocument/2006/relationships/image" Target="media/image144.wmf"/><Relationship Id="rId361" Type="http://schemas.openxmlformats.org/officeDocument/2006/relationships/image" Target="media/image152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61.wmf"/><Relationship Id="rId417" Type="http://schemas.openxmlformats.org/officeDocument/2006/relationships/oleObject" Target="embeddings/oleObject236.bin"/><Relationship Id="rId438" Type="http://schemas.openxmlformats.org/officeDocument/2006/relationships/oleObject" Target="embeddings/oleObject249.bin"/><Relationship Id="rId459" Type="http://schemas.openxmlformats.org/officeDocument/2006/relationships/image" Target="media/image192.wmf"/><Relationship Id="rId16" Type="http://schemas.openxmlformats.org/officeDocument/2006/relationships/image" Target="media/image4.wmf"/><Relationship Id="rId221" Type="http://schemas.openxmlformats.org/officeDocument/2006/relationships/image" Target="media/image98.wmf"/><Relationship Id="rId242" Type="http://schemas.openxmlformats.org/officeDocument/2006/relationships/image" Target="media/image104.wmf"/><Relationship Id="rId263" Type="http://schemas.openxmlformats.org/officeDocument/2006/relationships/image" Target="media/image113.wmf"/><Relationship Id="rId284" Type="http://schemas.openxmlformats.org/officeDocument/2006/relationships/oleObject" Target="embeddings/oleObject156.bin"/><Relationship Id="rId319" Type="http://schemas.openxmlformats.org/officeDocument/2006/relationships/image" Target="media/image134.wmf"/><Relationship Id="rId470" Type="http://schemas.openxmlformats.org/officeDocument/2006/relationships/oleObject" Target="embeddings/oleObject268.bin"/><Relationship Id="rId491" Type="http://schemas.openxmlformats.org/officeDocument/2006/relationships/image" Target="media/image206.wmf"/><Relationship Id="rId505" Type="http://schemas.openxmlformats.org/officeDocument/2006/relationships/oleObject" Target="embeddings/oleObject287.bin"/><Relationship Id="rId37" Type="http://schemas.openxmlformats.org/officeDocument/2006/relationships/image" Target="media/image13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3.wmf"/><Relationship Id="rId330" Type="http://schemas.openxmlformats.org/officeDocument/2006/relationships/image" Target="media/image139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7.bin"/><Relationship Id="rId372" Type="http://schemas.openxmlformats.org/officeDocument/2006/relationships/oleObject" Target="embeddings/oleObject210.bin"/><Relationship Id="rId393" Type="http://schemas.openxmlformats.org/officeDocument/2006/relationships/image" Target="media/image166.wmf"/><Relationship Id="rId407" Type="http://schemas.openxmlformats.org/officeDocument/2006/relationships/image" Target="media/image172.wmf"/><Relationship Id="rId428" Type="http://schemas.openxmlformats.org/officeDocument/2006/relationships/oleObject" Target="embeddings/oleObject242.bin"/><Relationship Id="rId449" Type="http://schemas.openxmlformats.org/officeDocument/2006/relationships/oleObject" Target="embeddings/oleObject256.bin"/><Relationship Id="rId211" Type="http://schemas.openxmlformats.org/officeDocument/2006/relationships/image" Target="media/image96.wmf"/><Relationship Id="rId232" Type="http://schemas.openxmlformats.org/officeDocument/2006/relationships/image" Target="media/image101.wmf"/><Relationship Id="rId253" Type="http://schemas.openxmlformats.org/officeDocument/2006/relationships/oleObject" Target="embeddings/oleObject140.bin"/><Relationship Id="rId274" Type="http://schemas.openxmlformats.org/officeDocument/2006/relationships/image" Target="media/image118.wmf"/><Relationship Id="rId295" Type="http://schemas.openxmlformats.org/officeDocument/2006/relationships/image" Target="media/image126.wmf"/><Relationship Id="rId309" Type="http://schemas.openxmlformats.org/officeDocument/2006/relationships/image" Target="media/image131.wmf"/><Relationship Id="rId460" Type="http://schemas.openxmlformats.org/officeDocument/2006/relationships/oleObject" Target="embeddings/oleObject262.bin"/><Relationship Id="rId481" Type="http://schemas.openxmlformats.org/officeDocument/2006/relationships/oleObject" Target="embeddings/oleObject274.bin"/><Relationship Id="rId516" Type="http://schemas.openxmlformats.org/officeDocument/2006/relationships/theme" Target="theme/theme1.xml"/><Relationship Id="rId27" Type="http://schemas.openxmlformats.org/officeDocument/2006/relationships/image" Target="media/image8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80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341" Type="http://schemas.openxmlformats.org/officeDocument/2006/relationships/oleObject" Target="embeddings/oleObject191.bin"/><Relationship Id="rId362" Type="http://schemas.openxmlformats.org/officeDocument/2006/relationships/oleObject" Target="embeddings/oleObject204.bin"/><Relationship Id="rId383" Type="http://schemas.openxmlformats.org/officeDocument/2006/relationships/oleObject" Target="embeddings/oleObject216.bin"/><Relationship Id="rId418" Type="http://schemas.openxmlformats.org/officeDocument/2006/relationships/image" Target="media/image176.wmf"/><Relationship Id="rId439" Type="http://schemas.openxmlformats.org/officeDocument/2006/relationships/oleObject" Target="embeddings/oleObject250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3.wmf"/><Relationship Id="rId450" Type="http://schemas.openxmlformats.org/officeDocument/2006/relationships/image" Target="media/image188.wmf"/><Relationship Id="rId471" Type="http://schemas.openxmlformats.org/officeDocument/2006/relationships/image" Target="media/image197.wmf"/><Relationship Id="rId506" Type="http://schemas.openxmlformats.org/officeDocument/2006/relationships/image" Target="media/image213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3.bin"/><Relationship Id="rId492" Type="http://schemas.openxmlformats.org/officeDocument/2006/relationships/oleObject" Target="embeddings/oleObject280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86.bin"/><Relationship Id="rId352" Type="http://schemas.openxmlformats.org/officeDocument/2006/relationships/image" Target="media/image149.wmf"/><Relationship Id="rId373" Type="http://schemas.openxmlformats.org/officeDocument/2006/relationships/image" Target="media/image157.wmf"/><Relationship Id="rId394" Type="http://schemas.openxmlformats.org/officeDocument/2006/relationships/oleObject" Target="embeddings/oleObject222.bin"/><Relationship Id="rId408" Type="http://schemas.openxmlformats.org/officeDocument/2006/relationships/oleObject" Target="embeddings/oleObject230.bin"/><Relationship Id="rId429" Type="http://schemas.openxmlformats.org/officeDocument/2006/relationships/oleObject" Target="embeddings/oleObject24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08.wmf"/><Relationship Id="rId440" Type="http://schemas.openxmlformats.org/officeDocument/2006/relationships/oleObject" Target="embeddings/oleObject251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9.png"/><Relationship Id="rId114" Type="http://schemas.openxmlformats.org/officeDocument/2006/relationships/image" Target="media/image48.wmf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4.bin"/><Relationship Id="rId300" Type="http://schemas.openxmlformats.org/officeDocument/2006/relationships/oleObject" Target="embeddings/oleObject166.bin"/><Relationship Id="rId461" Type="http://schemas.openxmlformats.org/officeDocument/2006/relationships/oleObject" Target="embeddings/oleObject263.bin"/><Relationship Id="rId482" Type="http://schemas.openxmlformats.org/officeDocument/2006/relationships/image" Target="media/image202.wmf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2.bin"/><Relationship Id="rId363" Type="http://schemas.openxmlformats.org/officeDocument/2006/relationships/image" Target="media/image153.wmf"/><Relationship Id="rId384" Type="http://schemas.openxmlformats.org/officeDocument/2006/relationships/image" Target="media/image162.wmf"/><Relationship Id="rId419" Type="http://schemas.openxmlformats.org/officeDocument/2006/relationships/oleObject" Target="embeddings/oleObject237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5.wmf"/><Relationship Id="rId430" Type="http://schemas.openxmlformats.org/officeDocument/2006/relationships/image" Target="media/image181.wmf"/><Relationship Id="rId18" Type="http://schemas.openxmlformats.org/officeDocument/2006/relationships/oleObject" Target="embeddings/oleObject8.bin"/><Relationship Id="rId39" Type="http://schemas.openxmlformats.org/officeDocument/2006/relationships/image" Target="media/image14.wmf"/><Relationship Id="rId265" Type="http://schemas.openxmlformats.org/officeDocument/2006/relationships/image" Target="media/image114.wmf"/><Relationship Id="rId286" Type="http://schemas.openxmlformats.org/officeDocument/2006/relationships/oleObject" Target="embeddings/oleObject157.bin"/><Relationship Id="rId451" Type="http://schemas.openxmlformats.org/officeDocument/2006/relationships/oleObject" Target="embeddings/oleObject257.bin"/><Relationship Id="rId472" Type="http://schemas.openxmlformats.org/officeDocument/2006/relationships/oleObject" Target="embeddings/oleObject269.bin"/><Relationship Id="rId493" Type="http://schemas.openxmlformats.org/officeDocument/2006/relationships/image" Target="media/image207.wmf"/><Relationship Id="rId507" Type="http://schemas.openxmlformats.org/officeDocument/2006/relationships/oleObject" Target="embeddings/oleObject288.bin"/><Relationship Id="rId50" Type="http://schemas.openxmlformats.org/officeDocument/2006/relationships/image" Target="media/image20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4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32.png"/><Relationship Id="rId332" Type="http://schemas.openxmlformats.org/officeDocument/2006/relationships/image" Target="media/image140.wmf"/><Relationship Id="rId353" Type="http://schemas.openxmlformats.org/officeDocument/2006/relationships/oleObject" Target="embeddings/oleObject198.bin"/><Relationship Id="rId374" Type="http://schemas.openxmlformats.org/officeDocument/2006/relationships/oleObject" Target="embeddings/oleObject211.bin"/><Relationship Id="rId395" Type="http://schemas.openxmlformats.org/officeDocument/2006/relationships/image" Target="media/image167.wmf"/><Relationship Id="rId409" Type="http://schemas.openxmlformats.org/officeDocument/2006/relationships/image" Target="media/image173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7.bin"/><Relationship Id="rId420" Type="http://schemas.openxmlformats.org/officeDocument/2006/relationships/image" Target="media/image177.wmf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41.bin"/><Relationship Id="rId276" Type="http://schemas.openxmlformats.org/officeDocument/2006/relationships/image" Target="media/image119.wmf"/><Relationship Id="rId297" Type="http://schemas.openxmlformats.org/officeDocument/2006/relationships/image" Target="media/image127.wmf"/><Relationship Id="rId441" Type="http://schemas.openxmlformats.org/officeDocument/2006/relationships/oleObject" Target="embeddings/oleObject252.bin"/><Relationship Id="rId462" Type="http://schemas.openxmlformats.org/officeDocument/2006/relationships/oleObject" Target="embeddings/oleObject264.bin"/><Relationship Id="rId483" Type="http://schemas.openxmlformats.org/officeDocument/2006/relationships/oleObject" Target="embeddings/oleObject275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3.bin"/><Relationship Id="rId364" Type="http://schemas.openxmlformats.org/officeDocument/2006/relationships/oleObject" Target="embeddings/oleObject205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91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217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4.wmf"/><Relationship Id="rId410" Type="http://schemas.openxmlformats.org/officeDocument/2006/relationships/oleObject" Target="embeddings/oleObject231.bin"/><Relationship Id="rId431" Type="http://schemas.openxmlformats.org/officeDocument/2006/relationships/oleObject" Target="embeddings/oleObject244.bin"/><Relationship Id="rId452" Type="http://schemas.openxmlformats.org/officeDocument/2006/relationships/image" Target="media/image189.wmf"/><Relationship Id="rId473" Type="http://schemas.openxmlformats.org/officeDocument/2006/relationships/oleObject" Target="embeddings/oleObject270.bin"/><Relationship Id="rId494" Type="http://schemas.openxmlformats.org/officeDocument/2006/relationships/oleObject" Target="embeddings/oleObject281.bin"/><Relationship Id="rId508" Type="http://schemas.openxmlformats.org/officeDocument/2006/relationships/oleObject" Target="embeddings/oleObject289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7.bin"/><Relationship Id="rId354" Type="http://schemas.openxmlformats.org/officeDocument/2006/relationships/oleObject" Target="embeddings/oleObject199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189" Type="http://schemas.openxmlformats.org/officeDocument/2006/relationships/image" Target="media/image86.wmf"/><Relationship Id="rId375" Type="http://schemas.openxmlformats.org/officeDocument/2006/relationships/image" Target="media/image158.wmf"/><Relationship Id="rId396" Type="http://schemas.openxmlformats.org/officeDocument/2006/relationships/oleObject" Target="embeddings/oleObject223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2.wmf"/><Relationship Id="rId256" Type="http://schemas.openxmlformats.org/officeDocument/2006/relationships/image" Target="media/image109.e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5.bin"/><Relationship Id="rId400" Type="http://schemas.openxmlformats.org/officeDocument/2006/relationships/oleObject" Target="embeddings/oleObject226.bin"/><Relationship Id="rId421" Type="http://schemas.openxmlformats.org/officeDocument/2006/relationships/oleObject" Target="embeddings/oleObject238.bin"/><Relationship Id="rId442" Type="http://schemas.openxmlformats.org/officeDocument/2006/relationships/image" Target="media/image184.wmf"/><Relationship Id="rId463" Type="http://schemas.openxmlformats.org/officeDocument/2006/relationships/image" Target="media/image193.wmf"/><Relationship Id="rId484" Type="http://schemas.openxmlformats.org/officeDocument/2006/relationships/image" Target="media/image203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8.bin"/><Relationship Id="rId323" Type="http://schemas.openxmlformats.org/officeDocument/2006/relationships/image" Target="media/image136.wmf"/><Relationship Id="rId344" Type="http://schemas.openxmlformats.org/officeDocument/2006/relationships/image" Target="media/image14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5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1.wmf"/><Relationship Id="rId365" Type="http://schemas.openxmlformats.org/officeDocument/2006/relationships/oleObject" Target="embeddings/oleObject206.bin"/><Relationship Id="rId386" Type="http://schemas.openxmlformats.org/officeDocument/2006/relationships/image" Target="media/image163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58.bin"/><Relationship Id="rId411" Type="http://schemas.openxmlformats.org/officeDocument/2006/relationships/image" Target="media/image174.wmf"/><Relationship Id="rId432" Type="http://schemas.openxmlformats.org/officeDocument/2006/relationships/image" Target="media/image182.wmf"/><Relationship Id="rId453" Type="http://schemas.openxmlformats.org/officeDocument/2006/relationships/oleObject" Target="embeddings/oleObject258.bin"/><Relationship Id="rId474" Type="http://schemas.openxmlformats.org/officeDocument/2006/relationships/image" Target="media/image198.wmf"/><Relationship Id="rId509" Type="http://schemas.openxmlformats.org/officeDocument/2006/relationships/image" Target="media/image21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5.bin"/><Relationship Id="rId495" Type="http://schemas.openxmlformats.org/officeDocument/2006/relationships/image" Target="media/image20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image" Target="media/image21.png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5.wmf"/><Relationship Id="rId169" Type="http://schemas.openxmlformats.org/officeDocument/2006/relationships/image" Target="media/image76.wmf"/><Relationship Id="rId334" Type="http://schemas.openxmlformats.org/officeDocument/2006/relationships/image" Target="media/image141.wmf"/><Relationship Id="rId355" Type="http://schemas.openxmlformats.org/officeDocument/2006/relationships/oleObject" Target="embeddings/oleObject200.bin"/><Relationship Id="rId376" Type="http://schemas.openxmlformats.org/officeDocument/2006/relationships/oleObject" Target="embeddings/oleObject212.bin"/><Relationship Id="rId397" Type="http://schemas.openxmlformats.org/officeDocument/2006/relationships/oleObject" Target="embeddings/oleObject22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0.wmf"/><Relationship Id="rId278" Type="http://schemas.openxmlformats.org/officeDocument/2006/relationships/oleObject" Target="embeddings/oleObject153.bin"/><Relationship Id="rId401" Type="http://schemas.openxmlformats.org/officeDocument/2006/relationships/image" Target="media/image169.wmf"/><Relationship Id="rId422" Type="http://schemas.openxmlformats.org/officeDocument/2006/relationships/image" Target="media/image178.wmf"/><Relationship Id="rId443" Type="http://schemas.openxmlformats.org/officeDocument/2006/relationships/oleObject" Target="embeddings/oleObject253.bin"/><Relationship Id="rId464" Type="http://schemas.openxmlformats.org/officeDocument/2006/relationships/oleObject" Target="embeddings/oleObject265.bin"/><Relationship Id="rId303" Type="http://schemas.openxmlformats.org/officeDocument/2006/relationships/oleObject" Target="embeddings/oleObject169.bin"/><Relationship Id="rId485" Type="http://schemas.openxmlformats.org/officeDocument/2006/relationships/oleObject" Target="embeddings/oleObject276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345" Type="http://schemas.openxmlformats.org/officeDocument/2006/relationships/oleObject" Target="embeddings/oleObject194.bin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90.bin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47" Type="http://schemas.openxmlformats.org/officeDocument/2006/relationships/image" Target="media/image106.wmf"/><Relationship Id="rId412" Type="http://schemas.openxmlformats.org/officeDocument/2006/relationships/oleObject" Target="embeddings/oleObject232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9.bin"/><Relationship Id="rId454" Type="http://schemas.openxmlformats.org/officeDocument/2006/relationships/image" Target="media/image190.wmf"/><Relationship Id="rId496" Type="http://schemas.openxmlformats.org/officeDocument/2006/relationships/oleObject" Target="embeddings/oleObject282.bin"/><Relationship Id="rId11" Type="http://schemas.openxmlformats.org/officeDocument/2006/relationships/image" Target="media/image3.wmf"/><Relationship Id="rId53" Type="http://schemas.openxmlformats.org/officeDocument/2006/relationships/image" Target="media/image22.png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6.bin"/><Relationship Id="rId356" Type="http://schemas.openxmlformats.org/officeDocument/2006/relationships/oleObject" Target="embeddings/oleObject201.bin"/><Relationship Id="rId398" Type="http://schemas.openxmlformats.org/officeDocument/2006/relationships/oleObject" Target="embeddings/oleObject225.bin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216" Type="http://schemas.openxmlformats.org/officeDocument/2006/relationships/oleObject" Target="embeddings/oleObject114.bin"/><Relationship Id="rId423" Type="http://schemas.openxmlformats.org/officeDocument/2006/relationships/oleObject" Target="embeddings/oleObject239.bin"/><Relationship Id="rId258" Type="http://schemas.openxmlformats.org/officeDocument/2006/relationships/oleObject" Target="embeddings/oleObject142.bin"/><Relationship Id="rId465" Type="http://schemas.openxmlformats.org/officeDocument/2006/relationships/image" Target="media/image194.wmf"/><Relationship Id="rId22" Type="http://schemas.openxmlformats.org/officeDocument/2006/relationships/oleObject" Target="embeddings/oleObject11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325" Type="http://schemas.openxmlformats.org/officeDocument/2006/relationships/image" Target="media/image137.wmf"/><Relationship Id="rId367" Type="http://schemas.openxmlformats.org/officeDocument/2006/relationships/oleObject" Target="embeddings/oleObject207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8.bin"/><Relationship Id="rId434" Type="http://schemas.openxmlformats.org/officeDocument/2006/relationships/oleObject" Target="embeddings/oleObject246.bin"/><Relationship Id="rId476" Type="http://schemas.openxmlformats.org/officeDocument/2006/relationships/image" Target="media/image199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4.bin"/><Relationship Id="rId336" Type="http://schemas.openxmlformats.org/officeDocument/2006/relationships/image" Target="media/image142.wmf"/><Relationship Id="rId501" Type="http://schemas.openxmlformats.org/officeDocument/2006/relationships/image" Target="media/image211.wmf"/><Relationship Id="rId75" Type="http://schemas.openxmlformats.org/officeDocument/2006/relationships/image" Target="media/image32.wmf"/><Relationship Id="rId140" Type="http://schemas.openxmlformats.org/officeDocument/2006/relationships/image" Target="media/image61.wmf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13.bin"/><Relationship Id="rId403" Type="http://schemas.openxmlformats.org/officeDocument/2006/relationships/image" Target="media/image17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54.bin"/><Relationship Id="rId487" Type="http://schemas.openxmlformats.org/officeDocument/2006/relationships/image" Target="media/image204.wmf"/><Relationship Id="rId291" Type="http://schemas.openxmlformats.org/officeDocument/2006/relationships/image" Target="media/image125.wmf"/><Relationship Id="rId305" Type="http://schemas.openxmlformats.org/officeDocument/2006/relationships/oleObject" Target="embeddings/oleObject170.bin"/><Relationship Id="rId347" Type="http://schemas.openxmlformats.org/officeDocument/2006/relationships/oleObject" Target="embeddings/oleObject195.bin"/><Relationship Id="rId512" Type="http://schemas.openxmlformats.org/officeDocument/2006/relationships/oleObject" Target="embeddings/oleObject291.bin"/><Relationship Id="rId44" Type="http://schemas.openxmlformats.org/officeDocument/2006/relationships/oleObject" Target="embeddings/oleObject22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19.bin"/><Relationship Id="rId193" Type="http://schemas.openxmlformats.org/officeDocument/2006/relationships/image" Target="media/image88.wmf"/><Relationship Id="rId207" Type="http://schemas.openxmlformats.org/officeDocument/2006/relationships/image" Target="media/image94.wmf"/><Relationship Id="rId249" Type="http://schemas.openxmlformats.org/officeDocument/2006/relationships/oleObject" Target="embeddings/oleObject137.bin"/><Relationship Id="rId414" Type="http://schemas.openxmlformats.org/officeDocument/2006/relationships/oleObject" Target="embeddings/oleObject234.bin"/><Relationship Id="rId456" Type="http://schemas.openxmlformats.org/officeDocument/2006/relationships/image" Target="media/image191.wmf"/><Relationship Id="rId498" Type="http://schemas.openxmlformats.org/officeDocument/2006/relationships/oleObject" Target="embeddings/oleObject28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8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image" Target="media/image150.png"/><Relationship Id="rId162" Type="http://schemas.openxmlformats.org/officeDocument/2006/relationships/image" Target="media/image72.png"/><Relationship Id="rId218" Type="http://schemas.openxmlformats.org/officeDocument/2006/relationships/image" Target="media/image97.wmf"/><Relationship Id="rId425" Type="http://schemas.openxmlformats.org/officeDocument/2006/relationships/image" Target="media/image179.wmf"/><Relationship Id="rId467" Type="http://schemas.openxmlformats.org/officeDocument/2006/relationships/image" Target="media/image195.wmf"/><Relationship Id="rId271" Type="http://schemas.openxmlformats.org/officeDocument/2006/relationships/oleObject" Target="embeddings/oleObject149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9.bin"/><Relationship Id="rId327" Type="http://schemas.openxmlformats.org/officeDocument/2006/relationships/image" Target="media/image138.wmf"/><Relationship Id="rId369" Type="http://schemas.openxmlformats.org/officeDocument/2006/relationships/oleObject" Target="embeddings/oleObject208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14.bin"/><Relationship Id="rId436" Type="http://schemas.openxmlformats.org/officeDocument/2006/relationships/oleObject" Target="embeddings/oleObject24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60</TotalTime>
  <Pages>11</Pages>
  <Words>2068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19</cp:revision>
  <dcterms:created xsi:type="dcterms:W3CDTF">2024-10-11T20:42:00Z</dcterms:created>
  <dcterms:modified xsi:type="dcterms:W3CDTF">2024-12-13T08:25:00Z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