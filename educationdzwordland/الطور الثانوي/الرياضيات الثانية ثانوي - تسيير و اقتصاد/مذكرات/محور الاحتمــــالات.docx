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5A7E935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 w:rsidR="00BD70DA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B1A36EA" w14:textId="0AB1890E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BD70DA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D70DA" w:rsidRPr="00BD70DA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تعيين مجموعة الإمكانيات لتجربة عشوائية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5A7E935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 w:rsidR="00BD70DA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14:paraId="0B1A36EA" w14:textId="0AB1890E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BD70DA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D70DA" w:rsidRPr="00BD70DA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تعيين مجموعة الإمكانيات لتجربة عشوائية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3CA122BF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BD70DA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3CA122BF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BD70DA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35971E17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35971E17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1EA03833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 w:rsidR="00C56CF9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تمـــــــــالات</w:t>
                            </w:r>
                          </w:p>
                          <w:p w14:paraId="689BBFB2" w14:textId="3841909F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BD70DA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D70DA" w:rsidRPr="00BD70DA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مفردات الاحتمالات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1EA03833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 w:rsidR="00C56CF9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تمـــــــــالات</w:t>
                      </w:r>
                    </w:p>
                    <w:p w14:paraId="689BBFB2" w14:textId="3841909F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BD70DA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BD70DA" w:rsidRPr="00BD70DA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مفردات الاحتمالات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3A6F6F8A" w14:textId="77777777" w:rsidR="00BD70DA" w:rsidRPr="00BD70DA" w:rsidRDefault="00BD70DA" w:rsidP="00BD70DA">
            <w:pPr>
              <w:bidi/>
              <w:rPr>
                <w:rFonts w:ascii="Amiri" w:hAnsi="Amiri" w:cs="Amiri"/>
                <w:b/>
                <w:bCs/>
                <w:color w:val="0000FF"/>
                <w:sz w:val="26"/>
                <w:szCs w:val="26"/>
                <w:u w:val="single"/>
                <w:rtl/>
              </w:rPr>
            </w:pPr>
            <w:r w:rsidRPr="00BD70DA">
              <w:rPr>
                <w:rFonts w:ascii="Amiri" w:hAnsi="Amiri" w:cs="Amiri"/>
                <w:b/>
                <w:bCs/>
                <w:color w:val="0000FF"/>
                <w:sz w:val="26"/>
                <w:szCs w:val="26"/>
                <w:u w:val="single"/>
                <w:rtl/>
              </w:rPr>
              <w:t>مصطلحات</w:t>
            </w:r>
          </w:p>
          <w:p w14:paraId="663A86E1" w14:textId="11C3680D" w:rsidR="00BD70DA" w:rsidRPr="00BD70DA" w:rsidRDefault="00BD70DA" w:rsidP="00BD70DA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        * في تجربة عشوائية، </w:t>
            </w:r>
            <w:r w:rsidRPr="00BD70DA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مجموعة النتائج الممكنة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تسمى </w:t>
            </w:r>
            <w:r w:rsidRPr="00BD70DA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مجموعة الإمكانيات 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ويرمز لها بالرمز </w:t>
            </w:r>
            <w:r w:rsidRPr="00BD70DA">
              <w:rPr>
                <w:rFonts w:ascii="Amiri" w:hAnsi="Amiri" w:cs="Amiri"/>
                <w:color w:val="FF0000"/>
                <w:sz w:val="26"/>
                <w:szCs w:val="26"/>
              </w:rPr>
              <w:sym w:font="Symbol" w:char="F057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.</w:t>
            </w:r>
          </w:p>
          <w:p w14:paraId="6E55553B" w14:textId="43DDCB9D" w:rsidR="00BD70DA" w:rsidRPr="00BD70DA" w:rsidRDefault="00BD70DA" w:rsidP="00BD70DA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</w:rPr>
              <w:t xml:space="preserve">                 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ليكن </w:t>
            </w:r>
            <w:r w:rsidRPr="00BD70DA">
              <w:rPr>
                <w:rFonts w:ascii="Amiri" w:hAnsi="Amiri" w:cs="Amiri"/>
                <w:b/>
                <w:bCs/>
                <w:color w:val="339966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b/>
                <w:bCs/>
                <w:color w:val="339966"/>
                <w:sz w:val="26"/>
                <w:szCs w:val="26"/>
                <w:rtl/>
              </w:rPr>
              <w:t xml:space="preserve"> جزءاً من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D70DA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، نقول عندئذ أن 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D70DA">
              <w:rPr>
                <w:rFonts w:ascii="Amiri" w:hAnsi="Amiri" w:cs="Amiri"/>
                <w:b/>
                <w:bCs/>
                <w:color w:val="339966"/>
                <w:sz w:val="26"/>
                <w:szCs w:val="26"/>
                <w:rtl/>
              </w:rPr>
              <w:t>حادثة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379D468E" w14:textId="39A6850A" w:rsidR="00BD70DA" w:rsidRPr="00BD70DA" w:rsidRDefault="00BD70DA" w:rsidP="00BD70D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BD70DA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 </w:t>
            </w:r>
            <w:r w:rsidRPr="00BD70DA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نشاط 01 ص 283</w:t>
            </w:r>
          </w:p>
          <w:p w14:paraId="27A883F6" w14:textId="77777777" w:rsidR="00BD70DA" w:rsidRPr="00BD70DA" w:rsidRDefault="00BD70DA" w:rsidP="00BD70D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BD70DA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الأحداث الخاصة:</w:t>
            </w:r>
          </w:p>
          <w:p w14:paraId="264E5930" w14:textId="77777777" w:rsidR="00BD70DA" w:rsidRPr="00BD70DA" w:rsidRDefault="00BD70DA" w:rsidP="00BD70DA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BD70DA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إذا احتوت المجموعة الجزئية 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على </w:t>
            </w:r>
            <w:r w:rsidRPr="00BD70DA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عنصر وحيد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فإنها تدعى </w:t>
            </w:r>
            <w:r w:rsidRPr="00BD70DA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حادثة أولية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26C041B5" w14:textId="77777777" w:rsidR="00BD70DA" w:rsidRPr="00BD70DA" w:rsidRDefault="00BD70DA" w:rsidP="00BD70DA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BD70DA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D70DA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هي الحادثة الأكيدة و </w:t>
            </w:r>
            <w:r w:rsidRPr="00BD70DA">
              <w:rPr>
                <w:rFonts w:ascii="Amiri" w:hAnsi="Amiri" w:cs="Amiri"/>
                <w:sz w:val="26"/>
                <w:szCs w:val="26"/>
              </w:rPr>
              <w:sym w:font="Symbol" w:char="F0C6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هي الحادثة المستحيلة. (</w:t>
            </w:r>
            <w:r w:rsidRPr="00BD70DA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BD70DA">
              <w:rPr>
                <w:rFonts w:ascii="Amiri" w:hAnsi="Amiri" w:cs="Amiri"/>
                <w:sz w:val="26"/>
                <w:szCs w:val="26"/>
              </w:rPr>
              <w:sym w:font="Symbol" w:char="F0C6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>الجزء الخالي)</w:t>
            </w:r>
          </w:p>
          <w:p w14:paraId="38A58A3B" w14:textId="1BFC6E93" w:rsidR="00BD70DA" w:rsidRPr="00BD70DA" w:rsidRDefault="00BD70DA" w:rsidP="00BD70DA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BD70DA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إذا كانت 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حادثة ما فإن حادثتها العكسية يرمز لها بـ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60" w:dyaOrig="300" w14:anchorId="02FB1C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5pt" o:ole="">
                  <v:imagedata r:id="rId7" o:title=""/>
                </v:shape>
                <o:OLEObject Type="Embed" ProgID="Equation.DSMT4" ShapeID="_x0000_i1025" DrawAspect="Content" ObjectID="_1792332657" r:id="rId8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="000438BE" w:rsidRPr="00BD70DA">
              <w:rPr>
                <w:rFonts w:ascii="Amiri" w:eastAsiaTheme="minorEastAsia" w:hAnsi="Amiri" w:cs="Amiri"/>
                <w:color w:val="FF0000"/>
                <w:sz w:val="26"/>
                <w:szCs w:val="26"/>
                <w:rtl/>
                <w:lang w:bidi="ar-DZ"/>
              </w:rPr>
              <w:t xml:space="preserve">(نقرأ " لا </w:t>
            </w:r>
            <w:r w:rsidR="000438BE" w:rsidRPr="00BD70DA">
              <w:rPr>
                <w:rFonts w:ascii="Amiri" w:eastAsiaTheme="minorEastAsia" w:hAnsi="Amiri" w:cs="Amiri"/>
                <w:color w:val="FF0000"/>
                <w:sz w:val="26"/>
                <w:szCs w:val="26"/>
                <w:lang w:bidi="ar-DZ"/>
              </w:rPr>
              <w:t>A</w:t>
            </w:r>
            <w:r w:rsidR="000438BE" w:rsidRPr="00BD70DA">
              <w:rPr>
                <w:rFonts w:ascii="Amiri" w:eastAsiaTheme="minorEastAsia" w:hAnsi="Amiri" w:cs="Amiri" w:hint="cs"/>
                <w:color w:val="FF0000"/>
                <w:sz w:val="26"/>
                <w:szCs w:val="26"/>
                <w:rtl/>
                <w:lang w:bidi="ar-DZ"/>
              </w:rPr>
              <w:t xml:space="preserve">) </w:t>
            </w:r>
            <w:r w:rsidR="000438BE" w:rsidRPr="000438BE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>وه</w:t>
            </w:r>
            <w:r w:rsidR="000438BE" w:rsidRPr="000438BE">
              <w:rPr>
                <w:rFonts w:ascii="Amiri" w:eastAsiaTheme="minorEastAsia" w:hAnsi="Amiri" w:cs="Amiri" w:hint="eastAsia"/>
                <w:sz w:val="26"/>
                <w:szCs w:val="26"/>
                <w:rtl/>
                <w:lang w:bidi="ar-DZ"/>
              </w:rPr>
              <w:t>ي</w:t>
            </w:r>
            <w:r w:rsidRPr="000438BE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التي تحوي كل عناصر </w:t>
            </w:r>
            <w:r w:rsidRPr="00BD70DA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ما عدا عناصر 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</w:p>
          <w:p w14:paraId="41B4CC3B" w14:textId="77777777" w:rsidR="00BD70DA" w:rsidRPr="00BD70DA" w:rsidRDefault="00BD70DA" w:rsidP="00BD70DA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E283B1C" w14:textId="444AAC92" w:rsidR="00BD70DA" w:rsidRPr="00BD70DA" w:rsidRDefault="00BD70DA" w:rsidP="00BD70D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  <w:r w:rsidRPr="00BD70DA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تعاريف</w:t>
            </w:r>
          </w:p>
          <w:p w14:paraId="187098E9" w14:textId="77777777" w:rsidR="00BD70DA" w:rsidRPr="00BD70DA" w:rsidRDefault="00BD70DA" w:rsidP="00BD70DA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BD70DA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لتكن 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BD70DA">
              <w:rPr>
                <w:rFonts w:ascii="Amiri" w:hAnsi="Amiri" w:cs="Amiri"/>
                <w:sz w:val="26"/>
                <w:szCs w:val="26"/>
              </w:rPr>
              <w:t>B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حادثتين. نرمز بـ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</w:rPr>
              <w:object w:dxaOrig="680" w:dyaOrig="260" w14:anchorId="76892C7C">
                <v:shape id="_x0000_i1026" type="#_x0000_t75" style="width:33.75pt;height:12.75pt" o:ole="">
                  <v:imagedata r:id="rId9" o:title=""/>
                </v:shape>
                <o:OLEObject Type="Embed" ProgID="Equation.DSMT4" ShapeID="_x0000_i1026" DrawAspect="Content" ObjectID="_1792332658" r:id="rId10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للحادثة "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BD70DA">
              <w:rPr>
                <w:rFonts w:ascii="Amiri" w:hAnsi="Amiri" w:cs="Amiri"/>
                <w:sz w:val="26"/>
                <w:szCs w:val="26"/>
              </w:rPr>
              <w:t>B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" وهي التي تحوي العناصر المشتركة بين 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BD70DA">
              <w:rPr>
                <w:rFonts w:ascii="Amiri" w:hAnsi="Amiri" w:cs="Amiri"/>
                <w:sz w:val="26"/>
                <w:szCs w:val="26"/>
              </w:rPr>
              <w:t>B</w:t>
            </w:r>
          </w:p>
          <w:p w14:paraId="46F82358" w14:textId="1363A174" w:rsidR="00BD70DA" w:rsidRPr="00BD70DA" w:rsidRDefault="00BD70DA" w:rsidP="00BD70DA">
            <w:pPr>
              <w:bidi/>
              <w:ind w:left="348"/>
              <w:rPr>
                <w:rFonts w:ascii="Amiri" w:hAnsi="Amiri" w:cs="Amiri"/>
                <w:sz w:val="26"/>
                <w:szCs w:val="26"/>
                <w:rtl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* إذا كانت 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</w:rPr>
              <w:object w:dxaOrig="680" w:dyaOrig="260" w14:anchorId="077C94FF">
                <v:shape id="_x0000_i1027" type="#_x0000_t75" style="width:33.75pt;height:12.75pt" o:ole="">
                  <v:imagedata r:id="rId9" o:title=""/>
                </v:shape>
                <o:OLEObject Type="Embed" ProgID="Equation.DSMT4" ShapeID="_x0000_i1027" DrawAspect="Content" ObjectID="_1792332659" r:id="rId11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خالية أي </w:t>
            </w:r>
            <w:r w:rsidRPr="00BD70DA">
              <w:rPr>
                <w:rFonts w:ascii="Amiri" w:hAnsi="Amiri" w:cs="Amiri"/>
                <w:position w:val="-6"/>
                <w:sz w:val="26"/>
                <w:szCs w:val="26"/>
              </w:rPr>
              <w:object w:dxaOrig="1120" w:dyaOrig="279" w14:anchorId="516CA186">
                <v:shape id="_x0000_i1028" type="#_x0000_t75" style="width:56.25pt;height:14.25pt" o:ole="">
                  <v:imagedata r:id="rId12" o:title=""/>
                </v:shape>
                <o:OLEObject Type="Embed" ProgID="Equation.DSMT4" ShapeID="_x0000_i1028" DrawAspect="Content" ObjectID="_1792332660" r:id="rId13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نقول عندئذ أن الحادثتين 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BD70DA">
              <w:rPr>
                <w:rFonts w:ascii="Amiri" w:hAnsi="Amiri" w:cs="Amiri"/>
                <w:sz w:val="26"/>
                <w:szCs w:val="26"/>
              </w:rPr>
              <w:t>B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غير متلائمتين.</w:t>
            </w:r>
          </w:p>
          <w:p w14:paraId="5ACF3DC8" w14:textId="506B0018" w:rsidR="00BD70DA" w:rsidRPr="00BD70DA" w:rsidRDefault="00BD70DA" w:rsidP="00BD70DA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BD70DA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نرمز بـ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</w:rPr>
              <w:object w:dxaOrig="680" w:dyaOrig="260" w14:anchorId="4F7D75EF">
                <v:shape id="_x0000_i1029" type="#_x0000_t75" style="width:33.75pt;height:12.75pt" o:ole="">
                  <v:imagedata r:id="rId14" o:title=""/>
                </v:shape>
                <o:OLEObject Type="Embed" ProgID="Equation.DSMT4" ShapeID="_x0000_i1029" DrawAspect="Content" ObjectID="_1792332661" r:id="rId15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للحادثة "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أو </w:t>
            </w:r>
            <w:r w:rsidRPr="00BD70DA">
              <w:rPr>
                <w:rFonts w:ascii="Amiri" w:hAnsi="Amiri" w:cs="Amiri"/>
                <w:sz w:val="26"/>
                <w:szCs w:val="26"/>
              </w:rPr>
              <w:t>B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" وهي التي تحوي عناصر 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وعناصر </w:t>
            </w:r>
            <w:r w:rsidRPr="00BD70DA">
              <w:rPr>
                <w:rFonts w:ascii="Amiri" w:hAnsi="Amiri" w:cs="Amiri"/>
                <w:sz w:val="26"/>
                <w:szCs w:val="26"/>
              </w:rPr>
              <w:t>B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أيضا.</w:t>
            </w:r>
          </w:p>
          <w:p w14:paraId="19DC5842" w14:textId="77777777" w:rsidR="000438BE" w:rsidRDefault="000438BE" w:rsidP="00BD70D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</w:pPr>
          </w:p>
          <w:p w14:paraId="30C2AA6D" w14:textId="41CE13DA" w:rsidR="00BD70DA" w:rsidRDefault="00BD70DA" w:rsidP="000438B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</w:pPr>
            <w:r w:rsidRPr="00BD70DA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تمــــــــــــــرين:</w:t>
            </w:r>
          </w:p>
          <w:p w14:paraId="6EC1D1CD" w14:textId="77777777" w:rsidR="000438BE" w:rsidRPr="00BD70DA" w:rsidRDefault="000438BE" w:rsidP="000438B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3710F5EF" w14:textId="77777777" w:rsidR="00BD70DA" w:rsidRPr="00BD70DA" w:rsidRDefault="00BD70DA" w:rsidP="00BD70DA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    يحوي كيس 15 كرية مرقمة من 1 إلى 15. نسحب عشوائيا كرية واحدة ونسجل رقمها.</w:t>
            </w:r>
          </w:p>
          <w:p w14:paraId="20B79F9A" w14:textId="77777777" w:rsidR="00BD70DA" w:rsidRPr="00BD70DA" w:rsidRDefault="00BD70DA" w:rsidP="00BD70DA">
            <w:pPr>
              <w:numPr>
                <w:ilvl w:val="0"/>
                <w:numId w:val="24"/>
              </w:num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عين المجموعة الشاملة </w:t>
            </w:r>
            <w:r w:rsidRPr="00BD70DA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.</w:t>
            </w:r>
          </w:p>
          <w:p w14:paraId="3F729F40" w14:textId="77777777" w:rsidR="00BD70DA" w:rsidRPr="00BD70DA" w:rsidRDefault="00BD70DA" w:rsidP="00BD70DA">
            <w:pPr>
              <w:numPr>
                <w:ilvl w:val="0"/>
                <w:numId w:val="24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عين الحادثة 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>:" الحصول على رقم مضاعف للعدد 5."</w:t>
            </w:r>
          </w:p>
          <w:p w14:paraId="2B543EF5" w14:textId="77777777" w:rsidR="00BD70DA" w:rsidRPr="00BD70DA" w:rsidRDefault="00BD70DA" w:rsidP="00BD70DA">
            <w:pPr>
              <w:numPr>
                <w:ilvl w:val="0"/>
                <w:numId w:val="24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عين الحادثة </w:t>
            </w:r>
            <w:r w:rsidRPr="00BD70DA">
              <w:rPr>
                <w:rFonts w:ascii="Amiri" w:hAnsi="Amiri" w:cs="Amiri"/>
                <w:sz w:val="26"/>
                <w:szCs w:val="26"/>
              </w:rPr>
              <w:t>B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>:" الحصول على رقم مضاعف للعدد 3."</w:t>
            </w:r>
          </w:p>
          <w:p w14:paraId="59FFF546" w14:textId="77777777" w:rsidR="00BD70DA" w:rsidRPr="00BD70DA" w:rsidRDefault="00BD70DA" w:rsidP="00BD70DA">
            <w:pPr>
              <w:numPr>
                <w:ilvl w:val="0"/>
                <w:numId w:val="24"/>
              </w:num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عين الحوادث   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660" w:dyaOrig="260" w14:anchorId="1B222D04">
                <v:shape id="_x0000_i1030" type="#_x0000_t75" style="width:33pt;height:12.75pt" o:ole="">
                  <v:imagedata r:id="rId16" o:title=""/>
                </v:shape>
                <o:OLEObject Type="Embed" ProgID="Equation.DSMT4" ShapeID="_x0000_i1030" DrawAspect="Content" ObjectID="_1792332662" r:id="rId17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60" w:dyaOrig="300" w14:anchorId="0925A81B">
                <v:shape id="_x0000_i1031" type="#_x0000_t75" style="width:12.75pt;height:15pt" o:ole="">
                  <v:imagedata r:id="rId18" o:title=""/>
                </v:shape>
                <o:OLEObject Type="Embed" ProgID="Equation.DSMT4" ShapeID="_x0000_i1031" DrawAspect="Content" ObjectID="_1792332663" r:id="rId19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proofErr w:type="spellStart"/>
            <w:r w:rsidRPr="00BD70DA">
              <w:rPr>
                <w:rFonts w:ascii="Amiri" w:hAnsi="Amiri" w:cs="Amiri"/>
                <w:sz w:val="26"/>
                <w:szCs w:val="26"/>
                <w:rtl/>
              </w:rPr>
              <w:t>و</w:t>
            </w:r>
            <w:proofErr w:type="spellEnd"/>
            <w:r w:rsidRPr="00BD70DA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40" w:dyaOrig="300" w14:anchorId="04AEC963">
                <v:shape id="_x0000_i1032" type="#_x0000_t75" style="width:12pt;height:15pt" o:ole="">
                  <v:imagedata r:id="rId20" o:title=""/>
                </v:shape>
                <o:OLEObject Type="Embed" ProgID="Equation.DSMT4" ShapeID="_x0000_i1032" DrawAspect="Content" ObjectID="_1792332664" r:id="rId21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ثم استنتج الحادثتين 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660" w:dyaOrig="300" w14:anchorId="40708992">
                <v:shape id="_x0000_i1033" type="#_x0000_t75" style="width:33pt;height:15pt" o:ole="">
                  <v:imagedata r:id="rId22" o:title=""/>
                </v:shape>
                <o:OLEObject Type="Embed" ProgID="Equation.DSMT4" ShapeID="_x0000_i1033" DrawAspect="Content" ObjectID="_1792332665" r:id="rId23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660" w:dyaOrig="320" w14:anchorId="385A7F21">
                <v:shape id="_x0000_i1034" type="#_x0000_t75" style="width:33pt;height:15.75pt" o:ole="">
                  <v:imagedata r:id="rId24" o:title=""/>
                </v:shape>
                <o:OLEObject Type="Embed" ProgID="Equation.DSMT4" ShapeID="_x0000_i1034" DrawAspect="Content" ObjectID="_1792332666" r:id="rId25"/>
              </w:object>
            </w:r>
          </w:p>
          <w:p w14:paraId="4D97C879" w14:textId="77777777" w:rsidR="00981E9C" w:rsidRDefault="00BD70DA" w:rsidP="00BD70DA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حيث 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60" w:dyaOrig="300" w14:anchorId="02CBEDB5">
                <v:shape id="_x0000_i1035" type="#_x0000_t75" style="width:12.75pt;height:15pt" o:ole="">
                  <v:imagedata r:id="rId18" o:title=""/>
                </v:shape>
                <o:OLEObject Type="Embed" ProgID="Equation.DSMT4" ShapeID="_x0000_i1035" DrawAspect="Content" ObjectID="_1792332667" r:id="rId26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40" w:dyaOrig="300" w14:anchorId="646AEEA0">
                <v:shape id="_x0000_i1036" type="#_x0000_t75" style="width:12pt;height:15pt" o:ole="">
                  <v:imagedata r:id="rId20" o:title=""/>
                </v:shape>
                <o:OLEObject Type="Embed" ProgID="Equation.DSMT4" ShapeID="_x0000_i1036" DrawAspect="Content" ObjectID="_1792332668" r:id="rId27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proofErr w:type="spellStart"/>
            <w:r w:rsidRPr="00BD70DA">
              <w:rPr>
                <w:rFonts w:ascii="Amiri" w:hAnsi="Amiri" w:cs="Amiri"/>
                <w:sz w:val="26"/>
                <w:szCs w:val="26"/>
                <w:rtl/>
              </w:rPr>
              <w:t>و</w:t>
            </w:r>
            <w:proofErr w:type="spellEnd"/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660" w:dyaOrig="320" w14:anchorId="755160F7">
                <v:shape id="_x0000_i1037" type="#_x0000_t75" style="width:33pt;height:15.75pt" o:ole="">
                  <v:imagedata r:id="rId24" o:title=""/>
                </v:shape>
                <o:OLEObject Type="Embed" ProgID="Equation.DSMT4" ShapeID="_x0000_i1037" DrawAspect="Content" ObjectID="_1792332669" r:id="rId28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هي الحوادث العكسية للحوادث </w:t>
            </w:r>
            <w:r w:rsidRPr="00BD70DA">
              <w:rPr>
                <w:rFonts w:ascii="Amiri" w:hAnsi="Amiri" w:cs="Amiri"/>
                <w:sz w:val="26"/>
                <w:szCs w:val="26"/>
              </w:rPr>
              <w:t>A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>و</w:t>
            </w:r>
            <w:r w:rsidRPr="00BD70DA">
              <w:rPr>
                <w:rFonts w:ascii="Amiri" w:hAnsi="Amiri" w:cs="Amiri"/>
                <w:sz w:val="26"/>
                <w:szCs w:val="26"/>
              </w:rPr>
              <w:t>B</w: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BD70DA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660" w:dyaOrig="260" w14:anchorId="4E01E9B4">
                <v:shape id="_x0000_i1038" type="#_x0000_t75" style="width:33pt;height:12.75pt" o:ole="">
                  <v:imagedata r:id="rId16" o:title=""/>
                </v:shape>
                <o:OLEObject Type="Embed" ProgID="Equation.DSMT4" ShapeID="_x0000_i1038" DrawAspect="Content" ObjectID="_1792332670" r:id="rId29"/>
              </w:object>
            </w:r>
            <w:r w:rsidRPr="00BD70DA">
              <w:rPr>
                <w:rFonts w:ascii="Amiri" w:hAnsi="Amiri" w:cs="Amiri"/>
                <w:sz w:val="26"/>
                <w:szCs w:val="26"/>
                <w:rtl/>
              </w:rPr>
              <w:t xml:space="preserve"> على الترتيب</w:t>
            </w:r>
          </w:p>
          <w:p w14:paraId="42FB29D7" w14:textId="77777777" w:rsidR="008751F9" w:rsidRDefault="008751F9" w:rsidP="008751F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15E3427" w14:textId="4B716814" w:rsidR="008751F9" w:rsidRPr="00792B9B" w:rsidRDefault="008751F9" w:rsidP="008751F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98E456" w14:textId="77777777" w:rsidR="00981E9C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BD47FF" w14:textId="77777777" w:rsidR="008751F9" w:rsidRDefault="008751F9" w:rsidP="008751F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8751F9" w:rsidRPr="008751F9" w:rsidRDefault="008751F9" w:rsidP="008751F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368F92AB" w14:textId="77777777" w:rsidR="00A054A8" w:rsidRDefault="00A054A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37E4FF" wp14:editId="6C58DF14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66372193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2CA57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72137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حساب تواتر قيمة</w:t>
                            </w:r>
                          </w:p>
                          <w:p w14:paraId="1669277A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Pr="00572137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قانون احتمال تجربة عشوائية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7E4FF" id="_x0000_s1030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OgP713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2C92CA57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572137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حساب تواتر قيمة</w:t>
                      </w:r>
                    </w:p>
                    <w:p w14:paraId="1669277A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Pr="00572137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 قانون احتمال تجربة عشوائية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72F74E" wp14:editId="5D863AAF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3186220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9C91D" w14:textId="77777777" w:rsidR="00A054A8" w:rsidRPr="00305590" w:rsidRDefault="00A054A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723555B8" w14:textId="77777777" w:rsidR="00A054A8" w:rsidRDefault="00A054A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2F74E" id="_x0000_s1031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EvcgIAAEMFAAAOAAAAZHJzL2Uyb0RvYy54bWysVM1u2zAMvg/YOwi6r46zt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A0dFEv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62C9C91D" w14:textId="77777777" w:rsidR="00A054A8" w:rsidRPr="00305590" w:rsidRDefault="00A054A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723555B8" w14:textId="77777777" w:rsidR="00A054A8" w:rsidRDefault="00A054A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863321" wp14:editId="14642D84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201227756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46D0A" w14:textId="77777777" w:rsidR="00A054A8" w:rsidRPr="00305590" w:rsidRDefault="00A054A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63321" id="_x0000_s1032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" fillcolor="white [3201]" strokecolor="black [3213]" strokeweight="2pt">
                <v:textbox>
                  <w:txbxContent>
                    <w:p w14:paraId="71846D0A" w14:textId="77777777" w:rsidR="00A054A8" w:rsidRPr="00305590" w:rsidRDefault="00A054A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32E117" wp14:editId="54F22747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2061714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95D7C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تمـــــــــالات</w:t>
                            </w:r>
                          </w:p>
                          <w:p w14:paraId="41143A5C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72137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قانون الاحتمال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32E117" id="_x0000_s1033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JcdQIAAEM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04mFxT8rKHdPyBC6PfBO3lU0m3vhw5NAIj6tCC1zeKRDG2gKDv2NszXgr1P/oz3x&#10;kbScNbRIBfc/NwIVZ+a7JaZe5pNJ3LwkTKYXYxLwWLM61thNfQM05ZyeDSfTNdoHs79qhPqNdn4R&#10;o5JKWEmxCy4D7oWb0C04vRpSLRbJjLbNiXBvl05G57HPkXYv7ZtA1xM0ELUfYL90YvaBop1tRFpY&#10;bALoKvH30Nd+ArSpiZ79qxKfgmM5WR3evvlvAA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DKUBJc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4DC95D7C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تمـــــــــالات</w:t>
                      </w:r>
                    </w:p>
                    <w:p w14:paraId="41143A5C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572137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قانون الاحتمال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3CFA6CBC" w14:textId="77777777" w:rsidR="00A054A8" w:rsidRPr="00792B9B" w:rsidRDefault="00A054A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A054A8" w:rsidRPr="00792B9B" w14:paraId="36F01804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E2A2E21" w14:textId="77777777" w:rsidR="00A054A8" w:rsidRPr="00305590" w:rsidRDefault="00A054A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63388CEA" w14:textId="77777777" w:rsidR="00A054A8" w:rsidRPr="00305590" w:rsidRDefault="00A054A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0B82E0A0" w14:textId="77777777" w:rsidR="00A054A8" w:rsidRPr="00305590" w:rsidRDefault="00A054A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A054A8" w:rsidRPr="00792B9B" w14:paraId="5ED6FD10" w14:textId="77777777" w:rsidTr="00305590">
        <w:tc>
          <w:tcPr>
            <w:tcW w:w="1278" w:type="dxa"/>
          </w:tcPr>
          <w:p w14:paraId="33D62CA4" w14:textId="77777777" w:rsidR="00A054A8" w:rsidRDefault="00A054A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7B6B97" w14:textId="77777777" w:rsidR="00A054A8" w:rsidRDefault="00A054A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DB5BCB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5D4FB8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C7F892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D1C1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56B55A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78082D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DE6EF5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5360DB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B77FB5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AB2DE8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0CC72A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4184B3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8CBD31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42C570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9D1BD9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423C95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1AF76C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92B52B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3CD850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43368E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908FA0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E29CC8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A56C36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353F5C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CCB46A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323A6D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F81B13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337993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CBD5CC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D59AF8" w14:textId="77777777" w:rsidR="00A054A8" w:rsidRPr="00FB5A89" w:rsidRDefault="00A054A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8A70E35" w14:textId="77777777" w:rsidR="00A054A8" w:rsidRPr="00792B9B" w:rsidRDefault="00A054A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BD8F9AC" w14:textId="77777777" w:rsidR="00A054A8" w:rsidRPr="00572137" w:rsidRDefault="00A054A8" w:rsidP="00572137">
            <w:pPr>
              <w:bidi/>
              <w:ind w:right="-851"/>
              <w:rPr>
                <w:rFonts w:ascii="Amiri" w:hAnsi="Amiri" w:cs="Amiri"/>
                <w:b/>
                <w:bCs/>
                <w:sz w:val="26"/>
                <w:szCs w:val="26"/>
                <w:u w:val="single"/>
                <w:rtl/>
              </w:rPr>
            </w:pPr>
            <w:r w:rsidRPr="00572137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نشاط:</w:t>
            </w:r>
          </w:p>
          <w:p w14:paraId="6DEEFCF8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    عند رمي زهرة نرد مكعبة غير مزيفة مرقمة من 1 إلى </w:t>
            </w:r>
            <w:r w:rsidRPr="00572137">
              <w:rPr>
                <w:rFonts w:ascii="Amiri" w:hAnsi="Amiri" w:cs="Amiri" w:hint="cs"/>
                <w:sz w:val="26"/>
                <w:szCs w:val="26"/>
                <w:rtl/>
              </w:rPr>
              <w:t>6 فإن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مجموعة المخارج هي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br/>
              <w:t xml:space="preserve"> </w:t>
            </w:r>
            <w:proofErr w:type="gramStart"/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{ </w:t>
            </w:r>
            <w:r w:rsidRPr="00572137">
              <w:rPr>
                <w:rFonts w:ascii="Amiri" w:hAnsi="Amiri" w:cs="Amiri"/>
                <w:sz w:val="26"/>
                <w:szCs w:val="26"/>
              </w:rPr>
              <w:t>1</w:t>
            </w:r>
            <w:proofErr w:type="gramEnd"/>
            <w:r w:rsidRPr="00572137">
              <w:rPr>
                <w:rFonts w:ascii="Amiri" w:hAnsi="Amiri" w:cs="Amiri"/>
                <w:sz w:val="26"/>
                <w:szCs w:val="26"/>
              </w:rPr>
              <w:t xml:space="preserve"> , 2 , 3 , 4 , 5 , 6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}= </w:t>
            </w:r>
            <w:r w:rsidRPr="00572137">
              <w:rPr>
                <w:rFonts w:ascii="Amiri" w:hAnsi="Amiri" w:cs="Amiri"/>
                <w:sz w:val="26"/>
                <w:szCs w:val="26"/>
              </w:rPr>
              <w:t>E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                  </w:t>
            </w:r>
          </w:p>
          <w:tbl>
            <w:tblPr>
              <w:tblStyle w:val="Grilledutableau"/>
              <w:tblpPr w:leftFromText="180" w:rightFromText="180" w:vertAnchor="text" w:horzAnchor="margin" w:tblpY="438"/>
              <w:tblOverlap w:val="never"/>
              <w:bidiVisual/>
              <w:tblW w:w="4543" w:type="dxa"/>
              <w:tblLook w:val="01E0" w:firstRow="1" w:lastRow="1" w:firstColumn="1" w:lastColumn="1" w:noHBand="0" w:noVBand="0"/>
            </w:tblPr>
            <w:tblGrid>
              <w:gridCol w:w="516"/>
              <w:gridCol w:w="505"/>
              <w:gridCol w:w="431"/>
              <w:gridCol w:w="454"/>
              <w:gridCol w:w="431"/>
              <w:gridCol w:w="426"/>
              <w:gridCol w:w="1780"/>
            </w:tblGrid>
            <w:tr w:rsidR="00A054A8" w:rsidRPr="00572137" w14:paraId="4F65397C" w14:textId="77777777" w:rsidTr="002608DD">
              <w:tc>
                <w:tcPr>
                  <w:tcW w:w="533" w:type="dxa"/>
                  <w:vAlign w:val="center"/>
                </w:tcPr>
                <w:p w14:paraId="046BACDC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sz w:val="26"/>
                      <w:szCs w:val="26"/>
                      <w:rtl/>
                    </w:rPr>
                    <w:t>6</w:t>
                  </w:r>
                </w:p>
              </w:tc>
              <w:tc>
                <w:tcPr>
                  <w:tcW w:w="520" w:type="dxa"/>
                  <w:vAlign w:val="center"/>
                </w:tcPr>
                <w:p w14:paraId="31D323A7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432" w:type="dxa"/>
                  <w:vAlign w:val="center"/>
                </w:tcPr>
                <w:p w14:paraId="0C0B8C32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</w:t>
                  </w:r>
                </w:p>
              </w:tc>
              <w:tc>
                <w:tcPr>
                  <w:tcW w:w="460" w:type="dxa"/>
                  <w:vAlign w:val="center"/>
                </w:tcPr>
                <w:p w14:paraId="320E1B6E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sz w:val="26"/>
                      <w:szCs w:val="26"/>
                      <w:rtl/>
                    </w:rPr>
                    <w:t>3</w:t>
                  </w:r>
                </w:p>
              </w:tc>
              <w:tc>
                <w:tcPr>
                  <w:tcW w:w="432" w:type="dxa"/>
                  <w:vAlign w:val="center"/>
                </w:tcPr>
                <w:p w14:paraId="623F0674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</w:t>
                  </w:r>
                </w:p>
              </w:tc>
              <w:tc>
                <w:tcPr>
                  <w:tcW w:w="236" w:type="dxa"/>
                  <w:vAlign w:val="center"/>
                </w:tcPr>
                <w:p w14:paraId="26E77286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</w: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1821451D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sz w:val="26"/>
                      <w:szCs w:val="26"/>
                      <w:rtl/>
                    </w:rPr>
                    <w:t xml:space="preserve">المخارج </w:t>
                  </w:r>
                  <w:r w:rsidRPr="00572137">
                    <w:rPr>
                      <w:rFonts w:ascii="Amiri" w:hAnsi="Amiri" w:cs="Amiri"/>
                      <w:position w:val="-10"/>
                      <w:sz w:val="26"/>
                      <w:szCs w:val="26"/>
                      <w:rtl/>
                    </w:rPr>
                    <w:object w:dxaOrig="220" w:dyaOrig="279" w14:anchorId="1F43815D">
                      <v:shape id="_x0000_i1039" type="#_x0000_t75" style="width:13.5pt;height:17.25pt" o:ole="">
                        <v:imagedata r:id="rId30" o:title=""/>
                      </v:shape>
                      <o:OLEObject Type="Embed" ProgID="Equation.DSMT4" ShapeID="_x0000_i1039" DrawAspect="Content" ObjectID="_1792332671" r:id="rId31"/>
                    </w:object>
                  </w:r>
                </w:p>
              </w:tc>
            </w:tr>
            <w:tr w:rsidR="00A054A8" w:rsidRPr="00572137" w14:paraId="1272F7C8" w14:textId="77777777" w:rsidTr="002608DD">
              <w:trPr>
                <w:trHeight w:val="795"/>
              </w:trPr>
              <w:tc>
                <w:tcPr>
                  <w:tcW w:w="533" w:type="dxa"/>
                  <w:vAlign w:val="center"/>
                </w:tcPr>
                <w:p w14:paraId="795B1C9D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7BC69550">
                      <v:shape id="_x0000_i1040" type="#_x0000_t75" style="width:10.5pt;height:27.75pt" o:ole="">
                        <v:imagedata r:id="rId32" o:title=""/>
                      </v:shape>
                      <o:OLEObject Type="Embed" ProgID="Equation.DSMT4" ShapeID="_x0000_i1040" DrawAspect="Content" ObjectID="_1792332672" r:id="rId33"/>
                    </w:object>
                  </w:r>
                </w:p>
              </w:tc>
              <w:tc>
                <w:tcPr>
                  <w:tcW w:w="520" w:type="dxa"/>
                  <w:vAlign w:val="center"/>
                </w:tcPr>
                <w:p w14:paraId="3765B9AF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0C5B17AD">
                      <v:shape id="_x0000_i1041" type="#_x0000_t75" style="width:10.5pt;height:27.75pt" o:ole="">
                        <v:imagedata r:id="rId32" o:title=""/>
                      </v:shape>
                      <o:OLEObject Type="Embed" ProgID="Equation.DSMT4" ShapeID="_x0000_i1041" DrawAspect="Content" ObjectID="_1792332673" r:id="rId34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549131C9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1DA7F3D5">
                      <v:shape id="_x0000_i1042" type="#_x0000_t75" style="width:10.5pt;height:27.75pt" o:ole="">
                        <v:imagedata r:id="rId32" o:title=""/>
                      </v:shape>
                      <o:OLEObject Type="Embed" ProgID="Equation.DSMT4" ShapeID="_x0000_i1042" DrawAspect="Content" ObjectID="_1792332674" r:id="rId35"/>
                    </w:object>
                  </w:r>
                </w:p>
              </w:tc>
              <w:tc>
                <w:tcPr>
                  <w:tcW w:w="460" w:type="dxa"/>
                  <w:vAlign w:val="center"/>
                </w:tcPr>
                <w:p w14:paraId="612FC33C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4F41FDC2">
                      <v:shape id="_x0000_i1043" type="#_x0000_t75" style="width:10.5pt;height:27.75pt" o:ole="">
                        <v:imagedata r:id="rId32" o:title=""/>
                      </v:shape>
                      <o:OLEObject Type="Embed" ProgID="Equation.DSMT4" ShapeID="_x0000_i1043" DrawAspect="Content" ObjectID="_1792332675" r:id="rId36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0061BF20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31B0CAFA">
                      <v:shape id="_x0000_i1044" type="#_x0000_t75" style="width:10.5pt;height:27.75pt" o:ole="">
                        <v:imagedata r:id="rId32" o:title=""/>
                      </v:shape>
                      <o:OLEObject Type="Embed" ProgID="Equation.DSMT4" ShapeID="_x0000_i1044" DrawAspect="Content" ObjectID="_1792332676" r:id="rId37"/>
                    </w:object>
                  </w:r>
                </w:p>
              </w:tc>
              <w:tc>
                <w:tcPr>
                  <w:tcW w:w="236" w:type="dxa"/>
                  <w:vAlign w:val="center"/>
                </w:tcPr>
                <w:p w14:paraId="40EDD86F" w14:textId="77777777" w:rsidR="00A054A8" w:rsidRPr="00572137" w:rsidRDefault="00A054A8" w:rsidP="00572137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6667A7F1">
                      <v:shape id="_x0000_i1045" type="#_x0000_t75" style="width:10.5pt;height:27.75pt" o:ole="">
                        <v:imagedata r:id="rId32" o:title=""/>
                      </v:shape>
                      <o:OLEObject Type="Embed" ProgID="Equation.DSMT4" ShapeID="_x0000_i1045" DrawAspect="Content" ObjectID="_1792332677" r:id="rId38"/>
                    </w:objec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7F9501CC" w14:textId="77777777" w:rsidR="00A054A8" w:rsidRPr="00572137" w:rsidRDefault="00A054A8" w:rsidP="00572137">
                  <w:pPr>
                    <w:bidi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572137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الاحتمال (</w:t>
                  </w:r>
                  <w:r w:rsidRPr="00572137">
                    <w:rPr>
                      <w:rFonts w:ascii="Amiri" w:hAnsi="Amiri" w:cs="Amiri"/>
                      <w:position w:val="-10"/>
                      <w:sz w:val="26"/>
                      <w:szCs w:val="26"/>
                      <w:rtl/>
                    </w:rPr>
                    <w:object w:dxaOrig="220" w:dyaOrig="279" w14:anchorId="31A2C190">
                      <v:shape id="_x0000_i1046" type="#_x0000_t75" style="width:13.5pt;height:17.25pt" o:ole="">
                        <v:imagedata r:id="rId30" o:title=""/>
                      </v:shape>
                      <o:OLEObject Type="Embed" ProgID="Equation.DSMT4" ShapeID="_x0000_i1046" DrawAspect="Content" ObjectID="_1792332678" r:id="rId39"/>
                    </w:object>
                  </w:r>
                  <w:r w:rsidRPr="00572137">
                    <w:rPr>
                      <w:rFonts w:ascii="Amiri" w:hAnsi="Amiri" w:cs="Amiri"/>
                      <w:sz w:val="26"/>
                      <w:szCs w:val="26"/>
                      <w:rtl/>
                    </w:rPr>
                    <w:t>)</w:t>
                  </w:r>
                  <w:r w:rsidRPr="00572137">
                    <w:rPr>
                      <w:rFonts w:ascii="Amiri" w:hAnsi="Amiri" w:cs="Amiri"/>
                      <w:sz w:val="26"/>
                      <w:szCs w:val="26"/>
                    </w:rPr>
                    <w:t>P</w:t>
                  </w:r>
                </w:p>
              </w:tc>
            </w:tr>
          </w:tbl>
          <w:p w14:paraId="5F98731E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    - يمكن ملأ الجدول التالي كما يلي:</w:t>
            </w:r>
          </w:p>
          <w:p w14:paraId="76854054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</w:p>
          <w:p w14:paraId="7101CF13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D71EFC8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708AA71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572137">
              <w:rPr>
                <w:rFonts w:ascii="Amiri" w:hAnsi="Amiri" w:cs="Amiri" w:hint="cs"/>
                <w:sz w:val="26"/>
                <w:szCs w:val="26"/>
                <w:rtl/>
              </w:rPr>
              <w:t>ونقول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عندئذ أننا عرفنا قانون الاحتمال (كل رقم له حظ واحد من بين ستة </w:t>
            </w:r>
            <w:r w:rsidRPr="00572137">
              <w:rPr>
                <w:rFonts w:ascii="Amiri" w:hAnsi="Amiri" w:cs="Amiri" w:hint="cs"/>
                <w:sz w:val="26"/>
                <w:szCs w:val="26"/>
                <w:rtl/>
              </w:rPr>
              <w:t>للظهور)</w:t>
            </w:r>
          </w:p>
          <w:p w14:paraId="327F8259" w14:textId="77777777" w:rsidR="00A054A8" w:rsidRPr="00572137" w:rsidRDefault="00A054A8" w:rsidP="00572137">
            <w:pPr>
              <w:tabs>
                <w:tab w:val="left" w:pos="5589"/>
              </w:tabs>
              <w:bidi/>
              <w:rPr>
                <w:rFonts w:ascii="Amiri" w:hAnsi="Amiri" w:cs="Amiri"/>
                <w:b/>
                <w:bCs/>
                <w:sz w:val="26"/>
                <w:szCs w:val="26"/>
                <w:u w:val="single"/>
                <w:rtl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 </w:t>
            </w:r>
            <w:r w:rsidRPr="00572137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مثلا: </w:t>
            </w:r>
          </w:p>
          <w:p w14:paraId="60B86D3E" w14:textId="77777777" w:rsidR="00A054A8" w:rsidRPr="00572137" w:rsidRDefault="00A054A8" w:rsidP="00572137">
            <w:pPr>
              <w:tabs>
                <w:tab w:val="left" w:pos="5589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احتمال الحادثة </w:t>
            </w:r>
            <w:r w:rsidRPr="00572137">
              <w:rPr>
                <w:rFonts w:ascii="Amiri" w:hAnsi="Amiri" w:cs="Amiri"/>
                <w:sz w:val="26"/>
                <w:szCs w:val="26"/>
              </w:rPr>
              <w:t>D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:" الحصول على رقم مضاعف لـ 3 " هو </w:t>
            </w:r>
            <w:r w:rsidRPr="00572137">
              <w:rPr>
                <w:rFonts w:ascii="Amiri" w:hAnsi="Amiri" w:cs="Amiri"/>
                <w:position w:val="-24"/>
                <w:sz w:val="26"/>
                <w:szCs w:val="26"/>
                <w:rtl/>
              </w:rPr>
              <w:object w:dxaOrig="660" w:dyaOrig="600" w14:anchorId="4BE87233">
                <v:shape id="_x0000_i1047" type="#_x0000_t75" style="width:33.75pt;height:31.5pt" o:ole="">
                  <v:imagedata r:id="rId40" o:title=""/>
                </v:shape>
                <o:OLEObject Type="Embed" ProgID="Equation.DSMT4" ShapeID="_x0000_i1047" DrawAspect="Content" ObjectID="_1792332679" r:id="rId41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لأن </w:t>
            </w:r>
            <w:proofErr w:type="gramStart"/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{ </w:t>
            </w:r>
            <w:r w:rsidRPr="00572137">
              <w:rPr>
                <w:rFonts w:ascii="Amiri" w:hAnsi="Amiri" w:cs="Amiri"/>
                <w:sz w:val="26"/>
                <w:szCs w:val="26"/>
              </w:rPr>
              <w:t>3</w:t>
            </w:r>
            <w:proofErr w:type="gramEnd"/>
            <w:r w:rsidRPr="00572137">
              <w:rPr>
                <w:rFonts w:ascii="Amiri" w:hAnsi="Amiri" w:cs="Amiri"/>
                <w:sz w:val="26"/>
                <w:szCs w:val="26"/>
              </w:rPr>
              <w:t xml:space="preserve"> , 6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}= </w:t>
            </w:r>
            <w:r w:rsidRPr="00572137">
              <w:rPr>
                <w:rFonts w:ascii="Amiri" w:hAnsi="Amiri" w:cs="Amiri"/>
                <w:sz w:val="26"/>
                <w:szCs w:val="26"/>
              </w:rPr>
              <w:t>D</w:t>
            </w:r>
          </w:p>
          <w:p w14:paraId="1E43C65B" w14:textId="77777777" w:rsidR="00A054A8" w:rsidRPr="00572137" w:rsidRDefault="00A054A8" w:rsidP="00572137">
            <w:pPr>
              <w:tabs>
                <w:tab w:val="left" w:pos="5589"/>
              </w:tabs>
              <w:bidi/>
              <w:rPr>
                <w:rFonts w:ascii="Amiri" w:hAnsi="Amiri" w:cs="Amiri"/>
                <w:color w:val="FF0000"/>
                <w:sz w:val="26"/>
                <w:szCs w:val="26"/>
                <w:rtl/>
              </w:rPr>
            </w:pPr>
            <w:r w:rsidRPr="00572137">
              <w:rPr>
                <w:rFonts w:ascii="Amiri" w:hAnsi="Amiri" w:cs="Amiri"/>
                <w:sz w:val="26"/>
                <w:szCs w:val="26"/>
              </w:rPr>
              <w:sym w:font="Wingdings" w:char="F08C"/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أحسب احتمالات الحوادث التالية</w:t>
            </w:r>
            <w:r w:rsidRPr="00572137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(باعتبار الرقم الذي يظهر على الوجه العلوي لزهرة النرد)</w:t>
            </w:r>
          </w:p>
          <w:p w14:paraId="291D5AF1" w14:textId="77777777" w:rsidR="00A054A8" w:rsidRPr="00572137" w:rsidRDefault="00A054A8" w:rsidP="00572137">
            <w:pPr>
              <w:tabs>
                <w:tab w:val="left" w:pos="5589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572137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40" w:dyaOrig="260" w14:anchorId="2F71F3E8">
                <v:shape id="_x0000_i1048" type="#_x0000_t75" style="width:14.25pt;height:15.75pt" o:ole="">
                  <v:imagedata r:id="rId42" o:title=""/>
                </v:shape>
                <o:OLEObject Type="Embed" ProgID="Equation.DSMT4" ShapeID="_x0000_i1048" DrawAspect="Content" ObjectID="_1792332680" r:id="rId43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:" الرقم زوجي"    </w:t>
            </w:r>
            <w:r w:rsidRPr="00572137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40" w:dyaOrig="300" w14:anchorId="41A6DBE8">
                <v:shape id="_x0000_i1049" type="#_x0000_t75" style="width:14.25pt;height:18pt" o:ole="">
                  <v:imagedata r:id="rId44" o:title=""/>
                </v:shape>
                <o:OLEObject Type="Embed" ProgID="Equation.DSMT4" ShapeID="_x0000_i1049" DrawAspect="Content" ObjectID="_1792332681" r:id="rId45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:" الرقم فردي"     </w:t>
            </w:r>
            <w:r w:rsidRPr="00572137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00" w:dyaOrig="260" w14:anchorId="394F17D7">
                <v:shape id="_x0000_i1050" type="#_x0000_t75" style="width:12pt;height:15.75pt" o:ole="">
                  <v:imagedata r:id="rId46" o:title=""/>
                </v:shape>
                <o:OLEObject Type="Embed" ProgID="Equation.DSMT4" ShapeID="_x0000_i1050" DrawAspect="Content" ObjectID="_1792332682" r:id="rId47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:" الرقم أكبر</w:t>
            </w:r>
            <w:r w:rsidRPr="00572137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من أو يساوي4 "                    </w:t>
            </w:r>
            <w:r w:rsidRPr="00572137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00" w:dyaOrig="300" w14:anchorId="2A5274AA">
                <v:shape id="_x0000_i1051" type="#_x0000_t75" style="width:12pt;height:18pt" o:ole="">
                  <v:imagedata r:id="rId48" o:title=""/>
                </v:shape>
                <o:OLEObject Type="Embed" ProgID="Equation.DSMT4" ShapeID="_x0000_i1051" DrawAspect="Content" ObjectID="_1792332683" r:id="rId49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:" الرقم ليس أكبر من 4"                     </w:t>
            </w:r>
            <w:r w:rsidRPr="00572137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20" w:dyaOrig="260" w14:anchorId="38526444">
                <v:shape id="_x0000_i1052" type="#_x0000_t75" style="width:13.5pt;height:15.75pt" o:ole="">
                  <v:imagedata r:id="rId50" o:title=""/>
                </v:shape>
                <o:OLEObject Type="Embed" ProgID="Equation.DSMT4" ShapeID="_x0000_i1052" DrawAspect="Content" ObjectID="_1792332684" r:id="rId51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:" الرقم يقسم 30 "</w:t>
            </w:r>
          </w:p>
          <w:p w14:paraId="663686C5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572137">
              <w:rPr>
                <w:rFonts w:ascii="Amiri" w:hAnsi="Amiri" w:cs="Amiri"/>
                <w:sz w:val="26"/>
                <w:szCs w:val="26"/>
              </w:rPr>
              <w:sym w:font="Wingdings" w:char="F08D"/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صندوق يحوي 4 كريات خضراء مرقمة من 1 إلى 4 و3 كريات حمراء مرقمة من 1 إلى 3. 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br/>
              <w:t>(لا نفرق بينها   باللمس</w:t>
            </w:r>
            <w:r w:rsidRPr="00572137">
              <w:rPr>
                <w:rFonts w:ascii="Amiri" w:hAnsi="Amiri" w:cs="Amiri" w:hint="cs"/>
                <w:sz w:val="26"/>
                <w:szCs w:val="26"/>
                <w:rtl/>
              </w:rPr>
              <w:t>).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نسحب عشوائيا كرية واحدة من الصندوق</w:t>
            </w:r>
            <w:r w:rsidRPr="00572137">
              <w:rPr>
                <w:rFonts w:ascii="Amiri" w:hAnsi="Amiri" w:cs="Amiri"/>
                <w:sz w:val="26"/>
                <w:szCs w:val="26"/>
              </w:rPr>
              <w:t>.</w:t>
            </w:r>
          </w:p>
          <w:p w14:paraId="54DD2EBF" w14:textId="77777777" w:rsidR="00A054A8" w:rsidRPr="00572137" w:rsidRDefault="00A054A8" w:rsidP="00A054A8">
            <w:pPr>
              <w:numPr>
                <w:ilvl w:val="0"/>
                <w:numId w:val="25"/>
              </w:num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</w:rPr>
              <w:t>عرف قانون الاحتمال.</w:t>
            </w:r>
          </w:p>
          <w:p w14:paraId="445746E7" w14:textId="77777777" w:rsidR="00A054A8" w:rsidRDefault="00A054A8" w:rsidP="00A054A8">
            <w:pPr>
              <w:numPr>
                <w:ilvl w:val="0"/>
                <w:numId w:val="25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ما احتمال الحادثتين </w:t>
            </w:r>
            <w:r w:rsidRPr="00572137">
              <w:rPr>
                <w:rFonts w:ascii="Amiri" w:hAnsi="Amiri" w:cs="Amiri"/>
                <w:sz w:val="26"/>
                <w:szCs w:val="26"/>
              </w:rPr>
              <w:t>A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:" الكرية المسحوبة حمراء " 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br/>
              <w:t xml:space="preserve">                             </w:t>
            </w:r>
            <w:r w:rsidRPr="00572137">
              <w:rPr>
                <w:rFonts w:ascii="Amiri" w:hAnsi="Amiri" w:cs="Amiri"/>
                <w:sz w:val="26"/>
                <w:szCs w:val="26"/>
              </w:rPr>
              <w:t>B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>:" الكرية المسحوبة تحمل الرقم 3 "</w:t>
            </w:r>
          </w:p>
          <w:p w14:paraId="6347ECE0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572137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قانون الاحتمال</w:t>
            </w:r>
          </w:p>
          <w:p w14:paraId="595728DC" w14:textId="77777777" w:rsidR="00A054A8" w:rsidRPr="00572137" w:rsidRDefault="00A054A8" w:rsidP="00572137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FC777CE" w14:textId="77777777" w:rsidR="00A054A8" w:rsidRPr="00572137" w:rsidRDefault="00A054A8" w:rsidP="00572137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572137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224C0BA7" w14:textId="77777777" w:rsidR="00A054A8" w:rsidRPr="00572137" w:rsidRDefault="00A054A8" w:rsidP="00572137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5A67DC35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قانون احتمال </w:t>
            </w:r>
            <w:r w:rsidRPr="00572137">
              <w:rPr>
                <w:rFonts w:ascii="Amiri" w:hAnsi="Amiri" w:cs="Amiri"/>
                <w:sz w:val="26"/>
                <w:szCs w:val="26"/>
              </w:rPr>
              <w:t>P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لتجربة عشوائية هو إرفاق كل مخرج </w:t>
            </w:r>
            <w:r w:rsidRPr="00572137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20" w:dyaOrig="360" w14:anchorId="4BDD5B9F">
                <v:shape id="_x0000_i1053" type="#_x0000_t75" style="width:11.25pt;height:18pt" o:ole="">
                  <v:imagedata r:id="rId52" o:title=""/>
                </v:shape>
                <o:OLEObject Type="Embed" ProgID="Equation.DSMT4" ShapeID="_x0000_i1053" DrawAspect="Content" ObjectID="_1792332685" r:id="rId53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بعدد موجب </w:t>
            </w:r>
            <w:r w:rsidRPr="00572137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40" w:dyaOrig="360" w14:anchorId="0610B137">
                <v:shape id="_x0000_i1054" type="#_x0000_t75" style="width:12pt;height:18pt" o:ole="">
                  <v:imagedata r:id="rId54" o:title=""/>
                </v:shape>
                <o:OLEObject Type="Embed" ProgID="Equation.DSMT4" ShapeID="_x0000_i1054" DrawAspect="Content" ObjectID="_1792332686" r:id="rId55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مع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br/>
              <w:t xml:space="preserve"> </w:t>
            </w:r>
            <w:proofErr w:type="gramStart"/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{ </w:t>
            </w:r>
            <w:r w:rsidRPr="00572137">
              <w:rPr>
                <w:rFonts w:ascii="Amiri" w:hAnsi="Amiri" w:cs="Amiri"/>
                <w:sz w:val="26"/>
                <w:szCs w:val="26"/>
              </w:rPr>
              <w:t>1</w:t>
            </w:r>
            <w:proofErr w:type="gramEnd"/>
            <w:r w:rsidRPr="00572137">
              <w:rPr>
                <w:rFonts w:ascii="Amiri" w:hAnsi="Amiri" w:cs="Amiri"/>
                <w:sz w:val="26"/>
                <w:szCs w:val="26"/>
              </w:rPr>
              <w:t xml:space="preserve">,2,3,…,n 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}</w:t>
            </w:r>
            <w:r w:rsidRPr="00572137">
              <w:rPr>
                <w:rFonts w:ascii="Amiri" w:hAnsi="Amiri" w:cs="Amiri"/>
                <w:sz w:val="26"/>
                <w:szCs w:val="26"/>
              </w:rPr>
              <w:sym w:font="Symbol" w:char="F0CE"/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572137">
              <w:rPr>
                <w:rFonts w:ascii="Amiri" w:hAnsi="Amiri" w:cs="Amiri"/>
                <w:sz w:val="26"/>
                <w:szCs w:val="26"/>
              </w:rPr>
              <w:t>i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 بحيث يتحقق ما يلي              </w:t>
            </w:r>
            <w:r w:rsidRPr="00572137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500" w:dyaOrig="360" w14:anchorId="496B4546">
                <v:shape id="_x0000_i1055" type="#_x0000_t75" style="width:125.25pt;height:18pt" o:ole="">
                  <v:imagedata r:id="rId56" o:title=""/>
                </v:shape>
                <o:OLEObject Type="Embed" ProgID="Equation.DSMT4" ShapeID="_x0000_i1055" DrawAspect="Content" ObjectID="_1792332687" r:id="rId57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       </w:t>
            </w:r>
          </w:p>
          <w:p w14:paraId="5D77D596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5949D0C1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7FDA6037" w14:textId="77777777" w:rsidR="00A054A8" w:rsidRPr="00572137" w:rsidRDefault="00A054A8" w:rsidP="00572137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7AA1197" w14:textId="77777777" w:rsidR="00A054A8" w:rsidRPr="00572137" w:rsidRDefault="00A054A8" w:rsidP="00572137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572137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ملاحظات:</w:t>
            </w:r>
          </w:p>
          <w:p w14:paraId="5271D88C" w14:textId="77777777" w:rsidR="00A054A8" w:rsidRPr="00572137" w:rsidRDefault="00A054A8" w:rsidP="00572137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48D5516" w14:textId="77777777" w:rsidR="00A054A8" w:rsidRPr="00572137" w:rsidRDefault="00A054A8" w:rsidP="00A054A8">
            <w:pPr>
              <w:pStyle w:val="Paragraphedeliste"/>
              <w:numPr>
                <w:ilvl w:val="0"/>
                <w:numId w:val="26"/>
              </w:numPr>
              <w:bidi/>
              <w:ind w:left="360"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</w:rPr>
              <w:t>بما أن كل عدد</w:t>
            </w:r>
            <w:r w:rsidRPr="00572137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40" w:dyaOrig="360" w14:anchorId="334D7468">
                <v:shape id="_x0000_i1056" type="#_x0000_t75" style="width:11.25pt;height:17.25pt" o:ole="">
                  <v:imagedata r:id="rId54" o:title=""/>
                </v:shape>
                <o:OLEObject Type="Embed" ProgID="Equation.DSMT4" ShapeID="_x0000_i1056" DrawAspect="Content" ObjectID="_1792332688" r:id="rId58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موجب فهو أصغر من المجموع 1 </w:t>
            </w:r>
            <w:r w:rsidRPr="00572137">
              <w:rPr>
                <w:rFonts w:ascii="Amiri" w:hAnsi="Amiri" w:cs="Amiri" w:hint="cs"/>
                <w:sz w:val="26"/>
                <w:szCs w:val="26"/>
                <w:rtl/>
              </w:rPr>
              <w:t>ومنه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572137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940" w:dyaOrig="360" w14:anchorId="3D779BCA">
                <v:shape id="_x0000_i1057" type="#_x0000_t75" style="width:47.25pt;height:18pt" o:ole="">
                  <v:imagedata r:id="rId59" o:title=""/>
                </v:shape>
                <o:OLEObject Type="Embed" ProgID="Equation.DSMT4" ShapeID="_x0000_i1057" DrawAspect="Content" ObjectID="_1792332689" r:id="rId60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من أجل كل </w:t>
            </w:r>
            <w:r w:rsidRPr="00572137">
              <w:rPr>
                <w:rFonts w:ascii="Amiri" w:hAnsi="Amiri" w:cs="Amiri"/>
                <w:sz w:val="26"/>
                <w:szCs w:val="26"/>
              </w:rPr>
              <w:t>i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طبيعي من 1 الى </w:t>
            </w:r>
            <w:r w:rsidRPr="00572137">
              <w:rPr>
                <w:rFonts w:ascii="Amiri" w:hAnsi="Amiri" w:cs="Amiri"/>
                <w:sz w:val="26"/>
                <w:szCs w:val="26"/>
              </w:rPr>
              <w:t>n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6D063236" w14:textId="77777777" w:rsidR="00A054A8" w:rsidRPr="00572137" w:rsidRDefault="00A054A8" w:rsidP="00A054A8">
            <w:pPr>
              <w:pStyle w:val="Paragraphedeliste"/>
              <w:numPr>
                <w:ilvl w:val="0"/>
                <w:numId w:val="26"/>
              </w:numPr>
              <w:bidi/>
              <w:ind w:left="360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احتمال الحادثة </w:t>
            </w:r>
            <w:r w:rsidRPr="00572137">
              <w:rPr>
                <w:rFonts w:ascii="Amiri" w:hAnsi="Amiri" w:cs="Amiri"/>
                <w:sz w:val="26"/>
                <w:szCs w:val="26"/>
              </w:rPr>
              <w:t>A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يرمز له بـ (</w:t>
            </w:r>
            <w:r w:rsidRPr="00572137">
              <w:rPr>
                <w:rFonts w:ascii="Amiri" w:hAnsi="Amiri" w:cs="Amiri"/>
                <w:sz w:val="26"/>
                <w:szCs w:val="26"/>
              </w:rPr>
              <w:t>A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>)</w:t>
            </w:r>
            <w:r w:rsidRPr="00572137">
              <w:rPr>
                <w:rFonts w:ascii="Amiri" w:hAnsi="Amiri" w:cs="Amiri"/>
                <w:sz w:val="26"/>
                <w:szCs w:val="26"/>
              </w:rPr>
              <w:t>P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572137">
              <w:rPr>
                <w:rFonts w:ascii="Amiri" w:hAnsi="Amiri" w:cs="Amiri" w:hint="cs"/>
                <w:sz w:val="26"/>
                <w:szCs w:val="26"/>
                <w:rtl/>
              </w:rPr>
              <w:t>ويساوي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 xml:space="preserve"> مجموع احتمالات الحوادث الأولية للحادثة </w:t>
            </w:r>
            <w:r w:rsidRPr="00572137">
              <w:rPr>
                <w:rFonts w:ascii="Amiri" w:hAnsi="Amiri" w:cs="Amiri"/>
                <w:sz w:val="26"/>
                <w:szCs w:val="26"/>
              </w:rPr>
              <w:t>A</w:t>
            </w:r>
            <w:r w:rsidRPr="00572137">
              <w:rPr>
                <w:rFonts w:ascii="Amiri" w:hAnsi="Amiri" w:cs="Amiri" w:hint="cs"/>
                <w:sz w:val="26"/>
                <w:szCs w:val="26"/>
                <w:rtl/>
              </w:rPr>
              <w:t>.</w:t>
            </w:r>
          </w:p>
          <w:p w14:paraId="21C14053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0DCD69A0" w14:textId="77777777" w:rsidR="00A054A8" w:rsidRDefault="00A054A8" w:rsidP="0057213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proofErr w:type="gramStart"/>
            <w:r w:rsidRPr="00572137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مثال:  </w:t>
            </w:r>
            <w:r w:rsidRPr="00572137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proofErr w:type="gramEnd"/>
            <w:r w:rsidRPr="00572137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 20 ص 298</w:t>
            </w:r>
          </w:p>
          <w:p w14:paraId="1C59DED1" w14:textId="77777777" w:rsidR="00A054A8" w:rsidRDefault="00A054A8" w:rsidP="0057213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3EC5BA8A" w14:textId="77777777" w:rsidR="00A054A8" w:rsidRPr="00572137" w:rsidRDefault="00A054A8" w:rsidP="00572137">
            <w:pPr>
              <w:tabs>
                <w:tab w:val="right" w:pos="0"/>
              </w:tabs>
              <w:bidi/>
              <w:ind w:firstLine="4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نعتبر زهر نرد مزيفا حيث: </w:t>
            </w:r>
            <w:r w:rsidRPr="00572137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    </w:t>
            </w:r>
            <w:r w:rsidRPr="00572137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1600" w:dyaOrig="400" w14:anchorId="30A05E57">
                <v:shape id="_x0000_i1058" type="#_x0000_t75" style="width:80.25pt;height:20.25pt" o:ole="">
                  <v:imagedata r:id="rId61" o:title=""/>
                </v:shape>
                <o:OLEObject Type="Embed" ProgID="Equation.DSMT4" ShapeID="_x0000_i1058" DrawAspect="Content" ObjectID="_1792332690" r:id="rId62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bidi="ar-DZ"/>
              </w:rPr>
              <w:t>،</w:t>
            </w:r>
            <w:r w:rsidRPr="00572137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2659" w:dyaOrig="400" w14:anchorId="134FEDCD">
                <v:shape id="_x0000_i1059" type="#_x0000_t75" style="width:132.75pt;height:20.25pt" o:ole="">
                  <v:imagedata r:id="rId63" o:title=""/>
                </v:shape>
                <o:OLEObject Type="Embed" ProgID="Equation.DSMT4" ShapeID="_x0000_i1059" DrawAspect="Content" ObjectID="_1792332691" r:id="rId64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، </w:t>
            </w:r>
            <w:r w:rsidRPr="00572137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1240" w:dyaOrig="400" w14:anchorId="7C627BCE">
                <v:shape id="_x0000_i1060" type="#_x0000_t75" style="width:62.25pt;height:20.25pt" o:ole="">
                  <v:imagedata r:id="rId65" o:title=""/>
                </v:shape>
                <o:OLEObject Type="Embed" ProgID="Equation.DSMT4" ShapeID="_x0000_i1060" DrawAspect="Content" ObjectID="_1792332692" r:id="rId66"/>
              </w:object>
            </w:r>
          </w:p>
          <w:p w14:paraId="429205F7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72137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1) </w:t>
            </w:r>
            <w:r w:rsidRPr="0057213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572137">
              <w:rPr>
                <w:rFonts w:ascii="Amiri" w:hAnsi="Amiri" w:cs="Amiri"/>
                <w:sz w:val="26"/>
                <w:szCs w:val="26"/>
                <w:rtl/>
              </w:rPr>
              <w:t>احسب</w:t>
            </w:r>
            <w:r w:rsidRPr="0057213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572137">
              <w:rPr>
                <w:rFonts w:ascii="Amiri" w:hAnsi="Amiri" w:cs="Amiri"/>
                <w:position w:val="-6"/>
                <w:sz w:val="26"/>
                <w:szCs w:val="26"/>
                <w:rtl/>
                <w:lang w:bidi="ar-DZ"/>
              </w:rPr>
              <w:object w:dxaOrig="200" w:dyaOrig="279" w14:anchorId="69347FBA">
                <v:shape id="_x0000_i1061" type="#_x0000_t75" style="width:9.75pt;height:14.25pt" o:ole="">
                  <v:imagedata r:id="rId67" o:title=""/>
                </v:shape>
                <o:OLEObject Type="Embed" ProgID="Equation.DSMT4" ShapeID="_x0000_i1061" DrawAspect="Content" ObjectID="_1792332693" r:id="rId68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76FBB9A8" w14:textId="77777777" w:rsidR="00A054A8" w:rsidRPr="00572137" w:rsidRDefault="00A054A8" w:rsidP="0057213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72137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2) </w:t>
            </w:r>
            <w:r w:rsidRPr="00572137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احسب احتمال ظهور مضاعف للعدد 2.</w:t>
            </w:r>
          </w:p>
          <w:p w14:paraId="320E5592" w14:textId="77777777" w:rsidR="00A054A8" w:rsidRPr="00572137" w:rsidRDefault="00A054A8" w:rsidP="0057213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6AF59F79" w14:textId="77777777" w:rsidR="00A054A8" w:rsidRPr="00572137" w:rsidRDefault="00A054A8" w:rsidP="0057213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572137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مثال02: ت 18 ص</w:t>
            </w: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297</w:t>
            </w:r>
          </w:p>
          <w:p w14:paraId="6BF3D233" w14:textId="77777777" w:rsidR="00A054A8" w:rsidRPr="00572137" w:rsidRDefault="00A054A8" w:rsidP="0057213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03D3E871" w14:textId="77777777" w:rsidR="00A054A8" w:rsidRPr="00572137" w:rsidRDefault="00A054A8" w:rsidP="00572137">
            <w:pPr>
              <w:bidi/>
              <w:ind w:left="72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57213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نعتبر </w:t>
            </w:r>
            <w:r w:rsidRPr="00572137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420" w:dyaOrig="400" w14:anchorId="1E14E002">
                <v:shape id="_x0000_i1062" type="#_x0000_t75" style="width:71.25pt;height:20.25pt" o:ole="">
                  <v:imagedata r:id="rId69" o:title=""/>
                </v:shape>
                <o:OLEObject Type="Embed" ProgID="Equation.DSMT4" ShapeID="_x0000_i1062" DrawAspect="Content" ObjectID="_1792332694" r:id="rId70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وقانون الاحتمال </w:t>
            </w:r>
            <w:r w:rsidRPr="00572137">
              <w:rPr>
                <w:rFonts w:ascii="Amiri" w:hAnsi="Amiri" w:cs="Amiri"/>
                <w:position w:val="-10"/>
                <w:sz w:val="26"/>
                <w:szCs w:val="26"/>
                <w:rtl/>
                <w:lang w:val="en-US" w:bidi="ar-DZ"/>
              </w:rPr>
              <w:object w:dxaOrig="240" w:dyaOrig="260" w14:anchorId="21E2739C">
                <v:shape id="_x0000_i1063" type="#_x0000_t75" style="width:12pt;height:12.75pt" o:ole="">
                  <v:imagedata r:id="rId71" o:title=""/>
                </v:shape>
                <o:OLEObject Type="Embed" ProgID="Equation.DSMT4" ShapeID="_x0000_i1063" DrawAspect="Content" ObjectID="_1792332695" r:id="rId72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المعرف على </w:t>
            </w:r>
            <w:r w:rsidRPr="00572137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60" w:dyaOrig="260" w14:anchorId="0779FB12">
                <v:shape id="_x0000_i1064" type="#_x0000_t75" style="width:12.75pt;height:12.75pt" o:ole="">
                  <v:imagedata r:id="rId73" o:title=""/>
                </v:shape>
                <o:OLEObject Type="Embed" ProgID="Equation.DSMT4" ShapeID="_x0000_i1064" DrawAspect="Content" ObjectID="_1792332696" r:id="rId74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7388D88A" w14:textId="77777777" w:rsidR="00A054A8" w:rsidRPr="00572137" w:rsidRDefault="00A054A8" w:rsidP="00572137">
            <w:pPr>
              <w:bidi/>
              <w:ind w:left="72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   </w:t>
            </w:r>
            <w:r w:rsidRPr="0057213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نعلم أن </w:t>
            </w:r>
            <w:r w:rsidRPr="00572137">
              <w:rPr>
                <w:rFonts w:ascii="Amiri" w:hAnsi="Amiri" w:cs="Amiri"/>
                <w:position w:val="-24"/>
                <w:sz w:val="26"/>
                <w:szCs w:val="26"/>
                <w:rtl/>
                <w:lang w:val="en-US" w:bidi="ar-DZ"/>
              </w:rPr>
              <w:object w:dxaOrig="1140" w:dyaOrig="620" w14:anchorId="6DA19B62">
                <v:shape id="_x0000_i1065" type="#_x0000_t75" style="width:57pt;height:30.75pt" o:ole="">
                  <v:imagedata r:id="rId75" o:title=""/>
                </v:shape>
                <o:OLEObject Type="Embed" ProgID="Equation.DSMT4" ShapeID="_x0000_i1065" DrawAspect="Content" ObjectID="_1792332697" r:id="rId76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572137">
              <w:rPr>
                <w:rFonts w:ascii="Amiri" w:hAnsi="Amiri" w:cs="Amiri"/>
                <w:position w:val="-24"/>
                <w:sz w:val="26"/>
                <w:szCs w:val="26"/>
                <w:rtl/>
                <w:lang w:val="en-US" w:bidi="ar-DZ"/>
              </w:rPr>
              <w:object w:dxaOrig="1140" w:dyaOrig="620" w14:anchorId="6BD2E121">
                <v:shape id="_x0000_i1066" type="#_x0000_t75" style="width:57pt;height:30.75pt" o:ole="">
                  <v:imagedata r:id="rId77" o:title=""/>
                </v:shape>
                <o:OLEObject Type="Embed" ProgID="Equation.DSMT4" ShapeID="_x0000_i1066" DrawAspect="Content" ObjectID="_1792332698" r:id="rId78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،</w:t>
            </w:r>
            <w:r w:rsidRPr="00572137">
              <w:rPr>
                <w:rFonts w:ascii="Amiri" w:hAnsi="Amiri" w:cs="Amiri"/>
                <w:position w:val="-24"/>
                <w:sz w:val="26"/>
                <w:szCs w:val="26"/>
                <w:rtl/>
                <w:lang w:val="en-US" w:bidi="ar-DZ"/>
              </w:rPr>
              <w:object w:dxaOrig="1140" w:dyaOrig="620" w14:anchorId="1413A9CC">
                <v:shape id="_x0000_i1067" type="#_x0000_t75" style="width:57pt;height:30.75pt" o:ole="">
                  <v:imagedata r:id="rId79" o:title=""/>
                </v:shape>
                <o:OLEObject Type="Embed" ProgID="Equation.DSMT4" ShapeID="_x0000_i1067" DrawAspect="Content" ObjectID="_1792332699" r:id="rId80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63E82DC0" w14:textId="77777777" w:rsidR="00A054A8" w:rsidRPr="00572137" w:rsidRDefault="00A054A8" w:rsidP="00572137">
            <w:pPr>
              <w:bidi/>
              <w:ind w:left="72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   </w:t>
            </w:r>
            <w:r w:rsidRPr="0057213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احسب كلا من:</w:t>
            </w:r>
          </w:p>
          <w:p w14:paraId="5D301642" w14:textId="77777777" w:rsidR="00A054A8" w:rsidRPr="00572137" w:rsidRDefault="00A054A8" w:rsidP="00572137">
            <w:pPr>
              <w:tabs>
                <w:tab w:val="left" w:pos="3278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6"/>
                <w:szCs w:val="26"/>
                <w:rtl/>
                <w:lang w:bidi="ar-DZ"/>
              </w:rPr>
              <w:t xml:space="preserve">            </w:t>
            </w:r>
            <w:r w:rsidRPr="00572137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أ)</w:t>
            </w:r>
            <w:r w:rsidRPr="0057213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572137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780" w:dyaOrig="400" w14:anchorId="5165C5DC">
                <v:shape id="_x0000_i1068" type="#_x0000_t75" style="width:39pt;height:20.25pt" o:ole="">
                  <v:imagedata r:id="rId81" o:title=""/>
                </v:shape>
                <o:OLEObject Type="Embed" ProgID="Equation.DSMT4" ShapeID="_x0000_i1068" DrawAspect="Content" ObjectID="_1792332700" r:id="rId82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،     </w:t>
            </w:r>
            <w:r w:rsidRPr="00572137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ﺒ) </w:t>
            </w:r>
            <w:r w:rsidRPr="00572137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160" w:dyaOrig="400" w14:anchorId="48645F17">
                <v:shape id="_x0000_i1069" type="#_x0000_t75" style="width:57.75pt;height:20.25pt" o:ole="">
                  <v:imagedata r:id="rId83" o:title=""/>
                </v:shape>
                <o:OLEObject Type="Embed" ProgID="Equation.DSMT4" ShapeID="_x0000_i1069" DrawAspect="Content" ObjectID="_1792332701" r:id="rId84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،     </w:t>
            </w:r>
            <w:r w:rsidRPr="00572137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ﺠ)</w:t>
            </w:r>
            <w:r w:rsidRPr="00572137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572137">
              <w:rPr>
                <w:rFonts w:ascii="Amiri" w:hAnsi="Amiri" w:cs="Amiri"/>
                <w:position w:val="-20"/>
                <w:sz w:val="26"/>
                <w:szCs w:val="26"/>
                <w:rtl/>
                <w:lang w:val="en-US" w:bidi="ar-DZ"/>
              </w:rPr>
              <w:object w:dxaOrig="960" w:dyaOrig="520" w14:anchorId="4DA0CAD9">
                <v:shape id="_x0000_i1070" type="#_x0000_t75" style="width:48pt;height:26.25pt" o:ole="">
                  <v:imagedata r:id="rId85" o:title=""/>
                </v:shape>
                <o:OLEObject Type="Embed" ProgID="Equation.DSMT4" ShapeID="_x0000_i1070" DrawAspect="Content" ObjectID="_1792332702" r:id="rId86"/>
              </w:object>
            </w:r>
            <w:r w:rsidRPr="00572137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18D2D751" w14:textId="77777777" w:rsidR="00A054A8" w:rsidRDefault="00A054A8" w:rsidP="0057213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6B9B0322" w14:textId="12307C2E" w:rsidR="00A054A8" w:rsidRDefault="003520DE" w:rsidP="0057213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6"/>
                <w:szCs w:val="26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918A3CF" wp14:editId="4321F0F0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14605</wp:posOffset>
                      </wp:positionV>
                      <wp:extent cx="2590800" cy="2505075"/>
                      <wp:effectExtent l="0" t="0" r="19050" b="28575"/>
                      <wp:wrapNone/>
                      <wp:docPr id="116225068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2505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214BA" w14:textId="5279842F" w:rsidR="003520DE" w:rsidRDefault="00D010CE" w:rsidP="003520D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D0DBEA" wp14:editId="59915581">
                                        <wp:extent cx="2356485" cy="2388235"/>
                                        <wp:effectExtent l="0" t="0" r="5715" b="0"/>
                                        <wp:docPr id="112901890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29018902" name=""/>
                                                <pic:cNvPicPr/>
                                              </pic:nvPicPr>
                                              <pic:blipFill>
                                                <a:blip r:embed="rId8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6485" cy="23882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18A3CF" id="Rectangle 8" o:spid="_x0000_s1034" style="position:absolute;left:0;text-align:left;margin-left:22.95pt;margin-top:1.15pt;width:204pt;height:197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" fillcolor="white [3201]" strokecolor="white [3212]" strokeweight="2pt">
                      <v:textbox>
                        <w:txbxContent>
                          <w:p w14:paraId="645214BA" w14:textId="5279842F" w:rsidR="003520DE" w:rsidRDefault="00D010CE" w:rsidP="00352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D0DBEA" wp14:editId="59915581">
                                  <wp:extent cx="2356485" cy="2388235"/>
                                  <wp:effectExtent l="0" t="0" r="5715" b="0"/>
                                  <wp:docPr id="112901890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9018902" name=""/>
                                          <pic:cNvPicPr/>
                                        </pic:nvPicPr>
                                        <pic:blipFill>
                                          <a:blip r:embed="rId8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6485" cy="238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D41ED9" w14:textId="77777777" w:rsidR="00A054A8" w:rsidRDefault="00A054A8" w:rsidP="0057213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48B02919" w14:textId="77777777" w:rsidR="00A054A8" w:rsidRDefault="00A054A8" w:rsidP="0057213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29257BC0" w14:textId="77777777" w:rsidR="00A054A8" w:rsidRPr="00572137" w:rsidRDefault="00A054A8" w:rsidP="0057213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1E093C29" w14:textId="77777777" w:rsidR="00A054A8" w:rsidRPr="00572137" w:rsidRDefault="00A054A8" w:rsidP="0057213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br/>
            </w:r>
            <w:r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br/>
            </w:r>
            <w:r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br/>
            </w:r>
            <w:r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br/>
            </w:r>
          </w:p>
          <w:p w14:paraId="6355A857" w14:textId="77777777" w:rsidR="00A054A8" w:rsidRPr="00792B9B" w:rsidRDefault="00A054A8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6827FB54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E1AAAB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5D4434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0E4FD0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18BF00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640DB6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6EC71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D9DF74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5E544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D35021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B5C80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C847D5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787731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817136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E0F95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CB28F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EF972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874E2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CECA00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281793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1D375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E2109B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A3BCA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897BA1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58C069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DA256E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DACA06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851295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26C621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8BBE5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1143ED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67C9EB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BA08A7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EA9EB2" w14:textId="77777777" w:rsidR="00A054A8" w:rsidRPr="00792B9B" w:rsidRDefault="00A054A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78B725F3" w14:textId="77777777" w:rsidR="00A054A8" w:rsidRPr="00792B9B" w:rsidRDefault="00A054A8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30E70D06" w14:textId="77777777" w:rsidR="00A054A8" w:rsidRDefault="00A054A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6A02FB" wp14:editId="34012CAE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234741588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E7AD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750C1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قانون احتمال تجربة عشوائية-حساب احتمال حادثة بسيطة</w:t>
                            </w:r>
                          </w:p>
                          <w:p w14:paraId="1E38BF2D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Pr="003750C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750C1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حساب احتمال حادثة في حالة تساوي الاحتمالات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A02FB" id="_x0000_s1035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QePktX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7304E7AD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3750C1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قانون احتمال تجربة عشوائية-حساب احتمال حادثة بسيطة</w:t>
                      </w:r>
                    </w:p>
                    <w:p w14:paraId="1E38BF2D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Pr="003750C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750C1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حساب احتمال حادثة في حالة تساوي الاحتمالات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1BCC5B" wp14:editId="417B7AE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87025061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C5440" w14:textId="77777777" w:rsidR="00A054A8" w:rsidRPr="00305590" w:rsidRDefault="00A054A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2C19026E" w14:textId="77777777" w:rsidR="00A054A8" w:rsidRDefault="00A054A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BCC5B" id="_x0000_s1036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xQ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tSZ+LSCcvfomYduEYKTy4qacycCPgpPk0/9pG3GBzq0gabg0FOcrcH/OvUe9WkgScpZ&#10;Q5tU8PBzI7zizHyzNKpX+WQSVy8xk/PLMTH+WLI6lthNvQBqc07/hpOJjPpo9qT2UL/S0s+jVxIJ&#10;K8l3wSX6PbPAbsPp25BqPk9qtG5O4J19djKCx0LHuXtpX4V3/YQizfY97LdOTN/NaKcbLS3MNwi6&#10;SgN8qGvfAlrVtAf9txL/gmM+aR0+v9lv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Mo2xQ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775C5440" w14:textId="77777777" w:rsidR="00A054A8" w:rsidRPr="00305590" w:rsidRDefault="00A054A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2C19026E" w14:textId="77777777" w:rsidR="00A054A8" w:rsidRDefault="00A054A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27B4F5" wp14:editId="4355F332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5637297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00FC4" w14:textId="77777777" w:rsidR="00A054A8" w:rsidRPr="00305590" w:rsidRDefault="00A054A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7B4F5" id="_x0000_s1037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" fillcolor="white [3201]" strokecolor="black [3213]" strokeweight="2pt">
                <v:textbox>
                  <w:txbxContent>
                    <w:p w14:paraId="61F00FC4" w14:textId="77777777" w:rsidR="00A054A8" w:rsidRPr="00305590" w:rsidRDefault="00A054A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5F96FC" wp14:editId="153028E0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471956346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A9569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تمـــــــــالات</w:t>
                            </w:r>
                          </w:p>
                          <w:p w14:paraId="3B128AED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750C1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تساوي الاحتمال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5F96FC" id="_x0000_s1038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mIOAFH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120A9569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تمـــــــــالات</w:t>
                      </w:r>
                    </w:p>
                    <w:p w14:paraId="3B128AED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750C1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تساوي الاحتمال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AEB774C" w14:textId="77777777" w:rsidR="00A054A8" w:rsidRPr="00792B9B" w:rsidRDefault="00A054A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A054A8" w:rsidRPr="00792B9B" w14:paraId="6AEFC54A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64C6977" w14:textId="77777777" w:rsidR="00A054A8" w:rsidRPr="00305590" w:rsidRDefault="00A054A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5C76BF50" w14:textId="77777777" w:rsidR="00A054A8" w:rsidRPr="00305590" w:rsidRDefault="00A054A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52964C09" w14:textId="77777777" w:rsidR="00A054A8" w:rsidRPr="00305590" w:rsidRDefault="00A054A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A054A8" w:rsidRPr="00792B9B" w14:paraId="60FC508F" w14:textId="77777777" w:rsidTr="00305590">
        <w:tc>
          <w:tcPr>
            <w:tcW w:w="1278" w:type="dxa"/>
          </w:tcPr>
          <w:p w14:paraId="0B70A7CA" w14:textId="77777777" w:rsidR="00A054A8" w:rsidRDefault="00A054A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BE1A641" w14:textId="77777777" w:rsidR="00A054A8" w:rsidRDefault="00A054A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B3FC75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E8DD43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7D1520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A058E5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7F3517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247C68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C5A5CE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76ABC6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A89FE7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0B13A5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FD79A9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30FE44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997678C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6C2E9E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145252F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B06858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9FEF54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AD50EB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061452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467C89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24593A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7FEE85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EE4640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09C850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566E59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D40929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706DBB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2E7C85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6BCF23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F63CDE" w14:textId="77777777" w:rsidR="00A054A8" w:rsidRPr="00FB5A89" w:rsidRDefault="00A054A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1C89F19C" w14:textId="77777777" w:rsidR="00A054A8" w:rsidRPr="00792B9B" w:rsidRDefault="00A054A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306A2CB" w14:textId="77777777" w:rsidR="00A054A8" w:rsidRPr="00A352C1" w:rsidRDefault="00A054A8" w:rsidP="00A352C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A352C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تساوي الاحتمال</w:t>
            </w:r>
          </w:p>
          <w:p w14:paraId="60A03DA1" w14:textId="77777777" w:rsidR="00A054A8" w:rsidRPr="00A352C1" w:rsidRDefault="00A054A8" w:rsidP="00A352C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E693B4D" w14:textId="77777777" w:rsidR="00A054A8" w:rsidRPr="00A352C1" w:rsidRDefault="00A054A8" w:rsidP="00A352C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A352C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2614F5CE" w14:textId="77777777" w:rsidR="00A054A8" w:rsidRPr="00A352C1" w:rsidRDefault="00A054A8" w:rsidP="00A352C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A352C1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 xml:space="preserve">  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نقول عن تجربة أنها متساوية الاحتمال عندما يكون لكل الحوادث الأولية نفس الاحتمال </w:t>
            </w:r>
          </w:p>
          <w:p w14:paraId="0D26AAFE" w14:textId="77777777" w:rsidR="00A054A8" w:rsidRPr="00A352C1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               نقول عندئذ أن قانون الاحتمال متساوي التوزيع.</w:t>
            </w:r>
          </w:p>
          <w:p w14:paraId="1F7A8CDF" w14:textId="77777777" w:rsidR="00A054A8" w:rsidRPr="00A352C1" w:rsidRDefault="00A054A8" w:rsidP="00A352C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A352C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ملاحظة:</w:t>
            </w:r>
          </w:p>
          <w:p w14:paraId="3B7AFC23" w14:textId="77777777" w:rsidR="00A054A8" w:rsidRPr="00A352C1" w:rsidRDefault="00A054A8" w:rsidP="00A352C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بعض التعابير تدل على وضعية متساوية الاحتمال </w:t>
            </w:r>
          </w:p>
          <w:p w14:paraId="78279C3C" w14:textId="77777777" w:rsidR="00A054A8" w:rsidRPr="00A352C1" w:rsidRDefault="00A054A8" w:rsidP="00A054A8">
            <w:pPr>
              <w:pStyle w:val="Paragraphedeliste"/>
              <w:numPr>
                <w:ilvl w:val="0"/>
                <w:numId w:val="27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>نختار بصفة عشوائية.</w:t>
            </w:r>
          </w:p>
          <w:p w14:paraId="22A19B9D" w14:textId="77777777" w:rsidR="00A054A8" w:rsidRPr="00A352C1" w:rsidRDefault="00A054A8" w:rsidP="00A054A8">
            <w:pPr>
              <w:pStyle w:val="Paragraphedeliste"/>
              <w:numPr>
                <w:ilvl w:val="0"/>
                <w:numId w:val="27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>نرمي قطعة نقدية متوازنة.</w:t>
            </w:r>
          </w:p>
          <w:p w14:paraId="2CDBAC94" w14:textId="77777777" w:rsidR="00A054A8" w:rsidRPr="00A352C1" w:rsidRDefault="00A054A8" w:rsidP="00A054A8">
            <w:pPr>
              <w:pStyle w:val="Paragraphedeliste"/>
              <w:numPr>
                <w:ilvl w:val="0"/>
                <w:numId w:val="27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>نرمي زهر نرد غير مزيف.</w:t>
            </w:r>
          </w:p>
          <w:p w14:paraId="02787BBE" w14:textId="77777777" w:rsidR="00A054A8" w:rsidRPr="00A352C1" w:rsidRDefault="00A054A8" w:rsidP="00A054A8">
            <w:pPr>
              <w:pStyle w:val="Paragraphedeliste"/>
              <w:numPr>
                <w:ilvl w:val="0"/>
                <w:numId w:val="27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الكريات او </w:t>
            </w:r>
            <w:proofErr w:type="spellStart"/>
            <w:r w:rsidRPr="00A352C1">
              <w:rPr>
                <w:rFonts w:ascii="Amiri" w:hAnsi="Amiri" w:cs="Amiri"/>
                <w:sz w:val="26"/>
                <w:szCs w:val="26"/>
                <w:rtl/>
              </w:rPr>
              <w:t>القريصات</w:t>
            </w:r>
            <w:proofErr w:type="spellEnd"/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الموجودة داخل كيس لا نفرق بينهم باللمس</w:t>
            </w:r>
          </w:p>
          <w:p w14:paraId="632FD08F" w14:textId="77777777" w:rsidR="00A054A8" w:rsidRPr="00A352C1" w:rsidRDefault="00A054A8" w:rsidP="00A352C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C60E20E" w14:textId="77777777" w:rsidR="00A054A8" w:rsidRPr="00A352C1" w:rsidRDefault="00A054A8" w:rsidP="00A352C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A352C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مثال:</w:t>
            </w:r>
          </w:p>
          <w:p w14:paraId="6BCD1756" w14:textId="77777777" w:rsidR="00A054A8" w:rsidRPr="00A352C1" w:rsidRDefault="00A054A8" w:rsidP="00A352C1">
            <w:pPr>
              <w:tabs>
                <w:tab w:val="left" w:pos="5591"/>
                <w:tab w:val="left" w:pos="6971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>يحوي كيس 5 كريات (3 بيضاء وسوداوين) [لا نفرق بينها باللمس]</w:t>
            </w:r>
          </w:p>
          <w:p w14:paraId="36053FCB" w14:textId="77777777" w:rsidR="00A054A8" w:rsidRPr="00A352C1" w:rsidRDefault="00A054A8" w:rsidP="00A352C1">
            <w:pPr>
              <w:tabs>
                <w:tab w:val="left" w:pos="5591"/>
                <w:tab w:val="left" w:pos="6971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   نسحب كرية عشوائيا ونسجل لونها [</w:t>
            </w:r>
            <w:r w:rsidRPr="00A352C1">
              <w:rPr>
                <w:rFonts w:ascii="Amiri" w:hAnsi="Amiri" w:cs="Amiri"/>
                <w:sz w:val="26"/>
                <w:szCs w:val="26"/>
              </w:rPr>
              <w:t>B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أبيض، </w:t>
            </w:r>
            <w:r w:rsidRPr="00A352C1">
              <w:rPr>
                <w:rFonts w:ascii="Amiri" w:hAnsi="Amiri" w:cs="Amiri"/>
                <w:sz w:val="26"/>
                <w:szCs w:val="26"/>
              </w:rPr>
              <w:t>N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أسود]</w:t>
            </w:r>
          </w:p>
          <w:p w14:paraId="026D2AD6" w14:textId="77777777" w:rsidR="00A054A8" w:rsidRPr="00A352C1" w:rsidRDefault="00A054A8" w:rsidP="00A352C1">
            <w:pPr>
              <w:tabs>
                <w:tab w:val="left" w:pos="5591"/>
                <w:tab w:val="left" w:pos="6971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       * إذا أخذنا المجموعة الشاملة {</w:t>
            </w:r>
            <w:r w:rsidRPr="00A352C1">
              <w:rPr>
                <w:rFonts w:ascii="Amiri" w:hAnsi="Amiri" w:cs="Amiri"/>
                <w:sz w:val="26"/>
                <w:szCs w:val="26"/>
              </w:rPr>
              <w:t>B,</w:t>
            </w:r>
            <w:proofErr w:type="gramStart"/>
            <w:r w:rsidRPr="00A352C1">
              <w:rPr>
                <w:rFonts w:ascii="Amiri" w:hAnsi="Amiri" w:cs="Amiri"/>
                <w:sz w:val="26"/>
                <w:szCs w:val="26"/>
              </w:rPr>
              <w:t>N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}</w:t>
            </w:r>
            <w:proofErr w:type="gramEnd"/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= </w:t>
            </w:r>
            <w:r w:rsidRPr="00A352C1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فإن المخرجين </w:t>
            </w:r>
            <w:r w:rsidRPr="00A352C1">
              <w:rPr>
                <w:rFonts w:ascii="Amiri" w:hAnsi="Amiri" w:cs="Amiri"/>
                <w:sz w:val="26"/>
                <w:szCs w:val="26"/>
              </w:rPr>
              <w:t>B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A352C1">
              <w:rPr>
                <w:rFonts w:ascii="Amiri" w:hAnsi="Amiri" w:cs="Amiri"/>
                <w:sz w:val="26"/>
                <w:szCs w:val="26"/>
              </w:rPr>
              <w:t>N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ليس لهما نفس الاحتمال لأن  </w:t>
            </w:r>
            <w:r w:rsidRPr="00A352C1">
              <w:rPr>
                <w:rFonts w:ascii="Amiri" w:hAnsi="Amiri" w:cs="Amiri"/>
                <w:position w:val="-24"/>
                <w:sz w:val="26"/>
                <w:szCs w:val="26"/>
                <w:rtl/>
              </w:rPr>
              <w:object w:dxaOrig="920" w:dyaOrig="620" w14:anchorId="21B9F12B">
                <v:shape id="_x0000_i1071" type="#_x0000_t75" style="width:45.75pt;height:30.75pt" o:ole="">
                  <v:imagedata r:id="rId88" o:title=""/>
                </v:shape>
                <o:OLEObject Type="Embed" ProgID="Equation.DSMT4" ShapeID="_x0000_i1071" DrawAspect="Content" ObjectID="_1792332703" r:id="rId89"/>
              </w:objec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  بينما    </w:t>
            </w:r>
            <w:r w:rsidRPr="00A352C1">
              <w:rPr>
                <w:rFonts w:ascii="Amiri" w:hAnsi="Amiri" w:cs="Amiri"/>
                <w:position w:val="-24"/>
                <w:sz w:val="26"/>
                <w:szCs w:val="26"/>
              </w:rPr>
              <w:object w:dxaOrig="999" w:dyaOrig="620" w14:anchorId="7565C44D">
                <v:shape id="_x0000_i1072" type="#_x0000_t75" style="width:50.25pt;height:30.75pt" o:ole="">
                  <v:imagedata r:id="rId90" o:title=""/>
                </v:shape>
                <o:OLEObject Type="Embed" ProgID="Equation.DSMT4" ShapeID="_x0000_i1072" DrawAspect="Content" ObjectID="_1792332704" r:id="rId91"/>
              </w:objec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. </w:t>
            </w:r>
          </w:p>
          <w:p w14:paraId="31111049" w14:textId="77777777" w:rsidR="00A054A8" w:rsidRPr="00A352C1" w:rsidRDefault="00A054A8" w:rsidP="00A352C1">
            <w:pPr>
              <w:tabs>
                <w:tab w:val="left" w:pos="5591"/>
                <w:tab w:val="left" w:pos="6971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لكن لو اعتبرنا المجموعة الشاملة </w:t>
            </w:r>
            <w:r w:rsidRPr="00A352C1">
              <w:rPr>
                <w:rFonts w:ascii="Amiri" w:hAnsi="Amiri" w:cs="Amiri"/>
                <w:position w:val="-14"/>
                <w:sz w:val="26"/>
                <w:szCs w:val="26"/>
                <w:rtl/>
              </w:rPr>
              <w:object w:dxaOrig="2340" w:dyaOrig="400" w14:anchorId="5C28BB54">
                <v:shape id="_x0000_i1073" type="#_x0000_t75" style="width:117pt;height:20.25pt" o:ole="">
                  <v:imagedata r:id="rId92" o:title=""/>
                </v:shape>
                <o:OLEObject Type="Embed" ProgID="Equation.DSMT4" ShapeID="_x0000_i1073" DrawAspect="Content" ObjectID="_1792332705" r:id="rId93"/>
              </w:object>
            </w:r>
          </w:p>
          <w:p w14:paraId="0897B39F" w14:textId="2CCB9438" w:rsidR="00A054A8" w:rsidRPr="00A352C1" w:rsidRDefault="00A054A8" w:rsidP="008751F9">
            <w:pPr>
              <w:tabs>
                <w:tab w:val="left" w:pos="5591"/>
                <w:tab w:val="left" w:pos="6971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            وذلك بترقيم الكريات تصبح المخارج متساوية الاحتمال.</w:t>
            </w:r>
          </w:p>
          <w:p w14:paraId="3ED2809A" w14:textId="77777777" w:rsidR="00A054A8" w:rsidRPr="00A352C1" w:rsidRDefault="00A054A8" w:rsidP="00A352C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A352C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نتيجة:</w:t>
            </w:r>
          </w:p>
          <w:p w14:paraId="2C9C635F" w14:textId="77777777" w:rsidR="00A054A8" w:rsidRPr="00A352C1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في حالة تساوي الاحتمال كل مخرج { </w:t>
            </w:r>
            <w:r w:rsidRPr="00A352C1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20" w:dyaOrig="360" w14:anchorId="21A75B03">
                <v:shape id="_x0000_i1074" type="#_x0000_t75" style="width:11.25pt;height:18pt" o:ole="">
                  <v:imagedata r:id="rId52" o:title=""/>
                </v:shape>
                <o:OLEObject Type="Embed" ProgID="Equation.DSMT4" ShapeID="_x0000_i1074" DrawAspect="Content" ObjectID="_1792332706" r:id="rId94"/>
              </w:objec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} له احتمال </w:t>
            </w:r>
            <w:r w:rsidRPr="00A352C1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40" w:dyaOrig="360" w14:anchorId="2C5B3F3C">
                <v:shape id="_x0000_i1075" type="#_x0000_t75" style="width:12pt;height:18pt" o:ole="">
                  <v:imagedata r:id="rId54" o:title=""/>
                </v:shape>
                <o:OLEObject Type="Embed" ProgID="Equation.DSMT4" ShapeID="_x0000_i1075" DrawAspect="Content" ObjectID="_1792332707" r:id="rId95"/>
              </w:objec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حيث  </w:t>
            </w:r>
            <w:r w:rsidRPr="00A352C1">
              <w:rPr>
                <w:rFonts w:ascii="Amiri" w:hAnsi="Amiri" w:cs="Amiri"/>
                <w:position w:val="-24"/>
                <w:sz w:val="26"/>
                <w:szCs w:val="26"/>
                <w:rtl/>
              </w:rPr>
              <w:object w:dxaOrig="680" w:dyaOrig="620" w14:anchorId="43959CAA">
                <v:shape id="_x0000_i1076" type="#_x0000_t75" style="width:33.75pt;height:30.75pt" o:ole="">
                  <v:imagedata r:id="rId96" o:title=""/>
                </v:shape>
                <o:OLEObject Type="Embed" ProgID="Equation.DSMT4" ShapeID="_x0000_i1076" DrawAspect="Content" ObjectID="_1792332708" r:id="rId97"/>
              </w:object>
            </w:r>
          </w:p>
          <w:p w14:paraId="069CFBAC" w14:textId="77777777" w:rsidR="00A054A8" w:rsidRPr="00A352C1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إذا كانت الحادثة </w:t>
            </w:r>
            <w:r w:rsidRPr="00A352C1">
              <w:rPr>
                <w:rFonts w:ascii="Amiri" w:hAnsi="Amiri" w:cs="Amiri"/>
                <w:sz w:val="26"/>
                <w:szCs w:val="26"/>
              </w:rPr>
              <w:t>A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تحوي </w:t>
            </w:r>
            <w:r w:rsidRPr="00A352C1">
              <w:rPr>
                <w:rFonts w:ascii="Amiri" w:hAnsi="Amiri" w:cs="Amiri"/>
                <w:sz w:val="26"/>
                <w:szCs w:val="26"/>
              </w:rPr>
              <w:t>m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عنصرا يكون احتمالها (</w:t>
            </w:r>
            <w:r w:rsidRPr="00A352C1">
              <w:rPr>
                <w:rFonts w:ascii="Amiri" w:hAnsi="Amiri" w:cs="Amiri"/>
                <w:sz w:val="26"/>
                <w:szCs w:val="26"/>
              </w:rPr>
              <w:t>A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>)</w:t>
            </w:r>
            <w:r w:rsidRPr="00A352C1">
              <w:rPr>
                <w:rFonts w:ascii="Amiri" w:hAnsi="Amiri" w:cs="Amiri"/>
                <w:sz w:val="26"/>
                <w:szCs w:val="26"/>
              </w:rPr>
              <w:t>P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حيث   </w:t>
            </w:r>
            <w:r w:rsidRPr="00A352C1">
              <w:rPr>
                <w:rFonts w:ascii="Amiri" w:hAnsi="Amiri" w:cs="Amiri"/>
                <w:position w:val="-24"/>
                <w:sz w:val="26"/>
                <w:szCs w:val="26"/>
                <w:rtl/>
              </w:rPr>
              <w:object w:dxaOrig="1340" w:dyaOrig="620" w14:anchorId="5DA8049E">
                <v:shape id="_x0000_i1077" type="#_x0000_t75" style="width:66.75pt;height:30.75pt" o:ole="">
                  <v:imagedata r:id="rId98" o:title=""/>
                </v:shape>
                <o:OLEObject Type="Embed" ProgID="Equation.DSMT4" ShapeID="_x0000_i1077" DrawAspect="Content" ObjectID="_1792332709" r:id="rId99"/>
              </w:object>
            </w:r>
          </w:p>
          <w:p w14:paraId="4F6FA5E3" w14:textId="77777777" w:rsidR="00A054A8" w:rsidRPr="00A352C1" w:rsidRDefault="00A054A8" w:rsidP="00A352C1">
            <w:pPr>
              <w:bidi/>
              <w:rPr>
                <w:rFonts w:ascii="Amiri" w:eastAsiaTheme="minorEastAsia" w:hAnsi="Amiri" w:cs="Amiri"/>
                <w:b/>
                <w:bCs/>
                <w:sz w:val="26"/>
                <w:szCs w:val="26"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أي </w:t>
            </w:r>
            <w:proofErr w:type="gramStart"/>
            <w:r w:rsidRPr="00A352C1">
              <w:rPr>
                <w:rFonts w:ascii="Amiri" w:hAnsi="Amiri" w:cs="Amiri" w:hint="cs"/>
                <w:sz w:val="26"/>
                <w:szCs w:val="26"/>
                <w:rtl/>
              </w:rPr>
              <w:t xml:space="preserve">أن:  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proofErr w:type="gramEnd"/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 w:cs="Amiri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Amiri"/>
                      <w:b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miri"/>
                      <w:sz w:val="26"/>
                      <w:szCs w:val="26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miri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Amiri"/>
                      <w:b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miri"/>
                      <w:sz w:val="26"/>
                      <w:szCs w:val="26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miri"/>
                      <w:sz w:val="26"/>
                      <w:szCs w:val="26"/>
                      <w:rtl/>
                      <w:lang w:bidi="ar-DZ"/>
                    </w:rPr>
                    <m:t>عناصر</m:t>
                  </m:r>
                  <m:r>
                    <m:rPr>
                      <m:sty m:val="bi"/>
                    </m:rP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miri"/>
                      <w:sz w:val="26"/>
                      <w:szCs w:val="26"/>
                      <w:rtl/>
                      <w:lang w:bidi="ar-DZ"/>
                    </w:rPr>
                    <m:t>عدد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miri"/>
                      <w:sz w:val="26"/>
                      <w:szCs w:val="26"/>
                    </w:rPr>
                    <m:t xml:space="preserve">Ω </m:t>
                  </m:r>
                  <m:r>
                    <m:rPr>
                      <m:sty m:val="bi"/>
                    </m:rPr>
                    <w:rPr>
                      <w:rFonts w:ascii="Cambria Math" w:hAnsi="Cambria Math" w:cs="Amiri"/>
                      <w:sz w:val="26"/>
                      <w:szCs w:val="26"/>
                      <w:rtl/>
                    </w:rPr>
                    <m:t>عناصر</m:t>
                  </m:r>
                  <m:r>
                    <m:rPr>
                      <m:sty m:val="bi"/>
                    </m:rPr>
                    <w:rPr>
                      <w:rFonts w:ascii="Cambria Math" w:hAnsi="Cambria Math" w:cs="Amiri"/>
                      <w:sz w:val="26"/>
                      <w:szCs w:val="2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miri"/>
                      <w:sz w:val="26"/>
                      <w:szCs w:val="26"/>
                      <w:rtl/>
                    </w:rPr>
                    <m:t>عدد</m:t>
                  </m:r>
                </m:den>
              </m:f>
            </m:oMath>
          </w:p>
          <w:p w14:paraId="093BDC58" w14:textId="77777777" w:rsidR="00A054A8" w:rsidRPr="00A352C1" w:rsidRDefault="00A054A8" w:rsidP="00A352C1">
            <w:pPr>
              <w:bidi/>
              <w:rPr>
                <w:rFonts w:ascii="Amiri" w:eastAsiaTheme="minorEastAsia" w:hAnsi="Amiri" w:cs="Amiri"/>
                <w:b/>
                <w:bCs/>
                <w:sz w:val="26"/>
                <w:szCs w:val="26"/>
                <w:u w:val="single"/>
              </w:rPr>
            </w:pPr>
          </w:p>
          <w:p w14:paraId="5880DE81" w14:textId="77777777" w:rsidR="00A054A8" w:rsidRPr="00A352C1" w:rsidRDefault="00A054A8" w:rsidP="00A352C1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62E4E017" w14:textId="77777777" w:rsidR="00A054A8" w:rsidRPr="00A352C1" w:rsidRDefault="00A054A8" w:rsidP="00A352C1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A352C1">
              <w:rPr>
                <w:rFonts w:ascii="Amiri" w:eastAsiaTheme="minorEastAsia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ملاحظة:</w:t>
            </w:r>
          </w:p>
          <w:p w14:paraId="0175BB69" w14:textId="77777777" w:rsidR="00A054A8" w:rsidRPr="00A352C1" w:rsidRDefault="00A054A8" w:rsidP="00A352C1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1CA35196" w14:textId="77777777" w:rsidR="00A054A8" w:rsidRPr="00A352C1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بما أن </w:t>
            </w:r>
            <w:r w:rsidRPr="00A352C1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500" w:dyaOrig="360" w14:anchorId="11C5F998">
                <v:shape id="_x0000_i1078" type="#_x0000_t75" style="width:119.25pt;height:17.25pt" o:ole="">
                  <v:imagedata r:id="rId100" o:title=""/>
                </v:shape>
                <o:OLEObject Type="Embed" ProgID="Equation.DSMT4" ShapeID="_x0000_i1078" DrawAspect="Content" ObjectID="_1792332710" r:id="rId101"/>
              </w:objec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   فإن </w:t>
            </w:r>
            <w:r w:rsidRPr="00A352C1">
              <w:rPr>
                <w:rFonts w:ascii="Amiri" w:hAnsi="Amiri" w:cs="Amiri"/>
                <w:sz w:val="26"/>
                <w:szCs w:val="26"/>
              </w:rPr>
              <w:t>p (</w:t>
            </w:r>
            <w:r w:rsidRPr="00A352C1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A352C1">
              <w:rPr>
                <w:rFonts w:ascii="Amiri" w:hAnsi="Amiri" w:cs="Amiri"/>
                <w:sz w:val="26"/>
                <w:szCs w:val="26"/>
              </w:rPr>
              <w:t xml:space="preserve">) = 1 </w:t>
            </w:r>
            <w:r w:rsidRPr="00A352C1">
              <w:rPr>
                <w:rFonts w:ascii="Amiri" w:hAnsi="Amiri" w:cs="Amiri"/>
                <w:sz w:val="26"/>
                <w:szCs w:val="26"/>
                <w:rtl/>
              </w:rPr>
              <w:t xml:space="preserve">     و </w:t>
            </w:r>
            <w:r w:rsidRPr="00A352C1">
              <w:rPr>
                <w:rFonts w:ascii="Amiri" w:hAnsi="Amiri" w:cs="Amiri" w:hint="cs"/>
                <w:sz w:val="26"/>
                <w:szCs w:val="26"/>
                <w:rtl/>
              </w:rPr>
              <w:t xml:space="preserve">نضع </w:t>
            </w:r>
            <w:proofErr w:type="gramStart"/>
            <w:r w:rsidRPr="00A352C1">
              <w:rPr>
                <w:rFonts w:ascii="Amiri" w:hAnsi="Amiri" w:cs="Amiri" w:hint="cs"/>
                <w:sz w:val="26"/>
                <w:szCs w:val="26"/>
              </w:rPr>
              <w:t>p</w:t>
            </w:r>
            <w:r w:rsidRPr="00A352C1">
              <w:rPr>
                <w:rFonts w:ascii="Amiri" w:hAnsi="Amiri" w:cs="Amiri"/>
                <w:sz w:val="26"/>
                <w:szCs w:val="26"/>
              </w:rPr>
              <w:t>(</w:t>
            </w:r>
            <w:proofErr w:type="gramEnd"/>
            <w:r w:rsidRPr="00A352C1">
              <w:rPr>
                <w:rFonts w:ascii="Amiri" w:hAnsi="Amiri" w:cs="Amiri"/>
                <w:sz w:val="26"/>
                <w:szCs w:val="26"/>
              </w:rPr>
              <w:sym w:font="Symbol" w:char="F0C6"/>
            </w:r>
            <w:r w:rsidRPr="00A352C1">
              <w:rPr>
                <w:rFonts w:ascii="Amiri" w:hAnsi="Amiri" w:cs="Amiri"/>
                <w:sz w:val="26"/>
                <w:szCs w:val="26"/>
              </w:rPr>
              <w:t xml:space="preserve">) = 0  </w:t>
            </w:r>
          </w:p>
          <w:p w14:paraId="407DA1F0" w14:textId="77777777" w:rsidR="00A054A8" w:rsidRPr="00A352C1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2EBA4D3E" w14:textId="77777777" w:rsidR="00A054A8" w:rsidRDefault="00A054A8" w:rsidP="00A352C1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</w:pPr>
            <w:r w:rsidRPr="00A352C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تمرين 01:</w:t>
            </w:r>
            <w:r w:rsidRPr="00A352C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A352C1"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  <w:t>13 ص 297</w:t>
            </w:r>
          </w:p>
          <w:p w14:paraId="3C32059C" w14:textId="77777777" w:rsidR="00A054A8" w:rsidRPr="00A352C1" w:rsidRDefault="00A054A8" w:rsidP="00A352C1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</w:pPr>
          </w:p>
          <w:p w14:paraId="660E1374" w14:textId="77777777" w:rsidR="00A054A8" w:rsidRPr="00A352C1" w:rsidRDefault="00A054A8" w:rsidP="00A352C1">
            <w:pPr>
              <w:tabs>
                <w:tab w:val="left" w:pos="3278"/>
              </w:tabs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تحتوي علبة على 20 كرة حمراء </w:t>
            </w:r>
            <w:r w:rsidRPr="00A352C1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و15</w:t>
            </w:r>
            <w:r w:rsidRPr="00A352C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كرة بيضاء </w:t>
            </w:r>
            <w:r w:rsidRPr="00A352C1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و13</w:t>
            </w:r>
            <w:r w:rsidRPr="00A352C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كرة صفراء.</w: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</w:t>
            </w:r>
            <w:r w:rsidRPr="00A352C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نسحب كرة واحدة بصفة عشوائية.</w:t>
            </w:r>
          </w:p>
          <w:p w14:paraId="450D248E" w14:textId="77777777" w:rsidR="00A054A8" w:rsidRPr="00A352C1" w:rsidRDefault="00A054A8" w:rsidP="00A352C1">
            <w:pPr>
              <w:tabs>
                <w:tab w:val="left" w:pos="3278"/>
              </w:tabs>
              <w:bidi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A352C1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1)</w:t>
            </w:r>
            <w:r w:rsidRPr="00A352C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احسب احتمال كل من الحوادث التالية:</w:t>
            </w:r>
          </w:p>
          <w:p w14:paraId="24402624" w14:textId="77777777" w:rsidR="00A054A8" w:rsidRPr="00A352C1" w:rsidRDefault="00A054A8" w:rsidP="00A352C1">
            <w:pPr>
              <w:tabs>
                <w:tab w:val="left" w:pos="3278"/>
              </w:tabs>
              <w:bidi/>
              <w:ind w:left="773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352C1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 أ)</w:t>
            </w:r>
            <w:r w:rsidRPr="00A352C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الكرة المسحوبة حمراء.</w:t>
            </w:r>
          </w:p>
          <w:p w14:paraId="4C0402A7" w14:textId="77777777" w:rsidR="00A054A8" w:rsidRPr="00A352C1" w:rsidRDefault="00A054A8" w:rsidP="00A352C1">
            <w:pPr>
              <w:tabs>
                <w:tab w:val="left" w:pos="3278"/>
              </w:tabs>
              <w:bidi/>
              <w:ind w:left="773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352C1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ﺒ) </w:t>
            </w:r>
            <w:r w:rsidRPr="00A352C1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الكرة المسحوبة بيضاء.</w:t>
            </w:r>
          </w:p>
          <w:p w14:paraId="50E696C3" w14:textId="77777777" w:rsidR="00A054A8" w:rsidRPr="00A352C1" w:rsidRDefault="00A054A8" w:rsidP="00A352C1">
            <w:pPr>
              <w:tabs>
                <w:tab w:val="left" w:pos="3278"/>
              </w:tabs>
              <w:bidi/>
              <w:ind w:left="773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352C1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ﺠ)</w:t>
            </w:r>
            <w:r w:rsidRPr="00A352C1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A352C1">
              <w:rPr>
                <w:rFonts w:ascii="Amiri" w:hAnsi="Amiri" w:cs="Amiri"/>
                <w:sz w:val="26"/>
                <w:szCs w:val="26"/>
                <w:rtl/>
                <w:lang w:bidi="ar-DZ"/>
              </w:rPr>
              <w:t>لكرة المسحوبة صفراء.</w:t>
            </w:r>
            <w:r w:rsidRPr="00A352C1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.</w:t>
            </w:r>
          </w:p>
          <w:p w14:paraId="3932855E" w14:textId="77777777" w:rsidR="00A054A8" w:rsidRPr="00A352C1" w:rsidRDefault="00A054A8" w:rsidP="00A352C1">
            <w:pPr>
              <w:tabs>
                <w:tab w:val="left" w:pos="3278"/>
              </w:tabs>
              <w:bidi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</w:p>
          <w:p w14:paraId="62332869" w14:textId="77777777" w:rsidR="00A054A8" w:rsidRPr="00A352C1" w:rsidRDefault="00A054A8" w:rsidP="00A352C1">
            <w:pPr>
              <w:tabs>
                <w:tab w:val="left" w:pos="3278"/>
              </w:tabs>
              <w:bidi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A352C1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2) </w:t>
            </w:r>
            <w:r w:rsidRPr="00A352C1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ما هو الاحتمال آلاّ تكون الكرة المسحوبة بيضاء؟</w:t>
            </w:r>
          </w:p>
          <w:p w14:paraId="5FA22600" w14:textId="77777777" w:rsidR="00A054A8" w:rsidRPr="00A352C1" w:rsidRDefault="00A054A8" w:rsidP="00A352C1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</w:pPr>
          </w:p>
          <w:p w14:paraId="6A98B061" w14:textId="77777777" w:rsidR="00A054A8" w:rsidRPr="00A352C1" w:rsidRDefault="00A054A8" w:rsidP="00A352C1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</w:pPr>
          </w:p>
          <w:p w14:paraId="7EB36608" w14:textId="77777777" w:rsidR="00A054A8" w:rsidRPr="00A352C1" w:rsidRDefault="00A054A8" w:rsidP="00A352C1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</w:pPr>
            <w:r w:rsidRPr="00A352C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تمرين 02:</w:t>
            </w:r>
            <w:r w:rsidRPr="00A352C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A352C1"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  <w:t>ت 14 ص 297</w:t>
            </w:r>
          </w:p>
          <w:p w14:paraId="435E3738" w14:textId="77777777" w:rsidR="00A054A8" w:rsidRPr="00A352C1" w:rsidRDefault="00A054A8" w:rsidP="00A352C1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</w:pPr>
          </w:p>
          <w:p w14:paraId="107931FE" w14:textId="77777777" w:rsidR="00A054A8" w:rsidRPr="00A352C1" w:rsidRDefault="00A054A8" w:rsidP="00A352C1">
            <w:pPr>
              <w:tabs>
                <w:tab w:val="left" w:pos="3278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352C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نرمي زهر نرد غير </w:t>
            </w:r>
            <w:r w:rsidRPr="00A352C1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مزيف. م</w:t>
            </w:r>
            <w:r w:rsidRPr="00A352C1">
              <w:rPr>
                <w:rFonts w:ascii="Amiri" w:hAnsi="Amiri" w:cs="Amiri" w:hint="eastAsia"/>
                <w:sz w:val="26"/>
                <w:szCs w:val="26"/>
                <w:rtl/>
                <w:lang w:bidi="ar-DZ"/>
              </w:rPr>
              <w:t>ا</w:t>
            </w:r>
            <w:r w:rsidRPr="00A352C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هو الاحتمال أن يكون الرقم المحصل عليه:</w:t>
            </w:r>
          </w:p>
          <w:p w14:paraId="147F9E2A" w14:textId="77777777" w:rsidR="00A054A8" w:rsidRPr="00A352C1" w:rsidRDefault="00A054A8" w:rsidP="00A352C1">
            <w:pPr>
              <w:tabs>
                <w:tab w:val="left" w:pos="3278"/>
              </w:tabs>
              <w:bidi/>
              <w:ind w:left="348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352C1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1) </w:t>
            </w:r>
            <w:r w:rsidRPr="00A352C1">
              <w:rPr>
                <w:rFonts w:ascii="Amiri" w:hAnsi="Amiri" w:cs="Amiri"/>
                <w:sz w:val="26"/>
                <w:szCs w:val="26"/>
                <w:rtl/>
                <w:lang w:bidi="ar-DZ"/>
              </w:rPr>
              <w:t>قاسما للعدد 12؟</w:t>
            </w:r>
          </w:p>
          <w:p w14:paraId="7EE37045" w14:textId="0EA25B59" w:rsidR="00A054A8" w:rsidRPr="00A352C1" w:rsidRDefault="00D010CE" w:rsidP="00A352C1">
            <w:pPr>
              <w:tabs>
                <w:tab w:val="left" w:pos="3278"/>
              </w:tabs>
              <w:bidi/>
              <w:ind w:left="348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/>
                <w:noProof/>
                <w:color w:val="FF0000"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5971C7C" wp14:editId="3F73FF38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19685</wp:posOffset>
                      </wp:positionV>
                      <wp:extent cx="3114675" cy="3048000"/>
                      <wp:effectExtent l="0" t="0" r="28575" b="19050"/>
                      <wp:wrapNone/>
                      <wp:docPr id="996467737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3048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A232F6" w14:textId="2A6C777A" w:rsidR="00D010CE" w:rsidRDefault="00D010CE" w:rsidP="00D010C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305FEF" wp14:editId="40DD1AC8">
                                        <wp:extent cx="2819048" cy="2857143"/>
                                        <wp:effectExtent l="0" t="0" r="635" b="635"/>
                                        <wp:docPr id="138932774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89327746" name=""/>
                                                <pic:cNvPicPr/>
                                              </pic:nvPicPr>
                                              <pic:blipFill>
                                                <a:blip r:embed="rId8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048" cy="28571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5971C7C" id="Rectangle 9" o:spid="_x0000_s1039" style="position:absolute;left:0;text-align:left;margin-left:7.2pt;margin-top:1.55pt;width:245.25pt;height:240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" fillcolor="white [3201]" strokecolor="white [3212]" strokeweight="2pt">
                      <v:textbox>
                        <w:txbxContent>
                          <w:p w14:paraId="71A232F6" w14:textId="2A6C777A" w:rsidR="00D010CE" w:rsidRDefault="00D010CE" w:rsidP="00D010C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305FEF" wp14:editId="40DD1AC8">
                                  <wp:extent cx="2819048" cy="2857143"/>
                                  <wp:effectExtent l="0" t="0" r="635" b="635"/>
                                  <wp:docPr id="138932774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9327746" name=""/>
                                          <pic:cNvPicPr/>
                                        </pic:nvPicPr>
                                        <pic:blipFill>
                                          <a:blip r:embed="rId8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048" cy="28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54A8" w:rsidRPr="00A352C1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2) </w:t>
            </w:r>
            <w:r w:rsidR="00A054A8" w:rsidRPr="00A352C1">
              <w:rPr>
                <w:rFonts w:ascii="Amiri" w:hAnsi="Amiri" w:cs="Amiri"/>
                <w:sz w:val="26"/>
                <w:szCs w:val="26"/>
                <w:rtl/>
                <w:lang w:bidi="ar-DZ"/>
              </w:rPr>
              <w:t>قاسما للعدد 15؟</w:t>
            </w:r>
          </w:p>
          <w:p w14:paraId="7656FE0D" w14:textId="77777777" w:rsidR="00A054A8" w:rsidRPr="00A352C1" w:rsidRDefault="00A054A8" w:rsidP="00A352C1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</w:pPr>
          </w:p>
          <w:p w14:paraId="025D23A6" w14:textId="77777777" w:rsidR="00A054A8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4A2D5293" w14:textId="77777777" w:rsidR="00A054A8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47C59EE1" w14:textId="77777777" w:rsidR="00A054A8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036D078B" w14:textId="77777777" w:rsidR="00A054A8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08C6FEE5" w14:textId="77777777" w:rsidR="00A054A8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552D4ECA" w14:textId="77777777" w:rsidR="00A054A8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46346CAE" w14:textId="77777777" w:rsidR="00A054A8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643A2C1F" w14:textId="77777777" w:rsidR="00A054A8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26BB8418" w14:textId="77777777" w:rsidR="00A054A8" w:rsidRPr="00A352C1" w:rsidRDefault="00A054A8" w:rsidP="00A352C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02C7569A" w14:textId="77777777" w:rsidR="00A054A8" w:rsidRPr="00792B9B" w:rsidRDefault="00A054A8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79" w:type="dxa"/>
          </w:tcPr>
          <w:p w14:paraId="3452092B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368B71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905035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61D926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D43CC0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2B8990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491DC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08F5B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C69EA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C16993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FBFE5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5A77C6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B1CB1D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C9C577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A94D55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088D5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225BA7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22FFD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BDC3C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0C9FFB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622F3B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BADC7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A8F97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77B043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B1C63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0F1271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432B54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E20AC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C48F9E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C68EF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688403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9D237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670EF6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B5AEB5" w14:textId="77777777" w:rsidR="00A054A8" w:rsidRPr="00792B9B" w:rsidRDefault="00A054A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AAB7310" w14:textId="77777777" w:rsidR="00A054A8" w:rsidRPr="00792B9B" w:rsidRDefault="00A054A8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4A9F3360" w14:textId="77777777" w:rsidR="00A054A8" w:rsidRDefault="00A054A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92D9EF" wp14:editId="28BFAEF2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99818176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BB2AA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9C1DF08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76B70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حساب احتمال الحادثة المضادة لحادثة-احتمال تقاطع </w:t>
                            </w:r>
                            <w:proofErr w:type="gramStart"/>
                            <w:r w:rsidRPr="00D76B70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اتحاد</w:t>
                            </w:r>
                            <w:proofErr w:type="gramEnd"/>
                            <w:r w:rsidRPr="00D76B70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حادثتين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2D9EF" id="_x0000_s1040" style="position:absolute;left:0;text-align:left;margin-left:-46.15pt;margin-top:66.05pt;width:543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JBqjgn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26BBB2AA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9C1DF08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D76B70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حساب احتمال الحادثة المضادة لحادثة-احتمال تقاطع </w:t>
                      </w:r>
                      <w:proofErr w:type="gramStart"/>
                      <w:r w:rsidRPr="00D76B70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و اتحاد</w:t>
                      </w:r>
                      <w:proofErr w:type="gramEnd"/>
                      <w:r w:rsidRPr="00D76B70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 حادثتين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A73CF9" wp14:editId="16DB0C1A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27526644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CDB9D" w14:textId="77777777" w:rsidR="00A054A8" w:rsidRPr="00305590" w:rsidRDefault="00A054A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02ساعة</w:t>
                            </w:r>
                          </w:p>
                          <w:p w14:paraId="0491E4F0" w14:textId="77777777" w:rsidR="00A054A8" w:rsidRDefault="00A054A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73CF9" id="_x0000_s1041" style="position:absolute;left:0;text-align:left;margin-left:-44.65pt;margin-top:.8pt;width:100.5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aHcwIAAEQFAAAOAAAAZHJzL2Uyb0RvYy54bWysVM1u2zAMvg/YOwi6r46zt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AUAWh3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294CDB9D" w14:textId="77777777" w:rsidR="00A054A8" w:rsidRPr="00305590" w:rsidRDefault="00A054A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02ساعة</w:t>
                      </w:r>
                    </w:p>
                    <w:p w14:paraId="0491E4F0" w14:textId="77777777" w:rsidR="00A054A8" w:rsidRDefault="00A054A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6C0DA5" wp14:editId="085468BB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207823903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9DFB7" w14:textId="77777777" w:rsidR="00A054A8" w:rsidRPr="00305590" w:rsidRDefault="00A054A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C0DA5" id="_x0000_s1042" style="position:absolute;left:0;text-align:left;margin-left:396.35pt;margin-top:-.7pt;width:100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EpcwIAAEQ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qVUJWXxaQblbIkPoFsE7eVdRc+6FD0uBNPnUT9rm8EiHNtAUHHqKszXgr1PvUZ8GkqSc&#10;NbRJBfc/NwIVZ+abpVG9zM/P4+ol5nwyHRODx5LVscRu6hugNuf0bziZyKgfzJ7UCPUrLf0iRiWR&#10;sJJiF1wG3DM3odtw+jakWiySGq2bE+HePjsZncdCx7l7aV8Fun5CA832A+y3TszezWinGy0tLDYB&#10;dJUG+FDXvgW0qmkP+m8l/gXHfNI6fH7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BTaPEp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1E79DFB7" w14:textId="77777777" w:rsidR="00A054A8" w:rsidRPr="00305590" w:rsidRDefault="00A054A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429617" wp14:editId="7A84C71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52117304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45092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تمـــــــــالات</w:t>
                            </w:r>
                          </w:p>
                          <w:p w14:paraId="52D3C8EE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76B70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خواص الاحتمالات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429617" id="_x0000_s1043" style="position:absolute;left:0;text-align:left;margin-left:66.35pt;margin-top:1.55pt;width:323.25pt;height:58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1WD6w3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37445092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تمـــــــــالات</w:t>
                      </w:r>
                    </w:p>
                    <w:p w14:paraId="52D3C8EE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D76B70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خواص الاحتمالات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882D4B9" w14:textId="77777777" w:rsidR="00A054A8" w:rsidRPr="00792B9B" w:rsidRDefault="00A054A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A054A8" w:rsidRPr="00792B9B" w14:paraId="5AD3B0DC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E2797CC" w14:textId="77777777" w:rsidR="00A054A8" w:rsidRPr="00305590" w:rsidRDefault="00A054A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FF737BD" w14:textId="77777777" w:rsidR="00A054A8" w:rsidRPr="00305590" w:rsidRDefault="00A054A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0A222435" w14:textId="77777777" w:rsidR="00A054A8" w:rsidRPr="00305590" w:rsidRDefault="00A054A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A054A8" w:rsidRPr="00792B9B" w14:paraId="7A00A42D" w14:textId="77777777" w:rsidTr="00305590">
        <w:tc>
          <w:tcPr>
            <w:tcW w:w="1278" w:type="dxa"/>
          </w:tcPr>
          <w:p w14:paraId="0634DD30" w14:textId="77777777" w:rsidR="00A054A8" w:rsidRDefault="00A054A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516382E" w14:textId="77777777" w:rsidR="00A054A8" w:rsidRDefault="00A054A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7609F7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9069F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2FDCF3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3C324B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621CD2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F87943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50B211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CC0EE4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641D10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BBDFA8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7FF8C9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781F2B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50A0E5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3936B9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1F546A0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A345DC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BBEBAE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4D3520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FBC7F7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33498A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9901E2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EA1146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A5598E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69A674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23925F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B32560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AD85B4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EF1C36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1A41F3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60C458" w14:textId="77777777" w:rsidR="00A054A8" w:rsidRPr="00FB5A89" w:rsidRDefault="00A054A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71593F3B" w14:textId="77777777" w:rsidR="00A054A8" w:rsidRPr="00792B9B" w:rsidRDefault="00A054A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7DB9D6B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2F6269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</w:rPr>
              <w:t>خواص:</w:t>
            </w:r>
          </w:p>
          <w:p w14:paraId="0F32C367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</w:p>
          <w:p w14:paraId="297EFC5E" w14:textId="77777777" w:rsidR="00A054A8" w:rsidRPr="002F6269" w:rsidRDefault="00A054A8" w:rsidP="002F6269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لتكن </w:t>
            </w:r>
            <w:r w:rsidRPr="002F6269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المجموعة الشاملة (النتائج الممكنة) لتجربة عشوائية، نزوّد </w:t>
            </w:r>
            <w:r w:rsidRPr="002F6269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بالاحتمال </w:t>
            </w:r>
            <w:r w:rsidRPr="002F6269">
              <w:rPr>
                <w:rFonts w:ascii="Amiri" w:hAnsi="Amiri" w:cs="Amiri"/>
                <w:sz w:val="26"/>
                <w:szCs w:val="26"/>
              </w:rPr>
              <w:t>P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07A47399" w14:textId="77777777" w:rsidR="00A054A8" w:rsidRPr="002F6269" w:rsidRDefault="00A054A8" w:rsidP="00A054A8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من أجل كل حادثة </w:t>
            </w:r>
            <w:r w:rsidRPr="002F6269">
              <w:rPr>
                <w:rFonts w:ascii="Amiri" w:hAnsi="Amiri" w:cs="Amiri"/>
                <w:sz w:val="26"/>
                <w:szCs w:val="26"/>
              </w:rPr>
              <w:t>A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فإن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1060" w:dyaOrig="300" w14:anchorId="2D2BD09E">
                <v:shape id="_x0000_i1079" type="#_x0000_t75" style="width:53.25pt;height:15pt" o:ole="">
                  <v:imagedata r:id="rId102" o:title=""/>
                </v:shape>
                <o:OLEObject Type="Embed" ProgID="Equation.DSMT4" ShapeID="_x0000_i1079" DrawAspect="Content" ObjectID="_1792332711" r:id="rId103"/>
              </w:object>
            </w:r>
          </w:p>
          <w:p w14:paraId="4AF37911" w14:textId="77777777" w:rsidR="00A054A8" w:rsidRPr="002F6269" w:rsidRDefault="00A054A8" w:rsidP="00A054A8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760" w:dyaOrig="300" w14:anchorId="04EF19A4">
                <v:shape id="_x0000_i1080" type="#_x0000_t75" style="width:38.25pt;height:15pt" o:ole="">
                  <v:imagedata r:id="rId104" o:title=""/>
                </v:shape>
                <o:OLEObject Type="Embed" ProgID="Equation.DSMT4" ShapeID="_x0000_i1080" DrawAspect="Content" ObjectID="_1792332712" r:id="rId105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 و 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800" w:dyaOrig="300" w14:anchorId="63B74CB1">
                <v:shape id="_x0000_i1081" type="#_x0000_t75" style="width:39.75pt;height:15pt" o:ole="">
                  <v:imagedata r:id="rId106" o:title=""/>
                </v:shape>
                <o:OLEObject Type="Embed" ProgID="Equation.DSMT4" ShapeID="_x0000_i1081" DrawAspect="Content" ObjectID="_1792332713" r:id="rId107"/>
              </w:object>
            </w:r>
          </w:p>
          <w:p w14:paraId="79785BC3" w14:textId="77777777" w:rsidR="00A054A8" w:rsidRPr="002F6269" w:rsidRDefault="00A054A8" w:rsidP="00A054A8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إذا كانت </w:t>
            </w:r>
            <w:r w:rsidRPr="002F6269">
              <w:rPr>
                <w:rFonts w:ascii="Amiri" w:hAnsi="Amiri" w:cs="Amiri"/>
                <w:sz w:val="26"/>
                <w:szCs w:val="26"/>
              </w:rPr>
              <w:t>A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</w:rPr>
              <w:t>و</w:t>
            </w:r>
            <w:r w:rsidRPr="002F6269">
              <w:rPr>
                <w:rFonts w:ascii="Amiri" w:hAnsi="Amiri" w:cs="Amiri" w:hint="cs"/>
                <w:sz w:val="26"/>
                <w:szCs w:val="26"/>
              </w:rPr>
              <w:t>B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حادثتين كيفيتين 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</w:rPr>
              <w:t>فإن: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2940" w:dyaOrig="300" w14:anchorId="0A061146">
                <v:shape id="_x0000_i1082" type="#_x0000_t75" style="width:147pt;height:15pt" o:ole="">
                  <v:imagedata r:id="rId108" o:title=""/>
                </v:shape>
                <o:OLEObject Type="Embed" ProgID="Equation.DSMT4" ShapeID="_x0000_i1082" DrawAspect="Content" ObjectID="_1792332714" r:id="rId109"/>
              </w:object>
            </w:r>
          </w:p>
          <w:p w14:paraId="196538D6" w14:textId="77777777" w:rsidR="00A054A8" w:rsidRPr="002F6269" w:rsidRDefault="00A054A8" w:rsidP="00A054A8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إذا كانت </w:t>
            </w:r>
            <w:r w:rsidRPr="002F6269">
              <w:rPr>
                <w:rFonts w:ascii="Amiri" w:hAnsi="Amiri" w:cs="Amiri"/>
                <w:sz w:val="26"/>
                <w:szCs w:val="26"/>
              </w:rPr>
              <w:t>A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</w:rPr>
              <w:t>و</w:t>
            </w:r>
            <w:r w:rsidRPr="002F6269">
              <w:rPr>
                <w:rFonts w:ascii="Amiri" w:hAnsi="Amiri" w:cs="Amiri" w:hint="cs"/>
                <w:sz w:val="26"/>
                <w:szCs w:val="26"/>
              </w:rPr>
              <w:t>B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حادثتين غير متلائمتين (</w:t>
            </w:r>
            <w:r w:rsidRPr="002F6269">
              <w:rPr>
                <w:rFonts w:ascii="Amiri" w:hAnsi="Amiri" w:cs="Amiri"/>
                <w:position w:val="-6"/>
                <w:sz w:val="26"/>
                <w:szCs w:val="26"/>
                <w:rtl/>
              </w:rPr>
              <w:object w:dxaOrig="940" w:dyaOrig="240" w14:anchorId="25D15E48">
                <v:shape id="_x0000_i1083" type="#_x0000_t75" style="width:47.25pt;height:12pt" o:ole="">
                  <v:imagedata r:id="rId110" o:title=""/>
                </v:shape>
                <o:OLEObject Type="Embed" ProgID="Equation.DSMT4" ShapeID="_x0000_i1083" DrawAspect="Content" ObjectID="_1792332715" r:id="rId111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) فإن 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2020" w:dyaOrig="300" w14:anchorId="6C1ABE4E">
                <v:shape id="_x0000_i1084" type="#_x0000_t75" style="width:101.25pt;height:15pt" o:ole="">
                  <v:imagedata r:id="rId112" o:title=""/>
                </v:shape>
                <o:OLEObject Type="Embed" ProgID="Equation.DSMT4" ShapeID="_x0000_i1084" DrawAspect="Content" ObjectID="_1792332716" r:id="rId113"/>
              </w:object>
            </w:r>
          </w:p>
          <w:p w14:paraId="5B4219EB" w14:textId="77777777" w:rsidR="00A054A8" w:rsidRPr="002F6269" w:rsidRDefault="00A054A8" w:rsidP="00A054A8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1340" w:dyaOrig="320" w14:anchorId="5903A17B">
                <v:shape id="_x0000_i1085" type="#_x0000_t75" style="width:66.75pt;height:15.75pt" o:ole="">
                  <v:imagedata r:id="rId114" o:title=""/>
                </v:shape>
                <o:OLEObject Type="Embed" ProgID="Equation.DSMT4" ShapeID="_x0000_i1085" DrawAspect="Content" ObjectID="_1792332717" r:id="rId115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حيث </w:t>
            </w:r>
            <w:r w:rsidRPr="002F6269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20" w:dyaOrig="260" w14:anchorId="7B56E24B">
                <v:shape id="_x0000_i1086" type="#_x0000_t75" style="width:11.25pt;height:12.75pt" o:ole="">
                  <v:imagedata r:id="rId116" o:title=""/>
                </v:shape>
                <o:OLEObject Type="Embed" ProgID="Equation.DSMT4" ShapeID="_x0000_i1086" DrawAspect="Content" ObjectID="_1792332718" r:id="rId117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الحاثة العكسية للحادثة </w:t>
            </w:r>
            <w:r w:rsidRPr="002F6269">
              <w:rPr>
                <w:rFonts w:ascii="Amiri" w:hAnsi="Amiri" w:cs="Amiri"/>
                <w:sz w:val="26"/>
                <w:szCs w:val="26"/>
              </w:rPr>
              <w:t>A</w:t>
            </w:r>
          </w:p>
          <w:p w14:paraId="11E944B6" w14:textId="77777777" w:rsidR="00A054A8" w:rsidRPr="002F6269" w:rsidRDefault="00A054A8" w:rsidP="00A054A8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إذا كانت الحادثة </w:t>
            </w:r>
            <w:r w:rsidRPr="002F6269">
              <w:rPr>
                <w:rFonts w:ascii="Amiri" w:hAnsi="Amiri" w:cs="Amiri"/>
                <w:sz w:val="26"/>
                <w:szCs w:val="26"/>
              </w:rPr>
              <w:t>A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جزءا من الحادثة </w:t>
            </w:r>
            <w:r w:rsidRPr="002F6269">
              <w:rPr>
                <w:rFonts w:ascii="Amiri" w:hAnsi="Amiri" w:cs="Amiri"/>
                <w:sz w:val="26"/>
                <w:szCs w:val="26"/>
              </w:rPr>
              <w:t>B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(</w:t>
            </w:r>
            <w:r w:rsidRPr="002F6269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600" w:dyaOrig="220" w14:anchorId="4F3445B1">
                <v:shape id="_x0000_i1087" type="#_x0000_t75" style="width:30pt;height:11.25pt" o:ole="">
                  <v:imagedata r:id="rId118" o:title=""/>
                </v:shape>
                <o:OLEObject Type="Embed" ProgID="Equation.DSMT4" ShapeID="_x0000_i1087" DrawAspect="Content" ObjectID="_1792332719" r:id="rId119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) فإن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1080" w:dyaOrig="300" w14:anchorId="23626740">
                <v:shape id="_x0000_i1088" type="#_x0000_t75" style="width:54pt;height:15pt" o:ole="">
                  <v:imagedata r:id="rId120" o:title=""/>
                </v:shape>
                <o:OLEObject Type="Embed" ProgID="Equation.DSMT4" ShapeID="_x0000_i1088" DrawAspect="Content" ObjectID="_1792332720" r:id="rId121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3CFDA2A7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u w:val="single"/>
                <w:rtl/>
              </w:rPr>
            </w:pPr>
          </w:p>
          <w:p w14:paraId="6955C4C5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مثــــــــــــــــال</w:t>
            </w:r>
            <w:r w:rsidRPr="002F6269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</w:rPr>
              <w:t>01:</w:t>
            </w:r>
            <w:r w:rsidRPr="002F6269">
              <w:rPr>
                <w:rFonts w:ascii="Amiri" w:hAnsi="Amiri" w:cs="Amiri" w:hint="cs"/>
                <w:color w:val="FF0000"/>
                <w:sz w:val="26"/>
                <w:szCs w:val="26"/>
                <w:rtl/>
              </w:rPr>
              <w:t xml:space="preserve"> ت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</w:rPr>
              <w:t>15 ص 297</w:t>
            </w:r>
          </w:p>
          <w:p w14:paraId="1A6AAD2F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982A1F8" w14:textId="77777777" w:rsidR="00A054A8" w:rsidRPr="002F6269" w:rsidRDefault="00A054A8" w:rsidP="002F6269">
            <w:pPr>
              <w:bidi/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 w:hint="cs"/>
                <w:b/>
                <w:i/>
                <w:sz w:val="26"/>
                <w:szCs w:val="26"/>
                <w:rtl/>
                <w:lang w:bidi="ar-DZ"/>
              </w:rPr>
              <w:t>تحتوي تجربة</w: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 عشوائية على </w:t>
            </w:r>
            <w:r w:rsidRPr="002F6269">
              <w:rPr>
                <w:rFonts w:ascii="Amiri" w:hAnsi="Amiri" w:cs="Amiri" w:hint="cs"/>
                <w:b/>
                <w:i/>
                <w:sz w:val="26"/>
                <w:szCs w:val="26"/>
                <w:rtl/>
                <w:lang w:bidi="ar-DZ"/>
              </w:rPr>
              <w:t>12 حادثة</w: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 بسيطة متساوية الاحتمال </w:t>
            </w:r>
            <w:r w:rsidRPr="002F6269">
              <w:rPr>
                <w:rFonts w:ascii="Amiri" w:hAnsi="Amiri" w:cs="Amiri" w:hint="cs"/>
                <w:b/>
                <w:i/>
                <w:sz w:val="26"/>
                <w:szCs w:val="26"/>
                <w:rtl/>
                <w:lang w:bidi="ar-DZ"/>
              </w:rPr>
              <w:t>ونرمز</w: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 إليها بـ </w:t>
            </w:r>
            <w:r w:rsidRPr="002F6269">
              <w:rPr>
                <w:rFonts w:ascii="Amiri" w:hAnsi="Amiri" w:cs="Amiri"/>
                <w:b/>
                <w:i/>
                <w:position w:val="-12"/>
                <w:sz w:val="26"/>
                <w:szCs w:val="26"/>
                <w:rtl/>
                <w:lang w:bidi="ar-DZ"/>
              </w:rPr>
              <w:object w:dxaOrig="240" w:dyaOrig="360" w14:anchorId="111FD4D3">
                <v:shape id="_x0000_i1089" type="#_x0000_t75" style="width:12pt;height:18pt" o:ole="">
                  <v:imagedata r:id="rId122" o:title=""/>
                </v:shape>
                <o:OLEObject Type="Embed" ProgID="Equation.DSMT4" ShapeID="_x0000_i1089" DrawAspect="Content" ObjectID="_1792332721" r:id="rId123"/>
              </w:objec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، </w:t>
            </w:r>
            <w:r w:rsidRPr="002F6269">
              <w:rPr>
                <w:rFonts w:ascii="Amiri" w:hAnsi="Amiri" w:cs="Amiri"/>
                <w:b/>
                <w:i/>
                <w:position w:val="-12"/>
                <w:sz w:val="26"/>
                <w:szCs w:val="26"/>
                <w:rtl/>
                <w:lang w:bidi="ar-DZ"/>
              </w:rPr>
              <w:object w:dxaOrig="260" w:dyaOrig="360" w14:anchorId="0D345C93">
                <v:shape id="_x0000_i1090" type="#_x0000_t75" style="width:12.75pt;height:18pt" o:ole="">
                  <v:imagedata r:id="rId124" o:title=""/>
                </v:shape>
                <o:OLEObject Type="Embed" ProgID="Equation.DSMT4" ShapeID="_x0000_i1090" DrawAspect="Content" ObjectID="_1792332722" r:id="rId125"/>
              </w:objec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>،</w:t>
            </w:r>
            <w:r w:rsidRPr="002F6269">
              <w:rPr>
                <w:rFonts w:ascii="Amiri" w:hAnsi="Amiri" w:cs="Amiri"/>
                <w:b/>
                <w:i/>
                <w:position w:val="-12"/>
                <w:sz w:val="26"/>
                <w:szCs w:val="26"/>
                <w:rtl/>
                <w:lang w:bidi="ar-DZ"/>
              </w:rPr>
              <w:object w:dxaOrig="260" w:dyaOrig="360" w14:anchorId="2CD0368A">
                <v:shape id="_x0000_i1091" type="#_x0000_t75" style="width:12.75pt;height:18pt" o:ole="">
                  <v:imagedata r:id="rId126" o:title=""/>
                </v:shape>
                <o:OLEObject Type="Embed" ProgID="Equation.DSMT4" ShapeID="_x0000_i1091" DrawAspect="Content" ObjectID="_1792332723" r:id="rId127"/>
              </w:objec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>،...،</w:t>
            </w:r>
            <w:r w:rsidRPr="002F6269">
              <w:rPr>
                <w:rFonts w:ascii="Amiri" w:hAnsi="Amiri" w:cs="Amiri"/>
                <w:b/>
                <w:i/>
                <w:position w:val="-12"/>
                <w:sz w:val="26"/>
                <w:szCs w:val="26"/>
                <w:rtl/>
                <w:lang w:bidi="ar-DZ"/>
              </w:rPr>
              <w:object w:dxaOrig="320" w:dyaOrig="360" w14:anchorId="4AC91C61">
                <v:shape id="_x0000_i1092" type="#_x0000_t75" style="width:15.75pt;height:18pt" o:ole="">
                  <v:imagedata r:id="rId128" o:title=""/>
                </v:shape>
                <o:OLEObject Type="Embed" ProgID="Equation.DSMT4" ShapeID="_x0000_i1092" DrawAspect="Content" ObjectID="_1792332724" r:id="rId129"/>
              </w:objec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>.</w:t>
            </w:r>
          </w:p>
          <w:p w14:paraId="738C5BEA" w14:textId="77777777" w:rsidR="00A054A8" w:rsidRPr="002F6269" w:rsidRDefault="00A054A8" w:rsidP="002F6269">
            <w:pPr>
              <w:bidi/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احسب </w:t>
            </w:r>
            <w:r w:rsidRPr="002F6269">
              <w:rPr>
                <w:rFonts w:ascii="Amiri" w:hAnsi="Amiri" w:cs="Amiri" w:hint="cs"/>
                <w:b/>
                <w:i/>
                <w:sz w:val="26"/>
                <w:szCs w:val="26"/>
                <w:rtl/>
                <w:lang w:bidi="ar-DZ"/>
              </w:rPr>
              <w:t>احتمال كل</w: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 من:</w:t>
            </w:r>
          </w:p>
          <w:p w14:paraId="6AAF2261" w14:textId="77777777" w:rsidR="00A054A8" w:rsidRPr="002F6269" w:rsidRDefault="00A054A8" w:rsidP="002F6269">
            <w:pPr>
              <w:tabs>
                <w:tab w:val="left" w:pos="3278"/>
              </w:tabs>
              <w:bidi/>
              <w:ind w:left="48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b/>
                <w:i/>
                <w:color w:val="FF0000"/>
                <w:sz w:val="26"/>
                <w:szCs w:val="26"/>
                <w:rtl/>
                <w:lang w:bidi="ar-DZ"/>
              </w:rPr>
              <w:t>1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)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الحوادث البسيطة.</w:t>
            </w:r>
          </w:p>
          <w:p w14:paraId="5BC6E58A" w14:textId="77777777" w:rsidR="00A054A8" w:rsidRPr="002F6269" w:rsidRDefault="00A054A8" w:rsidP="002F6269">
            <w:pPr>
              <w:tabs>
                <w:tab w:val="left" w:pos="3278"/>
              </w:tabs>
              <w:bidi/>
              <w:ind w:left="48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2)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الحادثة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1020" w:dyaOrig="400" w14:anchorId="2052A3AF">
                <v:shape id="_x0000_i1093" type="#_x0000_t75" style="width:51pt;height:20.25pt" o:ole="">
                  <v:imagedata r:id="rId130" o:title=""/>
                </v:shape>
                <o:OLEObject Type="Embed" ProgID="Equation.DSMT4" ShapeID="_x0000_i1093" DrawAspect="Content" ObjectID="_1792332725" r:id="rId131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7860B419" w14:textId="77777777" w:rsidR="00A054A8" w:rsidRPr="002F6269" w:rsidRDefault="00A054A8" w:rsidP="002F6269">
            <w:pPr>
              <w:tabs>
                <w:tab w:val="left" w:pos="3278"/>
              </w:tabs>
              <w:bidi/>
              <w:ind w:left="48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3)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الحادثة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1600" w:dyaOrig="400" w14:anchorId="1D5E4060">
                <v:shape id="_x0000_i1094" type="#_x0000_t75" style="width:80.25pt;height:20.25pt" o:ole="">
                  <v:imagedata r:id="rId132" o:title=""/>
                </v:shape>
                <o:OLEObject Type="Embed" ProgID="Equation.DSMT4" ShapeID="_x0000_i1094" DrawAspect="Content" ObjectID="_1792332726" r:id="rId133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30EA2289" w14:textId="77777777" w:rsidR="00A054A8" w:rsidRPr="002F6269" w:rsidRDefault="00A054A8" w:rsidP="002F6269">
            <w:pPr>
              <w:tabs>
                <w:tab w:val="left" w:pos="3278"/>
              </w:tabs>
              <w:bidi/>
              <w:ind w:left="48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4)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الحادثة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2799" w:dyaOrig="400" w14:anchorId="43D86782">
                <v:shape id="_x0000_i1095" type="#_x0000_t75" style="width:140.25pt;height:20.25pt" o:ole="">
                  <v:imagedata r:id="rId134" o:title=""/>
                </v:shape>
                <o:OLEObject Type="Embed" ProgID="Equation.DSMT4" ShapeID="_x0000_i1095" DrawAspect="Content" ObjectID="_1792332727" r:id="rId135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213BBA90" w14:textId="77777777" w:rsidR="00A054A8" w:rsidRPr="002F6269" w:rsidRDefault="00A054A8" w:rsidP="002F6269">
            <w:pPr>
              <w:tabs>
                <w:tab w:val="left" w:pos="3278"/>
              </w:tabs>
              <w:bidi/>
              <w:ind w:left="48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5) 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الحادثة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2799" w:dyaOrig="400" w14:anchorId="6007CEC0">
                <v:shape id="_x0000_i1096" type="#_x0000_t75" style="width:140.25pt;height:20.25pt" o:ole="">
                  <v:imagedata r:id="rId136" o:title=""/>
                </v:shape>
                <o:OLEObject Type="Embed" ProgID="Equation.DSMT4" ShapeID="_x0000_i1096" DrawAspect="Content" ObjectID="_1792332728" r:id="rId137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0B70E328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4C73BE5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 xml:space="preserve">مثال </w:t>
            </w:r>
            <w:r w:rsidRPr="002F6269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</w:rPr>
              <w:t>02: ت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21 ص 298</w:t>
            </w:r>
          </w:p>
          <w:p w14:paraId="6A5162CE" w14:textId="77777777" w:rsidR="00A054A8" w:rsidRPr="002F6269" w:rsidRDefault="00A054A8" w:rsidP="002F6269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ليكن قانون الاحتمال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  <w:lang w:val="en-US" w:bidi="ar-DZ"/>
              </w:rPr>
              <w:object w:dxaOrig="240" w:dyaOrig="260" w14:anchorId="26938480">
                <v:shape id="_x0000_i1097" type="#_x0000_t75" style="width:12pt;height:12.75pt" o:ole="">
                  <v:imagedata r:id="rId71" o:title=""/>
                </v:shape>
                <o:OLEObject Type="Embed" ProgID="Equation.DSMT4" ShapeID="_x0000_i1097" DrawAspect="Content" ObjectID="_1792332729" r:id="rId138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المعرف على </w:t>
            </w:r>
            <w:r w:rsidRPr="002F6269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60" w:dyaOrig="260" w14:anchorId="044EF9CC">
                <v:shape id="_x0000_i1098" type="#_x0000_t75" style="width:12.75pt;height:12.75pt" o:ole="">
                  <v:imagedata r:id="rId73" o:title=""/>
                </v:shape>
                <o:OLEObject Type="Embed" ProgID="Equation.DSMT4" ShapeID="_x0000_i1098" DrawAspect="Content" ObjectID="_1792332730" r:id="rId139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نعتبر حادثتين غير متلائمتين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64D1ABAC">
                <v:shape id="_x0000_i1099" type="#_x0000_t75" style="width:12pt;height:12.75pt" o:ole="">
                  <v:imagedata r:id="rId140" o:title=""/>
                </v:shape>
                <o:OLEObject Type="Embed" ProgID="Equation.DSMT4" ShapeID="_x0000_i1099" DrawAspect="Content" ObjectID="_1792332731" r:id="rId141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و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5AB3D7E6">
                <v:shape id="_x0000_i1100" type="#_x0000_t75" style="width:12pt;height:12.75pt" o:ole="">
                  <v:imagedata r:id="rId142" o:title=""/>
                </v:shape>
                <o:OLEObject Type="Embed" ProgID="Equation.DSMT4" ShapeID="_x0000_i1100" DrawAspect="Content" ObjectID="_1792332732" r:id="rId143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حيث:</w:t>
            </w:r>
          </w:p>
          <w:p w14:paraId="4F4875E4" w14:textId="77777777" w:rsidR="00A054A8" w:rsidRPr="002F6269" w:rsidRDefault="00A054A8" w:rsidP="002F6269">
            <w:pPr>
              <w:bidi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280" w:dyaOrig="400" w14:anchorId="406E7A68">
                <v:shape id="_x0000_i1101" type="#_x0000_t75" style="width:63.75pt;height:20.25pt" o:ole="">
                  <v:imagedata r:id="rId144" o:title=""/>
                </v:shape>
                <o:OLEObject Type="Embed" ProgID="Equation.DSMT4" ShapeID="_x0000_i1101" DrawAspect="Content" ObjectID="_1792332733" r:id="rId145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280" w:dyaOrig="400" w14:anchorId="695AB82D">
                <v:shape id="_x0000_i1102" type="#_x0000_t75" style="width:63.75pt;height:20.25pt" o:ole="">
                  <v:imagedata r:id="rId146" o:title=""/>
                </v:shape>
                <o:OLEObject Type="Embed" ProgID="Equation.DSMT4" ShapeID="_x0000_i1102" DrawAspect="Content" ObjectID="_1792332734" r:id="rId147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29DF8BBD" w14:textId="77777777" w:rsidR="00A054A8" w:rsidRPr="002F6269" w:rsidRDefault="00A054A8" w:rsidP="002F6269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1)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احسب </w:t>
            </w:r>
            <w:r w:rsidRPr="002F6269">
              <w:rPr>
                <w:rFonts w:ascii="Amiri" w:hAnsi="Amiri" w:cs="Amiri"/>
                <w:position w:val="-16"/>
                <w:sz w:val="26"/>
                <w:szCs w:val="26"/>
                <w:rtl/>
                <w:lang w:val="en-US" w:bidi="ar-DZ"/>
              </w:rPr>
              <w:object w:dxaOrig="620" w:dyaOrig="440" w14:anchorId="585892BA">
                <v:shape id="_x0000_i1103" type="#_x0000_t75" style="width:30.75pt;height:21.75pt" o:ole="">
                  <v:imagedata r:id="rId148" o:title=""/>
                </v:shape>
                <o:OLEObject Type="Embed" ProgID="Equation.DSMT4" ShapeID="_x0000_i1103" DrawAspect="Content" ObjectID="_1792332735" r:id="rId149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 </w:t>
            </w:r>
            <w:r w:rsidRPr="002F6269">
              <w:rPr>
                <w:rFonts w:ascii="Amiri" w:hAnsi="Amiri" w:cs="Amiri"/>
                <w:position w:val="-16"/>
                <w:sz w:val="26"/>
                <w:szCs w:val="26"/>
                <w:rtl/>
                <w:lang w:val="en-US" w:bidi="ar-DZ"/>
              </w:rPr>
              <w:object w:dxaOrig="620" w:dyaOrig="440" w14:anchorId="5901D77D">
                <v:shape id="_x0000_i1104" type="#_x0000_t75" style="width:30.75pt;height:21.75pt" o:ole="">
                  <v:imagedata r:id="rId150" o:title=""/>
                </v:shape>
                <o:OLEObject Type="Embed" ProgID="Equation.DSMT4" ShapeID="_x0000_i1104" DrawAspect="Content" ObjectID="_1792332736" r:id="rId151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00009852" w14:textId="77777777" w:rsidR="00A054A8" w:rsidRPr="002F6269" w:rsidRDefault="00A054A8" w:rsidP="002F6269">
            <w:pPr>
              <w:bidi/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2)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عين 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020" w:dyaOrig="400" w14:anchorId="36B4C228">
                <v:shape id="_x0000_i1105" type="#_x0000_t75" style="width:51pt;height:20.25pt" o:ole="">
                  <v:imagedata r:id="rId152" o:title=""/>
                </v:shape>
                <o:OLEObject Type="Embed" ProgID="Equation.DSMT4" ShapeID="_x0000_i1105" DrawAspect="Content" ObjectID="_1792332737" r:id="rId153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020" w:dyaOrig="400" w14:anchorId="4F895A03">
                <v:shape id="_x0000_i1106" type="#_x0000_t75" style="width:51pt;height:20.25pt" o:ole="">
                  <v:imagedata r:id="rId154" o:title=""/>
                </v:shape>
                <o:OLEObject Type="Embed" ProgID="Equation.DSMT4" ShapeID="_x0000_i1106" DrawAspect="Content" ObjectID="_1792332738" r:id="rId155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. </w:t>
            </w:r>
          </w:p>
          <w:p w14:paraId="31E04048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030ED05F" w14:textId="77777777" w:rsidR="00A054A8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A5C6EFA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تطبيقات </w:t>
            </w:r>
          </w:p>
          <w:p w14:paraId="771A5BF0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</w:rPr>
              <w:t>تمرين 22 ص 298</w:t>
            </w:r>
          </w:p>
          <w:p w14:paraId="49460557" w14:textId="77777777" w:rsidR="00A054A8" w:rsidRPr="002F6269" w:rsidRDefault="00A054A8" w:rsidP="002F6269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ليكن قانون الاحتمال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  <w:lang w:val="en-US" w:bidi="ar-DZ"/>
              </w:rPr>
              <w:object w:dxaOrig="240" w:dyaOrig="260" w14:anchorId="634F0AFE">
                <v:shape id="_x0000_i1107" type="#_x0000_t75" style="width:12pt;height:12.75pt" o:ole="">
                  <v:imagedata r:id="rId71" o:title=""/>
                </v:shape>
                <o:OLEObject Type="Embed" ProgID="Equation.DSMT4" ShapeID="_x0000_i1107" DrawAspect="Content" ObjectID="_1792332739" r:id="rId156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المعرف على </w:t>
            </w:r>
            <w:r w:rsidRPr="002F6269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60" w:dyaOrig="260" w14:anchorId="6A658D4F">
                <v:shape id="_x0000_i1108" type="#_x0000_t75" style="width:12.75pt;height:12.75pt" o:ole="">
                  <v:imagedata r:id="rId73" o:title=""/>
                </v:shape>
                <o:OLEObject Type="Embed" ProgID="Equation.DSMT4" ShapeID="_x0000_i1108" DrawAspect="Content" ObjectID="_1792332740" r:id="rId157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نعتبر حادثتين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54EB0423">
                <v:shape id="_x0000_i1109" type="#_x0000_t75" style="width:12pt;height:12.75pt" o:ole="">
                  <v:imagedata r:id="rId140" o:title=""/>
                </v:shape>
                <o:OLEObject Type="Embed" ProgID="Equation.DSMT4" ShapeID="_x0000_i1109" DrawAspect="Content" ObjectID="_1792332741" r:id="rId158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و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570A96E5">
                <v:shape id="_x0000_i1110" type="#_x0000_t75" style="width:12pt;height:12.75pt" o:ole="">
                  <v:imagedata r:id="rId142" o:title=""/>
                </v:shape>
                <o:OLEObject Type="Embed" ProgID="Equation.DSMT4" ShapeID="_x0000_i1110" DrawAspect="Content" ObjectID="_1792332742" r:id="rId159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حيث:</w:t>
            </w:r>
          </w:p>
          <w:p w14:paraId="1E47BDE3" w14:textId="77777777" w:rsidR="00A054A8" w:rsidRPr="002F6269" w:rsidRDefault="00A054A8" w:rsidP="002F6269">
            <w:pPr>
              <w:bidi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280" w:dyaOrig="400" w14:anchorId="4C4BA369">
                <v:shape id="_x0000_i1111" type="#_x0000_t75" style="width:63.75pt;height:20.25pt" o:ole="">
                  <v:imagedata r:id="rId160" o:title=""/>
                </v:shape>
                <o:OLEObject Type="Embed" ProgID="Equation.DSMT4" ShapeID="_x0000_i1111" DrawAspect="Content" ObjectID="_1792332743" r:id="rId161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280" w:dyaOrig="400" w14:anchorId="0CC8D348">
                <v:shape id="_x0000_i1112" type="#_x0000_t75" style="width:63.75pt;height:20.25pt" o:ole="">
                  <v:imagedata r:id="rId162" o:title=""/>
                </v:shape>
                <o:OLEObject Type="Embed" ProgID="Equation.DSMT4" ShapeID="_x0000_i1112" DrawAspect="Content" ObjectID="_1792332744" r:id="rId163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414C7ACB" w14:textId="77777777" w:rsidR="00A054A8" w:rsidRPr="002F6269" w:rsidRDefault="00A054A8" w:rsidP="002F6269">
            <w:pPr>
              <w:bidi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هل يمكن أن تكون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0F5E265C">
                <v:shape id="_x0000_i1113" type="#_x0000_t75" style="width:9pt;height:12.75pt" o:ole="">
                  <v:imagedata r:id="rId140" o:title=""/>
                </v:shape>
                <o:OLEObject Type="Embed" ProgID="Equation.DSMT4" ShapeID="_x0000_i1113" DrawAspect="Content" ObjectID="_1792332745" r:id="rId164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و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29F2498D">
                <v:shape id="_x0000_i1114" type="#_x0000_t75" style="width:12pt;height:12.75pt" o:ole="">
                  <v:imagedata r:id="rId142" o:title=""/>
                </v:shape>
                <o:OLEObject Type="Embed" ProgID="Equation.DSMT4" ShapeID="_x0000_i1114" DrawAspect="Content" ObjectID="_1792332746" r:id="rId165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غير متلائمتين؟ علّل.</w:t>
            </w:r>
          </w:p>
          <w:p w14:paraId="2E0F829B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24124B61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تمرين 24 ص 298</w:t>
            </w:r>
          </w:p>
          <w:p w14:paraId="6CE27E42" w14:textId="77777777" w:rsidR="00A054A8" w:rsidRPr="002F6269" w:rsidRDefault="00A054A8" w:rsidP="002F6269">
            <w:pPr>
              <w:bidi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نعتبر حادثتين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4EFC6D8E">
                <v:shape id="_x0000_i1115" type="#_x0000_t75" style="width:12pt;height:12.75pt" o:ole="">
                  <v:imagedata r:id="rId140" o:title=""/>
                </v:shape>
                <o:OLEObject Type="Embed" ProgID="Equation.DSMT4" ShapeID="_x0000_i1115" DrawAspect="Content" ObjectID="_1792332747" r:id="rId166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و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4503B76E">
                <v:shape id="_x0000_i1116" type="#_x0000_t75" style="width:12pt;height:12.75pt" o:ole="">
                  <v:imagedata r:id="rId142" o:title=""/>
                </v:shape>
                <o:OLEObject Type="Embed" ProgID="Equation.DSMT4" ShapeID="_x0000_i1116" DrawAspect="Content" ObjectID="_1792332748" r:id="rId167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 w:hint="cs"/>
                <w:color w:val="000000"/>
                <w:sz w:val="26"/>
                <w:szCs w:val="26"/>
                <w:rtl/>
                <w:lang w:val="en-US" w:bidi="ar-DZ"/>
              </w:rPr>
              <w:t>حيث: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680" w:dyaOrig="400" w14:anchorId="3AA0BE71">
                <v:shape id="_x0000_i1117" type="#_x0000_t75" style="width:84pt;height:20.25pt" o:ole="">
                  <v:imagedata r:id="rId168" o:title=""/>
                </v:shape>
                <o:OLEObject Type="Embed" ProgID="Equation.DSMT4" ShapeID="_x0000_i1117" DrawAspect="Content" ObjectID="_1792332749" r:id="rId169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280" w:dyaOrig="400" w14:anchorId="43B6D9D4">
                <v:shape id="_x0000_i1118" type="#_x0000_t75" style="width:63.75pt;height:20.25pt" o:ole="">
                  <v:imagedata r:id="rId170" o:title=""/>
                </v:shape>
                <o:OLEObject Type="Embed" ProgID="Equation.DSMT4" ShapeID="_x0000_i1118" DrawAspect="Content" ObjectID="_1792332750" r:id="rId171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،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820" w:dyaOrig="400" w14:anchorId="58CF7F9E">
                <v:shape id="_x0000_i1119" type="#_x0000_t75" style="width:90.75pt;height:20.25pt" o:ole="">
                  <v:imagedata r:id="rId172" o:title=""/>
                </v:shape>
                <o:OLEObject Type="Embed" ProgID="Equation.DSMT4" ShapeID="_x0000_i1119" DrawAspect="Content" ObjectID="_1792332751" r:id="rId173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4812A8C1" w14:textId="77777777" w:rsidR="00A054A8" w:rsidRPr="002F6269" w:rsidRDefault="00A054A8" w:rsidP="00A054A8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احسب </w:t>
            </w:r>
            <w:r w:rsidRPr="002F6269">
              <w:rPr>
                <w:position w:val="-14"/>
                <w:rtl/>
                <w:lang w:val="en-US" w:bidi="ar-DZ"/>
              </w:rPr>
              <w:object w:dxaOrig="600" w:dyaOrig="400" w14:anchorId="2B5FB5EE">
                <v:shape id="_x0000_i1120" type="#_x0000_t75" style="width:30pt;height:20.25pt" o:ole="">
                  <v:imagedata r:id="rId174" o:title=""/>
                </v:shape>
                <o:OLEObject Type="Embed" ProgID="Equation.DSMT4" ShapeID="_x0000_i1120" DrawAspect="Content" ObjectID="_1792332752" r:id="rId175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0EE0DAD8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63384511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ت 25 ص298</w:t>
            </w:r>
          </w:p>
          <w:p w14:paraId="00BE8AA6" w14:textId="77777777" w:rsidR="00A054A8" w:rsidRPr="002F6269" w:rsidRDefault="00A054A8" w:rsidP="002F6269">
            <w:pPr>
              <w:bidi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نعتبر حادثتين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11D323A9">
                <v:shape id="_x0000_i1121" type="#_x0000_t75" style="width:12pt;height:12.75pt" o:ole="">
                  <v:imagedata r:id="rId140" o:title=""/>
                </v:shape>
                <o:OLEObject Type="Embed" ProgID="Equation.DSMT4" ShapeID="_x0000_i1121" DrawAspect="Content" ObjectID="_1792332753" r:id="rId176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و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6C0BC6B6">
                <v:shape id="_x0000_i1122" type="#_x0000_t75" style="width:12pt;height:12.75pt" o:ole="">
                  <v:imagedata r:id="rId142" o:title=""/>
                </v:shape>
                <o:OLEObject Type="Embed" ProgID="Equation.DSMT4" ShapeID="_x0000_i1122" DrawAspect="Content" ObjectID="_1792332754" r:id="rId177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 w:hint="cs"/>
                <w:color w:val="000000"/>
                <w:sz w:val="26"/>
                <w:szCs w:val="26"/>
                <w:rtl/>
                <w:lang w:val="en-US" w:bidi="ar-DZ"/>
              </w:rPr>
              <w:t>حيث: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840" w:dyaOrig="400" w14:anchorId="1AD3166D">
                <v:shape id="_x0000_i1123" type="#_x0000_t75" style="width:92.25pt;height:20.25pt" o:ole="">
                  <v:imagedata r:id="rId178" o:title=""/>
                </v:shape>
                <o:OLEObject Type="Embed" ProgID="Equation.DSMT4" ShapeID="_x0000_i1123" DrawAspect="Content" ObjectID="_1792332755" r:id="rId179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400" w:dyaOrig="400" w14:anchorId="2F101310">
                <v:shape id="_x0000_i1124" type="#_x0000_t75" style="width:69.75pt;height:20.25pt" o:ole="">
                  <v:imagedata r:id="rId180" o:title=""/>
                </v:shape>
                <o:OLEObject Type="Embed" ProgID="Equation.DSMT4" ShapeID="_x0000_i1124" DrawAspect="Content" ObjectID="_1792332756" r:id="rId181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820" w:dyaOrig="400" w14:anchorId="16B820E3">
                <v:shape id="_x0000_i1125" type="#_x0000_t75" style="width:90.75pt;height:20.25pt" o:ole="">
                  <v:imagedata r:id="rId182" o:title=""/>
                </v:shape>
                <o:OLEObject Type="Embed" ProgID="Equation.DSMT4" ShapeID="_x0000_i1125" DrawAspect="Content" ObjectID="_1792332757" r:id="rId183"/>
              </w:object>
            </w:r>
          </w:p>
          <w:p w14:paraId="28D9C43E" w14:textId="77777777" w:rsidR="00A054A8" w:rsidRPr="002F6269" w:rsidRDefault="00A054A8" w:rsidP="00A054A8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احسب </w:t>
            </w:r>
            <w:r w:rsidRPr="002F6269">
              <w:rPr>
                <w:position w:val="-16"/>
                <w:rtl/>
                <w:lang w:val="en-US" w:bidi="ar-DZ"/>
              </w:rPr>
              <w:object w:dxaOrig="620" w:dyaOrig="440" w14:anchorId="30D2504D">
                <v:shape id="_x0000_i1126" type="#_x0000_t75" style="width:30.75pt;height:21.75pt" o:ole="">
                  <v:imagedata r:id="rId150" o:title=""/>
                </v:shape>
                <o:OLEObject Type="Embed" ProgID="Equation.DSMT4" ShapeID="_x0000_i1126" DrawAspect="Content" ObjectID="_1792332758" r:id="rId184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454A525F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4F46CF4E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التمرين 26 ص 298</w:t>
            </w:r>
          </w:p>
          <w:p w14:paraId="6A8BBBC0" w14:textId="77777777" w:rsidR="00A054A8" w:rsidRPr="002F6269" w:rsidRDefault="00A054A8" w:rsidP="002F6269">
            <w:pPr>
              <w:tabs>
                <w:tab w:val="right" w:pos="4567"/>
              </w:tabs>
              <w:bidi/>
              <w:rPr>
                <w:rFonts w:ascii="Amiri" w:hAnsi="Amiri" w:cs="Amiri"/>
                <w:sz w:val="26"/>
                <w:szCs w:val="26"/>
                <w:lang w:val="en-US"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نرمي زهر 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نرد ونسمي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0F5F576B">
                <v:shape id="_x0000_i1127" type="#_x0000_t75" style="width:12pt;height:12.75pt" o:ole="">
                  <v:imagedata r:id="rId140" o:title=""/>
                </v:shape>
                <o:OLEObject Type="Embed" ProgID="Equation.DSMT4" ShapeID="_x0000_i1127" DrawAspect="Content" ObjectID="_1792332759" r:id="rId185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الحادثة: " الحصول على رقم زوجي" و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57A9553F">
                <v:shape id="_x0000_i1128" type="#_x0000_t75" style="width:12pt;height:12.75pt" o:ole="">
                  <v:imagedata r:id="rId142" o:title=""/>
                </v:shape>
                <o:OLEObject Type="Embed" ProgID="Equation.DSMT4" ShapeID="_x0000_i1128" DrawAspect="Content" ObjectID="_1792332760" r:id="rId186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الحادثة:" الحصول على مضاعف 3".     </w:t>
            </w:r>
          </w:p>
          <w:p w14:paraId="0DAE9B7B" w14:textId="77777777" w:rsidR="00A054A8" w:rsidRPr="002F6269" w:rsidRDefault="00A054A8" w:rsidP="00A054A8">
            <w:pPr>
              <w:pStyle w:val="Paragraphedeliste"/>
              <w:numPr>
                <w:ilvl w:val="0"/>
                <w:numId w:val="29"/>
              </w:numPr>
              <w:tabs>
                <w:tab w:val="right" w:pos="4567"/>
              </w:tabs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احسب احتمال الحادثة " </w:t>
            </w:r>
            <w:r w:rsidRPr="002F6269">
              <w:rPr>
                <w:position w:val="-4"/>
                <w:rtl/>
                <w:lang w:val="en-US" w:bidi="ar-DZ"/>
              </w:rPr>
              <w:object w:dxaOrig="240" w:dyaOrig="260" w14:anchorId="163846A1">
                <v:shape id="_x0000_i1129" type="#_x0000_t75" style="width:12pt;height:12.75pt" o:ole="">
                  <v:imagedata r:id="rId140" o:title=""/>
                </v:shape>
                <o:OLEObject Type="Embed" ProgID="Equation.DSMT4" ShapeID="_x0000_i1129" DrawAspect="Content" ObjectID="_1792332761" r:id="rId187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أو </w:t>
            </w:r>
            <w:r w:rsidRPr="002F6269">
              <w:rPr>
                <w:position w:val="-4"/>
                <w:rtl/>
                <w:lang w:val="en-US" w:bidi="ar-DZ"/>
              </w:rPr>
              <w:object w:dxaOrig="240" w:dyaOrig="260" w14:anchorId="07FA41D1">
                <v:shape id="_x0000_i1130" type="#_x0000_t75" style="width:12pt;height:12.75pt" o:ole="">
                  <v:imagedata r:id="rId142" o:title=""/>
                </v:shape>
                <o:OLEObject Type="Embed" ProgID="Equation.DSMT4" ShapeID="_x0000_i1130" DrawAspect="Content" ObjectID="_1792332762" r:id="rId188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".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/>
              </w:rPr>
              <w:t xml:space="preserve"> </w:t>
            </w:r>
          </w:p>
          <w:p w14:paraId="7E8F7248" w14:textId="4C58FC25" w:rsidR="00A054A8" w:rsidRPr="002F6269" w:rsidRDefault="00D010CE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CCE06DD" wp14:editId="57B73C85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238125</wp:posOffset>
                      </wp:positionV>
                      <wp:extent cx="3352800" cy="3238500"/>
                      <wp:effectExtent l="0" t="0" r="19050" b="19050"/>
                      <wp:wrapNone/>
                      <wp:docPr id="1777237626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0" cy="3238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3603EE" w14:textId="57A63D7E" w:rsidR="00D010CE" w:rsidRDefault="00D010CE" w:rsidP="00D010C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91E4B1" wp14:editId="3AFF0C94">
                                        <wp:extent cx="2819048" cy="2857143"/>
                                        <wp:effectExtent l="0" t="0" r="635" b="635"/>
                                        <wp:docPr id="1100153554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00153554" name=""/>
                                                <pic:cNvPicPr/>
                                              </pic:nvPicPr>
                                              <pic:blipFill>
                                                <a:blip r:embed="rId8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048" cy="28571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CE06DD" id="Rectangle 10" o:spid="_x0000_s1044" style="position:absolute;left:0;text-align:left;margin-left:7.95pt;margin-top:18.75pt;width:264pt;height:2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" fillcolor="white [3201]" strokecolor="white [3212]" strokeweight="2pt">
                      <v:textbox>
                        <w:txbxContent>
                          <w:p w14:paraId="003603EE" w14:textId="57A63D7E" w:rsidR="00D010CE" w:rsidRDefault="00D010CE" w:rsidP="00D010C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1E4B1" wp14:editId="3AFF0C94">
                                  <wp:extent cx="2819048" cy="2857143"/>
                                  <wp:effectExtent l="0" t="0" r="635" b="635"/>
                                  <wp:docPr id="110015355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0153554" name=""/>
                                          <pic:cNvPicPr/>
                                        </pic:nvPicPr>
                                        <pic:blipFill>
                                          <a:blip r:embed="rId8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048" cy="28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02021A0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BB6DF80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41A90C50" w14:textId="77777777" w:rsidR="00A054A8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D4A3899" w14:textId="77777777" w:rsidR="00A054A8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36A0FC2" w14:textId="77777777" w:rsidR="00A054A8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6EB7EEF" w14:textId="77777777" w:rsidR="00A054A8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3718199" w14:textId="77777777" w:rsidR="00A054A8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4859E34" w14:textId="77777777" w:rsidR="00A054A8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512FFA4" w14:textId="77777777" w:rsidR="00A054A8" w:rsidRPr="002F6269" w:rsidRDefault="00A054A8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D4894AC" w14:textId="77777777" w:rsidR="00A054A8" w:rsidRDefault="00A054A8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A6E01D7" w14:textId="77777777" w:rsidR="008751F9" w:rsidRDefault="008751F9" w:rsidP="008751F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4E60CBF" w14:textId="77777777" w:rsidR="008751F9" w:rsidRPr="00792B9B" w:rsidRDefault="008751F9" w:rsidP="008751F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1883D0E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F12B3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14CBC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D989F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8EEDA5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3FCB21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6071F3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00639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FABDA1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498E7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EC8324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6FD039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93F3D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FF91B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8531C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D39083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5BB6A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7BD076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F8E89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003C75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1C062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25FCF6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663E1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681BC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FEA4CB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04D11E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D74FC7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1C6400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35449E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963B89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76E451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21C054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DC4C9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7393F9" w14:textId="77777777" w:rsidR="00A054A8" w:rsidRPr="00792B9B" w:rsidRDefault="00A054A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5A741C5" w14:textId="77777777" w:rsidR="00A054A8" w:rsidRPr="00792B9B" w:rsidRDefault="00A054A8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656CA516" w14:textId="77777777" w:rsidR="00A054A8" w:rsidRDefault="00A054A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32ECFF" wp14:editId="21BAADD6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017939955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8AA25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683452E3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2ECFF" id="_x0000_s1045" style="position:absolute;left:0;text-align:left;margin-left:-46.15pt;margin-top:66.05pt;width:543pt;height:5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X/q84H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77C8AA25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683452E3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ABA1E4" wp14:editId="006E75AF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28468121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728A5" w14:textId="77777777" w:rsidR="00A054A8" w:rsidRPr="00305590" w:rsidRDefault="00A054A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 ساعة</w:t>
                            </w:r>
                          </w:p>
                          <w:p w14:paraId="4BFEFFE8" w14:textId="77777777" w:rsidR="00A054A8" w:rsidRDefault="00A054A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BA1E4" id="_x0000_s1046" style="position:absolute;left:0;text-align:left;margin-left:-44.65pt;margin-top:.8pt;width:100.5pt;height:5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yWMq4X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129728A5" w14:textId="77777777" w:rsidR="00A054A8" w:rsidRPr="00305590" w:rsidRDefault="00A054A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01 ساعة</w:t>
                      </w:r>
                    </w:p>
                    <w:p w14:paraId="4BFEFFE8" w14:textId="77777777" w:rsidR="00A054A8" w:rsidRDefault="00A054A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A5637D" wp14:editId="6BE66CA1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61153646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A2594" w14:textId="77777777" w:rsidR="00A054A8" w:rsidRPr="00305590" w:rsidRDefault="00A054A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5637D" id="_x0000_s1047" style="position:absolute;left:0;text-align:left;margin-left:396.35pt;margin-top:-.7pt;width:100.5pt;height:6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" fillcolor="white [3201]" strokecolor="black [3213]" strokeweight="2pt">
                <v:textbox>
                  <w:txbxContent>
                    <w:p w14:paraId="3C8A2594" w14:textId="77777777" w:rsidR="00A054A8" w:rsidRPr="00305590" w:rsidRDefault="00A054A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E24701" wp14:editId="60CA9973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31270423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E7FB6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تمـــــــــالات</w:t>
                            </w:r>
                          </w:p>
                          <w:p w14:paraId="064653F8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E24701" id="_x0000_s1048" style="position:absolute;left:0;text-align:left;margin-left:66.35pt;margin-top:1.55pt;width:323.25pt;height:58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HUPGp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4B0E7FB6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تمـــــــــالات</w:t>
                      </w:r>
                    </w:p>
                    <w:p w14:paraId="064653F8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4062213" w14:textId="77777777" w:rsidR="00A054A8" w:rsidRPr="00792B9B" w:rsidRDefault="00A054A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A054A8" w:rsidRPr="00792B9B" w14:paraId="0BDAD6F2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4A55E7A7" w14:textId="77777777" w:rsidR="00A054A8" w:rsidRPr="00305590" w:rsidRDefault="00A054A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5CA4C6B6" w14:textId="77777777" w:rsidR="00A054A8" w:rsidRPr="00305590" w:rsidRDefault="00A054A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868142D" w14:textId="77777777" w:rsidR="00A054A8" w:rsidRPr="00305590" w:rsidRDefault="00A054A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A054A8" w:rsidRPr="00792B9B" w14:paraId="6E6DB667" w14:textId="77777777" w:rsidTr="00305590">
        <w:tc>
          <w:tcPr>
            <w:tcW w:w="1278" w:type="dxa"/>
          </w:tcPr>
          <w:p w14:paraId="6574B829" w14:textId="77777777" w:rsidR="00A054A8" w:rsidRDefault="00A054A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9C9EA37" w14:textId="77777777" w:rsidR="00A054A8" w:rsidRDefault="00A054A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2B1A58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9E7E0F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56C1FE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5CFE20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8DC4BA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C0E8C4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AE6ED5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DED418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7B7A15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07378A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EAA704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15FDEC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BB2CC9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B203FF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50138B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0AA765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C496BF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D7FB0C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C6D726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3893D7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8C5A12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6862DE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A5C214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13549B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A181E5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0101E4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EB2372E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FBD81F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9EF334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E4F8D8" w14:textId="77777777" w:rsidR="00A054A8" w:rsidRPr="00FB5A89" w:rsidRDefault="00A054A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182B3FFA" w14:textId="77777777" w:rsidR="00A054A8" w:rsidRPr="00792B9B" w:rsidRDefault="00A054A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E421490" w14:textId="77777777" w:rsidR="00A054A8" w:rsidRPr="00926FFF" w:rsidRDefault="00A054A8" w:rsidP="00926FFF">
            <w:pPr>
              <w:tabs>
                <w:tab w:val="right" w:pos="426"/>
              </w:tabs>
              <w:bidi/>
              <w:rPr>
                <w:rFonts w:ascii="Amiri" w:hAnsi="Amiri" w:cs="Amiri"/>
                <w:color w:val="FF0000"/>
                <w:sz w:val="26"/>
                <w:szCs w:val="26"/>
              </w:rPr>
            </w:pPr>
            <w:r w:rsidRPr="00926FFF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تعيين قانون احتمال لتجربة عشوائية</w:t>
            </w:r>
          </w:p>
          <w:p w14:paraId="581BC1BC" w14:textId="77777777" w:rsidR="00A054A8" w:rsidRPr="00926FFF" w:rsidRDefault="00A054A8" w:rsidP="00EB5893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  <w:lang w:val="en-US"/>
              </w:rPr>
            </w:pPr>
            <w:r w:rsidRPr="00926FFF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  <w:lang w:val="en-US"/>
              </w:rPr>
              <w:t xml:space="preserve"> طريقة: </w:t>
            </w:r>
          </w:p>
          <w:p w14:paraId="3BE438F1" w14:textId="77777777" w:rsidR="00A054A8" w:rsidRPr="00926FFF" w:rsidRDefault="00A054A8" w:rsidP="00926FFF">
            <w:pPr>
              <w:bidi/>
              <w:ind w:left="360"/>
              <w:rPr>
                <w:rFonts w:ascii="Amiri" w:hAnsi="Amiri" w:cs="Amiri"/>
                <w:b/>
                <w:bCs/>
                <w:color w:val="008000"/>
                <w:sz w:val="26"/>
                <w:szCs w:val="26"/>
                <w:rtl/>
                <w:lang w:val="en-US"/>
              </w:rPr>
            </w:pP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لتعيين قانون احتمال لتجربة عشوائية يمكن الاعتماد على وضعية متساوية الاحتمال</w:t>
            </w:r>
          </w:p>
          <w:p w14:paraId="3D6941C1" w14:textId="77777777" w:rsidR="00A054A8" w:rsidRPr="00BC5896" w:rsidRDefault="00A054A8" w:rsidP="00926FFF">
            <w:pPr>
              <w:bidi/>
              <w:ind w:left="72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  <w:p w14:paraId="0A0C588A" w14:textId="77777777" w:rsidR="00A054A8" w:rsidRPr="00926FFF" w:rsidRDefault="00A054A8" w:rsidP="00926FF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F64BF3">
              <w:rPr>
                <w:rFonts w:ascii="Arial" w:hAnsi="Arial" w:cs="Arial"/>
                <w:sz w:val="28"/>
                <w:szCs w:val="28"/>
                <w:lang w:val="en-US" w:bidi="ar-DZ"/>
              </w:rPr>
              <w:t xml:space="preserve">  </w:t>
            </w:r>
            <w:r w:rsidRPr="00926FFF">
              <w:rPr>
                <w:rFonts w:ascii="Amiri" w:hAnsi="Amiri" w:cs="Amiri" w:hint="cs"/>
                <w:color w:val="FF0000"/>
                <w:sz w:val="26"/>
                <w:szCs w:val="26"/>
                <w:rtl/>
                <w:lang w:val="en-US" w:bidi="ar-DZ"/>
              </w:rPr>
              <w:t>مثال:</w:t>
            </w:r>
            <w:r w:rsidRPr="00926FFF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ت 33 ص 299</w:t>
            </w:r>
          </w:p>
          <w:p w14:paraId="16AD6E4B" w14:textId="77777777" w:rsidR="00A054A8" w:rsidRDefault="00A054A8" w:rsidP="00926FFF">
            <w:pPr>
              <w:bidi/>
              <w:rPr>
                <w:rFonts w:ascii="Arial" w:hAnsi="Arial" w:cs="Arial"/>
                <w:sz w:val="28"/>
                <w:szCs w:val="28"/>
                <w:rtl/>
                <w:lang w:val="en-US" w:bidi="ar-DZ"/>
              </w:rPr>
            </w:pPr>
          </w:p>
          <w:p w14:paraId="166CE3A7" w14:textId="77777777" w:rsidR="00A054A8" w:rsidRPr="00926FFF" w:rsidRDefault="00A054A8" w:rsidP="00926FF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نعتبر زهري نرد أوجههما مرقمة كما يلي:</w:t>
            </w:r>
          </w:p>
          <w:p w14:paraId="6A663E2E" w14:textId="77777777" w:rsidR="00A054A8" w:rsidRPr="00926FFF" w:rsidRDefault="00A054A8" w:rsidP="00926FF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زهر النرد الأول: </w:t>
            </w:r>
            <w:r w:rsidRPr="00926FFF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139" w:dyaOrig="260" w14:anchorId="6D244CEE">
                <v:shape id="_x0000_i1131" type="#_x0000_t75" style="width:6.75pt;height:12.75pt" o:ole="">
                  <v:imagedata r:id="rId189" o:title=""/>
                </v:shape>
                <o:OLEObject Type="Embed" ProgID="Equation.DSMT4" ShapeID="_x0000_i1131" DrawAspect="Content" ObjectID="_1792332763" r:id="rId190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926FFF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00" w:dyaOrig="260" w14:anchorId="24A839A1">
                <v:shape id="_x0000_i1132" type="#_x0000_t75" style="width:9.75pt;height:12.75pt" o:ole="">
                  <v:imagedata r:id="rId191" o:title=""/>
                </v:shape>
                <o:OLEObject Type="Embed" ProgID="Equation.DSMT4" ShapeID="_x0000_i1132" DrawAspect="Content" ObjectID="_1792332764" r:id="rId192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926FFF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00" w:dyaOrig="260" w14:anchorId="64B79001">
                <v:shape id="_x0000_i1133" type="#_x0000_t75" style="width:9.75pt;height:12.75pt" o:ole="">
                  <v:imagedata r:id="rId191" o:title=""/>
                </v:shape>
                <o:OLEObject Type="Embed" ProgID="Equation.DSMT4" ShapeID="_x0000_i1133" DrawAspect="Content" ObjectID="_1792332765" r:id="rId193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926FFF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180" w:dyaOrig="279" w14:anchorId="711C713E">
                <v:shape id="_x0000_i1134" type="#_x0000_t75" style="width:9pt;height:14.25pt" o:ole="">
                  <v:imagedata r:id="rId194" o:title=""/>
                </v:shape>
                <o:OLEObject Type="Embed" ProgID="Equation.DSMT4" ShapeID="_x0000_i1134" DrawAspect="Content" ObjectID="_1792332766" r:id="rId195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926FFF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00" w:dyaOrig="260" w14:anchorId="6B315387">
                <v:shape id="_x0000_i1135" type="#_x0000_t75" style="width:9.75pt;height:12.75pt" o:ole="">
                  <v:imagedata r:id="rId196" o:title=""/>
                </v:shape>
                <o:OLEObject Type="Embed" ProgID="Equation.DSMT4" ShapeID="_x0000_i1135" DrawAspect="Content" ObjectID="_1792332767" r:id="rId197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926FFF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00" w:dyaOrig="260" w14:anchorId="5E5E538F">
                <v:shape id="_x0000_i1136" type="#_x0000_t75" style="width:9.75pt;height:12.75pt" o:ole="">
                  <v:imagedata r:id="rId196" o:title=""/>
                </v:shape>
                <o:OLEObject Type="Embed" ProgID="Equation.DSMT4" ShapeID="_x0000_i1136" DrawAspect="Content" ObjectID="_1792332768" r:id="rId198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6F6C539C" w14:textId="77777777" w:rsidR="00A054A8" w:rsidRPr="00926FFF" w:rsidRDefault="00A054A8" w:rsidP="00926FF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زهر النرد الثاني: </w:t>
            </w:r>
            <w:r w:rsidRPr="00926FFF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139" w:dyaOrig="260" w14:anchorId="63B875FB">
                <v:shape id="_x0000_i1137" type="#_x0000_t75" style="width:6.75pt;height:12.75pt" o:ole="">
                  <v:imagedata r:id="rId189" o:title=""/>
                </v:shape>
                <o:OLEObject Type="Embed" ProgID="Equation.DSMT4" ShapeID="_x0000_i1137" DrawAspect="Content" ObjectID="_1792332769" r:id="rId199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926FFF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180" w:dyaOrig="279" w14:anchorId="369300A4">
                <v:shape id="_x0000_i1138" type="#_x0000_t75" style="width:9pt;height:14.25pt" o:ole="">
                  <v:imagedata r:id="rId200" o:title=""/>
                </v:shape>
                <o:OLEObject Type="Embed" ProgID="Equation.DSMT4" ShapeID="_x0000_i1138" DrawAspect="Content" ObjectID="_1792332770" r:id="rId201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926FFF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00" w:dyaOrig="260" w14:anchorId="408C60FB">
                <v:shape id="_x0000_i1139" type="#_x0000_t75" style="width:9.75pt;height:12.75pt" o:ole="">
                  <v:imagedata r:id="rId202" o:title=""/>
                </v:shape>
                <o:OLEObject Type="Embed" ProgID="Equation.DSMT4" ShapeID="_x0000_i1139" DrawAspect="Content" ObjectID="_1792332771" r:id="rId203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926FFF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180" w:dyaOrig="279" w14:anchorId="64714902">
                <v:shape id="_x0000_i1140" type="#_x0000_t75" style="width:9pt;height:14.25pt" o:ole="">
                  <v:imagedata r:id="rId204" o:title=""/>
                </v:shape>
                <o:OLEObject Type="Embed" ProgID="Equation.DSMT4" ShapeID="_x0000_i1140" DrawAspect="Content" ObjectID="_1792332772" r:id="rId205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926FFF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200" w:dyaOrig="279" w14:anchorId="690ACB09">
                <v:shape id="_x0000_i1141" type="#_x0000_t75" style="width:9.75pt;height:14.25pt" o:ole="">
                  <v:imagedata r:id="rId206" o:title=""/>
                </v:shape>
                <o:OLEObject Type="Embed" ProgID="Equation.DSMT4" ShapeID="_x0000_i1141" DrawAspect="Content" ObjectID="_1792332773" r:id="rId207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926FFF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180" w:dyaOrig="279" w14:anchorId="5E1BF507">
                <v:shape id="_x0000_i1142" type="#_x0000_t75" style="width:9pt;height:14.25pt" o:ole="">
                  <v:imagedata r:id="rId208" o:title=""/>
                </v:shape>
                <o:OLEObject Type="Embed" ProgID="Equation.DSMT4" ShapeID="_x0000_i1142" DrawAspect="Content" ObjectID="_1792332774" r:id="rId209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29D06CE7" w14:textId="77777777" w:rsidR="00A054A8" w:rsidRPr="00926FFF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نرمي زهري النرد </w:t>
            </w:r>
            <w:r w:rsidRPr="00926FFF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ونسجل</w: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مجموع الرقمين </w:t>
            </w:r>
            <w:r w:rsidRPr="00926FFF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200" w:dyaOrig="220" w14:anchorId="719408CC">
                <v:shape id="_x0000_i1143" type="#_x0000_t75" style="width:9.75pt;height:11.25pt" o:ole="">
                  <v:imagedata r:id="rId210" o:title=""/>
                </v:shape>
                <o:OLEObject Type="Embed" ProgID="Equation.DSMT4" ShapeID="_x0000_i1143" DrawAspect="Content" ObjectID="_1792332775" r:id="rId211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المحصل </w:t>
            </w:r>
            <w:r w:rsidRPr="00926FFF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عليه. نفر</w:t>
            </w:r>
            <w:r w:rsidRPr="00926FFF">
              <w:rPr>
                <w:rFonts w:ascii="Amiri" w:hAnsi="Amiri" w:cs="Amiri" w:hint="eastAsia"/>
                <w:sz w:val="26"/>
                <w:szCs w:val="26"/>
                <w:rtl/>
                <w:lang w:val="en-US" w:bidi="ar-DZ"/>
              </w:rPr>
              <w:t>ض</w: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أن كل الأوجه لها نفس احتمال الظهور.</w:t>
            </w:r>
          </w:p>
          <w:p w14:paraId="3BEE9CAE" w14:textId="77777777" w:rsidR="00A054A8" w:rsidRPr="00926FFF" w:rsidRDefault="00A054A8" w:rsidP="00926FFF">
            <w:pPr>
              <w:bidi/>
              <w:rPr>
                <w:rFonts w:ascii="Amiri" w:hAnsi="Amiri" w:cs="Amiri"/>
                <w:sz w:val="26"/>
                <w:szCs w:val="26"/>
                <w:lang w:val="en-US" w:bidi="ar-DZ"/>
              </w:rPr>
            </w:pPr>
            <w:r w:rsidRPr="00926FFF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1) </w: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اتمم الجدول التالي بتدوين قيمة</w:t>
            </w:r>
            <w:r w:rsidRPr="00926FFF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200" w:dyaOrig="220" w14:anchorId="57227298">
                <v:shape id="_x0000_i1144" type="#_x0000_t75" style="width:9.75pt;height:11.25pt" o:ole="">
                  <v:imagedata r:id="rId210" o:title=""/>
                </v:shape>
                <o:OLEObject Type="Embed" ProgID="Equation.DSMT4" ShapeID="_x0000_i1144" DrawAspect="Content" ObjectID="_1792332776" r:id="rId212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في كل خانة.     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31"/>
              <w:gridCol w:w="531"/>
              <w:gridCol w:w="531"/>
              <w:gridCol w:w="531"/>
              <w:gridCol w:w="531"/>
              <w:gridCol w:w="531"/>
              <w:gridCol w:w="1989"/>
            </w:tblGrid>
            <w:tr w:rsidR="00A054A8" w:rsidRPr="00926FFF" w14:paraId="3385E793" w14:textId="77777777" w:rsidTr="00EB5893">
              <w:trPr>
                <w:trHeight w:val="765"/>
                <w:jc w:val="center"/>
              </w:trPr>
              <w:tc>
                <w:tcPr>
                  <w:tcW w:w="531" w:type="dxa"/>
                  <w:shd w:val="clear" w:color="auto" w:fill="00CCFF"/>
                </w:tcPr>
                <w:p w14:paraId="4BFD92FB" w14:textId="77777777" w:rsidR="00A054A8" w:rsidRPr="00926FFF" w:rsidRDefault="00A054A8" w:rsidP="00926FFF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4</w:t>
                  </w:r>
                </w:p>
              </w:tc>
              <w:tc>
                <w:tcPr>
                  <w:tcW w:w="531" w:type="dxa"/>
                  <w:shd w:val="clear" w:color="auto" w:fill="00CCFF"/>
                </w:tcPr>
                <w:p w14:paraId="59FC83DE" w14:textId="77777777" w:rsidR="00A054A8" w:rsidRPr="00926FFF" w:rsidRDefault="00A054A8" w:rsidP="00926FFF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4</w:t>
                  </w:r>
                </w:p>
              </w:tc>
              <w:tc>
                <w:tcPr>
                  <w:tcW w:w="531" w:type="dxa"/>
                  <w:shd w:val="clear" w:color="auto" w:fill="00CCFF"/>
                </w:tcPr>
                <w:p w14:paraId="475BCFF0" w14:textId="77777777" w:rsidR="00A054A8" w:rsidRPr="00926FFF" w:rsidRDefault="00A054A8" w:rsidP="00926FFF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3</w:t>
                  </w:r>
                </w:p>
              </w:tc>
              <w:tc>
                <w:tcPr>
                  <w:tcW w:w="531" w:type="dxa"/>
                  <w:shd w:val="clear" w:color="auto" w:fill="00CCFF"/>
                </w:tcPr>
                <w:p w14:paraId="2845006F" w14:textId="77777777" w:rsidR="00A054A8" w:rsidRPr="00926FFF" w:rsidRDefault="00A054A8" w:rsidP="00926FFF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2</w:t>
                  </w:r>
                </w:p>
              </w:tc>
              <w:tc>
                <w:tcPr>
                  <w:tcW w:w="531" w:type="dxa"/>
                  <w:shd w:val="clear" w:color="auto" w:fill="00CCFF"/>
                </w:tcPr>
                <w:p w14:paraId="7A2E586B" w14:textId="77777777" w:rsidR="00A054A8" w:rsidRPr="00926FFF" w:rsidRDefault="00A054A8" w:rsidP="00926FFF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2</w:t>
                  </w:r>
                </w:p>
              </w:tc>
              <w:tc>
                <w:tcPr>
                  <w:tcW w:w="531" w:type="dxa"/>
                  <w:shd w:val="clear" w:color="auto" w:fill="00CCFF"/>
                </w:tcPr>
                <w:p w14:paraId="5F03069E" w14:textId="77777777" w:rsidR="00A054A8" w:rsidRPr="00926FFF" w:rsidRDefault="00A054A8" w:rsidP="00926FFF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1</w:t>
                  </w:r>
                </w:p>
              </w:tc>
              <w:tc>
                <w:tcPr>
                  <w:tcW w:w="1989" w:type="dxa"/>
                  <w:tcBorders>
                    <w:bottom w:val="single" w:sz="4" w:space="0" w:color="auto"/>
                    <w:tl2br w:val="single" w:sz="4" w:space="0" w:color="auto"/>
                  </w:tcBorders>
                  <w:shd w:val="clear" w:color="auto" w:fill="00CCFF"/>
                </w:tcPr>
                <w:p w14:paraId="1221BE15" w14:textId="77777777" w:rsidR="00A054A8" w:rsidRPr="00EB5893" w:rsidRDefault="00A054A8" w:rsidP="00EB5893">
                  <w:pPr>
                    <w:bidi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w:r w:rsidRPr="00EB5893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 xml:space="preserve">الزهر1      </w:t>
                  </w:r>
                  <w:r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br/>
                  </w:r>
                  <w:r>
                    <w:rPr>
                      <w:rFonts w:ascii="Amiri" w:hAnsi="Amiri" w:cs="Amiri" w:hint="cs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 xml:space="preserve">           </w:t>
                  </w:r>
                  <w:r w:rsidRPr="00EB5893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 xml:space="preserve"> الزهر 2</w:t>
                  </w:r>
                </w:p>
              </w:tc>
            </w:tr>
            <w:tr w:rsidR="00A054A8" w:rsidRPr="00926FFF" w14:paraId="4E25B573" w14:textId="77777777" w:rsidTr="00EB5893">
              <w:trPr>
                <w:trHeight w:val="331"/>
                <w:jc w:val="center"/>
              </w:trPr>
              <w:tc>
                <w:tcPr>
                  <w:tcW w:w="531" w:type="dxa"/>
                </w:tcPr>
                <w:p w14:paraId="3311B1DE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48E165B8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0A08160B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7342616F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54A0DD6D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3A5B9369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989" w:type="dxa"/>
                  <w:shd w:val="clear" w:color="auto" w:fill="00CCFF"/>
                </w:tcPr>
                <w:p w14:paraId="663303CD" w14:textId="77777777" w:rsidR="00A054A8" w:rsidRPr="00926FFF" w:rsidRDefault="00A054A8" w:rsidP="00926FFF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1</w:t>
                  </w:r>
                </w:p>
              </w:tc>
            </w:tr>
            <w:tr w:rsidR="00A054A8" w:rsidRPr="00926FFF" w14:paraId="522F2AFC" w14:textId="77777777" w:rsidTr="00EB5893">
              <w:trPr>
                <w:trHeight w:val="502"/>
                <w:jc w:val="center"/>
              </w:trPr>
              <w:tc>
                <w:tcPr>
                  <w:tcW w:w="531" w:type="dxa"/>
                </w:tcPr>
                <w:p w14:paraId="17AEDEC9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2AA58EFA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2C6ACB03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17FB02CA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13A6CAEA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00C32A16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989" w:type="dxa"/>
                  <w:shd w:val="clear" w:color="auto" w:fill="00CCFF"/>
                </w:tcPr>
                <w:p w14:paraId="5A322E83" w14:textId="77777777" w:rsidR="00A054A8" w:rsidRPr="00926FFF" w:rsidRDefault="00A054A8" w:rsidP="00926FFF">
                  <w:pPr>
                    <w:tabs>
                      <w:tab w:val="left" w:pos="675"/>
                      <w:tab w:val="center" w:pos="742"/>
                    </w:tabs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3</w:t>
                  </w:r>
                </w:p>
              </w:tc>
            </w:tr>
            <w:tr w:rsidR="00A054A8" w:rsidRPr="00926FFF" w14:paraId="5C45CDA8" w14:textId="77777777" w:rsidTr="00EB5893">
              <w:trPr>
                <w:trHeight w:val="502"/>
                <w:jc w:val="center"/>
              </w:trPr>
              <w:tc>
                <w:tcPr>
                  <w:tcW w:w="531" w:type="dxa"/>
                </w:tcPr>
                <w:p w14:paraId="7690F137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3182CBDC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01D37A96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291280CB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45E3BD58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4CE3C264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989" w:type="dxa"/>
                  <w:shd w:val="clear" w:color="auto" w:fill="00CCFF"/>
                </w:tcPr>
                <w:p w14:paraId="58A565F8" w14:textId="77777777" w:rsidR="00A054A8" w:rsidRPr="00926FFF" w:rsidRDefault="00A054A8" w:rsidP="00926FFF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4</w:t>
                  </w:r>
                </w:p>
              </w:tc>
            </w:tr>
            <w:tr w:rsidR="00A054A8" w:rsidRPr="00926FFF" w14:paraId="4EC8B2FF" w14:textId="77777777" w:rsidTr="00EB5893">
              <w:trPr>
                <w:trHeight w:val="502"/>
                <w:jc w:val="center"/>
              </w:trPr>
              <w:tc>
                <w:tcPr>
                  <w:tcW w:w="531" w:type="dxa"/>
                </w:tcPr>
                <w:p w14:paraId="7CEF9BD1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0F398F73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2E40DF42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09C1AE76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664EA348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71DAE6C2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989" w:type="dxa"/>
                  <w:shd w:val="clear" w:color="auto" w:fill="00CCFF"/>
                </w:tcPr>
                <w:p w14:paraId="75D38600" w14:textId="77777777" w:rsidR="00A054A8" w:rsidRPr="00926FFF" w:rsidRDefault="00A054A8" w:rsidP="00926FFF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5</w:t>
                  </w:r>
                </w:p>
              </w:tc>
            </w:tr>
            <w:tr w:rsidR="00A054A8" w:rsidRPr="00926FFF" w14:paraId="0B99531D" w14:textId="77777777" w:rsidTr="00EB5893">
              <w:trPr>
                <w:trHeight w:val="502"/>
                <w:jc w:val="center"/>
              </w:trPr>
              <w:tc>
                <w:tcPr>
                  <w:tcW w:w="531" w:type="dxa"/>
                </w:tcPr>
                <w:p w14:paraId="0487CA5D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686B1093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6E67B97B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1C439AF9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689CFC86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6990981D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989" w:type="dxa"/>
                  <w:shd w:val="clear" w:color="auto" w:fill="00CCFF"/>
                </w:tcPr>
                <w:p w14:paraId="6B287EE7" w14:textId="77777777" w:rsidR="00A054A8" w:rsidRPr="00926FFF" w:rsidRDefault="00A054A8" w:rsidP="00926FFF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6</w:t>
                  </w:r>
                </w:p>
              </w:tc>
            </w:tr>
            <w:tr w:rsidR="00A054A8" w:rsidRPr="00926FFF" w14:paraId="1B69DF8F" w14:textId="77777777" w:rsidTr="00EB5893">
              <w:trPr>
                <w:trHeight w:val="502"/>
                <w:jc w:val="center"/>
              </w:trPr>
              <w:tc>
                <w:tcPr>
                  <w:tcW w:w="531" w:type="dxa"/>
                </w:tcPr>
                <w:p w14:paraId="1416484B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35E02709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73464A2D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6A988C3E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794915F0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531" w:type="dxa"/>
                </w:tcPr>
                <w:p w14:paraId="03DB9C37" w14:textId="77777777" w:rsidR="00A054A8" w:rsidRPr="00926FFF" w:rsidRDefault="00A054A8" w:rsidP="00926FFF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989" w:type="dxa"/>
                  <w:shd w:val="clear" w:color="auto" w:fill="00CCFF"/>
                </w:tcPr>
                <w:p w14:paraId="1B049F8F" w14:textId="77777777" w:rsidR="00A054A8" w:rsidRPr="00926FFF" w:rsidRDefault="00A054A8" w:rsidP="00926FFF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26FFF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8</w:t>
                  </w:r>
                </w:p>
              </w:tc>
            </w:tr>
          </w:tbl>
          <w:p w14:paraId="47B223AD" w14:textId="77777777" w:rsidR="00A054A8" w:rsidRPr="00926FFF" w:rsidRDefault="00A054A8" w:rsidP="00926FFF">
            <w:pPr>
              <w:bidi/>
              <w:rPr>
                <w:rFonts w:ascii="Amiri" w:hAnsi="Amiri" w:cs="Amiri"/>
                <w:sz w:val="26"/>
                <w:szCs w:val="26"/>
                <w:lang w:val="en-US"/>
              </w:rPr>
            </w:pPr>
            <w:r w:rsidRPr="00926FFF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2) </w: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أعط كل قيم المجموع </w:t>
            </w:r>
            <w:r w:rsidRPr="00926FFF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200" w:dyaOrig="220" w14:anchorId="5F930E0E">
                <v:shape id="_x0000_i1145" type="#_x0000_t75" style="width:9.75pt;height:11.25pt" o:ole="">
                  <v:imagedata r:id="rId213" o:title=""/>
                </v:shape>
                <o:OLEObject Type="Embed" ProgID="Equation.DSMT4" ShapeID="_x0000_i1145" DrawAspect="Content" ObjectID="_1792332777" r:id="rId214"/>
              </w:objec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ثم احسب احتمال الحصول على كل منها.</w:t>
            </w:r>
          </w:p>
          <w:p w14:paraId="180F7C91" w14:textId="77777777" w:rsidR="00A054A8" w:rsidRDefault="00A054A8" w:rsidP="00926FF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926FFF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3) </w:t>
            </w:r>
            <w:r w:rsidRPr="00926FFF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ما هو احتمال الحصول على مجموع فردي.</w:t>
            </w:r>
          </w:p>
          <w:p w14:paraId="252A7C8D" w14:textId="77777777" w:rsidR="00A054A8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2B1F1CDA" w14:textId="77777777" w:rsidR="00A054A8" w:rsidRDefault="00A054A8" w:rsidP="00EB5893">
            <w:pPr>
              <w:bidi/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</w:pPr>
            <w:r w:rsidRPr="00EB5893">
              <w:rPr>
                <w:rFonts w:ascii="Amiri" w:hAnsi="Amiri" w:cs="Amiri" w:hint="cs"/>
                <w:color w:val="FF0000"/>
                <w:sz w:val="26"/>
                <w:szCs w:val="26"/>
                <w:rtl/>
                <w:lang w:val="en-US" w:bidi="ar-DZ"/>
              </w:rPr>
              <w:t>تمرين:</w:t>
            </w:r>
          </w:p>
          <w:p w14:paraId="63A2A558" w14:textId="77777777" w:rsidR="00A054A8" w:rsidRPr="00EB5893" w:rsidRDefault="00A054A8" w:rsidP="00EB5893">
            <w:pPr>
              <w:bidi/>
              <w:rPr>
                <w:rFonts w:ascii="Amiri" w:eastAsia="Calibri" w:hAnsi="Amiri" w:cs="Amiri"/>
                <w:sz w:val="26"/>
                <w:szCs w:val="26"/>
                <w:rtl/>
              </w:rPr>
            </w:pPr>
            <w:r w:rsidRPr="00EB5893">
              <w:rPr>
                <w:rFonts w:ascii="Amiri" w:eastAsia="Calibri" w:hAnsi="Amiri" w:cs="Amiri"/>
                <w:sz w:val="26"/>
                <w:szCs w:val="26"/>
                <w:rtl/>
              </w:rPr>
              <w:t>نرمي زهر نرد متجانس مرقم بالأرقام 1، 2 ،3 ،4، 5، 6 مرتين متتاليتين ونسجل الرقم الظاهر في كل مرة</w:t>
            </w:r>
          </w:p>
          <w:p w14:paraId="71AE0C1D" w14:textId="77777777" w:rsidR="00A054A8" w:rsidRPr="00EB5893" w:rsidRDefault="00A054A8" w:rsidP="00A054A8">
            <w:pPr>
              <w:numPr>
                <w:ilvl w:val="0"/>
                <w:numId w:val="30"/>
              </w:numPr>
              <w:bidi/>
              <w:contextualSpacing/>
              <w:rPr>
                <w:rFonts w:ascii="Amiri" w:eastAsia="Calibri" w:hAnsi="Amiri" w:cs="Amiri"/>
                <w:sz w:val="26"/>
                <w:szCs w:val="26"/>
              </w:rPr>
            </w:pPr>
            <w:r w:rsidRPr="00EB5893">
              <w:rPr>
                <w:rFonts w:ascii="Amiri" w:eastAsia="Calibri" w:hAnsi="Amiri" w:cs="Amir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76DB170" wp14:editId="263CEC4E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391796</wp:posOffset>
                      </wp:positionV>
                      <wp:extent cx="2819400" cy="154305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0" cy="154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03"/>
                                    <w:gridCol w:w="526"/>
                                    <w:gridCol w:w="526"/>
                                    <w:gridCol w:w="455"/>
                                    <w:gridCol w:w="425"/>
                                    <w:gridCol w:w="426"/>
                                    <w:gridCol w:w="567"/>
                                  </w:tblGrid>
                                  <w:tr w:rsidR="00A054A8" w14:paraId="749D7CF5" w14:textId="77777777" w:rsidTr="00EC4FD5">
                                    <w:trPr>
                                      <w:trHeight w:val="416"/>
                                    </w:trPr>
                                    <w:tc>
                                      <w:tcPr>
                                        <w:tcW w:w="903" w:type="dxa"/>
                                      </w:tcPr>
                                      <w:p w14:paraId="28A8E56B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رمية1    </w: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رمية2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72761069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3660847B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2FC731BC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7CBC4FA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2F506FD5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3BDEFD05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  <w:tr w:rsidR="00A054A8" w14:paraId="2DC7700E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58CFC288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3566BB3E" w14:textId="77777777" w:rsidR="00A054A8" w:rsidRDefault="00A054A8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4129F936" w14:textId="77777777" w:rsidR="00A054A8" w:rsidRDefault="00A054A8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024A7599" w14:textId="77777777" w:rsidR="00A054A8" w:rsidRDefault="00A054A8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D8E0E0C" w14:textId="77777777" w:rsidR="00A054A8" w:rsidRDefault="00A054A8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4DBDEDA7" w14:textId="77777777" w:rsidR="00A054A8" w:rsidRDefault="00A054A8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0A5303DA" w14:textId="77777777" w:rsidR="00A054A8" w:rsidRDefault="00A054A8" w:rsidP="002F218D"/>
                                    </w:tc>
                                  </w:tr>
                                  <w:tr w:rsidR="00A054A8" w14:paraId="0B9FFCA7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572282DB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6202E71F" w14:textId="77777777" w:rsidR="00A054A8" w:rsidRDefault="00A054A8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246968C1" w14:textId="77777777" w:rsidR="00A054A8" w:rsidRDefault="00A054A8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7AE47B71" w14:textId="77777777" w:rsidR="00A054A8" w:rsidRDefault="00A054A8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A609B42" w14:textId="77777777" w:rsidR="00A054A8" w:rsidRDefault="00A054A8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5730FA88" w14:textId="77777777" w:rsidR="00A054A8" w:rsidRDefault="00A054A8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0D081F28" w14:textId="77777777" w:rsidR="00A054A8" w:rsidRDefault="00A054A8" w:rsidP="002F218D"/>
                                    </w:tc>
                                  </w:tr>
                                  <w:tr w:rsidR="00A054A8" w14:paraId="5515F9EE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13AC5236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54DA964A" w14:textId="77777777" w:rsidR="00A054A8" w:rsidRDefault="00A054A8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60C48952" w14:textId="77777777" w:rsidR="00A054A8" w:rsidRDefault="00A054A8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6ED4F2F7" w14:textId="77777777" w:rsidR="00A054A8" w:rsidRDefault="00A054A8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A79E84F" w14:textId="77777777" w:rsidR="00A054A8" w:rsidRDefault="00A054A8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31D22532" w14:textId="77777777" w:rsidR="00A054A8" w:rsidRDefault="00A054A8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65E9CACD" w14:textId="77777777" w:rsidR="00A054A8" w:rsidRDefault="00A054A8" w:rsidP="002F218D"/>
                                    </w:tc>
                                  </w:tr>
                                  <w:tr w:rsidR="00A054A8" w14:paraId="40A514F1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47220909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7FC1757C" w14:textId="77777777" w:rsidR="00A054A8" w:rsidRDefault="00A054A8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3BC5005F" w14:textId="77777777" w:rsidR="00A054A8" w:rsidRDefault="00A054A8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0FAC0CC3" w14:textId="77777777" w:rsidR="00A054A8" w:rsidRDefault="00A054A8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6725CEB" w14:textId="77777777" w:rsidR="00A054A8" w:rsidRDefault="00A054A8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7C639988" w14:textId="77777777" w:rsidR="00A054A8" w:rsidRDefault="00A054A8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1405E168" w14:textId="77777777" w:rsidR="00A054A8" w:rsidRDefault="00A054A8" w:rsidP="002F218D"/>
                                    </w:tc>
                                  </w:tr>
                                  <w:tr w:rsidR="00A054A8" w14:paraId="01BA2818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18214A4E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502C4343" w14:textId="77777777" w:rsidR="00A054A8" w:rsidRDefault="00A054A8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4D1D52A2" w14:textId="77777777" w:rsidR="00A054A8" w:rsidRDefault="00A054A8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78F7DCE7" w14:textId="77777777" w:rsidR="00A054A8" w:rsidRDefault="00A054A8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7E271C4" w14:textId="77777777" w:rsidR="00A054A8" w:rsidRDefault="00A054A8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2533631E" w14:textId="77777777" w:rsidR="00A054A8" w:rsidRDefault="00A054A8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3F6E337D" w14:textId="77777777" w:rsidR="00A054A8" w:rsidRDefault="00A054A8" w:rsidP="002F218D"/>
                                    </w:tc>
                                  </w:tr>
                                  <w:tr w:rsidR="00A054A8" w14:paraId="00C57062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5DA0C07D" w14:textId="77777777" w:rsidR="00A054A8" w:rsidRDefault="00A054A8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7B0555D9" w14:textId="77777777" w:rsidR="00A054A8" w:rsidRDefault="00A054A8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16BB5FE5" w14:textId="77777777" w:rsidR="00A054A8" w:rsidRDefault="00A054A8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2D5A839F" w14:textId="77777777" w:rsidR="00A054A8" w:rsidRDefault="00A054A8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47843C8" w14:textId="77777777" w:rsidR="00A054A8" w:rsidRDefault="00A054A8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14CCFB0B" w14:textId="77777777" w:rsidR="00A054A8" w:rsidRDefault="00A054A8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16C78EFE" w14:textId="77777777" w:rsidR="00A054A8" w:rsidRDefault="00A054A8" w:rsidP="002F218D"/>
                                    </w:tc>
                                  </w:tr>
                                </w:tbl>
                                <w:p w14:paraId="3175055E" w14:textId="77777777" w:rsidR="00A054A8" w:rsidRDefault="00A054A8" w:rsidP="00EB58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DB170" id="Rectangle 3" o:spid="_x0000_s1049" style="position:absolute;left:0;text-align:left;margin-left:150.75pt;margin-top:30.85pt;width:222pt;height:12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" fillcolor="window" stroked="f" strokeweight="2pt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3"/>
                              <w:gridCol w:w="526"/>
                              <w:gridCol w:w="526"/>
                              <w:gridCol w:w="455"/>
                              <w:gridCol w:w="425"/>
                              <w:gridCol w:w="426"/>
                              <w:gridCol w:w="567"/>
                            </w:tblGrid>
                            <w:tr w:rsidR="00A054A8" w14:paraId="749D7CF5" w14:textId="77777777" w:rsidTr="00EC4FD5">
                              <w:trPr>
                                <w:trHeight w:val="416"/>
                              </w:trPr>
                              <w:tc>
                                <w:tcPr>
                                  <w:tcW w:w="903" w:type="dxa"/>
                                </w:tcPr>
                                <w:p w14:paraId="28A8E56B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رمية1    </w:t>
                                  </w:r>
                                  <w:r>
                                    <w:rPr>
                                      <w:rtl/>
                                    </w:rPr>
                                    <w:br/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رمية2   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2761069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660847B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2FC731BC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07CBC4FA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506FD5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BDEFD05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054A8" w14:paraId="2DC7700E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58CFC288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566BB3E" w14:textId="77777777" w:rsidR="00A054A8" w:rsidRDefault="00A054A8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4129F936" w14:textId="77777777" w:rsidR="00A054A8" w:rsidRDefault="00A054A8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024A7599" w14:textId="77777777" w:rsidR="00A054A8" w:rsidRDefault="00A054A8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7D8E0E0C" w14:textId="77777777" w:rsidR="00A054A8" w:rsidRDefault="00A054A8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4DBDEDA7" w14:textId="77777777" w:rsidR="00A054A8" w:rsidRDefault="00A054A8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0A5303DA" w14:textId="77777777" w:rsidR="00A054A8" w:rsidRDefault="00A054A8" w:rsidP="002F218D"/>
                              </w:tc>
                            </w:tr>
                            <w:tr w:rsidR="00A054A8" w14:paraId="0B9FFCA7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572282DB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202E71F" w14:textId="77777777" w:rsidR="00A054A8" w:rsidRDefault="00A054A8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246968C1" w14:textId="77777777" w:rsidR="00A054A8" w:rsidRDefault="00A054A8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7AE47B71" w14:textId="77777777" w:rsidR="00A054A8" w:rsidRDefault="00A054A8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2A609B42" w14:textId="77777777" w:rsidR="00A054A8" w:rsidRDefault="00A054A8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5730FA88" w14:textId="77777777" w:rsidR="00A054A8" w:rsidRDefault="00A054A8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0D081F28" w14:textId="77777777" w:rsidR="00A054A8" w:rsidRDefault="00A054A8" w:rsidP="002F218D"/>
                              </w:tc>
                            </w:tr>
                            <w:tr w:rsidR="00A054A8" w14:paraId="5515F9EE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13AC5236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4DA964A" w14:textId="77777777" w:rsidR="00A054A8" w:rsidRDefault="00A054A8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0C48952" w14:textId="77777777" w:rsidR="00A054A8" w:rsidRDefault="00A054A8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6ED4F2F7" w14:textId="77777777" w:rsidR="00A054A8" w:rsidRDefault="00A054A8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7A79E84F" w14:textId="77777777" w:rsidR="00A054A8" w:rsidRDefault="00A054A8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31D22532" w14:textId="77777777" w:rsidR="00A054A8" w:rsidRDefault="00A054A8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65E9CACD" w14:textId="77777777" w:rsidR="00A054A8" w:rsidRDefault="00A054A8" w:rsidP="002F218D"/>
                              </w:tc>
                            </w:tr>
                            <w:tr w:rsidR="00A054A8" w14:paraId="40A514F1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47220909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FC1757C" w14:textId="77777777" w:rsidR="00A054A8" w:rsidRDefault="00A054A8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3BC5005F" w14:textId="77777777" w:rsidR="00A054A8" w:rsidRDefault="00A054A8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0FAC0CC3" w14:textId="77777777" w:rsidR="00A054A8" w:rsidRDefault="00A054A8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56725CEB" w14:textId="77777777" w:rsidR="00A054A8" w:rsidRDefault="00A054A8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7C639988" w14:textId="77777777" w:rsidR="00A054A8" w:rsidRDefault="00A054A8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1405E168" w14:textId="77777777" w:rsidR="00A054A8" w:rsidRDefault="00A054A8" w:rsidP="002F218D"/>
                              </w:tc>
                            </w:tr>
                            <w:tr w:rsidR="00A054A8" w14:paraId="01BA2818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18214A4E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02C4343" w14:textId="77777777" w:rsidR="00A054A8" w:rsidRDefault="00A054A8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4D1D52A2" w14:textId="77777777" w:rsidR="00A054A8" w:rsidRDefault="00A054A8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78F7DCE7" w14:textId="77777777" w:rsidR="00A054A8" w:rsidRDefault="00A054A8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57E271C4" w14:textId="77777777" w:rsidR="00A054A8" w:rsidRDefault="00A054A8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2533631E" w14:textId="77777777" w:rsidR="00A054A8" w:rsidRDefault="00A054A8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3F6E337D" w14:textId="77777777" w:rsidR="00A054A8" w:rsidRDefault="00A054A8" w:rsidP="002F218D"/>
                              </w:tc>
                            </w:tr>
                            <w:tr w:rsidR="00A054A8" w14:paraId="00C57062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5DA0C07D" w14:textId="77777777" w:rsidR="00A054A8" w:rsidRDefault="00A054A8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B0555D9" w14:textId="77777777" w:rsidR="00A054A8" w:rsidRDefault="00A054A8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16BB5FE5" w14:textId="77777777" w:rsidR="00A054A8" w:rsidRDefault="00A054A8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2D5A839F" w14:textId="77777777" w:rsidR="00A054A8" w:rsidRDefault="00A054A8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047843C8" w14:textId="77777777" w:rsidR="00A054A8" w:rsidRDefault="00A054A8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14CCFB0B" w14:textId="77777777" w:rsidR="00A054A8" w:rsidRDefault="00A054A8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16C78EFE" w14:textId="77777777" w:rsidR="00A054A8" w:rsidRDefault="00A054A8" w:rsidP="002F218D"/>
                              </w:tc>
                            </w:tr>
                          </w:tbl>
                          <w:p w14:paraId="3175055E" w14:textId="77777777" w:rsidR="00A054A8" w:rsidRDefault="00A054A8" w:rsidP="00EB5893"/>
                        </w:txbxContent>
                      </v:textbox>
                    </v:rect>
                  </w:pict>
                </mc:Fallback>
              </mc:AlternateContent>
            </w:r>
            <w:r w:rsidRPr="00EB5893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أكمل الجدول التالي:</w:t>
            </w:r>
            <w:r w:rsidRPr="00EB5893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br/>
            </w:r>
          </w:p>
          <w:p w14:paraId="3D13AAFF" w14:textId="77777777" w:rsidR="00A054A8" w:rsidRPr="00EB5893" w:rsidRDefault="00A054A8" w:rsidP="00EB5893">
            <w:pPr>
              <w:bidi/>
              <w:ind w:left="555"/>
              <w:contextualSpacing/>
              <w:rPr>
                <w:rFonts w:ascii="Amiri" w:eastAsia="Calibri" w:hAnsi="Amiri" w:cs="Amiri"/>
                <w:sz w:val="26"/>
                <w:szCs w:val="26"/>
              </w:rPr>
            </w:pPr>
            <w:r w:rsidRPr="00EB5893">
              <w:rPr>
                <w:rFonts w:ascii="Amiri" w:eastAsia="Calibri" w:hAnsi="Amiri" w:cs="Amir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A424548" wp14:editId="2B687F93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81279</wp:posOffset>
                      </wp:positionV>
                      <wp:extent cx="438150" cy="219075"/>
                      <wp:effectExtent l="0" t="0" r="19050" b="28575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8150" cy="2190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324B7" id="Connecteur droit 2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6.4pt" to="198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" strokecolor="#4a7ebb"/>
                  </w:pict>
                </mc:Fallback>
              </mc:AlternateContent>
            </w:r>
          </w:p>
          <w:p w14:paraId="3693D938" w14:textId="77777777" w:rsidR="00A054A8" w:rsidRPr="00EB5893" w:rsidRDefault="00A054A8" w:rsidP="00EB5893">
            <w:pPr>
              <w:bidi/>
              <w:rPr>
                <w:rFonts w:ascii="Amiri" w:eastAsia="Calibri" w:hAnsi="Amiri" w:cs="Amiri"/>
                <w:sz w:val="26"/>
                <w:szCs w:val="26"/>
                <w:rtl/>
              </w:rPr>
            </w:pPr>
          </w:p>
          <w:p w14:paraId="6101185A" w14:textId="77777777" w:rsidR="00A054A8" w:rsidRPr="00EB5893" w:rsidRDefault="00A054A8" w:rsidP="00EB5893">
            <w:pPr>
              <w:bidi/>
              <w:rPr>
                <w:rFonts w:ascii="Amiri" w:eastAsia="Calibri" w:hAnsi="Amiri" w:cs="Amiri"/>
                <w:sz w:val="26"/>
                <w:szCs w:val="26"/>
                <w:rtl/>
              </w:rPr>
            </w:pPr>
          </w:p>
          <w:p w14:paraId="02101AD4" w14:textId="77777777" w:rsidR="00A054A8" w:rsidRPr="00EB5893" w:rsidRDefault="00A054A8" w:rsidP="00EB5893">
            <w:pPr>
              <w:bidi/>
              <w:rPr>
                <w:rFonts w:ascii="Amiri" w:eastAsia="Calibri" w:hAnsi="Amiri" w:cs="Amiri"/>
                <w:sz w:val="26"/>
                <w:szCs w:val="26"/>
                <w:rtl/>
              </w:rPr>
            </w:pPr>
          </w:p>
          <w:p w14:paraId="3EE1DA3B" w14:textId="77777777" w:rsidR="00A054A8" w:rsidRPr="00EB5893" w:rsidRDefault="00A054A8" w:rsidP="00EB5893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EB5893">
              <w:rPr>
                <w:rFonts w:ascii="Amiri" w:eastAsia="Calibri" w:hAnsi="Amiri" w:cs="Amiri"/>
                <w:sz w:val="26"/>
                <w:szCs w:val="26"/>
              </w:rPr>
              <w:t xml:space="preserve"> </w:t>
            </w:r>
            <w:r w:rsidRPr="00EB5893">
              <w:rPr>
                <w:rFonts w:ascii="Amiri" w:eastAsia="Calibri" w:hAnsi="Amiri" w:cs="Amir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14:paraId="797DF182" w14:textId="77777777" w:rsidR="00A054A8" w:rsidRPr="00EB5893" w:rsidRDefault="00A054A8" w:rsidP="00EB5893">
            <w:pPr>
              <w:bidi/>
              <w:jc w:val="both"/>
              <w:rPr>
                <w:rFonts w:ascii="Amiri" w:eastAsia="Calibri" w:hAnsi="Amiri" w:cs="Amiri"/>
                <w:b/>
                <w:bCs/>
                <w:sz w:val="26"/>
                <w:szCs w:val="26"/>
                <w:u w:val="single"/>
                <w:rtl/>
                <w:lang w:bidi="ar-DZ"/>
              </w:rPr>
            </w:pPr>
          </w:p>
          <w:p w14:paraId="6FA70488" w14:textId="77777777" w:rsidR="00A054A8" w:rsidRPr="00EB5893" w:rsidRDefault="00A054A8" w:rsidP="00A054A8">
            <w:pPr>
              <w:numPr>
                <w:ilvl w:val="0"/>
                <w:numId w:val="30"/>
              </w:numPr>
              <w:bidi/>
              <w:contextualSpacing/>
              <w:jc w:val="both"/>
              <w:rPr>
                <w:rFonts w:ascii="Amiri" w:eastAsia="Calibri" w:hAnsi="Amiri" w:cs="Amiri"/>
                <w:sz w:val="26"/>
                <w:szCs w:val="26"/>
                <w:lang w:bidi="ar-DZ"/>
              </w:rPr>
            </w:pPr>
            <w:r w:rsidRPr="00EB5893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عين احتمال الأحداث التالية:</w:t>
            </w:r>
          </w:p>
          <w:p w14:paraId="7565BC6E" w14:textId="77777777" w:rsidR="00A054A8" w:rsidRPr="00EB5893" w:rsidRDefault="00A054A8" w:rsidP="00EB5893">
            <w:pPr>
              <w:bidi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EB5893">
              <w:rPr>
                <w:rFonts w:ascii="Amiri" w:eastAsia="Calibri" w:hAnsi="Amiri" w:cs="Amiri"/>
                <w:b/>
                <w:bCs/>
                <w:sz w:val="26"/>
                <w:szCs w:val="26"/>
                <w:rtl/>
                <w:lang w:bidi="ar-DZ"/>
              </w:rPr>
              <w:t xml:space="preserve">           </w:t>
            </w:r>
            <w:r w:rsidRPr="00EB5893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278F0AF3">
                <v:shape id="_x0000_i1146" type="#_x0000_t75" style="width:12pt;height:12.75pt" o:ole="">
                  <v:imagedata r:id="rId215" o:title=""/>
                </v:shape>
                <o:OLEObject Type="Embed" ProgID="Equation.DSMT4" ShapeID="_x0000_i1146" DrawAspect="Content" ObjectID="_1792332778" r:id="rId216"/>
              </w:object>
            </w:r>
            <w:r w:rsidRPr="00EB5893">
              <w:rPr>
                <w:rFonts w:ascii="Amiri" w:hAnsi="Amiri" w:cs="Amiri"/>
                <w:sz w:val="26"/>
                <w:szCs w:val="26"/>
                <w:rtl/>
              </w:rPr>
              <w:t xml:space="preserve">: </w:t>
            </w:r>
            <w:r w:rsidRPr="00EB5893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"الحصول على رقمين فرديين"               </w:t>
            </w:r>
          </w:p>
          <w:p w14:paraId="5AFABEDF" w14:textId="77777777" w:rsidR="00A054A8" w:rsidRPr="00EB5893" w:rsidRDefault="00A054A8" w:rsidP="00EB5893">
            <w:pPr>
              <w:bidi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EB5893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 </w:t>
            </w:r>
            <w:r w:rsidRPr="00EB5893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35A3DA47">
                <v:shape id="_x0000_i1147" type="#_x0000_t75" style="width:12pt;height:12.75pt" o:ole="">
                  <v:imagedata r:id="rId217" o:title=""/>
                </v:shape>
                <o:OLEObject Type="Embed" ProgID="Equation.DSMT4" ShapeID="_x0000_i1147" DrawAspect="Content" ObjectID="_1792332779" r:id="rId218"/>
              </w:object>
            </w:r>
            <w:r w:rsidRPr="00EB5893">
              <w:rPr>
                <w:rFonts w:ascii="Amiri" w:hAnsi="Amiri" w:cs="Amiri"/>
                <w:sz w:val="26"/>
                <w:szCs w:val="26"/>
                <w:rtl/>
              </w:rPr>
              <w:t>:</w:t>
            </w:r>
            <w:r w:rsidRPr="00EB5893">
              <w:rPr>
                <w:rFonts w:ascii="Amiri" w:hAnsi="Amiri" w:cs="Amiri"/>
                <w:sz w:val="26"/>
                <w:szCs w:val="26"/>
                <w:rtl/>
                <w:lang w:bidi="ar-DZ"/>
              </w:rPr>
              <w:t>"الحصول على رقمين أحدهما مضاعف للآخر"</w:t>
            </w:r>
          </w:p>
          <w:p w14:paraId="6079550A" w14:textId="77777777" w:rsidR="00A054A8" w:rsidRPr="00EB5893" w:rsidRDefault="00A054A8" w:rsidP="00EB5893">
            <w:pPr>
              <w:bidi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EB5893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 </w:t>
            </w:r>
            <w:r w:rsidRPr="00EB5893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279" w14:anchorId="69F9B300">
                <v:shape id="_x0000_i1148" type="#_x0000_t75" style="width:12pt;height:14.25pt" o:ole="">
                  <v:imagedata r:id="rId219" o:title=""/>
                </v:shape>
                <o:OLEObject Type="Embed" ProgID="Equation.DSMT4" ShapeID="_x0000_i1148" DrawAspect="Content" ObjectID="_1792332780" r:id="rId220"/>
              </w:object>
            </w:r>
            <w:r w:rsidRPr="00EB5893">
              <w:rPr>
                <w:rFonts w:ascii="Amiri" w:hAnsi="Amiri" w:cs="Amiri"/>
                <w:sz w:val="26"/>
                <w:szCs w:val="26"/>
                <w:rtl/>
              </w:rPr>
              <w:t>:</w:t>
            </w:r>
            <w:r w:rsidRPr="00EB5893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"الحصول على رقمين مجموعهما أكبر أو يساوي4"     </w:t>
            </w:r>
          </w:p>
          <w:p w14:paraId="29C04D48" w14:textId="77777777" w:rsidR="00A054A8" w:rsidRPr="00EB5893" w:rsidRDefault="00A054A8" w:rsidP="00EB5893">
            <w:pPr>
              <w:bidi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EB5893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 </w:t>
            </w:r>
            <w:r w:rsidRPr="00EB5893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2B5505B5">
                <v:shape id="_x0000_i1149" type="#_x0000_t75" style="width:12.75pt;height:12.75pt" o:ole="">
                  <v:imagedata r:id="rId221" o:title=""/>
                </v:shape>
                <o:OLEObject Type="Embed" ProgID="Equation.DSMT4" ShapeID="_x0000_i1149" DrawAspect="Content" ObjectID="_1792332781" r:id="rId222"/>
              </w:object>
            </w:r>
            <w:r w:rsidRPr="00EB5893">
              <w:rPr>
                <w:rFonts w:ascii="Amiri" w:hAnsi="Amiri" w:cs="Amiri"/>
                <w:sz w:val="26"/>
                <w:szCs w:val="26"/>
                <w:rtl/>
              </w:rPr>
              <w:t>:</w:t>
            </w:r>
            <w:r w:rsidRPr="00EB5893">
              <w:rPr>
                <w:rFonts w:ascii="Amiri" w:hAnsi="Amiri" w:cs="Amiri"/>
                <w:sz w:val="26"/>
                <w:szCs w:val="26"/>
                <w:rtl/>
                <w:lang w:bidi="ar-DZ"/>
              </w:rPr>
              <w:t>"الحصول على رقمين أحدهما هو الرقم2"</w:t>
            </w:r>
          </w:p>
          <w:p w14:paraId="5161852B" w14:textId="77777777" w:rsidR="00A054A8" w:rsidRPr="00EB5893" w:rsidRDefault="00A054A8" w:rsidP="00EB5893">
            <w:pPr>
              <w:bidi/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</w:pPr>
          </w:p>
          <w:p w14:paraId="253E9D70" w14:textId="3F6DC1D7" w:rsidR="00A054A8" w:rsidRDefault="00D010CE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0B224C0" wp14:editId="3A6F0E02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194945</wp:posOffset>
                      </wp:positionV>
                      <wp:extent cx="3400425" cy="3305175"/>
                      <wp:effectExtent l="0" t="0" r="28575" b="28575"/>
                      <wp:wrapNone/>
                      <wp:docPr id="1704836119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0425" cy="3305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FFA324" w14:textId="79735FCE" w:rsidR="00D010CE" w:rsidRDefault="00D010CE" w:rsidP="00D010C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2F5899" wp14:editId="6566BBAC">
                                        <wp:extent cx="2819048" cy="2857143"/>
                                        <wp:effectExtent l="0" t="0" r="635" b="635"/>
                                        <wp:docPr id="159216664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9216664" name=""/>
                                                <pic:cNvPicPr/>
                                              </pic:nvPicPr>
                                              <pic:blipFill>
                                                <a:blip r:embed="rId8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048" cy="28571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0B224C0" id="Rectangle 11" o:spid="_x0000_s1050" style="position:absolute;left:0;text-align:left;margin-left:15.45pt;margin-top:15.35pt;width:267.75pt;height:26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" fillcolor="white [3201]" strokecolor="white [3212]" strokeweight="2pt">
                      <v:textbox>
                        <w:txbxContent>
                          <w:p w14:paraId="34FFA324" w14:textId="79735FCE" w:rsidR="00D010CE" w:rsidRDefault="00D010CE" w:rsidP="00D010C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F5899" wp14:editId="6566BBAC">
                                  <wp:extent cx="2819048" cy="2857143"/>
                                  <wp:effectExtent l="0" t="0" r="635" b="635"/>
                                  <wp:docPr id="15921666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216664" name=""/>
                                          <pic:cNvPicPr/>
                                        </pic:nvPicPr>
                                        <pic:blipFill>
                                          <a:blip r:embed="rId8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048" cy="28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2A8ADB" w14:textId="77777777" w:rsidR="00A054A8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711DE419" w14:textId="77777777" w:rsidR="00A054A8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22C48CB1" w14:textId="77777777" w:rsidR="00A054A8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695634A5" w14:textId="77777777" w:rsidR="00A054A8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2B2E8FAF" w14:textId="77777777" w:rsidR="00A054A8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344AFC13" w14:textId="77777777" w:rsidR="00A054A8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3BB53407" w14:textId="77777777" w:rsidR="00A054A8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3199C331" w14:textId="77777777" w:rsidR="00A054A8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72E1EFB0" w14:textId="77777777" w:rsidR="00A054A8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60B51850" w14:textId="77777777" w:rsidR="00A054A8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1E72AC20" w14:textId="77777777" w:rsidR="00A054A8" w:rsidRPr="00926FFF" w:rsidRDefault="00A054A8" w:rsidP="00EB5893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5D6F16E9" w14:textId="77777777" w:rsidR="00A054A8" w:rsidRDefault="00A054A8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val="en-US" w:bidi="ar-DZ"/>
              </w:rPr>
            </w:pPr>
          </w:p>
          <w:p w14:paraId="30421327" w14:textId="77777777" w:rsidR="008751F9" w:rsidRPr="00926FFF" w:rsidRDefault="008751F9" w:rsidP="008751F9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1179" w:type="dxa"/>
          </w:tcPr>
          <w:p w14:paraId="71E59C9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B5AD3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C20459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2D921D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4B3CD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693FC6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C04F99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BA4AB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D0454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FEEB5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96858D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8E471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4B1C06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7EC8A7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E48A8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A3516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76DFFE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7BEB9D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0AC5CB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52DBD5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C8411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76BAFE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F08ACD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099CD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D37B37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2ACEE9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50A9F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965E1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A4C35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E6CDC7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7117B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A7D22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36C424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0F70F8" w14:textId="77777777" w:rsidR="00A054A8" w:rsidRPr="00792B9B" w:rsidRDefault="00A054A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1FB853C" w14:textId="77777777" w:rsidR="00A054A8" w:rsidRPr="00792B9B" w:rsidRDefault="00A054A8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4D4B37B0" w14:textId="77777777" w:rsidR="00A054A8" w:rsidRDefault="00A054A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CC4B5D" wp14:editId="2574094D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810603189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A3850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70F0D30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C4B5D" id="_x0000_s1051" style="position:absolute;left:0;text-align:left;margin-left:-46.15pt;margin-top:66.05pt;width:543pt;height:5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3uC2+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24BA3850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70F0D30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9592A1" wp14:editId="58272B83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58183202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3C872" w14:textId="77777777" w:rsidR="00A054A8" w:rsidRPr="00305590" w:rsidRDefault="00A054A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565DA2DE" w14:textId="77777777" w:rsidR="00A054A8" w:rsidRDefault="00A054A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592A1" id="_x0000_s1052" style="position:absolute;left:0;text-align:left;margin-left:-44.65pt;margin-top:.8pt;width:100.5pt;height:5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vyF5e3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4FF3C872" w14:textId="77777777" w:rsidR="00A054A8" w:rsidRPr="00305590" w:rsidRDefault="00A054A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565DA2DE" w14:textId="77777777" w:rsidR="00A054A8" w:rsidRDefault="00A054A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BD38B2" wp14:editId="03350B64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17937727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C68F7" w14:textId="77777777" w:rsidR="00A054A8" w:rsidRPr="00305590" w:rsidRDefault="00A054A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D38B2" id="_x0000_s1053" style="position:absolute;left:0;text-align:left;margin-left:396.35pt;margin-top:-.7pt;width:100.5pt;height:6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8Vcw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hHkakcWnFZS7pWceukUITt5V1Jx7EXApPE0+9ZO2GR/p0AaagkNPcbYG/+vUe9SngSQp&#10;Zw1tUsHDz43wijPzzdKoXubn53H1EnM+mY6J8ceS1bHEbuoboDbn9G84mcioj2ZPag/1Ky39IkYl&#10;kbCSYhdcot8zN9htOH0bUi0WSY3WzQm8t89ORuex0HHuXtpX4V0/oUiz/QD7rROzdzPa6UZLC4sN&#10;gq7SAB/q2reAVjXtQf+txL/gmE9ah89v/hs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Ayn8V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211C68F7" w14:textId="77777777" w:rsidR="00A054A8" w:rsidRPr="00305590" w:rsidRDefault="00A054A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029F39" wp14:editId="70A30168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49051712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A57F5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تمـــــــــالات</w:t>
                            </w:r>
                          </w:p>
                          <w:p w14:paraId="322D3AAE" w14:textId="77777777" w:rsidR="00A054A8" w:rsidRPr="00305590" w:rsidRDefault="00A054A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9710C">
                              <w:rPr>
                                <w:rFonts w:ascii="Amiri" w:hAnsi="Amiri" w:cs="Amiri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معالجة بيداغوجية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029F39" id="_x0000_s1054" style="position:absolute;left:0;text-align:left;margin-left:66.35pt;margin-top:1.55pt;width:323.25pt;height:58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xoNC0H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6E9A57F5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تمـــــــــالات</w:t>
                      </w:r>
                    </w:p>
                    <w:p w14:paraId="322D3AAE" w14:textId="77777777" w:rsidR="00A054A8" w:rsidRPr="00305590" w:rsidRDefault="00A054A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99710C">
                        <w:rPr>
                          <w:rFonts w:ascii="Amiri" w:hAnsi="Amiri" w:cs="Amiri" w:hint="cs"/>
                          <w:color w:val="000000" w:themeColor="text1"/>
                          <w:sz w:val="26"/>
                          <w:szCs w:val="26"/>
                          <w:rtl/>
                          <w:lang w:bidi="ar-DZ"/>
                        </w:rPr>
                        <w:t>معالجة بيداغوجية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9A448DB" w14:textId="77777777" w:rsidR="00A054A8" w:rsidRPr="00792B9B" w:rsidRDefault="00A054A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1195" w:type="dxa"/>
        <w:tblInd w:w="-1000" w:type="dxa"/>
        <w:tblLook w:val="04A0" w:firstRow="1" w:lastRow="0" w:firstColumn="1" w:lastColumn="0" w:noHBand="0" w:noVBand="1"/>
      </w:tblPr>
      <w:tblGrid>
        <w:gridCol w:w="1323"/>
        <w:gridCol w:w="8651"/>
        <w:gridCol w:w="1221"/>
      </w:tblGrid>
      <w:tr w:rsidR="00A054A8" w:rsidRPr="00792B9B" w14:paraId="7560ED0D" w14:textId="77777777" w:rsidTr="008751F9">
        <w:tc>
          <w:tcPr>
            <w:tcW w:w="1278" w:type="dxa"/>
            <w:shd w:val="clear" w:color="auto" w:fill="EAF1DD" w:themeFill="accent3" w:themeFillTint="33"/>
          </w:tcPr>
          <w:p w14:paraId="0E8BE54F" w14:textId="77777777" w:rsidR="00A054A8" w:rsidRPr="00305590" w:rsidRDefault="00A054A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27E8C2D2" w14:textId="77777777" w:rsidR="00A054A8" w:rsidRPr="00305590" w:rsidRDefault="00A054A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786B1D4" w14:textId="77777777" w:rsidR="00A054A8" w:rsidRPr="00305590" w:rsidRDefault="00A054A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A054A8" w:rsidRPr="00792B9B" w14:paraId="7C02F3E4" w14:textId="77777777" w:rsidTr="008751F9">
        <w:tc>
          <w:tcPr>
            <w:tcW w:w="1278" w:type="dxa"/>
          </w:tcPr>
          <w:p w14:paraId="2273002A" w14:textId="77777777" w:rsidR="00A054A8" w:rsidRDefault="00A054A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0DA093A" w14:textId="77777777" w:rsidR="00A054A8" w:rsidRDefault="00A054A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A0B1DD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D4432D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21F1A9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40B1D8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F36FF5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1ABE3C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00A810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3C445B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172907" w14:textId="77777777" w:rsidR="00A054A8" w:rsidRDefault="00A054A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8DE6CE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DC5103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1CDAAC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FDD89D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6C00F6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6DB603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EC3FFE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5FE83D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5D3464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AFBE0F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1B4E92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A1FA19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0480BB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CB2BC6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5B1A5B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0EDD36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495DBF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9E4F43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53A651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203755" w14:textId="77777777" w:rsidR="00A054A8" w:rsidRDefault="00A054A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F7A3C7" w14:textId="77777777" w:rsidR="00A054A8" w:rsidRPr="00FB5A89" w:rsidRDefault="00A054A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4152D259" w14:textId="77777777" w:rsidR="00A054A8" w:rsidRPr="00792B9B" w:rsidRDefault="00A054A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45A550F" w14:textId="5BE28266" w:rsidR="00A054A8" w:rsidRPr="008751F9" w:rsidRDefault="00A054A8" w:rsidP="008751F9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045BD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 01:</w:t>
            </w:r>
            <w:r w:rsidRPr="00045BD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br/>
            </w:r>
            <w:r w:rsidR="008751F9">
              <w:rPr>
                <w:rFonts w:ascii="Amiri" w:hAnsi="Amiri" w:cs="Amiri"/>
                <w:noProof/>
                <w:sz w:val="26"/>
                <w:szCs w:val="26"/>
                <w:rtl/>
              </w:rPr>
              <w:br/>
            </w:r>
            <w:r w:rsidRPr="00045BD1">
              <w:rPr>
                <w:rFonts w:ascii="Amiri" w:hAnsi="Amiri" w:cs="Amiri"/>
                <w:noProof/>
                <w:sz w:val="26"/>
                <w:szCs w:val="26"/>
                <w:rtl/>
              </w:rPr>
              <w:t>يحتوي صندوق على 7 كرات منها ثلاث كرات سوداء  مرقمة 1 ، 2 ، 3 و أربع كرات حمراء مرقمة 1 ، 2 ، 3 ، 4. نسحب عشوائيا كرة من الصندوق</w:t>
            </w:r>
          </w:p>
          <w:p w14:paraId="487E0DD8" w14:textId="77777777" w:rsidR="00A054A8" w:rsidRPr="00045BD1" w:rsidRDefault="00A054A8" w:rsidP="00635211">
            <w:pPr>
              <w:bidi/>
              <w:rPr>
                <w:rFonts w:ascii="Amiri" w:hAnsi="Amiri" w:cs="Amiri"/>
                <w:noProof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noProof/>
                <w:sz w:val="26"/>
                <w:szCs w:val="26"/>
                <w:rtl/>
              </w:rPr>
              <w:t>1) احسب احتمال الحوادث التالية:</w:t>
            </w:r>
          </w:p>
          <w:p w14:paraId="26E5F8CD" w14:textId="77777777" w:rsidR="00A054A8" w:rsidRPr="00045BD1" w:rsidRDefault="00A054A8" w:rsidP="0063521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48EEC907">
                <v:shape id="_x0000_i1150" type="#_x0000_t75" style="width:12pt;height:12.75pt" o:ole="">
                  <v:imagedata r:id="rId223" o:title=""/>
                </v:shape>
                <o:OLEObject Type="Embed" ProgID="Equation.DSMT4" ShapeID="_x0000_i1150" DrawAspect="Content" ObjectID="_1792332782" r:id="rId224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:"الكرة المسحوبة سوداء". </w:t>
            </w: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0BA2E9AA">
                <v:shape id="_x0000_i1151" type="#_x0000_t75" style="width:12pt;height:12.75pt" o:ole="">
                  <v:imagedata r:id="rId225" o:title=""/>
                </v:shape>
                <o:OLEObject Type="Embed" ProgID="Equation.DSMT4" ShapeID="_x0000_i1151" DrawAspect="Content" ObjectID="_1792332783" r:id="rId226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>:"الكرة المسحوبة حمراء".</w:t>
            </w:r>
          </w:p>
          <w:p w14:paraId="5F86A870" w14:textId="77777777" w:rsidR="00A054A8" w:rsidRPr="00045BD1" w:rsidRDefault="00A054A8" w:rsidP="0063521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 </w:t>
            </w:r>
            <w:r w:rsidRPr="00045BD1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279" w14:anchorId="03EAC340">
                <v:shape id="_x0000_i1152" type="#_x0000_t75" style="width:12pt;height:14.25pt" o:ole="">
                  <v:imagedata r:id="rId227" o:title=""/>
                </v:shape>
                <o:OLEObject Type="Embed" ProgID="Equation.DSMT4" ShapeID="_x0000_i1152" DrawAspect="Content" ObjectID="_1792332784" r:id="rId228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>: " الكرة المسحوبة تحمل رقما فرديا"</w:t>
            </w:r>
          </w:p>
          <w:p w14:paraId="4BF8B3F8" w14:textId="77777777" w:rsidR="00A054A8" w:rsidRPr="00045BD1" w:rsidRDefault="00A054A8" w:rsidP="0063521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2) </w:t>
            </w:r>
            <w:r w:rsidRPr="00045BD1">
              <w:rPr>
                <w:rFonts w:ascii="Amiri" w:hAnsi="Amiri" w:cs="Amiri"/>
                <w:noProof/>
                <w:sz w:val="26"/>
                <w:szCs w:val="26"/>
                <w:rtl/>
              </w:rPr>
              <w:t xml:space="preserve">احسب احتمال الحوادث التالية: </w: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660" w:dyaOrig="260" w14:anchorId="60513355">
                <v:shape id="_x0000_i1153" type="#_x0000_t75" style="width:33pt;height:12.75pt" o:ole="">
                  <v:imagedata r:id="rId229" o:title=""/>
                </v:shape>
                <o:OLEObject Type="Embed" ProgID="Equation.DSMT4" ShapeID="_x0000_i1153" DrawAspect="Content" ObjectID="_1792332785" r:id="rId230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، </w:t>
            </w:r>
            <w:r w:rsidRPr="00045BD1">
              <w:rPr>
                <w:rFonts w:ascii="Amiri" w:hAnsi="Amiri" w:cs="Amiri"/>
                <w:position w:val="-6"/>
                <w:sz w:val="26"/>
                <w:szCs w:val="26"/>
              </w:rPr>
              <w:object w:dxaOrig="660" w:dyaOrig="279" w14:anchorId="262B2FDA">
                <v:shape id="_x0000_i1154" type="#_x0000_t75" style="width:33pt;height:14.25pt" o:ole="">
                  <v:imagedata r:id="rId231" o:title=""/>
                </v:shape>
                <o:OLEObject Type="Embed" ProgID="Equation.DSMT4" ShapeID="_x0000_i1154" DrawAspect="Content" ObjectID="_1792332786" r:id="rId232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045BD1">
              <w:rPr>
                <w:rFonts w:ascii="Amiri" w:hAnsi="Amiri" w:cs="Amiri"/>
                <w:position w:val="-6"/>
                <w:sz w:val="26"/>
                <w:szCs w:val="26"/>
              </w:rPr>
              <w:object w:dxaOrig="660" w:dyaOrig="279" w14:anchorId="61D78E38">
                <v:shape id="_x0000_i1155" type="#_x0000_t75" style="width:33pt;height:14.25pt" o:ole="">
                  <v:imagedata r:id="rId233" o:title=""/>
                </v:shape>
                <o:OLEObject Type="Embed" ProgID="Equation.DSMT4" ShapeID="_x0000_i1155" DrawAspect="Content" ObjectID="_1792332787" r:id="rId234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،</w:t>
            </w: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660" w:dyaOrig="260" w14:anchorId="2577D3E3">
                <v:shape id="_x0000_i1156" type="#_x0000_t75" style="width:33pt;height:12.75pt" o:ole="">
                  <v:imagedata r:id="rId235" o:title=""/>
                </v:shape>
                <o:OLEObject Type="Embed" ProgID="Equation.DSMT4" ShapeID="_x0000_i1156" DrawAspect="Content" ObjectID="_1792332788" r:id="rId236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،</w:t>
            </w:r>
            <w:r w:rsidRPr="00045BD1">
              <w:rPr>
                <w:rFonts w:ascii="Amiri" w:hAnsi="Amiri" w:cs="Amiri"/>
                <w:position w:val="-6"/>
                <w:sz w:val="26"/>
                <w:szCs w:val="26"/>
              </w:rPr>
              <w:object w:dxaOrig="660" w:dyaOrig="279" w14:anchorId="01086144">
                <v:shape id="_x0000_i1157" type="#_x0000_t75" style="width:33pt;height:14.25pt" o:ole="">
                  <v:imagedata r:id="rId237" o:title=""/>
                </v:shape>
                <o:OLEObject Type="Embed" ProgID="Equation.DSMT4" ShapeID="_x0000_i1157" DrawAspect="Content" ObjectID="_1792332789" r:id="rId238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، </w:t>
            </w:r>
            <w:r w:rsidRPr="00045BD1">
              <w:rPr>
                <w:rFonts w:ascii="Amiri" w:hAnsi="Amiri" w:cs="Amiri"/>
                <w:position w:val="-6"/>
                <w:sz w:val="26"/>
                <w:szCs w:val="26"/>
              </w:rPr>
              <w:object w:dxaOrig="660" w:dyaOrig="279" w14:anchorId="39883137">
                <v:shape id="_x0000_i1158" type="#_x0000_t75" style="width:33pt;height:14.25pt" o:ole="">
                  <v:imagedata r:id="rId239" o:title=""/>
                </v:shape>
                <o:OLEObject Type="Embed" ProgID="Equation.DSMT4" ShapeID="_x0000_i1158" DrawAspect="Content" ObjectID="_1792332790" r:id="rId240"/>
              </w:object>
            </w:r>
          </w:p>
          <w:p w14:paraId="1F1CFE6C" w14:textId="77777777" w:rsidR="00A054A8" w:rsidRPr="00045BD1" w:rsidRDefault="00A054A8" w:rsidP="0063521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36593A18" w14:textId="77777777" w:rsidR="00A054A8" w:rsidRPr="00045BD1" w:rsidRDefault="00A054A8" w:rsidP="0063521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045BD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 02:</w:t>
            </w:r>
          </w:p>
          <w:p w14:paraId="181681CA" w14:textId="77777777" w:rsidR="00A054A8" w:rsidRPr="00045BD1" w:rsidRDefault="00A054A8" w:rsidP="0063521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38D4D7B5">
                <v:shape id="_x0000_i1159" type="#_x0000_t75" style="width:12pt;height:12.75pt" o:ole="">
                  <v:imagedata r:id="rId223" o:title=""/>
                </v:shape>
                <o:OLEObject Type="Embed" ProgID="Equation.DSMT4" ShapeID="_x0000_i1159" DrawAspect="Content" ObjectID="_1792332791" r:id="rId241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5864200E">
                <v:shape id="_x0000_i1160" type="#_x0000_t75" style="width:12pt;height:12.75pt" o:ole="">
                  <v:imagedata r:id="rId225" o:title=""/>
                </v:shape>
                <o:OLEObject Type="Embed" ProgID="Equation.DSMT4" ShapeID="_x0000_i1160" DrawAspect="Content" ObjectID="_1792332792" r:id="rId242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حادثتان حيث: </w:t>
            </w:r>
            <w:r w:rsidRPr="00045BD1">
              <w:rPr>
                <w:rFonts w:ascii="Amiri" w:hAnsi="Amiri" w:cs="Amiri"/>
                <w:position w:val="-18"/>
                <w:sz w:val="26"/>
                <w:szCs w:val="26"/>
              </w:rPr>
              <w:object w:dxaOrig="1280" w:dyaOrig="480" w14:anchorId="142EA91B">
                <v:shape id="_x0000_i1161" type="#_x0000_t75" style="width:63.75pt;height:24pt" o:ole="">
                  <v:imagedata r:id="rId243" o:title=""/>
                </v:shape>
                <o:OLEObject Type="Embed" ProgID="Equation.DSMT4" ShapeID="_x0000_i1161" DrawAspect="Content" ObjectID="_1792332793" r:id="rId244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045BD1">
              <w:rPr>
                <w:rFonts w:ascii="Amiri" w:hAnsi="Amiri" w:cs="Amiri"/>
                <w:position w:val="-18"/>
                <w:sz w:val="26"/>
                <w:szCs w:val="26"/>
              </w:rPr>
              <w:object w:dxaOrig="1280" w:dyaOrig="480" w14:anchorId="5D1A397D">
                <v:shape id="_x0000_i1162" type="#_x0000_t75" style="width:60.75pt;height:22.5pt" o:ole="">
                  <v:imagedata r:id="rId245" o:title=""/>
                </v:shape>
                <o:OLEObject Type="Embed" ProgID="Equation.DSMT4" ShapeID="_x0000_i1162" DrawAspect="Content" ObjectID="_1792332794" r:id="rId246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t xml:space="preserve">سب </w:t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vanish/>
                <w:sz w:val="26"/>
                <w:szCs w:val="26"/>
                <w:rtl/>
              </w:rPr>
              <w:pgNum/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>و</w:t>
            </w:r>
            <w:r w:rsidRPr="00045BD1">
              <w:rPr>
                <w:rFonts w:ascii="Amiri" w:hAnsi="Amiri" w:cs="Amiri"/>
                <w:position w:val="-18"/>
                <w:sz w:val="26"/>
                <w:szCs w:val="26"/>
              </w:rPr>
              <w:object w:dxaOrig="1700" w:dyaOrig="480" w14:anchorId="521C5197">
                <v:shape id="_x0000_i1163" type="#_x0000_t75" style="width:81pt;height:22.5pt" o:ole="">
                  <v:imagedata r:id="rId247" o:title=""/>
                </v:shape>
                <o:OLEObject Type="Embed" ProgID="Equation.DSMT4" ShapeID="_x0000_i1163" DrawAspect="Content" ObjectID="_1792332795" r:id="rId248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327DD868" w14:textId="77777777" w:rsidR="00A054A8" w:rsidRPr="00045BD1" w:rsidRDefault="00A054A8" w:rsidP="00A054A8">
            <w:pPr>
              <w:pStyle w:val="Paragraphedeliste"/>
              <w:numPr>
                <w:ilvl w:val="0"/>
                <w:numId w:val="32"/>
              </w:num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</w:rPr>
              <w:t>احسب</w:t>
            </w:r>
            <w:r w:rsidRPr="00045BD1">
              <w:rPr>
                <w:rFonts w:ascii="Amiri" w:hAnsi="Amiri" w:cs="Amiri"/>
                <w:sz w:val="26"/>
                <w:szCs w:val="26"/>
              </w:rPr>
              <w:object w:dxaOrig="1020" w:dyaOrig="400" w14:anchorId="2372FE40">
                <v:shape id="_x0000_i1164" type="#_x0000_t75" style="width:48.75pt;height:18.75pt" o:ole="">
                  <v:imagedata r:id="rId249" o:title=""/>
                </v:shape>
                <o:OLEObject Type="Embed" ProgID="Equation.DSMT4" ShapeID="_x0000_i1164" DrawAspect="Content" ObjectID="_1792332796" r:id="rId250"/>
              </w:object>
            </w:r>
          </w:p>
          <w:p w14:paraId="20E3E633" w14:textId="77777777" w:rsidR="00A054A8" w:rsidRPr="00045BD1" w:rsidRDefault="00A054A8" w:rsidP="0063521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202F2E4" w14:textId="77777777" w:rsidR="00A054A8" w:rsidRPr="00045BD1" w:rsidRDefault="00A054A8" w:rsidP="00045BD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045BD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 03:</w:t>
            </w:r>
          </w:p>
          <w:p w14:paraId="262CEFCB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</w:rPr>
              <w:t>الجدول التالي يمثل توزيع عمال حسب وسيلة تنقلهم إلى عملهم وحسب مكان إقامتهم</w: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br/>
            </w:r>
          </w:p>
          <w:tbl>
            <w:tblPr>
              <w:tblStyle w:val="Grilledutableau"/>
              <w:bidiVisual/>
              <w:tblW w:w="0" w:type="auto"/>
              <w:tblInd w:w="170" w:type="dxa"/>
              <w:tblBorders>
                <w:top w:val="single" w:sz="4" w:space="0" w:color="0000FF"/>
                <w:left w:val="single" w:sz="4" w:space="0" w:color="0000FF"/>
                <w:bottom w:val="single" w:sz="4" w:space="0" w:color="0000FF"/>
                <w:right w:val="single" w:sz="4" w:space="0" w:color="0000FF"/>
                <w:insideH w:val="single" w:sz="4" w:space="0" w:color="0000FF"/>
                <w:insideV w:val="single" w:sz="4" w:space="0" w:color="0000FF"/>
              </w:tblBorders>
              <w:tblLook w:val="01E0" w:firstRow="1" w:lastRow="1" w:firstColumn="1" w:lastColumn="1" w:noHBand="0" w:noVBand="0"/>
            </w:tblPr>
            <w:tblGrid>
              <w:gridCol w:w="1990"/>
              <w:gridCol w:w="709"/>
              <w:gridCol w:w="988"/>
              <w:gridCol w:w="867"/>
            </w:tblGrid>
            <w:tr w:rsidR="00A054A8" w:rsidRPr="00045BD1" w14:paraId="157268EA" w14:textId="77777777" w:rsidTr="002608DD">
              <w:trPr>
                <w:trHeight w:val="395"/>
              </w:trPr>
              <w:tc>
                <w:tcPr>
                  <w:tcW w:w="1990" w:type="dxa"/>
                  <w:shd w:val="clear" w:color="auto" w:fill="FFFF00"/>
                  <w:vAlign w:val="center"/>
                </w:tcPr>
                <w:p w14:paraId="24F805DB" w14:textId="77777777" w:rsidR="00A054A8" w:rsidRPr="00045BD1" w:rsidRDefault="00A054A8" w:rsidP="00635211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</w:rPr>
                    <w:t>مشيا على الأقدام</w:t>
                  </w:r>
                </w:p>
              </w:tc>
              <w:tc>
                <w:tcPr>
                  <w:tcW w:w="709" w:type="dxa"/>
                  <w:shd w:val="clear" w:color="auto" w:fill="FFFF00"/>
                  <w:vAlign w:val="center"/>
                </w:tcPr>
                <w:p w14:paraId="5A05647F" w14:textId="77777777" w:rsidR="00A054A8" w:rsidRPr="00045BD1" w:rsidRDefault="00A054A8" w:rsidP="00635211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سيارة</w:t>
                  </w:r>
                </w:p>
              </w:tc>
              <w:tc>
                <w:tcPr>
                  <w:tcW w:w="988" w:type="dxa"/>
                  <w:tcBorders>
                    <w:right w:val="single" w:sz="4" w:space="0" w:color="0000FF"/>
                  </w:tcBorders>
                  <w:shd w:val="clear" w:color="auto" w:fill="FFFF00"/>
                  <w:vAlign w:val="center"/>
                </w:tcPr>
                <w:p w14:paraId="1BED2FFC" w14:textId="77777777" w:rsidR="00A054A8" w:rsidRPr="00045BD1" w:rsidRDefault="00A054A8" w:rsidP="00635211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حافلة</w:t>
                  </w:r>
                </w:p>
              </w:tc>
              <w:tc>
                <w:tcPr>
                  <w:tcW w:w="867" w:type="dxa"/>
                  <w:tcBorders>
                    <w:top w:val="nil"/>
                    <w:left w:val="single" w:sz="4" w:space="0" w:color="0000FF"/>
                    <w:bottom w:val="single" w:sz="4" w:space="0" w:color="0000FF"/>
                    <w:right w:val="nil"/>
                  </w:tcBorders>
                  <w:vAlign w:val="center"/>
                </w:tcPr>
                <w:p w14:paraId="755693D6" w14:textId="77777777" w:rsidR="00A054A8" w:rsidRPr="00045BD1" w:rsidRDefault="00A054A8" w:rsidP="00635211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</w:tr>
            <w:tr w:rsidR="00A054A8" w:rsidRPr="00045BD1" w14:paraId="70CB6E4D" w14:textId="77777777" w:rsidTr="002608DD">
              <w:trPr>
                <w:trHeight w:val="395"/>
              </w:trPr>
              <w:tc>
                <w:tcPr>
                  <w:tcW w:w="1990" w:type="dxa"/>
                  <w:vAlign w:val="center"/>
                </w:tcPr>
                <w:p w14:paraId="612F8956" w14:textId="77777777" w:rsidR="00A054A8" w:rsidRPr="00045BD1" w:rsidRDefault="00A054A8" w:rsidP="00635211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20</w:t>
                  </w:r>
                </w:p>
              </w:tc>
              <w:tc>
                <w:tcPr>
                  <w:tcW w:w="709" w:type="dxa"/>
                  <w:vAlign w:val="center"/>
                </w:tcPr>
                <w:p w14:paraId="77B48826" w14:textId="77777777" w:rsidR="00A054A8" w:rsidRPr="00045BD1" w:rsidRDefault="00A054A8" w:rsidP="00635211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</w:rPr>
                    <w:t>34</w:t>
                  </w:r>
                </w:p>
              </w:tc>
              <w:tc>
                <w:tcPr>
                  <w:tcW w:w="988" w:type="dxa"/>
                  <w:vAlign w:val="center"/>
                </w:tcPr>
                <w:p w14:paraId="63D806D3" w14:textId="77777777" w:rsidR="00A054A8" w:rsidRPr="00045BD1" w:rsidRDefault="00A054A8" w:rsidP="00635211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23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FF"/>
                  </w:tcBorders>
                  <w:shd w:val="clear" w:color="auto" w:fill="FFCC99"/>
                  <w:vAlign w:val="center"/>
                </w:tcPr>
                <w:p w14:paraId="718AB194" w14:textId="77777777" w:rsidR="00A054A8" w:rsidRPr="00045BD1" w:rsidRDefault="00A054A8" w:rsidP="00635211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المدينة</w:t>
                  </w:r>
                </w:p>
              </w:tc>
            </w:tr>
            <w:tr w:rsidR="00A054A8" w:rsidRPr="00045BD1" w14:paraId="09A6C05B" w14:textId="77777777" w:rsidTr="002608DD">
              <w:trPr>
                <w:trHeight w:val="410"/>
              </w:trPr>
              <w:tc>
                <w:tcPr>
                  <w:tcW w:w="1990" w:type="dxa"/>
                  <w:vAlign w:val="center"/>
                </w:tcPr>
                <w:p w14:paraId="475383C5" w14:textId="77777777" w:rsidR="00A054A8" w:rsidRPr="00045BD1" w:rsidRDefault="00A054A8" w:rsidP="00635211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709" w:type="dxa"/>
                  <w:vAlign w:val="center"/>
                </w:tcPr>
                <w:p w14:paraId="69F309E2" w14:textId="77777777" w:rsidR="00A054A8" w:rsidRPr="00045BD1" w:rsidRDefault="00A054A8" w:rsidP="00635211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18</w:t>
                  </w:r>
                </w:p>
              </w:tc>
              <w:tc>
                <w:tcPr>
                  <w:tcW w:w="988" w:type="dxa"/>
                  <w:vAlign w:val="center"/>
                </w:tcPr>
                <w:p w14:paraId="2BCF23D4" w14:textId="77777777" w:rsidR="00A054A8" w:rsidRPr="00045BD1" w:rsidRDefault="00A054A8" w:rsidP="00635211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56</w:t>
                  </w:r>
                </w:p>
              </w:tc>
              <w:tc>
                <w:tcPr>
                  <w:tcW w:w="867" w:type="dxa"/>
                  <w:shd w:val="clear" w:color="auto" w:fill="FFCC99"/>
                  <w:vAlign w:val="center"/>
                </w:tcPr>
                <w:p w14:paraId="449E581A" w14:textId="77777777" w:rsidR="00A054A8" w:rsidRPr="00045BD1" w:rsidRDefault="00A054A8" w:rsidP="00635211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القرية</w:t>
                  </w:r>
                </w:p>
              </w:tc>
            </w:tr>
          </w:tbl>
          <w:p w14:paraId="5D2E0D8B" w14:textId="77777777" w:rsidR="00A054A8" w:rsidRPr="00045BD1" w:rsidRDefault="00A054A8" w:rsidP="0063521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</w:rPr>
              <w:br/>
              <w:t>نختار عامل من هذه المؤسسة. ما هو احتمال أن يكون:</w:t>
            </w:r>
          </w:p>
          <w:p w14:paraId="4ACA66F6" w14:textId="77777777" w:rsidR="00A054A8" w:rsidRPr="00045BD1" w:rsidRDefault="00A054A8" w:rsidP="0063521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</w:rPr>
              <w:t>1) يسكن في المدينة ويلتحق بمكان عمله مشياً على الأقدام؟</w:t>
            </w:r>
          </w:p>
          <w:p w14:paraId="51DCC08F" w14:textId="77777777" w:rsidR="00A054A8" w:rsidRPr="00045BD1" w:rsidRDefault="00A054A8" w:rsidP="0063521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</w:rPr>
              <w:t>2) يسكن في القرية؟</w:t>
            </w:r>
          </w:p>
          <w:p w14:paraId="1CD41BF2" w14:textId="77777777" w:rsidR="00A054A8" w:rsidRPr="00045BD1" w:rsidRDefault="00A054A8" w:rsidP="0063521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</w:rPr>
              <w:t>3) يذهب بالسيارة؟</w:t>
            </w:r>
          </w:p>
          <w:p w14:paraId="1040DF45" w14:textId="77777777" w:rsidR="00A054A8" w:rsidRPr="00045BD1" w:rsidRDefault="00A054A8" w:rsidP="0063521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</w:rPr>
              <w:t>4) نختار عاملاً يسكن في المدينة.  ما هو احتمال أن يلتحق ماشيا عللا الأقدام؟</w:t>
            </w:r>
          </w:p>
          <w:p w14:paraId="23C21111" w14:textId="77777777" w:rsidR="00A054A8" w:rsidRPr="00045BD1" w:rsidRDefault="00A054A8" w:rsidP="0063521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7157916" w14:textId="77777777" w:rsidR="00A054A8" w:rsidRPr="00045BD1" w:rsidRDefault="00A054A8" w:rsidP="0063521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045BD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 04:</w:t>
            </w:r>
          </w:p>
          <w:p w14:paraId="6C1FD0D8" w14:textId="77777777" w:rsidR="00A054A8" w:rsidRPr="00045BD1" w:rsidRDefault="00A054A8" w:rsidP="00635211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045BD1">
              <w:rPr>
                <w:rFonts w:ascii="Amiri" w:eastAsia="Calibri" w:hAnsi="Amiri" w:cs="Amiri"/>
                <w:sz w:val="26"/>
                <w:szCs w:val="26"/>
                <w:rtl/>
              </w:rPr>
              <w:t xml:space="preserve">تحتوي علبة على 3 كريات حمراء مرقمة بالأرقام 1، 2، 3 و4 كريات سوداء مرقمة بالأرقام 0، 1، 2 ،3 وكرتين صفراوين تحملان الرقمين 1 ،4 </w:t>
            </w:r>
            <w:r w:rsidRPr="00045BD1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(الكريات لا نفرق بينهم باللمس)</w:t>
            </w:r>
          </w:p>
          <w:p w14:paraId="1B9BD486" w14:textId="77777777" w:rsidR="00A054A8" w:rsidRPr="00045BD1" w:rsidRDefault="00A054A8" w:rsidP="00635211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045BD1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    نسحب كرية واحدة عشوائيا من العلبة</w:t>
            </w:r>
          </w:p>
          <w:p w14:paraId="4434DB71" w14:textId="77777777" w:rsidR="00A054A8" w:rsidRPr="00045BD1" w:rsidRDefault="00A054A8" w:rsidP="00A054A8">
            <w:pPr>
              <w:numPr>
                <w:ilvl w:val="0"/>
                <w:numId w:val="31"/>
              </w:numPr>
              <w:bidi/>
              <w:contextualSpacing/>
              <w:rPr>
                <w:rFonts w:ascii="Amiri" w:eastAsia="Calibri" w:hAnsi="Amiri" w:cs="Amiri"/>
                <w:sz w:val="26"/>
                <w:szCs w:val="26"/>
              </w:rPr>
            </w:pPr>
            <w:r w:rsidRPr="00045BD1">
              <w:rPr>
                <w:rFonts w:ascii="Amiri" w:eastAsia="Calibri" w:hAnsi="Amiri" w:cs="Amiri"/>
                <w:sz w:val="26"/>
                <w:szCs w:val="26"/>
                <w:rtl/>
              </w:rPr>
              <w:t>عين احتمال الأحداث التالية:</w:t>
            </w:r>
          </w:p>
          <w:p w14:paraId="3AD351D2" w14:textId="77777777" w:rsidR="00A054A8" w:rsidRPr="00045BD1" w:rsidRDefault="00A054A8" w:rsidP="00635211">
            <w:pPr>
              <w:bidi/>
              <w:ind w:left="720"/>
              <w:contextualSpacing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0D90A26A">
                <v:shape id="_x0000_i1165" type="#_x0000_t75" style="width:12pt;height:12.75pt" o:ole="">
                  <v:imagedata r:id="rId251" o:title=""/>
                </v:shape>
                <o:OLEObject Type="Embed" ProgID="Equation.DSMT4" ShapeID="_x0000_i1165" DrawAspect="Content" ObjectID="_1792332797" r:id="rId252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:" الكرة المسحوبة حمراء"            </w:t>
            </w: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00B362BA">
                <v:shape id="_x0000_i1166" type="#_x0000_t75" style="width:12pt;height:12.75pt" o:ole="">
                  <v:imagedata r:id="rId253" o:title=""/>
                </v:shape>
                <o:OLEObject Type="Embed" ProgID="Equation.DSMT4" ShapeID="_x0000_i1166" DrawAspect="Content" ObjectID="_1792332798" r:id="rId254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>: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"الكرة المسحوبة تحمل رقما فرديا"         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 </w:t>
            </w:r>
            <w:r w:rsidRPr="00045BD1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279" w14:anchorId="7CDF1F1B">
                <v:shape id="_x0000_i1167" type="#_x0000_t75" style="width:12pt;height:14.25pt" o:ole="">
                  <v:imagedata r:id="rId255" o:title=""/>
                </v:shape>
                <o:OLEObject Type="Embed" ProgID="Equation.DSMT4" ShapeID="_x0000_i1167" DrawAspect="Content" ObjectID="_1792332799" r:id="rId256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>: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bidi="ar-DZ"/>
              </w:rPr>
              <w:t>" الكرة المسحوبة تحمل رقما أكبر أو يساوي3"</w:t>
            </w:r>
          </w:p>
          <w:p w14:paraId="57F6C1F9" w14:textId="77777777" w:rsidR="00A054A8" w:rsidRPr="00045BD1" w:rsidRDefault="00A054A8" w:rsidP="00A054A8">
            <w:pPr>
              <w:numPr>
                <w:ilvl w:val="0"/>
                <w:numId w:val="31"/>
              </w:numPr>
              <w:bidi/>
              <w:contextualSpacing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هل الحادثتان </w:t>
            </w: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16B94F17">
                <v:shape id="_x0000_i1168" type="#_x0000_t75" style="width:12pt;height:12.75pt" o:ole="">
                  <v:imagedata r:id="rId257" o:title=""/>
                </v:shape>
                <o:OLEObject Type="Embed" ProgID="Equation.DSMT4" ShapeID="_x0000_i1168" DrawAspect="Content" ObjectID="_1792332800" r:id="rId258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045BD1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279" w14:anchorId="5E1BE32B">
                <v:shape id="_x0000_i1169" type="#_x0000_t75" style="width:12pt;height:14.25pt" o:ole="">
                  <v:imagedata r:id="rId259" o:title=""/>
                </v:shape>
                <o:OLEObject Type="Embed" ProgID="Equation.DSMT4" ShapeID="_x0000_i1169" DrawAspect="Content" ObjectID="_1792332801" r:id="rId260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متلائمتين؟ برر اجابتك </w:t>
            </w:r>
          </w:p>
          <w:p w14:paraId="307C61BF" w14:textId="77777777" w:rsidR="00A054A8" w:rsidRPr="00045BD1" w:rsidRDefault="00A054A8" w:rsidP="00A054A8">
            <w:pPr>
              <w:numPr>
                <w:ilvl w:val="0"/>
                <w:numId w:val="31"/>
              </w:numPr>
              <w:bidi/>
              <w:contextualSpacing/>
              <w:rPr>
                <w:rFonts w:ascii="Amiri" w:eastAsia="Calibri" w:hAnsi="Amiri" w:cs="Amiri"/>
                <w:sz w:val="26"/>
                <w:szCs w:val="26"/>
                <w:lang w:bidi="ar-DZ"/>
              </w:rPr>
            </w:pPr>
            <w:r w:rsidRPr="00045BD1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احسب احتمال الأحداث التالية:</w:t>
            </w:r>
          </w:p>
          <w:p w14:paraId="2EBEB2A1" w14:textId="77777777" w:rsidR="00A054A8" w:rsidRPr="00045BD1" w:rsidRDefault="00A054A8" w:rsidP="00635211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045BD1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            </w:t>
            </w: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320" w14:anchorId="6EE6E334">
                <v:shape id="_x0000_i1170" type="#_x0000_t75" style="width:12pt;height:15.75pt" o:ole="">
                  <v:imagedata r:id="rId261" o:title=""/>
                </v:shape>
                <o:OLEObject Type="Embed" ProgID="Equation.DSMT4" ShapeID="_x0000_i1170" DrawAspect="Content" ObjectID="_1792332802" r:id="rId262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 ،  </w:t>
            </w: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660" w:dyaOrig="260" w14:anchorId="2AA72206">
                <v:shape id="_x0000_i1171" type="#_x0000_t75" style="width:33pt;height:12.75pt" o:ole="">
                  <v:imagedata r:id="rId263" o:title=""/>
                </v:shape>
                <o:OLEObject Type="Embed" ProgID="Equation.DSMT4" ShapeID="_x0000_i1171" DrawAspect="Content" ObjectID="_1792332803" r:id="rId264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045BD1">
              <w:rPr>
                <w:rFonts w:ascii="Amiri" w:hAnsi="Amiri" w:cs="Amiri"/>
                <w:position w:val="-6"/>
                <w:sz w:val="26"/>
                <w:szCs w:val="26"/>
              </w:rPr>
              <w:object w:dxaOrig="660" w:dyaOrig="279" w14:anchorId="68D11BD1">
                <v:shape id="_x0000_i1172" type="#_x0000_t75" style="width:33pt;height:14.25pt" o:ole="">
                  <v:imagedata r:id="rId265" o:title=""/>
                </v:shape>
                <o:OLEObject Type="Embed" ProgID="Equation.DSMT4" ShapeID="_x0000_i1172" DrawAspect="Content" ObjectID="_1792332804" r:id="rId266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،  </w:t>
            </w:r>
            <w:r w:rsidRPr="00045BD1">
              <w:rPr>
                <w:rFonts w:ascii="Amiri" w:hAnsi="Amiri" w:cs="Amiri"/>
                <w:position w:val="-4"/>
                <w:sz w:val="26"/>
                <w:szCs w:val="26"/>
              </w:rPr>
              <w:object w:dxaOrig="660" w:dyaOrig="320" w14:anchorId="39250063">
                <v:shape id="_x0000_i1173" type="#_x0000_t75" style="width:33pt;height:15.75pt" o:ole="">
                  <v:imagedata r:id="rId267" o:title=""/>
                </v:shape>
                <o:OLEObject Type="Embed" ProgID="Equation.DSMT4" ShapeID="_x0000_i1173" DrawAspect="Content" ObjectID="_1792332805" r:id="rId268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</w:rPr>
              <w:t xml:space="preserve">  ،  </w:t>
            </w:r>
            <w:r w:rsidRPr="00045BD1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340" w14:anchorId="5B8C992D">
                <v:shape id="_x0000_i1174" type="#_x0000_t75" style="width:12pt;height:17.25pt" o:ole="">
                  <v:imagedata r:id="rId269" o:title=""/>
                </v:shape>
                <o:OLEObject Type="Embed" ProgID="Equation.DSMT4" ShapeID="_x0000_i1174" DrawAspect="Content" ObjectID="_1792332806" r:id="rId270"/>
              </w:object>
            </w:r>
          </w:p>
          <w:p w14:paraId="402C97A9" w14:textId="77777777" w:rsidR="00A054A8" w:rsidRPr="00045BD1" w:rsidRDefault="00A054A8" w:rsidP="00635211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045BD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تمرين05: ت31 ص299</w:t>
            </w:r>
          </w:p>
          <w:p w14:paraId="09C31101" w14:textId="77777777" w:rsidR="00A054A8" w:rsidRPr="00045BD1" w:rsidRDefault="00A054A8" w:rsidP="00045BD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1B700857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يمثل الجدول التالي </w:t>
            </w:r>
            <w:r w:rsidRPr="00045BD1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نتائج المترشحين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في امتحان إلى </w:t>
            </w:r>
            <w:r w:rsidRPr="00045BD1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البكالوريا في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ثانوية: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24"/>
              <w:gridCol w:w="1324"/>
              <w:gridCol w:w="1557"/>
            </w:tblGrid>
            <w:tr w:rsidR="00A054A8" w:rsidRPr="00045BD1" w14:paraId="0C7B389C" w14:textId="77777777" w:rsidTr="00045BD1">
              <w:trPr>
                <w:trHeight w:val="425"/>
                <w:jc w:val="center"/>
              </w:trPr>
              <w:tc>
                <w:tcPr>
                  <w:tcW w:w="1324" w:type="dxa"/>
                  <w:shd w:val="clear" w:color="auto" w:fill="00CCFF"/>
                </w:tcPr>
                <w:p w14:paraId="33FCB531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>ذكور</w:t>
                  </w:r>
                </w:p>
              </w:tc>
              <w:tc>
                <w:tcPr>
                  <w:tcW w:w="1324" w:type="dxa"/>
                  <w:tcBorders>
                    <w:right w:val="single" w:sz="4" w:space="0" w:color="auto"/>
                  </w:tcBorders>
                  <w:shd w:val="clear" w:color="auto" w:fill="00CCFF"/>
                </w:tcPr>
                <w:p w14:paraId="00BFEC80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>إناث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DE099DA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  <w:lang w:val="en-US" w:bidi="ar-DZ"/>
                    </w:rPr>
                  </w:pPr>
                </w:p>
              </w:tc>
            </w:tr>
            <w:tr w:rsidR="00A054A8" w:rsidRPr="00045BD1" w14:paraId="7EE71C5B" w14:textId="77777777" w:rsidTr="00045BD1">
              <w:trPr>
                <w:trHeight w:val="435"/>
                <w:jc w:val="center"/>
              </w:trPr>
              <w:tc>
                <w:tcPr>
                  <w:tcW w:w="1324" w:type="dxa"/>
                </w:tcPr>
                <w:p w14:paraId="6E3773A3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sz w:val="24"/>
                      <w:szCs w:val="24"/>
                      <w:rtl/>
                      <w:lang w:val="en-US" w:bidi="ar-DZ"/>
                    </w:rPr>
                    <w:t>104</w:t>
                  </w:r>
                </w:p>
              </w:tc>
              <w:tc>
                <w:tcPr>
                  <w:tcW w:w="1324" w:type="dxa"/>
                </w:tcPr>
                <w:p w14:paraId="605C328B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sz w:val="24"/>
                      <w:szCs w:val="24"/>
                      <w:rtl/>
                      <w:lang w:val="en-US" w:bidi="ar-DZ"/>
                    </w:rPr>
                    <w:t>78</w:t>
                  </w:r>
                </w:p>
              </w:tc>
              <w:tc>
                <w:tcPr>
                  <w:tcW w:w="1557" w:type="dxa"/>
                  <w:shd w:val="clear" w:color="auto" w:fill="00CCFF"/>
                </w:tcPr>
                <w:p w14:paraId="4C0BE1ED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>ناجح</w:t>
                  </w:r>
                </w:p>
              </w:tc>
            </w:tr>
            <w:tr w:rsidR="00A054A8" w:rsidRPr="00045BD1" w14:paraId="790E5989" w14:textId="77777777" w:rsidTr="00045BD1">
              <w:trPr>
                <w:trHeight w:val="425"/>
                <w:jc w:val="center"/>
              </w:trPr>
              <w:tc>
                <w:tcPr>
                  <w:tcW w:w="1324" w:type="dxa"/>
                </w:tcPr>
                <w:p w14:paraId="0337D868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sz w:val="24"/>
                      <w:szCs w:val="24"/>
                      <w:rtl/>
                      <w:lang w:val="en-US" w:bidi="ar-DZ"/>
                    </w:rPr>
                    <w:t>38</w:t>
                  </w:r>
                </w:p>
              </w:tc>
              <w:tc>
                <w:tcPr>
                  <w:tcW w:w="1324" w:type="dxa"/>
                </w:tcPr>
                <w:p w14:paraId="1075BF50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sz w:val="24"/>
                      <w:szCs w:val="24"/>
                      <w:rtl/>
                      <w:lang w:val="en-US" w:bidi="ar-DZ"/>
                    </w:rPr>
                    <w:t>20</w:t>
                  </w:r>
                </w:p>
              </w:tc>
              <w:tc>
                <w:tcPr>
                  <w:tcW w:w="1557" w:type="dxa"/>
                  <w:shd w:val="clear" w:color="auto" w:fill="00CCFF"/>
                </w:tcPr>
                <w:p w14:paraId="10391604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>راسب</w:t>
                  </w:r>
                </w:p>
              </w:tc>
            </w:tr>
          </w:tbl>
          <w:p w14:paraId="368DE4EA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7C93C07E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1)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/>
              </w:rPr>
              <w:t xml:space="preserve"> 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نلتقي صدفة بأحد المترشحين.</w: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ما هو الاحتمال أن يكون هذا التلميذ:</w:t>
            </w:r>
          </w:p>
          <w:p w14:paraId="4B4C99A9" w14:textId="77777777" w:rsidR="00A054A8" w:rsidRPr="00045BD1" w:rsidRDefault="00A054A8" w:rsidP="00A054A8">
            <w:pPr>
              <w:numPr>
                <w:ilvl w:val="0"/>
                <w:numId w:val="33"/>
              </w:numPr>
              <w:tabs>
                <w:tab w:val="clear" w:pos="510"/>
                <w:tab w:val="num" w:pos="72"/>
                <w:tab w:val="right" w:pos="252"/>
              </w:tabs>
              <w:bidi/>
              <w:ind w:left="150" w:hanging="150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ذكرا ناجحا.</w:t>
            </w:r>
            <w:r w:rsidRPr="00045BD1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</w: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         </w:t>
            </w:r>
            <w:r w:rsidRPr="00045BD1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</w:t>
            </w:r>
            <w:r w:rsidRPr="00045BD1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ﺒ) 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أنثى.</w: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                     </w:t>
            </w:r>
            <w:r w:rsidRPr="00045BD1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ﺠ) 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راسبا.</w:t>
            </w:r>
            <w:r w:rsidRPr="00045BD1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</w:p>
          <w:p w14:paraId="54AFB3D9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2) 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نلتقي صدفة بأحد المترشحين الذكور.</w:t>
            </w:r>
          </w:p>
          <w:p w14:paraId="7393624C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     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ما هو الاحتمال أن يكون هذا المترشح ناجحا.</w: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قارن هذه النتيجة مع نتيجة السؤال </w:t>
            </w:r>
            <w:r w:rsidRPr="00045BD1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1) </w:t>
            </w:r>
            <w:r w:rsidRPr="00045BD1">
              <w:rPr>
                <w:rFonts w:ascii="Amiri" w:hAnsi="Amiri" w:cs="Amiri" w:hint="eastAsia"/>
                <w:sz w:val="26"/>
                <w:szCs w:val="26"/>
                <w:rtl/>
                <w:lang w:val="en-US" w:bidi="ar-DZ"/>
              </w:rPr>
              <w:t>أ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).</w:t>
            </w:r>
          </w:p>
          <w:p w14:paraId="782EEEF9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3) 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نلتقي صدفة بأحد المترشحين </w:t>
            </w:r>
            <w:r w:rsidRPr="00045BD1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الراسبين. م</w:t>
            </w:r>
            <w:r w:rsidRPr="00045BD1">
              <w:rPr>
                <w:rFonts w:ascii="Amiri" w:hAnsi="Amiri" w:cs="Amiri" w:hint="eastAsia"/>
                <w:sz w:val="26"/>
                <w:szCs w:val="26"/>
                <w:rtl/>
                <w:lang w:val="en-US" w:bidi="ar-DZ"/>
              </w:rPr>
              <w:t>ا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هو الاحتمال أن يكون هذا المترشح أنثى؟</w:t>
            </w:r>
          </w:p>
          <w:p w14:paraId="3B92BFEB" w14:textId="77777777" w:rsidR="00A054A8" w:rsidRPr="00045BD1" w:rsidRDefault="00A054A8" w:rsidP="0063521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07D95EC9" w14:textId="77777777" w:rsidR="00A054A8" w:rsidRDefault="00A054A8" w:rsidP="00045BD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45BD1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 06: ت 47 ص302 (س1-س2)</w:t>
            </w:r>
          </w:p>
          <w:p w14:paraId="3915F247" w14:textId="77777777" w:rsidR="00A054A8" w:rsidRPr="00045BD1" w:rsidRDefault="00A054A8" w:rsidP="00045BD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19FC5C8C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تحتوي ثانوية على 80 موظفا موزعين في 3 </w:t>
            </w:r>
            <w:r w:rsidRPr="00045BD1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فئات: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مرسم، متربص، مستخلف كما يلي:</w:t>
            </w:r>
          </w:p>
          <w:p w14:paraId="017716AB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- </w:t>
            </w:r>
            <w:r w:rsidRPr="00045BD1">
              <w:rPr>
                <w:rFonts w:ascii="Amiri" w:hAnsi="Amiri" w:cs="Amiri"/>
                <w:position w:val="-10"/>
                <w:sz w:val="26"/>
                <w:szCs w:val="26"/>
                <w:rtl/>
                <w:lang w:val="en-US" w:bidi="ar-DZ"/>
              </w:rPr>
              <w:object w:dxaOrig="520" w:dyaOrig="320" w14:anchorId="3BDD2A91">
                <v:shape id="_x0000_i1175" type="#_x0000_t75" style="width:26.25pt;height:15.75pt" o:ole="">
                  <v:imagedata r:id="rId271" o:title=""/>
                </v:shape>
                <o:OLEObject Type="Embed" ProgID="Equation.DSMT4" ShapeID="_x0000_i1175" DrawAspect="Content" ObjectID="_1792332807" r:id="rId272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من الموظفين رجال.</w: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 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- </w:t>
            </w:r>
            <w:r w:rsidRPr="00045BD1">
              <w:rPr>
                <w:rFonts w:ascii="Amiri" w:hAnsi="Amiri" w:cs="Amiri"/>
                <w:position w:val="-10"/>
                <w:sz w:val="26"/>
                <w:szCs w:val="26"/>
                <w:rtl/>
                <w:lang w:val="en-US" w:bidi="ar-DZ"/>
              </w:rPr>
              <w:object w:dxaOrig="520" w:dyaOrig="320" w14:anchorId="2EB6C0A3">
                <v:shape id="_x0000_i1176" type="#_x0000_t75" style="width:26.25pt;height:15.75pt" o:ole="">
                  <v:imagedata r:id="rId273" o:title=""/>
                </v:shape>
                <o:OLEObject Type="Embed" ProgID="Equation.DSMT4" ShapeID="_x0000_i1176" DrawAspect="Content" ObjectID="_1792332808" r:id="rId274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من الرجال مرسمون. </w:t>
            </w:r>
          </w:p>
          <w:p w14:paraId="50AD4D40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-  يحتوي صنف المتربصين على </w:t>
            </w:r>
            <w:r w:rsidRPr="00045BD1">
              <w:rPr>
                <w:rFonts w:ascii="Amiri" w:hAnsi="Amiri" w:cs="Amiri"/>
                <w:position w:val="-10"/>
                <w:sz w:val="26"/>
                <w:szCs w:val="26"/>
                <w:rtl/>
                <w:lang w:val="en-US" w:bidi="ar-DZ"/>
              </w:rPr>
              <w:object w:dxaOrig="520" w:dyaOrig="320" w14:anchorId="3408FD64">
                <v:shape id="_x0000_i1177" type="#_x0000_t75" style="width:26.25pt;height:15.75pt" o:ole="">
                  <v:imagedata r:id="rId275" o:title=""/>
                </v:shape>
                <o:OLEObject Type="Embed" ProgID="Equation.DSMT4" ShapeID="_x0000_i1177" DrawAspect="Content" ObjectID="_1792332809" r:id="rId276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من موظفي </w:t>
            </w:r>
            <w:r w:rsidRPr="00045BD1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الثانوية منهم 6</w: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رجال.</w:t>
            </w:r>
          </w:p>
          <w:p w14:paraId="237973C2" w14:textId="1BB16BA8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- يحتوي صنف المستخلفين على نفس عدد الرجال والنساء.</w:t>
            </w:r>
            <w:r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br/>
            </w:r>
            <w:r w:rsidR="008751F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br/>
            </w:r>
          </w:p>
          <w:p w14:paraId="055AA0D0" w14:textId="77777777" w:rsidR="00A054A8" w:rsidRPr="00045BD1" w:rsidRDefault="00A054A8" w:rsidP="00045BD1">
            <w:pPr>
              <w:bidi/>
              <w:rPr>
                <w:rFonts w:ascii="Amiri" w:hAnsi="Amiri" w:cs="Amiri"/>
                <w:color w:val="000000"/>
                <w:sz w:val="26"/>
                <w:szCs w:val="26"/>
                <w:lang w:val="en-US" w:bidi="ar-DZ"/>
              </w:rPr>
            </w:pPr>
            <w:r w:rsidRPr="00045BD1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lastRenderedPageBreak/>
              <w:t xml:space="preserve">1) </w:t>
            </w:r>
            <w:r w:rsidRPr="00045BD1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اتمم الجدول التالي اعتمادا على المعطيات السابقة.</w:t>
            </w:r>
          </w:p>
          <w:p w14:paraId="00D7FC0C" w14:textId="77777777" w:rsidR="00A054A8" w:rsidRPr="00045BD1" w:rsidRDefault="00A054A8" w:rsidP="00045BD1">
            <w:pPr>
              <w:bidi/>
              <w:rPr>
                <w:rFonts w:ascii="Amiri" w:hAnsi="Amiri" w:cs="Amiri"/>
                <w:color w:val="000000"/>
                <w:sz w:val="26"/>
                <w:szCs w:val="26"/>
                <w:lang w:val="en-US" w:bidi="ar-DZ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55"/>
              <w:gridCol w:w="1055"/>
              <w:gridCol w:w="1055"/>
              <w:gridCol w:w="1056"/>
              <w:gridCol w:w="1056"/>
            </w:tblGrid>
            <w:tr w:rsidR="00A054A8" w:rsidRPr="00045BD1" w14:paraId="7C4B9978" w14:textId="77777777" w:rsidTr="002608DD">
              <w:tc>
                <w:tcPr>
                  <w:tcW w:w="1055" w:type="dxa"/>
                  <w:shd w:val="clear" w:color="auto" w:fill="00CCFF"/>
                </w:tcPr>
                <w:p w14:paraId="78ECF979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المجموع</w:t>
                  </w:r>
                </w:p>
              </w:tc>
              <w:tc>
                <w:tcPr>
                  <w:tcW w:w="1055" w:type="dxa"/>
                  <w:shd w:val="clear" w:color="auto" w:fill="00CCFF"/>
                </w:tcPr>
                <w:p w14:paraId="362BA21A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مستخلف</w:t>
                  </w:r>
                </w:p>
              </w:tc>
              <w:tc>
                <w:tcPr>
                  <w:tcW w:w="1055" w:type="dxa"/>
                  <w:shd w:val="clear" w:color="auto" w:fill="00CCFF"/>
                </w:tcPr>
                <w:p w14:paraId="42F68A4C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متربص</w:t>
                  </w:r>
                </w:p>
              </w:tc>
              <w:tc>
                <w:tcPr>
                  <w:tcW w:w="1056" w:type="dxa"/>
                  <w:shd w:val="clear" w:color="auto" w:fill="00CCFF"/>
                </w:tcPr>
                <w:p w14:paraId="0724710F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مرسم</w:t>
                  </w:r>
                </w:p>
              </w:tc>
              <w:tc>
                <w:tcPr>
                  <w:tcW w:w="1056" w:type="dxa"/>
                  <w:tcBorders>
                    <w:top w:val="nil"/>
                    <w:right w:val="nil"/>
                  </w:tcBorders>
                </w:tcPr>
                <w:p w14:paraId="1C12120F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</w:tr>
            <w:tr w:rsidR="00A054A8" w:rsidRPr="00045BD1" w14:paraId="1FA2EDD0" w14:textId="77777777" w:rsidTr="002608DD">
              <w:tc>
                <w:tcPr>
                  <w:tcW w:w="1055" w:type="dxa"/>
                </w:tcPr>
                <w:p w14:paraId="7B4B907E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055" w:type="dxa"/>
                </w:tcPr>
                <w:p w14:paraId="1CF33460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055" w:type="dxa"/>
                </w:tcPr>
                <w:p w14:paraId="392D116E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056" w:type="dxa"/>
                </w:tcPr>
                <w:p w14:paraId="1102788A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056" w:type="dxa"/>
                  <w:shd w:val="clear" w:color="auto" w:fill="00CCFF"/>
                </w:tcPr>
                <w:p w14:paraId="26D6F5DD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رجال</w:t>
                  </w:r>
                </w:p>
              </w:tc>
            </w:tr>
            <w:tr w:rsidR="00A054A8" w:rsidRPr="00045BD1" w14:paraId="6FD06EF0" w14:textId="77777777" w:rsidTr="002608DD">
              <w:tc>
                <w:tcPr>
                  <w:tcW w:w="1055" w:type="dxa"/>
                </w:tcPr>
                <w:p w14:paraId="488A05D3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055" w:type="dxa"/>
                </w:tcPr>
                <w:p w14:paraId="720E5182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055" w:type="dxa"/>
                </w:tcPr>
                <w:p w14:paraId="2A59CA9C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056" w:type="dxa"/>
                </w:tcPr>
                <w:p w14:paraId="51BE892E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056" w:type="dxa"/>
                  <w:shd w:val="clear" w:color="auto" w:fill="00CCFF"/>
                </w:tcPr>
                <w:p w14:paraId="15A180A1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نساء</w:t>
                  </w:r>
                </w:p>
              </w:tc>
            </w:tr>
            <w:tr w:rsidR="00A054A8" w:rsidRPr="00045BD1" w14:paraId="4DB3A57D" w14:textId="77777777" w:rsidTr="002608DD">
              <w:tc>
                <w:tcPr>
                  <w:tcW w:w="1055" w:type="dxa"/>
                </w:tcPr>
                <w:p w14:paraId="2A3CCDD9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  <w:t>80</w:t>
                  </w:r>
                </w:p>
              </w:tc>
              <w:tc>
                <w:tcPr>
                  <w:tcW w:w="1055" w:type="dxa"/>
                </w:tcPr>
                <w:p w14:paraId="79B1BD98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055" w:type="dxa"/>
                </w:tcPr>
                <w:p w14:paraId="32C3602A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056" w:type="dxa"/>
                </w:tcPr>
                <w:p w14:paraId="0C4CED20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</w:p>
              </w:tc>
              <w:tc>
                <w:tcPr>
                  <w:tcW w:w="1056" w:type="dxa"/>
                  <w:shd w:val="clear" w:color="auto" w:fill="00CCFF"/>
                </w:tcPr>
                <w:p w14:paraId="7E318B22" w14:textId="77777777" w:rsidR="00A054A8" w:rsidRPr="00045BD1" w:rsidRDefault="00A054A8" w:rsidP="00045BD1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045BD1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المجموع</w:t>
                  </w:r>
                </w:p>
              </w:tc>
            </w:tr>
          </w:tbl>
          <w:p w14:paraId="7FE09C46" w14:textId="77777777" w:rsidR="00A054A8" w:rsidRPr="00045BD1" w:rsidRDefault="00A054A8" w:rsidP="00045BD1">
            <w:pPr>
              <w:bidi/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</w:p>
          <w:p w14:paraId="66D830E6" w14:textId="77777777" w:rsidR="00A054A8" w:rsidRPr="00045BD1" w:rsidRDefault="00A054A8" w:rsidP="00045BD1">
            <w:pPr>
              <w:bidi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2) </w:t>
            </w:r>
            <w:r w:rsidRPr="00045BD1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نسحب اسم أحد الموظفين بصفة عشوائية. </w:t>
            </w:r>
          </w:p>
          <w:p w14:paraId="0ED8D0FB" w14:textId="77777777" w:rsidR="00A054A8" w:rsidRPr="00045BD1" w:rsidRDefault="00A054A8" w:rsidP="00045BD1">
            <w:pPr>
              <w:bidi/>
              <w:ind w:left="360" w:hanging="360"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 نعتبر الحوادث التالية:</w:t>
            </w:r>
          </w:p>
          <w:p w14:paraId="2ED5F677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-</w:t>
            </w:r>
            <w:r w:rsidRPr="00045BD1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57EDA671">
                <v:shape id="_x0000_i1178" type="#_x0000_t75" style="width:12pt;height:12.75pt" o:ole="">
                  <v:imagedata r:id="rId140" o:title=""/>
                </v:shape>
                <o:OLEObject Type="Embed" ProgID="Equation.DSMT4" ShapeID="_x0000_i1178" DrawAspect="Content" ObjectID="_1792332810" r:id="rId277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: " الشخص المختار هو امرأة".</w:t>
            </w:r>
          </w:p>
          <w:p w14:paraId="615CFF6E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-</w:t>
            </w:r>
            <w:r w:rsidRPr="00045BD1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531710F8">
                <v:shape id="_x0000_i1179" type="#_x0000_t75" style="width:12pt;height:12.75pt" o:ole="">
                  <v:imagedata r:id="rId142" o:title=""/>
                </v:shape>
                <o:OLEObject Type="Embed" ProgID="Equation.DSMT4" ShapeID="_x0000_i1179" DrawAspect="Content" ObjectID="_1792332811" r:id="rId278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: " الشخص المختار هو من فئة المرسمين ". </w:t>
            </w:r>
          </w:p>
          <w:p w14:paraId="47C014C0" w14:textId="77777777" w:rsidR="00A054A8" w:rsidRPr="00045BD1" w:rsidRDefault="00A054A8" w:rsidP="00045BD1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-</w:t>
            </w:r>
            <w:r w:rsidRPr="00045BD1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240" w:dyaOrig="279" w14:anchorId="36F2E4B8">
                <v:shape id="_x0000_i1180" type="#_x0000_t75" style="width:12pt;height:14.25pt" o:ole="">
                  <v:imagedata r:id="rId279" o:title=""/>
                </v:shape>
                <o:OLEObject Type="Embed" ProgID="Equation.DSMT4" ShapeID="_x0000_i1180" DrawAspect="Content" ObjectID="_1792332812" r:id="rId280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: " الشخص المختار هو امرأة مرسمة".</w:t>
            </w:r>
          </w:p>
          <w:p w14:paraId="2EE8D1E8" w14:textId="77777777" w:rsidR="00A054A8" w:rsidRPr="00045BD1" w:rsidRDefault="00A054A8" w:rsidP="00045BD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احسب الاحتمالات </w:t>
            </w:r>
            <w:r w:rsidRPr="00045BD1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600" w:dyaOrig="400" w14:anchorId="1F3D2C88">
                <v:shape id="_x0000_i1181" type="#_x0000_t75" style="width:30pt;height:20.25pt" o:ole="">
                  <v:imagedata r:id="rId281" o:title=""/>
                </v:shape>
                <o:OLEObject Type="Embed" ProgID="Equation.DSMT4" ShapeID="_x0000_i1181" DrawAspect="Content" ObjectID="_1792332813" r:id="rId282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045BD1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600" w:dyaOrig="400" w14:anchorId="08E20E0A">
                <v:shape id="_x0000_i1182" type="#_x0000_t75" style="width:30pt;height:20.25pt" o:ole="">
                  <v:imagedata r:id="rId283" o:title=""/>
                </v:shape>
                <o:OLEObject Type="Embed" ProgID="Equation.DSMT4" ShapeID="_x0000_i1182" DrawAspect="Content" ObjectID="_1792332814" r:id="rId284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045BD1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620" w:dyaOrig="400" w14:anchorId="634144B0">
                <v:shape id="_x0000_i1183" type="#_x0000_t75" style="width:30.75pt;height:20.25pt" o:ole="">
                  <v:imagedata r:id="rId285" o:title=""/>
                </v:shape>
                <o:OLEObject Type="Embed" ProgID="Equation.DSMT4" ShapeID="_x0000_i1183" DrawAspect="Content" ObjectID="_1792332815" r:id="rId286"/>
              </w:object>
            </w:r>
            <w:r w:rsidRPr="00045BD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045BD1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020" w:dyaOrig="400" w14:anchorId="59F4F079">
                <v:shape id="_x0000_i1184" type="#_x0000_t75" style="width:51pt;height:20.25pt" o:ole="">
                  <v:imagedata r:id="rId287" o:title=""/>
                </v:shape>
                <o:OLEObject Type="Embed" ProgID="Equation.DSMT4" ShapeID="_x0000_i1184" DrawAspect="Content" ObjectID="_1792332816" r:id="rId288"/>
              </w:object>
            </w:r>
          </w:p>
          <w:p w14:paraId="34C9880D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2751B3D" w14:textId="32C1FC19" w:rsidR="00A054A8" w:rsidRDefault="00D010CE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cstheme="minorHAns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6F128E4" wp14:editId="3274CCA8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210820</wp:posOffset>
                      </wp:positionV>
                      <wp:extent cx="3829050" cy="3276600"/>
                      <wp:effectExtent l="0" t="0" r="19050" b="19050"/>
                      <wp:wrapNone/>
                      <wp:docPr id="1171285091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0" cy="3276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D846E" w14:textId="530AB09D" w:rsidR="00D010CE" w:rsidRDefault="00D010CE" w:rsidP="00D010C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265B70" wp14:editId="468EC0D0">
                                        <wp:extent cx="2819048" cy="2857143"/>
                                        <wp:effectExtent l="0" t="0" r="635" b="635"/>
                                        <wp:docPr id="130115486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01154862" name=""/>
                                                <pic:cNvPicPr/>
                                              </pic:nvPicPr>
                                              <pic:blipFill>
                                                <a:blip r:embed="rId8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048" cy="28571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F128E4" id="Rectangle 12" o:spid="_x0000_s1055" style="position:absolute;left:0;text-align:left;margin-left:43.9pt;margin-top:16.6pt;width:301.5pt;height:25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" fillcolor="white [3201]" strokecolor="white [3212]" strokeweight="2pt">
                      <v:textbox>
                        <w:txbxContent>
                          <w:p w14:paraId="3F9D846E" w14:textId="530AB09D" w:rsidR="00D010CE" w:rsidRDefault="00D010CE" w:rsidP="00D010C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265B70" wp14:editId="468EC0D0">
                                  <wp:extent cx="2819048" cy="2857143"/>
                                  <wp:effectExtent l="0" t="0" r="635" b="635"/>
                                  <wp:docPr id="130115486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1154862" name=""/>
                                          <pic:cNvPicPr/>
                                        </pic:nvPicPr>
                                        <pic:blipFill>
                                          <a:blip r:embed="rId8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048" cy="28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1A2B5B2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A2152E4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B75DDE1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3CDCD8B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95307F0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164761A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6139D35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982EB53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E8A864D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34F05D3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99F3EEC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D3DEAAE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B60F44B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188CE6A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863AB60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2B246CE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C53513C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3604323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EFC7578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633820B" w14:textId="77777777" w:rsidR="00A054A8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110A6CD" w14:textId="77777777" w:rsidR="00A054A8" w:rsidRPr="00E613E3" w:rsidRDefault="00A054A8" w:rsidP="00045BD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6DBF944" w14:textId="77777777" w:rsidR="00A054A8" w:rsidRPr="00792B9B" w:rsidRDefault="00A054A8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FF663AB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5A794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EB70A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4EC5E3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0A66E9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1AE37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96335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3D416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036198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C3AEC7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14E8B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30F8A4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BF99F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81C81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E6A2E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05463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CB4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D8692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477DCD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B1D985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F2980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C061FF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7C58DE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69FF56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75530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FFADCE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BB8562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F900B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9DD0CA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5F9A77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B5B334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A8A1FC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5B476B" w14:textId="77777777" w:rsidR="00A054A8" w:rsidRDefault="00A054A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CFABEA" w14:textId="77777777" w:rsidR="00A054A8" w:rsidRPr="00792B9B" w:rsidRDefault="00A054A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-35"/>
        <w:bidiVisual/>
        <w:tblW w:w="11195" w:type="dxa"/>
        <w:tblLook w:val="04A0" w:firstRow="1" w:lastRow="0" w:firstColumn="1" w:lastColumn="0" w:noHBand="0" w:noVBand="1"/>
      </w:tblPr>
      <w:tblGrid>
        <w:gridCol w:w="5669"/>
        <w:gridCol w:w="5526"/>
      </w:tblGrid>
      <w:tr w:rsidR="008751F9" w14:paraId="33E7E286" w14:textId="77777777" w:rsidTr="008751F9">
        <w:tc>
          <w:tcPr>
            <w:tcW w:w="5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25F04" w14:textId="77777777" w:rsidR="008751F9" w:rsidRPr="000874C5" w:rsidRDefault="008751F9" w:rsidP="008751F9">
            <w:pPr>
              <w:bidi/>
              <w:ind w:right="-851"/>
              <w:rPr>
                <w:rFonts w:cstheme="minorHAnsi"/>
                <w:b/>
                <w:bCs/>
                <w:u w:val="single"/>
                <w:rtl/>
              </w:rPr>
            </w:pPr>
            <w:r w:rsidRPr="000874C5">
              <w:rPr>
                <w:rFonts w:cstheme="minorHAnsi"/>
                <w:b/>
                <w:bCs/>
                <w:color w:val="FF0000"/>
                <w:u w:val="single"/>
                <w:rtl/>
              </w:rPr>
              <w:lastRenderedPageBreak/>
              <w:t>نشاط:</w:t>
            </w:r>
          </w:p>
          <w:p w14:paraId="5E03CAC2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   عند رمي زهرة نرد مكعبة غير مزيفة مرقمة من 1 إلى </w:t>
            </w:r>
            <w:r w:rsidRPr="000874C5">
              <w:rPr>
                <w:rFonts w:cstheme="minorHAnsi" w:hint="cs"/>
                <w:rtl/>
              </w:rPr>
              <w:t>6 فإن</w:t>
            </w:r>
            <w:r w:rsidRPr="000874C5">
              <w:rPr>
                <w:rFonts w:cstheme="minorHAnsi"/>
                <w:rtl/>
              </w:rPr>
              <w:t xml:space="preserve"> مجموعة المخارج هي </w:t>
            </w:r>
            <w:proofErr w:type="gramStart"/>
            <w:r w:rsidRPr="000874C5">
              <w:rPr>
                <w:rFonts w:cstheme="minorHAnsi"/>
                <w:rtl/>
              </w:rPr>
              <w:t xml:space="preserve">{ </w:t>
            </w:r>
            <w:r w:rsidRPr="000874C5">
              <w:rPr>
                <w:rFonts w:cstheme="minorHAnsi"/>
              </w:rPr>
              <w:t>1</w:t>
            </w:r>
            <w:proofErr w:type="gramEnd"/>
            <w:r w:rsidRPr="000874C5">
              <w:rPr>
                <w:rFonts w:cstheme="minorHAnsi"/>
              </w:rPr>
              <w:t xml:space="preserve"> , 2 , 3 , 4 , 5 , 6</w:t>
            </w:r>
            <w:r w:rsidRPr="000874C5">
              <w:rPr>
                <w:rFonts w:cstheme="minorHAnsi"/>
                <w:rtl/>
              </w:rPr>
              <w:t xml:space="preserve"> }= </w:t>
            </w:r>
            <w:r w:rsidRPr="000874C5">
              <w:rPr>
                <w:rFonts w:cstheme="minorHAnsi"/>
              </w:rPr>
              <w:t>E</w:t>
            </w:r>
            <w:r w:rsidRPr="000874C5">
              <w:rPr>
                <w:rFonts w:cstheme="minorHAnsi"/>
                <w:rtl/>
              </w:rPr>
              <w:t xml:space="preserve">                   </w:t>
            </w:r>
          </w:p>
          <w:tbl>
            <w:tblPr>
              <w:tblStyle w:val="Grilledutableau"/>
              <w:tblpPr w:leftFromText="180" w:rightFromText="180" w:vertAnchor="text" w:horzAnchor="margin" w:tblpY="438"/>
              <w:tblOverlap w:val="never"/>
              <w:bidiVisual/>
              <w:tblW w:w="4543" w:type="dxa"/>
              <w:tblLook w:val="01E0" w:firstRow="1" w:lastRow="1" w:firstColumn="1" w:lastColumn="1" w:noHBand="0" w:noVBand="0"/>
            </w:tblPr>
            <w:tblGrid>
              <w:gridCol w:w="518"/>
              <w:gridCol w:w="507"/>
              <w:gridCol w:w="431"/>
              <w:gridCol w:w="455"/>
              <w:gridCol w:w="431"/>
              <w:gridCol w:w="426"/>
              <w:gridCol w:w="1775"/>
            </w:tblGrid>
            <w:tr w:rsidR="008751F9" w:rsidRPr="000874C5" w14:paraId="50956921" w14:textId="77777777" w:rsidTr="0017323A">
              <w:tc>
                <w:tcPr>
                  <w:tcW w:w="533" w:type="dxa"/>
                  <w:vAlign w:val="center"/>
                </w:tcPr>
                <w:p w14:paraId="5286580E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6</w:t>
                  </w:r>
                </w:p>
              </w:tc>
              <w:tc>
                <w:tcPr>
                  <w:tcW w:w="520" w:type="dxa"/>
                  <w:vAlign w:val="center"/>
                </w:tcPr>
                <w:p w14:paraId="06ECFA4A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5</w:t>
                  </w:r>
                </w:p>
              </w:tc>
              <w:tc>
                <w:tcPr>
                  <w:tcW w:w="432" w:type="dxa"/>
                  <w:vAlign w:val="center"/>
                </w:tcPr>
                <w:p w14:paraId="4C4A9D42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4</w:t>
                  </w:r>
                </w:p>
              </w:tc>
              <w:tc>
                <w:tcPr>
                  <w:tcW w:w="460" w:type="dxa"/>
                  <w:vAlign w:val="center"/>
                </w:tcPr>
                <w:p w14:paraId="657FC58A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3</w:t>
                  </w:r>
                </w:p>
              </w:tc>
              <w:tc>
                <w:tcPr>
                  <w:tcW w:w="432" w:type="dxa"/>
                  <w:vAlign w:val="center"/>
                </w:tcPr>
                <w:p w14:paraId="71CA33CB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2</w:t>
                  </w:r>
                </w:p>
              </w:tc>
              <w:tc>
                <w:tcPr>
                  <w:tcW w:w="236" w:type="dxa"/>
                  <w:vAlign w:val="center"/>
                </w:tcPr>
                <w:p w14:paraId="7531EBD4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1</w: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1731123D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 xml:space="preserve">المخارج </w:t>
                  </w:r>
                  <w:r w:rsidRPr="000874C5">
                    <w:rPr>
                      <w:rFonts w:cstheme="minorHAnsi"/>
                      <w:position w:val="-10"/>
                      <w:rtl/>
                    </w:rPr>
                    <w:object w:dxaOrig="220" w:dyaOrig="279" w14:anchorId="423CC5E9">
                      <v:shape id="_x0000_i1185" type="#_x0000_t75" style="width:13.5pt;height:17.25pt" o:ole="">
                        <v:imagedata r:id="rId30" o:title=""/>
                      </v:shape>
                      <o:OLEObject Type="Embed" ProgID="Equation.DSMT4" ShapeID="_x0000_i1185" DrawAspect="Content" ObjectID="_1792332817" r:id="rId289"/>
                    </w:object>
                  </w:r>
                </w:p>
              </w:tc>
            </w:tr>
            <w:tr w:rsidR="008751F9" w:rsidRPr="000874C5" w14:paraId="595377B8" w14:textId="77777777" w:rsidTr="0017323A">
              <w:trPr>
                <w:trHeight w:val="795"/>
              </w:trPr>
              <w:tc>
                <w:tcPr>
                  <w:tcW w:w="533" w:type="dxa"/>
                  <w:vAlign w:val="center"/>
                </w:tcPr>
                <w:p w14:paraId="0EEEEEF5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30814586">
                      <v:shape id="_x0000_i1186" type="#_x0000_t75" style="width:10.5pt;height:27.75pt" o:ole="">
                        <v:imagedata r:id="rId32" o:title=""/>
                      </v:shape>
                      <o:OLEObject Type="Embed" ProgID="Equation.DSMT4" ShapeID="_x0000_i1186" DrawAspect="Content" ObjectID="_1792332818" r:id="rId290"/>
                    </w:object>
                  </w:r>
                </w:p>
              </w:tc>
              <w:tc>
                <w:tcPr>
                  <w:tcW w:w="520" w:type="dxa"/>
                  <w:vAlign w:val="center"/>
                </w:tcPr>
                <w:p w14:paraId="7F51E9EB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6A550343">
                      <v:shape id="_x0000_i1187" type="#_x0000_t75" style="width:10.5pt;height:27.75pt" o:ole="">
                        <v:imagedata r:id="rId32" o:title=""/>
                      </v:shape>
                      <o:OLEObject Type="Embed" ProgID="Equation.DSMT4" ShapeID="_x0000_i1187" DrawAspect="Content" ObjectID="_1792332819" r:id="rId291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0487D010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5A6B1C85">
                      <v:shape id="_x0000_i1188" type="#_x0000_t75" style="width:10.5pt;height:27.75pt" o:ole="">
                        <v:imagedata r:id="rId32" o:title=""/>
                      </v:shape>
                      <o:OLEObject Type="Embed" ProgID="Equation.DSMT4" ShapeID="_x0000_i1188" DrawAspect="Content" ObjectID="_1792332820" r:id="rId292"/>
                    </w:object>
                  </w:r>
                </w:p>
              </w:tc>
              <w:tc>
                <w:tcPr>
                  <w:tcW w:w="460" w:type="dxa"/>
                  <w:vAlign w:val="center"/>
                </w:tcPr>
                <w:p w14:paraId="6945BAAB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5A320BD5">
                      <v:shape id="_x0000_i1189" type="#_x0000_t75" style="width:10.5pt;height:27.75pt" o:ole="">
                        <v:imagedata r:id="rId32" o:title=""/>
                      </v:shape>
                      <o:OLEObject Type="Embed" ProgID="Equation.DSMT4" ShapeID="_x0000_i1189" DrawAspect="Content" ObjectID="_1792332821" r:id="rId293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33172F8D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4CFCCB56">
                      <v:shape id="_x0000_i1190" type="#_x0000_t75" style="width:10.5pt;height:27.75pt" o:ole="">
                        <v:imagedata r:id="rId32" o:title=""/>
                      </v:shape>
                      <o:OLEObject Type="Embed" ProgID="Equation.DSMT4" ShapeID="_x0000_i1190" DrawAspect="Content" ObjectID="_1792332822" r:id="rId294"/>
                    </w:object>
                  </w:r>
                </w:p>
              </w:tc>
              <w:tc>
                <w:tcPr>
                  <w:tcW w:w="236" w:type="dxa"/>
                  <w:vAlign w:val="center"/>
                </w:tcPr>
                <w:p w14:paraId="1B88109D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19117DBB">
                      <v:shape id="_x0000_i1191" type="#_x0000_t75" style="width:10.5pt;height:27.75pt" o:ole="">
                        <v:imagedata r:id="rId32" o:title=""/>
                      </v:shape>
                      <o:OLEObject Type="Embed" ProgID="Equation.DSMT4" ShapeID="_x0000_i1191" DrawAspect="Content" ObjectID="_1792332823" r:id="rId295"/>
                    </w:objec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4DF20916" w14:textId="77777777" w:rsidR="008751F9" w:rsidRPr="000874C5" w:rsidRDefault="008751F9" w:rsidP="008751F9">
                  <w:pPr>
                    <w:bidi/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الاحتمال (</w:t>
                  </w:r>
                  <w:r w:rsidRPr="000874C5">
                    <w:rPr>
                      <w:rFonts w:cstheme="minorHAnsi"/>
                      <w:position w:val="-10"/>
                      <w:rtl/>
                    </w:rPr>
                    <w:object w:dxaOrig="220" w:dyaOrig="279" w14:anchorId="4F114074">
                      <v:shape id="_x0000_i1192" type="#_x0000_t75" style="width:13.5pt;height:17.25pt" o:ole="">
                        <v:imagedata r:id="rId30" o:title=""/>
                      </v:shape>
                      <o:OLEObject Type="Embed" ProgID="Equation.DSMT4" ShapeID="_x0000_i1192" DrawAspect="Content" ObjectID="_1792332824" r:id="rId296"/>
                    </w:object>
                  </w:r>
                  <w:r w:rsidRPr="000874C5">
                    <w:rPr>
                      <w:rFonts w:cstheme="minorHAnsi"/>
                      <w:rtl/>
                    </w:rPr>
                    <w:t>)</w:t>
                  </w:r>
                  <w:r w:rsidRPr="000874C5">
                    <w:rPr>
                      <w:rFonts w:cstheme="minorHAnsi"/>
                    </w:rPr>
                    <w:t>P</w:t>
                  </w:r>
                </w:p>
              </w:tc>
            </w:tr>
          </w:tbl>
          <w:p w14:paraId="7224A8CE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- يمكن ملأ الجدول التالي كما يلي:</w:t>
            </w:r>
          </w:p>
          <w:p w14:paraId="036CD44F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  </w:t>
            </w:r>
          </w:p>
          <w:p w14:paraId="01199CB7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</w:p>
          <w:p w14:paraId="4E9DCCEE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</w:p>
          <w:p w14:paraId="16CBA600" w14:textId="77777777" w:rsidR="008751F9" w:rsidRDefault="008751F9" w:rsidP="008751F9">
            <w:pPr>
              <w:bidi/>
              <w:rPr>
                <w:rFonts w:cstheme="minorHAnsi"/>
                <w:rtl/>
              </w:rPr>
            </w:pPr>
          </w:p>
          <w:p w14:paraId="1DABFD48" w14:textId="77777777" w:rsidR="008751F9" w:rsidRDefault="008751F9" w:rsidP="008751F9">
            <w:pPr>
              <w:bidi/>
              <w:rPr>
                <w:rFonts w:cstheme="minorHAnsi"/>
                <w:rtl/>
              </w:rPr>
            </w:pPr>
          </w:p>
          <w:p w14:paraId="6A207E3B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 w:hint="cs"/>
                <w:rtl/>
              </w:rPr>
              <w:t>ونقول</w:t>
            </w:r>
            <w:r w:rsidRPr="000874C5">
              <w:rPr>
                <w:rFonts w:cstheme="minorHAnsi"/>
                <w:rtl/>
              </w:rPr>
              <w:t xml:space="preserve"> عندئذ أننا عرفنا قانون الاحتمال </w:t>
            </w:r>
            <w:r w:rsidRPr="000874C5">
              <w:rPr>
                <w:rFonts w:cstheme="minorHAnsi" w:hint="cs"/>
                <w:rtl/>
              </w:rPr>
              <w:t xml:space="preserve">(كل </w:t>
            </w:r>
            <w:r w:rsidRPr="000874C5">
              <w:rPr>
                <w:rFonts w:cstheme="minorHAnsi"/>
                <w:rtl/>
              </w:rPr>
              <w:t xml:space="preserve">رقم له حظ واحد من بين ستة </w:t>
            </w:r>
            <w:r w:rsidRPr="000874C5">
              <w:rPr>
                <w:rFonts w:cstheme="minorHAnsi" w:hint="cs"/>
                <w:rtl/>
              </w:rPr>
              <w:t>للظهور)</w:t>
            </w:r>
          </w:p>
          <w:p w14:paraId="7B979DC8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b/>
                <w:bCs/>
                <w:u w:val="single"/>
                <w:rtl/>
              </w:rPr>
            </w:pPr>
            <w:r w:rsidRPr="000874C5">
              <w:rPr>
                <w:rFonts w:cstheme="minorHAnsi"/>
                <w:rtl/>
              </w:rPr>
              <w:t xml:space="preserve">  </w:t>
            </w:r>
            <w:r w:rsidRPr="000874C5">
              <w:rPr>
                <w:rFonts w:cstheme="minorHAnsi" w:hint="cs"/>
                <w:b/>
                <w:bCs/>
                <w:color w:val="FF0000"/>
                <w:u w:val="single"/>
                <w:rtl/>
              </w:rPr>
              <w:t>مثلا:</w:t>
            </w:r>
            <w:r w:rsidRPr="000874C5">
              <w:rPr>
                <w:rFonts w:cstheme="minorHAnsi"/>
                <w:b/>
                <w:bCs/>
                <w:color w:val="FF0000"/>
                <w:u w:val="single"/>
                <w:rtl/>
              </w:rPr>
              <w:t xml:space="preserve"> </w:t>
            </w:r>
          </w:p>
          <w:p w14:paraId="028D07A2" w14:textId="77777777" w:rsidR="008751F9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احتمال الحادثة </w:t>
            </w:r>
            <w:r w:rsidRPr="000874C5">
              <w:rPr>
                <w:rFonts w:cstheme="minorHAnsi"/>
              </w:rPr>
              <w:t>D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 xml:space="preserve">" الحصول على رقم مضاعف لـ 3 " هو </w:t>
            </w:r>
            <w:r w:rsidRPr="000874C5">
              <w:rPr>
                <w:rFonts w:cstheme="minorHAnsi"/>
                <w:position w:val="-24"/>
                <w:rtl/>
              </w:rPr>
              <w:object w:dxaOrig="660" w:dyaOrig="600" w14:anchorId="63E293F4">
                <v:shape id="_x0000_i1193" type="#_x0000_t75" style="width:33.75pt;height:31.5pt" o:ole="">
                  <v:imagedata r:id="rId40" o:title=""/>
                </v:shape>
                <o:OLEObject Type="Embed" ProgID="Equation.DSMT4" ShapeID="_x0000_i1193" DrawAspect="Content" ObjectID="_1792332825" r:id="rId297"/>
              </w:object>
            </w:r>
            <w:r w:rsidRPr="000874C5">
              <w:rPr>
                <w:rFonts w:cstheme="minorHAnsi"/>
                <w:rtl/>
              </w:rPr>
              <w:t xml:space="preserve"> </w:t>
            </w:r>
          </w:p>
          <w:p w14:paraId="776A7CA2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ل</w:t>
            </w:r>
            <w:r w:rsidRPr="000874C5">
              <w:rPr>
                <w:rFonts w:cstheme="minorHAnsi"/>
                <w:rtl/>
              </w:rPr>
              <w:t xml:space="preserve">أن </w:t>
            </w:r>
            <w:proofErr w:type="gramStart"/>
            <w:r w:rsidRPr="000874C5">
              <w:rPr>
                <w:rFonts w:cstheme="minorHAnsi"/>
                <w:rtl/>
              </w:rPr>
              <w:t xml:space="preserve">{ </w:t>
            </w:r>
            <w:r w:rsidRPr="000874C5">
              <w:rPr>
                <w:rFonts w:cstheme="minorHAnsi"/>
              </w:rPr>
              <w:t>3</w:t>
            </w:r>
            <w:proofErr w:type="gramEnd"/>
            <w:r w:rsidRPr="000874C5">
              <w:rPr>
                <w:rFonts w:cstheme="minorHAnsi"/>
              </w:rPr>
              <w:t xml:space="preserve"> , 6</w:t>
            </w:r>
            <w:r w:rsidRPr="000874C5">
              <w:rPr>
                <w:rFonts w:cstheme="minorHAnsi"/>
                <w:rtl/>
              </w:rPr>
              <w:t xml:space="preserve"> }= </w:t>
            </w:r>
            <w:r w:rsidRPr="000874C5">
              <w:rPr>
                <w:rFonts w:cstheme="minorHAnsi"/>
              </w:rPr>
              <w:t>D</w:t>
            </w:r>
          </w:p>
          <w:p w14:paraId="4B3C4831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color w:val="FF0000"/>
                <w:rtl/>
              </w:rPr>
            </w:pPr>
            <w:r w:rsidRPr="000874C5">
              <w:rPr>
                <w:rFonts w:cstheme="minorHAnsi"/>
              </w:rPr>
              <w:sym w:font="Wingdings" w:char="F08C"/>
            </w:r>
            <w:r w:rsidRPr="000874C5">
              <w:rPr>
                <w:rFonts w:cstheme="minorHAnsi"/>
                <w:rtl/>
              </w:rPr>
              <w:t xml:space="preserve"> أحسب احتمالات الحوادث </w:t>
            </w:r>
            <w:r w:rsidRPr="000874C5">
              <w:rPr>
                <w:rFonts w:cstheme="minorHAnsi" w:hint="cs"/>
                <w:rtl/>
              </w:rPr>
              <w:t>التالية</w:t>
            </w:r>
            <w:r w:rsidRPr="000874C5">
              <w:rPr>
                <w:rFonts w:cstheme="minorHAnsi" w:hint="cs"/>
                <w:color w:val="FF0000"/>
                <w:rtl/>
              </w:rPr>
              <w:t xml:space="preserve"> </w:t>
            </w:r>
            <w:r w:rsidRPr="000874C5">
              <w:rPr>
                <w:rFonts w:cstheme="minorHAnsi"/>
                <w:color w:val="FF0000"/>
                <w:rtl/>
              </w:rPr>
              <w:t xml:space="preserve">(باعتبار الرقم الذي يظهر على الوجه العلوي لزهرة </w:t>
            </w:r>
            <w:r w:rsidRPr="000874C5">
              <w:rPr>
                <w:rFonts w:cstheme="minorHAnsi" w:hint="cs"/>
                <w:color w:val="FF0000"/>
                <w:rtl/>
              </w:rPr>
              <w:t>النرد)</w:t>
            </w:r>
          </w:p>
          <w:p w14:paraId="62AA5B96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position w:val="-4"/>
                <w:rtl/>
              </w:rPr>
              <w:object w:dxaOrig="240" w:dyaOrig="260" w14:anchorId="0652F47A">
                <v:shape id="_x0000_i1194" type="#_x0000_t75" style="width:14.25pt;height:15.75pt" o:ole="">
                  <v:imagedata r:id="rId42" o:title=""/>
                </v:shape>
                <o:OLEObject Type="Embed" ProgID="Equation.DSMT4" ShapeID="_x0000_i1194" DrawAspect="Content" ObjectID="_1792332826" r:id="rId298"/>
              </w:object>
            </w:r>
            <w:r w:rsidRPr="000874C5">
              <w:rPr>
                <w:rFonts w:cstheme="minorHAnsi"/>
                <w:rtl/>
              </w:rPr>
              <w:t xml:space="preserve">:" الرقم زوجي" </w:t>
            </w:r>
            <w:r w:rsidRPr="000874C5">
              <w:rPr>
                <w:rFonts w:cstheme="minorHAnsi" w:hint="cs"/>
                <w:rtl/>
              </w:rPr>
              <w:t xml:space="preserve">   </w:t>
            </w:r>
            <w:r w:rsidRPr="000874C5">
              <w:rPr>
                <w:rFonts w:cstheme="minorHAnsi"/>
                <w:position w:val="-4"/>
                <w:rtl/>
              </w:rPr>
              <w:object w:dxaOrig="240" w:dyaOrig="300" w14:anchorId="377990F6">
                <v:shape id="_x0000_i1195" type="#_x0000_t75" style="width:14.25pt;height:18pt" o:ole="">
                  <v:imagedata r:id="rId44" o:title=""/>
                </v:shape>
                <o:OLEObject Type="Embed" ProgID="Equation.DSMT4" ShapeID="_x0000_i1195" DrawAspect="Content" ObjectID="_1792332827" r:id="rId299"/>
              </w:object>
            </w:r>
            <w:r w:rsidRPr="000874C5">
              <w:rPr>
                <w:rFonts w:cstheme="minorHAnsi"/>
                <w:rtl/>
              </w:rPr>
              <w:t xml:space="preserve"> :" الرقم فردي" </w:t>
            </w:r>
            <w:r w:rsidRPr="000874C5">
              <w:rPr>
                <w:rFonts w:cstheme="minorHAnsi" w:hint="cs"/>
                <w:rtl/>
              </w:rPr>
              <w:t xml:space="preserve"> </w:t>
            </w:r>
            <w:r w:rsidRPr="000874C5">
              <w:rPr>
                <w:rFonts w:cstheme="minorHAnsi"/>
                <w:position w:val="-4"/>
                <w:rtl/>
              </w:rPr>
              <w:object w:dxaOrig="200" w:dyaOrig="260" w14:anchorId="4DBB0063">
                <v:shape id="_x0000_i1196" type="#_x0000_t75" style="width:12pt;height:15.75pt" o:ole="">
                  <v:imagedata r:id="rId46" o:title=""/>
                </v:shape>
                <o:OLEObject Type="Embed" ProgID="Equation.DSMT4" ShapeID="_x0000_i1196" DrawAspect="Content" ObjectID="_1792332828" r:id="rId300"/>
              </w:object>
            </w:r>
            <w:r w:rsidRPr="000874C5">
              <w:rPr>
                <w:rFonts w:cstheme="minorHAnsi"/>
                <w:rtl/>
              </w:rPr>
              <w:t xml:space="preserve"> :" الرقم أكبر</w:t>
            </w:r>
            <w:r w:rsidRPr="000874C5">
              <w:rPr>
                <w:rFonts w:cstheme="minorHAnsi"/>
              </w:rPr>
              <w:t xml:space="preserve"> </w:t>
            </w:r>
            <w:r w:rsidRPr="000874C5">
              <w:rPr>
                <w:rFonts w:cstheme="minorHAnsi"/>
                <w:rtl/>
              </w:rPr>
              <w:t xml:space="preserve">من أو يساوي4 " </w:t>
            </w:r>
            <w:r w:rsidRPr="000874C5">
              <w:rPr>
                <w:rFonts w:cstheme="minorHAnsi" w:hint="cs"/>
                <w:rtl/>
              </w:rPr>
              <w:t xml:space="preserve">                   </w:t>
            </w:r>
            <w:r w:rsidRPr="000874C5">
              <w:rPr>
                <w:rFonts w:cstheme="minorHAnsi"/>
                <w:position w:val="-4"/>
                <w:rtl/>
              </w:rPr>
              <w:object w:dxaOrig="200" w:dyaOrig="300" w14:anchorId="1A0AB9B2">
                <v:shape id="_x0000_i1197" type="#_x0000_t75" style="width:12pt;height:18pt" o:ole="">
                  <v:imagedata r:id="rId48" o:title=""/>
                </v:shape>
                <o:OLEObject Type="Embed" ProgID="Equation.DSMT4" ShapeID="_x0000_i1197" DrawAspect="Content" ObjectID="_1792332829" r:id="rId301"/>
              </w:object>
            </w:r>
            <w:r w:rsidRPr="000874C5">
              <w:rPr>
                <w:rFonts w:cstheme="minorHAnsi"/>
                <w:rtl/>
              </w:rPr>
              <w:t xml:space="preserve"> :" الرقم ليس أكبر من 4" </w:t>
            </w:r>
            <w:r w:rsidRPr="000874C5">
              <w:rPr>
                <w:rFonts w:cstheme="minorHAnsi" w:hint="cs"/>
                <w:rtl/>
              </w:rPr>
              <w:t xml:space="preserve">               </w:t>
            </w:r>
            <w:r w:rsidRPr="000874C5">
              <w:rPr>
                <w:rFonts w:cstheme="minorHAnsi"/>
                <w:position w:val="-4"/>
                <w:rtl/>
              </w:rPr>
              <w:object w:dxaOrig="220" w:dyaOrig="260" w14:anchorId="2882B270">
                <v:shape id="_x0000_i1198" type="#_x0000_t75" style="width:13.5pt;height:15.75pt" o:ole="">
                  <v:imagedata r:id="rId50" o:title=""/>
                </v:shape>
                <o:OLEObject Type="Embed" ProgID="Equation.DSMT4" ShapeID="_x0000_i1198" DrawAspect="Content" ObjectID="_1792332830" r:id="rId302"/>
              </w:object>
            </w:r>
            <w:r w:rsidRPr="000874C5">
              <w:rPr>
                <w:rFonts w:cstheme="minorHAnsi"/>
                <w:rtl/>
              </w:rPr>
              <w:t xml:space="preserve"> :" </w:t>
            </w:r>
            <w:r w:rsidRPr="000874C5">
              <w:rPr>
                <w:rFonts w:cstheme="minorHAnsi" w:hint="cs"/>
                <w:rtl/>
              </w:rPr>
              <w:t>الرقم يقسم</w:t>
            </w:r>
            <w:r w:rsidRPr="000874C5">
              <w:rPr>
                <w:rFonts w:cstheme="minorHAnsi"/>
                <w:rtl/>
              </w:rPr>
              <w:t xml:space="preserve"> 30 "</w:t>
            </w:r>
          </w:p>
          <w:p w14:paraId="3C8876E3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</w:rPr>
              <w:sym w:font="Wingdings" w:char="F08D"/>
            </w:r>
            <w:r w:rsidRPr="000874C5">
              <w:rPr>
                <w:rFonts w:cstheme="minorHAnsi"/>
                <w:rtl/>
              </w:rPr>
              <w:t xml:space="preserve"> صندوق يحوي 4 كريات خضراء مرقمة من 1 إلى 4 </w:t>
            </w:r>
            <w:r w:rsidRPr="000874C5">
              <w:rPr>
                <w:rFonts w:cstheme="minorHAnsi" w:hint="cs"/>
                <w:rtl/>
              </w:rPr>
              <w:t>و3</w:t>
            </w:r>
            <w:r w:rsidRPr="000874C5">
              <w:rPr>
                <w:rFonts w:cstheme="minorHAnsi"/>
                <w:rtl/>
              </w:rPr>
              <w:t xml:space="preserve"> كريات حمراء مرقمة من 1 إلى 3</w:t>
            </w:r>
            <w:r>
              <w:rPr>
                <w:rFonts w:cstheme="minorHAnsi" w:hint="cs"/>
                <w:rtl/>
              </w:rPr>
              <w:t xml:space="preserve"> </w:t>
            </w:r>
            <w:r w:rsidRPr="000874C5">
              <w:rPr>
                <w:rFonts w:cstheme="minorHAnsi" w:hint="cs"/>
                <w:rtl/>
              </w:rPr>
              <w:t>(لا</w:t>
            </w:r>
            <w:r w:rsidRPr="000874C5">
              <w:rPr>
                <w:rFonts w:cstheme="minorHAnsi"/>
                <w:rtl/>
              </w:rPr>
              <w:t xml:space="preserve"> نفرق بينها   </w:t>
            </w:r>
            <w:r w:rsidRPr="000874C5">
              <w:rPr>
                <w:rFonts w:cstheme="minorHAnsi" w:hint="cs"/>
                <w:rtl/>
              </w:rPr>
              <w:t>باللمس</w:t>
            </w:r>
            <w:proofErr w:type="gramStart"/>
            <w:r w:rsidRPr="000874C5">
              <w:rPr>
                <w:rFonts w:cstheme="minorHAnsi" w:hint="cs"/>
                <w:rtl/>
              </w:rPr>
              <w:t>)</w:t>
            </w:r>
            <w:r w:rsidRPr="000874C5">
              <w:rPr>
                <w:rFonts w:cstheme="minorHAnsi"/>
                <w:rtl/>
              </w:rPr>
              <w:t xml:space="preserve"> .</w:t>
            </w:r>
            <w:proofErr w:type="gramEnd"/>
            <w:r w:rsidRPr="000874C5">
              <w:rPr>
                <w:rFonts w:cstheme="minorHAnsi"/>
                <w:rtl/>
              </w:rPr>
              <w:t xml:space="preserve"> نسحب عشوائيا كرية واحدة من </w:t>
            </w:r>
            <w:r w:rsidRPr="000874C5">
              <w:rPr>
                <w:rFonts w:cstheme="minorHAnsi" w:hint="cs"/>
                <w:rtl/>
              </w:rPr>
              <w:t>الصندوق</w:t>
            </w:r>
            <w:r w:rsidRPr="000874C5">
              <w:rPr>
                <w:rFonts w:cstheme="minorHAnsi"/>
              </w:rPr>
              <w:t>.</w:t>
            </w:r>
          </w:p>
          <w:p w14:paraId="5A45C3CC" w14:textId="77777777" w:rsidR="008751F9" w:rsidRPr="000874C5" w:rsidRDefault="008751F9" w:rsidP="008751F9">
            <w:pPr>
              <w:numPr>
                <w:ilvl w:val="0"/>
                <w:numId w:val="25"/>
              </w:numPr>
              <w:tabs>
                <w:tab w:val="clear" w:pos="690"/>
                <w:tab w:val="num" w:pos="0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عرف قانون </w:t>
            </w:r>
            <w:r w:rsidRPr="000874C5">
              <w:rPr>
                <w:rFonts w:cstheme="minorHAnsi" w:hint="cs"/>
                <w:rtl/>
              </w:rPr>
              <w:t>الاحتمال.</w:t>
            </w:r>
          </w:p>
          <w:p w14:paraId="41754113" w14:textId="77777777" w:rsidR="008751F9" w:rsidRPr="000874C5" w:rsidRDefault="008751F9" w:rsidP="008751F9">
            <w:pPr>
              <w:numPr>
                <w:ilvl w:val="0"/>
                <w:numId w:val="25"/>
              </w:numPr>
              <w:bidi/>
              <w:rPr>
                <w:rFonts w:cstheme="minorHAnsi"/>
              </w:rPr>
            </w:pPr>
            <w:r w:rsidRPr="000874C5">
              <w:rPr>
                <w:rFonts w:cstheme="minorHAnsi"/>
                <w:rtl/>
              </w:rPr>
              <w:t xml:space="preserve">ما احتمال </w:t>
            </w:r>
            <w:r w:rsidRPr="000874C5">
              <w:rPr>
                <w:rFonts w:cstheme="minorHAnsi" w:hint="cs"/>
                <w:rtl/>
              </w:rPr>
              <w:t xml:space="preserve">الحادثتين </w:t>
            </w:r>
            <w:r w:rsidRPr="000874C5">
              <w:rPr>
                <w:rFonts w:cstheme="minorHAnsi"/>
              </w:rPr>
              <w:t>A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 xml:space="preserve">" الكرية المسحوبة حمراء " </w:t>
            </w:r>
            <w:r w:rsidRPr="000874C5">
              <w:rPr>
                <w:rFonts w:cstheme="minorHAnsi"/>
                <w:rtl/>
              </w:rPr>
              <w:br/>
            </w:r>
            <w:r w:rsidRPr="000874C5">
              <w:rPr>
                <w:rFonts w:cstheme="minorHAnsi" w:hint="cs"/>
                <w:rtl/>
              </w:rPr>
              <w:t xml:space="preserve">                         </w:t>
            </w:r>
            <w:r w:rsidRPr="000874C5">
              <w:rPr>
                <w:rFonts w:cstheme="minorHAnsi"/>
                <w:rtl/>
              </w:rPr>
              <w:t xml:space="preserve">    </w:t>
            </w:r>
            <w:r w:rsidRPr="000874C5">
              <w:rPr>
                <w:rFonts w:cstheme="minorHAnsi"/>
              </w:rPr>
              <w:t>B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>" الكرية المسحوبة تحمل الرقم 3 "</w:t>
            </w:r>
          </w:p>
          <w:p w14:paraId="4A4E592F" w14:textId="77777777" w:rsidR="008751F9" w:rsidRPr="000874C5" w:rsidRDefault="008751F9" w:rsidP="008751F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...........................................................................</w:t>
            </w:r>
          </w:p>
          <w:p w14:paraId="3AC02D67" w14:textId="77777777" w:rsidR="008751F9" w:rsidRPr="000874C5" w:rsidRDefault="008751F9" w:rsidP="008751F9">
            <w:pPr>
              <w:bidi/>
              <w:ind w:right="-851"/>
              <w:rPr>
                <w:rFonts w:cstheme="minorHAnsi"/>
                <w:b/>
                <w:bCs/>
                <w:u w:val="single"/>
                <w:rtl/>
              </w:rPr>
            </w:pPr>
            <w:r w:rsidRPr="000874C5">
              <w:rPr>
                <w:rFonts w:cstheme="minorHAnsi"/>
                <w:b/>
                <w:bCs/>
                <w:color w:val="FF0000"/>
                <w:u w:val="single"/>
                <w:rtl/>
              </w:rPr>
              <w:t>نشاط:</w:t>
            </w:r>
          </w:p>
          <w:p w14:paraId="799A8D46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   عند رمي زهرة نرد مكعبة غير مزيفة مرقمة من 1 إلى </w:t>
            </w:r>
            <w:r w:rsidRPr="000874C5">
              <w:rPr>
                <w:rFonts w:cstheme="minorHAnsi" w:hint="cs"/>
                <w:rtl/>
              </w:rPr>
              <w:t>6 فإن</w:t>
            </w:r>
            <w:r w:rsidRPr="000874C5">
              <w:rPr>
                <w:rFonts w:cstheme="minorHAnsi"/>
                <w:rtl/>
              </w:rPr>
              <w:t xml:space="preserve"> مجموعة المخارج هي </w:t>
            </w:r>
            <w:proofErr w:type="gramStart"/>
            <w:r w:rsidRPr="000874C5">
              <w:rPr>
                <w:rFonts w:cstheme="minorHAnsi"/>
                <w:rtl/>
              </w:rPr>
              <w:t xml:space="preserve">{ </w:t>
            </w:r>
            <w:r w:rsidRPr="000874C5">
              <w:rPr>
                <w:rFonts w:cstheme="minorHAnsi"/>
              </w:rPr>
              <w:t>1</w:t>
            </w:r>
            <w:proofErr w:type="gramEnd"/>
            <w:r w:rsidRPr="000874C5">
              <w:rPr>
                <w:rFonts w:cstheme="minorHAnsi"/>
              </w:rPr>
              <w:t xml:space="preserve"> , 2 , 3 , 4 , 5 , 6</w:t>
            </w:r>
            <w:r w:rsidRPr="000874C5">
              <w:rPr>
                <w:rFonts w:cstheme="minorHAnsi"/>
                <w:rtl/>
              </w:rPr>
              <w:t xml:space="preserve"> }= </w:t>
            </w:r>
            <w:r w:rsidRPr="000874C5">
              <w:rPr>
                <w:rFonts w:cstheme="minorHAnsi"/>
              </w:rPr>
              <w:t>E</w:t>
            </w:r>
            <w:r w:rsidRPr="000874C5">
              <w:rPr>
                <w:rFonts w:cstheme="minorHAnsi"/>
                <w:rtl/>
              </w:rPr>
              <w:t xml:space="preserve">                   </w:t>
            </w:r>
          </w:p>
          <w:tbl>
            <w:tblPr>
              <w:tblStyle w:val="Grilledutableau"/>
              <w:tblpPr w:leftFromText="180" w:rightFromText="180" w:vertAnchor="text" w:horzAnchor="margin" w:tblpY="438"/>
              <w:tblOverlap w:val="never"/>
              <w:bidiVisual/>
              <w:tblW w:w="4543" w:type="dxa"/>
              <w:tblLook w:val="01E0" w:firstRow="1" w:lastRow="1" w:firstColumn="1" w:lastColumn="1" w:noHBand="0" w:noVBand="0"/>
            </w:tblPr>
            <w:tblGrid>
              <w:gridCol w:w="518"/>
              <w:gridCol w:w="507"/>
              <w:gridCol w:w="431"/>
              <w:gridCol w:w="455"/>
              <w:gridCol w:w="431"/>
              <w:gridCol w:w="426"/>
              <w:gridCol w:w="1775"/>
            </w:tblGrid>
            <w:tr w:rsidR="008751F9" w:rsidRPr="000874C5" w14:paraId="18B2A8DB" w14:textId="77777777" w:rsidTr="0017323A">
              <w:tc>
                <w:tcPr>
                  <w:tcW w:w="533" w:type="dxa"/>
                  <w:vAlign w:val="center"/>
                </w:tcPr>
                <w:p w14:paraId="392AB3DC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6</w:t>
                  </w:r>
                </w:p>
              </w:tc>
              <w:tc>
                <w:tcPr>
                  <w:tcW w:w="520" w:type="dxa"/>
                  <w:vAlign w:val="center"/>
                </w:tcPr>
                <w:p w14:paraId="3642DB76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5</w:t>
                  </w:r>
                </w:p>
              </w:tc>
              <w:tc>
                <w:tcPr>
                  <w:tcW w:w="432" w:type="dxa"/>
                  <w:vAlign w:val="center"/>
                </w:tcPr>
                <w:p w14:paraId="3DE9FDDB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4</w:t>
                  </w:r>
                </w:p>
              </w:tc>
              <w:tc>
                <w:tcPr>
                  <w:tcW w:w="460" w:type="dxa"/>
                  <w:vAlign w:val="center"/>
                </w:tcPr>
                <w:p w14:paraId="54BC990B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3</w:t>
                  </w:r>
                </w:p>
              </w:tc>
              <w:tc>
                <w:tcPr>
                  <w:tcW w:w="432" w:type="dxa"/>
                  <w:vAlign w:val="center"/>
                </w:tcPr>
                <w:p w14:paraId="624816B5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2</w:t>
                  </w:r>
                </w:p>
              </w:tc>
              <w:tc>
                <w:tcPr>
                  <w:tcW w:w="236" w:type="dxa"/>
                  <w:vAlign w:val="center"/>
                </w:tcPr>
                <w:p w14:paraId="029C042F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1</w: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36593E2A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 xml:space="preserve">المخارج </w:t>
                  </w:r>
                  <w:r w:rsidRPr="000874C5">
                    <w:rPr>
                      <w:rFonts w:cstheme="minorHAnsi"/>
                      <w:position w:val="-10"/>
                      <w:rtl/>
                    </w:rPr>
                    <w:object w:dxaOrig="220" w:dyaOrig="279" w14:anchorId="3904452F">
                      <v:shape id="_x0000_i1199" type="#_x0000_t75" style="width:13.5pt;height:17.25pt" o:ole="">
                        <v:imagedata r:id="rId30" o:title=""/>
                      </v:shape>
                      <o:OLEObject Type="Embed" ProgID="Equation.DSMT4" ShapeID="_x0000_i1199" DrawAspect="Content" ObjectID="_1792332831" r:id="rId303"/>
                    </w:object>
                  </w:r>
                </w:p>
              </w:tc>
            </w:tr>
            <w:tr w:rsidR="008751F9" w:rsidRPr="000874C5" w14:paraId="625FE8AE" w14:textId="77777777" w:rsidTr="0017323A">
              <w:trPr>
                <w:trHeight w:val="795"/>
              </w:trPr>
              <w:tc>
                <w:tcPr>
                  <w:tcW w:w="533" w:type="dxa"/>
                  <w:vAlign w:val="center"/>
                </w:tcPr>
                <w:p w14:paraId="19048AA4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73DEF563">
                      <v:shape id="_x0000_i1200" type="#_x0000_t75" style="width:10.5pt;height:27.75pt" o:ole="">
                        <v:imagedata r:id="rId32" o:title=""/>
                      </v:shape>
                      <o:OLEObject Type="Embed" ProgID="Equation.DSMT4" ShapeID="_x0000_i1200" DrawAspect="Content" ObjectID="_1792332832" r:id="rId304"/>
                    </w:object>
                  </w:r>
                </w:p>
              </w:tc>
              <w:tc>
                <w:tcPr>
                  <w:tcW w:w="520" w:type="dxa"/>
                  <w:vAlign w:val="center"/>
                </w:tcPr>
                <w:p w14:paraId="5E476814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4B78C496">
                      <v:shape id="_x0000_i1201" type="#_x0000_t75" style="width:10.5pt;height:27.75pt" o:ole="">
                        <v:imagedata r:id="rId32" o:title=""/>
                      </v:shape>
                      <o:OLEObject Type="Embed" ProgID="Equation.DSMT4" ShapeID="_x0000_i1201" DrawAspect="Content" ObjectID="_1792332833" r:id="rId305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7470B170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731A7E70">
                      <v:shape id="_x0000_i1202" type="#_x0000_t75" style="width:10.5pt;height:27.75pt" o:ole="">
                        <v:imagedata r:id="rId32" o:title=""/>
                      </v:shape>
                      <o:OLEObject Type="Embed" ProgID="Equation.DSMT4" ShapeID="_x0000_i1202" DrawAspect="Content" ObjectID="_1792332834" r:id="rId306"/>
                    </w:object>
                  </w:r>
                </w:p>
              </w:tc>
              <w:tc>
                <w:tcPr>
                  <w:tcW w:w="460" w:type="dxa"/>
                  <w:vAlign w:val="center"/>
                </w:tcPr>
                <w:p w14:paraId="2253FE4A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5A71879F">
                      <v:shape id="_x0000_i1203" type="#_x0000_t75" style="width:10.5pt;height:27.75pt" o:ole="">
                        <v:imagedata r:id="rId32" o:title=""/>
                      </v:shape>
                      <o:OLEObject Type="Embed" ProgID="Equation.DSMT4" ShapeID="_x0000_i1203" DrawAspect="Content" ObjectID="_1792332835" r:id="rId307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0B4F263E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506CBF32">
                      <v:shape id="_x0000_i1204" type="#_x0000_t75" style="width:10.5pt;height:27.75pt" o:ole="">
                        <v:imagedata r:id="rId32" o:title=""/>
                      </v:shape>
                      <o:OLEObject Type="Embed" ProgID="Equation.DSMT4" ShapeID="_x0000_i1204" DrawAspect="Content" ObjectID="_1792332836" r:id="rId308"/>
                    </w:object>
                  </w:r>
                </w:p>
              </w:tc>
              <w:tc>
                <w:tcPr>
                  <w:tcW w:w="236" w:type="dxa"/>
                  <w:vAlign w:val="center"/>
                </w:tcPr>
                <w:p w14:paraId="767AC554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76EFB23C">
                      <v:shape id="_x0000_i1205" type="#_x0000_t75" style="width:10.5pt;height:27.75pt" o:ole="">
                        <v:imagedata r:id="rId32" o:title=""/>
                      </v:shape>
                      <o:OLEObject Type="Embed" ProgID="Equation.DSMT4" ShapeID="_x0000_i1205" DrawAspect="Content" ObjectID="_1792332837" r:id="rId309"/>
                    </w:objec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5EF1192E" w14:textId="77777777" w:rsidR="008751F9" w:rsidRPr="000874C5" w:rsidRDefault="008751F9" w:rsidP="008751F9">
                  <w:pPr>
                    <w:bidi/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الاحتمال (</w:t>
                  </w:r>
                  <w:r w:rsidRPr="000874C5">
                    <w:rPr>
                      <w:rFonts w:cstheme="minorHAnsi"/>
                      <w:position w:val="-10"/>
                      <w:rtl/>
                    </w:rPr>
                    <w:object w:dxaOrig="220" w:dyaOrig="279" w14:anchorId="6495962A">
                      <v:shape id="_x0000_i1206" type="#_x0000_t75" style="width:13.5pt;height:17.25pt" o:ole="">
                        <v:imagedata r:id="rId30" o:title=""/>
                      </v:shape>
                      <o:OLEObject Type="Embed" ProgID="Equation.DSMT4" ShapeID="_x0000_i1206" DrawAspect="Content" ObjectID="_1792332838" r:id="rId310"/>
                    </w:object>
                  </w:r>
                  <w:r w:rsidRPr="000874C5">
                    <w:rPr>
                      <w:rFonts w:cstheme="minorHAnsi"/>
                      <w:rtl/>
                    </w:rPr>
                    <w:t>)</w:t>
                  </w:r>
                  <w:r w:rsidRPr="000874C5">
                    <w:rPr>
                      <w:rFonts w:cstheme="minorHAnsi"/>
                    </w:rPr>
                    <w:t>P</w:t>
                  </w:r>
                </w:p>
              </w:tc>
            </w:tr>
          </w:tbl>
          <w:p w14:paraId="146E356D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- يمكن ملأ الجدول التالي كما يلي:</w:t>
            </w:r>
          </w:p>
          <w:p w14:paraId="630464BF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  </w:t>
            </w:r>
          </w:p>
          <w:p w14:paraId="3A99DE89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</w:p>
          <w:p w14:paraId="3BFAFDDE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</w:p>
          <w:p w14:paraId="26EA0E28" w14:textId="77777777" w:rsidR="008751F9" w:rsidRDefault="008751F9" w:rsidP="008751F9">
            <w:pPr>
              <w:bidi/>
              <w:rPr>
                <w:rFonts w:cstheme="minorHAnsi"/>
                <w:rtl/>
              </w:rPr>
            </w:pPr>
          </w:p>
          <w:p w14:paraId="7C2DEC92" w14:textId="77777777" w:rsidR="008751F9" w:rsidRDefault="008751F9" w:rsidP="008751F9">
            <w:pPr>
              <w:bidi/>
              <w:rPr>
                <w:rFonts w:cstheme="minorHAnsi"/>
                <w:rtl/>
              </w:rPr>
            </w:pPr>
          </w:p>
          <w:p w14:paraId="08D9874B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 w:hint="cs"/>
                <w:rtl/>
              </w:rPr>
              <w:t>ونقول</w:t>
            </w:r>
            <w:r w:rsidRPr="000874C5">
              <w:rPr>
                <w:rFonts w:cstheme="minorHAnsi"/>
                <w:rtl/>
              </w:rPr>
              <w:t xml:space="preserve"> عندئذ أننا عرفنا قانون الاحتمال </w:t>
            </w:r>
            <w:r w:rsidRPr="000874C5">
              <w:rPr>
                <w:rFonts w:cstheme="minorHAnsi" w:hint="cs"/>
                <w:rtl/>
              </w:rPr>
              <w:t xml:space="preserve">(كل </w:t>
            </w:r>
            <w:r w:rsidRPr="000874C5">
              <w:rPr>
                <w:rFonts w:cstheme="minorHAnsi"/>
                <w:rtl/>
              </w:rPr>
              <w:t xml:space="preserve">رقم له حظ واحد من بين ستة </w:t>
            </w:r>
            <w:r w:rsidRPr="000874C5">
              <w:rPr>
                <w:rFonts w:cstheme="minorHAnsi" w:hint="cs"/>
                <w:rtl/>
              </w:rPr>
              <w:t>للظهور)</w:t>
            </w:r>
          </w:p>
          <w:p w14:paraId="1C27EB3D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b/>
                <w:bCs/>
                <w:u w:val="single"/>
                <w:rtl/>
              </w:rPr>
            </w:pPr>
            <w:r w:rsidRPr="000874C5">
              <w:rPr>
                <w:rFonts w:cstheme="minorHAnsi"/>
                <w:rtl/>
              </w:rPr>
              <w:t xml:space="preserve">  </w:t>
            </w:r>
            <w:r w:rsidRPr="000874C5">
              <w:rPr>
                <w:rFonts w:cstheme="minorHAnsi" w:hint="cs"/>
                <w:b/>
                <w:bCs/>
                <w:color w:val="FF0000"/>
                <w:u w:val="single"/>
                <w:rtl/>
              </w:rPr>
              <w:t>مثلا:</w:t>
            </w:r>
            <w:r w:rsidRPr="000874C5">
              <w:rPr>
                <w:rFonts w:cstheme="minorHAnsi"/>
                <w:b/>
                <w:bCs/>
                <w:color w:val="FF0000"/>
                <w:u w:val="single"/>
                <w:rtl/>
              </w:rPr>
              <w:t xml:space="preserve"> </w:t>
            </w:r>
          </w:p>
          <w:p w14:paraId="42785655" w14:textId="77777777" w:rsidR="008751F9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احتمال الحادثة </w:t>
            </w:r>
            <w:r w:rsidRPr="000874C5">
              <w:rPr>
                <w:rFonts w:cstheme="minorHAnsi"/>
              </w:rPr>
              <w:t>D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 xml:space="preserve">" الحصول على رقم مضاعف لـ 3 " هو </w:t>
            </w:r>
            <w:r w:rsidRPr="000874C5">
              <w:rPr>
                <w:rFonts w:cstheme="minorHAnsi"/>
                <w:position w:val="-24"/>
                <w:rtl/>
              </w:rPr>
              <w:object w:dxaOrig="660" w:dyaOrig="600" w14:anchorId="59AEB886">
                <v:shape id="_x0000_i1207" type="#_x0000_t75" style="width:33.75pt;height:31.5pt" o:ole="">
                  <v:imagedata r:id="rId40" o:title=""/>
                </v:shape>
                <o:OLEObject Type="Embed" ProgID="Equation.DSMT4" ShapeID="_x0000_i1207" DrawAspect="Content" ObjectID="_1792332839" r:id="rId311"/>
              </w:object>
            </w:r>
            <w:r w:rsidRPr="000874C5">
              <w:rPr>
                <w:rFonts w:cstheme="minorHAnsi"/>
                <w:rtl/>
              </w:rPr>
              <w:t xml:space="preserve"> </w:t>
            </w:r>
          </w:p>
          <w:p w14:paraId="1D94C62F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ل</w:t>
            </w:r>
            <w:r w:rsidRPr="000874C5">
              <w:rPr>
                <w:rFonts w:cstheme="minorHAnsi"/>
                <w:rtl/>
              </w:rPr>
              <w:t xml:space="preserve">أن </w:t>
            </w:r>
            <w:proofErr w:type="gramStart"/>
            <w:r w:rsidRPr="000874C5">
              <w:rPr>
                <w:rFonts w:cstheme="minorHAnsi"/>
                <w:rtl/>
              </w:rPr>
              <w:t xml:space="preserve">{ </w:t>
            </w:r>
            <w:r w:rsidRPr="000874C5">
              <w:rPr>
                <w:rFonts w:cstheme="minorHAnsi"/>
              </w:rPr>
              <w:t>3</w:t>
            </w:r>
            <w:proofErr w:type="gramEnd"/>
            <w:r w:rsidRPr="000874C5">
              <w:rPr>
                <w:rFonts w:cstheme="minorHAnsi"/>
              </w:rPr>
              <w:t xml:space="preserve"> , 6</w:t>
            </w:r>
            <w:r w:rsidRPr="000874C5">
              <w:rPr>
                <w:rFonts w:cstheme="minorHAnsi"/>
                <w:rtl/>
              </w:rPr>
              <w:t xml:space="preserve"> }= </w:t>
            </w:r>
            <w:r w:rsidRPr="000874C5">
              <w:rPr>
                <w:rFonts w:cstheme="minorHAnsi"/>
              </w:rPr>
              <w:t>D</w:t>
            </w:r>
          </w:p>
          <w:p w14:paraId="6F83C19A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color w:val="FF0000"/>
                <w:rtl/>
              </w:rPr>
            </w:pPr>
            <w:r w:rsidRPr="000874C5">
              <w:rPr>
                <w:rFonts w:cstheme="minorHAnsi"/>
              </w:rPr>
              <w:sym w:font="Wingdings" w:char="F08C"/>
            </w:r>
            <w:r w:rsidRPr="000874C5">
              <w:rPr>
                <w:rFonts w:cstheme="minorHAnsi"/>
                <w:rtl/>
              </w:rPr>
              <w:t xml:space="preserve"> أحسب احتمالات الحوادث </w:t>
            </w:r>
            <w:r w:rsidRPr="000874C5">
              <w:rPr>
                <w:rFonts w:cstheme="minorHAnsi" w:hint="cs"/>
                <w:rtl/>
              </w:rPr>
              <w:t>التالية</w:t>
            </w:r>
            <w:r w:rsidRPr="000874C5">
              <w:rPr>
                <w:rFonts w:cstheme="minorHAnsi" w:hint="cs"/>
                <w:color w:val="FF0000"/>
                <w:rtl/>
              </w:rPr>
              <w:t xml:space="preserve"> </w:t>
            </w:r>
            <w:r w:rsidRPr="000874C5">
              <w:rPr>
                <w:rFonts w:cstheme="minorHAnsi"/>
                <w:color w:val="FF0000"/>
                <w:rtl/>
              </w:rPr>
              <w:t xml:space="preserve">(باعتبار الرقم الذي يظهر على الوجه العلوي لزهرة </w:t>
            </w:r>
            <w:r w:rsidRPr="000874C5">
              <w:rPr>
                <w:rFonts w:cstheme="minorHAnsi" w:hint="cs"/>
                <w:color w:val="FF0000"/>
                <w:rtl/>
              </w:rPr>
              <w:t>النرد)</w:t>
            </w:r>
          </w:p>
          <w:p w14:paraId="2CA72A8E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position w:val="-4"/>
                <w:rtl/>
              </w:rPr>
              <w:object w:dxaOrig="240" w:dyaOrig="260" w14:anchorId="1EE9E2C5">
                <v:shape id="_x0000_i1208" type="#_x0000_t75" style="width:14.25pt;height:15.75pt" o:ole="">
                  <v:imagedata r:id="rId42" o:title=""/>
                </v:shape>
                <o:OLEObject Type="Embed" ProgID="Equation.DSMT4" ShapeID="_x0000_i1208" DrawAspect="Content" ObjectID="_1792332840" r:id="rId312"/>
              </w:object>
            </w:r>
            <w:r w:rsidRPr="000874C5">
              <w:rPr>
                <w:rFonts w:cstheme="minorHAnsi"/>
                <w:rtl/>
              </w:rPr>
              <w:t xml:space="preserve">:" الرقم زوجي" </w:t>
            </w:r>
            <w:r w:rsidRPr="000874C5">
              <w:rPr>
                <w:rFonts w:cstheme="minorHAnsi" w:hint="cs"/>
                <w:rtl/>
              </w:rPr>
              <w:t xml:space="preserve">   </w:t>
            </w:r>
            <w:r w:rsidRPr="000874C5">
              <w:rPr>
                <w:rFonts w:cstheme="minorHAnsi"/>
                <w:position w:val="-4"/>
                <w:rtl/>
              </w:rPr>
              <w:object w:dxaOrig="240" w:dyaOrig="300" w14:anchorId="0DAD5D3C">
                <v:shape id="_x0000_i1209" type="#_x0000_t75" style="width:14.25pt;height:18pt" o:ole="">
                  <v:imagedata r:id="rId44" o:title=""/>
                </v:shape>
                <o:OLEObject Type="Embed" ProgID="Equation.DSMT4" ShapeID="_x0000_i1209" DrawAspect="Content" ObjectID="_1792332841" r:id="rId313"/>
              </w:object>
            </w:r>
            <w:r w:rsidRPr="000874C5">
              <w:rPr>
                <w:rFonts w:cstheme="minorHAnsi"/>
                <w:rtl/>
              </w:rPr>
              <w:t xml:space="preserve"> :" الرقم فردي" </w:t>
            </w:r>
            <w:r w:rsidRPr="000874C5">
              <w:rPr>
                <w:rFonts w:cstheme="minorHAnsi" w:hint="cs"/>
                <w:rtl/>
              </w:rPr>
              <w:t xml:space="preserve"> </w:t>
            </w:r>
            <w:r w:rsidRPr="000874C5">
              <w:rPr>
                <w:rFonts w:cstheme="minorHAnsi"/>
                <w:position w:val="-4"/>
                <w:rtl/>
              </w:rPr>
              <w:object w:dxaOrig="200" w:dyaOrig="260" w14:anchorId="4EDE8D14">
                <v:shape id="_x0000_i1210" type="#_x0000_t75" style="width:12pt;height:15.75pt" o:ole="">
                  <v:imagedata r:id="rId46" o:title=""/>
                </v:shape>
                <o:OLEObject Type="Embed" ProgID="Equation.DSMT4" ShapeID="_x0000_i1210" DrawAspect="Content" ObjectID="_1792332842" r:id="rId314"/>
              </w:object>
            </w:r>
            <w:r w:rsidRPr="000874C5">
              <w:rPr>
                <w:rFonts w:cstheme="minorHAnsi"/>
                <w:rtl/>
              </w:rPr>
              <w:t xml:space="preserve"> :" الرقم أكبر</w:t>
            </w:r>
            <w:r w:rsidRPr="000874C5">
              <w:rPr>
                <w:rFonts w:cstheme="minorHAnsi"/>
              </w:rPr>
              <w:t xml:space="preserve"> </w:t>
            </w:r>
            <w:r w:rsidRPr="000874C5">
              <w:rPr>
                <w:rFonts w:cstheme="minorHAnsi"/>
                <w:rtl/>
              </w:rPr>
              <w:t xml:space="preserve">من أو يساوي4 " </w:t>
            </w:r>
            <w:r w:rsidRPr="000874C5">
              <w:rPr>
                <w:rFonts w:cstheme="minorHAnsi" w:hint="cs"/>
                <w:rtl/>
              </w:rPr>
              <w:t xml:space="preserve">                   </w:t>
            </w:r>
            <w:r w:rsidRPr="000874C5">
              <w:rPr>
                <w:rFonts w:cstheme="minorHAnsi"/>
                <w:position w:val="-4"/>
                <w:rtl/>
              </w:rPr>
              <w:object w:dxaOrig="200" w:dyaOrig="300" w14:anchorId="4AD720A4">
                <v:shape id="_x0000_i1211" type="#_x0000_t75" style="width:12pt;height:18pt" o:ole="">
                  <v:imagedata r:id="rId48" o:title=""/>
                </v:shape>
                <o:OLEObject Type="Embed" ProgID="Equation.DSMT4" ShapeID="_x0000_i1211" DrawAspect="Content" ObjectID="_1792332843" r:id="rId315"/>
              </w:object>
            </w:r>
            <w:r w:rsidRPr="000874C5">
              <w:rPr>
                <w:rFonts w:cstheme="minorHAnsi"/>
                <w:rtl/>
              </w:rPr>
              <w:t xml:space="preserve"> :" الرقم ليس أكبر من 4" </w:t>
            </w:r>
            <w:r w:rsidRPr="000874C5">
              <w:rPr>
                <w:rFonts w:cstheme="minorHAnsi" w:hint="cs"/>
                <w:rtl/>
              </w:rPr>
              <w:t xml:space="preserve">               </w:t>
            </w:r>
            <w:r w:rsidRPr="000874C5">
              <w:rPr>
                <w:rFonts w:cstheme="minorHAnsi"/>
                <w:position w:val="-4"/>
                <w:rtl/>
              </w:rPr>
              <w:object w:dxaOrig="220" w:dyaOrig="260" w14:anchorId="3A0C0E64">
                <v:shape id="_x0000_i1212" type="#_x0000_t75" style="width:13.5pt;height:15.75pt" o:ole="">
                  <v:imagedata r:id="rId50" o:title=""/>
                </v:shape>
                <o:OLEObject Type="Embed" ProgID="Equation.DSMT4" ShapeID="_x0000_i1212" DrawAspect="Content" ObjectID="_1792332844" r:id="rId316"/>
              </w:object>
            </w:r>
            <w:r w:rsidRPr="000874C5">
              <w:rPr>
                <w:rFonts w:cstheme="minorHAnsi"/>
                <w:rtl/>
              </w:rPr>
              <w:t xml:space="preserve"> :" </w:t>
            </w:r>
            <w:r w:rsidRPr="000874C5">
              <w:rPr>
                <w:rFonts w:cstheme="minorHAnsi" w:hint="cs"/>
                <w:rtl/>
              </w:rPr>
              <w:t>الرقم يقسم</w:t>
            </w:r>
            <w:r w:rsidRPr="000874C5">
              <w:rPr>
                <w:rFonts w:cstheme="minorHAnsi"/>
                <w:rtl/>
              </w:rPr>
              <w:t xml:space="preserve"> 30 "</w:t>
            </w:r>
          </w:p>
          <w:p w14:paraId="24185BEF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</w:rPr>
              <w:sym w:font="Wingdings" w:char="F08D"/>
            </w:r>
            <w:r w:rsidRPr="000874C5">
              <w:rPr>
                <w:rFonts w:cstheme="minorHAnsi"/>
                <w:rtl/>
              </w:rPr>
              <w:t xml:space="preserve"> صندوق يحوي 4 كريات خضراء مرقمة من 1 إلى 4 </w:t>
            </w:r>
            <w:r w:rsidRPr="000874C5">
              <w:rPr>
                <w:rFonts w:cstheme="minorHAnsi" w:hint="cs"/>
                <w:rtl/>
              </w:rPr>
              <w:t>و3</w:t>
            </w:r>
            <w:r w:rsidRPr="000874C5">
              <w:rPr>
                <w:rFonts w:cstheme="minorHAnsi"/>
                <w:rtl/>
              </w:rPr>
              <w:t xml:space="preserve"> كريات حمراء مرقمة من 1 إلى 3</w:t>
            </w:r>
            <w:r>
              <w:rPr>
                <w:rFonts w:cstheme="minorHAnsi" w:hint="cs"/>
                <w:rtl/>
              </w:rPr>
              <w:t xml:space="preserve"> </w:t>
            </w:r>
            <w:r w:rsidRPr="000874C5">
              <w:rPr>
                <w:rFonts w:cstheme="minorHAnsi" w:hint="cs"/>
                <w:rtl/>
              </w:rPr>
              <w:t>(لا</w:t>
            </w:r>
            <w:r w:rsidRPr="000874C5">
              <w:rPr>
                <w:rFonts w:cstheme="minorHAnsi"/>
                <w:rtl/>
              </w:rPr>
              <w:t xml:space="preserve"> نفرق بينها   </w:t>
            </w:r>
            <w:r w:rsidRPr="000874C5">
              <w:rPr>
                <w:rFonts w:cstheme="minorHAnsi" w:hint="cs"/>
                <w:rtl/>
              </w:rPr>
              <w:t>باللمس</w:t>
            </w:r>
            <w:proofErr w:type="gramStart"/>
            <w:r w:rsidRPr="000874C5">
              <w:rPr>
                <w:rFonts w:cstheme="minorHAnsi" w:hint="cs"/>
                <w:rtl/>
              </w:rPr>
              <w:t>)</w:t>
            </w:r>
            <w:r w:rsidRPr="000874C5">
              <w:rPr>
                <w:rFonts w:cstheme="minorHAnsi"/>
                <w:rtl/>
              </w:rPr>
              <w:t xml:space="preserve"> .</w:t>
            </w:r>
            <w:proofErr w:type="gramEnd"/>
            <w:r w:rsidRPr="000874C5">
              <w:rPr>
                <w:rFonts w:cstheme="minorHAnsi"/>
                <w:rtl/>
              </w:rPr>
              <w:t xml:space="preserve"> نسحب عشوائيا كرية واحدة من </w:t>
            </w:r>
            <w:r w:rsidRPr="000874C5">
              <w:rPr>
                <w:rFonts w:cstheme="minorHAnsi" w:hint="cs"/>
                <w:rtl/>
              </w:rPr>
              <w:t>الصندوق</w:t>
            </w:r>
            <w:r w:rsidRPr="000874C5">
              <w:rPr>
                <w:rFonts w:cstheme="minorHAnsi"/>
              </w:rPr>
              <w:t>.</w:t>
            </w:r>
          </w:p>
          <w:p w14:paraId="558BAB33" w14:textId="77777777" w:rsidR="008751F9" w:rsidRPr="000874C5" w:rsidRDefault="008751F9" w:rsidP="008751F9">
            <w:pPr>
              <w:numPr>
                <w:ilvl w:val="0"/>
                <w:numId w:val="25"/>
              </w:numPr>
              <w:tabs>
                <w:tab w:val="clear" w:pos="690"/>
                <w:tab w:val="num" w:pos="0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عرف قانون </w:t>
            </w:r>
            <w:r w:rsidRPr="000874C5">
              <w:rPr>
                <w:rFonts w:cstheme="minorHAnsi" w:hint="cs"/>
                <w:rtl/>
              </w:rPr>
              <w:t>الاحتمال.</w:t>
            </w:r>
          </w:p>
          <w:p w14:paraId="6A33B963" w14:textId="77777777" w:rsidR="008751F9" w:rsidRPr="000874C5" w:rsidRDefault="008751F9" w:rsidP="008751F9">
            <w:pPr>
              <w:numPr>
                <w:ilvl w:val="0"/>
                <w:numId w:val="25"/>
              </w:numPr>
              <w:bidi/>
              <w:rPr>
                <w:rFonts w:cstheme="minorHAnsi"/>
              </w:rPr>
            </w:pPr>
            <w:r w:rsidRPr="000874C5">
              <w:rPr>
                <w:rFonts w:cstheme="minorHAnsi"/>
                <w:rtl/>
              </w:rPr>
              <w:t xml:space="preserve">ما احتمال </w:t>
            </w:r>
            <w:r w:rsidRPr="000874C5">
              <w:rPr>
                <w:rFonts w:cstheme="minorHAnsi" w:hint="cs"/>
                <w:rtl/>
              </w:rPr>
              <w:t xml:space="preserve">الحادثتين </w:t>
            </w:r>
            <w:r w:rsidRPr="000874C5">
              <w:rPr>
                <w:rFonts w:cstheme="minorHAnsi"/>
              </w:rPr>
              <w:t>A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 xml:space="preserve">" الكرية المسحوبة حمراء " </w:t>
            </w:r>
            <w:r w:rsidRPr="000874C5">
              <w:rPr>
                <w:rFonts w:cstheme="minorHAnsi"/>
                <w:rtl/>
              </w:rPr>
              <w:br/>
            </w:r>
            <w:r w:rsidRPr="000874C5">
              <w:rPr>
                <w:rFonts w:cstheme="minorHAnsi" w:hint="cs"/>
                <w:rtl/>
              </w:rPr>
              <w:t xml:space="preserve">                         </w:t>
            </w:r>
            <w:r w:rsidRPr="000874C5">
              <w:rPr>
                <w:rFonts w:cstheme="minorHAnsi"/>
                <w:rtl/>
              </w:rPr>
              <w:t xml:space="preserve">    </w:t>
            </w:r>
            <w:r w:rsidRPr="000874C5">
              <w:rPr>
                <w:rFonts w:cstheme="minorHAnsi"/>
              </w:rPr>
              <w:t>B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>" الكرية المسحوبة تحمل الرقم 3 "</w:t>
            </w:r>
          </w:p>
          <w:p w14:paraId="5D5C0073" w14:textId="77777777" w:rsidR="008751F9" w:rsidRDefault="008751F9" w:rsidP="008751F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D8A34CA" w14:textId="77777777" w:rsidR="008751F9" w:rsidRDefault="008751F9" w:rsidP="008751F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5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17EA46" w14:textId="77777777" w:rsidR="008751F9" w:rsidRPr="000874C5" w:rsidRDefault="008751F9" w:rsidP="008751F9">
            <w:pPr>
              <w:bidi/>
              <w:ind w:right="-851"/>
              <w:rPr>
                <w:rFonts w:cstheme="minorHAnsi"/>
                <w:b/>
                <w:bCs/>
                <w:u w:val="single"/>
                <w:rtl/>
              </w:rPr>
            </w:pPr>
            <w:r w:rsidRPr="000874C5">
              <w:rPr>
                <w:rFonts w:cstheme="minorHAnsi"/>
                <w:b/>
                <w:bCs/>
                <w:color w:val="FF0000"/>
                <w:u w:val="single"/>
                <w:rtl/>
              </w:rPr>
              <w:t>نشاط:</w:t>
            </w:r>
          </w:p>
          <w:p w14:paraId="72833E71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   عند رمي زهرة نرد مكعبة غير مزيفة مرقمة من 1 إلى </w:t>
            </w:r>
            <w:r w:rsidRPr="000874C5">
              <w:rPr>
                <w:rFonts w:cstheme="minorHAnsi" w:hint="cs"/>
                <w:rtl/>
              </w:rPr>
              <w:t>6 فإن</w:t>
            </w:r>
            <w:r w:rsidRPr="000874C5">
              <w:rPr>
                <w:rFonts w:cstheme="minorHAnsi"/>
                <w:rtl/>
              </w:rPr>
              <w:t xml:space="preserve"> مجموعة المخارج هي </w:t>
            </w:r>
            <w:proofErr w:type="gramStart"/>
            <w:r w:rsidRPr="000874C5">
              <w:rPr>
                <w:rFonts w:cstheme="minorHAnsi"/>
                <w:rtl/>
              </w:rPr>
              <w:t xml:space="preserve">{ </w:t>
            </w:r>
            <w:r w:rsidRPr="000874C5">
              <w:rPr>
                <w:rFonts w:cstheme="minorHAnsi"/>
              </w:rPr>
              <w:t>1</w:t>
            </w:r>
            <w:proofErr w:type="gramEnd"/>
            <w:r w:rsidRPr="000874C5">
              <w:rPr>
                <w:rFonts w:cstheme="minorHAnsi"/>
              </w:rPr>
              <w:t xml:space="preserve"> , 2 , 3 , 4 , 5 , 6</w:t>
            </w:r>
            <w:r w:rsidRPr="000874C5">
              <w:rPr>
                <w:rFonts w:cstheme="minorHAnsi"/>
                <w:rtl/>
              </w:rPr>
              <w:t xml:space="preserve"> }= </w:t>
            </w:r>
            <w:r w:rsidRPr="000874C5">
              <w:rPr>
                <w:rFonts w:cstheme="minorHAnsi"/>
              </w:rPr>
              <w:t>E</w:t>
            </w:r>
            <w:r w:rsidRPr="000874C5">
              <w:rPr>
                <w:rFonts w:cstheme="minorHAnsi"/>
                <w:rtl/>
              </w:rPr>
              <w:t xml:space="preserve">                   </w:t>
            </w:r>
          </w:p>
          <w:tbl>
            <w:tblPr>
              <w:tblStyle w:val="Grilledutableau"/>
              <w:tblpPr w:leftFromText="180" w:rightFromText="180" w:vertAnchor="text" w:horzAnchor="margin" w:tblpY="438"/>
              <w:tblOverlap w:val="never"/>
              <w:bidiVisual/>
              <w:tblW w:w="4543" w:type="dxa"/>
              <w:tblLook w:val="01E0" w:firstRow="1" w:lastRow="1" w:firstColumn="1" w:lastColumn="1" w:noHBand="0" w:noVBand="0"/>
            </w:tblPr>
            <w:tblGrid>
              <w:gridCol w:w="518"/>
              <w:gridCol w:w="507"/>
              <w:gridCol w:w="431"/>
              <w:gridCol w:w="455"/>
              <w:gridCol w:w="431"/>
              <w:gridCol w:w="426"/>
              <w:gridCol w:w="1775"/>
            </w:tblGrid>
            <w:tr w:rsidR="008751F9" w:rsidRPr="000874C5" w14:paraId="01DA47B8" w14:textId="77777777" w:rsidTr="0017323A">
              <w:tc>
                <w:tcPr>
                  <w:tcW w:w="533" w:type="dxa"/>
                  <w:vAlign w:val="center"/>
                </w:tcPr>
                <w:p w14:paraId="2FFF6C0A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6</w:t>
                  </w:r>
                </w:p>
              </w:tc>
              <w:tc>
                <w:tcPr>
                  <w:tcW w:w="520" w:type="dxa"/>
                  <w:vAlign w:val="center"/>
                </w:tcPr>
                <w:p w14:paraId="74E08030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5</w:t>
                  </w:r>
                </w:p>
              </w:tc>
              <w:tc>
                <w:tcPr>
                  <w:tcW w:w="432" w:type="dxa"/>
                  <w:vAlign w:val="center"/>
                </w:tcPr>
                <w:p w14:paraId="63A2B95B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4</w:t>
                  </w:r>
                </w:p>
              </w:tc>
              <w:tc>
                <w:tcPr>
                  <w:tcW w:w="460" w:type="dxa"/>
                  <w:vAlign w:val="center"/>
                </w:tcPr>
                <w:p w14:paraId="74ADC514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3</w:t>
                  </w:r>
                </w:p>
              </w:tc>
              <w:tc>
                <w:tcPr>
                  <w:tcW w:w="432" w:type="dxa"/>
                  <w:vAlign w:val="center"/>
                </w:tcPr>
                <w:p w14:paraId="496E751E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2</w:t>
                  </w:r>
                </w:p>
              </w:tc>
              <w:tc>
                <w:tcPr>
                  <w:tcW w:w="236" w:type="dxa"/>
                  <w:vAlign w:val="center"/>
                </w:tcPr>
                <w:p w14:paraId="2D8FEC9F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1</w: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057558BF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 xml:space="preserve">المخارج </w:t>
                  </w:r>
                  <w:r w:rsidRPr="000874C5">
                    <w:rPr>
                      <w:rFonts w:cstheme="minorHAnsi"/>
                      <w:position w:val="-10"/>
                      <w:rtl/>
                    </w:rPr>
                    <w:object w:dxaOrig="220" w:dyaOrig="279" w14:anchorId="7B90F1DC">
                      <v:shape id="_x0000_i1213" type="#_x0000_t75" style="width:13.5pt;height:17.25pt" o:ole="">
                        <v:imagedata r:id="rId30" o:title=""/>
                      </v:shape>
                      <o:OLEObject Type="Embed" ProgID="Equation.DSMT4" ShapeID="_x0000_i1213" DrawAspect="Content" ObjectID="_1792332845" r:id="rId317"/>
                    </w:object>
                  </w:r>
                </w:p>
              </w:tc>
            </w:tr>
            <w:tr w:rsidR="008751F9" w:rsidRPr="000874C5" w14:paraId="64B7DA41" w14:textId="77777777" w:rsidTr="0017323A">
              <w:trPr>
                <w:trHeight w:val="795"/>
              </w:trPr>
              <w:tc>
                <w:tcPr>
                  <w:tcW w:w="533" w:type="dxa"/>
                  <w:vAlign w:val="center"/>
                </w:tcPr>
                <w:p w14:paraId="2DFE1764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029B7578">
                      <v:shape id="_x0000_i1214" type="#_x0000_t75" style="width:10.5pt;height:27.75pt" o:ole="">
                        <v:imagedata r:id="rId32" o:title=""/>
                      </v:shape>
                      <o:OLEObject Type="Embed" ProgID="Equation.DSMT4" ShapeID="_x0000_i1214" DrawAspect="Content" ObjectID="_1792332846" r:id="rId318"/>
                    </w:object>
                  </w:r>
                </w:p>
              </w:tc>
              <w:tc>
                <w:tcPr>
                  <w:tcW w:w="520" w:type="dxa"/>
                  <w:vAlign w:val="center"/>
                </w:tcPr>
                <w:p w14:paraId="07D41DFE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20F6297A">
                      <v:shape id="_x0000_i1215" type="#_x0000_t75" style="width:10.5pt;height:27.75pt" o:ole="">
                        <v:imagedata r:id="rId32" o:title=""/>
                      </v:shape>
                      <o:OLEObject Type="Embed" ProgID="Equation.DSMT4" ShapeID="_x0000_i1215" DrawAspect="Content" ObjectID="_1792332847" r:id="rId319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6F8F4867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1EA1FF99">
                      <v:shape id="_x0000_i1216" type="#_x0000_t75" style="width:10.5pt;height:27.75pt" o:ole="">
                        <v:imagedata r:id="rId32" o:title=""/>
                      </v:shape>
                      <o:OLEObject Type="Embed" ProgID="Equation.DSMT4" ShapeID="_x0000_i1216" DrawAspect="Content" ObjectID="_1792332848" r:id="rId320"/>
                    </w:object>
                  </w:r>
                </w:p>
              </w:tc>
              <w:tc>
                <w:tcPr>
                  <w:tcW w:w="460" w:type="dxa"/>
                  <w:vAlign w:val="center"/>
                </w:tcPr>
                <w:p w14:paraId="66D97AEC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47D745A2">
                      <v:shape id="_x0000_i1217" type="#_x0000_t75" style="width:10.5pt;height:27.75pt" o:ole="">
                        <v:imagedata r:id="rId32" o:title=""/>
                      </v:shape>
                      <o:OLEObject Type="Embed" ProgID="Equation.DSMT4" ShapeID="_x0000_i1217" DrawAspect="Content" ObjectID="_1792332849" r:id="rId321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404D91F7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28972268">
                      <v:shape id="_x0000_i1218" type="#_x0000_t75" style="width:10.5pt;height:27.75pt" o:ole="">
                        <v:imagedata r:id="rId32" o:title=""/>
                      </v:shape>
                      <o:OLEObject Type="Embed" ProgID="Equation.DSMT4" ShapeID="_x0000_i1218" DrawAspect="Content" ObjectID="_1792332850" r:id="rId322"/>
                    </w:object>
                  </w:r>
                </w:p>
              </w:tc>
              <w:tc>
                <w:tcPr>
                  <w:tcW w:w="236" w:type="dxa"/>
                  <w:vAlign w:val="center"/>
                </w:tcPr>
                <w:p w14:paraId="7AE58F96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490FBF5B">
                      <v:shape id="_x0000_i1219" type="#_x0000_t75" style="width:10.5pt;height:27.75pt" o:ole="">
                        <v:imagedata r:id="rId32" o:title=""/>
                      </v:shape>
                      <o:OLEObject Type="Embed" ProgID="Equation.DSMT4" ShapeID="_x0000_i1219" DrawAspect="Content" ObjectID="_1792332851" r:id="rId323"/>
                    </w:objec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53C26C0C" w14:textId="77777777" w:rsidR="008751F9" w:rsidRPr="000874C5" w:rsidRDefault="008751F9" w:rsidP="008751F9">
                  <w:pPr>
                    <w:bidi/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الاحتمال (</w:t>
                  </w:r>
                  <w:r w:rsidRPr="000874C5">
                    <w:rPr>
                      <w:rFonts w:cstheme="minorHAnsi"/>
                      <w:position w:val="-10"/>
                      <w:rtl/>
                    </w:rPr>
                    <w:object w:dxaOrig="220" w:dyaOrig="279" w14:anchorId="7C2CDC26">
                      <v:shape id="_x0000_i1220" type="#_x0000_t75" style="width:13.5pt;height:17.25pt" o:ole="">
                        <v:imagedata r:id="rId30" o:title=""/>
                      </v:shape>
                      <o:OLEObject Type="Embed" ProgID="Equation.DSMT4" ShapeID="_x0000_i1220" DrawAspect="Content" ObjectID="_1792332852" r:id="rId324"/>
                    </w:object>
                  </w:r>
                  <w:r w:rsidRPr="000874C5">
                    <w:rPr>
                      <w:rFonts w:cstheme="minorHAnsi"/>
                      <w:rtl/>
                    </w:rPr>
                    <w:t>)</w:t>
                  </w:r>
                  <w:r w:rsidRPr="000874C5">
                    <w:rPr>
                      <w:rFonts w:cstheme="minorHAnsi"/>
                    </w:rPr>
                    <w:t>P</w:t>
                  </w:r>
                </w:p>
              </w:tc>
            </w:tr>
          </w:tbl>
          <w:p w14:paraId="7C3CDDE8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- يمكن ملأ الجدول التالي كما يلي:</w:t>
            </w:r>
          </w:p>
          <w:p w14:paraId="4619F582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  </w:t>
            </w:r>
          </w:p>
          <w:p w14:paraId="6CEC492D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</w:p>
          <w:p w14:paraId="3FC03218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</w:p>
          <w:p w14:paraId="4B4E882D" w14:textId="77777777" w:rsidR="008751F9" w:rsidRDefault="008751F9" w:rsidP="008751F9">
            <w:pPr>
              <w:bidi/>
              <w:rPr>
                <w:rFonts w:cstheme="minorHAnsi"/>
                <w:rtl/>
              </w:rPr>
            </w:pPr>
          </w:p>
          <w:p w14:paraId="1ECB0ECD" w14:textId="77777777" w:rsidR="008751F9" w:rsidRDefault="008751F9" w:rsidP="008751F9">
            <w:pPr>
              <w:bidi/>
              <w:rPr>
                <w:rFonts w:cstheme="minorHAnsi"/>
                <w:rtl/>
              </w:rPr>
            </w:pPr>
          </w:p>
          <w:p w14:paraId="6F0389E3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 w:hint="cs"/>
                <w:rtl/>
              </w:rPr>
              <w:t>ونقول</w:t>
            </w:r>
            <w:r w:rsidRPr="000874C5">
              <w:rPr>
                <w:rFonts w:cstheme="minorHAnsi"/>
                <w:rtl/>
              </w:rPr>
              <w:t xml:space="preserve"> عندئذ أننا عرفنا قانون الاحتمال </w:t>
            </w:r>
            <w:r w:rsidRPr="000874C5">
              <w:rPr>
                <w:rFonts w:cstheme="minorHAnsi" w:hint="cs"/>
                <w:rtl/>
              </w:rPr>
              <w:t xml:space="preserve">(كل </w:t>
            </w:r>
            <w:r w:rsidRPr="000874C5">
              <w:rPr>
                <w:rFonts w:cstheme="minorHAnsi"/>
                <w:rtl/>
              </w:rPr>
              <w:t xml:space="preserve">رقم له حظ واحد من بين ستة </w:t>
            </w:r>
            <w:r w:rsidRPr="000874C5">
              <w:rPr>
                <w:rFonts w:cstheme="minorHAnsi" w:hint="cs"/>
                <w:rtl/>
              </w:rPr>
              <w:t>للظهور)</w:t>
            </w:r>
          </w:p>
          <w:p w14:paraId="75CDCB3D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b/>
                <w:bCs/>
                <w:u w:val="single"/>
                <w:rtl/>
              </w:rPr>
            </w:pPr>
            <w:r w:rsidRPr="000874C5">
              <w:rPr>
                <w:rFonts w:cstheme="minorHAnsi"/>
                <w:rtl/>
              </w:rPr>
              <w:t xml:space="preserve">  </w:t>
            </w:r>
            <w:r w:rsidRPr="000874C5">
              <w:rPr>
                <w:rFonts w:cstheme="minorHAnsi" w:hint="cs"/>
                <w:b/>
                <w:bCs/>
                <w:color w:val="FF0000"/>
                <w:u w:val="single"/>
                <w:rtl/>
              </w:rPr>
              <w:t>مثلا:</w:t>
            </w:r>
            <w:r w:rsidRPr="000874C5">
              <w:rPr>
                <w:rFonts w:cstheme="minorHAnsi"/>
                <w:b/>
                <w:bCs/>
                <w:color w:val="FF0000"/>
                <w:u w:val="single"/>
                <w:rtl/>
              </w:rPr>
              <w:t xml:space="preserve"> </w:t>
            </w:r>
          </w:p>
          <w:p w14:paraId="72FAD413" w14:textId="77777777" w:rsidR="008751F9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احتمال الحادثة </w:t>
            </w:r>
            <w:r w:rsidRPr="000874C5">
              <w:rPr>
                <w:rFonts w:cstheme="minorHAnsi"/>
              </w:rPr>
              <w:t>D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 xml:space="preserve">" الحصول على رقم مضاعف لـ 3 " هو </w:t>
            </w:r>
            <w:r w:rsidRPr="000874C5">
              <w:rPr>
                <w:rFonts w:cstheme="minorHAnsi"/>
                <w:position w:val="-24"/>
                <w:rtl/>
              </w:rPr>
              <w:object w:dxaOrig="660" w:dyaOrig="600" w14:anchorId="600692B1">
                <v:shape id="_x0000_i1221" type="#_x0000_t75" style="width:33.75pt;height:31.5pt" o:ole="">
                  <v:imagedata r:id="rId40" o:title=""/>
                </v:shape>
                <o:OLEObject Type="Embed" ProgID="Equation.DSMT4" ShapeID="_x0000_i1221" DrawAspect="Content" ObjectID="_1792332853" r:id="rId325"/>
              </w:object>
            </w:r>
            <w:r w:rsidRPr="000874C5">
              <w:rPr>
                <w:rFonts w:cstheme="minorHAnsi"/>
                <w:rtl/>
              </w:rPr>
              <w:t xml:space="preserve"> </w:t>
            </w:r>
          </w:p>
          <w:p w14:paraId="1BA6D2EB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ل</w:t>
            </w:r>
            <w:r w:rsidRPr="000874C5">
              <w:rPr>
                <w:rFonts w:cstheme="minorHAnsi"/>
                <w:rtl/>
              </w:rPr>
              <w:t xml:space="preserve">أن </w:t>
            </w:r>
            <w:proofErr w:type="gramStart"/>
            <w:r w:rsidRPr="000874C5">
              <w:rPr>
                <w:rFonts w:cstheme="minorHAnsi"/>
                <w:rtl/>
              </w:rPr>
              <w:t xml:space="preserve">{ </w:t>
            </w:r>
            <w:r w:rsidRPr="000874C5">
              <w:rPr>
                <w:rFonts w:cstheme="minorHAnsi"/>
              </w:rPr>
              <w:t>3</w:t>
            </w:r>
            <w:proofErr w:type="gramEnd"/>
            <w:r w:rsidRPr="000874C5">
              <w:rPr>
                <w:rFonts w:cstheme="minorHAnsi"/>
              </w:rPr>
              <w:t xml:space="preserve"> , 6</w:t>
            </w:r>
            <w:r w:rsidRPr="000874C5">
              <w:rPr>
                <w:rFonts w:cstheme="minorHAnsi"/>
                <w:rtl/>
              </w:rPr>
              <w:t xml:space="preserve"> }= </w:t>
            </w:r>
            <w:r w:rsidRPr="000874C5">
              <w:rPr>
                <w:rFonts w:cstheme="minorHAnsi"/>
              </w:rPr>
              <w:t>D</w:t>
            </w:r>
          </w:p>
          <w:p w14:paraId="69F63824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color w:val="FF0000"/>
                <w:rtl/>
              </w:rPr>
            </w:pPr>
            <w:r w:rsidRPr="000874C5">
              <w:rPr>
                <w:rFonts w:cstheme="minorHAnsi"/>
              </w:rPr>
              <w:sym w:font="Wingdings" w:char="F08C"/>
            </w:r>
            <w:r w:rsidRPr="000874C5">
              <w:rPr>
                <w:rFonts w:cstheme="minorHAnsi"/>
                <w:rtl/>
              </w:rPr>
              <w:t xml:space="preserve"> أحسب احتمالات الحوادث </w:t>
            </w:r>
            <w:r w:rsidRPr="000874C5">
              <w:rPr>
                <w:rFonts w:cstheme="minorHAnsi" w:hint="cs"/>
                <w:rtl/>
              </w:rPr>
              <w:t>التالية</w:t>
            </w:r>
            <w:r w:rsidRPr="000874C5">
              <w:rPr>
                <w:rFonts w:cstheme="minorHAnsi" w:hint="cs"/>
                <w:color w:val="FF0000"/>
                <w:rtl/>
              </w:rPr>
              <w:t xml:space="preserve"> </w:t>
            </w:r>
            <w:r w:rsidRPr="000874C5">
              <w:rPr>
                <w:rFonts w:cstheme="minorHAnsi"/>
                <w:color w:val="FF0000"/>
                <w:rtl/>
              </w:rPr>
              <w:t xml:space="preserve">(باعتبار الرقم الذي يظهر على الوجه العلوي لزهرة </w:t>
            </w:r>
            <w:r w:rsidRPr="000874C5">
              <w:rPr>
                <w:rFonts w:cstheme="minorHAnsi" w:hint="cs"/>
                <w:color w:val="FF0000"/>
                <w:rtl/>
              </w:rPr>
              <w:t>النرد)</w:t>
            </w:r>
          </w:p>
          <w:p w14:paraId="25D4B4D1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position w:val="-4"/>
                <w:rtl/>
              </w:rPr>
              <w:object w:dxaOrig="240" w:dyaOrig="260" w14:anchorId="773677EC">
                <v:shape id="_x0000_i1222" type="#_x0000_t75" style="width:14.25pt;height:15.75pt" o:ole="">
                  <v:imagedata r:id="rId42" o:title=""/>
                </v:shape>
                <o:OLEObject Type="Embed" ProgID="Equation.DSMT4" ShapeID="_x0000_i1222" DrawAspect="Content" ObjectID="_1792332854" r:id="rId326"/>
              </w:object>
            </w:r>
            <w:r w:rsidRPr="000874C5">
              <w:rPr>
                <w:rFonts w:cstheme="minorHAnsi"/>
                <w:rtl/>
              </w:rPr>
              <w:t xml:space="preserve">:" الرقم زوجي" </w:t>
            </w:r>
            <w:r w:rsidRPr="000874C5">
              <w:rPr>
                <w:rFonts w:cstheme="minorHAnsi" w:hint="cs"/>
                <w:rtl/>
              </w:rPr>
              <w:t xml:space="preserve"> </w:t>
            </w:r>
            <w:r w:rsidRPr="000874C5">
              <w:rPr>
                <w:rFonts w:cstheme="minorHAnsi"/>
                <w:position w:val="-4"/>
                <w:rtl/>
              </w:rPr>
              <w:object w:dxaOrig="240" w:dyaOrig="300" w14:anchorId="7FA3A0F3">
                <v:shape id="_x0000_i1223" type="#_x0000_t75" style="width:14.25pt;height:18pt" o:ole="">
                  <v:imagedata r:id="rId44" o:title=""/>
                </v:shape>
                <o:OLEObject Type="Embed" ProgID="Equation.DSMT4" ShapeID="_x0000_i1223" DrawAspect="Content" ObjectID="_1792332855" r:id="rId327"/>
              </w:object>
            </w:r>
            <w:r w:rsidRPr="000874C5">
              <w:rPr>
                <w:rFonts w:cstheme="minorHAnsi"/>
                <w:rtl/>
              </w:rPr>
              <w:t xml:space="preserve"> :" الرقم فردي" </w:t>
            </w:r>
            <w:r w:rsidRPr="000874C5">
              <w:rPr>
                <w:rFonts w:cstheme="minorHAnsi"/>
                <w:position w:val="-4"/>
                <w:rtl/>
              </w:rPr>
              <w:object w:dxaOrig="200" w:dyaOrig="260" w14:anchorId="4362932C">
                <v:shape id="_x0000_i1224" type="#_x0000_t75" style="width:12pt;height:15.75pt" o:ole="">
                  <v:imagedata r:id="rId46" o:title=""/>
                </v:shape>
                <o:OLEObject Type="Embed" ProgID="Equation.DSMT4" ShapeID="_x0000_i1224" DrawAspect="Content" ObjectID="_1792332856" r:id="rId328"/>
              </w:object>
            </w:r>
            <w:r w:rsidRPr="000874C5">
              <w:rPr>
                <w:rFonts w:cstheme="minorHAnsi"/>
                <w:rtl/>
              </w:rPr>
              <w:t xml:space="preserve"> :" الرقم أكبر</w:t>
            </w:r>
            <w:r w:rsidRPr="000874C5">
              <w:rPr>
                <w:rFonts w:cstheme="minorHAnsi"/>
              </w:rPr>
              <w:t xml:space="preserve"> </w:t>
            </w:r>
            <w:r w:rsidRPr="000874C5">
              <w:rPr>
                <w:rFonts w:cstheme="minorHAnsi"/>
                <w:rtl/>
              </w:rPr>
              <w:t xml:space="preserve">من أو يساوي4 " </w:t>
            </w:r>
            <w:r w:rsidRPr="000874C5">
              <w:rPr>
                <w:rFonts w:cstheme="minorHAnsi" w:hint="cs"/>
                <w:rtl/>
              </w:rPr>
              <w:t xml:space="preserve">                   </w:t>
            </w:r>
            <w:r w:rsidRPr="000874C5">
              <w:rPr>
                <w:rFonts w:cstheme="minorHAnsi"/>
                <w:position w:val="-4"/>
                <w:rtl/>
              </w:rPr>
              <w:object w:dxaOrig="200" w:dyaOrig="300" w14:anchorId="37B4D36E">
                <v:shape id="_x0000_i1225" type="#_x0000_t75" style="width:12pt;height:18pt" o:ole="">
                  <v:imagedata r:id="rId48" o:title=""/>
                </v:shape>
                <o:OLEObject Type="Embed" ProgID="Equation.DSMT4" ShapeID="_x0000_i1225" DrawAspect="Content" ObjectID="_1792332857" r:id="rId329"/>
              </w:object>
            </w:r>
            <w:r w:rsidRPr="000874C5">
              <w:rPr>
                <w:rFonts w:cstheme="minorHAnsi"/>
                <w:rtl/>
              </w:rPr>
              <w:t xml:space="preserve"> :" الرقم ليس أكبر من 4" </w:t>
            </w:r>
            <w:r w:rsidRPr="000874C5">
              <w:rPr>
                <w:rFonts w:cstheme="minorHAnsi" w:hint="cs"/>
                <w:rtl/>
              </w:rPr>
              <w:t xml:space="preserve">              </w:t>
            </w:r>
            <w:r w:rsidRPr="000874C5">
              <w:rPr>
                <w:rFonts w:cstheme="minorHAnsi"/>
                <w:position w:val="-4"/>
                <w:rtl/>
              </w:rPr>
              <w:object w:dxaOrig="220" w:dyaOrig="260" w14:anchorId="2F1FF1A3">
                <v:shape id="_x0000_i1226" type="#_x0000_t75" style="width:13.5pt;height:15.75pt" o:ole="">
                  <v:imagedata r:id="rId50" o:title=""/>
                </v:shape>
                <o:OLEObject Type="Embed" ProgID="Equation.DSMT4" ShapeID="_x0000_i1226" DrawAspect="Content" ObjectID="_1792332858" r:id="rId330"/>
              </w:object>
            </w:r>
            <w:r w:rsidRPr="000874C5">
              <w:rPr>
                <w:rFonts w:cstheme="minorHAnsi"/>
                <w:rtl/>
              </w:rPr>
              <w:t xml:space="preserve"> :" </w:t>
            </w:r>
            <w:r w:rsidRPr="000874C5">
              <w:rPr>
                <w:rFonts w:cstheme="minorHAnsi" w:hint="cs"/>
                <w:rtl/>
              </w:rPr>
              <w:t>الرقم يقسم</w:t>
            </w:r>
            <w:r w:rsidRPr="000874C5">
              <w:rPr>
                <w:rFonts w:cstheme="minorHAnsi"/>
                <w:rtl/>
              </w:rPr>
              <w:t xml:space="preserve"> 30 "</w:t>
            </w:r>
          </w:p>
          <w:p w14:paraId="6C297371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</w:rPr>
              <w:sym w:font="Wingdings" w:char="F08D"/>
            </w:r>
            <w:r w:rsidRPr="000874C5">
              <w:rPr>
                <w:rFonts w:cstheme="minorHAnsi"/>
                <w:rtl/>
              </w:rPr>
              <w:t xml:space="preserve"> صندوق يحوي 4 كريات خضراء مرقمة من 1 إلى 4 </w:t>
            </w:r>
            <w:r w:rsidRPr="000874C5">
              <w:rPr>
                <w:rFonts w:cstheme="minorHAnsi" w:hint="cs"/>
                <w:rtl/>
              </w:rPr>
              <w:t>و3</w:t>
            </w:r>
            <w:r w:rsidRPr="000874C5">
              <w:rPr>
                <w:rFonts w:cstheme="minorHAnsi"/>
                <w:rtl/>
              </w:rPr>
              <w:t xml:space="preserve"> كريات حمراء مرقمة من 1 إلى 3</w:t>
            </w:r>
            <w:r>
              <w:rPr>
                <w:rFonts w:cstheme="minorHAnsi" w:hint="cs"/>
                <w:rtl/>
              </w:rPr>
              <w:t xml:space="preserve"> </w:t>
            </w:r>
            <w:r w:rsidRPr="000874C5">
              <w:rPr>
                <w:rFonts w:cstheme="minorHAnsi" w:hint="cs"/>
                <w:rtl/>
              </w:rPr>
              <w:t>(لا</w:t>
            </w:r>
            <w:r w:rsidRPr="000874C5">
              <w:rPr>
                <w:rFonts w:cstheme="minorHAnsi"/>
                <w:rtl/>
              </w:rPr>
              <w:t xml:space="preserve"> نفرق بينها   </w:t>
            </w:r>
            <w:r w:rsidRPr="000874C5">
              <w:rPr>
                <w:rFonts w:cstheme="minorHAnsi" w:hint="cs"/>
                <w:rtl/>
              </w:rPr>
              <w:t>باللمس</w:t>
            </w:r>
            <w:proofErr w:type="gramStart"/>
            <w:r w:rsidRPr="000874C5">
              <w:rPr>
                <w:rFonts w:cstheme="minorHAnsi" w:hint="cs"/>
                <w:rtl/>
              </w:rPr>
              <w:t>)</w:t>
            </w:r>
            <w:r w:rsidRPr="000874C5">
              <w:rPr>
                <w:rFonts w:cstheme="minorHAnsi"/>
                <w:rtl/>
              </w:rPr>
              <w:t xml:space="preserve"> .</w:t>
            </w:r>
            <w:proofErr w:type="gramEnd"/>
            <w:r w:rsidRPr="000874C5">
              <w:rPr>
                <w:rFonts w:cstheme="minorHAnsi"/>
                <w:rtl/>
              </w:rPr>
              <w:t xml:space="preserve"> نسحب عشوائيا كرية واحدة من </w:t>
            </w:r>
            <w:r w:rsidRPr="000874C5">
              <w:rPr>
                <w:rFonts w:cstheme="minorHAnsi" w:hint="cs"/>
                <w:rtl/>
              </w:rPr>
              <w:t>الصندوق</w:t>
            </w:r>
            <w:r w:rsidRPr="000874C5">
              <w:rPr>
                <w:rFonts w:cstheme="minorHAnsi"/>
              </w:rPr>
              <w:t>.</w:t>
            </w:r>
          </w:p>
          <w:p w14:paraId="0D3E94C3" w14:textId="77777777" w:rsidR="008751F9" w:rsidRPr="000874C5" w:rsidRDefault="008751F9" w:rsidP="008751F9">
            <w:pPr>
              <w:numPr>
                <w:ilvl w:val="0"/>
                <w:numId w:val="25"/>
              </w:numPr>
              <w:tabs>
                <w:tab w:val="clear" w:pos="690"/>
                <w:tab w:val="num" w:pos="0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عرف قانون </w:t>
            </w:r>
            <w:r w:rsidRPr="000874C5">
              <w:rPr>
                <w:rFonts w:cstheme="minorHAnsi" w:hint="cs"/>
                <w:rtl/>
              </w:rPr>
              <w:t>الاحتمال.</w:t>
            </w:r>
          </w:p>
          <w:p w14:paraId="34DDC718" w14:textId="77777777" w:rsidR="008751F9" w:rsidRPr="000874C5" w:rsidRDefault="008751F9" w:rsidP="008751F9">
            <w:pPr>
              <w:numPr>
                <w:ilvl w:val="0"/>
                <w:numId w:val="25"/>
              </w:numPr>
              <w:bidi/>
              <w:rPr>
                <w:rFonts w:cstheme="minorHAnsi"/>
              </w:rPr>
            </w:pPr>
            <w:r w:rsidRPr="000874C5">
              <w:rPr>
                <w:rFonts w:cstheme="minorHAnsi"/>
                <w:rtl/>
              </w:rPr>
              <w:t xml:space="preserve">ما احتمال </w:t>
            </w:r>
            <w:r w:rsidRPr="000874C5">
              <w:rPr>
                <w:rFonts w:cstheme="minorHAnsi" w:hint="cs"/>
                <w:rtl/>
              </w:rPr>
              <w:t xml:space="preserve">الحادثتين </w:t>
            </w:r>
            <w:r w:rsidRPr="000874C5">
              <w:rPr>
                <w:rFonts w:cstheme="minorHAnsi"/>
              </w:rPr>
              <w:t>A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 xml:space="preserve">" الكرية المسحوبة حمراء " </w:t>
            </w:r>
            <w:r w:rsidRPr="000874C5">
              <w:rPr>
                <w:rFonts w:cstheme="minorHAnsi"/>
                <w:rtl/>
              </w:rPr>
              <w:br/>
            </w:r>
            <w:r w:rsidRPr="000874C5">
              <w:rPr>
                <w:rFonts w:cstheme="minorHAnsi" w:hint="cs"/>
                <w:rtl/>
              </w:rPr>
              <w:t xml:space="preserve">                         </w:t>
            </w:r>
            <w:r w:rsidRPr="000874C5">
              <w:rPr>
                <w:rFonts w:cstheme="minorHAnsi"/>
                <w:rtl/>
              </w:rPr>
              <w:t xml:space="preserve">    </w:t>
            </w:r>
            <w:r w:rsidRPr="000874C5">
              <w:rPr>
                <w:rFonts w:cstheme="minorHAnsi"/>
              </w:rPr>
              <w:t>B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>" الكرية المسحوبة تحمل الرقم 3 "</w:t>
            </w:r>
          </w:p>
          <w:p w14:paraId="3B2BBDC8" w14:textId="77777777" w:rsidR="008751F9" w:rsidRPr="000874C5" w:rsidRDefault="008751F9" w:rsidP="008751F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...........................................................................</w:t>
            </w:r>
          </w:p>
          <w:p w14:paraId="181C883C" w14:textId="77777777" w:rsidR="008751F9" w:rsidRPr="000874C5" w:rsidRDefault="008751F9" w:rsidP="008751F9">
            <w:pPr>
              <w:bidi/>
              <w:ind w:right="-851"/>
              <w:rPr>
                <w:rFonts w:cstheme="minorHAnsi"/>
                <w:b/>
                <w:bCs/>
                <w:u w:val="single"/>
                <w:rtl/>
              </w:rPr>
            </w:pPr>
            <w:r w:rsidRPr="000874C5">
              <w:rPr>
                <w:rFonts w:cstheme="minorHAnsi"/>
                <w:b/>
                <w:bCs/>
                <w:color w:val="FF0000"/>
                <w:u w:val="single"/>
                <w:rtl/>
              </w:rPr>
              <w:t>نشاط:</w:t>
            </w:r>
          </w:p>
          <w:p w14:paraId="19A332D3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   عند رمي زهرة نرد مكعبة غير مزيفة مرقمة من 1 إلى </w:t>
            </w:r>
            <w:r w:rsidRPr="000874C5">
              <w:rPr>
                <w:rFonts w:cstheme="minorHAnsi" w:hint="cs"/>
                <w:rtl/>
              </w:rPr>
              <w:t>6 فإن</w:t>
            </w:r>
            <w:r w:rsidRPr="000874C5">
              <w:rPr>
                <w:rFonts w:cstheme="minorHAnsi"/>
                <w:rtl/>
              </w:rPr>
              <w:t xml:space="preserve"> مجموعة المخارج هي </w:t>
            </w:r>
            <w:proofErr w:type="gramStart"/>
            <w:r w:rsidRPr="000874C5">
              <w:rPr>
                <w:rFonts w:cstheme="minorHAnsi"/>
                <w:rtl/>
              </w:rPr>
              <w:t xml:space="preserve">{ </w:t>
            </w:r>
            <w:r w:rsidRPr="000874C5">
              <w:rPr>
                <w:rFonts w:cstheme="minorHAnsi"/>
              </w:rPr>
              <w:t>1</w:t>
            </w:r>
            <w:proofErr w:type="gramEnd"/>
            <w:r w:rsidRPr="000874C5">
              <w:rPr>
                <w:rFonts w:cstheme="minorHAnsi"/>
              </w:rPr>
              <w:t xml:space="preserve"> , 2 , 3 , 4 , 5 , 6</w:t>
            </w:r>
            <w:r w:rsidRPr="000874C5">
              <w:rPr>
                <w:rFonts w:cstheme="minorHAnsi"/>
                <w:rtl/>
              </w:rPr>
              <w:t xml:space="preserve"> }= </w:t>
            </w:r>
            <w:r w:rsidRPr="000874C5">
              <w:rPr>
                <w:rFonts w:cstheme="minorHAnsi"/>
              </w:rPr>
              <w:t>E</w:t>
            </w:r>
            <w:r w:rsidRPr="000874C5">
              <w:rPr>
                <w:rFonts w:cstheme="minorHAnsi"/>
                <w:rtl/>
              </w:rPr>
              <w:t xml:space="preserve">                   </w:t>
            </w:r>
          </w:p>
          <w:tbl>
            <w:tblPr>
              <w:tblStyle w:val="Grilledutableau"/>
              <w:tblpPr w:leftFromText="180" w:rightFromText="180" w:vertAnchor="text" w:horzAnchor="margin" w:tblpY="438"/>
              <w:tblOverlap w:val="never"/>
              <w:bidiVisual/>
              <w:tblW w:w="4543" w:type="dxa"/>
              <w:tblLook w:val="01E0" w:firstRow="1" w:lastRow="1" w:firstColumn="1" w:lastColumn="1" w:noHBand="0" w:noVBand="0"/>
            </w:tblPr>
            <w:tblGrid>
              <w:gridCol w:w="518"/>
              <w:gridCol w:w="507"/>
              <w:gridCol w:w="431"/>
              <w:gridCol w:w="455"/>
              <w:gridCol w:w="431"/>
              <w:gridCol w:w="426"/>
              <w:gridCol w:w="1775"/>
            </w:tblGrid>
            <w:tr w:rsidR="008751F9" w:rsidRPr="000874C5" w14:paraId="68A5AA06" w14:textId="77777777" w:rsidTr="0017323A">
              <w:tc>
                <w:tcPr>
                  <w:tcW w:w="533" w:type="dxa"/>
                  <w:vAlign w:val="center"/>
                </w:tcPr>
                <w:p w14:paraId="24E19801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6</w:t>
                  </w:r>
                </w:p>
              </w:tc>
              <w:tc>
                <w:tcPr>
                  <w:tcW w:w="520" w:type="dxa"/>
                  <w:vAlign w:val="center"/>
                </w:tcPr>
                <w:p w14:paraId="7D911F8C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5</w:t>
                  </w:r>
                </w:p>
              </w:tc>
              <w:tc>
                <w:tcPr>
                  <w:tcW w:w="432" w:type="dxa"/>
                  <w:vAlign w:val="center"/>
                </w:tcPr>
                <w:p w14:paraId="43743F1C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4</w:t>
                  </w:r>
                </w:p>
              </w:tc>
              <w:tc>
                <w:tcPr>
                  <w:tcW w:w="460" w:type="dxa"/>
                  <w:vAlign w:val="center"/>
                </w:tcPr>
                <w:p w14:paraId="5DA5FBBF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3</w:t>
                  </w:r>
                </w:p>
              </w:tc>
              <w:tc>
                <w:tcPr>
                  <w:tcW w:w="432" w:type="dxa"/>
                  <w:vAlign w:val="center"/>
                </w:tcPr>
                <w:p w14:paraId="43B7C1C7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2</w:t>
                  </w:r>
                </w:p>
              </w:tc>
              <w:tc>
                <w:tcPr>
                  <w:tcW w:w="236" w:type="dxa"/>
                  <w:vAlign w:val="center"/>
                </w:tcPr>
                <w:p w14:paraId="7B91BEA4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1</w: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214B8122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 xml:space="preserve">المخارج </w:t>
                  </w:r>
                  <w:r w:rsidRPr="000874C5">
                    <w:rPr>
                      <w:rFonts w:cstheme="minorHAnsi"/>
                      <w:position w:val="-10"/>
                      <w:rtl/>
                    </w:rPr>
                    <w:object w:dxaOrig="220" w:dyaOrig="279" w14:anchorId="7785C969">
                      <v:shape id="_x0000_i1227" type="#_x0000_t75" style="width:13.5pt;height:17.25pt" o:ole="">
                        <v:imagedata r:id="rId30" o:title=""/>
                      </v:shape>
                      <o:OLEObject Type="Embed" ProgID="Equation.DSMT4" ShapeID="_x0000_i1227" DrawAspect="Content" ObjectID="_1792332859" r:id="rId331"/>
                    </w:object>
                  </w:r>
                </w:p>
              </w:tc>
            </w:tr>
            <w:tr w:rsidR="008751F9" w:rsidRPr="000874C5" w14:paraId="682F39FB" w14:textId="77777777" w:rsidTr="0017323A">
              <w:trPr>
                <w:trHeight w:val="795"/>
              </w:trPr>
              <w:tc>
                <w:tcPr>
                  <w:tcW w:w="533" w:type="dxa"/>
                  <w:vAlign w:val="center"/>
                </w:tcPr>
                <w:p w14:paraId="36789C9F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628CC11F">
                      <v:shape id="_x0000_i1228" type="#_x0000_t75" style="width:10.5pt;height:27.75pt" o:ole="">
                        <v:imagedata r:id="rId32" o:title=""/>
                      </v:shape>
                      <o:OLEObject Type="Embed" ProgID="Equation.DSMT4" ShapeID="_x0000_i1228" DrawAspect="Content" ObjectID="_1792332860" r:id="rId332"/>
                    </w:object>
                  </w:r>
                </w:p>
              </w:tc>
              <w:tc>
                <w:tcPr>
                  <w:tcW w:w="520" w:type="dxa"/>
                  <w:vAlign w:val="center"/>
                </w:tcPr>
                <w:p w14:paraId="4C1D3D94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4CD9A564">
                      <v:shape id="_x0000_i1229" type="#_x0000_t75" style="width:10.5pt;height:27.75pt" o:ole="">
                        <v:imagedata r:id="rId32" o:title=""/>
                      </v:shape>
                      <o:OLEObject Type="Embed" ProgID="Equation.DSMT4" ShapeID="_x0000_i1229" DrawAspect="Content" ObjectID="_1792332861" r:id="rId333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18D02AFD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54AAD314">
                      <v:shape id="_x0000_i1230" type="#_x0000_t75" style="width:10.5pt;height:27.75pt" o:ole="">
                        <v:imagedata r:id="rId32" o:title=""/>
                      </v:shape>
                      <o:OLEObject Type="Embed" ProgID="Equation.DSMT4" ShapeID="_x0000_i1230" DrawAspect="Content" ObjectID="_1792332862" r:id="rId334"/>
                    </w:object>
                  </w:r>
                </w:p>
              </w:tc>
              <w:tc>
                <w:tcPr>
                  <w:tcW w:w="460" w:type="dxa"/>
                  <w:vAlign w:val="center"/>
                </w:tcPr>
                <w:p w14:paraId="050DE5AF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387099BB">
                      <v:shape id="_x0000_i1231" type="#_x0000_t75" style="width:10.5pt;height:27.75pt" o:ole="">
                        <v:imagedata r:id="rId32" o:title=""/>
                      </v:shape>
                      <o:OLEObject Type="Embed" ProgID="Equation.DSMT4" ShapeID="_x0000_i1231" DrawAspect="Content" ObjectID="_1792332863" r:id="rId335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01311FC7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52C67140">
                      <v:shape id="_x0000_i1232" type="#_x0000_t75" style="width:10.5pt;height:27.75pt" o:ole="">
                        <v:imagedata r:id="rId32" o:title=""/>
                      </v:shape>
                      <o:OLEObject Type="Embed" ProgID="Equation.DSMT4" ShapeID="_x0000_i1232" DrawAspect="Content" ObjectID="_1792332864" r:id="rId336"/>
                    </w:object>
                  </w:r>
                </w:p>
              </w:tc>
              <w:tc>
                <w:tcPr>
                  <w:tcW w:w="236" w:type="dxa"/>
                  <w:vAlign w:val="center"/>
                </w:tcPr>
                <w:p w14:paraId="549CC76B" w14:textId="77777777" w:rsidR="008751F9" w:rsidRPr="000874C5" w:rsidRDefault="008751F9" w:rsidP="008751F9">
                  <w:pPr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position w:val="-24"/>
                      <w:rtl/>
                    </w:rPr>
                    <w:object w:dxaOrig="240" w:dyaOrig="600" w14:anchorId="21F387AF">
                      <v:shape id="_x0000_i1233" type="#_x0000_t75" style="width:10.5pt;height:27.75pt" o:ole="">
                        <v:imagedata r:id="rId32" o:title=""/>
                      </v:shape>
                      <o:OLEObject Type="Embed" ProgID="Equation.DSMT4" ShapeID="_x0000_i1233" DrawAspect="Content" ObjectID="_1792332865" r:id="rId337"/>
                    </w:objec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1D9B4192" w14:textId="77777777" w:rsidR="008751F9" w:rsidRPr="000874C5" w:rsidRDefault="008751F9" w:rsidP="008751F9">
                  <w:pPr>
                    <w:bidi/>
                    <w:jc w:val="center"/>
                    <w:rPr>
                      <w:rFonts w:cstheme="minorHAnsi"/>
                      <w:rtl/>
                    </w:rPr>
                  </w:pPr>
                  <w:r w:rsidRPr="000874C5">
                    <w:rPr>
                      <w:rFonts w:cstheme="minorHAnsi"/>
                      <w:rtl/>
                    </w:rPr>
                    <w:t>الاحتمال (</w:t>
                  </w:r>
                  <w:r w:rsidRPr="000874C5">
                    <w:rPr>
                      <w:rFonts w:cstheme="minorHAnsi"/>
                      <w:position w:val="-10"/>
                      <w:rtl/>
                    </w:rPr>
                    <w:object w:dxaOrig="220" w:dyaOrig="279" w14:anchorId="16A8F97A">
                      <v:shape id="_x0000_i1234" type="#_x0000_t75" style="width:13.5pt;height:17.25pt" o:ole="">
                        <v:imagedata r:id="rId30" o:title=""/>
                      </v:shape>
                      <o:OLEObject Type="Embed" ProgID="Equation.DSMT4" ShapeID="_x0000_i1234" DrawAspect="Content" ObjectID="_1792332866" r:id="rId338"/>
                    </w:object>
                  </w:r>
                  <w:r w:rsidRPr="000874C5">
                    <w:rPr>
                      <w:rFonts w:cstheme="minorHAnsi"/>
                      <w:rtl/>
                    </w:rPr>
                    <w:t>)</w:t>
                  </w:r>
                  <w:r w:rsidRPr="000874C5">
                    <w:rPr>
                      <w:rFonts w:cstheme="minorHAnsi"/>
                    </w:rPr>
                    <w:t>P</w:t>
                  </w:r>
                </w:p>
              </w:tc>
            </w:tr>
          </w:tbl>
          <w:p w14:paraId="76D03802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- يمكن ملأ الجدول التالي كما يلي:</w:t>
            </w:r>
          </w:p>
          <w:p w14:paraId="2D019F29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    </w:t>
            </w:r>
          </w:p>
          <w:p w14:paraId="3243BA3E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</w:p>
          <w:p w14:paraId="6B4CA7E6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</w:p>
          <w:p w14:paraId="76D2186A" w14:textId="77777777" w:rsidR="008751F9" w:rsidRDefault="008751F9" w:rsidP="008751F9">
            <w:pPr>
              <w:bidi/>
              <w:rPr>
                <w:rFonts w:cstheme="minorHAnsi"/>
                <w:rtl/>
              </w:rPr>
            </w:pPr>
          </w:p>
          <w:p w14:paraId="74FF9011" w14:textId="77777777" w:rsidR="008751F9" w:rsidRDefault="008751F9" w:rsidP="008751F9">
            <w:pPr>
              <w:bidi/>
              <w:rPr>
                <w:rFonts w:cstheme="minorHAnsi"/>
                <w:rtl/>
              </w:rPr>
            </w:pPr>
          </w:p>
          <w:p w14:paraId="0B46DC3B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 w:hint="cs"/>
                <w:rtl/>
              </w:rPr>
              <w:t>ونقول</w:t>
            </w:r>
            <w:r w:rsidRPr="000874C5">
              <w:rPr>
                <w:rFonts w:cstheme="minorHAnsi"/>
                <w:rtl/>
              </w:rPr>
              <w:t xml:space="preserve"> عندئذ أننا عرفنا قانون الاحتمال </w:t>
            </w:r>
            <w:r w:rsidRPr="000874C5">
              <w:rPr>
                <w:rFonts w:cstheme="minorHAnsi" w:hint="cs"/>
                <w:rtl/>
              </w:rPr>
              <w:t xml:space="preserve">(كل </w:t>
            </w:r>
            <w:r w:rsidRPr="000874C5">
              <w:rPr>
                <w:rFonts w:cstheme="minorHAnsi"/>
                <w:rtl/>
              </w:rPr>
              <w:t xml:space="preserve">رقم له حظ واحد من بين ستة </w:t>
            </w:r>
            <w:r w:rsidRPr="000874C5">
              <w:rPr>
                <w:rFonts w:cstheme="minorHAnsi" w:hint="cs"/>
                <w:rtl/>
              </w:rPr>
              <w:t>للظهور)</w:t>
            </w:r>
          </w:p>
          <w:p w14:paraId="387B873F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b/>
                <w:bCs/>
                <w:u w:val="single"/>
                <w:rtl/>
              </w:rPr>
            </w:pPr>
            <w:r w:rsidRPr="000874C5">
              <w:rPr>
                <w:rFonts w:cstheme="minorHAnsi"/>
                <w:rtl/>
              </w:rPr>
              <w:t xml:space="preserve">  </w:t>
            </w:r>
            <w:r w:rsidRPr="000874C5">
              <w:rPr>
                <w:rFonts w:cstheme="minorHAnsi" w:hint="cs"/>
                <w:b/>
                <w:bCs/>
                <w:color w:val="FF0000"/>
                <w:u w:val="single"/>
                <w:rtl/>
              </w:rPr>
              <w:t>مثلا:</w:t>
            </w:r>
            <w:r w:rsidRPr="000874C5">
              <w:rPr>
                <w:rFonts w:cstheme="minorHAnsi"/>
                <w:b/>
                <w:bCs/>
                <w:color w:val="FF0000"/>
                <w:u w:val="single"/>
                <w:rtl/>
              </w:rPr>
              <w:t xml:space="preserve"> </w:t>
            </w:r>
          </w:p>
          <w:p w14:paraId="76003E1F" w14:textId="77777777" w:rsidR="008751F9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احتمال الحادثة </w:t>
            </w:r>
            <w:r w:rsidRPr="000874C5">
              <w:rPr>
                <w:rFonts w:cstheme="minorHAnsi"/>
              </w:rPr>
              <w:t>D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 xml:space="preserve">" الحصول على رقم مضاعف لـ 3 " هو </w:t>
            </w:r>
            <w:r w:rsidRPr="000874C5">
              <w:rPr>
                <w:rFonts w:cstheme="minorHAnsi"/>
                <w:position w:val="-24"/>
                <w:rtl/>
              </w:rPr>
              <w:object w:dxaOrig="660" w:dyaOrig="600" w14:anchorId="6B7779EF">
                <v:shape id="_x0000_i1235" type="#_x0000_t75" style="width:33.75pt;height:31.5pt" o:ole="">
                  <v:imagedata r:id="rId40" o:title=""/>
                </v:shape>
                <o:OLEObject Type="Embed" ProgID="Equation.DSMT4" ShapeID="_x0000_i1235" DrawAspect="Content" ObjectID="_1792332867" r:id="rId339"/>
              </w:object>
            </w:r>
            <w:r w:rsidRPr="000874C5">
              <w:rPr>
                <w:rFonts w:cstheme="minorHAnsi"/>
                <w:rtl/>
              </w:rPr>
              <w:t xml:space="preserve"> ل</w:t>
            </w:r>
          </w:p>
          <w:p w14:paraId="025C1AFC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ل</w:t>
            </w:r>
            <w:r w:rsidRPr="000874C5">
              <w:rPr>
                <w:rFonts w:cstheme="minorHAnsi"/>
                <w:rtl/>
              </w:rPr>
              <w:t xml:space="preserve">أن </w:t>
            </w:r>
            <w:proofErr w:type="gramStart"/>
            <w:r w:rsidRPr="000874C5">
              <w:rPr>
                <w:rFonts w:cstheme="minorHAnsi"/>
                <w:rtl/>
              </w:rPr>
              <w:t xml:space="preserve">{ </w:t>
            </w:r>
            <w:r w:rsidRPr="000874C5">
              <w:rPr>
                <w:rFonts w:cstheme="minorHAnsi"/>
              </w:rPr>
              <w:t>3</w:t>
            </w:r>
            <w:proofErr w:type="gramEnd"/>
            <w:r w:rsidRPr="000874C5">
              <w:rPr>
                <w:rFonts w:cstheme="minorHAnsi"/>
              </w:rPr>
              <w:t xml:space="preserve"> , 6</w:t>
            </w:r>
            <w:r w:rsidRPr="000874C5">
              <w:rPr>
                <w:rFonts w:cstheme="minorHAnsi"/>
                <w:rtl/>
              </w:rPr>
              <w:t xml:space="preserve"> }= </w:t>
            </w:r>
            <w:r w:rsidRPr="000874C5">
              <w:rPr>
                <w:rFonts w:cstheme="minorHAnsi"/>
              </w:rPr>
              <w:t>D</w:t>
            </w:r>
          </w:p>
          <w:p w14:paraId="2283E26E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color w:val="FF0000"/>
                <w:rtl/>
              </w:rPr>
            </w:pPr>
            <w:r w:rsidRPr="000874C5">
              <w:rPr>
                <w:rFonts w:cstheme="minorHAnsi"/>
              </w:rPr>
              <w:sym w:font="Wingdings" w:char="F08C"/>
            </w:r>
            <w:r w:rsidRPr="000874C5">
              <w:rPr>
                <w:rFonts w:cstheme="minorHAnsi"/>
                <w:rtl/>
              </w:rPr>
              <w:t xml:space="preserve"> أحسب احتمالات الحوادث </w:t>
            </w:r>
            <w:r w:rsidRPr="000874C5">
              <w:rPr>
                <w:rFonts w:cstheme="minorHAnsi" w:hint="cs"/>
                <w:rtl/>
              </w:rPr>
              <w:t>التالية</w:t>
            </w:r>
            <w:r w:rsidRPr="000874C5">
              <w:rPr>
                <w:rFonts w:cstheme="minorHAnsi" w:hint="cs"/>
                <w:color w:val="FF0000"/>
                <w:rtl/>
              </w:rPr>
              <w:t xml:space="preserve"> </w:t>
            </w:r>
            <w:r w:rsidRPr="000874C5">
              <w:rPr>
                <w:rFonts w:cstheme="minorHAnsi"/>
                <w:color w:val="FF0000"/>
                <w:rtl/>
              </w:rPr>
              <w:t xml:space="preserve">(باعتبار الرقم الذي يظهر على الوجه العلوي لزهرة </w:t>
            </w:r>
            <w:r w:rsidRPr="000874C5">
              <w:rPr>
                <w:rFonts w:cstheme="minorHAnsi" w:hint="cs"/>
                <w:color w:val="FF0000"/>
                <w:rtl/>
              </w:rPr>
              <w:t>النرد)</w:t>
            </w:r>
          </w:p>
          <w:p w14:paraId="3892683C" w14:textId="77777777" w:rsidR="008751F9" w:rsidRPr="000874C5" w:rsidRDefault="008751F9" w:rsidP="008751F9">
            <w:pPr>
              <w:tabs>
                <w:tab w:val="left" w:pos="5589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position w:val="-4"/>
                <w:rtl/>
              </w:rPr>
              <w:object w:dxaOrig="240" w:dyaOrig="260" w14:anchorId="618DC400">
                <v:shape id="_x0000_i1236" type="#_x0000_t75" style="width:14.25pt;height:15.75pt" o:ole="">
                  <v:imagedata r:id="rId42" o:title=""/>
                </v:shape>
                <o:OLEObject Type="Embed" ProgID="Equation.DSMT4" ShapeID="_x0000_i1236" DrawAspect="Content" ObjectID="_1792332868" r:id="rId340"/>
              </w:object>
            </w:r>
            <w:r w:rsidRPr="000874C5">
              <w:rPr>
                <w:rFonts w:cstheme="minorHAnsi"/>
                <w:rtl/>
              </w:rPr>
              <w:t xml:space="preserve">:" الرقم زوجي" </w:t>
            </w:r>
            <w:r w:rsidRPr="000874C5">
              <w:rPr>
                <w:rFonts w:cstheme="minorHAnsi" w:hint="cs"/>
                <w:rtl/>
              </w:rPr>
              <w:t xml:space="preserve"> </w:t>
            </w:r>
            <w:r w:rsidRPr="000874C5">
              <w:rPr>
                <w:rFonts w:cstheme="minorHAnsi"/>
                <w:position w:val="-4"/>
                <w:rtl/>
              </w:rPr>
              <w:object w:dxaOrig="240" w:dyaOrig="300" w14:anchorId="16A52FB6">
                <v:shape id="_x0000_i1237" type="#_x0000_t75" style="width:14.25pt;height:18pt" o:ole="">
                  <v:imagedata r:id="rId44" o:title=""/>
                </v:shape>
                <o:OLEObject Type="Embed" ProgID="Equation.DSMT4" ShapeID="_x0000_i1237" DrawAspect="Content" ObjectID="_1792332869" r:id="rId341"/>
              </w:object>
            </w:r>
            <w:r w:rsidRPr="000874C5">
              <w:rPr>
                <w:rFonts w:cstheme="minorHAnsi"/>
                <w:rtl/>
              </w:rPr>
              <w:t xml:space="preserve"> :" الرقم فردي" </w:t>
            </w:r>
            <w:r w:rsidRPr="000874C5">
              <w:rPr>
                <w:rFonts w:cstheme="minorHAnsi"/>
                <w:position w:val="-4"/>
                <w:rtl/>
              </w:rPr>
              <w:object w:dxaOrig="200" w:dyaOrig="260" w14:anchorId="5A240852">
                <v:shape id="_x0000_i1238" type="#_x0000_t75" style="width:12pt;height:15.75pt" o:ole="">
                  <v:imagedata r:id="rId46" o:title=""/>
                </v:shape>
                <o:OLEObject Type="Embed" ProgID="Equation.DSMT4" ShapeID="_x0000_i1238" DrawAspect="Content" ObjectID="_1792332870" r:id="rId342"/>
              </w:object>
            </w:r>
            <w:r w:rsidRPr="000874C5">
              <w:rPr>
                <w:rFonts w:cstheme="minorHAnsi"/>
                <w:rtl/>
              </w:rPr>
              <w:t xml:space="preserve"> :" الرقم أكبر</w:t>
            </w:r>
            <w:r w:rsidRPr="000874C5">
              <w:rPr>
                <w:rFonts w:cstheme="minorHAnsi"/>
              </w:rPr>
              <w:t xml:space="preserve"> </w:t>
            </w:r>
            <w:r w:rsidRPr="000874C5">
              <w:rPr>
                <w:rFonts w:cstheme="minorHAnsi"/>
                <w:rtl/>
              </w:rPr>
              <w:t xml:space="preserve">من أو يساوي4 " </w:t>
            </w:r>
            <w:r w:rsidRPr="000874C5">
              <w:rPr>
                <w:rFonts w:cstheme="minorHAnsi" w:hint="cs"/>
                <w:rtl/>
              </w:rPr>
              <w:t xml:space="preserve">                   </w:t>
            </w:r>
            <w:r w:rsidRPr="000874C5">
              <w:rPr>
                <w:rFonts w:cstheme="minorHAnsi"/>
                <w:position w:val="-4"/>
                <w:rtl/>
              </w:rPr>
              <w:object w:dxaOrig="200" w:dyaOrig="300" w14:anchorId="33601C43">
                <v:shape id="_x0000_i1239" type="#_x0000_t75" style="width:12pt;height:18pt" o:ole="">
                  <v:imagedata r:id="rId48" o:title=""/>
                </v:shape>
                <o:OLEObject Type="Embed" ProgID="Equation.DSMT4" ShapeID="_x0000_i1239" DrawAspect="Content" ObjectID="_1792332871" r:id="rId343"/>
              </w:object>
            </w:r>
            <w:r w:rsidRPr="000874C5">
              <w:rPr>
                <w:rFonts w:cstheme="minorHAnsi"/>
                <w:rtl/>
              </w:rPr>
              <w:t xml:space="preserve"> :" الرقم ليس أكبر من 4" </w:t>
            </w:r>
            <w:r w:rsidRPr="000874C5">
              <w:rPr>
                <w:rFonts w:cstheme="minorHAnsi" w:hint="cs"/>
                <w:rtl/>
              </w:rPr>
              <w:t xml:space="preserve">               </w:t>
            </w:r>
            <w:r w:rsidRPr="000874C5">
              <w:rPr>
                <w:rFonts w:cstheme="minorHAnsi"/>
                <w:position w:val="-4"/>
                <w:rtl/>
              </w:rPr>
              <w:object w:dxaOrig="220" w:dyaOrig="260" w14:anchorId="09291474">
                <v:shape id="_x0000_i1240" type="#_x0000_t75" style="width:13.5pt;height:15.75pt" o:ole="">
                  <v:imagedata r:id="rId50" o:title=""/>
                </v:shape>
                <o:OLEObject Type="Embed" ProgID="Equation.DSMT4" ShapeID="_x0000_i1240" DrawAspect="Content" ObjectID="_1792332872" r:id="rId344"/>
              </w:object>
            </w:r>
            <w:r w:rsidRPr="000874C5">
              <w:rPr>
                <w:rFonts w:cstheme="minorHAnsi"/>
                <w:rtl/>
              </w:rPr>
              <w:t xml:space="preserve"> :" </w:t>
            </w:r>
            <w:r w:rsidRPr="000874C5">
              <w:rPr>
                <w:rFonts w:cstheme="minorHAnsi" w:hint="cs"/>
                <w:rtl/>
              </w:rPr>
              <w:t>الرقم يقسم</w:t>
            </w:r>
            <w:r w:rsidRPr="000874C5">
              <w:rPr>
                <w:rFonts w:cstheme="minorHAnsi"/>
                <w:rtl/>
              </w:rPr>
              <w:t xml:space="preserve"> 30 "</w:t>
            </w:r>
          </w:p>
          <w:p w14:paraId="63B5A135" w14:textId="77777777" w:rsidR="008751F9" w:rsidRPr="000874C5" w:rsidRDefault="008751F9" w:rsidP="008751F9">
            <w:pPr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</w:rPr>
              <w:sym w:font="Wingdings" w:char="F08D"/>
            </w:r>
            <w:r w:rsidRPr="000874C5">
              <w:rPr>
                <w:rFonts w:cstheme="minorHAnsi"/>
                <w:rtl/>
              </w:rPr>
              <w:t xml:space="preserve"> صندوق يحوي 4 كريات خضراء مرقمة من 1 إلى 4 </w:t>
            </w:r>
            <w:r w:rsidRPr="000874C5">
              <w:rPr>
                <w:rFonts w:cstheme="minorHAnsi" w:hint="cs"/>
                <w:rtl/>
              </w:rPr>
              <w:t>و3</w:t>
            </w:r>
            <w:r w:rsidRPr="000874C5">
              <w:rPr>
                <w:rFonts w:cstheme="minorHAnsi"/>
                <w:rtl/>
              </w:rPr>
              <w:t xml:space="preserve"> كريات حمراء مرقمة من 1 إلى 3</w:t>
            </w:r>
            <w:r>
              <w:rPr>
                <w:rFonts w:cstheme="minorHAnsi" w:hint="cs"/>
                <w:rtl/>
              </w:rPr>
              <w:t xml:space="preserve"> </w:t>
            </w:r>
            <w:r w:rsidRPr="000874C5">
              <w:rPr>
                <w:rFonts w:cstheme="minorHAnsi" w:hint="cs"/>
                <w:rtl/>
              </w:rPr>
              <w:t>(لا</w:t>
            </w:r>
            <w:r w:rsidRPr="000874C5">
              <w:rPr>
                <w:rFonts w:cstheme="minorHAnsi"/>
                <w:rtl/>
              </w:rPr>
              <w:t xml:space="preserve"> نفرق بينها   </w:t>
            </w:r>
            <w:r w:rsidRPr="000874C5">
              <w:rPr>
                <w:rFonts w:cstheme="minorHAnsi" w:hint="cs"/>
                <w:rtl/>
              </w:rPr>
              <w:t>باللمس</w:t>
            </w:r>
            <w:proofErr w:type="gramStart"/>
            <w:r w:rsidRPr="000874C5">
              <w:rPr>
                <w:rFonts w:cstheme="minorHAnsi" w:hint="cs"/>
                <w:rtl/>
              </w:rPr>
              <w:t>)</w:t>
            </w:r>
            <w:r w:rsidRPr="000874C5">
              <w:rPr>
                <w:rFonts w:cstheme="minorHAnsi"/>
                <w:rtl/>
              </w:rPr>
              <w:t xml:space="preserve"> .</w:t>
            </w:r>
            <w:proofErr w:type="gramEnd"/>
            <w:r w:rsidRPr="000874C5">
              <w:rPr>
                <w:rFonts w:cstheme="minorHAnsi"/>
                <w:rtl/>
              </w:rPr>
              <w:t xml:space="preserve"> نسحب عشوائيا كرية واحدة من </w:t>
            </w:r>
            <w:r w:rsidRPr="000874C5">
              <w:rPr>
                <w:rFonts w:cstheme="minorHAnsi" w:hint="cs"/>
                <w:rtl/>
              </w:rPr>
              <w:t>الصندوق</w:t>
            </w:r>
            <w:r w:rsidRPr="000874C5">
              <w:rPr>
                <w:rFonts w:cstheme="minorHAnsi"/>
              </w:rPr>
              <w:t>.</w:t>
            </w:r>
          </w:p>
          <w:p w14:paraId="49F65F2C" w14:textId="77777777" w:rsidR="008751F9" w:rsidRPr="000874C5" w:rsidRDefault="008751F9" w:rsidP="008751F9">
            <w:pPr>
              <w:numPr>
                <w:ilvl w:val="0"/>
                <w:numId w:val="25"/>
              </w:numPr>
              <w:tabs>
                <w:tab w:val="clear" w:pos="690"/>
                <w:tab w:val="num" w:pos="0"/>
              </w:tabs>
              <w:bidi/>
              <w:rPr>
                <w:rFonts w:cstheme="minorHAnsi"/>
                <w:rtl/>
              </w:rPr>
            </w:pPr>
            <w:r w:rsidRPr="000874C5">
              <w:rPr>
                <w:rFonts w:cstheme="minorHAnsi"/>
                <w:rtl/>
              </w:rPr>
              <w:t xml:space="preserve">عرف قانون </w:t>
            </w:r>
            <w:r w:rsidRPr="000874C5">
              <w:rPr>
                <w:rFonts w:cstheme="minorHAnsi" w:hint="cs"/>
                <w:rtl/>
              </w:rPr>
              <w:t>الاحتمال.</w:t>
            </w:r>
          </w:p>
          <w:p w14:paraId="0BADEA90" w14:textId="77777777" w:rsidR="008751F9" w:rsidRPr="000874C5" w:rsidRDefault="008751F9" w:rsidP="008751F9">
            <w:pPr>
              <w:numPr>
                <w:ilvl w:val="0"/>
                <w:numId w:val="25"/>
              </w:numPr>
              <w:bidi/>
              <w:rPr>
                <w:rFonts w:cstheme="minorHAnsi"/>
              </w:rPr>
            </w:pPr>
            <w:r w:rsidRPr="000874C5">
              <w:rPr>
                <w:rFonts w:cstheme="minorHAnsi"/>
                <w:rtl/>
              </w:rPr>
              <w:t xml:space="preserve">ما احتمال </w:t>
            </w:r>
            <w:r w:rsidRPr="000874C5">
              <w:rPr>
                <w:rFonts w:cstheme="minorHAnsi" w:hint="cs"/>
                <w:rtl/>
              </w:rPr>
              <w:t xml:space="preserve">الحادثتين </w:t>
            </w:r>
            <w:r w:rsidRPr="000874C5">
              <w:rPr>
                <w:rFonts w:cstheme="minorHAnsi"/>
              </w:rPr>
              <w:t>A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 xml:space="preserve">" الكرية المسحوبة حمراء " </w:t>
            </w:r>
            <w:r w:rsidRPr="000874C5">
              <w:rPr>
                <w:rFonts w:cstheme="minorHAnsi"/>
                <w:rtl/>
              </w:rPr>
              <w:br/>
            </w:r>
            <w:r w:rsidRPr="000874C5">
              <w:rPr>
                <w:rFonts w:cstheme="minorHAnsi" w:hint="cs"/>
                <w:rtl/>
              </w:rPr>
              <w:t xml:space="preserve">                         </w:t>
            </w:r>
            <w:r w:rsidRPr="000874C5">
              <w:rPr>
                <w:rFonts w:cstheme="minorHAnsi"/>
                <w:rtl/>
              </w:rPr>
              <w:t xml:space="preserve">    </w:t>
            </w:r>
            <w:r w:rsidRPr="000874C5">
              <w:rPr>
                <w:rFonts w:cstheme="minorHAnsi"/>
              </w:rPr>
              <w:t>B</w:t>
            </w:r>
            <w:r w:rsidRPr="000874C5">
              <w:rPr>
                <w:rFonts w:cstheme="minorHAnsi" w:hint="cs"/>
                <w:rtl/>
              </w:rPr>
              <w:t>:</w:t>
            </w:r>
            <w:r w:rsidRPr="000874C5">
              <w:rPr>
                <w:rFonts w:cstheme="minorHAnsi"/>
                <w:rtl/>
              </w:rPr>
              <w:t>" الكرية المسحوبة تحمل الرقم 3 "</w:t>
            </w:r>
          </w:p>
          <w:p w14:paraId="2A0C460B" w14:textId="77777777" w:rsidR="008751F9" w:rsidRPr="00A3297E" w:rsidRDefault="008751F9" w:rsidP="008751F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7701C19" w14:textId="77777777" w:rsidR="00A054A8" w:rsidRPr="006C074B" w:rsidRDefault="00A054A8" w:rsidP="00FD2CFA">
      <w:pPr>
        <w:bidi/>
        <w:ind w:right="-851"/>
        <w:rPr>
          <w:rFonts w:cstheme="minorHAnsi"/>
          <w:sz w:val="28"/>
          <w:szCs w:val="28"/>
        </w:rPr>
      </w:pPr>
    </w:p>
    <w:sectPr w:rsidR="00A054A8" w:rsidRPr="006C074B" w:rsidSect="008751F9">
      <w:headerReference w:type="default" r:id="rId345"/>
      <w:footerReference w:type="default" r:id="rId346"/>
      <w:pgSz w:w="11906" w:h="16838"/>
      <w:pgMar w:top="284" w:right="1418" w:bottom="284" w:left="1418" w:header="27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6A631" w14:textId="77777777" w:rsidR="007D0FD5" w:rsidRDefault="007D0FD5" w:rsidP="00DA4F13">
      <w:pPr>
        <w:spacing w:after="0" w:line="240" w:lineRule="auto"/>
      </w:pPr>
      <w:r>
        <w:separator/>
      </w:r>
    </w:p>
  </w:endnote>
  <w:endnote w:type="continuationSeparator" w:id="0">
    <w:p w14:paraId="2A9DC45F" w14:textId="77777777" w:rsidR="007D0FD5" w:rsidRDefault="007D0FD5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1878723"/>
      <w:docPartObj>
        <w:docPartGallery w:val="Page Numbers (Bottom of Page)"/>
        <w:docPartUnique/>
      </w:docPartObj>
    </w:sdtPr>
    <w:sdtContent>
      <w:p w14:paraId="16297790" w14:textId="06525974" w:rsidR="008751F9" w:rsidRDefault="008751F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87205B" w14:textId="77777777" w:rsidR="008751F9" w:rsidRDefault="008751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881B7" w14:textId="77777777" w:rsidR="007D0FD5" w:rsidRDefault="007D0FD5" w:rsidP="00DA4F13">
      <w:pPr>
        <w:spacing w:after="0" w:line="240" w:lineRule="auto"/>
      </w:pPr>
      <w:r>
        <w:separator/>
      </w:r>
    </w:p>
  </w:footnote>
  <w:footnote w:type="continuationSeparator" w:id="0">
    <w:p w14:paraId="4FEFDDBA" w14:textId="77777777" w:rsidR="007D0FD5" w:rsidRDefault="007D0FD5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3FF0" w14:textId="55097D62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56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2E8ED4C1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C56CF9"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57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2E8ED4C1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C56CF9">
                      <w:rPr>
                        <w:rFonts w:hint="cs"/>
                        <w:b/>
                        <w:bCs/>
                        <w:rtl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Pr="00DA4F13">
      <w:rPr>
        <w:rFonts w:ascii="Amiri" w:hAnsi="Amiri" w:cs="Amiri"/>
        <w:b/>
        <w:bCs/>
        <w:sz w:val="28"/>
        <w:szCs w:val="28"/>
        <w:rtl/>
        <w:lang w:bidi="ar-DZ"/>
      </w:rPr>
      <w:t xml:space="preserve"> </w:t>
    </w:r>
    <w:r w:rsidR="00C56CF9">
      <w:rPr>
        <w:rFonts w:ascii="Amiri" w:hAnsi="Amiri" w:cs="Amiri" w:hint="cs"/>
        <w:b/>
        <w:bCs/>
        <w:sz w:val="28"/>
        <w:szCs w:val="28"/>
        <w:rtl/>
        <w:lang w:bidi="ar-DZ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564F5B"/>
    <w:multiLevelType w:val="hybridMultilevel"/>
    <w:tmpl w:val="E75A1A96"/>
    <w:lvl w:ilvl="0" w:tplc="3E0CDE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25333"/>
    <w:multiLevelType w:val="hybridMultilevel"/>
    <w:tmpl w:val="B7E8B98C"/>
    <w:lvl w:ilvl="0" w:tplc="8CBA4372">
      <w:start w:val="1"/>
      <w:numFmt w:val="decimal"/>
      <w:lvlText w:val="%1-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6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526318"/>
    <w:multiLevelType w:val="hybridMultilevel"/>
    <w:tmpl w:val="B22262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0D49"/>
    <w:multiLevelType w:val="hybridMultilevel"/>
    <w:tmpl w:val="46407552"/>
    <w:lvl w:ilvl="0" w:tplc="EED85556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715C2"/>
    <w:multiLevelType w:val="hybridMultilevel"/>
    <w:tmpl w:val="BA9A5194"/>
    <w:lvl w:ilvl="0" w:tplc="049E6762">
      <w:start w:val="1"/>
      <w:numFmt w:val="arabicAlpha"/>
      <w:lvlText w:val="%1)"/>
      <w:lvlJc w:val="left"/>
      <w:pPr>
        <w:tabs>
          <w:tab w:val="num" w:pos="510"/>
        </w:tabs>
        <w:ind w:left="51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7" w15:restartNumberingAfterBreak="0">
    <w:nsid w:val="380736B3"/>
    <w:multiLevelType w:val="hybridMultilevel"/>
    <w:tmpl w:val="E2E62E32"/>
    <w:lvl w:ilvl="0" w:tplc="6D5CD9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0141A"/>
    <w:multiLevelType w:val="hybridMultilevel"/>
    <w:tmpl w:val="0E228396"/>
    <w:lvl w:ilvl="0" w:tplc="16120714">
      <w:start w:val="1"/>
      <w:numFmt w:val="decimal"/>
      <w:lvlText w:val="%1-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9" w15:restartNumberingAfterBreak="0">
    <w:nsid w:val="3DEA7989"/>
    <w:multiLevelType w:val="hybridMultilevel"/>
    <w:tmpl w:val="210C3F90"/>
    <w:lvl w:ilvl="0" w:tplc="C158C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C7EEF"/>
    <w:multiLevelType w:val="hybridMultilevel"/>
    <w:tmpl w:val="65584C76"/>
    <w:lvl w:ilvl="0" w:tplc="C106B3A0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2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55974"/>
    <w:multiLevelType w:val="hybridMultilevel"/>
    <w:tmpl w:val="6CA219B2"/>
    <w:lvl w:ilvl="0" w:tplc="3BE8A90C">
      <w:start w:val="1"/>
      <w:numFmt w:val="decimal"/>
      <w:pStyle w:val="MTDisplayEquation"/>
      <w:lvlText w:val="%1-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7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2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237180145">
    <w:abstractNumId w:val="8"/>
  </w:num>
  <w:num w:numId="2" w16cid:durableId="584461586">
    <w:abstractNumId w:val="24"/>
  </w:num>
  <w:num w:numId="3" w16cid:durableId="1002857701">
    <w:abstractNumId w:val="25"/>
  </w:num>
  <w:num w:numId="4" w16cid:durableId="1283268148">
    <w:abstractNumId w:val="2"/>
  </w:num>
  <w:num w:numId="5" w16cid:durableId="733623680">
    <w:abstractNumId w:val="31"/>
  </w:num>
  <w:num w:numId="6" w16cid:durableId="595670283">
    <w:abstractNumId w:val="6"/>
  </w:num>
  <w:num w:numId="7" w16cid:durableId="1097561516">
    <w:abstractNumId w:val="9"/>
  </w:num>
  <w:num w:numId="8" w16cid:durableId="2084717201">
    <w:abstractNumId w:val="1"/>
  </w:num>
  <w:num w:numId="9" w16cid:durableId="1965457287">
    <w:abstractNumId w:val="7"/>
  </w:num>
  <w:num w:numId="10" w16cid:durableId="176357642">
    <w:abstractNumId w:val="13"/>
  </w:num>
  <w:num w:numId="11" w16cid:durableId="1266764765">
    <w:abstractNumId w:val="20"/>
  </w:num>
  <w:num w:numId="12" w16cid:durableId="1455758284">
    <w:abstractNumId w:val="12"/>
  </w:num>
  <w:num w:numId="13" w16cid:durableId="1180659470">
    <w:abstractNumId w:val="32"/>
  </w:num>
  <w:num w:numId="14" w16cid:durableId="1315254488">
    <w:abstractNumId w:val="27"/>
  </w:num>
  <w:num w:numId="15" w16cid:durableId="188689573">
    <w:abstractNumId w:val="0"/>
  </w:num>
  <w:num w:numId="16" w16cid:durableId="2078237877">
    <w:abstractNumId w:val="22"/>
  </w:num>
  <w:num w:numId="17" w16cid:durableId="1534416411">
    <w:abstractNumId w:val="26"/>
  </w:num>
  <w:num w:numId="18" w16cid:durableId="1004698760">
    <w:abstractNumId w:val="28"/>
  </w:num>
  <w:num w:numId="19" w16cid:durableId="436559025">
    <w:abstractNumId w:val="10"/>
  </w:num>
  <w:num w:numId="20" w16cid:durableId="1593974168">
    <w:abstractNumId w:val="3"/>
  </w:num>
  <w:num w:numId="21" w16cid:durableId="961691805">
    <w:abstractNumId w:val="30"/>
  </w:num>
  <w:num w:numId="22" w16cid:durableId="387808142">
    <w:abstractNumId w:val="14"/>
  </w:num>
  <w:num w:numId="23" w16cid:durableId="25759628">
    <w:abstractNumId w:val="29"/>
  </w:num>
  <w:num w:numId="24" w16cid:durableId="805660366">
    <w:abstractNumId w:val="23"/>
  </w:num>
  <w:num w:numId="25" w16cid:durableId="1634287412">
    <w:abstractNumId w:val="5"/>
  </w:num>
  <w:num w:numId="26" w16cid:durableId="213778748">
    <w:abstractNumId w:val="11"/>
  </w:num>
  <w:num w:numId="27" w16cid:durableId="1009674337">
    <w:abstractNumId w:val="17"/>
  </w:num>
  <w:num w:numId="28" w16cid:durableId="798376363">
    <w:abstractNumId w:val="18"/>
  </w:num>
  <w:num w:numId="29" w16cid:durableId="2060008377">
    <w:abstractNumId w:val="15"/>
  </w:num>
  <w:num w:numId="30" w16cid:durableId="36636246">
    <w:abstractNumId w:val="21"/>
  </w:num>
  <w:num w:numId="31" w16cid:durableId="1180703890">
    <w:abstractNumId w:val="19"/>
  </w:num>
  <w:num w:numId="32" w16cid:durableId="390468732">
    <w:abstractNumId w:val="4"/>
  </w:num>
  <w:num w:numId="33" w16cid:durableId="14220669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23F98"/>
    <w:rsid w:val="00033564"/>
    <w:rsid w:val="00037F5A"/>
    <w:rsid w:val="000438BE"/>
    <w:rsid w:val="000448B3"/>
    <w:rsid w:val="0005485F"/>
    <w:rsid w:val="00080A18"/>
    <w:rsid w:val="000869A9"/>
    <w:rsid w:val="001101A3"/>
    <w:rsid w:val="001159FD"/>
    <w:rsid w:val="0012061E"/>
    <w:rsid w:val="001649C5"/>
    <w:rsid w:val="001A1E8F"/>
    <w:rsid w:val="001C2038"/>
    <w:rsid w:val="001D0AFA"/>
    <w:rsid w:val="001E718D"/>
    <w:rsid w:val="002250DD"/>
    <w:rsid w:val="002915CE"/>
    <w:rsid w:val="00305590"/>
    <w:rsid w:val="00347F55"/>
    <w:rsid w:val="003520DE"/>
    <w:rsid w:val="003D5BFF"/>
    <w:rsid w:val="003F1B6C"/>
    <w:rsid w:val="0042346F"/>
    <w:rsid w:val="0042747E"/>
    <w:rsid w:val="004653BE"/>
    <w:rsid w:val="0046792D"/>
    <w:rsid w:val="004C2F53"/>
    <w:rsid w:val="00560BBD"/>
    <w:rsid w:val="0057079E"/>
    <w:rsid w:val="006102DE"/>
    <w:rsid w:val="00645C77"/>
    <w:rsid w:val="00683802"/>
    <w:rsid w:val="006858DB"/>
    <w:rsid w:val="006F5DCB"/>
    <w:rsid w:val="0072668B"/>
    <w:rsid w:val="00792B9B"/>
    <w:rsid w:val="007D0FD5"/>
    <w:rsid w:val="00812F94"/>
    <w:rsid w:val="008251D7"/>
    <w:rsid w:val="00834B18"/>
    <w:rsid w:val="00847BBD"/>
    <w:rsid w:val="00847C30"/>
    <w:rsid w:val="00873428"/>
    <w:rsid w:val="008751F9"/>
    <w:rsid w:val="00876C9D"/>
    <w:rsid w:val="008E003D"/>
    <w:rsid w:val="008F3252"/>
    <w:rsid w:val="0096214E"/>
    <w:rsid w:val="00981E9C"/>
    <w:rsid w:val="00A054A8"/>
    <w:rsid w:val="00A704EB"/>
    <w:rsid w:val="00AC4AAE"/>
    <w:rsid w:val="00AC74A8"/>
    <w:rsid w:val="00BC1043"/>
    <w:rsid w:val="00BD70DA"/>
    <w:rsid w:val="00BE6698"/>
    <w:rsid w:val="00C2649B"/>
    <w:rsid w:val="00C419C2"/>
    <w:rsid w:val="00C448DD"/>
    <w:rsid w:val="00C56CF9"/>
    <w:rsid w:val="00C727F3"/>
    <w:rsid w:val="00C81718"/>
    <w:rsid w:val="00CA3C1E"/>
    <w:rsid w:val="00CA4226"/>
    <w:rsid w:val="00CA5119"/>
    <w:rsid w:val="00D010CE"/>
    <w:rsid w:val="00D60CA1"/>
    <w:rsid w:val="00D935F4"/>
    <w:rsid w:val="00DA4F13"/>
    <w:rsid w:val="00DB6768"/>
    <w:rsid w:val="00DF3C71"/>
    <w:rsid w:val="00E60A10"/>
    <w:rsid w:val="00EA6A8F"/>
    <w:rsid w:val="00EC70C0"/>
    <w:rsid w:val="00ED3865"/>
    <w:rsid w:val="00F06E23"/>
    <w:rsid w:val="00F4222D"/>
    <w:rsid w:val="00F443AD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customStyle="1" w:styleId="MTDisplayEquation">
    <w:name w:val="MTDisplayEquation"/>
    <w:basedOn w:val="Normal"/>
    <w:next w:val="Normal"/>
    <w:rsid w:val="00BD70DA"/>
    <w:pPr>
      <w:numPr>
        <w:numId w:val="24"/>
      </w:numPr>
      <w:tabs>
        <w:tab w:val="center" w:pos="4960"/>
        <w:tab w:val="right" w:pos="9360"/>
      </w:tabs>
      <w:bidi/>
      <w:spacing w:after="0" w:line="240" w:lineRule="auto"/>
    </w:pPr>
    <w:rPr>
      <w:rFonts w:ascii="Times New Roman" w:eastAsia="Times New Roman" w:hAnsi="Times New Roman" w:cs="Simplified Arabic"/>
      <w:b/>
      <w:bCs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A0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71.bin"/><Relationship Id="rId303" Type="http://schemas.openxmlformats.org/officeDocument/2006/relationships/oleObject" Target="embeddings/oleObject17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3.wmf"/><Relationship Id="rId63" Type="http://schemas.openxmlformats.org/officeDocument/2006/relationships/image" Target="media/image23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6.bin"/><Relationship Id="rId324" Type="http://schemas.openxmlformats.org/officeDocument/2006/relationships/oleObject" Target="embeddings/oleObject196.bin"/><Relationship Id="rId345" Type="http://schemas.openxmlformats.org/officeDocument/2006/relationships/header" Target="header1.xml"/><Relationship Id="rId170" Type="http://schemas.openxmlformats.org/officeDocument/2006/relationships/image" Target="media/image71.wmf"/><Relationship Id="rId191" Type="http://schemas.openxmlformats.org/officeDocument/2006/relationships/image" Target="media/image78.wmf"/><Relationship Id="rId205" Type="http://schemas.openxmlformats.org/officeDocument/2006/relationships/oleObject" Target="embeddings/oleObject116.bin"/><Relationship Id="rId226" Type="http://schemas.openxmlformats.org/officeDocument/2006/relationships/oleObject" Target="embeddings/oleObject127.bin"/><Relationship Id="rId247" Type="http://schemas.openxmlformats.org/officeDocument/2006/relationships/image" Target="media/image103.wmf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49.bin"/><Relationship Id="rId289" Type="http://schemas.openxmlformats.org/officeDocument/2006/relationships/oleObject" Target="embeddings/oleObject16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53" Type="http://schemas.openxmlformats.org/officeDocument/2006/relationships/oleObject" Target="embeddings/oleObject29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86.bin"/><Relationship Id="rId335" Type="http://schemas.openxmlformats.org/officeDocument/2006/relationships/oleObject" Target="embeddings/oleObject207.bin"/><Relationship Id="rId5" Type="http://schemas.openxmlformats.org/officeDocument/2006/relationships/footnotes" Target="footnotes.xml"/><Relationship Id="rId95" Type="http://schemas.openxmlformats.org/officeDocument/2006/relationships/oleObject" Target="embeddings/oleObject51.bin"/><Relationship Id="rId160" Type="http://schemas.openxmlformats.org/officeDocument/2006/relationships/image" Target="media/image68.wmf"/><Relationship Id="rId181" Type="http://schemas.openxmlformats.org/officeDocument/2006/relationships/oleObject" Target="embeddings/oleObject100.bin"/><Relationship Id="rId216" Type="http://schemas.openxmlformats.org/officeDocument/2006/relationships/oleObject" Target="embeddings/oleObject122.bin"/><Relationship Id="rId237" Type="http://schemas.openxmlformats.org/officeDocument/2006/relationships/image" Target="media/image99.wmf"/><Relationship Id="rId258" Type="http://schemas.openxmlformats.org/officeDocument/2006/relationships/oleObject" Target="embeddings/oleObject144.bin"/><Relationship Id="rId279" Type="http://schemas.openxmlformats.org/officeDocument/2006/relationships/image" Target="media/image118.wmf"/><Relationship Id="rId22" Type="http://schemas.openxmlformats.org/officeDocument/2006/relationships/image" Target="media/image8.wmf"/><Relationship Id="rId43" Type="http://schemas.openxmlformats.org/officeDocument/2006/relationships/oleObject" Target="embeddings/oleObject24.bin"/><Relationship Id="rId64" Type="http://schemas.openxmlformats.org/officeDocument/2006/relationships/oleObject" Target="embeddings/oleObject35.bin"/><Relationship Id="rId118" Type="http://schemas.openxmlformats.org/officeDocument/2006/relationships/image" Target="media/image50.wmf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oleObject162.bin"/><Relationship Id="rId304" Type="http://schemas.openxmlformats.org/officeDocument/2006/relationships/oleObject" Target="embeddings/oleObject176.bin"/><Relationship Id="rId325" Type="http://schemas.openxmlformats.org/officeDocument/2006/relationships/oleObject" Target="embeddings/oleObject197.bin"/><Relationship Id="rId346" Type="http://schemas.openxmlformats.org/officeDocument/2006/relationships/footer" Target="footer1.xml"/><Relationship Id="rId85" Type="http://schemas.openxmlformats.org/officeDocument/2006/relationships/image" Target="media/image34.wmf"/><Relationship Id="rId150" Type="http://schemas.openxmlformats.org/officeDocument/2006/relationships/image" Target="media/image65.wmf"/><Relationship Id="rId171" Type="http://schemas.openxmlformats.org/officeDocument/2006/relationships/oleObject" Target="embeddings/oleObject94.bin"/><Relationship Id="rId192" Type="http://schemas.openxmlformats.org/officeDocument/2006/relationships/oleObject" Target="embeddings/oleObject108.bin"/><Relationship Id="rId206" Type="http://schemas.openxmlformats.org/officeDocument/2006/relationships/image" Target="media/image84.wmf"/><Relationship Id="rId227" Type="http://schemas.openxmlformats.org/officeDocument/2006/relationships/image" Target="media/image94.wmf"/><Relationship Id="rId248" Type="http://schemas.openxmlformats.org/officeDocument/2006/relationships/oleObject" Target="embeddings/oleObject139.bin"/><Relationship Id="rId269" Type="http://schemas.openxmlformats.org/officeDocument/2006/relationships/image" Target="media/image11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45.wmf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56.bin"/><Relationship Id="rId315" Type="http://schemas.openxmlformats.org/officeDocument/2006/relationships/oleObject" Target="embeddings/oleObject187.bin"/><Relationship Id="rId336" Type="http://schemas.openxmlformats.org/officeDocument/2006/relationships/oleObject" Target="embeddings/oleObject208.bin"/><Relationship Id="rId54" Type="http://schemas.openxmlformats.org/officeDocument/2006/relationships/image" Target="media/image19.wmf"/><Relationship Id="rId75" Type="http://schemas.openxmlformats.org/officeDocument/2006/relationships/image" Target="media/image29.wmf"/><Relationship Id="rId96" Type="http://schemas.openxmlformats.org/officeDocument/2006/relationships/image" Target="media/image39.wmf"/><Relationship Id="rId140" Type="http://schemas.openxmlformats.org/officeDocument/2006/relationships/image" Target="media/image60.wmf"/><Relationship Id="rId161" Type="http://schemas.openxmlformats.org/officeDocument/2006/relationships/oleObject" Target="embeddings/oleObject87.bin"/><Relationship Id="rId182" Type="http://schemas.openxmlformats.org/officeDocument/2006/relationships/image" Target="media/image76.wmf"/><Relationship Id="rId217" Type="http://schemas.openxmlformats.org/officeDocument/2006/relationships/image" Target="media/image89.wmf"/><Relationship Id="rId6" Type="http://schemas.openxmlformats.org/officeDocument/2006/relationships/endnotes" Target="endnotes.xml"/><Relationship Id="rId238" Type="http://schemas.openxmlformats.org/officeDocument/2006/relationships/oleObject" Target="embeddings/oleObject133.bin"/><Relationship Id="rId259" Type="http://schemas.openxmlformats.org/officeDocument/2006/relationships/image" Target="media/image109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50.bin"/><Relationship Id="rId291" Type="http://schemas.openxmlformats.org/officeDocument/2006/relationships/oleObject" Target="embeddings/oleObject163.bin"/><Relationship Id="rId305" Type="http://schemas.openxmlformats.org/officeDocument/2006/relationships/oleObject" Target="embeddings/oleObject177.bin"/><Relationship Id="rId326" Type="http://schemas.openxmlformats.org/officeDocument/2006/relationships/oleObject" Target="embeddings/oleObject198.bin"/><Relationship Id="rId347" Type="http://schemas.openxmlformats.org/officeDocument/2006/relationships/fontTable" Target="fontTable.xml"/><Relationship Id="rId44" Type="http://schemas.openxmlformats.org/officeDocument/2006/relationships/image" Target="media/image14.wmf"/><Relationship Id="rId65" Type="http://schemas.openxmlformats.org/officeDocument/2006/relationships/image" Target="media/image24.wmf"/><Relationship Id="rId86" Type="http://schemas.openxmlformats.org/officeDocument/2006/relationships/oleObject" Target="embeddings/oleObject46.bin"/><Relationship Id="rId130" Type="http://schemas.openxmlformats.org/officeDocument/2006/relationships/image" Target="media/image56.wmf"/><Relationship Id="rId151" Type="http://schemas.openxmlformats.org/officeDocument/2006/relationships/oleObject" Target="embeddings/oleObject80.bin"/><Relationship Id="rId172" Type="http://schemas.openxmlformats.org/officeDocument/2006/relationships/image" Target="media/image72.wmf"/><Relationship Id="rId193" Type="http://schemas.openxmlformats.org/officeDocument/2006/relationships/oleObject" Target="embeddings/oleObject109.bin"/><Relationship Id="rId207" Type="http://schemas.openxmlformats.org/officeDocument/2006/relationships/oleObject" Target="embeddings/oleObject117.bin"/><Relationship Id="rId228" Type="http://schemas.openxmlformats.org/officeDocument/2006/relationships/oleObject" Target="embeddings/oleObject128.bin"/><Relationship Id="rId249" Type="http://schemas.openxmlformats.org/officeDocument/2006/relationships/image" Target="media/image104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45.bin"/><Relationship Id="rId281" Type="http://schemas.openxmlformats.org/officeDocument/2006/relationships/image" Target="media/image119.wmf"/><Relationship Id="rId316" Type="http://schemas.openxmlformats.org/officeDocument/2006/relationships/oleObject" Target="embeddings/oleObject188.bin"/><Relationship Id="rId337" Type="http://schemas.openxmlformats.org/officeDocument/2006/relationships/oleObject" Target="embeddings/oleObject209.bin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1.wmf"/><Relationship Id="rId141" Type="http://schemas.openxmlformats.org/officeDocument/2006/relationships/oleObject" Target="embeddings/oleObject75.bin"/><Relationship Id="rId7" Type="http://schemas.openxmlformats.org/officeDocument/2006/relationships/image" Target="media/image1.wmf"/><Relationship Id="rId162" Type="http://schemas.openxmlformats.org/officeDocument/2006/relationships/image" Target="media/image69.wmf"/><Relationship Id="rId183" Type="http://schemas.openxmlformats.org/officeDocument/2006/relationships/oleObject" Target="embeddings/oleObject101.bin"/><Relationship Id="rId218" Type="http://schemas.openxmlformats.org/officeDocument/2006/relationships/oleObject" Target="embeddings/oleObject123.bin"/><Relationship Id="rId239" Type="http://schemas.openxmlformats.org/officeDocument/2006/relationships/image" Target="media/image100.wmf"/><Relationship Id="rId250" Type="http://schemas.openxmlformats.org/officeDocument/2006/relationships/oleObject" Target="embeddings/oleObject140.bin"/><Relationship Id="rId271" Type="http://schemas.openxmlformats.org/officeDocument/2006/relationships/image" Target="media/image115.wmf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8.bin"/><Relationship Id="rId24" Type="http://schemas.openxmlformats.org/officeDocument/2006/relationships/image" Target="media/image9.wmf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5.png"/><Relationship Id="rId110" Type="http://schemas.openxmlformats.org/officeDocument/2006/relationships/image" Target="media/image46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99.bin"/><Relationship Id="rId348" Type="http://schemas.openxmlformats.org/officeDocument/2006/relationships/theme" Target="theme/theme1.xml"/><Relationship Id="rId152" Type="http://schemas.openxmlformats.org/officeDocument/2006/relationships/image" Target="media/image66.wmf"/><Relationship Id="rId173" Type="http://schemas.openxmlformats.org/officeDocument/2006/relationships/oleObject" Target="embeddings/oleObject95.bin"/><Relationship Id="rId194" Type="http://schemas.openxmlformats.org/officeDocument/2006/relationships/image" Target="media/image79.wmf"/><Relationship Id="rId208" Type="http://schemas.openxmlformats.org/officeDocument/2006/relationships/image" Target="media/image85.wmf"/><Relationship Id="rId229" Type="http://schemas.openxmlformats.org/officeDocument/2006/relationships/image" Target="media/image95.wmf"/><Relationship Id="rId240" Type="http://schemas.openxmlformats.org/officeDocument/2006/relationships/oleObject" Target="embeddings/oleObject134.bin"/><Relationship Id="rId261" Type="http://schemas.openxmlformats.org/officeDocument/2006/relationships/image" Target="media/image11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0.wmf"/><Relationship Id="rId77" Type="http://schemas.openxmlformats.org/officeDocument/2006/relationships/image" Target="media/image30.wmf"/><Relationship Id="rId100" Type="http://schemas.openxmlformats.org/officeDocument/2006/relationships/image" Target="media/image41.wmf"/><Relationship Id="rId282" Type="http://schemas.openxmlformats.org/officeDocument/2006/relationships/oleObject" Target="embeddings/oleObject157.bin"/><Relationship Id="rId317" Type="http://schemas.openxmlformats.org/officeDocument/2006/relationships/oleObject" Target="embeddings/oleObject189.bin"/><Relationship Id="rId338" Type="http://schemas.openxmlformats.org/officeDocument/2006/relationships/oleObject" Target="embeddings/oleObject210.bin"/><Relationship Id="rId8" Type="http://schemas.openxmlformats.org/officeDocument/2006/relationships/oleObject" Target="embeddings/oleObject1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102.bin"/><Relationship Id="rId219" Type="http://schemas.openxmlformats.org/officeDocument/2006/relationships/image" Target="media/image90.wmf"/><Relationship Id="rId230" Type="http://schemas.openxmlformats.org/officeDocument/2006/relationships/oleObject" Target="embeddings/oleObject129.bin"/><Relationship Id="rId251" Type="http://schemas.openxmlformats.org/officeDocument/2006/relationships/image" Target="media/image105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5.wmf"/><Relationship Id="rId67" Type="http://schemas.openxmlformats.org/officeDocument/2006/relationships/image" Target="media/image25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5.bin"/><Relationship Id="rId272" Type="http://schemas.openxmlformats.org/officeDocument/2006/relationships/oleObject" Target="embeddings/oleObject151.bin"/><Relationship Id="rId293" Type="http://schemas.openxmlformats.org/officeDocument/2006/relationships/oleObject" Target="embeddings/oleObject165.bin"/><Relationship Id="rId302" Type="http://schemas.openxmlformats.org/officeDocument/2006/relationships/oleObject" Target="embeddings/oleObject174.bin"/><Relationship Id="rId307" Type="http://schemas.openxmlformats.org/officeDocument/2006/relationships/oleObject" Target="embeddings/oleObject179.bin"/><Relationship Id="rId323" Type="http://schemas.openxmlformats.org/officeDocument/2006/relationships/oleObject" Target="embeddings/oleObject195.bin"/><Relationship Id="rId328" Type="http://schemas.openxmlformats.org/officeDocument/2006/relationships/oleObject" Target="embeddings/oleObject200.bin"/><Relationship Id="rId344" Type="http://schemas.openxmlformats.org/officeDocument/2006/relationships/oleObject" Target="embeddings/oleObject216.bin"/><Relationship Id="rId20" Type="http://schemas.openxmlformats.org/officeDocument/2006/relationships/image" Target="media/image7.wmf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3.wmf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99.bin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18.bin"/><Relationship Id="rId190" Type="http://schemas.openxmlformats.org/officeDocument/2006/relationships/oleObject" Target="embeddings/oleObject107.bin"/><Relationship Id="rId204" Type="http://schemas.openxmlformats.org/officeDocument/2006/relationships/image" Target="media/image83.wmf"/><Relationship Id="rId220" Type="http://schemas.openxmlformats.org/officeDocument/2006/relationships/oleObject" Target="embeddings/oleObject124.bin"/><Relationship Id="rId225" Type="http://schemas.openxmlformats.org/officeDocument/2006/relationships/image" Target="media/image93.wmf"/><Relationship Id="rId241" Type="http://schemas.openxmlformats.org/officeDocument/2006/relationships/oleObject" Target="embeddings/oleObject135.bin"/><Relationship Id="rId246" Type="http://schemas.openxmlformats.org/officeDocument/2006/relationships/oleObject" Target="embeddings/oleObject138.bin"/><Relationship Id="rId267" Type="http://schemas.openxmlformats.org/officeDocument/2006/relationships/image" Target="media/image113.wmf"/><Relationship Id="rId288" Type="http://schemas.openxmlformats.org/officeDocument/2006/relationships/oleObject" Target="embeddings/oleObject160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1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46.bin"/><Relationship Id="rId283" Type="http://schemas.openxmlformats.org/officeDocument/2006/relationships/image" Target="media/image120.wmf"/><Relationship Id="rId313" Type="http://schemas.openxmlformats.org/officeDocument/2006/relationships/oleObject" Target="embeddings/oleObject185.bin"/><Relationship Id="rId318" Type="http://schemas.openxmlformats.org/officeDocument/2006/relationships/oleObject" Target="embeddings/oleObject190.bin"/><Relationship Id="rId339" Type="http://schemas.openxmlformats.org/officeDocument/2006/relationships/oleObject" Target="embeddings/oleObject21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image" Target="media/image18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3.bin"/><Relationship Id="rId185" Type="http://schemas.openxmlformats.org/officeDocument/2006/relationships/oleObject" Target="embeddings/oleObject103.bin"/><Relationship Id="rId334" Type="http://schemas.openxmlformats.org/officeDocument/2006/relationships/oleObject" Target="embeddings/oleObject20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5.wmf"/><Relationship Id="rId210" Type="http://schemas.openxmlformats.org/officeDocument/2006/relationships/image" Target="media/image86.wmf"/><Relationship Id="rId215" Type="http://schemas.openxmlformats.org/officeDocument/2006/relationships/image" Target="media/image88.wmf"/><Relationship Id="rId236" Type="http://schemas.openxmlformats.org/officeDocument/2006/relationships/oleObject" Target="embeddings/oleObject132.bin"/><Relationship Id="rId257" Type="http://schemas.openxmlformats.org/officeDocument/2006/relationships/image" Target="media/image108.wmf"/><Relationship Id="rId278" Type="http://schemas.openxmlformats.org/officeDocument/2006/relationships/oleObject" Target="embeddings/oleObject155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6.wmf"/><Relationship Id="rId252" Type="http://schemas.openxmlformats.org/officeDocument/2006/relationships/oleObject" Target="embeddings/oleObject141.bin"/><Relationship Id="rId273" Type="http://schemas.openxmlformats.org/officeDocument/2006/relationships/image" Target="media/image116.wmf"/><Relationship Id="rId294" Type="http://schemas.openxmlformats.org/officeDocument/2006/relationships/oleObject" Target="embeddings/oleObject166.bin"/><Relationship Id="rId308" Type="http://schemas.openxmlformats.org/officeDocument/2006/relationships/oleObject" Target="embeddings/oleObject180.bin"/><Relationship Id="rId329" Type="http://schemas.openxmlformats.org/officeDocument/2006/relationships/oleObject" Target="embeddings/oleObject201.bin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96.bin"/><Relationship Id="rId340" Type="http://schemas.openxmlformats.org/officeDocument/2006/relationships/oleObject" Target="embeddings/oleObject212.bin"/><Relationship Id="rId196" Type="http://schemas.openxmlformats.org/officeDocument/2006/relationships/image" Target="media/image80.wmf"/><Relationship Id="rId200" Type="http://schemas.openxmlformats.org/officeDocument/2006/relationships/image" Target="media/image81.wmf"/><Relationship Id="rId16" Type="http://schemas.openxmlformats.org/officeDocument/2006/relationships/image" Target="media/image5.wmf"/><Relationship Id="rId221" Type="http://schemas.openxmlformats.org/officeDocument/2006/relationships/image" Target="media/image91.wmf"/><Relationship Id="rId242" Type="http://schemas.openxmlformats.org/officeDocument/2006/relationships/oleObject" Target="embeddings/oleObject136.bin"/><Relationship Id="rId263" Type="http://schemas.openxmlformats.org/officeDocument/2006/relationships/image" Target="media/image111.wmf"/><Relationship Id="rId284" Type="http://schemas.openxmlformats.org/officeDocument/2006/relationships/oleObject" Target="embeddings/oleObject158.bin"/><Relationship Id="rId319" Type="http://schemas.openxmlformats.org/officeDocument/2006/relationships/oleObject" Target="embeddings/oleObject191.bin"/><Relationship Id="rId37" Type="http://schemas.openxmlformats.org/officeDocument/2006/relationships/oleObject" Target="embeddings/oleObject20.bin"/><Relationship Id="rId58" Type="http://schemas.openxmlformats.org/officeDocument/2006/relationships/oleObject" Target="embeddings/oleObject32.bin"/><Relationship Id="rId79" Type="http://schemas.openxmlformats.org/officeDocument/2006/relationships/image" Target="media/image31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2.wmf"/><Relationship Id="rId330" Type="http://schemas.openxmlformats.org/officeDocument/2006/relationships/oleObject" Target="embeddings/oleObject202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90.bin"/><Relationship Id="rId186" Type="http://schemas.openxmlformats.org/officeDocument/2006/relationships/oleObject" Target="embeddings/oleObject104.bin"/><Relationship Id="rId211" Type="http://schemas.openxmlformats.org/officeDocument/2006/relationships/oleObject" Target="embeddings/oleObject119.bin"/><Relationship Id="rId232" Type="http://schemas.openxmlformats.org/officeDocument/2006/relationships/oleObject" Target="embeddings/oleObject130.bin"/><Relationship Id="rId253" Type="http://schemas.openxmlformats.org/officeDocument/2006/relationships/image" Target="media/image106.wmf"/><Relationship Id="rId274" Type="http://schemas.openxmlformats.org/officeDocument/2006/relationships/oleObject" Target="embeddings/oleObject152.bin"/><Relationship Id="rId295" Type="http://schemas.openxmlformats.org/officeDocument/2006/relationships/oleObject" Target="embeddings/oleObject167.bin"/><Relationship Id="rId309" Type="http://schemas.openxmlformats.org/officeDocument/2006/relationships/oleObject" Target="embeddings/oleObject181.bin"/><Relationship Id="rId27" Type="http://schemas.openxmlformats.org/officeDocument/2006/relationships/oleObject" Target="embeddings/oleObject12.bin"/><Relationship Id="rId48" Type="http://schemas.openxmlformats.org/officeDocument/2006/relationships/image" Target="media/image16.wmf"/><Relationship Id="rId69" Type="http://schemas.openxmlformats.org/officeDocument/2006/relationships/image" Target="media/image26.wmf"/><Relationship Id="rId113" Type="http://schemas.openxmlformats.org/officeDocument/2006/relationships/oleObject" Target="embeddings/oleObject60.bin"/><Relationship Id="rId134" Type="http://schemas.openxmlformats.org/officeDocument/2006/relationships/image" Target="media/image58.wmf"/><Relationship Id="rId320" Type="http://schemas.openxmlformats.org/officeDocument/2006/relationships/oleObject" Target="embeddings/oleObject192.bin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7.bin"/><Relationship Id="rId197" Type="http://schemas.openxmlformats.org/officeDocument/2006/relationships/oleObject" Target="embeddings/oleObject111.bin"/><Relationship Id="rId341" Type="http://schemas.openxmlformats.org/officeDocument/2006/relationships/oleObject" Target="embeddings/oleObject213.bin"/><Relationship Id="rId201" Type="http://schemas.openxmlformats.org/officeDocument/2006/relationships/oleObject" Target="embeddings/oleObject114.bin"/><Relationship Id="rId222" Type="http://schemas.openxmlformats.org/officeDocument/2006/relationships/oleObject" Target="embeddings/oleObject125.bin"/><Relationship Id="rId243" Type="http://schemas.openxmlformats.org/officeDocument/2006/relationships/image" Target="media/image101.wmf"/><Relationship Id="rId264" Type="http://schemas.openxmlformats.org/officeDocument/2006/relationships/oleObject" Target="embeddings/oleObject147.bin"/><Relationship Id="rId285" Type="http://schemas.openxmlformats.org/officeDocument/2006/relationships/image" Target="media/image121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21.bin"/><Relationship Id="rId59" Type="http://schemas.openxmlformats.org/officeDocument/2006/relationships/image" Target="media/image21.wmf"/><Relationship Id="rId103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310" Type="http://schemas.openxmlformats.org/officeDocument/2006/relationships/oleObject" Target="embeddings/oleObject182.bin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91.bin"/><Relationship Id="rId187" Type="http://schemas.openxmlformats.org/officeDocument/2006/relationships/oleObject" Target="embeddings/oleObject105.bin"/><Relationship Id="rId331" Type="http://schemas.openxmlformats.org/officeDocument/2006/relationships/oleObject" Target="embeddings/oleObject20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0.bin"/><Relationship Id="rId233" Type="http://schemas.openxmlformats.org/officeDocument/2006/relationships/image" Target="media/image97.wmf"/><Relationship Id="rId254" Type="http://schemas.openxmlformats.org/officeDocument/2006/relationships/oleObject" Target="embeddings/oleObject142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48.wmf"/><Relationship Id="rId275" Type="http://schemas.openxmlformats.org/officeDocument/2006/relationships/image" Target="media/image117.wmf"/><Relationship Id="rId296" Type="http://schemas.openxmlformats.org/officeDocument/2006/relationships/oleObject" Target="embeddings/oleObject168.bin"/><Relationship Id="rId300" Type="http://schemas.openxmlformats.org/officeDocument/2006/relationships/oleObject" Target="embeddings/oleObject172.bin"/><Relationship Id="rId60" Type="http://schemas.openxmlformats.org/officeDocument/2006/relationships/oleObject" Target="embeddings/oleObject33.bin"/><Relationship Id="rId81" Type="http://schemas.openxmlformats.org/officeDocument/2006/relationships/image" Target="media/image32.wmf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12.bin"/><Relationship Id="rId321" Type="http://schemas.openxmlformats.org/officeDocument/2006/relationships/oleObject" Target="embeddings/oleObject193.bin"/><Relationship Id="rId342" Type="http://schemas.openxmlformats.org/officeDocument/2006/relationships/oleObject" Target="embeddings/oleObject214.bin"/><Relationship Id="rId202" Type="http://schemas.openxmlformats.org/officeDocument/2006/relationships/image" Target="media/image82.wmf"/><Relationship Id="rId223" Type="http://schemas.openxmlformats.org/officeDocument/2006/relationships/image" Target="media/image92.wmf"/><Relationship Id="rId244" Type="http://schemas.openxmlformats.org/officeDocument/2006/relationships/oleObject" Target="embeddings/oleObject137.bin"/><Relationship Id="rId18" Type="http://schemas.openxmlformats.org/officeDocument/2006/relationships/image" Target="media/image6.wmf"/><Relationship Id="rId39" Type="http://schemas.openxmlformats.org/officeDocument/2006/relationships/oleObject" Target="embeddings/oleObject22.bin"/><Relationship Id="rId265" Type="http://schemas.openxmlformats.org/officeDocument/2006/relationships/image" Target="media/image112.wmf"/><Relationship Id="rId286" Type="http://schemas.openxmlformats.org/officeDocument/2006/relationships/oleObject" Target="embeddings/oleObject159.bin"/><Relationship Id="rId50" Type="http://schemas.openxmlformats.org/officeDocument/2006/relationships/image" Target="media/image17.wmf"/><Relationship Id="rId104" Type="http://schemas.openxmlformats.org/officeDocument/2006/relationships/image" Target="media/image43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92.bin"/><Relationship Id="rId188" Type="http://schemas.openxmlformats.org/officeDocument/2006/relationships/oleObject" Target="embeddings/oleObject106.bin"/><Relationship Id="rId311" Type="http://schemas.openxmlformats.org/officeDocument/2006/relationships/oleObject" Target="embeddings/oleObject183.bin"/><Relationship Id="rId332" Type="http://schemas.openxmlformats.org/officeDocument/2006/relationships/oleObject" Target="embeddings/oleObject204.bin"/><Relationship Id="rId71" Type="http://schemas.openxmlformats.org/officeDocument/2006/relationships/image" Target="media/image27.wmf"/><Relationship Id="rId92" Type="http://schemas.openxmlformats.org/officeDocument/2006/relationships/image" Target="media/image38.wmf"/><Relationship Id="rId213" Type="http://schemas.openxmlformats.org/officeDocument/2006/relationships/image" Target="media/image87.wmf"/><Relationship Id="rId234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image" Target="media/image107.wmf"/><Relationship Id="rId276" Type="http://schemas.openxmlformats.org/officeDocument/2006/relationships/oleObject" Target="embeddings/oleObject153.bin"/><Relationship Id="rId297" Type="http://schemas.openxmlformats.org/officeDocument/2006/relationships/oleObject" Target="embeddings/oleObject169.bin"/><Relationship Id="rId40" Type="http://schemas.openxmlformats.org/officeDocument/2006/relationships/image" Target="media/image12.wmf"/><Relationship Id="rId115" Type="http://schemas.openxmlformats.org/officeDocument/2006/relationships/oleObject" Target="embeddings/oleObject61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4.bin"/><Relationship Id="rId178" Type="http://schemas.openxmlformats.org/officeDocument/2006/relationships/image" Target="media/image74.wmf"/><Relationship Id="rId301" Type="http://schemas.openxmlformats.org/officeDocument/2006/relationships/oleObject" Target="embeddings/oleObject173.bin"/><Relationship Id="rId322" Type="http://schemas.openxmlformats.org/officeDocument/2006/relationships/oleObject" Target="embeddings/oleObject194.bin"/><Relationship Id="rId343" Type="http://schemas.openxmlformats.org/officeDocument/2006/relationships/oleObject" Target="embeddings/oleObject215.bin"/><Relationship Id="rId61" Type="http://schemas.openxmlformats.org/officeDocument/2006/relationships/image" Target="media/image22.wmf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5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6.bin"/><Relationship Id="rId245" Type="http://schemas.openxmlformats.org/officeDocument/2006/relationships/image" Target="media/image102.wmf"/><Relationship Id="rId266" Type="http://schemas.openxmlformats.org/officeDocument/2006/relationships/oleObject" Target="embeddings/oleObject148.bin"/><Relationship Id="rId287" Type="http://schemas.openxmlformats.org/officeDocument/2006/relationships/image" Target="media/image122.wmf"/><Relationship Id="rId30" Type="http://schemas.openxmlformats.org/officeDocument/2006/relationships/image" Target="media/image10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0.wmf"/><Relationship Id="rId312" Type="http://schemas.openxmlformats.org/officeDocument/2006/relationships/oleObject" Target="embeddings/oleObject184.bin"/><Relationship Id="rId333" Type="http://schemas.openxmlformats.org/officeDocument/2006/relationships/oleObject" Target="embeddings/oleObject205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49.bin"/><Relationship Id="rId189" Type="http://schemas.openxmlformats.org/officeDocument/2006/relationships/image" Target="media/image77.wmf"/><Relationship Id="rId3" Type="http://schemas.openxmlformats.org/officeDocument/2006/relationships/settings" Target="settings.xml"/><Relationship Id="rId214" Type="http://schemas.openxmlformats.org/officeDocument/2006/relationships/oleObject" Target="embeddings/oleObject121.bin"/><Relationship Id="rId235" Type="http://schemas.openxmlformats.org/officeDocument/2006/relationships/image" Target="media/image98.wmf"/><Relationship Id="rId256" Type="http://schemas.openxmlformats.org/officeDocument/2006/relationships/oleObject" Target="embeddings/oleObject143.bin"/><Relationship Id="rId277" Type="http://schemas.openxmlformats.org/officeDocument/2006/relationships/oleObject" Target="embeddings/oleObject154.bin"/><Relationship Id="rId298" Type="http://schemas.openxmlformats.org/officeDocument/2006/relationships/oleObject" Target="embeddings/oleObject17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114</TotalTime>
  <Pages>13</Pages>
  <Words>2789</Words>
  <Characters>15341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13</cp:revision>
  <dcterms:created xsi:type="dcterms:W3CDTF">2024-10-11T20:42:00Z</dcterms:created>
  <dcterms:modified xsi:type="dcterms:W3CDTF">2024-11-05T16:21:00Z</dcterms:modified>
</cp:coreProperties>
</file>