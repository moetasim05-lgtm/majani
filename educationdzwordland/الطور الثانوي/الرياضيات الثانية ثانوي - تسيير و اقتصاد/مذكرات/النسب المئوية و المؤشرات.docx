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3FF15" w14:textId="4810094B" w:rsidR="00506F40" w:rsidRPr="005511A3" w:rsidRDefault="00000000" w:rsidP="00EE0E8A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pict w14:anchorId="7B4CB134"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27" type="#_x0000_t54" style="position:absolute;left:0;text-align:left;margin-left:-61.65pt;margin-top:36.75pt;width:137.3pt;height:55.55pt;z-index:251661312;mso-position-horizontal-relative:text;mso-position-vertical-relative:text">
            <v:textbox style="mso-next-textbox:#_x0000_s1027">
              <w:txbxContent>
                <w:p w14:paraId="0AEC11C3" w14:textId="63F02155" w:rsidR="00E60A10" w:rsidRPr="004D0848" w:rsidRDefault="004D0848" w:rsidP="004D0848">
                  <w:pPr>
                    <w:bidi/>
                    <w:spacing w:after="0" w:line="240" w:lineRule="auto"/>
                    <w:rPr>
                      <w:rFonts w:ascii="Amiri" w:hAnsi="Amiri" w:cs="Amiri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w:pPr>
                  <w:r w:rsidRPr="004D0848">
                    <w:rPr>
                      <w:rFonts w:ascii="Amiri" w:hAnsi="Amiri" w:cs="Amir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المدة:</w:t>
                  </w:r>
                  <w:r w:rsidR="00E60A10" w:rsidRPr="004D0848">
                    <w:rPr>
                      <w:rFonts w:ascii="Amiri" w:hAnsi="Amiri" w:cs="Amir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515490" w:rsidRPr="004D0848">
                    <w:rPr>
                      <w:rFonts w:ascii="Amiri" w:hAnsi="Amiri" w:cs="Amir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br/>
                    <w:t>02 ساعة</w:t>
                  </w:r>
                </w:p>
              </w:txbxContent>
            </v:textbox>
          </v:shape>
        </w:pict>
      </w:r>
      <w:r w:rsidR="00506F40" w:rsidRPr="005511A3">
        <w:rPr>
          <w:rFonts w:ascii="Amiri" w:hAnsi="Amiri" w:cs="Amiri"/>
          <w:b/>
          <w:bCs/>
          <w:color w:val="FF0000"/>
          <w:sz w:val="28"/>
          <w:szCs w:val="28"/>
          <w:rtl/>
        </w:rPr>
        <w:t>الأستا</w:t>
      </w:r>
      <w:r w:rsidR="00506F40" w:rsidRPr="005511A3"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  <w:t xml:space="preserve">ذة: مباركي. ف            </w:t>
      </w:r>
      <w:r w:rsidR="005511A3" w:rsidRPr="005511A3"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  <w:t xml:space="preserve">    </w:t>
      </w:r>
      <w:r w:rsidR="00506F40" w:rsidRPr="005511A3"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  <w:t xml:space="preserve">   ثانوية حميتو الحاج علي الشلالة-البيض                الموسم الدراسي </w:t>
      </w:r>
      <w:r w:rsidR="00D312CD" w:rsidRPr="005511A3">
        <w:rPr>
          <w:rFonts w:ascii="Amiri" w:hAnsi="Amiri" w:cs="Amiri"/>
          <w:b/>
          <w:bCs/>
          <w:color w:val="FF0000"/>
          <w:sz w:val="28"/>
          <w:szCs w:val="28"/>
          <w:rtl/>
        </w:rPr>
        <w:t>:</w:t>
      </w:r>
      <w:r w:rsidR="00C9180C" w:rsidRPr="005511A3">
        <w:rPr>
          <w:rFonts w:ascii="Amiri" w:hAnsi="Amiri" w:cs="Amiri"/>
          <w:b/>
          <w:bCs/>
          <w:color w:val="FF0000"/>
          <w:sz w:val="28"/>
          <w:szCs w:val="28"/>
          <w:rtl/>
        </w:rPr>
        <w:t>2024/2025</w:t>
      </w:r>
    </w:p>
    <w:p w14:paraId="2C9E09A4" w14:textId="0B61F566" w:rsidR="00E60A10" w:rsidRPr="00CC245A" w:rsidRDefault="00000000" w:rsidP="00506F40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pict w14:anchorId="59F6E6F3"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29" type="#_x0000_t80" style="position:absolute;left:0;text-align:left;margin-left:-61.65pt;margin-top:65.35pt;width:8in;height:39.35pt;z-index:251663360">
            <v:textbox>
              <w:txbxContent>
                <w:p w14:paraId="32638B7D" w14:textId="77777777" w:rsidR="00E60A10" w:rsidRPr="004D0848" w:rsidRDefault="00E60A10" w:rsidP="00E60A10">
                  <w:pPr>
                    <w:bidi/>
                    <w:rPr>
                      <w:rFonts w:ascii="Amiri" w:hAnsi="Amiri" w:cs="Amiri"/>
                      <w:color w:val="FF0000"/>
                    </w:rPr>
                  </w:pPr>
                  <w:r w:rsidRPr="004D0848">
                    <w:rPr>
                      <w:rFonts w:ascii="Amiri" w:hAnsi="Amiri" w:cs="Amiri"/>
                      <w:b/>
                      <w:bCs/>
                      <w:color w:val="FF0000"/>
                      <w:rtl/>
                    </w:rPr>
                    <w:t xml:space="preserve">الكفاءة </w:t>
                  </w:r>
                  <w:proofErr w:type="gramStart"/>
                  <w:r w:rsidRPr="004D0848">
                    <w:rPr>
                      <w:rFonts w:ascii="Amiri" w:hAnsi="Amiri" w:cs="Amiri"/>
                      <w:b/>
                      <w:bCs/>
                      <w:color w:val="FF0000"/>
                      <w:rtl/>
                    </w:rPr>
                    <w:t>المستهدفة :</w:t>
                  </w:r>
                  <w:proofErr w:type="gramEnd"/>
                  <w:r w:rsidR="00D60645" w:rsidRPr="004D0848">
                    <w:rPr>
                      <w:rFonts w:ascii="Amiri" w:hAnsi="Amiri" w:cs="Amiri"/>
                      <w:color w:val="FF0000"/>
                      <w:rtl/>
                    </w:rPr>
                    <w:t xml:space="preserve"> </w:t>
                  </w:r>
                  <w:r w:rsidR="00D60645" w:rsidRPr="004D0848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توظيف النسب المئوية في حل مشكلات</w:t>
                  </w:r>
                </w:p>
              </w:txbxContent>
            </v:textbox>
          </v:shape>
        </w:pict>
      </w:r>
      <w:r w:rsidR="00EE0E8A" w:rsidRPr="00CC245A">
        <w:rPr>
          <w:rFonts w:cstheme="minorHAnsi"/>
          <w:sz w:val="28"/>
          <w:szCs w:val="28"/>
          <w:rtl/>
        </w:rPr>
        <w:br/>
      </w:r>
      <w:r w:rsidR="00EE0E8A" w:rsidRPr="00CC245A">
        <w:rPr>
          <w:rFonts w:cstheme="minorHAnsi"/>
          <w:sz w:val="28"/>
          <w:szCs w:val="28"/>
          <w:rtl/>
        </w:rPr>
        <w:br/>
      </w:r>
      <w:r w:rsidR="00EE0E8A" w:rsidRPr="00CC245A">
        <w:rPr>
          <w:rFonts w:cstheme="minorHAnsi"/>
          <w:sz w:val="28"/>
          <w:szCs w:val="28"/>
          <w:rtl/>
        </w:rPr>
        <w:br/>
      </w:r>
      <w:r w:rsidR="00EE0E8A" w:rsidRPr="00CC245A"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w:pict w14:anchorId="7006D9E8"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8" type="#_x0000_t98" style="position:absolute;left:0;text-align:left;margin-left:84.05pt;margin-top:-7.45pt;width:308.1pt;height:63.6pt;z-index:251662336;mso-position-horizontal-relative:text;mso-position-vertical-relative:text">
            <v:textbox style="mso-next-textbox:#_x0000_s1028">
              <w:txbxContent>
                <w:p w14:paraId="659A8DC5" w14:textId="01695234" w:rsidR="00E60A10" w:rsidRPr="005511A3" w:rsidRDefault="00711118" w:rsidP="005511A3">
                  <w:pPr>
                    <w:bidi/>
                    <w:spacing w:after="0" w:line="240" w:lineRule="auto"/>
                    <w:rPr>
                      <w:rFonts w:ascii="Amiri" w:hAnsi="Amiri" w:cs="Amiri"/>
                      <w:sz w:val="24"/>
                      <w:szCs w:val="24"/>
                      <w:lang w:bidi="ar-DZ"/>
                    </w:rPr>
                  </w:pPr>
                  <w:r w:rsidRPr="005511A3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t>المحور:</w:t>
                  </w:r>
                  <w:r w:rsidR="00895233" w:rsidRPr="005511A3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895233" w:rsidRPr="005511A3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 xml:space="preserve">النسب المئوية </w:t>
                  </w:r>
                  <w:r w:rsidRPr="005511A3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>والمؤشرات</w:t>
                  </w:r>
                  <w:r w:rsidR="00E60A10" w:rsidRPr="005511A3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br/>
                  </w:r>
                  <w:r w:rsidRPr="005511A3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t>الموضوع: حساب</w:t>
                  </w:r>
                  <w:r w:rsidR="00895233" w:rsidRPr="005511A3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 xml:space="preserve"> نسبة مئوية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28"/>
          <w:rtl/>
          <w:lang w:eastAsia="fr-FR"/>
        </w:rPr>
        <w:pict w14:anchorId="51E28D1F">
          <v:shape id="_x0000_s1026" type="#_x0000_t54" style="position:absolute;left:0;text-align:left;margin-left:398.8pt;margin-top:-7.45pt;width:115.55pt;height:52.75pt;z-index:251660288;mso-position-horizontal-relative:text;mso-position-vertical-relative:text">
            <v:textbox style="mso-next-textbox:#_x0000_s1026">
              <w:txbxContent>
                <w:p w14:paraId="589F0D59" w14:textId="77777777" w:rsidR="00E60A10" w:rsidRPr="004D0848" w:rsidRDefault="00E60A10" w:rsidP="00E60A1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4D0848"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  <w:t>الثانية تسيير</w:t>
                  </w:r>
                </w:p>
              </w:txbxContent>
            </v:textbox>
          </v:shape>
        </w:pict>
      </w:r>
    </w:p>
    <w:tbl>
      <w:tblPr>
        <w:tblStyle w:val="Grilledutableau"/>
        <w:bidiVisual/>
        <w:tblW w:w="1144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560"/>
      </w:tblGrid>
      <w:tr w:rsidR="00E60A10" w:rsidRPr="00CC245A" w14:paraId="4CF1DD9C" w14:textId="77777777" w:rsidTr="004D0848">
        <w:tc>
          <w:tcPr>
            <w:tcW w:w="1384" w:type="dxa"/>
            <w:shd w:val="clear" w:color="auto" w:fill="FDE9D9" w:themeFill="accent6" w:themeFillTint="33"/>
          </w:tcPr>
          <w:p w14:paraId="45E4B198" w14:textId="77777777" w:rsidR="00E60A10" w:rsidRPr="00CC245A" w:rsidRDefault="00D60645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 w:rsidRPr="00CC245A">
              <w:rPr>
                <w:rFonts w:cstheme="minorHAnsi"/>
                <w:sz w:val="28"/>
                <w:szCs w:val="28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DE9D9" w:themeFill="accent6" w:themeFillTint="33"/>
          </w:tcPr>
          <w:p w14:paraId="717DE5F6" w14:textId="77777777" w:rsidR="00E60A10" w:rsidRPr="00CC245A" w:rsidRDefault="00E60A10" w:rsidP="00A40D53">
            <w:pPr>
              <w:bidi/>
              <w:ind w:right="-851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CC245A">
              <w:rPr>
                <w:rFonts w:cstheme="minorHAnsi"/>
                <w:sz w:val="28"/>
                <w:szCs w:val="28"/>
                <w:rtl/>
              </w:rPr>
              <w:t>الــــــــــــــــــــــدرس</w:t>
            </w:r>
          </w:p>
        </w:tc>
        <w:tc>
          <w:tcPr>
            <w:tcW w:w="1560" w:type="dxa"/>
            <w:shd w:val="clear" w:color="auto" w:fill="FDE9D9" w:themeFill="accent6" w:themeFillTint="33"/>
          </w:tcPr>
          <w:p w14:paraId="05EC1518" w14:textId="77777777" w:rsidR="00E60A10" w:rsidRPr="00CC245A" w:rsidRDefault="00E60A10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 w:rsidRPr="00CC245A">
              <w:rPr>
                <w:rFonts w:cstheme="minorHAnsi"/>
                <w:sz w:val="28"/>
                <w:szCs w:val="28"/>
                <w:rtl/>
              </w:rPr>
              <w:t>ملاحظات</w:t>
            </w:r>
          </w:p>
        </w:tc>
      </w:tr>
      <w:tr w:rsidR="00E60A10" w:rsidRPr="00CC245A" w14:paraId="09BA1847" w14:textId="77777777" w:rsidTr="00A40D53">
        <w:tc>
          <w:tcPr>
            <w:tcW w:w="1384" w:type="dxa"/>
          </w:tcPr>
          <w:p w14:paraId="75CF83BC" w14:textId="77777777" w:rsidR="00E60A10" w:rsidRPr="00CC245A" w:rsidRDefault="00E60A10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4FDA9E0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26AC37B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54D9F5A3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48B151A6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55961935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A51E02A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نشاط</w:t>
            </w:r>
          </w:p>
          <w:p w14:paraId="3211AA43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ABDA1AE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7F08C25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23D2B8D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FBC9E54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213021D" w14:textId="13675983" w:rsidR="00D60645" w:rsidRPr="00CC245A" w:rsidRDefault="00D60645" w:rsidP="00D60645">
            <w:pPr>
              <w:bidi/>
              <w:ind w:right="-851"/>
              <w:rPr>
                <w:rFonts w:cstheme="minorHAnsi"/>
                <w:b/>
                <w:bCs/>
                <w:rtl/>
              </w:rPr>
            </w:pPr>
          </w:p>
          <w:p w14:paraId="7EE1C44A" w14:textId="36343E16" w:rsidR="00BB260F" w:rsidRPr="00CC245A" w:rsidRDefault="00BB260F" w:rsidP="00BB260F">
            <w:pPr>
              <w:bidi/>
              <w:ind w:right="-851"/>
              <w:rPr>
                <w:rFonts w:cstheme="minorHAnsi"/>
                <w:b/>
                <w:bCs/>
                <w:rtl/>
              </w:rPr>
            </w:pPr>
          </w:p>
          <w:p w14:paraId="0D3EA325" w14:textId="37056B0E" w:rsidR="00BB260F" w:rsidRPr="00CC245A" w:rsidRDefault="00BB260F" w:rsidP="00BB260F">
            <w:pPr>
              <w:bidi/>
              <w:ind w:right="-851"/>
              <w:rPr>
                <w:rFonts w:cstheme="minorHAnsi"/>
                <w:b/>
                <w:bCs/>
                <w:rtl/>
              </w:rPr>
            </w:pPr>
          </w:p>
          <w:p w14:paraId="65E8BCCB" w14:textId="77777777" w:rsidR="00BB260F" w:rsidRPr="00CC245A" w:rsidRDefault="00BB260F" w:rsidP="00BB260F">
            <w:pPr>
              <w:bidi/>
              <w:ind w:right="-851"/>
              <w:rPr>
                <w:rFonts w:cstheme="minorHAnsi"/>
                <w:b/>
                <w:bCs/>
                <w:rtl/>
              </w:rPr>
            </w:pPr>
          </w:p>
          <w:p w14:paraId="1E44E748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معارف</w:t>
            </w:r>
          </w:p>
          <w:p w14:paraId="54697957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D60E3AE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90B8BB0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AFAB3FC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ED7843E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CF9131E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A5F4283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387628B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ترسيخ</w:t>
            </w:r>
          </w:p>
          <w:p w14:paraId="2BDC6F39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2A3B9F2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E214365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D23424B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CB337D3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27167CE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3A80E9F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تقييم</w:t>
            </w:r>
            <w:r w:rsidRPr="00CC245A">
              <w:rPr>
                <w:rFonts w:cstheme="minorHAnsi"/>
                <w:sz w:val="36"/>
                <w:szCs w:val="36"/>
                <w:rtl/>
              </w:rPr>
              <w:br/>
            </w:r>
            <w:r w:rsidRPr="00CC245A">
              <w:rPr>
                <w:rFonts w:cstheme="minorHAnsi"/>
                <w:sz w:val="36"/>
                <w:szCs w:val="36"/>
                <w:rtl/>
              </w:rPr>
              <w:br/>
            </w:r>
            <w:r w:rsidRPr="00CC245A">
              <w:rPr>
                <w:rFonts w:cstheme="minorHAnsi"/>
                <w:sz w:val="36"/>
                <w:szCs w:val="36"/>
                <w:rtl/>
              </w:rPr>
              <w:br/>
            </w:r>
            <w:r w:rsidRPr="00CC245A">
              <w:rPr>
                <w:rFonts w:cstheme="minorHAnsi"/>
                <w:sz w:val="36"/>
                <w:szCs w:val="36"/>
                <w:rtl/>
              </w:rPr>
              <w:br/>
            </w:r>
            <w:r w:rsidRPr="00CC245A">
              <w:rPr>
                <w:rFonts w:cstheme="minorHAnsi"/>
                <w:sz w:val="36"/>
                <w:szCs w:val="36"/>
                <w:rtl/>
              </w:rPr>
              <w:br/>
            </w:r>
            <w:r w:rsidRPr="00CC245A">
              <w:rPr>
                <w:rFonts w:cstheme="minorHAnsi"/>
                <w:sz w:val="36"/>
                <w:szCs w:val="36"/>
                <w:rtl/>
              </w:rPr>
              <w:lastRenderedPageBreak/>
              <w:br/>
            </w:r>
            <w:r w:rsidRPr="00CC245A">
              <w:rPr>
                <w:rFonts w:cstheme="minorHAnsi"/>
                <w:sz w:val="36"/>
                <w:szCs w:val="36"/>
                <w:rtl/>
              </w:rPr>
              <w:br/>
            </w:r>
            <w:r w:rsidRPr="00CC245A">
              <w:rPr>
                <w:rFonts w:cstheme="minorHAnsi"/>
                <w:sz w:val="36"/>
                <w:szCs w:val="36"/>
                <w:rtl/>
              </w:rPr>
              <w:br/>
            </w:r>
            <w:r w:rsidRPr="00CC245A">
              <w:rPr>
                <w:rFonts w:cstheme="minorHAnsi"/>
                <w:sz w:val="36"/>
                <w:szCs w:val="36"/>
                <w:rtl/>
              </w:rPr>
              <w:br/>
            </w:r>
            <w:r w:rsidRPr="00CC245A">
              <w:rPr>
                <w:rFonts w:cstheme="minorHAnsi"/>
                <w:sz w:val="36"/>
                <w:szCs w:val="36"/>
                <w:rtl/>
              </w:rPr>
              <w:br/>
            </w:r>
            <w:r w:rsidRPr="00CC245A">
              <w:rPr>
                <w:rFonts w:cstheme="minorHAnsi"/>
                <w:sz w:val="36"/>
                <w:szCs w:val="36"/>
                <w:rtl/>
              </w:rPr>
              <w:br/>
            </w:r>
            <w:r w:rsidRPr="00CC245A">
              <w:rPr>
                <w:rFonts w:cstheme="minorHAnsi"/>
                <w:sz w:val="36"/>
                <w:szCs w:val="36"/>
                <w:rtl/>
              </w:rPr>
              <w:br/>
            </w: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نشاط</w:t>
            </w:r>
          </w:p>
          <w:p w14:paraId="0145B9DD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6AF80D6D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49280D01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2087AEDD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104C236A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53F745CA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503D3DA2" w14:textId="77777777" w:rsidR="00D60645" w:rsidRPr="00CC245A" w:rsidRDefault="00540A1B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  <w:r w:rsidRPr="00CC245A">
              <w:rPr>
                <w:rFonts w:cstheme="minorHAnsi"/>
                <w:sz w:val="36"/>
                <w:szCs w:val="36"/>
                <w:rtl/>
              </w:rPr>
              <w:t xml:space="preserve">                          </w:t>
            </w:r>
          </w:p>
          <w:p w14:paraId="5872553A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353C890F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معارف</w:t>
            </w:r>
          </w:p>
          <w:p w14:paraId="6E62C902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5EC63348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74AA3E2D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ترسيخ</w:t>
            </w:r>
          </w:p>
          <w:p w14:paraId="42202934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66D9763F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3F9A3E3B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1B523421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080D4381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7FE34E7A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4E469B60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تقييم</w:t>
            </w:r>
          </w:p>
          <w:p w14:paraId="05C391DD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3ABF728C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36"/>
                <w:szCs w:val="36"/>
                <w:rtl/>
              </w:rPr>
            </w:pPr>
          </w:p>
          <w:p w14:paraId="5D9A4597" w14:textId="77777777" w:rsidR="00D60645" w:rsidRPr="00CC245A" w:rsidRDefault="00D60645" w:rsidP="00D6064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026C9ECE" w14:textId="77777777" w:rsidR="00E60A10" w:rsidRPr="00CC245A" w:rsidRDefault="00E60A10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C14FC5C" w14:textId="1831CD6B" w:rsidR="00895233" w:rsidRPr="004D2F52" w:rsidRDefault="00895233" w:rsidP="000459F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</w:pPr>
            <w:r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نسبة الجزء إلى </w:t>
            </w:r>
            <w:r w:rsidR="008650A0"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الكل:</w:t>
            </w:r>
          </w:p>
          <w:p w14:paraId="6C221FC0" w14:textId="3B55BD68" w:rsidR="00895233" w:rsidRPr="004D2F52" w:rsidRDefault="008650A0" w:rsidP="000459F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نشاط:</w:t>
            </w:r>
          </w:p>
          <w:p w14:paraId="5339A4E0" w14:textId="77777777" w:rsidR="004D2F52" w:rsidRPr="004D2F52" w:rsidRDefault="004D2F52" w:rsidP="004D2F52">
            <w:pPr>
              <w:bidi/>
              <w:ind w:right="-567"/>
              <w:rPr>
                <w:rFonts w:ascii="Amiri" w:hAnsi="Amiri" w:cs="Amiri"/>
                <w:b/>
                <w:bCs/>
                <w:sz w:val="26"/>
                <w:szCs w:val="26"/>
                <w:u w:val="single"/>
                <w:rtl/>
                <w:lang w:bidi="ar-DZ"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</w:rPr>
              <w:t xml:space="preserve">عدد تلاميذ ثانوية 600 تلميذ موزعة كالآتي: </w:t>
            </w:r>
          </w:p>
          <w:tbl>
            <w:tblPr>
              <w:tblStyle w:val="Grilledutableau"/>
              <w:bidiVisual/>
              <w:tblW w:w="0" w:type="auto"/>
              <w:tblInd w:w="108" w:type="dxa"/>
              <w:tblLook w:val="04A0" w:firstRow="1" w:lastRow="0" w:firstColumn="1" w:lastColumn="0" w:noHBand="0" w:noVBand="1"/>
            </w:tblPr>
            <w:tblGrid>
              <w:gridCol w:w="2065"/>
              <w:gridCol w:w="2037"/>
              <w:gridCol w:w="2037"/>
              <w:gridCol w:w="2037"/>
            </w:tblGrid>
            <w:tr w:rsidR="004D2F52" w:rsidRPr="004D2F52" w14:paraId="32947398" w14:textId="77777777" w:rsidTr="00CA4052">
              <w:trPr>
                <w:trHeight w:val="354"/>
              </w:trPr>
              <w:tc>
                <w:tcPr>
                  <w:tcW w:w="2301" w:type="dxa"/>
                  <w:tcBorders>
                    <w:top w:val="nil"/>
                    <w:left w:val="nil"/>
                  </w:tcBorders>
                </w:tcPr>
                <w:p w14:paraId="657719D0" w14:textId="77777777" w:rsidR="004D2F52" w:rsidRPr="004D2F52" w:rsidRDefault="004D2F52" w:rsidP="004D2F52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293" w:type="dxa"/>
                </w:tcPr>
                <w:p w14:paraId="252624BE" w14:textId="77777777" w:rsidR="004D2F52" w:rsidRPr="004D2F52" w:rsidRDefault="004D2F52" w:rsidP="004D2F52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4D2F52">
                    <w:rPr>
                      <w:rFonts w:ascii="Amiri" w:hAnsi="Amiri" w:cs="Amiri"/>
                      <w:sz w:val="26"/>
                      <w:szCs w:val="26"/>
                    </w:rPr>
                    <w:t>1AS</w:t>
                  </w:r>
                </w:p>
              </w:tc>
              <w:tc>
                <w:tcPr>
                  <w:tcW w:w="2293" w:type="dxa"/>
                </w:tcPr>
                <w:p w14:paraId="435C613E" w14:textId="77777777" w:rsidR="004D2F52" w:rsidRPr="004D2F52" w:rsidRDefault="004D2F52" w:rsidP="004D2F52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4D2F52">
                    <w:rPr>
                      <w:rFonts w:ascii="Amiri" w:hAnsi="Amiri" w:cs="Amiri"/>
                      <w:sz w:val="26"/>
                      <w:szCs w:val="26"/>
                    </w:rPr>
                    <w:t>2AS</w:t>
                  </w:r>
                </w:p>
              </w:tc>
              <w:tc>
                <w:tcPr>
                  <w:tcW w:w="2293" w:type="dxa"/>
                </w:tcPr>
                <w:p w14:paraId="4A0B67A8" w14:textId="77777777" w:rsidR="004D2F52" w:rsidRPr="004D2F52" w:rsidRDefault="004D2F52" w:rsidP="004D2F52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4D2F52">
                    <w:rPr>
                      <w:rFonts w:ascii="Amiri" w:hAnsi="Amiri" w:cs="Amiri"/>
                      <w:sz w:val="26"/>
                      <w:szCs w:val="26"/>
                    </w:rPr>
                    <w:t>3AS</w:t>
                  </w:r>
                </w:p>
              </w:tc>
            </w:tr>
            <w:tr w:rsidR="004D2F52" w:rsidRPr="004D2F52" w14:paraId="3A2B274D" w14:textId="77777777" w:rsidTr="00CA4052">
              <w:trPr>
                <w:trHeight w:val="368"/>
              </w:trPr>
              <w:tc>
                <w:tcPr>
                  <w:tcW w:w="2301" w:type="dxa"/>
                </w:tcPr>
                <w:p w14:paraId="042366B7" w14:textId="77777777" w:rsidR="004D2F52" w:rsidRPr="004D2F52" w:rsidRDefault="004D2F52" w:rsidP="004D2F52">
                  <w:pPr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D2F52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الإناث</w:t>
                  </w:r>
                </w:p>
              </w:tc>
              <w:tc>
                <w:tcPr>
                  <w:tcW w:w="2293" w:type="dxa"/>
                </w:tcPr>
                <w:p w14:paraId="5D281B73" w14:textId="77777777" w:rsidR="004D2F52" w:rsidRPr="004D2F52" w:rsidRDefault="004D2F52" w:rsidP="004D2F52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4D2F52">
                    <w:rPr>
                      <w:rFonts w:ascii="Amiri" w:hAnsi="Amiri" w:cs="Amiri"/>
                      <w:sz w:val="26"/>
                      <w:szCs w:val="26"/>
                      <w:rtl/>
                    </w:rPr>
                    <w:t>60</w:t>
                  </w:r>
                </w:p>
              </w:tc>
              <w:tc>
                <w:tcPr>
                  <w:tcW w:w="2293" w:type="dxa"/>
                </w:tcPr>
                <w:p w14:paraId="66B1E19E" w14:textId="77777777" w:rsidR="004D2F52" w:rsidRPr="004D2F52" w:rsidRDefault="004D2F52" w:rsidP="004D2F52">
                  <w:pPr>
                    <w:rPr>
                      <w:rFonts w:ascii="Amiri" w:hAnsi="Amiri" w:cs="Amiri"/>
                      <w:sz w:val="26"/>
                      <w:szCs w:val="26"/>
                    </w:rPr>
                  </w:pPr>
                  <w:r w:rsidRPr="004D2F52">
                    <w:rPr>
                      <w:rFonts w:ascii="Amiri" w:hAnsi="Amiri" w:cs="Amiri"/>
                      <w:sz w:val="26"/>
                      <w:szCs w:val="26"/>
                      <w:rtl/>
                    </w:rPr>
                    <w:t>70</w:t>
                  </w:r>
                </w:p>
              </w:tc>
              <w:tc>
                <w:tcPr>
                  <w:tcW w:w="2293" w:type="dxa"/>
                </w:tcPr>
                <w:p w14:paraId="5129583E" w14:textId="77777777" w:rsidR="004D2F52" w:rsidRPr="004D2F52" w:rsidRDefault="004D2F52" w:rsidP="004D2F52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4D2F52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125</w:t>
                  </w:r>
                </w:p>
              </w:tc>
            </w:tr>
            <w:tr w:rsidR="004D2F52" w:rsidRPr="004D2F52" w14:paraId="0EA1AB72" w14:textId="77777777" w:rsidTr="00CA4052">
              <w:trPr>
                <w:trHeight w:val="368"/>
              </w:trPr>
              <w:tc>
                <w:tcPr>
                  <w:tcW w:w="2301" w:type="dxa"/>
                </w:tcPr>
                <w:p w14:paraId="248F9A94" w14:textId="77777777" w:rsidR="004D2F52" w:rsidRPr="004D2F52" w:rsidRDefault="004D2F52" w:rsidP="004D2F52">
                  <w:pPr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D2F52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الذكور</w:t>
                  </w:r>
                </w:p>
              </w:tc>
              <w:tc>
                <w:tcPr>
                  <w:tcW w:w="2293" w:type="dxa"/>
                </w:tcPr>
                <w:p w14:paraId="3429DEEE" w14:textId="77777777" w:rsidR="004D2F52" w:rsidRPr="004D2F52" w:rsidRDefault="004D2F52" w:rsidP="004D2F52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4D2F52">
                    <w:rPr>
                      <w:rFonts w:ascii="Amiri" w:hAnsi="Amiri" w:cs="Amiri"/>
                      <w:sz w:val="26"/>
                      <w:szCs w:val="26"/>
                      <w:rtl/>
                    </w:rPr>
                    <w:t>90</w:t>
                  </w:r>
                </w:p>
              </w:tc>
              <w:tc>
                <w:tcPr>
                  <w:tcW w:w="2293" w:type="dxa"/>
                </w:tcPr>
                <w:p w14:paraId="455A2F05" w14:textId="77777777" w:rsidR="004D2F52" w:rsidRPr="004D2F52" w:rsidRDefault="004D2F52" w:rsidP="004D2F52">
                  <w:pPr>
                    <w:rPr>
                      <w:rFonts w:ascii="Amiri" w:hAnsi="Amiri" w:cs="Amiri"/>
                      <w:sz w:val="26"/>
                      <w:szCs w:val="26"/>
                    </w:rPr>
                  </w:pPr>
                  <w:r w:rsidRPr="004D2F52">
                    <w:rPr>
                      <w:rFonts w:ascii="Amiri" w:hAnsi="Amiri" w:cs="Amiri"/>
                      <w:sz w:val="26"/>
                      <w:szCs w:val="26"/>
                      <w:rtl/>
                    </w:rPr>
                    <w:t>80</w:t>
                  </w:r>
                </w:p>
              </w:tc>
              <w:tc>
                <w:tcPr>
                  <w:tcW w:w="2293" w:type="dxa"/>
                </w:tcPr>
                <w:p w14:paraId="2FCAB580" w14:textId="77777777" w:rsidR="004D2F52" w:rsidRPr="004D2F52" w:rsidRDefault="004D2F52" w:rsidP="004D2F52">
                  <w:pPr>
                    <w:rPr>
                      <w:rFonts w:ascii="Amiri" w:hAnsi="Amiri" w:cs="Amiri"/>
                      <w:sz w:val="26"/>
                      <w:szCs w:val="26"/>
                    </w:rPr>
                  </w:pPr>
                  <w:r w:rsidRPr="004D2F52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175</w:t>
                  </w:r>
                </w:p>
              </w:tc>
            </w:tr>
          </w:tbl>
          <w:p w14:paraId="6B3AF3E0" w14:textId="77777777" w:rsidR="004D2F52" w:rsidRPr="004D2F52" w:rsidRDefault="004D2F52" w:rsidP="004D2F52">
            <w:pPr>
              <w:pStyle w:val="Paragraphedeliste"/>
              <w:numPr>
                <w:ilvl w:val="0"/>
                <w:numId w:val="2"/>
              </w:numPr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احسب نسبة تلاميذ السنة الثانية بالنسبة لعدد تلاميذ الثانوية</w:t>
            </w:r>
          </w:p>
          <w:p w14:paraId="4FAAD2CF" w14:textId="77777777" w:rsidR="004D2F52" w:rsidRPr="004D2F52" w:rsidRDefault="004D2F52" w:rsidP="004D2F52">
            <w:pPr>
              <w:pStyle w:val="Paragraphedeliste"/>
              <w:numPr>
                <w:ilvl w:val="0"/>
                <w:numId w:val="2"/>
              </w:numPr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احسب النسبة المئوية لإناث السنة الأولى بالنسبة لتلاميذ نفس القسم</w:t>
            </w:r>
          </w:p>
          <w:p w14:paraId="6766218B" w14:textId="77777777" w:rsidR="004D2F52" w:rsidRPr="004D2F52" w:rsidRDefault="004D2F52" w:rsidP="004D2F52">
            <w:pPr>
              <w:bidi/>
              <w:ind w:left="720"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احسب النسبة المئوية للذكور في قسم الثالثة بالنسبة لتلاميذ الثانوية</w:t>
            </w:r>
          </w:p>
          <w:p w14:paraId="55C63279" w14:textId="49A24814" w:rsidR="00E60A10" w:rsidRPr="004D2F52" w:rsidRDefault="00711118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2F8B3216" w14:textId="1E0DEBFC" w:rsidR="00895233" w:rsidRPr="004D2F52" w:rsidRDefault="00895233" w:rsidP="0089523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</w:rPr>
              <w:t xml:space="preserve"> لتكن </w:t>
            </w:r>
            <w:r w:rsidRPr="004D2F52">
              <w:rPr>
                <w:rFonts w:ascii="Amiri" w:hAnsi="Amiri" w:cs="Amiri"/>
                <w:sz w:val="26"/>
                <w:szCs w:val="26"/>
              </w:rPr>
              <w:t>E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المجموعة المرجعية ذات </w:t>
            </w:r>
            <w:r w:rsidRPr="004D2F52">
              <w:rPr>
                <w:rFonts w:ascii="Amiri" w:hAnsi="Amiri" w:cs="Amiri"/>
                <w:sz w:val="26"/>
                <w:szCs w:val="26"/>
                <w:lang w:bidi="ar-DZ"/>
              </w:rPr>
              <w:t>n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عنصرا </w:t>
            </w:r>
            <w:r w:rsidR="004D2F52" w:rsidRPr="004D2F52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و</w:t>
            </w:r>
            <w:r w:rsidR="004D2F52" w:rsidRPr="004D2F52">
              <w:rPr>
                <w:rFonts w:ascii="Amiri" w:hAnsi="Amiri" w:cs="Amiri" w:hint="cs"/>
                <w:sz w:val="26"/>
                <w:szCs w:val="26"/>
                <w:lang w:bidi="ar-DZ"/>
              </w:rPr>
              <w:t>A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جزءا من </w:t>
            </w:r>
            <w:r w:rsidRPr="004D2F52">
              <w:rPr>
                <w:rFonts w:ascii="Amiri" w:hAnsi="Amiri" w:cs="Amiri"/>
                <w:sz w:val="26"/>
                <w:szCs w:val="26"/>
                <w:lang w:bidi="ar-DZ"/>
              </w:rPr>
              <w:t>E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ذات </w:t>
            </w:r>
            <w:r w:rsidRPr="004D2F52">
              <w:rPr>
                <w:rFonts w:ascii="Amiri" w:hAnsi="Amiri" w:cs="Amiri"/>
                <w:sz w:val="26"/>
                <w:szCs w:val="26"/>
                <w:lang w:bidi="ar-DZ"/>
              </w:rPr>
              <w:t>a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4D0848" w:rsidRPr="004D2F52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عنصر.</w:t>
            </w:r>
          </w:p>
          <w:p w14:paraId="0A0D3F93" w14:textId="18A874C2" w:rsidR="00895233" w:rsidRPr="004D2F52" w:rsidRDefault="00895233" w:rsidP="006878FA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النسبة المئوية للجزء </w:t>
            </w:r>
            <w:r w:rsidRPr="004D2F52">
              <w:rPr>
                <w:rFonts w:ascii="Amiri" w:hAnsi="Amiri" w:cs="Amiri"/>
                <w:sz w:val="26"/>
                <w:szCs w:val="26"/>
                <w:lang w:bidi="ar-DZ"/>
              </w:rPr>
              <w:t>A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إلى الكل </w:t>
            </w:r>
            <w:r w:rsidRPr="004D2F52">
              <w:rPr>
                <w:rFonts w:ascii="Amiri" w:hAnsi="Amiri" w:cs="Amiri"/>
                <w:sz w:val="26"/>
                <w:szCs w:val="26"/>
                <w:lang w:bidi="ar-DZ"/>
              </w:rPr>
              <w:t>E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هو العدد </w:t>
            </w:r>
            <w:r w:rsidRPr="004D2F52">
              <w:rPr>
                <w:rFonts w:ascii="Amiri" w:hAnsi="Amiri" w:cs="Amiri"/>
                <w:sz w:val="26"/>
                <w:szCs w:val="26"/>
                <w:lang w:bidi="ar-DZ"/>
              </w:rPr>
              <w:t>x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711118"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حيث: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</w:r>
            <w:r w:rsidRPr="004D2F52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  </w:t>
            </w:r>
            <w:r w:rsidR="006878FA" w:rsidRPr="004D2F52">
              <w:rPr>
                <w:rFonts w:ascii="Amiri" w:hAnsi="Amiri" w:cs="Amiri"/>
                <w:position w:val="-24"/>
                <w:sz w:val="26"/>
                <w:szCs w:val="26"/>
              </w:rPr>
              <w:object w:dxaOrig="859" w:dyaOrig="620" w14:anchorId="48371B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5pt;height:30.75pt" o:ole="">
                  <v:imagedata r:id="rId5" o:title=""/>
                </v:shape>
                <o:OLEObject Type="Embed" ProgID="Equation.DSMT4" ShapeID="_x0000_i1025" DrawAspect="Content" ObjectID="_1788543757" r:id="rId6"/>
              </w:object>
            </w:r>
            <w:r w:rsidRPr="004D2F52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أي  </w:t>
            </w:r>
            <w:r w:rsidR="006878FA" w:rsidRPr="004D2F52">
              <w:rPr>
                <w:rFonts w:ascii="Amiri" w:hAnsi="Amiri" w:cs="Amiri"/>
                <w:position w:val="-24"/>
                <w:sz w:val="26"/>
                <w:szCs w:val="26"/>
              </w:rPr>
              <w:object w:dxaOrig="1120" w:dyaOrig="620" w14:anchorId="05143D80">
                <v:shape id="_x0000_i1026" type="#_x0000_t75" style="width:56.25pt;height:30.75pt" o:ole="">
                  <v:imagedata r:id="rId7" o:title=""/>
                </v:shape>
                <o:OLEObject Type="Embed" ProgID="Equation.DSMT4" ShapeID="_x0000_i1026" DrawAspect="Content" ObjectID="_1788543758" r:id="rId8"/>
              </w:object>
            </w:r>
          </w:p>
          <w:p w14:paraId="4D73B9D6" w14:textId="77777777" w:rsidR="006878FA" w:rsidRPr="004D2F52" w:rsidRDefault="006878FA" w:rsidP="006878FA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6BAD36C2" w14:textId="2C9FA73E" w:rsidR="00E60A10" w:rsidRPr="004D2F52" w:rsidRDefault="00B528D3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</w:t>
            </w:r>
            <w:r w:rsidR="00316EE7"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ــــــــــــــــــــــــــ</w:t>
            </w:r>
            <w:r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ال: ت 02 ص 25</w:t>
            </w:r>
          </w:p>
          <w:p w14:paraId="6F1A9F85" w14:textId="77777777" w:rsidR="00B528D3" w:rsidRPr="004D2F52" w:rsidRDefault="00B528D3" w:rsidP="00B528D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B6692A5" w14:textId="37A6E1D1" w:rsidR="00B528D3" w:rsidRPr="004D2F52" w:rsidRDefault="00B528D3" w:rsidP="00B528D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</w:rPr>
              <w:t xml:space="preserve">يتكون قسم من 36 تلميذ منهم 21 </w:t>
            </w:r>
            <w:r w:rsidR="004D0848" w:rsidRPr="004D2F52">
              <w:rPr>
                <w:rFonts w:ascii="Amiri" w:hAnsi="Amiri" w:cs="Amiri" w:hint="cs"/>
                <w:sz w:val="26"/>
                <w:szCs w:val="26"/>
                <w:rtl/>
              </w:rPr>
              <w:t>ذكرا.</w:t>
            </w:r>
            <w:r w:rsidRPr="004D2F52">
              <w:rPr>
                <w:rFonts w:ascii="Amiri" w:hAnsi="Amiri" w:cs="Amiri"/>
                <w:sz w:val="26"/>
                <w:szCs w:val="26"/>
                <w:rtl/>
              </w:rPr>
              <w:t xml:space="preserve"> ماهي النسبة المئوية للذكور في هذا </w:t>
            </w:r>
            <w:r w:rsidR="004D0848" w:rsidRPr="004D2F52">
              <w:rPr>
                <w:rFonts w:ascii="Amiri" w:hAnsi="Amiri" w:cs="Amiri" w:hint="cs"/>
                <w:sz w:val="26"/>
                <w:szCs w:val="26"/>
                <w:rtl/>
              </w:rPr>
              <w:t>القسم؟</w:t>
            </w:r>
          </w:p>
          <w:p w14:paraId="00CF84C2" w14:textId="77777777" w:rsidR="004D0848" w:rsidRPr="004D0848" w:rsidRDefault="004D0848" w:rsidP="004D084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C70944C" w14:textId="3424BADA" w:rsidR="00701D8A" w:rsidRPr="004D0848" w:rsidRDefault="00556D91" w:rsidP="00701D8A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D084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تمرين:</w:t>
            </w:r>
          </w:p>
          <w:p w14:paraId="7F19D88B" w14:textId="6722D789" w:rsidR="007536DA" w:rsidRPr="004D0848" w:rsidRDefault="007536DA" w:rsidP="004D0848">
            <w:pPr>
              <w:pStyle w:val="Paragraphedeliste"/>
              <w:spacing w:after="200" w:line="276" w:lineRule="auto"/>
              <w:ind w:left="1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D084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ثـــانوية ترشح منها لشهــادة البكالوريا 355 طالب نجح منهم 142 تلميـــذ، سمح لــ </w:t>
            </w:r>
            <w:r w:rsidRPr="004D0848">
              <w:rPr>
                <w:rFonts w:ascii="Amiri" w:hAnsi="Amiri" w:cs="Amiri"/>
                <w:sz w:val="28"/>
                <w:szCs w:val="28"/>
                <w:lang w:bidi="ar-DZ"/>
              </w:rPr>
              <w:t>20%</w:t>
            </w:r>
            <w:r w:rsidRPr="004D084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فقط من الراسبيـــن بالإعـــادة.</w:t>
            </w:r>
            <w:r w:rsidRPr="004D0848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      - مـــا هي نسبة الناجحيــــن في المؤسسة.؟</w:t>
            </w:r>
            <w:r w:rsidRPr="004D0848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      - ما هو عدد </w:t>
            </w:r>
            <w:r w:rsidR="007478C2" w:rsidRPr="004D084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المعيديــــــــــن؟</w:t>
            </w:r>
          </w:p>
          <w:p w14:paraId="2E3758D4" w14:textId="77777777" w:rsidR="004D2F52" w:rsidRDefault="004D2F52" w:rsidP="00C207B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426E50D" w14:textId="77777777" w:rsidR="004D2F52" w:rsidRDefault="004D2F52" w:rsidP="004D2F52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AAC7DB6" w14:textId="77777777" w:rsidR="004D2F52" w:rsidRDefault="004D2F52" w:rsidP="004D2F52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3D0CD23" w14:textId="265F8B48" w:rsidR="00B528D3" w:rsidRPr="004D2F52" w:rsidRDefault="00B528D3" w:rsidP="004D2F52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D084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نسبة مئوية لنسبة مئوية أخرى:</w:t>
            </w:r>
          </w:p>
          <w:p w14:paraId="7C5A6857" w14:textId="530D9BAC" w:rsidR="00B528D3" w:rsidRPr="004D0848" w:rsidRDefault="00B528D3" w:rsidP="00B528D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D084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نشاط 02 ص 11 </w:t>
            </w:r>
          </w:p>
          <w:p w14:paraId="3361CD63" w14:textId="70F02FA8" w:rsidR="00B528D3" w:rsidRPr="004D2F52" w:rsidRDefault="00701D8A" w:rsidP="00701D8A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</w:rPr>
              <w:t xml:space="preserve">يتكون نادي الشباب من 192 </w:t>
            </w:r>
            <w:r w:rsidR="00444D02" w:rsidRPr="004D2F52">
              <w:rPr>
                <w:rFonts w:ascii="Amiri" w:hAnsi="Amiri" w:cs="Amiri"/>
                <w:sz w:val="26"/>
                <w:szCs w:val="26"/>
                <w:rtl/>
              </w:rPr>
              <w:t>منخرط،</w:t>
            </w:r>
            <w:r w:rsidRPr="004D2F52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4D2F52">
              <w:rPr>
                <w:rFonts w:ascii="Amiri" w:hAnsi="Amiri" w:cs="Amiri"/>
                <w:sz w:val="26"/>
                <w:szCs w:val="26"/>
              </w:rPr>
              <w:t>20%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منهم </w:t>
            </w:r>
            <w:r w:rsidR="00444D02"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بنات،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35</w:t>
            </w:r>
            <w:r w:rsidRPr="004D2F52">
              <w:rPr>
                <w:rFonts w:ascii="Amiri" w:hAnsi="Amiri" w:cs="Amiri"/>
                <w:sz w:val="26"/>
                <w:szCs w:val="26"/>
                <w:lang w:bidi="ar-DZ"/>
              </w:rPr>
              <w:t>%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من البنات مسجلات في فرع </w:t>
            </w:r>
            <w:r w:rsidR="00444D02"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الإعلام الآلي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4A112B80" w14:textId="69414F55" w:rsidR="00701D8A" w:rsidRPr="004D2F52" w:rsidRDefault="00BB260F" w:rsidP="00701D8A">
            <w:pPr>
              <w:numPr>
                <w:ilvl w:val="0"/>
                <w:numId w:val="3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ما هو</w:t>
            </w:r>
            <w:r w:rsidR="00701D8A"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عدد البنات في هذا النادي؟</w:t>
            </w:r>
          </w:p>
          <w:p w14:paraId="0FBEB3DB" w14:textId="2D835431" w:rsidR="00701D8A" w:rsidRPr="004D2F52" w:rsidRDefault="00BB260F" w:rsidP="00701D8A">
            <w:pPr>
              <w:numPr>
                <w:ilvl w:val="0"/>
                <w:numId w:val="3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ما هو</w:t>
            </w:r>
            <w:r w:rsidR="00701D8A"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عدد المسجلات في فرع 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الإعلام الآلي</w:t>
            </w:r>
            <w:r w:rsidR="00701D8A"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؟</w:t>
            </w:r>
          </w:p>
          <w:p w14:paraId="220690AF" w14:textId="64AF283C" w:rsidR="00701D8A" w:rsidRPr="004D2F52" w:rsidRDefault="00701D8A" w:rsidP="00701D8A">
            <w:pPr>
              <w:numPr>
                <w:ilvl w:val="0"/>
                <w:numId w:val="3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استنتج النسبة المئوية للمسجلات في </w:t>
            </w:r>
            <w:r w:rsidR="00B25461"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الإعلام الآلي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بالنسبة لعدد المنخرطين في </w:t>
            </w:r>
            <w:r w:rsidR="00B25461"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النادي.</w:t>
            </w:r>
          </w:p>
          <w:p w14:paraId="3F1FCA29" w14:textId="0B4B738D" w:rsidR="00701D8A" w:rsidRPr="004D2F52" w:rsidRDefault="00701D8A" w:rsidP="004D0848">
            <w:pPr>
              <w:numPr>
                <w:ilvl w:val="0"/>
                <w:numId w:val="3"/>
              </w:num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أحسب النسبة </w:t>
            </w:r>
            <w:r w:rsidRPr="004D2F52">
              <w:rPr>
                <w:rFonts w:ascii="Amiri" w:hAnsi="Amiri" w:cs="Amiri"/>
                <w:position w:val="-24"/>
                <w:sz w:val="26"/>
                <w:szCs w:val="26"/>
              </w:rPr>
              <w:object w:dxaOrig="999" w:dyaOrig="620" w14:anchorId="74881131">
                <v:shape id="_x0000_i1027" type="#_x0000_t75" style="width:50.25pt;height:30.75pt" o:ole="">
                  <v:imagedata r:id="rId9" o:title=""/>
                </v:shape>
                <o:OLEObject Type="Embed" ProgID="Equation.DSMT4" ShapeID="_x0000_i1027" DrawAspect="Content" ObjectID="_1788543759" r:id="rId10"/>
              </w:objec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ماذا تستنج؟</w:t>
            </w:r>
          </w:p>
          <w:p w14:paraId="419B6C6C" w14:textId="235CAFEC" w:rsidR="00E60A10" w:rsidRPr="004D2F52" w:rsidRDefault="004D0848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D2F52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خــــــــــــــــــــــــــاصية:</w:t>
            </w:r>
            <w:r w:rsidR="00444D02"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br/>
            </w:r>
          </w:p>
          <w:p w14:paraId="1A6AD36E" w14:textId="0FAA0A03" w:rsidR="00E60A10" w:rsidRPr="004D2F52" w:rsidRDefault="000459FC" w:rsidP="004D0848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</w:rPr>
              <w:t xml:space="preserve">ليكن </w: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sz w:val="26"/>
                  <w:szCs w:val="26"/>
                </w:rPr>
                <m:t>B</m:t>
              </m:r>
            </m:oMath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جزءا من مجموعة </w: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>E</m:t>
              </m:r>
            </m:oMath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>A</m:t>
              </m:r>
            </m:oMath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جزءا من </w: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miri"/>
                  <w:sz w:val="26"/>
                  <w:szCs w:val="26"/>
                  <w:rtl/>
                  <w:lang w:bidi="ar-DZ"/>
                </w:rPr>
                <m:t xml:space="preserve"> </m:t>
              </m:r>
            </m:oMath>
            <w:r w:rsidRPr="004D2F52">
              <w:rPr>
                <w:rFonts w:ascii="Amiri" w:hAnsi="Amiri" w:cs="Amiri"/>
                <w:sz w:val="26"/>
                <w:szCs w:val="26"/>
                <w:lang w:bidi="ar-DZ"/>
              </w:rPr>
              <w:t>)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4D2F52">
              <w:rPr>
                <w:rFonts w:ascii="Amiri" w:hAnsi="Amiri" w:cs="Amiri"/>
                <w:position w:val="-4"/>
                <w:sz w:val="26"/>
                <w:szCs w:val="26"/>
              </w:rPr>
              <w:object w:dxaOrig="1120" w:dyaOrig="260" w14:anchorId="23087FC3">
                <v:shape id="_x0000_i1028" type="#_x0000_t75" style="width:56.25pt;height:13.5pt" o:ole="">
                  <v:imagedata r:id="rId11" o:title=""/>
                </v:shape>
                <o:OLEObject Type="Embed" ProgID="Equation.DSMT4" ShapeID="_x0000_i1028" DrawAspect="Content" ObjectID="_1788543760" r:id="rId12"/>
              </w:object>
            </w:r>
            <w:r w:rsidRPr="004D2F52">
              <w:rPr>
                <w:rFonts w:ascii="Amiri" w:hAnsi="Amiri" w:cs="Amiri"/>
                <w:sz w:val="26"/>
                <w:szCs w:val="26"/>
                <w:rtl/>
              </w:rPr>
              <w:t xml:space="preserve"> ) .</w:t>
            </w:r>
          </w:p>
          <w:p w14:paraId="0F3DDEE9" w14:textId="7DBB1946" w:rsidR="00E60A10" w:rsidRPr="004D2F52" w:rsidRDefault="000459FC" w:rsidP="000459FC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</w:rPr>
              <w:t xml:space="preserve">إذا كان </w: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sz w:val="26"/>
                  <w:szCs w:val="26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miri"/>
                  <w:sz w:val="26"/>
                  <w:szCs w:val="26"/>
                  <w:rtl/>
                  <w:lang w:bidi="ar-DZ"/>
                </w:rPr>
                <m:t xml:space="preserve"> </m:t>
              </m:r>
            </m:oMath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يمثل  </w: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>y%</m:t>
              </m:r>
            </m:oMath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من </w: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>E</m:t>
              </m:r>
            </m:oMath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>A</m:t>
              </m:r>
            </m:oMath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يمثل </w:t>
            </w:r>
            <w:r w:rsidRPr="004D2F52">
              <w:rPr>
                <w:rFonts w:ascii="Amiri" w:hAnsi="Amiri" w:cs="Amiri"/>
                <w:sz w:val="26"/>
                <w:szCs w:val="26"/>
                <w:lang w:bidi="ar-DZ"/>
              </w:rPr>
              <w:t>x%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من </w:t>
            </w:r>
            <w:r w:rsidRPr="004D2F52">
              <w:rPr>
                <w:rFonts w:ascii="Amiri" w:hAnsi="Amiri" w:cs="Amiri"/>
                <w:sz w:val="26"/>
                <w:szCs w:val="26"/>
                <w:lang w:bidi="ar-DZ"/>
              </w:rPr>
              <w:t>B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فإن الجزء </w:t>
            </w:r>
            <w:r w:rsidRPr="004D2F52">
              <w:rPr>
                <w:rFonts w:ascii="Amiri" w:hAnsi="Amiri" w:cs="Amiri"/>
                <w:sz w:val="26"/>
                <w:szCs w:val="26"/>
                <w:lang w:bidi="ar-DZ"/>
              </w:rPr>
              <w:t>A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يمثل </w: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>x%</m:t>
              </m:r>
            </m:oMath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من </w: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>y%</m:t>
              </m:r>
            </m:oMath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من </w:t>
            </w:r>
            <w:r w:rsidRPr="004D2F52">
              <w:rPr>
                <w:rFonts w:ascii="Amiri" w:hAnsi="Amiri" w:cs="Amiri"/>
                <w:sz w:val="26"/>
                <w:szCs w:val="26"/>
                <w:lang w:bidi="ar-DZ"/>
              </w:rPr>
              <w:t>E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4D0848" w:rsidRPr="004D2F52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أي: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4D2F52">
              <w:rPr>
                <w:rFonts w:ascii="Amiri" w:hAnsi="Amiri" w:cs="Amiri"/>
                <w:position w:val="-24"/>
                <w:sz w:val="26"/>
                <w:szCs w:val="26"/>
              </w:rPr>
              <w:object w:dxaOrig="800" w:dyaOrig="620" w14:anchorId="181A122A">
                <v:shape id="_x0000_i1029" type="#_x0000_t75" style="width:40.5pt;height:30.75pt" o:ole="">
                  <v:imagedata r:id="rId13" o:title=""/>
                </v:shape>
                <o:OLEObject Type="Embed" ProgID="Equation.DSMT4" ShapeID="_x0000_i1029" DrawAspect="Content" ObjectID="_1788543761" r:id="rId14"/>
              </w:objec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من </w:t>
            </w:r>
            <w:r w:rsidRPr="004D2F52">
              <w:rPr>
                <w:rFonts w:ascii="Amiri" w:hAnsi="Amiri" w:cs="Amiri"/>
                <w:sz w:val="26"/>
                <w:szCs w:val="26"/>
                <w:lang w:bidi="ar-DZ"/>
              </w:rPr>
              <w:t>E</w:t>
            </w: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444D02"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</w:r>
          </w:p>
          <w:p w14:paraId="52C9D0C1" w14:textId="4A2D9DDA" w:rsidR="00E60A10" w:rsidRPr="004D2F52" w:rsidRDefault="00316EE7" w:rsidP="004D0848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أمثلة: ت</w:t>
            </w:r>
            <w:r w:rsidR="004D0848" w:rsidRPr="004D2F52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17،</w:t>
            </w:r>
            <w:r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ت 18 ص 27</w:t>
            </w:r>
          </w:p>
          <w:p w14:paraId="322B896A" w14:textId="77777777" w:rsidR="004D0848" w:rsidRPr="004D2F52" w:rsidRDefault="004D0848" w:rsidP="004D084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666482BE" w14:textId="094EE172" w:rsidR="00801BB6" w:rsidRPr="004D2F52" w:rsidRDefault="000E0B38" w:rsidP="004D0848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</w:t>
            </w:r>
            <w:r w:rsidR="00A97227"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: </w:t>
            </w:r>
            <w:r w:rsidR="00A97227" w:rsidRPr="004D2F52">
              <w:rPr>
                <w:rFonts w:ascii="Amiri" w:hAnsi="Amiri" w:cs="Amiri"/>
                <w:color w:val="FF0000"/>
                <w:sz w:val="26"/>
                <w:szCs w:val="26"/>
                <w:rtl/>
              </w:rPr>
              <w:br/>
            </w:r>
            <w:r w:rsidR="00801BB6"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في سنة 2012 كان عدد الناجحين في ثانوية 64 تلميذا من بينهم 34 بنتا، من بين البنات الناجحات يوجد </w:t>
            </w:r>
            <w:r w:rsidR="00801BB6" w:rsidRPr="004D2F52">
              <w:rPr>
                <w:rFonts w:ascii="Amiri" w:hAnsi="Amiri" w:cs="Amiri"/>
                <w:sz w:val="26"/>
                <w:szCs w:val="26"/>
                <w:lang w:bidi="ar-DZ"/>
              </w:rPr>
              <w:t>35.3%</w:t>
            </w:r>
            <w:r w:rsidR="00801BB6"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من شعبة الآداب.</w:t>
            </w:r>
          </w:p>
          <w:p w14:paraId="0641AD34" w14:textId="77777777" w:rsidR="00801BB6" w:rsidRPr="004D2F52" w:rsidRDefault="00801BB6" w:rsidP="00801BB6">
            <w:pPr>
              <w:pStyle w:val="Paragraphedeliste"/>
              <w:numPr>
                <w:ilvl w:val="0"/>
                <w:numId w:val="11"/>
              </w:numPr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ماهي النسبة المئوية للبنات الناجحات.؟</w:t>
            </w:r>
          </w:p>
          <w:p w14:paraId="334680FE" w14:textId="77777777" w:rsidR="00801BB6" w:rsidRPr="004D2F52" w:rsidRDefault="00801BB6" w:rsidP="00801BB6">
            <w:pPr>
              <w:pStyle w:val="Paragraphedeliste"/>
              <w:numPr>
                <w:ilvl w:val="0"/>
                <w:numId w:val="11"/>
              </w:numPr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ما هو عدد البنات الناجحات في شعبة الآداب؟</w:t>
            </w:r>
          </w:p>
          <w:p w14:paraId="6FF98B13" w14:textId="7FF4A7A5" w:rsidR="004D2F52" w:rsidRPr="004D2F52" w:rsidRDefault="009D38D4" w:rsidP="004D0848">
            <w:pPr>
              <w:pStyle w:val="Paragraphedeliste"/>
              <w:numPr>
                <w:ilvl w:val="0"/>
                <w:numId w:val="11"/>
              </w:numPr>
              <w:rPr>
                <w:rFonts w:ascii="Amiri" w:hAnsi="Amiri" w:cs="Amiri"/>
                <w:sz w:val="26"/>
                <w:szCs w:val="26"/>
                <w:lang w:bidi="ar-DZ"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DZ" w:bidi="ar-DZ"/>
              </w:rPr>
              <w:pict w14:anchorId="67D06DAF">
                <v:rect id="_x0000_s1090" style="position:absolute;left:0;text-align:left;margin-left:29.6pt;margin-top:54.75pt;width:200.25pt;height:192pt;z-index:251684864" strokecolor="white [3212]">
                  <v:textbox>
                    <w:txbxContent>
                      <w:p w14:paraId="7E194F54" w14:textId="53A253F6" w:rsidR="009D38D4" w:rsidRDefault="009D38D4">
                        <w:r>
                          <w:rPr>
                            <w:noProof/>
                          </w:rPr>
                          <w:drawing>
                            <wp:inline distT="0" distB="0" distL="0" distR="0" wp14:anchorId="157BE301" wp14:editId="4CC060A6">
                              <wp:extent cx="2329180" cy="2337435"/>
                              <wp:effectExtent l="0" t="0" r="0" b="5715"/>
                              <wp:docPr id="1593117505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93117505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29180" cy="23374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801BB6" w:rsidRPr="004D2F52">
              <w:rPr>
                <w:rFonts w:ascii="Amiri" w:hAnsi="Amiri" w:cs="Amiri"/>
                <w:sz w:val="26"/>
                <w:szCs w:val="26"/>
                <w:rtl/>
                <w:lang w:bidi="ar-DZ"/>
              </w:rPr>
              <w:t>أحسب بطريقتين مختلفتين النسبة المئوية للبنات الناجحات من شعبة الآداب بالنسبة الى مجموع التلاميذ الناجحين.</w:t>
            </w:r>
            <w:r w:rsidR="004C0286"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br/>
            </w:r>
          </w:p>
          <w:p w14:paraId="300123A2" w14:textId="77777777" w:rsidR="004D2F52" w:rsidRDefault="004D2F52" w:rsidP="004D2F5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362F4240" w14:textId="6CBD2A00" w:rsidR="00FE6536" w:rsidRDefault="004C0286" w:rsidP="004D2F5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D2F52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الواجب: ت 25 ص 27</w:t>
            </w:r>
          </w:p>
          <w:p w14:paraId="1D48082F" w14:textId="49A0A17E" w:rsidR="004D2F52" w:rsidRDefault="009D38D4" w:rsidP="009D38D4">
            <w:pPr>
              <w:tabs>
                <w:tab w:val="left" w:pos="3684"/>
              </w:tabs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ab/>
            </w:r>
          </w:p>
          <w:p w14:paraId="067358CF" w14:textId="77777777" w:rsidR="004D2F52" w:rsidRDefault="004D2F52" w:rsidP="004D2F5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5614C336" w14:textId="77777777" w:rsidR="004D2F52" w:rsidRDefault="004D2F52" w:rsidP="004D2F5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75C6B689" w14:textId="77777777" w:rsidR="004D2F52" w:rsidRDefault="004D2F52" w:rsidP="004D2F5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63E4C035" w14:textId="77777777" w:rsidR="004D2F52" w:rsidRDefault="004D2F52" w:rsidP="004D2F5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1B4864CB" w14:textId="77777777" w:rsidR="004D2F52" w:rsidRPr="004D2F52" w:rsidRDefault="004D2F52" w:rsidP="004D2F52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4E0D51C3" w14:textId="77777777" w:rsidR="00E60A10" w:rsidRPr="00CC245A" w:rsidRDefault="00E60A10" w:rsidP="00FE653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14:paraId="70068EBD" w14:textId="77777777" w:rsidR="00E60A10" w:rsidRPr="00CC245A" w:rsidRDefault="00E60A10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69ECDE3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54D6697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56582A1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25110CF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8946120" w14:textId="0AE0DE8C" w:rsidR="00540A1B" w:rsidRPr="004D2F52" w:rsidRDefault="004D2F52" w:rsidP="00EC46F1">
            <w:pPr>
              <w:bidi/>
              <w:rPr>
                <w:rFonts w:ascii="Amiri" w:hAnsi="Amiri" w:cs="Amiri"/>
                <w:color w:val="FF0000"/>
                <w:sz w:val="26"/>
                <w:szCs w:val="26"/>
                <w:rtl/>
              </w:rPr>
            </w:pPr>
            <w:r w:rsidRPr="004D2F52">
              <w:rPr>
                <w:rFonts w:ascii="Amiri" w:hAnsi="Amiri" w:cs="Amiri"/>
                <w:color w:val="FF0000"/>
                <w:sz w:val="26"/>
                <w:szCs w:val="26"/>
                <w:rtl/>
              </w:rPr>
              <w:t>تم دراسة حساب نسبة مئوية في مرحلة المتوسط</w:t>
            </w:r>
          </w:p>
          <w:p w14:paraId="6F5F0E5F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CB73532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B807B2F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B028081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A08CB2E" w14:textId="77777777" w:rsidR="00EC46F1" w:rsidRPr="00CC245A" w:rsidRDefault="00EC46F1" w:rsidP="00EC46F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E674FEC" w14:textId="77777777" w:rsidR="00EC46F1" w:rsidRPr="00CC245A" w:rsidRDefault="00EC46F1" w:rsidP="00EC46F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C71CAA8" w14:textId="77777777" w:rsidR="00EC46F1" w:rsidRPr="00CC245A" w:rsidRDefault="00EC46F1" w:rsidP="00EC46F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478522B" w14:textId="77777777" w:rsidR="00EC46F1" w:rsidRPr="00CC245A" w:rsidRDefault="00EC46F1" w:rsidP="00EC46F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6F50BDF" w14:textId="77777777" w:rsidR="00EC46F1" w:rsidRPr="00CC245A" w:rsidRDefault="00EC46F1" w:rsidP="00EC46F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05د</w:t>
            </w:r>
          </w:p>
          <w:p w14:paraId="71D53217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AEF9285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3D4BD06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3647EAC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15C711E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26C3D33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D74BB4D" w14:textId="77777777" w:rsidR="00540A1B" w:rsidRPr="00CC245A" w:rsidRDefault="00EC46F1" w:rsidP="00EC46F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05د</w:t>
            </w:r>
          </w:p>
          <w:p w14:paraId="22423BE3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2002ECE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C108FA5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2637B9D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D8A2B9A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8B76632" w14:textId="77777777" w:rsidR="00540A1B" w:rsidRPr="00CC245A" w:rsidRDefault="00EC46F1" w:rsidP="00EC46F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25د</w:t>
            </w:r>
          </w:p>
          <w:p w14:paraId="0ED86F4C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0327600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AE5AB1A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7E1DAC3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E924E45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DD18855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A67E17F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E429CF3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C8C11FC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49AC61D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0AF3103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BF7F7D5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2EBABF9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6316A90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0D200F0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37ABCDF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6AC8E01" w14:textId="77777777" w:rsidR="00540A1B" w:rsidRPr="00CC245A" w:rsidRDefault="004C0286" w:rsidP="004C028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20د</w:t>
            </w:r>
          </w:p>
          <w:p w14:paraId="44D091C8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0758232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7107828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DDE4EA8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47C3861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C8BC7AA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977AA48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ECC9113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8E68F1A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00C7C0A" w14:textId="77777777" w:rsidR="00540A1B" w:rsidRPr="00CC245A" w:rsidRDefault="004C0286" w:rsidP="004C028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05د</w:t>
            </w:r>
          </w:p>
          <w:p w14:paraId="49FF49D3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1BFF459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C0DEC3A" w14:textId="77777777" w:rsidR="00540A1B" w:rsidRPr="00CC245A" w:rsidRDefault="004C0286" w:rsidP="004C028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10د</w:t>
            </w:r>
          </w:p>
          <w:p w14:paraId="5D2C2424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1736654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329518C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32A4812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81BA22C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7293E56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449469B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A266839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E792A3A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955AC8A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6C9102F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A7EC40D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C33EC8E" w14:textId="77777777" w:rsidR="00540A1B" w:rsidRPr="00CC245A" w:rsidRDefault="004C0286" w:rsidP="004C028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25د</w:t>
            </w:r>
          </w:p>
          <w:p w14:paraId="4F06E884" w14:textId="77777777" w:rsidR="00540A1B" w:rsidRPr="00CC245A" w:rsidRDefault="00540A1B" w:rsidP="00540A1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712DD21" w14:textId="77777777" w:rsidR="00540A1B" w:rsidRPr="00CC245A" w:rsidRDefault="00540A1B" w:rsidP="00540A1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34214BD" w14:textId="77777777" w:rsidR="00E60A10" w:rsidRPr="00CC245A" w:rsidRDefault="00E60A10" w:rsidP="007C21DB">
      <w:pPr>
        <w:bidi/>
        <w:ind w:right="-851"/>
        <w:rPr>
          <w:rFonts w:cstheme="minorHAnsi"/>
          <w:sz w:val="28"/>
          <w:szCs w:val="28"/>
          <w:rtl/>
        </w:rPr>
      </w:pPr>
    </w:p>
    <w:p w14:paraId="5922724C" w14:textId="3CCF88A1" w:rsidR="00FE6536" w:rsidRPr="00CC245A" w:rsidRDefault="00000000" w:rsidP="00E60A10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w:pict w14:anchorId="78F9DD06">
          <v:shape id="_x0000_s1037" type="#_x0000_t54" style="position:absolute;left:0;text-align:left;margin-left:-61.65pt;margin-top:-1.55pt;width:137.3pt;height:53.6pt;z-index:251666432;mso-position-horizontal-relative:text;mso-position-vertical-relative:text">
            <v:textbox style="mso-next-textbox:#_x0000_s1037">
              <w:txbxContent>
                <w:p w14:paraId="11A76D84" w14:textId="77777777" w:rsidR="00FE6536" w:rsidRPr="00086AEA" w:rsidRDefault="00FE6536" w:rsidP="00086AEA">
                  <w:pPr>
                    <w:bidi/>
                    <w:spacing w:after="0" w:line="240" w:lineRule="auto"/>
                    <w:rPr>
                      <w:rFonts w:ascii="Amiri" w:hAnsi="Amiri" w:cs="Amiri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w:pPr>
                  <w:r w:rsidRPr="00086AEA">
                    <w:rPr>
                      <w:rFonts w:ascii="Amiri" w:hAnsi="Amiri" w:cs="Amir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المدة: </w:t>
                  </w:r>
                  <w:r w:rsidRPr="00086AEA">
                    <w:rPr>
                      <w:rFonts w:ascii="Amiri" w:hAnsi="Amiri" w:cs="Amir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br/>
                    <w:t>01 ساعة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28"/>
          <w:rtl/>
          <w:lang w:eastAsia="fr-FR"/>
        </w:rPr>
        <w:pict w14:anchorId="13BDB7E4">
          <v:shape id="_x0000_s1039" type="#_x0000_t80" style="position:absolute;left:0;text-align:left;margin-left:-61.65pt;margin-top:65.35pt;width:8in;height:39.35pt;z-index:251668480">
            <v:textbox>
              <w:txbxContent>
                <w:p w14:paraId="4083A498" w14:textId="77777777" w:rsidR="00FE6536" w:rsidRPr="00086AEA" w:rsidRDefault="00FE6536" w:rsidP="00086AEA">
                  <w:pPr>
                    <w:bidi/>
                    <w:spacing w:after="0" w:line="240" w:lineRule="auto"/>
                    <w:rPr>
                      <w:rFonts w:ascii="Amiri" w:hAnsi="Amiri" w:cs="Amiri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086AEA">
                    <w:rPr>
                      <w:rFonts w:ascii="Amiri" w:hAnsi="Amiri" w:cs="Amiri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الكفاءة </w:t>
                  </w:r>
                  <w:proofErr w:type="gramStart"/>
                  <w:r w:rsidRPr="00086AEA">
                    <w:rPr>
                      <w:rFonts w:ascii="Amiri" w:hAnsi="Amiri" w:cs="Amiri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المستهدفة :</w:t>
                  </w:r>
                  <w:proofErr w:type="gramEnd"/>
                  <w:r w:rsidRPr="00086AEA">
                    <w:rPr>
                      <w:rFonts w:ascii="Amiri" w:hAnsi="Amiri" w:cs="Amiri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86AEA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حساب نسبة مئوية بعد تطورات</w:t>
                  </w:r>
                </w:p>
              </w:txbxContent>
            </v:textbox>
          </v:shape>
        </w:pict>
      </w:r>
      <w:r w:rsidR="00FE6536" w:rsidRPr="00CC245A">
        <w:rPr>
          <w:rFonts w:cstheme="minorHAnsi"/>
          <w:sz w:val="28"/>
          <w:szCs w:val="28"/>
          <w:rtl/>
        </w:rPr>
        <w:br/>
      </w:r>
      <w:r w:rsidR="00FE6536" w:rsidRPr="00CC245A">
        <w:rPr>
          <w:rFonts w:cstheme="minorHAnsi"/>
          <w:sz w:val="28"/>
          <w:szCs w:val="28"/>
          <w:rtl/>
        </w:rPr>
        <w:br/>
      </w:r>
      <w:r w:rsidR="00FE6536" w:rsidRPr="00CC245A">
        <w:rPr>
          <w:rFonts w:cstheme="minorHAnsi"/>
          <w:sz w:val="28"/>
          <w:szCs w:val="28"/>
          <w:rtl/>
        </w:rPr>
        <w:br/>
      </w:r>
      <w:r w:rsidR="00FE6536" w:rsidRPr="00CC245A"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w:pict w14:anchorId="70445ED9">
          <v:shape id="_x0000_s1038" type="#_x0000_t98" style="position:absolute;left:0;text-align:left;margin-left:84.05pt;margin-top:-7.45pt;width:308.1pt;height:63.6pt;z-index:251667456;mso-position-horizontal-relative:text;mso-position-vertical-relative:text">
            <v:textbox style="mso-next-textbox:#_x0000_s1038">
              <w:txbxContent>
                <w:p w14:paraId="7364DCFB" w14:textId="5D655C73" w:rsidR="00FE6536" w:rsidRPr="00086AEA" w:rsidRDefault="00086AEA" w:rsidP="00086AEA">
                  <w:pPr>
                    <w:bidi/>
                    <w:spacing w:after="0" w:line="240" w:lineRule="auto"/>
                    <w:rPr>
                      <w:rFonts w:ascii="Amiri" w:hAnsi="Amiri" w:cs="Amiri"/>
                      <w:color w:val="FF0000"/>
                      <w:sz w:val="24"/>
                      <w:szCs w:val="24"/>
                      <w:lang w:bidi="ar-DZ"/>
                    </w:rPr>
                  </w:pPr>
                  <w:r w:rsidRPr="00086AEA"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المحور:</w:t>
                  </w:r>
                  <w:r w:rsidR="00FE6536" w:rsidRPr="00086AEA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FE6536" w:rsidRPr="00086AEA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 xml:space="preserve">النسب المئوية </w:t>
                  </w:r>
                  <w:r w:rsidR="004D2F52" w:rsidRPr="00086AEA">
                    <w:rPr>
                      <w:rFonts w:ascii="Amiri" w:hAnsi="Amiri" w:cs="Amiri" w:hint="cs"/>
                      <w:sz w:val="24"/>
                      <w:szCs w:val="24"/>
                      <w:rtl/>
                      <w:lang w:bidi="ar-DZ"/>
                    </w:rPr>
                    <w:t>والمؤشرات</w:t>
                  </w:r>
                  <w:r w:rsidR="00FE6536" w:rsidRPr="00086AEA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FE6536" w:rsidRPr="00086AEA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br/>
                  </w:r>
                  <w:r w:rsidRPr="00086AEA"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الموضوع:</w:t>
                  </w:r>
                  <w:r w:rsidR="00FE6536" w:rsidRPr="00086AEA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FE6536" w:rsidRPr="00086AEA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 xml:space="preserve">التطورات </w:t>
                  </w:r>
                  <w:proofErr w:type="gramStart"/>
                  <w:r w:rsidR="00FE6536" w:rsidRPr="00086AEA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>و النسب</w:t>
                  </w:r>
                  <w:proofErr w:type="gramEnd"/>
                  <w:r w:rsidR="00FE6536" w:rsidRPr="00086AEA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 xml:space="preserve"> المئوية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28"/>
          <w:rtl/>
          <w:lang w:eastAsia="fr-FR"/>
        </w:rPr>
        <w:pict w14:anchorId="09F78D71">
          <v:shape id="_x0000_s1036" type="#_x0000_t54" style="position:absolute;left:0;text-align:left;margin-left:398.8pt;margin-top:-7.45pt;width:115.55pt;height:52.75pt;z-index:251665408;mso-position-horizontal-relative:text;mso-position-vertical-relative:text">
            <v:textbox style="mso-next-textbox:#_x0000_s1036">
              <w:txbxContent>
                <w:p w14:paraId="347AABF0" w14:textId="77777777" w:rsidR="00FE6536" w:rsidRPr="00086AEA" w:rsidRDefault="00FE6536" w:rsidP="00E60A1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086AEA"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  <w:t>الثانية تسيير</w:t>
                  </w:r>
                </w:p>
              </w:txbxContent>
            </v:textbox>
          </v:shape>
        </w:pict>
      </w:r>
    </w:p>
    <w:tbl>
      <w:tblPr>
        <w:tblStyle w:val="Grilledutableau"/>
        <w:bidiVisual/>
        <w:tblW w:w="11449" w:type="dxa"/>
        <w:tblInd w:w="-993" w:type="dxa"/>
        <w:tblLook w:val="04A0" w:firstRow="1" w:lastRow="0" w:firstColumn="1" w:lastColumn="0" w:noHBand="0" w:noVBand="1"/>
      </w:tblPr>
      <w:tblGrid>
        <w:gridCol w:w="1195"/>
        <w:gridCol w:w="9192"/>
        <w:gridCol w:w="1062"/>
      </w:tblGrid>
      <w:tr w:rsidR="00FE6536" w:rsidRPr="00CC245A" w14:paraId="2FC9D80E" w14:textId="77777777" w:rsidTr="00086AEA">
        <w:tc>
          <w:tcPr>
            <w:tcW w:w="1384" w:type="dxa"/>
            <w:shd w:val="clear" w:color="auto" w:fill="FDE9D9" w:themeFill="accent6" w:themeFillTint="33"/>
          </w:tcPr>
          <w:p w14:paraId="1987AD12" w14:textId="77777777" w:rsidR="00FE6536" w:rsidRPr="004D2F52" w:rsidRDefault="00FE6536" w:rsidP="00A40D53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4D2F52">
              <w:rPr>
                <w:rFonts w:cstheme="minorHAnsi"/>
                <w:b/>
                <w:bCs/>
                <w:sz w:val="20"/>
                <w:szCs w:val="20"/>
                <w:rtl/>
              </w:rPr>
              <w:t>مراحل الدرس</w:t>
            </w:r>
          </w:p>
        </w:tc>
        <w:tc>
          <w:tcPr>
            <w:tcW w:w="9071" w:type="dxa"/>
            <w:shd w:val="clear" w:color="auto" w:fill="FDE9D9" w:themeFill="accent6" w:themeFillTint="33"/>
          </w:tcPr>
          <w:p w14:paraId="05074EC1" w14:textId="77777777" w:rsidR="00FE6536" w:rsidRPr="004D2F52" w:rsidRDefault="00FE6536" w:rsidP="00A40D53">
            <w:pPr>
              <w:bidi/>
              <w:ind w:right="-851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4D2F52">
              <w:rPr>
                <w:rFonts w:cstheme="minorHAnsi"/>
                <w:sz w:val="28"/>
                <w:szCs w:val="28"/>
                <w:rtl/>
              </w:rPr>
              <w:t>الــــــــــــــــــــــدرس</w:t>
            </w:r>
          </w:p>
        </w:tc>
        <w:tc>
          <w:tcPr>
            <w:tcW w:w="994" w:type="dxa"/>
            <w:shd w:val="clear" w:color="auto" w:fill="FDE9D9" w:themeFill="accent6" w:themeFillTint="33"/>
          </w:tcPr>
          <w:p w14:paraId="0464F2F8" w14:textId="77777777" w:rsidR="00FE6536" w:rsidRPr="004D2F52" w:rsidRDefault="00FE6536" w:rsidP="00A40D53">
            <w:pPr>
              <w:bidi/>
              <w:ind w:right="-42"/>
              <w:rPr>
                <w:rFonts w:cstheme="minorHAnsi"/>
                <w:sz w:val="28"/>
                <w:szCs w:val="28"/>
                <w:rtl/>
              </w:rPr>
            </w:pPr>
            <w:r w:rsidRPr="004D2F52">
              <w:rPr>
                <w:rFonts w:cstheme="minorHAnsi"/>
                <w:sz w:val="28"/>
                <w:szCs w:val="28"/>
                <w:rtl/>
              </w:rPr>
              <w:t>ملاحظات</w:t>
            </w:r>
          </w:p>
        </w:tc>
      </w:tr>
      <w:tr w:rsidR="00FE6536" w:rsidRPr="00CC245A" w14:paraId="2EA36AE5" w14:textId="77777777" w:rsidTr="00A40D53">
        <w:tc>
          <w:tcPr>
            <w:tcW w:w="1384" w:type="dxa"/>
          </w:tcPr>
          <w:p w14:paraId="6D726142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80A0874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3F31E2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0D7EFF1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71CD87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36"/>
                <w:szCs w:val="36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نشاط</w:t>
            </w:r>
          </w:p>
          <w:p w14:paraId="18A997C4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3D2FECB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2989F9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642E3FE9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5D56BD5C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63AB6BF4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36"/>
                <w:szCs w:val="36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معارف</w:t>
            </w:r>
          </w:p>
          <w:p w14:paraId="4259614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9F6DC3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0E6B96A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5080638E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6878305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36"/>
                <w:szCs w:val="36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ترسيخ</w:t>
            </w:r>
          </w:p>
          <w:p w14:paraId="65E2D60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4A392694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0D89CE6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AC07964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44FDFD12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5EE26C3C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2F5F2BB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11BDC5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sz w:val="28"/>
                <w:szCs w:val="28"/>
                <w:rtl/>
              </w:rPr>
              <w:t>معارف</w:t>
            </w:r>
          </w:p>
          <w:p w14:paraId="54E215C2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00698707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6B6DB8F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6B5D8FA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F5D039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  <w:r w:rsidRPr="00CC245A">
              <w:rPr>
                <w:rFonts w:cstheme="minorHAnsi"/>
                <w:b/>
                <w:bCs/>
                <w:sz w:val="28"/>
                <w:szCs w:val="28"/>
                <w:rtl/>
              </w:rPr>
              <w:t>ترسيخ</w:t>
            </w:r>
          </w:p>
          <w:p w14:paraId="2E6060F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427405B2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80B591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66651ED1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505C2DF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B5B2D3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3E3BAA7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027C80B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D63DE66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B57E60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6210FA1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6D619962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5446353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24747F7C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244B7F3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F5CC356" w14:textId="6F120923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21F57708" w14:textId="60E4365C" w:rsidR="00C723E0" w:rsidRPr="00CC245A" w:rsidRDefault="00C723E0" w:rsidP="00C723E0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2E065A10" w14:textId="44B9EE34" w:rsidR="00C723E0" w:rsidRPr="00CC245A" w:rsidRDefault="00C723E0" w:rsidP="00C723E0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2BF42B4A" w14:textId="512D8D06" w:rsidR="00C723E0" w:rsidRPr="00CC245A" w:rsidRDefault="00C723E0" w:rsidP="00C723E0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5B880289" w14:textId="0BD61611" w:rsidR="00C723E0" w:rsidRPr="00CC245A" w:rsidRDefault="00C723E0" w:rsidP="00C723E0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2F194AEA" w14:textId="785BCA72" w:rsidR="00C723E0" w:rsidRPr="00CC245A" w:rsidRDefault="00C723E0" w:rsidP="00C723E0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47276A4" w14:textId="77777777" w:rsidR="00C723E0" w:rsidRPr="00CC245A" w:rsidRDefault="00C723E0" w:rsidP="00C723E0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24BEB05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36"/>
                <w:szCs w:val="36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تقييم</w:t>
            </w:r>
          </w:p>
          <w:p w14:paraId="427F6A8C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2D27432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5647A474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157CD0F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36"/>
                <w:szCs w:val="36"/>
                <w:rtl/>
              </w:rPr>
            </w:pPr>
          </w:p>
          <w:p w14:paraId="7069002C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071" w:type="dxa"/>
          </w:tcPr>
          <w:p w14:paraId="07388888" w14:textId="4DE8B2CA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245A">
              <w:rPr>
                <w:rFonts w:cstheme="minorHAnsi"/>
                <w:sz w:val="28"/>
                <w:szCs w:val="28"/>
                <w:rtl/>
              </w:rPr>
              <w:lastRenderedPageBreak/>
              <w:br/>
            </w: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التعبير عن زيادة أو تخفيض:</w:t>
            </w:r>
          </w:p>
          <w:p w14:paraId="355A81A4" w14:textId="77777777" w:rsidR="00086AEA" w:rsidRPr="004F3940" w:rsidRDefault="00086AEA" w:rsidP="00086AEA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F3940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نشاط:</w:t>
            </w:r>
          </w:p>
          <w:p w14:paraId="7A6EF9B2" w14:textId="5E2F47A3" w:rsidR="00086AEA" w:rsidRPr="004F3940" w:rsidRDefault="00B719F9" w:rsidP="00086AEA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</w:rPr>
              <w:t xml:space="preserve">كان </w:t>
            </w:r>
            <w:r w:rsidR="00FE6536" w:rsidRPr="004F3940">
              <w:rPr>
                <w:rFonts w:ascii="Amiri" w:hAnsi="Amiri" w:cs="Amiri"/>
                <w:sz w:val="26"/>
                <w:szCs w:val="26"/>
                <w:rtl/>
              </w:rPr>
              <w:t xml:space="preserve">سعر </w:t>
            </w:r>
            <w:r w:rsidR="00086AEA" w:rsidRPr="004F3940">
              <w:rPr>
                <w:rFonts w:ascii="Amiri" w:hAnsi="Amiri" w:cs="Amiri" w:hint="cs"/>
                <w:sz w:val="26"/>
                <w:szCs w:val="26"/>
                <w:rtl/>
              </w:rPr>
              <w:t xml:space="preserve">الكيلوغرام من القهوة </w:t>
            </w:r>
            <w:r w:rsidR="00086AEA" w:rsidRPr="004F3940">
              <w:rPr>
                <w:rFonts w:ascii="Amiri" w:hAnsi="Amiri" w:cs="Amiri"/>
                <w:position w:val="-6"/>
                <w:sz w:val="26"/>
                <w:szCs w:val="26"/>
              </w:rPr>
              <w:object w:dxaOrig="740" w:dyaOrig="279" w14:anchorId="75578287">
                <v:shape id="_x0000_i1030" type="#_x0000_t75" style="width:36.75pt;height:14.25pt" o:ole="">
                  <v:imagedata r:id="rId16" o:title=""/>
                </v:shape>
                <o:OLEObject Type="Embed" ProgID="Equation.DSMT4" ShapeID="_x0000_i1030" DrawAspect="Content" ObjectID="_1788543762" r:id="rId17"/>
              </w:object>
            </w:r>
            <w:r w:rsidR="00086AEA"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في بداية سنة 2024، ليرتفع بنسبة </w:t>
            </w:r>
            <w:r w:rsidR="00086AEA" w:rsidRPr="004F3940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499" w:dyaOrig="279" w14:anchorId="7444D0A9">
                <v:shape id="_x0000_i1031" type="#_x0000_t75" style="width:24.75pt;height:14.25pt" o:ole="">
                  <v:imagedata r:id="rId18" o:title=""/>
                </v:shape>
                <o:OLEObject Type="Embed" ProgID="Equation.DSMT4" ShapeID="_x0000_i1031" DrawAspect="Content" ObjectID="_1788543763" r:id="rId19"/>
              </w:object>
            </w:r>
            <w:r w:rsidR="00086AEA"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في شهر جويلية</w:t>
            </w:r>
            <w:r w:rsidR="00086AEA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</w:r>
            <w:r w:rsidR="00086AEA"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من نفس العام.</w:t>
            </w:r>
          </w:p>
          <w:p w14:paraId="0BFD0DF2" w14:textId="13DB2F30" w:rsidR="00FE6536" w:rsidRPr="004F3940" w:rsidRDefault="00FE6536" w:rsidP="00FE6536">
            <w:pPr>
              <w:numPr>
                <w:ilvl w:val="0"/>
                <w:numId w:val="6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ما</w:t>
            </w:r>
            <w:r w:rsidR="001E4BFB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هو سعر </w:t>
            </w:r>
            <w:r w:rsidR="001E4BFB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الكيلوغرام من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ال</w:t>
            </w:r>
            <w:r w:rsidR="00086AEA"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قهوة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بعد هذا الارتفاع؟</w:t>
            </w:r>
          </w:p>
          <w:p w14:paraId="060CAA2D" w14:textId="6D825B90" w:rsidR="00FE6536" w:rsidRPr="004F3940" w:rsidRDefault="00086AEA" w:rsidP="00086AEA">
            <w:pPr>
              <w:numPr>
                <w:ilvl w:val="0"/>
                <w:numId w:val="6"/>
              </w:num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فرضا ان وزارة التجارة قررت تخفيض السعر بنسبة </w:t>
            </w:r>
            <w:r w:rsidRPr="004F3940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520" w:dyaOrig="279" w14:anchorId="0CA5F6E3">
                <v:shape id="_x0000_i1032" type="#_x0000_t75" style="width:26.25pt;height:14.25pt" o:ole="">
                  <v:imagedata r:id="rId20" o:title=""/>
                </v:shape>
                <o:OLEObject Type="Embed" ProgID="Equation.DSMT4" ShapeID="_x0000_i1032" DrawAspect="Content" ObjectID="_1788543764" r:id="rId21"/>
              </w:object>
            </w:r>
            <w:r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</w:t>
            </w:r>
            <w:r w:rsidR="00FE6536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- كم </w:t>
            </w:r>
            <w:r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سي</w:t>
            </w:r>
            <w:r w:rsidR="00FE6536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صبح سعره بعد هذا </w:t>
            </w:r>
            <w:proofErr w:type="gramStart"/>
            <w:r w:rsidR="00FE6536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التخفيض .</w:t>
            </w:r>
            <w:proofErr w:type="gramEnd"/>
          </w:p>
          <w:p w14:paraId="2EE928BC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41CC8A77" w14:textId="41F0AB61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مبرهن</w:t>
            </w: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ــــــــــــــــــــــــــــــــــ</w:t>
            </w: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ة:</w:t>
            </w:r>
          </w:p>
          <w:p w14:paraId="5EE8CCB9" w14:textId="0E20A87C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</w:rPr>
              <w:t xml:space="preserve">زيادة مقدار بنسبة </w:t>
            </w:r>
            <w:r w:rsidR="001E4BFB" w:rsidRPr="004F3940">
              <w:rPr>
                <w:rFonts w:ascii="Amiri" w:hAnsi="Amiri" w:cs="Amiri"/>
                <w:sz w:val="26"/>
                <w:szCs w:val="26"/>
                <w:rtl/>
              </w:rPr>
              <w:t xml:space="preserve">مئوية </w:t>
            </w:r>
            <w:r w:rsidR="001E4BFB" w:rsidRPr="004F3940">
              <w:rPr>
                <w:rFonts w:ascii="Amiri" w:hAnsi="Amiri" w:cs="Amiri"/>
                <w:sz w:val="26"/>
                <w:szCs w:val="26"/>
              </w:rPr>
              <w:t>a</w:t>
            </w:r>
            <w:r w:rsidRPr="004F3940">
              <w:rPr>
                <w:rFonts w:ascii="Amiri" w:hAnsi="Amiri" w:cs="Amiri"/>
                <w:sz w:val="26"/>
                <w:szCs w:val="26"/>
              </w:rPr>
              <w:t>%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هو ضرب هذا المقدار في </w:t>
            </w:r>
            <w:r w:rsidRPr="004F3940">
              <w:rPr>
                <w:rFonts w:ascii="Amiri" w:hAnsi="Amiri" w:cs="Amiri"/>
                <w:position w:val="-24"/>
                <w:sz w:val="26"/>
                <w:szCs w:val="26"/>
              </w:rPr>
              <w:object w:dxaOrig="740" w:dyaOrig="620" w14:anchorId="24A11921">
                <v:shape id="_x0000_i1033" type="#_x0000_t75" style="width:36.75pt;height:30.75pt" o:ole="">
                  <v:imagedata r:id="rId22" o:title=""/>
                </v:shape>
                <o:OLEObject Type="Embed" ProgID="Equation.DSMT4" ShapeID="_x0000_i1033" DrawAspect="Content" ObjectID="_1788543765" r:id="rId23"/>
              </w:objec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.</w:t>
            </w:r>
          </w:p>
          <w:p w14:paraId="2402B8B7" w14:textId="258C59D8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</w:rPr>
              <w:t xml:space="preserve">تخفيض مقدار بنسبة </w:t>
            </w:r>
            <w:r w:rsidR="001E4BFB" w:rsidRPr="004F3940">
              <w:rPr>
                <w:rFonts w:ascii="Amiri" w:hAnsi="Amiri" w:cs="Amiri"/>
                <w:sz w:val="26"/>
                <w:szCs w:val="26"/>
                <w:rtl/>
              </w:rPr>
              <w:t xml:space="preserve">مئوية </w:t>
            </w:r>
            <w:r w:rsidR="001E4BFB" w:rsidRPr="004F3940">
              <w:rPr>
                <w:rFonts w:ascii="Amiri" w:hAnsi="Amiri" w:cs="Amiri"/>
                <w:sz w:val="26"/>
                <w:szCs w:val="26"/>
              </w:rPr>
              <w:t>b</w:t>
            </w:r>
            <w:r w:rsidRPr="004F3940">
              <w:rPr>
                <w:rFonts w:ascii="Amiri" w:hAnsi="Amiri" w:cs="Amiri"/>
                <w:sz w:val="26"/>
                <w:szCs w:val="26"/>
              </w:rPr>
              <w:t>%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هو ضرب هذا المقدار في </w:t>
            </w:r>
            <w:r w:rsidRPr="004F3940">
              <w:rPr>
                <w:rFonts w:ascii="Amiri" w:hAnsi="Amiri" w:cs="Amiri"/>
                <w:position w:val="-24"/>
                <w:sz w:val="26"/>
                <w:szCs w:val="26"/>
              </w:rPr>
              <w:object w:dxaOrig="740" w:dyaOrig="620" w14:anchorId="534DDAD5">
                <v:shape id="_x0000_i1034" type="#_x0000_t75" style="width:36.75pt;height:30.75pt" o:ole="">
                  <v:imagedata r:id="rId24" o:title=""/>
                </v:shape>
                <o:OLEObject Type="Embed" ProgID="Equation.DSMT4" ShapeID="_x0000_i1034" DrawAspect="Content" ObjectID="_1788543766" r:id="rId25"/>
              </w:object>
            </w:r>
          </w:p>
          <w:p w14:paraId="1775005A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7E9B3530" w14:textId="145F890A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مثال: ت 26 ص 27</w:t>
            </w: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br/>
            </w:r>
          </w:p>
          <w:p w14:paraId="235470FE" w14:textId="52B4EC4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lang w:bidi="ar-DZ"/>
              </w:rPr>
              <w:t xml:space="preserve">  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سعر منتوج هو 125 دينار </w:t>
            </w:r>
            <w:r w:rsidR="00EE1591"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ا.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أحسب سعر </w:t>
            </w:r>
            <w:r w:rsidR="00EE1591"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هذا </w:t>
            </w:r>
            <w:r w:rsidR="00EE1591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المنتوج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في كل من </w:t>
            </w:r>
            <w:r w:rsidR="00EE1591"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الحالتين: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</w:r>
            <w:r w:rsidRPr="004F3940">
              <w:rPr>
                <w:rFonts w:ascii="Amiri" w:hAnsi="Amiri" w:cs="Amiri"/>
                <w:sz w:val="26"/>
                <w:szCs w:val="26"/>
                <w:lang w:bidi="ar-DZ"/>
              </w:rPr>
              <w:t xml:space="preserve">           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أ</w:t>
            </w:r>
            <w:r w:rsidR="00EE1591"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- بعد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زيادة قدرها </w:t>
            </w:r>
            <w:r w:rsidRPr="004F3940">
              <w:rPr>
                <w:rFonts w:ascii="Amiri" w:hAnsi="Amiri" w:cs="Amiri"/>
                <w:sz w:val="26"/>
                <w:szCs w:val="26"/>
                <w:lang w:bidi="ar-DZ"/>
              </w:rPr>
              <w:t>6%</w:t>
            </w:r>
          </w:p>
          <w:p w14:paraId="797F922B" w14:textId="078FE073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lang w:bidi="ar-DZ"/>
              </w:rPr>
              <w:t xml:space="preserve">          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ب- بعد تخفيض قدره </w:t>
            </w:r>
            <w:r w:rsidRPr="004F3940">
              <w:rPr>
                <w:rFonts w:ascii="Amiri" w:hAnsi="Amiri" w:cs="Amiri"/>
                <w:sz w:val="26"/>
                <w:szCs w:val="26"/>
                <w:lang w:bidi="ar-DZ"/>
              </w:rPr>
              <w:t>8%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  <w:p w14:paraId="6A5FB0AC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300939C5" w14:textId="2BC9337A" w:rsidR="00FE6536" w:rsidRPr="004F3940" w:rsidRDefault="00FE6536" w:rsidP="00086AEA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المعامل الضربي:</w:t>
            </w:r>
          </w:p>
          <w:p w14:paraId="6CFA14B4" w14:textId="3186AFBA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تعريف:</w:t>
            </w:r>
          </w:p>
          <w:p w14:paraId="50F92AEF" w14:textId="6E243500" w:rsidR="00FE6536" w:rsidRPr="004F3940" w:rsidRDefault="009D38D4" w:rsidP="00A40D53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SA"/>
              </w:rPr>
              <w:pict w14:anchorId="7E124193">
                <v:rect id="_x0000_s1091" style="position:absolute;left:0;text-align:left;margin-left:34.25pt;margin-top:39.3pt;width:129.75pt;height:133.5pt;z-index:251685888" strokecolor="white [3212]">
                  <v:textbox>
                    <w:txbxContent>
                      <w:p w14:paraId="1D79343C" w14:textId="79939268" w:rsidR="009D38D4" w:rsidRDefault="009D38D4">
                        <w:r>
                          <w:rPr>
                            <w:noProof/>
                          </w:rPr>
                          <w:drawing>
                            <wp:inline distT="0" distB="0" distL="0" distR="0" wp14:anchorId="2D648B74" wp14:editId="445DA34A">
                              <wp:extent cx="1455420" cy="1460500"/>
                              <wp:effectExtent l="0" t="0" r="0" b="0"/>
                              <wp:docPr id="610952104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10952104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55420" cy="1460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FE6536" w:rsidRPr="004F3940">
              <w:rPr>
                <w:rFonts w:ascii="Amiri" w:hAnsi="Amiri" w:cs="Amiri"/>
                <w:sz w:val="26"/>
                <w:szCs w:val="26"/>
                <w:rtl/>
              </w:rPr>
              <w:t xml:space="preserve">ليكن </w:t>
            </w:r>
            <w:r w:rsidR="00FE6536" w:rsidRPr="004F3940">
              <w:rPr>
                <w:rFonts w:ascii="Amiri" w:hAnsi="Amiri" w:cs="Amiri"/>
                <w:position w:val="-14"/>
                <w:sz w:val="26"/>
                <w:szCs w:val="26"/>
              </w:rPr>
              <w:object w:dxaOrig="340" w:dyaOrig="400" w14:anchorId="053B2F99">
                <v:shape id="_x0000_i1035" type="#_x0000_t75" style="width:16.5pt;height:20.25pt" o:ole="">
                  <v:imagedata r:id="rId26" o:title=""/>
                </v:shape>
                <o:OLEObject Type="Embed" ProgID="Equation.DSMT4" ShapeID="_x0000_i1035" DrawAspect="Content" ObjectID="_1788543767" r:id="rId27"/>
              </w:object>
            </w:r>
            <w:r w:rsidR="00FE6536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القيمة الأولية لمقدار ما و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</m:oMath>
            <w:r w:rsidR="00FE6536"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قيمته النهائية بعد التطور. نمسي المعامل الضربي العدد </w:t>
            </w:r>
            <w:r w:rsidR="00FE6536" w:rsidRPr="004F3940">
              <w:rPr>
                <w:rFonts w:ascii="Amiri" w:eastAsiaTheme="minorEastAsia" w:hAnsi="Amiri" w:cs="Amiri"/>
                <w:sz w:val="26"/>
                <w:szCs w:val="26"/>
                <w:lang w:bidi="ar-DZ"/>
              </w:rPr>
              <w:t>k</w:t>
            </w:r>
            <w:r w:rsidR="00FE6536"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حيث   </w:t>
            </w:r>
            <w:r w:rsidR="00FE6536" w:rsidRPr="004F3940">
              <w:rPr>
                <w:rFonts w:ascii="Amiri" w:hAnsi="Amiri" w:cs="Amiri"/>
                <w:position w:val="-34"/>
                <w:sz w:val="26"/>
                <w:szCs w:val="26"/>
              </w:rPr>
              <w:object w:dxaOrig="740" w:dyaOrig="780" w14:anchorId="4A9DBA20">
                <v:shape id="_x0000_i1036" type="#_x0000_t75" style="width:36.75pt;height:39pt" o:ole="">
                  <v:imagedata r:id="rId28" o:title=""/>
                </v:shape>
                <o:OLEObject Type="Embed" ProgID="Equation.DSMT4" ShapeID="_x0000_i1036" DrawAspect="Content" ObjectID="_1788543768" r:id="rId29"/>
              </w:object>
            </w:r>
            <w:r w:rsidR="00FE6536"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</w:t>
            </w:r>
          </w:p>
          <w:p w14:paraId="7F0FF3A1" w14:textId="77777777" w:rsidR="0024607C" w:rsidRPr="00086AEA" w:rsidRDefault="0024607C" w:rsidP="0024607C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2873249" w14:textId="77777777" w:rsidR="004D2F52" w:rsidRDefault="004D2F52" w:rsidP="004D2F52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8F14D81" w14:textId="77777777" w:rsidR="009D38D4" w:rsidRDefault="009D38D4" w:rsidP="009D38D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210BE85" w14:textId="77777777" w:rsidR="004D2F52" w:rsidRDefault="004D2F52" w:rsidP="004D2F52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19DC020" w14:textId="77777777" w:rsidR="004D2F52" w:rsidRDefault="004D2F52" w:rsidP="004D2F52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A483BE9" w14:textId="77777777" w:rsidR="004D2F52" w:rsidRDefault="004D2F52" w:rsidP="004D2F52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6191A46" w14:textId="7B97E828" w:rsidR="0024607C" w:rsidRPr="004F3940" w:rsidRDefault="0024607C" w:rsidP="00EE159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ملاحظة01:</w:t>
            </w:r>
          </w:p>
          <w:p w14:paraId="1D7290E1" w14:textId="18DE39D6" w:rsidR="0024607C" w:rsidRPr="004F3940" w:rsidRDefault="0024607C" w:rsidP="0024607C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بعد زيادة قدرها </w:t>
            </w:r>
            <m:oMath>
              <m: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>a%</m:t>
              </m:r>
            </m:oMath>
            <w:r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D21FAB"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تصبح القيمة النهائية للمقدار:</w:t>
            </w:r>
          </w:p>
          <w:p w14:paraId="071D5AEC" w14:textId="77777777" w:rsidR="009B4E47" w:rsidRPr="004F3940" w:rsidRDefault="00D21FAB" w:rsidP="00D21FAB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6"/>
                  <w:szCs w:val="26"/>
                  <w:lang w:bidi="ar-DZ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sz w:val="26"/>
                          <w:szCs w:val="26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sz w:val="26"/>
                          <w:szCs w:val="26"/>
                          <w:lang w:bidi="ar-DZ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Amiri"/>
                          <w:sz w:val="26"/>
                          <w:szCs w:val="26"/>
                          <w:lang w:bidi="ar-DZ"/>
                        </w:rPr>
                        <m:t>100</m:t>
                      </m:r>
                    </m:den>
                  </m:f>
                </m:e>
              </m:d>
            </m:oMath>
            <w:r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      ومنه:  </w:t>
            </w:r>
          </w:p>
          <w:p w14:paraId="4252213A" w14:textId="2992C9F0" w:rsidR="009B4E47" w:rsidRPr="004F3940" w:rsidRDefault="00D21FAB" w:rsidP="009B4E47">
            <w:pPr>
              <w:bidi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sz w:val="26"/>
                      <w:szCs w:val="26"/>
                      <w:lang w:bidi="ar-D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6"/>
                          <w:szCs w:val="2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6"/>
                          <w:szCs w:val="26"/>
                          <w:lang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6"/>
                          <w:szCs w:val="26"/>
                          <w:lang w:bidi="ar-DZ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6"/>
                          <w:szCs w:val="2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6"/>
                          <w:szCs w:val="26"/>
                          <w:lang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6"/>
                          <w:szCs w:val="26"/>
                          <w:lang w:bidi="ar-DZ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miri"/>
                  <w:sz w:val="26"/>
                  <w:szCs w:val="26"/>
                  <w:lang w:bidi="ar-DZ"/>
                </w:rPr>
                <m:t>=1+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sz w:val="26"/>
                      <w:szCs w:val="26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Amiri"/>
                  <w:sz w:val="26"/>
                  <w:szCs w:val="26"/>
                  <w:lang w:bidi="ar-DZ"/>
                </w:rPr>
                <m:t xml:space="preserve">=k </m:t>
              </m:r>
            </m:oMath>
            <w:r w:rsidR="009B4E47"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   (نفس الطريقة بالنسبة للتخفيض)</w:t>
            </w:r>
          </w:p>
          <w:p w14:paraId="3BCF4F19" w14:textId="77777777" w:rsidR="00D21FAB" w:rsidRPr="004F3940" w:rsidRDefault="00D21FAB" w:rsidP="00D21FAB">
            <w:pPr>
              <w:bidi/>
              <w:rPr>
                <w:rFonts w:ascii="Amiri" w:hAnsi="Amiri" w:cs="Amiri"/>
                <w:i/>
                <w:sz w:val="26"/>
                <w:szCs w:val="26"/>
                <w:rtl/>
                <w:lang w:bidi="ar-DZ"/>
              </w:rPr>
            </w:pPr>
          </w:p>
          <w:p w14:paraId="4E9C024A" w14:textId="3A04230A" w:rsidR="0024607C" w:rsidRPr="004F3940" w:rsidRDefault="0024607C" w:rsidP="0024607C">
            <w:pPr>
              <w:bidi/>
              <w:ind w:right="-851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</w:t>
            </w:r>
            <w:r w:rsidR="009B4E47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إذا ت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سمي النسبة </w:t>
            </w:r>
            <w:r w:rsidRPr="004F3940">
              <w:rPr>
                <w:rFonts w:ascii="Amiri" w:hAnsi="Amiri" w:cs="Amiri"/>
                <w:position w:val="-24"/>
                <w:sz w:val="26"/>
                <w:szCs w:val="26"/>
              </w:rPr>
              <w:object w:dxaOrig="740" w:dyaOrig="620" w14:anchorId="7D9B0473">
                <v:shape id="_x0000_i1037" type="#_x0000_t75" style="width:36.75pt;height:30.75pt" o:ole="">
                  <v:imagedata r:id="rId22" o:title=""/>
                </v:shape>
                <o:OLEObject Type="Embed" ProgID="Equation.DSMT4" ShapeID="_x0000_i1037" DrawAspect="Content" ObjectID="_1788543769" r:id="rId30"/>
              </w:object>
            </w:r>
            <w:r w:rsidRPr="004F3940">
              <w:rPr>
                <w:rFonts w:ascii="Amiri" w:hAnsi="Amiri" w:cs="Amiri"/>
                <w:sz w:val="26"/>
                <w:szCs w:val="26"/>
                <w:rtl/>
              </w:rPr>
              <w:t xml:space="preserve">  (</w:t>
            </w:r>
            <w:r w:rsidRPr="004F3940">
              <w:rPr>
                <w:rFonts w:ascii="Amiri" w:hAnsi="Amiri" w:cs="Amiri"/>
                <w:position w:val="-24"/>
                <w:sz w:val="26"/>
                <w:szCs w:val="26"/>
              </w:rPr>
              <w:object w:dxaOrig="740" w:dyaOrig="620" w14:anchorId="3F06B30E">
                <v:shape id="_x0000_i1038" type="#_x0000_t75" style="width:36.75pt;height:30.75pt" o:ole="">
                  <v:imagedata r:id="rId24" o:title=""/>
                </v:shape>
                <o:OLEObject Type="Embed" ProgID="Equation.DSMT4" ShapeID="_x0000_i1038" DrawAspect="Content" ObjectID="_1788543770" r:id="rId31"/>
              </w:object>
            </w:r>
            <w:r w:rsidRPr="004F3940">
              <w:rPr>
                <w:rFonts w:ascii="Amiri" w:hAnsi="Amiri" w:cs="Amiri"/>
                <w:sz w:val="26"/>
                <w:szCs w:val="26"/>
                <w:rtl/>
              </w:rPr>
              <w:t xml:space="preserve"> على الترتيب) </w:t>
            </w:r>
            <w:r w:rsidR="009B4E47" w:rsidRPr="004F3940">
              <w:rPr>
                <w:rFonts w:ascii="Amiri" w:hAnsi="Amiri" w:cs="Amiri"/>
                <w:sz w:val="26"/>
                <w:szCs w:val="26"/>
                <w:rtl/>
              </w:rPr>
              <w:t>ب</w:t>
            </w:r>
            <w:r w:rsidRPr="004F3940">
              <w:rPr>
                <w:rFonts w:ascii="Amiri" w:hAnsi="Amiri" w:cs="Amiri"/>
                <w:sz w:val="26"/>
                <w:szCs w:val="26"/>
                <w:rtl/>
              </w:rPr>
              <w:t>المعامل الضربي الموافق لهذا التطور.</w:t>
            </w:r>
          </w:p>
          <w:p w14:paraId="4822EC5D" w14:textId="77777777" w:rsidR="00C723E0" w:rsidRPr="004F3940" w:rsidRDefault="00C723E0" w:rsidP="00C723E0">
            <w:pPr>
              <w:bidi/>
              <w:ind w:right="-851"/>
              <w:rPr>
                <w:rFonts w:cstheme="minorHAnsi"/>
                <w:sz w:val="26"/>
                <w:szCs w:val="26"/>
                <w:rtl/>
              </w:rPr>
            </w:pPr>
          </w:p>
          <w:p w14:paraId="15EFE230" w14:textId="3B6E7735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مثال </w:t>
            </w:r>
            <w:r w:rsidR="00EE1591" w:rsidRPr="004F3940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01: ت</w:t>
            </w: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28 ص 27 </w:t>
            </w:r>
          </w:p>
          <w:p w14:paraId="2EC500DD" w14:textId="164A1115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عين المعاملات </w:t>
            </w:r>
            <w:r w:rsidR="00844263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الضربية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الموافقة للتطورات التالية: </w:t>
            </w:r>
          </w:p>
          <w:p w14:paraId="56BEFC52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8966" w:type="dxa"/>
              <w:tblLook w:val="04A0" w:firstRow="1" w:lastRow="0" w:firstColumn="1" w:lastColumn="0" w:noHBand="0" w:noVBand="1"/>
            </w:tblPr>
            <w:tblGrid>
              <w:gridCol w:w="1654"/>
              <w:gridCol w:w="1491"/>
              <w:gridCol w:w="1993"/>
              <w:gridCol w:w="2126"/>
              <w:gridCol w:w="1702"/>
            </w:tblGrid>
            <w:tr w:rsidR="00FE6536" w:rsidRPr="004F3940" w14:paraId="26899C3A" w14:textId="77777777" w:rsidTr="00A40D53">
              <w:tc>
                <w:tcPr>
                  <w:tcW w:w="1654" w:type="dxa"/>
                </w:tcPr>
                <w:p w14:paraId="77E2AE0D" w14:textId="77777777" w:rsidR="00FE6536" w:rsidRPr="004F3940" w:rsidRDefault="00FE6536" w:rsidP="00A40D53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التطور </w:t>
                  </w:r>
                </w:p>
              </w:tc>
              <w:tc>
                <w:tcPr>
                  <w:tcW w:w="1491" w:type="dxa"/>
                </w:tcPr>
                <w:p w14:paraId="4E3C27E0" w14:textId="17B59EA2" w:rsidR="00FE6536" w:rsidRPr="004F3940" w:rsidRDefault="00FE6536" w:rsidP="00A40D53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الزيادةب</w:t>
                  </w:r>
                  <w:proofErr w:type="spellEnd"/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ـــ</w:t>
                  </w:r>
                  <w:r w:rsidRPr="004F3940">
                    <w:rPr>
                      <w:rFonts w:ascii="Amiri" w:hAnsi="Amiri" w:cs="Amiri"/>
                      <w:sz w:val="26"/>
                      <w:szCs w:val="26"/>
                      <w:lang w:bidi="ar-DZ"/>
                    </w:rPr>
                    <w:t>25%</w:t>
                  </w: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</w:p>
              </w:tc>
              <w:tc>
                <w:tcPr>
                  <w:tcW w:w="1993" w:type="dxa"/>
                </w:tcPr>
                <w:p w14:paraId="74D29FA7" w14:textId="77777777" w:rsidR="00FE6536" w:rsidRPr="004F3940" w:rsidRDefault="00FE6536" w:rsidP="00A40D53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التخفيض بـــ </w:t>
                  </w:r>
                  <w:r w:rsidRPr="004F3940">
                    <w:rPr>
                      <w:rFonts w:ascii="Amiri" w:hAnsi="Amiri" w:cs="Amiri"/>
                      <w:sz w:val="26"/>
                      <w:szCs w:val="26"/>
                      <w:lang w:bidi="ar-DZ"/>
                    </w:rPr>
                    <w:t>40%</w:t>
                  </w:r>
                </w:p>
              </w:tc>
              <w:tc>
                <w:tcPr>
                  <w:tcW w:w="2126" w:type="dxa"/>
                </w:tcPr>
                <w:p w14:paraId="4F43BD5B" w14:textId="77777777" w:rsidR="00FE6536" w:rsidRPr="004F3940" w:rsidRDefault="00FE6536" w:rsidP="00A40D53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التخفيض بــ </w:t>
                  </w:r>
                  <w:r w:rsidRPr="004F3940">
                    <w:rPr>
                      <w:rFonts w:ascii="Amiri" w:hAnsi="Amiri" w:cs="Amiri"/>
                      <w:sz w:val="26"/>
                      <w:szCs w:val="26"/>
                      <w:lang w:bidi="ar-DZ"/>
                    </w:rPr>
                    <w:t>3.2%</w:t>
                  </w:r>
                </w:p>
              </w:tc>
              <w:tc>
                <w:tcPr>
                  <w:tcW w:w="1702" w:type="dxa"/>
                </w:tcPr>
                <w:p w14:paraId="74C43747" w14:textId="77777777" w:rsidR="00FE6536" w:rsidRPr="004F3940" w:rsidRDefault="00FE6536" w:rsidP="00A40D53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لزيادة بــ </w:t>
                  </w:r>
                  <w:r w:rsidRPr="004F3940">
                    <w:rPr>
                      <w:rFonts w:ascii="Amiri" w:hAnsi="Amiri" w:cs="Amiri"/>
                      <w:sz w:val="26"/>
                      <w:szCs w:val="26"/>
                      <w:lang w:bidi="ar-DZ"/>
                    </w:rPr>
                    <w:t>200%</w:t>
                  </w:r>
                </w:p>
              </w:tc>
            </w:tr>
            <w:tr w:rsidR="00FE6536" w:rsidRPr="004F3940" w14:paraId="55BA7F3F" w14:textId="77777777" w:rsidTr="00A40D53">
              <w:tc>
                <w:tcPr>
                  <w:tcW w:w="1654" w:type="dxa"/>
                </w:tcPr>
                <w:p w14:paraId="083B133F" w14:textId="77777777" w:rsidR="00FE6536" w:rsidRPr="004F3940" w:rsidRDefault="00FE6536" w:rsidP="00A40D53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المعامل الضربي</w:t>
                  </w:r>
                </w:p>
              </w:tc>
              <w:tc>
                <w:tcPr>
                  <w:tcW w:w="1491" w:type="dxa"/>
                </w:tcPr>
                <w:p w14:paraId="5D5E17E0" w14:textId="77777777" w:rsidR="00FE6536" w:rsidRPr="004F3940" w:rsidRDefault="00FE6536" w:rsidP="00A40D53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993" w:type="dxa"/>
                </w:tcPr>
                <w:p w14:paraId="7DC6CADB" w14:textId="77777777" w:rsidR="00FE6536" w:rsidRPr="004F3940" w:rsidRDefault="00FE6536" w:rsidP="00A40D53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2126" w:type="dxa"/>
                </w:tcPr>
                <w:p w14:paraId="4E6135A2" w14:textId="77777777" w:rsidR="00FE6536" w:rsidRPr="004F3940" w:rsidRDefault="00FE6536" w:rsidP="00A40D53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702" w:type="dxa"/>
                </w:tcPr>
                <w:p w14:paraId="02536E48" w14:textId="77777777" w:rsidR="00FE6536" w:rsidRPr="004F3940" w:rsidRDefault="00FE6536" w:rsidP="00A40D53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</w:tr>
          </w:tbl>
          <w:p w14:paraId="1AB52020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319E1DAE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ملاحظة 02:</w:t>
            </w:r>
          </w:p>
          <w:p w14:paraId="19E55C94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0F1D4E5E" w14:textId="0AA75A82" w:rsidR="00FE6536" w:rsidRPr="004F3940" w:rsidRDefault="00FE6536" w:rsidP="00A40D53">
            <w:p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</w:rPr>
              <w:t>إذا كان</w:t>
            </w:r>
            <w:r w:rsidRPr="004F3940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 xml:space="preserve"> </w:t>
            </w:r>
            <w:r w:rsidR="00C723E0" w:rsidRPr="004F3940">
              <w:rPr>
                <w:rFonts w:ascii="Amiri" w:hAnsi="Amiri" w:cs="Amiri"/>
                <w:i/>
                <w:iCs/>
                <w:sz w:val="26"/>
                <w:szCs w:val="26"/>
              </w:rPr>
              <w:t>k</w:t>
            </w:r>
            <m:oMath>
              <m:r>
                <m:rPr>
                  <m:sty m:val="b"/>
                </m:rPr>
                <w:rPr>
                  <w:rFonts w:ascii="Cambria Math" w:hAnsi="Cambria Math" w:cs="Amiri"/>
                  <w:sz w:val="26"/>
                  <w:szCs w:val="26"/>
                  <w:rtl/>
                  <w:lang w:bidi="ar-DZ"/>
                </w:rPr>
                <m:t xml:space="preserve"> </m:t>
              </m:r>
            </m:oMath>
            <w:r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هو المعامل الضربي الموافق لتطور ما، فإن النسبة المئوية لهذا التطور هي العدد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k-1</m:t>
                  </m:r>
                </m:e>
              </m:d>
              <m:r>
                <w:rPr>
                  <w:rFonts w:ascii="Cambria Math" w:hAnsi="Cambria Math" w:cs="Amiri"/>
                  <w:sz w:val="26"/>
                  <w:szCs w:val="26"/>
                  <w:rtl/>
                  <w:lang w:bidi="ar-DZ"/>
                </w:rPr>
                <m:t>×</m:t>
              </m:r>
              <m: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>1000</m:t>
              </m:r>
            </m:oMath>
          </w:p>
          <w:p w14:paraId="72543341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233F2CEA" w14:textId="32421656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مثال 02: ت 27 ص 27</w:t>
            </w:r>
          </w:p>
          <w:p w14:paraId="49AAE0DA" w14:textId="2E19E3BA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</w:rPr>
              <w:t xml:space="preserve">عين النسبة المئوية لتطور مقدار في الحالات التالية: </w:t>
            </w:r>
            <w:r w:rsidRPr="004F3940">
              <w:rPr>
                <w:rFonts w:ascii="Amiri" w:hAnsi="Amiri" w:cs="Amiri"/>
                <w:sz w:val="26"/>
                <w:szCs w:val="26"/>
                <w:rtl/>
              </w:rPr>
              <w:br/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40"/>
              <w:gridCol w:w="2240"/>
              <w:gridCol w:w="2240"/>
              <w:gridCol w:w="2241"/>
            </w:tblGrid>
            <w:tr w:rsidR="00FE6536" w:rsidRPr="004F3940" w14:paraId="72A41F62" w14:textId="77777777" w:rsidTr="00A40D53"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B80EEDA" w14:textId="77777777" w:rsidR="00FE6536" w:rsidRPr="004F3940" w:rsidRDefault="00FE6536" w:rsidP="00A40D53">
                  <w:pPr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240" w:type="dxa"/>
                  <w:tcBorders>
                    <w:left w:val="single" w:sz="4" w:space="0" w:color="auto"/>
                  </w:tcBorders>
                </w:tcPr>
                <w:p w14:paraId="5C57EB00" w14:textId="77777777" w:rsidR="00FE6536" w:rsidRPr="004F3940" w:rsidRDefault="00FE6536" w:rsidP="00A40D53">
                  <w:pPr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</w:rPr>
                    <w:t>يضرب المقدار في 3</w:t>
                  </w:r>
                </w:p>
              </w:tc>
              <w:tc>
                <w:tcPr>
                  <w:tcW w:w="2240" w:type="dxa"/>
                </w:tcPr>
                <w:p w14:paraId="33DF359E" w14:textId="77777777" w:rsidR="00FE6536" w:rsidRPr="004F3940" w:rsidRDefault="00FE6536" w:rsidP="00A40D53">
                  <w:pPr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</w:rPr>
                    <w:t>يضرب المقدار في 0.4</w:t>
                  </w:r>
                </w:p>
              </w:tc>
              <w:tc>
                <w:tcPr>
                  <w:tcW w:w="2241" w:type="dxa"/>
                </w:tcPr>
                <w:p w14:paraId="1518C757" w14:textId="77777777" w:rsidR="00FE6536" w:rsidRPr="004F3940" w:rsidRDefault="00FE6536" w:rsidP="00A40D53">
                  <w:pPr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</w:rPr>
                    <w:t>ينقص بالنصف</w:t>
                  </w:r>
                </w:p>
              </w:tc>
            </w:tr>
            <w:tr w:rsidR="00FE6536" w:rsidRPr="004F3940" w14:paraId="3FF4748D" w14:textId="77777777" w:rsidTr="00A40D53">
              <w:tc>
                <w:tcPr>
                  <w:tcW w:w="2240" w:type="dxa"/>
                  <w:tcBorders>
                    <w:top w:val="single" w:sz="4" w:space="0" w:color="auto"/>
                  </w:tcBorders>
                </w:tcPr>
                <w:p w14:paraId="1D54D715" w14:textId="77777777" w:rsidR="00FE6536" w:rsidRPr="004F3940" w:rsidRDefault="00FE6536" w:rsidP="00A40D53">
                  <w:pPr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النسبة المئوية للتطور</w:t>
                  </w:r>
                </w:p>
              </w:tc>
              <w:tc>
                <w:tcPr>
                  <w:tcW w:w="2240" w:type="dxa"/>
                </w:tcPr>
                <w:p w14:paraId="5ACC0A6F" w14:textId="77777777" w:rsidR="00FE6536" w:rsidRPr="004F3940" w:rsidRDefault="00FE6536" w:rsidP="00A40D53">
                  <w:pPr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240" w:type="dxa"/>
                </w:tcPr>
                <w:p w14:paraId="60B91AF1" w14:textId="77777777" w:rsidR="00FE6536" w:rsidRPr="004F3940" w:rsidRDefault="00FE6536" w:rsidP="00A40D53">
                  <w:pPr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241" w:type="dxa"/>
                </w:tcPr>
                <w:p w14:paraId="384B687E" w14:textId="77777777" w:rsidR="00FE6536" w:rsidRPr="004F3940" w:rsidRDefault="00FE6536" w:rsidP="00A40D53">
                  <w:pPr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</w:tr>
          </w:tbl>
          <w:p w14:paraId="202829B4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FD4A81F" w14:textId="2C36F534" w:rsidR="00FE6536" w:rsidRPr="004F3940" w:rsidRDefault="009D38D4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SA"/>
              </w:rPr>
              <w:pict w14:anchorId="53698D3A">
                <v:roundrect id="_x0000_s1092" style="position:absolute;left:0;text-align:left;margin-left:14pt;margin-top:2.75pt;width:184.5pt;height:170.25pt;z-index:251686912" arcsize="10923f" strokecolor="white [3212]">
                  <v:textbox>
                    <w:txbxContent>
                      <w:p w14:paraId="44B67974" w14:textId="69B259A1" w:rsidR="009D38D4" w:rsidRDefault="009D38D4">
                        <w:r>
                          <w:rPr>
                            <w:noProof/>
                          </w:rPr>
                          <w:drawing>
                            <wp:inline distT="0" distB="0" distL="0" distR="0" wp14:anchorId="7A25667A" wp14:editId="07D9533B">
                              <wp:extent cx="1853565" cy="1859915"/>
                              <wp:effectExtent l="0" t="0" r="0" b="6985"/>
                              <wp:docPr id="2067357819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67357819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3565" cy="18599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14:paraId="5C427CE9" w14:textId="77777777" w:rsidR="00FE6536" w:rsidRPr="004F3940" w:rsidRDefault="00FE6536" w:rsidP="00A40D53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7DBED3B4" w14:textId="3893F903" w:rsidR="00FE6536" w:rsidRPr="004F3940" w:rsidRDefault="00FE6536" w:rsidP="00A40D53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واجب </w:t>
            </w:r>
            <w:r w:rsidR="007E2E02" w:rsidRPr="004F3940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منزلي:</w:t>
            </w:r>
          </w:p>
          <w:p w14:paraId="1CCC9129" w14:textId="77777777" w:rsidR="00FE6536" w:rsidRPr="00EE1591" w:rsidRDefault="00FE6536" w:rsidP="00A40D5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EE9939B" w14:textId="128EE372" w:rsidR="00FE6536" w:rsidRDefault="00FE6536" w:rsidP="00A40D5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1591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7E2E02">
              <w:rPr>
                <w:rFonts w:ascii="Amiri" w:hAnsi="Amiri" w:cs="Amiri"/>
                <w:sz w:val="28"/>
                <w:szCs w:val="28"/>
                <w:rtl/>
              </w:rPr>
              <w:t xml:space="preserve">ت </w:t>
            </w:r>
            <w:r w:rsidR="007E2E02" w:rsidRPr="007E2E02">
              <w:rPr>
                <w:rFonts w:ascii="Amiri" w:hAnsi="Amiri" w:cs="Amiri" w:hint="cs"/>
                <w:sz w:val="28"/>
                <w:szCs w:val="28"/>
                <w:rtl/>
              </w:rPr>
              <w:t>29،</w:t>
            </w:r>
            <w:r w:rsidRPr="007E2E02">
              <w:rPr>
                <w:rFonts w:ascii="Amiri" w:hAnsi="Amiri" w:cs="Amiri"/>
                <w:sz w:val="28"/>
                <w:szCs w:val="28"/>
                <w:rtl/>
              </w:rPr>
              <w:t xml:space="preserve"> ت </w:t>
            </w:r>
            <w:r w:rsidR="007E2E02" w:rsidRPr="007E2E02">
              <w:rPr>
                <w:rFonts w:ascii="Amiri" w:hAnsi="Amiri" w:cs="Amiri" w:hint="cs"/>
                <w:sz w:val="28"/>
                <w:szCs w:val="28"/>
                <w:rtl/>
              </w:rPr>
              <w:t>28،</w:t>
            </w:r>
            <w:r w:rsidRPr="007E2E02">
              <w:rPr>
                <w:rFonts w:ascii="Amiri" w:hAnsi="Amiri" w:cs="Amiri"/>
                <w:sz w:val="28"/>
                <w:szCs w:val="28"/>
                <w:rtl/>
              </w:rPr>
              <w:t xml:space="preserve"> ت 36 ص 28</w:t>
            </w:r>
          </w:p>
          <w:p w14:paraId="5DE0311C" w14:textId="77777777" w:rsidR="004F3940" w:rsidRPr="007E2E02" w:rsidRDefault="004F3940" w:rsidP="004F394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1D0869D" w14:textId="77777777" w:rsidR="00FE6536" w:rsidRPr="00EE1591" w:rsidRDefault="00FE6536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7C8FEB2" w14:textId="77777777" w:rsidR="00FE6536" w:rsidRPr="00EE1591" w:rsidRDefault="00FE6536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9CA29E3" w14:textId="670EB304" w:rsidR="00FE6536" w:rsidRPr="00CC245A" w:rsidRDefault="00FE6536" w:rsidP="00C723E0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994" w:type="dxa"/>
          </w:tcPr>
          <w:p w14:paraId="4BB5A6E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2D0EA06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3AEB68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09E3F47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15 د</w:t>
            </w:r>
          </w:p>
          <w:p w14:paraId="21EE4A9B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DB0DE8B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5566A38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F359327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55B0A79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0AD8C7E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CF36AA8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14F814E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2205D40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05 د</w:t>
            </w:r>
          </w:p>
          <w:p w14:paraId="4EA61C31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59469A1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9A5198F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DD25526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919503F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10د</w:t>
            </w:r>
          </w:p>
          <w:p w14:paraId="3B2858A1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5DCE6DE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69185F9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7CD8B8F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36FA838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D9539D2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0D80016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9881AD2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10د</w:t>
            </w:r>
          </w:p>
          <w:p w14:paraId="1579A111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624B42F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92152F3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E78396E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53FDBE5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DE3BD1A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4DA7146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B387ABF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0C9D5F1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10د</w:t>
            </w:r>
          </w:p>
          <w:p w14:paraId="7A214F3F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AEA15C7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15250BB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DEFDCE4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5F9F131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0A6C0E3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842A75F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01BB85D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27C7AE2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C832BA8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F2EBA07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10د</w:t>
            </w:r>
          </w:p>
        </w:tc>
      </w:tr>
    </w:tbl>
    <w:p w14:paraId="4E48B08D" w14:textId="77777777" w:rsidR="00FE6536" w:rsidRPr="00CC245A" w:rsidRDefault="00FE6536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55A9F780" w14:textId="45382836" w:rsidR="00FE6536" w:rsidRPr="00CC245A" w:rsidRDefault="00000000" w:rsidP="00E60A10">
      <w:pPr>
        <w:bidi/>
        <w:ind w:left="-993" w:right="-851"/>
        <w:rPr>
          <w:rFonts w:cstheme="minorHAnsi"/>
          <w:sz w:val="24"/>
          <w:szCs w:val="24"/>
          <w:rtl/>
        </w:rPr>
      </w:pPr>
      <w:r>
        <w:rPr>
          <w:rFonts w:cstheme="minorHAnsi"/>
          <w:noProof/>
          <w:sz w:val="24"/>
          <w:szCs w:val="24"/>
          <w:rtl/>
          <w:lang w:eastAsia="fr-FR"/>
        </w:rPr>
        <w:lastRenderedPageBreak/>
        <w:pict w14:anchorId="08CA7CD6">
          <v:shape id="_x0000_s1041" type="#_x0000_t54" style="position:absolute;left:0;text-align:left;margin-left:-61.65pt;margin-top:-1.55pt;width:137.3pt;height:50.6pt;z-index:251671552;mso-position-horizontal-relative:text;mso-position-vertical-relative:text">
            <v:textbox style="mso-next-textbox:#_x0000_s1041">
              <w:txbxContent>
                <w:p w14:paraId="47C0AECE" w14:textId="77777777" w:rsidR="00FE6536" w:rsidRPr="004F3940" w:rsidRDefault="00FE6536" w:rsidP="004F3940">
                  <w:pPr>
                    <w:bidi/>
                    <w:spacing w:after="0" w:line="240" w:lineRule="auto"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t>المدة:</w:t>
                  </w:r>
                  <w:r w:rsidRPr="004F3940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br/>
                    <w:t>02 ساعة</w:t>
                  </w:r>
                </w:p>
                <w:p w14:paraId="45FEF951" w14:textId="77777777" w:rsidR="00FE6536" w:rsidRPr="00D3514C" w:rsidRDefault="00FE6536" w:rsidP="00A40D53">
                  <w:pPr>
                    <w:bidi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rtl/>
          <w:lang w:eastAsia="fr-FR"/>
        </w:rPr>
        <w:pict w14:anchorId="1FFA4AA6">
          <v:shape id="_x0000_s1043" type="#_x0000_t80" style="position:absolute;left:0;text-align:left;margin-left:-61.65pt;margin-top:65.35pt;width:8in;height:39.35pt;z-index:251673600">
            <v:textbox>
              <w:txbxContent>
                <w:p w14:paraId="130292AC" w14:textId="66B83E3A" w:rsidR="00FE6536" w:rsidRPr="004F3940" w:rsidRDefault="00FE6536" w:rsidP="00E60A10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</w:rPr>
                    <w:t xml:space="preserve">الكفاءة </w:t>
                  </w:r>
                  <w:r w:rsidR="004F3940" w:rsidRPr="004F3940"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</w:rPr>
                    <w:t>المستهدفة: التمييز</w:t>
                  </w:r>
                  <w:r w:rsidRPr="004F3940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 بين التغير المطلق </w:t>
                  </w:r>
                  <w:r w:rsidR="004F3940" w:rsidRPr="004F3940">
                    <w:rPr>
                      <w:rFonts w:ascii="Amiri" w:hAnsi="Amiri" w:cs="Amiri" w:hint="cs"/>
                      <w:sz w:val="24"/>
                      <w:szCs w:val="24"/>
                      <w:rtl/>
                    </w:rPr>
                    <w:t>والتغير</w:t>
                  </w:r>
                  <w:r w:rsidRPr="004F3940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 النسبي</w:t>
                  </w:r>
                </w:p>
              </w:txbxContent>
            </v:textbox>
          </v:shape>
        </w:pict>
      </w:r>
      <w:r w:rsidR="00FE6536" w:rsidRPr="00CC245A">
        <w:rPr>
          <w:rFonts w:cstheme="minorHAnsi"/>
          <w:sz w:val="24"/>
          <w:szCs w:val="24"/>
          <w:rtl/>
        </w:rPr>
        <w:br/>
      </w:r>
      <w:r w:rsidR="00FE6536" w:rsidRPr="00CC245A">
        <w:rPr>
          <w:rFonts w:cstheme="minorHAnsi"/>
          <w:sz w:val="24"/>
          <w:szCs w:val="24"/>
          <w:rtl/>
        </w:rPr>
        <w:br/>
      </w:r>
      <w:r w:rsidR="00FE6536" w:rsidRPr="00CC245A">
        <w:rPr>
          <w:rFonts w:cstheme="minorHAnsi"/>
          <w:sz w:val="24"/>
          <w:szCs w:val="24"/>
          <w:rtl/>
        </w:rPr>
        <w:br/>
      </w:r>
      <w:r w:rsidR="00FE6536" w:rsidRPr="00CC245A">
        <w:rPr>
          <w:rFonts w:cstheme="minorHAnsi"/>
          <w:sz w:val="24"/>
          <w:szCs w:val="24"/>
          <w:rtl/>
        </w:rPr>
        <w:br/>
      </w:r>
      <w:r w:rsidR="00FE6536" w:rsidRPr="00CC245A">
        <w:rPr>
          <w:rFonts w:cstheme="minorHAnsi"/>
          <w:sz w:val="24"/>
          <w:szCs w:val="24"/>
          <w:rtl/>
        </w:rPr>
        <w:br/>
      </w:r>
      <w:r>
        <w:rPr>
          <w:rFonts w:cstheme="minorHAnsi"/>
          <w:noProof/>
          <w:sz w:val="24"/>
          <w:szCs w:val="24"/>
          <w:rtl/>
          <w:lang w:eastAsia="fr-FR"/>
        </w:rPr>
        <w:pict w14:anchorId="600E80CB">
          <v:shape id="_x0000_s1042" type="#_x0000_t98" style="position:absolute;left:0;text-align:left;margin-left:84.05pt;margin-top:-7.45pt;width:308.1pt;height:63.6pt;z-index:251672576;mso-position-horizontal-relative:text;mso-position-vertical-relative:text">
            <v:textbox style="mso-next-textbox:#_x0000_s1042">
              <w:txbxContent>
                <w:p w14:paraId="6E101020" w14:textId="40412262" w:rsidR="00FE6536" w:rsidRPr="004F3940" w:rsidRDefault="00006614" w:rsidP="004F3940">
                  <w:pPr>
                    <w:bidi/>
                    <w:spacing w:after="0" w:line="240" w:lineRule="auto"/>
                    <w:rPr>
                      <w:rFonts w:ascii="Amiri" w:hAnsi="Amiri" w:cs="Amiri"/>
                      <w:sz w:val="24"/>
                      <w:szCs w:val="24"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المحور: </w:t>
                  </w:r>
                  <w:r w:rsidRPr="004F39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>النسب</w:t>
                  </w:r>
                  <w:r w:rsidR="00FE6536" w:rsidRPr="004F39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 xml:space="preserve"> المئوية </w:t>
                  </w:r>
                  <w:r w:rsidR="004F3940" w:rsidRPr="004F3940">
                    <w:rPr>
                      <w:rFonts w:ascii="Amiri" w:hAnsi="Amiri" w:cs="Amiri" w:hint="cs"/>
                      <w:sz w:val="24"/>
                      <w:szCs w:val="24"/>
                      <w:rtl/>
                      <w:lang w:bidi="ar-DZ"/>
                    </w:rPr>
                    <w:t>والمؤشرات</w:t>
                  </w:r>
                  <w:r w:rsidR="00FE6536" w:rsidRPr="004F39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br/>
                  </w:r>
                  <w:r w:rsidR="004F3940" w:rsidRPr="004F3940"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الموضوع:</w:t>
                  </w:r>
                  <w:r w:rsidR="00FE6536" w:rsidRPr="004F3940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 xml:space="preserve"> النسب المئوية </w:t>
                  </w:r>
                  <w:r w:rsidR="004F3940" w:rsidRPr="004F3940">
                    <w:rPr>
                      <w:rFonts w:ascii="Amiri" w:hAnsi="Amiri" w:cs="Amiri" w:hint="cs"/>
                      <w:sz w:val="24"/>
                      <w:szCs w:val="24"/>
                      <w:rtl/>
                      <w:lang w:bidi="ar-DZ"/>
                    </w:rPr>
                    <w:t>والتطورات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rtl/>
          <w:lang w:eastAsia="fr-FR"/>
        </w:rPr>
        <w:pict w14:anchorId="276FD852">
          <v:shape id="_x0000_s1040" type="#_x0000_t54" style="position:absolute;left:0;text-align:left;margin-left:398.8pt;margin-top:-7.45pt;width:115.55pt;height:52.75pt;z-index:251670528;mso-position-horizontal-relative:text;mso-position-vertical-relative:text">
            <v:textbox style="mso-next-textbox:#_x0000_s1040">
              <w:txbxContent>
                <w:p w14:paraId="478E8FAA" w14:textId="77777777" w:rsidR="00FE6536" w:rsidRPr="004F3940" w:rsidRDefault="00FE6536" w:rsidP="00E60A10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  <w:t>الثانية تسيير</w:t>
                  </w:r>
                </w:p>
              </w:txbxContent>
            </v:textbox>
          </v:shape>
        </w:pict>
      </w:r>
    </w:p>
    <w:tbl>
      <w:tblPr>
        <w:tblStyle w:val="Grilledutableau"/>
        <w:bidiVisual/>
        <w:tblW w:w="1144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560"/>
      </w:tblGrid>
      <w:tr w:rsidR="00FE6536" w:rsidRPr="00CC245A" w14:paraId="23EF2DE3" w14:textId="77777777" w:rsidTr="004F3940">
        <w:tc>
          <w:tcPr>
            <w:tcW w:w="1384" w:type="dxa"/>
            <w:shd w:val="clear" w:color="auto" w:fill="FDE9D9" w:themeFill="accent6" w:themeFillTint="33"/>
          </w:tcPr>
          <w:p w14:paraId="7488C103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4"/>
                <w:szCs w:val="24"/>
              </w:rPr>
            </w:pPr>
            <w:r w:rsidRPr="004F3940">
              <w:rPr>
                <w:rFonts w:ascii="Amiri" w:hAnsi="Amiri" w:cs="Amiri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DE9D9" w:themeFill="accent6" w:themeFillTint="33"/>
          </w:tcPr>
          <w:p w14:paraId="3D619649" w14:textId="77777777" w:rsidR="00FE6536" w:rsidRPr="004F3940" w:rsidRDefault="00FE6536" w:rsidP="00A40D53">
            <w:pPr>
              <w:bidi/>
              <w:ind w:right="-851"/>
              <w:jc w:val="center"/>
              <w:rPr>
                <w:rFonts w:ascii="Amiri" w:hAnsi="Amiri" w:cs="Amiri"/>
                <w:sz w:val="24"/>
                <w:szCs w:val="24"/>
                <w:rtl/>
              </w:rPr>
            </w:pPr>
            <w:r w:rsidRPr="004F3940">
              <w:rPr>
                <w:rFonts w:ascii="Amiri" w:hAnsi="Amiri" w:cs="Amiri"/>
                <w:sz w:val="24"/>
                <w:szCs w:val="24"/>
                <w:rtl/>
              </w:rPr>
              <w:t>الــــــــــــــــدرس</w:t>
            </w:r>
          </w:p>
        </w:tc>
        <w:tc>
          <w:tcPr>
            <w:tcW w:w="1560" w:type="dxa"/>
            <w:shd w:val="clear" w:color="auto" w:fill="FDE9D9" w:themeFill="accent6" w:themeFillTint="33"/>
          </w:tcPr>
          <w:p w14:paraId="63CF54A5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4F3940">
              <w:rPr>
                <w:rFonts w:ascii="Amiri" w:hAnsi="Amiri" w:cs="Amiri"/>
                <w:sz w:val="24"/>
                <w:szCs w:val="24"/>
                <w:rtl/>
              </w:rPr>
              <w:t>ملاحظات</w:t>
            </w:r>
          </w:p>
        </w:tc>
      </w:tr>
      <w:tr w:rsidR="00FE6536" w:rsidRPr="00CC245A" w14:paraId="1ECA161C" w14:textId="77777777" w:rsidTr="00A40D53">
        <w:tc>
          <w:tcPr>
            <w:tcW w:w="1384" w:type="dxa"/>
          </w:tcPr>
          <w:p w14:paraId="29C01F2E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14:paraId="4A78E6A7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14:paraId="1B355E5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14:paraId="69705ED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14:paraId="16F2F29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14:paraId="01504859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14:paraId="7FF41D2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14:paraId="530E4791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14:paraId="65DC5D1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14:paraId="51ED20C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معارف</w:t>
            </w:r>
          </w:p>
          <w:p w14:paraId="110EC304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E5C32B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21179A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374F546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18F27711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8CE8B96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16CDCD1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042A04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ترسيخ</w:t>
            </w:r>
          </w:p>
          <w:p w14:paraId="470BE6B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E9DC39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564F634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D46293E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7A90F3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BB93C5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C4DD35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0B2823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B3AFD6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1184ECE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C940E5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6F85509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FE3244C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17F42BE9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D455B3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تقييم</w:t>
            </w:r>
          </w:p>
          <w:p w14:paraId="38CA2BF2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F04B54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2AA96B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564E057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19FF5F1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4EFEE5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3984D0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4D037C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2F96BA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5A461F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E4E979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81A86C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CB12AC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3C2EDC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82800A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1AE8E1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08EE141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464319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نشاط</w:t>
            </w:r>
          </w:p>
          <w:p w14:paraId="12D013F4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39A344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DD4E1B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AE5006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E4E3D99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معارف</w:t>
            </w:r>
          </w:p>
          <w:p w14:paraId="2A9DF4E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8C9A926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B6ADF1C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DFE19E1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8338502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ترسيخ</w:t>
            </w:r>
          </w:p>
          <w:p w14:paraId="1B828761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9904C0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FC2C1A7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D8BF437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D24C5E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تقييم</w:t>
            </w:r>
          </w:p>
          <w:p w14:paraId="66CA478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925E5FE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DF5421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4F4B609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05" w:type="dxa"/>
          </w:tcPr>
          <w:p w14:paraId="5F55BE7F" w14:textId="77777777" w:rsidR="00FE6536" w:rsidRPr="004F3940" w:rsidRDefault="00FE6536" w:rsidP="00A40D53">
            <w:pPr>
              <w:bidi/>
              <w:ind w:right="-851"/>
              <w:rPr>
                <w:rFonts w:cstheme="minorHAnsi"/>
                <w:sz w:val="26"/>
                <w:szCs w:val="26"/>
                <w:rtl/>
              </w:rPr>
            </w:pPr>
          </w:p>
          <w:p w14:paraId="7779E473" w14:textId="0C2801F5" w:rsidR="00FE6536" w:rsidRPr="004F3940" w:rsidRDefault="00FE6536" w:rsidP="004F394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التطور المطلق </w:t>
            </w:r>
            <w:r w:rsidR="00006614"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والتطور</w:t>
            </w: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النسبي:</w:t>
            </w:r>
          </w:p>
          <w:p w14:paraId="38D839D3" w14:textId="1954C280" w:rsidR="00FE6536" w:rsidRPr="004F3940" w:rsidRDefault="00FE6536" w:rsidP="004F394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5E05570C" w14:textId="652D006A" w:rsidR="00FE6536" w:rsidRPr="004F3940" w:rsidRDefault="00FE6536" w:rsidP="004F3940">
            <w:p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</w:rPr>
              <w:t xml:space="preserve">ليكن </w:t>
            </w:r>
            <m:oMath>
              <m:sSub>
                <m:sSubPr>
                  <m:ctrlPr>
                    <w:rPr>
                      <w:rFonts w:ascii="Cambria Math" w:hAnsi="Cambria Math" w:cs="Amiri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6"/>
                      <w:szCs w:val="2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miri"/>
                      <w:sz w:val="26"/>
                      <w:szCs w:val="26"/>
                    </w:rPr>
                    <m:t>0</m:t>
                  </m:r>
                </m:sub>
              </m:sSub>
            </m:oMath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القيمة الأولية لمقدار </w:t>
            </w:r>
            <m:oMath>
              <m:r>
                <w:rPr>
                  <w:rFonts w:ascii="Cambria Math" w:hAnsi="Cambria Math" w:cs="Amiri"/>
                  <w:sz w:val="26"/>
                  <w:szCs w:val="26"/>
                  <w:rtl/>
                  <w:lang w:bidi="ar-DZ"/>
                </w:rPr>
                <m:t xml:space="preserve"> </m:t>
              </m:r>
              <m: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>x</m:t>
              </m:r>
            </m:oMath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</m:oMath>
            <w:r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قيمته النهائية بعد التطور </w:t>
            </w:r>
          </w:p>
          <w:p w14:paraId="4D0BDE6F" w14:textId="0A75CBB6" w:rsidR="00FE6536" w:rsidRPr="004F3940" w:rsidRDefault="00FE6536" w:rsidP="004F3940">
            <w:pPr>
              <w:bidi/>
              <w:ind w:right="-851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      نسمي التطور المطلق لهذا المقدار الفرق 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6"/>
                  <w:szCs w:val="26"/>
                  <w:lang w:bidi="ar-DZ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0</m:t>
                  </m:r>
                </m:sub>
              </m:sSub>
            </m:oMath>
            <w:r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006614"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ونرمز</w:t>
            </w:r>
            <w:r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له بالرمز </w:t>
            </w:r>
            <m:oMath>
              <m:r>
                <w:rPr>
                  <w:rFonts w:ascii="Times New Roman" w:eastAsiaTheme="minorEastAsia" w:hAnsi="Times New Roman" w:cs="Times New Roman" w:hint="cs"/>
                  <w:sz w:val="26"/>
                  <w:szCs w:val="26"/>
                  <w:rtl/>
                  <w:lang w:bidi="ar-DZ"/>
                </w:rPr>
                <m:t>∆</m:t>
              </m:r>
              <m:r>
                <w:rPr>
                  <w:rFonts w:ascii="Cambria Math" w:eastAsiaTheme="minorEastAsia" w:hAnsi="Cambria Math" w:cs="Amiri"/>
                  <w:sz w:val="26"/>
                  <w:szCs w:val="26"/>
                  <w:lang w:bidi="ar-DZ"/>
                </w:rPr>
                <m:t>x</m:t>
              </m:r>
            </m:oMath>
            <w:r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  <w:p w14:paraId="39542C53" w14:textId="6ABAC5B0" w:rsidR="00FE6536" w:rsidRPr="004F3940" w:rsidRDefault="00FE6536" w:rsidP="004F3940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       نسمي التطور النسبي لهذا المقدار حاصل قسمة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</m:ctrlPr>
                </m:fPr>
                <m:num>
                  <m:r>
                    <w:rPr>
                      <w:rFonts w:ascii="Times New Roman" w:eastAsiaTheme="minorEastAsia" w:hAnsi="Times New Roman" w:cs="Times New Roman" w:hint="cs"/>
                      <w:sz w:val="26"/>
                      <w:szCs w:val="26"/>
                      <w:rtl/>
                      <w:lang w:bidi="ar-DZ"/>
                    </w:rPr>
                    <m:t>∆</m:t>
                  </m:r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miri"/>
                      <w:position w:val="-14"/>
                      <w:sz w:val="26"/>
                      <w:szCs w:val="26"/>
                    </w:rPr>
                    <w:object w:dxaOrig="340" w:dyaOrig="400" w14:anchorId="69FE7FA8">
                      <v:shape id="_x0000_i1040" type="#_x0000_t75" style="width:16.5pt;height:20.25pt" o:ole="">
                        <v:imagedata r:id="rId32" o:title=""/>
                      </v:shape>
                      <o:OLEObject Type="Embed" ProgID="Equation.DSMT4" ShapeID="_x0000_i1040" DrawAspect="Content" ObjectID="_1788543771" r:id="rId33"/>
                    </w:object>
                  </m:r>
                </m:den>
              </m:f>
            </m:oMath>
            <w:r w:rsidRPr="004F3940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أي :  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sz w:val="26"/>
                      <w:szCs w:val="26"/>
                      <w:lang w:bidi="ar-D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6"/>
                          <w:szCs w:val="2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6"/>
                          <w:szCs w:val="26"/>
                          <w:lang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6"/>
                          <w:szCs w:val="26"/>
                          <w:lang w:bidi="ar-DZ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6"/>
                          <w:szCs w:val="2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6"/>
                          <w:szCs w:val="26"/>
                          <w:lang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6"/>
                          <w:szCs w:val="26"/>
                          <w:lang w:bidi="ar-DZ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6"/>
                          <w:szCs w:val="2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6"/>
                          <w:szCs w:val="26"/>
                          <w:lang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6"/>
                          <w:szCs w:val="26"/>
                          <w:lang w:bidi="ar-DZ"/>
                        </w:rPr>
                        <m:t>0</m:t>
                      </m:r>
                    </m:sub>
                  </m:sSub>
                </m:den>
              </m:f>
            </m:oMath>
          </w:p>
          <w:p w14:paraId="6D354CE2" w14:textId="110341C8" w:rsidR="00FE6536" w:rsidRPr="004F3940" w:rsidRDefault="00FE6536" w:rsidP="004F3940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مـــــــــــــــــــــثال</w:t>
            </w: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  <w:t>01</w:t>
            </w: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  كان سعر </w:t>
            </w:r>
            <w:r w:rsidR="00322CB8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هاتف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322CB8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24000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دينارا وبعد تخفيض أصبح سعره </w:t>
            </w:r>
            <w:r w:rsidR="00322CB8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23500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006614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دينارا </w:t>
            </w:r>
            <w:r w:rsidR="004F3940"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إذا: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</w:r>
          </w:p>
          <w:p w14:paraId="30D3670C" w14:textId="6A77FBD5" w:rsidR="00FE6536" w:rsidRPr="004F3940" w:rsidRDefault="00FE6536" w:rsidP="004F3940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       </w:t>
            </w:r>
            <w:r w:rsidRPr="004F3940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التطور المطلق هو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: ............................</w:t>
            </w:r>
          </w:p>
          <w:p w14:paraId="5EB29BF5" w14:textId="13C590F2" w:rsidR="00FE6536" w:rsidRPr="004F3940" w:rsidRDefault="00FE6536" w:rsidP="004F3940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       </w:t>
            </w:r>
            <w:r w:rsidRPr="004F3940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التطور النسبي هــو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: ..................................</w:t>
            </w:r>
          </w:p>
          <w:p w14:paraId="0515DECC" w14:textId="1C1FAADA" w:rsidR="00FE6536" w:rsidRPr="004F3940" w:rsidRDefault="00FE6536" w:rsidP="004F394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مثال </w:t>
            </w:r>
            <w:r w:rsidR="00006614"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  <w:t>02</w:t>
            </w:r>
            <w:r w:rsidR="00006614"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:</w:t>
            </w: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ت 34 ص 28</w:t>
            </w:r>
          </w:p>
          <w:p w14:paraId="3310F4F4" w14:textId="77777777" w:rsidR="00FE6536" w:rsidRPr="004F3940" w:rsidRDefault="00FE6536" w:rsidP="004F3940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C91FB00" w14:textId="067D83EA" w:rsidR="00FE6536" w:rsidRPr="004F3940" w:rsidRDefault="00FE6536" w:rsidP="004F3940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</w:rPr>
              <w:t xml:space="preserve">كان سعر جهاز التلفزيون </w:t>
            </w:r>
            <w:r w:rsidRPr="004F3940">
              <w:rPr>
                <w:rFonts w:ascii="Amiri" w:hAnsi="Amiri" w:cs="Amiri"/>
                <w:sz w:val="26"/>
                <w:szCs w:val="26"/>
              </w:rPr>
              <w:t>17000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دينار ثم أصبح السعر </w:t>
            </w:r>
            <w:r w:rsidR="00006614" w:rsidRPr="004F3940">
              <w:rPr>
                <w:rFonts w:ascii="Amiri" w:hAnsi="Amiri" w:cs="Amiri"/>
                <w:sz w:val="26"/>
                <w:szCs w:val="26"/>
                <w:lang w:bidi="ar-DZ"/>
              </w:rPr>
              <w:t>16200.</w:t>
            </w:r>
          </w:p>
          <w:p w14:paraId="7756F7FA" w14:textId="1316AAE9" w:rsidR="00FE6536" w:rsidRPr="004F3940" w:rsidRDefault="00FE6536" w:rsidP="004F394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أحسب كلا من التطور المطلق والتطور النسبي والمعامل الضربي </w:t>
            </w:r>
            <w:r w:rsidR="004F3940"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والنسبة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المئوية الموافقة لهذا التطور</w:t>
            </w:r>
          </w:p>
          <w:p w14:paraId="5E742EE0" w14:textId="77777777" w:rsidR="00FE6536" w:rsidRPr="004F3940" w:rsidRDefault="00FE6536" w:rsidP="004F3940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0EDC20D" w14:textId="30359C9A" w:rsidR="00FE6536" w:rsidRPr="004F3940" w:rsidRDefault="004F3940" w:rsidP="004F394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F3940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تمرين:</w:t>
            </w:r>
          </w:p>
          <w:p w14:paraId="41FDFB04" w14:textId="5C979CF2" w:rsidR="00680472" w:rsidRPr="004F3940" w:rsidRDefault="00680472" w:rsidP="004F3940">
            <w:pPr>
              <w:bidi/>
              <w:rPr>
                <w:rFonts w:ascii="Amiri" w:hAnsi="Amiri" w:cs="Amiri"/>
                <w:sz w:val="26"/>
                <w:szCs w:val="26"/>
                <w:u w:val="single"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تحتوي ثانوية على 612 تلميذ منهم 35.78</w:t>
            </w:r>
            <w:r w:rsidRPr="004F3940">
              <w:rPr>
                <w:rFonts w:ascii="Amiri" w:hAnsi="Amiri" w:cs="Amiri"/>
                <w:sz w:val="26"/>
                <w:szCs w:val="26"/>
                <w:lang w:bidi="ar-DZ"/>
              </w:rPr>
              <w:t>%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مسجلون في السنة الثالثة و26.06 </w:t>
            </w:r>
            <w:r w:rsidRPr="004F3940">
              <w:rPr>
                <w:rFonts w:ascii="Amiri" w:hAnsi="Amiri" w:cs="Amiri"/>
                <w:sz w:val="26"/>
                <w:szCs w:val="26"/>
                <w:lang w:bidi="ar-DZ"/>
              </w:rPr>
              <w:t>%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مسجلون في السنة الثانية.</w:t>
            </w:r>
          </w:p>
          <w:p w14:paraId="479390D5" w14:textId="1456856E" w:rsidR="00680472" w:rsidRPr="004F3940" w:rsidRDefault="00680472" w:rsidP="004F3940">
            <w:pPr>
              <w:pStyle w:val="Paragraphedeliste"/>
              <w:numPr>
                <w:ilvl w:val="0"/>
                <w:numId w:val="12"/>
              </w:numPr>
              <w:spacing w:after="160"/>
              <w:ind w:left="36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احسب عدد تلاميذ السنة الثانية والثالثة ثم استنتج عدد تلاميذ السنة الأولى.</w:t>
            </w:r>
          </w:p>
          <w:p w14:paraId="0328270E" w14:textId="42BF8A18" w:rsidR="00680472" w:rsidRPr="004F3940" w:rsidRDefault="00680472" w:rsidP="004F3940">
            <w:pPr>
              <w:pStyle w:val="Paragraphedeliste"/>
              <w:numPr>
                <w:ilvl w:val="0"/>
                <w:numId w:val="12"/>
              </w:numPr>
              <w:spacing w:after="160"/>
              <w:ind w:left="36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إذا كان 37.27</w:t>
            </w:r>
            <w:r w:rsidRPr="004F3940">
              <w:rPr>
                <w:rFonts w:ascii="Amiri" w:hAnsi="Amiri" w:cs="Amiri"/>
                <w:sz w:val="26"/>
                <w:szCs w:val="26"/>
                <w:lang w:bidi="ar-DZ"/>
              </w:rPr>
              <w:t>%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من تلاميذ السنة الثانية مسجلون في شعبة التسيير والاقتصاد. 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       احسب عدد تلاميذ السنة الثانية تسيير واقتصاد؟ </w:t>
            </w:r>
          </w:p>
          <w:p w14:paraId="366EF83D" w14:textId="7D992DD7" w:rsidR="00680472" w:rsidRPr="004F3940" w:rsidRDefault="00680472" w:rsidP="004F3940">
            <w:pPr>
              <w:pStyle w:val="Paragraphedeliste"/>
              <w:numPr>
                <w:ilvl w:val="0"/>
                <w:numId w:val="12"/>
              </w:numPr>
              <w:spacing w:after="160"/>
              <w:ind w:left="36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إذا ازداد عدد تلاميذ المؤسسة الى 720 في السنة المقبلة.</w:t>
            </w:r>
          </w:p>
          <w:p w14:paraId="5A35FFD2" w14:textId="3BB5B15B" w:rsidR="00680472" w:rsidRPr="004F3940" w:rsidRDefault="009D38D4" w:rsidP="004F3940">
            <w:pPr>
              <w:pStyle w:val="Paragraphedeliste"/>
              <w:numPr>
                <w:ilvl w:val="0"/>
                <w:numId w:val="13"/>
              </w:numPr>
              <w:spacing w:after="16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DZ" w:bidi="ar-DZ"/>
              </w:rPr>
              <w:pict w14:anchorId="4461D13E">
                <v:rect id="_x0000_s1093" style="position:absolute;left:0;text-align:left;margin-left:3.35pt;margin-top:9pt;width:122.25pt;height:124.5pt;z-index:251687936" strokecolor="white [3212]">
                  <v:textbox>
                    <w:txbxContent>
                      <w:p w14:paraId="103969BF" w14:textId="66AE77F8" w:rsidR="009D38D4" w:rsidRDefault="009D38D4">
                        <w:r>
                          <w:rPr>
                            <w:noProof/>
                          </w:rPr>
                          <w:drawing>
                            <wp:inline distT="0" distB="0" distL="0" distR="0" wp14:anchorId="4E3D4334" wp14:editId="2FA8FA93">
                              <wp:extent cx="1360170" cy="1364615"/>
                              <wp:effectExtent l="0" t="0" r="0" b="0"/>
                              <wp:docPr id="350021197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0021197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0170" cy="13646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680472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احسب التطور المطلق والتطور النسبي؟</w:t>
            </w:r>
          </w:p>
          <w:p w14:paraId="7028F8DD" w14:textId="480E6162" w:rsidR="008F3956" w:rsidRPr="004F3940" w:rsidRDefault="00680472" w:rsidP="004F3940">
            <w:pPr>
              <w:pStyle w:val="Paragraphedeliste"/>
              <w:numPr>
                <w:ilvl w:val="0"/>
                <w:numId w:val="13"/>
              </w:numPr>
              <w:spacing w:after="16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احسب المعامل الضربي ثم استنتج النسبة المئوية للتطور</w:t>
            </w:r>
          </w:p>
          <w:p w14:paraId="51EB5195" w14:textId="2525115A" w:rsidR="00FA12AC" w:rsidRPr="00CC245A" w:rsidRDefault="00FA12AC" w:rsidP="00680472">
            <w:pPr>
              <w:bidi/>
              <w:rPr>
                <w:rFonts w:cstheme="minorHAnsi"/>
                <w:sz w:val="28"/>
                <w:szCs w:val="28"/>
              </w:rPr>
            </w:pPr>
          </w:p>
          <w:p w14:paraId="63AD9AB9" w14:textId="77777777" w:rsidR="004F3940" w:rsidRDefault="004F3940" w:rsidP="004F394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53A66322" w14:textId="77777777" w:rsidR="004F3940" w:rsidRDefault="004F3940" w:rsidP="004F394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7CDB077C" w14:textId="77777777" w:rsidR="004F3940" w:rsidRDefault="004F3940" w:rsidP="004F394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10F3AC90" w14:textId="3135ED3D" w:rsidR="00FE6536" w:rsidRPr="004F3940" w:rsidRDefault="00FE6536" w:rsidP="004F394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lastRenderedPageBreak/>
              <w:t>التطورات المتعاقبــــــــــــــــــة:</w:t>
            </w: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  </w:t>
            </w:r>
          </w:p>
          <w:p w14:paraId="3889F816" w14:textId="61C4D95B" w:rsidR="001160FF" w:rsidRPr="004F3940" w:rsidRDefault="00FE6536" w:rsidP="004F394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نشاط</w:t>
            </w:r>
            <w:r w:rsidR="001160FF"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03 ص11:</w:t>
            </w:r>
          </w:p>
          <w:p w14:paraId="217CE701" w14:textId="50001721" w:rsidR="001160FF" w:rsidRPr="004F3940" w:rsidRDefault="001160FF" w:rsidP="001160FF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ليكن</w:t>
            </w:r>
            <w:r w:rsidRPr="004F3940">
              <w:rPr>
                <w:rFonts w:ascii="Amiri" w:hAnsi="Amiri" w:cs="Amiri"/>
                <w:position w:val="-6"/>
                <w:sz w:val="26"/>
                <w:szCs w:val="26"/>
                <w:rtl/>
                <w:lang w:val="en-US" w:bidi="ar-DZ"/>
              </w:rPr>
              <w:object w:dxaOrig="200" w:dyaOrig="220" w14:anchorId="7372F296">
                <v:shape id="_x0000_i1041" type="#_x0000_t75" style="width:9.75pt;height:11.25pt" o:ole="">
                  <v:imagedata r:id="rId34" o:title=""/>
                </v:shape>
                <o:OLEObject Type="Embed" ProgID="Equation.DSMT4" ShapeID="_x0000_i1041" DrawAspect="Content" ObjectID="_1788543772" r:id="rId35"/>
              </w:object>
            </w: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سعر منتوج في سنة 2000. خضع هذا السعر إلى زيادة قدرها 10</w:t>
            </w:r>
            <w:r w:rsidRPr="004F3940">
              <w:rPr>
                <w:rFonts w:ascii="Amiri" w:hAnsi="Amiri" w:cs="Amiri"/>
                <w:i/>
                <w:iCs/>
                <w:sz w:val="26"/>
                <w:szCs w:val="26"/>
                <w:lang w:bidi="ar-DZ"/>
              </w:rPr>
              <w:t xml:space="preserve"> %</w:t>
            </w:r>
            <w:r w:rsidRPr="004F3940">
              <w:rPr>
                <w:rFonts w:ascii="Amiri" w:hAnsi="Amiri" w:cs="Amiri"/>
                <w:i/>
                <w:iCs/>
                <w:sz w:val="26"/>
                <w:szCs w:val="26"/>
                <w:rtl/>
                <w:lang w:bidi="ar-DZ"/>
              </w:rPr>
              <w:t xml:space="preserve"> 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في سنة 2001 ثم إلى زيادة أخرى قدرها</w:t>
            </w:r>
            <w:r w:rsidRPr="004F3940">
              <w:rPr>
                <w:rFonts w:ascii="Amiri" w:hAnsi="Amiri" w:cs="Amiri"/>
                <w:i/>
                <w:iCs/>
                <w:sz w:val="26"/>
                <w:szCs w:val="26"/>
                <w:rtl/>
                <w:lang w:bidi="ar-DZ"/>
              </w:rPr>
              <w:t xml:space="preserve"> 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15</w:t>
            </w:r>
            <w:r w:rsidRPr="004F3940">
              <w:rPr>
                <w:rFonts w:ascii="Amiri" w:hAnsi="Amiri" w:cs="Amiri"/>
                <w:i/>
                <w:iCs/>
                <w:sz w:val="26"/>
                <w:szCs w:val="26"/>
                <w:lang w:bidi="ar-DZ"/>
              </w:rPr>
              <w:t xml:space="preserve"> %</w:t>
            </w:r>
            <w:r w:rsidRPr="004F3940">
              <w:rPr>
                <w:rFonts w:ascii="Amiri" w:hAnsi="Amiri" w:cs="Amiri"/>
                <w:i/>
                <w:iCs/>
                <w:sz w:val="26"/>
                <w:szCs w:val="26"/>
                <w:rtl/>
                <w:lang w:bidi="ar-DZ"/>
              </w:rPr>
              <w:t xml:space="preserve"> 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في 2002</w:t>
            </w:r>
            <w:r w:rsidRPr="004F3940">
              <w:rPr>
                <w:rFonts w:ascii="Amiri" w:hAnsi="Amiri" w:cs="Amiri"/>
                <w:i/>
                <w:iCs/>
                <w:sz w:val="26"/>
                <w:szCs w:val="26"/>
                <w:rtl/>
                <w:lang w:bidi="ar-DZ"/>
              </w:rPr>
              <w:t>.</w:t>
            </w:r>
          </w:p>
          <w:p w14:paraId="4FB6E6DB" w14:textId="58CC56EF" w:rsidR="001160FF" w:rsidRPr="004F3940" w:rsidRDefault="001160FF" w:rsidP="001160FF">
            <w:pPr>
              <w:numPr>
                <w:ilvl w:val="0"/>
                <w:numId w:val="14"/>
              </w:numPr>
              <w:bidi/>
              <w:rPr>
                <w:rFonts w:ascii="Amiri" w:hAnsi="Amiri" w:cs="Amiri"/>
                <w:sz w:val="26"/>
                <w:szCs w:val="26"/>
                <w:lang w:val="en-US"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إذا كان</w:t>
            </w:r>
            <w:r w:rsidRPr="004F3940">
              <w:rPr>
                <w:rFonts w:ascii="Amiri" w:hAnsi="Amiri" w:cs="Amiri"/>
                <w:position w:val="-12"/>
                <w:sz w:val="26"/>
                <w:szCs w:val="26"/>
                <w:rtl/>
                <w:lang w:val="en-US" w:bidi="ar-DZ"/>
              </w:rPr>
              <w:object w:dxaOrig="260" w:dyaOrig="360" w14:anchorId="1BD14CA5">
                <v:shape id="_x0000_i1042" type="#_x0000_t75" style="width:12.75pt;height:18pt" o:ole="">
                  <v:imagedata r:id="rId36" o:title=""/>
                </v:shape>
                <o:OLEObject Type="Embed" ProgID="Equation.DSMT4" ShapeID="_x0000_i1042" DrawAspect="Content" ObjectID="_1788543773" r:id="rId37"/>
              </w:object>
            </w: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</w:t>
            </w:r>
            <w:r w:rsidRPr="004F3940">
              <w:rPr>
                <w:rFonts w:ascii="Amiri" w:hAnsi="Amiri" w:cs="Amiri"/>
                <w:position w:val="-12"/>
                <w:sz w:val="26"/>
                <w:szCs w:val="26"/>
                <w:rtl/>
                <w:lang w:val="en-US" w:bidi="ar-DZ"/>
              </w:rPr>
              <w:object w:dxaOrig="260" w:dyaOrig="360" w14:anchorId="47761C00">
                <v:shape id="_x0000_i1043" type="#_x0000_t75" style="width:12.75pt;height:18pt" o:ole="">
                  <v:imagedata r:id="rId38" o:title=""/>
                </v:shape>
                <o:OLEObject Type="Embed" ProgID="Equation.DSMT4" ShapeID="_x0000_i1043" DrawAspect="Content" ObjectID="_1788543774" r:id="rId39"/>
              </w:object>
            </w: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سعري المنتوج في سنتي 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2001 و2002 على الترتيب.</w:t>
            </w:r>
          </w:p>
          <w:p w14:paraId="36C34310" w14:textId="77777777" w:rsidR="001160FF" w:rsidRPr="004F3940" w:rsidRDefault="001160FF" w:rsidP="001160FF">
            <w:pPr>
              <w:bidi/>
              <w:ind w:left="360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عبر عن </w:t>
            </w:r>
            <w:r w:rsidRPr="004F3940">
              <w:rPr>
                <w:rFonts w:ascii="Amiri" w:hAnsi="Amiri" w:cs="Amiri"/>
                <w:position w:val="-12"/>
                <w:sz w:val="26"/>
                <w:szCs w:val="26"/>
                <w:rtl/>
                <w:lang w:val="en-US" w:bidi="ar-DZ"/>
              </w:rPr>
              <w:object w:dxaOrig="260" w:dyaOrig="360" w14:anchorId="191CFF79">
                <v:shape id="_x0000_i1044" type="#_x0000_t75" style="width:12.75pt;height:18pt" o:ole="">
                  <v:imagedata r:id="rId36" o:title=""/>
                </v:shape>
                <o:OLEObject Type="Embed" ProgID="Equation.DSMT4" ShapeID="_x0000_i1044" DrawAspect="Content" ObjectID="_1788543775" r:id="rId40"/>
              </w:object>
            </w: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بدلالة </w:t>
            </w:r>
            <w:r w:rsidRPr="004F3940">
              <w:rPr>
                <w:rFonts w:ascii="Amiri" w:hAnsi="Amiri" w:cs="Amiri"/>
                <w:position w:val="-6"/>
                <w:sz w:val="26"/>
                <w:szCs w:val="26"/>
                <w:rtl/>
                <w:lang w:val="en-US" w:bidi="ar-DZ"/>
              </w:rPr>
              <w:object w:dxaOrig="200" w:dyaOrig="220" w14:anchorId="088185C6">
                <v:shape id="_x0000_i1045" type="#_x0000_t75" style="width:9.75pt;height:11.25pt" o:ole="">
                  <v:imagedata r:id="rId34" o:title=""/>
                </v:shape>
                <o:OLEObject Type="Embed" ProgID="Equation.DSMT4" ShapeID="_x0000_i1045" DrawAspect="Content" ObjectID="_1788543776" r:id="rId41"/>
              </w:object>
            </w: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وعن </w:t>
            </w:r>
            <w:r w:rsidRPr="004F3940">
              <w:rPr>
                <w:rFonts w:ascii="Amiri" w:hAnsi="Amiri" w:cs="Amiri"/>
                <w:position w:val="-12"/>
                <w:sz w:val="26"/>
                <w:szCs w:val="26"/>
                <w:rtl/>
                <w:lang w:val="en-US" w:bidi="ar-DZ"/>
              </w:rPr>
              <w:object w:dxaOrig="260" w:dyaOrig="360" w14:anchorId="6BF5B4F9">
                <v:shape id="_x0000_i1046" type="#_x0000_t75" style="width:12.75pt;height:18pt" o:ole="">
                  <v:imagedata r:id="rId38" o:title=""/>
                </v:shape>
                <o:OLEObject Type="Embed" ProgID="Equation.DSMT4" ShapeID="_x0000_i1046" DrawAspect="Content" ObjectID="_1788543777" r:id="rId42"/>
              </w:object>
            </w: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بدلالة</w:t>
            </w:r>
            <w:r w:rsidRPr="004F3940">
              <w:rPr>
                <w:rFonts w:ascii="Amiri" w:hAnsi="Amiri" w:cs="Amiri"/>
                <w:position w:val="-12"/>
                <w:sz w:val="26"/>
                <w:szCs w:val="26"/>
                <w:rtl/>
                <w:lang w:val="en-US" w:bidi="ar-DZ"/>
              </w:rPr>
              <w:object w:dxaOrig="260" w:dyaOrig="360" w14:anchorId="4C2CAF90">
                <v:shape id="_x0000_i1047" type="#_x0000_t75" style="width:12.75pt;height:18pt" o:ole="">
                  <v:imagedata r:id="rId36" o:title=""/>
                </v:shape>
                <o:OLEObject Type="Embed" ProgID="Equation.DSMT4" ShapeID="_x0000_i1047" DrawAspect="Content" ObjectID="_1788543778" r:id="rId43"/>
              </w:object>
            </w: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ثم استنتج عبارة </w:t>
            </w:r>
            <w:r w:rsidRPr="004F3940">
              <w:rPr>
                <w:rFonts w:ascii="Amiri" w:hAnsi="Amiri" w:cs="Amiri"/>
                <w:position w:val="-12"/>
                <w:sz w:val="26"/>
                <w:szCs w:val="26"/>
                <w:rtl/>
                <w:lang w:val="en-US" w:bidi="ar-DZ"/>
              </w:rPr>
              <w:object w:dxaOrig="260" w:dyaOrig="360" w14:anchorId="695811EF">
                <v:shape id="_x0000_i1048" type="#_x0000_t75" style="width:12.75pt;height:18pt" o:ole="">
                  <v:imagedata r:id="rId38" o:title=""/>
                </v:shape>
                <o:OLEObject Type="Embed" ProgID="Equation.DSMT4" ShapeID="_x0000_i1048" DrawAspect="Content" ObjectID="_1788543779" r:id="rId44"/>
              </w:object>
            </w: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بدلالة </w:t>
            </w:r>
            <w:r w:rsidRPr="004F3940">
              <w:rPr>
                <w:rFonts w:ascii="Amiri" w:hAnsi="Amiri" w:cs="Amiri"/>
                <w:position w:val="-6"/>
                <w:sz w:val="26"/>
                <w:szCs w:val="26"/>
                <w:rtl/>
                <w:lang w:val="en-US" w:bidi="ar-DZ"/>
              </w:rPr>
              <w:object w:dxaOrig="200" w:dyaOrig="220" w14:anchorId="72B4E9DE">
                <v:shape id="_x0000_i1049" type="#_x0000_t75" style="width:9.75pt;height:11.25pt" o:ole="">
                  <v:imagedata r:id="rId34" o:title=""/>
                </v:shape>
                <o:OLEObject Type="Embed" ProgID="Equation.DSMT4" ShapeID="_x0000_i1049" DrawAspect="Content" ObjectID="_1788543780" r:id="rId45"/>
              </w:object>
            </w: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3409377A" w14:textId="00B60405" w:rsidR="00FE6536" w:rsidRPr="004F3940" w:rsidRDefault="001160FF" w:rsidP="004F3940">
            <w:pPr>
              <w:numPr>
                <w:ilvl w:val="0"/>
                <w:numId w:val="14"/>
              </w:num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ما هي النسبة المئوية للزيادة الإجمالية لسعر هذا المنتوج؟</w:t>
            </w:r>
          </w:p>
          <w:p w14:paraId="60A20568" w14:textId="3386380B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خاصية:</w:t>
            </w:r>
          </w:p>
          <w:p w14:paraId="42B64890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1ADEEC34" w14:textId="18CA7BDE" w:rsidR="00FE6536" w:rsidRPr="004F3940" w:rsidRDefault="00FE6536" w:rsidP="004F394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</w:rPr>
              <w:t xml:space="preserve">إذا خضعت قيمة ما إلى تطورات متعاقبة </w:t>
            </w:r>
            <w:r w:rsidR="004F3940" w:rsidRPr="004F3940">
              <w:rPr>
                <w:rFonts w:ascii="Amiri" w:hAnsi="Amiri" w:cs="Amiri" w:hint="cs"/>
                <w:sz w:val="26"/>
                <w:szCs w:val="26"/>
                <w:rtl/>
              </w:rPr>
              <w:t>(زيادات</w:t>
            </w:r>
            <w:r w:rsidRPr="004F3940">
              <w:rPr>
                <w:rFonts w:ascii="Amiri" w:hAnsi="Amiri" w:cs="Amiri"/>
                <w:sz w:val="26"/>
                <w:szCs w:val="26"/>
                <w:rtl/>
              </w:rPr>
              <w:t xml:space="preserve"> أو تخفيضات) فإن المعامل الضربي </w:t>
            </w:r>
            <w:r w:rsidR="004F3940" w:rsidRPr="004F3940">
              <w:rPr>
                <w:rFonts w:ascii="Amiri" w:hAnsi="Amiri" w:cs="Amiri" w:hint="cs"/>
                <w:sz w:val="26"/>
                <w:szCs w:val="26"/>
                <w:rtl/>
              </w:rPr>
              <w:t>الإجمالي يساوي</w:t>
            </w:r>
            <w:r w:rsidRPr="004F3940">
              <w:rPr>
                <w:rFonts w:ascii="Amiri" w:hAnsi="Amiri" w:cs="Amiri"/>
                <w:sz w:val="26"/>
                <w:szCs w:val="26"/>
                <w:rtl/>
              </w:rPr>
              <w:t xml:space="preserve"> جداء المعاملات الضربية للتطورات  </w:t>
            </w:r>
          </w:p>
          <w:p w14:paraId="7518369E" w14:textId="77777777" w:rsidR="00FE6536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مثــــــــــــــــــــــــــــــــــــــــــــــال01:</w:t>
            </w:r>
          </w:p>
          <w:p w14:paraId="1BE4FC96" w14:textId="77777777" w:rsidR="004F3940" w:rsidRPr="004F3940" w:rsidRDefault="004F3940" w:rsidP="004F394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3CF44049" w14:textId="13058104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يزداد مقدار بنسبة </w:t>
            </w:r>
            <w:r w:rsidR="001160FF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4</w:t>
            </w:r>
            <w:r w:rsidRPr="004F3940">
              <w:rPr>
                <w:rFonts w:ascii="Amiri" w:hAnsi="Amiri" w:cs="Amiri"/>
                <w:sz w:val="26"/>
                <w:szCs w:val="26"/>
                <w:lang w:bidi="ar-DZ"/>
              </w:rPr>
              <w:t>%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ثم يزداد مرة أخرى بنسبة </w:t>
            </w:r>
            <w:r w:rsidR="001160FF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3</w:t>
            </w:r>
            <w:r w:rsidRPr="004F3940">
              <w:rPr>
                <w:rFonts w:ascii="Amiri" w:hAnsi="Amiri" w:cs="Amiri"/>
                <w:sz w:val="26"/>
                <w:szCs w:val="26"/>
                <w:lang w:bidi="ar-DZ"/>
              </w:rPr>
              <w:t>%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ثم ينخفض بنسبة </w:t>
            </w:r>
            <w:r w:rsidR="001160FF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7</w:t>
            </w:r>
            <w:r w:rsidRPr="004F3940">
              <w:rPr>
                <w:rFonts w:ascii="Amiri" w:hAnsi="Amiri" w:cs="Amiri"/>
                <w:sz w:val="26"/>
                <w:szCs w:val="26"/>
                <w:lang w:bidi="ar-DZ"/>
              </w:rPr>
              <w:t>%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  <w:p w14:paraId="01531826" w14:textId="06B1A48D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_ ماهي نسبة </w:t>
            </w:r>
            <w:r w:rsidR="004F3940" w:rsidRPr="004F3940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تطوره؟</w:t>
            </w:r>
          </w:p>
          <w:p w14:paraId="6BD2254C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77EDB6FD" w14:textId="3EBC951B" w:rsidR="00FE6536" w:rsidRPr="004F3940" w:rsidRDefault="004F3940" w:rsidP="00A40D5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F3940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تمرين:</w:t>
            </w:r>
          </w:p>
          <w:p w14:paraId="49679015" w14:textId="795021D0" w:rsidR="00CC245A" w:rsidRPr="004F3940" w:rsidRDefault="00CC245A" w:rsidP="00CC245A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كان سعر منتوج سنة 2018 مقدرا بــــــ 5700 دينار، </w:t>
            </w:r>
            <w:r w:rsidR="008F3956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وفي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سنة 2019 أصبح 4800 دينار، أما سنة </w:t>
            </w:r>
            <w:r w:rsidR="008F3956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2020 ارتفع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ثمنه بنسبة </w:t>
            </w:r>
            <w:r w:rsidRPr="004F3940">
              <w:rPr>
                <w:rFonts w:ascii="Amiri" w:hAnsi="Amiri" w:cs="Amiri"/>
                <w:sz w:val="26"/>
                <w:szCs w:val="26"/>
                <w:lang w:bidi="ar-DZ"/>
              </w:rPr>
              <w:t>20%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8F3956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وفي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سنة 2021 انخفض ثمنه بنسبة </w:t>
            </w:r>
            <w:r w:rsidR="008F3956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10 </w:t>
            </w:r>
            <w:r w:rsidR="008F3956" w:rsidRPr="004F3940">
              <w:rPr>
                <w:rFonts w:ascii="Amiri" w:hAnsi="Amiri" w:cs="Amiri"/>
                <w:sz w:val="26"/>
                <w:szCs w:val="26"/>
                <w:lang w:bidi="ar-DZ"/>
              </w:rPr>
              <w:t>%</w:t>
            </w:r>
          </w:p>
          <w:p w14:paraId="250F4ECC" w14:textId="3FEFA6A5" w:rsidR="00CC245A" w:rsidRPr="004F3940" w:rsidRDefault="00CC245A" w:rsidP="00CC245A">
            <w:pPr>
              <w:pStyle w:val="Paragraphedeliste"/>
              <w:numPr>
                <w:ilvl w:val="0"/>
                <w:numId w:val="15"/>
              </w:numPr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أحسب التطور المطلق والتطور النسبي الموافق لكل تطور.</w:t>
            </w:r>
          </w:p>
          <w:p w14:paraId="574EA16E" w14:textId="6869FBCE" w:rsidR="00CC245A" w:rsidRPr="004F3940" w:rsidRDefault="00CC245A" w:rsidP="00CC245A">
            <w:pPr>
              <w:pStyle w:val="Paragraphedeliste"/>
              <w:numPr>
                <w:ilvl w:val="0"/>
                <w:numId w:val="15"/>
              </w:numPr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أ- أحسب المعامل الضربي الاجمالي للتطور من 2018 الى </w:t>
            </w:r>
            <w:r w:rsidR="008F3956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2021.</w:t>
            </w:r>
            <w:r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ب- استنتج النسبة المئوية لتطور الثمن من 2018 الى </w:t>
            </w:r>
            <w:r w:rsidR="008F3956" w:rsidRPr="004F3940">
              <w:rPr>
                <w:rFonts w:ascii="Amiri" w:hAnsi="Amiri" w:cs="Amiri"/>
                <w:sz w:val="26"/>
                <w:szCs w:val="26"/>
                <w:rtl/>
                <w:lang w:bidi="ar-DZ"/>
              </w:rPr>
              <w:t>2021.</w:t>
            </w:r>
          </w:p>
          <w:p w14:paraId="7D231FBA" w14:textId="77777777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val="en-US"/>
              </w:rPr>
            </w:pPr>
          </w:p>
          <w:p w14:paraId="47852FF6" w14:textId="2B97D12E" w:rsidR="00FE6536" w:rsidRPr="004F3940" w:rsidRDefault="00FE6536" w:rsidP="00A40D53">
            <w:pPr>
              <w:bidi/>
              <w:ind w:right="-851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4F3940">
              <w:rPr>
                <w:rFonts w:ascii="Amiri" w:hAnsi="Amiri" w:cs="Amiri"/>
                <w:sz w:val="26"/>
                <w:szCs w:val="26"/>
                <w:rtl/>
              </w:rPr>
              <w:t xml:space="preserve">  </w:t>
            </w:r>
            <w:r w:rsidRPr="004F3940">
              <w:rPr>
                <w:rFonts w:ascii="Amiri" w:hAnsi="Amiri" w:cs="Amiri"/>
                <w:b/>
                <w:bCs/>
                <w:sz w:val="26"/>
                <w:szCs w:val="26"/>
                <w:highlight w:val="yellow"/>
                <w:rtl/>
              </w:rPr>
              <w:t>الواجب: ت 33 ص28</w:t>
            </w:r>
          </w:p>
          <w:p w14:paraId="682EB4F6" w14:textId="438A4C24" w:rsidR="00FE6536" w:rsidRPr="004F3940" w:rsidRDefault="00FE6536" w:rsidP="004F394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4F394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تمرين </w:t>
            </w:r>
            <w:r w:rsidR="004F3940" w:rsidRPr="004F3940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اضافي:</w:t>
            </w:r>
          </w:p>
          <w:p w14:paraId="72A3BD7D" w14:textId="3ABAB493" w:rsidR="00FE6536" w:rsidRPr="004F3940" w:rsidRDefault="00FE6536" w:rsidP="004F3940">
            <w:pPr>
              <w:bidi/>
              <w:jc w:val="both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F394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ليك أسعار بعض ال</w:t>
            </w:r>
            <w:r w:rsidR="00EF1844" w:rsidRPr="004F394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أجهزة الالكترونية</w:t>
            </w:r>
            <w:r w:rsidRPr="004F394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ب دج في </w:t>
            </w:r>
            <w:r w:rsidR="004F3940" w:rsidRPr="004F3940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  <w:lang w:bidi="ar-DZ"/>
              </w:rPr>
              <w:t>شهرين.</w:t>
            </w:r>
            <w:r w:rsidRPr="004F3940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 أكمل الجدول </w:t>
            </w:r>
            <w:r w:rsidR="004F3940" w:rsidRPr="004F3940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  <w:lang w:bidi="ar-DZ"/>
              </w:rPr>
              <w:t>التالي: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57"/>
              <w:gridCol w:w="2074"/>
              <w:gridCol w:w="2074"/>
              <w:gridCol w:w="2074"/>
            </w:tblGrid>
            <w:tr w:rsidR="00FE6536" w:rsidRPr="004F3940" w14:paraId="128DA91B" w14:textId="77777777" w:rsidTr="00A40D53">
              <w:tc>
                <w:tcPr>
                  <w:tcW w:w="2303" w:type="dxa"/>
                </w:tcPr>
                <w:p w14:paraId="0EA96537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  <w:t>المواد</w:t>
                  </w:r>
                </w:p>
              </w:tc>
              <w:tc>
                <w:tcPr>
                  <w:tcW w:w="2303" w:type="dxa"/>
                </w:tcPr>
                <w:p w14:paraId="139CABC0" w14:textId="1A2F0107" w:rsidR="00FE6536" w:rsidRPr="004F3940" w:rsidRDefault="00EF1844" w:rsidP="00A40D53">
                  <w:pPr>
                    <w:bidi/>
                    <w:jc w:val="both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  <w:t>حاسوب</w:t>
                  </w:r>
                </w:p>
              </w:tc>
              <w:tc>
                <w:tcPr>
                  <w:tcW w:w="2303" w:type="dxa"/>
                </w:tcPr>
                <w:p w14:paraId="7C75A423" w14:textId="705B9D5E" w:rsidR="00FE6536" w:rsidRPr="004F3940" w:rsidRDefault="00EF1844" w:rsidP="00A40D53">
                  <w:pPr>
                    <w:bidi/>
                    <w:jc w:val="both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  <w:t>هاتف</w:t>
                  </w:r>
                </w:p>
              </w:tc>
              <w:tc>
                <w:tcPr>
                  <w:tcW w:w="2303" w:type="dxa"/>
                </w:tcPr>
                <w:p w14:paraId="4826C62E" w14:textId="4A9EE85D" w:rsidR="00FE6536" w:rsidRPr="004F3940" w:rsidRDefault="00EF1844" w:rsidP="00A40D53">
                  <w:pPr>
                    <w:bidi/>
                    <w:jc w:val="both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  <w:t>تلفاز</w:t>
                  </w:r>
                </w:p>
              </w:tc>
            </w:tr>
            <w:tr w:rsidR="00FE6536" w:rsidRPr="004F3940" w14:paraId="27B239D8" w14:textId="77777777" w:rsidTr="00A40D53">
              <w:tc>
                <w:tcPr>
                  <w:tcW w:w="2303" w:type="dxa"/>
                </w:tcPr>
                <w:p w14:paraId="5F9D34D8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  <w:t>السعر في الشهر 1</w:t>
                  </w:r>
                </w:p>
              </w:tc>
              <w:tc>
                <w:tcPr>
                  <w:tcW w:w="2303" w:type="dxa"/>
                </w:tcPr>
                <w:p w14:paraId="2D01199D" w14:textId="040228E1" w:rsidR="00FE6536" w:rsidRPr="004F3940" w:rsidRDefault="00EF1844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45000</w:t>
                  </w:r>
                </w:p>
              </w:tc>
              <w:tc>
                <w:tcPr>
                  <w:tcW w:w="2303" w:type="dxa"/>
                </w:tcPr>
                <w:p w14:paraId="1E405907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......</w:t>
                  </w:r>
                </w:p>
              </w:tc>
              <w:tc>
                <w:tcPr>
                  <w:tcW w:w="2303" w:type="dxa"/>
                </w:tcPr>
                <w:p w14:paraId="25A435D7" w14:textId="4BC5DA41" w:rsidR="00FE6536" w:rsidRPr="004F3940" w:rsidRDefault="00EF1844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51000</w:t>
                  </w:r>
                </w:p>
              </w:tc>
            </w:tr>
            <w:tr w:rsidR="00FE6536" w:rsidRPr="004F3940" w14:paraId="03969D0B" w14:textId="77777777" w:rsidTr="00A40D53">
              <w:tc>
                <w:tcPr>
                  <w:tcW w:w="2303" w:type="dxa"/>
                </w:tcPr>
                <w:p w14:paraId="7B61EAE8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  <w:t>السعر في الشهر 2</w:t>
                  </w:r>
                </w:p>
              </w:tc>
              <w:tc>
                <w:tcPr>
                  <w:tcW w:w="2303" w:type="dxa"/>
                </w:tcPr>
                <w:p w14:paraId="767DC582" w14:textId="3B36C7A9" w:rsidR="00FE6536" w:rsidRPr="004F3940" w:rsidRDefault="00EF1844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47000</w:t>
                  </w:r>
                </w:p>
              </w:tc>
              <w:tc>
                <w:tcPr>
                  <w:tcW w:w="2303" w:type="dxa"/>
                </w:tcPr>
                <w:p w14:paraId="520EF68D" w14:textId="66AED070" w:rsidR="00FE6536" w:rsidRPr="004F3940" w:rsidRDefault="00EF1844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23000</w:t>
                  </w:r>
                </w:p>
              </w:tc>
              <w:tc>
                <w:tcPr>
                  <w:tcW w:w="2303" w:type="dxa"/>
                </w:tcPr>
                <w:p w14:paraId="23154F79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lang w:bidi="ar-DZ"/>
                    </w:rPr>
                    <w:t>…..</w:t>
                  </w:r>
                </w:p>
              </w:tc>
            </w:tr>
            <w:tr w:rsidR="00FE6536" w:rsidRPr="004F3940" w14:paraId="6C35A709" w14:textId="77777777" w:rsidTr="00A40D53">
              <w:tc>
                <w:tcPr>
                  <w:tcW w:w="2303" w:type="dxa"/>
                </w:tcPr>
                <w:p w14:paraId="4413586E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  <w:t>التطور المطلق</w:t>
                  </w:r>
                </w:p>
              </w:tc>
              <w:tc>
                <w:tcPr>
                  <w:tcW w:w="2303" w:type="dxa"/>
                </w:tcPr>
                <w:p w14:paraId="35345EF6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.......</w:t>
                  </w:r>
                </w:p>
              </w:tc>
              <w:tc>
                <w:tcPr>
                  <w:tcW w:w="2303" w:type="dxa"/>
                </w:tcPr>
                <w:p w14:paraId="352BC588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2303" w:type="dxa"/>
                </w:tcPr>
                <w:p w14:paraId="6B45B4CA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lang w:bidi="ar-DZ"/>
                    </w:rPr>
                    <w:t>……</w:t>
                  </w:r>
                </w:p>
              </w:tc>
            </w:tr>
            <w:tr w:rsidR="00FE6536" w:rsidRPr="004F3940" w14:paraId="39E061A0" w14:textId="77777777" w:rsidTr="00A40D53">
              <w:tc>
                <w:tcPr>
                  <w:tcW w:w="2303" w:type="dxa"/>
                </w:tcPr>
                <w:p w14:paraId="6155F5A2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  <w:t>التطور النسبي</w:t>
                  </w:r>
                </w:p>
              </w:tc>
              <w:tc>
                <w:tcPr>
                  <w:tcW w:w="2303" w:type="dxa"/>
                </w:tcPr>
                <w:p w14:paraId="39BD4150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.......</w:t>
                  </w:r>
                </w:p>
              </w:tc>
              <w:tc>
                <w:tcPr>
                  <w:tcW w:w="2303" w:type="dxa"/>
                </w:tcPr>
                <w:p w14:paraId="2C7F5E66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.......</w:t>
                  </w:r>
                </w:p>
              </w:tc>
              <w:tc>
                <w:tcPr>
                  <w:tcW w:w="2303" w:type="dxa"/>
                </w:tcPr>
                <w:p w14:paraId="2D553BB5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lang w:bidi="ar-DZ"/>
                    </w:rPr>
                    <w:t>…..</w:t>
                  </w:r>
                </w:p>
              </w:tc>
            </w:tr>
            <w:tr w:rsidR="00FE6536" w:rsidRPr="004F3940" w14:paraId="21161B94" w14:textId="77777777" w:rsidTr="00A40D53">
              <w:tc>
                <w:tcPr>
                  <w:tcW w:w="2303" w:type="dxa"/>
                </w:tcPr>
                <w:p w14:paraId="700E0CEA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  <w:t>المعامل الضربي</w:t>
                  </w:r>
                </w:p>
              </w:tc>
              <w:tc>
                <w:tcPr>
                  <w:tcW w:w="2303" w:type="dxa"/>
                </w:tcPr>
                <w:p w14:paraId="66126C62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......</w:t>
                  </w:r>
                </w:p>
              </w:tc>
              <w:tc>
                <w:tcPr>
                  <w:tcW w:w="2303" w:type="dxa"/>
                </w:tcPr>
                <w:p w14:paraId="6BD4E3B6" w14:textId="1FBCA84C" w:rsidR="00FE6536" w:rsidRPr="004F3940" w:rsidRDefault="00EF1844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0.97</w:t>
                  </w:r>
                </w:p>
              </w:tc>
              <w:tc>
                <w:tcPr>
                  <w:tcW w:w="2303" w:type="dxa"/>
                </w:tcPr>
                <w:p w14:paraId="61309D79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lang w:bidi="ar-DZ"/>
                    </w:rPr>
                    <w:t>…..</w:t>
                  </w:r>
                </w:p>
              </w:tc>
            </w:tr>
            <w:tr w:rsidR="00FE6536" w:rsidRPr="004F3940" w14:paraId="325BA96C" w14:textId="77777777" w:rsidTr="00A40D53">
              <w:tc>
                <w:tcPr>
                  <w:tcW w:w="2303" w:type="dxa"/>
                </w:tcPr>
                <w:p w14:paraId="682CB077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bidi="ar-DZ"/>
                    </w:rPr>
                    <w:t>نسبة التطور</w:t>
                  </w:r>
                </w:p>
              </w:tc>
              <w:tc>
                <w:tcPr>
                  <w:tcW w:w="2303" w:type="dxa"/>
                </w:tcPr>
                <w:p w14:paraId="157AABCF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.......</w:t>
                  </w:r>
                </w:p>
              </w:tc>
              <w:tc>
                <w:tcPr>
                  <w:tcW w:w="2303" w:type="dxa"/>
                </w:tcPr>
                <w:p w14:paraId="1E1DF13A" w14:textId="77777777" w:rsidR="00FE6536" w:rsidRPr="004F3940" w:rsidRDefault="00FE6536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.......</w:t>
                  </w:r>
                </w:p>
              </w:tc>
              <w:tc>
                <w:tcPr>
                  <w:tcW w:w="2303" w:type="dxa"/>
                </w:tcPr>
                <w:p w14:paraId="7DBC0D6A" w14:textId="37A5E17C" w:rsidR="00FE6536" w:rsidRPr="004F3940" w:rsidRDefault="00EF1844" w:rsidP="00A40D53">
                  <w:pPr>
                    <w:bidi/>
                    <w:jc w:val="both"/>
                    <w:rPr>
                      <w:rFonts w:ascii="Amiri" w:hAnsi="Amiri" w:cs="Amiri"/>
                      <w:sz w:val="26"/>
                      <w:szCs w:val="26"/>
                      <w:lang w:bidi="ar-DZ"/>
                    </w:rPr>
                  </w:pPr>
                  <w:r w:rsidRPr="004F3940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3</w:t>
                  </w:r>
                  <w:r w:rsidRPr="004F3940">
                    <w:rPr>
                      <w:rFonts w:ascii="Amiri" w:hAnsi="Amiri" w:cs="Amiri"/>
                      <w:sz w:val="26"/>
                      <w:szCs w:val="26"/>
                      <w:lang w:bidi="ar-DZ"/>
                    </w:rPr>
                    <w:t>%</w:t>
                  </w:r>
                </w:p>
              </w:tc>
            </w:tr>
          </w:tbl>
          <w:p w14:paraId="7E206E89" w14:textId="77777777" w:rsidR="008F3956" w:rsidRDefault="008F3956" w:rsidP="008F3956">
            <w:pPr>
              <w:bidi/>
              <w:ind w:right="-851"/>
              <w:rPr>
                <w:rFonts w:cstheme="minorHAnsi"/>
                <w:sz w:val="24"/>
                <w:szCs w:val="24"/>
              </w:rPr>
            </w:pPr>
          </w:p>
          <w:p w14:paraId="017F6F47" w14:textId="3D3D6CAA" w:rsidR="008F3956" w:rsidRPr="00CC245A" w:rsidRDefault="008F3956" w:rsidP="008F3956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560" w:type="dxa"/>
          </w:tcPr>
          <w:p w14:paraId="10DC9E82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7AB99F0A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5 د للتذكير بالدرس السابق</w:t>
            </w:r>
          </w:p>
          <w:p w14:paraId="3E1748B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1E4D834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1EB2ED41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514486A4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4CEE2BF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6819ECF6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45A47CB9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10د</w:t>
            </w:r>
          </w:p>
          <w:p w14:paraId="5251998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1F7AAA9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3FEFAD6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68DB87D4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48F6BA3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3C51AC0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2441C4F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0A2EF116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45E37DE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4363025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485E304E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10د</w:t>
            </w:r>
          </w:p>
          <w:p w14:paraId="606FF29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41BB0F1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403E6C4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35CBA20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6012B02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47FD371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5838370A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15د</w:t>
            </w:r>
          </w:p>
          <w:p w14:paraId="7FA45CDC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5F8B692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024D88C9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73854069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5A05019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0D1B01F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6026D06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4C159BF7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740D346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39A18122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03E3C41B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20 د</w:t>
            </w:r>
          </w:p>
          <w:p w14:paraId="53E6EF9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5D832F87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0CC3318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3750AA17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2C9A1337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2DDFFD2C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050052C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78759029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5128613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1527542E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20D5153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299BDB2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5B32A6B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413325AE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  <w:r w:rsidRPr="00CC245A">
              <w:rPr>
                <w:rFonts w:cstheme="minorHAnsi"/>
                <w:sz w:val="24"/>
                <w:szCs w:val="24"/>
                <w:rtl/>
              </w:rPr>
              <w:br/>
            </w:r>
          </w:p>
          <w:p w14:paraId="62396491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20د</w:t>
            </w:r>
          </w:p>
          <w:p w14:paraId="4ED3FF24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35EFFA92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526C7B7E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26CA836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  <w:r w:rsidRPr="00CC245A">
              <w:rPr>
                <w:rFonts w:cstheme="minorHAnsi"/>
                <w:sz w:val="24"/>
                <w:szCs w:val="24"/>
                <w:rtl/>
              </w:rPr>
              <w:br/>
            </w:r>
            <w:r w:rsidRPr="00CC245A">
              <w:rPr>
                <w:rFonts w:cstheme="minorHAnsi"/>
                <w:sz w:val="24"/>
                <w:szCs w:val="24"/>
                <w:rtl/>
              </w:rPr>
              <w:br/>
            </w:r>
            <w:r w:rsidRPr="00CC245A">
              <w:rPr>
                <w:rFonts w:cstheme="minorHAnsi"/>
                <w:sz w:val="24"/>
                <w:szCs w:val="24"/>
                <w:rtl/>
              </w:rPr>
              <w:br/>
            </w:r>
          </w:p>
          <w:p w14:paraId="42204FE6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6CA614F3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05 د </w:t>
            </w:r>
          </w:p>
          <w:p w14:paraId="3A7EABC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2890FB16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5CFD5641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  <w:r w:rsidRPr="00CC245A">
              <w:rPr>
                <w:rFonts w:cstheme="minorHAnsi"/>
                <w:sz w:val="24"/>
                <w:szCs w:val="24"/>
                <w:rtl/>
              </w:rPr>
              <w:br/>
            </w:r>
            <w:r w:rsidRPr="00CC245A">
              <w:rPr>
                <w:rFonts w:cstheme="minorHAnsi"/>
                <w:sz w:val="24"/>
                <w:szCs w:val="24"/>
                <w:rtl/>
              </w:rPr>
              <w:br/>
            </w:r>
            <w:r w:rsidRPr="00CC245A">
              <w:rPr>
                <w:rFonts w:cstheme="minorHAnsi"/>
                <w:sz w:val="24"/>
                <w:szCs w:val="24"/>
                <w:rtl/>
              </w:rPr>
              <w:br/>
            </w:r>
          </w:p>
          <w:p w14:paraId="7DE2DE97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10د</w:t>
            </w:r>
          </w:p>
          <w:p w14:paraId="0382450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379F3F9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73583F9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1B8CE16C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06B0A40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4192934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2F294E6F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25د</w:t>
            </w:r>
          </w:p>
          <w:p w14:paraId="5EB2B5E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08F9B7B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6F08A111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2DC25DBC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1492CAA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p w14:paraId="5E74D6A5" w14:textId="77777777" w:rsidR="00FE6536" w:rsidRPr="00CC245A" w:rsidRDefault="00FE6536" w:rsidP="00A40D53">
            <w:pPr>
              <w:bidi/>
              <w:rPr>
                <w:rFonts w:cstheme="minorHAnsi"/>
                <w:sz w:val="28"/>
                <w:szCs w:val="28"/>
                <w:highlight w:val="yellow"/>
                <w:rtl/>
              </w:rPr>
            </w:pPr>
            <w:r w:rsidRPr="00CC245A">
              <w:rPr>
                <w:rFonts w:cstheme="minorHAnsi"/>
                <w:sz w:val="28"/>
                <w:szCs w:val="28"/>
                <w:highlight w:val="yellow"/>
                <w:rtl/>
              </w:rPr>
              <w:t>يقدم كاستجواب</w:t>
            </w:r>
          </w:p>
          <w:p w14:paraId="435B7110" w14:textId="77777777" w:rsidR="00FE6536" w:rsidRPr="00CC245A" w:rsidRDefault="00FE6536" w:rsidP="00A40D53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CC245A">
              <w:rPr>
                <w:rFonts w:cstheme="minorHAnsi"/>
                <w:sz w:val="28"/>
                <w:szCs w:val="28"/>
                <w:highlight w:val="yellow"/>
                <w:rtl/>
              </w:rPr>
              <w:t>أو معالجة او واجب منزلي</w:t>
            </w:r>
          </w:p>
          <w:p w14:paraId="260D5160" w14:textId="77777777" w:rsidR="00FE6536" w:rsidRPr="00CC245A" w:rsidRDefault="00FE6536" w:rsidP="00A40D53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CC245A">
              <w:rPr>
                <w:rFonts w:cstheme="minorHAnsi"/>
                <w:sz w:val="28"/>
                <w:szCs w:val="28"/>
                <w:rtl/>
              </w:rPr>
              <w:br/>
            </w:r>
            <w:r w:rsidRPr="00CC245A">
              <w:rPr>
                <w:rFonts w:cstheme="minorHAnsi"/>
                <w:sz w:val="28"/>
                <w:szCs w:val="28"/>
                <w:rtl/>
              </w:rPr>
              <w:br/>
            </w:r>
          </w:p>
          <w:p w14:paraId="67F78C31" w14:textId="77777777" w:rsidR="00FE6536" w:rsidRPr="00CC245A" w:rsidRDefault="00FE6536" w:rsidP="00A40D53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CC245A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</w:tc>
      </w:tr>
    </w:tbl>
    <w:p w14:paraId="3CFC1449" w14:textId="06B088A5" w:rsidR="00FE6536" w:rsidRPr="00CC245A" w:rsidRDefault="00000000" w:rsidP="00E60A10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w:pict w14:anchorId="08E19A3A">
          <v:shape id="_x0000_s1047" type="#_x0000_t80" style="position:absolute;left:0;text-align:left;margin-left:-61.65pt;margin-top:56.15pt;width:8in;height:48.55pt;z-index:251678720;mso-position-horizontal-relative:text;mso-position-vertical-relative:text">
            <v:textbox>
              <w:txbxContent>
                <w:p w14:paraId="2055682F" w14:textId="025CDCA5" w:rsidR="00FE6536" w:rsidRPr="005671D5" w:rsidRDefault="00FE6536" w:rsidP="00E60A10">
                  <w:pPr>
                    <w:bidi/>
                    <w:rPr>
                      <w:rFonts w:ascii="Amiri" w:hAnsi="Amiri" w:cs="Amiri"/>
                      <w:b/>
                      <w:bCs/>
                    </w:rPr>
                  </w:pPr>
                  <w:r w:rsidRPr="005671D5">
                    <w:rPr>
                      <w:rFonts w:ascii="Amiri" w:hAnsi="Amiri" w:cs="Amiri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الكفاءة المستهدفة:</w:t>
                  </w:r>
                  <w:r w:rsidRPr="005671D5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حساب وترجمة مؤشر ظاهرة</w:t>
                  </w:r>
                </w:p>
              </w:txbxContent>
            </v:textbox>
          </v:shape>
        </w:pict>
      </w:r>
      <w:bookmarkStart w:id="0" w:name="_Hlk143332607"/>
      <w:r w:rsidR="00FE6536" w:rsidRPr="00CC245A">
        <w:rPr>
          <w:rFonts w:cstheme="minorHAnsi"/>
          <w:sz w:val="28"/>
          <w:szCs w:val="28"/>
          <w:rtl/>
        </w:rPr>
        <w:br/>
      </w:r>
      <w:r w:rsidR="00FE6536" w:rsidRPr="00CC245A">
        <w:rPr>
          <w:rFonts w:cstheme="minorHAnsi"/>
          <w:sz w:val="28"/>
          <w:szCs w:val="28"/>
          <w:rtl/>
        </w:rPr>
        <w:br/>
      </w:r>
      <w:r w:rsidR="00FE6536" w:rsidRPr="00CC245A">
        <w:rPr>
          <w:rFonts w:cstheme="minorHAnsi"/>
          <w:sz w:val="28"/>
          <w:szCs w:val="28"/>
          <w:rtl/>
        </w:rPr>
        <w:br/>
      </w:r>
      <w:r w:rsidR="00FE6536" w:rsidRPr="00CC245A"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w:pict w14:anchorId="51E64A68">
          <v:shape id="_x0000_s1046" type="#_x0000_t98" style="position:absolute;left:0;text-align:left;margin-left:84.05pt;margin-top:-7.45pt;width:308.1pt;height:63.6pt;z-index:251677696;mso-position-horizontal-relative:text;mso-position-vertical-relative:text">
            <v:textbox style="mso-next-textbox:#_x0000_s1046">
              <w:txbxContent>
                <w:p w14:paraId="68D43B55" w14:textId="5F978302" w:rsidR="00FE6536" w:rsidRPr="005671D5" w:rsidRDefault="009D38D4" w:rsidP="005671D5">
                  <w:pPr>
                    <w:bidi/>
                    <w:spacing w:after="0" w:line="240" w:lineRule="auto"/>
                    <w:rPr>
                      <w:rFonts w:ascii="Amiri" w:hAnsi="Amiri" w:cs="Amiri"/>
                      <w:color w:val="FF0000"/>
                      <w:sz w:val="24"/>
                      <w:szCs w:val="24"/>
                      <w:lang w:bidi="ar-DZ"/>
                    </w:rPr>
                  </w:pPr>
                  <w:r w:rsidRPr="005671D5">
                    <w:rPr>
                      <w:rFonts w:ascii="Amiri" w:hAnsi="Amiri" w:cs="Amiri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المحور:</w:t>
                  </w:r>
                  <w:r w:rsidRPr="009D38D4">
                    <w:rPr>
                      <w:rFonts w:ascii="Amiri" w:hAnsi="Amiri" w:cs="Amiri" w:hint="cs"/>
                      <w:sz w:val="24"/>
                      <w:szCs w:val="24"/>
                      <w:rtl/>
                      <w:lang w:bidi="ar-DZ"/>
                    </w:rPr>
                    <w:t xml:space="preserve"> النسب</w:t>
                  </w:r>
                  <w:r w:rsidR="00FE6536" w:rsidRPr="005671D5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المئوية و المؤشرات</w:t>
                  </w:r>
                  <w:r w:rsidR="00FE6536" w:rsidRPr="005671D5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br/>
                  </w:r>
                  <w:proofErr w:type="gramStart"/>
                  <w:r w:rsidR="00FE6536" w:rsidRPr="005671D5">
                    <w:rPr>
                      <w:rFonts w:ascii="Amiri" w:hAnsi="Amiri" w:cs="Amir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الموضوع :</w:t>
                  </w:r>
                  <w:proofErr w:type="gramEnd"/>
                  <w:r w:rsidR="00FE6536" w:rsidRPr="005671D5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المؤشــــــــــــــــــــــــــــــرات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28"/>
          <w:rtl/>
          <w:lang w:eastAsia="fr-FR"/>
        </w:rPr>
        <w:pict w14:anchorId="0AC15F7C">
          <v:shape id="_x0000_s1044" type="#_x0000_t54" style="position:absolute;left:0;text-align:left;margin-left:398.8pt;margin-top:-7.45pt;width:115.55pt;height:52.75pt;z-index:251675648;mso-position-horizontal-relative:text;mso-position-vertical-relative:text">
            <v:textbox style="mso-next-textbox:#_x0000_s1044">
              <w:txbxContent>
                <w:p w14:paraId="45087D13" w14:textId="77777777" w:rsidR="00FE6536" w:rsidRPr="00325042" w:rsidRDefault="00FE6536" w:rsidP="00E60A10">
                  <w:pPr>
                    <w:bidi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cstheme="minorHAns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الثانية تسيير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28"/>
          <w:rtl/>
          <w:lang w:eastAsia="fr-FR"/>
        </w:rPr>
        <w:pict w14:anchorId="3778DA82">
          <v:shape id="_x0000_s1045" type="#_x0000_t54" style="position:absolute;left:0;text-align:left;margin-left:-61.65pt;margin-top:-1.55pt;width:137.3pt;height:46.85pt;z-index:251676672;mso-position-horizontal-relative:text;mso-position-vertical-relative:text">
            <v:textbox style="mso-next-textbox:#_x0000_s1045">
              <w:txbxContent>
                <w:p w14:paraId="7D6D4E83" w14:textId="77777777" w:rsidR="00FE6536" w:rsidRPr="0045485A" w:rsidRDefault="00FE6536" w:rsidP="00E60A10">
                  <w:pPr>
                    <w:bidi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المدة:</w:t>
                  </w:r>
                  <w: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br/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01 ساعة</w:t>
                  </w:r>
                </w:p>
              </w:txbxContent>
            </v:textbox>
          </v:shape>
        </w:pict>
      </w:r>
    </w:p>
    <w:tbl>
      <w:tblPr>
        <w:tblStyle w:val="Grilledutableau"/>
        <w:bidiVisual/>
        <w:tblW w:w="11449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1240"/>
        <w:gridCol w:w="9073"/>
        <w:gridCol w:w="1136"/>
      </w:tblGrid>
      <w:tr w:rsidR="00FE6536" w:rsidRPr="00CC245A" w14:paraId="73006EB6" w14:textId="77777777" w:rsidTr="005671D5">
        <w:tc>
          <w:tcPr>
            <w:tcW w:w="1240" w:type="dxa"/>
            <w:shd w:val="clear" w:color="auto" w:fill="FDE9D9" w:themeFill="accent6" w:themeFillTint="33"/>
          </w:tcPr>
          <w:p w14:paraId="2DA306B8" w14:textId="77777777" w:rsidR="00FE6536" w:rsidRPr="00CC245A" w:rsidRDefault="00FE6536" w:rsidP="00A40D53">
            <w:pPr>
              <w:bidi/>
              <w:ind w:right="-33"/>
              <w:rPr>
                <w:rFonts w:cstheme="minorHAnsi"/>
                <w:sz w:val="28"/>
                <w:szCs w:val="28"/>
                <w:rtl/>
              </w:rPr>
            </w:pPr>
            <w:r w:rsidRPr="00CC245A">
              <w:rPr>
                <w:rFonts w:cstheme="minorHAnsi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9073" w:type="dxa"/>
            <w:shd w:val="clear" w:color="auto" w:fill="FDE9D9" w:themeFill="accent6" w:themeFillTint="33"/>
          </w:tcPr>
          <w:p w14:paraId="62457E48" w14:textId="77777777" w:rsidR="00FE6536" w:rsidRPr="00CC245A" w:rsidRDefault="00FE6536" w:rsidP="00A40D53">
            <w:pPr>
              <w:bidi/>
              <w:ind w:right="-851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CC245A">
              <w:rPr>
                <w:rFonts w:cstheme="minorHAnsi"/>
                <w:sz w:val="28"/>
                <w:szCs w:val="28"/>
                <w:rtl/>
              </w:rPr>
              <w:t>الــــــــــــــــــــــدرس</w:t>
            </w:r>
          </w:p>
        </w:tc>
        <w:tc>
          <w:tcPr>
            <w:tcW w:w="1136" w:type="dxa"/>
            <w:shd w:val="clear" w:color="auto" w:fill="FDE9D9" w:themeFill="accent6" w:themeFillTint="33"/>
          </w:tcPr>
          <w:p w14:paraId="1F0A8E43" w14:textId="77777777" w:rsidR="00FE6536" w:rsidRPr="00CC245A" w:rsidRDefault="00FE6536" w:rsidP="00A40D53">
            <w:pPr>
              <w:bidi/>
              <w:ind w:right="-217"/>
              <w:rPr>
                <w:rFonts w:cstheme="minorHAnsi"/>
                <w:sz w:val="28"/>
                <w:szCs w:val="28"/>
                <w:rtl/>
              </w:rPr>
            </w:pPr>
            <w:r w:rsidRPr="00CC245A">
              <w:rPr>
                <w:rFonts w:cstheme="minorHAnsi"/>
                <w:sz w:val="28"/>
                <w:szCs w:val="28"/>
                <w:rtl/>
              </w:rPr>
              <w:t>ملاحظات</w:t>
            </w:r>
          </w:p>
        </w:tc>
      </w:tr>
      <w:tr w:rsidR="00FE6536" w:rsidRPr="00CC245A" w14:paraId="6DBAEB92" w14:textId="77777777" w:rsidTr="00A40D53">
        <w:tc>
          <w:tcPr>
            <w:tcW w:w="1240" w:type="dxa"/>
          </w:tcPr>
          <w:p w14:paraId="72A43C2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1A527CC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نشاط</w:t>
            </w:r>
          </w:p>
          <w:p w14:paraId="57F47F6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C9228E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3F9700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90A6A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57263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62175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معارف</w:t>
            </w:r>
          </w:p>
          <w:p w14:paraId="1626857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DB727C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C3DEB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44840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8AB193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CB3FD9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5D53CD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64D5E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ترسيخ</w:t>
            </w:r>
          </w:p>
          <w:p w14:paraId="5C70126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7EFEC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017182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6C782B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4AF1D9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2CDEC9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6B8D66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1C6DB9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FAA531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تقييم</w:t>
            </w:r>
          </w:p>
          <w:p w14:paraId="244236A8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377F55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1CB17A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073" w:type="dxa"/>
          </w:tcPr>
          <w:p w14:paraId="56D167BE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A85B65F" w14:textId="77777777" w:rsidR="00FE6536" w:rsidRPr="005671D5" w:rsidRDefault="00FE6536" w:rsidP="00A40D53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CC245A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5671D5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نشاط 04 ص 12 </w:t>
            </w:r>
          </w:p>
          <w:p w14:paraId="36B225E4" w14:textId="77777777" w:rsidR="00FE6536" w:rsidRPr="005671D5" w:rsidRDefault="00FE6536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B646B53" w14:textId="4272DC0A" w:rsidR="00FE6536" w:rsidRPr="005671D5" w:rsidRDefault="00FE6536" w:rsidP="00A40D53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5671D5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067644A5" w14:textId="77777777" w:rsidR="00FE6536" w:rsidRPr="005671D5" w:rsidRDefault="00FE6536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5671D5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</w:p>
          <w:p w14:paraId="02341A3A" w14:textId="475E99F4" w:rsidR="00FE6536" w:rsidRPr="005671D5" w:rsidRDefault="00FE6536" w:rsidP="00A40D53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5671D5">
              <w:rPr>
                <w:rFonts w:ascii="Amiri" w:hAnsi="Amiri" w:cs="Amiri"/>
                <w:sz w:val="28"/>
                <w:szCs w:val="28"/>
                <w:rtl/>
              </w:rPr>
              <w:t xml:space="preserve">لتكن سلسلة قيم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0</m:t>
                  </m:r>
                </m:sub>
              </m:sSub>
            </m:oMath>
            <w:r w:rsidRPr="005671D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5671D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......،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k</m:t>
                  </m:r>
                </m:sub>
              </m:sSub>
            </m:oMath>
            <w:r w:rsidRPr="005671D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المرفقة بالأزمنة 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0</m:t>
                  </m:r>
                </m:sub>
              </m:sSub>
            </m:oMath>
            <w:r w:rsidRPr="005671D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5671D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......،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k</m:t>
                  </m:r>
                </m:sub>
              </m:sSub>
            </m:oMath>
            <w:r w:rsidRPr="005671D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على الترتيب</w:t>
            </w:r>
          </w:p>
          <w:p w14:paraId="23DEE3F6" w14:textId="1668EE31" w:rsidR="00FE6536" w:rsidRPr="005671D5" w:rsidRDefault="00FE6536" w:rsidP="00A40D53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</w:rPr>
            </w:pPr>
            <w:r w:rsidRPr="005671D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نأخذ 100 كأساس في الزمن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0</m:t>
                  </m:r>
                </m:sub>
              </m:sSub>
            </m:oMath>
            <w:r w:rsidRPr="005671D5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.</w:t>
            </w:r>
          </w:p>
          <w:p w14:paraId="38DC1363" w14:textId="33BB93E6" w:rsidR="00FE6536" w:rsidRPr="005671D5" w:rsidRDefault="00FE6536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671D5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نسمي مؤشرا في الزمن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</m:oMath>
            <w:r w:rsidRPr="005671D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العدد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</m:oMath>
            <w:r w:rsidRPr="005671D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5671D5" w:rsidRPr="005671D5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حيث: 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×100</m:t>
              </m:r>
            </m:oMath>
          </w:p>
          <w:p w14:paraId="6DE07E3A" w14:textId="77777777" w:rsidR="00FE6536" w:rsidRPr="005671D5" w:rsidRDefault="00FE6536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</w:p>
          <w:p w14:paraId="585758ED" w14:textId="2AB640B2" w:rsidR="00FE6536" w:rsidRPr="005671D5" w:rsidRDefault="00FE6536" w:rsidP="00A40D53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671D5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خاصيــــــــــة:</w:t>
            </w:r>
          </w:p>
          <w:p w14:paraId="29FB5EA1" w14:textId="77777777" w:rsidR="00FE6536" w:rsidRPr="005671D5" w:rsidRDefault="00FE6536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B6A1ADC" w14:textId="6A44DFBF" w:rsidR="00FE6536" w:rsidRPr="005671D5" w:rsidRDefault="00FE6536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671D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النسبة المئوية لتطور مقدار من الزمن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0</m:t>
                  </m:r>
                </m:sub>
              </m:sSub>
            </m:oMath>
            <w:r w:rsidRPr="005671D5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إلى الزمن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</m:oMath>
            <w:r w:rsidRPr="005671D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تساوي  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-100</m:t>
                  </m:r>
                </m:e>
              </m:d>
              <m:r>
                <w:rPr>
                  <w:rFonts w:ascii="Cambria Math" w:eastAsiaTheme="minorEastAsia" w:hAnsi="Cambria Math" w:cs="Amiri"/>
                  <w:sz w:val="28"/>
                  <w:szCs w:val="28"/>
                  <w:rtl/>
                  <w:lang w:bidi="ar-DZ"/>
                </w:rPr>
                <m:t>%</m:t>
              </m:r>
            </m:oMath>
          </w:p>
          <w:p w14:paraId="209531A1" w14:textId="0DC2B561" w:rsidR="00FE6536" w:rsidRPr="005671D5" w:rsidRDefault="009D38D4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w:pict w14:anchorId="01B4F6AD">
                <v:roundrect id="_x0000_s1095" style="position:absolute;left:0;text-align:left;margin-left:17.05pt;margin-top:10.1pt;width:163.5pt;height:160.5pt;z-index:251688960" arcsize="10923f" strokecolor="white [3212]">
                  <v:textbox>
                    <w:txbxContent>
                      <w:p w14:paraId="2CEDFAD7" w14:textId="5C2B6A84" w:rsidR="009D38D4" w:rsidRDefault="009D38D4">
                        <w:r>
                          <w:rPr>
                            <w:noProof/>
                          </w:rPr>
                          <w:drawing>
                            <wp:inline distT="0" distB="0" distL="0" distR="0" wp14:anchorId="08A2425E" wp14:editId="29BA7B9A">
                              <wp:extent cx="1699895" cy="1705610"/>
                              <wp:effectExtent l="0" t="0" r="0" b="0"/>
                              <wp:docPr id="480664386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0664386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9895" cy="17056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14:paraId="169DC0D0" w14:textId="77777777" w:rsidR="00FE6536" w:rsidRPr="005671D5" w:rsidRDefault="00FE6536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CFA9E70" w14:textId="72247CDD" w:rsidR="00FE6536" w:rsidRPr="009D38D4" w:rsidRDefault="00FE6536" w:rsidP="009D38D4">
            <w:pPr>
              <w:tabs>
                <w:tab w:val="left" w:pos="6093"/>
              </w:tabs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9D38D4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مثال ت 41 ص 29</w:t>
            </w:r>
            <w:r w:rsidR="009D38D4" w:rsidRPr="009D38D4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ab/>
            </w:r>
          </w:p>
          <w:p w14:paraId="26487E9A" w14:textId="77777777" w:rsidR="00FE6536" w:rsidRPr="009D38D4" w:rsidRDefault="00FE6536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62DA540" w14:textId="3626689E" w:rsidR="00FE6536" w:rsidRPr="005671D5" w:rsidRDefault="005671D5" w:rsidP="00A40D53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671D5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تمـــــــــــــــرين:</w:t>
            </w:r>
          </w:p>
          <w:p w14:paraId="602950C7" w14:textId="77777777" w:rsidR="00FE6536" w:rsidRPr="005671D5" w:rsidRDefault="00FE6536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C0CDBE7" w14:textId="77777777" w:rsidR="00FE6536" w:rsidRPr="005671D5" w:rsidRDefault="00FE6536" w:rsidP="00A40D53">
            <w:pPr>
              <w:bidi/>
              <w:ind w:right="-567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671D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يمثّل الجدول التالي تطور سعر منتوج:</w:t>
            </w:r>
          </w:p>
          <w:p w14:paraId="045CFF31" w14:textId="77777777" w:rsidR="00FE6536" w:rsidRPr="005671D5" w:rsidRDefault="00FE6536" w:rsidP="00A40D53">
            <w:pPr>
              <w:bidi/>
              <w:ind w:right="-567"/>
              <w:rPr>
                <w:rFonts w:ascii="Amiri" w:hAnsi="Amiri" w:cs="Amiri"/>
                <w:sz w:val="28"/>
                <w:szCs w:val="28"/>
                <w:u w:val="single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8849" w:type="dxa"/>
              <w:tblInd w:w="31" w:type="dxa"/>
              <w:tblLayout w:type="fixed"/>
              <w:tblLook w:val="04A0" w:firstRow="1" w:lastRow="0" w:firstColumn="1" w:lastColumn="0" w:noHBand="0" w:noVBand="1"/>
            </w:tblPr>
            <w:tblGrid>
              <w:gridCol w:w="1086"/>
              <w:gridCol w:w="1134"/>
              <w:gridCol w:w="1134"/>
              <w:gridCol w:w="1134"/>
              <w:gridCol w:w="1134"/>
              <w:gridCol w:w="992"/>
              <w:gridCol w:w="2235"/>
            </w:tblGrid>
            <w:tr w:rsidR="00FE6536" w:rsidRPr="005671D5" w14:paraId="6BA3C242" w14:textId="77777777" w:rsidTr="00A40D53">
              <w:tc>
                <w:tcPr>
                  <w:tcW w:w="1086" w:type="dxa"/>
                </w:tcPr>
                <w:p w14:paraId="7EB6BF35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1999</w:t>
                  </w:r>
                </w:p>
              </w:tc>
              <w:tc>
                <w:tcPr>
                  <w:tcW w:w="1134" w:type="dxa"/>
                </w:tcPr>
                <w:p w14:paraId="43D24E3D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1998</w:t>
                  </w:r>
                </w:p>
              </w:tc>
              <w:tc>
                <w:tcPr>
                  <w:tcW w:w="1134" w:type="dxa"/>
                </w:tcPr>
                <w:p w14:paraId="761048E8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1997</w:t>
                  </w:r>
                </w:p>
              </w:tc>
              <w:tc>
                <w:tcPr>
                  <w:tcW w:w="1134" w:type="dxa"/>
                </w:tcPr>
                <w:p w14:paraId="69C9E8CF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1996</w:t>
                  </w:r>
                </w:p>
              </w:tc>
              <w:tc>
                <w:tcPr>
                  <w:tcW w:w="1134" w:type="dxa"/>
                </w:tcPr>
                <w:p w14:paraId="01F54936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1995</w:t>
                  </w:r>
                </w:p>
              </w:tc>
              <w:tc>
                <w:tcPr>
                  <w:tcW w:w="992" w:type="dxa"/>
                </w:tcPr>
                <w:p w14:paraId="3A064155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1994</w:t>
                  </w:r>
                </w:p>
              </w:tc>
              <w:tc>
                <w:tcPr>
                  <w:tcW w:w="2235" w:type="dxa"/>
                </w:tcPr>
                <w:p w14:paraId="1D0533DF" w14:textId="77777777" w:rsidR="00FE6536" w:rsidRPr="005671D5" w:rsidRDefault="00FE6536" w:rsidP="00A40D53">
                  <w:pPr>
                    <w:ind w:left="321" w:hanging="321"/>
                    <w:jc w:val="right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السنــــــــــــة</w:t>
                  </w:r>
                </w:p>
              </w:tc>
            </w:tr>
            <w:tr w:rsidR="00FE6536" w:rsidRPr="005671D5" w14:paraId="711C81A7" w14:textId="77777777" w:rsidTr="00A40D53">
              <w:tc>
                <w:tcPr>
                  <w:tcW w:w="1086" w:type="dxa"/>
                </w:tcPr>
                <w:p w14:paraId="04604C6D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14:paraId="7D609B2E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1628.5</w:t>
                  </w:r>
                </w:p>
              </w:tc>
              <w:tc>
                <w:tcPr>
                  <w:tcW w:w="1134" w:type="dxa"/>
                </w:tcPr>
                <w:p w14:paraId="7E2E2CA4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14:paraId="4C739660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1510</w:t>
                  </w:r>
                </w:p>
              </w:tc>
              <w:tc>
                <w:tcPr>
                  <w:tcW w:w="1134" w:type="dxa"/>
                </w:tcPr>
                <w:p w14:paraId="095CB207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14:paraId="44265F27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1495</w:t>
                  </w:r>
                </w:p>
              </w:tc>
              <w:tc>
                <w:tcPr>
                  <w:tcW w:w="2235" w:type="dxa"/>
                </w:tcPr>
                <w:p w14:paraId="0F1D463E" w14:textId="77777777" w:rsidR="00FE6536" w:rsidRPr="005671D5" w:rsidRDefault="00FE6536" w:rsidP="00A40D53">
                  <w:pPr>
                    <w:ind w:left="321" w:hanging="321"/>
                    <w:jc w:val="right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السعــــــــر</w:t>
                  </w:r>
                </w:p>
              </w:tc>
            </w:tr>
            <w:tr w:rsidR="00FE6536" w:rsidRPr="005671D5" w14:paraId="62FDBF76" w14:textId="77777777" w:rsidTr="00A40D53">
              <w:tc>
                <w:tcPr>
                  <w:tcW w:w="1086" w:type="dxa"/>
                </w:tcPr>
                <w:p w14:paraId="6DA6C84B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109.5</w:t>
                  </w:r>
                </w:p>
              </w:tc>
              <w:tc>
                <w:tcPr>
                  <w:tcW w:w="1134" w:type="dxa"/>
                </w:tcPr>
                <w:p w14:paraId="325EE35A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134" w:type="dxa"/>
                </w:tcPr>
                <w:p w14:paraId="7D44C224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103.64</w:t>
                  </w:r>
                </w:p>
              </w:tc>
              <w:tc>
                <w:tcPr>
                  <w:tcW w:w="1134" w:type="dxa"/>
                </w:tcPr>
                <w:p w14:paraId="51D8E619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09003337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99.238</w:t>
                  </w:r>
                </w:p>
              </w:tc>
              <w:tc>
                <w:tcPr>
                  <w:tcW w:w="992" w:type="dxa"/>
                </w:tcPr>
                <w:p w14:paraId="67B96832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......</w:t>
                  </w:r>
                </w:p>
              </w:tc>
              <w:tc>
                <w:tcPr>
                  <w:tcW w:w="2235" w:type="dxa"/>
                </w:tcPr>
                <w:p w14:paraId="4EDF2E3D" w14:textId="77777777" w:rsidR="00FE6536" w:rsidRPr="005671D5" w:rsidRDefault="00FE6536" w:rsidP="00A40D53">
                  <w:pPr>
                    <w:ind w:left="321" w:hanging="321"/>
                    <w:jc w:val="right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المؤشــــــــــر</w:t>
                  </w:r>
                </w:p>
              </w:tc>
            </w:tr>
            <w:tr w:rsidR="00FE6536" w:rsidRPr="005671D5" w14:paraId="51479941" w14:textId="77777777" w:rsidTr="00A40D53">
              <w:tc>
                <w:tcPr>
                  <w:tcW w:w="1086" w:type="dxa"/>
                </w:tcPr>
                <w:p w14:paraId="3BA701E3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14:paraId="11002A26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...........</w:t>
                  </w:r>
                </w:p>
              </w:tc>
              <w:tc>
                <w:tcPr>
                  <w:tcW w:w="1134" w:type="dxa"/>
                </w:tcPr>
                <w:p w14:paraId="4E5DAE9F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14:paraId="7B00FA27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14:paraId="6F8995B0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14:paraId="0C4073F5" w14:textId="77777777" w:rsidR="00FE6536" w:rsidRPr="005671D5" w:rsidRDefault="00FE6536" w:rsidP="00A40D53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.......</w:t>
                  </w:r>
                </w:p>
              </w:tc>
              <w:tc>
                <w:tcPr>
                  <w:tcW w:w="2235" w:type="dxa"/>
                </w:tcPr>
                <w:p w14:paraId="1FAD2A97" w14:textId="77777777" w:rsidR="00FE6536" w:rsidRPr="005671D5" w:rsidRDefault="00FE6536" w:rsidP="00A40D53">
                  <w:pPr>
                    <w:ind w:left="321" w:hanging="321"/>
                    <w:jc w:val="right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النسبة المئوية للتطور</w:t>
                  </w:r>
                </w:p>
              </w:tc>
            </w:tr>
          </w:tbl>
          <w:p w14:paraId="42CF2782" w14:textId="77777777" w:rsidR="00FE6536" w:rsidRPr="005671D5" w:rsidRDefault="00FE6536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02B785A" w14:textId="77777777" w:rsidR="00FE6536" w:rsidRPr="005671D5" w:rsidRDefault="00FE6536" w:rsidP="00A40D5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5671D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أكمل الجدول مع توضيح كل العمليات</w:t>
            </w:r>
          </w:p>
          <w:p w14:paraId="53171561" w14:textId="495EDE02" w:rsidR="00FE6536" w:rsidRPr="00CC245A" w:rsidRDefault="00FE6536" w:rsidP="005671D5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CC245A">
              <w:rPr>
                <w:rFonts w:cstheme="minorHAnsi"/>
                <w:sz w:val="28"/>
                <w:szCs w:val="28"/>
                <w:rtl/>
              </w:rPr>
              <w:br/>
            </w:r>
          </w:p>
        </w:tc>
        <w:tc>
          <w:tcPr>
            <w:tcW w:w="1136" w:type="dxa"/>
          </w:tcPr>
          <w:p w14:paraId="379C09FF" w14:textId="77777777" w:rsidR="00FE6536" w:rsidRPr="00CC245A" w:rsidRDefault="00FE6536" w:rsidP="00A40D5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8385AB8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20د</w:t>
            </w:r>
          </w:p>
          <w:p w14:paraId="24FD31F1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071B003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47A252D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CF11122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72AFA66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6D50BF8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6391F07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05د</w:t>
            </w:r>
          </w:p>
          <w:p w14:paraId="38684C26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43E2A45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FE85217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EA1F898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6CAE0EC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0238165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D27DA5A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CF0A6A7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10د</w:t>
            </w:r>
          </w:p>
          <w:p w14:paraId="37364D87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9490D6F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295298D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F67D1F9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CEF2FCB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F098623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B6BF59C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7BA361D" w14:textId="77777777" w:rsidR="00FE6536" w:rsidRPr="00CC245A" w:rsidRDefault="00FE6536" w:rsidP="00A40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CC24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25د</w:t>
            </w:r>
          </w:p>
        </w:tc>
      </w:tr>
    </w:tbl>
    <w:p w14:paraId="36EC359A" w14:textId="6B9AB718" w:rsidR="00FE6536" w:rsidRDefault="00FE6536" w:rsidP="00E60A10">
      <w:pPr>
        <w:bidi/>
        <w:ind w:left="-993" w:right="-851"/>
        <w:rPr>
          <w:rFonts w:cstheme="minorHAnsi"/>
          <w:sz w:val="28"/>
          <w:szCs w:val="28"/>
        </w:rPr>
      </w:pPr>
    </w:p>
    <w:bookmarkEnd w:id="0"/>
    <w:p w14:paraId="5791D734" w14:textId="660D3D26" w:rsidR="0023184D" w:rsidRPr="00CC245A" w:rsidRDefault="00000000" w:rsidP="0023184D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/>
        </w:rPr>
        <w:lastRenderedPageBreak/>
        <w:pict w14:anchorId="08E19A3A">
          <v:shape id="_x0000_s1064" type="#_x0000_t80" style="position:absolute;left:0;text-align:left;margin-left:-55.65pt;margin-top:56.15pt;width:561.75pt;height:39.35pt;z-index:251683840">
            <v:textbox>
              <w:txbxContent>
                <w:p w14:paraId="36D5B6E9" w14:textId="0D55976A" w:rsidR="0023184D" w:rsidRPr="00C52462" w:rsidRDefault="0023184D" w:rsidP="0023184D">
                  <w:pPr>
                    <w:bidi/>
                    <w:rPr>
                      <w:rFonts w:cstheme="minorHAnsi"/>
                      <w:b/>
                      <w:bCs/>
                    </w:rPr>
                  </w:pPr>
                  <w:r w:rsidRPr="005671D5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الكفاءة المستهدفة:</w:t>
                  </w:r>
                  <w:r w:rsidRPr="005671D5">
                    <w:rPr>
                      <w:rFonts w:cstheme="minorHAnsi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5671D5">
                    <w:rPr>
                      <w:rFonts w:cstheme="minorHAnsi" w:hint="cs"/>
                      <w:sz w:val="28"/>
                      <w:szCs w:val="28"/>
                      <w:rtl/>
                    </w:rPr>
                    <w:t>معالجة ما لم يتم فهمه خلال الدرس</w:t>
                  </w:r>
                </w:p>
              </w:txbxContent>
            </v:textbox>
          </v:shape>
        </w:pict>
      </w:r>
      <w:r w:rsidR="0023184D" w:rsidRPr="00CC245A">
        <w:rPr>
          <w:rFonts w:cstheme="minorHAnsi"/>
          <w:sz w:val="28"/>
          <w:szCs w:val="28"/>
          <w:rtl/>
        </w:rPr>
        <w:br/>
      </w:r>
      <w:r w:rsidR="0023184D" w:rsidRPr="00CC245A">
        <w:rPr>
          <w:rFonts w:cstheme="minorHAnsi"/>
          <w:sz w:val="28"/>
          <w:szCs w:val="28"/>
          <w:rtl/>
        </w:rPr>
        <w:br/>
      </w:r>
      <w:r w:rsidR="0023184D" w:rsidRPr="00CC245A">
        <w:rPr>
          <w:rFonts w:cstheme="minorHAnsi"/>
          <w:sz w:val="28"/>
          <w:szCs w:val="28"/>
          <w:rtl/>
        </w:rPr>
        <w:br/>
      </w:r>
      <w:r w:rsidR="0023184D" w:rsidRPr="00CC245A"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w:pict w14:anchorId="7408B1B3">
          <v:shape id="_x0000_s1063" type="#_x0000_t98" style="position:absolute;left:0;text-align:left;margin-left:84.05pt;margin-top:-7.45pt;width:308.1pt;height:63.6pt;z-index:251682816;mso-position-horizontal-relative:text;mso-position-vertical-relative:text">
            <v:textbox style="mso-next-textbox:#_x0000_s1063">
              <w:txbxContent>
                <w:p w14:paraId="38C9BCD6" w14:textId="13347804" w:rsidR="0023184D" w:rsidRPr="0014003C" w:rsidRDefault="005671D5" w:rsidP="005671D5">
                  <w:pPr>
                    <w:bidi/>
                    <w:spacing w:after="0" w:line="240" w:lineRule="auto"/>
                    <w:rPr>
                      <w:rFonts w:ascii="Amiri" w:hAnsi="Amiri" w:cs="Amiri"/>
                      <w:color w:val="FF0000"/>
                      <w:sz w:val="24"/>
                      <w:szCs w:val="24"/>
                      <w:lang w:bidi="ar-DZ"/>
                    </w:rPr>
                  </w:pPr>
                  <w:r w:rsidRPr="0014003C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t>المحور: النسب</w:t>
                  </w:r>
                  <w:r w:rsidR="0023184D" w:rsidRPr="0014003C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 xml:space="preserve"> المئوية و المؤشرات</w:t>
                  </w:r>
                  <w:r w:rsidR="0023184D" w:rsidRPr="0014003C">
                    <w:rPr>
                      <w:rFonts w:hint="cs"/>
                      <w:color w:val="FF0000"/>
                      <w:sz w:val="24"/>
                      <w:szCs w:val="24"/>
                      <w:rtl/>
                      <w:lang w:bidi="ar-DZ"/>
                    </w:rPr>
                    <w:br/>
                  </w:r>
                  <w:proofErr w:type="gramStart"/>
                  <w:r w:rsidR="0023184D" w:rsidRPr="0014003C"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  <w:t>الموضوع :</w:t>
                  </w:r>
                  <w:proofErr w:type="gramEnd"/>
                  <w:r w:rsidR="0023184D" w:rsidRPr="0014003C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 xml:space="preserve"> معالجة بيداغوجية.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28"/>
          <w:rtl/>
          <w:lang w:eastAsia="fr-FR"/>
        </w:rPr>
        <w:pict w14:anchorId="0C961A50">
          <v:shape id="_x0000_s1061" type="#_x0000_t54" style="position:absolute;left:0;text-align:left;margin-left:398.8pt;margin-top:-7.45pt;width:115.55pt;height:52.75pt;z-index:251680768;mso-position-horizontal-relative:text;mso-position-vertical-relative:text">
            <v:textbox style="mso-next-textbox:#_x0000_s1061">
              <w:txbxContent>
                <w:p w14:paraId="6F1FA574" w14:textId="77777777" w:rsidR="0023184D" w:rsidRPr="00325042" w:rsidRDefault="0023184D" w:rsidP="0023184D">
                  <w:pPr>
                    <w:bidi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5671D5">
                    <w:rPr>
                      <w:rFonts w:cstheme="minorHAns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الثانية تسيير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28"/>
          <w:rtl/>
          <w:lang w:eastAsia="fr-FR"/>
        </w:rPr>
        <w:pict w14:anchorId="757C3352">
          <v:shape id="_x0000_s1062" type="#_x0000_t54" style="position:absolute;left:0;text-align:left;margin-left:-61.65pt;margin-top:-1.55pt;width:137.3pt;height:46.85pt;z-index:251681792;mso-position-horizontal-relative:text;mso-position-vertical-relative:text">
            <v:textbox style="mso-next-textbox:#_x0000_s1062">
              <w:txbxContent>
                <w:p w14:paraId="2E847249" w14:textId="77777777" w:rsidR="0023184D" w:rsidRPr="0045485A" w:rsidRDefault="0023184D" w:rsidP="0023184D">
                  <w:pPr>
                    <w:bidi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المدة:</w:t>
                  </w:r>
                  <w: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br/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01 ساعة</w:t>
                  </w:r>
                </w:p>
              </w:txbxContent>
            </v:textbox>
          </v:shape>
        </w:pict>
      </w:r>
    </w:p>
    <w:tbl>
      <w:tblPr>
        <w:tblStyle w:val="Grilledutableau"/>
        <w:bidiVisual/>
        <w:tblW w:w="11449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1240"/>
        <w:gridCol w:w="9073"/>
        <w:gridCol w:w="1136"/>
      </w:tblGrid>
      <w:tr w:rsidR="0023184D" w:rsidRPr="00CC245A" w14:paraId="7372EF77" w14:textId="77777777" w:rsidTr="005671D5">
        <w:tc>
          <w:tcPr>
            <w:tcW w:w="1240" w:type="dxa"/>
            <w:shd w:val="clear" w:color="auto" w:fill="FDE9D9" w:themeFill="accent6" w:themeFillTint="33"/>
          </w:tcPr>
          <w:p w14:paraId="10F9D071" w14:textId="77777777" w:rsidR="0023184D" w:rsidRPr="005671D5" w:rsidRDefault="0023184D" w:rsidP="00511A61">
            <w:pPr>
              <w:bidi/>
              <w:ind w:right="-33"/>
              <w:rPr>
                <w:rFonts w:cstheme="minorHAnsi"/>
                <w:sz w:val="28"/>
                <w:szCs w:val="28"/>
                <w:rtl/>
              </w:rPr>
            </w:pPr>
            <w:r w:rsidRPr="005671D5">
              <w:rPr>
                <w:rFonts w:cstheme="minorHAnsi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9073" w:type="dxa"/>
            <w:shd w:val="clear" w:color="auto" w:fill="FDE9D9" w:themeFill="accent6" w:themeFillTint="33"/>
          </w:tcPr>
          <w:p w14:paraId="5ABE3DC4" w14:textId="77777777" w:rsidR="0023184D" w:rsidRPr="005671D5" w:rsidRDefault="0023184D" w:rsidP="00511A61">
            <w:pPr>
              <w:bidi/>
              <w:ind w:right="-851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671D5">
              <w:rPr>
                <w:rFonts w:cstheme="minorHAnsi"/>
                <w:sz w:val="28"/>
                <w:szCs w:val="28"/>
                <w:rtl/>
              </w:rPr>
              <w:t>الــــــــــــــــــــــدرس</w:t>
            </w:r>
          </w:p>
        </w:tc>
        <w:tc>
          <w:tcPr>
            <w:tcW w:w="1136" w:type="dxa"/>
            <w:shd w:val="clear" w:color="auto" w:fill="FDE9D9" w:themeFill="accent6" w:themeFillTint="33"/>
          </w:tcPr>
          <w:p w14:paraId="4F546351" w14:textId="77777777" w:rsidR="0023184D" w:rsidRPr="005671D5" w:rsidRDefault="0023184D" w:rsidP="00511A61">
            <w:pPr>
              <w:bidi/>
              <w:ind w:right="-217"/>
              <w:rPr>
                <w:rFonts w:cstheme="minorHAnsi"/>
                <w:sz w:val="28"/>
                <w:szCs w:val="28"/>
                <w:rtl/>
              </w:rPr>
            </w:pPr>
            <w:r w:rsidRPr="005671D5">
              <w:rPr>
                <w:rFonts w:cstheme="minorHAnsi"/>
                <w:sz w:val="28"/>
                <w:szCs w:val="28"/>
                <w:rtl/>
              </w:rPr>
              <w:t>ملاحظات</w:t>
            </w:r>
          </w:p>
        </w:tc>
      </w:tr>
      <w:tr w:rsidR="0023184D" w:rsidRPr="00CC245A" w14:paraId="0891FCF0" w14:textId="77777777" w:rsidTr="00511A61">
        <w:tc>
          <w:tcPr>
            <w:tcW w:w="1240" w:type="dxa"/>
          </w:tcPr>
          <w:p w14:paraId="1B59AEA8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A8E1169" w14:textId="2DA59BDA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73ED3B2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04C1261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69EE59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E9C7BD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A07DB8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03D071" w14:textId="7DC11001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360354D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E991EE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9031D4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D447BD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D10092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0F8B85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686D26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2FF9C9" w14:textId="4FC78FFA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78E6996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7589F7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3AA6D8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1F6557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7F8F46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A85F79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638623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1DDD1C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B84055" w14:textId="2994BACA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388C974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55969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F63C4B3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073" w:type="dxa"/>
          </w:tcPr>
          <w:p w14:paraId="52FCAE68" w14:textId="1EFB31BC" w:rsidR="0023184D" w:rsidRPr="005671D5" w:rsidRDefault="0023184D" w:rsidP="00511A6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245A">
              <w:rPr>
                <w:rFonts w:cstheme="minorHAnsi"/>
                <w:sz w:val="28"/>
                <w:szCs w:val="28"/>
                <w:rtl/>
              </w:rPr>
              <w:br/>
            </w:r>
            <w:r w:rsidR="001A5B6B" w:rsidRPr="0014003C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 01:</w:t>
            </w:r>
          </w:p>
          <w:p w14:paraId="28841148" w14:textId="34B4F5A3" w:rsidR="001A5B6B" w:rsidRPr="005671D5" w:rsidRDefault="001A5B6B" w:rsidP="001A5B6B">
            <w:pPr>
              <w:pStyle w:val="Paragraphedeliste"/>
              <w:numPr>
                <w:ilvl w:val="0"/>
                <w:numId w:val="16"/>
              </w:numPr>
              <w:spacing w:after="200" w:line="276" w:lineRule="auto"/>
              <w:ind w:left="315" w:hanging="292"/>
              <w:rPr>
                <w:rFonts w:ascii="Amiri" w:hAnsi="Amiri" w:cs="Amiri"/>
                <w:b/>
                <w:bCs/>
                <w:sz w:val="26"/>
                <w:szCs w:val="26"/>
                <w:u w:val="single"/>
                <w:lang w:bidi="ar-DZ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</w:rPr>
              <w:t xml:space="preserve">كان سعر منتوج في سنة 2016 بـ: 31000 دينار ثم أصبح في </w:t>
            </w:r>
            <w:proofErr w:type="spellStart"/>
            <w:r w:rsidR="00B923E1">
              <w:rPr>
                <w:rFonts w:ascii="Amiri" w:hAnsi="Amiri" w:cs="Amiri" w:hint="cs"/>
                <w:sz w:val="26"/>
                <w:szCs w:val="26"/>
                <w:rtl/>
              </w:rPr>
              <w:t>ى</w:t>
            </w:r>
            <w:r w:rsidRPr="005671D5">
              <w:rPr>
                <w:rFonts w:ascii="Amiri" w:hAnsi="Amiri" w:cs="Amiri"/>
                <w:sz w:val="26"/>
                <w:szCs w:val="26"/>
                <w:rtl/>
              </w:rPr>
              <w:t>سنة</w:t>
            </w:r>
            <w:proofErr w:type="spellEnd"/>
            <w:r w:rsidRPr="005671D5">
              <w:rPr>
                <w:rFonts w:ascii="Amiri" w:hAnsi="Amiri" w:cs="Amiri"/>
                <w:sz w:val="26"/>
                <w:szCs w:val="26"/>
                <w:rtl/>
              </w:rPr>
              <w:t xml:space="preserve"> 2017 بـ: 35720 دينار.</w:t>
            </w:r>
          </w:p>
          <w:p w14:paraId="6D97B98A" w14:textId="1D72AFA1" w:rsidR="001A5B6B" w:rsidRPr="005671D5" w:rsidRDefault="001A5B6B" w:rsidP="0014003C">
            <w:pPr>
              <w:pStyle w:val="Paragraphedeliste"/>
              <w:numPr>
                <w:ilvl w:val="0"/>
                <w:numId w:val="17"/>
              </w:numPr>
              <w:tabs>
                <w:tab w:val="clear" w:pos="1069"/>
                <w:tab w:val="num" w:pos="456"/>
              </w:tabs>
              <w:ind w:left="598"/>
              <w:rPr>
                <w:rFonts w:ascii="Amiri" w:hAnsi="Amiri" w:cs="Amiri"/>
                <w:sz w:val="26"/>
                <w:szCs w:val="26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</w:rPr>
              <w:t xml:space="preserve">أحسب التطور المطلق ثم التطور النسبي. </w:t>
            </w:r>
          </w:p>
          <w:p w14:paraId="70B5E0C9" w14:textId="77777777" w:rsidR="001A5B6B" w:rsidRPr="005671D5" w:rsidRDefault="001A5B6B" w:rsidP="0014003C">
            <w:pPr>
              <w:pStyle w:val="Paragraphedeliste"/>
              <w:numPr>
                <w:ilvl w:val="0"/>
                <w:numId w:val="17"/>
              </w:numPr>
              <w:tabs>
                <w:tab w:val="clear" w:pos="1069"/>
                <w:tab w:val="num" w:pos="456"/>
              </w:tabs>
              <w:ind w:left="598"/>
              <w:rPr>
                <w:rFonts w:ascii="Amiri" w:hAnsi="Amiri" w:cs="Amiri"/>
                <w:sz w:val="26"/>
                <w:szCs w:val="26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</w:rPr>
              <w:t>أحسب المعامل الضربي والنسبة المئوية لهذا التطور.</w:t>
            </w:r>
          </w:p>
          <w:p w14:paraId="0C7D7064" w14:textId="1FEC4FFD" w:rsidR="001A5B6B" w:rsidRPr="005671D5" w:rsidRDefault="001A5B6B" w:rsidP="0014003C">
            <w:pPr>
              <w:pStyle w:val="Paragraphedeliste"/>
              <w:numPr>
                <w:ilvl w:val="0"/>
                <w:numId w:val="17"/>
              </w:numPr>
              <w:tabs>
                <w:tab w:val="clear" w:pos="1069"/>
                <w:tab w:val="num" w:pos="456"/>
              </w:tabs>
              <w:ind w:left="456"/>
              <w:rPr>
                <w:rFonts w:ascii="Amiri" w:hAnsi="Amiri" w:cs="Amiri"/>
                <w:sz w:val="26"/>
                <w:szCs w:val="26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</w:rPr>
              <w:t xml:space="preserve">إذا علمت أن هذا المنتوج يخضع إلى زيادة بـ: </w:t>
            </w:r>
            <w:r w:rsidRPr="005671D5">
              <w:rPr>
                <w:rFonts w:ascii="Amiri" w:hAnsi="Amiri" w:cs="Amiri"/>
                <w:sz w:val="26"/>
                <w:szCs w:val="26"/>
              </w:rPr>
              <w:t>10%</w:t>
            </w:r>
            <w:r w:rsidRPr="005671D5">
              <w:rPr>
                <w:rFonts w:ascii="Amiri" w:hAnsi="Amiri" w:cs="Amiri"/>
                <w:sz w:val="26"/>
                <w:szCs w:val="26"/>
                <w:rtl/>
              </w:rPr>
              <w:t xml:space="preserve"> في سنة 2017 ثم إلى تخفيض بــ: </w:t>
            </w:r>
            <w:r w:rsidRPr="005671D5">
              <w:rPr>
                <w:rFonts w:ascii="Amiri" w:hAnsi="Amiri" w:cs="Amiri"/>
                <w:sz w:val="26"/>
                <w:szCs w:val="26"/>
              </w:rPr>
              <w:t>30%</w:t>
            </w: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في سنة </w:t>
            </w:r>
            <w:r w:rsidRPr="005671D5">
              <w:rPr>
                <w:rFonts w:ascii="Amiri" w:hAnsi="Amiri" w:cs="Amiri"/>
                <w:sz w:val="26"/>
                <w:szCs w:val="26"/>
                <w:rtl/>
              </w:rPr>
              <w:t>2018</w:t>
            </w: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434D590F" w14:textId="6B1BA65F" w:rsidR="001A5B6B" w:rsidRPr="005671D5" w:rsidRDefault="001A5B6B" w:rsidP="0014003C">
            <w:pPr>
              <w:pStyle w:val="Paragraphedeliste"/>
              <w:numPr>
                <w:ilvl w:val="0"/>
                <w:numId w:val="17"/>
              </w:numPr>
              <w:tabs>
                <w:tab w:val="clear" w:pos="1069"/>
                <w:tab w:val="num" w:pos="315"/>
              </w:tabs>
              <w:ind w:left="456"/>
              <w:rPr>
                <w:rFonts w:ascii="Amiri" w:hAnsi="Amiri" w:cs="Amiri"/>
                <w:sz w:val="26"/>
                <w:szCs w:val="26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أحسب المعامل الضربي الإجمالي </w:t>
            </w:r>
            <w:r w:rsidRPr="005671D5">
              <w:rPr>
                <w:rFonts w:ascii="Amiri" w:hAnsi="Amiri" w:cs="Amiri"/>
                <w:sz w:val="26"/>
                <w:szCs w:val="26"/>
                <w:rtl/>
              </w:rPr>
              <w:t>والنسبة المئوية الإجمالية</w:t>
            </w: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من السنة </w:t>
            </w:r>
            <w:r w:rsidRPr="005671D5">
              <w:rPr>
                <w:rFonts w:ascii="Amiri" w:hAnsi="Amiri" w:cs="Amiri"/>
                <w:sz w:val="26"/>
                <w:szCs w:val="26"/>
                <w:rtl/>
              </w:rPr>
              <w:t>2016 حتى السنة2018 لهذا المنتوج.</w:t>
            </w:r>
          </w:p>
          <w:p w14:paraId="095E7F27" w14:textId="32CD6DC4" w:rsidR="001A5B6B" w:rsidRPr="005671D5" w:rsidRDefault="001A5B6B" w:rsidP="00726E20">
            <w:pPr>
              <w:pStyle w:val="Paragraphedeliste"/>
              <w:numPr>
                <w:ilvl w:val="0"/>
                <w:numId w:val="16"/>
              </w:numPr>
              <w:spacing w:after="200" w:line="276" w:lineRule="auto"/>
              <w:ind w:left="0" w:firstLine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يمثل الجدول التالي عدد الوفيات(بالآلاف) في الجزائر من 1997 إلى 2003:</w:t>
            </w:r>
          </w:p>
          <w:tbl>
            <w:tblPr>
              <w:tblStyle w:val="Grilledutableau"/>
              <w:bidiVisual/>
              <w:tblW w:w="0" w:type="auto"/>
              <w:tblInd w:w="181" w:type="dxa"/>
              <w:tblLayout w:type="fixed"/>
              <w:tblLook w:val="04A0" w:firstRow="1" w:lastRow="0" w:firstColumn="1" w:lastColumn="0" w:noHBand="0" w:noVBand="1"/>
            </w:tblPr>
            <w:tblGrid>
              <w:gridCol w:w="977"/>
              <w:gridCol w:w="1076"/>
              <w:gridCol w:w="1076"/>
              <w:gridCol w:w="1076"/>
              <w:gridCol w:w="1076"/>
              <w:gridCol w:w="967"/>
              <w:gridCol w:w="1118"/>
              <w:gridCol w:w="895"/>
            </w:tblGrid>
            <w:tr w:rsidR="001A5B6B" w:rsidRPr="005671D5" w14:paraId="48DF25FB" w14:textId="77777777" w:rsidTr="0014003C">
              <w:trPr>
                <w:trHeight w:val="263"/>
              </w:trPr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40A176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2003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7ED861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2002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3FB0AC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2001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696922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2000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F33576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1999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56D04D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1998</w:t>
                  </w: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81EB0C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1997</w:t>
                  </w: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22F35E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السنة</w:t>
                  </w:r>
                </w:p>
              </w:tc>
            </w:tr>
            <w:tr w:rsidR="001A5B6B" w:rsidRPr="005671D5" w14:paraId="6F7B164A" w14:textId="77777777" w:rsidTr="0014003C">
              <w:trPr>
                <w:trHeight w:val="250"/>
              </w:trPr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C0D6F1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141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029D57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145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5AD883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138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31057D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140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AC5578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141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5793E4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144</w:t>
                  </w: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D16D9E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178</w:t>
                  </w: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670D6E" w14:textId="77777777" w:rsidR="001A5B6B" w:rsidRPr="005671D5" w:rsidRDefault="001A5B6B" w:rsidP="001A5B6B">
                  <w:pPr>
                    <w:ind w:left="95" w:hanging="95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الوفيات</w:t>
                  </w:r>
                </w:p>
              </w:tc>
            </w:tr>
          </w:tbl>
          <w:p w14:paraId="641F964A" w14:textId="4242FD46" w:rsidR="001A5B6B" w:rsidRPr="0014003C" w:rsidRDefault="001A5B6B" w:rsidP="0014003C">
            <w:pPr>
              <w:bidi/>
              <w:ind w:right="-709"/>
              <w:rPr>
                <w:rFonts w:ascii="Amiri" w:hAnsi="Amiri" w:cs="Amiri"/>
                <w:sz w:val="26"/>
                <w:szCs w:val="26"/>
                <w:rtl/>
                <w:lang w:val="en-US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باعتبار المؤشر 100 كأساس في سنة 2000. عيّن مؤشرات السنوات الأخرى.</w:t>
            </w:r>
          </w:p>
          <w:p w14:paraId="6CD9F1C9" w14:textId="3808BCE2" w:rsidR="00726E20" w:rsidRPr="0014003C" w:rsidRDefault="00726E20" w:rsidP="0014003C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14003C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 02:</w:t>
            </w:r>
          </w:p>
          <w:p w14:paraId="1A8C5AF3" w14:textId="3AE44CE3" w:rsidR="00726E20" w:rsidRPr="005671D5" w:rsidRDefault="00726E20" w:rsidP="00726E20">
            <w:pPr>
              <w:bidi/>
              <w:ind w:right="-709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</w:rPr>
              <w:t>أنتجت شركة لأجهزة الاعلام الالي 300 جهاز سنة 2015 منهم 120 جهاز</w:t>
            </w: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حاسوب محمول.</w:t>
            </w:r>
          </w:p>
          <w:p w14:paraId="1589E5B6" w14:textId="1E3AE008" w:rsidR="00726E20" w:rsidRPr="005671D5" w:rsidRDefault="00726E20" w:rsidP="00726E20">
            <w:pPr>
              <w:pStyle w:val="Paragraphedeliste"/>
              <w:numPr>
                <w:ilvl w:val="0"/>
                <w:numId w:val="18"/>
              </w:numPr>
              <w:spacing w:after="200" w:line="276" w:lineRule="auto"/>
              <w:ind w:left="360" w:right="-709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أحسب النسبة المئوية التي تمثلها الحواسيب المحمولة بالنسبة لإنتاج الشركة.</w:t>
            </w:r>
          </w:p>
          <w:p w14:paraId="663E2AE4" w14:textId="76B75E21" w:rsidR="00726E20" w:rsidRPr="005671D5" w:rsidRDefault="00726E20" w:rsidP="00726E20">
            <w:pPr>
              <w:pStyle w:val="Paragraphedeliste"/>
              <w:numPr>
                <w:ilvl w:val="0"/>
                <w:numId w:val="18"/>
              </w:numPr>
              <w:spacing w:after="200" w:line="276" w:lineRule="auto"/>
              <w:ind w:left="36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ارتفع انتاج هذه الشركة بنسبة 3</w:t>
            </w:r>
            <w:r w:rsidRPr="005671D5">
              <w:rPr>
                <w:rFonts w:ascii="Amiri" w:hAnsi="Amiri" w:cs="Amiri"/>
                <w:sz w:val="26"/>
                <w:szCs w:val="26"/>
                <w:lang w:bidi="ar-DZ"/>
              </w:rPr>
              <w:t>%</w:t>
            </w: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سنة 2016</w:t>
            </w:r>
            <w:r w:rsidRPr="005671D5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لينخفض سنة 2017</w:t>
            </w:r>
            <w:r w:rsidRPr="005671D5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انتاجه بنسبة 2</w:t>
            </w:r>
            <w:r w:rsidRPr="005671D5">
              <w:rPr>
                <w:rFonts w:ascii="Amiri" w:hAnsi="Amiri" w:cs="Amiri"/>
                <w:sz w:val="26"/>
                <w:szCs w:val="26"/>
                <w:lang w:bidi="ar-DZ"/>
              </w:rPr>
              <w:t xml:space="preserve">% </w:t>
            </w: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بسبب المنافسة.</w:t>
            </w: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>- أحسب النسبة المئوية الاجمالية للتطور بين 2016 و2017.</w:t>
            </w:r>
          </w:p>
          <w:p w14:paraId="7A005A5F" w14:textId="4B603465" w:rsidR="00726E20" w:rsidRPr="005671D5" w:rsidRDefault="00726E20" w:rsidP="00726E20">
            <w:pPr>
              <w:pStyle w:val="Paragraphedeliste"/>
              <w:numPr>
                <w:ilvl w:val="0"/>
                <w:numId w:val="18"/>
              </w:numPr>
              <w:spacing w:after="200" w:line="276" w:lineRule="auto"/>
              <w:ind w:left="36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إذا علمت ان سعر جهاز الحاسوب المحمول سنة 2015 بلغ 51000 دج وسنة 2018 بلغ 62000دج.</w:t>
            </w: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>- أحسب النسبة المئوية لتطوره بين 2015 و2018.</w:t>
            </w: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>- أحسب التطور المطلق والتطور النسبي.</w:t>
            </w:r>
          </w:p>
          <w:p w14:paraId="7A97DDC7" w14:textId="695856EB" w:rsidR="00726E20" w:rsidRPr="005671D5" w:rsidRDefault="00726E20" w:rsidP="00726E20">
            <w:pPr>
              <w:pStyle w:val="Paragraphedeliste"/>
              <w:numPr>
                <w:ilvl w:val="0"/>
                <w:numId w:val="18"/>
              </w:numPr>
              <w:spacing w:after="200" w:line="276" w:lineRule="auto"/>
              <w:ind w:left="0" w:firstLine="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يمثل الجدول التالي أسعار الحواسيب المحمولة بين 2015 و2019 بالدينار الجزائري:</w:t>
            </w:r>
          </w:p>
          <w:tbl>
            <w:tblPr>
              <w:tblStyle w:val="Grilledutableau"/>
              <w:bidiVisual/>
              <w:tblW w:w="8928" w:type="dxa"/>
              <w:tblLayout w:type="fixed"/>
              <w:tblLook w:val="04A0" w:firstRow="1" w:lastRow="0" w:firstColumn="1" w:lastColumn="0" w:noHBand="0" w:noVBand="1"/>
            </w:tblPr>
            <w:tblGrid>
              <w:gridCol w:w="1378"/>
              <w:gridCol w:w="1377"/>
              <w:gridCol w:w="1377"/>
              <w:gridCol w:w="1377"/>
              <w:gridCol w:w="1192"/>
              <w:gridCol w:w="2227"/>
            </w:tblGrid>
            <w:tr w:rsidR="00726E20" w:rsidRPr="005671D5" w14:paraId="753595DB" w14:textId="77777777" w:rsidTr="00726E20">
              <w:trPr>
                <w:trHeight w:val="260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241175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2019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BE7A37" w14:textId="77777777" w:rsidR="00726E20" w:rsidRPr="005671D5" w:rsidRDefault="00726E20" w:rsidP="00726E20">
                  <w:pPr>
                    <w:pStyle w:val="Paragraphedeliste"/>
                    <w:ind w:left="0" w:right="1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2018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63591C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2017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5E6BCD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2016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5A6F24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2015</w:t>
                  </w:r>
                </w:p>
              </w:tc>
              <w:tc>
                <w:tcPr>
                  <w:tcW w:w="2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667F7D" w14:textId="77777777" w:rsidR="00726E20" w:rsidRPr="005671D5" w:rsidRDefault="00726E20" w:rsidP="00726E20">
                  <w:pPr>
                    <w:pStyle w:val="Paragraphedeliste"/>
                    <w:ind w:left="0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السنة</w:t>
                  </w:r>
                </w:p>
              </w:tc>
            </w:tr>
            <w:tr w:rsidR="00726E20" w:rsidRPr="005671D5" w14:paraId="1E7F41DD" w14:textId="77777777" w:rsidTr="00726E20">
              <w:trPr>
                <w:trHeight w:val="260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C2DC49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64000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899B63" w14:textId="77777777" w:rsidR="00726E20" w:rsidRPr="005671D5" w:rsidRDefault="00726E20" w:rsidP="00726E20">
                  <w:pPr>
                    <w:pStyle w:val="Paragraphedeliste"/>
                    <w:ind w:left="0" w:right="1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62000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AE7A8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60000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35BE79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55000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D8E268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51000</w:t>
                  </w:r>
                </w:p>
              </w:tc>
              <w:tc>
                <w:tcPr>
                  <w:tcW w:w="2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7256F8" w14:textId="77777777" w:rsidR="00726E20" w:rsidRPr="005671D5" w:rsidRDefault="00726E20" w:rsidP="00726E20">
                  <w:pPr>
                    <w:pStyle w:val="Paragraphedeliste"/>
                    <w:ind w:left="0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السعر</w:t>
                  </w:r>
                </w:p>
              </w:tc>
            </w:tr>
            <w:tr w:rsidR="00726E20" w:rsidRPr="005671D5" w14:paraId="2D0C1982" w14:textId="77777777" w:rsidTr="00726E20">
              <w:trPr>
                <w:trHeight w:val="248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E76A2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E9D2EF" w14:textId="77777777" w:rsidR="00726E20" w:rsidRPr="005671D5" w:rsidRDefault="00726E20" w:rsidP="00726E20">
                  <w:pPr>
                    <w:pStyle w:val="Paragraphedeliste"/>
                    <w:ind w:left="0" w:right="1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4DE980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03A2B3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8586A4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100</w:t>
                  </w:r>
                </w:p>
              </w:tc>
              <w:tc>
                <w:tcPr>
                  <w:tcW w:w="2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8B24B6" w14:textId="77777777" w:rsidR="00726E20" w:rsidRPr="005671D5" w:rsidRDefault="00726E20" w:rsidP="00726E20">
                  <w:pPr>
                    <w:pStyle w:val="Paragraphedeliste"/>
                    <w:ind w:left="0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المؤشر</w:t>
                  </w:r>
                </w:p>
              </w:tc>
            </w:tr>
            <w:tr w:rsidR="00726E20" w:rsidRPr="005671D5" w14:paraId="0A4E11F3" w14:textId="77777777" w:rsidTr="00726E20">
              <w:trPr>
                <w:trHeight w:val="260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3B5D54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7835D6" w14:textId="77777777" w:rsidR="00726E20" w:rsidRPr="005671D5" w:rsidRDefault="00726E20" w:rsidP="00726E20">
                  <w:pPr>
                    <w:pStyle w:val="Paragraphedeliste"/>
                    <w:ind w:left="0" w:right="1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B60FD0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895377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53B8DA" w14:textId="77777777" w:rsidR="00726E20" w:rsidRPr="005671D5" w:rsidRDefault="00726E20" w:rsidP="00726E20">
                  <w:pPr>
                    <w:pStyle w:val="Paragraphedeliste"/>
                    <w:ind w:left="0"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2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E74BA6" w14:textId="77777777" w:rsidR="00726E20" w:rsidRPr="005671D5" w:rsidRDefault="00726E20" w:rsidP="00726E20">
                  <w:pPr>
                    <w:pStyle w:val="Paragraphedeliste"/>
                    <w:ind w:left="0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5671D5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النسبة المئوية للتطور</w:t>
                  </w:r>
                </w:p>
              </w:tc>
            </w:tr>
          </w:tbl>
          <w:p w14:paraId="2EA9257A" w14:textId="073F0B44" w:rsidR="00726E20" w:rsidRPr="005671D5" w:rsidRDefault="00726E20" w:rsidP="00726E20">
            <w:pPr>
              <w:pStyle w:val="Paragraphedeliste"/>
              <w:numPr>
                <w:ilvl w:val="0"/>
                <w:numId w:val="19"/>
              </w:numPr>
              <w:spacing w:after="200" w:line="276" w:lineRule="auto"/>
              <w:ind w:right="-709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أكمل الجدول.</w:t>
            </w:r>
          </w:p>
          <w:p w14:paraId="3668786E" w14:textId="77777777" w:rsidR="0023184D" w:rsidRPr="005671D5" w:rsidRDefault="0023184D" w:rsidP="00511A6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A75ADFA" w14:textId="202F3FB3" w:rsidR="00C04AAC" w:rsidRPr="005671D5" w:rsidRDefault="00C04AAC" w:rsidP="004D2F5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14003C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تمرين 03:</w:t>
            </w:r>
          </w:p>
          <w:p w14:paraId="24233C69" w14:textId="566737B9" w:rsidR="00FA7167" w:rsidRPr="005671D5" w:rsidRDefault="00FA7167" w:rsidP="00FA7167">
            <w:pPr>
              <w:bidi/>
              <w:contextualSpacing/>
              <w:rPr>
                <w:rFonts w:ascii="Amiri" w:eastAsia="Times New Roman" w:hAnsi="Amiri" w:cs="Amiri"/>
                <w:sz w:val="26"/>
                <w:szCs w:val="26"/>
                <w:rtl/>
                <w:lang w:val="en-US" w:bidi="ar-DZ"/>
              </w:rPr>
            </w:pPr>
            <w:r w:rsidRPr="005671D5">
              <w:rPr>
                <w:rFonts w:ascii="Amiri" w:eastAsia="Times New Roman" w:hAnsi="Amiri" w:cs="Amiri"/>
                <w:sz w:val="26"/>
                <w:szCs w:val="26"/>
                <w:rtl/>
                <w:lang w:val="en-US" w:bidi="ar-DZ"/>
              </w:rPr>
              <w:t>تستقبل ثانوية 2400 تلميذ ينقسمون إلى 3 أصناف. داخليون ـ نصف داخليون، خارجيون. يوجد 384 داخلي و684 نصف داخلي.</w:t>
            </w:r>
          </w:p>
          <w:p w14:paraId="4B26BAC8" w14:textId="345F2ADB" w:rsidR="00FA7167" w:rsidRPr="005671D5" w:rsidRDefault="00FA7167" w:rsidP="00FA7167">
            <w:pPr>
              <w:bidi/>
              <w:contextualSpacing/>
              <w:rPr>
                <w:rFonts w:ascii="Amiri" w:eastAsia="Times New Roman" w:hAnsi="Amiri" w:cs="Amiri"/>
                <w:sz w:val="26"/>
                <w:szCs w:val="26"/>
                <w:rtl/>
                <w:lang w:val="en-US"/>
              </w:rPr>
            </w:pPr>
            <w:r w:rsidRPr="005671D5">
              <w:rPr>
                <w:rFonts w:ascii="Amiri" w:eastAsia="Times New Roman" w:hAnsi="Amiri" w:cs="Amiri"/>
                <w:sz w:val="26"/>
                <w:szCs w:val="26"/>
                <w:rtl/>
                <w:lang w:val="en-US" w:bidi="ar-DZ"/>
              </w:rPr>
              <w:t xml:space="preserve"> %40 من تلاميذ الثانوية ذكور من بينهم. %20 داخلي ومن جهة أخرى 15%من البنات نصف داخليات.</w:t>
            </w:r>
          </w:p>
          <w:p w14:paraId="27D86CE4" w14:textId="77777777" w:rsidR="00FA7167" w:rsidRPr="005671D5" w:rsidRDefault="00FA7167" w:rsidP="00FA716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1) أحسب النسبة المئوية للذكور الداخليين في الثانوية.</w:t>
            </w:r>
          </w:p>
          <w:p w14:paraId="34D61F53" w14:textId="45A954C7" w:rsidR="00FA7167" w:rsidRPr="005671D5" w:rsidRDefault="00FA7167" w:rsidP="00FA7167">
            <w:pPr>
              <w:tabs>
                <w:tab w:val="left" w:pos="8659"/>
              </w:tabs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2) أكمل الجدول ثم أنقله على ورقة الإجابة.</w:t>
            </w:r>
          </w:p>
          <w:p w14:paraId="0C264258" w14:textId="77777777" w:rsidR="00FA7167" w:rsidRPr="005671D5" w:rsidRDefault="00FA7167" w:rsidP="00FA7167">
            <w:pPr>
              <w:tabs>
                <w:tab w:val="left" w:pos="8659"/>
              </w:tabs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6805" w:type="dxa"/>
              <w:tblInd w:w="1012" w:type="dxa"/>
              <w:tblLayout w:type="fixed"/>
              <w:tblLook w:val="01E0" w:firstRow="1" w:lastRow="1" w:firstColumn="1" w:lastColumn="1" w:noHBand="0" w:noVBand="0"/>
            </w:tblPr>
            <w:tblGrid>
              <w:gridCol w:w="1255"/>
              <w:gridCol w:w="1436"/>
              <w:gridCol w:w="1575"/>
              <w:gridCol w:w="1377"/>
              <w:gridCol w:w="1162"/>
            </w:tblGrid>
            <w:tr w:rsidR="00FA7167" w:rsidRPr="005671D5" w14:paraId="530F4436" w14:textId="77777777" w:rsidTr="00DD623C">
              <w:trPr>
                <w:trHeight w:val="349"/>
              </w:trPr>
              <w:tc>
                <w:tcPr>
                  <w:tcW w:w="1255" w:type="dxa"/>
                </w:tcPr>
                <w:p w14:paraId="157C8B59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  <w:r w:rsidRPr="005671D5"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  <w:t>المجموع</w:t>
                  </w:r>
                </w:p>
              </w:tc>
              <w:tc>
                <w:tcPr>
                  <w:tcW w:w="1436" w:type="dxa"/>
                </w:tcPr>
                <w:p w14:paraId="65FA80CA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  <w:r w:rsidRPr="005671D5"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  <w:t>الخارجيون</w:t>
                  </w:r>
                </w:p>
              </w:tc>
              <w:tc>
                <w:tcPr>
                  <w:tcW w:w="1575" w:type="dxa"/>
                </w:tcPr>
                <w:p w14:paraId="562BACB5" w14:textId="77777777" w:rsidR="00FA7167" w:rsidRPr="005671D5" w:rsidRDefault="00FA7167" w:rsidP="00FA7167">
                  <w:pPr>
                    <w:bidi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  <w:r w:rsidRPr="005671D5"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  <w:t>ن الداخليون</w:t>
                  </w:r>
                </w:p>
              </w:tc>
              <w:tc>
                <w:tcPr>
                  <w:tcW w:w="1377" w:type="dxa"/>
                </w:tcPr>
                <w:p w14:paraId="648D8819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  <w:r w:rsidRPr="005671D5"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  <w:t>الداخليون</w:t>
                  </w:r>
                </w:p>
              </w:tc>
              <w:tc>
                <w:tcPr>
                  <w:tcW w:w="1162" w:type="dxa"/>
                </w:tcPr>
                <w:p w14:paraId="24AB19F3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</w:p>
              </w:tc>
            </w:tr>
            <w:tr w:rsidR="00FA7167" w:rsidRPr="005671D5" w14:paraId="51B3B115" w14:textId="77777777" w:rsidTr="00DD623C">
              <w:trPr>
                <w:trHeight w:val="178"/>
              </w:trPr>
              <w:tc>
                <w:tcPr>
                  <w:tcW w:w="1255" w:type="dxa"/>
                </w:tcPr>
                <w:p w14:paraId="0BB8A9A8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</w:p>
              </w:tc>
              <w:tc>
                <w:tcPr>
                  <w:tcW w:w="1436" w:type="dxa"/>
                </w:tcPr>
                <w:p w14:paraId="465143EF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</w:p>
              </w:tc>
              <w:tc>
                <w:tcPr>
                  <w:tcW w:w="1575" w:type="dxa"/>
                </w:tcPr>
                <w:p w14:paraId="36A8009D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</w:p>
              </w:tc>
              <w:tc>
                <w:tcPr>
                  <w:tcW w:w="1377" w:type="dxa"/>
                </w:tcPr>
                <w:p w14:paraId="662C6A3D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</w:p>
              </w:tc>
              <w:tc>
                <w:tcPr>
                  <w:tcW w:w="1162" w:type="dxa"/>
                </w:tcPr>
                <w:p w14:paraId="50F492E1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  <w:r w:rsidRPr="005671D5"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  <w:t>ذكور</w:t>
                  </w:r>
                </w:p>
              </w:tc>
            </w:tr>
            <w:tr w:rsidR="00FA7167" w:rsidRPr="005671D5" w14:paraId="54ECE607" w14:textId="77777777" w:rsidTr="00DD623C">
              <w:trPr>
                <w:trHeight w:val="170"/>
              </w:trPr>
              <w:tc>
                <w:tcPr>
                  <w:tcW w:w="1255" w:type="dxa"/>
                </w:tcPr>
                <w:p w14:paraId="759D4951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</w:p>
              </w:tc>
              <w:tc>
                <w:tcPr>
                  <w:tcW w:w="1436" w:type="dxa"/>
                </w:tcPr>
                <w:p w14:paraId="2E12AEB3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</w:p>
              </w:tc>
              <w:tc>
                <w:tcPr>
                  <w:tcW w:w="1575" w:type="dxa"/>
                </w:tcPr>
                <w:p w14:paraId="1DC4CFB0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</w:p>
              </w:tc>
              <w:tc>
                <w:tcPr>
                  <w:tcW w:w="1377" w:type="dxa"/>
                </w:tcPr>
                <w:p w14:paraId="2260516E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</w:p>
              </w:tc>
              <w:tc>
                <w:tcPr>
                  <w:tcW w:w="1162" w:type="dxa"/>
                </w:tcPr>
                <w:p w14:paraId="6420AF2B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  <w:r w:rsidRPr="005671D5"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  <w:t>إناث</w:t>
                  </w:r>
                </w:p>
              </w:tc>
            </w:tr>
            <w:tr w:rsidR="00FA7167" w:rsidRPr="005671D5" w14:paraId="16327172" w14:textId="77777777" w:rsidTr="00DD623C">
              <w:trPr>
                <w:trHeight w:val="349"/>
              </w:trPr>
              <w:tc>
                <w:tcPr>
                  <w:tcW w:w="1255" w:type="dxa"/>
                </w:tcPr>
                <w:p w14:paraId="1F41797B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  <w:r w:rsidRPr="005671D5"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  <w:t>2400</w:t>
                  </w:r>
                </w:p>
              </w:tc>
              <w:tc>
                <w:tcPr>
                  <w:tcW w:w="1436" w:type="dxa"/>
                </w:tcPr>
                <w:p w14:paraId="2DDE1C7B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</w:p>
              </w:tc>
              <w:tc>
                <w:tcPr>
                  <w:tcW w:w="1575" w:type="dxa"/>
                </w:tcPr>
                <w:p w14:paraId="3CF76862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</w:p>
              </w:tc>
              <w:tc>
                <w:tcPr>
                  <w:tcW w:w="1377" w:type="dxa"/>
                </w:tcPr>
                <w:p w14:paraId="7A6C5F4D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</w:p>
              </w:tc>
              <w:tc>
                <w:tcPr>
                  <w:tcW w:w="1162" w:type="dxa"/>
                </w:tcPr>
                <w:p w14:paraId="2A90F5CD" w14:textId="77777777" w:rsidR="00FA7167" w:rsidRPr="005671D5" w:rsidRDefault="00FA7167" w:rsidP="00FA7167">
                  <w:pPr>
                    <w:bidi/>
                    <w:jc w:val="center"/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</w:pPr>
                  <w:r w:rsidRPr="005671D5">
                    <w:rPr>
                      <w:rFonts w:ascii="Amiri" w:eastAsia="Times New Roman" w:hAnsi="Amiri" w:cs="Amiri"/>
                      <w:sz w:val="26"/>
                      <w:szCs w:val="26"/>
                      <w:rtl/>
                      <w:lang w:eastAsia="fr-FR" w:bidi="ar-DZ"/>
                    </w:rPr>
                    <w:t>المجموع</w:t>
                  </w:r>
                </w:p>
              </w:tc>
            </w:tr>
          </w:tbl>
          <w:p w14:paraId="4AD62A53" w14:textId="77777777" w:rsidR="00C04AAC" w:rsidRPr="005671D5" w:rsidRDefault="00C04AAC" w:rsidP="00C04AAC">
            <w:pPr>
              <w:bidi/>
              <w:rPr>
                <w:rFonts w:ascii="Amiri" w:hAnsi="Amiri" w:cs="Amiri"/>
                <w:color w:val="FF0000"/>
                <w:sz w:val="26"/>
                <w:szCs w:val="26"/>
                <w:rtl/>
              </w:rPr>
            </w:pPr>
          </w:p>
          <w:p w14:paraId="30715EC0" w14:textId="6A2C80E5" w:rsidR="0023184D" w:rsidRPr="005671D5" w:rsidRDefault="00DD623C" w:rsidP="00511A6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14003C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تمرين 04:</w:t>
            </w:r>
          </w:p>
          <w:p w14:paraId="4859AF87" w14:textId="33AF9BD2" w:rsidR="00DD623C" w:rsidRPr="005671D5" w:rsidRDefault="00DD623C" w:rsidP="00DD623C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2B93253E" w14:textId="723667C8" w:rsidR="00DD623C" w:rsidRPr="005671D5" w:rsidRDefault="00DD623C" w:rsidP="00DD623C">
            <w:pPr>
              <w:bidi/>
              <w:rPr>
                <w:rFonts w:ascii="Amiri" w:hAnsi="Amiri" w:cs="Amiri"/>
                <w:sz w:val="26"/>
                <w:szCs w:val="26"/>
                <w:u w:val="single"/>
                <w:rtl/>
                <w:lang w:bidi="ar-DZ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أنتج مصنع 5000 وحدة من أجهزة التلفاز سنة 2006 ,ازداد الطلب على هذه الاجهزة، فضاعف صاحب المصنع الانتاج بنسبة 2</w:t>
            </w:r>
            <w:r w:rsidRPr="005671D5">
              <w:rPr>
                <w:rFonts w:ascii="Amiri" w:hAnsi="Amiri" w:cs="Amiri"/>
                <w:sz w:val="26"/>
                <w:szCs w:val="26"/>
                <w:lang w:bidi="ar-DZ"/>
              </w:rPr>
              <w:t>%</w:t>
            </w: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في سنة 2007 ,وفي سنة 2008انخفض المنتوج الى 4000 وحدة بسبب المنافسة بين وكالات البيع</w:t>
            </w:r>
          </w:p>
          <w:p w14:paraId="47087E49" w14:textId="74C04449" w:rsidR="00DD623C" w:rsidRPr="005671D5" w:rsidRDefault="00DD623C" w:rsidP="00DD623C">
            <w:pPr>
              <w:pStyle w:val="Paragraphedeliste"/>
              <w:numPr>
                <w:ilvl w:val="3"/>
                <w:numId w:val="17"/>
              </w:numPr>
              <w:tabs>
                <w:tab w:val="clear" w:pos="3086"/>
              </w:tabs>
              <w:spacing w:after="120"/>
              <w:ind w:left="740" w:hanging="284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أحسب عدد الأجهزة سنة 2007 وسنة 2008 </w:t>
            </w:r>
          </w:p>
          <w:p w14:paraId="72F98F98" w14:textId="52E989FA" w:rsidR="00DD623C" w:rsidRPr="005671D5" w:rsidRDefault="009D38D4" w:rsidP="00DD623C">
            <w:pPr>
              <w:pStyle w:val="Paragraphedeliste"/>
              <w:numPr>
                <w:ilvl w:val="3"/>
                <w:numId w:val="17"/>
              </w:numPr>
              <w:tabs>
                <w:tab w:val="clear" w:pos="3086"/>
              </w:tabs>
              <w:ind w:left="740"/>
              <w:rPr>
                <w:rFonts w:ascii="Amiri" w:hAnsi="Amiri" w:cs="Amiri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DZ" w:bidi="ar-DZ"/>
              </w:rPr>
              <w:pict w14:anchorId="645F1489">
                <v:roundrect id="_x0000_s1096" style="position:absolute;left:0;text-align:left;margin-left:20.05pt;margin-top:23pt;width:201pt;height:192.75pt;z-index:251689984" arcsize="10923f" strokecolor="white [3212]">
                  <v:textbox>
                    <w:txbxContent>
                      <w:p w14:paraId="57711F34" w14:textId="007B6557" w:rsidR="009D38D4" w:rsidRDefault="009D38D4" w:rsidP="009D38D4">
                        <w:pPr>
                          <w:bidi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8EB7786" wp14:editId="1C551D02">
                              <wp:extent cx="2110740" cy="2117725"/>
                              <wp:effectExtent l="0" t="0" r="3810" b="0"/>
                              <wp:docPr id="1208529410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08529410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10740" cy="21177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  <w:r w:rsidR="00DD623C" w:rsidRPr="005671D5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احسب نسبة تخفيض المنتوج سنة</w:t>
            </w:r>
          </w:p>
          <w:p w14:paraId="0A9DDDC6" w14:textId="1A9B0570" w:rsidR="00DD623C" w:rsidRPr="005671D5" w:rsidRDefault="00DD623C" w:rsidP="00DD623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82C4C90" w14:textId="668216F6" w:rsidR="00DD623C" w:rsidRPr="005671D5" w:rsidRDefault="00DD623C" w:rsidP="00DD623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7B7D5BA" w14:textId="528F0BCC" w:rsidR="00DD623C" w:rsidRPr="005671D5" w:rsidRDefault="00DD623C" w:rsidP="00DD623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4C47909" w14:textId="106425A4" w:rsidR="00DD623C" w:rsidRPr="005671D5" w:rsidRDefault="00DD623C" w:rsidP="00DD623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D04B01C" w14:textId="62B7EF55" w:rsidR="00DD623C" w:rsidRPr="005671D5" w:rsidRDefault="00DD623C" w:rsidP="009D38D4">
            <w:pPr>
              <w:bidi/>
              <w:jc w:val="center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5658824" w14:textId="63249502" w:rsidR="00DD623C" w:rsidRPr="005671D5" w:rsidRDefault="00DD623C" w:rsidP="00DD623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D7555F5" w14:textId="696F3E84" w:rsidR="00DD623C" w:rsidRPr="005671D5" w:rsidRDefault="00DD623C" w:rsidP="00DD623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BBE35BA" w14:textId="7B20105C" w:rsidR="00DD623C" w:rsidRPr="005671D5" w:rsidRDefault="00DD623C" w:rsidP="00DD623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82099ED" w14:textId="35BDE05B" w:rsidR="00DD623C" w:rsidRDefault="00DD623C" w:rsidP="00DD623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054D2EE" w14:textId="612CE66D" w:rsidR="00DD623C" w:rsidRDefault="00DD623C" w:rsidP="00DD623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2DCBAB2" w14:textId="77777777" w:rsidR="009D38D4" w:rsidRDefault="009D38D4" w:rsidP="009D38D4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FAF8DAB" w14:textId="77777777" w:rsidR="009D38D4" w:rsidRDefault="009D38D4" w:rsidP="009D38D4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8258A9D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36" w:type="dxa"/>
          </w:tcPr>
          <w:p w14:paraId="2343620F" w14:textId="77777777" w:rsidR="0023184D" w:rsidRPr="00CC245A" w:rsidRDefault="0023184D" w:rsidP="00511A6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B1595B0" w14:textId="0B6B5376" w:rsidR="0023184D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F6D8992" w14:textId="18436641" w:rsidR="00DD623C" w:rsidRDefault="00DD623C" w:rsidP="00DD623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CB698A3" w14:textId="340A9AEE" w:rsidR="00DD623C" w:rsidRDefault="00DD623C" w:rsidP="00DD623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5E65DBA" w14:textId="41A66410" w:rsidR="00DD623C" w:rsidRDefault="00DD623C" w:rsidP="00DD623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7599C32" w14:textId="33C9F099" w:rsidR="00DD623C" w:rsidRDefault="00DD623C" w:rsidP="00DD623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51FED87" w14:textId="14E84CFB" w:rsidR="00DD623C" w:rsidRDefault="00DD623C" w:rsidP="00DD623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EDDF31B" w14:textId="77777777" w:rsidR="00DD623C" w:rsidRDefault="00DD623C" w:rsidP="00DD623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8763DDC" w14:textId="199F32C4" w:rsidR="00DD623C" w:rsidRPr="00CC245A" w:rsidRDefault="00DD623C" w:rsidP="00DD623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تختار التمارين حسب الكفاءة المراد معالجتها</w:t>
            </w:r>
          </w:p>
          <w:p w14:paraId="361C82A4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ECC913C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8ECABD4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A888F65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3F21C69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1E08AE7" w14:textId="635A7C94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E3DA67F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E29232B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B36D19B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1140EDC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98AE8CF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11233B4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2D97D3F" w14:textId="029B1825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CA6C137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44F210A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AB3501B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C14DC9F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7609E2D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0A0D2BB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4C1141E" w14:textId="77777777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E2DA7FB" w14:textId="64836CF5" w:rsidR="0023184D" w:rsidRPr="00CC245A" w:rsidRDefault="0023184D" w:rsidP="00511A6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</w:tbl>
    <w:p w14:paraId="63A131DE" w14:textId="77777777" w:rsidR="0023184D" w:rsidRDefault="0023184D" w:rsidP="0023184D">
      <w:pPr>
        <w:bidi/>
        <w:ind w:left="-993" w:right="-851"/>
        <w:rPr>
          <w:rFonts w:cstheme="minorHAnsi"/>
          <w:sz w:val="28"/>
          <w:szCs w:val="28"/>
        </w:rPr>
      </w:pPr>
    </w:p>
    <w:p w14:paraId="3A02F1B5" w14:textId="77777777" w:rsidR="0023184D" w:rsidRPr="00CC245A" w:rsidRDefault="0023184D" w:rsidP="0014003C">
      <w:pPr>
        <w:bidi/>
        <w:ind w:right="-851"/>
        <w:rPr>
          <w:rFonts w:cstheme="minorHAnsi"/>
          <w:sz w:val="28"/>
          <w:szCs w:val="28"/>
          <w:rtl/>
        </w:rPr>
      </w:pPr>
    </w:p>
    <w:sectPr w:rsidR="0023184D" w:rsidRPr="00CC245A" w:rsidSect="00A40D53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6C4"/>
    <w:multiLevelType w:val="hybridMultilevel"/>
    <w:tmpl w:val="108AF9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83A4B"/>
    <w:multiLevelType w:val="hybridMultilevel"/>
    <w:tmpl w:val="E36069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02A68"/>
    <w:multiLevelType w:val="hybridMultilevel"/>
    <w:tmpl w:val="8EC6B084"/>
    <w:lvl w:ilvl="0" w:tplc="4F5CE0C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35BF"/>
    <w:multiLevelType w:val="hybridMultilevel"/>
    <w:tmpl w:val="6310C746"/>
    <w:lvl w:ilvl="0" w:tplc="1FBCCAFA">
      <w:start w:val="1"/>
      <w:numFmt w:val="decimal"/>
      <w:lvlText w:val="%1."/>
      <w:lvlJc w:val="left"/>
      <w:pPr>
        <w:ind w:left="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46" w:hanging="360"/>
      </w:pPr>
    </w:lvl>
    <w:lvl w:ilvl="2" w:tplc="040C001B" w:tentative="1">
      <w:start w:val="1"/>
      <w:numFmt w:val="lowerRoman"/>
      <w:lvlText w:val="%3."/>
      <w:lvlJc w:val="right"/>
      <w:pPr>
        <w:ind w:left="1466" w:hanging="180"/>
      </w:pPr>
    </w:lvl>
    <w:lvl w:ilvl="3" w:tplc="040C000F" w:tentative="1">
      <w:start w:val="1"/>
      <w:numFmt w:val="decimal"/>
      <w:lvlText w:val="%4."/>
      <w:lvlJc w:val="left"/>
      <w:pPr>
        <w:ind w:left="2186" w:hanging="360"/>
      </w:pPr>
    </w:lvl>
    <w:lvl w:ilvl="4" w:tplc="040C0019" w:tentative="1">
      <w:start w:val="1"/>
      <w:numFmt w:val="lowerLetter"/>
      <w:lvlText w:val="%5."/>
      <w:lvlJc w:val="left"/>
      <w:pPr>
        <w:ind w:left="2906" w:hanging="360"/>
      </w:pPr>
    </w:lvl>
    <w:lvl w:ilvl="5" w:tplc="040C001B" w:tentative="1">
      <w:start w:val="1"/>
      <w:numFmt w:val="lowerRoman"/>
      <w:lvlText w:val="%6."/>
      <w:lvlJc w:val="right"/>
      <w:pPr>
        <w:ind w:left="3626" w:hanging="180"/>
      </w:pPr>
    </w:lvl>
    <w:lvl w:ilvl="6" w:tplc="040C000F" w:tentative="1">
      <w:start w:val="1"/>
      <w:numFmt w:val="decimal"/>
      <w:lvlText w:val="%7."/>
      <w:lvlJc w:val="left"/>
      <w:pPr>
        <w:ind w:left="4346" w:hanging="360"/>
      </w:pPr>
    </w:lvl>
    <w:lvl w:ilvl="7" w:tplc="040C0019" w:tentative="1">
      <w:start w:val="1"/>
      <w:numFmt w:val="lowerLetter"/>
      <w:lvlText w:val="%8."/>
      <w:lvlJc w:val="left"/>
      <w:pPr>
        <w:ind w:left="5066" w:hanging="360"/>
      </w:pPr>
    </w:lvl>
    <w:lvl w:ilvl="8" w:tplc="040C001B" w:tentative="1">
      <w:start w:val="1"/>
      <w:numFmt w:val="lowerRoman"/>
      <w:lvlText w:val="%9."/>
      <w:lvlJc w:val="right"/>
      <w:pPr>
        <w:ind w:left="5786" w:hanging="180"/>
      </w:pPr>
    </w:lvl>
  </w:abstractNum>
  <w:abstractNum w:abstractNumId="4" w15:restartNumberingAfterBreak="0">
    <w:nsid w:val="0DBC1A9B"/>
    <w:multiLevelType w:val="hybridMultilevel"/>
    <w:tmpl w:val="E50EF052"/>
    <w:lvl w:ilvl="0" w:tplc="19DA2564">
      <w:start w:val="1"/>
      <w:numFmt w:val="upperRoman"/>
      <w:lvlText w:val="%1."/>
      <w:lvlJc w:val="left"/>
      <w:pPr>
        <w:ind w:left="-514" w:hanging="720"/>
      </w:pPr>
      <w:rPr>
        <w:b w:val="0"/>
        <w:strike w:val="0"/>
        <w:dstrike w:val="0"/>
        <w:u w:val="none"/>
        <w:effect w:val="none"/>
      </w:rPr>
    </w:lvl>
    <w:lvl w:ilvl="1" w:tplc="040C0019">
      <w:start w:val="1"/>
      <w:numFmt w:val="lowerLetter"/>
      <w:lvlText w:val="%2."/>
      <w:lvlJc w:val="left"/>
      <w:pPr>
        <w:ind w:left="-154" w:hanging="360"/>
      </w:pPr>
    </w:lvl>
    <w:lvl w:ilvl="2" w:tplc="040C001B">
      <w:start w:val="1"/>
      <w:numFmt w:val="lowerRoman"/>
      <w:lvlText w:val="%3."/>
      <w:lvlJc w:val="right"/>
      <w:pPr>
        <w:ind w:left="566" w:hanging="180"/>
      </w:pPr>
    </w:lvl>
    <w:lvl w:ilvl="3" w:tplc="040C000F">
      <w:start w:val="1"/>
      <w:numFmt w:val="decimal"/>
      <w:lvlText w:val="%4."/>
      <w:lvlJc w:val="left"/>
      <w:pPr>
        <w:ind w:left="1286" w:hanging="360"/>
      </w:pPr>
    </w:lvl>
    <w:lvl w:ilvl="4" w:tplc="040C0019">
      <w:start w:val="1"/>
      <w:numFmt w:val="lowerLetter"/>
      <w:lvlText w:val="%5."/>
      <w:lvlJc w:val="left"/>
      <w:pPr>
        <w:ind w:left="2006" w:hanging="360"/>
      </w:pPr>
    </w:lvl>
    <w:lvl w:ilvl="5" w:tplc="040C001B">
      <w:start w:val="1"/>
      <w:numFmt w:val="lowerRoman"/>
      <w:lvlText w:val="%6."/>
      <w:lvlJc w:val="right"/>
      <w:pPr>
        <w:ind w:left="2726" w:hanging="180"/>
      </w:pPr>
    </w:lvl>
    <w:lvl w:ilvl="6" w:tplc="040C000F">
      <w:start w:val="1"/>
      <w:numFmt w:val="decimal"/>
      <w:lvlText w:val="%7."/>
      <w:lvlJc w:val="left"/>
      <w:pPr>
        <w:ind w:left="3446" w:hanging="360"/>
      </w:pPr>
    </w:lvl>
    <w:lvl w:ilvl="7" w:tplc="040C0019">
      <w:start w:val="1"/>
      <w:numFmt w:val="lowerLetter"/>
      <w:lvlText w:val="%8."/>
      <w:lvlJc w:val="left"/>
      <w:pPr>
        <w:ind w:left="4166" w:hanging="360"/>
      </w:pPr>
    </w:lvl>
    <w:lvl w:ilvl="8" w:tplc="040C001B">
      <w:start w:val="1"/>
      <w:numFmt w:val="lowerRoman"/>
      <w:lvlText w:val="%9."/>
      <w:lvlJc w:val="right"/>
      <w:pPr>
        <w:ind w:left="4886" w:hanging="180"/>
      </w:pPr>
    </w:lvl>
  </w:abstractNum>
  <w:abstractNum w:abstractNumId="5" w15:restartNumberingAfterBreak="0">
    <w:nsid w:val="1F2F7B66"/>
    <w:multiLevelType w:val="hybridMultilevel"/>
    <w:tmpl w:val="D6E00802"/>
    <w:lvl w:ilvl="0" w:tplc="0960F822">
      <w:start w:val="1"/>
      <w:numFmt w:val="arabicAlpha"/>
      <w:lvlText w:val="%1-"/>
      <w:lvlJc w:val="left"/>
      <w:pPr>
        <w:ind w:left="513" w:hanging="360"/>
      </w:pPr>
    </w:lvl>
    <w:lvl w:ilvl="1" w:tplc="040C0019">
      <w:start w:val="1"/>
      <w:numFmt w:val="lowerLetter"/>
      <w:lvlText w:val="%2."/>
      <w:lvlJc w:val="left"/>
      <w:pPr>
        <w:ind w:left="1233" w:hanging="360"/>
      </w:pPr>
    </w:lvl>
    <w:lvl w:ilvl="2" w:tplc="040C001B">
      <w:start w:val="1"/>
      <w:numFmt w:val="lowerRoman"/>
      <w:lvlText w:val="%3."/>
      <w:lvlJc w:val="right"/>
      <w:pPr>
        <w:ind w:left="1953" w:hanging="180"/>
      </w:pPr>
    </w:lvl>
    <w:lvl w:ilvl="3" w:tplc="040C000F">
      <w:start w:val="1"/>
      <w:numFmt w:val="decimal"/>
      <w:lvlText w:val="%4."/>
      <w:lvlJc w:val="left"/>
      <w:pPr>
        <w:ind w:left="2673" w:hanging="360"/>
      </w:pPr>
    </w:lvl>
    <w:lvl w:ilvl="4" w:tplc="040C0019">
      <w:start w:val="1"/>
      <w:numFmt w:val="lowerLetter"/>
      <w:lvlText w:val="%5."/>
      <w:lvlJc w:val="left"/>
      <w:pPr>
        <w:ind w:left="3393" w:hanging="360"/>
      </w:pPr>
    </w:lvl>
    <w:lvl w:ilvl="5" w:tplc="040C001B">
      <w:start w:val="1"/>
      <w:numFmt w:val="lowerRoman"/>
      <w:lvlText w:val="%6."/>
      <w:lvlJc w:val="right"/>
      <w:pPr>
        <w:ind w:left="4113" w:hanging="180"/>
      </w:pPr>
    </w:lvl>
    <w:lvl w:ilvl="6" w:tplc="040C000F">
      <w:start w:val="1"/>
      <w:numFmt w:val="decimal"/>
      <w:lvlText w:val="%7."/>
      <w:lvlJc w:val="left"/>
      <w:pPr>
        <w:ind w:left="4833" w:hanging="360"/>
      </w:pPr>
    </w:lvl>
    <w:lvl w:ilvl="7" w:tplc="040C0019">
      <w:start w:val="1"/>
      <w:numFmt w:val="lowerLetter"/>
      <w:lvlText w:val="%8."/>
      <w:lvlJc w:val="left"/>
      <w:pPr>
        <w:ind w:left="5553" w:hanging="360"/>
      </w:pPr>
    </w:lvl>
    <w:lvl w:ilvl="8" w:tplc="040C001B">
      <w:start w:val="1"/>
      <w:numFmt w:val="lowerRoman"/>
      <w:lvlText w:val="%9."/>
      <w:lvlJc w:val="right"/>
      <w:pPr>
        <w:ind w:left="6273" w:hanging="180"/>
      </w:pPr>
    </w:lvl>
  </w:abstractNum>
  <w:abstractNum w:abstractNumId="6" w15:restartNumberingAfterBreak="0">
    <w:nsid w:val="20BB6CB8"/>
    <w:multiLevelType w:val="hybridMultilevel"/>
    <w:tmpl w:val="4C3294EA"/>
    <w:lvl w:ilvl="0" w:tplc="CF429D7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Theme="minorHAnsi" w:eastAsiaTheme="minorHAnsi" w:hAnsiTheme="minorHAnsi" w:cstheme="minorHAnsi"/>
      </w:rPr>
    </w:lvl>
    <w:lvl w:ilvl="1" w:tplc="040C0019">
      <w:start w:val="1"/>
      <w:numFmt w:val="lowerLetter"/>
      <w:lvlText w:val="%2."/>
      <w:lvlJc w:val="left"/>
      <w:pPr>
        <w:tabs>
          <w:tab w:val="num" w:pos="1646"/>
        </w:tabs>
        <w:ind w:left="164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366"/>
        </w:tabs>
        <w:ind w:left="2366" w:hanging="180"/>
      </w:pPr>
    </w:lvl>
    <w:lvl w:ilvl="3" w:tplc="3FC02A3E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  <w:rPr>
        <w:b w:val="0"/>
        <w:bCs w:val="0"/>
        <w:color w:val="auto"/>
      </w:rPr>
    </w:lvl>
    <w:lvl w:ilvl="4" w:tplc="040C0019">
      <w:start w:val="1"/>
      <w:numFmt w:val="lowerLetter"/>
      <w:lvlText w:val="%5."/>
      <w:lvlJc w:val="left"/>
      <w:pPr>
        <w:tabs>
          <w:tab w:val="num" w:pos="3806"/>
        </w:tabs>
        <w:ind w:left="3806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526"/>
        </w:tabs>
        <w:ind w:left="4526" w:hanging="180"/>
      </w:pPr>
    </w:lvl>
    <w:lvl w:ilvl="6" w:tplc="040C000F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966"/>
        </w:tabs>
        <w:ind w:left="5966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686"/>
        </w:tabs>
        <w:ind w:left="6686" w:hanging="180"/>
      </w:pPr>
    </w:lvl>
  </w:abstractNum>
  <w:abstractNum w:abstractNumId="7" w15:restartNumberingAfterBreak="0">
    <w:nsid w:val="289A5EFE"/>
    <w:multiLevelType w:val="hybridMultilevel"/>
    <w:tmpl w:val="3142208A"/>
    <w:lvl w:ilvl="0" w:tplc="D6D67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B2E89"/>
    <w:multiLevelType w:val="hybridMultilevel"/>
    <w:tmpl w:val="4A3C70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45288"/>
    <w:multiLevelType w:val="hybridMultilevel"/>
    <w:tmpl w:val="F10624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2655D1"/>
    <w:multiLevelType w:val="hybridMultilevel"/>
    <w:tmpl w:val="D20E23BA"/>
    <w:lvl w:ilvl="0" w:tplc="040C0013">
      <w:start w:val="1"/>
      <w:numFmt w:val="upperRoman"/>
      <w:lvlText w:val="%1."/>
      <w:lvlJc w:val="right"/>
      <w:pPr>
        <w:ind w:left="-154" w:hanging="360"/>
      </w:pPr>
    </w:lvl>
    <w:lvl w:ilvl="1" w:tplc="040C0019" w:tentative="1">
      <w:start w:val="1"/>
      <w:numFmt w:val="lowerLetter"/>
      <w:lvlText w:val="%2."/>
      <w:lvlJc w:val="left"/>
      <w:pPr>
        <w:ind w:left="566" w:hanging="360"/>
      </w:pPr>
    </w:lvl>
    <w:lvl w:ilvl="2" w:tplc="040C001B" w:tentative="1">
      <w:start w:val="1"/>
      <w:numFmt w:val="lowerRoman"/>
      <w:lvlText w:val="%3."/>
      <w:lvlJc w:val="right"/>
      <w:pPr>
        <w:ind w:left="1286" w:hanging="180"/>
      </w:pPr>
    </w:lvl>
    <w:lvl w:ilvl="3" w:tplc="040C000F" w:tentative="1">
      <w:start w:val="1"/>
      <w:numFmt w:val="decimal"/>
      <w:lvlText w:val="%4."/>
      <w:lvlJc w:val="left"/>
      <w:pPr>
        <w:ind w:left="2006" w:hanging="360"/>
      </w:pPr>
    </w:lvl>
    <w:lvl w:ilvl="4" w:tplc="040C0019" w:tentative="1">
      <w:start w:val="1"/>
      <w:numFmt w:val="lowerLetter"/>
      <w:lvlText w:val="%5."/>
      <w:lvlJc w:val="left"/>
      <w:pPr>
        <w:ind w:left="2726" w:hanging="360"/>
      </w:pPr>
    </w:lvl>
    <w:lvl w:ilvl="5" w:tplc="040C001B" w:tentative="1">
      <w:start w:val="1"/>
      <w:numFmt w:val="lowerRoman"/>
      <w:lvlText w:val="%6."/>
      <w:lvlJc w:val="right"/>
      <w:pPr>
        <w:ind w:left="3446" w:hanging="180"/>
      </w:pPr>
    </w:lvl>
    <w:lvl w:ilvl="6" w:tplc="040C000F" w:tentative="1">
      <w:start w:val="1"/>
      <w:numFmt w:val="decimal"/>
      <w:lvlText w:val="%7."/>
      <w:lvlJc w:val="left"/>
      <w:pPr>
        <w:ind w:left="4166" w:hanging="360"/>
      </w:pPr>
    </w:lvl>
    <w:lvl w:ilvl="7" w:tplc="040C0019" w:tentative="1">
      <w:start w:val="1"/>
      <w:numFmt w:val="lowerLetter"/>
      <w:lvlText w:val="%8."/>
      <w:lvlJc w:val="left"/>
      <w:pPr>
        <w:ind w:left="4886" w:hanging="360"/>
      </w:pPr>
    </w:lvl>
    <w:lvl w:ilvl="8" w:tplc="040C001B" w:tentative="1">
      <w:start w:val="1"/>
      <w:numFmt w:val="lowerRoman"/>
      <w:lvlText w:val="%9."/>
      <w:lvlJc w:val="right"/>
      <w:pPr>
        <w:ind w:left="5606" w:hanging="180"/>
      </w:pPr>
    </w:lvl>
  </w:abstractNum>
  <w:abstractNum w:abstractNumId="11" w15:restartNumberingAfterBreak="0">
    <w:nsid w:val="3FC4746F"/>
    <w:multiLevelType w:val="hybridMultilevel"/>
    <w:tmpl w:val="17C0A908"/>
    <w:lvl w:ilvl="0" w:tplc="1F16F86C">
      <w:start w:val="1"/>
      <w:numFmt w:val="decimal"/>
      <w:lvlText w:val="%1."/>
      <w:lvlJc w:val="left"/>
      <w:pPr>
        <w:ind w:left="720" w:hanging="360"/>
      </w:pPr>
      <w:rPr>
        <w:lang w:val="fr-FR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0A168D"/>
    <w:multiLevelType w:val="hybridMultilevel"/>
    <w:tmpl w:val="1A9E9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31601"/>
    <w:multiLevelType w:val="hybridMultilevel"/>
    <w:tmpl w:val="0352C0D8"/>
    <w:lvl w:ilvl="0" w:tplc="040C0013">
      <w:start w:val="1"/>
      <w:numFmt w:val="upperRoman"/>
      <w:lvlText w:val="%1."/>
      <w:lvlJc w:val="right"/>
      <w:pPr>
        <w:ind w:left="-435" w:hanging="360"/>
      </w:pPr>
    </w:lvl>
    <w:lvl w:ilvl="1" w:tplc="040C0019" w:tentative="1">
      <w:start w:val="1"/>
      <w:numFmt w:val="lowerLetter"/>
      <w:lvlText w:val="%2."/>
      <w:lvlJc w:val="left"/>
      <w:pPr>
        <w:ind w:left="285" w:hanging="360"/>
      </w:pPr>
    </w:lvl>
    <w:lvl w:ilvl="2" w:tplc="040C001B" w:tentative="1">
      <w:start w:val="1"/>
      <w:numFmt w:val="lowerRoman"/>
      <w:lvlText w:val="%3."/>
      <w:lvlJc w:val="right"/>
      <w:pPr>
        <w:ind w:left="1005" w:hanging="180"/>
      </w:pPr>
    </w:lvl>
    <w:lvl w:ilvl="3" w:tplc="040C000F" w:tentative="1">
      <w:start w:val="1"/>
      <w:numFmt w:val="decimal"/>
      <w:lvlText w:val="%4."/>
      <w:lvlJc w:val="left"/>
      <w:pPr>
        <w:ind w:left="1725" w:hanging="360"/>
      </w:pPr>
    </w:lvl>
    <w:lvl w:ilvl="4" w:tplc="040C0019" w:tentative="1">
      <w:start w:val="1"/>
      <w:numFmt w:val="lowerLetter"/>
      <w:lvlText w:val="%5."/>
      <w:lvlJc w:val="left"/>
      <w:pPr>
        <w:ind w:left="2445" w:hanging="360"/>
      </w:pPr>
    </w:lvl>
    <w:lvl w:ilvl="5" w:tplc="040C001B" w:tentative="1">
      <w:start w:val="1"/>
      <w:numFmt w:val="lowerRoman"/>
      <w:lvlText w:val="%6."/>
      <w:lvlJc w:val="right"/>
      <w:pPr>
        <w:ind w:left="3165" w:hanging="180"/>
      </w:pPr>
    </w:lvl>
    <w:lvl w:ilvl="6" w:tplc="040C000F" w:tentative="1">
      <w:start w:val="1"/>
      <w:numFmt w:val="decimal"/>
      <w:lvlText w:val="%7."/>
      <w:lvlJc w:val="left"/>
      <w:pPr>
        <w:ind w:left="3885" w:hanging="360"/>
      </w:pPr>
    </w:lvl>
    <w:lvl w:ilvl="7" w:tplc="040C0019" w:tentative="1">
      <w:start w:val="1"/>
      <w:numFmt w:val="lowerLetter"/>
      <w:lvlText w:val="%8."/>
      <w:lvlJc w:val="left"/>
      <w:pPr>
        <w:ind w:left="4605" w:hanging="360"/>
      </w:pPr>
    </w:lvl>
    <w:lvl w:ilvl="8" w:tplc="040C001B" w:tentative="1">
      <w:start w:val="1"/>
      <w:numFmt w:val="lowerRoman"/>
      <w:lvlText w:val="%9."/>
      <w:lvlJc w:val="right"/>
      <w:pPr>
        <w:ind w:left="5325" w:hanging="180"/>
      </w:pPr>
    </w:lvl>
  </w:abstractNum>
  <w:abstractNum w:abstractNumId="14" w15:restartNumberingAfterBreak="0">
    <w:nsid w:val="4BE675BF"/>
    <w:multiLevelType w:val="hybridMultilevel"/>
    <w:tmpl w:val="AE2659F4"/>
    <w:lvl w:ilvl="0" w:tplc="52D424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Arabic Transparent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DC3972"/>
    <w:multiLevelType w:val="hybridMultilevel"/>
    <w:tmpl w:val="62EC9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738DC"/>
    <w:multiLevelType w:val="hybridMultilevel"/>
    <w:tmpl w:val="A72CB586"/>
    <w:lvl w:ilvl="0" w:tplc="3F4838C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16356C"/>
    <w:multiLevelType w:val="hybridMultilevel"/>
    <w:tmpl w:val="2C4261D6"/>
    <w:lvl w:ilvl="0" w:tplc="BA806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CA3E6E"/>
    <w:multiLevelType w:val="hybridMultilevel"/>
    <w:tmpl w:val="ABB0F8C4"/>
    <w:lvl w:ilvl="0" w:tplc="863046FC">
      <w:start w:val="1"/>
      <w:numFmt w:val="decimal"/>
      <w:lvlText w:val="%1.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69565946"/>
    <w:multiLevelType w:val="hybridMultilevel"/>
    <w:tmpl w:val="AD0C20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635106">
    <w:abstractNumId w:val="0"/>
  </w:num>
  <w:num w:numId="2" w16cid:durableId="1217082325">
    <w:abstractNumId w:val="2"/>
  </w:num>
  <w:num w:numId="3" w16cid:durableId="430663113">
    <w:abstractNumId w:val="12"/>
  </w:num>
  <w:num w:numId="4" w16cid:durableId="1182741636">
    <w:abstractNumId w:val="17"/>
  </w:num>
  <w:num w:numId="5" w16cid:durableId="7049124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5356014">
    <w:abstractNumId w:val="15"/>
  </w:num>
  <w:num w:numId="7" w16cid:durableId="14239150">
    <w:abstractNumId w:val="19"/>
  </w:num>
  <w:num w:numId="8" w16cid:durableId="1537817712">
    <w:abstractNumId w:val="8"/>
  </w:num>
  <w:num w:numId="9" w16cid:durableId="1778284856">
    <w:abstractNumId w:val="13"/>
  </w:num>
  <w:num w:numId="10" w16cid:durableId="782268619">
    <w:abstractNumId w:val="10"/>
  </w:num>
  <w:num w:numId="11" w16cid:durableId="18434135">
    <w:abstractNumId w:val="7"/>
  </w:num>
  <w:num w:numId="12" w16cid:durableId="3786691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97264306">
    <w:abstractNumId w:val="16"/>
  </w:num>
  <w:num w:numId="14" w16cid:durableId="1119375010">
    <w:abstractNumId w:val="14"/>
  </w:num>
  <w:num w:numId="15" w16cid:durableId="1147043279">
    <w:abstractNumId w:val="1"/>
  </w:num>
  <w:num w:numId="16" w16cid:durableId="16935345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274875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016320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544446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8755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233"/>
    <w:rsid w:val="00006614"/>
    <w:rsid w:val="000459FC"/>
    <w:rsid w:val="00086AEA"/>
    <w:rsid w:val="000E0B38"/>
    <w:rsid w:val="000E2022"/>
    <w:rsid w:val="001160FF"/>
    <w:rsid w:val="0014003C"/>
    <w:rsid w:val="00150B7C"/>
    <w:rsid w:val="001A5B6B"/>
    <w:rsid w:val="001E4BFB"/>
    <w:rsid w:val="00201C2A"/>
    <w:rsid w:val="0021116F"/>
    <w:rsid w:val="0023184D"/>
    <w:rsid w:val="00244C70"/>
    <w:rsid w:val="0024607C"/>
    <w:rsid w:val="002872B9"/>
    <w:rsid w:val="00316EE7"/>
    <w:rsid w:val="00322CB8"/>
    <w:rsid w:val="00343AD6"/>
    <w:rsid w:val="00390E02"/>
    <w:rsid w:val="003B4716"/>
    <w:rsid w:val="0042346F"/>
    <w:rsid w:val="0042777C"/>
    <w:rsid w:val="00444D02"/>
    <w:rsid w:val="004466A7"/>
    <w:rsid w:val="004C0286"/>
    <w:rsid w:val="004D0848"/>
    <w:rsid w:val="004D2F52"/>
    <w:rsid w:val="004F3940"/>
    <w:rsid w:val="00506F40"/>
    <w:rsid w:val="00515490"/>
    <w:rsid w:val="00540A1B"/>
    <w:rsid w:val="005511A3"/>
    <w:rsid w:val="00556D91"/>
    <w:rsid w:val="005671D5"/>
    <w:rsid w:val="005E3CFE"/>
    <w:rsid w:val="0061092E"/>
    <w:rsid w:val="00655CFD"/>
    <w:rsid w:val="00680472"/>
    <w:rsid w:val="006878FA"/>
    <w:rsid w:val="006B677A"/>
    <w:rsid w:val="006C3F5F"/>
    <w:rsid w:val="00701D8A"/>
    <w:rsid w:val="00711118"/>
    <w:rsid w:val="00726E20"/>
    <w:rsid w:val="00745BFD"/>
    <w:rsid w:val="007478C2"/>
    <w:rsid w:val="007536DA"/>
    <w:rsid w:val="0079075A"/>
    <w:rsid w:val="007C21DB"/>
    <w:rsid w:val="007E2E02"/>
    <w:rsid w:val="007F086D"/>
    <w:rsid w:val="00801BB6"/>
    <w:rsid w:val="00812F94"/>
    <w:rsid w:val="00844263"/>
    <w:rsid w:val="008650A0"/>
    <w:rsid w:val="00895233"/>
    <w:rsid w:val="008F3956"/>
    <w:rsid w:val="00917994"/>
    <w:rsid w:val="00951EF6"/>
    <w:rsid w:val="009B4E47"/>
    <w:rsid w:val="009D38D4"/>
    <w:rsid w:val="00A10565"/>
    <w:rsid w:val="00A1389C"/>
    <w:rsid w:val="00A40D53"/>
    <w:rsid w:val="00A869AB"/>
    <w:rsid w:val="00A97227"/>
    <w:rsid w:val="00AA3135"/>
    <w:rsid w:val="00AD3D48"/>
    <w:rsid w:val="00B224DF"/>
    <w:rsid w:val="00B25461"/>
    <w:rsid w:val="00B316FB"/>
    <w:rsid w:val="00B528D3"/>
    <w:rsid w:val="00B719F9"/>
    <w:rsid w:val="00B923E1"/>
    <w:rsid w:val="00BB260F"/>
    <w:rsid w:val="00BD04BD"/>
    <w:rsid w:val="00C04AAC"/>
    <w:rsid w:val="00C207B0"/>
    <w:rsid w:val="00C723E0"/>
    <w:rsid w:val="00C9180C"/>
    <w:rsid w:val="00C93D06"/>
    <w:rsid w:val="00CC245A"/>
    <w:rsid w:val="00D21FAB"/>
    <w:rsid w:val="00D312CD"/>
    <w:rsid w:val="00D5505B"/>
    <w:rsid w:val="00D5769C"/>
    <w:rsid w:val="00D60645"/>
    <w:rsid w:val="00DD623C"/>
    <w:rsid w:val="00DE3EC6"/>
    <w:rsid w:val="00DF039A"/>
    <w:rsid w:val="00E53466"/>
    <w:rsid w:val="00E60A10"/>
    <w:rsid w:val="00EC46F1"/>
    <w:rsid w:val="00EC4F61"/>
    <w:rsid w:val="00EC53F6"/>
    <w:rsid w:val="00ED37C1"/>
    <w:rsid w:val="00ED7E9C"/>
    <w:rsid w:val="00EE0E8A"/>
    <w:rsid w:val="00EE1591"/>
    <w:rsid w:val="00EF1844"/>
    <w:rsid w:val="00F36C70"/>
    <w:rsid w:val="00F566A6"/>
    <w:rsid w:val="00F92085"/>
    <w:rsid w:val="00FA12AC"/>
    <w:rsid w:val="00FA7167"/>
    <w:rsid w:val="00F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,"/>
  <w:listSeparator w:val=";"/>
  <w14:docId w14:val="2AF2D210"/>
  <w15:docId w15:val="{56B9F69E-A6AF-4750-83FD-8BF9A313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895233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edelespacerserv">
    <w:name w:val="Placeholder Text"/>
    <w:basedOn w:val="Policepardfaut"/>
    <w:uiPriority w:val="99"/>
    <w:semiHidden/>
    <w:rsid w:val="008952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5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5233"/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C245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1.bin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ELKARIM\Desktop\&#1575;&#1604;&#1578;&#1581;&#1590;&#1610;&#1585;\&#1605;&#1584;&#1603;&#1585;&#1577;%20&#1575;&#1604;&#1579;&#1575;&#1606;&#1610;&#1577;%20&#1578;&#1587;&#1610;&#1610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الثانية تسيير.dotx</Template>
  <TotalTime>386</TotalTime>
  <Pages>9</Pages>
  <Words>1541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m_cad</cp:lastModifiedBy>
  <cp:revision>45</cp:revision>
  <cp:lastPrinted>2023-09-20T21:30:00Z</cp:lastPrinted>
  <dcterms:created xsi:type="dcterms:W3CDTF">2021-09-03T08:38:00Z</dcterms:created>
  <dcterms:modified xsi:type="dcterms:W3CDTF">2024-09-22T18:56:00Z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