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62E6CF61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CC61FA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C61FA" w:rsidRPr="00AB64D7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تفسير وجود مستقيمات مقاربة موازية لمحور الفواصل أو محور التراتيب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62E6CF61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CC61FA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CC61FA" w:rsidRPr="00AB64D7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تفسير وجود مستقيمات مقاربة موازية لمحور الفواصل أو محور التراتيب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71263980" w:rsidR="00305590" w:rsidRPr="00CC61FA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CC61F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C61FA" w:rsidRPr="00CC61FA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03 ساعات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71263980" w:rsidR="00305590" w:rsidRPr="00CC61FA" w:rsidRDefault="00305590" w:rsidP="00305590">
                      <w:pPr>
                        <w:bidi/>
                        <w:rPr>
                          <w:rFonts w:ascii="Amiri" w:hAnsi="Amiri" w:cs="Am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CC61F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C61FA" w:rsidRPr="00CC61FA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03 ساعات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35971E17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35971E17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4B7246CD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D4154B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 "السلوك التقاربي لمنحن"</w:t>
                            </w:r>
                          </w:p>
                          <w:p w14:paraId="689BBFB2" w14:textId="1531538C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CC61F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C61FA" w:rsidRPr="00CC61F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 دوال مألوفة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4B7246CD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D4154B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 "السلوك التقاربي لمنحن"</w:t>
                      </w:r>
                    </w:p>
                    <w:p w14:paraId="689BBFB2" w14:textId="1531538C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CC61F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C61FA" w:rsidRPr="00CC61F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 دوال مألوفة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931"/>
        <w:gridCol w:w="8794"/>
        <w:gridCol w:w="1087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41BD08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88D0AA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82EB98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898421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ACE63D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5E6F6E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EF32AE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C05A6C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F15C7A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D03897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9AE78B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4E5EAA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41ABEC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96CE7B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270FC6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C5C107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A6161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153046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2C611E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8BBE69" w14:textId="77777777" w:rsidR="00E41828" w:rsidRDefault="00E41828" w:rsidP="00E4182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6FB2A3F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01 ص 201</w:t>
            </w:r>
          </w:p>
          <w:p w14:paraId="3C9072FD" w14:textId="77777777" w:rsidR="00CC61FA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C9829AB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02:</w:t>
            </w:r>
          </w:p>
          <w:p w14:paraId="44834782" w14:textId="77777777" w:rsidR="00CC61FA" w:rsidRPr="006B2870" w:rsidRDefault="00CC61FA" w:rsidP="00CC61FA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6B287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BB5DB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801066387" r:id="rId8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معرفة على </w:t>
            </w:r>
            <w:r w:rsidRPr="006B2870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1A9FF8EE">
                <v:shape id="_x0000_i1026" type="#_x0000_t75" style="width:12.75pt;height:12.75pt" o:ole="">
                  <v:imagedata r:id="rId9" o:title=""/>
                </v:shape>
                <o:OLEObject Type="Embed" ProgID="Equation.DSMT4" ShapeID="_x0000_i1026" DrawAspect="Content" ObjectID="_1801066388" r:id="rId10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بالعبارة: </w:t>
            </w:r>
            <w:r w:rsidRPr="006B2870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80" w:dyaOrig="360" w14:anchorId="061D7916">
                <v:shape id="_x0000_i1027" type="#_x0000_t75" style="width:48.75pt;height:18pt" o:ole="">
                  <v:imagedata r:id="rId11" o:title=""/>
                </v:shape>
                <o:OLEObject Type="Embed" ProgID="Equation.DSMT4" ShapeID="_x0000_i1027" DrawAspect="Content" ObjectID="_1801066389" r:id="rId12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7B5B1D84" w14:textId="77777777" w:rsidR="00CC61FA" w:rsidRPr="00AB64D7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أكمل الجدول التالي:</w:t>
            </w:r>
          </w:p>
          <w:tbl>
            <w:tblPr>
              <w:tblStyle w:val="Grilledutableau"/>
              <w:bidiVisual/>
              <w:tblW w:w="0" w:type="auto"/>
              <w:tblInd w:w="289" w:type="dxa"/>
              <w:tblLook w:val="04A0" w:firstRow="1" w:lastRow="0" w:firstColumn="1" w:lastColumn="0" w:noHBand="0" w:noVBand="1"/>
            </w:tblPr>
            <w:tblGrid>
              <w:gridCol w:w="994"/>
              <w:gridCol w:w="993"/>
              <w:gridCol w:w="994"/>
              <w:gridCol w:w="994"/>
              <w:gridCol w:w="1079"/>
              <w:gridCol w:w="1079"/>
              <w:gridCol w:w="1079"/>
              <w:gridCol w:w="1067"/>
            </w:tblGrid>
            <w:tr w:rsidR="00CC61FA" w:rsidRPr="006B2870" w14:paraId="7305ACF7" w14:textId="77777777" w:rsidTr="00C40E41">
              <w:tc>
                <w:tcPr>
                  <w:tcW w:w="994" w:type="dxa"/>
                </w:tcPr>
                <w:p w14:paraId="7188423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33BB046E">
                      <v:shape id="_x0000_i1028" type="#_x0000_t75" style="width:26.25pt;height:15.75pt" o:ole="">
                        <v:imagedata r:id="rId13" o:title=""/>
                      </v:shape>
                      <o:OLEObject Type="Embed" ProgID="Equation.DSMT4" ShapeID="_x0000_i1028" DrawAspect="Content" ObjectID="_1801066390" r:id="rId14"/>
                    </w:object>
                  </w:r>
                </w:p>
              </w:tc>
              <w:tc>
                <w:tcPr>
                  <w:tcW w:w="993" w:type="dxa"/>
                </w:tcPr>
                <w:p w14:paraId="136236F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28A5B5B9">
                      <v:shape id="_x0000_i1029" type="#_x0000_t75" style="width:26.25pt;height:15.75pt" o:ole="">
                        <v:imagedata r:id="rId15" o:title=""/>
                      </v:shape>
                      <o:OLEObject Type="Embed" ProgID="Equation.DSMT4" ShapeID="_x0000_i1029" DrawAspect="Content" ObjectID="_1801066391" r:id="rId16"/>
                    </w:object>
                  </w:r>
                </w:p>
              </w:tc>
              <w:tc>
                <w:tcPr>
                  <w:tcW w:w="994" w:type="dxa"/>
                </w:tcPr>
                <w:p w14:paraId="39E27D1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783931CD">
                      <v:shape id="_x0000_i1030" type="#_x0000_t75" style="width:26.25pt;height:15.75pt" o:ole="">
                        <v:imagedata r:id="rId17" o:title=""/>
                      </v:shape>
                      <o:OLEObject Type="Embed" ProgID="Equation.DSMT4" ShapeID="_x0000_i1030" DrawAspect="Content" ObjectID="_1801066392" r:id="rId18"/>
                    </w:object>
                  </w:r>
                </w:p>
              </w:tc>
              <w:tc>
                <w:tcPr>
                  <w:tcW w:w="994" w:type="dxa"/>
                </w:tcPr>
                <w:p w14:paraId="40E698E7" w14:textId="77777777" w:rsidR="00CC61FA" w:rsidRPr="006B2870" w:rsidRDefault="00CC61FA" w:rsidP="00CC61FA">
                  <w:pPr>
                    <w:bidi/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</w:pPr>
                  <w:r w:rsidRPr="006B2870"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79" w:type="dxa"/>
                </w:tcPr>
                <w:p w14:paraId="6984A7D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45387D22">
                      <v:shape id="_x0000_i1031" type="#_x0000_t75" style="width:18pt;height:15.75pt" o:ole="">
                        <v:imagedata r:id="rId19" o:title=""/>
                      </v:shape>
                      <o:OLEObject Type="Embed" ProgID="Equation.DSMT4" ShapeID="_x0000_i1031" DrawAspect="Content" ObjectID="_1801066393" r:id="rId20"/>
                    </w:object>
                  </w:r>
                </w:p>
              </w:tc>
              <w:tc>
                <w:tcPr>
                  <w:tcW w:w="1079" w:type="dxa"/>
                </w:tcPr>
                <w:p w14:paraId="2126C4D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23255E57">
                      <v:shape id="_x0000_i1032" type="#_x0000_t75" style="width:18pt;height:15.75pt" o:ole="">
                        <v:imagedata r:id="rId21" o:title=""/>
                      </v:shape>
                      <o:OLEObject Type="Embed" ProgID="Equation.DSMT4" ShapeID="_x0000_i1032" DrawAspect="Content" ObjectID="_1801066394" r:id="rId22"/>
                    </w:object>
                  </w:r>
                </w:p>
              </w:tc>
              <w:tc>
                <w:tcPr>
                  <w:tcW w:w="1079" w:type="dxa"/>
                </w:tcPr>
                <w:p w14:paraId="675AEDC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6BA0F30A">
                      <v:shape id="_x0000_i1033" type="#_x0000_t75" style="width:18pt;height:15.75pt" o:ole="">
                        <v:imagedata r:id="rId23" o:title=""/>
                      </v:shape>
                      <o:OLEObject Type="Embed" ProgID="Equation.DSMT4" ShapeID="_x0000_i1033" DrawAspect="Content" ObjectID="_1801066395" r:id="rId24"/>
                    </w:object>
                  </w:r>
                </w:p>
              </w:tc>
              <w:tc>
                <w:tcPr>
                  <w:tcW w:w="1067" w:type="dxa"/>
                </w:tcPr>
                <w:p w14:paraId="266104E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1898B2C2">
                      <v:shape id="_x0000_i1034" type="#_x0000_t75" style="width:9.75pt;height:11.25pt" o:ole="">
                        <v:imagedata r:id="rId25" o:title=""/>
                      </v:shape>
                      <o:OLEObject Type="Embed" ProgID="Equation.DSMT4" ShapeID="_x0000_i1034" DrawAspect="Content" ObjectID="_1801066396" r:id="rId26"/>
                    </w:object>
                  </w:r>
                </w:p>
              </w:tc>
            </w:tr>
            <w:tr w:rsidR="00CC61FA" w:rsidRPr="006B2870" w14:paraId="1F544C03" w14:textId="77777777" w:rsidTr="00C40E41">
              <w:tc>
                <w:tcPr>
                  <w:tcW w:w="994" w:type="dxa"/>
                </w:tcPr>
                <w:p w14:paraId="3BC96F8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……..</w:t>
                  </w:r>
                </w:p>
              </w:tc>
              <w:tc>
                <w:tcPr>
                  <w:tcW w:w="993" w:type="dxa"/>
                </w:tcPr>
                <w:p w14:paraId="39C841D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……….</w:t>
                  </w:r>
                </w:p>
              </w:tc>
              <w:tc>
                <w:tcPr>
                  <w:tcW w:w="994" w:type="dxa"/>
                </w:tcPr>
                <w:p w14:paraId="5291DC7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…….</w:t>
                  </w:r>
                </w:p>
              </w:tc>
              <w:tc>
                <w:tcPr>
                  <w:tcW w:w="994" w:type="dxa"/>
                </w:tcPr>
                <w:p w14:paraId="40C3D6D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79" w:type="dxa"/>
                </w:tcPr>
                <w:p w14:paraId="3416AC0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</w:t>
                  </w:r>
                </w:p>
              </w:tc>
              <w:tc>
                <w:tcPr>
                  <w:tcW w:w="1079" w:type="dxa"/>
                </w:tcPr>
                <w:p w14:paraId="64D1ACC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………</w:t>
                  </w:r>
                </w:p>
              </w:tc>
              <w:tc>
                <w:tcPr>
                  <w:tcW w:w="1079" w:type="dxa"/>
                </w:tcPr>
                <w:p w14:paraId="5ADD54C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…..</w:t>
                  </w:r>
                </w:p>
              </w:tc>
              <w:tc>
                <w:tcPr>
                  <w:tcW w:w="1067" w:type="dxa"/>
                </w:tcPr>
                <w:p w14:paraId="78097ED9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350E7426">
                      <v:shape id="_x0000_i1035" type="#_x0000_t75" style="width:27pt;height:15.75pt" o:ole="">
                        <v:imagedata r:id="rId27" o:title=""/>
                      </v:shape>
                      <o:OLEObject Type="Embed" ProgID="Equation.DSMT4" ShapeID="_x0000_i1035" DrawAspect="Content" ObjectID="_1801066397" r:id="rId28"/>
                    </w:object>
                  </w:r>
                </w:p>
              </w:tc>
            </w:tr>
          </w:tbl>
          <w:p w14:paraId="7FF4C842" w14:textId="77777777" w:rsidR="00CC61FA" w:rsidRPr="006B2870" w:rsidRDefault="00CC61FA" w:rsidP="00CC61F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CB37C84" w14:textId="77777777" w:rsidR="00CC61FA" w:rsidRPr="00AB64D7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ماذا تلاحظ؟</w:t>
            </w:r>
          </w:p>
          <w:p w14:paraId="3CBCCD90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النشاط:</w:t>
            </w:r>
          </w:p>
          <w:p w14:paraId="3226DFA9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5F21C6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اكمال الجدول:</w:t>
            </w:r>
          </w:p>
          <w:tbl>
            <w:tblPr>
              <w:tblStyle w:val="Grilledutableau"/>
              <w:bidiVisual/>
              <w:tblW w:w="8279" w:type="dxa"/>
              <w:tblInd w:w="289" w:type="dxa"/>
              <w:tblLook w:val="04A0" w:firstRow="1" w:lastRow="0" w:firstColumn="1" w:lastColumn="0" w:noHBand="0" w:noVBand="1"/>
            </w:tblPr>
            <w:tblGrid>
              <w:gridCol w:w="994"/>
              <w:gridCol w:w="993"/>
              <w:gridCol w:w="994"/>
              <w:gridCol w:w="994"/>
              <w:gridCol w:w="1079"/>
              <w:gridCol w:w="1079"/>
              <w:gridCol w:w="1079"/>
              <w:gridCol w:w="1067"/>
            </w:tblGrid>
            <w:tr w:rsidR="00CC61FA" w:rsidRPr="006B2870" w14:paraId="2C1E3A17" w14:textId="77777777" w:rsidTr="00C40E41">
              <w:tc>
                <w:tcPr>
                  <w:tcW w:w="994" w:type="dxa"/>
                </w:tcPr>
                <w:p w14:paraId="149F786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068AAE13">
                      <v:shape id="_x0000_i1036" type="#_x0000_t75" style="width:26.25pt;height:15.75pt" o:ole="">
                        <v:imagedata r:id="rId13" o:title=""/>
                      </v:shape>
                      <o:OLEObject Type="Embed" ProgID="Equation.DSMT4" ShapeID="_x0000_i1036" DrawAspect="Content" ObjectID="_1801066398" r:id="rId29"/>
                    </w:object>
                  </w:r>
                </w:p>
              </w:tc>
              <w:tc>
                <w:tcPr>
                  <w:tcW w:w="993" w:type="dxa"/>
                </w:tcPr>
                <w:p w14:paraId="44DBE31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1144C155">
                      <v:shape id="_x0000_i1037" type="#_x0000_t75" style="width:26.25pt;height:15.75pt" o:ole="">
                        <v:imagedata r:id="rId15" o:title=""/>
                      </v:shape>
                      <o:OLEObject Type="Embed" ProgID="Equation.DSMT4" ShapeID="_x0000_i1037" DrawAspect="Content" ObjectID="_1801066399" r:id="rId30"/>
                    </w:object>
                  </w:r>
                </w:p>
              </w:tc>
              <w:tc>
                <w:tcPr>
                  <w:tcW w:w="994" w:type="dxa"/>
                </w:tcPr>
                <w:p w14:paraId="42A395A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15B996B9">
                      <v:shape id="_x0000_i1038" type="#_x0000_t75" style="width:26.25pt;height:15.75pt" o:ole="">
                        <v:imagedata r:id="rId17" o:title=""/>
                      </v:shape>
                      <o:OLEObject Type="Embed" ProgID="Equation.DSMT4" ShapeID="_x0000_i1038" DrawAspect="Content" ObjectID="_1801066400" r:id="rId31"/>
                    </w:object>
                  </w:r>
                </w:p>
              </w:tc>
              <w:tc>
                <w:tcPr>
                  <w:tcW w:w="994" w:type="dxa"/>
                </w:tcPr>
                <w:p w14:paraId="18B07578" w14:textId="77777777" w:rsidR="00CC61FA" w:rsidRPr="006B2870" w:rsidRDefault="00CC61FA" w:rsidP="00CC61FA">
                  <w:pPr>
                    <w:bidi/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</w:pPr>
                  <w:r w:rsidRPr="006B2870"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79" w:type="dxa"/>
                </w:tcPr>
                <w:p w14:paraId="44973B9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0BD7FD91">
                      <v:shape id="_x0000_i1039" type="#_x0000_t75" style="width:18pt;height:15.75pt" o:ole="">
                        <v:imagedata r:id="rId19" o:title=""/>
                      </v:shape>
                      <o:OLEObject Type="Embed" ProgID="Equation.DSMT4" ShapeID="_x0000_i1039" DrawAspect="Content" ObjectID="_1801066401" r:id="rId32"/>
                    </w:object>
                  </w:r>
                </w:p>
              </w:tc>
              <w:tc>
                <w:tcPr>
                  <w:tcW w:w="1079" w:type="dxa"/>
                </w:tcPr>
                <w:p w14:paraId="78D6A04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78276CA7">
                      <v:shape id="_x0000_i1040" type="#_x0000_t75" style="width:18pt;height:15.75pt" o:ole="">
                        <v:imagedata r:id="rId21" o:title=""/>
                      </v:shape>
                      <o:OLEObject Type="Embed" ProgID="Equation.DSMT4" ShapeID="_x0000_i1040" DrawAspect="Content" ObjectID="_1801066402" r:id="rId33"/>
                    </w:object>
                  </w:r>
                </w:p>
              </w:tc>
              <w:tc>
                <w:tcPr>
                  <w:tcW w:w="1079" w:type="dxa"/>
                </w:tcPr>
                <w:p w14:paraId="5CD0482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1B803FBA">
                      <v:shape id="_x0000_i1041" type="#_x0000_t75" style="width:18pt;height:15.75pt" o:ole="">
                        <v:imagedata r:id="rId23" o:title=""/>
                      </v:shape>
                      <o:OLEObject Type="Embed" ProgID="Equation.DSMT4" ShapeID="_x0000_i1041" DrawAspect="Content" ObjectID="_1801066403" r:id="rId34"/>
                    </w:object>
                  </w:r>
                </w:p>
              </w:tc>
              <w:tc>
                <w:tcPr>
                  <w:tcW w:w="1067" w:type="dxa"/>
                </w:tcPr>
                <w:p w14:paraId="3D6D7B4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22197C31">
                      <v:shape id="_x0000_i1042" type="#_x0000_t75" style="width:9.75pt;height:11.25pt" o:ole="">
                        <v:imagedata r:id="rId25" o:title=""/>
                      </v:shape>
                      <o:OLEObject Type="Embed" ProgID="Equation.DSMT4" ShapeID="_x0000_i1042" DrawAspect="Content" ObjectID="_1801066404" r:id="rId35"/>
                    </w:object>
                  </w:r>
                </w:p>
              </w:tc>
            </w:tr>
            <w:tr w:rsidR="00CC61FA" w:rsidRPr="006B2870" w14:paraId="4B592113" w14:textId="77777777" w:rsidTr="00C40E41">
              <w:tc>
                <w:tcPr>
                  <w:tcW w:w="994" w:type="dxa"/>
                </w:tcPr>
                <w:p w14:paraId="1EA75727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20" w:dyaOrig="320" w14:anchorId="46BE316D">
                      <v:shape id="_x0000_i1043" type="#_x0000_t75" style="width:21pt;height:15.75pt" o:ole="">
                        <v:imagedata r:id="rId36" o:title=""/>
                      </v:shape>
                      <o:OLEObject Type="Embed" ProgID="Equation.DSMT4" ShapeID="_x0000_i1043" DrawAspect="Content" ObjectID="_1801066405" r:id="rId37"/>
                    </w:object>
                  </w:r>
                </w:p>
              </w:tc>
              <w:tc>
                <w:tcPr>
                  <w:tcW w:w="993" w:type="dxa"/>
                </w:tcPr>
                <w:p w14:paraId="14C741F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20" w:dyaOrig="320" w14:anchorId="097B0355">
                      <v:shape id="_x0000_i1044" type="#_x0000_t75" style="width:21pt;height:15.75pt" o:ole="">
                        <v:imagedata r:id="rId38" o:title=""/>
                      </v:shape>
                      <o:OLEObject Type="Embed" ProgID="Equation.DSMT4" ShapeID="_x0000_i1044" DrawAspect="Content" ObjectID="_1801066406" r:id="rId39"/>
                    </w:object>
                  </w:r>
                </w:p>
              </w:tc>
              <w:tc>
                <w:tcPr>
                  <w:tcW w:w="994" w:type="dxa"/>
                </w:tcPr>
                <w:p w14:paraId="3B3B8A69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4F3B9A76">
                      <v:shape id="_x0000_i1045" type="#_x0000_t75" style="width:18pt;height:15.75pt" o:ole="">
                        <v:imagedata r:id="rId40" o:title=""/>
                      </v:shape>
                      <o:OLEObject Type="Embed" ProgID="Equation.DSMT4" ShapeID="_x0000_i1045" DrawAspect="Content" ObjectID="_1801066407" r:id="rId41"/>
                    </w:object>
                  </w:r>
                </w:p>
              </w:tc>
              <w:tc>
                <w:tcPr>
                  <w:tcW w:w="994" w:type="dxa"/>
                </w:tcPr>
                <w:p w14:paraId="7639AF84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79" w:type="dxa"/>
                </w:tcPr>
                <w:p w14:paraId="1E0F3ED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20" w:dyaOrig="320" w14:anchorId="3CA17EC1">
                      <v:shape id="_x0000_i1046" type="#_x0000_t75" style="width:21pt;height:15.75pt" o:ole="">
                        <v:imagedata r:id="rId36" o:title=""/>
                      </v:shape>
                      <o:OLEObject Type="Embed" ProgID="Equation.DSMT4" ShapeID="_x0000_i1046" DrawAspect="Content" ObjectID="_1801066408" r:id="rId42"/>
                    </w:object>
                  </w:r>
                </w:p>
              </w:tc>
              <w:tc>
                <w:tcPr>
                  <w:tcW w:w="1079" w:type="dxa"/>
                </w:tcPr>
                <w:p w14:paraId="49EA502A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20" w:dyaOrig="320" w14:anchorId="1A887C72">
                      <v:shape id="_x0000_i1047" type="#_x0000_t75" style="width:21pt;height:15.75pt" o:ole="">
                        <v:imagedata r:id="rId38" o:title=""/>
                      </v:shape>
                      <o:OLEObject Type="Embed" ProgID="Equation.DSMT4" ShapeID="_x0000_i1047" DrawAspect="Content" ObjectID="_1801066409" r:id="rId43"/>
                    </w:object>
                  </w:r>
                </w:p>
              </w:tc>
              <w:tc>
                <w:tcPr>
                  <w:tcW w:w="1079" w:type="dxa"/>
                </w:tcPr>
                <w:p w14:paraId="3D122C7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011ADC16">
                      <v:shape id="_x0000_i1048" type="#_x0000_t75" style="width:18pt;height:15.75pt" o:ole="">
                        <v:imagedata r:id="rId40" o:title=""/>
                      </v:shape>
                      <o:OLEObject Type="Embed" ProgID="Equation.DSMT4" ShapeID="_x0000_i1048" DrawAspect="Content" ObjectID="_1801066410" r:id="rId44"/>
                    </w:object>
                  </w:r>
                </w:p>
              </w:tc>
              <w:tc>
                <w:tcPr>
                  <w:tcW w:w="1067" w:type="dxa"/>
                </w:tcPr>
                <w:p w14:paraId="7D41409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7E79F415">
                      <v:shape id="_x0000_i1049" type="#_x0000_t75" style="width:27pt;height:15.75pt" o:ole="">
                        <v:imagedata r:id="rId27" o:title=""/>
                      </v:shape>
                      <o:OLEObject Type="Embed" ProgID="Equation.DSMT4" ShapeID="_x0000_i1049" DrawAspect="Content" ObjectID="_1801066411" r:id="rId45"/>
                    </w:object>
                  </w:r>
                </w:p>
              </w:tc>
            </w:tr>
          </w:tbl>
          <w:p w14:paraId="3556C5EC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14:paraId="5CF3B76A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نلاحظ ان: </w:t>
            </w:r>
          </w:p>
          <w:p w14:paraId="0CD03EB1" w14:textId="77777777" w:rsidR="00CC61FA" w:rsidRPr="006B2870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كلما اخذت </w:t>
            </w:r>
            <w:r w:rsidRPr="006B287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795BD65">
                <v:shape id="_x0000_i1050" type="#_x0000_t75" style="width:9.75pt;height:11.25pt" o:ole="">
                  <v:imagedata r:id="rId46" o:title=""/>
                </v:shape>
                <o:OLEObject Type="Embed" ProgID="Equation.DSMT4" ShapeID="_x0000_i1050" DrawAspect="Content" ObjectID="_1801066412" r:id="rId47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قيما كبيرة جدا فإن </w:t>
            </w:r>
            <w:r w:rsidRPr="006B2870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79" w:dyaOrig="320" w14:anchorId="368FA322">
                <v:shape id="_x0000_i1051" type="#_x0000_t75" style="width:14.25pt;height:15.75pt" o:ole="">
                  <v:imagedata r:id="rId48" o:title=""/>
                </v:shape>
                <o:OLEObject Type="Embed" ProgID="Equation.DSMT4" ShapeID="_x0000_i1051" DrawAspect="Content" ObjectID="_1801066413" r:id="rId49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يأخذ قيما أكبر.</w:t>
            </w:r>
          </w:p>
          <w:p w14:paraId="2C01D655" w14:textId="77777777" w:rsidR="00CC61FA" w:rsidRPr="006B2870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عندما يكون </w:t>
            </w:r>
            <w:r w:rsidRPr="006B287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F722838">
                <v:shape id="_x0000_i1052" type="#_x0000_t75" style="width:9.75pt;height:11.25pt" o:ole="">
                  <v:imagedata r:id="rId46" o:title=""/>
                </v:shape>
                <o:OLEObject Type="Embed" ProgID="Equation.DSMT4" ShapeID="_x0000_i1052" DrawAspect="Content" ObjectID="_1801066414" r:id="rId50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سالبا وتأخذ </w:t>
            </w:r>
            <w:r w:rsidRPr="006B2870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79" w:dyaOrig="400" w14:anchorId="197DB028">
                <v:shape id="_x0000_i1053" type="#_x0000_t75" style="width:14.25pt;height:20.25pt" o:ole="">
                  <v:imagedata r:id="rId51" o:title=""/>
                </v:shape>
                <o:OLEObject Type="Embed" ProgID="Equation.DSMT4" ShapeID="_x0000_i1053" DrawAspect="Content" ObjectID="_1801066415" r:id="rId52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قيمة كبيرة جدا فإن </w:t>
            </w:r>
            <w:r w:rsidRPr="006B2870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79" w:dyaOrig="320" w14:anchorId="05DBB0C6">
                <v:shape id="_x0000_i1054" type="#_x0000_t75" style="width:14.25pt;height:15.75pt" o:ole="">
                  <v:imagedata r:id="rId48" o:title=""/>
                </v:shape>
                <o:OLEObject Type="Embed" ProgID="Equation.DSMT4" ShapeID="_x0000_i1054" DrawAspect="Content" ObjectID="_1801066416" r:id="rId53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يأخذ قيما أكبر.</w:t>
            </w:r>
          </w:p>
          <w:p w14:paraId="5D884009" w14:textId="77777777" w:rsidR="00CC61FA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ونكتب:   </w:t>
            </w:r>
          </w:p>
          <w:p w14:paraId="4F0D8C35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B64D7">
              <w:rPr>
                <w:rFonts w:ascii="Amiri" w:hAnsi="Amiri" w:cs="Amiri"/>
                <w:b/>
                <w:bCs/>
                <w:color w:val="FF0000"/>
                <w:position w:val="-20"/>
                <w:sz w:val="28"/>
                <w:szCs w:val="28"/>
                <w:lang w:bidi="ar-DZ"/>
              </w:rPr>
              <w:object w:dxaOrig="1280" w:dyaOrig="460" w14:anchorId="58193EEC">
                <v:shape id="_x0000_i1055" type="#_x0000_t75" style="width:63.75pt;height:23.25pt" o:ole="">
                  <v:imagedata r:id="rId54" o:title=""/>
                </v:shape>
                <o:OLEObject Type="Embed" ProgID="Equation.DSMT4" ShapeID="_x0000_i1055" DrawAspect="Content" ObjectID="_1801066417" r:id="rId55"/>
              </w:objec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، </w:t>
            </w:r>
            <w:r w:rsidRPr="00AB64D7">
              <w:rPr>
                <w:rFonts w:ascii="Amiri" w:hAnsi="Amiri" w:cs="Amiri"/>
                <w:b/>
                <w:bCs/>
                <w:color w:val="FF0000"/>
                <w:position w:val="-20"/>
                <w:sz w:val="28"/>
                <w:szCs w:val="28"/>
                <w:lang w:bidi="ar-DZ"/>
              </w:rPr>
              <w:object w:dxaOrig="1280" w:dyaOrig="460" w14:anchorId="5B8FB6E7">
                <v:shape id="_x0000_i1056" type="#_x0000_t75" style="width:63.75pt;height:23.25pt" o:ole="">
                  <v:imagedata r:id="rId56" o:title=""/>
                </v:shape>
                <o:OLEObject Type="Embed" ProgID="Equation.DSMT4" ShapeID="_x0000_i1056" DrawAspect="Content" ObjectID="_1801066418" r:id="rId57"/>
              </w:object>
            </w:r>
          </w:p>
          <w:p w14:paraId="55C8BF85" w14:textId="77777777" w:rsidR="00CC61FA" w:rsidRPr="00BB0689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وتقرأ: </w:t>
            </w:r>
          </w:p>
          <w:p w14:paraId="11682B3C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نهاية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B64D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79" w:dyaOrig="320" w14:anchorId="3368AD96">
                <v:shape id="_x0000_i1057" type="#_x0000_t75" style="width:14.25pt;height:15.75pt" o:ole="">
                  <v:imagedata r:id="rId58" o:title=""/>
                </v:shape>
                <o:OLEObject Type="Embed" ProgID="Equation.DSMT4" ShapeID="_x0000_i1057" DrawAspect="Content" ObjectID="_1801066419" r:id="rId59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لما </w:t>
            </w:r>
            <w:r w:rsidRPr="00BF7B73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1D81C06">
                <v:shape id="_x0000_i1058" type="#_x0000_t75" style="width:9.75pt;height:11.25pt" o:ole="">
                  <v:imagedata r:id="rId60" o:title=""/>
                </v:shape>
                <o:OLEObject Type="Embed" ProgID="Equation.DSMT4" ShapeID="_x0000_i1058" DrawAspect="Content" ObjectID="_1801066420" r:id="rId6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يؤول إلى ناقص مالا نهاية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(زائد مالانهاية على الترتيب) تساوي زائد مالا نهاية </w:t>
            </w:r>
          </w:p>
          <w:p w14:paraId="0431A397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F5D79B8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نشاط 03:</w:t>
            </w:r>
          </w:p>
          <w:p w14:paraId="40138BF1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الدالة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611B1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6AB7E56C">
                <v:shape id="_x0000_i1059" type="#_x0000_t75" style="width:11.25pt;height:12.75pt" o:ole="">
                  <v:imagedata r:id="rId62" o:title=""/>
                </v:shape>
                <o:OLEObject Type="Embed" ProgID="Equation.DSMT4" ShapeID="_x0000_i1059" DrawAspect="Content" ObjectID="_1801066421" r:id="rId63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611B1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20" w:dyaOrig="300" w14:anchorId="2BE958DF">
                <v:shape id="_x0000_i1060" type="#_x0000_t75" style="width:15.75pt;height:15pt" o:ole="">
                  <v:imagedata r:id="rId64" o:title=""/>
                </v:shape>
                <o:OLEObject Type="Embed" ProgID="Equation.DSMT4" ShapeID="_x0000_i1060" DrawAspect="Content" ObjectID="_1801066422" r:id="rId65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بالعبارة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611B1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20" w:dyaOrig="620" w14:anchorId="3203276C">
                <v:shape id="_x0000_i1061" type="#_x0000_t75" style="width:45.75pt;height:30.75pt" o:ole="">
                  <v:imagedata r:id="rId66" o:title=""/>
                </v:shape>
                <o:OLEObject Type="Embed" ProgID="Equation.DSMT4" ShapeID="_x0000_i1061" DrawAspect="Content" ObjectID="_1801066423" r:id="rId67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وبتمثيلها البياني الموضح في الشكل:</w:t>
            </w:r>
          </w:p>
          <w:p w14:paraId="33DF9C7B" w14:textId="11793476" w:rsidR="00CC61FA" w:rsidRPr="006B2870" w:rsidRDefault="00CC61FA" w:rsidP="00CC61FA">
            <w:pPr>
              <w:bidi/>
              <w:jc w:val="center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B2870"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2D92EC74" wp14:editId="7885EE76">
                  <wp:extent cx="3524250" cy="20478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2F845" w14:textId="77777777" w:rsidR="00CC61FA" w:rsidRPr="00BB0689" w:rsidRDefault="00CC61FA" w:rsidP="00CC61FA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أكمل الجدول التالي: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828"/>
              <w:gridCol w:w="828"/>
              <w:gridCol w:w="828"/>
              <w:gridCol w:w="828"/>
              <w:gridCol w:w="828"/>
              <w:gridCol w:w="828"/>
              <w:gridCol w:w="828"/>
              <w:gridCol w:w="828"/>
              <w:gridCol w:w="828"/>
            </w:tblGrid>
            <w:tr w:rsidR="00CC61FA" w:rsidRPr="006B2870" w14:paraId="6250BEFC" w14:textId="77777777" w:rsidTr="00C40E41">
              <w:tc>
                <w:tcPr>
                  <w:tcW w:w="827" w:type="dxa"/>
                </w:tcPr>
                <w:p w14:paraId="4F7B43E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3E0C2DDB">
                      <v:shape id="_x0000_i1062" type="#_x0000_t75" style="width:18pt;height:15.75pt" o:ole="">
                        <v:imagedata r:id="rId69" o:title=""/>
                      </v:shape>
                      <o:OLEObject Type="Embed" ProgID="Equation.DSMT4" ShapeID="_x0000_i1062" DrawAspect="Content" ObjectID="_1801066424" r:id="rId70"/>
                    </w:object>
                  </w:r>
                </w:p>
              </w:tc>
              <w:tc>
                <w:tcPr>
                  <w:tcW w:w="828" w:type="dxa"/>
                </w:tcPr>
                <w:p w14:paraId="46E8269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7447F94E">
                      <v:shape id="_x0000_i1063" type="#_x0000_t75" style="width:18pt;height:15.75pt" o:ole="">
                        <v:imagedata r:id="rId71" o:title=""/>
                      </v:shape>
                      <o:OLEObject Type="Embed" ProgID="Equation.DSMT4" ShapeID="_x0000_i1063" DrawAspect="Content" ObjectID="_1801066425" r:id="rId72"/>
                    </w:object>
                  </w:r>
                </w:p>
              </w:tc>
              <w:tc>
                <w:tcPr>
                  <w:tcW w:w="828" w:type="dxa"/>
                </w:tcPr>
                <w:p w14:paraId="531E5C5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083421DF">
                      <v:shape id="_x0000_i1064" type="#_x0000_t75" style="width:18pt;height:15.75pt" o:ole="">
                        <v:imagedata r:id="rId73" o:title=""/>
                      </v:shape>
                      <o:OLEObject Type="Embed" ProgID="Equation.DSMT4" ShapeID="_x0000_i1064" DrawAspect="Content" ObjectID="_1801066426" r:id="rId74"/>
                    </w:object>
                  </w:r>
                </w:p>
              </w:tc>
              <w:tc>
                <w:tcPr>
                  <w:tcW w:w="828" w:type="dxa"/>
                </w:tcPr>
                <w:p w14:paraId="4EC9EA8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79" w:dyaOrig="279" w14:anchorId="5304174A">
                      <v:shape id="_x0000_i1065" type="#_x0000_t75" style="width:14.25pt;height:14.25pt" o:ole="">
                        <v:imagedata r:id="rId75" o:title=""/>
                      </v:shape>
                      <o:OLEObject Type="Embed" ProgID="Equation.DSMT4" ShapeID="_x0000_i1065" DrawAspect="Content" ObjectID="_1801066427" r:id="rId76"/>
                    </w:object>
                  </w:r>
                </w:p>
              </w:tc>
              <w:tc>
                <w:tcPr>
                  <w:tcW w:w="828" w:type="dxa"/>
                </w:tcPr>
                <w:p w14:paraId="3337CE6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828" w:type="dxa"/>
                </w:tcPr>
                <w:p w14:paraId="7EF5510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5EFE6353">
                      <v:shape id="_x0000_i1066" type="#_x0000_t75" style="width:26.25pt;height:15.75pt" o:ole="">
                        <v:imagedata r:id="rId77" o:title=""/>
                      </v:shape>
                      <o:OLEObject Type="Embed" ProgID="Equation.DSMT4" ShapeID="_x0000_i1066" DrawAspect="Content" ObjectID="_1801066428" r:id="rId78"/>
                    </w:object>
                  </w:r>
                </w:p>
              </w:tc>
              <w:tc>
                <w:tcPr>
                  <w:tcW w:w="828" w:type="dxa"/>
                </w:tcPr>
                <w:p w14:paraId="24335C8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60354124">
                      <v:shape id="_x0000_i1067" type="#_x0000_t75" style="width:26.25pt;height:15.75pt" o:ole="">
                        <v:imagedata r:id="rId79" o:title=""/>
                      </v:shape>
                      <o:OLEObject Type="Embed" ProgID="Equation.DSMT4" ShapeID="_x0000_i1067" DrawAspect="Content" ObjectID="_1801066429" r:id="rId80"/>
                    </w:object>
                  </w:r>
                </w:p>
              </w:tc>
              <w:tc>
                <w:tcPr>
                  <w:tcW w:w="828" w:type="dxa"/>
                </w:tcPr>
                <w:p w14:paraId="61727EB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7610E1AF">
                      <v:shape id="_x0000_i1068" type="#_x0000_t75" style="width:26.25pt;height:15.75pt" o:ole="">
                        <v:imagedata r:id="rId81" o:title=""/>
                      </v:shape>
                      <o:OLEObject Type="Embed" ProgID="Equation.DSMT4" ShapeID="_x0000_i1068" DrawAspect="Content" ObjectID="_1801066430" r:id="rId82"/>
                    </w:object>
                  </w:r>
                </w:p>
              </w:tc>
              <w:tc>
                <w:tcPr>
                  <w:tcW w:w="828" w:type="dxa"/>
                </w:tcPr>
                <w:p w14:paraId="0074F99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279" w14:anchorId="00AEEE17">
                      <v:shape id="_x0000_i1069" type="#_x0000_t75" style="width:21.75pt;height:14.25pt" o:ole="">
                        <v:imagedata r:id="rId83" o:title=""/>
                      </v:shape>
                      <o:OLEObject Type="Embed" ProgID="Equation.DSMT4" ShapeID="_x0000_i1069" DrawAspect="Content" ObjectID="_1801066431" r:id="rId84"/>
                    </w:object>
                  </w:r>
                </w:p>
              </w:tc>
              <w:tc>
                <w:tcPr>
                  <w:tcW w:w="828" w:type="dxa"/>
                </w:tcPr>
                <w:p w14:paraId="2298FDE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51F0910A">
                      <v:shape id="_x0000_i1070" type="#_x0000_t75" style="width:9.75pt;height:11.25pt" o:ole="">
                        <v:imagedata r:id="rId85" o:title=""/>
                      </v:shape>
                      <o:OLEObject Type="Embed" ProgID="Equation.DSMT4" ShapeID="_x0000_i1070" DrawAspect="Content" ObjectID="_1801066432" r:id="rId86"/>
                    </w:object>
                  </w:r>
                </w:p>
              </w:tc>
            </w:tr>
            <w:tr w:rsidR="00CC61FA" w:rsidRPr="006B2870" w14:paraId="5EDF4E16" w14:textId="77777777" w:rsidTr="00C40E41">
              <w:tc>
                <w:tcPr>
                  <w:tcW w:w="827" w:type="dxa"/>
                </w:tcPr>
                <w:p w14:paraId="4EBBC6D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14C8F17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7BE337C4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56DF517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504608D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828" w:type="dxa"/>
                </w:tcPr>
                <w:p w14:paraId="29CE178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6269F78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1648D8B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03ADED6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8" w:type="dxa"/>
                </w:tcPr>
                <w:p w14:paraId="427A0A0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20" w:dyaOrig="320" w14:anchorId="14F91EAE">
                      <v:shape id="_x0000_i1071" type="#_x0000_t75" style="width:26.25pt;height:15.75pt" o:ole="">
                        <v:imagedata r:id="rId87" o:title=""/>
                      </v:shape>
                      <o:OLEObject Type="Embed" ProgID="Equation.DSMT4" ShapeID="_x0000_i1071" DrawAspect="Content" ObjectID="_1801066433" r:id="rId88"/>
                    </w:object>
                  </w:r>
                </w:p>
              </w:tc>
            </w:tr>
          </w:tbl>
          <w:p w14:paraId="37C38DE4" w14:textId="77777777" w:rsidR="00CC61FA" w:rsidRPr="00B611B1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ماذا تلاحظ؟</w:t>
            </w:r>
          </w:p>
          <w:p w14:paraId="4DF1B7C3" w14:textId="0CA8C916" w:rsidR="00CC61FA" w:rsidRPr="00CC61FA" w:rsidRDefault="00CC61FA" w:rsidP="00CC61FA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أكمل الجدول التالي: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798"/>
              <w:gridCol w:w="798"/>
              <w:gridCol w:w="798"/>
              <w:gridCol w:w="603"/>
              <w:gridCol w:w="1008"/>
              <w:gridCol w:w="1008"/>
              <w:gridCol w:w="1008"/>
              <w:gridCol w:w="1008"/>
              <w:gridCol w:w="742"/>
            </w:tblGrid>
            <w:tr w:rsidR="00CC61FA" w:rsidRPr="006B2870" w14:paraId="3FA6E16A" w14:textId="77777777" w:rsidTr="00C40E41">
              <w:tc>
                <w:tcPr>
                  <w:tcW w:w="799" w:type="dxa"/>
                </w:tcPr>
                <w:p w14:paraId="4D238FA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341AA352">
                      <v:shape id="_x0000_i1072" type="#_x0000_t75" style="width:21.75pt;height:15.75pt" o:ole="">
                        <v:imagedata r:id="rId89" o:title=""/>
                      </v:shape>
                      <o:OLEObject Type="Embed" ProgID="Equation.DSMT4" ShapeID="_x0000_i1072" DrawAspect="Content" ObjectID="_1801066434" r:id="rId90"/>
                    </w:object>
                  </w:r>
                </w:p>
              </w:tc>
              <w:tc>
                <w:tcPr>
                  <w:tcW w:w="799" w:type="dxa"/>
                </w:tcPr>
                <w:p w14:paraId="6849DA8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7CF85DC6">
                      <v:shape id="_x0000_i1073" type="#_x0000_t75" style="width:21.75pt;height:15.75pt" o:ole="">
                        <v:imagedata r:id="rId91" o:title=""/>
                      </v:shape>
                      <o:OLEObject Type="Embed" ProgID="Equation.DSMT4" ShapeID="_x0000_i1073" DrawAspect="Content" ObjectID="_1801066435" r:id="rId92"/>
                    </w:object>
                  </w:r>
                </w:p>
              </w:tc>
              <w:tc>
                <w:tcPr>
                  <w:tcW w:w="799" w:type="dxa"/>
                </w:tcPr>
                <w:p w14:paraId="745101A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5F325EBA">
                      <v:shape id="_x0000_i1074" type="#_x0000_t75" style="width:21.75pt;height:15.75pt" o:ole="">
                        <v:imagedata r:id="rId93" o:title=""/>
                      </v:shape>
                      <o:OLEObject Type="Embed" ProgID="Equation.DSMT4" ShapeID="_x0000_i1074" DrawAspect="Content" ObjectID="_1801066436" r:id="rId94"/>
                    </w:object>
                  </w:r>
                </w:p>
              </w:tc>
              <w:tc>
                <w:tcPr>
                  <w:tcW w:w="799" w:type="dxa"/>
                </w:tcPr>
                <w:p w14:paraId="62B9154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2A68F1B2">
                      <v:shape id="_x0000_i1075" type="#_x0000_t75" style="width:21.75pt;height:15.75pt" o:ole="">
                        <v:imagedata r:id="rId95" o:title=""/>
                      </v:shape>
                      <o:OLEObject Type="Embed" ProgID="Equation.DSMT4" ShapeID="_x0000_i1075" DrawAspect="Content" ObjectID="_1801066437" r:id="rId96"/>
                    </w:object>
                  </w:r>
                </w:p>
              </w:tc>
              <w:tc>
                <w:tcPr>
                  <w:tcW w:w="603" w:type="dxa"/>
                </w:tcPr>
                <w:p w14:paraId="7171DB7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</w:t>
                  </w:r>
                </w:p>
              </w:tc>
              <w:tc>
                <w:tcPr>
                  <w:tcW w:w="1009" w:type="dxa"/>
                </w:tcPr>
                <w:p w14:paraId="37FE726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170CF144">
                      <v:shape id="_x0000_i1076" type="#_x0000_t75" style="width:30pt;height:15.75pt" o:ole="">
                        <v:imagedata r:id="rId97" o:title=""/>
                      </v:shape>
                      <o:OLEObject Type="Embed" ProgID="Equation.DSMT4" ShapeID="_x0000_i1076" DrawAspect="Content" ObjectID="_1801066438" r:id="rId98"/>
                    </w:object>
                  </w:r>
                </w:p>
              </w:tc>
              <w:tc>
                <w:tcPr>
                  <w:tcW w:w="1009" w:type="dxa"/>
                </w:tcPr>
                <w:p w14:paraId="3777963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669068A3">
                      <v:shape id="_x0000_i1077" type="#_x0000_t75" style="width:30pt;height:15.75pt" o:ole="">
                        <v:imagedata r:id="rId99" o:title=""/>
                      </v:shape>
                      <o:OLEObject Type="Embed" ProgID="Equation.DSMT4" ShapeID="_x0000_i1077" DrawAspect="Content" ObjectID="_1801066439" r:id="rId100"/>
                    </w:object>
                  </w:r>
                </w:p>
              </w:tc>
              <w:tc>
                <w:tcPr>
                  <w:tcW w:w="1009" w:type="dxa"/>
                </w:tcPr>
                <w:p w14:paraId="01C96ED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4D0B1220">
                      <v:shape id="_x0000_i1078" type="#_x0000_t75" style="width:30pt;height:15.75pt" o:ole="">
                        <v:imagedata r:id="rId101" o:title=""/>
                      </v:shape>
                      <o:OLEObject Type="Embed" ProgID="Equation.DSMT4" ShapeID="_x0000_i1078" DrawAspect="Content" ObjectID="_1801066440" r:id="rId102"/>
                    </w:object>
                  </w:r>
                </w:p>
              </w:tc>
              <w:tc>
                <w:tcPr>
                  <w:tcW w:w="1009" w:type="dxa"/>
                </w:tcPr>
                <w:p w14:paraId="27AD881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3CC33875">
                      <v:shape id="_x0000_i1079" type="#_x0000_t75" style="width:30pt;height:16.5pt" o:ole="">
                        <v:imagedata r:id="rId103" o:title=""/>
                      </v:shape>
                      <o:OLEObject Type="Embed" ProgID="Equation.DSMT4" ShapeID="_x0000_i1079" DrawAspect="Content" ObjectID="_1801066441" r:id="rId104"/>
                    </w:object>
                  </w:r>
                </w:p>
              </w:tc>
              <w:tc>
                <w:tcPr>
                  <w:tcW w:w="742" w:type="dxa"/>
                </w:tcPr>
                <w:p w14:paraId="474BBD3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2859AA63">
                      <v:shape id="_x0000_i1080" type="#_x0000_t75" style="width:9.75pt;height:11.25pt" o:ole="">
                        <v:imagedata r:id="rId85" o:title=""/>
                      </v:shape>
                      <o:OLEObject Type="Embed" ProgID="Equation.DSMT4" ShapeID="_x0000_i1080" DrawAspect="Content" ObjectID="_1801066442" r:id="rId105"/>
                    </w:object>
                  </w:r>
                </w:p>
              </w:tc>
            </w:tr>
            <w:tr w:rsidR="00CC61FA" w:rsidRPr="006B2870" w14:paraId="7D1DA5D1" w14:textId="77777777" w:rsidTr="00C40E41">
              <w:tc>
                <w:tcPr>
                  <w:tcW w:w="799" w:type="dxa"/>
                </w:tcPr>
                <w:p w14:paraId="002271B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99" w:type="dxa"/>
                </w:tcPr>
                <w:p w14:paraId="4470EA3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99" w:type="dxa"/>
                </w:tcPr>
                <w:p w14:paraId="3AD557E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99" w:type="dxa"/>
                </w:tcPr>
                <w:p w14:paraId="259A3C0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603" w:type="dxa"/>
                </w:tcPr>
                <w:p w14:paraId="28FE46E4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</w:t>
                  </w:r>
                </w:p>
              </w:tc>
              <w:tc>
                <w:tcPr>
                  <w:tcW w:w="1009" w:type="dxa"/>
                </w:tcPr>
                <w:p w14:paraId="3DF26AF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09" w:type="dxa"/>
                </w:tcPr>
                <w:p w14:paraId="17FDC91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09" w:type="dxa"/>
                </w:tcPr>
                <w:p w14:paraId="7E19396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09" w:type="dxa"/>
                </w:tcPr>
                <w:p w14:paraId="28BBCC0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42" w:type="dxa"/>
                </w:tcPr>
                <w:p w14:paraId="4790125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20" w:dyaOrig="320" w14:anchorId="12EA4F31">
                      <v:shape id="_x0000_i1081" type="#_x0000_t75" style="width:26.25pt;height:15.75pt" o:ole="">
                        <v:imagedata r:id="rId87" o:title=""/>
                      </v:shape>
                      <o:OLEObject Type="Embed" ProgID="Equation.DSMT4" ShapeID="_x0000_i1081" DrawAspect="Content" ObjectID="_1801066443" r:id="rId106"/>
                    </w:object>
                  </w:r>
                </w:p>
              </w:tc>
            </w:tr>
          </w:tbl>
          <w:p w14:paraId="756F44EC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8B417A2" w14:textId="77777777" w:rsidR="00CC61FA" w:rsidRPr="007C3164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ماذا تلاحظ؟</w:t>
            </w:r>
          </w:p>
          <w:p w14:paraId="3FFB6C1B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النشاط:</w:t>
            </w:r>
          </w:p>
          <w:p w14:paraId="54CFD476" w14:textId="77777777" w:rsidR="00CC61FA" w:rsidRDefault="00CC61FA" w:rsidP="00CC61FA">
            <w:pPr>
              <w:pStyle w:val="Paragraphedelist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2B6F21E0" w14:textId="42370BE3" w:rsidR="00CC61FA" w:rsidRPr="0015377D" w:rsidRDefault="00CC61FA" w:rsidP="00CC61FA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اكمال الجدول: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819"/>
              <w:gridCol w:w="819"/>
              <w:gridCol w:w="749"/>
              <w:gridCol w:w="788"/>
              <w:gridCol w:w="1009"/>
              <w:gridCol w:w="1009"/>
              <w:gridCol w:w="1009"/>
              <w:gridCol w:w="749"/>
              <w:gridCol w:w="798"/>
            </w:tblGrid>
            <w:tr w:rsidR="00CC61FA" w:rsidRPr="006B2870" w14:paraId="6AA1033D" w14:textId="77777777" w:rsidTr="00C40E41">
              <w:tc>
                <w:tcPr>
                  <w:tcW w:w="819" w:type="dxa"/>
                </w:tcPr>
                <w:p w14:paraId="61734E9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41ECB942">
                      <v:shape id="_x0000_i1082" type="#_x0000_t75" style="width:18pt;height:15.75pt" o:ole="">
                        <v:imagedata r:id="rId69" o:title=""/>
                      </v:shape>
                      <o:OLEObject Type="Embed" ProgID="Equation.DSMT4" ShapeID="_x0000_i1082" DrawAspect="Content" ObjectID="_1801066444" r:id="rId107"/>
                    </w:object>
                  </w:r>
                </w:p>
              </w:tc>
              <w:tc>
                <w:tcPr>
                  <w:tcW w:w="819" w:type="dxa"/>
                </w:tcPr>
                <w:p w14:paraId="1F9AC3E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318BE421">
                      <v:shape id="_x0000_i1083" type="#_x0000_t75" style="width:18pt;height:15.75pt" o:ole="">
                        <v:imagedata r:id="rId71" o:title=""/>
                      </v:shape>
                      <o:OLEObject Type="Embed" ProgID="Equation.DSMT4" ShapeID="_x0000_i1083" DrawAspect="Content" ObjectID="_1801066445" r:id="rId108"/>
                    </w:object>
                  </w:r>
                </w:p>
              </w:tc>
              <w:tc>
                <w:tcPr>
                  <w:tcW w:w="819" w:type="dxa"/>
                </w:tcPr>
                <w:p w14:paraId="0F598474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5EBBA6F2">
                      <v:shape id="_x0000_i1084" type="#_x0000_t75" style="width:18pt;height:15.75pt" o:ole="">
                        <v:imagedata r:id="rId73" o:title=""/>
                      </v:shape>
                      <o:OLEObject Type="Embed" ProgID="Equation.DSMT4" ShapeID="_x0000_i1084" DrawAspect="Content" ObjectID="_1801066446" r:id="rId109"/>
                    </w:object>
                  </w:r>
                </w:p>
              </w:tc>
              <w:tc>
                <w:tcPr>
                  <w:tcW w:w="749" w:type="dxa"/>
                </w:tcPr>
                <w:p w14:paraId="783B175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79" w:dyaOrig="279" w14:anchorId="60006D66">
                      <v:shape id="_x0000_i1085" type="#_x0000_t75" style="width:14.25pt;height:14.25pt" o:ole="">
                        <v:imagedata r:id="rId75" o:title=""/>
                      </v:shape>
                      <o:OLEObject Type="Embed" ProgID="Equation.DSMT4" ShapeID="_x0000_i1085" DrawAspect="Content" ObjectID="_1801066447" r:id="rId110"/>
                    </w:object>
                  </w:r>
                </w:p>
              </w:tc>
              <w:tc>
                <w:tcPr>
                  <w:tcW w:w="788" w:type="dxa"/>
                </w:tcPr>
                <w:p w14:paraId="0DFACC6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09" w:type="dxa"/>
                </w:tcPr>
                <w:p w14:paraId="698071F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0B71D9F2">
                      <v:shape id="_x0000_i1086" type="#_x0000_t75" style="width:26.25pt;height:15.75pt" o:ole="">
                        <v:imagedata r:id="rId77" o:title=""/>
                      </v:shape>
                      <o:OLEObject Type="Embed" ProgID="Equation.DSMT4" ShapeID="_x0000_i1086" DrawAspect="Content" ObjectID="_1801066448" r:id="rId111"/>
                    </w:object>
                  </w:r>
                </w:p>
              </w:tc>
              <w:tc>
                <w:tcPr>
                  <w:tcW w:w="1009" w:type="dxa"/>
                </w:tcPr>
                <w:p w14:paraId="7FA210A9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29C2BE01">
                      <v:shape id="_x0000_i1087" type="#_x0000_t75" style="width:26.25pt;height:15.75pt" o:ole="">
                        <v:imagedata r:id="rId79" o:title=""/>
                      </v:shape>
                      <o:OLEObject Type="Embed" ProgID="Equation.DSMT4" ShapeID="_x0000_i1087" DrawAspect="Content" ObjectID="_1801066449" r:id="rId112"/>
                    </w:object>
                  </w:r>
                </w:p>
              </w:tc>
              <w:tc>
                <w:tcPr>
                  <w:tcW w:w="1009" w:type="dxa"/>
                </w:tcPr>
                <w:p w14:paraId="0766191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2F0002D5">
                      <v:shape id="_x0000_i1088" type="#_x0000_t75" style="width:26.25pt;height:15.75pt" o:ole="">
                        <v:imagedata r:id="rId81" o:title=""/>
                      </v:shape>
                      <o:OLEObject Type="Embed" ProgID="Equation.DSMT4" ShapeID="_x0000_i1088" DrawAspect="Content" ObjectID="_1801066450" r:id="rId113"/>
                    </w:object>
                  </w:r>
                </w:p>
              </w:tc>
              <w:tc>
                <w:tcPr>
                  <w:tcW w:w="749" w:type="dxa"/>
                </w:tcPr>
                <w:p w14:paraId="72DE086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279" w14:anchorId="2E797062">
                      <v:shape id="_x0000_i1089" type="#_x0000_t75" style="width:21.75pt;height:14.25pt" o:ole="">
                        <v:imagedata r:id="rId83" o:title=""/>
                      </v:shape>
                      <o:OLEObject Type="Embed" ProgID="Equation.DSMT4" ShapeID="_x0000_i1089" DrawAspect="Content" ObjectID="_1801066451" r:id="rId114"/>
                    </w:object>
                  </w:r>
                </w:p>
              </w:tc>
              <w:tc>
                <w:tcPr>
                  <w:tcW w:w="798" w:type="dxa"/>
                </w:tcPr>
                <w:p w14:paraId="4AF66C2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03D932A0">
                      <v:shape id="_x0000_i1090" type="#_x0000_t75" style="width:9.75pt;height:11.25pt" o:ole="">
                        <v:imagedata r:id="rId85" o:title=""/>
                      </v:shape>
                      <o:OLEObject Type="Embed" ProgID="Equation.DSMT4" ShapeID="_x0000_i1090" DrawAspect="Content" ObjectID="_1801066452" r:id="rId115"/>
                    </w:object>
                  </w:r>
                </w:p>
              </w:tc>
            </w:tr>
            <w:tr w:rsidR="00CC61FA" w:rsidRPr="006B2870" w14:paraId="441E8988" w14:textId="77777777" w:rsidTr="00C40E41">
              <w:tc>
                <w:tcPr>
                  <w:tcW w:w="819" w:type="dxa"/>
                </w:tcPr>
                <w:p w14:paraId="3E0635E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3E77E17E">
                      <v:shape id="_x0000_i1091" type="#_x0000_t75" style="width:21.75pt;height:15.75pt" o:ole="">
                        <v:imagedata r:id="rId89" o:title=""/>
                      </v:shape>
                      <o:OLEObject Type="Embed" ProgID="Equation.DSMT4" ShapeID="_x0000_i1091" DrawAspect="Content" ObjectID="_1801066453" r:id="rId116"/>
                    </w:object>
                  </w:r>
                </w:p>
              </w:tc>
              <w:tc>
                <w:tcPr>
                  <w:tcW w:w="819" w:type="dxa"/>
                </w:tcPr>
                <w:p w14:paraId="0F4E59E7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18126F8D">
                      <v:shape id="_x0000_i1092" type="#_x0000_t75" style="width:21.75pt;height:15.75pt" o:ole="">
                        <v:imagedata r:id="rId91" o:title=""/>
                      </v:shape>
                      <o:OLEObject Type="Embed" ProgID="Equation.DSMT4" ShapeID="_x0000_i1092" DrawAspect="Content" ObjectID="_1801066454" r:id="rId117"/>
                    </w:object>
                  </w:r>
                </w:p>
              </w:tc>
              <w:tc>
                <w:tcPr>
                  <w:tcW w:w="819" w:type="dxa"/>
                </w:tcPr>
                <w:p w14:paraId="4BDB9FE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164E205C">
                      <v:shape id="_x0000_i1093" type="#_x0000_t75" style="width:21.75pt;height:15.75pt" o:ole="">
                        <v:imagedata r:id="rId93" o:title=""/>
                      </v:shape>
                      <o:OLEObject Type="Embed" ProgID="Equation.DSMT4" ShapeID="_x0000_i1093" DrawAspect="Content" ObjectID="_1801066455" r:id="rId118"/>
                    </w:object>
                  </w:r>
                </w:p>
              </w:tc>
              <w:tc>
                <w:tcPr>
                  <w:tcW w:w="749" w:type="dxa"/>
                </w:tcPr>
                <w:p w14:paraId="43912D9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4E3C1C5F">
                      <v:shape id="_x0000_i1094" type="#_x0000_t75" style="width:21.75pt;height:15.75pt" o:ole="">
                        <v:imagedata r:id="rId119" o:title=""/>
                      </v:shape>
                      <o:OLEObject Type="Embed" ProgID="Equation.DSMT4" ShapeID="_x0000_i1094" DrawAspect="Content" ObjectID="_1801066456" r:id="rId120"/>
                    </w:object>
                  </w:r>
                </w:p>
              </w:tc>
              <w:tc>
                <w:tcPr>
                  <w:tcW w:w="788" w:type="dxa"/>
                </w:tcPr>
                <w:p w14:paraId="338FC6B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09" w:type="dxa"/>
                </w:tcPr>
                <w:p w14:paraId="2DC621E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73195621">
                      <v:shape id="_x0000_i1095" type="#_x0000_t75" style="width:30pt;height:15.75pt" o:ole="">
                        <v:imagedata r:id="rId97" o:title=""/>
                      </v:shape>
                      <o:OLEObject Type="Embed" ProgID="Equation.DSMT4" ShapeID="_x0000_i1095" DrawAspect="Content" ObjectID="_1801066457" r:id="rId121"/>
                    </w:object>
                  </w:r>
                </w:p>
              </w:tc>
              <w:tc>
                <w:tcPr>
                  <w:tcW w:w="1009" w:type="dxa"/>
                </w:tcPr>
                <w:p w14:paraId="2510990E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2E0A263A">
                      <v:shape id="_x0000_i1096" type="#_x0000_t75" style="width:30pt;height:15.75pt" o:ole="">
                        <v:imagedata r:id="rId99" o:title=""/>
                      </v:shape>
                      <o:OLEObject Type="Embed" ProgID="Equation.DSMT4" ShapeID="_x0000_i1096" DrawAspect="Content" ObjectID="_1801066458" r:id="rId122"/>
                    </w:object>
                  </w:r>
                </w:p>
              </w:tc>
              <w:tc>
                <w:tcPr>
                  <w:tcW w:w="1009" w:type="dxa"/>
                </w:tcPr>
                <w:p w14:paraId="08CC6FA7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56694AD2">
                      <v:shape id="_x0000_i1097" type="#_x0000_t75" style="width:30pt;height:15.75pt" o:ole="">
                        <v:imagedata r:id="rId101" o:title=""/>
                      </v:shape>
                      <o:OLEObject Type="Embed" ProgID="Equation.DSMT4" ShapeID="_x0000_i1097" DrawAspect="Content" ObjectID="_1801066459" r:id="rId123"/>
                    </w:object>
                  </w:r>
                </w:p>
              </w:tc>
              <w:tc>
                <w:tcPr>
                  <w:tcW w:w="749" w:type="dxa"/>
                </w:tcPr>
                <w:p w14:paraId="25E40AA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80" w:dyaOrig="279" w14:anchorId="20684CA2">
                      <v:shape id="_x0000_i1098" type="#_x0000_t75" style="width:24pt;height:14.25pt" o:ole="">
                        <v:imagedata r:id="rId124" o:title=""/>
                      </v:shape>
                      <o:OLEObject Type="Embed" ProgID="Equation.DSMT4" ShapeID="_x0000_i1098" DrawAspect="Content" ObjectID="_1801066460" r:id="rId125"/>
                    </w:object>
                  </w:r>
                </w:p>
              </w:tc>
              <w:tc>
                <w:tcPr>
                  <w:tcW w:w="798" w:type="dxa"/>
                </w:tcPr>
                <w:p w14:paraId="387A3A62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20" w:dyaOrig="320" w14:anchorId="5C509D5F">
                      <v:shape id="_x0000_i1099" type="#_x0000_t75" style="width:26.25pt;height:15.75pt" o:ole="">
                        <v:imagedata r:id="rId126" o:title=""/>
                      </v:shape>
                      <o:OLEObject Type="Embed" ProgID="Equation.DSMT4" ShapeID="_x0000_i1099" DrawAspect="Content" ObjectID="_1801066461" r:id="rId127"/>
                    </w:object>
                  </w:r>
                </w:p>
              </w:tc>
            </w:tr>
          </w:tbl>
          <w:p w14:paraId="628F0EA1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53129BB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نلاحظ ان:</w:t>
            </w:r>
          </w:p>
          <w:p w14:paraId="6A1AAC58" w14:textId="77777777" w:rsidR="00CC61FA" w:rsidRPr="006B2870" w:rsidRDefault="00CC61FA" w:rsidP="00CC61FA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عندما يأخذ </w:t>
            </w:r>
            <w:r w:rsidRPr="00B611B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BB21A09">
                <v:shape id="_x0000_i1100" type="#_x0000_t75" style="width:9.75pt;height:11.25pt" o:ole="">
                  <v:imagedata r:id="rId85" o:title=""/>
                </v:shape>
                <o:OLEObject Type="Embed" ProgID="Equation.DSMT4" ShapeID="_x0000_i1100" DrawAspect="Content" ObjectID="_1801066462" r:id="rId128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قيما سالبة وتأخذ</w: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FB77B0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279" w:dyaOrig="400" w14:anchorId="1A9D7A8D">
                <v:shape id="_x0000_i1101" type="#_x0000_t75" style="width:14.25pt;height:20.25pt" o:ole="">
                  <v:imagedata r:id="rId129" o:title=""/>
                </v:shape>
                <o:OLEObject Type="Embed" ProgID="Equation.DSMT4" ShapeID="_x0000_i1101" DrawAspect="Content" ObjectID="_1801066463" r:id="rId13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أكبر فأكبر فإن </w:t>
            </w:r>
            <w:r w:rsidRPr="00FB77B0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26733E4D">
                <v:shape id="_x0000_i1102" type="#_x0000_t75" style="width:26.25pt;height:15.75pt" o:ole="">
                  <v:imagedata r:id="rId126" o:title=""/>
                </v:shape>
                <o:OLEObject Type="Embed" ProgID="Equation.DSMT4" ShapeID="_x0000_i1102" DrawAspect="Content" ObjectID="_1801066464" r:id="rId13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تأخذ قيما قريبة من العدد 0 </w:t>
            </w:r>
          </w:p>
          <w:p w14:paraId="1C529BC4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  <w:r w:rsidRPr="007C3164">
              <w:rPr>
                <w:rFonts w:ascii="Amiri" w:hAnsi="Amiri" w:cs="Amiri"/>
                <w:sz w:val="28"/>
                <w:szCs w:val="28"/>
                <w:lang w:bidi="ar-DZ"/>
              </w:rPr>
              <w:t xml:space="preserve">          </w:t>
            </w:r>
            <w:r w:rsidRPr="007C31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ونكتب:</w:t>
            </w:r>
            <w:r w:rsidRPr="007C316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7C3164">
              <w:rPr>
                <w:rFonts w:ascii="Amiri" w:hAnsi="Amiri" w:cs="Amir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2140" w:dyaOrig="620" w14:anchorId="2E29E9F7">
                <v:shape id="_x0000_i1103" type="#_x0000_t75" style="width:107.25pt;height:30.75pt" o:ole="">
                  <v:imagedata r:id="rId132" o:title=""/>
                </v:shape>
                <o:OLEObject Type="Embed" ProgID="Equation.DSMT4" ShapeID="_x0000_i1103" DrawAspect="Content" ObjectID="_1801066465" r:id="rId133"/>
              </w:object>
            </w:r>
          </w:p>
          <w:p w14:paraId="282E61FB" w14:textId="77777777" w:rsidR="00CC61FA" w:rsidRPr="0015377D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ب-عندما يأخذ </w:t>
            </w:r>
            <w:r w:rsidRPr="00B611B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190161FA">
                <v:shape id="_x0000_i1104" type="#_x0000_t75" style="width:9.75pt;height:11.25pt" o:ole="">
                  <v:imagedata r:id="rId85" o:title=""/>
                </v:shape>
                <o:OLEObject Type="Embed" ProgID="Equation.DSMT4" ShapeID="_x0000_i1104" DrawAspect="Content" ObjectID="_1801066466" r:id="rId134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قيما أكبر فأكبر من المجال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7C316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651884F7">
                <v:shape id="_x0000_i1105" type="#_x0000_t75" style="width:36.75pt;height:20.25pt" o:ole="">
                  <v:imagedata r:id="rId135" o:title=""/>
                </v:shape>
                <o:OLEObject Type="Embed" ProgID="Equation.DSMT4" ShapeID="_x0000_i1105" DrawAspect="Content" ObjectID="_1801066467" r:id="rId13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فإن </w:t>
            </w:r>
            <w:r w:rsidRPr="00FB77B0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78B1ED11">
                <v:shape id="_x0000_i1106" type="#_x0000_t75" style="width:26.25pt;height:15.75pt" o:ole="">
                  <v:imagedata r:id="rId126" o:title=""/>
                </v:shape>
                <o:OLEObject Type="Embed" ProgID="Equation.DSMT4" ShapeID="_x0000_i1106" DrawAspect="Content" ObjectID="_1801066468" r:id="rId137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تأخذ قيما قريبة من العدد 0 </w:t>
            </w:r>
          </w:p>
          <w:p w14:paraId="1671A15E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15377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ونكتب:</w:t>
            </w:r>
            <w:r w:rsidRPr="006B287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C3164">
              <w:rPr>
                <w:rFonts w:ascii="Amiri" w:hAnsi="Amiri" w:cs="Amir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2140" w:dyaOrig="620" w14:anchorId="5CE0903F">
                <v:shape id="_x0000_i1107" type="#_x0000_t75" style="width:107.25pt;height:30.75pt" o:ole="">
                  <v:imagedata r:id="rId138" o:title=""/>
                </v:shape>
                <o:OLEObject Type="Embed" ProgID="Equation.DSMT4" ShapeID="_x0000_i1107" DrawAspect="Content" ObjectID="_1801066469" r:id="rId139"/>
              </w:object>
            </w:r>
          </w:p>
          <w:p w14:paraId="20485C0E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30054D0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EC26D3B" w14:textId="77777777" w:rsidR="00CC61FA" w:rsidRPr="006B2870" w:rsidRDefault="00CC61FA" w:rsidP="00CC61FA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اكمال الجدول:</w:t>
            </w:r>
          </w:p>
          <w:p w14:paraId="53E536B7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782"/>
              <w:gridCol w:w="783"/>
              <w:gridCol w:w="869"/>
              <w:gridCol w:w="699"/>
              <w:gridCol w:w="990"/>
              <w:gridCol w:w="990"/>
              <w:gridCol w:w="990"/>
              <w:gridCol w:w="953"/>
              <w:gridCol w:w="731"/>
            </w:tblGrid>
            <w:tr w:rsidR="00CC61FA" w:rsidRPr="006B2870" w14:paraId="2A4439AA" w14:textId="77777777" w:rsidTr="00C40E41">
              <w:tc>
                <w:tcPr>
                  <w:tcW w:w="792" w:type="dxa"/>
                </w:tcPr>
                <w:p w14:paraId="1B70F2D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2E0AB075">
                      <v:shape id="_x0000_i1108" type="#_x0000_t75" style="width:21.75pt;height:15.75pt" o:ole="">
                        <v:imagedata r:id="rId89" o:title=""/>
                      </v:shape>
                      <o:OLEObject Type="Embed" ProgID="Equation.DSMT4" ShapeID="_x0000_i1108" DrawAspect="Content" ObjectID="_1801066470" r:id="rId140"/>
                    </w:object>
                  </w:r>
                </w:p>
              </w:tc>
              <w:tc>
                <w:tcPr>
                  <w:tcW w:w="792" w:type="dxa"/>
                </w:tcPr>
                <w:p w14:paraId="5721965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6B203DBC">
                      <v:shape id="_x0000_i1109" type="#_x0000_t75" style="width:21.75pt;height:15.75pt" o:ole="">
                        <v:imagedata r:id="rId91" o:title=""/>
                      </v:shape>
                      <o:OLEObject Type="Embed" ProgID="Equation.DSMT4" ShapeID="_x0000_i1109" DrawAspect="Content" ObjectID="_1801066471" r:id="rId141"/>
                    </w:object>
                  </w:r>
                </w:p>
              </w:tc>
              <w:tc>
                <w:tcPr>
                  <w:tcW w:w="793" w:type="dxa"/>
                </w:tcPr>
                <w:p w14:paraId="3E929A0C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4EED4F34">
                      <v:shape id="_x0000_i1110" type="#_x0000_t75" style="width:21.75pt;height:15.75pt" o:ole="">
                        <v:imagedata r:id="rId93" o:title=""/>
                      </v:shape>
                      <o:OLEObject Type="Embed" ProgID="Equation.DSMT4" ShapeID="_x0000_i1110" DrawAspect="Content" ObjectID="_1801066472" r:id="rId142"/>
                    </w:object>
                  </w:r>
                </w:p>
              </w:tc>
              <w:tc>
                <w:tcPr>
                  <w:tcW w:w="885" w:type="dxa"/>
                </w:tcPr>
                <w:p w14:paraId="192C888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FB77B0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320" w14:anchorId="01046C1D">
                      <v:shape id="_x0000_i1111" type="#_x0000_t75" style="width:21.75pt;height:15.75pt" o:ole="">
                        <v:imagedata r:id="rId95" o:title=""/>
                      </v:shape>
                      <o:OLEObject Type="Embed" ProgID="Equation.DSMT4" ShapeID="_x0000_i1111" DrawAspect="Content" ObjectID="_1801066473" r:id="rId143"/>
                    </w:object>
                  </w:r>
                </w:p>
              </w:tc>
              <w:tc>
                <w:tcPr>
                  <w:tcW w:w="603" w:type="dxa"/>
                </w:tcPr>
                <w:p w14:paraId="5C7EE93A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</w:t>
                  </w:r>
                </w:p>
              </w:tc>
              <w:tc>
                <w:tcPr>
                  <w:tcW w:w="1003" w:type="dxa"/>
                </w:tcPr>
                <w:p w14:paraId="0BC640C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21B44F6E">
                      <v:shape id="_x0000_i1112" type="#_x0000_t75" style="width:30pt;height:15.75pt" o:ole="">
                        <v:imagedata r:id="rId97" o:title=""/>
                      </v:shape>
                      <o:OLEObject Type="Embed" ProgID="Equation.DSMT4" ShapeID="_x0000_i1112" DrawAspect="Content" ObjectID="_1801066474" r:id="rId144"/>
                    </w:object>
                  </w:r>
                </w:p>
              </w:tc>
              <w:tc>
                <w:tcPr>
                  <w:tcW w:w="1003" w:type="dxa"/>
                </w:tcPr>
                <w:p w14:paraId="4FAF923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1D57FFF6">
                      <v:shape id="_x0000_i1113" type="#_x0000_t75" style="width:30pt;height:15.75pt" o:ole="">
                        <v:imagedata r:id="rId99" o:title=""/>
                      </v:shape>
                      <o:OLEObject Type="Embed" ProgID="Equation.DSMT4" ShapeID="_x0000_i1113" DrawAspect="Content" ObjectID="_1801066475" r:id="rId145"/>
                    </w:object>
                  </w:r>
                </w:p>
              </w:tc>
              <w:tc>
                <w:tcPr>
                  <w:tcW w:w="1003" w:type="dxa"/>
                </w:tcPr>
                <w:p w14:paraId="1D89413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54034CE8">
                      <v:shape id="_x0000_i1114" type="#_x0000_t75" style="width:30pt;height:15.75pt" o:ole="">
                        <v:imagedata r:id="rId101" o:title=""/>
                      </v:shape>
                      <o:OLEObject Type="Embed" ProgID="Equation.DSMT4" ShapeID="_x0000_i1114" DrawAspect="Content" ObjectID="_1801066476" r:id="rId146"/>
                    </w:object>
                  </w:r>
                </w:p>
              </w:tc>
              <w:tc>
                <w:tcPr>
                  <w:tcW w:w="963" w:type="dxa"/>
                </w:tcPr>
                <w:p w14:paraId="3597B0C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320" w14:anchorId="1DAA3BE2">
                      <v:shape id="_x0000_i1115" type="#_x0000_t75" style="width:30pt;height:16.5pt" o:ole="">
                        <v:imagedata r:id="rId103" o:title=""/>
                      </v:shape>
                      <o:OLEObject Type="Embed" ProgID="Equation.DSMT4" ShapeID="_x0000_i1115" DrawAspect="Content" ObjectID="_1801066477" r:id="rId147"/>
                    </w:object>
                  </w:r>
                </w:p>
              </w:tc>
              <w:tc>
                <w:tcPr>
                  <w:tcW w:w="731" w:type="dxa"/>
                </w:tcPr>
                <w:p w14:paraId="176574F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26C815EF">
                      <v:shape id="_x0000_i1116" type="#_x0000_t75" style="width:9.75pt;height:11.25pt" o:ole="">
                        <v:imagedata r:id="rId85" o:title=""/>
                      </v:shape>
                      <o:OLEObject Type="Embed" ProgID="Equation.DSMT4" ShapeID="_x0000_i1116" DrawAspect="Content" ObjectID="_1801066478" r:id="rId148"/>
                    </w:object>
                  </w:r>
                </w:p>
              </w:tc>
            </w:tr>
            <w:tr w:rsidR="00CC61FA" w:rsidRPr="006B2870" w14:paraId="6B5D7AE0" w14:textId="77777777" w:rsidTr="00C40E41">
              <w:tc>
                <w:tcPr>
                  <w:tcW w:w="792" w:type="dxa"/>
                </w:tcPr>
                <w:p w14:paraId="1664E8C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64FE3A94">
                      <v:shape id="_x0000_i1117" type="#_x0000_t75" style="width:18pt;height:15.75pt" o:ole="">
                        <v:imagedata r:id="rId69" o:title=""/>
                      </v:shape>
                      <o:OLEObject Type="Embed" ProgID="Equation.DSMT4" ShapeID="_x0000_i1117" DrawAspect="Content" ObjectID="_1801066479" r:id="rId149"/>
                    </w:object>
                  </w:r>
                </w:p>
              </w:tc>
              <w:tc>
                <w:tcPr>
                  <w:tcW w:w="792" w:type="dxa"/>
                </w:tcPr>
                <w:p w14:paraId="3841FE3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081A27EB">
                      <v:shape id="_x0000_i1118" type="#_x0000_t75" style="width:18pt;height:15.75pt" o:ole="">
                        <v:imagedata r:id="rId71" o:title=""/>
                      </v:shape>
                      <o:OLEObject Type="Embed" ProgID="Equation.DSMT4" ShapeID="_x0000_i1118" DrawAspect="Content" ObjectID="_1801066480" r:id="rId150"/>
                    </w:object>
                  </w:r>
                </w:p>
              </w:tc>
              <w:tc>
                <w:tcPr>
                  <w:tcW w:w="793" w:type="dxa"/>
                </w:tcPr>
                <w:p w14:paraId="56C27678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6E7A2847">
                      <v:shape id="_x0000_i1119" type="#_x0000_t75" style="width:18pt;height:15.75pt" o:ole="">
                        <v:imagedata r:id="rId73" o:title=""/>
                      </v:shape>
                      <o:OLEObject Type="Embed" ProgID="Equation.DSMT4" ShapeID="_x0000_i1119" DrawAspect="Content" ObjectID="_1801066481" r:id="rId151"/>
                    </w:object>
                  </w:r>
                </w:p>
              </w:tc>
              <w:tc>
                <w:tcPr>
                  <w:tcW w:w="885" w:type="dxa"/>
                </w:tcPr>
                <w:p w14:paraId="7D47C869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5F6817B0">
                      <v:shape id="_x0000_i1120" type="#_x0000_t75" style="width:18.75pt;height:16.5pt" o:ole="">
                        <v:imagedata r:id="rId152" o:title=""/>
                      </v:shape>
                      <o:OLEObject Type="Embed" ProgID="Equation.DSMT4" ShapeID="_x0000_i1120" DrawAspect="Content" ObjectID="_1801066482" r:id="rId153"/>
                    </w:object>
                  </w:r>
                </w:p>
              </w:tc>
              <w:tc>
                <w:tcPr>
                  <w:tcW w:w="603" w:type="dxa"/>
                </w:tcPr>
                <w:p w14:paraId="45E056C9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/////</w:t>
                  </w:r>
                </w:p>
              </w:tc>
              <w:tc>
                <w:tcPr>
                  <w:tcW w:w="1003" w:type="dxa"/>
                </w:tcPr>
                <w:p w14:paraId="4A6E339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3761AA5B">
                      <v:shape id="_x0000_i1121" type="#_x0000_t75" style="width:26.25pt;height:15.75pt" o:ole="">
                        <v:imagedata r:id="rId77" o:title=""/>
                      </v:shape>
                      <o:OLEObject Type="Embed" ProgID="Equation.DSMT4" ShapeID="_x0000_i1121" DrawAspect="Content" ObjectID="_1801066483" r:id="rId154"/>
                    </w:object>
                  </w:r>
                </w:p>
              </w:tc>
              <w:tc>
                <w:tcPr>
                  <w:tcW w:w="1003" w:type="dxa"/>
                </w:tcPr>
                <w:p w14:paraId="00BCED4A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38D142B8">
                      <v:shape id="_x0000_i1122" type="#_x0000_t75" style="width:26.25pt;height:15.75pt" o:ole="">
                        <v:imagedata r:id="rId79" o:title=""/>
                      </v:shape>
                      <o:OLEObject Type="Embed" ProgID="Equation.DSMT4" ShapeID="_x0000_i1122" DrawAspect="Content" ObjectID="_1801066484" r:id="rId155"/>
                    </w:object>
                  </w:r>
                </w:p>
              </w:tc>
              <w:tc>
                <w:tcPr>
                  <w:tcW w:w="1003" w:type="dxa"/>
                </w:tcPr>
                <w:p w14:paraId="6AE7D86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4EF968A1">
                      <v:shape id="_x0000_i1123" type="#_x0000_t75" style="width:26.25pt;height:15.75pt" o:ole="">
                        <v:imagedata r:id="rId81" o:title=""/>
                      </v:shape>
                      <o:OLEObject Type="Embed" ProgID="Equation.DSMT4" ShapeID="_x0000_i1123" DrawAspect="Content" ObjectID="_1801066485" r:id="rId156"/>
                    </w:object>
                  </w:r>
                </w:p>
              </w:tc>
              <w:tc>
                <w:tcPr>
                  <w:tcW w:w="963" w:type="dxa"/>
                </w:tcPr>
                <w:p w14:paraId="5B6664FA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B611B1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279" w14:anchorId="512FD5E2">
                      <v:shape id="_x0000_i1124" type="#_x0000_t75" style="width:21.75pt;height:14.25pt" o:ole="">
                        <v:imagedata r:id="rId83" o:title=""/>
                      </v:shape>
                      <o:OLEObject Type="Embed" ProgID="Equation.DSMT4" ShapeID="_x0000_i1124" DrawAspect="Content" ObjectID="_1801066486" r:id="rId157"/>
                    </w:object>
                  </w:r>
                </w:p>
              </w:tc>
              <w:tc>
                <w:tcPr>
                  <w:tcW w:w="731" w:type="dxa"/>
                </w:tcPr>
                <w:p w14:paraId="023CA39D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g</w:t>
                  </w:r>
                  <w:proofErr w:type="gramEnd"/>
                  <w:r w:rsidRPr="006B2870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(x)</w:t>
                  </w:r>
                </w:p>
              </w:tc>
            </w:tr>
          </w:tbl>
          <w:p w14:paraId="7C3FD018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71F2F11" w14:textId="77777777" w:rsidR="00CC61FA" w:rsidRPr="006B2870" w:rsidRDefault="00CC61FA" w:rsidP="00CC61F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نلاحظ أن: </w:t>
            </w:r>
          </w:p>
          <w:p w14:paraId="1526B514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كلما اقترب </w:t>
            </w:r>
            <w:r w:rsidRPr="00B611B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32D206F">
                <v:shape id="_x0000_i1125" type="#_x0000_t75" style="width:9.75pt;height:11.25pt" o:ole="">
                  <v:imagedata r:id="rId85" o:title=""/>
                </v:shape>
                <o:OLEObject Type="Embed" ProgID="Equation.DSMT4" ShapeID="_x0000_i1125" DrawAspect="Content" ObjectID="_1801066487" r:id="rId158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العدد 0 بالقدر الكافي من اليمين أو من اليسار تأخذ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45AD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00" w:dyaOrig="400" w14:anchorId="65421A4A">
                <v:shape id="_x0000_i1126" type="#_x0000_t75" style="width:30pt;height:20.25pt" o:ole="">
                  <v:imagedata r:id="rId159" o:title=""/>
                </v:shape>
                <o:OLEObject Type="Embed" ProgID="Equation.DSMT4" ShapeID="_x0000_i1126" DrawAspect="Content" ObjectID="_1801066488" r:id="rId160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قيما كبيرة جدا </w:t>
            </w:r>
          </w:p>
          <w:p w14:paraId="08FD82BB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008CF7D6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نتيجة:</w:t>
            </w:r>
          </w:p>
          <w:p w14:paraId="66C596DD" w14:textId="6E551BC4" w:rsidR="00CC61FA" w:rsidRPr="00CC61FA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ind w:left="360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نهاية الدالة </w:t>
            </w:r>
            <w:r w:rsidRPr="00545AD4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700" w:dyaOrig="620" w14:anchorId="33F76C2A">
                <v:shape id="_x0000_i1127" type="#_x0000_t75" style="width:35.25pt;height:30.75pt" o:ole="">
                  <v:imagedata r:id="rId161" o:title=""/>
                </v:shape>
                <o:OLEObject Type="Embed" ProgID="Equation.DSMT4" ShapeID="_x0000_i1127" DrawAspect="Content" ObjectID="_1801066489" r:id="rId162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العدد 0 عن اليمين (</w:t>
            </w:r>
            <w:r w:rsidRPr="00B611B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5FD5496">
                <v:shape id="_x0000_i1128" type="#_x0000_t75" style="width:9.75pt;height:11.25pt" o:ole="">
                  <v:imagedata r:id="rId85" o:title=""/>
                </v:shape>
                <o:OLEObject Type="Embed" ProgID="Equation.DSMT4" ShapeID="_x0000_i1128" DrawAspect="Content" ObjectID="_1801066490" r:id="rId163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يؤول الى 0 بقيم كبرى) هي </w:t>
            </w:r>
            <w:r w:rsidRPr="00545AD4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380" w:dyaOrig="220" w14:anchorId="52A2C35A">
                <v:shape id="_x0000_i1129" type="#_x0000_t75" style="width:18.75pt;height:11.25pt" o:ole="">
                  <v:imagedata r:id="rId164" o:title=""/>
                </v:shape>
                <o:OLEObject Type="Embed" ProgID="Equation.DSMT4" ShapeID="_x0000_i1129" DrawAspect="Content" ObjectID="_1801066491" r:id="rId165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ونكتب: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45AD4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340" w:dyaOrig="620" w14:anchorId="492D2AC3">
                <v:shape id="_x0000_i1130" type="#_x0000_t75" style="width:66.75pt;height:30.75pt" o:ole="">
                  <v:imagedata r:id="rId166" o:title=""/>
                </v:shape>
                <o:OLEObject Type="Embed" ProgID="Equation.DSMT4" ShapeID="_x0000_i1130" DrawAspect="Content" ObjectID="_1801066492" r:id="rId167"/>
              </w:object>
            </w:r>
          </w:p>
          <w:p w14:paraId="45398C14" w14:textId="540715C0" w:rsidR="00CC61FA" w:rsidRPr="00CC61FA" w:rsidRDefault="00CC61FA" w:rsidP="00CC61FA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C61FA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نهاية الدالة</w:t>
            </w:r>
            <w:r w:rsidRPr="00CC61F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45AD4">
              <w:rPr>
                <w:position w:val="-24"/>
                <w:lang w:bidi="ar-DZ"/>
              </w:rPr>
              <w:object w:dxaOrig="700" w:dyaOrig="620" w14:anchorId="64CE5739">
                <v:shape id="_x0000_i1131" type="#_x0000_t75" style="width:35.25pt;height:30.75pt" o:ole="">
                  <v:imagedata r:id="rId161" o:title=""/>
                </v:shape>
                <o:OLEObject Type="Embed" ProgID="Equation.DSMT4" ShapeID="_x0000_i1131" DrawAspect="Content" ObjectID="_1801066493" r:id="rId168"/>
              </w:object>
            </w:r>
            <w:r w:rsidRPr="00CC61F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C61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عند العدد 0 عن اليسار (</w:t>
            </w:r>
            <w:r w:rsidRPr="00B611B1">
              <w:rPr>
                <w:position w:val="-6"/>
                <w:lang w:bidi="ar-DZ"/>
              </w:rPr>
              <w:object w:dxaOrig="200" w:dyaOrig="220" w14:anchorId="5AF5247C">
                <v:shape id="_x0000_i1132" type="#_x0000_t75" style="width:9.75pt;height:11.25pt" o:ole="">
                  <v:imagedata r:id="rId85" o:title=""/>
                </v:shape>
                <o:OLEObject Type="Embed" ProgID="Equation.DSMT4" ShapeID="_x0000_i1132" DrawAspect="Content" ObjectID="_1801066494" r:id="rId169"/>
              </w:object>
            </w:r>
            <w:r w:rsidRPr="00CC61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يؤول الى 0 بقيم صغرى) هي </w:t>
            </w:r>
            <w:r w:rsidRPr="00545AD4">
              <w:rPr>
                <w:position w:val="-4"/>
                <w:lang w:bidi="ar-DZ"/>
              </w:rPr>
              <w:object w:dxaOrig="380" w:dyaOrig="200" w14:anchorId="09858FC7">
                <v:shape id="_x0000_i1133" type="#_x0000_t75" style="width:18.75pt;height:9.75pt" o:ole="">
                  <v:imagedata r:id="rId170" o:title=""/>
                </v:shape>
                <o:OLEObject Type="Embed" ProgID="Equation.DSMT4" ShapeID="_x0000_i1133" DrawAspect="Content" ObjectID="_1801066495" r:id="rId171"/>
              </w:object>
            </w:r>
            <w:r w:rsidRPr="00CC61FA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ونكتب:</w:t>
            </w:r>
            <w:r w:rsidRPr="00CC61FA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545AD4">
              <w:rPr>
                <w:position w:val="-24"/>
                <w:lang w:bidi="ar-DZ"/>
              </w:rPr>
              <w:object w:dxaOrig="1340" w:dyaOrig="620" w14:anchorId="63E979E4">
                <v:shape id="_x0000_i1134" type="#_x0000_t75" style="width:66.75pt;height:30.75pt" o:ole="">
                  <v:imagedata r:id="rId172" o:title=""/>
                </v:shape>
                <o:OLEObject Type="Embed" ProgID="Equation.DSMT4" ShapeID="_x0000_i1134" DrawAspect="Content" ObjectID="_1801066496" r:id="rId173"/>
              </w:object>
            </w:r>
          </w:p>
          <w:p w14:paraId="4BBFB567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خلاصة:</w:t>
            </w:r>
          </w:p>
          <w:p w14:paraId="149F1DF7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الجدول التالي يلخص نتائج نهايات الدوال المرجعية: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627"/>
              <w:gridCol w:w="4652"/>
            </w:tblGrid>
            <w:tr w:rsidR="00CC61FA" w:rsidRPr="006B2870" w14:paraId="6D186437" w14:textId="77777777" w:rsidTr="00C40E41">
              <w:tc>
                <w:tcPr>
                  <w:tcW w:w="3627" w:type="dxa"/>
                </w:tcPr>
                <w:p w14:paraId="374D55A3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</w:p>
              </w:tc>
              <w:tc>
                <w:tcPr>
                  <w:tcW w:w="4652" w:type="dxa"/>
                </w:tcPr>
                <w:p w14:paraId="2CDB1DF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hAnsi="Amiri" w:cs="Amir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النهايات </w:t>
                  </w:r>
                </w:p>
              </w:tc>
            </w:tr>
            <w:tr w:rsidR="00CC61FA" w:rsidRPr="006B2870" w14:paraId="4651D10E" w14:textId="77777777" w:rsidTr="00C40E41">
              <w:tc>
                <w:tcPr>
                  <w:tcW w:w="3627" w:type="dxa"/>
                </w:tcPr>
                <w:p w14:paraId="5BC97EA0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lang w:bidi="ar-DZ"/>
                    </w:rPr>
                  </w:pPr>
                  <w:r w:rsidRPr="001C723E">
                    <w:rPr>
                      <w:rFonts w:ascii="Amiri" w:hAnsi="Amiri" w:cs="Amiri"/>
                      <w:i/>
                      <w:position w:val="-6"/>
                      <w:sz w:val="28"/>
                      <w:szCs w:val="28"/>
                      <w:lang w:bidi="ar-DZ"/>
                    </w:rPr>
                    <w:object w:dxaOrig="680" w:dyaOrig="240" w14:anchorId="0EF60D4D">
                      <v:shape id="_x0000_i1135" type="#_x0000_t75" style="width:33.75pt;height:12pt" o:ole="">
                        <v:imagedata r:id="rId174" o:title=""/>
                      </v:shape>
                      <o:OLEObject Type="Embed" ProgID="Equation.DSMT4" ShapeID="_x0000_i1135" DrawAspect="Content" ObjectID="_1801066497" r:id="rId175"/>
                    </w:object>
                  </w:r>
                </w:p>
              </w:tc>
              <w:tc>
                <w:tcPr>
                  <w:tcW w:w="4652" w:type="dxa"/>
                </w:tcPr>
                <w:p w14:paraId="5C0BA8A6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EF7A0D">
                    <w:rPr>
                      <w:rFonts w:ascii="Amiri" w:eastAsiaTheme="minorEastAsia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180" w:dyaOrig="440" w14:anchorId="106904EA">
                      <v:shape id="_x0000_i1136" type="#_x0000_t75" style="width:59.25pt;height:21.75pt" o:ole="">
                        <v:imagedata r:id="rId176" o:title=""/>
                      </v:shape>
                      <o:OLEObject Type="Embed" ProgID="Equation.DSMT4" ShapeID="_x0000_i1136" DrawAspect="Content" ObjectID="_1801066498" r:id="rId177"/>
                    </w:object>
                  </w:r>
                  <w:r w:rsidRPr="006B2870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 ،   </w:t>
                  </w:r>
                  <w:r w:rsidRPr="00EF7A0D">
                    <w:rPr>
                      <w:rFonts w:ascii="Amiri" w:eastAsiaTheme="minorEastAsia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180" w:dyaOrig="440" w14:anchorId="27EE327E">
                      <v:shape id="_x0000_i1137" type="#_x0000_t75" style="width:59.25pt;height:21.75pt" o:ole="">
                        <v:imagedata r:id="rId178" o:title=""/>
                      </v:shape>
                      <o:OLEObject Type="Embed" ProgID="Equation.DSMT4" ShapeID="_x0000_i1137" DrawAspect="Content" ObjectID="_1801066499" r:id="rId179"/>
                    </w:object>
                  </w:r>
                </w:p>
              </w:tc>
            </w:tr>
            <w:tr w:rsidR="00CC61FA" w:rsidRPr="006B2870" w14:paraId="664446AC" w14:textId="77777777" w:rsidTr="00C40E41">
              <w:tc>
                <w:tcPr>
                  <w:tcW w:w="3627" w:type="dxa"/>
                </w:tcPr>
                <w:p w14:paraId="4BCDDD61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C723E">
                    <w:rPr>
                      <w:rFonts w:ascii="Amiri" w:hAnsi="Amiri" w:cs="Amiri"/>
                      <w:i/>
                      <w:position w:val="-6"/>
                      <w:sz w:val="28"/>
                      <w:szCs w:val="28"/>
                      <w:lang w:bidi="ar-DZ"/>
                    </w:rPr>
                    <w:object w:dxaOrig="760" w:dyaOrig="320" w14:anchorId="7813C910">
                      <v:shape id="_x0000_i1138" type="#_x0000_t75" style="width:38.25pt;height:15.75pt" o:ole="">
                        <v:imagedata r:id="rId180" o:title=""/>
                      </v:shape>
                      <o:OLEObject Type="Embed" ProgID="Equation.DSMT4" ShapeID="_x0000_i1138" DrawAspect="Content" ObjectID="_1801066500" r:id="rId181"/>
                    </w:object>
                  </w:r>
                </w:p>
              </w:tc>
              <w:tc>
                <w:tcPr>
                  <w:tcW w:w="4652" w:type="dxa"/>
                </w:tcPr>
                <w:p w14:paraId="33B29D2B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F7A0D">
                    <w:rPr>
                      <w:rFonts w:ascii="Amiri" w:eastAsiaTheme="minorEastAsia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280" w:dyaOrig="460" w14:anchorId="2A155AFB">
                      <v:shape id="_x0000_i1139" type="#_x0000_t75" style="width:63.75pt;height:23.25pt" o:ole="">
                        <v:imagedata r:id="rId182" o:title=""/>
                      </v:shape>
                      <o:OLEObject Type="Embed" ProgID="Equation.DSMT4" ShapeID="_x0000_i1139" DrawAspect="Content" ObjectID="_1801066501" r:id="rId183"/>
                    </w:object>
                  </w:r>
                  <w:r w:rsidRPr="006B2870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 ،   </w:t>
                  </w:r>
                  <w:r w:rsidRPr="00EF7A0D">
                    <w:rPr>
                      <w:rFonts w:ascii="Amiri" w:eastAsiaTheme="minorEastAsia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280" w:dyaOrig="460" w14:anchorId="105025E1">
                      <v:shape id="_x0000_i1140" type="#_x0000_t75" style="width:63.75pt;height:23.25pt" o:ole="">
                        <v:imagedata r:id="rId184" o:title=""/>
                      </v:shape>
                      <o:OLEObject Type="Embed" ProgID="Equation.DSMT4" ShapeID="_x0000_i1140" DrawAspect="Content" ObjectID="_1801066502" r:id="rId185"/>
                    </w:object>
                  </w:r>
                </w:p>
              </w:tc>
            </w:tr>
            <w:tr w:rsidR="00CC61FA" w:rsidRPr="006B2870" w14:paraId="7DE76C98" w14:textId="77777777" w:rsidTr="00C40E41">
              <w:tc>
                <w:tcPr>
                  <w:tcW w:w="3627" w:type="dxa"/>
                </w:tcPr>
                <w:p w14:paraId="64581C55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C723E">
                    <w:rPr>
                      <w:rFonts w:ascii="Amiri" w:hAnsi="Amiri" w:cs="Amiri"/>
                      <w:i/>
                      <w:position w:val="-6"/>
                      <w:sz w:val="28"/>
                      <w:szCs w:val="28"/>
                      <w:lang w:bidi="ar-DZ"/>
                    </w:rPr>
                    <w:object w:dxaOrig="740" w:dyaOrig="320" w14:anchorId="6DC9E248">
                      <v:shape id="_x0000_i1141" type="#_x0000_t75" style="width:36.75pt;height:15.75pt" o:ole="">
                        <v:imagedata r:id="rId186" o:title=""/>
                      </v:shape>
                      <o:OLEObject Type="Embed" ProgID="Equation.DSMT4" ShapeID="_x0000_i1141" DrawAspect="Content" ObjectID="_1801066503" r:id="rId187"/>
                    </w:object>
                  </w:r>
                </w:p>
              </w:tc>
              <w:tc>
                <w:tcPr>
                  <w:tcW w:w="4652" w:type="dxa"/>
                </w:tcPr>
                <w:p w14:paraId="2343DFA4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eastAsiaTheme="minorEastAsia" w:hAnsi="Amiri" w:cs="Amiri"/>
                      <w:sz w:val="28"/>
                      <w:szCs w:val="28"/>
                      <w:lang w:bidi="ar-DZ"/>
                    </w:rPr>
                    <w:t xml:space="preserve"> </w:t>
                  </w:r>
                  <w:r w:rsidRPr="006B2870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EF7A0D">
                    <w:rPr>
                      <w:rFonts w:ascii="Amiri" w:eastAsiaTheme="minorEastAsia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280" w:dyaOrig="460" w14:anchorId="74FAD12D">
                      <v:shape id="_x0000_i1142" type="#_x0000_t75" style="width:63.75pt;height:23.25pt" o:ole="">
                        <v:imagedata r:id="rId188" o:title=""/>
                      </v:shape>
                      <o:OLEObject Type="Embed" ProgID="Equation.DSMT4" ShapeID="_x0000_i1142" DrawAspect="Content" ObjectID="_1801066504" r:id="rId189"/>
                    </w:object>
                  </w:r>
                  <w:r w:rsidRPr="006B2870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 ،   </w:t>
                  </w:r>
                  <w:r w:rsidRPr="00EF7A0D">
                    <w:rPr>
                      <w:rFonts w:ascii="Amiri" w:eastAsiaTheme="minorEastAsia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280" w:dyaOrig="460" w14:anchorId="55379046">
                      <v:shape id="_x0000_i1143" type="#_x0000_t75" style="width:63.75pt;height:23.25pt" o:ole="">
                        <v:imagedata r:id="rId190" o:title=""/>
                      </v:shape>
                      <o:OLEObject Type="Embed" ProgID="Equation.DSMT4" ShapeID="_x0000_i1143" DrawAspect="Content" ObjectID="_1801066505" r:id="rId191"/>
                    </w:object>
                  </w:r>
                </w:p>
              </w:tc>
            </w:tr>
            <w:tr w:rsidR="00CC61FA" w:rsidRPr="006B2870" w14:paraId="0DD4980A" w14:textId="77777777" w:rsidTr="00C40E41">
              <w:tc>
                <w:tcPr>
                  <w:tcW w:w="3627" w:type="dxa"/>
                </w:tcPr>
                <w:p w14:paraId="323DF124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545AD4">
                    <w:rPr>
                      <w:rFonts w:ascii="Amiri" w:hAnsi="Amiri" w:cs="Amiri"/>
                      <w:position w:val="-24"/>
                      <w:sz w:val="28"/>
                      <w:szCs w:val="28"/>
                      <w:lang w:bidi="ar-DZ"/>
                    </w:rPr>
                    <w:object w:dxaOrig="700" w:dyaOrig="620" w14:anchorId="4FA6C10B">
                      <v:shape id="_x0000_i1144" type="#_x0000_t75" style="width:35.25pt;height:30.75pt" o:ole="">
                        <v:imagedata r:id="rId161" o:title=""/>
                      </v:shape>
                      <o:OLEObject Type="Embed" ProgID="Equation.DSMT4" ShapeID="_x0000_i1144" DrawAspect="Content" ObjectID="_1801066506" r:id="rId192"/>
                    </w:object>
                  </w:r>
                </w:p>
              </w:tc>
              <w:tc>
                <w:tcPr>
                  <w:tcW w:w="4652" w:type="dxa"/>
                </w:tcPr>
                <w:p w14:paraId="0D58B78A" w14:textId="77777777" w:rsidR="00CC61FA" w:rsidRPr="006B2870" w:rsidRDefault="00CC61FA" w:rsidP="00CC61FA">
                  <w:pPr>
                    <w:bidi/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6B2870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7C3164">
                    <w:rPr>
                      <w:rFonts w:ascii="Amiri" w:hAnsi="Amiri" w:cs="Amiri"/>
                      <w:b/>
                      <w:bCs/>
                      <w:color w:val="FF0000"/>
                      <w:position w:val="-24"/>
                      <w:sz w:val="28"/>
                      <w:szCs w:val="28"/>
                      <w:lang w:bidi="ar-DZ"/>
                    </w:rPr>
                    <w:object w:dxaOrig="1020" w:dyaOrig="620" w14:anchorId="4B48A740">
                      <v:shape id="_x0000_i1145" type="#_x0000_t75" style="width:51pt;height:30.75pt" o:ole="">
                        <v:imagedata r:id="rId193" o:title=""/>
                      </v:shape>
                      <o:OLEObject Type="Embed" ProgID="Equation.DSMT4" ShapeID="_x0000_i1145" DrawAspect="Content" ObjectID="_1801066507" r:id="rId194"/>
                    </w:object>
                  </w:r>
                  <w:r w:rsidRPr="006B2870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  ،   </w:t>
                  </w:r>
                  <w:r w:rsidRPr="007C3164">
                    <w:rPr>
                      <w:rFonts w:ascii="Amiri" w:hAnsi="Amiri" w:cs="Amiri"/>
                      <w:b/>
                      <w:bCs/>
                      <w:color w:val="FF0000"/>
                      <w:position w:val="-24"/>
                      <w:sz w:val="28"/>
                      <w:szCs w:val="28"/>
                      <w:lang w:bidi="ar-DZ"/>
                    </w:rPr>
                    <w:object w:dxaOrig="1020" w:dyaOrig="620" w14:anchorId="3D451D70">
                      <v:shape id="_x0000_i1146" type="#_x0000_t75" style="width:51pt;height:30.75pt" o:ole="">
                        <v:imagedata r:id="rId195" o:title=""/>
                      </v:shape>
                      <o:OLEObject Type="Embed" ProgID="Equation.DSMT4" ShapeID="_x0000_i1146" DrawAspect="Content" ObjectID="_1801066508" r:id="rId196"/>
                    </w:object>
                  </w:r>
                </w:p>
                <w:p w14:paraId="1F85EB39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6B2870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545AD4">
                    <w:rPr>
                      <w:rFonts w:ascii="Amiri" w:eastAsiaTheme="minorEastAsia" w:hAnsi="Amiri" w:cs="Amiri"/>
                      <w:position w:val="-24"/>
                      <w:sz w:val="28"/>
                      <w:szCs w:val="28"/>
                      <w:lang w:bidi="ar-DZ"/>
                    </w:rPr>
                    <w:object w:dxaOrig="1340" w:dyaOrig="620" w14:anchorId="1F872DB4">
                      <v:shape id="_x0000_i1147" type="#_x0000_t75" style="width:66.75pt;height:30.75pt" o:ole="">
                        <v:imagedata r:id="rId166" o:title=""/>
                      </v:shape>
                      <o:OLEObject Type="Embed" ProgID="Equation.DSMT4" ShapeID="_x0000_i1147" DrawAspect="Content" ObjectID="_1801066509" r:id="rId197"/>
                    </w:object>
                  </w:r>
                  <w:r w:rsidRPr="006B2870">
                    <w:rPr>
                      <w:rFonts w:ascii="Amiri" w:eastAsiaTheme="minorEastAsia" w:hAnsi="Amiri" w:cs="Amiri"/>
                      <w:i/>
                      <w:sz w:val="28"/>
                      <w:szCs w:val="28"/>
                      <w:rtl/>
                      <w:lang w:bidi="ar-DZ"/>
                    </w:rPr>
                    <w:t xml:space="preserve">  ،  </w:t>
                  </w:r>
                  <w:r w:rsidRPr="00545AD4">
                    <w:rPr>
                      <w:rFonts w:ascii="Amiri" w:eastAsiaTheme="minorEastAsia" w:hAnsi="Amiri" w:cs="Amiri"/>
                      <w:position w:val="-24"/>
                      <w:sz w:val="28"/>
                      <w:szCs w:val="28"/>
                      <w:lang w:bidi="ar-DZ"/>
                    </w:rPr>
                    <w:object w:dxaOrig="1340" w:dyaOrig="620" w14:anchorId="1FF107F7">
                      <v:shape id="_x0000_i1148" type="#_x0000_t75" style="width:66.75pt;height:30.75pt" o:ole="">
                        <v:imagedata r:id="rId172" o:title=""/>
                      </v:shape>
                      <o:OLEObject Type="Embed" ProgID="Equation.DSMT4" ShapeID="_x0000_i1148" DrawAspect="Content" ObjectID="_1801066510" r:id="rId198"/>
                    </w:object>
                  </w:r>
                </w:p>
                <w:p w14:paraId="6F9DA51F" w14:textId="77777777" w:rsidR="00CC61FA" w:rsidRPr="006B2870" w:rsidRDefault="00CC61FA" w:rsidP="00CC61FA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14:paraId="2FD98230" w14:textId="77777777" w:rsidR="00CC61FA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51A1A48" wp14:editId="156F07E9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90805</wp:posOffset>
                      </wp:positionV>
                      <wp:extent cx="1638300" cy="1752600"/>
                      <wp:effectExtent l="0" t="0" r="19050" b="19050"/>
                      <wp:wrapNone/>
                      <wp:docPr id="18968301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75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9E9ED" w14:textId="77777777" w:rsidR="00CC61FA" w:rsidRDefault="00CC61FA" w:rsidP="00CC61F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1776A6" wp14:editId="012FAB8E">
                                        <wp:extent cx="1430020" cy="1430020"/>
                                        <wp:effectExtent l="0" t="0" r="0" b="0"/>
                                        <wp:docPr id="15253204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2532045" name=""/>
                                                <pic:cNvPicPr/>
                                              </pic:nvPicPr>
                                              <pic:blipFill>
                                                <a:blip r:embed="rId19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30020" cy="143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A1A48" id="Rectangle 1" o:spid="_x0000_s1030" style="position:absolute;left:0;text-align:left;margin-left:10.2pt;margin-top:7.15pt;width:129pt;height:13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75E9E9ED" w14:textId="77777777" w:rsidR="00CC61FA" w:rsidRDefault="00CC61FA" w:rsidP="00CC61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776A6" wp14:editId="012FAB8E">
                                  <wp:extent cx="1430020" cy="1430020"/>
                                  <wp:effectExtent l="0" t="0" r="0" b="0"/>
                                  <wp:docPr id="15253204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532045" name=""/>
                                          <pic:cNvPicPr/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0020" cy="143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643B03" w14:textId="77777777" w:rsidR="00CC61FA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E38B830" w14:textId="77777777" w:rsidR="00CC61FA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0FEB19A" w14:textId="77777777" w:rsidR="00CC61FA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5F02235" w14:textId="77777777" w:rsidR="00CC61FA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9986D8E" w14:textId="77777777" w:rsidR="00CC61FA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A70E18A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7AFA705" w14:textId="77777777" w:rsidR="00CC61FA" w:rsidRPr="006B2870" w:rsidRDefault="00CC61FA" w:rsidP="00CC61FA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المستقيمات المقاربة </w:t>
            </w:r>
          </w:p>
          <w:p w14:paraId="68A73AC3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28643C5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المستوي منسوب إلى معلم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5110EF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800" w:dyaOrig="480" w14:anchorId="7CCB63B2">
                <v:shape id="_x0000_i1149" type="#_x0000_t75" style="width:39.75pt;height:24pt" o:ole="">
                  <v:imagedata r:id="rId200" o:title=""/>
                </v:shape>
                <o:OLEObject Type="Embed" ProgID="Equation.DSMT4" ShapeID="_x0000_i1149" DrawAspect="Content" ObjectID="_1801066511" r:id="rId201"/>
              </w:object>
            </w:r>
            <w:r w:rsidRPr="006B287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5110E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21BCA31F">
                <v:shape id="_x0000_i1150" type="#_x0000_t75" style="width:21pt;height:20.25pt" o:ole="">
                  <v:imagedata r:id="rId202" o:title=""/>
                </v:shape>
                <o:OLEObject Type="Embed" ProgID="Equation.DSMT4" ShapeID="_x0000_i1150" DrawAspect="Content" ObjectID="_1801066512" r:id="rId203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المنحنى الممثل للدالة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5110EF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5CCA8EB0">
                <v:shape id="_x0000_i1151" type="#_x0000_t75" style="width:12pt;height:15.75pt" o:ole="">
                  <v:imagedata r:id="rId204" o:title=""/>
                </v:shape>
                <o:OLEObject Type="Embed" ProgID="Equation.DSMT4" ShapeID="_x0000_i1151" DrawAspect="Content" ObjectID="_1801066513" r:id="rId205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3E2E337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2337831" w14:textId="77777777" w:rsidR="00CC61FA" w:rsidRPr="006B2870" w:rsidRDefault="00CC61FA" w:rsidP="00CC61FA">
            <w:pPr>
              <w:pStyle w:val="Paragraphedeliste"/>
              <w:numPr>
                <w:ilvl w:val="0"/>
                <w:numId w:val="28"/>
              </w:numPr>
              <w:shd w:val="clear" w:color="auto" w:fill="FFFFCC"/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المستقيم المقارب الموازي لمحور التراتيب</w:t>
            </w:r>
          </w:p>
          <w:p w14:paraId="1B96C705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025DCEC8" w14:textId="77777777" w:rsidR="00CC61FA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المستقيم </w:t>
            </w:r>
            <w:r w:rsidRPr="002715DC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40" w:dyaOrig="400" w14:anchorId="61D0D924">
                <v:shape id="_x0000_i1152" type="#_x0000_t75" style="width:21.75pt;height:20.25pt" o:ole="">
                  <v:imagedata r:id="rId206" o:title=""/>
                </v:shape>
                <o:OLEObject Type="Embed" ProgID="Equation.DSMT4" ShapeID="_x0000_i1152" DrawAspect="Content" ObjectID="_1801066514" r:id="rId207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ذو المعادلة </w:t>
            </w:r>
            <w:r w:rsidRPr="002715DC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60" w:dyaOrig="220" w14:anchorId="242726CD">
                <v:shape id="_x0000_i1153" type="#_x0000_t75" style="width:27.75pt;height:11.25pt" o:ole="">
                  <v:imagedata r:id="rId208" o:title=""/>
                </v:shape>
                <o:OLEObject Type="Embed" ProgID="Equation.DSMT4" ShapeID="_x0000_i1153" DrawAspect="Content" ObjectID="_1801066515" r:id="rId209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(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a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حقيقي) مستقيم مقارب للمنحنى </w:t>
            </w:r>
            <w:r w:rsidRPr="005110E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0D084F75">
                <v:shape id="_x0000_i1154" type="#_x0000_t75" style="width:21pt;height:20.25pt" o:ole="">
                  <v:imagedata r:id="rId202" o:title=""/>
                </v:shape>
                <o:OLEObject Type="Embed" ProgID="Equation.DSMT4" ShapeID="_x0000_i1154" DrawAspect="Content" ObjectID="_1801066516" r:id="rId210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يعني: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 w:rsidRPr="00D374ED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440" w:dyaOrig="440" w14:anchorId="12DCEBD6">
                <v:shape id="_x0000_i1155" type="#_x0000_t75" style="width:1in;height:21.75pt" o:ole="">
                  <v:imagedata r:id="rId211" o:title=""/>
                </v:shape>
                <o:OLEObject Type="Embed" ProgID="Equation.DSMT4" ShapeID="_x0000_i1155" DrawAspect="Content" ObjectID="_1801066517" r:id="rId212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أو  </w:t>
            </w:r>
            <w:r w:rsidRPr="00D374ED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440" w:dyaOrig="440" w14:anchorId="40502A4A">
                <v:shape id="_x0000_i1156" type="#_x0000_t75" style="width:1in;height:21.75pt" o:ole="">
                  <v:imagedata r:id="rId213" o:title=""/>
                </v:shape>
                <o:OLEObject Type="Embed" ProgID="Equation.DSMT4" ShapeID="_x0000_i1156" DrawAspect="Content" ObjectID="_1801066518" r:id="rId214"/>
              </w:object>
            </w:r>
          </w:p>
          <w:p w14:paraId="63D27877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1C6454B6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proofErr w:type="gramStart"/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لدينا:</w:t>
            </w:r>
            <w:r w:rsidRPr="006B2870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proofErr w:type="gramEnd"/>
            <w:r w:rsidRPr="006B2870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  </w:t>
            </w:r>
            <w:r w:rsidRPr="00545AD4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340" w:dyaOrig="620" w14:anchorId="5E731F8A">
                <v:shape id="_x0000_i1157" type="#_x0000_t75" style="width:66.75pt;height:30.75pt" o:ole="">
                  <v:imagedata r:id="rId166" o:title=""/>
                </v:shape>
                <o:OLEObject Type="Embed" ProgID="Equation.DSMT4" ShapeID="_x0000_i1157" DrawAspect="Content" ObjectID="_1801066519" r:id="rId215"/>
              </w:object>
            </w:r>
            <w:r w:rsidRPr="006B2870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،  </w:t>
            </w:r>
            <w:r w:rsidRPr="00545AD4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1340" w:dyaOrig="620" w14:anchorId="018DD5FE">
                <v:shape id="_x0000_i1158" type="#_x0000_t75" style="width:66.75pt;height:30.75pt" o:ole="">
                  <v:imagedata r:id="rId172" o:title=""/>
                </v:shape>
                <o:OLEObject Type="Embed" ProgID="Equation.DSMT4" ShapeID="_x0000_i1158" DrawAspect="Content" ObjectID="_1801066520" r:id="rId216"/>
              </w:object>
            </w:r>
          </w:p>
          <w:p w14:paraId="50128EAD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ومنه:        </w:t>
            </w:r>
          </w:p>
          <w:p w14:paraId="72F86467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  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منحنى الممثل للدالة مقلوب يقبل مستقيم مقارب موازي لمحور التراتيب معادلته: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4B1733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3957111E">
                <v:shape id="_x0000_i1159" type="#_x0000_t75" style="width:27.75pt;height:14.25pt" o:ole="">
                  <v:imagedata r:id="rId217" o:title=""/>
                </v:shape>
                <o:OLEObject Type="Embed" ProgID="Equation.DSMT4" ShapeID="_x0000_i1159" DrawAspect="Content" ObjectID="_1801066521" r:id="rId218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 (وهو محور التراتيب)</w:t>
            </w:r>
          </w:p>
          <w:p w14:paraId="3E30B04A" w14:textId="77777777" w:rsidR="00CC61FA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CE7DDDF" w14:textId="77777777" w:rsidR="00CC61FA" w:rsidRPr="00A73F1B" w:rsidRDefault="00CC61FA" w:rsidP="00CC61FA">
            <w:pPr>
              <w:pStyle w:val="Paragraphedeliste"/>
              <w:numPr>
                <w:ilvl w:val="0"/>
                <w:numId w:val="28"/>
              </w:numPr>
              <w:shd w:val="clear" w:color="auto" w:fill="FFFFCC"/>
              <w:bidi/>
              <w:ind w:left="417" w:hanging="14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73F1B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المستقيم المقارب الموازي لمحور الفواصل </w:t>
            </w:r>
          </w:p>
          <w:p w14:paraId="715FDB48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056C3F83" w14:textId="77777777" w:rsidR="00CC61FA" w:rsidRDefault="00CC61FA" w:rsidP="00CC61FA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المستقيم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73F1B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5C388D4E">
                <v:shape id="_x0000_i1160" type="#_x0000_t75" style="width:21pt;height:20.25pt" o:ole="">
                  <v:imagedata r:id="rId219" o:title=""/>
                </v:shape>
                <o:OLEObject Type="Embed" ProgID="Equation.DSMT4" ShapeID="_x0000_i1160" DrawAspect="Content" ObjectID="_1801066522" r:id="rId220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ذو المعادلة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73F1B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0091D3BD">
                <v:shape id="_x0000_i1161" type="#_x0000_t75" style="width:26.25pt;height:15.75pt" o:ole="">
                  <v:imagedata r:id="rId221" o:title=""/>
                </v:shape>
                <o:OLEObject Type="Embed" ProgID="Equation.DSMT4" ShapeID="_x0000_i1161" DrawAspect="Content" ObjectID="_1801066523" r:id="rId222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مستقيم مقارب للمنحنى </w:t>
            </w:r>
            <w:r w:rsidRPr="005110E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7574AA6F">
                <v:shape id="_x0000_i1162" type="#_x0000_t75" style="width:21pt;height:20.25pt" o:ole="">
                  <v:imagedata r:id="rId202" o:title=""/>
                </v:shape>
                <o:OLEObject Type="Embed" ProgID="Equation.DSMT4" ShapeID="_x0000_i1162" DrawAspect="Content" ObjectID="_1801066524" r:id="rId223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يعني: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4B1733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280" w:dyaOrig="440" w14:anchorId="17BB6E0C">
                <v:shape id="_x0000_i1163" type="#_x0000_t75" style="width:63.75pt;height:21.75pt" o:ole="">
                  <v:imagedata r:id="rId224" o:title=""/>
                </v:shape>
                <o:OLEObject Type="Embed" ProgID="Equation.DSMT4" ShapeID="_x0000_i1163" DrawAspect="Content" ObjectID="_1801066525" r:id="rId225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أو  </w:t>
            </w:r>
            <w:r w:rsidRPr="004B1733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280" w:dyaOrig="440" w14:anchorId="0C797BD5">
                <v:shape id="_x0000_i1164" type="#_x0000_t75" style="width:63.75pt;height:21.75pt" o:ole="">
                  <v:imagedata r:id="rId226" o:title=""/>
                </v:shape>
                <o:OLEObject Type="Embed" ProgID="Equation.DSMT4" ShapeID="_x0000_i1164" DrawAspect="Content" ObjectID="_1801066526" r:id="rId227"/>
              </w:object>
            </w:r>
          </w:p>
          <w:p w14:paraId="24CD3CDD" w14:textId="77777777" w:rsidR="00CC61FA" w:rsidRPr="006B2870" w:rsidRDefault="00CC61FA" w:rsidP="00CC61FA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0A4AD91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ولدينا:</w:t>
            </w:r>
            <w:r w:rsidRPr="006B2870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 w:rsidRPr="006B2870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</w:t>
            </w:r>
            <w:r w:rsidRPr="007C3164">
              <w:rPr>
                <w:rFonts w:ascii="Amiri" w:hAnsi="Amiri" w:cs="Amir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1020" w:dyaOrig="620" w14:anchorId="2B905A12">
                <v:shape id="_x0000_i1165" type="#_x0000_t75" style="width:51pt;height:30.75pt" o:ole="">
                  <v:imagedata r:id="rId193" o:title=""/>
                </v:shape>
                <o:OLEObject Type="Embed" ProgID="Equation.DSMT4" ShapeID="_x0000_i1165" DrawAspect="Content" ObjectID="_1801066527" r:id="rId228"/>
              </w:object>
            </w:r>
            <w:r w:rsidRPr="006B2870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B2870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،</w:t>
            </w:r>
            <w:proofErr w:type="gramEnd"/>
            <w:r w:rsidRPr="006B2870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 </w:t>
            </w:r>
            <w:r w:rsidRPr="007C3164">
              <w:rPr>
                <w:rFonts w:ascii="Amiri" w:hAnsi="Amiri" w:cs="Amir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1020" w:dyaOrig="620" w14:anchorId="5BDC2726">
                <v:shape id="_x0000_i1166" type="#_x0000_t75" style="width:51pt;height:30.75pt" o:ole="">
                  <v:imagedata r:id="rId195" o:title=""/>
                </v:shape>
                <o:OLEObject Type="Embed" ProgID="Equation.DSMT4" ShapeID="_x0000_i1166" DrawAspect="Content" ObjectID="_1801066528" r:id="rId229"/>
              </w:object>
            </w:r>
          </w:p>
          <w:p w14:paraId="78A39839" w14:textId="77777777" w:rsidR="00CC61FA" w:rsidRPr="006B2870" w:rsidRDefault="00CC61FA" w:rsidP="00CC61FA">
            <w:pPr>
              <w:bidi/>
              <w:rPr>
                <w:rFonts w:ascii="Amiri" w:eastAsiaTheme="minorEastAsia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B2870">
              <w:rPr>
                <w:rFonts w:ascii="Amiri" w:eastAsiaTheme="minorEastAsia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ومنه:</w:t>
            </w:r>
          </w:p>
          <w:p w14:paraId="3713A8FC" w14:textId="77777777" w:rsidR="00CC61FA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F8F419F" wp14:editId="15D551A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414655</wp:posOffset>
                      </wp:positionV>
                      <wp:extent cx="2143125" cy="2028825"/>
                      <wp:effectExtent l="0" t="0" r="28575" b="28575"/>
                      <wp:wrapNone/>
                      <wp:docPr id="204719083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028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5139F" w14:textId="77777777" w:rsidR="00CC61FA" w:rsidRDefault="00CC61FA" w:rsidP="00CC61F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AC4C58" wp14:editId="03F988A1">
                                        <wp:extent cx="1911985" cy="1911985"/>
                                        <wp:effectExtent l="0" t="0" r="0" b="0"/>
                                        <wp:docPr id="106958615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69586155" name=""/>
                                                <pic:cNvPicPr/>
                                              </pic:nvPicPr>
                                              <pic:blipFill>
                                                <a:blip r:embed="rId19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1985" cy="191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F419F" id="Rectangle 2" o:spid="_x0000_s1031" style="position:absolute;left:0;text-align:left;margin-left:25.95pt;margin-top:32.65pt;width:168.75pt;height:15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" fillcolor="white [3201]" strokecolor="white [3212]" strokeweight="2pt">
                      <v:textbox>
                        <w:txbxContent>
                          <w:p w14:paraId="1CD5139F" w14:textId="77777777" w:rsidR="00CC61FA" w:rsidRDefault="00CC61FA" w:rsidP="00CC61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C4C58" wp14:editId="03F988A1">
                                  <wp:extent cx="1911985" cy="1911985"/>
                                  <wp:effectExtent l="0" t="0" r="0" b="0"/>
                                  <wp:docPr id="106958615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9586155" name=""/>
                                          <pic:cNvPicPr/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1985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2870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    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منحنى الممثل للدالة مقلوب يقبل مستقيم مقارب موازي لمحور التراتيب معادلته: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  <w:r w:rsidRPr="004B1733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560" w:dyaOrig="320" w14:anchorId="27D6C901">
                <v:shape id="_x0000_i1167" type="#_x0000_t75" style="width:27.75pt;height:15.75pt" o:ole="">
                  <v:imagedata r:id="rId230" o:title=""/>
                </v:shape>
                <o:OLEObject Type="Embed" ProgID="Equation.DSMT4" ShapeID="_x0000_i1167" DrawAspect="Content" ObjectID="_1801066529" r:id="rId231"/>
              </w:objec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(وهو محور ال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</w:rPr>
              <w:t>فواصل</w:t>
            </w:r>
            <w:r w:rsidRPr="006B287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)</w:t>
            </w:r>
          </w:p>
          <w:p w14:paraId="0846A324" w14:textId="77777777" w:rsidR="00CC61FA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</w:pPr>
          </w:p>
          <w:p w14:paraId="18ED5C85" w14:textId="77777777" w:rsidR="00CC61FA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</w:pPr>
          </w:p>
          <w:p w14:paraId="650315E2" w14:textId="77777777" w:rsidR="00CC61FA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3E54C171" w14:textId="77777777" w:rsidR="00CC61FA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6334C7F0" w14:textId="77777777" w:rsidR="00CC61FA" w:rsidRDefault="00CC61FA" w:rsidP="00CC61FA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415E3427" w14:textId="1F881149" w:rsidR="00981E9C" w:rsidRPr="00792B9B" w:rsidRDefault="00CC61FA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5F320F2" w14:textId="77777777" w:rsidR="00E41828" w:rsidRDefault="00E4182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491763" wp14:editId="4013214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50193370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1F1E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44C7F44" w14:textId="67168793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181315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81315" w:rsidRPr="00181315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تعيين نهاية دالة عند مالا نهاية أو عند عدد حقيقي.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91763" id="_x0000_s1032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oXcgIAAEM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BTdyKw+LKEcvfsmYduD4KT9xX15kEEfBaeBp/aScuMT3RoA03Boac4W4P/deo96tM8kpSz&#10;hhap4OHnRnjFmflmaVKv8/PzuHmJOb+4HBPjjyXLY4nd1AugLuf0bTiZyKiPZk9qD/U77fw8RiWR&#10;sJJiF1yi3zML7Bacfg2p5vOkRtvmBD7YVyej81jnOHZv7bvwrh9QpNF+hP3SiemHEe10o6WF+QZB&#10;V2l+D3XtO0Cbmtag/1XiV3DMJ63D3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XwBoX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18E1F1E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44C7F44" w14:textId="67168793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181315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81315" w:rsidRPr="00181315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تعيين نهاية دالة عند مالا نهاية أو عند عدد حقيقي.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F0ABB6" wp14:editId="03F835D2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12750553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2ED1" w14:textId="37E71F95" w:rsidR="00E41828" w:rsidRPr="00305590" w:rsidRDefault="00E4182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CC61F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08D7E152" w14:textId="77777777" w:rsidR="00E41828" w:rsidRDefault="00E4182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0ABB6" id="_x0000_s1033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Dv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nZ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Zt7D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7732ED1" w14:textId="37E71F95" w:rsidR="00E41828" w:rsidRPr="00305590" w:rsidRDefault="00E4182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CC61F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08D7E152" w14:textId="77777777" w:rsidR="00E41828" w:rsidRDefault="00E4182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355E74" wp14:editId="6E756593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11359378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8086B" w14:textId="77777777" w:rsidR="00E41828" w:rsidRPr="00305590" w:rsidRDefault="00E4182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55E74" id="_x0000_s1034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H78zg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5898086B" w14:textId="77777777" w:rsidR="00E41828" w:rsidRPr="00305590" w:rsidRDefault="00E4182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C6A5A6" wp14:editId="67CDA4D9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70958406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6F81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 "السلوك التقاربي لمنحن"</w:t>
                            </w:r>
                          </w:p>
                          <w:p w14:paraId="1BD65606" w14:textId="490853EF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CC61F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C61FA" w:rsidRPr="00CC61FA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عمليات على النهايات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6A5A6" id="_x0000_s1035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RzdQIAAEM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d8FksLP5ZQbl79MxDtwfByduKZnMnAj4KT8SnFaFlxgc6tIGm4NDfOFuD/3Xqf7Qn&#10;PpKWs4YWqeDh50Z4xZn5bomps3wyiZuXhMn0YkyCP9asjjV2U18DTTmnZ8PJdI32aPZX7aF+o51f&#10;xqikElZS7IJL9HvhGrsFp1dDquUymdG2OYF39tnJ6Dz2OdLupX0T3vUERaL2PeyXTsw/ULSzjUgL&#10;yw2CrhJ/D33tJ0CbmujZvyrxKTiWk9Xh7Vv8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KESRz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07246F81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 "السلوك التقاربي لمنحن"</w:t>
                      </w:r>
                    </w:p>
                    <w:p w14:paraId="1BD65606" w14:textId="490853EF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CC61F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C61FA" w:rsidRPr="00CC61FA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عمليات على النهايات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B43BDE7" w14:textId="77777777" w:rsidR="00E41828" w:rsidRPr="00792B9B" w:rsidRDefault="00E4182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869"/>
        <w:gridCol w:w="8872"/>
        <w:gridCol w:w="1071"/>
      </w:tblGrid>
      <w:tr w:rsidR="00E41828" w:rsidRPr="00792B9B" w14:paraId="11DC9A82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00D92688" w14:textId="77777777" w:rsidR="00E41828" w:rsidRPr="00305590" w:rsidRDefault="00E4182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5A7DA31" w14:textId="77777777" w:rsidR="00E41828" w:rsidRPr="00305590" w:rsidRDefault="00E4182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36A58C7" w14:textId="77777777" w:rsidR="00E41828" w:rsidRPr="00305590" w:rsidRDefault="00E4182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E41828" w:rsidRPr="00792B9B" w14:paraId="4C3D8E24" w14:textId="77777777" w:rsidTr="00305590">
        <w:tc>
          <w:tcPr>
            <w:tcW w:w="1278" w:type="dxa"/>
          </w:tcPr>
          <w:p w14:paraId="57201EA4" w14:textId="77777777" w:rsidR="00E41828" w:rsidRDefault="00E4182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445E9F" w14:textId="77777777" w:rsidR="00E41828" w:rsidRDefault="00E4182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EEBE40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055179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137FF4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2063D3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A24144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AE83E5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06C6B3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017A0D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B400F6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95DF12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9B793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857430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C74D66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F1147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AB5EA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B9180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E9B677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09BA56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3E5D8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977158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E3FA42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04A625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66B010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7D086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B7AF1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C5834A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4A779C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DB91AF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70C3A2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0E0E9F" w14:textId="77777777" w:rsidR="00E41828" w:rsidRPr="00FB5A89" w:rsidRDefault="00E4182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353AB7A" w14:textId="77777777" w:rsidR="00E41828" w:rsidRPr="00792B9B" w:rsidRDefault="00E4182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2A8E77" w14:textId="77777777" w:rsidR="00DB53D1" w:rsidRPr="00AE086E" w:rsidRDefault="00DB53D1" w:rsidP="00DB53D1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</w:p>
          <w:p w14:paraId="48A832A3" w14:textId="67EA5017" w:rsidR="00DB53D1" w:rsidRPr="00AE086E" w:rsidRDefault="00DB53D1" w:rsidP="00DB53D1">
            <w:pPr>
              <w:pStyle w:val="Paragraphedeliste"/>
              <w:tabs>
                <w:tab w:val="right" w:pos="126"/>
              </w:tabs>
              <w:bidi/>
              <w:ind w:left="42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037E617B">
                <v:shape id="_x0000_i1315" type="#_x0000_t75" style="width:48pt;height:21.75pt" o:ole="">
                  <v:imagedata r:id="rId232" o:title=""/>
                </v:shape>
                <o:OLEObject Type="Embed" ProgID="Equation.DSMT4" ShapeID="_x0000_i1315" DrawAspect="Content" ObjectID="_1801066530" r:id="rId233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226E5798">
                <v:shape id="_x0000_i1316" type="#_x0000_t75" style="width:47.25pt;height:21.75pt" o:ole="">
                  <v:imagedata r:id="rId234" o:title=""/>
                </v:shape>
                <o:OLEObject Type="Embed" ProgID="Equation.DSMT4" ShapeID="_x0000_i1316" DrawAspect="Content" ObjectID="_1801066531" r:id="rId23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200" w:dyaOrig="320" w14:anchorId="7E2326A0">
                <v:shape id="_x0000_i1317" type="#_x0000_t75" style="width:60pt;height:15.75pt" o:ole="">
                  <v:imagedata r:id="rId236" o:title=""/>
                </v:shape>
                <o:OLEObject Type="Embed" ProgID="Equation.DSMT4" ShapeID="_x0000_i1317" DrawAspect="Content" ObjectID="_1801066532" r:id="rId237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80" w:dyaOrig="460" w14:anchorId="258DC21C">
                <v:shape id="_x0000_i1318" type="#_x0000_t75" style="width:89.25pt;height:23.25pt" o:ole="">
                  <v:imagedata r:id="rId238" o:title=""/>
                </v:shape>
                <o:OLEObject Type="Embed" ProgID="Equation.DSMT4" ShapeID="_x0000_i1318" DrawAspect="Content" ObjectID="_1801066533" r:id="rId239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77AB7506" w14:textId="77777777" w:rsidR="00DB53D1" w:rsidRPr="00AE086E" w:rsidRDefault="00DB53D1" w:rsidP="00DB53D1">
            <w:pPr>
              <w:pStyle w:val="Paragraphedeliste"/>
              <w:numPr>
                <w:ilvl w:val="0"/>
                <w:numId w:val="30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4A5C7AEC">
                <v:shape id="_x0000_i1319" type="#_x0000_t75" style="width:51pt;height:15.75pt" o:ole="">
                  <v:imagedata r:id="rId240" o:title=""/>
                </v:shape>
                <o:OLEObject Type="Embed" ProgID="Equation.DSMT4" ShapeID="_x0000_i1319" DrawAspect="Content" ObjectID="_1801066534" r:id="rId24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20" w14:anchorId="58E485E7">
                <v:shape id="_x0000_i1320" type="#_x0000_t75" style="width:56.25pt;height:15.75pt" o:ole="">
                  <v:imagedata r:id="rId242" o:title=""/>
                </v:shape>
                <o:OLEObject Type="Embed" ProgID="Equation.DSMT4" ShapeID="_x0000_i1320" DrawAspect="Content" ObjectID="_1801066535" r:id="rId243"/>
              </w:object>
            </w:r>
          </w:p>
          <w:p w14:paraId="07B550E8" w14:textId="77777777" w:rsidR="00DB53D1" w:rsidRPr="00AE086E" w:rsidRDefault="00DB53D1" w:rsidP="00DB53D1">
            <w:pPr>
              <w:pStyle w:val="Paragraphedeliste"/>
              <w:numPr>
                <w:ilvl w:val="0"/>
                <w:numId w:val="30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51F1C469">
                <v:shape id="_x0000_i1321" type="#_x0000_t75" style="width:57.75pt;height:15.75pt" o:ole="">
                  <v:imagedata r:id="rId244" o:title=""/>
                </v:shape>
                <o:OLEObject Type="Embed" ProgID="Equation.DSMT4" ShapeID="_x0000_i1321" DrawAspect="Content" ObjectID="_1801066536" r:id="rId24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20" w14:anchorId="4308D3A6">
                <v:shape id="_x0000_i1322" type="#_x0000_t75" style="width:48.75pt;height:15.75pt" o:ole="">
                  <v:imagedata r:id="rId246" o:title=""/>
                </v:shape>
                <o:OLEObject Type="Embed" ProgID="Equation.DSMT4" ShapeID="_x0000_i1322" DrawAspect="Content" ObjectID="_1801066537" r:id="rId247"/>
              </w:object>
            </w:r>
          </w:p>
          <w:p w14:paraId="51ED9325" w14:textId="77777777" w:rsidR="00DB53D1" w:rsidRDefault="00DB53D1" w:rsidP="00DB53D1">
            <w:pPr>
              <w:pStyle w:val="Paragraphedeliste"/>
              <w:numPr>
                <w:ilvl w:val="0"/>
                <w:numId w:val="30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44AC6989">
                <v:shape id="_x0000_i1323" type="#_x0000_t75" style="width:51pt;height:15.75pt" o:ole="">
                  <v:imagedata r:id="rId240" o:title=""/>
                </v:shape>
                <o:OLEObject Type="Embed" ProgID="Equation.DSMT4" ShapeID="_x0000_i1323" DrawAspect="Content" ObjectID="_1801066538" r:id="rId24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40" w:dyaOrig="320" w14:anchorId="25598BA1">
                <v:shape id="_x0000_i1324" type="#_x0000_t75" style="width:57pt;height:15.75pt" o:ole="">
                  <v:imagedata r:id="rId249" o:title=""/>
                </v:shape>
                <o:OLEObject Type="Embed" ProgID="Equation.DSMT4" ShapeID="_x0000_i1324" DrawAspect="Content" ObjectID="_1801066539" r:id="rId250"/>
              </w:object>
            </w:r>
          </w:p>
          <w:p w14:paraId="2232DB7E" w14:textId="77777777" w:rsidR="00DB53D1" w:rsidRDefault="00DB53D1" w:rsidP="00DB53D1">
            <w:pPr>
              <w:pStyle w:val="Paragraphedeliste"/>
              <w:numPr>
                <w:ilvl w:val="0"/>
                <w:numId w:val="30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774E77AD">
                <v:shape id="_x0000_i1325" type="#_x0000_t75" style="width:45pt;height:15.75pt" o:ole="">
                  <v:imagedata r:id="rId251" o:title=""/>
                </v:shape>
                <o:OLEObject Type="Embed" ProgID="Equation.DSMT4" ShapeID="_x0000_i1325" DrawAspect="Content" ObjectID="_1801066540" r:id="rId25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99" w:dyaOrig="320" w14:anchorId="18522009">
                <v:shape id="_x0000_i1326" type="#_x0000_t75" style="width:50.25pt;height:15.75pt" o:ole="">
                  <v:imagedata r:id="rId253" o:title=""/>
                </v:shape>
                <o:OLEObject Type="Embed" ProgID="Equation.DSMT4" ShapeID="_x0000_i1326" DrawAspect="Content" ObjectID="_1801066541" r:id="rId254"/>
              </w:object>
            </w:r>
          </w:p>
          <w:p w14:paraId="141B3D94" w14:textId="77777777" w:rsidR="00DB53D1" w:rsidRPr="0012156E" w:rsidRDefault="00DB53D1" w:rsidP="00DB53D1">
            <w:pPr>
              <w:pStyle w:val="Paragraphedeliste"/>
              <w:numPr>
                <w:ilvl w:val="0"/>
                <w:numId w:val="30"/>
              </w:numPr>
              <w:bidi/>
              <w:ind w:left="1118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21A3BA3C">
                <v:shape id="_x0000_i1327" type="#_x0000_t75" style="width:57.75pt;height:15.75pt" o:ole="">
                  <v:imagedata r:id="rId255" o:title=""/>
                </v:shape>
                <o:OLEObject Type="Embed" ProgID="Equation.DSMT4" ShapeID="_x0000_i1327" DrawAspect="Content" ObjectID="_1801066542" r:id="rId25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212C55C8">
                <v:shape id="_x0000_i1328" type="#_x0000_t75" style="width:51pt;height:15.75pt" o:ole="">
                  <v:imagedata r:id="rId257" o:title=""/>
                </v:shape>
                <o:OLEObject Type="Embed" ProgID="Equation.DSMT4" ShapeID="_x0000_i1328" DrawAspect="Content" ObjectID="_1801066543" r:id="rId258"/>
              </w:object>
            </w:r>
          </w:p>
          <w:p w14:paraId="0D9F122C" w14:textId="6A5DF034" w:rsidR="00DB53D1" w:rsidRDefault="00DB53D1" w:rsidP="006262F7">
            <w:pPr>
              <w:shd w:val="clear" w:color="auto" w:fill="FDFECE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801C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مناقشة النشاط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49"/>
              <w:gridCol w:w="1248"/>
              <w:gridCol w:w="1249"/>
              <w:gridCol w:w="1249"/>
              <w:gridCol w:w="1249"/>
              <w:gridCol w:w="2407"/>
            </w:tblGrid>
            <w:tr w:rsidR="00DB53D1" w14:paraId="6EEDC0C4" w14:textId="77777777" w:rsidTr="00C40E41">
              <w:tc>
                <w:tcPr>
                  <w:tcW w:w="1428" w:type="dxa"/>
                </w:tcPr>
                <w:p w14:paraId="2A88D576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428" w:type="dxa"/>
                </w:tcPr>
                <w:p w14:paraId="5E71E18A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1429" w:type="dxa"/>
                </w:tcPr>
                <w:p w14:paraId="51E64486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429" w:type="dxa"/>
                </w:tcPr>
                <w:p w14:paraId="09DF96E9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1429" w:type="dxa"/>
                </w:tcPr>
                <w:p w14:paraId="61AD0E08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Amiri" w:hAnsi="Amiri" w:cs="Amir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1429" w:type="dxa"/>
                  <w:tcBorders>
                    <w:top w:val="nil"/>
                    <w:right w:val="nil"/>
                  </w:tcBorders>
                </w:tcPr>
                <w:p w14:paraId="47003B3F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DB53D1" w14:paraId="06824E70" w14:textId="77777777" w:rsidTr="00C40E41">
              <w:tc>
                <w:tcPr>
                  <w:tcW w:w="1428" w:type="dxa"/>
                </w:tcPr>
                <w:p w14:paraId="32091A16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223A93A3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C3E9F4B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971DA3C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FCE0F68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0F31D9EF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3CE3A629">
                      <v:shape id="_x0000_i1329" type="#_x0000_t75" style="width:67.5pt;height:21.75pt" o:ole="">
                        <v:imagedata r:id="rId259" o:title=""/>
                      </v:shape>
                      <o:OLEObject Type="Embed" ProgID="Equation.DSMT4" ShapeID="_x0000_i1329" DrawAspect="Content" ObjectID="_1801066544" r:id="rId260"/>
                    </w:object>
                  </w:r>
                </w:p>
              </w:tc>
            </w:tr>
            <w:tr w:rsidR="00DB53D1" w14:paraId="13CF51E0" w14:textId="77777777" w:rsidTr="00C40E41">
              <w:tc>
                <w:tcPr>
                  <w:tcW w:w="1428" w:type="dxa"/>
                </w:tcPr>
                <w:p w14:paraId="5007E365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59AB892F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4BAB4B4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9B3350F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5B0747DB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415C7A5E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046A37D5">
                      <v:shape id="_x0000_i1330" type="#_x0000_t75" style="width:66.75pt;height:21.75pt" o:ole="">
                        <v:imagedata r:id="rId261" o:title=""/>
                      </v:shape>
                      <o:OLEObject Type="Embed" ProgID="Equation.DSMT4" ShapeID="_x0000_i1330" DrawAspect="Content" ObjectID="_1801066545" r:id="rId262"/>
                    </w:object>
                  </w:r>
                </w:p>
              </w:tc>
            </w:tr>
            <w:tr w:rsidR="00DB53D1" w14:paraId="1BC8DDEF" w14:textId="77777777" w:rsidTr="00C40E41">
              <w:tc>
                <w:tcPr>
                  <w:tcW w:w="1428" w:type="dxa"/>
                </w:tcPr>
                <w:p w14:paraId="1384BD2B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6659D656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1F809888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2368537A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4574064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524E2AB2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79" w:dyaOrig="320" w14:anchorId="79EC9E0C">
                      <v:shape id="_x0000_i1331" type="#_x0000_t75" style="width:79.5pt;height:15.75pt" o:ole="">
                        <v:imagedata r:id="rId263" o:title=""/>
                      </v:shape>
                      <o:OLEObject Type="Embed" ProgID="Equation.DSMT4" ShapeID="_x0000_i1331" DrawAspect="Content" ObjectID="_1801066546" r:id="rId264"/>
                    </w:object>
                  </w:r>
                </w:p>
              </w:tc>
            </w:tr>
            <w:tr w:rsidR="00DB53D1" w14:paraId="5C4B9F12" w14:textId="77777777" w:rsidTr="00C40E41">
              <w:tc>
                <w:tcPr>
                  <w:tcW w:w="1428" w:type="dxa"/>
                </w:tcPr>
                <w:p w14:paraId="03F6E98D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8" w:type="dxa"/>
                </w:tcPr>
                <w:p w14:paraId="326A83E4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3B52881D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683C828B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4690FAB" w14:textId="77777777" w:rsidR="00DB53D1" w:rsidRPr="0012156E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29" w:type="dxa"/>
                </w:tcPr>
                <w:p w14:paraId="7D8B1904" w14:textId="77777777" w:rsidR="00DB53D1" w:rsidRPr="00AE086E" w:rsidRDefault="00DB53D1" w:rsidP="00DB53D1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AE086E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2180" w:dyaOrig="460" w14:anchorId="057830FE">
                      <v:shape id="_x0000_i1332" type="#_x0000_t75" style="width:109.5pt;height:23.25pt" o:ole="">
                        <v:imagedata r:id="rId265" o:title=""/>
                      </v:shape>
                      <o:OLEObject Type="Embed" ProgID="Equation.DSMT4" ShapeID="_x0000_i1332" DrawAspect="Content" ObjectID="_1801066547" r:id="rId266"/>
                    </w:object>
                  </w:r>
                </w:p>
              </w:tc>
            </w:tr>
          </w:tbl>
          <w:p w14:paraId="5C224FAD" w14:textId="77777777" w:rsidR="00DB53D1" w:rsidRPr="005801C8" w:rsidRDefault="00DB53D1" w:rsidP="00DB53D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B578D65" w14:textId="77777777" w:rsidR="00DB53D1" w:rsidRPr="00AE086E" w:rsidRDefault="00DB53D1" w:rsidP="00DB53D1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المبرهنات الأولية على النهايات</w:t>
            </w:r>
          </w:p>
          <w:p w14:paraId="58D82498" w14:textId="77777777" w:rsidR="00DB53D1" w:rsidRPr="00AE086E" w:rsidRDefault="00DB53D1" w:rsidP="00DB53D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E086E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40" w:dyaOrig="320" w14:anchorId="6EFC32D9">
                <v:shape id="_x0000_i1333" type="#_x0000_t75" style="width:12pt;height:16.5pt" o:ole="">
                  <v:imagedata r:id="rId267" o:title=""/>
                </v:shape>
                <o:OLEObject Type="Embed" ProgID="Equation.DSMT4" ShapeID="_x0000_i1333" DrawAspect="Content" ObjectID="_1801066548" r:id="rId26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E086E">
              <w:rPr>
                <w:rFonts w:ascii="Amiri" w:hAnsi="Amiri" w:cs="Amiri"/>
                <w:kern w:val="2"/>
                <w:position w:val="-10"/>
                <w:sz w:val="28"/>
                <w:szCs w:val="28"/>
                <w14:ligatures w14:val="standardContextual"/>
              </w:rPr>
              <w:object w:dxaOrig="220" w:dyaOrig="260" w14:anchorId="5C379FF9">
                <v:shape id="_x0000_i1334" type="#_x0000_t75" style="width:11.25pt;height:12.75pt" o:ole="">
                  <v:imagedata r:id="rId269" o:title=""/>
                </v:shape>
                <o:OLEObject Type="Embed" ProgID="Equation.DSMT4" ShapeID="_x0000_i1334" DrawAspect="Content" ObjectID="_1801066549" r:id="rId27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دالتان. </w:t>
            </w:r>
            <w:r w:rsidRPr="00AE086E">
              <w:rPr>
                <w:rFonts w:ascii="Amiri" w:hAnsi="Amiri" w:cs="Amiri"/>
                <w:kern w:val="2"/>
                <w:position w:val="-6"/>
                <w:sz w:val="28"/>
                <w:szCs w:val="28"/>
                <w14:ligatures w14:val="standardContextual"/>
              </w:rPr>
              <w:object w:dxaOrig="200" w:dyaOrig="220" w14:anchorId="5D00F816">
                <v:shape id="_x0000_i1335" type="#_x0000_t75" style="width:11.25pt;height:11.25pt" o:ole="">
                  <v:imagedata r:id="rId271" o:title=""/>
                </v:shape>
                <o:OLEObject Type="Embed" ProgID="Equation.DSMT4" ShapeID="_x0000_i1335" DrawAspect="Content" ObjectID="_1801066550" r:id="rId27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يمثل عدد حقيقي أو </w:t>
            </w:r>
            <w:r w:rsidRPr="00AE086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20" w14:anchorId="093A3BA9">
                <v:shape id="_x0000_i1336" type="#_x0000_t75" style="width:18.75pt;height:11.25pt" o:ole="">
                  <v:imagedata r:id="rId273" o:title=""/>
                </v:shape>
                <o:OLEObject Type="Embed" ProgID="Equation.DSMT4" ShapeID="_x0000_i1336" DrawAspect="Content" ObjectID="_1801066551" r:id="rId274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E086E">
              <w:rPr>
                <w:rFonts w:ascii="Amiri" w:hAnsi="Amiri" w:cs="Amiri"/>
                <w:kern w:val="2"/>
                <w:position w:val="-4"/>
                <w:sz w:val="28"/>
                <w:szCs w:val="28"/>
                <w14:ligatures w14:val="standardContextual"/>
              </w:rPr>
              <w:object w:dxaOrig="380" w:dyaOrig="200" w14:anchorId="1A0F89CE">
                <v:shape id="_x0000_i1337" type="#_x0000_t75" style="width:18.75pt;height:11.25pt" o:ole="">
                  <v:imagedata r:id="rId275" o:title=""/>
                </v:shape>
                <o:OLEObject Type="Embed" ProgID="Equation.DSMT4" ShapeID="_x0000_i1337" DrawAspect="Content" ObjectID="_1801066552" r:id="rId27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</w:rPr>
              <w:t>. نقبل دون برهان المبرهنات التالية:</w:t>
            </w:r>
          </w:p>
          <w:p w14:paraId="7700D14D" w14:textId="77777777" w:rsidR="00DB53D1" w:rsidRPr="00AE086E" w:rsidRDefault="00DB53D1" w:rsidP="00DB53D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نهاية مجموع دالتين: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47"/>
              <w:gridCol w:w="1147"/>
              <w:gridCol w:w="1147"/>
              <w:gridCol w:w="1147"/>
              <w:gridCol w:w="1147"/>
              <w:gridCol w:w="1147"/>
              <w:gridCol w:w="1147"/>
            </w:tblGrid>
            <w:tr w:rsidR="00DB53D1" w:rsidRPr="00AE086E" w14:paraId="2DD9E0D8" w14:textId="77777777" w:rsidTr="00C40E41">
              <w:tc>
                <w:tcPr>
                  <w:tcW w:w="1147" w:type="dxa"/>
                  <w:vAlign w:val="center"/>
                </w:tcPr>
                <w:p w14:paraId="756A815D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61265B48">
                      <v:shape id="_x0000_i1338" type="#_x0000_t75" style="width:18.75pt;height:11.25pt" o:ole="">
                        <v:imagedata r:id="rId277" o:title=""/>
                      </v:shape>
                      <o:OLEObject Type="Embed" ProgID="Equation.DSMT4" ShapeID="_x0000_i1338" DrawAspect="Content" ObjectID="_1801066553" r:id="rId278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11F1B982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1788C2E2">
                      <v:shape id="_x0000_i1339" type="#_x0000_t75" style="width:18.75pt;height:11.25pt" o:ole="">
                        <v:imagedata r:id="rId279" o:title=""/>
                      </v:shape>
                      <o:OLEObject Type="Embed" ProgID="Equation.DSMT4" ShapeID="_x0000_i1339" DrawAspect="Content" ObjectID="_1801066554" r:id="rId280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0166794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74A916E3">
                      <v:shape id="_x0000_i1340" type="#_x0000_t75" style="width:18.75pt;height:11.25pt" o:ole="">
                        <v:imagedata r:id="rId279" o:title=""/>
                      </v:shape>
                      <o:OLEObject Type="Embed" ProgID="Equation.DSMT4" ShapeID="_x0000_i1340" DrawAspect="Content" ObjectID="_1801066555" r:id="rId281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53479CD1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15E00AEA">
                      <v:shape id="_x0000_i1341" type="#_x0000_t75" style="width:27.75pt;height:14.25pt" o:ole="">
                        <v:imagedata r:id="rId282" o:title=""/>
                      </v:shape>
                      <o:OLEObject Type="Embed" ProgID="Equation.DSMT4" ShapeID="_x0000_i1341" DrawAspect="Content" ObjectID="_1801066556" r:id="rId283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D57D9B6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4F0F5DA4">
                      <v:shape id="_x0000_i1342" type="#_x0000_t75" style="width:27.75pt;height:14.25pt" o:ole="">
                        <v:imagedata r:id="rId282" o:title=""/>
                      </v:shape>
                      <o:OLEObject Type="Embed" ProgID="Equation.DSMT4" ShapeID="_x0000_i1342" DrawAspect="Content" ObjectID="_1801066557" r:id="rId284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2E4813FA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1B8843FB">
                      <v:shape id="_x0000_i1343" type="#_x0000_t75" style="width:27.75pt;height:14.25pt" o:ole="">
                        <v:imagedata r:id="rId282" o:title=""/>
                      </v:shape>
                      <o:OLEObject Type="Embed" ProgID="Equation.DSMT4" ShapeID="_x0000_i1343" DrawAspect="Content" ObjectID="_1801066558" r:id="rId285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1E333736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80" w:dyaOrig="440" w14:anchorId="55A4C122">
                      <v:shape id="_x0000_i1344" type="#_x0000_t75" style="width:44.25pt;height:21.75pt" o:ole="">
                        <v:imagedata r:id="rId286" o:title=""/>
                      </v:shape>
                      <o:OLEObject Type="Embed" ProgID="Equation.DSMT4" ShapeID="_x0000_i1344" DrawAspect="Content" ObjectID="_1801066559" r:id="rId287"/>
                    </w:object>
                  </w:r>
                </w:p>
              </w:tc>
            </w:tr>
            <w:tr w:rsidR="00DB53D1" w:rsidRPr="00AE086E" w14:paraId="3152591B" w14:textId="77777777" w:rsidTr="00C40E41">
              <w:tc>
                <w:tcPr>
                  <w:tcW w:w="1147" w:type="dxa"/>
                  <w:vAlign w:val="center"/>
                </w:tcPr>
                <w:p w14:paraId="1A938A3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2C922419">
                      <v:shape id="_x0000_i1345" type="#_x0000_t75" style="width:18.75pt;height:11.25pt" o:ole="">
                        <v:imagedata r:id="rId277" o:title=""/>
                      </v:shape>
                      <o:OLEObject Type="Embed" ProgID="Equation.DSMT4" ShapeID="_x0000_i1345" DrawAspect="Content" ObjectID="_1801066560" r:id="rId288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292A78B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D7F9863">
                      <v:shape id="_x0000_i1346" type="#_x0000_t75" style="width:18.75pt;height:11.25pt" o:ole="">
                        <v:imagedata r:id="rId277" o:title=""/>
                      </v:shape>
                      <o:OLEObject Type="Embed" ProgID="Equation.DSMT4" ShapeID="_x0000_i1346" DrawAspect="Content" ObjectID="_1801066561" r:id="rId289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5D64B27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3060ED8">
                      <v:shape id="_x0000_i1347" type="#_x0000_t75" style="width:18.75pt;height:11.25pt" o:ole="">
                        <v:imagedata r:id="rId279" o:title=""/>
                      </v:shape>
                      <o:OLEObject Type="Embed" ProgID="Equation.DSMT4" ShapeID="_x0000_i1347" DrawAspect="Content" ObjectID="_1801066562" r:id="rId290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B1F070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3A743821">
                      <v:shape id="_x0000_i1348" type="#_x0000_t75" style="width:18.75pt;height:11.25pt" o:ole="">
                        <v:imagedata r:id="rId277" o:title=""/>
                      </v:shape>
                      <o:OLEObject Type="Embed" ProgID="Equation.DSMT4" ShapeID="_x0000_i1348" DrawAspect="Content" ObjectID="_1801066563" r:id="rId291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05D46D2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179A24A8">
                      <v:shape id="_x0000_i1349" type="#_x0000_t75" style="width:18.75pt;height:11.25pt" o:ole="">
                        <v:imagedata r:id="rId279" o:title=""/>
                      </v:shape>
                      <o:OLEObject Type="Embed" ProgID="Equation.DSMT4" ShapeID="_x0000_i1349" DrawAspect="Content" ObjectID="_1801066564" r:id="rId292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4572D7CE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620" w:dyaOrig="279" w14:anchorId="0F7CEC45">
                      <v:shape id="_x0000_i1350" type="#_x0000_t75" style="width:31.5pt;height:14.25pt" o:ole="">
                        <v:imagedata r:id="rId293" o:title=""/>
                      </v:shape>
                      <o:OLEObject Type="Embed" ProgID="Equation.DSMT4" ShapeID="_x0000_i1350" DrawAspect="Content" ObjectID="_1801066565" r:id="rId294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61CDDADE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59" w:dyaOrig="440" w14:anchorId="4680BF20">
                      <v:shape id="_x0000_i1351" type="#_x0000_t75" style="width:42.75pt;height:21.75pt" o:ole="">
                        <v:imagedata r:id="rId295" o:title=""/>
                      </v:shape>
                      <o:OLEObject Type="Embed" ProgID="Equation.DSMT4" ShapeID="_x0000_i1351" DrawAspect="Content" ObjectID="_1801066566" r:id="rId296"/>
                    </w:object>
                  </w:r>
                </w:p>
              </w:tc>
            </w:tr>
            <w:tr w:rsidR="00DB53D1" w:rsidRPr="00AE086E" w14:paraId="7A5E6DF4" w14:textId="77777777" w:rsidTr="00C40E41">
              <w:tc>
                <w:tcPr>
                  <w:tcW w:w="1147" w:type="dxa"/>
                  <w:vAlign w:val="center"/>
                </w:tcPr>
                <w:p w14:paraId="3F312E36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543100F8">
                      <v:shape id="_x0000_i1352" type="#_x0000_t75" style="width:18.75pt;height:11.25pt" o:ole="">
                        <v:imagedata r:id="rId277" o:title=""/>
                      </v:shape>
                      <o:OLEObject Type="Embed" ProgID="Equation.DSMT4" ShapeID="_x0000_i1352" DrawAspect="Content" ObjectID="_1801066567" r:id="rId297"/>
                    </w:object>
                  </w:r>
                </w:p>
              </w:tc>
              <w:tc>
                <w:tcPr>
                  <w:tcW w:w="1147" w:type="dxa"/>
                  <w:shd w:val="clear" w:color="auto" w:fill="D9D9D9" w:themeFill="background1" w:themeFillShade="D9"/>
                  <w:vAlign w:val="center"/>
                </w:tcPr>
                <w:p w14:paraId="5CC69971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>ح ع ت</w:t>
                  </w:r>
                </w:p>
              </w:tc>
              <w:tc>
                <w:tcPr>
                  <w:tcW w:w="1147" w:type="dxa"/>
                  <w:vAlign w:val="center"/>
                </w:tcPr>
                <w:p w14:paraId="49F97D5C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76FF1BD5">
                      <v:shape id="_x0000_i1353" type="#_x0000_t75" style="width:18.75pt;height:11.25pt" o:ole="">
                        <v:imagedata r:id="rId279" o:title=""/>
                      </v:shape>
                      <o:OLEObject Type="Embed" ProgID="Equation.DSMT4" ShapeID="_x0000_i1353" DrawAspect="Content" ObjectID="_1801066568" r:id="rId298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034B0F3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33DBB03E">
                      <v:shape id="_x0000_i1354" type="#_x0000_t75" style="width:18.75pt;height:11.25pt" o:ole="">
                        <v:imagedata r:id="rId277" o:title=""/>
                      </v:shape>
                      <o:OLEObject Type="Embed" ProgID="Equation.DSMT4" ShapeID="_x0000_i1354" DrawAspect="Content" ObjectID="_1801066569" r:id="rId299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719252F7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E0509BA">
                      <v:shape id="_x0000_i1355" type="#_x0000_t75" style="width:18.75pt;height:11.25pt" o:ole="">
                        <v:imagedata r:id="rId279" o:title=""/>
                      </v:shape>
                      <o:OLEObject Type="Embed" ProgID="Equation.DSMT4" ShapeID="_x0000_i1355" DrawAspect="Content" ObjectID="_1801066570" r:id="rId300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1585C63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7252D7D2">
                      <v:shape id="_x0000_i1356" type="#_x0000_t75" style="width:24.75pt;height:14.25pt" o:ole="">
                        <v:imagedata r:id="rId301" o:title=""/>
                      </v:shape>
                      <o:OLEObject Type="Embed" ProgID="Equation.DSMT4" ShapeID="_x0000_i1356" DrawAspect="Content" ObjectID="_1801066571" r:id="rId302"/>
                    </w:object>
                  </w:r>
                </w:p>
              </w:tc>
              <w:tc>
                <w:tcPr>
                  <w:tcW w:w="1147" w:type="dxa"/>
                  <w:vAlign w:val="center"/>
                </w:tcPr>
                <w:p w14:paraId="48121FE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16"/>
                      <w:sz w:val="28"/>
                      <w:szCs w:val="28"/>
                      <w14:ligatures w14:val="standardContextual"/>
                    </w:rPr>
                    <w:object w:dxaOrig="1280" w:dyaOrig="380" w14:anchorId="6F2E766B">
                      <v:shape id="_x0000_i1357" type="#_x0000_t75" style="width:45.75pt;height:13.5pt" o:ole="">
                        <v:imagedata r:id="rId303" o:title=""/>
                      </v:shape>
                      <o:OLEObject Type="Embed" ProgID="Equation.DSMT4" ShapeID="_x0000_i1357" DrawAspect="Content" ObjectID="_1801066572" r:id="rId304"/>
                    </w:object>
                  </w:r>
                </w:p>
              </w:tc>
            </w:tr>
          </w:tbl>
          <w:p w14:paraId="23476E30" w14:textId="1846ACC0" w:rsidR="006262F7" w:rsidRDefault="006262F7" w:rsidP="006262F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br/>
            </w:r>
            <w:proofErr w:type="gramStart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مثال :</w:t>
            </w:r>
            <w:proofErr w:type="gramEnd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ت06 ص 228</w:t>
            </w:r>
          </w:p>
          <w:p w14:paraId="633142DD" w14:textId="77777777" w:rsidR="006262F7" w:rsidRDefault="006262F7" w:rsidP="006262F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2E66F56" w14:textId="77777777" w:rsidR="00DB53D1" w:rsidRDefault="00DB53D1" w:rsidP="00DB53D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D4A316D" w14:textId="77777777" w:rsidR="00DB53D1" w:rsidRDefault="00DB53D1" w:rsidP="00DB53D1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نش</w:t>
            </w:r>
            <w:r w:rsidRPr="00DB53D1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shd w:val="clear" w:color="auto" w:fill="FDFECE"/>
                <w:rtl/>
              </w:rPr>
              <w:t>اط02</w:t>
            </w:r>
          </w:p>
          <w:p w14:paraId="50200C11" w14:textId="77777777" w:rsidR="006262F7" w:rsidRDefault="006262F7" w:rsidP="006262F7">
            <w:pPr>
              <w:pStyle w:val="Paragraphedeliste"/>
              <w:tabs>
                <w:tab w:val="right" w:pos="126"/>
              </w:tabs>
              <w:bidi/>
              <w:ind w:left="693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7256EDBF" w14:textId="73DF1470" w:rsidR="00DB53D1" w:rsidRPr="00AE086E" w:rsidRDefault="00DB53D1" w:rsidP="006262F7">
            <w:pPr>
              <w:pStyle w:val="Paragraphedeliste"/>
              <w:numPr>
                <w:ilvl w:val="0"/>
                <w:numId w:val="31"/>
              </w:numPr>
              <w:tabs>
                <w:tab w:val="right" w:pos="126"/>
              </w:tabs>
              <w:bidi/>
              <w:ind w:left="693" w:hanging="28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6481CCB2">
                <v:shape id="_x0000_i1358" type="#_x0000_t75" style="width:48pt;height:21.75pt" o:ole="">
                  <v:imagedata r:id="rId232" o:title=""/>
                </v:shape>
                <o:OLEObject Type="Embed" ProgID="Equation.DSMT4" ShapeID="_x0000_i1358" DrawAspect="Content" ObjectID="_1801066573" r:id="rId305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940" w:dyaOrig="440" w14:anchorId="6296C32C">
                <v:shape id="_x0000_i1359" type="#_x0000_t75" style="width:47.25pt;height:21.75pt" o:ole="">
                  <v:imagedata r:id="rId234" o:title=""/>
                </v:shape>
                <o:OLEObject Type="Embed" ProgID="Equation.DSMT4" ShapeID="_x0000_i1359" DrawAspect="Content" ObjectID="_1801066574" r:id="rId30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60" w:dyaOrig="320" w14:anchorId="4CCA4826">
                <v:shape id="_x0000_i1360" type="#_x0000_t75" style="width:57.75pt;height:15.75pt" o:ole="">
                  <v:imagedata r:id="rId307" o:title=""/>
                </v:shape>
                <o:OLEObject Type="Embed" ProgID="Equation.DSMT4" ShapeID="_x0000_i1360" DrawAspect="Content" ObjectID="_1801066575" r:id="rId30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E086E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760" w:dyaOrig="460" w14:anchorId="073EB97E">
                <v:shape id="_x0000_i1361" type="#_x0000_t75" style="width:87.75pt;height:23.25pt" o:ole="">
                  <v:imagedata r:id="rId309" o:title=""/>
                </v:shape>
                <o:OLEObject Type="Embed" ProgID="Equation.DSMT4" ShapeID="_x0000_i1361" DrawAspect="Content" ObjectID="_1801066576" r:id="rId31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كل حالة:</w:t>
            </w:r>
          </w:p>
          <w:p w14:paraId="0BEBBFB6" w14:textId="77777777" w:rsidR="00DB53D1" w:rsidRPr="00AE086E" w:rsidRDefault="00DB53D1" w:rsidP="00DB53D1">
            <w:pPr>
              <w:pStyle w:val="Paragraphedeliste"/>
              <w:numPr>
                <w:ilvl w:val="0"/>
                <w:numId w:val="32"/>
              </w:numPr>
              <w:bidi/>
              <w:ind w:left="976" w:hanging="28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0C5EC888">
                <v:shape id="_x0000_i1362" type="#_x0000_t75" style="width:47.25pt;height:30.75pt" o:ole="">
                  <v:imagedata r:id="rId311" o:title=""/>
                </v:shape>
                <o:OLEObject Type="Embed" ProgID="Equation.DSMT4" ShapeID="_x0000_i1362" DrawAspect="Content" ObjectID="_1801066577" r:id="rId312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2B3FADE6">
                <v:shape id="_x0000_i1363" type="#_x0000_t75" style="width:48pt;height:18.75pt" o:ole="">
                  <v:imagedata r:id="rId313" o:title=""/>
                </v:shape>
                <o:OLEObject Type="Embed" ProgID="Equation.DSMT4" ShapeID="_x0000_i1363" DrawAspect="Content" ObjectID="_1801066578" r:id="rId314"/>
              </w:object>
            </w:r>
          </w:p>
          <w:p w14:paraId="6E265E64" w14:textId="77777777" w:rsidR="00DB53D1" w:rsidRPr="00AE086E" w:rsidRDefault="00DB53D1" w:rsidP="00DB53D1">
            <w:pPr>
              <w:pStyle w:val="Paragraphedeliste"/>
              <w:numPr>
                <w:ilvl w:val="0"/>
                <w:numId w:val="32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040" w:dyaOrig="620" w14:anchorId="44FF15A3">
                <v:shape id="_x0000_i1364" type="#_x0000_t75" style="width:51.75pt;height:30.75pt" o:ole="">
                  <v:imagedata r:id="rId315" o:title=""/>
                </v:shape>
                <o:OLEObject Type="Embed" ProgID="Equation.DSMT4" ShapeID="_x0000_i1364" DrawAspect="Content" ObjectID="_1801066579" r:id="rId316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08EDFA31">
                <v:shape id="_x0000_i1365" type="#_x0000_t75" style="width:44.25pt;height:15.75pt" o:ole="">
                  <v:imagedata r:id="rId317" o:title=""/>
                </v:shape>
                <o:OLEObject Type="Embed" ProgID="Equation.DSMT4" ShapeID="_x0000_i1365" DrawAspect="Content" ObjectID="_1801066580" r:id="rId318"/>
              </w:object>
            </w:r>
          </w:p>
          <w:p w14:paraId="510001C9" w14:textId="77777777" w:rsidR="00DB53D1" w:rsidRDefault="00DB53D1" w:rsidP="00DB53D1">
            <w:pPr>
              <w:pStyle w:val="Paragraphedeliste"/>
              <w:numPr>
                <w:ilvl w:val="0"/>
                <w:numId w:val="32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E086E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940" w:dyaOrig="620" w14:anchorId="2CA3D376">
                <v:shape id="_x0000_i1366" type="#_x0000_t75" style="width:47.25pt;height:30.75pt" o:ole="">
                  <v:imagedata r:id="rId319" o:title=""/>
                </v:shape>
                <o:OLEObject Type="Embed" ProgID="Equation.DSMT4" ShapeID="_x0000_i1366" DrawAspect="Content" ObjectID="_1801066581" r:id="rId320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80" w:dyaOrig="320" w14:anchorId="23F42F69">
                <v:shape id="_x0000_i1367" type="#_x0000_t75" style="width:44.25pt;height:15.75pt" o:ole="">
                  <v:imagedata r:id="rId321" o:title=""/>
                </v:shape>
                <o:OLEObject Type="Embed" ProgID="Equation.DSMT4" ShapeID="_x0000_i1367" DrawAspect="Content" ObjectID="_1801066582" r:id="rId322"/>
              </w:object>
            </w:r>
          </w:p>
          <w:p w14:paraId="085165BF" w14:textId="77777777" w:rsidR="00DB53D1" w:rsidRDefault="00DB53D1" w:rsidP="00DB53D1">
            <w:pPr>
              <w:pStyle w:val="Paragraphedeliste"/>
              <w:numPr>
                <w:ilvl w:val="0"/>
                <w:numId w:val="32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69CB84F1">
                <v:shape id="_x0000_i1368" type="#_x0000_t75" style="width:45pt;height:15.75pt" o:ole="">
                  <v:imagedata r:id="rId323" o:title=""/>
                </v:shape>
                <o:OLEObject Type="Embed" ProgID="Equation.DSMT4" ShapeID="_x0000_i1368" DrawAspect="Content" ObjectID="_1801066583" r:id="rId324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3FB7FB6D">
                <v:shape id="_x0000_i1369" type="#_x0000_t75" style="width:48.75pt;height:18pt" o:ole="">
                  <v:imagedata r:id="rId325" o:title=""/>
                </v:shape>
                <o:OLEObject Type="Embed" ProgID="Equation.DSMT4" ShapeID="_x0000_i1369" DrawAspect="Content" ObjectID="_1801066584" r:id="rId326"/>
              </w:object>
            </w:r>
          </w:p>
          <w:p w14:paraId="35B90F2D" w14:textId="77777777" w:rsidR="00DB53D1" w:rsidRDefault="00DB53D1" w:rsidP="00DB53D1">
            <w:pPr>
              <w:pStyle w:val="Paragraphedeliste"/>
              <w:numPr>
                <w:ilvl w:val="0"/>
                <w:numId w:val="32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40" w:dyaOrig="320" w14:anchorId="10355154">
                <v:shape id="_x0000_i1370" type="#_x0000_t75" style="width:51.75pt;height:15.75pt" o:ole="">
                  <v:imagedata r:id="rId327" o:title=""/>
                </v:shape>
                <o:OLEObject Type="Embed" ProgID="Equation.DSMT4" ShapeID="_x0000_i1370" DrawAspect="Content" ObjectID="_1801066585" r:id="rId328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60" w:dyaOrig="360" w14:anchorId="687DB6FD">
                <v:shape id="_x0000_i1371" type="#_x0000_t75" style="width:48.75pt;height:18pt" o:ole="">
                  <v:imagedata r:id="rId325" o:title=""/>
                </v:shape>
                <o:OLEObject Type="Embed" ProgID="Equation.DSMT4" ShapeID="_x0000_i1371" DrawAspect="Content" ObjectID="_1801066586" r:id="rId329"/>
              </w:object>
            </w:r>
          </w:p>
          <w:p w14:paraId="1788136E" w14:textId="77777777" w:rsidR="00DB53D1" w:rsidRDefault="00DB53D1" w:rsidP="00DB53D1">
            <w:pPr>
              <w:pStyle w:val="Paragraphedeliste"/>
              <w:numPr>
                <w:ilvl w:val="0"/>
                <w:numId w:val="32"/>
              </w:numPr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D0F5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120" w:dyaOrig="360" w14:anchorId="39E1FFF2">
                <v:shape id="_x0000_i1372" type="#_x0000_t75" style="width:56.25pt;height:18pt" o:ole="">
                  <v:imagedata r:id="rId330" o:title=""/>
                </v:shape>
                <o:OLEObject Type="Embed" ProgID="Equation.DSMT4" ShapeID="_x0000_i1372" DrawAspect="Content" ObjectID="_1801066587" r:id="rId331"/>
              </w:object>
            </w:r>
            <w:r w:rsidRPr="00AE086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E086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20" w:dyaOrig="320" w14:anchorId="2E24C04E">
                <v:shape id="_x0000_i1373" type="#_x0000_t75" style="width:51.75pt;height:15.75pt" o:ole="">
                  <v:imagedata r:id="rId332" o:title=""/>
                </v:shape>
                <o:OLEObject Type="Embed" ProgID="Equation.DSMT4" ShapeID="_x0000_i1373" DrawAspect="Content" ObjectID="_1801066588" r:id="rId333"/>
              </w:object>
            </w:r>
          </w:p>
          <w:p w14:paraId="0D2F301C" w14:textId="77777777" w:rsidR="006262F7" w:rsidRPr="00DD0F54" w:rsidRDefault="006262F7" w:rsidP="006262F7">
            <w:pPr>
              <w:pStyle w:val="Paragraphedeliste"/>
              <w:bidi/>
              <w:ind w:left="1118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5A5E33E2" w14:textId="77777777" w:rsidR="00DB53D1" w:rsidRDefault="00DB53D1" w:rsidP="00DB53D1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مناقشة النشاط</w:t>
            </w:r>
          </w:p>
          <w:p w14:paraId="6AF94588" w14:textId="77777777" w:rsidR="00DB53D1" w:rsidRDefault="00DB53D1" w:rsidP="00DB53D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8467" w:type="dxa"/>
              <w:tblInd w:w="184" w:type="dxa"/>
              <w:tblLook w:val="04A0" w:firstRow="1" w:lastRow="0" w:firstColumn="1" w:lastColumn="0" w:noHBand="0" w:noVBand="1"/>
            </w:tblPr>
            <w:tblGrid>
              <w:gridCol w:w="992"/>
              <w:gridCol w:w="992"/>
              <w:gridCol w:w="1134"/>
              <w:gridCol w:w="993"/>
              <w:gridCol w:w="1123"/>
              <w:gridCol w:w="954"/>
              <w:gridCol w:w="2279"/>
            </w:tblGrid>
            <w:tr w:rsidR="00DB53D1" w14:paraId="37C713D2" w14:textId="77777777" w:rsidTr="00C40E41">
              <w:tc>
                <w:tcPr>
                  <w:tcW w:w="992" w:type="dxa"/>
                </w:tcPr>
                <w:p w14:paraId="77ED69D7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6</w:t>
                  </w:r>
                </w:p>
              </w:tc>
              <w:tc>
                <w:tcPr>
                  <w:tcW w:w="992" w:type="dxa"/>
                </w:tcPr>
                <w:p w14:paraId="6A024B9F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5</w:t>
                  </w:r>
                </w:p>
              </w:tc>
              <w:tc>
                <w:tcPr>
                  <w:tcW w:w="1134" w:type="dxa"/>
                </w:tcPr>
                <w:p w14:paraId="751C0FF7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4</w:t>
                  </w:r>
                </w:p>
              </w:tc>
              <w:tc>
                <w:tcPr>
                  <w:tcW w:w="993" w:type="dxa"/>
                </w:tcPr>
                <w:p w14:paraId="509D6493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3</w:t>
                  </w:r>
                </w:p>
              </w:tc>
              <w:tc>
                <w:tcPr>
                  <w:tcW w:w="1123" w:type="dxa"/>
                </w:tcPr>
                <w:p w14:paraId="41284055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2</w:t>
                  </w:r>
                </w:p>
              </w:tc>
              <w:tc>
                <w:tcPr>
                  <w:tcW w:w="954" w:type="dxa"/>
                </w:tcPr>
                <w:p w14:paraId="4038CA0E" w14:textId="77777777" w:rsidR="00DB53D1" w:rsidRPr="006532F8" w:rsidRDefault="00DB53D1" w:rsidP="00DB53D1">
                  <w:pPr>
                    <w:bidi/>
                    <w:jc w:val="right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الحالة 1</w:t>
                  </w:r>
                </w:p>
              </w:tc>
              <w:tc>
                <w:tcPr>
                  <w:tcW w:w="2279" w:type="dxa"/>
                  <w:tcBorders>
                    <w:top w:val="nil"/>
                    <w:right w:val="nil"/>
                  </w:tcBorders>
                </w:tcPr>
                <w:p w14:paraId="5DAC585F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DB53D1" w14:paraId="66D7EFA6" w14:textId="77777777" w:rsidTr="00C40E41">
              <w:tc>
                <w:tcPr>
                  <w:tcW w:w="992" w:type="dxa"/>
                </w:tcPr>
                <w:p w14:paraId="6B503AED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7FF1758E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6D37B24F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0CC065EE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4C131E39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147B447B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57FED901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</w:rPr>
                    <w:object w:dxaOrig="1359" w:dyaOrig="440" w14:anchorId="52F23E8F">
                      <v:shape id="_x0000_i1374" type="#_x0000_t75" style="width:67.5pt;height:21.75pt" o:ole="">
                        <v:imagedata r:id="rId259" o:title=""/>
                      </v:shape>
                      <o:OLEObject Type="Embed" ProgID="Equation.DSMT4" ShapeID="_x0000_i1374" DrawAspect="Content" ObjectID="_1801066589" r:id="rId334"/>
                    </w:object>
                  </w:r>
                </w:p>
              </w:tc>
            </w:tr>
            <w:tr w:rsidR="00DB53D1" w14:paraId="3AD898D6" w14:textId="77777777" w:rsidTr="00C40E41">
              <w:tc>
                <w:tcPr>
                  <w:tcW w:w="992" w:type="dxa"/>
                </w:tcPr>
                <w:p w14:paraId="0511AFEA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12965A1C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2D0B9D32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319A4368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0618C81F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7FC210D8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530D2887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340" w:dyaOrig="440" w14:anchorId="3256E611">
                      <v:shape id="_x0000_i1375" type="#_x0000_t75" style="width:66.75pt;height:21.75pt" o:ole="">
                        <v:imagedata r:id="rId261" o:title=""/>
                      </v:shape>
                      <o:OLEObject Type="Embed" ProgID="Equation.DSMT4" ShapeID="_x0000_i1375" DrawAspect="Content" ObjectID="_1801066590" r:id="rId335"/>
                    </w:object>
                  </w:r>
                </w:p>
              </w:tc>
            </w:tr>
            <w:tr w:rsidR="00DB53D1" w14:paraId="7CE9F5AC" w14:textId="77777777" w:rsidTr="00C40E41">
              <w:tc>
                <w:tcPr>
                  <w:tcW w:w="992" w:type="dxa"/>
                </w:tcPr>
                <w:p w14:paraId="226C22C2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297E3E3A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6B25F110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299DE348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29250D5C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0D7E51D9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4216B9FD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1560" w:dyaOrig="320" w14:anchorId="4AC4E627">
                      <v:shape id="_x0000_i1376" type="#_x0000_t75" style="width:78.75pt;height:15.75pt" o:ole="">
                        <v:imagedata r:id="rId336" o:title=""/>
                      </v:shape>
                      <o:OLEObject Type="Embed" ProgID="Equation.DSMT4" ShapeID="_x0000_i1376" DrawAspect="Content" ObjectID="_1801066591" r:id="rId337"/>
                    </w:object>
                  </w:r>
                </w:p>
              </w:tc>
            </w:tr>
            <w:tr w:rsidR="00DB53D1" w14:paraId="3606279E" w14:textId="77777777" w:rsidTr="00C40E41">
              <w:tc>
                <w:tcPr>
                  <w:tcW w:w="992" w:type="dxa"/>
                </w:tcPr>
                <w:p w14:paraId="3682D4BA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5427A62E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14:paraId="101F1EE9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</w:tcPr>
                <w:p w14:paraId="14F18F36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123" w:type="dxa"/>
                </w:tcPr>
                <w:p w14:paraId="120FD7CC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54" w:type="dxa"/>
                </w:tcPr>
                <w:p w14:paraId="04D66409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279" w:type="dxa"/>
                </w:tcPr>
                <w:p w14:paraId="2FC86637" w14:textId="77777777" w:rsidR="00DB53D1" w:rsidRPr="006532F8" w:rsidRDefault="00DB53D1" w:rsidP="00DB53D1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6532F8">
                    <w:rPr>
                      <w:rFonts w:ascii="Amiri" w:hAnsi="Amiri" w:cs="Amiri"/>
                      <w:position w:val="-20"/>
                      <w:sz w:val="28"/>
                      <w:szCs w:val="28"/>
                      <w:lang w:bidi="ar-DZ"/>
                    </w:rPr>
                    <w:object w:dxaOrig="1960" w:dyaOrig="460" w14:anchorId="7EBE470C">
                      <v:shape id="_x0000_i1377" type="#_x0000_t75" style="width:99pt;height:23.25pt" o:ole="">
                        <v:imagedata r:id="rId338" o:title=""/>
                      </v:shape>
                      <o:OLEObject Type="Embed" ProgID="Equation.DSMT4" ShapeID="_x0000_i1377" DrawAspect="Content" ObjectID="_1801066592" r:id="rId339"/>
                    </w:object>
                  </w:r>
                </w:p>
              </w:tc>
            </w:tr>
          </w:tbl>
          <w:p w14:paraId="27FFB6B2" w14:textId="77777777" w:rsidR="006262F7" w:rsidRDefault="006262F7" w:rsidP="006262F7">
            <w:pPr>
              <w:shd w:val="clear" w:color="auto" w:fill="FFFFFF" w:themeFill="background1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2DC3621" w14:textId="14269A72" w:rsidR="00DB53D1" w:rsidRDefault="00DB53D1" w:rsidP="006262F7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نهاية جداء دالتين:</w:t>
            </w:r>
          </w:p>
          <w:p w14:paraId="22ECBD5B" w14:textId="77777777" w:rsidR="006262F7" w:rsidRPr="00AE086E" w:rsidRDefault="006262F7" w:rsidP="006262F7">
            <w:pPr>
              <w:shd w:val="clear" w:color="auto" w:fill="FFFFFF" w:themeFill="background1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Ind w:w="154" w:type="dxa"/>
              <w:tblLook w:val="04A0" w:firstRow="1" w:lastRow="0" w:firstColumn="1" w:lastColumn="0" w:noHBand="0" w:noVBand="1"/>
            </w:tblPr>
            <w:tblGrid>
              <w:gridCol w:w="669"/>
              <w:gridCol w:w="669"/>
              <w:gridCol w:w="669"/>
              <w:gridCol w:w="669"/>
              <w:gridCol w:w="669"/>
              <w:gridCol w:w="718"/>
              <w:gridCol w:w="718"/>
              <w:gridCol w:w="718"/>
              <w:gridCol w:w="718"/>
              <w:gridCol w:w="853"/>
              <w:gridCol w:w="1422"/>
            </w:tblGrid>
            <w:tr w:rsidR="00DB53D1" w:rsidRPr="00AE086E" w14:paraId="1F520E12" w14:textId="77777777" w:rsidTr="00C40E41">
              <w:tc>
                <w:tcPr>
                  <w:tcW w:w="669" w:type="dxa"/>
                  <w:vAlign w:val="center"/>
                </w:tcPr>
                <w:p w14:paraId="05158D92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669" w:type="dxa"/>
                  <w:vAlign w:val="center"/>
                </w:tcPr>
                <w:p w14:paraId="26E4DE0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669" w:type="dxa"/>
                  <w:vAlign w:val="center"/>
                </w:tcPr>
                <w:p w14:paraId="3525762D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64B8923D">
                      <v:shape id="_x0000_i1378" type="#_x0000_t75" style="width:18.75pt;height:11.25pt" o:ole="">
                        <v:imagedata r:id="rId277" o:title=""/>
                      </v:shape>
                      <o:OLEObject Type="Embed" ProgID="Equation.DSMT4" ShapeID="_x0000_i1378" DrawAspect="Content" ObjectID="_1801066593" r:id="rId340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79335D7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17CF2A2B">
                      <v:shape id="_x0000_i1379" type="#_x0000_t75" style="width:18.75pt;height:11.25pt" o:ole="">
                        <v:imagedata r:id="rId279" o:title=""/>
                      </v:shape>
                      <o:OLEObject Type="Embed" ProgID="Equation.DSMT4" ShapeID="_x0000_i1379" DrawAspect="Content" ObjectID="_1801066594" r:id="rId341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42954BC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1917EB4">
                      <v:shape id="_x0000_i1380" type="#_x0000_t75" style="width:18.75pt;height:11.25pt" o:ole="">
                        <v:imagedata r:id="rId279" o:title=""/>
                      </v:shape>
                      <o:OLEObject Type="Embed" ProgID="Equation.DSMT4" ShapeID="_x0000_i1380" DrawAspect="Content" ObjectID="_1801066595" r:id="rId342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748948A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45B67304">
                      <v:shape id="_x0000_i1381" type="#_x0000_t75" style="width:24.75pt;height:14.25pt" o:ole="">
                        <v:imagedata r:id="rId343" o:title=""/>
                      </v:shape>
                      <o:OLEObject Type="Embed" ProgID="Equation.DSMT4" ShapeID="_x0000_i1381" DrawAspect="Content" ObjectID="_1801066596" r:id="rId344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51B4A7A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03674011">
                      <v:shape id="_x0000_i1382" type="#_x0000_t75" style="width:24.75pt;height:14.25pt" o:ole="">
                        <v:imagedata r:id="rId343" o:title=""/>
                      </v:shape>
                      <o:OLEObject Type="Embed" ProgID="Equation.DSMT4" ShapeID="_x0000_i1382" DrawAspect="Content" ObjectID="_1801066597" r:id="rId345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1A8F7C4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2B11826D">
                      <v:shape id="_x0000_i1383" type="#_x0000_t75" style="width:24.75pt;height:14.25pt" o:ole="">
                        <v:imagedata r:id="rId346" o:title=""/>
                      </v:shape>
                      <o:OLEObject Type="Embed" ProgID="Equation.DSMT4" ShapeID="_x0000_i1383" DrawAspect="Content" ObjectID="_1801066598" r:id="rId347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0D9F201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99" w:dyaOrig="279" w14:anchorId="59C5568E">
                      <v:shape id="_x0000_i1384" type="#_x0000_t75" style="width:24.75pt;height:14.25pt" o:ole="">
                        <v:imagedata r:id="rId346" o:title=""/>
                      </v:shape>
                      <o:OLEObject Type="Embed" ProgID="Equation.DSMT4" ShapeID="_x0000_i1384" DrawAspect="Content" ObjectID="_1801066599" r:id="rId348"/>
                    </w:object>
                  </w:r>
                </w:p>
              </w:tc>
              <w:tc>
                <w:tcPr>
                  <w:tcW w:w="853" w:type="dxa"/>
                  <w:vAlign w:val="center"/>
                </w:tcPr>
                <w:p w14:paraId="2C9DB3BF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60" w:dyaOrig="279" w14:anchorId="02965FF4">
                      <v:shape id="_x0000_i1385" type="#_x0000_t75" style="width:27.75pt;height:14.25pt" o:ole="">
                        <v:imagedata r:id="rId282" o:title=""/>
                      </v:shape>
                      <o:OLEObject Type="Embed" ProgID="Equation.DSMT4" ShapeID="_x0000_i1385" DrawAspect="Content" ObjectID="_1801066600" r:id="rId349"/>
                    </w:object>
                  </w:r>
                </w:p>
              </w:tc>
              <w:tc>
                <w:tcPr>
                  <w:tcW w:w="1422" w:type="dxa"/>
                  <w:vAlign w:val="center"/>
                </w:tcPr>
                <w:p w14:paraId="3905672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80" w:dyaOrig="440" w14:anchorId="5DEBC95D">
                      <v:shape id="_x0000_i1386" type="#_x0000_t75" style="width:44.25pt;height:21.75pt" o:ole="">
                        <v:imagedata r:id="rId286" o:title=""/>
                      </v:shape>
                      <o:OLEObject Type="Embed" ProgID="Equation.DSMT4" ShapeID="_x0000_i1386" DrawAspect="Content" ObjectID="_1801066601" r:id="rId350"/>
                    </w:object>
                  </w:r>
                </w:p>
              </w:tc>
            </w:tr>
            <w:tr w:rsidR="00DB53D1" w:rsidRPr="00AE086E" w14:paraId="392F179A" w14:textId="77777777" w:rsidTr="00C40E41">
              <w:tc>
                <w:tcPr>
                  <w:tcW w:w="669" w:type="dxa"/>
                  <w:vAlign w:val="center"/>
                </w:tcPr>
                <w:p w14:paraId="29F27B0B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3998D7B2">
                      <v:shape id="_x0000_i1387" type="#_x0000_t75" style="width:18.75pt;height:11.25pt" o:ole="">
                        <v:imagedata r:id="rId277" o:title=""/>
                      </v:shape>
                      <o:OLEObject Type="Embed" ProgID="Equation.DSMT4" ShapeID="_x0000_i1387" DrawAspect="Content" ObjectID="_1801066602" r:id="rId351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566718CE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37978927">
                      <v:shape id="_x0000_i1388" type="#_x0000_t75" style="width:18.75pt;height:11.25pt" o:ole="">
                        <v:imagedata r:id="rId279" o:title=""/>
                      </v:shape>
                      <o:OLEObject Type="Embed" ProgID="Equation.DSMT4" ShapeID="_x0000_i1388" DrawAspect="Content" ObjectID="_1801066603" r:id="rId352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4C2F7F6F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4B756D91">
                      <v:shape id="_x0000_i1389" type="#_x0000_t75" style="width:18.75pt;height:11.25pt" o:ole="">
                        <v:imagedata r:id="rId277" o:title=""/>
                      </v:shape>
                      <o:OLEObject Type="Embed" ProgID="Equation.DSMT4" ShapeID="_x0000_i1389" DrawAspect="Content" ObjectID="_1801066604" r:id="rId353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5538B50B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2F929B1">
                      <v:shape id="_x0000_i1390" type="#_x0000_t75" style="width:18.75pt;height:11.25pt" o:ole="">
                        <v:imagedata r:id="rId277" o:title=""/>
                      </v:shape>
                      <o:OLEObject Type="Embed" ProgID="Equation.DSMT4" ShapeID="_x0000_i1390" DrawAspect="Content" ObjectID="_1801066605" r:id="rId354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7B863A2A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5BC15938">
                      <v:shape id="_x0000_i1391" type="#_x0000_t75" style="width:18.75pt;height:11.25pt" o:ole="">
                        <v:imagedata r:id="rId279" o:title=""/>
                      </v:shape>
                      <o:OLEObject Type="Embed" ProgID="Equation.DSMT4" ShapeID="_x0000_i1391" DrawAspect="Content" ObjectID="_1801066606" r:id="rId355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67724EEC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2388A52B">
                      <v:shape id="_x0000_i1392" type="#_x0000_t75" style="width:18.75pt;height:11.25pt" o:ole="">
                        <v:imagedata r:id="rId277" o:title=""/>
                      </v:shape>
                      <o:OLEObject Type="Embed" ProgID="Equation.DSMT4" ShapeID="_x0000_i1392" DrawAspect="Content" ObjectID="_1801066607" r:id="rId356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274AA2B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4C3524B5">
                      <v:shape id="_x0000_i1393" type="#_x0000_t75" style="width:18.75pt;height:11.25pt" o:ole="">
                        <v:imagedata r:id="rId279" o:title=""/>
                      </v:shape>
                      <o:OLEObject Type="Embed" ProgID="Equation.DSMT4" ShapeID="_x0000_i1393" DrawAspect="Content" ObjectID="_1801066608" r:id="rId357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7550AD9A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2DCE1589">
                      <v:shape id="_x0000_i1394" type="#_x0000_t75" style="width:18.75pt;height:11.25pt" o:ole="">
                        <v:imagedata r:id="rId277" o:title=""/>
                      </v:shape>
                      <o:OLEObject Type="Embed" ProgID="Equation.DSMT4" ShapeID="_x0000_i1394" DrawAspect="Content" ObjectID="_1801066609" r:id="rId358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3320E176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561D042E">
                      <v:shape id="_x0000_i1395" type="#_x0000_t75" style="width:18.75pt;height:11.25pt" o:ole="">
                        <v:imagedata r:id="rId279" o:title=""/>
                      </v:shape>
                      <o:OLEObject Type="Embed" ProgID="Equation.DSMT4" ShapeID="_x0000_i1395" DrawAspect="Content" ObjectID="_1801066610" r:id="rId359"/>
                    </w:object>
                  </w:r>
                </w:p>
              </w:tc>
              <w:tc>
                <w:tcPr>
                  <w:tcW w:w="853" w:type="dxa"/>
                  <w:vAlign w:val="center"/>
                </w:tcPr>
                <w:p w14:paraId="0F7630BB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620" w:dyaOrig="279" w14:anchorId="323649A1">
                      <v:shape id="_x0000_i1396" type="#_x0000_t75" style="width:31.5pt;height:14.25pt" o:ole="">
                        <v:imagedata r:id="rId293" o:title=""/>
                      </v:shape>
                      <o:OLEObject Type="Embed" ProgID="Equation.DSMT4" ShapeID="_x0000_i1396" DrawAspect="Content" ObjectID="_1801066611" r:id="rId360"/>
                    </w:object>
                  </w:r>
                </w:p>
              </w:tc>
              <w:tc>
                <w:tcPr>
                  <w:tcW w:w="1422" w:type="dxa"/>
                  <w:vAlign w:val="center"/>
                </w:tcPr>
                <w:p w14:paraId="443826A3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59" w:dyaOrig="440" w14:anchorId="67B3750F">
                      <v:shape id="_x0000_i1397" type="#_x0000_t75" style="width:42.75pt;height:21.75pt" o:ole="">
                        <v:imagedata r:id="rId295" o:title=""/>
                      </v:shape>
                      <o:OLEObject Type="Embed" ProgID="Equation.DSMT4" ShapeID="_x0000_i1397" DrawAspect="Content" ObjectID="_1801066612" r:id="rId361"/>
                    </w:object>
                  </w:r>
                </w:p>
              </w:tc>
            </w:tr>
            <w:tr w:rsidR="00DB53D1" w:rsidRPr="00AE086E" w14:paraId="045E991E" w14:textId="77777777" w:rsidTr="00C40E41">
              <w:tc>
                <w:tcPr>
                  <w:tcW w:w="669" w:type="dxa"/>
                  <w:shd w:val="clear" w:color="auto" w:fill="D9D9D9" w:themeFill="background1" w:themeFillShade="D9"/>
                  <w:vAlign w:val="center"/>
                </w:tcPr>
                <w:p w14:paraId="5EA9475C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>ح ع ت</w:t>
                  </w:r>
                </w:p>
              </w:tc>
              <w:tc>
                <w:tcPr>
                  <w:tcW w:w="669" w:type="dxa"/>
                  <w:shd w:val="clear" w:color="auto" w:fill="D9D9D9" w:themeFill="background1" w:themeFillShade="D9"/>
                  <w:vAlign w:val="center"/>
                </w:tcPr>
                <w:p w14:paraId="1F237B27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  <w:t>ح ع ت</w:t>
                  </w:r>
                </w:p>
              </w:tc>
              <w:tc>
                <w:tcPr>
                  <w:tcW w:w="669" w:type="dxa"/>
                  <w:vAlign w:val="center"/>
                </w:tcPr>
                <w:p w14:paraId="2F383BC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6A9EBCE7">
                      <v:shape id="_x0000_i1398" type="#_x0000_t75" style="width:18.75pt;height:11.25pt" o:ole="">
                        <v:imagedata r:id="rId279" o:title=""/>
                      </v:shape>
                      <o:OLEObject Type="Embed" ProgID="Equation.DSMT4" ShapeID="_x0000_i1398" DrawAspect="Content" ObjectID="_1801066613" r:id="rId362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1B59BBAD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66C1DECE">
                      <v:shape id="_x0000_i1399" type="#_x0000_t75" style="width:18.75pt;height:11.25pt" o:ole="">
                        <v:imagedata r:id="rId277" o:title=""/>
                      </v:shape>
                      <o:OLEObject Type="Embed" ProgID="Equation.DSMT4" ShapeID="_x0000_i1399" DrawAspect="Content" ObjectID="_1801066614" r:id="rId363"/>
                    </w:object>
                  </w:r>
                </w:p>
              </w:tc>
              <w:tc>
                <w:tcPr>
                  <w:tcW w:w="669" w:type="dxa"/>
                  <w:vAlign w:val="center"/>
                </w:tcPr>
                <w:p w14:paraId="5C819DC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368D6C76">
                      <v:shape id="_x0000_i1400" type="#_x0000_t75" style="width:18.75pt;height:11.25pt" o:ole="">
                        <v:imagedata r:id="rId279" o:title=""/>
                      </v:shape>
                      <o:OLEObject Type="Embed" ProgID="Equation.DSMT4" ShapeID="_x0000_i1400" DrawAspect="Content" ObjectID="_1801066615" r:id="rId364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738EFBDD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6A86CCB9">
                      <v:shape id="_x0000_i1401" type="#_x0000_t75" style="width:18.75pt;height:11.25pt" o:ole="">
                        <v:imagedata r:id="rId279" o:title=""/>
                      </v:shape>
                      <o:OLEObject Type="Embed" ProgID="Equation.DSMT4" ShapeID="_x0000_i1401" DrawAspect="Content" ObjectID="_1801066616" r:id="rId365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4F6130F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5068B796">
                      <v:shape id="_x0000_i1402" type="#_x0000_t75" style="width:18.75pt;height:11.25pt" o:ole="">
                        <v:imagedata r:id="rId277" o:title=""/>
                      </v:shape>
                      <o:OLEObject Type="Embed" ProgID="Equation.DSMT4" ShapeID="_x0000_i1402" DrawAspect="Content" ObjectID="_1801066617" r:id="rId366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5E9F5781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5C57E249">
                      <v:shape id="_x0000_i1403" type="#_x0000_t75" style="width:18.75pt;height:11.25pt" o:ole="">
                        <v:imagedata r:id="rId277" o:title=""/>
                      </v:shape>
                      <o:OLEObject Type="Embed" ProgID="Equation.DSMT4" ShapeID="_x0000_i1403" DrawAspect="Content" ObjectID="_1801066618" r:id="rId367"/>
                    </w:object>
                  </w:r>
                </w:p>
              </w:tc>
              <w:tc>
                <w:tcPr>
                  <w:tcW w:w="718" w:type="dxa"/>
                  <w:vAlign w:val="center"/>
                </w:tcPr>
                <w:p w14:paraId="21ECD46B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329100D5">
                      <v:shape id="_x0000_i1404" type="#_x0000_t75" style="width:18.75pt;height:11.25pt" o:ole="">
                        <v:imagedata r:id="rId279" o:title=""/>
                      </v:shape>
                      <o:OLEObject Type="Embed" ProgID="Equation.DSMT4" ShapeID="_x0000_i1404" DrawAspect="Content" ObjectID="_1801066619" r:id="rId368"/>
                    </w:object>
                  </w:r>
                </w:p>
              </w:tc>
              <w:tc>
                <w:tcPr>
                  <w:tcW w:w="853" w:type="dxa"/>
                  <w:vAlign w:val="center"/>
                </w:tcPr>
                <w:p w14:paraId="159DDD92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460" w:dyaOrig="279" w14:anchorId="7FD9BDF2">
                      <v:shape id="_x0000_i1405" type="#_x0000_t75" style="width:23.25pt;height:14.25pt" o:ole="">
                        <v:imagedata r:id="rId369" o:title=""/>
                      </v:shape>
                      <o:OLEObject Type="Embed" ProgID="Equation.DSMT4" ShapeID="_x0000_i1405" DrawAspect="Content" ObjectID="_1801066620" r:id="rId370"/>
                    </w:object>
                  </w:r>
                </w:p>
              </w:tc>
              <w:tc>
                <w:tcPr>
                  <w:tcW w:w="1422" w:type="dxa"/>
                  <w:vAlign w:val="center"/>
                </w:tcPr>
                <w:p w14:paraId="6449F591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16"/>
                      <w:sz w:val="28"/>
                      <w:szCs w:val="28"/>
                      <w14:ligatures w14:val="standardContextual"/>
                    </w:rPr>
                    <w:object w:dxaOrig="1520" w:dyaOrig="380" w14:anchorId="5F58F38F">
                      <v:shape id="_x0000_i1406" type="#_x0000_t75" style="width:60pt;height:15pt" o:ole="">
                        <v:imagedata r:id="rId371" o:title=""/>
                      </v:shape>
                      <o:OLEObject Type="Embed" ProgID="Equation.DSMT4" ShapeID="_x0000_i1406" DrawAspect="Content" ObjectID="_1801066621" r:id="rId372"/>
                    </w:object>
                  </w:r>
                </w:p>
              </w:tc>
            </w:tr>
          </w:tbl>
          <w:p w14:paraId="3C24B46B" w14:textId="77777777" w:rsidR="00DB53D1" w:rsidRDefault="00DB53D1" w:rsidP="00DB53D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1745EB4" w14:textId="2861F470" w:rsidR="006262F7" w:rsidRDefault="006262F7" w:rsidP="006262F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F4595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 w:rsidRPr="00F4595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F4595F">
              <w:rPr>
                <w:rFonts w:ascii="Amiri" w:hAnsi="Amiri" w:cs="Amiri"/>
                <w:sz w:val="28"/>
                <w:szCs w:val="28"/>
                <w:rtl/>
              </w:rPr>
              <w:t>ت 10، ت 12 ص 228</w:t>
            </w:r>
          </w:p>
          <w:p w14:paraId="163895E8" w14:textId="77777777" w:rsidR="006262F7" w:rsidRDefault="006262F7" w:rsidP="006262F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A5D9DB3" w14:textId="77777777" w:rsidR="006262F7" w:rsidRDefault="006262F7" w:rsidP="006262F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12104F5" w14:textId="77777777" w:rsidR="006262F7" w:rsidRDefault="006262F7" w:rsidP="006262F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4E7B5BB" w14:textId="77777777" w:rsidR="006262F7" w:rsidRPr="006262F7" w:rsidRDefault="006262F7" w:rsidP="006262F7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72A4044" w14:textId="77777777" w:rsidR="00DB53D1" w:rsidRDefault="00DB53D1" w:rsidP="006262F7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نهاية حــــــــــــــاصل قسمة دالتين:</w:t>
            </w:r>
          </w:p>
          <w:p w14:paraId="2D5B783E" w14:textId="77777777" w:rsidR="006262F7" w:rsidRPr="00AE086E" w:rsidRDefault="006262F7" w:rsidP="006262F7">
            <w:pPr>
              <w:shd w:val="clear" w:color="auto" w:fill="FFFFFF" w:themeFill="background1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8083" w:type="dxa"/>
              <w:tblLook w:val="04A0" w:firstRow="1" w:lastRow="0" w:firstColumn="1" w:lastColumn="0" w:noHBand="0" w:noVBand="1"/>
            </w:tblPr>
            <w:tblGrid>
              <w:gridCol w:w="592"/>
              <w:gridCol w:w="592"/>
              <w:gridCol w:w="592"/>
              <w:gridCol w:w="592"/>
              <w:gridCol w:w="712"/>
              <w:gridCol w:w="712"/>
              <w:gridCol w:w="712"/>
              <w:gridCol w:w="712"/>
              <w:gridCol w:w="562"/>
              <w:gridCol w:w="439"/>
              <w:gridCol w:w="562"/>
              <w:gridCol w:w="681"/>
              <w:gridCol w:w="1102"/>
            </w:tblGrid>
            <w:tr w:rsidR="00DB53D1" w:rsidRPr="00AE086E" w14:paraId="31217F21" w14:textId="77777777" w:rsidTr="00C40E41">
              <w:trPr>
                <w:trHeight w:val="550"/>
              </w:trPr>
              <w:tc>
                <w:tcPr>
                  <w:tcW w:w="589" w:type="dxa"/>
                  <w:vAlign w:val="center"/>
                </w:tcPr>
                <w:p w14:paraId="5AF050E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2849E85">
                      <v:shape id="_x0000_i1407" type="#_x0000_t75" style="width:18.75pt;height:11.25pt" o:ole="">
                        <v:imagedata r:id="rId277" o:title=""/>
                      </v:shape>
                      <o:OLEObject Type="Embed" ProgID="Equation.DSMT4" ShapeID="_x0000_i1407" DrawAspect="Content" ObjectID="_1801066622" r:id="rId373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505CDD2D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64C251E5">
                      <v:shape id="_x0000_i1408" type="#_x0000_t75" style="width:18.75pt;height:11.25pt" o:ole="">
                        <v:imagedata r:id="rId277" o:title=""/>
                      </v:shape>
                      <o:OLEObject Type="Embed" ProgID="Equation.DSMT4" ShapeID="_x0000_i1408" DrawAspect="Content" ObjectID="_1801066623" r:id="rId374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159DDBB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0DCCA885">
                      <v:shape id="_x0000_i1409" type="#_x0000_t75" style="width:18.75pt;height:11.25pt" o:ole="">
                        <v:imagedata r:id="rId279" o:title=""/>
                      </v:shape>
                      <o:OLEObject Type="Embed" ProgID="Equation.DSMT4" ShapeID="_x0000_i1409" DrawAspect="Content" ObjectID="_1801066624" r:id="rId375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6402E98C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7F69A01F">
                      <v:shape id="_x0000_i1410" type="#_x0000_t75" style="width:18.75pt;height:11.25pt" o:ole="">
                        <v:imagedata r:id="rId279" o:title=""/>
                      </v:shape>
                      <o:OLEObject Type="Embed" ProgID="Equation.DSMT4" ShapeID="_x0000_i1410" DrawAspect="Content" ObjectID="_1801066625" r:id="rId376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5EC6998B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1230D31B">
                      <v:shape id="_x0000_i1411" type="#_x0000_t75" style="width:18.75pt;height:11.25pt" o:ole="">
                        <v:imagedata r:id="rId277" o:title=""/>
                      </v:shape>
                      <o:OLEObject Type="Embed" ProgID="Equation.DSMT4" ShapeID="_x0000_i1411" DrawAspect="Content" ObjectID="_1801066626" r:id="rId377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03FD42BD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61F6070">
                      <v:shape id="_x0000_i1412" type="#_x0000_t75" style="width:18.75pt;height:11.25pt" o:ole="">
                        <v:imagedata r:id="rId277" o:title=""/>
                      </v:shape>
                      <o:OLEObject Type="Embed" ProgID="Equation.DSMT4" ShapeID="_x0000_i1412" DrawAspect="Content" ObjectID="_1801066627" r:id="rId378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25F60CF3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2CC39A48">
                      <v:shape id="_x0000_i1413" type="#_x0000_t75" style="width:18.75pt;height:11.25pt" o:ole="">
                        <v:imagedata r:id="rId279" o:title=""/>
                      </v:shape>
                      <o:OLEObject Type="Embed" ProgID="Equation.DSMT4" ShapeID="_x0000_i1413" DrawAspect="Content" ObjectID="_1801066628" r:id="rId379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6B5B9A4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67027DB7">
                      <v:shape id="_x0000_i1414" type="#_x0000_t75" style="width:18.75pt;height:11.25pt" o:ole="">
                        <v:imagedata r:id="rId279" o:title=""/>
                      </v:shape>
                      <o:OLEObject Type="Embed" ProgID="Equation.DSMT4" ShapeID="_x0000_i1414" DrawAspect="Content" ObjectID="_1801066629" r:id="rId380"/>
                    </w:object>
                  </w:r>
                </w:p>
              </w:tc>
              <w:tc>
                <w:tcPr>
                  <w:tcW w:w="762" w:type="dxa"/>
                  <w:vAlign w:val="center"/>
                </w:tcPr>
                <w:p w14:paraId="343A3AA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139" w:dyaOrig="279" w14:anchorId="659DD335">
                      <v:shape id="_x0000_i1415" type="#_x0000_t75" style="width:6.75pt;height:14.25pt" o:ole="">
                        <v:imagedata r:id="rId381" o:title=""/>
                      </v:shape>
                      <o:OLEObject Type="Embed" ProgID="Equation.DSMT4" ShapeID="_x0000_i1415" DrawAspect="Content" ObjectID="_1801066630" r:id="rId382"/>
                    </w:object>
                  </w:r>
                </w:p>
              </w:tc>
              <w:tc>
                <w:tcPr>
                  <w:tcW w:w="418" w:type="dxa"/>
                </w:tcPr>
                <w:p w14:paraId="38E926F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position w:val="-6"/>
                      <w:sz w:val="28"/>
                      <w:szCs w:val="28"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position w:val="-6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8" w:type="dxa"/>
                  <w:vAlign w:val="center"/>
                </w:tcPr>
                <w:p w14:paraId="63885C5E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139" w:dyaOrig="279" w14:anchorId="72BC9083">
                      <v:shape id="_x0000_i1416" type="#_x0000_t75" style="width:6.75pt;height:14.25pt" o:ole="">
                        <v:imagedata r:id="rId383" o:title=""/>
                      </v:shape>
                      <o:OLEObject Type="Embed" ProgID="Equation.DSMT4" ShapeID="_x0000_i1416" DrawAspect="Content" ObjectID="_1801066631" r:id="rId384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014C7A6A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660" w:dyaOrig="300" w14:anchorId="4700DFE2">
                      <v:shape id="_x0000_i1417" type="#_x0000_t75" style="width:21pt;height:15.75pt" o:ole="">
                        <v:imagedata r:id="rId385" o:title=""/>
                      </v:shape>
                      <o:OLEObject Type="Embed" ProgID="Equation.DSMT4" ShapeID="_x0000_i1417" DrawAspect="Content" ObjectID="_1801066632" r:id="rId386"/>
                    </w:object>
                  </w:r>
                </w:p>
              </w:tc>
              <w:tc>
                <w:tcPr>
                  <w:tcW w:w="1180" w:type="dxa"/>
                  <w:vAlign w:val="center"/>
                </w:tcPr>
                <w:p w14:paraId="6E00D613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80" w:dyaOrig="440" w14:anchorId="0799C955">
                      <v:shape id="_x0000_i1418" type="#_x0000_t75" style="width:44.25pt;height:21.75pt" o:ole="">
                        <v:imagedata r:id="rId286" o:title=""/>
                      </v:shape>
                      <o:OLEObject Type="Embed" ProgID="Equation.DSMT4" ShapeID="_x0000_i1418" DrawAspect="Content" ObjectID="_1801066633" r:id="rId387"/>
                    </w:object>
                  </w:r>
                </w:p>
              </w:tc>
            </w:tr>
            <w:tr w:rsidR="00DB53D1" w:rsidRPr="00AE086E" w14:paraId="49E05773" w14:textId="77777777" w:rsidTr="00C40E41">
              <w:trPr>
                <w:trHeight w:val="536"/>
              </w:trPr>
              <w:tc>
                <w:tcPr>
                  <w:tcW w:w="589" w:type="dxa"/>
                  <w:vAlign w:val="center"/>
                </w:tcPr>
                <w:p w14:paraId="6D16ED7A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31CD6865">
                      <v:shape id="_x0000_i1419" type="#_x0000_t75" style="width:18.75pt;height:11.25pt" o:ole="">
                        <v:imagedata r:id="rId277" o:title=""/>
                      </v:shape>
                      <o:OLEObject Type="Embed" ProgID="Equation.DSMT4" ShapeID="_x0000_i1419" DrawAspect="Content" ObjectID="_1801066634" r:id="rId388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23A14F0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302AAC1B">
                      <v:shape id="_x0000_i1420" type="#_x0000_t75" style="width:18.75pt;height:11.25pt" o:ole="">
                        <v:imagedata r:id="rId279" o:title=""/>
                      </v:shape>
                      <o:OLEObject Type="Embed" ProgID="Equation.DSMT4" ShapeID="_x0000_i1420" DrawAspect="Content" ObjectID="_1801066635" r:id="rId389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7E61234B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7019513C">
                      <v:shape id="_x0000_i1421" type="#_x0000_t75" style="width:18.75pt;height:11.25pt" o:ole="">
                        <v:imagedata r:id="rId277" o:title=""/>
                      </v:shape>
                      <o:OLEObject Type="Embed" ProgID="Equation.DSMT4" ShapeID="_x0000_i1421" DrawAspect="Content" ObjectID="_1801066636" r:id="rId390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6F93E217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164E6B4D">
                      <v:shape id="_x0000_i1422" type="#_x0000_t75" style="width:18.75pt;height:11.25pt" o:ole="">
                        <v:imagedata r:id="rId279" o:title=""/>
                      </v:shape>
                      <o:OLEObject Type="Embed" ProgID="Equation.DSMT4" ShapeID="_x0000_i1422" DrawAspect="Content" ObjectID="_1801066637" r:id="rId391"/>
                    </w:object>
                  </w:r>
                </w:p>
              </w:tc>
              <w:tc>
                <w:tcPr>
                  <w:tcW w:w="589" w:type="dxa"/>
                  <w:vAlign w:val="center"/>
                </w:tcPr>
                <w:p w14:paraId="1755714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5977303A">
                      <v:shape id="_x0000_i1423" type="#_x0000_t75" style="width:24.75pt;height:12.75pt" o:ole="">
                        <v:imagedata r:id="rId392" o:title=""/>
                      </v:shape>
                      <o:OLEObject Type="Embed" ProgID="Equation.DSMT4" ShapeID="_x0000_i1423" DrawAspect="Content" ObjectID="_1801066638" r:id="rId393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43E7CAC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4C82174F">
                      <v:shape id="_x0000_i1424" type="#_x0000_t75" style="width:24.75pt;height:12.75pt" o:ole="">
                        <v:imagedata r:id="rId394" o:title=""/>
                      </v:shape>
                      <o:OLEObject Type="Embed" ProgID="Equation.DSMT4" ShapeID="_x0000_i1424" DrawAspect="Content" ObjectID="_1801066639" r:id="rId395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2E5ACBD2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35C4FD4E">
                      <v:shape id="_x0000_i1425" type="#_x0000_t75" style="width:24.75pt;height:12.75pt" o:ole="">
                        <v:imagedata r:id="rId396" o:title=""/>
                      </v:shape>
                      <o:OLEObject Type="Embed" ProgID="Equation.DSMT4" ShapeID="_x0000_i1425" DrawAspect="Content" ObjectID="_1801066640" r:id="rId397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6C4A1279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520" w:dyaOrig="260" w14:anchorId="61365760">
                      <v:shape id="_x0000_i1426" type="#_x0000_t75" style="width:24.75pt;height:12.75pt" o:ole="">
                        <v:imagedata r:id="rId398" o:title=""/>
                      </v:shape>
                      <o:OLEObject Type="Embed" ProgID="Equation.DSMT4" ShapeID="_x0000_i1426" DrawAspect="Content" ObjectID="_1801066641" r:id="rId399"/>
                    </w:object>
                  </w:r>
                </w:p>
              </w:tc>
              <w:tc>
                <w:tcPr>
                  <w:tcW w:w="762" w:type="dxa"/>
                  <w:vAlign w:val="center"/>
                </w:tcPr>
                <w:p w14:paraId="70B3AE5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40" w:dyaOrig="180" w14:anchorId="7CC2E6FF">
                      <v:shape id="_x0000_i1427" type="#_x0000_t75" style="width:17.25pt;height:9pt" o:ole="">
                        <v:imagedata r:id="rId400" o:title=""/>
                      </v:shape>
                      <o:OLEObject Type="Embed" ProgID="Equation.DSMT4" ShapeID="_x0000_i1427" DrawAspect="Content" ObjectID="_1801066642" r:id="rId401"/>
                    </w:object>
                  </w:r>
                </w:p>
              </w:tc>
              <w:tc>
                <w:tcPr>
                  <w:tcW w:w="418" w:type="dxa"/>
                </w:tcPr>
                <w:p w14:paraId="3833CED1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position w:val="-4"/>
                      <w:sz w:val="28"/>
                      <w:szCs w:val="28"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position w:val="-4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18" w:type="dxa"/>
                  <w:vAlign w:val="center"/>
                </w:tcPr>
                <w:p w14:paraId="3691FCF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40" w:dyaOrig="200" w14:anchorId="5C24BEC5">
                      <v:shape id="_x0000_i1428" type="#_x0000_t75" style="width:17.25pt;height:11.25pt" o:ole="">
                        <v:imagedata r:id="rId402" o:title=""/>
                      </v:shape>
                      <o:OLEObject Type="Embed" ProgID="Equation.DSMT4" ShapeID="_x0000_i1428" DrawAspect="Content" ObjectID="_1801066643" r:id="rId403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19A2962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620" w:dyaOrig="260" w14:anchorId="08B76868">
                      <v:shape id="_x0000_i1429" type="#_x0000_t75" style="width:23.25pt;height:12.75pt" o:ole="">
                        <v:imagedata r:id="rId404" o:title=""/>
                      </v:shape>
                      <o:OLEObject Type="Embed" ProgID="Equation.DSMT4" ShapeID="_x0000_i1429" DrawAspect="Content" ObjectID="_1801066644" r:id="rId405"/>
                    </w:object>
                  </w:r>
                </w:p>
              </w:tc>
              <w:tc>
                <w:tcPr>
                  <w:tcW w:w="1180" w:type="dxa"/>
                  <w:vAlign w:val="center"/>
                </w:tcPr>
                <w:p w14:paraId="0D672AC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0"/>
                      <w:sz w:val="28"/>
                      <w:szCs w:val="28"/>
                      <w14:ligatures w14:val="standardContextual"/>
                    </w:rPr>
                    <w:object w:dxaOrig="859" w:dyaOrig="440" w14:anchorId="7F2D1347">
                      <v:shape id="_x0000_i1430" type="#_x0000_t75" style="width:42.75pt;height:21.75pt" o:ole="">
                        <v:imagedata r:id="rId295" o:title=""/>
                      </v:shape>
                      <o:OLEObject Type="Embed" ProgID="Equation.DSMT4" ShapeID="_x0000_i1430" DrawAspect="Content" ObjectID="_1801066645" r:id="rId406"/>
                    </w:object>
                  </w:r>
                </w:p>
              </w:tc>
            </w:tr>
            <w:tr w:rsidR="00DB53D1" w:rsidRPr="00AE086E" w14:paraId="4A8703F7" w14:textId="77777777" w:rsidTr="00C40E41">
              <w:trPr>
                <w:trHeight w:val="965"/>
              </w:trPr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3E87C419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797ACD71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77286A7F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648A937A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3348AD93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0637BCB8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234F89EE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3D6B33F2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54B4A580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shd w:val="clear" w:color="auto" w:fill="D9D9D9" w:themeFill="background1" w:themeFillShade="D9"/>
                  <w:vAlign w:val="center"/>
                </w:tcPr>
                <w:p w14:paraId="313E107E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350B8851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16795D66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589" w:type="dxa"/>
                  <w:vAlign w:val="center"/>
                </w:tcPr>
                <w:p w14:paraId="4900E0F4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7F497F27">
                      <v:shape id="_x0000_i1431" type="#_x0000_t75" style="width:18.75pt;height:11.25pt" o:ole="">
                        <v:imagedata r:id="rId279" o:title=""/>
                      </v:shape>
                      <o:OLEObject Type="Embed" ProgID="Equation.DSMT4" ShapeID="_x0000_i1431" DrawAspect="Content" ObjectID="_1801066646" r:id="rId407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41C2D4BF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419FFED1">
                      <v:shape id="_x0000_i1432" type="#_x0000_t75" style="width:18.75pt;height:11.25pt" o:ole="">
                        <v:imagedata r:id="rId277" o:title=""/>
                      </v:shape>
                      <o:OLEObject Type="Embed" ProgID="Equation.DSMT4" ShapeID="_x0000_i1432" DrawAspect="Content" ObjectID="_1801066647" r:id="rId408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6A6870A3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00" w14:anchorId="31FF7750">
                      <v:shape id="_x0000_i1433" type="#_x0000_t75" style="width:18.75pt;height:11.25pt" o:ole="">
                        <v:imagedata r:id="rId277" o:title=""/>
                      </v:shape>
                      <o:OLEObject Type="Embed" ProgID="Equation.DSMT4" ShapeID="_x0000_i1433" DrawAspect="Content" ObjectID="_1801066648" r:id="rId409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43B6017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4"/>
                      <w:sz w:val="28"/>
                      <w:szCs w:val="28"/>
                      <w14:ligatures w14:val="standardContextual"/>
                    </w:rPr>
                    <w:object w:dxaOrig="380" w:dyaOrig="220" w14:anchorId="3090F44E">
                      <v:shape id="_x0000_i1434" type="#_x0000_t75" style="width:18.75pt;height:11.25pt" o:ole="">
                        <v:imagedata r:id="rId279" o:title=""/>
                      </v:shape>
                      <o:OLEObject Type="Embed" ProgID="Equation.DSMT4" ShapeID="_x0000_i1434" DrawAspect="Content" ObjectID="_1801066649" r:id="rId410"/>
                    </w:object>
                  </w:r>
                </w:p>
              </w:tc>
              <w:tc>
                <w:tcPr>
                  <w:tcW w:w="762" w:type="dxa"/>
                  <w:vAlign w:val="center"/>
                </w:tcPr>
                <w:p w14:paraId="386333C8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00" w:dyaOrig="279" w14:anchorId="43F92FAC">
                      <v:shape id="_x0000_i1435" type="#_x0000_t75" style="width:11.25pt;height:14.25pt" o:ole="">
                        <v:imagedata r:id="rId411" o:title=""/>
                      </v:shape>
                      <o:OLEObject Type="Embed" ProgID="Equation.DSMT4" ShapeID="_x0000_i1435" DrawAspect="Content" ObjectID="_1801066650" r:id="rId412"/>
                    </w:object>
                  </w:r>
                </w:p>
              </w:tc>
              <w:tc>
                <w:tcPr>
                  <w:tcW w:w="418" w:type="dxa"/>
                  <w:shd w:val="clear" w:color="auto" w:fill="D9D9D9" w:themeFill="background1" w:themeFillShade="D9"/>
                </w:tcPr>
                <w:p w14:paraId="50C65BAB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ح</w:t>
                  </w:r>
                </w:p>
                <w:p w14:paraId="64B78B0E" w14:textId="77777777" w:rsidR="00DB53D1" w:rsidRPr="001D2C98" w:rsidRDefault="00DB53D1" w:rsidP="00DB53D1">
                  <w:pPr>
                    <w:jc w:val="center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ع</w:t>
                  </w:r>
                </w:p>
                <w:p w14:paraId="705E936A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position w:val="-6"/>
                      <w:sz w:val="28"/>
                      <w:szCs w:val="28"/>
                    </w:rPr>
                  </w:pPr>
                  <w:r w:rsidRPr="001D2C98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</w:rPr>
                    <w:t>ت</w:t>
                  </w:r>
                </w:p>
              </w:tc>
              <w:tc>
                <w:tcPr>
                  <w:tcW w:w="418" w:type="dxa"/>
                  <w:vAlign w:val="center"/>
                </w:tcPr>
                <w:p w14:paraId="774A48F5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6"/>
                      <w:sz w:val="28"/>
                      <w:szCs w:val="28"/>
                      <w14:ligatures w14:val="standardContextual"/>
                    </w:rPr>
                    <w:object w:dxaOrig="200" w:dyaOrig="279" w14:anchorId="49A6C36F">
                      <v:shape id="_x0000_i1436" type="#_x0000_t75" style="width:11.25pt;height:14.25pt" o:ole="">
                        <v:imagedata r:id="rId411" o:title=""/>
                      </v:shape>
                      <o:OLEObject Type="Embed" ProgID="Equation.DSMT4" ShapeID="_x0000_i1436" DrawAspect="Content" ObjectID="_1801066651" r:id="rId413"/>
                    </w:object>
                  </w:r>
                </w:p>
              </w:tc>
              <w:tc>
                <w:tcPr>
                  <w:tcW w:w="590" w:type="dxa"/>
                  <w:vAlign w:val="center"/>
                </w:tcPr>
                <w:p w14:paraId="77DDDE27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24"/>
                      <w:sz w:val="28"/>
                      <w:szCs w:val="28"/>
                      <w14:ligatures w14:val="standardContextual"/>
                    </w:rPr>
                    <w:object w:dxaOrig="240" w:dyaOrig="620" w14:anchorId="1DA44D06">
                      <v:shape id="_x0000_i1437" type="#_x0000_t75" style="width:12pt;height:31.5pt" o:ole="">
                        <v:imagedata r:id="rId414" o:title=""/>
                      </v:shape>
                      <o:OLEObject Type="Embed" ProgID="Equation.DSMT4" ShapeID="_x0000_i1437" DrawAspect="Content" ObjectID="_1801066652" r:id="rId415"/>
                    </w:object>
                  </w:r>
                </w:p>
              </w:tc>
              <w:tc>
                <w:tcPr>
                  <w:tcW w:w="1180" w:type="dxa"/>
                  <w:vAlign w:val="center"/>
                </w:tcPr>
                <w:p w14:paraId="15A087D0" w14:textId="77777777" w:rsidR="00DB53D1" w:rsidRPr="00AE086E" w:rsidRDefault="00DB53D1" w:rsidP="00DB53D1">
                  <w:pPr>
                    <w:jc w:val="center"/>
                    <w:rPr>
                      <w:rFonts w:ascii="Amiri" w:hAnsi="Amiri" w:cs="Amiri"/>
                      <w:color w:val="FF0000"/>
                      <w:sz w:val="28"/>
                      <w:szCs w:val="28"/>
                      <w:rtl/>
                    </w:rPr>
                  </w:pPr>
                  <w:r w:rsidRPr="00AE086E">
                    <w:rPr>
                      <w:rFonts w:ascii="Amiri" w:hAnsi="Amiri" w:cs="Amiri"/>
                      <w:color w:val="FF0000"/>
                      <w:kern w:val="2"/>
                      <w:position w:val="-30"/>
                      <w:sz w:val="28"/>
                      <w:szCs w:val="28"/>
                      <w14:ligatures w14:val="standardContextual"/>
                    </w:rPr>
                    <w:object w:dxaOrig="1160" w:dyaOrig="720" w14:anchorId="432B8E89">
                      <v:shape id="_x0000_i1438" type="#_x0000_t75" style="width:43.5pt;height:36pt" o:ole="">
                        <v:imagedata r:id="rId416" o:title=""/>
                      </v:shape>
                      <o:OLEObject Type="Embed" ProgID="Equation.DSMT4" ShapeID="_x0000_i1438" DrawAspect="Content" ObjectID="_1801066653" r:id="rId417"/>
                    </w:object>
                  </w:r>
                </w:p>
              </w:tc>
            </w:tr>
          </w:tbl>
          <w:p w14:paraId="689385B2" w14:textId="77777777" w:rsidR="006262F7" w:rsidRDefault="006262F7" w:rsidP="00DB53D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8AFE68F" w14:textId="2920C0DC" w:rsidR="00DB53D1" w:rsidRDefault="006262F7" w:rsidP="006262F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4595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 w:rsidRPr="00F4595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F4595F">
              <w:rPr>
                <w:rFonts w:ascii="Amiri" w:hAnsi="Amiri" w:cs="Amiri"/>
                <w:sz w:val="28"/>
                <w:szCs w:val="28"/>
                <w:rtl/>
              </w:rPr>
              <w:t>ت 09 ص 228</w:t>
            </w:r>
          </w:p>
          <w:p w14:paraId="4F2CCEE5" w14:textId="77777777" w:rsidR="00DB53D1" w:rsidRDefault="00DB53D1" w:rsidP="00DB53D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50A03F5" w14:textId="4346B03A" w:rsidR="00DB53D1" w:rsidRPr="00AE086E" w:rsidRDefault="00DB53D1" w:rsidP="00DB53D1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AE086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</w:t>
            </w:r>
            <w:r w:rsidR="00441430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ة</w:t>
            </w:r>
          </w:p>
          <w:p w14:paraId="75E3BA57" w14:textId="77777777" w:rsidR="00441430" w:rsidRDefault="00441430" w:rsidP="00441430">
            <w:p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</w:p>
          <w:p w14:paraId="672465E4" w14:textId="09E373F2" w:rsidR="00DB53D1" w:rsidRPr="00AE086E" w:rsidRDefault="00DB53D1" w:rsidP="00441430">
            <w:pPr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E086E">
              <w:rPr>
                <w:rFonts w:ascii="Amiri" w:hAnsi="Amiri" w:cs="Amiri"/>
                <w:sz w:val="28"/>
                <w:szCs w:val="28"/>
                <w:rtl/>
              </w:rPr>
              <w:t>يتم بصفة عامة حساب نهاية دالة عند كل حد من حدود مجموعة تعريفها.</w:t>
            </w:r>
          </w:p>
          <w:p w14:paraId="7A65B8A9" w14:textId="77777777" w:rsidR="00DB53D1" w:rsidRDefault="00DB53D1" w:rsidP="00DB53D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B6A2D9F" w14:textId="77777777" w:rsidR="00DB53D1" w:rsidRPr="00242ED2" w:rsidRDefault="00DB53D1" w:rsidP="00DB53D1">
            <w:pPr>
              <w:shd w:val="clear" w:color="auto" w:fill="FDFECE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42ED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حالة عامة:</w:t>
            </w:r>
          </w:p>
          <w:p w14:paraId="2364FAEA" w14:textId="77777777" w:rsidR="00DB53D1" w:rsidRPr="00242ED2" w:rsidRDefault="00DB53D1" w:rsidP="00DB53D1">
            <w:pPr>
              <w:pStyle w:val="Paragraphedeliste"/>
              <w:numPr>
                <w:ilvl w:val="0"/>
                <w:numId w:val="33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نهاية دالة كثير حدود عند </w:t>
            </w:r>
            <w:r w:rsidRPr="00242ED2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60" w14:anchorId="7907EFD0">
                <v:shape id="_x0000_i1439" type="#_x0000_t75" style="width:24.75pt;height:12.75pt" o:ole="">
                  <v:imagedata r:id="rId418" o:title=""/>
                </v:shape>
                <o:OLEObject Type="Embed" ProgID="Equation.DSMT4" ShapeID="_x0000_i1439" DrawAspect="Content" ObjectID="_1801066654" r:id="rId419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242ED2">
              <w:rPr>
                <w:rFonts w:ascii="Amiri" w:hAnsi="Amiri" w:cs="Amiri"/>
                <w:position w:val="-4"/>
                <w:sz w:val="28"/>
                <w:szCs w:val="28"/>
              </w:rPr>
              <w:object w:dxaOrig="480" w:dyaOrig="200" w14:anchorId="4087FACB">
                <v:shape id="_x0000_i1440" type="#_x0000_t75" style="width:24pt;height:11.25pt" o:ole="">
                  <v:imagedata r:id="rId420" o:title=""/>
                </v:shape>
                <o:OLEObject Type="Embed" ProgID="Equation.DSMT4" ShapeID="_x0000_i1440" DrawAspect="Content" ObjectID="_1801066655" r:id="rId421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 هي نهاية حدها الأعلى درجة</w:t>
            </w:r>
          </w:p>
          <w:p w14:paraId="73FAA7CA" w14:textId="77777777" w:rsidR="00DB53D1" w:rsidRPr="00242ED2" w:rsidRDefault="00DB53D1" w:rsidP="00DB53D1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نهاية الدالة الناطقة عند </w:t>
            </w:r>
            <w:r w:rsidRPr="00242ED2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60" w14:anchorId="3BAD1DE1">
                <v:shape id="_x0000_i1441" type="#_x0000_t75" style="width:24.75pt;height:12.75pt" o:ole="">
                  <v:imagedata r:id="rId418" o:title=""/>
                </v:shape>
                <o:OLEObject Type="Embed" ProgID="Equation.DSMT4" ShapeID="_x0000_i1441" DrawAspect="Content" ObjectID="_1801066656" r:id="rId422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242ED2">
              <w:rPr>
                <w:rFonts w:ascii="Amiri" w:hAnsi="Amiri" w:cs="Amiri"/>
                <w:position w:val="-4"/>
                <w:sz w:val="28"/>
                <w:szCs w:val="28"/>
              </w:rPr>
              <w:object w:dxaOrig="480" w:dyaOrig="200" w14:anchorId="7B601C4C">
                <v:shape id="_x0000_i1442" type="#_x0000_t75" style="width:24pt;height:11.25pt" o:ole="">
                  <v:imagedata r:id="rId420" o:title=""/>
                </v:shape>
                <o:OLEObject Type="Embed" ProgID="Equation.DSMT4" ShapeID="_x0000_i1442" DrawAspect="Content" ObjectID="_1801066657" r:id="rId423"/>
              </w:object>
            </w:r>
            <w:r w:rsidRPr="00242ED2">
              <w:rPr>
                <w:rFonts w:ascii="Amiri" w:hAnsi="Amiri" w:cs="Amiri"/>
                <w:sz w:val="28"/>
                <w:szCs w:val="28"/>
                <w:rtl/>
              </w:rPr>
              <w:t>هي نهاية حاصل قسمة الحد الأعلى درجة في البسط على الحد الأعلى درجة في المقام.</w:t>
            </w:r>
          </w:p>
          <w:p w14:paraId="7203E6D7" w14:textId="77777777" w:rsidR="00DB53D1" w:rsidRDefault="00DB53D1" w:rsidP="00DB53D1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ABBCD0E" w14:textId="77777777" w:rsidR="00DB53D1" w:rsidRDefault="00DB53D1" w:rsidP="006262F7">
            <w:pPr>
              <w:shd w:val="clear" w:color="auto" w:fill="FDFECE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5F2947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تطبيقات</w:t>
            </w:r>
          </w:p>
          <w:p w14:paraId="19835D96" w14:textId="77777777" w:rsidR="00E41828" w:rsidRDefault="00E4182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7AE20A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595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</w:t>
            </w:r>
            <w:r w:rsidRPr="00F4595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F4595F">
              <w:rPr>
                <w:rFonts w:ascii="Amiri" w:hAnsi="Amiri" w:cs="Amiri"/>
                <w:sz w:val="28"/>
                <w:szCs w:val="28"/>
                <w:rtl/>
              </w:rPr>
              <w:t>ت 13 ص 228</w:t>
            </w:r>
          </w:p>
          <w:p w14:paraId="223E6F81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048617C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595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مثال02:</w:t>
            </w:r>
            <w:r w:rsidRPr="00F4595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F4595F">
              <w:rPr>
                <w:rFonts w:ascii="Amiri" w:hAnsi="Amiri" w:cs="Amiri"/>
                <w:sz w:val="28"/>
                <w:szCs w:val="28"/>
                <w:rtl/>
              </w:rPr>
              <w:t>ت 15 ص 229</w:t>
            </w:r>
          </w:p>
          <w:p w14:paraId="03D09FAD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58A6A37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595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 03:</w:t>
            </w:r>
            <w:r w:rsidRPr="00F4595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F4595F">
              <w:rPr>
                <w:rFonts w:ascii="Amiri" w:hAnsi="Amiri" w:cs="Amiri"/>
                <w:sz w:val="28"/>
                <w:szCs w:val="28"/>
                <w:rtl/>
              </w:rPr>
              <w:t>ت 16 ص 229</w:t>
            </w:r>
          </w:p>
          <w:p w14:paraId="5A19ACED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60BDE22" w14:textId="77777777" w:rsidR="006262F7" w:rsidRPr="00F4595F" w:rsidRDefault="006262F7" w:rsidP="006262F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F4595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مثال 04:</w:t>
            </w:r>
            <w:r w:rsidRPr="00F4595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F4595F">
              <w:rPr>
                <w:rFonts w:ascii="Amiri" w:hAnsi="Amiri" w:cs="Amiri"/>
                <w:sz w:val="28"/>
                <w:szCs w:val="28"/>
                <w:rtl/>
              </w:rPr>
              <w:t>ت 19 ص 229</w:t>
            </w:r>
          </w:p>
          <w:p w14:paraId="172C517E" w14:textId="77777777" w:rsidR="006262F7" w:rsidRDefault="006262F7" w:rsidP="006262F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BE62643" w14:textId="77777777" w:rsidR="006262F7" w:rsidRPr="00792B9B" w:rsidRDefault="006262F7" w:rsidP="006262F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0756A20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919353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DF2D5F" w14:textId="77777777" w:rsidR="006262F7" w:rsidRDefault="006262F7" w:rsidP="006262F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DE90DF" w14:textId="77777777" w:rsidR="006262F7" w:rsidRDefault="006262F7" w:rsidP="006262F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713464" w14:textId="77777777" w:rsidR="006262F7" w:rsidRDefault="006262F7" w:rsidP="006262F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2D2564" w14:textId="55D87650" w:rsidR="006262F7" w:rsidRPr="006262F7" w:rsidRDefault="006262F7" w:rsidP="006262F7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262F7">
              <w:rPr>
                <w:rFonts w:ascii="Amiri" w:hAnsi="Amiri" w:cs="Amiri"/>
                <w:color w:val="FF0000"/>
                <w:sz w:val="24"/>
                <w:szCs w:val="24"/>
                <w:rtl/>
              </w:rPr>
              <w:t>نجعل التلاميذ يدرك حالات عدم التعيين</w:t>
            </w:r>
          </w:p>
          <w:p w14:paraId="68CD88E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09F723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ABEC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568414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15E9A8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B18534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501E6B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ABB288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ECE61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431223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1B9B2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1B601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41113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3D544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D7DD18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49DABB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58F8E6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515589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4B5BA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074126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5B2CD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40C5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EB714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667A4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6CDCF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64CE69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4F693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84190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C013C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3A00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DEBAC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051C4" w14:textId="77777777" w:rsidR="00E41828" w:rsidRPr="00792B9B" w:rsidRDefault="00E4182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082CEEC" w14:textId="77777777" w:rsidR="00E41828" w:rsidRPr="00792B9B" w:rsidRDefault="00E4182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303E3573" w14:textId="77777777" w:rsidR="00E41828" w:rsidRDefault="00E4182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ECFFB7" wp14:editId="501B00D9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08443672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557A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D531F69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CFFB7" id="_x0000_s1036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C/mxHY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75E3557A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D531F69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FC57DA" wp14:editId="09C329EE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0824361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03DD8" w14:textId="54C38746" w:rsidR="00E41828" w:rsidRPr="00305590" w:rsidRDefault="00E4182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73D3F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 ساعة</w:t>
                            </w:r>
                          </w:p>
                          <w:p w14:paraId="75716FD7" w14:textId="77777777" w:rsidR="00E41828" w:rsidRDefault="00E4182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C57DA" id="_x0000_s1037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JrBpN1xAgAARA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43A03DD8" w14:textId="54C38746" w:rsidR="00E41828" w:rsidRPr="00305590" w:rsidRDefault="00E4182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73D3F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02 ساعة</w:t>
                      </w:r>
                    </w:p>
                    <w:p w14:paraId="75716FD7" w14:textId="77777777" w:rsidR="00E41828" w:rsidRDefault="00E4182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C39DF" wp14:editId="7EB4F28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1143475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85B0" w14:textId="77777777" w:rsidR="00E41828" w:rsidRPr="00305590" w:rsidRDefault="00E4182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C39DF" id="_x0000_s1038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Nz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Y6sisvi0gnK3RIbQLYJ38q6i5twLH5YCafKpn7TN4ZEObaApOPQUZ2vAX6feoz4NJEk5&#10;a2iTCu5/bgQqzsw3S6N6mZ+fx9VLzPlkOiYGjyWrY4nd1DdAbc7p33AykVE/mD2pEepXWvpFjEoi&#10;YSXFLrgMuGduQrfh9G1ItVgkNVo3J8K9fXYyOo+FjnP30r4KdP2EBprtB9hvnZi9m9FON1paWGwC&#10;6CoN8KGufQtoVdMe9N9K/AuO+aR1+PzmvwE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I6UN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76FE85B0" w14:textId="77777777" w:rsidR="00E41828" w:rsidRPr="00305590" w:rsidRDefault="00E4182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C83E8A" wp14:editId="631421C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08846315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BEED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 "السلوك التقاربي لمنحن"</w:t>
                            </w:r>
                          </w:p>
                          <w:p w14:paraId="6AFF82BB" w14:textId="64E619CD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A73D3F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73D3F" w:rsidRPr="00A73D3F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المستقيم المقارب المائل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C83E8A" id="_x0000_s1039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iZ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loWsvPsbL4awXlbokMoVsE7+RdRcO5Fz4sBRLzaUdom8MjHdpAU3Dob5ytAX+d+h/t&#10;iZCk5ayhTSq4/7kRqDgz3yxR9TKfTOLqJWEyvRiTgMea1bHGbuoboDHn9G44ma7RPpj9VSPUr7T0&#10;ixiVVMJKil1wGXAv3IRuw+nZkGqxSGa0bk6Ee/vsZHQeGx1599K+CnQ9QwNx+wH2Wydm7zja2Uak&#10;hcUmgK4SgQ997UdAq5r42T8r8S04lpPV4fGb/w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TuFIm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5F4EBEED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 "السلوك التقاربي لمنحن"</w:t>
                      </w:r>
                    </w:p>
                    <w:p w14:paraId="6AFF82BB" w14:textId="64E619CD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A73D3F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A73D3F" w:rsidRPr="00A73D3F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المستقيم المقارب المائل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D95527E" w14:textId="77777777" w:rsidR="00E41828" w:rsidRPr="00792B9B" w:rsidRDefault="00E4182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32"/>
        <w:gridCol w:w="7864"/>
        <w:gridCol w:w="1716"/>
      </w:tblGrid>
      <w:tr w:rsidR="00E41828" w:rsidRPr="00792B9B" w14:paraId="234B5266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48AA42F" w14:textId="77777777" w:rsidR="00E41828" w:rsidRPr="00305590" w:rsidRDefault="00E4182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5C974F2" w14:textId="77777777" w:rsidR="00E41828" w:rsidRPr="00305590" w:rsidRDefault="00E4182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C982188" w14:textId="77777777" w:rsidR="00E41828" w:rsidRPr="00305590" w:rsidRDefault="00E4182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E41828" w:rsidRPr="00792B9B" w14:paraId="1EA4A53C" w14:textId="77777777" w:rsidTr="00305590">
        <w:tc>
          <w:tcPr>
            <w:tcW w:w="1278" w:type="dxa"/>
          </w:tcPr>
          <w:p w14:paraId="1BA4CD6D" w14:textId="77777777" w:rsidR="00E41828" w:rsidRDefault="00E4182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69952F" w14:textId="77777777" w:rsidR="00E41828" w:rsidRDefault="00E4182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8CE399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042EE9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881AD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E3AC4D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55F9BE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5A938F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DBD53B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8FF91A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54048E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3F9892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CD02D7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F2B7DC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84773F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DF7D55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D810B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068A4F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F4D14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0D0301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392D63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8ED148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FF9856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840BA2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BF3161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D5FC87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4599E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2E7BCD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50407D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C6CD29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B957E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6D8FEE" w14:textId="77777777" w:rsidR="00E41828" w:rsidRPr="00FB5A89" w:rsidRDefault="00E4182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5378FF3" w14:textId="77777777" w:rsidR="00E41828" w:rsidRPr="00792B9B" w:rsidRDefault="00E4182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D32F5A" w14:textId="77777777" w:rsidR="00A73D3F" w:rsidRPr="000070A5" w:rsidRDefault="00A73D3F" w:rsidP="00A73D3F">
            <w:pPr>
              <w:shd w:val="clear" w:color="auto" w:fill="FFFFCC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070A5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نشاط:</w:t>
            </w:r>
          </w:p>
          <w:p w14:paraId="6ACC64BD" w14:textId="77777777" w:rsidR="00A73D3F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المستوي إلى معلم و ليكن المستقيم </w:t>
            </w:r>
            <w:r w:rsidRPr="00BB6F5E">
              <w:rPr>
                <w:rFonts w:cstheme="minorHAnsi"/>
                <w:position w:val="-14"/>
                <w:sz w:val="28"/>
                <w:szCs w:val="28"/>
              </w:rPr>
              <w:object w:dxaOrig="1340" w:dyaOrig="400" w14:anchorId="37322EEB">
                <v:shape id="_x0000_i1575" type="#_x0000_t75" style="width:66.75pt;height:19.5pt" o:ole="">
                  <v:imagedata r:id="rId424" o:title=""/>
                </v:shape>
                <o:OLEObject Type="Embed" ProgID="Equation.DSMT4" ShapeID="_x0000_i1575" DrawAspect="Content" ObjectID="_1801066658" r:id="rId425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الدالة </w:t>
            </w:r>
            <w:r w:rsidRPr="00BB6F5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00" w:dyaOrig="320" w14:anchorId="1B3EC4D1">
                <v:shape id="_x0000_i1576" type="#_x0000_t75" style="width:10.5pt;height:16.5pt" o:ole="">
                  <v:imagedata r:id="rId426" o:title=""/>
                </v:shape>
                <o:OLEObject Type="Embed" ProgID="Equation.DSMT4" ShapeID="_x0000_i1576" DrawAspect="Content" ObjectID="_1801066659" r:id="rId427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BB6F5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80" w:dyaOrig="400" w14:anchorId="521146D0">
                <v:shape id="_x0000_i1577" type="#_x0000_t75" style="width:44.25pt;height:20.25pt" o:ole="">
                  <v:imagedata r:id="rId428" o:title=""/>
                </v:shape>
                <o:OLEObject Type="Embed" ProgID="Equation.DSMT4" ShapeID="_x0000_i1577" DrawAspect="Content" ObjectID="_1801066660" r:id="rId429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بـ :</w:t>
            </w:r>
            <w:proofErr w:type="gramEnd"/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247C7B">
              <w:rPr>
                <w:rFonts w:cstheme="minorHAnsi"/>
                <w:position w:val="-24"/>
                <w:sz w:val="28"/>
                <w:szCs w:val="28"/>
              </w:rPr>
              <w:object w:dxaOrig="1359" w:dyaOrig="660" w14:anchorId="7BD67EF0">
                <v:shape id="_x0000_i1578" type="#_x0000_t75" style="width:67.5pt;height:33pt" o:ole="">
                  <v:imagedata r:id="rId430" o:title=""/>
                </v:shape>
                <o:OLEObject Type="Embed" ProgID="Equation.DSMT4" ShapeID="_x0000_i1578" DrawAspect="Content" ObjectID="_1801066661" r:id="rId431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>1) بين أنه من أجل</w:t>
            </w:r>
            <w:r w:rsidRPr="00BB6F5E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6ED0B42C">
                <v:shape id="_x0000_i1579" type="#_x0000_t75" style="width:10.5pt;height:10.5pt" o:ole="">
                  <v:imagedata r:id="rId432" o:title=""/>
                </v:shape>
                <o:OLEObject Type="Embed" ProgID="Equation.DSMT4" ShapeID="_x0000_i1579" DrawAspect="Content" ObjectID="_1801066662" r:id="rId433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</w:t>
            </w:r>
            <w:r w:rsidRPr="00BB6F5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80" w:dyaOrig="400" w14:anchorId="579CE6E8">
                <v:shape id="_x0000_i1580" type="#_x0000_t75" style="width:44.25pt;height:20.25pt" o:ole="">
                  <v:imagedata r:id="rId428" o:title=""/>
                </v:shape>
                <o:OLEObject Type="Embed" ProgID="Equation.DSMT4" ShapeID="_x0000_i1580" DrawAspect="Content" ObjectID="_1801066663" r:id="rId434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أن: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B6F5E">
              <w:rPr>
                <w:rFonts w:ascii="Amiri" w:hAnsi="Amiri" w:cs="Amiri"/>
                <w:position w:val="-26"/>
                <w:sz w:val="28"/>
                <w:szCs w:val="28"/>
                <w:lang w:bidi="ar-DZ"/>
              </w:rPr>
              <w:object w:dxaOrig="2160" w:dyaOrig="680" w14:anchorId="395333EA">
                <v:shape id="_x0000_i1581" type="#_x0000_t75" style="width:108pt;height:34.5pt" o:ole="">
                  <v:imagedata r:id="rId435" o:title=""/>
                </v:shape>
                <o:OLEObject Type="Embed" ProgID="Equation.DSMT4" ShapeID="_x0000_i1581" DrawAspect="Content" ObjectID="_1801066664" r:id="rId436"/>
              </w:object>
            </w:r>
          </w:p>
          <w:p w14:paraId="3E4186B8" w14:textId="77777777" w:rsidR="00A73D3F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2)أحسب </w:t>
            </w:r>
            <w:r w:rsidRPr="00BB6F5E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420" w:dyaOrig="320" w14:anchorId="47FB657C">
                <v:shape id="_x0000_i1582" type="#_x0000_t75" style="width:70.5pt;height:16.5pt" o:ole="">
                  <v:imagedata r:id="rId437" o:title=""/>
                </v:shape>
                <o:OLEObject Type="Embed" ProgID="Equation.DSMT4" ShapeID="_x0000_i1582" DrawAspect="Content" ObjectID="_1801066665" r:id="rId438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الوضع النسبي بين </w:t>
            </w:r>
            <w:r w:rsidRPr="00BB6F5E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440" w:dyaOrig="420" w14:anchorId="127118D9">
                <v:shape id="_x0000_i1583" type="#_x0000_t75" style="width:21.75pt;height:21pt" o:ole="">
                  <v:imagedata r:id="rId439" o:title=""/>
                </v:shape>
                <o:OLEObject Type="Embed" ProgID="Equation.DSMT4" ShapeID="_x0000_i1583" DrawAspect="Content" ObjectID="_1801066666" r:id="rId440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BB6F5E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420" w:dyaOrig="440" w14:anchorId="17D2E54C">
                <v:shape id="_x0000_i1584" type="#_x0000_t75" style="width:21pt;height:21.75pt" o:ole="">
                  <v:imagedata r:id="rId441" o:title=""/>
                </v:shape>
                <o:OLEObject Type="Embed" ProgID="Equation.DSMT4" ShapeID="_x0000_i1584" DrawAspect="Content" ObjectID="_1801066667" r:id="rId442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  <w:t xml:space="preserve">3) أحسب </w:t>
            </w:r>
            <w:r w:rsidRPr="00BB6F5E">
              <w:rPr>
                <w:rFonts w:ascii="Amiri" w:hAnsi="Amiri" w:cs="Amiri"/>
                <w:position w:val="-28"/>
                <w:sz w:val="28"/>
                <w:szCs w:val="28"/>
                <w:lang w:bidi="ar-DZ"/>
              </w:rPr>
              <w:object w:dxaOrig="2079" w:dyaOrig="560" w14:anchorId="10B34B63">
                <v:shape id="_x0000_i1585" type="#_x0000_t75" style="width:104.25pt;height:27.75pt" o:ole="">
                  <v:imagedata r:id="rId443" o:title=""/>
                </v:shape>
                <o:OLEObject Type="Embed" ProgID="Equation.DSMT4" ShapeID="_x0000_i1585" DrawAspect="Content" ObjectID="_1801066668" r:id="rId444"/>
              </w:object>
            </w:r>
            <w:r w:rsidRPr="00BB6F5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مــــــــــــــــاذا تستنتج؟</w:t>
            </w:r>
          </w:p>
          <w:p w14:paraId="72DA1596" w14:textId="77777777" w:rsidR="00A73D3F" w:rsidRDefault="00A73D3F" w:rsidP="00A73D3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37B060B" w14:textId="77777777" w:rsidR="00A73D3F" w:rsidRPr="00174964" w:rsidRDefault="00A73D3F" w:rsidP="00A73D3F">
            <w:pPr>
              <w:shd w:val="clear" w:color="auto" w:fill="FFFFCC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749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1A392DD" w14:textId="77777777" w:rsidR="00A73D3F" w:rsidRPr="00174964" w:rsidRDefault="00A73D3F" w:rsidP="00A73D3F">
            <w:pPr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ليكن 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495FBFF9">
                <v:shape id="_x0000_i1586" type="#_x0000_t75" style="width:27pt;height:21.75pt" o:ole="">
                  <v:imagedata r:id="rId445" o:title=""/>
                </v:shape>
                <o:OLEObject Type="Embed" ProgID="Equation.DSMT4" ShapeID="_x0000_i1586" DrawAspect="Content" ObjectID="_1801066669" r:id="rId446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التمثيل البياني لدالة </w:t>
            </w:r>
            <w:r w:rsidRPr="00174964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9549755">
                <v:shape id="_x0000_i1587" type="#_x0000_t75" style="width:12pt;height:15.75pt" o:ole="">
                  <v:imagedata r:id="rId447" o:title=""/>
                </v:shape>
                <o:OLEObject Type="Embed" ProgID="Equation.DSMT4" ShapeID="_x0000_i1587" DrawAspect="Content" ObjectID="_1801066670" r:id="rId448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في معلم وليكن 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D3E9CF4">
                <v:shape id="_x0000_i1588" type="#_x0000_t75" style="width:21pt;height:20.25pt" o:ole="">
                  <v:imagedata r:id="rId449" o:title=""/>
                </v:shape>
                <o:OLEObject Type="Embed" ProgID="Equation.DSMT4" ShapeID="_x0000_i1588" DrawAspect="Content" ObjectID="_1801066671" r:id="rId450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المستقيم ذو المعادلة: </w:t>
            </w:r>
            <w:r w:rsidRPr="00174964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261806E5">
                <v:shape id="_x0000_i1589" type="#_x0000_t75" style="width:51pt;height:15.75pt" o:ole="">
                  <v:imagedata r:id="rId451" o:title=""/>
                </v:shape>
                <o:OLEObject Type="Embed" ProgID="Equation.DSMT4" ShapeID="_x0000_i1589" DrawAspect="Content" ObjectID="_1801066672" r:id="rId452"/>
              </w:object>
            </w:r>
          </w:p>
          <w:p w14:paraId="4B45EAF9" w14:textId="77777777" w:rsidR="00A73D3F" w:rsidRPr="00174964" w:rsidRDefault="00A73D3F" w:rsidP="00A73D3F">
            <w:pPr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 القول إن المستقيم 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02CD5942">
                <v:shape id="_x0000_i1590" type="#_x0000_t75" style="width:21pt;height:20.25pt" o:ole="">
                  <v:imagedata r:id="rId449" o:title=""/>
                </v:shape>
                <o:OLEObject Type="Embed" ProgID="Equation.DSMT4" ShapeID="_x0000_i1590" DrawAspect="Content" ObjectID="_1801066673" r:id="rId453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مستقيم مقارب للمنحني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AE5F931">
                <v:shape id="_x0000_i1591" type="#_x0000_t75" style="width:27pt;height:21.75pt" o:ole="">
                  <v:imagedata r:id="rId445" o:title=""/>
                </v:shape>
                <o:OLEObject Type="Embed" ProgID="Equation.DSMT4" ShapeID="_x0000_i1591" DrawAspect="Content" ObjectID="_1801066674" r:id="rId454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17496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039599D5">
                <v:shape id="_x0000_i1592" type="#_x0000_t75" style="width:18.75pt;height:11.25pt" o:ole="">
                  <v:imagedata r:id="rId455" o:title=""/>
                </v:shape>
                <o:OLEObject Type="Embed" ProgID="Equation.DSMT4" ShapeID="_x0000_i1592" DrawAspect="Content" ObjectID="_1801066675" r:id="rId456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(على الترتيب عند </w:t>
            </w:r>
            <w:r w:rsidRPr="0017496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1D3B405F">
                <v:shape id="_x0000_i1593" type="#_x0000_t75" style="width:18.75pt;height:9.75pt" o:ole="">
                  <v:imagedata r:id="rId457" o:title=""/>
                </v:shape>
                <o:OLEObject Type="Embed" ProgID="Equation.DSMT4" ShapeID="_x0000_i1593" DrawAspect="Content" ObjectID="_1801066676" r:id="rId458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) يعني أن:</w:t>
            </w:r>
          </w:p>
          <w:p w14:paraId="54541F42" w14:textId="77777777" w:rsidR="00A73D3F" w:rsidRPr="00174964" w:rsidRDefault="00A73D3F" w:rsidP="00A73D3F">
            <w:pPr>
              <w:jc w:val="right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position w:val="-20"/>
                <w:sz w:val="28"/>
                <w:szCs w:val="28"/>
              </w:rPr>
              <w:object w:dxaOrig="2500" w:dyaOrig="480" w14:anchorId="052134A3">
                <v:shape id="_x0000_i1594" type="#_x0000_t75" style="width:125.25pt;height:24pt" o:ole="">
                  <v:imagedata r:id="rId459" o:title=""/>
                </v:shape>
                <o:OLEObject Type="Embed" ProgID="Equation.DSMT4" ShapeID="_x0000_i1594" DrawAspect="Content" ObjectID="_1801066677" r:id="rId460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(على الترتيب </w:t>
            </w:r>
            <w:r w:rsidRPr="00174964">
              <w:rPr>
                <w:rFonts w:ascii="Amiri" w:hAnsi="Amiri" w:cs="Amiri"/>
                <w:b/>
                <w:bCs/>
                <w:position w:val="-20"/>
                <w:sz w:val="28"/>
                <w:szCs w:val="28"/>
              </w:rPr>
              <w:object w:dxaOrig="2500" w:dyaOrig="480" w14:anchorId="65ED0690">
                <v:shape id="_x0000_i1595" type="#_x0000_t75" style="width:125.25pt;height:24pt" o:ole="">
                  <v:imagedata r:id="rId461" o:title=""/>
                </v:shape>
                <o:OLEObject Type="Embed" ProgID="Equation.DSMT4" ShapeID="_x0000_i1595" DrawAspect="Content" ObjectID="_1801066678" r:id="rId462"/>
              </w:object>
            </w:r>
            <w:r w:rsidRPr="0017496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)</w:t>
            </w:r>
          </w:p>
          <w:p w14:paraId="3A4007C9" w14:textId="77777777" w:rsidR="00A73D3F" w:rsidRPr="00174964" w:rsidRDefault="00A73D3F" w:rsidP="00A73D3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5777792" w14:textId="77777777" w:rsidR="00A73D3F" w:rsidRPr="00174964" w:rsidRDefault="00A73D3F" w:rsidP="00A73D3F">
            <w:pPr>
              <w:shd w:val="clear" w:color="auto" w:fill="FFFFCC"/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 w:rsidRPr="00174964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E7D97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 24 ص 230</w:t>
            </w:r>
          </w:p>
          <w:p w14:paraId="1332F5CE" w14:textId="77777777" w:rsidR="00A73D3F" w:rsidRPr="00174964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50CAA8B" w14:textId="77777777" w:rsidR="00A73D3F" w:rsidRPr="00174964" w:rsidRDefault="00A73D3F" w:rsidP="00A73D3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749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01:</w:t>
            </w:r>
          </w:p>
          <w:p w14:paraId="71F74DA4" w14:textId="77777777" w:rsidR="00A73D3F" w:rsidRPr="00174964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>نعتبر الدالة</w:t>
            </w:r>
            <w:r w:rsidRPr="00174964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121A8BD">
                <v:shape id="_x0000_i1596" type="#_x0000_t75" style="width:12pt;height:15.75pt" o:ole="">
                  <v:imagedata r:id="rId267" o:title=""/>
                </v:shape>
                <o:OLEObject Type="Embed" ProgID="Equation.DSMT4" ShapeID="_x0000_i1596" DrawAspect="Content" ObjectID="_1801066679" r:id="rId463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1920" w:dyaOrig="400" w14:anchorId="1353401E">
                <v:shape id="_x0000_i1597" type="#_x0000_t75" style="width:96pt;height:20.25pt" o:ole="">
                  <v:imagedata r:id="rId464" o:title=""/>
                </v:shape>
                <o:OLEObject Type="Embed" ProgID="Equation.DSMT4" ShapeID="_x0000_i1597" DrawAspect="Content" ObjectID="_1801066680" r:id="rId465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بـِ: </w:t>
            </w:r>
            <w:r w:rsidRPr="00174964">
              <w:rPr>
                <w:rFonts w:ascii="Amiri" w:hAnsi="Amiri" w:cs="Amiri"/>
                <w:position w:val="-24"/>
                <w:sz w:val="28"/>
                <w:szCs w:val="28"/>
              </w:rPr>
              <w:object w:dxaOrig="2060" w:dyaOrig="620" w14:anchorId="7BCF701F">
                <v:shape id="_x0000_i1598" type="#_x0000_t75" style="width:102.75pt;height:30.75pt" o:ole="">
                  <v:imagedata r:id="rId466" o:title=""/>
                </v:shape>
                <o:OLEObject Type="Embed" ProgID="Equation.DSMT4" ShapeID="_x0000_i1598" DrawAspect="Content" ObjectID="_1801066681" r:id="rId467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76A80CB" w14:textId="77777777" w:rsidR="00A73D3F" w:rsidRPr="00174964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   ليكن 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00D626D">
                <v:shape id="_x0000_i1599" type="#_x0000_t75" style="width:27pt;height:21.75pt" o:ole="">
                  <v:imagedata r:id="rId468" o:title=""/>
                </v:shape>
                <o:OLEObject Type="Embed" ProgID="Equation.DSMT4" ShapeID="_x0000_i1599" DrawAspect="Content" ObjectID="_1801066682" r:id="rId469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في معلم. وليكن في نفس المعلم المستقيم 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C85D187">
                <v:shape id="_x0000_i1600" type="#_x0000_t75" style="width:21pt;height:20.25pt" o:ole="">
                  <v:imagedata r:id="rId470" o:title=""/>
                </v:shape>
                <o:OLEObject Type="Embed" ProgID="Equation.DSMT4" ShapeID="_x0000_i1600" DrawAspect="Content" ObjectID="_1801066683" r:id="rId471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ذو المعادلة </w:t>
            </w:r>
            <w:r w:rsidRPr="00174964">
              <w:rPr>
                <w:rFonts w:ascii="Amiri" w:hAnsi="Amiri" w:cs="Amiri"/>
                <w:position w:val="-10"/>
                <w:sz w:val="28"/>
                <w:szCs w:val="28"/>
              </w:rPr>
              <w:object w:dxaOrig="1040" w:dyaOrig="320" w14:anchorId="34C41165">
                <v:shape id="_x0000_i1601" type="#_x0000_t75" style="width:51.75pt;height:15.75pt" o:ole="">
                  <v:imagedata r:id="rId472" o:title=""/>
                </v:shape>
                <o:OLEObject Type="Embed" ProgID="Equation.DSMT4" ShapeID="_x0000_i1601" DrawAspect="Content" ObjectID="_1801066684" r:id="rId473"/>
              </w:object>
            </w:r>
          </w:p>
          <w:p w14:paraId="0BDBBB19" w14:textId="77777777" w:rsidR="00A73D3F" w:rsidRPr="00174964" w:rsidRDefault="00A73D3F" w:rsidP="00A73D3F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  بين أن المستقيم 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0DC1227">
                <v:shape id="_x0000_i1602" type="#_x0000_t75" style="width:21pt;height:20.25pt" o:ole="">
                  <v:imagedata r:id="rId470" o:title=""/>
                </v:shape>
                <o:OLEObject Type="Embed" ProgID="Equation.DSMT4" ShapeID="_x0000_i1602" DrawAspect="Content" ObjectID="_1801066685" r:id="rId474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مستقيم مقارب للمنحني 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75B1406D">
                <v:shape id="_x0000_i1603" type="#_x0000_t75" style="width:27pt;height:21.75pt" o:ole="">
                  <v:imagedata r:id="rId468" o:title=""/>
                </v:shape>
                <o:OLEObject Type="Embed" ProgID="Equation.DSMT4" ShapeID="_x0000_i1603" DrawAspect="Content" ObjectID="_1801066686" r:id="rId475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17496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2C0182C5">
                <v:shape id="_x0000_i1604" type="#_x0000_t75" style="width:18.75pt;height:9.75pt" o:ole="">
                  <v:imagedata r:id="rId476" o:title=""/>
                </v:shape>
                <o:OLEObject Type="Embed" ProgID="Equation.DSMT4" ShapeID="_x0000_i1604" DrawAspect="Content" ObjectID="_1801066687" r:id="rId477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وعند </w:t>
            </w:r>
            <w:r w:rsidRPr="00174964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380" w:dyaOrig="220" w14:anchorId="51028C11">
                <v:shape id="_x0000_i1605" type="#_x0000_t75" style="width:18.75pt;height:11.25pt" o:ole="">
                  <v:imagedata r:id="rId478" o:title=""/>
                </v:shape>
                <o:OLEObject Type="Embed" ProgID="Equation.DSMT4" ShapeID="_x0000_i1605" DrawAspect="Content" ObjectID="_1801066688" r:id="rId479"/>
              </w:object>
            </w:r>
          </w:p>
          <w:p w14:paraId="07A56F46" w14:textId="77777777" w:rsidR="00A73D3F" w:rsidRPr="00174964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90A3080" w14:textId="77777777" w:rsidR="00A73D3F" w:rsidRDefault="00A73D3F" w:rsidP="00A73D3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6F371F9" w14:textId="77777777" w:rsidR="00A73D3F" w:rsidRPr="00174964" w:rsidRDefault="00A73D3F" w:rsidP="00A73D3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749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02:</w:t>
            </w:r>
          </w:p>
          <w:p w14:paraId="44681E45" w14:textId="77777777" w:rsidR="00A73D3F" w:rsidRPr="00174964" w:rsidRDefault="00A73D3F" w:rsidP="00A73D3F">
            <w:pPr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>نعتبر الدالة</w:t>
            </w:r>
            <w:r w:rsidRPr="00174964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69C45379">
                <v:shape id="_x0000_i1606" type="#_x0000_t75" style="width:11.25pt;height:12.75pt" o:ole="">
                  <v:imagedata r:id="rId269" o:title=""/>
                </v:shape>
                <o:OLEObject Type="Embed" ProgID="Equation.DSMT4" ShapeID="_x0000_i1606" DrawAspect="Content" ObjectID="_1801066689" r:id="rId480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1860" w:dyaOrig="400" w14:anchorId="2BC326FE">
                <v:shape id="_x0000_i1607" type="#_x0000_t75" style="width:93pt;height:20.25pt" o:ole="">
                  <v:imagedata r:id="rId481" o:title=""/>
                </v:shape>
                <o:OLEObject Type="Embed" ProgID="Equation.DSMT4" ShapeID="_x0000_i1607" DrawAspect="Content" ObjectID="_1801066690" r:id="rId482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بـِ:</w:t>
            </w:r>
            <w:r w:rsidRPr="00174964">
              <w:rPr>
                <w:rFonts w:ascii="Amiri" w:hAnsi="Amiri" w:cs="Amiri"/>
                <w:position w:val="-24"/>
                <w:sz w:val="28"/>
                <w:szCs w:val="28"/>
              </w:rPr>
              <w:object w:dxaOrig="1900" w:dyaOrig="660" w14:anchorId="78BBB689">
                <v:shape id="_x0000_i1608" type="#_x0000_t75" style="width:95.25pt;height:33pt" o:ole="">
                  <v:imagedata r:id="rId483" o:title=""/>
                </v:shape>
                <o:OLEObject Type="Embed" ProgID="Equation.DSMT4" ShapeID="_x0000_i1608" DrawAspect="Content" ObjectID="_1801066691" r:id="rId484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وليكن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5456A4EC">
                <v:shape id="_x0000_i1609" type="#_x0000_t75" style="width:26.25pt;height:21.75pt" o:ole="">
                  <v:imagedata r:id="rId485" o:title=""/>
                </v:shape>
                <o:OLEObject Type="Embed" ProgID="Equation.DSMT4" ShapeID="_x0000_i1609" DrawAspect="Content" ObjectID="_1801066692" r:id="rId486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في معلم</w:t>
            </w:r>
          </w:p>
          <w:p w14:paraId="695E1B79" w14:textId="77777777" w:rsidR="00A73D3F" w:rsidRPr="00174964" w:rsidRDefault="00A73D3F" w:rsidP="00A73D3F">
            <w:pPr>
              <w:numPr>
                <w:ilvl w:val="0"/>
                <w:numId w:val="34"/>
              </w:numPr>
              <w:bidi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عين الأعداد الحقيقية </w:t>
            </w:r>
            <w:r w:rsidRPr="00174964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B01D504">
                <v:shape id="_x0000_i1610" type="#_x0000_t75" style="width:9.75pt;height:11.25pt" o:ole="">
                  <v:imagedata r:id="rId271" o:title=""/>
                </v:shape>
                <o:OLEObject Type="Embed" ProgID="Equation.DSMT4" ShapeID="_x0000_i1610" DrawAspect="Content" ObjectID="_1801066693" r:id="rId487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174964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055C7C8">
                <v:shape id="_x0000_i1611" type="#_x0000_t75" style="width:9.75pt;height:14.25pt" o:ole="">
                  <v:imagedata r:id="rId488" o:title=""/>
                </v:shape>
                <o:OLEObject Type="Embed" ProgID="Equation.DSMT4" ShapeID="_x0000_i1611" DrawAspect="Content" ObjectID="_1801066694" r:id="rId489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1749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65DE0883">
                <v:shape id="_x0000_i1612" type="#_x0000_t75" style="width:9pt;height:11.25pt" o:ole="">
                  <v:imagedata r:id="rId490" o:title=""/>
                </v:shape>
                <o:OLEObject Type="Embed" ProgID="Equation.DSMT4" ShapeID="_x0000_i1612" DrawAspect="Content" ObjectID="_1801066695" r:id="rId491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بحيث يكون من أجل كل</w:t>
            </w:r>
            <w:r w:rsidRPr="00174964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1F98706">
                <v:shape id="_x0000_i1613" type="#_x0000_t75" style="width:9.75pt;height:11.25pt" o:ole="">
                  <v:imagedata r:id="rId492" o:title=""/>
                </v:shape>
                <o:OLEObject Type="Embed" ProgID="Equation.DSMT4" ShapeID="_x0000_i1613" DrawAspect="Content" ObjectID="_1801066696" r:id="rId493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يختلف عن 1:  </w:t>
            </w:r>
            <w:r w:rsidRPr="00174964">
              <w:rPr>
                <w:rFonts w:ascii="Amiri" w:hAnsi="Amiri" w:cs="Amiri"/>
                <w:position w:val="-24"/>
                <w:sz w:val="28"/>
                <w:szCs w:val="28"/>
              </w:rPr>
              <w:object w:dxaOrig="1980" w:dyaOrig="620" w14:anchorId="2CBDA734">
                <v:shape id="_x0000_i1614" type="#_x0000_t75" style="width:99pt;height:30.75pt" o:ole="">
                  <v:imagedata r:id="rId494" o:title=""/>
                </v:shape>
                <o:OLEObject Type="Embed" ProgID="Equation.DSMT4" ShapeID="_x0000_i1614" DrawAspect="Content" ObjectID="_1801066697" r:id="rId495"/>
              </w:object>
            </w:r>
          </w:p>
          <w:p w14:paraId="5A50EC10" w14:textId="77777777" w:rsidR="00A73D3F" w:rsidRPr="00174964" w:rsidRDefault="00A73D3F" w:rsidP="00A73D3F">
            <w:pPr>
              <w:numPr>
                <w:ilvl w:val="0"/>
                <w:numId w:val="34"/>
              </w:numPr>
              <w:bidi/>
              <w:jc w:val="both"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استنتج أن 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02C44E4F">
                <v:shape id="_x0000_i1615" type="#_x0000_t75" style="width:26.25pt;height:21.75pt" o:ole="">
                  <v:imagedata r:id="rId485" o:title=""/>
                </v:shape>
                <o:OLEObject Type="Embed" ProgID="Equation.DSMT4" ShapeID="_x0000_i1615" DrawAspect="Content" ObjectID="_1801066698" r:id="rId496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يقبل مستقيما مقاربا مائلا 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FFCED10">
                <v:shape id="_x0000_i1616" type="#_x0000_t75" style="width:21pt;height:20.25pt" o:ole="">
                  <v:imagedata r:id="rId470" o:title=""/>
                </v:shape>
                <o:OLEObject Type="Embed" ProgID="Equation.DSMT4" ShapeID="_x0000_i1616" DrawAspect="Content" ObjectID="_1801066699" r:id="rId497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يطلب تعيين معادلته. أدرس وضعية </w:t>
            </w:r>
            <w:r w:rsidRPr="00174964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651F59C7">
                <v:shape id="_x0000_i1617" type="#_x0000_t75" style="width:26.25pt;height:21.75pt" o:ole="">
                  <v:imagedata r:id="rId485" o:title=""/>
                </v:shape>
                <o:OLEObject Type="Embed" ProgID="Equation.DSMT4" ShapeID="_x0000_i1617" DrawAspect="Content" ObjectID="_1801066700" r:id="rId498"/>
              </w:objec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 xml:space="preserve"> بالنسبة إلى</w:t>
            </w:r>
            <w:r w:rsidRPr="00174964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EC40566">
                <v:shape id="_x0000_i1618" type="#_x0000_t75" style="width:21pt;height:20.25pt" o:ole="">
                  <v:imagedata r:id="rId470" o:title=""/>
                </v:shape>
                <o:OLEObject Type="Embed" ProgID="Equation.DSMT4" ShapeID="_x0000_i1618" DrawAspect="Content" ObjectID="_1801066701" r:id="rId499"/>
              </w:object>
            </w:r>
          </w:p>
          <w:p w14:paraId="6D7D0C5C" w14:textId="77777777" w:rsidR="00A73D3F" w:rsidRPr="00174964" w:rsidRDefault="00A73D3F" w:rsidP="00A73D3F">
            <w:pPr>
              <w:bidi/>
              <w:rPr>
                <w:rFonts w:ascii="Amiri" w:hAnsi="Amiri" w:cs="Amiri"/>
                <w:b/>
                <w:bCs/>
                <w:color w:val="F79646" w:themeColor="accent6"/>
                <w:sz w:val="28"/>
                <w:szCs w:val="28"/>
                <w:u w:val="single"/>
                <w:rtl/>
              </w:rPr>
            </w:pPr>
          </w:p>
          <w:p w14:paraId="71500A7F" w14:textId="77777777" w:rsidR="00A73D3F" w:rsidRPr="00174964" w:rsidRDefault="00A73D3F" w:rsidP="00A73D3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749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  <w:r w:rsidRPr="00174964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174964">
              <w:rPr>
                <w:rFonts w:ascii="Amiri" w:hAnsi="Amiri" w:cs="Amiri"/>
                <w:sz w:val="28"/>
                <w:szCs w:val="28"/>
                <w:rtl/>
              </w:rPr>
              <w:t>ت 26 ص 230</w:t>
            </w:r>
          </w:p>
          <w:p w14:paraId="26AFABB1" w14:textId="77777777" w:rsidR="00A73D3F" w:rsidRPr="00F4595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5A5B06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62D815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0894D6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42D5A4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0AF72E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18DA33D" wp14:editId="51BC183A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161290</wp:posOffset>
                      </wp:positionV>
                      <wp:extent cx="2676525" cy="2714625"/>
                      <wp:effectExtent l="0" t="0" r="28575" b="28575"/>
                      <wp:wrapNone/>
                      <wp:docPr id="202572601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2714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101FA7" w14:textId="77777777" w:rsidR="00A73D3F" w:rsidRDefault="00A73D3F" w:rsidP="00A73D3F">
                                  <w:pPr>
                                    <w:jc w:val="center"/>
                                  </w:pPr>
                                  <w:r w:rsidRPr="008E102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EA8CB2" wp14:editId="48244761">
                                        <wp:extent cx="2468245" cy="2468245"/>
                                        <wp:effectExtent l="0" t="0" r="8255" b="8255"/>
                                        <wp:docPr id="82557094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5570940" name=""/>
                                                <pic:cNvPicPr/>
                                              </pic:nvPicPr>
                                              <pic:blipFill>
                                                <a:blip r:embed="rId19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68245" cy="24682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8DA33D" id="Rectangle 4" o:spid="_x0000_s1040" style="position:absolute;left:0;text-align:left;margin-left:59.05pt;margin-top:12.7pt;width:210.75pt;height:213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" fillcolor="white [3201]" strokecolor="white [3212]" strokeweight="2pt">
                      <v:textbox>
                        <w:txbxContent>
                          <w:p w14:paraId="41101FA7" w14:textId="77777777" w:rsidR="00A73D3F" w:rsidRDefault="00A73D3F" w:rsidP="00A73D3F">
                            <w:pPr>
                              <w:jc w:val="center"/>
                            </w:pPr>
                            <w:r w:rsidRPr="008E1029">
                              <w:rPr>
                                <w:noProof/>
                              </w:rPr>
                              <w:drawing>
                                <wp:inline distT="0" distB="0" distL="0" distR="0" wp14:anchorId="33EA8CB2" wp14:editId="48244761">
                                  <wp:extent cx="2468245" cy="2468245"/>
                                  <wp:effectExtent l="0" t="0" r="8255" b="8255"/>
                                  <wp:docPr id="82557094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5570940" name=""/>
                                          <pic:cNvPicPr/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8245" cy="2468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B96A43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2E8248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48B3E3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29D9FD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9CA688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ADB79F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6A57A9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B19C79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CCC2FF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617FD6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720E5C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9D9C31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7DC331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B5FBE7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3650BD" w14:textId="77777777" w:rsidR="00E41828" w:rsidRDefault="00E41828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911B59E" w14:textId="77777777" w:rsidR="00E97DA7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F6BC3A6" w14:textId="77777777" w:rsidR="00E97DA7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DB033AB" w14:textId="77777777" w:rsidR="00E97DA7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C4DEB1" w14:textId="77777777" w:rsidR="00E97DA7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D4487DE" w14:textId="77777777" w:rsidR="00E97DA7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30EEC9B" w14:textId="77777777" w:rsidR="00E97DA7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F9A4C19" w14:textId="77777777" w:rsidR="00E97DA7" w:rsidRPr="00792B9B" w:rsidRDefault="00E97DA7" w:rsidP="00E97DA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D66275B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00CAD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8C0C39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0F0AB2" w14:textId="77777777" w:rsidR="00A73D3F" w:rsidRPr="00A73D3F" w:rsidRDefault="00A73D3F" w:rsidP="00A73D3F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A73D3F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 xml:space="preserve">طريقة: </w:t>
            </w:r>
          </w:p>
          <w:p w14:paraId="3D1A3757" w14:textId="77777777" w:rsidR="00A73D3F" w:rsidRPr="00A73D3F" w:rsidRDefault="00A73D3F" w:rsidP="00A73D3F">
            <w:pPr>
              <w:jc w:val="right"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A73D3F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 لدراسة وضعية المنحني</w:t>
            </w:r>
            <w:r w:rsidRPr="00A73D3F">
              <w:rPr>
                <w:rFonts w:ascii="Amiri" w:hAnsi="Amiri" w:cs="Amiri"/>
                <w:color w:val="FF0000"/>
                <w:position w:val="-16"/>
                <w:sz w:val="24"/>
                <w:szCs w:val="24"/>
              </w:rPr>
              <w:object w:dxaOrig="520" w:dyaOrig="440" w14:anchorId="3478A60B">
                <v:shape id="_x0000_i1663" type="#_x0000_t75" style="width:26.25pt;height:21.75pt" o:ole="">
                  <v:imagedata r:id="rId500" o:title=""/>
                </v:shape>
                <o:OLEObject Type="Embed" ProgID="Equation.DSMT4" ShapeID="_x0000_i1663" DrawAspect="Content" ObjectID="_1801066702" r:id="rId501"/>
              </w:object>
            </w:r>
            <w:r w:rsidRPr="00A73D3F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الممثل لدالة </w:t>
            </w:r>
            <w:r w:rsidRPr="00A73D3F">
              <w:rPr>
                <w:rFonts w:ascii="Amiri" w:hAnsi="Amiri" w:cs="Amiri"/>
                <w:color w:val="FF0000"/>
                <w:position w:val="-10"/>
                <w:sz w:val="24"/>
                <w:szCs w:val="24"/>
              </w:rPr>
              <w:object w:dxaOrig="220" w:dyaOrig="260" w14:anchorId="1386CB97">
                <v:shape id="_x0000_i1664" type="#_x0000_t75" style="width:11.25pt;height:12.75pt" o:ole="">
                  <v:imagedata r:id="rId502" o:title=""/>
                </v:shape>
                <o:OLEObject Type="Embed" ProgID="Equation.DSMT4" ShapeID="_x0000_i1664" DrawAspect="Content" ObjectID="_1801066703" r:id="rId503"/>
              </w:object>
            </w:r>
            <w:r w:rsidRPr="00A73D3F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بالنسبة إلى المستقيم </w:t>
            </w:r>
            <w:r w:rsidRPr="00A73D3F">
              <w:rPr>
                <w:rFonts w:ascii="Amiri" w:hAnsi="Amiri" w:cs="Amiri"/>
                <w:color w:val="FF0000"/>
                <w:position w:val="-14"/>
                <w:sz w:val="24"/>
                <w:szCs w:val="24"/>
              </w:rPr>
              <w:object w:dxaOrig="1500" w:dyaOrig="400" w14:anchorId="353D204B">
                <v:shape id="_x0000_i1665" type="#_x0000_t75" style="width:75pt;height:20.25pt" o:ole="">
                  <v:imagedata r:id="rId504" o:title=""/>
                </v:shape>
                <o:OLEObject Type="Embed" ProgID="Equation.DSMT4" ShapeID="_x0000_i1665" DrawAspect="Content" ObjectID="_1801066704" r:id="rId505"/>
              </w:object>
            </w:r>
            <w:r w:rsidRPr="00A73D3F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نقوم بدراسة</w:t>
            </w:r>
          </w:p>
          <w:p w14:paraId="31C9D4EE" w14:textId="77777777" w:rsidR="00A73D3F" w:rsidRPr="00AE7D97" w:rsidRDefault="00A73D3F" w:rsidP="00A73D3F">
            <w:pPr>
              <w:jc w:val="right"/>
              <w:rPr>
                <w:rFonts w:cs="Simplified Arabic"/>
                <w:b/>
                <w:bCs/>
                <w:color w:val="FF0000"/>
                <w:rtl/>
              </w:rPr>
            </w:pPr>
            <w:r w:rsidRPr="00A73D3F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   إشارة الفرق </w:t>
            </w:r>
            <w:r w:rsidRPr="00AE7D97">
              <w:rPr>
                <w:rFonts w:cs="Simplified Arabic"/>
                <w:b/>
                <w:bCs/>
                <w:color w:val="FF0000"/>
                <w:position w:val="-10"/>
              </w:rPr>
              <w:object w:dxaOrig="1460" w:dyaOrig="320" w14:anchorId="050CBF2E">
                <v:shape id="_x0000_i1666" type="#_x0000_t75" style="width:72.75pt;height:15.75pt" o:ole="">
                  <v:imagedata r:id="rId506" o:title=""/>
                </v:shape>
                <o:OLEObject Type="Embed" ProgID="Equation.DSMT4" ShapeID="_x0000_i1666" DrawAspect="Content" ObjectID="_1801066705" r:id="rId507"/>
              </w:object>
            </w:r>
          </w:p>
          <w:p w14:paraId="26FA7D83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18AB84" w14:textId="77777777" w:rsidR="00A73D3F" w:rsidRDefault="00A73D3F" w:rsidP="00A73D3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17809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16CF6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1E9B7A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3F45B4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61CE94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3EC27C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B7C3CC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DF3E28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603E3B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400BAB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0C555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33E478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D0A9F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14F818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7E6D4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32743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A02EFA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3708FC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606F0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915F2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FD1B3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08D21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71559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EC438B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E7D0E3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5607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91AFEF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17385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D95D9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E91B3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4E16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07BB2F" w14:textId="77777777" w:rsidR="00E41828" w:rsidRPr="00792B9B" w:rsidRDefault="00E4182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D63BA40" w14:textId="77777777" w:rsidR="00E41828" w:rsidRPr="00792B9B" w:rsidRDefault="00E41828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655C3983" w14:textId="77777777" w:rsidR="00E41828" w:rsidRDefault="00E41828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FF74F7" wp14:editId="1736F955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3356202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2D1B9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024619F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F74F7" id="_x0000_s1041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sP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s0mfi0hHL37JmHDgjByfuKhvMgAj4LT5tP8yQ04xMd2kBTcOgpztbgf516j/q0kCTl&#10;rCEkFTz83AivODPfLK3qdX5+HqGXmPOLyzEx/liyPJbYTb0AGnNO/4aTiYz6aPak9lC/E+jnMSqJ&#10;hJUUu+AS/Z5ZYIdw+jakms+TGsHNCXywr05G57HRce/e2nfhXb+hSLv9CHvUiemHHe10o6WF+QZB&#10;V2mBD33tR0BQTTj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yeGsP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1DB2D1B9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024619F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07DDF0" wp14:editId="4FDA1288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29568437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E02B0" w14:textId="77777777" w:rsidR="00E41828" w:rsidRPr="00305590" w:rsidRDefault="00E41828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69C9E982" w14:textId="77777777" w:rsidR="00E41828" w:rsidRDefault="00E41828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7DDF0" id="_x0000_s1042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/K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RZfFpBuXv0zEO3CMHJZUXNuRMBH4Wnyad+0jbjAx3aQFNw6CnO1uB/nXqP+jSQJOWs&#10;oU0qePi5EV5xZr5ZGtWrfDKJq5eYyfnlmBh/LFkdS+ymXgC1Oad/w8lERn00e1J7qF9p6efRK4mE&#10;leS74BL9nllgt+H0bUg1nyc1Wjcn8M4+OxnBY6Hj3L20r8K7fkKRZvse9lsnpu9mtNONlhbmGwRd&#10;pQE+1LVvAa1q2oP+W4l/wTGftA6f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64T/K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364E02B0" w14:textId="77777777" w:rsidR="00E41828" w:rsidRPr="00305590" w:rsidRDefault="00E41828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69C9E982" w14:textId="77777777" w:rsidR="00E41828" w:rsidRDefault="00E41828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05DD25" wp14:editId="0801CA4F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51073957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3419" w14:textId="77777777" w:rsidR="00E41828" w:rsidRPr="00305590" w:rsidRDefault="00E41828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تسيير واقتصاد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5DD25" id="_x0000_s1043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ppRBafVlDulp556BYhOHlXUXPuRcCl8DT51E/aZnykQxtoCg49xdka/K9T71GfBpKk&#10;nDW0SQUPPzfCK87MN0ujepmfn8fVS8z5ZDomxh9LVscSu6lvgNqc07/hZCKjPpo9qT3Ur7T0ixiV&#10;RMJKil1wiX7P3GC34fRtSLVYJDVaNyfw3j47GZ3HQse5e2lfhXf9hCLN9gPst07M3s1opxstLSw2&#10;CLpKA3yoa98CWtW0B/23Ev+CYz5pHT6/+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Qo5p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F293419" w14:textId="77777777" w:rsidR="00E41828" w:rsidRPr="00305590" w:rsidRDefault="00E41828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 تسيير واقتصاد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AE189" wp14:editId="676B1E6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00990459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63A9D" w14:textId="77777777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نهايات "السلوك التقاربي لمنحن"</w:t>
                            </w:r>
                          </w:p>
                          <w:p w14:paraId="1953725A" w14:textId="73AF25C3" w:rsidR="00E41828" w:rsidRPr="00305590" w:rsidRDefault="00E41828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477D8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77D8A" w:rsidRPr="00E02176">
                              <w:rPr>
                                <w:rFonts w:ascii="Amiri" w:hAnsi="Amiri" w:cs="Amiri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معالجة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BAE189" id="_x0000_s1044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RhdgIAAEQ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qmtbyMlcVfKyh3z5556BYhOHlf0XAeRMBn4Yn5tCO0zfhEhzbQFBz6G2dr8L9O/Y/2&#10;REjSctbQJhU8/NwIrzgz3yxR9SqfTOLqJWEyvRiT4I81q2ON3dS3QGPO6d1wMl2jPZr9VXuo32jp&#10;FzEqqYSVFLvgEv1euMVuw+nZkGqxSGa0bk7gg106GZ3HRkfevbZvwrueoUjcfoT91onZB452thFp&#10;YbFB0FUi8KGv/QhoVRM/+2clvgXHcrI6PH7z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Q0MEY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7963A9D" w14:textId="77777777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نهايات "السلوك التقاربي لمنحن"</w:t>
                      </w:r>
                    </w:p>
                    <w:p w14:paraId="1953725A" w14:textId="73AF25C3" w:rsidR="00E41828" w:rsidRPr="00305590" w:rsidRDefault="00E41828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477D8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477D8A" w:rsidRPr="00E02176">
                        <w:rPr>
                          <w:rFonts w:ascii="Amiri" w:hAnsi="Amiri" w:cs="Amiri" w:hint="cs"/>
                          <w:color w:val="000000" w:themeColor="text1"/>
                          <w:sz w:val="26"/>
                          <w:szCs w:val="26"/>
                          <w:rtl/>
                          <w:lang w:bidi="ar-DZ"/>
                        </w:rPr>
                        <w:t>معالجة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1E17488F" w14:textId="77777777" w:rsidR="00E41828" w:rsidRPr="00792B9B" w:rsidRDefault="00E41828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E41828" w:rsidRPr="00792B9B" w14:paraId="70D0DF3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E4753FD" w14:textId="77777777" w:rsidR="00E41828" w:rsidRPr="00305590" w:rsidRDefault="00E41828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16DFA0A" w14:textId="77777777" w:rsidR="00E41828" w:rsidRPr="00305590" w:rsidRDefault="00E41828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431DFF1D" w14:textId="77777777" w:rsidR="00E41828" w:rsidRPr="00305590" w:rsidRDefault="00E41828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E41828" w:rsidRPr="00792B9B" w14:paraId="5612C4A7" w14:textId="77777777" w:rsidTr="00305590">
        <w:tc>
          <w:tcPr>
            <w:tcW w:w="1278" w:type="dxa"/>
          </w:tcPr>
          <w:p w14:paraId="180F249C" w14:textId="77777777" w:rsidR="00E41828" w:rsidRDefault="00E4182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7FC2501" w14:textId="77777777" w:rsidR="00E41828" w:rsidRDefault="00E41828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2450E9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40C14D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448BD4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B50A60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5BCDDB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F52140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09742A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BA0F8D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F37915" w14:textId="77777777" w:rsidR="00E41828" w:rsidRDefault="00E41828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78C5F1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4E6193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0238FE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513406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45BC85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5E1B3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46480D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46CA00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C05370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4DF00B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FE8F3E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CA0EAD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A1AB76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3B929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7300E6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F635D3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7B90F4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74CE69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1F7008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19AD3D" w14:textId="77777777" w:rsidR="00E41828" w:rsidRDefault="00E41828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17B7D4" w14:textId="77777777" w:rsidR="00E41828" w:rsidRPr="00FB5A89" w:rsidRDefault="00E41828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7F42279" w14:textId="77777777" w:rsidR="00E41828" w:rsidRPr="00792B9B" w:rsidRDefault="00E41828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F85069" w14:textId="2A2FE1EF" w:rsidR="00A34C1F" w:rsidRPr="0031667A" w:rsidRDefault="00A34C1F" w:rsidP="00A34C1F">
            <w:pPr>
              <w:bidi/>
              <w:ind w:right="-993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31667A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التمرين الأول:</w:t>
            </w:r>
          </w:p>
          <w:p w14:paraId="39CA935E" w14:textId="1BE98DF9" w:rsidR="00A34C1F" w:rsidRPr="0031667A" w:rsidRDefault="00A34C1F" w:rsidP="00A34C1F">
            <w:pPr>
              <w:bidi/>
              <w:ind w:right="-993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2822299B">
                <v:shape id="_x0000_i1721" type="#_x0000_t75" style="width:12pt;height:12.75pt" o:ole="">
                  <v:imagedata r:id="rId508" o:title=""/>
                </v:shape>
                <o:OLEObject Type="Embed" ProgID="Equation.DSMT4" ShapeID="_x0000_i1721" DrawAspect="Content" ObjectID="_1801066706" r:id="rId509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عددية م</w: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عرفة على 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880" w:dyaOrig="400" w14:anchorId="41A2EC2F">
                <v:shape id="_x0000_i1722" type="#_x0000_t75" style="width:44.25pt;height:20.25pt" o:ole="">
                  <v:imagedata r:id="rId510" o:title=""/>
                </v:shape>
                <o:OLEObject Type="Embed" ProgID="Equation.DSMT4" ShapeID="_x0000_i1722" DrawAspect="Content" ObjectID="_1801066707" r:id="rId511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>كما يلي:</w:t>
            </w:r>
            <w:r w:rsidRPr="0031667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31667A">
              <w:rPr>
                <w:rFonts w:ascii="Amiri" w:hAnsi="Amiri" w:cs="Amiri"/>
                <w:position w:val="-24"/>
                <w:sz w:val="28"/>
                <w:szCs w:val="28"/>
              </w:rPr>
              <w:object w:dxaOrig="1420" w:dyaOrig="620" w14:anchorId="224BAEDA">
                <v:shape id="_x0000_i1723" type="#_x0000_t75" style="width:71.25pt;height:30.75pt" o:ole="">
                  <v:imagedata r:id="rId512" o:title=""/>
                </v:shape>
                <o:OLEObject Type="Embed" ProgID="Equation.DSMT4" ShapeID="_x0000_i1723" DrawAspect="Content" ObjectID="_1801066708" r:id="rId513"/>
              </w:object>
            </w:r>
            <w:r w:rsidRPr="0031667A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2B844442" w14:textId="77777777" w:rsidR="00A34C1F" w:rsidRPr="0031667A" w:rsidRDefault="00A34C1F" w:rsidP="00A34C1F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4C7FAAA0">
                <v:shape id="_x0000_i1724" type="#_x0000_t75" style="width:27pt;height:20.25pt" o:ole="">
                  <v:imagedata r:id="rId514" o:title=""/>
                </v:shape>
                <o:OLEObject Type="Embed" ProgID="Equation.DSMT4" ShapeID="_x0000_i1724" DrawAspect="Content" ObjectID="_1801066709" r:id="rId515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المنحنى الممثل للدالة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58C19643">
                <v:shape id="_x0000_i1725" type="#_x0000_t75" style="width:12pt;height:12.75pt" o:ole="">
                  <v:imagedata r:id="rId508" o:title=""/>
                </v:shape>
                <o:OLEObject Type="Embed" ProgID="Equation.DSMT4" ShapeID="_x0000_i1725" DrawAspect="Content" ObjectID="_1801066710" r:id="rId516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في معلم متعامد ومتجانس</w:t>
            </w:r>
          </w:p>
          <w:p w14:paraId="0C3B59EB" w14:textId="77777777" w:rsidR="00A34C1F" w:rsidRPr="0031667A" w:rsidRDefault="00A34C1F" w:rsidP="00A34C1F">
            <w:pPr>
              <w:bidi/>
              <w:ind w:left="348"/>
              <w:rPr>
                <w:rFonts w:ascii="Amiri" w:hAnsi="Amiri" w:cs="Amiri"/>
                <w:sz w:val="28"/>
                <w:szCs w:val="28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1.عين العددين الحقيقيين </w:t>
            </w:r>
            <w:r w:rsidRPr="0031667A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5AE75E3">
                <v:shape id="_x0000_i1726" type="#_x0000_t75" style="width:9.75pt;height:11.25pt" o:ole="">
                  <v:imagedata r:id="rId517" o:title=""/>
                </v:shape>
                <o:OLEObject Type="Embed" ProgID="Equation.DSMT4" ShapeID="_x0000_i1726" DrawAspect="Content" ObjectID="_1801066711" r:id="rId518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1667A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0ED4E5E">
                <v:shape id="_x0000_i1727" type="#_x0000_t75" style="width:9.75pt;height:14.25pt" o:ole="">
                  <v:imagedata r:id="rId519" o:title=""/>
                </v:shape>
                <o:OLEObject Type="Embed" ProgID="Equation.DSMT4" ShapeID="_x0000_i1727" DrawAspect="Content" ObjectID="_1801066712" r:id="rId520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بحيث من اجل كل</w:t>
            </w:r>
            <w:r w:rsidRPr="0031667A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AE4623D">
                <v:shape id="_x0000_i1728" type="#_x0000_t75" style="width:9.75pt;height:11.25pt" o:ole="">
                  <v:imagedata r:id="rId521" o:title=""/>
                </v:shape>
                <o:OLEObject Type="Embed" ProgID="Equation.DSMT4" ShapeID="_x0000_i1728" DrawAspect="Content" ObjectID="_1801066713" r:id="rId522"/>
              </w:object>
            </w:r>
            <w:r w:rsidRPr="0031667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>من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1880" w:dyaOrig="400" w14:anchorId="76997BD3">
                <v:shape id="_x0000_i1729" type="#_x0000_t75" style="width:93.75pt;height:20.25pt" o:ole="">
                  <v:imagedata r:id="rId523" o:title=""/>
                </v:shape>
                <o:OLEObject Type="Embed" ProgID="Equation.DSMT4" ShapeID="_x0000_i1729" DrawAspect="Content" ObjectID="_1801066714" r:id="rId524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:      </w:t>
            </w:r>
            <w:r w:rsidRPr="0031667A">
              <w:rPr>
                <w:rFonts w:ascii="Amiri" w:hAnsi="Amiri" w:cs="Amiri"/>
                <w:position w:val="-24"/>
                <w:sz w:val="28"/>
                <w:szCs w:val="28"/>
              </w:rPr>
              <w:object w:dxaOrig="1620" w:dyaOrig="620" w14:anchorId="79303A4C">
                <v:shape id="_x0000_i1730" type="#_x0000_t75" style="width:81pt;height:30.75pt" o:ole="">
                  <v:imagedata r:id="rId525" o:title=""/>
                </v:shape>
                <o:OLEObject Type="Embed" ProgID="Equation.DSMT4" ShapeID="_x0000_i1730" DrawAspect="Content" ObjectID="_1801066715" r:id="rId526"/>
              </w:object>
            </w:r>
          </w:p>
          <w:p w14:paraId="5BF539DA" w14:textId="77777777" w:rsidR="00A34C1F" w:rsidRPr="0031667A" w:rsidRDefault="00A34C1F" w:rsidP="00A34C1F">
            <w:pPr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2.أحسب </w:t>
            </w:r>
            <w:r w:rsidRPr="0031667A">
              <w:rPr>
                <w:rFonts w:ascii="Amiri" w:hAnsi="Amiri" w:cs="Amiri"/>
                <w:position w:val="-20"/>
                <w:sz w:val="28"/>
                <w:szCs w:val="28"/>
              </w:rPr>
              <w:object w:dxaOrig="1020" w:dyaOrig="460" w14:anchorId="4A395E22">
                <v:shape id="_x0000_i1887" type="#_x0000_t75" style="width:51pt;height:23.25pt" o:ole="">
                  <v:imagedata r:id="rId527" o:title=""/>
                </v:shape>
                <o:OLEObject Type="Embed" ProgID="Equation.DSMT4" ShapeID="_x0000_i1887" DrawAspect="Content" ObjectID="_1801066716" r:id="rId528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31667A">
              <w:rPr>
                <w:rFonts w:ascii="Amiri" w:hAnsi="Amiri" w:cs="Amiri"/>
                <w:position w:val="-20"/>
                <w:sz w:val="28"/>
                <w:szCs w:val="28"/>
              </w:rPr>
              <w:object w:dxaOrig="1020" w:dyaOrig="460" w14:anchorId="15DD272E">
                <v:shape id="_x0000_i1888" type="#_x0000_t75" style="width:51pt;height:23.25pt" o:ole="">
                  <v:imagedata r:id="rId529" o:title=""/>
                </v:shape>
                <o:OLEObject Type="Embed" ProgID="Equation.DSMT4" ShapeID="_x0000_i1888" DrawAspect="Content" ObjectID="_1801066717" r:id="rId530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31667A">
              <w:rPr>
                <w:rFonts w:ascii="Amiri" w:hAnsi="Amiri" w:cs="Amiri"/>
                <w:position w:val="-22"/>
                <w:sz w:val="28"/>
                <w:szCs w:val="28"/>
              </w:rPr>
              <w:object w:dxaOrig="1140" w:dyaOrig="460" w14:anchorId="6034C79B">
                <v:shape id="_x0000_i1889" type="#_x0000_t75" style="width:57pt;height:23.25pt" o:ole="">
                  <v:imagedata r:id="rId531" o:title=""/>
                </v:shape>
                <o:OLEObject Type="Embed" ProgID="Equation.DSMT4" ShapeID="_x0000_i1889" DrawAspect="Content" ObjectID="_1801066718" r:id="rId532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31667A">
              <w:rPr>
                <w:rFonts w:ascii="Amiri" w:hAnsi="Amiri" w:cs="Amiri"/>
                <w:position w:val="-22"/>
                <w:sz w:val="28"/>
                <w:szCs w:val="28"/>
              </w:rPr>
              <w:object w:dxaOrig="1140" w:dyaOrig="460" w14:anchorId="63DA727A">
                <v:shape id="_x0000_i1890" type="#_x0000_t75" style="width:57pt;height:23.25pt" o:ole="">
                  <v:imagedata r:id="rId533" o:title=""/>
                </v:shape>
                <o:OLEObject Type="Embed" ProgID="Equation.DSMT4" ShapeID="_x0000_i1890" DrawAspect="Content" ObjectID="_1801066719" r:id="rId534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>ثم فسر بيانيا النتائج المحصل عليهما هندسيا</w:t>
            </w:r>
          </w:p>
          <w:p w14:paraId="69B943D9" w14:textId="77777777" w:rsidR="00A34C1F" w:rsidRPr="0031667A" w:rsidRDefault="00A34C1F" w:rsidP="00A34C1F">
            <w:pPr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</w:rPr>
              <w:t>3.ادرس اتجاه تغير الدالة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E66A51C">
                <v:shape id="_x0000_i1891" type="#_x0000_t75" style="width:12pt;height:12.75pt" o:ole="">
                  <v:imagedata r:id="rId508" o:title=""/>
                </v:shape>
                <o:OLEObject Type="Embed" ProgID="Equation.DSMT4" ShapeID="_x0000_i1891" DrawAspect="Content" ObjectID="_1801066720" r:id="rId535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، ثم شكل جدول تغيراتها.</w:t>
            </w:r>
          </w:p>
          <w:p w14:paraId="036CCC01" w14:textId="77777777" w:rsidR="00A34C1F" w:rsidRPr="0031667A" w:rsidRDefault="00A34C1F" w:rsidP="00A34C1F">
            <w:pPr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4.اكتب معادلة المماس 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52D90780">
                <v:shape id="_x0000_i1892" type="#_x0000_t75" style="width:20.25pt;height:20.25pt" o:ole="">
                  <v:imagedata r:id="rId536" o:title=""/>
                </v:shape>
                <o:OLEObject Type="Embed" ProgID="Equation.DSMT4" ShapeID="_x0000_i1892" DrawAspect="Content" ObjectID="_1801066721" r:id="rId537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للمنحنى 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B019BA7">
                <v:shape id="_x0000_i1893" type="#_x0000_t75" style="width:27pt;height:20.25pt" o:ole="">
                  <v:imagedata r:id="rId514" o:title=""/>
                </v:shape>
                <o:OLEObject Type="Embed" ProgID="Equation.DSMT4" ShapeID="_x0000_i1893" DrawAspect="Content" ObjectID="_1801066722" r:id="rId538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عند النقطة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  <w:rtl/>
              </w:rPr>
              <w:t xml:space="preserve">ذات الفاصلة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37BD53EC">
                <v:shape id="_x0000_i1894" type="#_x0000_t75" style="width:15.75pt;height:12.75pt" o:ole="">
                  <v:imagedata r:id="rId539" o:title=""/>
                </v:shape>
                <o:OLEObject Type="Embed" ProgID="Equation.DSMT4" ShapeID="_x0000_i1894" DrawAspect="Content" ObjectID="_1801066723" r:id="rId540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FDAF29D" w14:textId="77777777" w:rsidR="00A34C1F" w:rsidRPr="0031667A" w:rsidRDefault="00A34C1F" w:rsidP="00A34C1F">
            <w:pPr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</w:rPr>
              <w:t>5.عين نقط تقاطع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7549611E">
                <v:shape id="_x0000_i1895" type="#_x0000_t75" style="width:27pt;height:20.25pt" o:ole="">
                  <v:imagedata r:id="rId514" o:title=""/>
                </v:shape>
                <o:OLEObject Type="Embed" ProgID="Equation.DSMT4" ShapeID="_x0000_i1895" DrawAspect="Content" ObjectID="_1801066724" r:id="rId541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>مع حاملي محوري الإحداثيات.</w:t>
            </w:r>
          </w:p>
          <w:p w14:paraId="0D9A7057" w14:textId="77777777" w:rsidR="00A34C1F" w:rsidRPr="0031667A" w:rsidRDefault="00A34C1F" w:rsidP="00A34C1F">
            <w:pPr>
              <w:bidi/>
              <w:ind w:left="348"/>
              <w:rPr>
                <w:rFonts w:ascii="Amiri" w:hAnsi="Amiri" w:cs="Amiri"/>
                <w:sz w:val="28"/>
                <w:szCs w:val="28"/>
                <w:rtl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6.أنشئ </w:t>
            </w:r>
            <w:r w:rsidRPr="0031667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B1FBAAE">
                <v:shape id="_x0000_i1896" type="#_x0000_t75" style="width:27pt;height:21.75pt" o:ole="">
                  <v:imagedata r:id="rId542" o:title=""/>
                </v:shape>
                <o:OLEObject Type="Embed" ProgID="Equation.DSMT4" ShapeID="_x0000_i1896" DrawAspect="Content" ObjectID="_1801066725" r:id="rId543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2B496593">
                <v:shape id="_x0000_i1897" type="#_x0000_t75" style="width:20.25pt;height:20.25pt" o:ole="">
                  <v:imagedata r:id="rId544" o:title=""/>
                </v:shape>
                <o:OLEObject Type="Embed" ProgID="Equation.DSMT4" ShapeID="_x0000_i1897" DrawAspect="Content" ObjectID="_1801066726" r:id="rId545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والمستقيمات المقاربة.</w:t>
            </w:r>
          </w:p>
          <w:p w14:paraId="52164C74" w14:textId="77777777" w:rsidR="00E41828" w:rsidRPr="0031667A" w:rsidRDefault="00E41828" w:rsidP="008251D7">
            <w:p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</w:p>
          <w:p w14:paraId="5DFE9E9A" w14:textId="77777777" w:rsidR="00A34C1F" w:rsidRPr="0031667A" w:rsidRDefault="00A34C1F" w:rsidP="00A34C1F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1667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التمرين 02</w:t>
            </w:r>
          </w:p>
          <w:p w14:paraId="43C9352B" w14:textId="77777777" w:rsidR="0031667A" w:rsidRPr="0031667A" w:rsidRDefault="0031667A" w:rsidP="0031667A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0C43571">
                <v:shape id="_x0000_i1909" type="#_x0000_t75" style="width:12pt;height:12.75pt" o:ole="">
                  <v:imagedata r:id="rId508" o:title=""/>
                </v:shape>
                <o:OLEObject Type="Embed" ProgID="Equation.DSMT4" ShapeID="_x0000_i1909" DrawAspect="Content" ObjectID="_1801066727" r:id="rId546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عددية م</w: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عرفة على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32432FE1">
                <v:shape id="_x0000_i1910" type="#_x0000_t75" style="width:12.75pt;height:12.75pt" o:ole="">
                  <v:imagedata r:id="rId547" o:title=""/>
                </v:shape>
                <o:OLEObject Type="Embed" ProgID="Equation.DSMT4" ShapeID="_x0000_i1910" DrawAspect="Content" ObjectID="_1801066728" r:id="rId548"/>
              </w:object>
            </w:r>
            <w:r w:rsidRPr="0031667A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بـ: 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1815" w:dyaOrig="405" w14:anchorId="5690A015">
                <v:shape id="_x0000_i1911" type="#_x0000_t75" style="width:90.75pt;height:20.25pt" o:ole="">
                  <v:imagedata r:id="rId549" o:title=""/>
                </v:shape>
                <o:OLEObject Type="Embed" ProgID="Equation.DSMT4" ShapeID="_x0000_i1911" DrawAspect="Content" ObjectID="_1801066729" r:id="rId550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19099142" w14:textId="77777777" w:rsidR="0031667A" w:rsidRPr="0031667A" w:rsidRDefault="0031667A" w:rsidP="0031667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وليكن 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540" w:dyaOrig="405" w14:anchorId="055A1B33">
                <v:shape id="_x0000_i1912" type="#_x0000_t75" style="width:27pt;height:20.25pt" o:ole="">
                  <v:imagedata r:id="rId551" o:title=""/>
                </v:shape>
                <o:OLEObject Type="Embed" ProgID="Equation.DSMT4" ShapeID="_x0000_i1912" DrawAspect="Content" ObjectID="_1801066730" r:id="rId552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تمثيلها البياني في مستو منسوب إلى معلم متعامد ومتجانس </w:t>
            </w:r>
            <w:r w:rsidRPr="0031667A">
              <w:rPr>
                <w:rFonts w:ascii="Amiri" w:eastAsia="Times New Roman" w:hAnsi="Amiri" w:cs="Amiri"/>
                <w:position w:val="-20"/>
                <w:sz w:val="28"/>
                <w:szCs w:val="28"/>
                <w:lang w:bidi="ar-DZ"/>
              </w:rPr>
              <w:object w:dxaOrig="915" w:dyaOrig="525" w14:anchorId="6CD237A2">
                <v:shape id="_x0000_i1913" type="#_x0000_t75" style="width:45.75pt;height:26.25pt" o:ole="">
                  <v:imagedata r:id="rId553" o:title=""/>
                </v:shape>
                <o:OLEObject Type="Embed" ProgID="Equation.DSMT4" ShapeID="_x0000_i1913" DrawAspect="Content" ObjectID="_1801066731" r:id="rId554"/>
              </w:object>
            </w:r>
          </w:p>
          <w:p w14:paraId="1F165444" w14:textId="77777777" w:rsidR="0031667A" w:rsidRPr="0031667A" w:rsidRDefault="0031667A" w:rsidP="0031667A">
            <w:pPr>
              <w:tabs>
                <w:tab w:val="left" w:pos="870"/>
              </w:tabs>
              <w:bidi/>
              <w:ind w:left="348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1.احسب نهاية الدالة </w:t>
            </w:r>
            <w:r w:rsidRPr="0031667A">
              <w:rPr>
                <w:rFonts w:ascii="Amiri" w:eastAsia="Times New Roman" w:hAnsi="Amiri" w:cs="Amiri"/>
                <w:position w:val="-4"/>
                <w:sz w:val="28"/>
                <w:szCs w:val="28"/>
                <w:lang w:bidi="ar-DZ"/>
              </w:rPr>
              <w:object w:dxaOrig="240" w:dyaOrig="255" w14:anchorId="57AD4653">
                <v:shape id="_x0000_i1914" type="#_x0000_t75" style="width:12pt;height:12.75pt" o:ole="">
                  <v:imagedata r:id="rId555" o:title=""/>
                </v:shape>
                <o:OLEObject Type="Embed" ProgID="Equation.DSMT4" ShapeID="_x0000_i1914" DrawAspect="Content" ObjectID="_1801066732" r:id="rId556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</w:t>
            </w:r>
            <w:r w:rsidRPr="0031667A">
              <w:rPr>
                <w:rFonts w:ascii="Amiri" w:eastAsia="Times New Roman" w:hAnsi="Amiri" w:cs="Amiri"/>
                <w:position w:val="-10"/>
                <w:sz w:val="28"/>
                <w:szCs w:val="28"/>
                <w:lang w:bidi="ar-DZ"/>
              </w:rPr>
              <w:object w:dxaOrig="840" w:dyaOrig="285" w14:anchorId="2D6FBD63">
                <v:shape id="_x0000_i1915" type="#_x0000_t75" style="width:42pt;height:14.25pt" o:ole="">
                  <v:imagedata r:id="rId557" o:title=""/>
                </v:shape>
                <o:OLEObject Type="Embed" ProgID="Equation.DSMT4" ShapeID="_x0000_i1915" DrawAspect="Content" ObjectID="_1801066733" r:id="rId558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6AB6C87" w14:textId="77777777" w:rsidR="0031667A" w:rsidRPr="0031667A" w:rsidRDefault="0031667A" w:rsidP="0031667A">
            <w:pPr>
              <w:tabs>
                <w:tab w:val="left" w:pos="1593"/>
              </w:tabs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2.ادرس اتجاه تغير الدالة </w:t>
            </w:r>
            <w:r w:rsidRPr="0031667A">
              <w:rPr>
                <w:rFonts w:ascii="Amiri" w:eastAsia="Times New Roman" w:hAnsi="Amiri" w:cs="Amiri"/>
                <w:position w:val="-4"/>
                <w:sz w:val="28"/>
                <w:szCs w:val="28"/>
                <w:lang w:bidi="ar-DZ"/>
              </w:rPr>
              <w:object w:dxaOrig="240" w:dyaOrig="255" w14:anchorId="32C153A3">
                <v:shape id="_x0000_i2027" type="#_x0000_t75" style="width:12pt;height:12.75pt" o:ole="">
                  <v:imagedata r:id="rId559" o:title=""/>
                </v:shape>
                <o:OLEObject Type="Embed" ProgID="Equation.DSMT4" ShapeID="_x0000_i2027" DrawAspect="Content" ObjectID="_1801066734" r:id="rId560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وشكل جدول تغيراتها.</w:t>
            </w:r>
          </w:p>
          <w:p w14:paraId="696F36E1" w14:textId="77777777" w:rsidR="0031667A" w:rsidRPr="0031667A" w:rsidRDefault="0031667A" w:rsidP="0031667A">
            <w:pPr>
              <w:tabs>
                <w:tab w:val="left" w:pos="1593"/>
              </w:tabs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3.أكتب معادلة المماس 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420" w:dyaOrig="405" w14:anchorId="3DB2516F">
                <v:shape id="_x0000_i2028" type="#_x0000_t75" style="width:21pt;height:20.25pt" o:ole="">
                  <v:imagedata r:id="rId561" o:title=""/>
                </v:shape>
                <o:OLEObject Type="Embed" ProgID="Equation.DSMT4" ShapeID="_x0000_i2028" DrawAspect="Content" ObjectID="_1801066735" r:id="rId562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 النقطة ذات الفاصلة </w:t>
            </w:r>
            <w:r w:rsidRPr="0031667A">
              <w:rPr>
                <w:rFonts w:ascii="Amiri" w:eastAsia="Times New Roman" w:hAnsi="Amiri" w:cs="Amiri"/>
                <w:position w:val="-4"/>
                <w:sz w:val="28"/>
                <w:szCs w:val="28"/>
                <w:lang w:bidi="ar-DZ"/>
              </w:rPr>
              <w:object w:dxaOrig="195" w:dyaOrig="255" w14:anchorId="7CEAD228">
                <v:shape id="_x0000_i2029" type="#_x0000_t75" style="width:9.75pt;height:12.75pt" o:ole="">
                  <v:imagedata r:id="rId563" o:title=""/>
                </v:shape>
                <o:OLEObject Type="Embed" ProgID="Equation.DSMT4" ShapeID="_x0000_i2029" DrawAspect="Content" ObjectID="_1801066736" r:id="rId564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6A994CA6" w14:textId="77777777" w:rsidR="0031667A" w:rsidRPr="0031667A" w:rsidRDefault="0031667A" w:rsidP="0031667A">
            <w:pPr>
              <w:tabs>
                <w:tab w:val="left" w:pos="1593"/>
              </w:tabs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>4.اكتب معادلة المماس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465" w:dyaOrig="405" w14:anchorId="578D49A2">
                <v:shape id="_x0000_i2030" type="#_x0000_t75" style="width:23.25pt;height:20.25pt" o:ole="">
                  <v:imagedata r:id="rId565" o:title=""/>
                </v:shape>
                <o:OLEObject Type="Embed" ProgID="Equation.DSMT4" ShapeID="_x0000_i2030" DrawAspect="Content" ObjectID="_1801066737" r:id="rId566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الذي معامل توجيهه يساوي 1- </w:t>
            </w:r>
          </w:p>
          <w:p w14:paraId="161E6043" w14:textId="77777777" w:rsidR="0031667A" w:rsidRPr="0031667A" w:rsidRDefault="0031667A" w:rsidP="0031667A">
            <w:pPr>
              <w:tabs>
                <w:tab w:val="left" w:pos="1593"/>
              </w:tabs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>5.عين نقاط تقاطع المنحني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540" w:dyaOrig="405" w14:anchorId="624EA47D">
                <v:shape id="_x0000_i2031" type="#_x0000_t75" style="width:27pt;height:20.25pt" o:ole="">
                  <v:imagedata r:id="rId551" o:title=""/>
                </v:shape>
                <o:OLEObject Type="Embed" ProgID="Equation.DSMT4" ShapeID="_x0000_i2031" DrawAspect="Content" ObjectID="_1801066738" r:id="rId567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 حاملي محور الإحداثيات </w:t>
            </w:r>
          </w:p>
          <w:p w14:paraId="265FA9A8" w14:textId="77777777" w:rsidR="0031667A" w:rsidRPr="0031667A" w:rsidRDefault="0031667A" w:rsidP="0031667A">
            <w:pPr>
              <w:tabs>
                <w:tab w:val="left" w:pos="1593"/>
              </w:tabs>
              <w:bidi/>
              <w:ind w:left="348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6.ارسم كل من 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540" w:dyaOrig="405" w14:anchorId="7E094B0A">
                <v:shape id="_x0000_i2032" type="#_x0000_t75" style="width:27pt;height:20.25pt" o:ole="">
                  <v:imagedata r:id="rId551" o:title=""/>
                </v:shape>
                <o:OLEObject Type="Embed" ProgID="Equation.DSMT4" ShapeID="_x0000_i2032" DrawAspect="Content" ObjectID="_1801066739" r:id="rId568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420" w:dyaOrig="405" w14:anchorId="4590B399">
                <v:shape id="_x0000_i2033" type="#_x0000_t75" style="width:21pt;height:20.25pt" o:ole="">
                  <v:imagedata r:id="rId561" o:title=""/>
                </v:shape>
                <o:OLEObject Type="Embed" ProgID="Equation.DSMT4" ShapeID="_x0000_i2033" DrawAspect="Content" ObjectID="_1801066740" r:id="rId569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31667A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465" w:dyaOrig="405" w14:anchorId="5B46BCE3">
                <v:shape id="_x0000_i2034" type="#_x0000_t75" style="width:23.25pt;height:20.25pt" o:ole="">
                  <v:imagedata r:id="rId565" o:title=""/>
                </v:shape>
                <o:OLEObject Type="Embed" ProgID="Equation.DSMT4" ShapeID="_x0000_i2034" DrawAspect="Content" ObjectID="_1801066741" r:id="rId570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30824561" w14:textId="77777777" w:rsidR="00A34C1F" w:rsidRDefault="00A34C1F" w:rsidP="00A34C1F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5C469DE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620A0C7" w14:textId="77777777" w:rsidR="0031667A" w:rsidRP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2E6BC66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1667A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التمرين 03</w:t>
            </w:r>
          </w:p>
          <w:p w14:paraId="22F6750F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F5B2C66" w14:textId="77777777" w:rsidR="0031667A" w:rsidRPr="0031667A" w:rsidRDefault="0031667A" w:rsidP="0031667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1C2CC07">
                <v:shape id="_x0000_i2115" type="#_x0000_t75" style="width:12pt;height:12.75pt" o:ole="">
                  <v:imagedata r:id="rId508" o:title=""/>
                </v:shape>
                <o:OLEObject Type="Embed" ProgID="Equation.DSMT4" ShapeID="_x0000_i2115" DrawAspect="Content" ObjectID="_1801066742" r:id="rId571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عددية م</w: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عرفة على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919E3AA">
                <v:shape id="_x0000_i2116" type="#_x0000_t75" style="width:12.75pt;height:12.75pt" o:ole="">
                  <v:imagedata r:id="rId547" o:title=""/>
                </v:shape>
                <o:OLEObject Type="Embed" ProgID="Equation.DSMT4" ShapeID="_x0000_i2116" DrawAspect="Content" ObjectID="_1801066743" r:id="rId572"/>
              </w:object>
            </w:r>
            <w:r w:rsidRPr="0031667A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1667A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بـ:</w:t>
            </w:r>
            <w:r w:rsidRPr="0031667A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31667A">
              <w:rPr>
                <w:rFonts w:ascii="Amiri" w:hAnsi="Amiri" w:cs="Amiri"/>
                <w:position w:val="-10"/>
                <w:sz w:val="28"/>
                <w:szCs w:val="28"/>
              </w:rPr>
              <w:object w:dxaOrig="2040" w:dyaOrig="360" w14:anchorId="113FB04D">
                <v:shape id="_x0000_i2117" type="#_x0000_t75" style="width:102pt;height:18pt" o:ole="">
                  <v:imagedata r:id="rId573" o:title=""/>
                </v:shape>
                <o:OLEObject Type="Embed" ProgID="Equation.DSMT4" ShapeID="_x0000_i2117" DrawAspect="Content" ObjectID="_1801066744" r:id="rId574"/>
              </w:object>
            </w:r>
          </w:p>
          <w:p w14:paraId="37C2FBC1" w14:textId="08C22C9E" w:rsidR="0031667A" w:rsidRPr="0031667A" w:rsidRDefault="0031667A" w:rsidP="0031667A">
            <w:pPr>
              <w:bidi/>
              <w:spacing w:after="200"/>
              <w:contextualSpacing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 w:rsidRPr="0031667A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31667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31667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35B2EA5">
                <v:shape id="_x0000_i2118" type="#_x0000_t75" style="width:27pt;height:21.75pt" o:ole="">
                  <v:imagedata r:id="rId542" o:title=""/>
                </v:shape>
                <o:OLEObject Type="Embed" ProgID="Equation.DSMT4" ShapeID="_x0000_i2118" DrawAspect="Content" ObjectID="_1801066745" r:id="rId575"/>
              </w:objec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>تمثيلها البياني في معلم متعامد ومتجانس</w:t>
            </w:r>
          </w:p>
          <w:p w14:paraId="4E40E584" w14:textId="77777777" w:rsidR="0031667A" w:rsidRPr="0031667A" w:rsidRDefault="0031667A" w:rsidP="0031667A">
            <w:pPr>
              <w:pStyle w:val="Paragraphedeliste"/>
              <w:numPr>
                <w:ilvl w:val="0"/>
                <w:numId w:val="35"/>
              </w:numPr>
              <w:bidi/>
              <w:spacing w:after="200"/>
              <w:ind w:left="631"/>
              <w:rPr>
                <w:rFonts w:ascii="Amiri" w:hAnsi="Amiri" w:cs="Amiri"/>
                <w:sz w:val="28"/>
                <w:szCs w:val="28"/>
              </w:rPr>
            </w:pP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أحسب نهايات الدالة </w:t>
            </w:r>
            <w:r w:rsidRPr="0031667A">
              <w:rPr>
                <w:rFonts w:ascii="Amiri" w:hAnsi="Amiri" w:cs="Amiri"/>
                <w:sz w:val="28"/>
                <w:szCs w:val="28"/>
              </w:rPr>
              <w:t>f</w: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6C196461">
                <v:shape id="_x0000_i2119" type="#_x0000_t75" style="width:18.75pt;height:11.25pt" o:ole="">
                  <v:imagedata r:id="rId576" o:title=""/>
                </v:shape>
                <o:OLEObject Type="Embed" ProgID="Equation.DSMT4" ShapeID="_x0000_i2119" DrawAspect="Content" ObjectID="_1801066746" r:id="rId577"/>
              </w:object>
            </w:r>
            <w:r w:rsidRPr="0031667A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31667A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252CC16B">
                <v:shape id="_x0000_i2120" type="#_x0000_t75" style="width:18.75pt;height:9.75pt" o:ole="">
                  <v:imagedata r:id="rId578" o:title=""/>
                </v:shape>
                <o:OLEObject Type="Embed" ProgID="Equation.DSMT4" ShapeID="_x0000_i2120" DrawAspect="Content" ObjectID="_1801066747" r:id="rId579"/>
              </w:object>
            </w:r>
          </w:p>
          <w:p w14:paraId="2AB1E0F5" w14:textId="77777777" w:rsidR="0031667A" w:rsidRPr="0031667A" w:rsidRDefault="0031667A" w:rsidP="0031667A">
            <w:pPr>
              <w:pStyle w:val="Paragraphedeliste"/>
              <w:numPr>
                <w:ilvl w:val="0"/>
                <w:numId w:val="35"/>
              </w:numPr>
              <w:bidi/>
              <w:spacing w:after="200"/>
              <w:ind w:left="631"/>
              <w:rPr>
                <w:rFonts w:ascii="Amiri" w:hAnsi="Amiri" w:cs="Amiri"/>
                <w:sz w:val="28"/>
                <w:szCs w:val="28"/>
              </w:rPr>
            </w:pP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عين اتجاه تغير الدالة </w:t>
            </w:r>
            <w:r w:rsidRPr="0031667A">
              <w:rPr>
                <w:rFonts w:ascii="Amiri" w:eastAsia="Times New Roman" w:hAnsi="Amiri" w:cs="Amiri"/>
                <w:sz w:val="28"/>
                <w:szCs w:val="28"/>
              </w:rPr>
              <w:t>f</w: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ثم شكل جدول تغيراتها.</w:t>
            </w:r>
          </w:p>
          <w:p w14:paraId="4A841A98" w14:textId="66345869" w:rsidR="0031667A" w:rsidRPr="0031667A" w:rsidRDefault="0031667A" w:rsidP="0031667A">
            <w:pPr>
              <w:pStyle w:val="Paragraphedeliste"/>
              <w:numPr>
                <w:ilvl w:val="0"/>
                <w:numId w:val="35"/>
              </w:numPr>
              <w:bidi/>
              <w:spacing w:after="200"/>
              <w:ind w:left="631"/>
              <w:rPr>
                <w:rFonts w:ascii="Amiri" w:hAnsi="Amiri" w:cs="Amiri"/>
                <w:sz w:val="28"/>
                <w:szCs w:val="28"/>
              </w:rPr>
            </w:pP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أ- تحقق انه من اجل كل عدد حقيقي </w:t>
            </w:r>
            <w:r w:rsidRPr="0031667A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4104FA2A">
                <v:shape id="_x0000_i2186" type="#_x0000_t75" style="width:9.75pt;height:11.25pt" o:ole="">
                  <v:imagedata r:id="rId580" o:title=""/>
                </v:shape>
                <o:OLEObject Type="Embed" ProgID="Equation.DSMT4" ShapeID="_x0000_i2186" DrawAspect="Content" ObjectID="_1801066748" r:id="rId581"/>
              </w:objec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: </w:t>
            </w:r>
            <w:r w:rsidRPr="0031667A">
              <w:rPr>
                <w:rFonts w:ascii="Amiri" w:hAnsi="Amiri" w:cs="Amiri"/>
                <w:position w:val="-10"/>
                <w:sz w:val="28"/>
                <w:szCs w:val="28"/>
              </w:rPr>
              <w:object w:dxaOrig="2280" w:dyaOrig="360" w14:anchorId="76FE045B">
                <v:shape id="_x0000_i2187" type="#_x0000_t75" style="width:114pt;height:18pt" o:ole="">
                  <v:imagedata r:id="rId582" o:title=""/>
                </v:shape>
                <o:OLEObject Type="Embed" ProgID="Equation.DSMT4" ShapeID="_x0000_i2187" DrawAspect="Content" ObjectID="_1801066749" r:id="rId583"/>
              </w:object>
            </w:r>
          </w:p>
          <w:p w14:paraId="48FD27E3" w14:textId="77777777" w:rsidR="0031667A" w:rsidRPr="0031667A" w:rsidRDefault="0031667A" w:rsidP="0031667A">
            <w:pPr>
              <w:bidi/>
              <w:spacing w:after="200"/>
              <w:ind w:left="631"/>
              <w:rPr>
                <w:rFonts w:ascii="Amiri" w:eastAsia="Times New Roman" w:hAnsi="Amiri" w:cs="Amiri"/>
                <w:sz w:val="28"/>
                <w:szCs w:val="28"/>
              </w:rPr>
            </w:pPr>
            <w:r w:rsidRPr="0031667A">
              <w:rPr>
                <w:rFonts w:ascii="Amiri" w:eastAsia="Times New Roman" w:hAnsi="Amiri" w:cs="Amiri"/>
                <w:sz w:val="28"/>
                <w:szCs w:val="28"/>
              </w:rPr>
              <w:t xml:space="preserve">  </w: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ب- استنتج نقط تقاطع </w:t>
            </w:r>
            <w:r w:rsidRPr="0031667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9FA14DE">
                <v:shape id="_x0000_i2188" type="#_x0000_t75" style="width:27pt;height:21.75pt" o:ole="">
                  <v:imagedata r:id="rId542" o:title=""/>
                </v:shape>
                <o:OLEObject Type="Embed" ProgID="Equation.DSMT4" ShapeID="_x0000_i2188" DrawAspect="Content" ObjectID="_1801066750" r:id="rId584"/>
              </w:objec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مع محوري الاحداثيات.</w:t>
            </w:r>
          </w:p>
          <w:p w14:paraId="32F0142B" w14:textId="77777777" w:rsidR="0031667A" w:rsidRPr="0031667A" w:rsidRDefault="0031667A" w:rsidP="0031667A">
            <w:pPr>
              <w:pStyle w:val="Paragraphedeliste"/>
              <w:numPr>
                <w:ilvl w:val="0"/>
                <w:numId w:val="35"/>
              </w:numPr>
              <w:bidi/>
              <w:spacing w:after="200"/>
              <w:ind w:left="631"/>
              <w:rPr>
                <w:rFonts w:ascii="Amiri" w:hAnsi="Amiri" w:cs="Amiri"/>
                <w:sz w:val="28"/>
                <w:szCs w:val="28"/>
              </w:rPr>
            </w:pP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أكتب معادلة للمستقيم </w:t>
            </w:r>
            <w:r w:rsidRPr="0031667A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59FF3B39">
                <v:shape id="_x0000_i2189" type="#_x0000_t75" style="width:21pt;height:20.25pt" o:ole="">
                  <v:imagedata r:id="rId585" o:title=""/>
                </v:shape>
                <o:OLEObject Type="Embed" ProgID="Equation.DSMT4" ShapeID="_x0000_i2189" DrawAspect="Content" ObjectID="_1801066751" r:id="rId586"/>
              </w:objec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مماس للمنحنى </w:t>
            </w:r>
            <w:r w:rsidRPr="0031667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2F8FEADA">
                <v:shape id="_x0000_i2190" type="#_x0000_t75" style="width:27pt;height:21.75pt" o:ole="">
                  <v:imagedata r:id="rId542" o:title=""/>
                </v:shape>
                <o:OLEObject Type="Embed" ProgID="Equation.DSMT4" ShapeID="_x0000_i2190" DrawAspect="Content" ObjectID="_1801066752" r:id="rId587"/>
              </w:object>
            </w:r>
            <w:r w:rsidRPr="0031667A">
              <w:rPr>
                <w:rFonts w:ascii="Amiri" w:eastAsia="Times New Roman" w:hAnsi="Amiri" w:cs="Amiri"/>
                <w:sz w:val="28"/>
                <w:szCs w:val="28"/>
                <w:rtl/>
              </w:rPr>
              <w:t xml:space="preserve"> عند النقطة ذات الفاصلة 0.</w:t>
            </w:r>
          </w:p>
          <w:p w14:paraId="783E6B42" w14:textId="77777777" w:rsidR="0031667A" w:rsidRPr="0031667A" w:rsidRDefault="0031667A" w:rsidP="0031667A">
            <w:pPr>
              <w:numPr>
                <w:ilvl w:val="0"/>
                <w:numId w:val="35"/>
              </w:numPr>
              <w:bidi/>
              <w:spacing w:after="200"/>
              <w:ind w:left="631"/>
              <w:contextualSpacing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1667A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 xml:space="preserve">أنشئ </w:t>
            </w:r>
            <w:r w:rsidRPr="0031667A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5EEA5CA">
                <v:shape id="_x0000_i2191" type="#_x0000_t75" style="width:27pt;height:21.75pt" o:ole="">
                  <v:imagedata r:id="rId542" o:title=""/>
                </v:shape>
                <o:OLEObject Type="Embed" ProgID="Equation.DSMT4" ShapeID="_x0000_i2191" DrawAspect="Content" ObjectID="_1801066753" r:id="rId588"/>
              </w:object>
            </w:r>
          </w:p>
          <w:p w14:paraId="5CC301DE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2E1D167" w14:textId="4435EB24" w:rsidR="0031667A" w:rsidRDefault="0031667A" w:rsidP="0031667A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8AAE06" wp14:editId="71EF6294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103505</wp:posOffset>
                      </wp:positionV>
                      <wp:extent cx="3543300" cy="3571875"/>
                      <wp:effectExtent l="0" t="0" r="19050" b="28575"/>
                      <wp:wrapNone/>
                      <wp:docPr id="5231758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0" cy="3571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7E7DA" w14:textId="60C9991D" w:rsidR="0031667A" w:rsidRDefault="0031667A" w:rsidP="0031667A">
                                  <w:pPr>
                                    <w:jc w:val="center"/>
                                  </w:pPr>
                                  <w:r w:rsidRPr="008E102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03E054" wp14:editId="7CC1B47A">
                                        <wp:extent cx="2468245" cy="2468245"/>
                                        <wp:effectExtent l="0" t="0" r="8255" b="8255"/>
                                        <wp:docPr id="37624313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5570940" name=""/>
                                                <pic:cNvPicPr/>
                                              </pic:nvPicPr>
                                              <pic:blipFill>
                                                <a:blip r:embed="rId19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68245" cy="24682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8AAE06" id="Rectangle 7" o:spid="_x0000_s1045" style="position:absolute;left:0;text-align:left;margin-left:33.45pt;margin-top:8.15pt;width:279pt;height:28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" fillcolor="white [3201]" strokecolor="white [3212]" strokeweight="2pt">
                      <v:textbox>
                        <w:txbxContent>
                          <w:p w14:paraId="04B7E7DA" w14:textId="60C9991D" w:rsidR="0031667A" w:rsidRDefault="0031667A" w:rsidP="0031667A">
                            <w:pPr>
                              <w:jc w:val="center"/>
                            </w:pPr>
                            <w:r w:rsidRPr="008E1029">
                              <w:rPr>
                                <w:noProof/>
                              </w:rPr>
                              <w:drawing>
                                <wp:inline distT="0" distB="0" distL="0" distR="0" wp14:anchorId="3103E054" wp14:editId="7CC1B47A">
                                  <wp:extent cx="2468245" cy="2468245"/>
                                  <wp:effectExtent l="0" t="0" r="8255" b="8255"/>
                                  <wp:docPr id="37624313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5570940" name=""/>
                                          <pic:cNvPicPr/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8245" cy="2468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D2B3F6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85771CB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FCC5A8F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CBC61B5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F851918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A64F17A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0CADE85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758EE8E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31DA2DD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90F255F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6076D31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F2DB7C9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1DB2B17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32A39B4" w14:textId="77777777" w:rsidR="0031667A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BDB495C" w14:textId="5B62F53E" w:rsidR="0031667A" w:rsidRPr="00A34C1F" w:rsidRDefault="0031667A" w:rsidP="003166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79" w:type="dxa"/>
          </w:tcPr>
          <w:p w14:paraId="169A1A4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EDDC3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2546E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1EC6F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C4D06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7B8F86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3E09E9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0ED76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6B821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6B3C4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F40393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39F67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B0374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464E54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37BFB0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C18E3D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7AA90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B45156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A0FC26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F62894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7F8963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C669B7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D267A6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DF20CC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FA159E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1C0A4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C2B18F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22B981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335BC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540FC5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EDE0CA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D598B2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4FD369" w14:textId="77777777" w:rsidR="00E41828" w:rsidRDefault="00E4182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6E2875" w14:textId="77777777" w:rsidR="00E41828" w:rsidRPr="00792B9B" w:rsidRDefault="00E41828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90F24B1" w14:textId="77777777" w:rsidR="00E41828" w:rsidRPr="00792B9B" w:rsidRDefault="00E41828" w:rsidP="003D5BFF">
      <w:pPr>
        <w:bidi/>
        <w:ind w:left="-993" w:right="-851"/>
        <w:rPr>
          <w:rFonts w:cstheme="minorHAnsi"/>
          <w:sz w:val="28"/>
          <w:szCs w:val="28"/>
        </w:rPr>
      </w:pPr>
    </w:p>
    <w:sectPr w:rsidR="00E41828" w:rsidRPr="00792B9B" w:rsidSect="00E41828">
      <w:headerReference w:type="default" r:id="rId589"/>
      <w:footerReference w:type="default" r:id="rId590"/>
      <w:pgSz w:w="11906" w:h="16838"/>
      <w:pgMar w:top="284" w:right="1418" w:bottom="284" w:left="1418" w:header="27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3EB69" w14:textId="77777777" w:rsidR="00804D73" w:rsidRDefault="00804D73" w:rsidP="00DA4F13">
      <w:pPr>
        <w:spacing w:after="0" w:line="240" w:lineRule="auto"/>
      </w:pPr>
      <w:r>
        <w:separator/>
      </w:r>
    </w:p>
  </w:endnote>
  <w:endnote w:type="continuationSeparator" w:id="0">
    <w:p w14:paraId="178BFC20" w14:textId="77777777" w:rsidR="00804D73" w:rsidRDefault="00804D73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iri" w:hAnsi="Amiri" w:cs="Amiri"/>
        <w:b/>
        <w:bCs/>
        <w:rtl/>
      </w:rPr>
      <w:id w:val="205537133"/>
      <w:docPartObj>
        <w:docPartGallery w:val="Page Numbers (Bottom of Page)"/>
        <w:docPartUnique/>
      </w:docPartObj>
    </w:sdtPr>
    <w:sdtContent>
      <w:p w14:paraId="45894CC2" w14:textId="291D550F" w:rsidR="00E41828" w:rsidRPr="00E41828" w:rsidRDefault="00E41828" w:rsidP="00E41828">
        <w:pPr>
          <w:pStyle w:val="Pieddepage"/>
          <w:tabs>
            <w:tab w:val="clear" w:pos="9072"/>
            <w:tab w:val="right" w:pos="9921"/>
          </w:tabs>
          <w:bidi/>
          <w:ind w:right="-426"/>
          <w:rPr>
            <w:rFonts w:ascii="Amiri" w:hAnsi="Amiri" w:cs="Amiri"/>
            <w:b/>
            <w:bCs/>
          </w:rPr>
        </w:pPr>
        <w:r w:rsidRPr="00E41828">
          <w:rPr>
            <w:rFonts w:ascii="Amiri" w:hAnsi="Amiri" w:cs="Amiri"/>
            <w:b/>
            <w:bCs/>
            <w:rtl/>
          </w:rPr>
          <w:t xml:space="preserve">مباركي فاطمة                                                    </w:t>
        </w:r>
        <w:r w:rsidRPr="00E41828">
          <w:rPr>
            <w:rFonts w:ascii="Amiri" w:hAnsi="Amiri" w:cs="Amiri"/>
            <w:b/>
            <w:bCs/>
          </w:rPr>
          <w:fldChar w:fldCharType="begin"/>
        </w:r>
        <w:r w:rsidRPr="00E41828">
          <w:rPr>
            <w:rFonts w:ascii="Amiri" w:hAnsi="Amiri" w:cs="Amiri"/>
            <w:b/>
            <w:bCs/>
          </w:rPr>
          <w:instrText>PAGE   \* MERGEFORMAT</w:instrText>
        </w:r>
        <w:r w:rsidRPr="00E41828">
          <w:rPr>
            <w:rFonts w:ascii="Amiri" w:hAnsi="Amiri" w:cs="Amiri"/>
            <w:b/>
            <w:bCs/>
          </w:rPr>
          <w:fldChar w:fldCharType="separate"/>
        </w:r>
        <w:r w:rsidRPr="00E41828">
          <w:rPr>
            <w:rFonts w:ascii="Amiri" w:hAnsi="Amiri" w:cs="Amiri"/>
            <w:b/>
            <w:bCs/>
          </w:rPr>
          <w:t>2</w:t>
        </w:r>
        <w:r w:rsidRPr="00E41828">
          <w:rPr>
            <w:rFonts w:ascii="Amiri" w:hAnsi="Amiri" w:cs="Amiri"/>
            <w:b/>
            <w:bCs/>
          </w:rPr>
          <w:fldChar w:fldCharType="end"/>
        </w:r>
        <w:r w:rsidRPr="00E41828">
          <w:rPr>
            <w:rFonts w:ascii="Amiri" w:hAnsi="Amiri" w:cs="Amiri"/>
            <w:b/>
            <w:bCs/>
            <w:rtl/>
          </w:rPr>
          <w:t xml:space="preserve">                                                                 تسنيم سمية</w:t>
        </w:r>
      </w:p>
    </w:sdtContent>
  </w:sdt>
  <w:p w14:paraId="6B7F76C5" w14:textId="77777777" w:rsidR="00E41828" w:rsidRPr="00E41828" w:rsidRDefault="00E41828" w:rsidP="00E41828">
    <w:pPr>
      <w:pStyle w:val="Pieddepage"/>
      <w:tabs>
        <w:tab w:val="clear" w:pos="9072"/>
        <w:tab w:val="right" w:pos="9921"/>
      </w:tabs>
      <w:rPr>
        <w:rFonts w:ascii="Amiri" w:hAnsi="Amiri" w:cs="Amir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05AFB" w14:textId="77777777" w:rsidR="00804D73" w:rsidRDefault="00804D73" w:rsidP="00DA4F13">
      <w:pPr>
        <w:spacing w:after="0" w:line="240" w:lineRule="auto"/>
      </w:pPr>
      <w:r>
        <w:separator/>
      </w:r>
    </w:p>
  </w:footnote>
  <w:footnote w:type="continuationSeparator" w:id="0">
    <w:p w14:paraId="61F9F642" w14:textId="77777777" w:rsidR="00804D73" w:rsidRDefault="00804D73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5B9D39B5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46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73AF4626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D4154B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_x0000_s1047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73AF4626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D4154B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D4154B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831409"/>
    <w:multiLevelType w:val="hybridMultilevel"/>
    <w:tmpl w:val="9BE88788"/>
    <w:lvl w:ilvl="0" w:tplc="AC8015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 w15:restartNumberingAfterBreak="0">
    <w:nsid w:val="07E9324E"/>
    <w:multiLevelType w:val="hybridMultilevel"/>
    <w:tmpl w:val="3CA853E0"/>
    <w:lvl w:ilvl="0" w:tplc="6EA294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651DAA"/>
    <w:multiLevelType w:val="hybridMultilevel"/>
    <w:tmpl w:val="8146F79E"/>
    <w:lvl w:ilvl="0" w:tplc="7D0A71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558FD"/>
    <w:multiLevelType w:val="hybridMultilevel"/>
    <w:tmpl w:val="58868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AE156A"/>
    <w:multiLevelType w:val="hybridMultilevel"/>
    <w:tmpl w:val="C3A08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810986"/>
    <w:multiLevelType w:val="hybridMultilevel"/>
    <w:tmpl w:val="77A464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86BFA"/>
    <w:multiLevelType w:val="hybridMultilevel"/>
    <w:tmpl w:val="5164E0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B07B1"/>
    <w:multiLevelType w:val="hybridMultilevel"/>
    <w:tmpl w:val="56D45714"/>
    <w:lvl w:ilvl="0" w:tplc="19A649E2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108A3"/>
    <w:multiLevelType w:val="hybridMultilevel"/>
    <w:tmpl w:val="559229DC"/>
    <w:lvl w:ilvl="0" w:tplc="FCE44A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23289"/>
    <w:multiLevelType w:val="hybridMultilevel"/>
    <w:tmpl w:val="C3A084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7" w15:restartNumberingAfterBreak="0">
    <w:nsid w:val="642C374A"/>
    <w:multiLevelType w:val="hybridMultilevel"/>
    <w:tmpl w:val="1F2EA9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DF92A76"/>
    <w:multiLevelType w:val="hybridMultilevel"/>
    <w:tmpl w:val="F4C01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4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9"/>
  </w:num>
  <w:num w:numId="2" w16cid:durableId="584461586">
    <w:abstractNumId w:val="23"/>
  </w:num>
  <w:num w:numId="3" w16cid:durableId="1002857701">
    <w:abstractNumId w:val="25"/>
  </w:num>
  <w:num w:numId="4" w16cid:durableId="1283268148">
    <w:abstractNumId w:val="3"/>
  </w:num>
  <w:num w:numId="5" w16cid:durableId="733623680">
    <w:abstractNumId w:val="33"/>
  </w:num>
  <w:num w:numId="6" w16cid:durableId="595670283">
    <w:abstractNumId w:val="7"/>
  </w:num>
  <w:num w:numId="7" w16cid:durableId="1097561516">
    <w:abstractNumId w:val="10"/>
  </w:num>
  <w:num w:numId="8" w16cid:durableId="2084717201">
    <w:abstractNumId w:val="1"/>
  </w:num>
  <w:num w:numId="9" w16cid:durableId="1965457287">
    <w:abstractNumId w:val="8"/>
  </w:num>
  <w:num w:numId="10" w16cid:durableId="176357642">
    <w:abstractNumId w:val="15"/>
  </w:num>
  <w:num w:numId="11" w16cid:durableId="1266764765">
    <w:abstractNumId w:val="19"/>
  </w:num>
  <w:num w:numId="12" w16cid:durableId="1455758284">
    <w:abstractNumId w:val="14"/>
  </w:num>
  <w:num w:numId="13" w16cid:durableId="1180659470">
    <w:abstractNumId w:val="34"/>
  </w:num>
  <w:num w:numId="14" w16cid:durableId="1315254488">
    <w:abstractNumId w:val="28"/>
  </w:num>
  <w:num w:numId="15" w16cid:durableId="188689573">
    <w:abstractNumId w:val="0"/>
  </w:num>
  <w:num w:numId="16" w16cid:durableId="2078237877">
    <w:abstractNumId w:val="22"/>
  </w:num>
  <w:num w:numId="17" w16cid:durableId="1534416411">
    <w:abstractNumId w:val="26"/>
  </w:num>
  <w:num w:numId="18" w16cid:durableId="1004698760">
    <w:abstractNumId w:val="29"/>
  </w:num>
  <w:num w:numId="19" w16cid:durableId="436559025">
    <w:abstractNumId w:val="13"/>
  </w:num>
  <w:num w:numId="20" w16cid:durableId="1593974168">
    <w:abstractNumId w:val="5"/>
  </w:num>
  <w:num w:numId="21" w16cid:durableId="961691805">
    <w:abstractNumId w:val="32"/>
  </w:num>
  <w:num w:numId="22" w16cid:durableId="387808142">
    <w:abstractNumId w:val="16"/>
  </w:num>
  <w:num w:numId="23" w16cid:durableId="25759628">
    <w:abstractNumId w:val="30"/>
  </w:num>
  <w:num w:numId="24" w16cid:durableId="1322386361">
    <w:abstractNumId w:val="21"/>
  </w:num>
  <w:num w:numId="25" w16cid:durableId="244462134">
    <w:abstractNumId w:val="17"/>
  </w:num>
  <w:num w:numId="26" w16cid:durableId="718094859">
    <w:abstractNumId w:val="18"/>
  </w:num>
  <w:num w:numId="27" w16cid:durableId="431512389">
    <w:abstractNumId w:val="4"/>
  </w:num>
  <w:num w:numId="28" w16cid:durableId="522792791">
    <w:abstractNumId w:val="20"/>
  </w:num>
  <w:num w:numId="29" w16cid:durableId="835196409">
    <w:abstractNumId w:val="2"/>
  </w:num>
  <w:num w:numId="30" w16cid:durableId="333605340">
    <w:abstractNumId w:val="24"/>
  </w:num>
  <w:num w:numId="31" w16cid:durableId="460266756">
    <w:abstractNumId w:val="27"/>
  </w:num>
  <w:num w:numId="32" w16cid:durableId="1037119185">
    <w:abstractNumId w:val="12"/>
  </w:num>
  <w:num w:numId="33" w16cid:durableId="1575625888">
    <w:abstractNumId w:val="6"/>
  </w:num>
  <w:num w:numId="34" w16cid:durableId="412246148">
    <w:abstractNumId w:val="11"/>
  </w:num>
  <w:num w:numId="35" w16cid:durableId="7264936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1101A3"/>
    <w:rsid w:val="001159FD"/>
    <w:rsid w:val="0012061E"/>
    <w:rsid w:val="00181315"/>
    <w:rsid w:val="001A1E8F"/>
    <w:rsid w:val="001D0AFA"/>
    <w:rsid w:val="001D38FA"/>
    <w:rsid w:val="002250DD"/>
    <w:rsid w:val="002915CE"/>
    <w:rsid w:val="00305590"/>
    <w:rsid w:val="0031667A"/>
    <w:rsid w:val="00347F55"/>
    <w:rsid w:val="003C5C16"/>
    <w:rsid w:val="003D5BFF"/>
    <w:rsid w:val="003F1B6C"/>
    <w:rsid w:val="0042346F"/>
    <w:rsid w:val="0042747E"/>
    <w:rsid w:val="00441430"/>
    <w:rsid w:val="004653BE"/>
    <w:rsid w:val="0046792D"/>
    <w:rsid w:val="00477D8A"/>
    <w:rsid w:val="004C2F53"/>
    <w:rsid w:val="00560BBD"/>
    <w:rsid w:val="006262F7"/>
    <w:rsid w:val="00645C77"/>
    <w:rsid w:val="006858DB"/>
    <w:rsid w:val="006F5DCB"/>
    <w:rsid w:val="0072668B"/>
    <w:rsid w:val="00792B9B"/>
    <w:rsid w:val="00804D73"/>
    <w:rsid w:val="00812F94"/>
    <w:rsid w:val="008251D7"/>
    <w:rsid w:val="00834B18"/>
    <w:rsid w:val="00847BBD"/>
    <w:rsid w:val="00847C30"/>
    <w:rsid w:val="00873428"/>
    <w:rsid w:val="00876C9D"/>
    <w:rsid w:val="008F3252"/>
    <w:rsid w:val="0096214E"/>
    <w:rsid w:val="00981E9C"/>
    <w:rsid w:val="00A34C1F"/>
    <w:rsid w:val="00A704EB"/>
    <w:rsid w:val="00A73D3F"/>
    <w:rsid w:val="00AC4AAE"/>
    <w:rsid w:val="00AC74A8"/>
    <w:rsid w:val="00BC1043"/>
    <w:rsid w:val="00BD5D15"/>
    <w:rsid w:val="00BE6698"/>
    <w:rsid w:val="00C2649B"/>
    <w:rsid w:val="00C419C2"/>
    <w:rsid w:val="00C448DD"/>
    <w:rsid w:val="00C81718"/>
    <w:rsid w:val="00CA3C1E"/>
    <w:rsid w:val="00CA4226"/>
    <w:rsid w:val="00CA5119"/>
    <w:rsid w:val="00CC61FA"/>
    <w:rsid w:val="00D4154B"/>
    <w:rsid w:val="00D60CA1"/>
    <w:rsid w:val="00D935F4"/>
    <w:rsid w:val="00DA4F13"/>
    <w:rsid w:val="00DB53D1"/>
    <w:rsid w:val="00DB6768"/>
    <w:rsid w:val="00DF3C71"/>
    <w:rsid w:val="00E02176"/>
    <w:rsid w:val="00E41828"/>
    <w:rsid w:val="00E60A10"/>
    <w:rsid w:val="00E97DA7"/>
    <w:rsid w:val="00EA6A8F"/>
    <w:rsid w:val="00EC70C0"/>
    <w:rsid w:val="00ED3865"/>
    <w:rsid w:val="00F36463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C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oleObject" Target="embeddings/oleObject183.bin"/><Relationship Id="rId21" Type="http://schemas.openxmlformats.org/officeDocument/2006/relationships/image" Target="media/image8.wmf"/><Relationship Id="rId63" Type="http://schemas.openxmlformats.org/officeDocument/2006/relationships/oleObject" Target="embeddings/oleObject35.bin"/><Relationship Id="rId159" Type="http://schemas.openxmlformats.org/officeDocument/2006/relationships/image" Target="media/image52.wmf"/><Relationship Id="rId324" Type="http://schemas.openxmlformats.org/officeDocument/2006/relationships/oleObject" Target="embeddings/oleObject197.bin"/><Relationship Id="rId366" Type="http://schemas.openxmlformats.org/officeDocument/2006/relationships/oleObject" Target="embeddings/oleObject231.bin"/><Relationship Id="rId531" Type="http://schemas.openxmlformats.org/officeDocument/2006/relationships/image" Target="media/image194.wmf"/><Relationship Id="rId573" Type="http://schemas.openxmlformats.org/officeDocument/2006/relationships/image" Target="media/image210.wmf"/><Relationship Id="rId170" Type="http://schemas.openxmlformats.org/officeDocument/2006/relationships/image" Target="media/image56.wmf"/><Relationship Id="rId226" Type="http://schemas.openxmlformats.org/officeDocument/2006/relationships/image" Target="media/image81.wmf"/><Relationship Id="rId433" Type="http://schemas.openxmlformats.org/officeDocument/2006/relationships/oleObject" Target="embeddings/oleObject276.bin"/><Relationship Id="rId268" Type="http://schemas.openxmlformats.org/officeDocument/2006/relationships/oleObject" Target="embeddings/oleObject162.bin"/><Relationship Id="rId475" Type="http://schemas.openxmlformats.org/officeDocument/2006/relationships/oleObject" Target="embeddings/oleObject300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6.bin"/><Relationship Id="rId335" Type="http://schemas.openxmlformats.org/officeDocument/2006/relationships/oleObject" Target="embeddings/oleObject204.bin"/><Relationship Id="rId377" Type="http://schemas.openxmlformats.org/officeDocument/2006/relationships/oleObject" Target="embeddings/oleObject240.bin"/><Relationship Id="rId500" Type="http://schemas.openxmlformats.org/officeDocument/2006/relationships/image" Target="media/image179.wmf"/><Relationship Id="rId542" Type="http://schemas.openxmlformats.org/officeDocument/2006/relationships/image" Target="media/image198.wmf"/><Relationship Id="rId584" Type="http://schemas.openxmlformats.org/officeDocument/2006/relationships/oleObject" Target="embeddings/oleObject364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14.bin"/><Relationship Id="rId237" Type="http://schemas.openxmlformats.org/officeDocument/2006/relationships/oleObject" Target="embeddings/oleObject146.bin"/><Relationship Id="rId402" Type="http://schemas.openxmlformats.org/officeDocument/2006/relationships/image" Target="media/image140.wmf"/><Relationship Id="rId279" Type="http://schemas.openxmlformats.org/officeDocument/2006/relationships/image" Target="media/image106.wmf"/><Relationship Id="rId444" Type="http://schemas.openxmlformats.org/officeDocument/2006/relationships/oleObject" Target="embeddings/oleObject282.bin"/><Relationship Id="rId486" Type="http://schemas.openxmlformats.org/officeDocument/2006/relationships/oleObject" Target="embeddings/oleObject306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83.bin"/><Relationship Id="rId290" Type="http://schemas.openxmlformats.org/officeDocument/2006/relationships/oleObject" Target="embeddings/oleObject176.bin"/><Relationship Id="rId304" Type="http://schemas.openxmlformats.org/officeDocument/2006/relationships/oleObject" Target="embeddings/oleObject186.bin"/><Relationship Id="rId346" Type="http://schemas.openxmlformats.org/officeDocument/2006/relationships/image" Target="media/image129.wmf"/><Relationship Id="rId388" Type="http://schemas.openxmlformats.org/officeDocument/2006/relationships/oleObject" Target="embeddings/oleObject248.bin"/><Relationship Id="rId511" Type="http://schemas.openxmlformats.org/officeDocument/2006/relationships/oleObject" Target="embeddings/oleObject321.bin"/><Relationship Id="rId553" Type="http://schemas.openxmlformats.org/officeDocument/2006/relationships/image" Target="media/image203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94.bin"/><Relationship Id="rId192" Type="http://schemas.openxmlformats.org/officeDocument/2006/relationships/oleObject" Target="embeddings/oleObject120.bin"/><Relationship Id="rId206" Type="http://schemas.openxmlformats.org/officeDocument/2006/relationships/image" Target="media/image73.wmf"/><Relationship Id="rId413" Type="http://schemas.openxmlformats.org/officeDocument/2006/relationships/oleObject" Target="embeddings/oleObject265.bin"/><Relationship Id="rId248" Type="http://schemas.openxmlformats.org/officeDocument/2006/relationships/oleObject" Target="embeddings/oleObject152.bin"/><Relationship Id="rId455" Type="http://schemas.openxmlformats.org/officeDocument/2006/relationships/image" Target="media/image161.wmf"/><Relationship Id="rId497" Type="http://schemas.openxmlformats.org/officeDocument/2006/relationships/oleObject" Target="embeddings/oleObject31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9.bin"/><Relationship Id="rId315" Type="http://schemas.openxmlformats.org/officeDocument/2006/relationships/image" Target="media/image117.wmf"/><Relationship Id="rId357" Type="http://schemas.openxmlformats.org/officeDocument/2006/relationships/oleObject" Target="embeddings/oleObject222.bin"/><Relationship Id="rId522" Type="http://schemas.openxmlformats.org/officeDocument/2006/relationships/oleObject" Target="embeddings/oleObject327.bin"/><Relationship Id="rId54" Type="http://schemas.openxmlformats.org/officeDocument/2006/relationships/image" Target="media/image18.wmf"/><Relationship Id="rId96" Type="http://schemas.openxmlformats.org/officeDocument/2006/relationships/oleObject" Target="embeddings/oleObject51.bin"/><Relationship Id="rId161" Type="http://schemas.openxmlformats.org/officeDocument/2006/relationships/image" Target="media/image53.wmf"/><Relationship Id="rId217" Type="http://schemas.openxmlformats.org/officeDocument/2006/relationships/image" Target="media/image77.wmf"/><Relationship Id="rId399" Type="http://schemas.openxmlformats.org/officeDocument/2006/relationships/oleObject" Target="embeddings/oleObject255.bin"/><Relationship Id="rId564" Type="http://schemas.openxmlformats.org/officeDocument/2006/relationships/oleObject" Target="embeddings/oleObject350.bin"/><Relationship Id="rId259" Type="http://schemas.openxmlformats.org/officeDocument/2006/relationships/image" Target="media/image96.wmf"/><Relationship Id="rId424" Type="http://schemas.openxmlformats.org/officeDocument/2006/relationships/image" Target="media/image147.wmf"/><Relationship Id="rId466" Type="http://schemas.openxmlformats.org/officeDocument/2006/relationships/image" Target="media/image166.wmf"/><Relationship Id="rId23" Type="http://schemas.openxmlformats.org/officeDocument/2006/relationships/image" Target="media/image9.wmf"/><Relationship Id="rId119" Type="http://schemas.openxmlformats.org/officeDocument/2006/relationships/image" Target="media/image44.wmf"/><Relationship Id="rId270" Type="http://schemas.openxmlformats.org/officeDocument/2006/relationships/oleObject" Target="embeddings/oleObject163.bin"/><Relationship Id="rId326" Type="http://schemas.openxmlformats.org/officeDocument/2006/relationships/oleObject" Target="embeddings/oleObject198.bin"/><Relationship Id="rId533" Type="http://schemas.openxmlformats.org/officeDocument/2006/relationships/image" Target="media/image195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7.bin"/><Relationship Id="rId368" Type="http://schemas.openxmlformats.org/officeDocument/2006/relationships/oleObject" Target="embeddings/oleObject233.bin"/><Relationship Id="rId575" Type="http://schemas.openxmlformats.org/officeDocument/2006/relationships/oleObject" Target="embeddings/oleObject359.bin"/><Relationship Id="rId172" Type="http://schemas.openxmlformats.org/officeDocument/2006/relationships/image" Target="media/image57.wmf"/><Relationship Id="rId228" Type="http://schemas.openxmlformats.org/officeDocument/2006/relationships/oleObject" Target="embeddings/oleObject141.bin"/><Relationship Id="rId435" Type="http://schemas.openxmlformats.org/officeDocument/2006/relationships/image" Target="media/image152.wmf"/><Relationship Id="rId477" Type="http://schemas.openxmlformats.org/officeDocument/2006/relationships/oleObject" Target="embeddings/oleObject301.bin"/><Relationship Id="rId281" Type="http://schemas.openxmlformats.org/officeDocument/2006/relationships/oleObject" Target="embeddings/oleObject169.bin"/><Relationship Id="rId337" Type="http://schemas.openxmlformats.org/officeDocument/2006/relationships/oleObject" Target="embeddings/oleObject205.bin"/><Relationship Id="rId502" Type="http://schemas.openxmlformats.org/officeDocument/2006/relationships/image" Target="media/image180.wmf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85.bin"/><Relationship Id="rId379" Type="http://schemas.openxmlformats.org/officeDocument/2006/relationships/oleObject" Target="embeddings/oleObject242.bin"/><Relationship Id="rId544" Type="http://schemas.openxmlformats.org/officeDocument/2006/relationships/image" Target="media/image199.wmf"/><Relationship Id="rId586" Type="http://schemas.openxmlformats.org/officeDocument/2006/relationships/oleObject" Target="embeddings/oleObject365.bin"/><Relationship Id="rId7" Type="http://schemas.openxmlformats.org/officeDocument/2006/relationships/image" Target="media/image1.wmf"/><Relationship Id="rId183" Type="http://schemas.openxmlformats.org/officeDocument/2006/relationships/oleObject" Target="embeddings/oleObject115.bin"/><Relationship Id="rId239" Type="http://schemas.openxmlformats.org/officeDocument/2006/relationships/oleObject" Target="embeddings/oleObject147.bin"/><Relationship Id="rId390" Type="http://schemas.openxmlformats.org/officeDocument/2006/relationships/oleObject" Target="embeddings/oleObject250.bin"/><Relationship Id="rId404" Type="http://schemas.openxmlformats.org/officeDocument/2006/relationships/image" Target="media/image141.wmf"/><Relationship Id="rId446" Type="http://schemas.openxmlformats.org/officeDocument/2006/relationships/oleObject" Target="embeddings/oleObject283.bin"/><Relationship Id="rId250" Type="http://schemas.openxmlformats.org/officeDocument/2006/relationships/oleObject" Target="embeddings/oleObject153.bin"/><Relationship Id="rId292" Type="http://schemas.openxmlformats.org/officeDocument/2006/relationships/oleObject" Target="embeddings/oleObject178.bin"/><Relationship Id="rId306" Type="http://schemas.openxmlformats.org/officeDocument/2006/relationships/oleObject" Target="embeddings/oleObject188.bin"/><Relationship Id="rId488" Type="http://schemas.openxmlformats.org/officeDocument/2006/relationships/image" Target="media/image175.wmf"/><Relationship Id="rId45" Type="http://schemas.openxmlformats.org/officeDocument/2006/relationships/oleObject" Target="embeddings/oleObject25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213.bin"/><Relationship Id="rId513" Type="http://schemas.openxmlformats.org/officeDocument/2006/relationships/oleObject" Target="embeddings/oleObject322.bin"/><Relationship Id="rId555" Type="http://schemas.openxmlformats.org/officeDocument/2006/relationships/image" Target="media/image204.wmf"/><Relationship Id="rId152" Type="http://schemas.openxmlformats.org/officeDocument/2006/relationships/image" Target="media/image51.wmf"/><Relationship Id="rId194" Type="http://schemas.openxmlformats.org/officeDocument/2006/relationships/oleObject" Target="embeddings/oleObject121.bin"/><Relationship Id="rId208" Type="http://schemas.openxmlformats.org/officeDocument/2006/relationships/image" Target="media/image74.wmf"/><Relationship Id="rId415" Type="http://schemas.openxmlformats.org/officeDocument/2006/relationships/oleObject" Target="embeddings/oleObject266.bin"/><Relationship Id="rId457" Type="http://schemas.openxmlformats.org/officeDocument/2006/relationships/image" Target="media/image162.wmf"/><Relationship Id="rId261" Type="http://schemas.openxmlformats.org/officeDocument/2006/relationships/image" Target="media/image97.wmf"/><Relationship Id="rId499" Type="http://schemas.openxmlformats.org/officeDocument/2006/relationships/oleObject" Target="embeddings/oleObject315.bin"/><Relationship Id="rId14" Type="http://schemas.openxmlformats.org/officeDocument/2006/relationships/oleObject" Target="embeddings/oleObject4.bin"/><Relationship Id="rId56" Type="http://schemas.openxmlformats.org/officeDocument/2006/relationships/image" Target="media/image19.wmf"/><Relationship Id="rId317" Type="http://schemas.openxmlformats.org/officeDocument/2006/relationships/image" Target="media/image118.wmf"/><Relationship Id="rId359" Type="http://schemas.openxmlformats.org/officeDocument/2006/relationships/oleObject" Target="embeddings/oleObject224.bin"/><Relationship Id="rId524" Type="http://schemas.openxmlformats.org/officeDocument/2006/relationships/oleObject" Target="embeddings/oleObject328.bin"/><Relationship Id="rId566" Type="http://schemas.openxmlformats.org/officeDocument/2006/relationships/oleObject" Target="embeddings/oleObject351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71.bin"/><Relationship Id="rId163" Type="http://schemas.openxmlformats.org/officeDocument/2006/relationships/oleObject" Target="embeddings/oleObject104.bin"/><Relationship Id="rId219" Type="http://schemas.openxmlformats.org/officeDocument/2006/relationships/image" Target="media/image78.wmf"/><Relationship Id="rId370" Type="http://schemas.openxmlformats.org/officeDocument/2006/relationships/oleObject" Target="embeddings/oleObject234.bin"/><Relationship Id="rId426" Type="http://schemas.openxmlformats.org/officeDocument/2006/relationships/image" Target="media/image148.wmf"/><Relationship Id="rId230" Type="http://schemas.openxmlformats.org/officeDocument/2006/relationships/image" Target="media/image82.wmf"/><Relationship Id="rId468" Type="http://schemas.openxmlformats.org/officeDocument/2006/relationships/image" Target="media/image167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4.bin"/><Relationship Id="rId328" Type="http://schemas.openxmlformats.org/officeDocument/2006/relationships/oleObject" Target="embeddings/oleObject199.bin"/><Relationship Id="rId535" Type="http://schemas.openxmlformats.org/officeDocument/2006/relationships/oleObject" Target="embeddings/oleObject334.bin"/><Relationship Id="rId577" Type="http://schemas.openxmlformats.org/officeDocument/2006/relationships/oleObject" Target="embeddings/oleObject360.bin"/><Relationship Id="rId132" Type="http://schemas.openxmlformats.org/officeDocument/2006/relationships/image" Target="media/image48.wmf"/><Relationship Id="rId174" Type="http://schemas.openxmlformats.org/officeDocument/2006/relationships/image" Target="media/image58.wmf"/><Relationship Id="rId381" Type="http://schemas.openxmlformats.org/officeDocument/2006/relationships/image" Target="media/image132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53.wmf"/><Relationship Id="rId479" Type="http://schemas.openxmlformats.org/officeDocument/2006/relationships/oleObject" Target="embeddings/oleObject302.bin"/><Relationship Id="rId36" Type="http://schemas.openxmlformats.org/officeDocument/2006/relationships/image" Target="media/image12.wmf"/><Relationship Id="rId283" Type="http://schemas.openxmlformats.org/officeDocument/2006/relationships/oleObject" Target="embeddings/oleObject170.bin"/><Relationship Id="rId339" Type="http://schemas.openxmlformats.org/officeDocument/2006/relationships/oleObject" Target="embeddings/oleObject206.bin"/><Relationship Id="rId490" Type="http://schemas.openxmlformats.org/officeDocument/2006/relationships/image" Target="media/image176.wmf"/><Relationship Id="rId504" Type="http://schemas.openxmlformats.org/officeDocument/2006/relationships/image" Target="media/image181.wmf"/><Relationship Id="rId546" Type="http://schemas.openxmlformats.org/officeDocument/2006/relationships/oleObject" Target="embeddings/oleObject341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42.wmf"/><Relationship Id="rId143" Type="http://schemas.openxmlformats.org/officeDocument/2006/relationships/oleObject" Target="embeddings/oleObject87.bin"/><Relationship Id="rId185" Type="http://schemas.openxmlformats.org/officeDocument/2006/relationships/oleObject" Target="embeddings/oleObject116.bin"/><Relationship Id="rId350" Type="http://schemas.openxmlformats.org/officeDocument/2006/relationships/oleObject" Target="embeddings/oleObject215.bin"/><Relationship Id="rId406" Type="http://schemas.openxmlformats.org/officeDocument/2006/relationships/oleObject" Target="embeddings/oleObject259.bin"/><Relationship Id="rId588" Type="http://schemas.openxmlformats.org/officeDocument/2006/relationships/oleObject" Target="embeddings/oleObject36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30.bin"/><Relationship Id="rId392" Type="http://schemas.openxmlformats.org/officeDocument/2006/relationships/image" Target="media/image135.wmf"/><Relationship Id="rId448" Type="http://schemas.openxmlformats.org/officeDocument/2006/relationships/oleObject" Target="embeddings/oleObject284.bin"/><Relationship Id="rId252" Type="http://schemas.openxmlformats.org/officeDocument/2006/relationships/oleObject" Target="embeddings/oleObject154.bin"/><Relationship Id="rId294" Type="http://schemas.openxmlformats.org/officeDocument/2006/relationships/oleObject" Target="embeddings/oleObject179.bin"/><Relationship Id="rId308" Type="http://schemas.openxmlformats.org/officeDocument/2006/relationships/oleObject" Target="embeddings/oleObject189.bin"/><Relationship Id="rId515" Type="http://schemas.openxmlformats.org/officeDocument/2006/relationships/oleObject" Target="embeddings/oleObject323.bin"/><Relationship Id="rId47" Type="http://schemas.openxmlformats.org/officeDocument/2006/relationships/oleObject" Target="embeddings/oleObject26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3.bin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6.bin"/><Relationship Id="rId557" Type="http://schemas.openxmlformats.org/officeDocument/2006/relationships/image" Target="media/image205.wmf"/><Relationship Id="rId196" Type="http://schemas.openxmlformats.org/officeDocument/2006/relationships/oleObject" Target="embeddings/oleObject122.bin"/><Relationship Id="rId417" Type="http://schemas.openxmlformats.org/officeDocument/2006/relationships/oleObject" Target="embeddings/oleObject267.bin"/><Relationship Id="rId459" Type="http://schemas.openxmlformats.org/officeDocument/2006/relationships/image" Target="media/image16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79.wmf"/><Relationship Id="rId242" Type="http://schemas.openxmlformats.org/officeDocument/2006/relationships/image" Target="media/image88.wmf"/><Relationship Id="rId263" Type="http://schemas.openxmlformats.org/officeDocument/2006/relationships/image" Target="media/image98.wmf"/><Relationship Id="rId284" Type="http://schemas.openxmlformats.org/officeDocument/2006/relationships/oleObject" Target="embeddings/oleObject171.bin"/><Relationship Id="rId319" Type="http://schemas.openxmlformats.org/officeDocument/2006/relationships/image" Target="media/image119.wmf"/><Relationship Id="rId470" Type="http://schemas.openxmlformats.org/officeDocument/2006/relationships/image" Target="media/image168.wmf"/><Relationship Id="rId491" Type="http://schemas.openxmlformats.org/officeDocument/2006/relationships/oleObject" Target="embeddings/oleObject309.bin"/><Relationship Id="rId505" Type="http://schemas.openxmlformats.org/officeDocument/2006/relationships/oleObject" Target="embeddings/oleObject318.bin"/><Relationship Id="rId526" Type="http://schemas.openxmlformats.org/officeDocument/2006/relationships/oleObject" Target="embeddings/oleObject329.bin"/><Relationship Id="rId37" Type="http://schemas.openxmlformats.org/officeDocument/2006/relationships/oleObject" Target="embeddings/oleObject19.bin"/><Relationship Id="rId58" Type="http://schemas.openxmlformats.org/officeDocument/2006/relationships/image" Target="media/image20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88.bin"/><Relationship Id="rId330" Type="http://schemas.openxmlformats.org/officeDocument/2006/relationships/image" Target="media/image124.wmf"/><Relationship Id="rId547" Type="http://schemas.openxmlformats.org/officeDocument/2006/relationships/image" Target="media/image200.wmf"/><Relationship Id="rId568" Type="http://schemas.openxmlformats.org/officeDocument/2006/relationships/oleObject" Target="embeddings/oleObject353.bin"/><Relationship Id="rId589" Type="http://schemas.openxmlformats.org/officeDocument/2006/relationships/header" Target="header1.xml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105.bin"/><Relationship Id="rId186" Type="http://schemas.openxmlformats.org/officeDocument/2006/relationships/image" Target="media/image64.wmf"/><Relationship Id="rId351" Type="http://schemas.openxmlformats.org/officeDocument/2006/relationships/oleObject" Target="embeddings/oleObject216.bin"/><Relationship Id="rId372" Type="http://schemas.openxmlformats.org/officeDocument/2006/relationships/oleObject" Target="embeddings/oleObject235.bin"/><Relationship Id="rId393" Type="http://schemas.openxmlformats.org/officeDocument/2006/relationships/oleObject" Target="embeddings/oleObject252.bin"/><Relationship Id="rId407" Type="http://schemas.openxmlformats.org/officeDocument/2006/relationships/oleObject" Target="embeddings/oleObject260.bin"/><Relationship Id="rId428" Type="http://schemas.openxmlformats.org/officeDocument/2006/relationships/image" Target="media/image149.wmf"/><Relationship Id="rId449" Type="http://schemas.openxmlformats.org/officeDocument/2006/relationships/image" Target="media/image159.wmf"/><Relationship Id="rId211" Type="http://schemas.openxmlformats.org/officeDocument/2006/relationships/image" Target="media/image75.wmf"/><Relationship Id="rId232" Type="http://schemas.openxmlformats.org/officeDocument/2006/relationships/image" Target="media/image83.wmf"/><Relationship Id="rId253" Type="http://schemas.openxmlformats.org/officeDocument/2006/relationships/image" Target="media/image93.wmf"/><Relationship Id="rId274" Type="http://schemas.openxmlformats.org/officeDocument/2006/relationships/oleObject" Target="embeddings/oleObject165.bin"/><Relationship Id="rId295" Type="http://schemas.openxmlformats.org/officeDocument/2006/relationships/image" Target="media/image110.wmf"/><Relationship Id="rId309" Type="http://schemas.openxmlformats.org/officeDocument/2006/relationships/image" Target="media/image114.wmf"/><Relationship Id="rId460" Type="http://schemas.openxmlformats.org/officeDocument/2006/relationships/oleObject" Target="embeddings/oleObject291.bin"/><Relationship Id="rId481" Type="http://schemas.openxmlformats.org/officeDocument/2006/relationships/image" Target="media/image172.wmf"/><Relationship Id="rId516" Type="http://schemas.openxmlformats.org/officeDocument/2006/relationships/oleObject" Target="embeddings/oleObject324.bin"/><Relationship Id="rId27" Type="http://schemas.openxmlformats.org/officeDocument/2006/relationships/image" Target="media/image11.wmf"/><Relationship Id="rId48" Type="http://schemas.openxmlformats.org/officeDocument/2006/relationships/image" Target="media/image16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80.bin"/><Relationship Id="rId320" Type="http://schemas.openxmlformats.org/officeDocument/2006/relationships/oleObject" Target="embeddings/oleObject195.bin"/><Relationship Id="rId537" Type="http://schemas.openxmlformats.org/officeDocument/2006/relationships/oleObject" Target="embeddings/oleObject335.bin"/><Relationship Id="rId558" Type="http://schemas.openxmlformats.org/officeDocument/2006/relationships/oleObject" Target="embeddings/oleObject347.bin"/><Relationship Id="rId579" Type="http://schemas.openxmlformats.org/officeDocument/2006/relationships/oleObject" Target="embeddings/oleObject361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98.bin"/><Relationship Id="rId176" Type="http://schemas.openxmlformats.org/officeDocument/2006/relationships/image" Target="media/image59.wmf"/><Relationship Id="rId197" Type="http://schemas.openxmlformats.org/officeDocument/2006/relationships/oleObject" Target="embeddings/oleObject123.bin"/><Relationship Id="rId341" Type="http://schemas.openxmlformats.org/officeDocument/2006/relationships/oleObject" Target="embeddings/oleObject208.bin"/><Relationship Id="rId362" Type="http://schemas.openxmlformats.org/officeDocument/2006/relationships/oleObject" Target="embeddings/oleObject227.bin"/><Relationship Id="rId383" Type="http://schemas.openxmlformats.org/officeDocument/2006/relationships/image" Target="media/image133.wmf"/><Relationship Id="rId418" Type="http://schemas.openxmlformats.org/officeDocument/2006/relationships/image" Target="media/image145.wmf"/><Relationship Id="rId439" Type="http://schemas.openxmlformats.org/officeDocument/2006/relationships/image" Target="media/image154.wmf"/><Relationship Id="rId590" Type="http://schemas.openxmlformats.org/officeDocument/2006/relationships/footer" Target="footer1.xml"/><Relationship Id="rId201" Type="http://schemas.openxmlformats.org/officeDocument/2006/relationships/oleObject" Target="embeddings/oleObject125.bin"/><Relationship Id="rId222" Type="http://schemas.openxmlformats.org/officeDocument/2006/relationships/oleObject" Target="embeddings/oleObject137.bin"/><Relationship Id="rId243" Type="http://schemas.openxmlformats.org/officeDocument/2006/relationships/oleObject" Target="embeddings/oleObject14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72.bin"/><Relationship Id="rId450" Type="http://schemas.openxmlformats.org/officeDocument/2006/relationships/oleObject" Target="embeddings/oleObject285.bin"/><Relationship Id="rId471" Type="http://schemas.openxmlformats.org/officeDocument/2006/relationships/oleObject" Target="embeddings/oleObject297.bin"/><Relationship Id="rId506" Type="http://schemas.openxmlformats.org/officeDocument/2006/relationships/image" Target="media/image182.wmf"/><Relationship Id="rId17" Type="http://schemas.openxmlformats.org/officeDocument/2006/relationships/image" Target="media/image6.wmf"/><Relationship Id="rId38" Type="http://schemas.openxmlformats.org/officeDocument/2006/relationships/image" Target="media/image13.wmf"/><Relationship Id="rId59" Type="http://schemas.openxmlformats.org/officeDocument/2006/relationships/oleObject" Target="embeddings/oleObject33.bin"/><Relationship Id="rId103" Type="http://schemas.openxmlformats.org/officeDocument/2006/relationships/image" Target="media/image43.wmf"/><Relationship Id="rId124" Type="http://schemas.openxmlformats.org/officeDocument/2006/relationships/image" Target="media/image45.wmf"/><Relationship Id="rId310" Type="http://schemas.openxmlformats.org/officeDocument/2006/relationships/oleObject" Target="embeddings/oleObject190.bin"/><Relationship Id="rId492" Type="http://schemas.openxmlformats.org/officeDocument/2006/relationships/image" Target="media/image177.wmf"/><Relationship Id="rId527" Type="http://schemas.openxmlformats.org/officeDocument/2006/relationships/image" Target="media/image192.wmf"/><Relationship Id="rId548" Type="http://schemas.openxmlformats.org/officeDocument/2006/relationships/oleObject" Target="embeddings/oleObject342.bin"/><Relationship Id="rId569" Type="http://schemas.openxmlformats.org/officeDocument/2006/relationships/oleObject" Target="embeddings/oleObject354.bin"/><Relationship Id="rId70" Type="http://schemas.openxmlformats.org/officeDocument/2006/relationships/oleObject" Target="embeddings/oleObject38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89.bin"/><Relationship Id="rId166" Type="http://schemas.openxmlformats.org/officeDocument/2006/relationships/image" Target="media/image55.wmf"/><Relationship Id="rId187" Type="http://schemas.openxmlformats.org/officeDocument/2006/relationships/oleObject" Target="embeddings/oleObject117.bin"/><Relationship Id="rId331" Type="http://schemas.openxmlformats.org/officeDocument/2006/relationships/oleObject" Target="embeddings/oleObject201.bin"/><Relationship Id="rId352" Type="http://schemas.openxmlformats.org/officeDocument/2006/relationships/oleObject" Target="embeddings/oleObject217.bin"/><Relationship Id="rId373" Type="http://schemas.openxmlformats.org/officeDocument/2006/relationships/oleObject" Target="embeddings/oleObject236.bin"/><Relationship Id="rId394" Type="http://schemas.openxmlformats.org/officeDocument/2006/relationships/image" Target="media/image136.wmf"/><Relationship Id="rId408" Type="http://schemas.openxmlformats.org/officeDocument/2006/relationships/oleObject" Target="embeddings/oleObject261.bin"/><Relationship Id="rId429" Type="http://schemas.openxmlformats.org/officeDocument/2006/relationships/oleObject" Target="embeddings/oleObject274.bin"/><Relationship Id="rId580" Type="http://schemas.openxmlformats.org/officeDocument/2006/relationships/image" Target="media/image21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31.bin"/><Relationship Id="rId233" Type="http://schemas.openxmlformats.org/officeDocument/2006/relationships/oleObject" Target="embeddings/oleObject144.bin"/><Relationship Id="rId254" Type="http://schemas.openxmlformats.org/officeDocument/2006/relationships/oleObject" Target="embeddings/oleObject155.bin"/><Relationship Id="rId440" Type="http://schemas.openxmlformats.org/officeDocument/2006/relationships/oleObject" Target="embeddings/oleObject28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5.bin"/><Relationship Id="rId275" Type="http://schemas.openxmlformats.org/officeDocument/2006/relationships/image" Target="media/image104.wmf"/><Relationship Id="rId296" Type="http://schemas.openxmlformats.org/officeDocument/2006/relationships/oleObject" Target="embeddings/oleObject180.bin"/><Relationship Id="rId300" Type="http://schemas.openxmlformats.org/officeDocument/2006/relationships/oleObject" Target="embeddings/oleObject184.bin"/><Relationship Id="rId461" Type="http://schemas.openxmlformats.org/officeDocument/2006/relationships/image" Target="media/image164.wmf"/><Relationship Id="rId482" Type="http://schemas.openxmlformats.org/officeDocument/2006/relationships/oleObject" Target="embeddings/oleObject304.bin"/><Relationship Id="rId517" Type="http://schemas.openxmlformats.org/officeDocument/2006/relationships/image" Target="media/image187.wmf"/><Relationship Id="rId538" Type="http://schemas.openxmlformats.org/officeDocument/2006/relationships/oleObject" Target="embeddings/oleObject336.bin"/><Relationship Id="rId559" Type="http://schemas.openxmlformats.org/officeDocument/2006/relationships/image" Target="media/image206.wmf"/><Relationship Id="rId60" Type="http://schemas.openxmlformats.org/officeDocument/2006/relationships/image" Target="media/image21.wmf"/><Relationship Id="rId81" Type="http://schemas.openxmlformats.org/officeDocument/2006/relationships/image" Target="media/image32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99.bin"/><Relationship Id="rId177" Type="http://schemas.openxmlformats.org/officeDocument/2006/relationships/oleObject" Target="embeddings/oleObject112.bin"/><Relationship Id="rId198" Type="http://schemas.openxmlformats.org/officeDocument/2006/relationships/oleObject" Target="embeddings/oleObject124.bin"/><Relationship Id="rId321" Type="http://schemas.openxmlformats.org/officeDocument/2006/relationships/image" Target="media/image120.wmf"/><Relationship Id="rId342" Type="http://schemas.openxmlformats.org/officeDocument/2006/relationships/oleObject" Target="embeddings/oleObject209.bin"/><Relationship Id="rId363" Type="http://schemas.openxmlformats.org/officeDocument/2006/relationships/oleObject" Target="embeddings/oleObject228.bin"/><Relationship Id="rId384" Type="http://schemas.openxmlformats.org/officeDocument/2006/relationships/oleObject" Target="embeddings/oleObject245.bin"/><Relationship Id="rId419" Type="http://schemas.openxmlformats.org/officeDocument/2006/relationships/oleObject" Target="embeddings/oleObject268.bin"/><Relationship Id="rId570" Type="http://schemas.openxmlformats.org/officeDocument/2006/relationships/oleObject" Target="embeddings/oleObject355.bin"/><Relationship Id="rId591" Type="http://schemas.openxmlformats.org/officeDocument/2006/relationships/fontTable" Target="fontTable.xml"/><Relationship Id="rId202" Type="http://schemas.openxmlformats.org/officeDocument/2006/relationships/image" Target="media/image71.wmf"/><Relationship Id="rId223" Type="http://schemas.openxmlformats.org/officeDocument/2006/relationships/oleObject" Target="embeddings/oleObject138.bin"/><Relationship Id="rId244" Type="http://schemas.openxmlformats.org/officeDocument/2006/relationships/image" Target="media/image89.wmf"/><Relationship Id="rId430" Type="http://schemas.openxmlformats.org/officeDocument/2006/relationships/image" Target="media/image150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99.wmf"/><Relationship Id="rId286" Type="http://schemas.openxmlformats.org/officeDocument/2006/relationships/image" Target="media/image108.wmf"/><Relationship Id="rId451" Type="http://schemas.openxmlformats.org/officeDocument/2006/relationships/image" Target="media/image160.wmf"/><Relationship Id="rId472" Type="http://schemas.openxmlformats.org/officeDocument/2006/relationships/image" Target="media/image169.wmf"/><Relationship Id="rId493" Type="http://schemas.openxmlformats.org/officeDocument/2006/relationships/oleObject" Target="embeddings/oleObject310.bin"/><Relationship Id="rId507" Type="http://schemas.openxmlformats.org/officeDocument/2006/relationships/oleObject" Target="embeddings/oleObject319.bin"/><Relationship Id="rId528" Type="http://schemas.openxmlformats.org/officeDocument/2006/relationships/oleObject" Target="embeddings/oleObject330.bin"/><Relationship Id="rId549" Type="http://schemas.openxmlformats.org/officeDocument/2006/relationships/image" Target="media/image201.wmf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74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6.bin"/><Relationship Id="rId188" Type="http://schemas.openxmlformats.org/officeDocument/2006/relationships/image" Target="media/image65.wmf"/><Relationship Id="rId311" Type="http://schemas.openxmlformats.org/officeDocument/2006/relationships/image" Target="media/image115.wmf"/><Relationship Id="rId332" Type="http://schemas.openxmlformats.org/officeDocument/2006/relationships/image" Target="media/image125.wmf"/><Relationship Id="rId353" Type="http://schemas.openxmlformats.org/officeDocument/2006/relationships/oleObject" Target="embeddings/oleObject218.bin"/><Relationship Id="rId374" Type="http://schemas.openxmlformats.org/officeDocument/2006/relationships/oleObject" Target="embeddings/oleObject237.bin"/><Relationship Id="rId395" Type="http://schemas.openxmlformats.org/officeDocument/2006/relationships/oleObject" Target="embeddings/oleObject253.bin"/><Relationship Id="rId409" Type="http://schemas.openxmlformats.org/officeDocument/2006/relationships/oleObject" Target="embeddings/oleObject262.bin"/><Relationship Id="rId560" Type="http://schemas.openxmlformats.org/officeDocument/2006/relationships/oleObject" Target="embeddings/oleObject348.bin"/><Relationship Id="rId581" Type="http://schemas.openxmlformats.org/officeDocument/2006/relationships/oleObject" Target="embeddings/oleObject362.bin"/><Relationship Id="rId71" Type="http://schemas.openxmlformats.org/officeDocument/2006/relationships/image" Target="media/image27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76.wmf"/><Relationship Id="rId234" Type="http://schemas.openxmlformats.org/officeDocument/2006/relationships/image" Target="media/image84.wmf"/><Relationship Id="rId420" Type="http://schemas.openxmlformats.org/officeDocument/2006/relationships/image" Target="media/image1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4.wmf"/><Relationship Id="rId276" Type="http://schemas.openxmlformats.org/officeDocument/2006/relationships/oleObject" Target="embeddings/oleObject166.bin"/><Relationship Id="rId297" Type="http://schemas.openxmlformats.org/officeDocument/2006/relationships/oleObject" Target="embeddings/oleObject181.bin"/><Relationship Id="rId441" Type="http://schemas.openxmlformats.org/officeDocument/2006/relationships/image" Target="media/image155.wmf"/><Relationship Id="rId462" Type="http://schemas.openxmlformats.org/officeDocument/2006/relationships/oleObject" Target="embeddings/oleObject292.bin"/><Relationship Id="rId483" Type="http://schemas.openxmlformats.org/officeDocument/2006/relationships/image" Target="media/image173.wmf"/><Relationship Id="rId518" Type="http://schemas.openxmlformats.org/officeDocument/2006/relationships/oleObject" Target="embeddings/oleObject325.bin"/><Relationship Id="rId539" Type="http://schemas.openxmlformats.org/officeDocument/2006/relationships/image" Target="media/image197.wmf"/><Relationship Id="rId40" Type="http://schemas.openxmlformats.org/officeDocument/2006/relationships/image" Target="media/image14.wmf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100.bin"/><Relationship Id="rId178" Type="http://schemas.openxmlformats.org/officeDocument/2006/relationships/image" Target="media/image60.wmf"/><Relationship Id="rId301" Type="http://schemas.openxmlformats.org/officeDocument/2006/relationships/image" Target="media/image111.wmf"/><Relationship Id="rId322" Type="http://schemas.openxmlformats.org/officeDocument/2006/relationships/oleObject" Target="embeddings/oleObject196.bin"/><Relationship Id="rId343" Type="http://schemas.openxmlformats.org/officeDocument/2006/relationships/image" Target="media/image128.wmf"/><Relationship Id="rId364" Type="http://schemas.openxmlformats.org/officeDocument/2006/relationships/oleObject" Target="embeddings/oleObject229.bin"/><Relationship Id="rId550" Type="http://schemas.openxmlformats.org/officeDocument/2006/relationships/oleObject" Target="embeddings/oleObject343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4.bin"/><Relationship Id="rId199" Type="http://schemas.openxmlformats.org/officeDocument/2006/relationships/image" Target="media/image69.png"/><Relationship Id="rId203" Type="http://schemas.openxmlformats.org/officeDocument/2006/relationships/oleObject" Target="embeddings/oleObject126.bin"/><Relationship Id="rId385" Type="http://schemas.openxmlformats.org/officeDocument/2006/relationships/image" Target="media/image134.wmf"/><Relationship Id="rId571" Type="http://schemas.openxmlformats.org/officeDocument/2006/relationships/oleObject" Target="embeddings/oleObject356.bin"/><Relationship Id="rId592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image" Target="media/image80.wmf"/><Relationship Id="rId245" Type="http://schemas.openxmlformats.org/officeDocument/2006/relationships/oleObject" Target="embeddings/oleObject150.bin"/><Relationship Id="rId266" Type="http://schemas.openxmlformats.org/officeDocument/2006/relationships/oleObject" Target="embeddings/oleObject161.bin"/><Relationship Id="rId287" Type="http://schemas.openxmlformats.org/officeDocument/2006/relationships/oleObject" Target="embeddings/oleObject173.bin"/><Relationship Id="rId410" Type="http://schemas.openxmlformats.org/officeDocument/2006/relationships/oleObject" Target="embeddings/oleObject263.bin"/><Relationship Id="rId431" Type="http://schemas.openxmlformats.org/officeDocument/2006/relationships/oleObject" Target="embeddings/oleObject275.bin"/><Relationship Id="rId452" Type="http://schemas.openxmlformats.org/officeDocument/2006/relationships/oleObject" Target="embeddings/oleObject286.bin"/><Relationship Id="rId473" Type="http://schemas.openxmlformats.org/officeDocument/2006/relationships/oleObject" Target="embeddings/oleObject298.bin"/><Relationship Id="rId494" Type="http://schemas.openxmlformats.org/officeDocument/2006/relationships/image" Target="media/image178.wmf"/><Relationship Id="rId508" Type="http://schemas.openxmlformats.org/officeDocument/2006/relationships/image" Target="media/image183.wmf"/><Relationship Id="rId529" Type="http://schemas.openxmlformats.org/officeDocument/2006/relationships/image" Target="media/image193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91.bin"/><Relationship Id="rId168" Type="http://schemas.openxmlformats.org/officeDocument/2006/relationships/oleObject" Target="embeddings/oleObject107.bin"/><Relationship Id="rId312" Type="http://schemas.openxmlformats.org/officeDocument/2006/relationships/oleObject" Target="embeddings/oleObject191.bin"/><Relationship Id="rId333" Type="http://schemas.openxmlformats.org/officeDocument/2006/relationships/oleObject" Target="embeddings/oleObject202.bin"/><Relationship Id="rId354" Type="http://schemas.openxmlformats.org/officeDocument/2006/relationships/oleObject" Target="embeddings/oleObject219.bin"/><Relationship Id="rId540" Type="http://schemas.openxmlformats.org/officeDocument/2006/relationships/oleObject" Target="embeddings/oleObject337.bin"/><Relationship Id="rId51" Type="http://schemas.openxmlformats.org/officeDocument/2006/relationships/image" Target="media/image17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18.bin"/><Relationship Id="rId375" Type="http://schemas.openxmlformats.org/officeDocument/2006/relationships/oleObject" Target="embeddings/oleObject238.bin"/><Relationship Id="rId396" Type="http://schemas.openxmlformats.org/officeDocument/2006/relationships/image" Target="media/image137.wmf"/><Relationship Id="rId561" Type="http://schemas.openxmlformats.org/officeDocument/2006/relationships/image" Target="media/image207.wmf"/><Relationship Id="rId582" Type="http://schemas.openxmlformats.org/officeDocument/2006/relationships/image" Target="media/image214.wmf"/><Relationship Id="rId3" Type="http://schemas.openxmlformats.org/officeDocument/2006/relationships/settings" Target="settings.xml"/><Relationship Id="rId214" Type="http://schemas.openxmlformats.org/officeDocument/2006/relationships/oleObject" Target="embeddings/oleObject132.bin"/><Relationship Id="rId235" Type="http://schemas.openxmlformats.org/officeDocument/2006/relationships/oleObject" Target="embeddings/oleObject145.bin"/><Relationship Id="rId256" Type="http://schemas.openxmlformats.org/officeDocument/2006/relationships/oleObject" Target="embeddings/oleObject156.bin"/><Relationship Id="rId277" Type="http://schemas.openxmlformats.org/officeDocument/2006/relationships/image" Target="media/image105.wmf"/><Relationship Id="rId298" Type="http://schemas.openxmlformats.org/officeDocument/2006/relationships/oleObject" Target="embeddings/oleObject182.bin"/><Relationship Id="rId400" Type="http://schemas.openxmlformats.org/officeDocument/2006/relationships/image" Target="media/image139.wmf"/><Relationship Id="rId421" Type="http://schemas.openxmlformats.org/officeDocument/2006/relationships/oleObject" Target="embeddings/oleObject269.bin"/><Relationship Id="rId442" Type="http://schemas.openxmlformats.org/officeDocument/2006/relationships/oleObject" Target="embeddings/oleObject281.bin"/><Relationship Id="rId463" Type="http://schemas.openxmlformats.org/officeDocument/2006/relationships/oleObject" Target="embeddings/oleObject293.bin"/><Relationship Id="rId484" Type="http://schemas.openxmlformats.org/officeDocument/2006/relationships/oleObject" Target="embeddings/oleObject305.bin"/><Relationship Id="rId519" Type="http://schemas.openxmlformats.org/officeDocument/2006/relationships/image" Target="media/image188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2.bin"/><Relationship Id="rId158" Type="http://schemas.openxmlformats.org/officeDocument/2006/relationships/oleObject" Target="embeddings/oleObject101.bin"/><Relationship Id="rId302" Type="http://schemas.openxmlformats.org/officeDocument/2006/relationships/oleObject" Target="embeddings/oleObject185.bin"/><Relationship Id="rId323" Type="http://schemas.openxmlformats.org/officeDocument/2006/relationships/image" Target="media/image121.wmf"/><Relationship Id="rId344" Type="http://schemas.openxmlformats.org/officeDocument/2006/relationships/oleObject" Target="embeddings/oleObject210.bin"/><Relationship Id="rId530" Type="http://schemas.openxmlformats.org/officeDocument/2006/relationships/oleObject" Target="embeddings/oleObject3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2.wmf"/><Relationship Id="rId83" Type="http://schemas.openxmlformats.org/officeDocument/2006/relationships/image" Target="media/image33.wmf"/><Relationship Id="rId179" Type="http://schemas.openxmlformats.org/officeDocument/2006/relationships/oleObject" Target="embeddings/oleObject113.bin"/><Relationship Id="rId365" Type="http://schemas.openxmlformats.org/officeDocument/2006/relationships/oleObject" Target="embeddings/oleObject230.bin"/><Relationship Id="rId386" Type="http://schemas.openxmlformats.org/officeDocument/2006/relationships/oleObject" Target="embeddings/oleObject246.bin"/><Relationship Id="rId551" Type="http://schemas.openxmlformats.org/officeDocument/2006/relationships/image" Target="media/image202.wmf"/><Relationship Id="rId572" Type="http://schemas.openxmlformats.org/officeDocument/2006/relationships/oleObject" Target="embeddings/oleObject357.bin"/><Relationship Id="rId190" Type="http://schemas.openxmlformats.org/officeDocument/2006/relationships/image" Target="media/image66.wmf"/><Relationship Id="rId204" Type="http://schemas.openxmlformats.org/officeDocument/2006/relationships/image" Target="media/image72.wmf"/><Relationship Id="rId225" Type="http://schemas.openxmlformats.org/officeDocument/2006/relationships/oleObject" Target="embeddings/oleObject139.bin"/><Relationship Id="rId246" Type="http://schemas.openxmlformats.org/officeDocument/2006/relationships/image" Target="media/image90.wmf"/><Relationship Id="rId267" Type="http://schemas.openxmlformats.org/officeDocument/2006/relationships/image" Target="media/image100.wmf"/><Relationship Id="rId288" Type="http://schemas.openxmlformats.org/officeDocument/2006/relationships/oleObject" Target="embeddings/oleObject174.bin"/><Relationship Id="rId411" Type="http://schemas.openxmlformats.org/officeDocument/2006/relationships/image" Target="media/image142.wmf"/><Relationship Id="rId432" Type="http://schemas.openxmlformats.org/officeDocument/2006/relationships/image" Target="media/image151.wmf"/><Relationship Id="rId453" Type="http://schemas.openxmlformats.org/officeDocument/2006/relationships/oleObject" Target="embeddings/oleObject287.bin"/><Relationship Id="rId474" Type="http://schemas.openxmlformats.org/officeDocument/2006/relationships/oleObject" Target="embeddings/oleObject299.bin"/><Relationship Id="rId509" Type="http://schemas.openxmlformats.org/officeDocument/2006/relationships/oleObject" Target="embeddings/oleObject320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5.bin"/><Relationship Id="rId313" Type="http://schemas.openxmlformats.org/officeDocument/2006/relationships/image" Target="media/image116.wmf"/><Relationship Id="rId495" Type="http://schemas.openxmlformats.org/officeDocument/2006/relationships/oleObject" Target="embeddings/oleObject31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92.bin"/><Relationship Id="rId169" Type="http://schemas.openxmlformats.org/officeDocument/2006/relationships/oleObject" Target="embeddings/oleObject108.bin"/><Relationship Id="rId334" Type="http://schemas.openxmlformats.org/officeDocument/2006/relationships/oleObject" Target="embeddings/oleObject203.bin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9.bin"/><Relationship Id="rId397" Type="http://schemas.openxmlformats.org/officeDocument/2006/relationships/oleObject" Target="embeddings/oleObject254.bin"/><Relationship Id="rId520" Type="http://schemas.openxmlformats.org/officeDocument/2006/relationships/oleObject" Target="embeddings/oleObject326.bin"/><Relationship Id="rId541" Type="http://schemas.openxmlformats.org/officeDocument/2006/relationships/oleObject" Target="embeddings/oleObject338.bin"/><Relationship Id="rId562" Type="http://schemas.openxmlformats.org/officeDocument/2006/relationships/oleObject" Target="embeddings/oleObject349.bin"/><Relationship Id="rId583" Type="http://schemas.openxmlformats.org/officeDocument/2006/relationships/oleObject" Target="embeddings/oleObject363.bin"/><Relationship Id="rId4" Type="http://schemas.openxmlformats.org/officeDocument/2006/relationships/webSettings" Target="webSettings.xml"/><Relationship Id="rId180" Type="http://schemas.openxmlformats.org/officeDocument/2006/relationships/image" Target="media/image61.wmf"/><Relationship Id="rId215" Type="http://schemas.openxmlformats.org/officeDocument/2006/relationships/oleObject" Target="embeddings/oleObject133.bin"/><Relationship Id="rId236" Type="http://schemas.openxmlformats.org/officeDocument/2006/relationships/image" Target="media/image85.wmf"/><Relationship Id="rId257" Type="http://schemas.openxmlformats.org/officeDocument/2006/relationships/image" Target="media/image95.wmf"/><Relationship Id="rId278" Type="http://schemas.openxmlformats.org/officeDocument/2006/relationships/oleObject" Target="embeddings/oleObject167.bin"/><Relationship Id="rId401" Type="http://schemas.openxmlformats.org/officeDocument/2006/relationships/oleObject" Target="embeddings/oleObject256.bin"/><Relationship Id="rId422" Type="http://schemas.openxmlformats.org/officeDocument/2006/relationships/oleObject" Target="embeddings/oleObject270.bin"/><Relationship Id="rId443" Type="http://schemas.openxmlformats.org/officeDocument/2006/relationships/image" Target="media/image156.wmf"/><Relationship Id="rId464" Type="http://schemas.openxmlformats.org/officeDocument/2006/relationships/image" Target="media/image165.wmf"/><Relationship Id="rId303" Type="http://schemas.openxmlformats.org/officeDocument/2006/relationships/image" Target="media/image112.wmf"/><Relationship Id="rId485" Type="http://schemas.openxmlformats.org/officeDocument/2006/relationships/image" Target="media/image174.wmf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0.wmf"/><Relationship Id="rId345" Type="http://schemas.openxmlformats.org/officeDocument/2006/relationships/oleObject" Target="embeddings/oleObject211.bin"/><Relationship Id="rId387" Type="http://schemas.openxmlformats.org/officeDocument/2006/relationships/oleObject" Target="embeddings/oleObject247.bin"/><Relationship Id="rId510" Type="http://schemas.openxmlformats.org/officeDocument/2006/relationships/image" Target="media/image184.wmf"/><Relationship Id="rId552" Type="http://schemas.openxmlformats.org/officeDocument/2006/relationships/oleObject" Target="embeddings/oleObject344.bin"/><Relationship Id="rId191" Type="http://schemas.openxmlformats.org/officeDocument/2006/relationships/oleObject" Target="embeddings/oleObject119.bin"/><Relationship Id="rId205" Type="http://schemas.openxmlformats.org/officeDocument/2006/relationships/oleObject" Target="embeddings/oleObject127.bin"/><Relationship Id="rId247" Type="http://schemas.openxmlformats.org/officeDocument/2006/relationships/oleObject" Target="embeddings/oleObject151.bin"/><Relationship Id="rId412" Type="http://schemas.openxmlformats.org/officeDocument/2006/relationships/oleObject" Target="embeddings/oleObject264.bin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75.bin"/><Relationship Id="rId454" Type="http://schemas.openxmlformats.org/officeDocument/2006/relationships/oleObject" Target="embeddings/oleObject288.bin"/><Relationship Id="rId496" Type="http://schemas.openxmlformats.org/officeDocument/2006/relationships/oleObject" Target="embeddings/oleObject312.bin"/><Relationship Id="rId11" Type="http://schemas.openxmlformats.org/officeDocument/2006/relationships/image" Target="media/image3.wmf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93.bin"/><Relationship Id="rId314" Type="http://schemas.openxmlformats.org/officeDocument/2006/relationships/oleObject" Target="embeddings/oleObject192.bin"/><Relationship Id="rId356" Type="http://schemas.openxmlformats.org/officeDocument/2006/relationships/oleObject" Target="embeddings/oleObject221.bin"/><Relationship Id="rId398" Type="http://schemas.openxmlformats.org/officeDocument/2006/relationships/image" Target="media/image138.wmf"/><Relationship Id="rId521" Type="http://schemas.openxmlformats.org/officeDocument/2006/relationships/image" Target="media/image189.wmf"/><Relationship Id="rId563" Type="http://schemas.openxmlformats.org/officeDocument/2006/relationships/image" Target="media/image208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102.bin"/><Relationship Id="rId216" Type="http://schemas.openxmlformats.org/officeDocument/2006/relationships/oleObject" Target="embeddings/oleObject134.bin"/><Relationship Id="rId423" Type="http://schemas.openxmlformats.org/officeDocument/2006/relationships/oleObject" Target="embeddings/oleObject271.bin"/><Relationship Id="rId258" Type="http://schemas.openxmlformats.org/officeDocument/2006/relationships/oleObject" Target="embeddings/oleObject157.bin"/><Relationship Id="rId465" Type="http://schemas.openxmlformats.org/officeDocument/2006/relationships/oleObject" Target="embeddings/oleObject294.bin"/><Relationship Id="rId22" Type="http://schemas.openxmlformats.org/officeDocument/2006/relationships/oleObject" Target="embeddings/oleObject8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9.bin"/><Relationship Id="rId325" Type="http://schemas.openxmlformats.org/officeDocument/2006/relationships/image" Target="media/image122.wmf"/><Relationship Id="rId367" Type="http://schemas.openxmlformats.org/officeDocument/2006/relationships/oleObject" Target="embeddings/oleObject232.bin"/><Relationship Id="rId532" Type="http://schemas.openxmlformats.org/officeDocument/2006/relationships/oleObject" Target="embeddings/oleObject332.bin"/><Relationship Id="rId574" Type="http://schemas.openxmlformats.org/officeDocument/2006/relationships/oleObject" Target="embeddings/oleObject358.bin"/><Relationship Id="rId171" Type="http://schemas.openxmlformats.org/officeDocument/2006/relationships/oleObject" Target="embeddings/oleObject109.bin"/><Relationship Id="rId227" Type="http://schemas.openxmlformats.org/officeDocument/2006/relationships/oleObject" Target="embeddings/oleObject140.bin"/><Relationship Id="rId269" Type="http://schemas.openxmlformats.org/officeDocument/2006/relationships/image" Target="media/image101.wmf"/><Relationship Id="rId434" Type="http://schemas.openxmlformats.org/officeDocument/2006/relationships/oleObject" Target="embeddings/oleObject277.bin"/><Relationship Id="rId476" Type="http://schemas.openxmlformats.org/officeDocument/2006/relationships/image" Target="media/image170.wmf"/><Relationship Id="rId33" Type="http://schemas.openxmlformats.org/officeDocument/2006/relationships/oleObject" Target="embeddings/oleObject16.bin"/><Relationship Id="rId129" Type="http://schemas.openxmlformats.org/officeDocument/2006/relationships/image" Target="media/image47.wmf"/><Relationship Id="rId280" Type="http://schemas.openxmlformats.org/officeDocument/2006/relationships/oleObject" Target="embeddings/oleObject168.bin"/><Relationship Id="rId336" Type="http://schemas.openxmlformats.org/officeDocument/2006/relationships/image" Target="media/image126.wmf"/><Relationship Id="rId501" Type="http://schemas.openxmlformats.org/officeDocument/2006/relationships/oleObject" Target="embeddings/oleObject316.bin"/><Relationship Id="rId543" Type="http://schemas.openxmlformats.org/officeDocument/2006/relationships/oleObject" Target="embeddings/oleObject339.bin"/><Relationship Id="rId75" Type="http://schemas.openxmlformats.org/officeDocument/2006/relationships/image" Target="media/image29.wmf"/><Relationship Id="rId140" Type="http://schemas.openxmlformats.org/officeDocument/2006/relationships/oleObject" Target="embeddings/oleObject84.bin"/><Relationship Id="rId182" Type="http://schemas.openxmlformats.org/officeDocument/2006/relationships/image" Target="media/image62.wmf"/><Relationship Id="rId378" Type="http://schemas.openxmlformats.org/officeDocument/2006/relationships/oleObject" Target="embeddings/oleObject241.bin"/><Relationship Id="rId403" Type="http://schemas.openxmlformats.org/officeDocument/2006/relationships/oleObject" Target="embeddings/oleObject257.bin"/><Relationship Id="rId585" Type="http://schemas.openxmlformats.org/officeDocument/2006/relationships/image" Target="media/image215.wmf"/><Relationship Id="rId6" Type="http://schemas.openxmlformats.org/officeDocument/2006/relationships/endnotes" Target="endnotes.xml"/><Relationship Id="rId238" Type="http://schemas.openxmlformats.org/officeDocument/2006/relationships/image" Target="media/image86.wmf"/><Relationship Id="rId445" Type="http://schemas.openxmlformats.org/officeDocument/2006/relationships/image" Target="media/image157.wmf"/><Relationship Id="rId487" Type="http://schemas.openxmlformats.org/officeDocument/2006/relationships/oleObject" Target="embeddings/oleObject307.bin"/><Relationship Id="rId291" Type="http://schemas.openxmlformats.org/officeDocument/2006/relationships/oleObject" Target="embeddings/oleObject177.bin"/><Relationship Id="rId305" Type="http://schemas.openxmlformats.org/officeDocument/2006/relationships/oleObject" Target="embeddings/oleObject187.bin"/><Relationship Id="rId347" Type="http://schemas.openxmlformats.org/officeDocument/2006/relationships/oleObject" Target="embeddings/oleObject212.bin"/><Relationship Id="rId512" Type="http://schemas.openxmlformats.org/officeDocument/2006/relationships/image" Target="media/image185.wmf"/><Relationship Id="rId44" Type="http://schemas.openxmlformats.org/officeDocument/2006/relationships/oleObject" Target="embeddings/oleObject24.bin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95.bin"/><Relationship Id="rId389" Type="http://schemas.openxmlformats.org/officeDocument/2006/relationships/oleObject" Target="embeddings/oleObject249.bin"/><Relationship Id="rId554" Type="http://schemas.openxmlformats.org/officeDocument/2006/relationships/oleObject" Target="embeddings/oleObject345.bin"/><Relationship Id="rId193" Type="http://schemas.openxmlformats.org/officeDocument/2006/relationships/image" Target="media/image67.wmf"/><Relationship Id="rId207" Type="http://schemas.openxmlformats.org/officeDocument/2006/relationships/oleObject" Target="embeddings/oleObject128.bin"/><Relationship Id="rId249" Type="http://schemas.openxmlformats.org/officeDocument/2006/relationships/image" Target="media/image91.wmf"/><Relationship Id="rId414" Type="http://schemas.openxmlformats.org/officeDocument/2006/relationships/image" Target="media/image143.wmf"/><Relationship Id="rId456" Type="http://schemas.openxmlformats.org/officeDocument/2006/relationships/oleObject" Target="embeddings/oleObject289.bin"/><Relationship Id="rId498" Type="http://schemas.openxmlformats.org/officeDocument/2006/relationships/oleObject" Target="embeddings/oleObject31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58.bin"/><Relationship Id="rId316" Type="http://schemas.openxmlformats.org/officeDocument/2006/relationships/oleObject" Target="embeddings/oleObject193.bin"/><Relationship Id="rId523" Type="http://schemas.openxmlformats.org/officeDocument/2006/relationships/image" Target="media/image190.wmf"/><Relationship Id="rId55" Type="http://schemas.openxmlformats.org/officeDocument/2006/relationships/oleObject" Target="embeddings/oleObject31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70.bin"/><Relationship Id="rId358" Type="http://schemas.openxmlformats.org/officeDocument/2006/relationships/oleObject" Target="embeddings/oleObject223.bin"/><Relationship Id="rId565" Type="http://schemas.openxmlformats.org/officeDocument/2006/relationships/image" Target="media/image209.wmf"/><Relationship Id="rId162" Type="http://schemas.openxmlformats.org/officeDocument/2006/relationships/oleObject" Target="embeddings/oleObject103.bin"/><Relationship Id="rId218" Type="http://schemas.openxmlformats.org/officeDocument/2006/relationships/oleObject" Target="embeddings/oleObject135.bin"/><Relationship Id="rId425" Type="http://schemas.openxmlformats.org/officeDocument/2006/relationships/oleObject" Target="embeddings/oleObject272.bin"/><Relationship Id="rId467" Type="http://schemas.openxmlformats.org/officeDocument/2006/relationships/oleObject" Target="embeddings/oleObject295.bin"/><Relationship Id="rId271" Type="http://schemas.openxmlformats.org/officeDocument/2006/relationships/image" Target="media/image102.wmf"/><Relationship Id="rId24" Type="http://schemas.openxmlformats.org/officeDocument/2006/relationships/oleObject" Target="embeddings/oleObject9.bin"/><Relationship Id="rId66" Type="http://schemas.openxmlformats.org/officeDocument/2006/relationships/image" Target="media/image24.wmf"/><Relationship Id="rId131" Type="http://schemas.openxmlformats.org/officeDocument/2006/relationships/oleObject" Target="embeddings/oleObject78.bin"/><Relationship Id="rId327" Type="http://schemas.openxmlformats.org/officeDocument/2006/relationships/image" Target="media/image123.wmf"/><Relationship Id="rId369" Type="http://schemas.openxmlformats.org/officeDocument/2006/relationships/image" Target="media/image130.wmf"/><Relationship Id="rId534" Type="http://schemas.openxmlformats.org/officeDocument/2006/relationships/oleObject" Target="embeddings/oleObject333.bin"/><Relationship Id="rId576" Type="http://schemas.openxmlformats.org/officeDocument/2006/relationships/image" Target="media/image211.wmf"/><Relationship Id="rId173" Type="http://schemas.openxmlformats.org/officeDocument/2006/relationships/oleObject" Target="embeddings/oleObject110.bin"/><Relationship Id="rId229" Type="http://schemas.openxmlformats.org/officeDocument/2006/relationships/oleObject" Target="embeddings/oleObject142.bin"/><Relationship Id="rId380" Type="http://schemas.openxmlformats.org/officeDocument/2006/relationships/oleObject" Target="embeddings/oleObject243.bin"/><Relationship Id="rId436" Type="http://schemas.openxmlformats.org/officeDocument/2006/relationships/oleObject" Target="embeddings/oleObject278.bin"/><Relationship Id="rId240" Type="http://schemas.openxmlformats.org/officeDocument/2006/relationships/image" Target="media/image87.wmf"/><Relationship Id="rId478" Type="http://schemas.openxmlformats.org/officeDocument/2006/relationships/image" Target="media/image171.wmf"/><Relationship Id="rId35" Type="http://schemas.openxmlformats.org/officeDocument/2006/relationships/oleObject" Target="embeddings/oleObject18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07.wmf"/><Relationship Id="rId338" Type="http://schemas.openxmlformats.org/officeDocument/2006/relationships/image" Target="media/image127.wmf"/><Relationship Id="rId503" Type="http://schemas.openxmlformats.org/officeDocument/2006/relationships/oleObject" Target="embeddings/oleObject317.bin"/><Relationship Id="rId545" Type="http://schemas.openxmlformats.org/officeDocument/2006/relationships/oleObject" Target="embeddings/oleObject340.bin"/><Relationship Id="rId587" Type="http://schemas.openxmlformats.org/officeDocument/2006/relationships/oleObject" Target="embeddings/oleObject36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6.bin"/><Relationship Id="rId184" Type="http://schemas.openxmlformats.org/officeDocument/2006/relationships/image" Target="media/image63.wmf"/><Relationship Id="rId391" Type="http://schemas.openxmlformats.org/officeDocument/2006/relationships/oleObject" Target="embeddings/oleObject251.bin"/><Relationship Id="rId405" Type="http://schemas.openxmlformats.org/officeDocument/2006/relationships/oleObject" Target="embeddings/oleObject258.bin"/><Relationship Id="rId447" Type="http://schemas.openxmlformats.org/officeDocument/2006/relationships/image" Target="media/image158.wmf"/><Relationship Id="rId251" Type="http://schemas.openxmlformats.org/officeDocument/2006/relationships/image" Target="media/image92.wmf"/><Relationship Id="rId489" Type="http://schemas.openxmlformats.org/officeDocument/2006/relationships/oleObject" Target="embeddings/oleObject308.bin"/><Relationship Id="rId46" Type="http://schemas.openxmlformats.org/officeDocument/2006/relationships/image" Target="media/image15.wmf"/><Relationship Id="rId293" Type="http://schemas.openxmlformats.org/officeDocument/2006/relationships/image" Target="media/image109.wmf"/><Relationship Id="rId307" Type="http://schemas.openxmlformats.org/officeDocument/2006/relationships/image" Target="media/image113.wmf"/><Relationship Id="rId349" Type="http://schemas.openxmlformats.org/officeDocument/2006/relationships/oleObject" Target="embeddings/oleObject214.bin"/><Relationship Id="rId514" Type="http://schemas.openxmlformats.org/officeDocument/2006/relationships/image" Target="media/image186.wmf"/><Relationship Id="rId556" Type="http://schemas.openxmlformats.org/officeDocument/2006/relationships/oleObject" Target="embeddings/oleObject346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2.bin"/><Relationship Id="rId153" Type="http://schemas.openxmlformats.org/officeDocument/2006/relationships/oleObject" Target="embeddings/oleObject96.bin"/><Relationship Id="rId195" Type="http://schemas.openxmlformats.org/officeDocument/2006/relationships/image" Target="media/image68.wmf"/><Relationship Id="rId209" Type="http://schemas.openxmlformats.org/officeDocument/2006/relationships/oleObject" Target="embeddings/oleObject129.bin"/><Relationship Id="rId360" Type="http://schemas.openxmlformats.org/officeDocument/2006/relationships/oleObject" Target="embeddings/oleObject225.bin"/><Relationship Id="rId416" Type="http://schemas.openxmlformats.org/officeDocument/2006/relationships/image" Target="media/image144.wmf"/><Relationship Id="rId220" Type="http://schemas.openxmlformats.org/officeDocument/2006/relationships/oleObject" Target="embeddings/oleObject136.bin"/><Relationship Id="rId458" Type="http://schemas.openxmlformats.org/officeDocument/2006/relationships/oleObject" Target="embeddings/oleObject290.bin"/><Relationship Id="rId15" Type="http://schemas.openxmlformats.org/officeDocument/2006/relationships/image" Target="media/image5.wmf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59.bin"/><Relationship Id="rId318" Type="http://schemas.openxmlformats.org/officeDocument/2006/relationships/oleObject" Target="embeddings/oleObject194.bin"/><Relationship Id="rId525" Type="http://schemas.openxmlformats.org/officeDocument/2006/relationships/image" Target="media/image191.wmf"/><Relationship Id="rId567" Type="http://schemas.openxmlformats.org/officeDocument/2006/relationships/oleObject" Target="embeddings/oleObject352.bin"/><Relationship Id="rId99" Type="http://schemas.openxmlformats.org/officeDocument/2006/relationships/image" Target="media/image41.wmf"/><Relationship Id="rId122" Type="http://schemas.openxmlformats.org/officeDocument/2006/relationships/oleObject" Target="embeddings/oleObject72.bin"/><Relationship Id="rId164" Type="http://schemas.openxmlformats.org/officeDocument/2006/relationships/image" Target="media/image54.wmf"/><Relationship Id="rId371" Type="http://schemas.openxmlformats.org/officeDocument/2006/relationships/image" Target="media/image131.wmf"/><Relationship Id="rId427" Type="http://schemas.openxmlformats.org/officeDocument/2006/relationships/oleObject" Target="embeddings/oleObject273.bin"/><Relationship Id="rId469" Type="http://schemas.openxmlformats.org/officeDocument/2006/relationships/oleObject" Target="embeddings/oleObject29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3.bin"/><Relationship Id="rId273" Type="http://schemas.openxmlformats.org/officeDocument/2006/relationships/image" Target="media/image103.wmf"/><Relationship Id="rId329" Type="http://schemas.openxmlformats.org/officeDocument/2006/relationships/oleObject" Target="embeddings/oleObject200.bin"/><Relationship Id="rId480" Type="http://schemas.openxmlformats.org/officeDocument/2006/relationships/oleObject" Target="embeddings/oleObject303.bin"/><Relationship Id="rId536" Type="http://schemas.openxmlformats.org/officeDocument/2006/relationships/image" Target="media/image196.wmf"/><Relationship Id="rId68" Type="http://schemas.openxmlformats.org/officeDocument/2006/relationships/image" Target="media/image25.png"/><Relationship Id="rId133" Type="http://schemas.openxmlformats.org/officeDocument/2006/relationships/oleObject" Target="embeddings/oleObject79.bin"/><Relationship Id="rId175" Type="http://schemas.openxmlformats.org/officeDocument/2006/relationships/oleObject" Target="embeddings/oleObject111.bin"/><Relationship Id="rId340" Type="http://schemas.openxmlformats.org/officeDocument/2006/relationships/oleObject" Target="embeddings/oleObject207.bin"/><Relationship Id="rId578" Type="http://schemas.openxmlformats.org/officeDocument/2006/relationships/image" Target="media/image212.wmf"/><Relationship Id="rId200" Type="http://schemas.openxmlformats.org/officeDocument/2006/relationships/image" Target="media/image70.wmf"/><Relationship Id="rId382" Type="http://schemas.openxmlformats.org/officeDocument/2006/relationships/oleObject" Target="embeddings/oleObject244.bin"/><Relationship Id="rId438" Type="http://schemas.openxmlformats.org/officeDocument/2006/relationships/oleObject" Target="embeddings/oleObject27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1479</TotalTime>
  <Pages>11</Pages>
  <Words>2314</Words>
  <Characters>12731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18</cp:revision>
  <dcterms:created xsi:type="dcterms:W3CDTF">2024-10-11T20:42:00Z</dcterms:created>
  <dcterms:modified xsi:type="dcterms:W3CDTF">2025-02-14T17:28:00Z</dcterms:modified>
</cp:coreProperties>
</file>