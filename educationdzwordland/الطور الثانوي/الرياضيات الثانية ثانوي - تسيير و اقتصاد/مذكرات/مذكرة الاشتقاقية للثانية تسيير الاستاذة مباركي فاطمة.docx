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46D77" w14:textId="48142A3E" w:rsidR="00981E9C" w:rsidRDefault="00305590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F2ED01" wp14:editId="022D2878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522047104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C3F6E" w14:textId="7F8944B4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  <w:r w:rsidR="000C056B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0C056B" w:rsidRPr="000C056B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معامل </w:t>
                            </w:r>
                            <w:r w:rsidR="000C056B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</w:t>
                            </w:r>
                            <w:r w:rsidR="000C056B" w:rsidRPr="000C056B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توجيه</w:t>
                            </w:r>
                          </w:p>
                          <w:p w14:paraId="0B1A36EA" w14:textId="05121CE3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="000C056B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157094" w:rsidRPr="00157094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>معرفة العدد المشتق للدوال المرجعية المقرّرة من أجل قيمة</w:t>
                            </w:r>
                            <w:r w:rsidR="00157094" w:rsidRPr="00157094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157094" w:rsidRPr="00157094">
                              <w:rPr>
                                <w:rFonts w:ascii="Amiri" w:hAnsi="Amiri" w:cs="Amiri"/>
                                <w:position w:val="-12"/>
                                <w:sz w:val="24"/>
                                <w:szCs w:val="24"/>
                              </w:rPr>
                              <w:object w:dxaOrig="260" w:dyaOrig="360" w14:anchorId="78D3607D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2.75pt;height:18pt" o:ole="">
                                  <v:imagedata r:id="rId7" o:title=""/>
                                </v:shape>
                                <o:OLEObject Type="Embed" ProgID="Equation.DSMT4" ShapeID="_x0000_i1026" DrawAspect="Content" ObjectID="_1797699151" r:id="rId8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F2ED01" id="Rectangle : coins arrondis 3" o:spid="_x0000_s1026" style="position:absolute;left:0;text-align:left;margin-left:-46.15pt;margin-top:66.05pt;width:543pt;height:5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" fillcolor="white [3201]" strokecolor="black [3213]" strokeweight="2pt">
                <v:textbox>
                  <w:txbxContent>
                    <w:p w14:paraId="303C3F6E" w14:textId="7F8944B4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  <w:r w:rsidR="000C056B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0C056B" w:rsidRPr="000C056B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 xml:space="preserve">معامل </w:t>
                      </w:r>
                      <w:r w:rsidR="000C056B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>ال</w:t>
                      </w:r>
                      <w:r w:rsidR="000C056B" w:rsidRPr="000C056B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>توجيه</w:t>
                      </w:r>
                    </w:p>
                    <w:p w14:paraId="0B1A36EA" w14:textId="05121CE3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="000C056B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157094" w:rsidRPr="00157094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>معرفة العدد المشتق للدوال المرجعية المقرّرة من أجل قيمة</w:t>
                      </w:r>
                      <w:r w:rsidR="00157094" w:rsidRPr="00157094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157094" w:rsidRPr="00157094">
                        <w:rPr>
                          <w:rFonts w:ascii="Amiri" w:hAnsi="Amiri" w:cs="Amiri"/>
                          <w:position w:val="-12"/>
                          <w:sz w:val="24"/>
                          <w:szCs w:val="24"/>
                        </w:rPr>
                        <w:object w:dxaOrig="260" w:dyaOrig="360" w14:anchorId="78D3607D">
                          <v:shape id="_x0000_i1026" type="#_x0000_t75" style="width:12.75pt;height:18pt" o:ole="">
                            <v:imagedata r:id="rId9" o:title=""/>
                          </v:shape>
                          <o:OLEObject Type="Embed" ProgID="Equation.DSMT4" ShapeID="_x0000_i1026" DrawAspect="Content" ObjectID="_1797523479" r:id="rId10"/>
                        </w:object>
                      </w: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40ECEA" wp14:editId="4F5FA6AD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88790654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40C10" w14:textId="4B911C0B" w:rsidR="00305590" w:rsidRPr="00305590" w:rsidRDefault="00305590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0C056B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157094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03</w:t>
                            </w:r>
                            <w:r w:rsidR="000C056B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ساعة</w:t>
                            </w:r>
                          </w:p>
                          <w:p w14:paraId="5288EAE3" w14:textId="77777777" w:rsidR="00305590" w:rsidRDefault="00305590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40ECEA" id="Rectangle : coins arrondis 1" o:spid="_x0000_s1027" style="position:absolute;left:0;text-align:left;margin-left:-44.65pt;margin-top:.8pt;width:100.5pt;height:5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Cv9eN1cgIAAEM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04040C10" w14:textId="4B911C0B" w:rsidR="00305590" w:rsidRPr="00305590" w:rsidRDefault="00305590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0C056B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157094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03</w:t>
                      </w:r>
                      <w:r w:rsidR="000C056B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ساعة</w:t>
                      </w:r>
                    </w:p>
                    <w:p w14:paraId="5288EAE3" w14:textId="77777777" w:rsidR="00305590" w:rsidRDefault="00305590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3BAB95" wp14:editId="025140BC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764605908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09B63" w14:textId="35971E17" w:rsidR="00305590" w:rsidRPr="00305590" w:rsidRDefault="00305590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الثانية تسيير واقتصاد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BAB95" id="_x0000_s1028" style="position:absolute;left:0;text-align:left;margin-left:396.35pt;margin-top:-.7pt;width:100.5pt;height:62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AcL0iVcwIAAEM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38209B63" w14:textId="35971E17" w:rsidR="00305590" w:rsidRPr="00305590" w:rsidRDefault="00305590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الثانية تسيير واقتصاد</w:t>
                      </w: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8B7CB3" wp14:editId="238A0E3F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74972458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3D4D8" w14:textId="4AC66E8B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 w:rsidR="003F1B6C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F1B6C"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</w:t>
                            </w:r>
                            <w:r w:rsidR="00B0062F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شتقاقية</w:t>
                            </w:r>
                          </w:p>
                          <w:p w14:paraId="689BBFB2" w14:textId="22DCA7A0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0C056B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0C056B" w:rsidRPr="000C056B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العدد المشتق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8B7CB3" id="Rectangle : coins arrondis 2" o:spid="_x0000_s1029" style="position:absolute;left:0;text-align:left;margin-left:66.35pt;margin-top:1.55pt;width:323.25pt;height:58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UdGgBnYCAABD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09E3D4D8" w14:textId="4AC66E8B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 w:rsidR="003F1B6C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3F1B6C"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الا</w:t>
                      </w:r>
                      <w:r w:rsidR="00B0062F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شتقاقية</w:t>
                      </w:r>
                    </w:p>
                    <w:p w14:paraId="689BBFB2" w14:textId="22DCA7A0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0C056B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0C056B" w:rsidRPr="000C056B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العدد المشتق</w:t>
                      </w:r>
                    </w:p>
                  </w:txbxContent>
                </v:textbox>
              </v:roundrect>
            </w:pict>
          </mc:Fallback>
        </mc:AlternateContent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</w:p>
    <w:p w14:paraId="553FC94B" w14:textId="77777777" w:rsidR="00305590" w:rsidRPr="00792B9B" w:rsidRDefault="00305590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981E9C" w:rsidRPr="00792B9B" w14:paraId="1646B5B0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61185482" w14:textId="2BA2929F" w:rsidR="00981E9C" w:rsidRPr="00305590" w:rsidRDefault="00981E9C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7D6ED6BD" w14:textId="2E1A644A" w:rsidR="00305590" w:rsidRPr="00305590" w:rsidRDefault="00981E9C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203116DC" w14:textId="77777777" w:rsidR="00981E9C" w:rsidRPr="00305590" w:rsidRDefault="00981E9C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981E9C" w:rsidRPr="00792B9B" w14:paraId="019026BB" w14:textId="77777777" w:rsidTr="00305590">
        <w:tc>
          <w:tcPr>
            <w:tcW w:w="1278" w:type="dxa"/>
          </w:tcPr>
          <w:p w14:paraId="31B4EA85" w14:textId="77777777" w:rsidR="00981E9C" w:rsidRDefault="00981E9C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495B208" w14:textId="77777777" w:rsidR="00981E9C" w:rsidRDefault="00981E9C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DB9BD8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F69D7C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048D2A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A86C7B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569DED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F54E82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D1C106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E6B6F4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059C30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110D6E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C3D371C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3781AA4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1A2EDE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28CA496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892CBC8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2A0A7D4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8532045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809D001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B7DA781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E8FE457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137CDB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4DB1BAE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4C198FB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16CCEB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FC0373F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C147109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7413790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BFD9297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9ED675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2181278" w14:textId="77777777" w:rsidR="00981E9C" w:rsidRPr="00FB5A89" w:rsidRDefault="00981E9C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29537CBC" w14:textId="3FC08189" w:rsidR="00EE2365" w:rsidRDefault="00103A74" w:rsidP="000C056B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hAnsi="Amiri" w:cs="Amiri"/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5736444D" wp14:editId="0798519C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193040</wp:posOffset>
                      </wp:positionV>
                      <wp:extent cx="2428875" cy="2276475"/>
                      <wp:effectExtent l="0" t="0" r="28575" b="28575"/>
                      <wp:wrapNone/>
                      <wp:docPr id="1374447616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8875" cy="22764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F17049" w14:textId="70F02BAF" w:rsidR="00103A74" w:rsidRDefault="00103A74" w:rsidP="00103A74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8C8CAC4" wp14:editId="5A179426">
                                        <wp:extent cx="2166620" cy="2159635"/>
                                        <wp:effectExtent l="0" t="0" r="5080" b="0"/>
                                        <wp:docPr id="1880476176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80476176" name="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66620" cy="21596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36444D" id="Rectangle 39" o:spid="_x0000_s1030" style="position:absolute;left:0;text-align:left;margin-left:1.95pt;margin-top:15.2pt;width:191.25pt;height:179.2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" fillcolor="white [3201]" strokecolor="white [3212]" strokeweight="2pt">
                      <v:textbox>
                        <w:txbxContent>
                          <w:p w14:paraId="2AF17049" w14:textId="70F02BAF" w:rsidR="00103A74" w:rsidRDefault="00103A74" w:rsidP="00103A7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C8CAC4" wp14:editId="5A179426">
                                  <wp:extent cx="2166620" cy="2159635"/>
                                  <wp:effectExtent l="0" t="0" r="5080" b="0"/>
                                  <wp:docPr id="1880476176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80476176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6620" cy="2159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9579553" w14:textId="7859D529" w:rsidR="000C056B" w:rsidRPr="00193FA7" w:rsidRDefault="000C056B" w:rsidP="00193FA7">
            <w:pPr>
              <w:pStyle w:val="Paragraphedeliste"/>
              <w:numPr>
                <w:ilvl w:val="0"/>
                <w:numId w:val="29"/>
              </w:numPr>
              <w:bidi/>
              <w:ind w:left="360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193FA7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معامل توجيه مستقيم </w:t>
            </w:r>
          </w:p>
          <w:p w14:paraId="23B456EA" w14:textId="22B3A701" w:rsidR="00EE2365" w:rsidRPr="00193FA7" w:rsidRDefault="000C056B" w:rsidP="000C056B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193FA7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          </w:t>
            </w:r>
          </w:p>
          <w:p w14:paraId="0063E578" w14:textId="6A4AF9D9" w:rsidR="00EE2365" w:rsidRPr="00193FA7" w:rsidRDefault="000C056B" w:rsidP="00193FA7">
            <w:pPr>
              <w:pStyle w:val="Paragraphedeliste"/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193FA7">
              <w:rPr>
                <w:rFonts w:ascii="Amiri" w:hAnsi="Amiri" w:cs="Amiri"/>
                <w:color w:val="4F81BD" w:themeColor="accent1"/>
                <w:sz w:val="28"/>
                <w:szCs w:val="28"/>
                <w:u w:val="single"/>
                <w:rtl/>
                <w:lang w:bidi="ar-DZ"/>
              </w:rPr>
              <w:t>نشاط 01 ص 144</w:t>
            </w:r>
          </w:p>
          <w:p w14:paraId="62BCD4CB" w14:textId="77777777" w:rsidR="00193FA7" w:rsidRPr="00193FA7" w:rsidRDefault="00193FA7" w:rsidP="00193FA7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8F82785" w14:textId="060AADDE" w:rsidR="00193FA7" w:rsidRPr="00193FA7" w:rsidRDefault="00193FA7" w:rsidP="00193FA7">
            <w:pPr>
              <w:pStyle w:val="Paragraphedeliste"/>
              <w:numPr>
                <w:ilvl w:val="0"/>
                <w:numId w:val="29"/>
              </w:numPr>
              <w:bidi/>
              <w:ind w:left="360"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193FA7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العدد المشتق </w:t>
            </w:r>
          </w:p>
          <w:p w14:paraId="2310F927" w14:textId="77777777" w:rsidR="00193FA7" w:rsidRPr="00193FA7" w:rsidRDefault="00193FA7" w:rsidP="00193FA7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193FA7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     </w:t>
            </w:r>
          </w:p>
          <w:p w14:paraId="5D330CDB" w14:textId="77777777" w:rsidR="00193FA7" w:rsidRPr="00193FA7" w:rsidRDefault="00193FA7" w:rsidP="00193FA7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lang w:bidi="ar-DZ"/>
              </w:rPr>
            </w:pPr>
            <w:r w:rsidRPr="00193FA7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193FA7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t>نشاط 02</w:t>
            </w:r>
          </w:p>
          <w:p w14:paraId="0A811689" w14:textId="77777777" w:rsidR="00193FA7" w:rsidRPr="009D1399" w:rsidRDefault="00193FA7" w:rsidP="00193FA7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color w:val="FF0000"/>
                <w:position w:val="-10"/>
                <w:sz w:val="28"/>
                <w:szCs w:val="28"/>
                <w:lang w:bidi="ar-DZ"/>
              </w:rPr>
              <w:object w:dxaOrig="240" w:dyaOrig="320" w14:anchorId="78B0DC95">
                <v:shape id="_x0000_i1027" type="#_x0000_t75" style="width:12pt;height:15.75pt" o:ole="">
                  <v:imagedata r:id="rId13" o:title=""/>
                </v:shape>
                <o:OLEObject Type="Embed" ProgID="Equation.DSMT4" ShapeID="_x0000_i1027" DrawAspect="Content" ObjectID="_1797698717" r:id="rId14"/>
              </w:object>
            </w:r>
            <w:r w:rsidRPr="009D1399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دالة معرفة على </w:t>
            </w:r>
            <w:r w:rsidRPr="009D1399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60" w:dyaOrig="260" w14:anchorId="340B3BD6">
                <v:shape id="_x0000_i1028" type="#_x0000_t75" style="width:12.75pt;height:12.75pt" o:ole="">
                  <v:imagedata r:id="rId15" o:title=""/>
                </v:shape>
                <o:OLEObject Type="Embed" ProgID="Equation.DSMT4" ShapeID="_x0000_i1028" DrawAspect="Content" ObjectID="_1797698718" r:id="rId16"/>
              </w:object>
            </w:r>
            <w:r w:rsidRPr="009D1399"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بالعبارة: 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300" w:dyaOrig="360" w14:anchorId="2E035663">
                <v:shape id="_x0000_i1029" type="#_x0000_t75" style="width:65.25pt;height:18.75pt" o:ole="">
                  <v:imagedata r:id="rId17" o:title=""/>
                </v:shape>
                <o:OLEObject Type="Embed" ProgID="Equation.DSMT4" ShapeID="_x0000_i1029" DrawAspect="Content" ObjectID="_1797698719" r:id="rId18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 </w:t>
            </w:r>
            <w:r w:rsidRPr="009D1399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79" w14:anchorId="5115DF0B">
                <v:shape id="_x0000_i1030" type="#_x0000_t75" style="width:9.75pt;height:14.25pt" o:ole="">
                  <v:imagedata r:id="rId19" o:title=""/>
                </v:shape>
                <o:OLEObject Type="Embed" ProgID="Equation.DSMT4" ShapeID="_x0000_i1030" DrawAspect="Content" ObjectID="_1797698720" r:id="rId20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عدد حقيقي غير معدوم</w:t>
            </w:r>
          </w:p>
          <w:p w14:paraId="154A4B9B" w14:textId="77777777" w:rsidR="00193FA7" w:rsidRPr="009D1399" w:rsidRDefault="00193FA7" w:rsidP="00193FA7">
            <w:pPr>
              <w:pStyle w:val="Paragraphedeliste"/>
              <w:numPr>
                <w:ilvl w:val="0"/>
                <w:numId w:val="27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عين صور الأعداد: </w:t>
            </w:r>
            <w:r w:rsidRPr="009D1399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139" w:dyaOrig="260" w14:anchorId="4F1A82FC">
                <v:shape id="_x0000_i1031" type="#_x0000_t75" style="width:6.75pt;height:12.75pt" o:ole="">
                  <v:imagedata r:id="rId21" o:title=""/>
                </v:shape>
                <o:OLEObject Type="Embed" ProgID="Equation.DSMT4" ShapeID="_x0000_i1031" DrawAspect="Content" ObjectID="_1797698721" r:id="rId22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9D1399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471FDD28">
                <v:shape id="_x0000_i1032" type="#_x0000_t75" style="width:9.75pt;height:12.75pt" o:ole="">
                  <v:imagedata r:id="rId23" o:title=""/>
                </v:shape>
                <o:OLEObject Type="Embed" ProgID="Equation.DSMT4" ShapeID="_x0000_i1032" DrawAspect="Content" ObjectID="_1797698722" r:id="rId24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9D1399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540" w:dyaOrig="279" w14:anchorId="2C7418AE">
                <v:shape id="_x0000_i1033" type="#_x0000_t75" style="width:27pt;height:14.25pt" o:ole="">
                  <v:imagedata r:id="rId25" o:title=""/>
                </v:shape>
                <o:OLEObject Type="Embed" ProgID="Equation.DSMT4" ShapeID="_x0000_i1033" DrawAspect="Content" ObjectID="_1797698723" r:id="rId26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</w:p>
          <w:p w14:paraId="5E4337DF" w14:textId="77777777" w:rsidR="00193FA7" w:rsidRPr="009D1399" w:rsidRDefault="00193FA7" w:rsidP="00193FA7">
            <w:pPr>
              <w:pStyle w:val="Paragraphedeliste"/>
              <w:numPr>
                <w:ilvl w:val="0"/>
                <w:numId w:val="27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أ- أحسب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520" w:dyaOrig="320" w14:anchorId="7CE39A2F">
                <v:shape id="_x0000_i1034" type="#_x0000_t75" style="width:26.25pt;height:15.75pt" o:ole="">
                  <v:imagedata r:id="rId27" o:title=""/>
                </v:shape>
                <o:OLEObject Type="Embed" ProgID="Equation.DSMT4" ShapeID="_x0000_i1034" DrawAspect="Content" ObjectID="_1797698724" r:id="rId28"/>
              </w:object>
            </w:r>
            <w:r w:rsidRPr="009D1399"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680" w:dyaOrig="320" w14:anchorId="429EE826">
                <v:shape id="_x0000_i1035" type="#_x0000_t75" style="width:33.75pt;height:15.75pt" o:ole="">
                  <v:imagedata r:id="rId29" o:title=""/>
                </v:shape>
                <o:OLEObject Type="Embed" ProgID="Equation.DSMT4" ShapeID="_x0000_i1035" DrawAspect="Content" ObjectID="_1797698725" r:id="rId30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800" w:dyaOrig="320" w14:anchorId="653CC302">
                <v:shape id="_x0000_i1036" type="#_x0000_t75" style="width:39pt;height:15.75pt" o:ole="">
                  <v:imagedata r:id="rId31" o:title=""/>
                </v:shape>
                <o:OLEObject Type="Embed" ProgID="Equation.DSMT4" ShapeID="_x0000_i1036" DrawAspect="Content" ObjectID="_1797698726" r:id="rId32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920" w:dyaOrig="320" w14:anchorId="67120F52">
                <v:shape id="_x0000_i1037" type="#_x0000_t75" style="width:45.75pt;height:15.75pt" o:ole="">
                  <v:imagedata r:id="rId33" o:title=""/>
                </v:shape>
                <o:OLEObject Type="Embed" ProgID="Equation.DSMT4" ShapeID="_x0000_i1037" DrawAspect="Content" ObjectID="_1797698727" r:id="rId34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  <w:t xml:space="preserve">ب- لما يقترب </w:t>
            </w:r>
            <w:r w:rsidRPr="009D1399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3AE2B6B3">
                <v:shape id="_x0000_i1038" type="#_x0000_t75" style="width:9.75pt;height:11.25pt" o:ole="">
                  <v:imagedata r:id="rId35" o:title=""/>
                </v:shape>
                <o:OLEObject Type="Embed" ProgID="Equation.DSMT4" ShapeID="_x0000_i1038" DrawAspect="Content" ObjectID="_1797698728" r:id="rId36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من الصفر إلى أي قيمة تقترب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540" w:dyaOrig="320" w14:anchorId="2687B8CF">
                <v:shape id="_x0000_i1039" type="#_x0000_t75" style="width:27pt;height:15.75pt" o:ole="">
                  <v:imagedata r:id="rId37" o:title=""/>
                </v:shape>
                <o:OLEObject Type="Embed" ProgID="Equation.DSMT4" ShapeID="_x0000_i1039" DrawAspect="Content" ObjectID="_1797698729" r:id="rId38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>؟</w:t>
            </w:r>
          </w:p>
          <w:p w14:paraId="53C3598D" w14:textId="77777777" w:rsidR="00193FA7" w:rsidRPr="009D1399" w:rsidRDefault="00193FA7" w:rsidP="00193FA7">
            <w:pPr>
              <w:pStyle w:val="Paragraphedeliste"/>
              <w:numPr>
                <w:ilvl w:val="0"/>
                <w:numId w:val="27"/>
              </w:num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أ- أحسب النسبتين:  </w:t>
            </w:r>
            <w:r w:rsidRPr="009D1399">
              <w:rPr>
                <w:rFonts w:ascii="Amiri" w:hAnsi="Amiri" w:cs="Amiri"/>
                <w:position w:val="-24"/>
                <w:sz w:val="28"/>
                <w:szCs w:val="28"/>
                <w:lang w:bidi="ar-DZ"/>
              </w:rPr>
              <w:object w:dxaOrig="1200" w:dyaOrig="620" w14:anchorId="3FC9B77D">
                <v:shape id="_x0000_i1040" type="#_x0000_t75" style="width:60pt;height:30.75pt" o:ole="">
                  <v:imagedata r:id="rId39" o:title=""/>
                </v:shape>
                <o:OLEObject Type="Embed" ProgID="Equation.DSMT4" ShapeID="_x0000_i1040" DrawAspect="Content" ObjectID="_1797698730" r:id="rId40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9D1399">
              <w:rPr>
                <w:rFonts w:ascii="Amiri" w:hAnsi="Amiri" w:cs="Amiri"/>
                <w:position w:val="-28"/>
                <w:sz w:val="28"/>
                <w:szCs w:val="28"/>
                <w:lang w:bidi="ar-DZ"/>
              </w:rPr>
              <w:object w:dxaOrig="1579" w:dyaOrig="660" w14:anchorId="38910B88">
                <v:shape id="_x0000_i1041" type="#_x0000_t75" style="width:78.75pt;height:33pt" o:ole="">
                  <v:imagedata r:id="rId41" o:title=""/>
                </v:shape>
                <o:OLEObject Type="Embed" ProgID="Equation.DSMT4" ShapeID="_x0000_i1041" DrawAspect="Content" ObjectID="_1797698731" r:id="rId42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  <w:t xml:space="preserve">ب- لما يقترب </w:t>
            </w:r>
            <w:r w:rsidRPr="009D1399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79" w14:anchorId="2F742112">
                <v:shape id="_x0000_i1042" type="#_x0000_t75" style="width:9.75pt;height:14.25pt" o:ole="">
                  <v:imagedata r:id="rId19" o:title=""/>
                </v:shape>
                <o:OLEObject Type="Embed" ProgID="Equation.DSMT4" ShapeID="_x0000_i1042" DrawAspect="Content" ObjectID="_1797698732" r:id="rId43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من الصفر إلى أي قيمة تقترب النسبة </w:t>
            </w:r>
            <w:r w:rsidRPr="009D1399">
              <w:rPr>
                <w:rFonts w:ascii="Amiri" w:hAnsi="Amiri" w:cs="Amiri"/>
                <w:position w:val="-28"/>
                <w:sz w:val="28"/>
                <w:szCs w:val="28"/>
                <w:lang w:bidi="ar-DZ"/>
              </w:rPr>
              <w:object w:dxaOrig="1579" w:dyaOrig="660" w14:anchorId="15258004">
                <v:shape id="_x0000_i1043" type="#_x0000_t75" style="width:78.75pt;height:33pt" o:ole="">
                  <v:imagedata r:id="rId41" o:title=""/>
                </v:shape>
                <o:OLEObject Type="Embed" ProgID="Equation.DSMT4" ShapeID="_x0000_i1043" DrawAspect="Content" ObjectID="_1797698733" r:id="rId44"/>
              </w:object>
            </w:r>
          </w:p>
          <w:p w14:paraId="084F5383" w14:textId="77777777" w:rsidR="00193FA7" w:rsidRDefault="00193FA7" w:rsidP="00193FA7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193FA7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t>مناقشة النشاط (سؤال 1-2)</w:t>
            </w:r>
          </w:p>
          <w:p w14:paraId="54273E17" w14:textId="77777777" w:rsidR="00193FA7" w:rsidRPr="00193FA7" w:rsidRDefault="00193FA7" w:rsidP="00193FA7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6438189" w14:textId="77777777" w:rsidR="00193FA7" w:rsidRPr="009D1399" w:rsidRDefault="00193FA7" w:rsidP="00193FA7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color w:val="FF0000"/>
                <w:position w:val="-10"/>
                <w:sz w:val="28"/>
                <w:szCs w:val="28"/>
                <w:lang w:bidi="ar-DZ"/>
              </w:rPr>
              <w:object w:dxaOrig="240" w:dyaOrig="320" w14:anchorId="5AACD013">
                <v:shape id="_x0000_i1044" type="#_x0000_t75" style="width:12pt;height:15.75pt" o:ole="">
                  <v:imagedata r:id="rId13" o:title=""/>
                </v:shape>
                <o:OLEObject Type="Embed" ProgID="Equation.DSMT4" ShapeID="_x0000_i1044" DrawAspect="Content" ObjectID="_1797698734" r:id="rId45"/>
              </w:object>
            </w:r>
            <w:r w:rsidRPr="009D1399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دالة معرفة على </w:t>
            </w:r>
            <w:r w:rsidRPr="009D1399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60" w:dyaOrig="260" w14:anchorId="32B752B4">
                <v:shape id="_x0000_i1045" type="#_x0000_t75" style="width:12.75pt;height:12.75pt" o:ole="">
                  <v:imagedata r:id="rId15" o:title=""/>
                </v:shape>
                <o:OLEObject Type="Embed" ProgID="Equation.DSMT4" ShapeID="_x0000_i1045" DrawAspect="Content" ObjectID="_1797698735" r:id="rId46"/>
              </w:object>
            </w:r>
            <w:r w:rsidRPr="009D1399"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بالعبارة: 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300" w:dyaOrig="360" w14:anchorId="3DEC8926">
                <v:shape id="_x0000_i1046" type="#_x0000_t75" style="width:65.25pt;height:18.75pt" o:ole="">
                  <v:imagedata r:id="rId17" o:title=""/>
                </v:shape>
                <o:OLEObject Type="Embed" ProgID="Equation.DSMT4" ShapeID="_x0000_i1046" DrawAspect="Content" ObjectID="_1797698736" r:id="rId47"/>
              </w:object>
            </w:r>
          </w:p>
          <w:p w14:paraId="46CD4068" w14:textId="77777777" w:rsidR="00193FA7" w:rsidRPr="009D1399" w:rsidRDefault="00193FA7" w:rsidP="00193FA7">
            <w:pPr>
              <w:pStyle w:val="Paragraphedeliste"/>
              <w:numPr>
                <w:ilvl w:val="0"/>
                <w:numId w:val="28"/>
              </w:numPr>
              <w:bidi/>
              <w:ind w:left="360"/>
              <w:rPr>
                <w:rFonts w:ascii="Amiri" w:hAnsi="Amiri" w:cs="Amiri"/>
                <w:color w:val="ED0000"/>
                <w:sz w:val="28"/>
                <w:szCs w:val="28"/>
                <w:lang w:bidi="ar-DZ"/>
              </w:rPr>
            </w:pPr>
            <w:r w:rsidRPr="009D1399">
              <w:rPr>
                <w:rFonts w:ascii="Amiri" w:hAnsi="Amiri" w:cs="Amiri"/>
                <w:color w:val="ED0000"/>
                <w:sz w:val="28"/>
                <w:szCs w:val="28"/>
                <w:rtl/>
                <w:lang w:bidi="ar-DZ"/>
              </w:rPr>
              <w:t xml:space="preserve">تعيين صور الأعداد: </w:t>
            </w:r>
            <w:r w:rsidRPr="009D1399">
              <w:rPr>
                <w:rFonts w:ascii="Amiri" w:hAnsi="Amiri" w:cs="Amiri"/>
                <w:color w:val="ED0000"/>
                <w:position w:val="-4"/>
                <w:sz w:val="28"/>
                <w:szCs w:val="28"/>
                <w:lang w:bidi="ar-DZ"/>
              </w:rPr>
              <w:object w:dxaOrig="139" w:dyaOrig="260" w14:anchorId="365654C4">
                <v:shape id="_x0000_i1047" type="#_x0000_t75" style="width:6.75pt;height:12.75pt" o:ole="">
                  <v:imagedata r:id="rId48" o:title=""/>
                </v:shape>
                <o:OLEObject Type="Embed" ProgID="Equation.DSMT4" ShapeID="_x0000_i1047" DrawAspect="Content" ObjectID="_1797698737" r:id="rId49"/>
              </w:object>
            </w:r>
            <w:r w:rsidRPr="009D1399">
              <w:rPr>
                <w:rFonts w:ascii="Amiri" w:hAnsi="Amiri" w:cs="Amiri"/>
                <w:color w:val="ED0000"/>
                <w:sz w:val="28"/>
                <w:szCs w:val="28"/>
                <w:rtl/>
                <w:lang w:bidi="ar-DZ"/>
              </w:rPr>
              <w:t xml:space="preserve"> ،  </w:t>
            </w:r>
            <w:r w:rsidRPr="009D1399">
              <w:rPr>
                <w:rFonts w:ascii="Amiri" w:hAnsi="Amiri" w:cs="Amiri"/>
                <w:color w:val="ED0000"/>
                <w:position w:val="-4"/>
                <w:sz w:val="28"/>
                <w:szCs w:val="28"/>
                <w:lang w:bidi="ar-DZ"/>
              </w:rPr>
              <w:object w:dxaOrig="200" w:dyaOrig="260" w14:anchorId="28FEB481">
                <v:shape id="_x0000_i1048" type="#_x0000_t75" style="width:9.75pt;height:12.75pt" o:ole="">
                  <v:imagedata r:id="rId50" o:title=""/>
                </v:shape>
                <o:OLEObject Type="Embed" ProgID="Equation.DSMT4" ShapeID="_x0000_i1048" DrawAspect="Content" ObjectID="_1797698738" r:id="rId51"/>
              </w:object>
            </w:r>
            <w:r w:rsidRPr="009D1399">
              <w:rPr>
                <w:rFonts w:ascii="Amiri" w:hAnsi="Amiri" w:cs="Amiri"/>
                <w:color w:val="ED0000"/>
                <w:sz w:val="28"/>
                <w:szCs w:val="28"/>
                <w:rtl/>
                <w:lang w:bidi="ar-DZ"/>
              </w:rPr>
              <w:t xml:space="preserve"> ، </w:t>
            </w:r>
            <w:r w:rsidRPr="009D1399">
              <w:rPr>
                <w:rFonts w:ascii="Amiri" w:hAnsi="Amiri" w:cs="Amiri"/>
                <w:color w:val="ED0000"/>
                <w:position w:val="-6"/>
                <w:sz w:val="28"/>
                <w:szCs w:val="28"/>
                <w:lang w:bidi="ar-DZ"/>
              </w:rPr>
              <w:object w:dxaOrig="540" w:dyaOrig="279" w14:anchorId="4E5F6F69">
                <v:shape id="_x0000_i1049" type="#_x0000_t75" style="width:27pt;height:14.25pt" o:ole="">
                  <v:imagedata r:id="rId52" o:title=""/>
                </v:shape>
                <o:OLEObject Type="Embed" ProgID="Equation.DSMT4" ShapeID="_x0000_i1049" DrawAspect="Content" ObjectID="_1797698739" r:id="rId53"/>
              </w:object>
            </w:r>
            <w:r w:rsidRPr="009D1399">
              <w:rPr>
                <w:rFonts w:ascii="Amiri" w:hAnsi="Amiri" w:cs="Amiri"/>
                <w:color w:val="ED0000"/>
                <w:sz w:val="28"/>
                <w:szCs w:val="28"/>
                <w:rtl/>
                <w:lang w:bidi="ar-DZ"/>
              </w:rPr>
              <w:t xml:space="preserve"> </w:t>
            </w:r>
          </w:p>
          <w:p w14:paraId="4B2CB53D" w14:textId="77777777" w:rsidR="00193FA7" w:rsidRDefault="00193FA7" w:rsidP="00193FA7">
            <w:pPr>
              <w:bidi/>
              <w:ind w:left="36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560" w:dyaOrig="360" w14:anchorId="3E41F1FA">
                <v:shape id="_x0000_i1050" type="#_x0000_t75" style="width:78pt;height:18.75pt" o:ole="">
                  <v:imagedata r:id="rId54" o:title=""/>
                </v:shape>
                <o:OLEObject Type="Embed" ProgID="Equation.DSMT4" ShapeID="_x0000_i1050" DrawAspect="Content" ObjectID="_1797698740" r:id="rId55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</w:t>
            </w:r>
          </w:p>
          <w:p w14:paraId="0D31CEBD" w14:textId="77777777" w:rsidR="00193FA7" w:rsidRDefault="00193FA7" w:rsidP="00193FA7">
            <w:pPr>
              <w:bidi/>
              <w:ind w:left="36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640" w:dyaOrig="360" w14:anchorId="02ECCDB4">
                <v:shape id="_x0000_i1051" type="#_x0000_t75" style="width:81.75pt;height:18.75pt" o:ole="">
                  <v:imagedata r:id="rId56" o:title=""/>
                </v:shape>
                <o:OLEObject Type="Embed" ProgID="Equation.DSMT4" ShapeID="_x0000_i1051" DrawAspect="Content" ObjectID="_1797698741" r:id="rId57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</w:t>
            </w:r>
          </w:p>
          <w:p w14:paraId="4AD4D983" w14:textId="77777777" w:rsidR="00193FA7" w:rsidRDefault="00193FA7" w:rsidP="00193FA7">
            <w:pPr>
              <w:bidi/>
              <w:ind w:left="36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3159" w:dyaOrig="360" w14:anchorId="519C299D">
                <v:shape id="_x0000_i1052" type="#_x0000_t75" style="width:158.25pt;height:18.75pt" o:ole="">
                  <v:imagedata r:id="rId58" o:title=""/>
                </v:shape>
                <o:OLEObject Type="Embed" ProgID="Equation.DSMT4" ShapeID="_x0000_i1052" DrawAspect="Content" ObjectID="_1797698742" r:id="rId59"/>
              </w:object>
            </w:r>
          </w:p>
          <w:p w14:paraId="04D3A3A5" w14:textId="77777777" w:rsidR="00193FA7" w:rsidRDefault="00193FA7" w:rsidP="00193FA7">
            <w:pPr>
              <w:bidi/>
              <w:ind w:left="36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2CB78D7B" w14:textId="77777777" w:rsidR="00193FA7" w:rsidRDefault="00193FA7" w:rsidP="00193FA7">
            <w:pPr>
              <w:bidi/>
              <w:ind w:left="36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62A960E9" w14:textId="77777777" w:rsidR="00193FA7" w:rsidRPr="009D1399" w:rsidRDefault="00193FA7" w:rsidP="00193FA7">
            <w:pPr>
              <w:bidi/>
              <w:ind w:left="360"/>
              <w:rPr>
                <w:rFonts w:ascii="Amiri" w:hAnsi="Amiri" w:cs="Amiri"/>
                <w:color w:val="ED0000"/>
                <w:sz w:val="28"/>
                <w:szCs w:val="28"/>
                <w:lang w:bidi="ar-DZ"/>
              </w:rPr>
            </w:pPr>
          </w:p>
          <w:p w14:paraId="16F7C12F" w14:textId="77777777" w:rsidR="00193FA7" w:rsidRPr="009D1399" w:rsidRDefault="00193FA7" w:rsidP="00193FA7">
            <w:pPr>
              <w:pStyle w:val="Paragraphedeliste"/>
              <w:numPr>
                <w:ilvl w:val="0"/>
                <w:numId w:val="28"/>
              </w:numPr>
              <w:bidi/>
              <w:ind w:left="36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9D1399">
              <w:rPr>
                <w:rFonts w:ascii="Amiri" w:hAnsi="Amiri" w:cs="Amiri"/>
                <w:color w:val="ED0000"/>
                <w:sz w:val="28"/>
                <w:szCs w:val="28"/>
                <w:rtl/>
                <w:lang w:bidi="ar-DZ"/>
              </w:rPr>
              <w:t xml:space="preserve">أ- حساب </w:t>
            </w:r>
            <w:r w:rsidRPr="009D1399">
              <w:rPr>
                <w:rFonts w:ascii="Amiri" w:hAnsi="Amiri" w:cs="Amiri"/>
                <w:color w:val="ED0000"/>
                <w:position w:val="-10"/>
                <w:sz w:val="28"/>
                <w:szCs w:val="28"/>
                <w:lang w:bidi="ar-DZ"/>
              </w:rPr>
              <w:object w:dxaOrig="520" w:dyaOrig="320" w14:anchorId="6EF540DB">
                <v:shape id="_x0000_i1053" type="#_x0000_t75" style="width:26.25pt;height:15.75pt" o:ole="">
                  <v:imagedata r:id="rId60" o:title=""/>
                </v:shape>
                <o:OLEObject Type="Embed" ProgID="Equation.DSMT4" ShapeID="_x0000_i1053" DrawAspect="Content" ObjectID="_1797698743" r:id="rId61"/>
              </w:object>
            </w:r>
            <w:r w:rsidRPr="009D1399">
              <w:rPr>
                <w:rFonts w:ascii="Amiri" w:hAnsi="Amiri" w:cs="Amiri"/>
                <w:color w:val="ED0000"/>
                <w:sz w:val="28"/>
                <w:szCs w:val="28"/>
                <w:lang w:bidi="ar-DZ"/>
              </w:rPr>
              <w:t xml:space="preserve"> </w:t>
            </w:r>
            <w:r w:rsidRPr="009D1399">
              <w:rPr>
                <w:rFonts w:ascii="Amiri" w:hAnsi="Amiri" w:cs="Amiri"/>
                <w:color w:val="ED0000"/>
                <w:sz w:val="28"/>
                <w:szCs w:val="28"/>
                <w:rtl/>
                <w:lang w:bidi="ar-DZ"/>
              </w:rPr>
              <w:t xml:space="preserve"> ، </w:t>
            </w:r>
            <w:r w:rsidRPr="009D1399">
              <w:rPr>
                <w:rFonts w:ascii="Amiri" w:hAnsi="Amiri" w:cs="Amiri"/>
                <w:color w:val="ED0000"/>
                <w:position w:val="-10"/>
                <w:sz w:val="28"/>
                <w:szCs w:val="28"/>
                <w:lang w:bidi="ar-DZ"/>
              </w:rPr>
              <w:object w:dxaOrig="680" w:dyaOrig="320" w14:anchorId="51C5F3B7">
                <v:shape id="_x0000_i1054" type="#_x0000_t75" style="width:33.75pt;height:15.75pt" o:ole="">
                  <v:imagedata r:id="rId62" o:title=""/>
                </v:shape>
                <o:OLEObject Type="Embed" ProgID="Equation.DSMT4" ShapeID="_x0000_i1054" DrawAspect="Content" ObjectID="_1797698744" r:id="rId63"/>
              </w:object>
            </w:r>
            <w:r w:rsidRPr="009D1399">
              <w:rPr>
                <w:rFonts w:ascii="Amiri" w:hAnsi="Amiri" w:cs="Amiri"/>
                <w:color w:val="ED0000"/>
                <w:sz w:val="28"/>
                <w:szCs w:val="28"/>
                <w:rtl/>
                <w:lang w:bidi="ar-DZ"/>
              </w:rPr>
              <w:t xml:space="preserve"> ، </w:t>
            </w:r>
            <w:r w:rsidRPr="009D1399">
              <w:rPr>
                <w:rFonts w:ascii="Amiri" w:hAnsi="Amiri" w:cs="Amiri"/>
                <w:color w:val="ED0000"/>
                <w:position w:val="-10"/>
                <w:sz w:val="28"/>
                <w:szCs w:val="28"/>
                <w:lang w:bidi="ar-DZ"/>
              </w:rPr>
              <w:object w:dxaOrig="800" w:dyaOrig="320" w14:anchorId="32238B86">
                <v:shape id="_x0000_i1055" type="#_x0000_t75" style="width:39pt;height:15.75pt" o:ole="">
                  <v:imagedata r:id="rId64" o:title=""/>
                </v:shape>
                <o:OLEObject Type="Embed" ProgID="Equation.DSMT4" ShapeID="_x0000_i1055" DrawAspect="Content" ObjectID="_1797698745" r:id="rId65"/>
              </w:object>
            </w:r>
            <w:r w:rsidRPr="009D1399">
              <w:rPr>
                <w:rFonts w:ascii="Amiri" w:hAnsi="Amiri" w:cs="Amiri"/>
                <w:color w:val="ED0000"/>
                <w:sz w:val="28"/>
                <w:szCs w:val="28"/>
                <w:rtl/>
                <w:lang w:bidi="ar-DZ"/>
              </w:rPr>
              <w:t xml:space="preserve"> ، </w:t>
            </w:r>
            <w:r w:rsidRPr="009D1399">
              <w:rPr>
                <w:rFonts w:ascii="Amiri" w:hAnsi="Amiri" w:cs="Amiri"/>
                <w:color w:val="ED0000"/>
                <w:position w:val="-10"/>
                <w:sz w:val="28"/>
                <w:szCs w:val="28"/>
                <w:lang w:bidi="ar-DZ"/>
              </w:rPr>
              <w:object w:dxaOrig="920" w:dyaOrig="320" w14:anchorId="18AC5791">
                <v:shape id="_x0000_i1056" type="#_x0000_t75" style="width:45.75pt;height:15.75pt" o:ole="">
                  <v:imagedata r:id="rId66" o:title=""/>
                </v:shape>
                <o:OLEObject Type="Embed" ProgID="Equation.DSMT4" ShapeID="_x0000_i1056" DrawAspect="Content" ObjectID="_1797698746" r:id="rId67"/>
              </w:object>
            </w:r>
          </w:p>
          <w:p w14:paraId="39BAE930" w14:textId="77777777" w:rsidR="00193FA7" w:rsidRPr="009D1399" w:rsidRDefault="00193FA7" w:rsidP="00193FA7">
            <w:pPr>
              <w:bidi/>
              <w:ind w:left="36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840" w:dyaOrig="320" w14:anchorId="26A81EE2">
                <v:shape id="_x0000_i1057" type="#_x0000_t75" style="width:42pt;height:15.75pt" o:ole="">
                  <v:imagedata r:id="rId68" o:title=""/>
                </v:shape>
                <o:OLEObject Type="Embed" ProgID="Equation.DSMT4" ShapeID="_x0000_i1057" DrawAspect="Content" ObjectID="_1797698747" r:id="rId69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300" w:dyaOrig="320" w14:anchorId="1AB58957">
                <v:shape id="_x0000_i1058" type="#_x0000_t75" style="width:65.25pt;height:15.75pt" o:ole="">
                  <v:imagedata r:id="rId70" o:title=""/>
                </v:shape>
                <o:OLEObject Type="Embed" ProgID="Equation.DSMT4" ShapeID="_x0000_i1058" DrawAspect="Content" ObjectID="_1797698748" r:id="rId71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،    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660" w:dyaOrig="320" w14:anchorId="41627BCA">
                <v:shape id="_x0000_i1059" type="#_x0000_t75" style="width:83.25pt;height:15.75pt" o:ole="">
                  <v:imagedata r:id="rId72" o:title=""/>
                </v:shape>
                <o:OLEObject Type="Embed" ProgID="Equation.DSMT4" ShapeID="_x0000_i1059" DrawAspect="Content" ObjectID="_1797698749" r:id="rId73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،</w: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2020" w:dyaOrig="320" w14:anchorId="7A33BC29">
                <v:shape id="_x0000_i1060" type="#_x0000_t75" style="width:101.25pt;height:15.75pt" o:ole="">
                  <v:imagedata r:id="rId74" o:title=""/>
                </v:shape>
                <o:OLEObject Type="Embed" ProgID="Equation.DSMT4" ShapeID="_x0000_i1060" DrawAspect="Content" ObjectID="_1797698750" r:id="rId75"/>
              </w:object>
            </w:r>
          </w:p>
          <w:p w14:paraId="5290AA5B" w14:textId="77777777" w:rsidR="00193FA7" w:rsidRPr="00105FD3" w:rsidRDefault="00193FA7" w:rsidP="00193FA7">
            <w:pPr>
              <w:bidi/>
              <w:ind w:left="36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ب- نلاحظ أنه: لما يقترب </w:t>
            </w:r>
            <w:r w:rsidRPr="009D1399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2DC6718C">
                <v:shape id="_x0000_i1061" type="#_x0000_t75" style="width:9.75pt;height:11.25pt" o:ole="">
                  <v:imagedata r:id="rId35" o:title=""/>
                </v:shape>
                <o:OLEObject Type="Embed" ProgID="Equation.DSMT4" ShapeID="_x0000_i1061" DrawAspect="Content" ObjectID="_1797698751" r:id="rId76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من الصفر تقترب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540" w:dyaOrig="320" w14:anchorId="30FEDD0E">
                <v:shape id="_x0000_i1062" type="#_x0000_t75" style="width:27pt;height:15.75pt" o:ole="">
                  <v:imagedata r:id="rId37" o:title=""/>
                </v:shape>
                <o:OLEObject Type="Embed" ProgID="Equation.DSMT4" ShapeID="_x0000_i1062" DrawAspect="Content" ObjectID="_1797698752" r:id="rId77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من العدد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520" w:dyaOrig="320" w14:anchorId="3C7329B8">
                <v:shape id="_x0000_i1063" type="#_x0000_t75" style="width:26.25pt;height:15.75pt" o:ole="">
                  <v:imagedata r:id="rId27" o:title=""/>
                </v:shape>
                <o:OLEObject Type="Embed" ProgID="Equation.DSMT4" ShapeID="_x0000_i1063" DrawAspect="Content" ObjectID="_1797698753" r:id="rId78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أي 1.</w:t>
            </w:r>
          </w:p>
          <w:p w14:paraId="12E44FAF" w14:textId="77777777" w:rsidR="00193FA7" w:rsidRPr="009D1399" w:rsidRDefault="00193FA7" w:rsidP="00193FA7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    </w:t>
            </w:r>
            <w:r w:rsidRPr="00B04039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ونكتب: </w:t>
            </w:r>
            <w:r w:rsidRPr="009D1399">
              <w:rPr>
                <w:rFonts w:ascii="Amiri" w:hAnsi="Amiri" w:cs="Amiri"/>
                <w:position w:val="-20"/>
                <w:sz w:val="28"/>
                <w:szCs w:val="28"/>
                <w:lang w:bidi="ar-DZ"/>
              </w:rPr>
              <w:object w:dxaOrig="1200" w:dyaOrig="440" w14:anchorId="29144433">
                <v:shape id="_x0000_i1064" type="#_x0000_t75" style="width:60pt;height:21.75pt" o:ole="">
                  <v:imagedata r:id="rId79" o:title=""/>
                </v:shape>
                <o:OLEObject Type="Embed" ProgID="Equation.DSMT4" ShapeID="_x0000_i1064" DrawAspect="Content" ObjectID="_1797698754" r:id="rId80"/>
              </w:object>
            </w:r>
            <w:r w:rsidRPr="009D1399"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</w:p>
          <w:p w14:paraId="5BD1B242" w14:textId="77777777" w:rsidR="00193FA7" w:rsidRDefault="00193FA7" w:rsidP="00193FA7">
            <w:pPr>
              <w:bidi/>
              <w:ind w:left="36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B04039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وتقرأ: </w: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نهاية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540" w:dyaOrig="320" w14:anchorId="09890F87">
                <v:shape id="_x0000_i1065" type="#_x0000_t75" style="width:27pt;height:15.75pt" o:ole="">
                  <v:imagedata r:id="rId37" o:title=""/>
                </v:shape>
                <o:OLEObject Type="Embed" ProgID="Equation.DSMT4" ShapeID="_x0000_i1065" DrawAspect="Content" ObjectID="_1797698755" r:id="rId81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عندما يؤول </w:t>
            </w:r>
            <w:r w:rsidRPr="009D1399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6A256DF4">
                <v:shape id="_x0000_i1066" type="#_x0000_t75" style="width:9.75pt;height:11.25pt" o:ole="">
                  <v:imagedata r:id="rId35" o:title=""/>
                </v:shape>
                <o:OLEObject Type="Embed" ProgID="Equation.DSMT4" ShapeID="_x0000_i1066" DrawAspect="Content" ObjectID="_1797698756" r:id="rId82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إلى 0 تساوي </w:t>
            </w:r>
          </w:p>
          <w:p w14:paraId="36C6A7C0" w14:textId="77777777" w:rsidR="00157094" w:rsidRDefault="00157094" w:rsidP="00157094">
            <w:pPr>
              <w:bidi/>
              <w:ind w:left="360"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  <w:p w14:paraId="5A1DA826" w14:textId="77777777" w:rsidR="00157094" w:rsidRDefault="00157094" w:rsidP="00157094">
            <w:pPr>
              <w:bidi/>
              <w:rPr>
                <w:rFonts w:ascii="Amiri" w:hAnsi="Amiri" w:cs="Amiri"/>
                <w:b/>
                <w:bCs/>
                <w:color w:val="ED0000"/>
                <w:sz w:val="28"/>
                <w:szCs w:val="28"/>
                <w:u w:val="single"/>
                <w:lang w:bidi="ar-DZ"/>
              </w:rPr>
            </w:pPr>
            <w:r w:rsidRPr="009D1399">
              <w:rPr>
                <w:rFonts w:ascii="Amiri" w:hAnsi="Amiri" w:cs="Amiri"/>
                <w:b/>
                <w:bCs/>
                <w:color w:val="ED0000"/>
                <w:sz w:val="28"/>
                <w:szCs w:val="28"/>
                <w:u w:val="single"/>
                <w:rtl/>
                <w:lang w:bidi="ar-DZ"/>
              </w:rPr>
              <w:t>النهاية عند 0</w:t>
            </w:r>
          </w:p>
          <w:p w14:paraId="3EC89298" w14:textId="77777777" w:rsidR="00157094" w:rsidRPr="009D1399" w:rsidRDefault="00157094" w:rsidP="00157094">
            <w:pPr>
              <w:bidi/>
              <w:rPr>
                <w:rFonts w:ascii="Amiri" w:hAnsi="Amiri" w:cs="Amiri"/>
                <w:b/>
                <w:bCs/>
                <w:color w:val="ED0000"/>
                <w:sz w:val="28"/>
                <w:szCs w:val="28"/>
                <w:u w:val="single"/>
                <w:lang w:bidi="ar-DZ"/>
              </w:rPr>
            </w:pPr>
          </w:p>
          <w:p w14:paraId="2FACB46D" w14:textId="77777777" w:rsidR="00157094" w:rsidRPr="009D1399" w:rsidRDefault="00157094" w:rsidP="00157094">
            <w:pPr>
              <w:bidi/>
              <w:ind w:left="36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نقبل أن: إذا كانت الدالة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240" w:dyaOrig="320" w14:anchorId="090C32D5">
                <v:shape id="_x0000_i1067" type="#_x0000_t75" style="width:12pt;height:15.75pt" o:ole="">
                  <v:imagedata r:id="rId13" o:title=""/>
                </v:shape>
                <o:OLEObject Type="Embed" ProgID="Equation.DSMT4" ShapeID="_x0000_i1067" DrawAspect="Content" ObjectID="_1797698757" r:id="rId83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معرفة على مجال </w:t>
            </w:r>
            <w:r w:rsidRPr="009D1399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3406CD0D">
                <v:shape id="_x0000_i1068" type="#_x0000_t75" style="width:9.75pt;height:12.75pt" o:ole="">
                  <v:imagedata r:id="rId84" o:title=""/>
                </v:shape>
                <o:OLEObject Type="Embed" ProgID="Equation.DSMT4" ShapeID="_x0000_i1068" DrawAspect="Content" ObjectID="_1797698758" r:id="rId85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يشمل العدد </w:t>
            </w:r>
            <w:r w:rsidRPr="009D1399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79" w14:anchorId="03F543FE">
                <v:shape id="_x0000_i1069" type="#_x0000_t75" style="width:9.75pt;height:14.25pt" o:ole="">
                  <v:imagedata r:id="rId86" o:title=""/>
                </v:shape>
                <o:OLEObject Type="Embed" ProgID="Equation.DSMT4" ShapeID="_x0000_i1069" DrawAspect="Content" ObjectID="_1797698759" r:id="rId87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فإن حساب نهاية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240" w:dyaOrig="320" w14:anchorId="733E19B3">
                <v:shape id="_x0000_i1070" type="#_x0000_t75" style="width:12pt;height:15.75pt" o:ole="">
                  <v:imagedata r:id="rId13" o:title=""/>
                </v:shape>
                <o:OLEObject Type="Embed" ProgID="Equation.DSMT4" ShapeID="_x0000_i1070" DrawAspect="Content" ObjectID="_1797698760" r:id="rId88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عند </w:t>
            </w:r>
            <w:r w:rsidRPr="009D1399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79" w14:anchorId="306CCB3C">
                <v:shape id="_x0000_i1071" type="#_x0000_t75" style="width:9.75pt;height:14.25pt" o:ole="">
                  <v:imagedata r:id="rId89" o:title=""/>
                </v:shape>
                <o:OLEObject Type="Embed" ProgID="Equation.DSMT4" ShapeID="_x0000_i1071" DrawAspect="Content" ObjectID="_1797698761" r:id="rId90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يؤول على حساب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520" w:dyaOrig="320" w14:anchorId="58BD8327">
                <v:shape id="_x0000_i1072" type="#_x0000_t75" style="width:26.25pt;height:15.75pt" o:ole="">
                  <v:imagedata r:id="rId27" o:title=""/>
                </v:shape>
                <o:OLEObject Type="Embed" ProgID="Equation.DSMT4" ShapeID="_x0000_i1072" DrawAspect="Content" ObjectID="_1797698762" r:id="rId91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ونكتب </w:t>
            </w:r>
            <w:r w:rsidRPr="009D1399">
              <w:rPr>
                <w:rFonts w:ascii="Amiri" w:hAnsi="Amiri" w:cs="Amiri"/>
                <w:position w:val="-20"/>
                <w:sz w:val="28"/>
                <w:szCs w:val="28"/>
                <w:lang w:bidi="ar-DZ"/>
              </w:rPr>
              <w:object w:dxaOrig="1579" w:dyaOrig="440" w14:anchorId="795D5E82">
                <v:shape id="_x0000_i1073" type="#_x0000_t75" style="width:78.75pt;height:21.75pt" o:ole="">
                  <v:imagedata r:id="rId92" o:title=""/>
                </v:shape>
                <o:OLEObject Type="Embed" ProgID="Equation.DSMT4" ShapeID="_x0000_i1073" DrawAspect="Content" ObjectID="_1797698763" r:id="rId93"/>
              </w:object>
            </w:r>
          </w:p>
          <w:p w14:paraId="0F927FF5" w14:textId="77777777" w:rsidR="00157094" w:rsidRPr="009D1399" w:rsidRDefault="00157094" w:rsidP="0015709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ascii="Amiri" w:hAnsi="Amiri" w:cs="Amiri"/>
                <w:b/>
                <w:bCs/>
                <w:noProof/>
                <w:color w:val="FF0000"/>
                <w:sz w:val="28"/>
                <w:szCs w:val="28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7D0743C" wp14:editId="13082813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48894</wp:posOffset>
                      </wp:positionV>
                      <wp:extent cx="1790700" cy="1495425"/>
                      <wp:effectExtent l="0" t="0" r="0" b="9525"/>
                      <wp:wrapNone/>
                      <wp:docPr id="5937049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14954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4002B5" w14:textId="77777777" w:rsidR="00157094" w:rsidRDefault="00157094" w:rsidP="00157094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9A35636" wp14:editId="5A2F0D4A">
                                        <wp:extent cx="1419225" cy="1314448"/>
                                        <wp:effectExtent l="0" t="0" r="0" b="635"/>
                                        <wp:docPr id="1697086563" name="Image 169708656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9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22558" cy="131753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D0743C" id="Rectangle 2" o:spid="_x0000_s1031" style="position:absolute;left:0;text-align:left;margin-left:.25pt;margin-top:3.85pt;width:141pt;height:117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" fillcolor="white [3201]" stroked="f" strokeweight="2pt">
                      <v:textbox>
                        <w:txbxContent>
                          <w:p w14:paraId="0D4002B5" w14:textId="77777777" w:rsidR="00157094" w:rsidRDefault="00157094" w:rsidP="0015709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A35636" wp14:editId="5A2F0D4A">
                                  <wp:extent cx="1419225" cy="1314448"/>
                                  <wp:effectExtent l="0" t="0" r="0" b="635"/>
                                  <wp:docPr id="1697086563" name="Image 16970865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2558" cy="13175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  <w:t>مثال:</w:t>
            </w:r>
          </w:p>
          <w:p w14:paraId="0243A2FD" w14:textId="77777777" w:rsidR="00157094" w:rsidRDefault="00157094" w:rsidP="00157094">
            <w:pPr>
              <w:bidi/>
              <w:ind w:left="360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position w:val="-24"/>
                <w:sz w:val="28"/>
                <w:szCs w:val="28"/>
                <w:lang w:bidi="ar-DZ"/>
              </w:rPr>
              <w:object w:dxaOrig="1380" w:dyaOrig="620" w14:anchorId="0DFF9E49">
                <v:shape id="_x0000_i1074" type="#_x0000_t75" style="width:69pt;height:30.75pt" o:ole="">
                  <v:imagedata r:id="rId96" o:title=""/>
                </v:shape>
                <o:OLEObject Type="Embed" ProgID="Equation.DSMT4" ShapeID="_x0000_i1074" DrawAspect="Content" ObjectID="_1797698764" r:id="rId97"/>
              </w:object>
            </w: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  ،    </w:t>
            </w:r>
            <w:r w:rsidRPr="009D1399">
              <w:rPr>
                <w:rFonts w:ascii="Amiri" w:hAnsi="Amiri" w:cs="Amiri"/>
                <w:b/>
                <w:bCs/>
                <w:color w:val="FF0000"/>
                <w:position w:val="-20"/>
                <w:sz w:val="28"/>
                <w:szCs w:val="28"/>
                <w:lang w:bidi="ar-DZ"/>
              </w:rPr>
              <w:object w:dxaOrig="1920" w:dyaOrig="460" w14:anchorId="22681024">
                <v:shape id="_x0000_i1075" type="#_x0000_t75" style="width:96pt;height:23.25pt" o:ole="">
                  <v:imagedata r:id="rId98" o:title=""/>
                </v:shape>
                <o:OLEObject Type="Embed" ProgID="Equation.DSMT4" ShapeID="_x0000_i1075" DrawAspect="Content" ObjectID="_1797698765" r:id="rId99"/>
              </w:object>
            </w:r>
          </w:p>
          <w:p w14:paraId="68232CFC" w14:textId="77777777" w:rsidR="00157094" w:rsidRDefault="00157094" w:rsidP="00157094">
            <w:pPr>
              <w:bidi/>
              <w:ind w:left="360"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  <w:p w14:paraId="6776E7A0" w14:textId="77777777" w:rsidR="00193FA7" w:rsidRDefault="00193FA7" w:rsidP="00193FA7">
            <w:pPr>
              <w:bidi/>
              <w:ind w:left="36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39DE2AA3" w14:textId="40F7A4E6" w:rsidR="00157094" w:rsidRPr="00157094" w:rsidRDefault="00157094" w:rsidP="00157094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157094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t>مناقشة نشاط (س3)</w:t>
            </w:r>
            <w:r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>"</w:t>
            </w:r>
            <w:r w:rsidRPr="00157094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تابع"</w:t>
            </w:r>
          </w:p>
          <w:p w14:paraId="1B166FBB" w14:textId="77777777" w:rsidR="00157094" w:rsidRPr="009D1399" w:rsidRDefault="00157094" w:rsidP="0015709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6C91B78" w14:textId="77777777" w:rsidR="00157094" w:rsidRPr="009D1399" w:rsidRDefault="00157094" w:rsidP="00157094">
            <w:pPr>
              <w:pStyle w:val="Paragraphedeliste"/>
              <w:numPr>
                <w:ilvl w:val="0"/>
                <w:numId w:val="28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9D1399">
              <w:rPr>
                <w:rFonts w:ascii="Amiri" w:hAnsi="Amiri" w:cs="Amiri"/>
                <w:color w:val="ED0000"/>
                <w:sz w:val="28"/>
                <w:szCs w:val="28"/>
                <w:rtl/>
                <w:lang w:bidi="ar-DZ"/>
              </w:rPr>
              <w:t xml:space="preserve">أ- حساب النسبتين:  </w:t>
            </w:r>
            <w:r w:rsidRPr="009D1399">
              <w:rPr>
                <w:rFonts w:ascii="Amiri" w:hAnsi="Amiri" w:cs="Amiri"/>
                <w:color w:val="ED0000"/>
                <w:position w:val="-24"/>
                <w:sz w:val="28"/>
                <w:szCs w:val="28"/>
                <w:lang w:bidi="ar-DZ"/>
              </w:rPr>
              <w:object w:dxaOrig="1200" w:dyaOrig="620" w14:anchorId="042568AC">
                <v:shape id="_x0000_i1076" type="#_x0000_t75" style="width:60pt;height:30.75pt" o:ole="">
                  <v:imagedata r:id="rId100" o:title=""/>
                </v:shape>
                <o:OLEObject Type="Embed" ProgID="Equation.DSMT4" ShapeID="_x0000_i1076" DrawAspect="Content" ObjectID="_1797698766" r:id="rId101"/>
              </w:object>
            </w:r>
            <w:r w:rsidRPr="009D1399">
              <w:rPr>
                <w:rFonts w:ascii="Amiri" w:hAnsi="Amiri" w:cs="Amiri"/>
                <w:color w:val="ED0000"/>
                <w:sz w:val="28"/>
                <w:szCs w:val="28"/>
                <w:rtl/>
                <w:lang w:bidi="ar-DZ"/>
              </w:rPr>
              <w:t xml:space="preserve"> ،  </w:t>
            </w:r>
            <w:r w:rsidRPr="009D1399">
              <w:rPr>
                <w:rFonts w:ascii="Amiri" w:hAnsi="Amiri" w:cs="Amiri"/>
                <w:color w:val="ED0000"/>
                <w:position w:val="-28"/>
                <w:sz w:val="28"/>
                <w:szCs w:val="28"/>
                <w:lang w:bidi="ar-DZ"/>
              </w:rPr>
              <w:object w:dxaOrig="1579" w:dyaOrig="660" w14:anchorId="2A2D4F86">
                <v:shape id="_x0000_i1077" type="#_x0000_t75" style="width:78.75pt;height:33pt" o:ole="">
                  <v:imagedata r:id="rId102" o:title=""/>
                </v:shape>
                <o:OLEObject Type="Embed" ProgID="Equation.DSMT4" ShapeID="_x0000_i1077" DrawAspect="Content" ObjectID="_1797698767" r:id="rId103"/>
              </w:object>
            </w:r>
          </w:p>
          <w:p w14:paraId="2C2FAFD3" w14:textId="77777777" w:rsidR="00157094" w:rsidRDefault="00157094" w:rsidP="00157094">
            <w:pPr>
              <w:pStyle w:val="Paragraphedeliste"/>
              <w:bidi/>
              <w:rPr>
                <w:rFonts w:ascii="Amiri" w:hAnsi="Amiri" w:cs="Amiri"/>
                <w:color w:val="ED0000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color w:val="ED0000"/>
                <w:position w:val="-24"/>
                <w:sz w:val="28"/>
                <w:szCs w:val="28"/>
                <w:lang w:bidi="ar-DZ"/>
              </w:rPr>
              <w:object w:dxaOrig="2260" w:dyaOrig="620" w14:anchorId="275094A2">
                <v:shape id="_x0000_i1078" type="#_x0000_t75" style="width:113.25pt;height:30.75pt" o:ole="">
                  <v:imagedata r:id="rId104" o:title=""/>
                </v:shape>
                <o:OLEObject Type="Embed" ProgID="Equation.DSMT4" ShapeID="_x0000_i1078" DrawAspect="Content" ObjectID="_1797698768" r:id="rId105"/>
              </w:object>
            </w:r>
            <w:r w:rsidRPr="009D1399">
              <w:rPr>
                <w:rFonts w:ascii="Amiri" w:hAnsi="Amiri" w:cs="Amiri"/>
                <w:color w:val="ED0000"/>
                <w:sz w:val="28"/>
                <w:szCs w:val="28"/>
                <w:rtl/>
                <w:lang w:bidi="ar-DZ"/>
              </w:rPr>
              <w:t xml:space="preserve">  </w:t>
            </w:r>
          </w:p>
          <w:p w14:paraId="3C78F457" w14:textId="77777777" w:rsidR="00157094" w:rsidRPr="009D1399" w:rsidRDefault="00157094" w:rsidP="00157094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color w:val="ED0000"/>
                <w:sz w:val="28"/>
                <w:szCs w:val="28"/>
                <w:rtl/>
                <w:lang w:bidi="ar-DZ"/>
              </w:rPr>
              <w:t xml:space="preserve">  </w:t>
            </w:r>
            <w:r w:rsidRPr="009D1399">
              <w:rPr>
                <w:rFonts w:ascii="Amiri" w:hAnsi="Amiri" w:cs="Amiri"/>
                <w:color w:val="ED0000"/>
                <w:position w:val="-28"/>
                <w:sz w:val="28"/>
                <w:szCs w:val="28"/>
                <w:lang w:bidi="ar-DZ"/>
              </w:rPr>
              <w:object w:dxaOrig="3879" w:dyaOrig="700" w14:anchorId="5962D33B">
                <v:shape id="_x0000_i1079" type="#_x0000_t75" style="width:194.25pt;height:35.25pt" o:ole="">
                  <v:imagedata r:id="rId106" o:title=""/>
                </v:shape>
                <o:OLEObject Type="Embed" ProgID="Equation.DSMT4" ShapeID="_x0000_i1079" DrawAspect="Content" ObjectID="_1797698769" r:id="rId107"/>
              </w:object>
            </w:r>
          </w:p>
          <w:p w14:paraId="07427A69" w14:textId="77777777" w:rsidR="00157094" w:rsidRDefault="00157094" w:rsidP="00157094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1C5EC897" w14:textId="77777777" w:rsidR="00157094" w:rsidRPr="009D1399" w:rsidRDefault="00157094" w:rsidP="00157094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B04039">
              <w:rPr>
                <w:rFonts w:ascii="Amiri" w:hAnsi="Amiri" w:cs="Amiri"/>
                <w:sz w:val="28"/>
                <w:szCs w:val="28"/>
                <w:highlight w:val="cyan"/>
                <w:rtl/>
                <w:lang w:bidi="ar-DZ"/>
              </w:rPr>
              <w:t>نسمي هاتين النسبتين بنسبة تزايد الدالة بين عددين حقيقين</w:t>
            </w:r>
          </w:p>
          <w:p w14:paraId="7B421667" w14:textId="77777777" w:rsidR="00157094" w:rsidRPr="009D1399" w:rsidRDefault="00157094" w:rsidP="00157094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31626D8C" w14:textId="77777777" w:rsidR="00157094" w:rsidRPr="009D1399" w:rsidRDefault="00157094" w:rsidP="00157094">
            <w:pPr>
              <w:pStyle w:val="Paragraphedeliste"/>
              <w:bidi/>
              <w:rPr>
                <w:rFonts w:ascii="Amiri" w:hAnsi="Amiri" w:cs="Amiri"/>
                <w:color w:val="ED0000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color w:val="ED0000"/>
                <w:sz w:val="28"/>
                <w:szCs w:val="28"/>
                <w:rtl/>
                <w:lang w:bidi="ar-DZ"/>
              </w:rPr>
              <w:t xml:space="preserve">ب- لما يقترب </w:t>
            </w:r>
            <w:r w:rsidRPr="009D1399">
              <w:rPr>
                <w:rFonts w:ascii="Amiri" w:hAnsi="Amiri" w:cs="Amiri"/>
                <w:color w:val="ED0000"/>
                <w:position w:val="-6"/>
                <w:sz w:val="28"/>
                <w:szCs w:val="28"/>
                <w:lang w:bidi="ar-DZ"/>
              </w:rPr>
              <w:object w:dxaOrig="200" w:dyaOrig="279" w14:anchorId="3F4E6A1B">
                <v:shape id="_x0000_i1080" type="#_x0000_t75" style="width:9.75pt;height:14.25pt" o:ole="">
                  <v:imagedata r:id="rId108" o:title=""/>
                </v:shape>
                <o:OLEObject Type="Embed" ProgID="Equation.DSMT4" ShapeID="_x0000_i1080" DrawAspect="Content" ObjectID="_1797698770" r:id="rId109"/>
              </w:object>
            </w:r>
            <w:r w:rsidRPr="009D1399">
              <w:rPr>
                <w:rFonts w:ascii="Amiri" w:hAnsi="Amiri" w:cs="Amiri"/>
                <w:color w:val="ED0000"/>
                <w:sz w:val="28"/>
                <w:szCs w:val="28"/>
                <w:rtl/>
                <w:lang w:bidi="ar-DZ"/>
              </w:rPr>
              <w:t xml:space="preserve"> من الصفر تقترب النسبة </w:t>
            </w:r>
            <w:r w:rsidRPr="009D1399">
              <w:rPr>
                <w:rFonts w:ascii="Amiri" w:hAnsi="Amiri" w:cs="Amiri"/>
                <w:color w:val="ED0000"/>
                <w:position w:val="-28"/>
                <w:sz w:val="28"/>
                <w:szCs w:val="28"/>
                <w:lang w:bidi="ar-DZ"/>
              </w:rPr>
              <w:object w:dxaOrig="1579" w:dyaOrig="660" w14:anchorId="3E496853">
                <v:shape id="_x0000_i1081" type="#_x0000_t75" style="width:78.75pt;height:33pt" o:ole="">
                  <v:imagedata r:id="rId110" o:title=""/>
                </v:shape>
                <o:OLEObject Type="Embed" ProgID="Equation.DSMT4" ShapeID="_x0000_i1081" DrawAspect="Content" ObjectID="_1797698771" r:id="rId111"/>
              </w:object>
            </w:r>
            <w:r w:rsidRPr="009D1399">
              <w:rPr>
                <w:rFonts w:ascii="Amiri" w:hAnsi="Amiri" w:cs="Amiri"/>
                <w:color w:val="ED0000"/>
                <w:sz w:val="28"/>
                <w:szCs w:val="28"/>
                <w:rtl/>
                <w:lang w:bidi="ar-DZ"/>
              </w:rPr>
              <w:t xml:space="preserve"> من:</w:t>
            </w:r>
          </w:p>
          <w:p w14:paraId="28115EB7" w14:textId="77777777" w:rsidR="00157094" w:rsidRPr="009D1399" w:rsidRDefault="00157094" w:rsidP="00157094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position w:val="-28"/>
                <w:sz w:val="28"/>
                <w:szCs w:val="28"/>
                <w:lang w:bidi="ar-DZ"/>
              </w:rPr>
              <w:object w:dxaOrig="3519" w:dyaOrig="660" w14:anchorId="2133FBD1">
                <v:shape id="_x0000_i1082" type="#_x0000_t75" style="width:177pt;height:33pt" o:ole="">
                  <v:imagedata r:id="rId112" o:title=""/>
                </v:shape>
                <o:OLEObject Type="Embed" ProgID="Equation.DSMT4" ShapeID="_x0000_i1082" DrawAspect="Content" ObjectID="_1797698772" r:id="rId113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</w:p>
          <w:p w14:paraId="3D6B5791" w14:textId="77777777" w:rsidR="00157094" w:rsidRPr="00DA53A0" w:rsidRDefault="00157094" w:rsidP="00157094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A53A0">
              <w:rPr>
                <w:rFonts w:ascii="Amiri" w:hAnsi="Amiri" w:cs="Amiri"/>
                <w:sz w:val="28"/>
                <w:szCs w:val="28"/>
                <w:highlight w:val="cyan"/>
                <w:rtl/>
                <w:lang w:bidi="ar-DZ"/>
              </w:rPr>
              <w:t xml:space="preserve">يسمى العدد </w:t>
            </w:r>
            <w:r w:rsidRPr="00DA53A0">
              <w:rPr>
                <w:rFonts w:ascii="Amiri" w:hAnsi="Amiri" w:cs="Amiri"/>
                <w:position w:val="-4"/>
                <w:sz w:val="28"/>
                <w:szCs w:val="28"/>
                <w:highlight w:val="cyan"/>
                <w:lang w:bidi="ar-DZ"/>
              </w:rPr>
              <w:object w:dxaOrig="200" w:dyaOrig="260" w14:anchorId="62503539">
                <v:shape id="_x0000_i1083" type="#_x0000_t75" style="width:9.75pt;height:12.75pt" o:ole="">
                  <v:imagedata r:id="rId114" o:title=""/>
                </v:shape>
                <o:OLEObject Type="Embed" ProgID="Equation.DSMT4" ShapeID="_x0000_i1083" DrawAspect="Content" ObjectID="_1797698773" r:id="rId115"/>
              </w:object>
            </w:r>
            <w:r w:rsidRPr="00DA53A0">
              <w:rPr>
                <w:rFonts w:ascii="Amiri" w:hAnsi="Amiri" w:cs="Amiri"/>
                <w:sz w:val="28"/>
                <w:szCs w:val="28"/>
                <w:highlight w:val="cyan"/>
                <w:rtl/>
                <w:lang w:bidi="ar-DZ"/>
              </w:rPr>
              <w:t xml:space="preserve"> بالعدد المشتق للدالة </w:t>
            </w:r>
            <w:r w:rsidRPr="00DA53A0">
              <w:rPr>
                <w:rFonts w:ascii="Amiri" w:hAnsi="Amiri" w:cs="Amiri"/>
                <w:position w:val="-10"/>
                <w:sz w:val="28"/>
                <w:szCs w:val="28"/>
                <w:highlight w:val="cyan"/>
                <w:lang w:bidi="ar-DZ"/>
              </w:rPr>
              <w:object w:dxaOrig="240" w:dyaOrig="320" w14:anchorId="3A16C3AB">
                <v:shape id="_x0000_i1084" type="#_x0000_t75" style="width:12pt;height:15.75pt" o:ole="">
                  <v:imagedata r:id="rId116" o:title=""/>
                </v:shape>
                <o:OLEObject Type="Embed" ProgID="Equation.DSMT4" ShapeID="_x0000_i1084" DrawAspect="Content" ObjectID="_1797698774" r:id="rId117"/>
              </w:object>
            </w:r>
            <w:r w:rsidRPr="00DA53A0">
              <w:rPr>
                <w:rFonts w:ascii="Amiri" w:hAnsi="Amiri" w:cs="Amiri"/>
                <w:sz w:val="28"/>
                <w:szCs w:val="28"/>
                <w:highlight w:val="cyan"/>
                <w:rtl/>
                <w:lang w:bidi="ar-DZ"/>
              </w:rPr>
              <w:t xml:space="preserve"> عند </w:t>
            </w:r>
            <w:r w:rsidRPr="00DA53A0">
              <w:rPr>
                <w:rFonts w:ascii="Amiri" w:hAnsi="Amiri" w:cs="Amiri"/>
                <w:position w:val="-12"/>
                <w:sz w:val="28"/>
                <w:szCs w:val="28"/>
                <w:highlight w:val="cyan"/>
                <w:lang w:bidi="ar-DZ"/>
              </w:rPr>
              <w:object w:dxaOrig="639" w:dyaOrig="360" w14:anchorId="165D498C">
                <v:shape id="_x0000_i1085" type="#_x0000_t75" style="width:33pt;height:18.75pt" o:ole="">
                  <v:imagedata r:id="rId118" o:title=""/>
                </v:shape>
                <o:OLEObject Type="Embed" ProgID="Equation.DSMT4" ShapeID="_x0000_i1085" DrawAspect="Content" ObjectID="_1797698775" r:id="rId119"/>
              </w:object>
            </w:r>
            <w:r w:rsidRPr="00DA53A0">
              <w:rPr>
                <w:rFonts w:ascii="Amiri" w:hAnsi="Amiri" w:cs="Amiri"/>
                <w:sz w:val="28"/>
                <w:szCs w:val="28"/>
                <w:highlight w:val="cyan"/>
                <w:rtl/>
                <w:lang w:bidi="ar-DZ"/>
              </w:rPr>
              <w:t xml:space="preserve"> ونرمز له بالرمز </w:t>
            </w:r>
            <w:r w:rsidRPr="00DA53A0">
              <w:rPr>
                <w:rFonts w:ascii="Amiri" w:hAnsi="Amiri" w:cs="Amiri"/>
                <w:position w:val="-10"/>
                <w:sz w:val="28"/>
                <w:szCs w:val="28"/>
                <w:highlight w:val="cyan"/>
                <w:lang w:bidi="ar-DZ"/>
              </w:rPr>
              <w:object w:dxaOrig="600" w:dyaOrig="320" w14:anchorId="13DB2BD8">
                <v:shape id="_x0000_i1086" type="#_x0000_t75" style="width:30pt;height:15.75pt" o:ole="">
                  <v:imagedata r:id="rId120" o:title=""/>
                </v:shape>
                <o:OLEObject Type="Embed" ProgID="Equation.DSMT4" ShapeID="_x0000_i1086" DrawAspect="Content" ObjectID="_1797698776" r:id="rId121"/>
              </w:object>
            </w:r>
          </w:p>
          <w:p w14:paraId="337FE93E" w14:textId="77777777" w:rsidR="00157094" w:rsidRDefault="00157094" w:rsidP="0015709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227387D" w14:textId="77777777" w:rsidR="00157094" w:rsidRDefault="00157094" w:rsidP="0015709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509A865" w14:textId="77777777" w:rsidR="00157094" w:rsidRDefault="00157094" w:rsidP="0015709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A0B1B48" w14:textId="65AEFC15" w:rsidR="00157094" w:rsidRPr="009D1399" w:rsidRDefault="00157094" w:rsidP="0015709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تعريف:</w:t>
            </w:r>
          </w:p>
          <w:p w14:paraId="77228F8A" w14:textId="77777777" w:rsidR="00157094" w:rsidRPr="009D1399" w:rsidRDefault="00157094" w:rsidP="00157094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5A2DC8D8">
                <v:shape id="_x0000_i1087" type="#_x0000_t75" style="width:9.75pt;height:11.25pt" o:ole="">
                  <v:imagedata r:id="rId122" o:title=""/>
                </v:shape>
                <o:OLEObject Type="Embed" ProgID="Equation.DSMT4" ShapeID="_x0000_i1087" DrawAspect="Content" ObjectID="_1797698777" r:id="rId123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 </w:t>
            </w:r>
            <w:r w:rsidRPr="009D1399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79" w14:anchorId="297EFC55">
                <v:shape id="_x0000_i1088" type="#_x0000_t75" style="width:9.75pt;height:14.25pt" o:ole="">
                  <v:imagedata r:id="rId124" o:title=""/>
                </v:shape>
                <o:OLEObject Type="Embed" ProgID="Equation.DSMT4" ShapeID="_x0000_i1088" DrawAspect="Content" ObjectID="_1797698778" r:id="rId125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عددان حقيقيان مختلفان من المجال </w:t>
            </w:r>
            <w:r w:rsidRPr="009D1399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07A31802">
                <v:shape id="_x0000_i1089" type="#_x0000_t75" style="width:9.75pt;height:12.75pt" o:ole="">
                  <v:imagedata r:id="rId126" o:title=""/>
                </v:shape>
                <o:OLEObject Type="Embed" ProgID="Equation.DSMT4" ShapeID="_x0000_i1089" DrawAspect="Content" ObjectID="_1797698779" r:id="rId127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>. نسبة تزايد الدالة بين</w:t>
            </w:r>
            <w:r w:rsidRPr="009D1399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16DCB103">
                <v:shape id="_x0000_i1090" type="#_x0000_t75" style="width:9.75pt;height:11.25pt" o:ole="">
                  <v:imagedata r:id="rId122" o:title=""/>
                </v:shape>
                <o:OLEObject Type="Embed" ProgID="Equation.DSMT4" ShapeID="_x0000_i1090" DrawAspect="Content" ObjectID="_1797698780" r:id="rId128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 </w:t>
            </w:r>
            <w:r w:rsidRPr="009D1399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79" w14:anchorId="2B7F80FB">
                <v:shape id="_x0000_i1091" type="#_x0000_t75" style="width:9.75pt;height:14.25pt" o:ole="">
                  <v:imagedata r:id="rId124" o:title=""/>
                </v:shape>
                <o:OLEObject Type="Embed" ProgID="Equation.DSMT4" ShapeID="_x0000_i1091" DrawAspect="Content" ObjectID="_1797698781" r:id="rId129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هي النسبة</w:t>
            </w:r>
          </w:p>
          <w:p w14:paraId="03E9A10A" w14:textId="77777777" w:rsidR="00157094" w:rsidRPr="009D1399" w:rsidRDefault="00157094" w:rsidP="00157094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    </w:t>
            </w:r>
            <w:r w:rsidRPr="009D1399">
              <w:rPr>
                <w:rFonts w:ascii="Amiri" w:eastAsiaTheme="minorEastAsia" w:hAnsi="Amiri" w:cs="Amiri"/>
                <w:position w:val="-24"/>
                <w:sz w:val="28"/>
                <w:szCs w:val="28"/>
                <w:lang w:bidi="ar-DZ"/>
              </w:rPr>
              <w:object w:dxaOrig="1240" w:dyaOrig="620" w14:anchorId="5583DC33">
                <v:shape id="_x0000_i1092" type="#_x0000_t75" style="width:62.25pt;height:30.75pt" o:ole="">
                  <v:imagedata r:id="rId130" o:title=""/>
                </v:shape>
                <o:OLEObject Type="Embed" ProgID="Equation.DSMT4" ShapeID="_x0000_i1092" DrawAspect="Content" ObjectID="_1797698782" r:id="rId131"/>
              </w:object>
            </w:r>
          </w:p>
          <w:p w14:paraId="34D3B282" w14:textId="77777777" w:rsidR="00157094" w:rsidRPr="009D1399" w:rsidRDefault="00157094" w:rsidP="00157094">
            <w:pPr>
              <w:bidi/>
              <w:rPr>
                <w:rFonts w:ascii="Amiri" w:eastAsiaTheme="minorEastAsia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9D1399">
              <w:rPr>
                <w:rFonts w:ascii="Amiri" w:eastAsiaTheme="minorEastAsia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ملاحظة:</w:t>
            </w:r>
          </w:p>
          <w:p w14:paraId="3873EFB5" w14:textId="77777777" w:rsidR="00157094" w:rsidRPr="00A85A9E" w:rsidRDefault="00157094" w:rsidP="00157094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نسبة تزايد الدالة بين العددين </w:t>
            </w:r>
            <w:r w:rsidRPr="009D1399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3EA36127">
                <v:shape id="_x0000_i1093" type="#_x0000_t75" style="width:9.75pt;height:11.25pt" o:ole="">
                  <v:imagedata r:id="rId122" o:title=""/>
                </v:shape>
                <o:OLEObject Type="Embed" ProgID="Equation.DSMT4" ShapeID="_x0000_i1093" DrawAspect="Content" ObjectID="_1797698783" r:id="rId132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و </w:t>
            </w:r>
            <w:r w:rsidRPr="009D1399">
              <w:rPr>
                <w:rFonts w:ascii="Amiri" w:eastAsiaTheme="minorEastAsia" w:hAnsi="Amiri" w:cs="Amiri"/>
                <w:position w:val="-6"/>
                <w:sz w:val="28"/>
                <w:szCs w:val="28"/>
                <w:lang w:bidi="ar-DZ"/>
              </w:rPr>
              <w:object w:dxaOrig="540" w:dyaOrig="279" w14:anchorId="1CD2D9BB">
                <v:shape id="_x0000_i1094" type="#_x0000_t75" style="width:27pt;height:14.25pt" o:ole="">
                  <v:imagedata r:id="rId133" o:title=""/>
                </v:shape>
                <o:OLEObject Type="Embed" ProgID="Equation.DSMT4" ShapeID="_x0000_i1094" DrawAspect="Content" ObjectID="_1797698784" r:id="rId134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عددين حقيقين هي: </w:t>
            </w:r>
            <w:r w:rsidRPr="009D1399">
              <w:rPr>
                <w:rFonts w:ascii="Amiri" w:eastAsiaTheme="minorEastAsia" w:hAnsi="Amiri" w:cs="Amiri"/>
                <w:position w:val="-24"/>
                <w:sz w:val="28"/>
                <w:szCs w:val="28"/>
                <w:lang w:bidi="ar-DZ"/>
              </w:rPr>
              <w:object w:dxaOrig="1579" w:dyaOrig="620" w14:anchorId="5FF79620">
                <v:shape id="_x0000_i1095" type="#_x0000_t75" style="width:78.75pt;height:30.75pt" o:ole="">
                  <v:imagedata r:id="rId135" o:title=""/>
                </v:shape>
                <o:OLEObject Type="Embed" ProgID="Equation.DSMT4" ShapeID="_x0000_i1095" DrawAspect="Content" ObjectID="_1797698785" r:id="rId136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 </w:t>
            </w:r>
          </w:p>
          <w:p w14:paraId="52BFBB5C" w14:textId="77777777" w:rsidR="00157094" w:rsidRPr="009D1399" w:rsidRDefault="00157094" w:rsidP="00157094">
            <w:pPr>
              <w:bidi/>
              <w:rPr>
                <w:rFonts w:ascii="Amiri" w:hAnsi="Amiri" w:cs="Amiri"/>
                <w:b/>
                <w:bCs/>
                <w:color w:val="ED0000"/>
                <w:sz w:val="28"/>
                <w:szCs w:val="28"/>
                <w:u w:val="single"/>
                <w:rtl/>
                <w:lang w:bidi="ar-DZ"/>
              </w:rPr>
            </w:pPr>
            <w:r w:rsidRPr="009D1399">
              <w:rPr>
                <w:rFonts w:ascii="Amiri" w:hAnsi="Amiri" w:cs="Amiri"/>
                <w:b/>
                <w:bCs/>
                <w:color w:val="ED0000"/>
                <w:sz w:val="28"/>
                <w:szCs w:val="28"/>
                <w:u w:val="single"/>
                <w:rtl/>
                <w:lang w:bidi="ar-DZ"/>
              </w:rPr>
              <w:t>مثال:</w:t>
            </w:r>
          </w:p>
          <w:p w14:paraId="208392A3" w14:textId="77777777" w:rsidR="00157094" w:rsidRPr="009D1399" w:rsidRDefault="00157094" w:rsidP="00157094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9D1399">
              <w:rPr>
                <w:rFonts w:ascii="Amiri" w:hAnsi="Amiri" w:cs="Amiri"/>
                <w:b/>
                <w:bCs/>
                <w:color w:val="ED0000"/>
                <w:position w:val="-10"/>
                <w:sz w:val="28"/>
                <w:szCs w:val="28"/>
                <w:lang w:bidi="ar-DZ"/>
              </w:rPr>
              <w:object w:dxaOrig="240" w:dyaOrig="320" w14:anchorId="3847367F">
                <v:shape id="_x0000_i1096" type="#_x0000_t75" style="width:12pt;height:15.75pt" o:ole="">
                  <v:imagedata r:id="rId137" o:title=""/>
                </v:shape>
                <o:OLEObject Type="Embed" ProgID="Equation.DSMT4" ShapeID="_x0000_i1096" DrawAspect="Content" ObjectID="_1797698786" r:id="rId138"/>
              </w:object>
            </w:r>
            <w:r w:rsidRPr="009D1399">
              <w:rPr>
                <w:rFonts w:ascii="Amiri" w:hAnsi="Amiri" w:cs="Amiri"/>
                <w:b/>
                <w:bCs/>
                <w:color w:val="ED0000"/>
                <w:sz w:val="28"/>
                <w:szCs w:val="28"/>
                <w:rtl/>
                <w:lang w:bidi="ar-DZ"/>
              </w:rPr>
              <w:t xml:space="preserve"> </w: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دالة معرفة على </w:t>
            </w:r>
            <w:r w:rsidRPr="009D1399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60" w:dyaOrig="260" w14:anchorId="1F027D0E">
                <v:shape id="_x0000_i1097" type="#_x0000_t75" style="width:12.75pt;height:12.75pt" o:ole="">
                  <v:imagedata r:id="rId139" o:title=""/>
                </v:shape>
                <o:OLEObject Type="Embed" ProgID="Equation.DSMT4" ShapeID="_x0000_i1097" DrawAspect="Content" ObjectID="_1797698787" r:id="rId140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بالعبارة: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320" w:dyaOrig="320" w14:anchorId="3D845089">
                <v:shape id="_x0000_i1098" type="#_x0000_t75" style="width:66pt;height:15.75pt" o:ole="">
                  <v:imagedata r:id="rId141" o:title=""/>
                </v:shape>
                <o:OLEObject Type="Embed" ProgID="Equation.DSMT4" ShapeID="_x0000_i1098" DrawAspect="Content" ObjectID="_1797698788" r:id="rId142"/>
              </w:object>
            </w:r>
          </w:p>
          <w:p w14:paraId="729D455D" w14:textId="77777777" w:rsidR="00157094" w:rsidRPr="009D1399" w:rsidRDefault="00157094" w:rsidP="00157094">
            <w:pPr>
              <w:pStyle w:val="Paragraphedeliste"/>
              <w:numPr>
                <w:ilvl w:val="0"/>
                <w:numId w:val="30"/>
              </w:num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أحسب نسبة تزايد الدالة بين العددين </w:t>
            </w:r>
            <w:r w:rsidRPr="009D1399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139" w:dyaOrig="260" w14:anchorId="1812786E">
                <v:shape id="_x0000_i1099" type="#_x0000_t75" style="width:6.75pt;height:12.75pt" o:ole="">
                  <v:imagedata r:id="rId143" o:title=""/>
                </v:shape>
                <o:OLEObject Type="Embed" ProgID="Equation.DSMT4" ShapeID="_x0000_i1099" DrawAspect="Content" ObjectID="_1797698789" r:id="rId144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 </w:t>
            </w:r>
            <w:r w:rsidRPr="009D1399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17A2D394">
                <v:shape id="_x0000_i1100" type="#_x0000_t75" style="width:9.75pt;height:12.75pt" o:ole="">
                  <v:imagedata r:id="rId145" o:title=""/>
                </v:shape>
                <o:OLEObject Type="Embed" ProgID="Equation.DSMT4" ShapeID="_x0000_i1100" DrawAspect="Content" ObjectID="_1797698790" r:id="rId146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وبين العددين </w:t>
            </w:r>
            <w:r w:rsidRPr="009D1399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139" w:dyaOrig="260" w14:anchorId="5C9B9068">
                <v:shape id="_x0000_i1101" type="#_x0000_t75" style="width:6.75pt;height:12.75pt" o:ole="">
                  <v:imagedata r:id="rId147" o:title=""/>
                </v:shape>
                <o:OLEObject Type="Embed" ProgID="Equation.DSMT4" ShapeID="_x0000_i1101" DrawAspect="Content" ObjectID="_1797698791" r:id="rId148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 </w:t>
            </w:r>
            <w:r w:rsidRPr="009D1399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480" w:dyaOrig="279" w14:anchorId="56FFD619">
                <v:shape id="_x0000_i1102" type="#_x0000_t75" style="width:24pt;height:14.25pt" o:ole="">
                  <v:imagedata r:id="rId149" o:title=""/>
                </v:shape>
                <o:OLEObject Type="Embed" ProgID="Equation.DSMT4" ShapeID="_x0000_i1102" DrawAspect="Content" ObjectID="_1797698792" r:id="rId150"/>
              </w:object>
            </w:r>
          </w:p>
          <w:p w14:paraId="167AEBEF" w14:textId="77777777" w:rsidR="00157094" w:rsidRDefault="00157094" w:rsidP="0015709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4BA0014" w14:textId="77777777" w:rsidR="00157094" w:rsidRDefault="00157094" w:rsidP="0015709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EA1A0FB" w14:textId="77777777" w:rsidR="00157094" w:rsidRPr="009D1399" w:rsidRDefault="00157094" w:rsidP="0015709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العدد المشتق عند</w:t>
            </w:r>
            <w:r w:rsidRPr="00D00DF6">
              <w:rPr>
                <w:rFonts w:ascii="Amiri" w:hAnsi="Amiri" w:cs="Amiri"/>
                <w:b/>
                <w:bCs/>
                <w:color w:val="FF0000"/>
                <w:position w:val="-12"/>
                <w:sz w:val="28"/>
                <w:szCs w:val="28"/>
                <w:u w:val="single"/>
                <w:lang w:bidi="ar-DZ"/>
              </w:rPr>
              <w:object w:dxaOrig="260" w:dyaOrig="360" w14:anchorId="2FC561A3">
                <v:shape id="_x0000_i1103" type="#_x0000_t75" style="width:12.75pt;height:18pt" o:ole="">
                  <v:imagedata r:id="rId151" o:title=""/>
                </v:shape>
                <o:OLEObject Type="Embed" ProgID="Equation.DSMT4" ShapeID="_x0000_i1103" DrawAspect="Content" ObjectID="_1797698793" r:id="rId152"/>
              </w:object>
            </w: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14:paraId="49A9B358" w14:textId="77777777" w:rsidR="00157094" w:rsidRPr="009D1399" w:rsidRDefault="00157094" w:rsidP="00157094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0E52220B" w14:textId="77777777" w:rsidR="00157094" w:rsidRPr="009D1399" w:rsidRDefault="00157094" w:rsidP="0015709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مبرهنة وتعريف:</w:t>
            </w:r>
          </w:p>
          <w:p w14:paraId="7FF0C91F" w14:textId="77777777" w:rsidR="00157094" w:rsidRPr="009D1399" w:rsidRDefault="00157094" w:rsidP="00157094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5360B541" w14:textId="77777777" w:rsidR="00157094" w:rsidRPr="009D1399" w:rsidRDefault="00157094" w:rsidP="00157094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240" w:dyaOrig="320" w14:anchorId="423F7AEA">
                <v:shape id="_x0000_i1104" type="#_x0000_t75" style="width:12pt;height:15.75pt" o:ole="">
                  <v:imagedata r:id="rId153" o:title=""/>
                </v:shape>
                <o:OLEObject Type="Embed" ProgID="Equation.DSMT4" ShapeID="_x0000_i1104" DrawAspect="Content" ObjectID="_1797698794" r:id="rId154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>دالة معرفة على مجال</w:t>
            </w:r>
            <w:r w:rsidRPr="009D1399">
              <w:rPr>
                <w:rFonts w:ascii="Amiri" w:hAnsi="Amiri" w:cs="Amiri"/>
                <w:b/>
                <w:bCs/>
                <w:position w:val="-14"/>
                <w:sz w:val="28"/>
                <w:szCs w:val="28"/>
                <w:rtl/>
              </w:rPr>
              <w:object w:dxaOrig="400" w:dyaOrig="380" w14:anchorId="185B2E8A">
                <v:shape id="_x0000_i1105" type="#_x0000_t75" style="width:20.25pt;height:18.75pt" o:ole="">
                  <v:imagedata r:id="rId155" o:title=""/>
                </v:shape>
                <o:OLEObject Type="Embed" ProgID="Equation.DSMT4" ShapeID="_x0000_i1105" DrawAspect="Content" ObjectID="_1797698795" r:id="rId156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من</w:t>
            </w:r>
            <w:r w:rsidRPr="009D1399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260" w:dyaOrig="260" w14:anchorId="7D151B34">
                <v:shape id="_x0000_i1106" type="#_x0000_t75" style="width:12.75pt;height:12.75pt" o:ole="">
                  <v:imagedata r:id="rId157" o:title=""/>
                </v:shape>
                <o:OLEObject Type="Embed" ProgID="Equation.DSMT4" ShapeID="_x0000_i1106" DrawAspect="Content" ObjectID="_1797698796" r:id="rId158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>.</w:t>
            </w:r>
            <w:r w:rsidRPr="009D1399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2DC18723">
                <v:shape id="_x0000_i1107" type="#_x0000_t75" style="width:12.75pt;height:18.75pt" o:ole="">
                  <v:imagedata r:id="rId159" o:title=""/>
                </v:shape>
                <o:OLEObject Type="Embed" ProgID="Equation.DSMT4" ShapeID="_x0000_i1107" DrawAspect="Content" ObjectID="_1797698797" r:id="rId160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عدد من</w:t>
            </w:r>
            <w:r w:rsidRPr="009D1399">
              <w:rPr>
                <w:rFonts w:ascii="Amiri" w:hAnsi="Amiri" w:cs="Amiri"/>
                <w:b/>
                <w:bCs/>
                <w:position w:val="-14"/>
                <w:sz w:val="28"/>
                <w:szCs w:val="28"/>
                <w:rtl/>
              </w:rPr>
              <w:object w:dxaOrig="400" w:dyaOrig="380" w14:anchorId="746A1D42">
                <v:shape id="_x0000_i1108" type="#_x0000_t75" style="width:20.25pt;height:18.75pt" o:ole="">
                  <v:imagedata r:id="rId155" o:title=""/>
                </v:shape>
                <o:OLEObject Type="Embed" ProgID="Equation.DSMT4" ShapeID="_x0000_i1108" DrawAspect="Content" ObjectID="_1797698798" r:id="rId161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.القول إن الدالة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240" w:dyaOrig="320" w14:anchorId="25F15B20">
                <v:shape id="_x0000_i1109" type="#_x0000_t75" style="width:12pt;height:15.75pt" o:ole="">
                  <v:imagedata r:id="rId153" o:title=""/>
                </v:shape>
                <o:OLEObject Type="Embed" ProgID="Equation.DSMT4" ShapeID="_x0000_i1109" DrawAspect="Content" ObjectID="_1797698799" r:id="rId162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>قابلة للاشتقاق عند العدد</w:t>
            </w:r>
            <w:r w:rsidRPr="009D1399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37418EB3">
                <v:shape id="_x0000_i1110" type="#_x0000_t75" style="width:12.75pt;height:18.75pt" o:ole="">
                  <v:imagedata r:id="rId159" o:title=""/>
                </v:shape>
                <o:OLEObject Type="Embed" ProgID="Equation.DSMT4" ShapeID="_x0000_i1110" DrawAspect="Content" ObjectID="_1797698800" r:id="rId163"/>
              </w:object>
            </w:r>
            <w:r w:rsidRPr="009D1399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9D1399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>معناه الدالة:</w:t>
            </w:r>
            <w:r w:rsidRPr="009D1399">
              <w:rPr>
                <w:rFonts w:ascii="Amiri" w:hAnsi="Amiri" w:cs="Amiri"/>
                <w:position w:val="-24"/>
                <w:sz w:val="28"/>
                <w:szCs w:val="28"/>
              </w:rPr>
              <w:object w:dxaOrig="2220" w:dyaOrig="620" w14:anchorId="690C4C15">
                <v:shape id="_x0000_i1111" type="#_x0000_t75" style="width:111pt;height:30.75pt" o:ole="">
                  <v:imagedata r:id="rId164" o:title=""/>
                </v:shape>
                <o:OLEObject Type="Embed" ProgID="Equation.DSMT4" ShapeID="_x0000_i1111" DrawAspect="Content" ObjectID="_1797698801" r:id="rId165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تقبل نهاية حقيقية</w: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9D1399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139" w:dyaOrig="279" w14:anchorId="17CFA06A">
                <v:shape id="_x0000_i1112" type="#_x0000_t75" style="width:6.75pt;height:14.25pt" o:ole="">
                  <v:imagedata r:id="rId166" o:title=""/>
                </v:shape>
                <o:OLEObject Type="Embed" ProgID="Equation.DSMT4" ShapeID="_x0000_i1112" DrawAspect="Content" ObjectID="_1797698802" r:id="rId167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عند</w:t>
            </w:r>
            <w:r w:rsidRPr="009D1399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1349D3BC">
                <v:shape id="_x0000_i1113" type="#_x0000_t75" style="width:9.75pt;height:14.25pt" o:ole="">
                  <v:imagedata r:id="rId168" o:title=""/>
                </v:shape>
                <o:OLEObject Type="Embed" ProgID="Equation.DSMT4" ShapeID="_x0000_i1113" DrawAspect="Content" ObjectID="_1797698803" r:id="rId169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4016565B" w14:textId="77777777" w:rsidR="00157094" w:rsidRPr="009D1399" w:rsidRDefault="00157094" w:rsidP="00157094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33FBAF6F" w14:textId="77777777" w:rsidR="00157094" w:rsidRPr="009D1399" w:rsidRDefault="00157094" w:rsidP="0015709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أي </w:t>
            </w:r>
            <w:r w:rsidRPr="009D1399">
              <w:rPr>
                <w:rFonts w:ascii="Amiri" w:hAnsi="Amiri" w:cs="Amiri"/>
                <w:position w:val="-24"/>
                <w:sz w:val="28"/>
                <w:szCs w:val="28"/>
              </w:rPr>
              <w:object w:dxaOrig="2420" w:dyaOrig="620" w14:anchorId="124C82E1">
                <v:shape id="_x0000_i1114" type="#_x0000_t75" style="width:120.75pt;height:30.75pt" o:ole="">
                  <v:imagedata r:id="rId170" o:title=""/>
                </v:shape>
                <o:OLEObject Type="Embed" ProgID="Equation.DSMT4" ShapeID="_x0000_i1114" DrawAspect="Content" ObjectID="_1797698804" r:id="rId171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59860F03" w14:textId="77777777" w:rsidR="00157094" w:rsidRDefault="00157094" w:rsidP="0015709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   يسمى</w:t>
            </w:r>
            <w:r w:rsidRPr="009D1399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139" w:dyaOrig="279" w14:anchorId="1C45B254">
                <v:shape id="_x0000_i1115" type="#_x0000_t75" style="width:6.75pt;height:14.25pt" o:ole="">
                  <v:imagedata r:id="rId172" o:title=""/>
                </v:shape>
                <o:OLEObject Type="Embed" ProgID="Equation.DSMT4" ShapeID="_x0000_i1115" DrawAspect="Content" ObjectID="_1797698805" r:id="rId173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العدد المشتق للدالة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240" w:dyaOrig="320" w14:anchorId="38D70A05">
                <v:shape id="_x0000_i1116" type="#_x0000_t75" style="width:12pt;height:15.75pt" o:ole="">
                  <v:imagedata r:id="rId153" o:title=""/>
                </v:shape>
                <o:OLEObject Type="Embed" ProgID="Equation.DSMT4" ShapeID="_x0000_i1116" DrawAspect="Content" ObjectID="_1797698806" r:id="rId174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 في العدد </w:t>
            </w:r>
            <w:r w:rsidRPr="009D1399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2CA842ED">
                <v:shape id="_x0000_i1117" type="#_x0000_t75" style="width:12.75pt;height:18.75pt" o:ole="">
                  <v:imagedata r:id="rId159" o:title=""/>
                </v:shape>
                <o:OLEObject Type="Embed" ProgID="Equation.DSMT4" ShapeID="_x0000_i1117" DrawAspect="Content" ObjectID="_1797698807" r:id="rId175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ونرمز له بـ</w: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</w:t>
            </w:r>
            <w:r w:rsidRPr="009D1399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680" w:dyaOrig="360" w14:anchorId="4E1C4128">
                <v:shape id="_x0000_i1118" type="#_x0000_t75" style="width:33.75pt;height:18.75pt" o:ole="">
                  <v:imagedata r:id="rId176" o:title=""/>
                </v:shape>
                <o:OLEObject Type="Embed" ProgID="Equation.DSMT4" ShapeID="_x0000_i1118" DrawAspect="Content" ObjectID="_1797698808" r:id="rId177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06FAD031" w14:textId="77777777" w:rsidR="00157094" w:rsidRPr="00DA53A0" w:rsidRDefault="00157094" w:rsidP="0015709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5F11A311" w14:textId="77777777" w:rsidR="00157094" w:rsidRPr="009D1399" w:rsidRDefault="00157094" w:rsidP="0015709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مثال</w:t>
            </w: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14:paraId="03DEE741" w14:textId="6360344F" w:rsidR="00157094" w:rsidRDefault="00157094" w:rsidP="00157094">
            <w:pPr>
              <w:pStyle w:val="Paragraphedeliste"/>
              <w:numPr>
                <w:ilvl w:val="0"/>
                <w:numId w:val="31"/>
              </w:num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15709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لتكن الدالة </w:t>
            </w:r>
            <w:r w:rsidRPr="009D1399">
              <w:rPr>
                <w:position w:val="-10"/>
                <w:lang w:bidi="ar-DZ"/>
              </w:rPr>
              <w:object w:dxaOrig="240" w:dyaOrig="320" w14:anchorId="2CFC8B2D">
                <v:shape id="_x0000_i1119" type="#_x0000_t75" style="width:12pt;height:15.75pt" o:ole="">
                  <v:imagedata r:id="rId178" o:title=""/>
                </v:shape>
                <o:OLEObject Type="Embed" ProgID="Equation.DSMT4" ShapeID="_x0000_i1119" DrawAspect="Content" ObjectID="_1797698809" r:id="rId179"/>
              </w:object>
            </w:r>
            <w:r w:rsidRPr="0015709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معرفة على </w:t>
            </w:r>
            <w:r w:rsidRPr="009D1399">
              <w:rPr>
                <w:position w:val="-4"/>
                <w:lang w:bidi="ar-DZ"/>
              </w:rPr>
              <w:object w:dxaOrig="260" w:dyaOrig="260" w14:anchorId="6F74098C">
                <v:shape id="_x0000_i1120" type="#_x0000_t75" style="width:12.75pt;height:12.75pt" o:ole="">
                  <v:imagedata r:id="rId180" o:title=""/>
                </v:shape>
                <o:OLEObject Type="Embed" ProgID="Equation.DSMT4" ShapeID="_x0000_i1120" DrawAspect="Content" ObjectID="_1797698810" r:id="rId181"/>
              </w:object>
            </w:r>
            <w:r w:rsidRPr="0015709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157094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بــــــــ:  </w:t>
            </w:r>
            <w:r w:rsidRPr="009D1399">
              <w:rPr>
                <w:rFonts w:eastAsiaTheme="minorEastAsia"/>
                <w:position w:val="-10"/>
                <w:lang w:bidi="ar-DZ"/>
              </w:rPr>
              <w:object w:dxaOrig="1340" w:dyaOrig="320" w14:anchorId="519F35A5">
                <v:shape id="_x0000_i1121" type="#_x0000_t75" style="width:66.75pt;height:16.5pt" o:ole="">
                  <v:imagedata r:id="rId182" o:title=""/>
                </v:shape>
                <o:OLEObject Type="Embed" ProgID="Equation.DSMT4" ShapeID="_x0000_i1121" DrawAspect="Content" ObjectID="_1797698811" r:id="rId183"/>
              </w:object>
            </w:r>
            <w:r w:rsidRPr="00157094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157094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. أحسب</w:t>
            </w:r>
            <w:r w:rsidRPr="0015709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</w:t>
            </w:r>
            <w:r w:rsidRPr="009D1399">
              <w:rPr>
                <w:position w:val="-10"/>
                <w:lang w:bidi="ar-DZ"/>
              </w:rPr>
              <w:object w:dxaOrig="600" w:dyaOrig="320" w14:anchorId="63D9E975">
                <v:shape id="_x0000_i1122" type="#_x0000_t75" style="width:30pt;height:15.75pt" o:ole="">
                  <v:imagedata r:id="rId184" o:title=""/>
                </v:shape>
                <o:OLEObject Type="Embed" ProgID="Equation.DSMT4" ShapeID="_x0000_i1122" DrawAspect="Content" ObjectID="_1797698812" r:id="rId185"/>
              </w:object>
            </w:r>
            <w:r w:rsidRPr="00157094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0818A755" w14:textId="24661CD4" w:rsidR="00157094" w:rsidRDefault="00157094" w:rsidP="00157094">
            <w:pPr>
              <w:pStyle w:val="Paragraphedeliste"/>
              <w:numPr>
                <w:ilvl w:val="0"/>
                <w:numId w:val="31"/>
              </w:num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15709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لتكن الدالة </w:t>
            </w:r>
            <w:r w:rsidRPr="00157094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220" w:dyaOrig="260" w14:anchorId="24867167">
                <v:shape id="_x0000_i1123" type="#_x0000_t75" style="width:11.25pt;height:12.75pt" o:ole="">
                  <v:imagedata r:id="rId186" o:title=""/>
                </v:shape>
                <o:OLEObject Type="Embed" ProgID="Equation.DSMT4" ShapeID="_x0000_i1123" DrawAspect="Content" ObjectID="_1797698813" r:id="rId187"/>
              </w:object>
            </w:r>
            <w:r w:rsidRPr="0015709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معرفة على </w:t>
            </w:r>
            <w:r w:rsidRPr="009D1399">
              <w:rPr>
                <w:position w:val="-4"/>
                <w:lang w:bidi="ar-DZ"/>
              </w:rPr>
              <w:object w:dxaOrig="260" w:dyaOrig="260" w14:anchorId="43FBE05B">
                <v:shape id="_x0000_i1124" type="#_x0000_t75" style="width:12.75pt;height:12.75pt" o:ole="">
                  <v:imagedata r:id="rId180" o:title=""/>
                </v:shape>
                <o:OLEObject Type="Embed" ProgID="Equation.DSMT4" ShapeID="_x0000_i1124" DrawAspect="Content" ObjectID="_1797698814" r:id="rId188"/>
              </w:object>
            </w:r>
            <w:r w:rsidRPr="0015709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157094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بــــــــ:  </w:t>
            </w:r>
            <w:r w:rsidRPr="009D1399">
              <w:rPr>
                <w:rFonts w:eastAsiaTheme="minorEastAsia"/>
                <w:position w:val="-10"/>
                <w:lang w:bidi="ar-DZ"/>
              </w:rPr>
              <w:object w:dxaOrig="980" w:dyaOrig="360" w14:anchorId="30DAEECF">
                <v:shape id="_x0000_i1125" type="#_x0000_t75" style="width:48.75pt;height:18.75pt" o:ole="">
                  <v:imagedata r:id="rId189" o:title=""/>
                </v:shape>
                <o:OLEObject Type="Embed" ProgID="Equation.DSMT4" ShapeID="_x0000_i1125" DrawAspect="Content" ObjectID="_1797698815" r:id="rId190"/>
              </w:object>
            </w:r>
            <w:r w:rsidRPr="00157094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157094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. أحسب</w:t>
            </w:r>
            <w:r w:rsidRPr="0015709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</w:t>
            </w:r>
            <w:r w:rsidRPr="009D1399">
              <w:rPr>
                <w:position w:val="-10"/>
                <w:lang w:bidi="ar-DZ"/>
              </w:rPr>
              <w:object w:dxaOrig="720" w:dyaOrig="320" w14:anchorId="5A083651">
                <v:shape id="_x0000_i1126" type="#_x0000_t75" style="width:36pt;height:15.75pt" o:ole="">
                  <v:imagedata r:id="rId191" o:title=""/>
                </v:shape>
                <o:OLEObject Type="Embed" ProgID="Equation.DSMT4" ShapeID="_x0000_i1126" DrawAspect="Content" ObjectID="_1797698816" r:id="rId192"/>
              </w:object>
            </w:r>
            <w:r w:rsidRPr="00157094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582C1397" w14:textId="556E0253" w:rsidR="001B113A" w:rsidRPr="00157094" w:rsidRDefault="00103A74" w:rsidP="00157094">
            <w:pPr>
              <w:pStyle w:val="Paragraphedeliste"/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Theme="minorEastAsia" w:hAnsi="Amiri" w:cs="Amiri"/>
                <w:noProof/>
                <w:sz w:val="28"/>
                <w:szCs w:val="28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85C14C6" wp14:editId="52CC7947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63500</wp:posOffset>
                      </wp:positionV>
                      <wp:extent cx="1657350" cy="1485900"/>
                      <wp:effectExtent l="0" t="0" r="19050" b="19050"/>
                      <wp:wrapNone/>
                      <wp:docPr id="110591242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4859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B9ED96" w14:textId="48AC9C2C" w:rsidR="00103A74" w:rsidRDefault="00103A74" w:rsidP="00103A74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0F01ECD" wp14:editId="36DA57A5">
                                        <wp:extent cx="1373505" cy="1369060"/>
                                        <wp:effectExtent l="0" t="0" r="0" b="2540"/>
                                        <wp:docPr id="812806636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12806636" name="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73505" cy="13690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5C14C6" id="Rectangle 40" o:spid="_x0000_s1032" style="position:absolute;left:0;text-align:left;margin-left:16.2pt;margin-top:5pt;width:130.5pt;height:117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" fillcolor="white [3201]" strokecolor="white [3212]" strokeweight="2pt">
                      <v:textbox>
                        <w:txbxContent>
                          <w:p w14:paraId="6DB9ED96" w14:textId="48AC9C2C" w:rsidR="00103A74" w:rsidRDefault="00103A74" w:rsidP="00103A7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F01ECD" wp14:editId="36DA57A5">
                                  <wp:extent cx="1373505" cy="1369060"/>
                                  <wp:effectExtent l="0" t="0" r="0" b="2540"/>
                                  <wp:docPr id="812806636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2806636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3505" cy="1369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4E41770" w14:textId="77777777" w:rsidR="001B113A" w:rsidRDefault="001B113A" w:rsidP="001B113A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6F680203" w14:textId="77777777" w:rsidR="00157094" w:rsidRDefault="00157094" w:rsidP="00157094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2B2E0AA7" w14:textId="77777777" w:rsidR="00157094" w:rsidRDefault="00157094" w:rsidP="00157094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716E299D" w14:textId="77777777" w:rsidR="00157094" w:rsidRDefault="00157094" w:rsidP="00157094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59CFC3E1" w14:textId="77777777" w:rsidR="00157094" w:rsidRDefault="00157094" w:rsidP="00157094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4BE3C252" w14:textId="77777777" w:rsidR="00157094" w:rsidRDefault="00157094" w:rsidP="00157094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296ED0B0" w14:textId="3F344025" w:rsidR="00157094" w:rsidRPr="00157094" w:rsidRDefault="00157094" w:rsidP="00157094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157094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lastRenderedPageBreak/>
              <w:t>تمرين:</w:t>
            </w:r>
          </w:p>
          <w:p w14:paraId="07C0BFCE" w14:textId="586D1F1E" w:rsidR="00157094" w:rsidRDefault="00157094" w:rsidP="00157094">
            <w:pPr>
              <w:bidi/>
              <w:spacing w:before="120"/>
              <w:ind w:left="261" w:firstLine="170"/>
              <w:rPr>
                <w:rFonts w:ascii="Amiri" w:hAnsi="Amiri" w:cs="Amiri"/>
                <w:noProof/>
                <w:sz w:val="28"/>
                <w:szCs w:val="28"/>
                <w:rtl/>
              </w:rPr>
            </w:pPr>
            <w:r w:rsidRPr="00157094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أحسب العدد المشتق للدالة </w:t>
            </w:r>
            <w:r w:rsidRPr="00157094">
              <w:rPr>
                <w:rFonts w:ascii="Amiri" w:hAnsi="Amiri" w:cs="Amiri"/>
                <w:noProof/>
                <w:position w:val="-10"/>
                <w:sz w:val="28"/>
                <w:szCs w:val="28"/>
                <w:rtl/>
              </w:rPr>
              <w:object w:dxaOrig="240" w:dyaOrig="320" w14:anchorId="0B208DAB">
                <v:shape id="_x0000_i1127" type="#_x0000_t75" style="width:12pt;height:15.75pt" o:ole="">
                  <v:imagedata r:id="rId153" o:title=""/>
                </v:shape>
                <o:OLEObject Type="Embed" ProgID="Equation.DSMT4" ShapeID="_x0000_i1127" DrawAspect="Content" ObjectID="_1797698817" r:id="rId193"/>
              </w:object>
            </w:r>
            <w:r w:rsidRPr="00157094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 عند القيمة </w:t>
            </w:r>
            <w:r w:rsidRPr="00157094">
              <w:rPr>
                <w:rFonts w:ascii="Amiri" w:hAnsi="Amiri" w:cs="Amiri"/>
                <w:noProof/>
                <w:position w:val="-6"/>
                <w:sz w:val="28"/>
                <w:szCs w:val="28"/>
              </w:rPr>
              <w:object w:dxaOrig="200" w:dyaOrig="220" w14:anchorId="7AE799B5">
                <v:shape id="_x0000_i1128" type="#_x0000_t75" style="width:9.75pt;height:11.25pt" o:ole="">
                  <v:imagedata r:id="rId194" o:title=""/>
                </v:shape>
                <o:OLEObject Type="Embed" ProgID="Equation.DSMT4" ShapeID="_x0000_i1128" DrawAspect="Content" ObjectID="_1797698818" r:id="rId195"/>
              </w:object>
            </w:r>
            <w:r w:rsidRPr="00157094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 في </w:t>
            </w:r>
            <w:r>
              <w:rPr>
                <w:rFonts w:ascii="Amiri" w:hAnsi="Amiri" w:cs="Amiri" w:hint="cs"/>
                <w:noProof/>
                <w:sz w:val="28"/>
                <w:szCs w:val="28"/>
                <w:rtl/>
              </w:rPr>
              <w:t>كل حالة:</w:t>
            </w:r>
          </w:p>
          <w:p w14:paraId="1BFECDD3" w14:textId="77777777" w:rsidR="00157094" w:rsidRPr="00157094" w:rsidRDefault="00157094" w:rsidP="00157094">
            <w:pPr>
              <w:bidi/>
              <w:spacing w:before="120"/>
              <w:ind w:left="261" w:firstLine="170"/>
              <w:rPr>
                <w:rFonts w:ascii="Amiri" w:hAnsi="Amiri" w:cs="Amiri"/>
                <w:noProof/>
                <w:sz w:val="28"/>
                <w:szCs w:val="28"/>
                <w:rtl/>
              </w:rPr>
            </w:pPr>
          </w:p>
          <w:p w14:paraId="088AE4AE" w14:textId="77777777" w:rsidR="00157094" w:rsidRPr="00157094" w:rsidRDefault="00157094" w:rsidP="00157094">
            <w:pPr>
              <w:numPr>
                <w:ilvl w:val="0"/>
                <w:numId w:val="32"/>
              </w:numPr>
              <w:tabs>
                <w:tab w:val="clear" w:pos="1131"/>
                <w:tab w:val="num" w:pos="945"/>
              </w:tabs>
              <w:bidi/>
              <w:ind w:left="774" w:hanging="171"/>
              <w:rPr>
                <w:rFonts w:ascii="Amiri" w:hAnsi="Amiri" w:cs="Amiri"/>
                <w:noProof/>
                <w:sz w:val="28"/>
                <w:szCs w:val="28"/>
              </w:rPr>
            </w:pPr>
            <w:r w:rsidRPr="00157094">
              <w:rPr>
                <w:rFonts w:ascii="Amiri" w:hAnsi="Amiri" w:cs="Amiri"/>
                <w:noProof/>
                <w:position w:val="-10"/>
                <w:sz w:val="28"/>
                <w:szCs w:val="28"/>
                <w:rtl/>
              </w:rPr>
              <w:object w:dxaOrig="1060" w:dyaOrig="360" w14:anchorId="2200A4A0">
                <v:shape id="_x0000_i1129" type="#_x0000_t75" style="width:53.25pt;height:18pt" o:ole="">
                  <v:imagedata r:id="rId196" o:title=""/>
                </v:shape>
                <o:OLEObject Type="Embed" ProgID="Equation.DSMT4" ShapeID="_x0000_i1129" DrawAspect="Content" ObjectID="_1797698819" r:id="rId197"/>
              </w:object>
            </w:r>
            <w:r w:rsidRPr="00157094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 ؛ </w:t>
            </w:r>
            <w:r w:rsidRPr="00157094">
              <w:rPr>
                <w:rFonts w:ascii="Amiri" w:hAnsi="Amiri" w:cs="Amiri"/>
                <w:noProof/>
                <w:position w:val="-6"/>
                <w:sz w:val="28"/>
                <w:szCs w:val="28"/>
                <w:rtl/>
              </w:rPr>
              <w:object w:dxaOrig="580" w:dyaOrig="279" w14:anchorId="0DB848F2">
                <v:shape id="_x0000_i1130" type="#_x0000_t75" style="width:29.25pt;height:14.25pt" o:ole="">
                  <v:imagedata r:id="rId198" o:title=""/>
                </v:shape>
                <o:OLEObject Type="Embed" ProgID="Equation.DSMT4" ShapeID="_x0000_i1130" DrawAspect="Content" ObjectID="_1797698820" r:id="rId199"/>
              </w:object>
            </w:r>
            <w:r w:rsidRPr="00157094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  .</w:t>
            </w:r>
          </w:p>
          <w:p w14:paraId="5373AC72" w14:textId="77777777" w:rsidR="00157094" w:rsidRPr="00157094" w:rsidRDefault="00157094" w:rsidP="00157094">
            <w:pPr>
              <w:numPr>
                <w:ilvl w:val="0"/>
                <w:numId w:val="32"/>
              </w:numPr>
              <w:tabs>
                <w:tab w:val="clear" w:pos="1131"/>
                <w:tab w:val="num" w:pos="430"/>
                <w:tab w:val="num" w:pos="945"/>
              </w:tabs>
              <w:bidi/>
              <w:ind w:left="774" w:hanging="171"/>
              <w:rPr>
                <w:rFonts w:ascii="Amiri" w:hAnsi="Amiri" w:cs="Amiri"/>
                <w:noProof/>
                <w:sz w:val="28"/>
                <w:szCs w:val="28"/>
              </w:rPr>
            </w:pPr>
            <w:r w:rsidRPr="00157094">
              <w:rPr>
                <w:rFonts w:ascii="Amiri" w:hAnsi="Amiri" w:cs="Amiri"/>
                <w:noProof/>
                <w:position w:val="-10"/>
                <w:sz w:val="28"/>
                <w:szCs w:val="28"/>
                <w:rtl/>
              </w:rPr>
              <w:object w:dxaOrig="1540" w:dyaOrig="320" w14:anchorId="71D335F1">
                <v:shape id="_x0000_i1131" type="#_x0000_t75" style="width:77.25pt;height:15.75pt" o:ole="">
                  <v:imagedata r:id="rId200" o:title=""/>
                </v:shape>
                <o:OLEObject Type="Embed" ProgID="Equation.DSMT4" ShapeID="_x0000_i1131" DrawAspect="Content" ObjectID="_1797698821" r:id="rId201"/>
              </w:object>
            </w:r>
            <w:r w:rsidRPr="00157094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 ؛  </w:t>
            </w:r>
            <w:r w:rsidRPr="00157094">
              <w:rPr>
                <w:rFonts w:ascii="Amiri" w:hAnsi="Amiri" w:cs="Amiri"/>
                <w:noProof/>
                <w:position w:val="-6"/>
                <w:sz w:val="28"/>
                <w:szCs w:val="28"/>
                <w:rtl/>
              </w:rPr>
              <w:object w:dxaOrig="560" w:dyaOrig="279" w14:anchorId="4EC94A13">
                <v:shape id="_x0000_i1132" type="#_x0000_t75" style="width:27.75pt;height:14.25pt" o:ole="">
                  <v:imagedata r:id="rId202" o:title=""/>
                </v:shape>
                <o:OLEObject Type="Embed" ProgID="Equation.DSMT4" ShapeID="_x0000_i1132" DrawAspect="Content" ObjectID="_1797698822" r:id="rId203"/>
              </w:object>
            </w:r>
            <w:r w:rsidRPr="00157094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 .</w:t>
            </w:r>
          </w:p>
          <w:p w14:paraId="17AB64F6" w14:textId="27616AAC" w:rsidR="00157094" w:rsidRDefault="00157094" w:rsidP="00157094">
            <w:pPr>
              <w:numPr>
                <w:ilvl w:val="0"/>
                <w:numId w:val="32"/>
              </w:numPr>
              <w:tabs>
                <w:tab w:val="clear" w:pos="1131"/>
                <w:tab w:val="num" w:pos="430"/>
                <w:tab w:val="num" w:pos="945"/>
              </w:tabs>
              <w:bidi/>
              <w:ind w:left="774" w:hanging="171"/>
              <w:rPr>
                <w:rFonts w:ascii="Amiri" w:hAnsi="Amiri" w:cs="Amiri"/>
                <w:noProof/>
                <w:sz w:val="28"/>
                <w:szCs w:val="28"/>
              </w:rPr>
            </w:pPr>
            <w:r w:rsidRPr="00157094">
              <w:rPr>
                <w:rFonts w:ascii="Amiri" w:hAnsi="Amiri" w:cs="Amiri"/>
                <w:noProof/>
                <w:position w:val="-10"/>
                <w:sz w:val="28"/>
                <w:szCs w:val="28"/>
                <w:rtl/>
              </w:rPr>
              <w:object w:dxaOrig="1520" w:dyaOrig="360" w14:anchorId="1B2B878E">
                <v:shape id="_x0000_i1133" type="#_x0000_t75" style="width:75.75pt;height:18pt" o:ole="">
                  <v:imagedata r:id="rId204" o:title=""/>
                </v:shape>
                <o:OLEObject Type="Embed" ProgID="Equation.DSMT4" ShapeID="_x0000_i1133" DrawAspect="Content" ObjectID="_1797698823" r:id="rId205"/>
              </w:object>
            </w:r>
            <w:r w:rsidRPr="00157094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 ؛   </w:t>
            </w:r>
            <w:r w:rsidRPr="00157094">
              <w:rPr>
                <w:rFonts w:ascii="Amiri" w:hAnsi="Amiri" w:cs="Amiri"/>
                <w:noProof/>
                <w:position w:val="-6"/>
                <w:sz w:val="28"/>
                <w:szCs w:val="28"/>
                <w:rtl/>
              </w:rPr>
              <w:object w:dxaOrig="700" w:dyaOrig="279" w14:anchorId="6FFC2574">
                <v:shape id="_x0000_i1134" type="#_x0000_t75" style="width:35.25pt;height:14.25pt" o:ole="">
                  <v:imagedata r:id="rId206" o:title=""/>
                </v:shape>
                <o:OLEObject Type="Embed" ProgID="Equation.DSMT4" ShapeID="_x0000_i1134" DrawAspect="Content" ObjectID="_1797698824" r:id="rId207"/>
              </w:object>
            </w:r>
          </w:p>
          <w:p w14:paraId="28227909" w14:textId="77777777" w:rsidR="00157094" w:rsidRPr="00157094" w:rsidRDefault="00157094" w:rsidP="00157094">
            <w:pPr>
              <w:numPr>
                <w:ilvl w:val="0"/>
                <w:numId w:val="32"/>
              </w:numPr>
              <w:tabs>
                <w:tab w:val="clear" w:pos="1131"/>
                <w:tab w:val="num" w:pos="430"/>
                <w:tab w:val="num" w:pos="945"/>
              </w:tabs>
              <w:bidi/>
              <w:ind w:left="774" w:hanging="171"/>
              <w:rPr>
                <w:rFonts w:ascii="Amiri" w:hAnsi="Amiri" w:cs="Amiri"/>
                <w:noProof/>
                <w:sz w:val="28"/>
                <w:szCs w:val="28"/>
              </w:rPr>
            </w:pPr>
            <w:r w:rsidRPr="00157094">
              <w:rPr>
                <w:rFonts w:ascii="Amiri" w:hAnsi="Amiri" w:cs="Amiri"/>
                <w:noProof/>
                <w:position w:val="-24"/>
                <w:sz w:val="28"/>
                <w:szCs w:val="28"/>
                <w:rtl/>
              </w:rPr>
              <w:object w:dxaOrig="1180" w:dyaOrig="620" w14:anchorId="61344929">
                <v:shape id="_x0000_i1135" type="#_x0000_t75" style="width:59.25pt;height:30.75pt" o:ole="">
                  <v:imagedata r:id="rId208" o:title=""/>
                </v:shape>
                <o:OLEObject Type="Embed" ProgID="Equation.DSMT4" ShapeID="_x0000_i1135" DrawAspect="Content" ObjectID="_1797698825" r:id="rId209"/>
              </w:object>
            </w:r>
            <w:r w:rsidRPr="00157094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 ، </w:t>
            </w:r>
            <w:r w:rsidRPr="00157094">
              <w:rPr>
                <w:rFonts w:ascii="Amiri" w:hAnsi="Amiri" w:cs="Amiri"/>
                <w:noProof/>
                <w:position w:val="-6"/>
                <w:sz w:val="28"/>
                <w:szCs w:val="28"/>
                <w:rtl/>
              </w:rPr>
              <w:object w:dxaOrig="680" w:dyaOrig="279" w14:anchorId="2DE793EB">
                <v:shape id="_x0000_i1136" type="#_x0000_t75" style="width:33.75pt;height:14.25pt" o:ole="">
                  <v:imagedata r:id="rId210" o:title=""/>
                </v:shape>
                <o:OLEObject Type="Embed" ProgID="Equation.DSMT4" ShapeID="_x0000_i1136" DrawAspect="Content" ObjectID="_1797698826" r:id="rId211"/>
              </w:object>
            </w:r>
          </w:p>
          <w:p w14:paraId="14FF0119" w14:textId="77777777" w:rsidR="00157094" w:rsidRPr="00157094" w:rsidRDefault="00157094" w:rsidP="00157094">
            <w:pPr>
              <w:numPr>
                <w:ilvl w:val="0"/>
                <w:numId w:val="32"/>
              </w:numPr>
              <w:tabs>
                <w:tab w:val="clear" w:pos="1131"/>
                <w:tab w:val="num" w:pos="430"/>
                <w:tab w:val="num" w:pos="945"/>
              </w:tabs>
              <w:bidi/>
              <w:ind w:left="774" w:hanging="171"/>
              <w:rPr>
                <w:rFonts w:ascii="Amiri" w:hAnsi="Amiri" w:cs="Amiri"/>
                <w:noProof/>
                <w:sz w:val="28"/>
                <w:szCs w:val="28"/>
              </w:rPr>
            </w:pPr>
            <w:r w:rsidRPr="00157094">
              <w:rPr>
                <w:rFonts w:ascii="Amiri" w:hAnsi="Amiri" w:cs="Amiri"/>
                <w:noProof/>
                <w:position w:val="-24"/>
                <w:sz w:val="28"/>
                <w:szCs w:val="28"/>
                <w:rtl/>
              </w:rPr>
              <w:object w:dxaOrig="1020" w:dyaOrig="620" w14:anchorId="0FEFFEBF">
                <v:shape id="_x0000_i1137" type="#_x0000_t75" style="width:51pt;height:30.75pt" o:ole="">
                  <v:imagedata r:id="rId212" o:title=""/>
                </v:shape>
                <o:OLEObject Type="Embed" ProgID="Equation.DSMT4" ShapeID="_x0000_i1137" DrawAspect="Content" ObjectID="_1797698827" r:id="rId213"/>
              </w:object>
            </w:r>
            <w:r w:rsidRPr="00157094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 ، </w:t>
            </w:r>
            <w:r w:rsidRPr="00157094">
              <w:rPr>
                <w:rFonts w:ascii="Amiri" w:hAnsi="Amiri" w:cs="Amiri"/>
                <w:noProof/>
                <w:position w:val="-6"/>
                <w:sz w:val="28"/>
                <w:szCs w:val="28"/>
                <w:rtl/>
              </w:rPr>
              <w:object w:dxaOrig="520" w:dyaOrig="279" w14:anchorId="050C9B44">
                <v:shape id="_x0000_i1138" type="#_x0000_t75" style="width:26.25pt;height:14.25pt" o:ole="">
                  <v:imagedata r:id="rId214" o:title=""/>
                </v:shape>
                <o:OLEObject Type="Embed" ProgID="Equation.DSMT4" ShapeID="_x0000_i1138" DrawAspect="Content" ObjectID="_1797698828" r:id="rId215"/>
              </w:object>
            </w:r>
          </w:p>
          <w:p w14:paraId="1B9DD446" w14:textId="77777777" w:rsidR="00157094" w:rsidRPr="00157094" w:rsidRDefault="00157094" w:rsidP="00157094">
            <w:pPr>
              <w:bidi/>
              <w:ind w:right="-851"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  <w:p w14:paraId="4E5B580A" w14:textId="2EAB3C0F" w:rsidR="00157094" w:rsidRPr="00157094" w:rsidRDefault="00103A74" w:rsidP="00157094">
            <w:pPr>
              <w:bidi/>
              <w:ind w:right="-851"/>
              <w:rPr>
                <w:rFonts w:ascii="Amiri" w:hAnsi="Amiri" w:cs="Amiri"/>
                <w:sz w:val="28"/>
                <w:szCs w:val="28"/>
              </w:rPr>
            </w:pPr>
            <w:r>
              <w:rPr>
                <w:rFonts w:ascii="Amiri" w:hAnsi="Amiri" w:cs="Amir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7A2BD699" wp14:editId="30E3C0DC">
                      <wp:simplePos x="0" y="0"/>
                      <wp:positionH relativeFrom="column">
                        <wp:posOffset>415290</wp:posOffset>
                      </wp:positionH>
                      <wp:positionV relativeFrom="paragraph">
                        <wp:posOffset>259715</wp:posOffset>
                      </wp:positionV>
                      <wp:extent cx="3952875" cy="3524250"/>
                      <wp:effectExtent l="0" t="0" r="28575" b="19050"/>
                      <wp:wrapNone/>
                      <wp:docPr id="1451066198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75" cy="35242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8B2CE2" w14:textId="6AF9B955" w:rsidR="00103A74" w:rsidRDefault="00103A74" w:rsidP="00103A74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947E51F" wp14:editId="262D97D3">
                                        <wp:extent cx="2971429" cy="2961905"/>
                                        <wp:effectExtent l="0" t="0" r="635" b="0"/>
                                        <wp:docPr id="1701025037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01025037" name="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971429" cy="29619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2BD699" id="Rectangle 41" o:spid="_x0000_s1033" style="position:absolute;left:0;text-align:left;margin-left:32.7pt;margin-top:20.45pt;width:311.25pt;height:277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" fillcolor="white [3201]" strokecolor="white [3212]" strokeweight="2pt">
                      <v:textbox>
                        <w:txbxContent>
                          <w:p w14:paraId="308B2CE2" w14:textId="6AF9B955" w:rsidR="00103A74" w:rsidRDefault="00103A74" w:rsidP="00103A7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47E51F" wp14:editId="262D97D3">
                                  <wp:extent cx="2971429" cy="2961905"/>
                                  <wp:effectExtent l="0" t="0" r="635" b="0"/>
                                  <wp:docPr id="1701025037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01025037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71429" cy="2961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EBF9AAE" w14:textId="77777777" w:rsidR="00157094" w:rsidRPr="00157094" w:rsidRDefault="00157094" w:rsidP="00157094">
            <w:pPr>
              <w:bidi/>
              <w:ind w:right="-851"/>
              <w:rPr>
                <w:rFonts w:ascii="Amiri" w:hAnsi="Amiri" w:cs="Amiri"/>
                <w:sz w:val="28"/>
                <w:szCs w:val="28"/>
              </w:rPr>
            </w:pPr>
          </w:p>
          <w:p w14:paraId="4EC7C44A" w14:textId="77777777" w:rsidR="00157094" w:rsidRPr="00157094" w:rsidRDefault="00157094" w:rsidP="00157094">
            <w:pPr>
              <w:bidi/>
              <w:ind w:right="-851"/>
              <w:rPr>
                <w:rFonts w:ascii="Amiri" w:hAnsi="Amiri" w:cs="Amiri"/>
                <w:sz w:val="28"/>
                <w:szCs w:val="28"/>
              </w:rPr>
            </w:pPr>
          </w:p>
          <w:p w14:paraId="156343B9" w14:textId="77777777" w:rsidR="00157094" w:rsidRPr="00157094" w:rsidRDefault="00157094" w:rsidP="00157094">
            <w:pPr>
              <w:bidi/>
              <w:ind w:right="-851"/>
              <w:rPr>
                <w:rFonts w:ascii="Amiri" w:hAnsi="Amiri" w:cs="Amiri"/>
                <w:sz w:val="28"/>
                <w:szCs w:val="28"/>
              </w:rPr>
            </w:pPr>
          </w:p>
          <w:p w14:paraId="0BBD45CC" w14:textId="77777777" w:rsidR="00157094" w:rsidRDefault="00157094" w:rsidP="00157094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56B0B2A0" w14:textId="77777777" w:rsidR="00157094" w:rsidRDefault="00157094" w:rsidP="00157094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438E216F" w14:textId="77777777" w:rsidR="00157094" w:rsidRDefault="00157094" w:rsidP="00157094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6CB8D6D7" w14:textId="77777777" w:rsidR="00157094" w:rsidRDefault="00157094" w:rsidP="00157094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8ECF4DC" w14:textId="77777777" w:rsidR="001B113A" w:rsidRDefault="001B113A" w:rsidP="001B113A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7EA8F5D" w14:textId="77777777" w:rsidR="00157094" w:rsidRDefault="00157094" w:rsidP="00157094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1F471FA" w14:textId="77777777" w:rsidR="00157094" w:rsidRDefault="00157094" w:rsidP="00157094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48A03D9" w14:textId="77777777" w:rsidR="00157094" w:rsidRDefault="00157094" w:rsidP="00157094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B0BD7EB" w14:textId="77777777" w:rsidR="00157094" w:rsidRDefault="00157094" w:rsidP="00157094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34B4BF1" w14:textId="77777777" w:rsidR="00157094" w:rsidRDefault="00157094" w:rsidP="00157094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1B07024" w14:textId="77777777" w:rsidR="00157094" w:rsidRDefault="00157094" w:rsidP="00157094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8EF6510" w14:textId="77777777" w:rsidR="00157094" w:rsidRDefault="00157094" w:rsidP="00157094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2D86294" w14:textId="77777777" w:rsidR="00157094" w:rsidRDefault="00157094" w:rsidP="00157094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1F8E211" w14:textId="77777777" w:rsidR="00157094" w:rsidRDefault="00157094" w:rsidP="00157094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6CFB45E" w14:textId="77777777" w:rsidR="00157094" w:rsidRDefault="00157094" w:rsidP="00157094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E45FB69" w14:textId="77777777" w:rsidR="00157094" w:rsidRDefault="00157094" w:rsidP="00157094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A7A60AF" w14:textId="77777777" w:rsidR="00157094" w:rsidRDefault="00157094" w:rsidP="00157094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A9CBE15" w14:textId="77777777" w:rsidR="00157094" w:rsidRDefault="00157094" w:rsidP="00157094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E144A4B" w14:textId="77777777" w:rsidR="00157094" w:rsidRDefault="00157094" w:rsidP="00157094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4AAF417" w14:textId="77777777" w:rsidR="00157094" w:rsidRDefault="00157094" w:rsidP="00157094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BA6A384" w14:textId="77777777" w:rsidR="00157094" w:rsidRDefault="00157094" w:rsidP="00157094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415E3427" w14:textId="77777777" w:rsidR="00157094" w:rsidRPr="00792B9B" w:rsidRDefault="00157094" w:rsidP="00157094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5603879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76B53A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136370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DA92B6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3B0D7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811ED2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8830C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C46856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E37280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AC685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2CF67B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F88AB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EEC45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EEC4B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FDD0D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427817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05E10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97694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AE42BA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42980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D0640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99F54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644A83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8B5EA2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BA1491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B3BC7E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5301FE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804D6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266A6B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CD6A5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750217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DE0393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3BF95D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47E7B1" w14:textId="58326A21" w:rsidR="00981E9C" w:rsidRPr="00792B9B" w:rsidRDefault="00981E9C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3FA4DF33" w14:textId="77777777" w:rsidR="001B113A" w:rsidRDefault="001B113A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4C27E1" wp14:editId="59A2D66D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18445467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DFDB4" w14:textId="77777777" w:rsidR="001B113A" w:rsidRPr="00305590" w:rsidRDefault="001B113A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2D608B3A" w14:textId="3AA1E4E0" w:rsidR="001B0804" w:rsidRPr="001B0804" w:rsidRDefault="001B113A" w:rsidP="001B0804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الكفاءة </w:t>
                            </w:r>
                            <w:proofErr w:type="gramStart"/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المستهدفة:</w:t>
                            </w:r>
                            <w:r w:rsidR="001B0804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68399E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68399E" w:rsidRPr="0068399E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التفسير</w:t>
                            </w:r>
                            <w:proofErr w:type="gramEnd"/>
                            <w:r w:rsidR="0068399E" w:rsidRPr="0068399E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البياني و </w:t>
                            </w:r>
                            <w:proofErr w:type="spellStart"/>
                            <w:r w:rsidR="0068399E" w:rsidRPr="0068399E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الاقنصادي</w:t>
                            </w:r>
                            <w:proofErr w:type="spellEnd"/>
                            <w:r w:rsidR="0068399E" w:rsidRPr="0068399E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للعدد المشتق</w:t>
                            </w:r>
                          </w:p>
                          <w:p w14:paraId="436A8EC0" w14:textId="6BC9EA96" w:rsidR="001B113A" w:rsidRPr="00305590" w:rsidRDefault="001B0804" w:rsidP="001B0804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proofErr w:type="gramStart"/>
                            <w:r w:rsidRPr="001B0804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معيّنة</w:t>
                            </w:r>
                            <w:r w:rsidRPr="001B0804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 xml:space="preserve">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C27E1" id="_x0000_s1034" style="position:absolute;left:0;text-align:left;margin-left:-46.15pt;margin-top:66.05pt;width:543pt;height:5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" fillcolor="white [3201]" strokecolor="black [3213]" strokeweight="2pt">
                <v:textbox>
                  <w:txbxContent>
                    <w:p w14:paraId="142DFDB4" w14:textId="77777777" w:rsidR="001B113A" w:rsidRPr="00305590" w:rsidRDefault="001B113A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2D608B3A" w14:textId="3AA1E4E0" w:rsidR="001B0804" w:rsidRPr="001B0804" w:rsidRDefault="001B113A" w:rsidP="001B0804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الكفاءة </w:t>
                      </w:r>
                      <w:proofErr w:type="gramStart"/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المستهدفة:</w:t>
                      </w:r>
                      <w:r w:rsidR="001B0804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68399E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68399E" w:rsidRPr="0068399E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>التفسير</w:t>
                      </w:r>
                      <w:proofErr w:type="gramEnd"/>
                      <w:r w:rsidR="0068399E" w:rsidRPr="0068399E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 xml:space="preserve"> البياني و </w:t>
                      </w:r>
                      <w:proofErr w:type="spellStart"/>
                      <w:r w:rsidR="0068399E" w:rsidRPr="0068399E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>الاقنصادي</w:t>
                      </w:r>
                      <w:proofErr w:type="spellEnd"/>
                      <w:r w:rsidR="0068399E" w:rsidRPr="0068399E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 xml:space="preserve"> للعدد المشتق</w:t>
                      </w:r>
                    </w:p>
                    <w:p w14:paraId="436A8EC0" w14:textId="6BC9EA96" w:rsidR="001B113A" w:rsidRPr="00305590" w:rsidRDefault="001B0804" w:rsidP="001B0804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proofErr w:type="gramStart"/>
                      <w:r w:rsidRPr="001B0804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</w:rPr>
                        <w:t>معيّنة</w:t>
                      </w:r>
                      <w:r w:rsidRPr="001B0804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  <w:t xml:space="preserve"> .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08FED2" wp14:editId="0F24955C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444748534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9D291" w14:textId="1270A35E" w:rsidR="001B113A" w:rsidRPr="00305590" w:rsidRDefault="001B113A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157094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01 ساع</w:t>
                            </w:r>
                            <w:r w:rsidR="0031766D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</w:p>
                          <w:p w14:paraId="20FFD5AD" w14:textId="77777777" w:rsidR="001B113A" w:rsidRDefault="001B113A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8FED2" id="_x0000_s1035" style="position:absolute;left:0;text-align:left;margin-left:-44.65pt;margin-top:.8pt;width:100.5pt;height:5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CZ9obAcgIAAEM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2FA9D291" w14:textId="1270A35E" w:rsidR="001B113A" w:rsidRPr="00305590" w:rsidRDefault="001B113A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157094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01 ساع</w:t>
                      </w:r>
                      <w:r w:rsidR="0031766D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</w:p>
                    <w:p w14:paraId="20FFD5AD" w14:textId="77777777" w:rsidR="001B113A" w:rsidRDefault="001B113A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982A073" wp14:editId="73520DD4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391985585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8E76A" w14:textId="77777777" w:rsidR="001B113A" w:rsidRPr="00305590" w:rsidRDefault="001B113A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الثانية تسيير واقتصاد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82A073" id="_x0000_s1036" style="position:absolute;left:0;text-align:left;margin-left:396.35pt;margin-top:-.7pt;width:100.5pt;height:62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AlKqKzcwIAAEQ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6A08E76A" w14:textId="77777777" w:rsidR="001B113A" w:rsidRPr="00305590" w:rsidRDefault="001B113A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الثانية تسيير واقتصاد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E964BE" wp14:editId="6DCAA80F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1516948987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CCEEB" w14:textId="77777777" w:rsidR="001B113A" w:rsidRPr="00305590" w:rsidRDefault="001B113A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شتقاقية</w:t>
                            </w:r>
                          </w:p>
                          <w:p w14:paraId="343B0E53" w14:textId="64315569" w:rsidR="001B113A" w:rsidRPr="00305590" w:rsidRDefault="001B113A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1B0804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1766D" w:rsidRPr="0031766D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معادلة المماس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E964BE" id="_x0000_s1037" style="position:absolute;left:0;text-align:left;margin-left:66.35pt;margin-top:1.55pt;width:323.25pt;height:58.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" fillcolor="white [3201]" strokecolor="black [3213]" strokeweight="2pt">
                <v:textbox>
                  <w:txbxContent>
                    <w:p w14:paraId="681CCEEB" w14:textId="77777777" w:rsidR="001B113A" w:rsidRPr="00305590" w:rsidRDefault="001B113A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الا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شتقاقية</w:t>
                      </w:r>
                    </w:p>
                    <w:p w14:paraId="343B0E53" w14:textId="64315569" w:rsidR="001B113A" w:rsidRPr="00305590" w:rsidRDefault="001B113A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1B0804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31766D" w:rsidRPr="0031766D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معادلة المماس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33137980" w14:textId="77777777" w:rsidR="001B113A" w:rsidRPr="00792B9B" w:rsidRDefault="001B113A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1B113A" w:rsidRPr="00792B9B" w14:paraId="1F1568C6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0D28F267" w14:textId="77777777" w:rsidR="001B113A" w:rsidRPr="00305590" w:rsidRDefault="001B113A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76E81728" w14:textId="77777777" w:rsidR="001B113A" w:rsidRPr="00305590" w:rsidRDefault="001B113A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40CD4D25" w14:textId="77777777" w:rsidR="001B113A" w:rsidRPr="00305590" w:rsidRDefault="001B113A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1B113A" w:rsidRPr="00792B9B" w14:paraId="0DF77A68" w14:textId="77777777" w:rsidTr="00305590">
        <w:tc>
          <w:tcPr>
            <w:tcW w:w="1278" w:type="dxa"/>
          </w:tcPr>
          <w:p w14:paraId="13612FBA" w14:textId="77777777" w:rsidR="001B113A" w:rsidRDefault="001B113A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270A41A" w14:textId="77777777" w:rsidR="001B113A" w:rsidRDefault="001B113A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542F66" w14:textId="77777777" w:rsidR="001B113A" w:rsidRDefault="001B113A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AB0723" w14:textId="77777777" w:rsidR="001B113A" w:rsidRDefault="001B113A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A3DB490" w14:textId="77777777" w:rsidR="001B113A" w:rsidRDefault="001B113A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C44D2E7" w14:textId="77777777" w:rsidR="001B113A" w:rsidRDefault="001B113A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5BB28C" w14:textId="77777777" w:rsidR="001B113A" w:rsidRDefault="001B113A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DD7B67" w14:textId="77777777" w:rsidR="001B113A" w:rsidRDefault="001B113A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D3F063" w14:textId="77777777" w:rsidR="001B113A" w:rsidRDefault="001B113A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B9FB3A" w14:textId="77777777" w:rsidR="001B113A" w:rsidRDefault="001B113A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E7C440" w14:textId="77777777" w:rsidR="001B113A" w:rsidRDefault="001B113A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609F79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7D29EBA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6202122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9A3EDD8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0E83ECC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8BE1550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F448BE8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3B8280F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AE5AD0E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82CB141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598C2CF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07661E1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895D70C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767A6D2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E77C0BA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3294B68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23E923A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57C6C73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1594629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8E536DC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C7676F4" w14:textId="77777777" w:rsidR="001B113A" w:rsidRPr="00FB5A89" w:rsidRDefault="001B113A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17BE5C90" w14:textId="77777777" w:rsidR="001B113A" w:rsidRPr="00792B9B" w:rsidRDefault="001B113A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247EF63" w14:textId="77777777" w:rsidR="00F02027" w:rsidRPr="009D1399" w:rsidRDefault="00F02027" w:rsidP="00F02027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نشاط</w:t>
            </w:r>
          </w:p>
          <w:p w14:paraId="1CB76AE7" w14:textId="77777777" w:rsidR="00F02027" w:rsidRPr="009D1399" w:rsidRDefault="00F02027" w:rsidP="00F02027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38CF3C4" w14:textId="77777777" w:rsidR="00F02027" w:rsidRPr="009D1399" w:rsidRDefault="00F02027" w:rsidP="00F02027">
            <w:pPr>
              <w:bidi/>
              <w:rPr>
                <w:rFonts w:ascii="Amiri" w:hAnsi="Amiri" w:cs="Amiri"/>
                <w:sz w:val="28"/>
                <w:szCs w:val="28"/>
              </w:rPr>
            </w:pPr>
            <w:r w:rsidRPr="009D1399">
              <w:rPr>
                <w:rFonts w:ascii="Amiri" w:hAnsi="Amiri" w:cs="Amiri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D92FB11" wp14:editId="3AB6AF2A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396875</wp:posOffset>
                      </wp:positionV>
                      <wp:extent cx="2514600" cy="2486025"/>
                      <wp:effectExtent l="0" t="0" r="0" b="9525"/>
                      <wp:wrapNone/>
                      <wp:docPr id="204229897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0" cy="24860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36081B" w14:textId="77777777" w:rsidR="00F02027" w:rsidRDefault="00F02027" w:rsidP="00F02027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7E1B42D" wp14:editId="48C9D6F2">
                                        <wp:extent cx="2276475" cy="2369185"/>
                                        <wp:effectExtent l="0" t="0" r="9525" b="0"/>
                                        <wp:docPr id="1984240567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66291435" name=""/>
                                                <pic:cNvPicPr/>
                                              </pic:nvPicPr>
                                              <pic:blipFill>
                                                <a:blip r:embed="rId2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76475" cy="23691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92FB11" id="Rectangle 1" o:spid="_x0000_s1038" style="position:absolute;left:0;text-align:left;margin-left:6.25pt;margin-top:31.25pt;width:198pt;height:195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" fillcolor="white [3201]" stroked="f" strokeweight="2pt">
                      <v:textbox>
                        <w:txbxContent>
                          <w:p w14:paraId="3436081B" w14:textId="77777777" w:rsidR="00F02027" w:rsidRDefault="00F02027" w:rsidP="00F0202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E1B42D" wp14:editId="48C9D6F2">
                                  <wp:extent cx="2276475" cy="2369185"/>
                                  <wp:effectExtent l="0" t="0" r="9525" b="0"/>
                                  <wp:docPr id="1984240567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66291435" name=""/>
                                          <pic:cNvPicPr/>
                                        </pic:nvPicPr>
                                        <pic:blipFill>
                                          <a:blip r:embed="rId2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6475" cy="2369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D1399">
              <w:rPr>
                <w:rFonts w:ascii="Amiri" w:hAnsi="Amiri" w:cs="Amiri"/>
                <w:b/>
                <w:bCs/>
                <w:position w:val="-4"/>
                <w:sz w:val="28"/>
                <w:szCs w:val="28"/>
              </w:rPr>
              <w:object w:dxaOrig="240" w:dyaOrig="260" w14:anchorId="7392DAAD">
                <v:shape id="_x0000_i1139" type="#_x0000_t75" style="width:12pt;height:12.75pt" o:ole="">
                  <v:imagedata r:id="rId218" o:title=""/>
                </v:shape>
                <o:OLEObject Type="Embed" ProgID="Equation.DSMT4" ShapeID="_x0000_i1139" DrawAspect="Content" ObjectID="_1797698829" r:id="rId219"/>
              </w:object>
            </w:r>
            <w:r w:rsidRPr="009D1399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</w: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دالة معرفة على </w:t>
            </w:r>
            <w:r w:rsidRPr="009D1399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63DC0559">
                <v:shape id="_x0000_i1140" type="#_x0000_t75" style="width:12.75pt;height:12.75pt" o:ole="">
                  <v:imagedata r:id="rId220" o:title=""/>
                </v:shape>
                <o:OLEObject Type="Embed" ProgID="Equation.DSMT4" ShapeID="_x0000_i1140" DrawAspect="Content" ObjectID="_1797698830" r:id="rId221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بالعبارة: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</w:rPr>
              <w:object w:dxaOrig="1300" w:dyaOrig="360" w14:anchorId="0AC613C2">
                <v:shape id="_x0000_i1141" type="#_x0000_t75" style="width:65.25pt;height:18.75pt" o:ole="">
                  <v:imagedata r:id="rId222" o:title=""/>
                </v:shape>
                <o:OLEObject Type="Embed" ProgID="Equation.DSMT4" ShapeID="_x0000_i1141" DrawAspect="Content" ObjectID="_1797698831" r:id="rId223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9D1399">
              <w:rPr>
                <w:rFonts w:ascii="Amiri" w:hAnsi="Amiri" w:cs="Amiri"/>
                <w:position w:val="-14"/>
                <w:sz w:val="28"/>
                <w:szCs w:val="28"/>
              </w:rPr>
              <w:object w:dxaOrig="540" w:dyaOrig="400" w14:anchorId="6BF0A695">
                <v:shape id="_x0000_i1142" type="#_x0000_t75" style="width:27pt;height:20.25pt" o:ole="">
                  <v:imagedata r:id="rId224" o:title=""/>
                </v:shape>
                <o:OLEObject Type="Embed" ProgID="Equation.DSMT4" ShapeID="_x0000_i1142" DrawAspect="Content" ObjectID="_1797698832" r:id="rId225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تمثيلها البياني في معلم متعامد ومتجانس </w:t>
            </w:r>
            <w:r w:rsidRPr="009D1399">
              <w:rPr>
                <w:rFonts w:ascii="Amiri" w:hAnsi="Amiri" w:cs="Amiri"/>
                <w:position w:val="-18"/>
                <w:sz w:val="28"/>
                <w:szCs w:val="28"/>
              </w:rPr>
              <w:object w:dxaOrig="800" w:dyaOrig="480" w14:anchorId="0A33894F">
                <v:shape id="_x0000_i1143" type="#_x0000_t75" style="width:39pt;height:24pt" o:ole="">
                  <v:imagedata r:id="rId226" o:title=""/>
                </v:shape>
                <o:OLEObject Type="Embed" ProgID="Equation.DSMT4" ShapeID="_x0000_i1143" DrawAspect="Content" ObjectID="_1797698833" r:id="rId227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9D1399">
              <w:rPr>
                <w:rFonts w:ascii="Amiri" w:hAnsi="Amiri" w:cs="Amiri"/>
                <w:position w:val="-14"/>
                <w:sz w:val="28"/>
                <w:szCs w:val="28"/>
              </w:rPr>
              <w:object w:dxaOrig="420" w:dyaOrig="400" w14:anchorId="762753D1">
                <v:shape id="_x0000_i1144" type="#_x0000_t75" style="width:21pt;height:20.25pt" o:ole="">
                  <v:imagedata r:id="rId228" o:title=""/>
                </v:shape>
                <o:OLEObject Type="Embed" ProgID="Equation.DSMT4" ShapeID="_x0000_i1144" DrawAspect="Content" ObjectID="_1797698834" r:id="rId229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مستقيم يمس </w:t>
            </w:r>
            <w:r w:rsidRPr="009D1399">
              <w:rPr>
                <w:rFonts w:ascii="Amiri" w:hAnsi="Amiri" w:cs="Amiri"/>
                <w:sz w:val="28"/>
                <w:szCs w:val="28"/>
              </w:rPr>
              <w:br/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المنحنى </w:t>
            </w:r>
            <w:r w:rsidRPr="009D1399">
              <w:rPr>
                <w:rFonts w:ascii="Amiri" w:hAnsi="Amiri" w:cs="Amiri"/>
                <w:position w:val="-14"/>
                <w:sz w:val="28"/>
                <w:szCs w:val="28"/>
              </w:rPr>
              <w:object w:dxaOrig="540" w:dyaOrig="400" w14:anchorId="5DC77B00">
                <v:shape id="_x0000_i1145" type="#_x0000_t75" style="width:27pt;height:20.25pt" o:ole="">
                  <v:imagedata r:id="rId224" o:title=""/>
                </v:shape>
                <o:OLEObject Type="Embed" ProgID="Equation.DSMT4" ShapeID="_x0000_i1145" DrawAspect="Content" ObjectID="_1797698835" r:id="rId230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عند النقطة التي فاصلتها </w:t>
            </w:r>
            <w:r w:rsidRPr="009D1399">
              <w:rPr>
                <w:rFonts w:ascii="Amiri" w:hAnsi="Amiri" w:cs="Amiri"/>
                <w:position w:val="-12"/>
                <w:sz w:val="28"/>
                <w:szCs w:val="28"/>
              </w:rPr>
              <w:object w:dxaOrig="600" w:dyaOrig="360" w14:anchorId="48C6956D">
                <v:shape id="_x0000_i1146" type="#_x0000_t75" style="width:30pt;height:18.75pt" o:ole="">
                  <v:imagedata r:id="rId231" o:title=""/>
                </v:shape>
                <o:OLEObject Type="Embed" ProgID="Equation.DSMT4" ShapeID="_x0000_i1146" DrawAspect="Content" ObjectID="_1797698836" r:id="rId232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br/>
            </w:r>
          </w:p>
          <w:p w14:paraId="32906D15" w14:textId="77777777" w:rsidR="00452E76" w:rsidRPr="009D1399" w:rsidRDefault="00452E76" w:rsidP="00452E76">
            <w:pPr>
              <w:pStyle w:val="Paragraphedeliste"/>
              <w:numPr>
                <w:ilvl w:val="0"/>
                <w:numId w:val="25"/>
              </w:numPr>
              <w:bidi/>
              <w:ind w:left="360" w:hanging="316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أحسب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540" w:dyaOrig="320" w14:anchorId="31089D89">
                <v:shape id="_x0000_i1147" type="#_x0000_t75" style="width:27pt;height:15.75pt" o:ole="">
                  <v:imagedata r:id="rId233" o:title=""/>
                </v:shape>
                <o:OLEObject Type="Embed" ProgID="Equation.DSMT4" ShapeID="_x0000_i1147" DrawAspect="Content" ObjectID="_1797698837" r:id="rId234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11707A80" w14:textId="71139DC6" w:rsidR="00F02027" w:rsidRPr="00452E76" w:rsidRDefault="00F02027" w:rsidP="00452E76">
            <w:pPr>
              <w:pStyle w:val="Paragraphedeliste"/>
              <w:numPr>
                <w:ilvl w:val="0"/>
                <w:numId w:val="25"/>
              </w:numPr>
              <w:bidi/>
              <w:ind w:left="360" w:hanging="316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452E7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عين معامل توجيه المستقيم </w:t>
            </w:r>
            <w:r w:rsidRPr="009D1399">
              <w:rPr>
                <w:position w:val="-14"/>
              </w:rPr>
              <w:object w:dxaOrig="420" w:dyaOrig="400" w14:anchorId="055F5C0E">
                <v:shape id="_x0000_i1148" type="#_x0000_t75" style="width:21pt;height:20.25pt" o:ole="">
                  <v:imagedata r:id="rId228" o:title=""/>
                </v:shape>
                <o:OLEObject Type="Embed" ProgID="Equation.DSMT4" ShapeID="_x0000_i1148" DrawAspect="Content" ObjectID="_1797698838" r:id="rId235"/>
              </w:object>
            </w:r>
            <w:r w:rsidRPr="00452E76">
              <w:rPr>
                <w:rFonts w:ascii="Amiri" w:hAnsi="Amiri" w:cs="Amiri"/>
                <w:sz w:val="28"/>
                <w:szCs w:val="28"/>
                <w:rtl/>
              </w:rPr>
              <w:t xml:space="preserve"> ثم </w:t>
            </w:r>
            <w:r w:rsidRPr="00452E76">
              <w:rPr>
                <w:rFonts w:ascii="Amiri" w:hAnsi="Amiri" w:cs="Amiri"/>
                <w:sz w:val="28"/>
                <w:szCs w:val="28"/>
                <w:rtl/>
              </w:rPr>
              <w:br/>
              <w:t>اكتب معادلة له.</w:t>
            </w:r>
          </w:p>
          <w:p w14:paraId="748B9899" w14:textId="77777777" w:rsidR="00F02027" w:rsidRPr="000C056B" w:rsidRDefault="00F02027" w:rsidP="00F02027">
            <w:pPr>
              <w:pStyle w:val="Paragraphedeliste"/>
              <w:numPr>
                <w:ilvl w:val="0"/>
                <w:numId w:val="25"/>
              </w:numPr>
              <w:bidi/>
              <w:ind w:left="360" w:hanging="316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>ماذا تستنتج؟</w:t>
            </w:r>
          </w:p>
          <w:p w14:paraId="2A6A24D0" w14:textId="77777777" w:rsidR="00F02027" w:rsidRDefault="00F02027" w:rsidP="00F02027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45130386" w14:textId="77777777" w:rsidR="00F02027" w:rsidRPr="009D1399" w:rsidRDefault="00F02027" w:rsidP="00F02027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057AFBDB" w14:textId="77777777" w:rsidR="00F02027" w:rsidRPr="00186A49" w:rsidRDefault="00F02027" w:rsidP="00F02027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186A49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تعريف:</w:t>
            </w:r>
          </w:p>
          <w:p w14:paraId="5A1CC1AC" w14:textId="77777777" w:rsidR="00F02027" w:rsidRPr="00457017" w:rsidRDefault="00F02027" w:rsidP="00F02027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1C3EB768" w14:textId="77777777" w:rsidR="00F02027" w:rsidRPr="00ED4144" w:rsidRDefault="00F02027" w:rsidP="00F02027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ED4144">
              <w:rPr>
                <w:rFonts w:ascii="Amiri" w:hAnsi="Amiri" w:cs="Amiri"/>
                <w:sz w:val="28"/>
                <w:szCs w:val="28"/>
                <w:rtl/>
              </w:rPr>
              <w:t xml:space="preserve"> إذا قبلت</w:t>
            </w:r>
            <w:r w:rsidRPr="00ED4144">
              <w:rPr>
                <w:rFonts w:ascii="Amiri" w:hAnsi="Amiri" w:cs="Amiri"/>
                <w:b/>
                <w:bCs/>
                <w:position w:val="-4"/>
                <w:sz w:val="28"/>
                <w:szCs w:val="28"/>
              </w:rPr>
              <w:object w:dxaOrig="240" w:dyaOrig="260" w14:anchorId="643F81DD">
                <v:shape id="_x0000_i1149" type="#_x0000_t75" style="width:12pt;height:12.75pt" o:ole="">
                  <v:imagedata r:id="rId218" o:title=""/>
                </v:shape>
                <o:OLEObject Type="Embed" ProgID="Equation.DSMT4" ShapeID="_x0000_i1149" DrawAspect="Content" ObjectID="_1797698839" r:id="rId236"/>
              </w:object>
            </w:r>
            <w:r w:rsidRPr="00ED4144">
              <w:rPr>
                <w:rFonts w:ascii="Amiri" w:hAnsi="Amiri" w:cs="Amiri"/>
                <w:sz w:val="28"/>
                <w:szCs w:val="28"/>
                <w:rtl/>
              </w:rPr>
              <w:t xml:space="preserve"> الاشتقاق عند</w:t>
            </w:r>
            <w:r w:rsidRPr="00ED4144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7365DD37">
                <v:shape id="_x0000_i1150" type="#_x0000_t75" style="width:9.75pt;height:11.25pt" o:ole="">
                  <v:imagedata r:id="rId237" o:title=""/>
                </v:shape>
                <o:OLEObject Type="Embed" ProgID="Equation.DSMT4" ShapeID="_x0000_i1150" DrawAspect="Content" ObjectID="_1797698840" r:id="rId238"/>
              </w:object>
            </w:r>
            <w:r w:rsidRPr="00ED4144">
              <w:rPr>
                <w:rFonts w:ascii="Amiri" w:hAnsi="Amiri" w:cs="Amiri"/>
                <w:sz w:val="28"/>
                <w:szCs w:val="28"/>
                <w:rtl/>
              </w:rPr>
              <w:t xml:space="preserve"> فإن تمثيلها البياني</w:t>
            </w:r>
            <w:r w:rsidRPr="00ED4144">
              <w:rPr>
                <w:rFonts w:ascii="Amiri" w:hAnsi="Amiri" w:cs="Amiri"/>
                <w:position w:val="-14"/>
                <w:sz w:val="28"/>
                <w:szCs w:val="28"/>
              </w:rPr>
              <w:object w:dxaOrig="540" w:dyaOrig="400" w14:anchorId="25E47055">
                <v:shape id="_x0000_i1151" type="#_x0000_t75" style="width:27pt;height:20.25pt" o:ole="">
                  <v:imagedata r:id="rId224" o:title=""/>
                </v:shape>
                <o:OLEObject Type="Embed" ProgID="Equation.DSMT4" ShapeID="_x0000_i1151" DrawAspect="Content" ObjectID="_1797698841" r:id="rId239"/>
              </w:object>
            </w:r>
            <w:r w:rsidRPr="00ED4144">
              <w:rPr>
                <w:rFonts w:ascii="Amiri" w:hAnsi="Amiri" w:cs="Amiri"/>
                <w:sz w:val="28"/>
                <w:szCs w:val="28"/>
                <w:rtl/>
              </w:rPr>
              <w:t xml:space="preserve"> يقبل عند النقطة</w:t>
            </w:r>
            <w:r w:rsidRPr="00ED4144">
              <w:rPr>
                <w:rFonts w:ascii="Amiri" w:hAnsi="Amiri" w:cs="Amiri"/>
                <w:position w:val="-14"/>
                <w:sz w:val="28"/>
                <w:szCs w:val="28"/>
              </w:rPr>
              <w:object w:dxaOrig="1280" w:dyaOrig="400" w14:anchorId="47B62F57">
                <v:shape id="_x0000_i1152" type="#_x0000_t75" style="width:63.75pt;height:20.25pt" o:ole="">
                  <v:imagedata r:id="rId240" o:title=""/>
                </v:shape>
                <o:OLEObject Type="Embed" ProgID="Equation.DSMT4" ShapeID="_x0000_i1152" DrawAspect="Content" ObjectID="_1797698842" r:id="rId241"/>
              </w:object>
            </w:r>
            <w:r w:rsidRPr="00ED4144">
              <w:rPr>
                <w:rFonts w:ascii="Amiri" w:hAnsi="Amiri" w:cs="Amiri"/>
                <w:sz w:val="28"/>
                <w:szCs w:val="28"/>
                <w:rtl/>
              </w:rPr>
              <w:t xml:space="preserve"> مماسا معامل توجيهه </w:t>
            </w:r>
            <w:r w:rsidRPr="00ED4144">
              <w:rPr>
                <w:rFonts w:ascii="Amiri" w:hAnsi="Amiri" w:cs="Amiri"/>
                <w:position w:val="-14"/>
                <w:sz w:val="28"/>
                <w:szCs w:val="28"/>
              </w:rPr>
              <w:object w:dxaOrig="620" w:dyaOrig="400" w14:anchorId="3342FADE">
                <v:shape id="_x0000_i1153" type="#_x0000_t75" style="width:30.75pt;height:20.25pt" o:ole="">
                  <v:imagedata r:id="rId242" o:title=""/>
                </v:shape>
                <o:OLEObject Type="Embed" ProgID="Equation.DSMT4" ShapeID="_x0000_i1153" DrawAspect="Content" ObjectID="_1797698843" r:id="rId243"/>
              </w:object>
            </w:r>
            <w:r w:rsidRPr="00ED4144">
              <w:rPr>
                <w:rFonts w:ascii="Amiri" w:hAnsi="Amiri" w:cs="Amiri"/>
                <w:sz w:val="28"/>
                <w:szCs w:val="28"/>
                <w:rtl/>
              </w:rPr>
              <w:t xml:space="preserve"> ومعادلته: </w:t>
            </w:r>
            <w:r w:rsidRPr="00ED4144">
              <w:rPr>
                <w:rFonts w:ascii="Amiri" w:hAnsi="Amiri" w:cs="Amiri"/>
                <w:position w:val="-14"/>
                <w:sz w:val="28"/>
                <w:szCs w:val="28"/>
              </w:rPr>
              <w:object w:dxaOrig="2460" w:dyaOrig="400" w14:anchorId="2B9EDD75">
                <v:shape id="_x0000_i1154" type="#_x0000_t75" style="width:123pt;height:20.25pt" o:ole="">
                  <v:imagedata r:id="rId244" o:title=""/>
                </v:shape>
                <o:OLEObject Type="Embed" ProgID="Equation.DSMT4" ShapeID="_x0000_i1154" DrawAspect="Content" ObjectID="_1797698844" r:id="rId245"/>
              </w:object>
            </w:r>
          </w:p>
          <w:p w14:paraId="2D0ED50B" w14:textId="77777777" w:rsidR="00F02027" w:rsidRPr="00C74849" w:rsidRDefault="00F02027" w:rsidP="00F0202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D0FCCAE" w14:textId="77777777" w:rsidR="00F02027" w:rsidRPr="00BB0B51" w:rsidRDefault="00F02027" w:rsidP="00F02027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BB0B51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مثــــــــــال:</w:t>
            </w:r>
          </w:p>
          <w:p w14:paraId="522C0634" w14:textId="77777777" w:rsidR="00F02027" w:rsidRDefault="00F02027" w:rsidP="00F02027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7DF6CE4E" w14:textId="77777777" w:rsidR="00F02027" w:rsidRPr="00EE15BB" w:rsidRDefault="00F02027" w:rsidP="00F02027">
            <w:pPr>
              <w:bidi/>
              <w:ind w:right="-851"/>
              <w:rPr>
                <w:rFonts w:ascii="Amiri" w:hAnsi="Amiri" w:cs="Amiri"/>
                <w:i/>
                <w:sz w:val="28"/>
                <w:szCs w:val="28"/>
                <w:rtl/>
                <w:lang w:bidi="ar-DZ"/>
              </w:rPr>
            </w:pPr>
            <w:r w:rsidRPr="00BB0B51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ليكن </w:t>
            </w:r>
            <w:r w:rsidRPr="00BB0B51">
              <w:rPr>
                <w:rFonts w:ascii="Amiri" w:hAnsi="Amiri" w:cs="Amiri"/>
                <w:position w:val="-14"/>
                <w:sz w:val="28"/>
                <w:szCs w:val="28"/>
              </w:rPr>
              <w:object w:dxaOrig="540" w:dyaOrig="400" w14:anchorId="08A29DEF">
                <v:shape id="_x0000_i1155" type="#_x0000_t75" style="width:27pt;height:20.25pt" o:ole="">
                  <v:imagedata r:id="rId224" o:title=""/>
                </v:shape>
                <o:OLEObject Type="Embed" ProgID="Equation.DSMT4" ShapeID="_x0000_i1155" DrawAspect="Content" ObjectID="_1797698845" r:id="rId246"/>
              </w:object>
            </w:r>
            <w:r w:rsidRPr="00BB0B51">
              <w:rPr>
                <w:rFonts w:ascii="Amiri" w:hAnsi="Amiri" w:cs="Amiri"/>
                <w:sz w:val="28"/>
                <w:szCs w:val="28"/>
                <w:rtl/>
              </w:rPr>
              <w:t xml:space="preserve"> التمثيل البياني للدالة </w:t>
            </w:r>
            <w:r w:rsidRPr="00ED4144">
              <w:rPr>
                <w:rFonts w:ascii="Amiri" w:hAnsi="Amiri" w:cs="Amiri"/>
                <w:b/>
                <w:bCs/>
                <w:position w:val="-4"/>
                <w:sz w:val="28"/>
                <w:szCs w:val="28"/>
              </w:rPr>
              <w:object w:dxaOrig="240" w:dyaOrig="260" w14:anchorId="619197CA">
                <v:shape id="_x0000_i1156" type="#_x0000_t75" style="width:12pt;height:12.75pt" o:ole="">
                  <v:imagedata r:id="rId218" o:title=""/>
                </v:shape>
                <o:OLEObject Type="Embed" ProgID="Equation.DSMT4" ShapeID="_x0000_i1156" DrawAspect="Content" ObjectID="_1797698846" r:id="rId247"/>
              </w:object>
            </w:r>
            <w:r w:rsidRPr="00BB0B51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المعرفة </w:t>
            </w:r>
            <w:r w:rsidRPr="00EE15BB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60" w:dyaOrig="260" w14:anchorId="2979028A">
                <v:shape id="_x0000_i1157" type="#_x0000_t75" style="width:12.75pt;height:12.75pt" o:ole="">
                  <v:imagedata r:id="rId248" o:title=""/>
                </v:shape>
                <o:OLEObject Type="Embed" ProgID="Equation.DSMT4" ShapeID="_x0000_i1157" DrawAspect="Content" ObjectID="_1797698847" r:id="rId249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BB0B51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على </w:t>
            </w:r>
            <w:r w:rsidRPr="00BB0B51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بــــــــ:</w: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EE15BB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1320" w:dyaOrig="360" w14:anchorId="22634007">
                <v:shape id="_x0000_i1158" type="#_x0000_t75" style="width:66pt;height:18pt" o:ole="">
                  <v:imagedata r:id="rId250" o:title=""/>
                </v:shape>
                <o:OLEObject Type="Embed" ProgID="Equation.DSMT4" ShapeID="_x0000_i1158" DrawAspect="Content" ObjectID="_1797698848" r:id="rId251"/>
              </w:object>
            </w:r>
          </w:p>
          <w:p w14:paraId="0055893D" w14:textId="77777777" w:rsidR="00F02027" w:rsidRPr="00BB0B51" w:rsidRDefault="00F02027" w:rsidP="00F02027">
            <w:pPr>
              <w:pStyle w:val="Paragraphedeliste"/>
              <w:numPr>
                <w:ilvl w:val="0"/>
                <w:numId w:val="24"/>
              </w:numPr>
              <w:bidi/>
              <w:ind w:right="-851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BB0B51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أحسب العدد المشتق للدالة </w:t>
            </w:r>
            <w:r w:rsidRPr="00ED4144">
              <w:rPr>
                <w:rFonts w:ascii="Amiri" w:hAnsi="Amiri" w:cs="Amiri"/>
                <w:b/>
                <w:bCs/>
                <w:position w:val="-4"/>
                <w:sz w:val="28"/>
                <w:szCs w:val="28"/>
              </w:rPr>
              <w:object w:dxaOrig="240" w:dyaOrig="260" w14:anchorId="549C027E">
                <v:shape id="_x0000_i1159" type="#_x0000_t75" style="width:12pt;height:12.75pt" o:ole="">
                  <v:imagedata r:id="rId218" o:title=""/>
                </v:shape>
                <o:OLEObject Type="Embed" ProgID="Equation.DSMT4" ShapeID="_x0000_i1159" DrawAspect="Content" ObjectID="_1797698849" r:id="rId252"/>
              </w:object>
            </w:r>
            <w:r w:rsidRPr="00BB0B51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عند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</w:t>
            </w:r>
            <w:r w:rsidRPr="00EE15BB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760" w:dyaOrig="360" w14:anchorId="00186D3A">
                <v:shape id="_x0000_i1160" type="#_x0000_t75" style="width:38.25pt;height:18pt" o:ole="">
                  <v:imagedata r:id="rId253" o:title=""/>
                </v:shape>
                <o:OLEObject Type="Embed" ProgID="Equation.DSMT4" ShapeID="_x0000_i1160" DrawAspect="Content" ObjectID="_1797698850" r:id="rId254"/>
              </w:object>
            </w:r>
            <w:r w:rsidRPr="00BB0B51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BB0B51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.</w:t>
            </w:r>
          </w:p>
          <w:p w14:paraId="6C7EA939" w14:textId="77777777" w:rsidR="00F02027" w:rsidRDefault="00F02027" w:rsidP="00F02027">
            <w:pPr>
              <w:pStyle w:val="Paragraphedeliste"/>
              <w:numPr>
                <w:ilvl w:val="0"/>
                <w:numId w:val="24"/>
              </w:num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CE115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أكتب معادلة المماس</w:t>
            </w:r>
            <w:r w:rsidRPr="00CE1159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CE1159">
              <w:rPr>
                <w:rFonts w:ascii="Amiri" w:eastAsiaTheme="minorEastAsia" w:hAnsi="Amiri" w:cs="Amiri"/>
                <w:position w:val="-14"/>
                <w:sz w:val="28"/>
                <w:szCs w:val="28"/>
                <w:lang w:bidi="ar-DZ"/>
              </w:rPr>
              <w:object w:dxaOrig="420" w:dyaOrig="400" w14:anchorId="4422E831">
                <v:shape id="_x0000_i1161" type="#_x0000_t75" style="width:21pt;height:20.25pt" o:ole="">
                  <v:imagedata r:id="rId255" o:title=""/>
                </v:shape>
                <o:OLEObject Type="Embed" ProgID="Equation.DSMT4" ShapeID="_x0000_i1161" DrawAspect="Content" ObjectID="_1797698851" r:id="rId256"/>
              </w:object>
            </w:r>
            <w:r w:rsidRPr="00CE115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للمنحنى </w:t>
            </w:r>
            <w:r w:rsidRPr="00BB0B51">
              <w:rPr>
                <w:rFonts w:ascii="Amiri" w:hAnsi="Amiri" w:cs="Amiri"/>
                <w:position w:val="-14"/>
                <w:sz w:val="28"/>
                <w:szCs w:val="28"/>
              </w:rPr>
              <w:object w:dxaOrig="540" w:dyaOrig="400" w14:anchorId="0A327A65">
                <v:shape id="_x0000_i1162" type="#_x0000_t75" style="width:27pt;height:20.25pt" o:ole="">
                  <v:imagedata r:id="rId224" o:title=""/>
                </v:shape>
                <o:OLEObject Type="Embed" ProgID="Equation.DSMT4" ShapeID="_x0000_i1162" DrawAspect="Content" ObjectID="_1797698852" r:id="rId257"/>
              </w:object>
            </w:r>
            <w:r w:rsidRPr="00CE1159">
              <w:rPr>
                <w:rFonts w:ascii="Amiri" w:hAnsi="Amiri" w:cs="Amiri"/>
                <w:sz w:val="28"/>
                <w:szCs w:val="28"/>
                <w:rtl/>
              </w:rPr>
              <w:t xml:space="preserve"> عند النقطة ذات الفاصلة</w:t>
            </w:r>
            <w:r w:rsidRPr="00CE1159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EE15BB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760" w:dyaOrig="360" w14:anchorId="4D8E2698">
                <v:shape id="_x0000_i1163" type="#_x0000_t75" style="width:38.25pt;height:18pt" o:ole="">
                  <v:imagedata r:id="rId253" o:title=""/>
                </v:shape>
                <o:OLEObject Type="Embed" ProgID="Equation.DSMT4" ShapeID="_x0000_i1163" DrawAspect="Content" ObjectID="_1797698853" r:id="rId258"/>
              </w:object>
            </w:r>
            <w:r w:rsidRPr="00CE1159"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</w:r>
          </w:p>
          <w:p w14:paraId="4758A00E" w14:textId="77777777" w:rsidR="00F02027" w:rsidRDefault="00F02027" w:rsidP="00F02027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99B2C05" w14:textId="7348B51A" w:rsidR="00F02027" w:rsidRDefault="00F02027" w:rsidP="00F02027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ED4144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التفسير الاقتصادي للعدد المشتق</w:t>
            </w:r>
          </w:p>
          <w:p w14:paraId="60F485C5" w14:textId="77777777" w:rsidR="00F02027" w:rsidRDefault="00F02027" w:rsidP="00F02027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FBCBB1F" w14:textId="77777777" w:rsidR="00F02027" w:rsidRPr="00BB0B51" w:rsidRDefault="00F02027" w:rsidP="00F02027">
            <w:pPr>
              <w:bidi/>
              <w:rPr>
                <w:rFonts w:cstheme="minorHAnsi"/>
                <w:sz w:val="28"/>
                <w:szCs w:val="28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- </w:t>
            </w:r>
            <w:r w:rsidRPr="00BB0B51">
              <w:rPr>
                <w:rFonts w:ascii="Amiri" w:hAnsi="Amiri" w:cs="Amiri"/>
                <w:sz w:val="28"/>
                <w:szCs w:val="28"/>
                <w:rtl/>
              </w:rPr>
              <w:t xml:space="preserve">في الاقتصاد لدينا اصطلاحا مؤسسة تنتج </w:t>
            </w:r>
            <w:r w:rsidRPr="009E4A7C">
              <w:rPr>
                <w:rFonts w:ascii="Amiri" w:hAnsi="Amiri" w:cs="Amiri"/>
                <w:position w:val="-10"/>
                <w:sz w:val="28"/>
                <w:szCs w:val="28"/>
              </w:rPr>
              <w:object w:dxaOrig="200" w:dyaOrig="260" w14:anchorId="616B6E02">
                <v:shape id="_x0000_i1164" type="#_x0000_t75" style="width:9.75pt;height:12.75pt" o:ole="">
                  <v:imagedata r:id="rId259" o:title=""/>
                </v:shape>
                <o:OLEObject Type="Embed" ProgID="Equation.DSMT4" ShapeID="_x0000_i1164" DrawAspect="Content" ObjectID="_1797698854" r:id="rId260"/>
              </w:object>
            </w:r>
            <w:r w:rsidRPr="00BB0B51">
              <w:rPr>
                <w:rFonts w:ascii="Amiri" w:hAnsi="Amiri" w:cs="Amiri"/>
                <w:sz w:val="28"/>
                <w:szCs w:val="28"/>
                <w:rtl/>
              </w:rPr>
              <w:t xml:space="preserve"> وحدة إنتاجية نرمز لدالة الكلفة الإجمالية </w:t>
            </w:r>
            <w:r w:rsidRPr="00BB0B51">
              <w:rPr>
                <w:rFonts w:ascii="Amiri" w:hAnsi="Amiri" w:cs="Amiri" w:hint="cs"/>
                <w:sz w:val="28"/>
                <w:szCs w:val="28"/>
                <w:rtl/>
              </w:rPr>
              <w:t>ب</w:t>
            </w:r>
            <w:r w:rsidRPr="00BB0B51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الرمز </w:t>
            </w:r>
            <w:r w:rsidRPr="008F1A3D">
              <w:rPr>
                <w:position w:val="-10"/>
              </w:rPr>
              <w:object w:dxaOrig="540" w:dyaOrig="320" w14:anchorId="716825EE">
                <v:shape id="_x0000_i1165" type="#_x0000_t75" style="width:27pt;height:15.75pt" o:ole="">
                  <v:imagedata r:id="rId261" o:title=""/>
                </v:shape>
                <o:OLEObject Type="Embed" ProgID="Equation.DSMT4" ShapeID="_x0000_i1165" DrawAspect="Content" ObjectID="_1797698855" r:id="rId262"/>
              </w:object>
            </w:r>
          </w:p>
          <w:p w14:paraId="266364F6" w14:textId="77777777" w:rsidR="00F02027" w:rsidRPr="00BB0B51" w:rsidRDefault="00F02027" w:rsidP="00F02027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-</w:t>
            </w:r>
            <w:r w:rsidRPr="00BB0B51">
              <w:rPr>
                <w:rFonts w:cstheme="minorHAnsi"/>
                <w:sz w:val="28"/>
                <w:szCs w:val="28"/>
                <w:rtl/>
                <w:lang w:bidi="ar-DZ"/>
              </w:rPr>
              <w:t>الكلفة الثابتة</w:t>
            </w:r>
            <w:r w:rsidRPr="00BB0B51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للوحدة</w:t>
            </w:r>
            <w:r w:rsidRPr="00BB0B51">
              <w:rPr>
                <w:rFonts w:cstheme="minorHAnsi"/>
                <w:sz w:val="28"/>
                <w:szCs w:val="28"/>
                <w:rtl/>
                <w:lang w:bidi="ar-DZ"/>
              </w:rPr>
              <w:t xml:space="preserve"> هي التي نحصل عليها بتعويض </w:t>
            </w:r>
            <w:r w:rsidRPr="000C503D">
              <w:rPr>
                <w:position w:val="-10"/>
              </w:rPr>
              <w:object w:dxaOrig="560" w:dyaOrig="320" w14:anchorId="4384082F">
                <v:shape id="_x0000_i1166" type="#_x0000_t75" style="width:27.75pt;height:15.75pt" o:ole="">
                  <v:imagedata r:id="rId263" o:title=""/>
                </v:shape>
                <o:OLEObject Type="Embed" ProgID="Equation.DSMT4" ShapeID="_x0000_i1166" DrawAspect="Content" ObjectID="_1797698856" r:id="rId264"/>
              </w:object>
            </w:r>
            <w:r w:rsidRPr="00BB0B51">
              <w:rPr>
                <w:rFonts w:cstheme="minorHAnsi"/>
                <w:sz w:val="28"/>
                <w:szCs w:val="28"/>
                <w:rtl/>
              </w:rPr>
              <w:t xml:space="preserve"> في دالة الكلفة الإجمالية أي </w:t>
            </w:r>
            <w:r w:rsidRPr="000C503D">
              <w:rPr>
                <w:position w:val="-10"/>
              </w:rPr>
              <w:object w:dxaOrig="520" w:dyaOrig="320" w14:anchorId="3B3ABC21">
                <v:shape id="_x0000_i1167" type="#_x0000_t75" style="width:26.25pt;height:15.75pt" o:ole="">
                  <v:imagedata r:id="rId265" o:title=""/>
                </v:shape>
                <o:OLEObject Type="Embed" ProgID="Equation.DSMT4" ShapeID="_x0000_i1167" DrawAspect="Content" ObjectID="_1797698857" r:id="rId266"/>
              </w:object>
            </w:r>
          </w:p>
          <w:p w14:paraId="4E24FCE5" w14:textId="77777777" w:rsidR="00F02027" w:rsidRPr="00E67A88" w:rsidRDefault="00F02027" w:rsidP="00F02027">
            <w:pPr>
              <w:pStyle w:val="Paragraphedeliste"/>
              <w:numPr>
                <w:ilvl w:val="0"/>
                <w:numId w:val="24"/>
              </w:numPr>
              <w:bidi/>
              <w:ind w:left="360"/>
              <w:rPr>
                <w:rFonts w:cstheme="minorHAnsi"/>
                <w:sz w:val="28"/>
                <w:szCs w:val="28"/>
              </w:rPr>
            </w:pPr>
            <w:r w:rsidRPr="00ED20F0">
              <w:rPr>
                <w:rFonts w:ascii="Amiri" w:hAnsi="Amiri" w:cs="Amiri"/>
                <w:sz w:val="28"/>
                <w:szCs w:val="28"/>
                <w:rtl/>
              </w:rPr>
              <w:t>الكلفة الهامشية للإنتاج هي تزايد الكلفة الناتج عن صنع وحدة إضافية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وهي العدد المشتق لدالة الكلفة الاجمالية </w:t>
            </w:r>
            <w:r w:rsidRPr="00ED20F0">
              <w:rPr>
                <w:rFonts w:ascii="Amiri" w:hAnsi="Amiri" w:cs="Amiri" w:hint="cs"/>
                <w:sz w:val="28"/>
                <w:szCs w:val="28"/>
                <w:rtl/>
              </w:rPr>
              <w:t>تعطى</w:t>
            </w:r>
            <w:r w:rsidRPr="00ED20F0">
              <w:rPr>
                <w:rFonts w:ascii="Amiri" w:hAnsi="Amiri" w:cs="Amiri"/>
                <w:sz w:val="28"/>
                <w:szCs w:val="28"/>
                <w:rtl/>
              </w:rPr>
              <w:t xml:space="preserve"> الكلفة الهامشية بالعلاقة: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3128ED">
              <w:rPr>
                <w:rFonts w:ascii="Amiri" w:hAnsi="Amiri" w:cs="Amiri"/>
                <w:position w:val="-14"/>
                <w:sz w:val="28"/>
                <w:szCs w:val="28"/>
              </w:rPr>
              <w:object w:dxaOrig="2420" w:dyaOrig="400" w14:anchorId="57501BA6">
                <v:shape id="_x0000_i1168" type="#_x0000_t75" style="width:120.75pt;height:20.25pt" o:ole="">
                  <v:imagedata r:id="rId267" o:title=""/>
                </v:shape>
                <o:OLEObject Type="Embed" ProgID="Equation.DSMT4" ShapeID="_x0000_i1168" DrawAspect="Content" ObjectID="_1797698858" r:id="rId268"/>
              </w:object>
            </w:r>
          </w:p>
          <w:p w14:paraId="7C06BAA0" w14:textId="77777777" w:rsidR="00F02027" w:rsidRPr="00457017" w:rsidRDefault="00F02027" w:rsidP="00F02027">
            <w:pPr>
              <w:pStyle w:val="Paragraphedeliste"/>
              <w:bidi/>
              <w:ind w:left="360"/>
              <w:rPr>
                <w:rFonts w:cstheme="minorHAnsi"/>
                <w:sz w:val="28"/>
                <w:szCs w:val="28"/>
                <w:rtl/>
              </w:rPr>
            </w:pPr>
            <w:r w:rsidRPr="00ED20F0">
              <w:rPr>
                <w:rFonts w:cstheme="minorHAnsi"/>
                <w:sz w:val="28"/>
                <w:szCs w:val="28"/>
                <w:rtl/>
              </w:rPr>
              <w:br/>
              <w:t xml:space="preserve"> </w:t>
            </w:r>
          </w:p>
          <w:p w14:paraId="2932795F" w14:textId="77777777" w:rsidR="00F02027" w:rsidRPr="00BB0B51" w:rsidRDefault="00F02027" w:rsidP="00F02027">
            <w:pPr>
              <w:shd w:val="clear" w:color="auto" w:fill="FDE9D9" w:themeFill="accent6" w:themeFillTint="33"/>
              <w:bidi/>
              <w:rPr>
                <w:rFonts w:ascii="Amiri" w:eastAsia="Times New Roman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eastAsia="fr-FR" w:bidi="ar-DZ"/>
              </w:rPr>
            </w:pPr>
            <w:r w:rsidRPr="00BB0B51">
              <w:rPr>
                <w:rFonts w:ascii="Amiri" w:eastAsia="Times New Roman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eastAsia="fr-FR" w:bidi="ar-DZ"/>
              </w:rPr>
              <w:t>مثال:</w:t>
            </w:r>
          </w:p>
          <w:p w14:paraId="1067050F" w14:textId="77777777" w:rsidR="00F02027" w:rsidRPr="00BB0B51" w:rsidRDefault="00F02027" w:rsidP="00F02027">
            <w:pPr>
              <w:bidi/>
              <w:rPr>
                <w:rFonts w:ascii="Amiri" w:eastAsia="Times New Roman" w:hAnsi="Amiri" w:cs="Amiri"/>
                <w:sz w:val="28"/>
                <w:szCs w:val="28"/>
                <w:rtl/>
                <w:lang w:eastAsia="fr-FR" w:bidi="ar-DZ"/>
              </w:rPr>
            </w:pPr>
            <w:r w:rsidRPr="00BB0B51">
              <w:rPr>
                <w:rFonts w:ascii="Amiri" w:eastAsia="Times New Roman" w:hAnsi="Amiri" w:cs="Amiri"/>
                <w:sz w:val="28"/>
                <w:szCs w:val="28"/>
                <w:rtl/>
                <w:lang w:eastAsia="fr-FR" w:bidi="ar-DZ"/>
              </w:rPr>
              <w:t xml:space="preserve">ينتج مصنع أجهزة للتدفئة الكلفة الاجمالية </w:t>
            </w:r>
            <w:r w:rsidRPr="00BB0B51">
              <w:rPr>
                <w:rFonts w:ascii="Amiri" w:eastAsia="Times New Roman" w:hAnsi="Amiri" w:cs="Amiri"/>
                <w:position w:val="-10"/>
                <w:sz w:val="28"/>
                <w:szCs w:val="28"/>
                <w:lang w:eastAsia="fr-FR" w:bidi="ar-DZ"/>
              </w:rPr>
              <w:object w:dxaOrig="540" w:dyaOrig="320" w14:anchorId="37418B18">
                <v:shape id="_x0000_i1169" type="#_x0000_t75" style="width:27pt;height:15.75pt" o:ole="">
                  <v:imagedata r:id="rId269" o:title=""/>
                </v:shape>
                <o:OLEObject Type="Embed" ProgID="Equation.DSMT4" ShapeID="_x0000_i1169" DrawAspect="Content" ObjectID="_1797698859" r:id="rId270"/>
              </w:object>
            </w:r>
            <w:r w:rsidRPr="00BB0B51">
              <w:rPr>
                <w:rFonts w:ascii="Amiri" w:eastAsia="Times New Roman" w:hAnsi="Amiri" w:cs="Amiri"/>
                <w:sz w:val="28"/>
                <w:szCs w:val="28"/>
                <w:rtl/>
                <w:lang w:eastAsia="fr-FR" w:bidi="ar-DZ"/>
              </w:rPr>
              <w:t xml:space="preserve"> بالدنانير لــ </w:t>
            </w:r>
            <w:r w:rsidRPr="00BB0B51">
              <w:rPr>
                <w:rFonts w:ascii="Amiri" w:eastAsia="Times New Roman" w:hAnsi="Amiri" w:cs="Amiri"/>
                <w:position w:val="-10"/>
                <w:sz w:val="28"/>
                <w:szCs w:val="28"/>
                <w:lang w:eastAsia="fr-FR" w:bidi="ar-DZ"/>
              </w:rPr>
              <w:object w:dxaOrig="200" w:dyaOrig="260" w14:anchorId="6881DEC0">
                <v:shape id="_x0000_i1170" type="#_x0000_t75" style="width:9.75pt;height:12.75pt" o:ole="">
                  <v:imagedata r:id="rId271" o:title=""/>
                </v:shape>
                <o:OLEObject Type="Embed" ProgID="Equation.DSMT4" ShapeID="_x0000_i1170" DrawAspect="Content" ObjectID="_1797698860" r:id="rId272"/>
              </w:object>
            </w:r>
            <w:r w:rsidRPr="00BB0B51">
              <w:rPr>
                <w:rFonts w:ascii="Amiri" w:eastAsia="Times New Roman" w:hAnsi="Amiri" w:cs="Amiri"/>
                <w:sz w:val="28"/>
                <w:szCs w:val="28"/>
                <w:rtl/>
                <w:lang w:eastAsia="fr-FR" w:bidi="ar-DZ"/>
              </w:rPr>
              <w:t xml:space="preserve">جهازا منتجا معرفا كمايلي:  </w:t>
            </w:r>
            <w:r w:rsidRPr="00BB0B51">
              <w:rPr>
                <w:rFonts w:ascii="Amiri" w:eastAsia="Times New Roman" w:hAnsi="Amiri" w:cs="Amiri"/>
                <w:position w:val="-10"/>
                <w:sz w:val="28"/>
                <w:szCs w:val="28"/>
                <w:lang w:eastAsia="fr-FR" w:bidi="ar-DZ"/>
              </w:rPr>
              <w:object w:dxaOrig="2240" w:dyaOrig="360" w14:anchorId="594B4D15">
                <v:shape id="_x0000_i1171" type="#_x0000_t75" style="width:111.75pt;height:18pt" o:ole="">
                  <v:imagedata r:id="rId273" o:title=""/>
                </v:shape>
                <o:OLEObject Type="Embed" ProgID="Equation.DSMT4" ShapeID="_x0000_i1171" DrawAspect="Content" ObjectID="_1797698861" r:id="rId274"/>
              </w:object>
            </w:r>
            <w:r w:rsidRPr="00BB0B51">
              <w:rPr>
                <w:rFonts w:ascii="Amiri" w:eastAsia="Times New Roman" w:hAnsi="Amiri" w:cs="Amiri"/>
                <w:sz w:val="28"/>
                <w:szCs w:val="28"/>
                <w:rtl/>
                <w:lang w:eastAsia="fr-FR" w:bidi="ar-DZ"/>
              </w:rPr>
              <w:t xml:space="preserve"> .</w:t>
            </w:r>
          </w:p>
          <w:p w14:paraId="5B39D83B" w14:textId="77777777" w:rsidR="00F02027" w:rsidRPr="00BB0B51" w:rsidRDefault="00F02027" w:rsidP="00F02027">
            <w:pPr>
              <w:numPr>
                <w:ilvl w:val="0"/>
                <w:numId w:val="24"/>
              </w:numPr>
              <w:bidi/>
              <w:contextualSpacing/>
              <w:rPr>
                <w:rFonts w:ascii="Amiri" w:eastAsia="Times New Roman" w:hAnsi="Amiri" w:cs="Amiri"/>
                <w:sz w:val="28"/>
                <w:szCs w:val="28"/>
                <w:lang w:eastAsia="fr-FR" w:bidi="ar-DZ"/>
              </w:rPr>
            </w:pPr>
            <w:r w:rsidRPr="00BB0B51">
              <w:rPr>
                <w:rFonts w:ascii="Amiri" w:eastAsia="Times New Roman" w:hAnsi="Amiri" w:cs="Amiri"/>
                <w:sz w:val="28"/>
                <w:szCs w:val="28"/>
                <w:rtl/>
                <w:lang w:eastAsia="fr-FR" w:bidi="ar-DZ"/>
              </w:rPr>
              <w:t>أحسب الكلفة الهامشية للوحدة الرابعة المنتجة.</w:t>
            </w:r>
          </w:p>
          <w:p w14:paraId="552929B9" w14:textId="77777777" w:rsidR="00F02027" w:rsidRPr="00BB0B51" w:rsidRDefault="00F02027" w:rsidP="00F02027">
            <w:pPr>
              <w:numPr>
                <w:ilvl w:val="0"/>
                <w:numId w:val="24"/>
              </w:numPr>
              <w:bidi/>
              <w:contextualSpacing/>
              <w:rPr>
                <w:rFonts w:ascii="Amiri" w:eastAsia="Times New Roman" w:hAnsi="Amiri" w:cs="Amiri"/>
                <w:sz w:val="28"/>
                <w:szCs w:val="28"/>
                <w:lang w:eastAsia="fr-FR" w:bidi="ar-DZ"/>
              </w:rPr>
            </w:pPr>
            <w:r w:rsidRPr="00BB0B51">
              <w:rPr>
                <w:rFonts w:ascii="Amiri" w:eastAsia="Times New Roman" w:hAnsi="Amiri" w:cs="Amiri"/>
                <w:sz w:val="28"/>
                <w:szCs w:val="28"/>
                <w:rtl/>
                <w:lang w:eastAsia="fr-FR" w:bidi="ar-DZ"/>
              </w:rPr>
              <w:t>أحسب الكلفة الهامشية للوحدة التاسعة المنتجة.</w:t>
            </w:r>
          </w:p>
          <w:p w14:paraId="27327354" w14:textId="77777777" w:rsidR="00F02027" w:rsidRDefault="00F02027" w:rsidP="00F02027">
            <w:pPr>
              <w:bidi/>
              <w:rPr>
                <w:rFonts w:ascii="Amiri" w:eastAsia="Times New Roman" w:hAnsi="Amiri" w:cs="Amiri"/>
                <w:b/>
                <w:bCs/>
                <w:color w:val="FF0000"/>
                <w:sz w:val="28"/>
                <w:szCs w:val="28"/>
                <w:u w:val="single"/>
                <w:lang w:eastAsia="fr-FR" w:bidi="ar-DZ"/>
              </w:rPr>
            </w:pPr>
          </w:p>
          <w:p w14:paraId="557F1E2E" w14:textId="77777777" w:rsidR="00F02027" w:rsidRDefault="00F02027" w:rsidP="00F02027">
            <w:pPr>
              <w:bidi/>
              <w:ind w:firstLine="125"/>
              <w:rPr>
                <w:rFonts w:ascii="Amiri" w:eastAsia="Times New Roman" w:hAnsi="Amiri" w:cs="Amiri"/>
                <w:sz w:val="28"/>
                <w:szCs w:val="28"/>
                <w:rtl/>
                <w:lang w:eastAsia="fr-FR" w:bidi="ar-DZ"/>
              </w:rPr>
            </w:pPr>
            <w:proofErr w:type="gramStart"/>
            <w:r w:rsidRPr="00C27DC1">
              <w:rPr>
                <w:rFonts w:ascii="Amiri" w:eastAsia="Times New Roman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eastAsia="fr-FR" w:bidi="ar-DZ"/>
              </w:rPr>
              <w:t xml:space="preserve">الحل:   </w:t>
            </w:r>
            <w:proofErr w:type="gramEnd"/>
            <w:r w:rsidRPr="00C27DC1">
              <w:rPr>
                <w:rFonts w:ascii="Amiri" w:eastAsia="Times New Roman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eastAsia="fr-FR" w:bidi="ar-DZ"/>
              </w:rPr>
              <w:t xml:space="preserve">  </w:t>
            </w:r>
            <w:r w:rsidRPr="00C27DC1">
              <w:rPr>
                <w:rFonts w:ascii="Amiri" w:eastAsia="Times New Roman" w:hAnsi="Amiri" w:cs="Amiri"/>
                <w:position w:val="-10"/>
                <w:sz w:val="28"/>
                <w:szCs w:val="28"/>
                <w:lang w:eastAsia="fr-FR" w:bidi="ar-DZ"/>
              </w:rPr>
              <w:object w:dxaOrig="2240" w:dyaOrig="360" w14:anchorId="38D8F698">
                <v:shape id="_x0000_i1172" type="#_x0000_t75" style="width:111.75pt;height:18pt" o:ole="">
                  <v:imagedata r:id="rId273" o:title=""/>
                </v:shape>
                <o:OLEObject Type="Embed" ProgID="Equation.DSMT4" ShapeID="_x0000_i1172" DrawAspect="Content" ObjectID="_1797698862" r:id="rId275"/>
              </w:object>
            </w:r>
            <w:r>
              <w:rPr>
                <w:rFonts w:ascii="Amiri" w:eastAsia="Times New Roman" w:hAnsi="Amiri" w:cs="Amiri" w:hint="cs"/>
                <w:sz w:val="28"/>
                <w:szCs w:val="28"/>
                <w:rtl/>
                <w:lang w:eastAsia="fr-FR" w:bidi="ar-DZ"/>
              </w:rPr>
              <w:t xml:space="preserve">     </w:t>
            </w:r>
          </w:p>
          <w:p w14:paraId="08B59B30" w14:textId="77777777" w:rsidR="00F02027" w:rsidRPr="00C27DC1" w:rsidRDefault="00F02027" w:rsidP="00F02027">
            <w:pPr>
              <w:bidi/>
              <w:ind w:firstLine="125"/>
              <w:rPr>
                <w:rFonts w:ascii="Amiri" w:eastAsia="Times New Roman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eastAsia="fr-FR" w:bidi="ar-DZ"/>
              </w:rPr>
            </w:pPr>
            <w:r>
              <w:rPr>
                <w:rFonts w:ascii="Amiri" w:eastAsia="Times New Roman" w:hAnsi="Amiri" w:cs="Amiri" w:hint="cs"/>
                <w:sz w:val="28"/>
                <w:szCs w:val="28"/>
                <w:rtl/>
                <w:lang w:eastAsia="fr-FR" w:bidi="ar-DZ"/>
              </w:rPr>
              <w:t xml:space="preserve">                      </w:t>
            </w:r>
          </w:p>
          <w:p w14:paraId="3A0F3710" w14:textId="77777777" w:rsidR="00F02027" w:rsidRPr="00C27DC1" w:rsidRDefault="00F02027" w:rsidP="00F02027">
            <w:pPr>
              <w:shd w:val="clear" w:color="auto" w:fill="FDE9D9" w:themeFill="accent6" w:themeFillTint="33"/>
              <w:bidi/>
              <w:ind w:firstLine="125"/>
              <w:rPr>
                <w:rFonts w:ascii="Amiri" w:eastAsia="Times New Roman" w:hAnsi="Amiri" w:cs="Amiri"/>
                <w:color w:val="FF0000"/>
                <w:sz w:val="28"/>
                <w:szCs w:val="28"/>
                <w:u w:val="single"/>
                <w:rtl/>
                <w:lang w:eastAsia="fr-FR" w:bidi="ar-DZ"/>
              </w:rPr>
            </w:pPr>
            <w:r w:rsidRPr="00C27DC1">
              <w:rPr>
                <w:rFonts w:ascii="Amiri" w:eastAsia="Times New Roman" w:hAnsi="Amiri" w:cs="Amiri"/>
                <w:color w:val="FF0000"/>
                <w:sz w:val="28"/>
                <w:szCs w:val="28"/>
                <w:u w:val="single"/>
                <w:rtl/>
                <w:lang w:eastAsia="fr-FR" w:bidi="ar-DZ"/>
              </w:rPr>
              <w:t>حساب الكلفة الهامشية للوحدة الرابعة المنتجة:</w:t>
            </w:r>
          </w:p>
          <w:p w14:paraId="74C0243F" w14:textId="77777777" w:rsidR="00F02027" w:rsidRPr="00C27DC1" w:rsidRDefault="00F02027" w:rsidP="00F02027">
            <w:pPr>
              <w:bidi/>
              <w:ind w:firstLine="125"/>
              <w:rPr>
                <w:rFonts w:ascii="Amiri" w:eastAsia="Times New Roman" w:hAnsi="Amiri" w:cs="Amiri"/>
                <w:color w:val="FF0000"/>
                <w:sz w:val="28"/>
                <w:szCs w:val="28"/>
                <w:u w:val="single"/>
                <w:rtl/>
                <w:lang w:eastAsia="fr-FR" w:bidi="ar-DZ"/>
              </w:rPr>
            </w:pPr>
          </w:p>
          <w:p w14:paraId="0A3B7103" w14:textId="77777777" w:rsidR="00F02027" w:rsidRPr="00C27DC1" w:rsidRDefault="00F02027" w:rsidP="00F02027">
            <w:pPr>
              <w:bidi/>
              <w:ind w:firstLine="125"/>
              <w:rPr>
                <w:rFonts w:ascii="Amiri" w:eastAsia="Times New Roman" w:hAnsi="Amiri" w:cs="Amiri"/>
                <w:color w:val="FF0000"/>
                <w:sz w:val="28"/>
                <w:szCs w:val="28"/>
                <w:rtl/>
                <w:lang w:eastAsia="fr-FR" w:bidi="ar-DZ"/>
              </w:rPr>
            </w:pPr>
            <w:r w:rsidRPr="00C27DC1">
              <w:rPr>
                <w:rFonts w:ascii="Amiri" w:eastAsia="Times New Roman" w:hAnsi="Amiri" w:cs="Amiri"/>
                <w:color w:val="FF0000"/>
                <w:sz w:val="28"/>
                <w:szCs w:val="28"/>
                <w:rtl/>
                <w:lang w:eastAsia="fr-FR" w:bidi="ar-DZ"/>
              </w:rPr>
              <w:t xml:space="preserve">لدينا:  </w:t>
            </w:r>
            <w:r w:rsidRPr="00C27DC1">
              <w:rPr>
                <w:rFonts w:ascii="Amiri" w:eastAsia="Times New Roman" w:hAnsi="Amiri" w:cs="Amiri"/>
                <w:color w:val="FF0000"/>
                <w:position w:val="-12"/>
                <w:sz w:val="28"/>
                <w:szCs w:val="28"/>
                <w:lang w:eastAsia="fr-FR" w:bidi="ar-DZ"/>
              </w:rPr>
              <w:object w:dxaOrig="1980" w:dyaOrig="360" w14:anchorId="7679087F">
                <v:shape id="_x0000_i1173" type="#_x0000_t75" style="width:99pt;height:18pt" o:ole="">
                  <v:imagedata r:id="rId276" o:title=""/>
                </v:shape>
                <o:OLEObject Type="Embed" ProgID="Equation.DSMT4" ShapeID="_x0000_i1173" DrawAspect="Content" ObjectID="_1797698863" r:id="rId277"/>
              </w:object>
            </w:r>
            <w:r w:rsidRPr="00C27DC1">
              <w:rPr>
                <w:rFonts w:ascii="Amiri" w:eastAsia="Times New Roman" w:hAnsi="Amiri" w:cs="Amiri"/>
                <w:color w:val="FF0000"/>
                <w:sz w:val="28"/>
                <w:szCs w:val="28"/>
                <w:rtl/>
                <w:lang w:eastAsia="fr-FR" w:bidi="ar-DZ"/>
              </w:rPr>
              <w:t xml:space="preserve">   ولدينا: </w:t>
            </w:r>
            <w:r w:rsidRPr="00C27DC1">
              <w:rPr>
                <w:rFonts w:ascii="Amiri" w:eastAsia="Times New Roman" w:hAnsi="Amiri" w:cs="Amiri"/>
                <w:color w:val="FF0000"/>
                <w:sz w:val="28"/>
                <w:szCs w:val="28"/>
                <w:rtl/>
                <w:lang w:eastAsia="fr-FR" w:bidi="ar-DZ"/>
              </w:rPr>
              <w:br/>
              <w:t xml:space="preserve">      </w:t>
            </w:r>
            <w:r w:rsidRPr="00C27DC1">
              <w:rPr>
                <w:rFonts w:ascii="Amiri" w:eastAsia="Times New Roman" w:hAnsi="Amiri" w:cs="Amiri"/>
                <w:color w:val="FF0000"/>
                <w:position w:val="-10"/>
                <w:sz w:val="28"/>
                <w:szCs w:val="28"/>
                <w:lang w:eastAsia="fr-FR" w:bidi="ar-DZ"/>
              </w:rPr>
              <w:object w:dxaOrig="3080" w:dyaOrig="360" w14:anchorId="1C47E3D4">
                <v:shape id="_x0000_i1174" type="#_x0000_t75" style="width:153.75pt;height:18pt" o:ole="">
                  <v:imagedata r:id="rId278" o:title=""/>
                </v:shape>
                <o:OLEObject Type="Embed" ProgID="Equation.DSMT4" ShapeID="_x0000_i1174" DrawAspect="Content" ObjectID="_1797698864" r:id="rId279"/>
              </w:object>
            </w:r>
            <w:r w:rsidRPr="00C27DC1">
              <w:rPr>
                <w:rFonts w:ascii="Amiri" w:eastAsia="Times New Roman" w:hAnsi="Amiri" w:cs="Amiri"/>
                <w:color w:val="FF0000"/>
                <w:sz w:val="28"/>
                <w:szCs w:val="28"/>
                <w:rtl/>
                <w:lang w:eastAsia="fr-FR" w:bidi="ar-DZ"/>
              </w:rPr>
              <w:t xml:space="preserve"> ،       </w:t>
            </w:r>
            <w:r w:rsidRPr="00C27DC1">
              <w:rPr>
                <w:rFonts w:ascii="Amiri" w:eastAsia="Times New Roman" w:hAnsi="Amiri" w:cs="Amiri"/>
                <w:color w:val="FF0000"/>
                <w:position w:val="-10"/>
                <w:sz w:val="28"/>
                <w:szCs w:val="28"/>
                <w:lang w:eastAsia="fr-FR" w:bidi="ar-DZ"/>
              </w:rPr>
              <w:object w:dxaOrig="3060" w:dyaOrig="360" w14:anchorId="0CFC00E1">
                <v:shape id="_x0000_i1175" type="#_x0000_t75" style="width:153pt;height:18pt" o:ole="">
                  <v:imagedata r:id="rId280" o:title=""/>
                </v:shape>
                <o:OLEObject Type="Embed" ProgID="Equation.DSMT4" ShapeID="_x0000_i1175" DrawAspect="Content" ObjectID="_1797698865" r:id="rId281"/>
              </w:object>
            </w:r>
          </w:p>
          <w:p w14:paraId="256B37C3" w14:textId="6D7377B9" w:rsidR="00F02027" w:rsidRPr="00C27DC1" w:rsidRDefault="00103A74" w:rsidP="00F02027">
            <w:pPr>
              <w:bidi/>
              <w:rPr>
                <w:rFonts w:ascii="Amiri" w:eastAsia="Times New Roman" w:hAnsi="Amiri" w:cs="Amiri"/>
                <w:sz w:val="28"/>
                <w:szCs w:val="28"/>
                <w:rtl/>
                <w:lang w:eastAsia="fr-FR" w:bidi="ar-DZ"/>
              </w:rPr>
            </w:pPr>
            <w:r w:rsidRPr="00C27DC1">
              <w:rPr>
                <w:rFonts w:ascii="Amiri" w:eastAsia="Times New Roman" w:hAnsi="Amiri" w:cs="Amiri" w:hint="cs"/>
                <w:sz w:val="28"/>
                <w:szCs w:val="28"/>
                <w:rtl/>
                <w:lang w:eastAsia="fr-FR" w:bidi="ar-DZ"/>
              </w:rPr>
              <w:t>ومنه:</w:t>
            </w:r>
            <w:r w:rsidR="00F02027" w:rsidRPr="00C27DC1">
              <w:rPr>
                <w:rFonts w:ascii="Amiri" w:eastAsia="Times New Roman" w:hAnsi="Amiri" w:cs="Amiri"/>
                <w:sz w:val="28"/>
                <w:szCs w:val="28"/>
                <w:rtl/>
                <w:lang w:eastAsia="fr-FR" w:bidi="ar-DZ"/>
              </w:rPr>
              <w:t xml:space="preserve"> </w:t>
            </w:r>
            <w:r w:rsidR="00F02027" w:rsidRPr="00C27DC1">
              <w:rPr>
                <w:rFonts w:ascii="Amiri" w:eastAsia="Times New Roman" w:hAnsi="Amiri" w:cs="Amiri"/>
                <w:color w:val="FF0000"/>
                <w:position w:val="-12"/>
                <w:sz w:val="28"/>
                <w:szCs w:val="28"/>
                <w:lang w:eastAsia="fr-FR" w:bidi="ar-DZ"/>
              </w:rPr>
              <w:object w:dxaOrig="3780" w:dyaOrig="360" w14:anchorId="3ABA6871">
                <v:shape id="_x0000_i1176" type="#_x0000_t75" style="width:189pt;height:18pt" o:ole="">
                  <v:imagedata r:id="rId282" o:title=""/>
                </v:shape>
                <o:OLEObject Type="Embed" ProgID="Equation.DSMT4" ShapeID="_x0000_i1176" DrawAspect="Content" ObjectID="_1797698866" r:id="rId283"/>
              </w:object>
            </w:r>
            <w:r w:rsidR="00F02027" w:rsidRPr="00C27DC1">
              <w:rPr>
                <w:rFonts w:ascii="Amiri" w:eastAsia="Times New Roman" w:hAnsi="Amiri" w:cs="Amiri"/>
                <w:sz w:val="28"/>
                <w:szCs w:val="28"/>
                <w:rtl/>
                <w:lang w:eastAsia="fr-FR" w:bidi="ar-DZ"/>
              </w:rPr>
              <w:t xml:space="preserve"> </w:t>
            </w:r>
          </w:p>
          <w:p w14:paraId="1D470C1C" w14:textId="77777777" w:rsidR="00F02027" w:rsidRDefault="00F02027" w:rsidP="00F02027">
            <w:pPr>
              <w:bidi/>
              <w:rPr>
                <w:rFonts w:ascii="Amiri" w:eastAsia="Times New Roman" w:hAnsi="Amiri" w:cs="Amiri"/>
                <w:sz w:val="28"/>
                <w:szCs w:val="28"/>
                <w:rtl/>
                <w:lang w:eastAsia="fr-FR" w:bidi="ar-DZ"/>
              </w:rPr>
            </w:pPr>
            <w:r w:rsidRPr="00C27DC1">
              <w:rPr>
                <w:rFonts w:ascii="Amiri" w:eastAsia="Times New Roman" w:hAnsi="Amiri" w:cs="Amiri"/>
                <w:sz w:val="28"/>
                <w:szCs w:val="28"/>
                <w:rtl/>
                <w:lang w:eastAsia="fr-FR" w:bidi="ar-DZ"/>
              </w:rPr>
              <w:t>إذن الكلفة الهامشية للوحدة الرابعة المنتجة هي 81 دينارا.</w:t>
            </w:r>
          </w:p>
          <w:p w14:paraId="79206CB3" w14:textId="77777777" w:rsidR="00F02027" w:rsidRPr="00C27DC1" w:rsidRDefault="00F02027" w:rsidP="00F02027">
            <w:pPr>
              <w:bidi/>
              <w:rPr>
                <w:rFonts w:ascii="Amiri" w:eastAsia="Times New Roman" w:hAnsi="Amiri" w:cs="Amiri"/>
                <w:sz w:val="28"/>
                <w:szCs w:val="28"/>
                <w:rtl/>
                <w:lang w:eastAsia="fr-FR" w:bidi="ar-DZ"/>
              </w:rPr>
            </w:pPr>
          </w:p>
          <w:p w14:paraId="49A84099" w14:textId="77777777" w:rsidR="00F02027" w:rsidRPr="00C27DC1" w:rsidRDefault="00F02027" w:rsidP="00F02027">
            <w:pPr>
              <w:shd w:val="clear" w:color="auto" w:fill="FDE9D9" w:themeFill="accent6" w:themeFillTint="33"/>
              <w:bidi/>
              <w:rPr>
                <w:rFonts w:ascii="Amiri" w:eastAsia="Times New Roman" w:hAnsi="Amiri" w:cs="Amiri"/>
                <w:color w:val="FF0000"/>
                <w:sz w:val="28"/>
                <w:szCs w:val="28"/>
                <w:u w:val="single"/>
                <w:rtl/>
                <w:lang w:eastAsia="fr-FR" w:bidi="ar-DZ"/>
              </w:rPr>
            </w:pPr>
            <w:r w:rsidRPr="00C27DC1">
              <w:rPr>
                <w:rFonts w:ascii="Amiri" w:eastAsia="Times New Roman" w:hAnsi="Amiri" w:cs="Amiri"/>
                <w:color w:val="FF0000"/>
                <w:sz w:val="28"/>
                <w:szCs w:val="28"/>
                <w:u w:val="single"/>
                <w:rtl/>
                <w:lang w:eastAsia="fr-FR" w:bidi="ar-DZ"/>
              </w:rPr>
              <w:t>حساب الكلفة الهامشية للوحدة التاسعة المنتجة:</w:t>
            </w:r>
          </w:p>
          <w:p w14:paraId="56C310C9" w14:textId="77777777" w:rsidR="00F02027" w:rsidRPr="00C27DC1" w:rsidRDefault="00F02027" w:rsidP="00F02027">
            <w:pPr>
              <w:bidi/>
              <w:rPr>
                <w:rFonts w:ascii="Amiri" w:eastAsia="Times New Roman" w:hAnsi="Amiri" w:cs="Amiri"/>
                <w:color w:val="FF0000"/>
                <w:sz w:val="28"/>
                <w:szCs w:val="28"/>
                <w:u w:val="single"/>
                <w:rtl/>
                <w:lang w:eastAsia="fr-FR" w:bidi="ar-DZ"/>
              </w:rPr>
            </w:pPr>
          </w:p>
          <w:p w14:paraId="6F65D100" w14:textId="6BF704E3" w:rsidR="00F02027" w:rsidRPr="00F02027" w:rsidRDefault="00F02027" w:rsidP="00F02027">
            <w:pPr>
              <w:bidi/>
              <w:rPr>
                <w:rFonts w:ascii="Amiri" w:eastAsia="Times New Roman" w:hAnsi="Amiri" w:cs="Amiri"/>
                <w:color w:val="FF0000"/>
                <w:sz w:val="28"/>
                <w:szCs w:val="28"/>
                <w:lang w:eastAsia="fr-FR" w:bidi="ar-DZ"/>
              </w:rPr>
            </w:pPr>
            <w:r w:rsidRPr="00C27DC1">
              <w:rPr>
                <w:rFonts w:ascii="Amiri" w:eastAsia="Times New Roman" w:hAnsi="Amiri" w:cs="Amiri"/>
                <w:color w:val="FF0000"/>
                <w:position w:val="-14"/>
                <w:sz w:val="28"/>
                <w:szCs w:val="28"/>
                <w:lang w:eastAsia="fr-FR" w:bidi="ar-DZ"/>
              </w:rPr>
              <w:object w:dxaOrig="4000" w:dyaOrig="400" w14:anchorId="1C459371">
                <v:shape id="_x0000_i1177" type="#_x0000_t75" style="width:200.25pt;height:20.25pt" o:ole="">
                  <v:imagedata r:id="rId284" o:title=""/>
                </v:shape>
                <o:OLEObject Type="Embed" ProgID="Equation.DSMT4" ShapeID="_x0000_i1177" DrawAspect="Content" ObjectID="_1797698867" r:id="rId285"/>
              </w:object>
            </w:r>
          </w:p>
          <w:p w14:paraId="092E9A31" w14:textId="300FEA0E" w:rsidR="00EE2365" w:rsidRPr="00ED4144" w:rsidRDefault="00F02027" w:rsidP="00F02027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C27DC1">
              <w:rPr>
                <w:rFonts w:ascii="Amiri" w:eastAsia="Times New Roman" w:hAnsi="Amiri" w:cs="Amiri"/>
                <w:sz w:val="28"/>
                <w:szCs w:val="28"/>
                <w:rtl/>
                <w:lang w:eastAsia="fr-FR" w:bidi="ar-DZ"/>
              </w:rPr>
              <w:t>إذن الكلفة الهامشية للوحدة التاسعة المنتجة هي 451 دينارا.</w:t>
            </w:r>
          </w:p>
          <w:p w14:paraId="2A9DA140" w14:textId="3CF94D06" w:rsidR="00EE2365" w:rsidRDefault="00EE2365" w:rsidP="00EE2365">
            <w:pPr>
              <w:bidi/>
              <w:rPr>
                <w:rFonts w:ascii="Amiri" w:eastAsia="Times New Roman" w:hAnsi="Amiri" w:cs="Amiri"/>
                <w:sz w:val="28"/>
                <w:szCs w:val="28"/>
                <w:rtl/>
                <w:lang w:eastAsia="fr-FR" w:bidi="ar-DZ"/>
              </w:rPr>
            </w:pPr>
          </w:p>
          <w:p w14:paraId="5CB57BC6" w14:textId="77777777" w:rsidR="00E33D3D" w:rsidRDefault="00E33D3D" w:rsidP="00E33D3D">
            <w:pPr>
              <w:bidi/>
              <w:rPr>
                <w:rFonts w:ascii="Amiri" w:eastAsia="Times New Roman" w:hAnsi="Amiri" w:cs="Amiri"/>
                <w:sz w:val="28"/>
                <w:szCs w:val="28"/>
                <w:rtl/>
                <w:lang w:eastAsia="fr-FR" w:bidi="ar-DZ"/>
              </w:rPr>
            </w:pPr>
          </w:p>
          <w:p w14:paraId="54651E36" w14:textId="4F496855" w:rsidR="00E33D3D" w:rsidRPr="00C976A0" w:rsidRDefault="00E33D3D" w:rsidP="00E33D3D">
            <w:pPr>
              <w:bidi/>
              <w:rPr>
                <w:rFonts w:ascii="Amiri" w:eastAsia="Times New Roman" w:hAnsi="Amiri" w:cs="Amiri"/>
                <w:color w:val="FF0000"/>
                <w:sz w:val="28"/>
                <w:szCs w:val="28"/>
                <w:u w:val="single"/>
                <w:rtl/>
                <w:lang w:eastAsia="fr-FR" w:bidi="ar-DZ"/>
              </w:rPr>
            </w:pPr>
            <w:r w:rsidRPr="00C976A0">
              <w:rPr>
                <w:rFonts w:ascii="Amiri" w:eastAsia="Times New Roman" w:hAnsi="Amiri" w:cs="Amiri" w:hint="cs"/>
                <w:color w:val="FF0000"/>
                <w:sz w:val="28"/>
                <w:szCs w:val="28"/>
                <w:u w:val="single"/>
                <w:rtl/>
                <w:lang w:eastAsia="fr-FR" w:bidi="ar-DZ"/>
              </w:rPr>
              <w:t>تطبيق (واجب منزلي)</w:t>
            </w:r>
          </w:p>
          <w:p w14:paraId="41428631" w14:textId="77777777" w:rsidR="00E33D3D" w:rsidRDefault="00E33D3D" w:rsidP="00E33D3D">
            <w:pPr>
              <w:bidi/>
              <w:rPr>
                <w:rFonts w:ascii="Amiri" w:eastAsia="Times New Roman" w:hAnsi="Amiri" w:cs="Amiri"/>
                <w:color w:val="FF0000"/>
                <w:sz w:val="28"/>
                <w:szCs w:val="28"/>
                <w:rtl/>
                <w:lang w:eastAsia="fr-FR" w:bidi="ar-DZ"/>
              </w:rPr>
            </w:pPr>
          </w:p>
          <w:p w14:paraId="72B0C8E5" w14:textId="77777777" w:rsidR="00C976A0" w:rsidRPr="000551F6" w:rsidRDefault="00C976A0" w:rsidP="00C976A0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ليكن </w:t>
            </w:r>
            <w:r w:rsidRPr="00F95F2A">
              <w:rPr>
                <w:rFonts w:ascii="Amiri" w:eastAsia="Calibri" w:hAnsi="Amiri" w:cs="Amiri"/>
                <w:position w:val="-16"/>
                <w:sz w:val="28"/>
                <w:szCs w:val="28"/>
                <w:lang w:bidi="ar-DZ"/>
              </w:rPr>
              <w:object w:dxaOrig="540" w:dyaOrig="440" w14:anchorId="688EB18F">
                <v:shape id="_x0000_i1178" type="#_x0000_t75" style="width:27pt;height:21.75pt" o:ole="">
                  <v:imagedata r:id="rId286" o:title=""/>
                </v:shape>
                <o:OLEObject Type="Embed" ProgID="Equation.DSMT4" ShapeID="_x0000_i1178" DrawAspect="Content" ObjectID="_1797698868" r:id="rId287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التمثيل البياني لدالة </w:t>
            </w:r>
            <w:r w:rsidRPr="00723E95">
              <w:rPr>
                <w:rFonts w:ascii="Amiri" w:eastAsia="Calibri" w:hAnsi="Amiri" w:cs="Amiri"/>
                <w:position w:val="-10"/>
                <w:sz w:val="28"/>
                <w:szCs w:val="28"/>
                <w:lang w:bidi="ar-DZ"/>
              </w:rPr>
              <w:object w:dxaOrig="240" w:dyaOrig="320" w14:anchorId="453E9E74">
                <v:shape id="_x0000_i1179" type="#_x0000_t75" style="width:12pt;height:15.75pt" o:ole="">
                  <v:imagedata r:id="rId288" o:title=""/>
                </v:shape>
                <o:OLEObject Type="Embed" ProgID="Equation.DSMT4" ShapeID="_x0000_i1179" DrawAspect="Content" ObjectID="_1797698869" r:id="rId289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المعرفة على </w:t>
            </w:r>
            <w:r w:rsidRPr="00723E95">
              <w:rPr>
                <w:rFonts w:ascii="Amiri" w:eastAsia="Calibri" w:hAnsi="Amiri" w:cs="Amiri"/>
                <w:position w:val="-4"/>
                <w:sz w:val="28"/>
                <w:szCs w:val="28"/>
                <w:lang w:bidi="ar-DZ"/>
              </w:rPr>
              <w:object w:dxaOrig="260" w:dyaOrig="260" w14:anchorId="0E51AA60">
                <v:shape id="_x0000_i1180" type="#_x0000_t75" style="width:12.75pt;height:12.75pt" o:ole="">
                  <v:imagedata r:id="rId290" o:title=""/>
                </v:shape>
                <o:OLEObject Type="Embed" ProgID="Equation.DSMT4" ShapeID="_x0000_i1180" DrawAspect="Content" ObjectID="_1797698870" r:id="rId291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موضح في الشكل المقابل و </w:t>
            </w:r>
            <w:r w:rsidRPr="00AB58AD">
              <w:rPr>
                <w:rFonts w:ascii="Amiri" w:eastAsia="Calibri" w:hAnsi="Amiri" w:cs="Amiri"/>
                <w:position w:val="-14"/>
                <w:sz w:val="28"/>
                <w:szCs w:val="28"/>
                <w:lang w:bidi="ar-DZ"/>
              </w:rPr>
              <w:object w:dxaOrig="420" w:dyaOrig="400" w14:anchorId="6E01DD5E">
                <v:shape id="_x0000_i1181" type="#_x0000_t75" style="width:21pt;height:20.25pt" o:ole="">
                  <v:imagedata r:id="rId292" o:title=""/>
                </v:shape>
                <o:OLEObject Type="Embed" ProgID="Equation.DSMT4" ShapeID="_x0000_i1181" DrawAspect="Content" ObjectID="_1797698871" r:id="rId293"/>
              </w:object>
            </w:r>
            <w:r>
              <w:rPr>
                <w:rFonts w:ascii="Amiri" w:eastAsia="Calibri" w:hAnsi="Amiri" w:cs="Amir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مماس للمنحنى </w:t>
            </w:r>
            <w:r w:rsidRPr="00F95F2A">
              <w:rPr>
                <w:rFonts w:ascii="Amiri" w:eastAsia="Calibri" w:hAnsi="Amiri" w:cs="Amiri"/>
                <w:position w:val="-16"/>
                <w:sz w:val="28"/>
                <w:szCs w:val="28"/>
                <w:lang w:bidi="ar-DZ"/>
              </w:rPr>
              <w:object w:dxaOrig="540" w:dyaOrig="440" w14:anchorId="58965DB3">
                <v:shape id="_x0000_i1182" type="#_x0000_t75" style="width:27pt;height:21.75pt" o:ole="">
                  <v:imagedata r:id="rId286" o:title=""/>
                </v:shape>
                <o:OLEObject Type="Embed" ProgID="Equation.DSMT4" ShapeID="_x0000_i1182" DrawAspect="Content" ObjectID="_1797698872" r:id="rId294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عند النقطة </w:t>
            </w:r>
            <w:r w:rsidRPr="00AB58AD">
              <w:rPr>
                <w:rFonts w:ascii="Amiri" w:eastAsia="Calibri" w:hAnsi="Amiri" w:cs="Amiri"/>
                <w:position w:val="-4"/>
                <w:sz w:val="28"/>
                <w:szCs w:val="28"/>
                <w:lang w:bidi="ar-DZ"/>
              </w:rPr>
              <w:object w:dxaOrig="240" w:dyaOrig="260" w14:anchorId="1B95944A">
                <v:shape id="_x0000_i1183" type="#_x0000_t75" style="width:12pt;height:12.75pt" o:ole="">
                  <v:imagedata r:id="rId295" o:title=""/>
                </v:shape>
                <o:OLEObject Type="Embed" ProgID="Equation.DSMT4" ShapeID="_x0000_i1183" DrawAspect="Content" ObjectID="_1797698873" r:id="rId296"/>
              </w:object>
            </w:r>
          </w:p>
          <w:p w14:paraId="0317FAAC" w14:textId="77777777" w:rsidR="00C976A0" w:rsidRDefault="00C976A0" w:rsidP="00C976A0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sz w:val="28"/>
                <w:szCs w:val="28"/>
                <w:u w:val="single"/>
              </w:rPr>
            </w:pPr>
            <w:r w:rsidRPr="00723E95">
              <w:rPr>
                <w:rFonts w:ascii="Amiri" w:eastAsia="Calibri" w:hAnsi="Amiri" w:cs="Amiri"/>
                <w:b/>
                <w:bCs/>
                <w:noProof/>
                <w:sz w:val="28"/>
                <w:szCs w:val="28"/>
                <w:u w:val="single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A7653C8" wp14:editId="6C0D995D">
                      <wp:simplePos x="0" y="0"/>
                      <wp:positionH relativeFrom="margin">
                        <wp:posOffset>14605</wp:posOffset>
                      </wp:positionH>
                      <wp:positionV relativeFrom="paragraph">
                        <wp:posOffset>113030</wp:posOffset>
                      </wp:positionV>
                      <wp:extent cx="2676525" cy="3267075"/>
                      <wp:effectExtent l="0" t="0" r="28575" b="28575"/>
                      <wp:wrapNone/>
                      <wp:docPr id="155468910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6525" cy="32670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82AB29" w14:textId="77777777" w:rsidR="00C976A0" w:rsidRDefault="00C976A0" w:rsidP="00C976A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0ECF246" wp14:editId="23AEA427">
                                        <wp:extent cx="2590800" cy="3150235"/>
                                        <wp:effectExtent l="0" t="0" r="0" b="0"/>
                                        <wp:docPr id="1773535133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73535133" name=""/>
                                                <pic:cNvPicPr/>
                                              </pic:nvPicPr>
                                              <pic:blipFill>
                                                <a:blip r:embed="rId29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90800" cy="31502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7653C8" id="_x0000_s1039" style="position:absolute;left:0;text-align:left;margin-left:1.15pt;margin-top:8.9pt;width:210.75pt;height:257.2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" fillcolor="white [3201]" strokecolor="white [3212]" strokeweight="2pt">
                      <v:textbox>
                        <w:txbxContent>
                          <w:p w14:paraId="1582AB29" w14:textId="77777777" w:rsidR="00C976A0" w:rsidRDefault="00C976A0" w:rsidP="00C976A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ECF246" wp14:editId="23AEA427">
                                  <wp:extent cx="2590800" cy="3150235"/>
                                  <wp:effectExtent l="0" t="0" r="0" b="0"/>
                                  <wp:docPr id="1773535133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73535133" name=""/>
                                          <pic:cNvPicPr/>
                                        </pic:nvPicPr>
                                        <pic:blipFill>
                                          <a:blip r:embed="rId29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0800" cy="3150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14:paraId="49F8472A" w14:textId="77777777" w:rsidR="00C976A0" w:rsidRPr="00723E95" w:rsidRDefault="00C976A0" w:rsidP="00C976A0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sz w:val="28"/>
                <w:szCs w:val="28"/>
                <w:u w:val="single"/>
                <w:rtl/>
              </w:rPr>
            </w:pPr>
            <w:r w:rsidRPr="00723E95">
              <w:rPr>
                <w:rFonts w:ascii="Amiri" w:eastAsia="Calibri" w:hAnsi="Amiri" w:cs="Amiri" w:hint="cs"/>
                <w:b/>
                <w:bCs/>
                <w:sz w:val="28"/>
                <w:szCs w:val="28"/>
                <w:u w:val="single"/>
                <w:rtl/>
              </w:rPr>
              <w:t>بقراءة بيانية عين:</w:t>
            </w:r>
          </w:p>
          <w:p w14:paraId="54CEF651" w14:textId="77777777" w:rsidR="00C976A0" w:rsidRDefault="00C976A0" w:rsidP="00C976A0">
            <w:pPr>
              <w:pStyle w:val="Paragraphedeliste"/>
              <w:numPr>
                <w:ilvl w:val="0"/>
                <w:numId w:val="34"/>
              </w:num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</w:rPr>
            </w:pPr>
            <w:r w:rsidRPr="00723E95">
              <w:rPr>
                <w:rFonts w:ascii="Amiri" w:eastAsia="Calibri" w:hAnsi="Amiri" w:cs="Amiri"/>
                <w:position w:val="-10"/>
                <w:sz w:val="28"/>
                <w:szCs w:val="28"/>
              </w:rPr>
              <w:object w:dxaOrig="520" w:dyaOrig="320" w14:anchorId="5466A2D0">
                <v:shape id="_x0000_i1184" type="#_x0000_t75" style="width:26.25pt;height:15.75pt" o:ole="">
                  <v:imagedata r:id="rId298" o:title=""/>
                </v:shape>
                <o:OLEObject Type="Embed" ProgID="Equation.DSMT4" ShapeID="_x0000_i1184" DrawAspect="Content" ObjectID="_1797698874" r:id="rId299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، </w:t>
            </w:r>
            <w:r w:rsidRPr="00723E95">
              <w:rPr>
                <w:rFonts w:ascii="Amiri" w:eastAsia="Calibri" w:hAnsi="Amiri" w:cs="Amiri"/>
                <w:position w:val="-10"/>
                <w:sz w:val="28"/>
                <w:szCs w:val="28"/>
                <w:lang w:bidi="ar-DZ"/>
              </w:rPr>
              <w:object w:dxaOrig="480" w:dyaOrig="320" w14:anchorId="0080EDCB">
                <v:shape id="_x0000_i1185" type="#_x0000_t75" style="width:24pt;height:15.75pt" o:ole="">
                  <v:imagedata r:id="rId300" o:title=""/>
                </v:shape>
                <o:OLEObject Type="Embed" ProgID="Equation.DSMT4" ShapeID="_x0000_i1185" DrawAspect="Content" ObjectID="_1797698875" r:id="rId301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، </w:t>
            </w:r>
            <w:r w:rsidRPr="00AB58AD">
              <w:rPr>
                <w:rFonts w:ascii="Amiri" w:eastAsia="Calibri" w:hAnsi="Amiri" w:cs="Amiri"/>
                <w:position w:val="-10"/>
                <w:sz w:val="28"/>
                <w:szCs w:val="28"/>
                <w:lang w:bidi="ar-DZ"/>
              </w:rPr>
              <w:object w:dxaOrig="600" w:dyaOrig="320" w14:anchorId="6D2F2B42">
                <v:shape id="_x0000_i1186" type="#_x0000_t75" style="width:30pt;height:15.75pt" o:ole="">
                  <v:imagedata r:id="rId302" o:title=""/>
                </v:shape>
                <o:OLEObject Type="Embed" ProgID="Equation.DSMT4" ShapeID="_x0000_i1186" DrawAspect="Content" ObjectID="_1797698876" r:id="rId303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و </w:t>
            </w:r>
            <w:r w:rsidRPr="00723E95">
              <w:rPr>
                <w:rFonts w:ascii="Amiri" w:eastAsia="Calibri" w:hAnsi="Amiri" w:cs="Amiri"/>
                <w:position w:val="-10"/>
                <w:sz w:val="28"/>
                <w:szCs w:val="28"/>
                <w:lang w:bidi="ar-DZ"/>
              </w:rPr>
              <w:object w:dxaOrig="540" w:dyaOrig="320" w14:anchorId="459B6AC1">
                <v:shape id="_x0000_i1187" type="#_x0000_t75" style="width:27pt;height:15.75pt" o:ole="">
                  <v:imagedata r:id="rId304" o:title=""/>
                </v:shape>
                <o:OLEObject Type="Embed" ProgID="Equation.DSMT4" ShapeID="_x0000_i1187" DrawAspect="Content" ObjectID="_1797698877" r:id="rId305"/>
              </w:object>
            </w:r>
          </w:p>
          <w:p w14:paraId="22CC6D06" w14:textId="77777777" w:rsidR="00C976A0" w:rsidRDefault="00C976A0" w:rsidP="00C976A0">
            <w:pPr>
              <w:pStyle w:val="Paragraphedeliste"/>
              <w:numPr>
                <w:ilvl w:val="0"/>
                <w:numId w:val="34"/>
              </w:num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أكتب معادلة للمستقيم </w:t>
            </w:r>
            <w:r w:rsidRPr="00AB58AD">
              <w:rPr>
                <w:rFonts w:ascii="Amiri" w:eastAsia="Calibri" w:hAnsi="Amiri" w:cs="Amiri"/>
                <w:position w:val="-14"/>
                <w:sz w:val="28"/>
                <w:szCs w:val="28"/>
                <w:lang w:bidi="ar-DZ"/>
              </w:rPr>
              <w:object w:dxaOrig="420" w:dyaOrig="400" w14:anchorId="765B4327">
                <v:shape id="_x0000_i1188" type="#_x0000_t75" style="width:21pt;height:20.25pt" o:ole="">
                  <v:imagedata r:id="rId292" o:title=""/>
                </v:shape>
                <o:OLEObject Type="Embed" ProgID="Equation.DSMT4" ShapeID="_x0000_i1188" DrawAspect="Content" ObjectID="_1797698878" r:id="rId306"/>
              </w:object>
            </w:r>
          </w:p>
          <w:p w14:paraId="177F52BA" w14:textId="77777777" w:rsidR="00C976A0" w:rsidRDefault="00C976A0" w:rsidP="00C976A0">
            <w:pPr>
              <w:pStyle w:val="Paragraphedeliste"/>
              <w:numPr>
                <w:ilvl w:val="0"/>
                <w:numId w:val="34"/>
              </w:num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حلول المعادلة </w:t>
            </w:r>
            <w:r w:rsidRPr="00F2572E">
              <w:rPr>
                <w:rFonts w:ascii="Amiri" w:eastAsia="Calibri" w:hAnsi="Amiri" w:cs="Amiri"/>
                <w:position w:val="-10"/>
                <w:sz w:val="28"/>
                <w:szCs w:val="28"/>
                <w:lang w:bidi="ar-DZ"/>
              </w:rPr>
              <w:object w:dxaOrig="900" w:dyaOrig="320" w14:anchorId="262C3597">
                <v:shape id="_x0000_i1189" type="#_x0000_t75" style="width:45pt;height:15.75pt" o:ole="">
                  <v:imagedata r:id="rId307" o:title=""/>
                </v:shape>
                <o:OLEObject Type="Embed" ProgID="Equation.DSMT4" ShapeID="_x0000_i1189" DrawAspect="Content" ObjectID="_1797698879" r:id="rId308"/>
              </w:object>
            </w:r>
          </w:p>
          <w:p w14:paraId="0A95715B" w14:textId="39E8E2CD" w:rsidR="00C976A0" w:rsidRDefault="00C976A0" w:rsidP="00C976A0">
            <w:pPr>
              <w:pStyle w:val="Paragraphedeliste"/>
              <w:numPr>
                <w:ilvl w:val="0"/>
                <w:numId w:val="34"/>
              </w:num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القيمة الحدية للدالة </w:t>
            </w:r>
            <w:r w:rsidRPr="00723E95">
              <w:rPr>
                <w:rFonts w:ascii="Amiri" w:eastAsia="Calibri" w:hAnsi="Amiri" w:cs="Amiri"/>
                <w:position w:val="-10"/>
                <w:sz w:val="28"/>
                <w:szCs w:val="28"/>
                <w:lang w:bidi="ar-DZ"/>
              </w:rPr>
              <w:object w:dxaOrig="240" w:dyaOrig="320" w14:anchorId="0910B69A">
                <v:shape id="_x0000_i1190" type="#_x0000_t75" style="width:12pt;height:15.75pt" o:ole="">
                  <v:imagedata r:id="rId288" o:title=""/>
                </v:shape>
                <o:OLEObject Type="Embed" ProgID="Equation.DSMT4" ShapeID="_x0000_i1190" DrawAspect="Content" ObjectID="_1797698880" r:id="rId309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على المجال</w:t>
            </w:r>
            <w:r w:rsidR="00863E5E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br/>
            </w: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246838">
              <w:rPr>
                <w:rFonts w:ascii="Amiri" w:eastAsia="Calibri" w:hAnsi="Amiri" w:cs="Amiri"/>
                <w:position w:val="-14"/>
                <w:sz w:val="28"/>
                <w:szCs w:val="28"/>
                <w:lang w:bidi="ar-DZ"/>
              </w:rPr>
              <w:object w:dxaOrig="620" w:dyaOrig="400" w14:anchorId="6139F621">
                <v:shape id="_x0000_i1191" type="#_x0000_t75" style="width:30.75pt;height:20.25pt" o:ole="">
                  <v:imagedata r:id="rId310" o:title=""/>
                </v:shape>
                <o:OLEObject Type="Embed" ProgID="Equation.DSMT4" ShapeID="_x0000_i1191" DrawAspect="Content" ObjectID="_1797698881" r:id="rId311"/>
              </w:object>
            </w:r>
          </w:p>
          <w:p w14:paraId="222A63FC" w14:textId="77777777" w:rsidR="00C976A0" w:rsidRDefault="00C976A0" w:rsidP="00C976A0">
            <w:pPr>
              <w:pStyle w:val="Paragraphedeliste"/>
              <w:numPr>
                <w:ilvl w:val="0"/>
                <w:numId w:val="34"/>
              </w:num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أ- شكل جدول تغيرات الدالة </w:t>
            </w:r>
            <w:r w:rsidRPr="00723E95">
              <w:rPr>
                <w:rFonts w:ascii="Amiri" w:eastAsia="Calibri" w:hAnsi="Amiri" w:cs="Amiri"/>
                <w:position w:val="-10"/>
                <w:sz w:val="28"/>
                <w:szCs w:val="28"/>
                <w:lang w:bidi="ar-DZ"/>
              </w:rPr>
              <w:object w:dxaOrig="240" w:dyaOrig="320" w14:anchorId="07A43512">
                <v:shape id="_x0000_i1192" type="#_x0000_t75" style="width:12pt;height:15.75pt" o:ole="">
                  <v:imagedata r:id="rId288" o:title=""/>
                </v:shape>
                <o:OLEObject Type="Embed" ProgID="Equation.DSMT4" ShapeID="_x0000_i1192" DrawAspect="Content" ObjectID="_1797698882" r:id="rId312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.</w:t>
            </w:r>
            <w:r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br/>
            </w: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ب- استنتج إشارة </w:t>
            </w:r>
            <w:r w:rsidRPr="00F2572E">
              <w:rPr>
                <w:rFonts w:ascii="Amiri" w:eastAsia="Calibri" w:hAnsi="Amiri" w:cs="Amiri"/>
                <w:position w:val="-10"/>
                <w:sz w:val="28"/>
                <w:szCs w:val="28"/>
                <w:lang w:bidi="ar-DZ"/>
              </w:rPr>
              <w:object w:dxaOrig="600" w:dyaOrig="320" w14:anchorId="4194A84A">
                <v:shape id="_x0000_i1193" type="#_x0000_t75" style="width:30pt;height:15.75pt" o:ole="">
                  <v:imagedata r:id="rId313" o:title=""/>
                </v:shape>
                <o:OLEObject Type="Embed" ProgID="Equation.DSMT4" ShapeID="_x0000_i1193" DrawAspect="Content" ObjectID="_1797698883" r:id="rId314"/>
              </w:object>
            </w:r>
          </w:p>
          <w:p w14:paraId="4F4A8FAA" w14:textId="77777777" w:rsidR="00C976A0" w:rsidRDefault="00C976A0" w:rsidP="00C976A0">
            <w:pPr>
              <w:pStyle w:val="Paragraphedeliste"/>
              <w:numPr>
                <w:ilvl w:val="0"/>
                <w:numId w:val="34"/>
              </w:num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عين إشارة </w:t>
            </w:r>
            <w:r w:rsidRPr="00F2572E">
              <w:rPr>
                <w:rFonts w:ascii="Amiri" w:eastAsia="Calibri" w:hAnsi="Amiri" w:cs="Amiri"/>
                <w:position w:val="-10"/>
                <w:sz w:val="28"/>
                <w:szCs w:val="28"/>
                <w:lang w:bidi="ar-DZ"/>
              </w:rPr>
              <w:object w:dxaOrig="540" w:dyaOrig="320" w14:anchorId="7F08F3EC">
                <v:shape id="_x0000_i1194" type="#_x0000_t75" style="width:27pt;height:15.75pt" o:ole="">
                  <v:imagedata r:id="rId315" o:title=""/>
                </v:shape>
                <o:OLEObject Type="Embed" ProgID="Equation.DSMT4" ShapeID="_x0000_i1194" DrawAspect="Content" ObjectID="_1797698884" r:id="rId316"/>
              </w:object>
            </w:r>
          </w:p>
          <w:p w14:paraId="42D6A02D" w14:textId="77777777" w:rsidR="00E33D3D" w:rsidRPr="00E33D3D" w:rsidRDefault="00E33D3D" w:rsidP="00E33D3D">
            <w:pPr>
              <w:bidi/>
              <w:rPr>
                <w:rFonts w:ascii="Amiri" w:eastAsia="Times New Roman" w:hAnsi="Amiri" w:cs="Amiri"/>
                <w:color w:val="FF0000"/>
                <w:sz w:val="28"/>
                <w:szCs w:val="28"/>
                <w:rtl/>
                <w:lang w:eastAsia="fr-FR" w:bidi="ar-DZ"/>
              </w:rPr>
            </w:pPr>
          </w:p>
          <w:p w14:paraId="1655788A" w14:textId="77777777" w:rsidR="00E33D3D" w:rsidRPr="00C976A0" w:rsidRDefault="00E33D3D" w:rsidP="00E33D3D">
            <w:pPr>
              <w:bidi/>
              <w:rPr>
                <w:rFonts w:ascii="Amiri" w:eastAsia="Times New Roman" w:hAnsi="Amiri" w:cs="Amiri"/>
                <w:sz w:val="28"/>
                <w:szCs w:val="28"/>
                <w:rtl/>
                <w:lang w:eastAsia="fr-FR" w:bidi="ar-DZ"/>
              </w:rPr>
            </w:pPr>
          </w:p>
          <w:p w14:paraId="2922B17A" w14:textId="05ABD71D" w:rsidR="00C976A0" w:rsidRPr="00C976A0" w:rsidRDefault="00C976A0" w:rsidP="00C976A0">
            <w:pPr>
              <w:bidi/>
              <w:rPr>
                <w:rFonts w:ascii="Amiri" w:eastAsia="Times New Roman" w:hAnsi="Amiri" w:cs="Amiri"/>
                <w:color w:val="FF0000"/>
                <w:sz w:val="28"/>
                <w:szCs w:val="28"/>
                <w:rtl/>
                <w:lang w:eastAsia="fr-FR" w:bidi="ar-DZ"/>
              </w:rPr>
            </w:pPr>
            <w:r w:rsidRPr="00C976A0">
              <w:rPr>
                <w:rFonts w:ascii="Amiri" w:eastAsia="Times New Roman" w:hAnsi="Amiri" w:cs="Amiri"/>
                <w:color w:val="FF0000"/>
                <w:sz w:val="28"/>
                <w:szCs w:val="28"/>
                <w:rtl/>
                <w:lang w:eastAsia="fr-FR" w:bidi="ar-DZ"/>
              </w:rPr>
              <w:t>الحل:</w:t>
            </w:r>
          </w:p>
          <w:p w14:paraId="5B6B8120" w14:textId="77777777" w:rsidR="00C976A0" w:rsidRPr="00C976A0" w:rsidRDefault="00C976A0" w:rsidP="00C976A0">
            <w:pPr>
              <w:bidi/>
              <w:rPr>
                <w:rFonts w:ascii="Amiri" w:eastAsia="Calibri" w:hAnsi="Amiri" w:cs="Amiri"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 w:rsidRPr="00C976A0">
              <w:rPr>
                <w:rFonts w:ascii="Amiri" w:eastAsia="Calibri" w:hAnsi="Amiri" w:cs="Amiri"/>
                <w:color w:val="FF0000"/>
                <w:sz w:val="32"/>
                <w:szCs w:val="32"/>
                <w:u w:val="single"/>
                <w:rtl/>
                <w:lang w:bidi="ar-DZ"/>
              </w:rPr>
              <w:t>القراءة البيانية:</w:t>
            </w:r>
          </w:p>
          <w:p w14:paraId="46458A8E" w14:textId="77777777" w:rsidR="00C976A0" w:rsidRPr="00C976A0" w:rsidRDefault="00C976A0" w:rsidP="00C976A0">
            <w:pPr>
              <w:pStyle w:val="Paragraphedeliste"/>
              <w:numPr>
                <w:ilvl w:val="0"/>
                <w:numId w:val="35"/>
              </w:numPr>
              <w:tabs>
                <w:tab w:val="left" w:pos="3874"/>
              </w:tabs>
              <w:bidi/>
              <w:ind w:left="360"/>
              <w:rPr>
                <w:rFonts w:ascii="Amiri" w:eastAsia="Calibri" w:hAnsi="Amiri" w:cs="Amiri"/>
                <w:sz w:val="28"/>
                <w:szCs w:val="28"/>
              </w:rPr>
            </w:pPr>
            <w:r w:rsidRPr="00C976A0">
              <w:rPr>
                <w:rFonts w:ascii="Amiri" w:eastAsia="Calibri" w:hAnsi="Amiri" w:cs="Amiri"/>
                <w:color w:val="FF0000"/>
                <w:sz w:val="32"/>
                <w:szCs w:val="32"/>
                <w:rtl/>
                <w:lang w:bidi="ar-DZ"/>
              </w:rPr>
              <w:t xml:space="preserve">تعيين </w:t>
            </w:r>
            <w:r w:rsidRPr="00C976A0">
              <w:rPr>
                <w:rFonts w:ascii="Amiri" w:eastAsia="Calibri" w:hAnsi="Amiri" w:cs="Amiri"/>
                <w:position w:val="-10"/>
                <w:sz w:val="28"/>
                <w:szCs w:val="28"/>
              </w:rPr>
              <w:object w:dxaOrig="520" w:dyaOrig="320" w14:anchorId="2322AD27">
                <v:shape id="_x0000_i1195" type="#_x0000_t75" style="width:26.25pt;height:15.75pt" o:ole="">
                  <v:imagedata r:id="rId298" o:title=""/>
                </v:shape>
                <o:OLEObject Type="Embed" ProgID="Equation.DSMT4" ShapeID="_x0000_i1195" DrawAspect="Content" ObjectID="_1797698885" r:id="rId317"/>
              </w:object>
            </w:r>
            <w:r w:rsidRPr="00C976A0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C976A0">
              <w:rPr>
                <w:rFonts w:ascii="Amiri" w:eastAsia="Calibri" w:hAnsi="Amiri" w:cs="Amiri"/>
                <w:position w:val="-10"/>
                <w:sz w:val="28"/>
                <w:szCs w:val="28"/>
                <w:lang w:bidi="ar-DZ"/>
              </w:rPr>
              <w:object w:dxaOrig="480" w:dyaOrig="320" w14:anchorId="04596459">
                <v:shape id="_x0000_i1196" type="#_x0000_t75" style="width:24pt;height:15.75pt" o:ole="">
                  <v:imagedata r:id="rId300" o:title=""/>
                </v:shape>
                <o:OLEObject Type="Embed" ProgID="Equation.DSMT4" ShapeID="_x0000_i1196" DrawAspect="Content" ObjectID="_1797698886" r:id="rId318"/>
              </w:object>
            </w:r>
            <w:r w:rsidRPr="00C976A0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C976A0">
              <w:rPr>
                <w:rFonts w:ascii="Amiri" w:eastAsia="Calibri" w:hAnsi="Amiri" w:cs="Amiri"/>
                <w:position w:val="-10"/>
                <w:sz w:val="28"/>
                <w:szCs w:val="28"/>
                <w:lang w:bidi="ar-DZ"/>
              </w:rPr>
              <w:object w:dxaOrig="600" w:dyaOrig="320" w14:anchorId="746B6021">
                <v:shape id="_x0000_i1197" type="#_x0000_t75" style="width:30pt;height:15.75pt" o:ole="">
                  <v:imagedata r:id="rId302" o:title=""/>
                </v:shape>
                <o:OLEObject Type="Embed" ProgID="Equation.DSMT4" ShapeID="_x0000_i1197" DrawAspect="Content" ObjectID="_1797698887" r:id="rId319"/>
              </w:object>
            </w:r>
            <w:r w:rsidRPr="00C976A0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و </w:t>
            </w:r>
            <w:r w:rsidRPr="00C976A0">
              <w:rPr>
                <w:rFonts w:ascii="Amiri" w:eastAsia="Calibri" w:hAnsi="Amiri" w:cs="Amiri"/>
                <w:position w:val="-10"/>
                <w:sz w:val="28"/>
                <w:szCs w:val="28"/>
                <w:lang w:bidi="ar-DZ"/>
              </w:rPr>
              <w:object w:dxaOrig="540" w:dyaOrig="320" w14:anchorId="5653BBDC">
                <v:shape id="_x0000_i1198" type="#_x0000_t75" style="width:27pt;height:15.75pt" o:ole="">
                  <v:imagedata r:id="rId304" o:title=""/>
                </v:shape>
                <o:OLEObject Type="Embed" ProgID="Equation.DSMT4" ShapeID="_x0000_i1198" DrawAspect="Content" ObjectID="_1797698888" r:id="rId320"/>
              </w:object>
            </w:r>
          </w:p>
          <w:p w14:paraId="74E152EF" w14:textId="77777777" w:rsidR="00C976A0" w:rsidRPr="00C976A0" w:rsidRDefault="00C976A0" w:rsidP="00C976A0">
            <w:pPr>
              <w:pStyle w:val="Paragraphedeliste"/>
              <w:bidi/>
              <w:rPr>
                <w:rFonts w:ascii="Amiri" w:eastAsia="Calibri" w:hAnsi="Amiri" w:cs="Amiri"/>
                <w:sz w:val="32"/>
                <w:szCs w:val="32"/>
                <w:rtl/>
                <w:lang w:bidi="ar-DZ"/>
              </w:rPr>
            </w:pPr>
            <w:r w:rsidRPr="00C976A0">
              <w:rPr>
                <w:rFonts w:ascii="Amiri" w:eastAsia="Calibri" w:hAnsi="Amiri" w:cs="Amiri"/>
                <w:position w:val="-10"/>
                <w:sz w:val="32"/>
                <w:szCs w:val="32"/>
                <w:lang w:bidi="ar-DZ"/>
              </w:rPr>
              <w:object w:dxaOrig="960" w:dyaOrig="340" w14:anchorId="655ADA16">
                <v:shape id="_x0000_i1199" type="#_x0000_t75" style="width:48pt;height:17.25pt" o:ole="">
                  <v:imagedata r:id="rId321" o:title=""/>
                </v:shape>
                <o:OLEObject Type="Embed" ProgID="Equation.DSMT4" ShapeID="_x0000_i1199" DrawAspect="Content" ObjectID="_1797698889" r:id="rId322"/>
              </w:object>
            </w:r>
            <w:r w:rsidRPr="00C976A0">
              <w:rPr>
                <w:rFonts w:ascii="Amiri" w:eastAsia="Calibri" w:hAnsi="Amiri" w:cs="Amiri"/>
                <w:sz w:val="32"/>
                <w:szCs w:val="32"/>
                <w:rtl/>
                <w:lang w:bidi="ar-DZ"/>
              </w:rPr>
              <w:t xml:space="preserve"> ، </w:t>
            </w:r>
            <w:r w:rsidRPr="00C976A0">
              <w:rPr>
                <w:rFonts w:ascii="Amiri" w:eastAsia="Calibri" w:hAnsi="Amiri" w:cs="Amiri"/>
                <w:position w:val="-10"/>
                <w:sz w:val="32"/>
                <w:szCs w:val="32"/>
                <w:lang w:bidi="ar-DZ"/>
              </w:rPr>
              <w:object w:dxaOrig="1060" w:dyaOrig="340" w14:anchorId="696D5ECC">
                <v:shape id="_x0000_i1200" type="#_x0000_t75" style="width:53.25pt;height:17.25pt" o:ole="">
                  <v:imagedata r:id="rId323" o:title=""/>
                </v:shape>
                <o:OLEObject Type="Embed" ProgID="Equation.DSMT4" ShapeID="_x0000_i1200" DrawAspect="Content" ObjectID="_1797698890" r:id="rId324"/>
              </w:object>
            </w:r>
            <w:r w:rsidRPr="00C976A0">
              <w:rPr>
                <w:rFonts w:ascii="Amiri" w:eastAsia="Calibri" w:hAnsi="Amiri" w:cs="Amiri"/>
                <w:sz w:val="32"/>
                <w:szCs w:val="32"/>
                <w:rtl/>
                <w:lang w:bidi="ar-DZ"/>
              </w:rPr>
              <w:t xml:space="preserve">  ، </w:t>
            </w:r>
            <w:r w:rsidRPr="00C976A0">
              <w:rPr>
                <w:rFonts w:ascii="Amiri" w:eastAsia="Calibri" w:hAnsi="Amiri" w:cs="Amiri"/>
                <w:position w:val="-10"/>
                <w:sz w:val="32"/>
                <w:szCs w:val="32"/>
                <w:lang w:bidi="ar-DZ"/>
              </w:rPr>
              <w:object w:dxaOrig="1020" w:dyaOrig="340" w14:anchorId="23DAAC07">
                <v:shape id="_x0000_i1201" type="#_x0000_t75" style="width:51pt;height:17.25pt" o:ole="">
                  <v:imagedata r:id="rId325" o:title=""/>
                </v:shape>
                <o:OLEObject Type="Embed" ProgID="Equation.DSMT4" ShapeID="_x0000_i1201" DrawAspect="Content" ObjectID="_1797698891" r:id="rId326"/>
              </w:object>
            </w:r>
            <w:r w:rsidRPr="00C976A0">
              <w:rPr>
                <w:rFonts w:ascii="Amiri" w:eastAsia="Calibri" w:hAnsi="Amiri" w:cs="Amiri"/>
                <w:sz w:val="32"/>
                <w:szCs w:val="32"/>
                <w:rtl/>
                <w:lang w:bidi="ar-DZ"/>
              </w:rPr>
              <w:t xml:space="preserve"> (قيمة حدية)</w:t>
            </w:r>
          </w:p>
          <w:p w14:paraId="03BC95E7" w14:textId="716A4F7F" w:rsidR="00C976A0" w:rsidRPr="00C976A0" w:rsidRDefault="00C976A0" w:rsidP="00C976A0">
            <w:pPr>
              <w:pStyle w:val="Paragraphedeliste"/>
              <w:bidi/>
              <w:rPr>
                <w:rFonts w:ascii="Amiri" w:eastAsia="Calibri" w:hAnsi="Amiri" w:cs="Amiri"/>
                <w:sz w:val="32"/>
                <w:szCs w:val="32"/>
                <w:rtl/>
                <w:lang w:bidi="ar-DZ"/>
              </w:rPr>
            </w:pPr>
            <w:r w:rsidRPr="00C976A0">
              <w:rPr>
                <w:rFonts w:ascii="Amiri" w:eastAsia="Calibri" w:hAnsi="Amiri" w:cs="Amiri"/>
                <w:sz w:val="32"/>
                <w:szCs w:val="32"/>
                <w:rtl/>
                <w:lang w:bidi="ar-DZ"/>
              </w:rPr>
              <w:t xml:space="preserve">لدينا: </w:t>
            </w:r>
            <w:r w:rsidRPr="00C976A0">
              <w:rPr>
                <w:rFonts w:ascii="Amiri" w:eastAsia="Calibri" w:hAnsi="Amiri" w:cs="Amiri"/>
                <w:position w:val="-38"/>
                <w:sz w:val="32"/>
                <w:szCs w:val="32"/>
                <w:lang w:bidi="ar-DZ"/>
              </w:rPr>
              <w:object w:dxaOrig="1620" w:dyaOrig="880" w14:anchorId="17063BF2">
                <v:shape id="_x0000_i1202" type="#_x0000_t75" style="width:81pt;height:44.25pt" o:ole="">
                  <v:imagedata r:id="rId327" o:title=""/>
                </v:shape>
                <o:OLEObject Type="Embed" ProgID="Equation.DSMT4" ShapeID="_x0000_i1202" DrawAspect="Content" ObjectID="_1797698892" r:id="rId328"/>
              </w:object>
            </w:r>
            <w:r w:rsidRPr="00C976A0">
              <w:rPr>
                <w:rFonts w:ascii="Amiri" w:eastAsia="Calibri" w:hAnsi="Amiri" w:cs="Amiri"/>
                <w:sz w:val="32"/>
                <w:szCs w:val="32"/>
                <w:lang w:bidi="ar-DZ"/>
              </w:rPr>
              <w:t xml:space="preserve">   </w:t>
            </w:r>
            <w:r w:rsidRPr="00C976A0">
              <w:rPr>
                <w:rFonts w:ascii="Amiri" w:eastAsia="Calibri" w:hAnsi="Amiri" w:cs="Amiri"/>
                <w:sz w:val="32"/>
                <w:szCs w:val="32"/>
                <w:rtl/>
                <w:lang w:bidi="ar-DZ"/>
              </w:rPr>
              <w:t xml:space="preserve"> ومنه:  </w:t>
            </w:r>
            <w:r w:rsidRPr="00C976A0">
              <w:rPr>
                <w:rFonts w:ascii="Amiri" w:eastAsia="Calibri" w:hAnsi="Amiri" w:cs="Amiri"/>
                <w:position w:val="-26"/>
                <w:sz w:val="32"/>
                <w:szCs w:val="32"/>
                <w:lang w:bidi="ar-DZ"/>
              </w:rPr>
              <w:object w:dxaOrig="2000" w:dyaOrig="680" w14:anchorId="65367D9E">
                <v:shape id="_x0000_i1203" type="#_x0000_t75" style="width:99.75pt;height:33.75pt" o:ole="">
                  <v:imagedata r:id="rId329" o:title=""/>
                </v:shape>
                <o:OLEObject Type="Embed" ProgID="Equation.DSMT4" ShapeID="_x0000_i1203" DrawAspect="Content" ObjectID="_1797698893" r:id="rId330"/>
              </w:object>
            </w:r>
          </w:p>
          <w:p w14:paraId="74CF6E92" w14:textId="77777777" w:rsidR="00C976A0" w:rsidRPr="00C976A0" w:rsidRDefault="00C976A0" w:rsidP="00C976A0">
            <w:pPr>
              <w:pStyle w:val="Paragraphedeliste"/>
              <w:numPr>
                <w:ilvl w:val="0"/>
                <w:numId w:val="35"/>
              </w:numPr>
              <w:tabs>
                <w:tab w:val="left" w:pos="3874"/>
              </w:tabs>
              <w:bidi/>
              <w:ind w:left="360"/>
              <w:rPr>
                <w:rFonts w:ascii="Amiri" w:eastAsia="Calibri" w:hAnsi="Amiri" w:cs="Amiri"/>
                <w:sz w:val="28"/>
                <w:szCs w:val="28"/>
              </w:rPr>
            </w:pPr>
            <w:r w:rsidRPr="00C976A0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كتابة معادلة للمستقيم </w:t>
            </w:r>
            <w:r w:rsidRPr="00C976A0">
              <w:rPr>
                <w:rFonts w:ascii="Amiri" w:eastAsia="Calibri" w:hAnsi="Amiri" w:cs="Amiri"/>
                <w:position w:val="-14"/>
                <w:sz w:val="28"/>
                <w:szCs w:val="28"/>
                <w:lang w:bidi="ar-DZ"/>
              </w:rPr>
              <w:object w:dxaOrig="420" w:dyaOrig="400" w14:anchorId="767DF3E8">
                <v:shape id="_x0000_i1204" type="#_x0000_t75" style="width:21pt;height:20.25pt" o:ole="">
                  <v:imagedata r:id="rId292" o:title=""/>
                </v:shape>
                <o:OLEObject Type="Embed" ProgID="Equation.DSMT4" ShapeID="_x0000_i1204" DrawAspect="Content" ObjectID="_1797698894" r:id="rId331"/>
              </w:object>
            </w:r>
          </w:p>
          <w:p w14:paraId="3D514038" w14:textId="60C16D29" w:rsidR="00C976A0" w:rsidRPr="00C976A0" w:rsidRDefault="00C976A0" w:rsidP="00863E5E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</w:rPr>
            </w:pPr>
            <w:r w:rsidRPr="00C976A0">
              <w:rPr>
                <w:rFonts w:ascii="Amiri" w:eastAsia="Calibri" w:hAnsi="Amiri" w:cs="Amiri"/>
                <w:sz w:val="28"/>
                <w:szCs w:val="28"/>
              </w:rPr>
              <w:t xml:space="preserve">  </w:t>
            </w:r>
            <w:r w:rsidRPr="00C976A0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     </w:t>
            </w:r>
            <w:r w:rsidRPr="00C976A0">
              <w:rPr>
                <w:rFonts w:ascii="Amiri" w:eastAsia="Calibri" w:hAnsi="Amiri" w:cs="Amiri"/>
                <w:sz w:val="28"/>
                <w:szCs w:val="28"/>
                <w:rtl/>
              </w:rPr>
              <w:t xml:space="preserve">          </w:t>
            </w:r>
            <w:r w:rsidRPr="00C976A0">
              <w:rPr>
                <w:rFonts w:ascii="Amiri" w:eastAsia="Calibri" w:hAnsi="Amiri" w:cs="Amiri"/>
                <w:position w:val="-50"/>
                <w:sz w:val="28"/>
                <w:szCs w:val="28"/>
              </w:rPr>
              <w:object w:dxaOrig="2740" w:dyaOrig="1140" w14:anchorId="5902FF7E">
                <v:shape id="_x0000_i1205" type="#_x0000_t75" style="width:137.25pt;height:57pt" o:ole="">
                  <v:imagedata r:id="rId332" o:title=""/>
                </v:shape>
                <o:OLEObject Type="Embed" ProgID="Equation.DSMT4" ShapeID="_x0000_i1205" DrawAspect="Content" ObjectID="_1797698895" r:id="rId333"/>
              </w:object>
            </w:r>
            <w:r w:rsidRPr="00C976A0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            ومنه:  </w:t>
            </w:r>
            <w:r w:rsidRPr="00C976A0">
              <w:rPr>
                <w:rFonts w:ascii="Amiri" w:eastAsia="Calibri" w:hAnsi="Amiri" w:cs="Amiri"/>
                <w:position w:val="-14"/>
                <w:sz w:val="28"/>
                <w:szCs w:val="28"/>
                <w:lang w:bidi="ar-DZ"/>
              </w:rPr>
              <w:object w:dxaOrig="1579" w:dyaOrig="400" w14:anchorId="63107A7C">
                <v:shape id="_x0000_i1206" type="#_x0000_t75" style="width:78.75pt;height:20.25pt" o:ole="">
                  <v:imagedata r:id="rId334" o:title=""/>
                </v:shape>
                <o:OLEObject Type="Embed" ProgID="Equation.DSMT4" ShapeID="_x0000_i1206" DrawAspect="Content" ObjectID="_1797698896" r:id="rId335"/>
              </w:object>
            </w:r>
            <w:r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br/>
            </w:r>
            <w:r w:rsidRPr="00C976A0"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  <w:t xml:space="preserve">حلول المعادلة </w:t>
            </w:r>
            <w:r w:rsidRPr="00C976A0">
              <w:rPr>
                <w:rFonts w:ascii="Amiri" w:eastAsia="Calibri" w:hAnsi="Amiri" w:cs="Amiri"/>
                <w:color w:val="FF0000"/>
                <w:position w:val="-10"/>
                <w:sz w:val="28"/>
                <w:szCs w:val="28"/>
                <w:lang w:bidi="ar-DZ"/>
              </w:rPr>
              <w:object w:dxaOrig="900" w:dyaOrig="320" w14:anchorId="0A37CE9A">
                <v:shape id="_x0000_i1207" type="#_x0000_t75" style="width:45pt;height:15.75pt" o:ole="">
                  <v:imagedata r:id="rId307" o:title=""/>
                </v:shape>
                <o:OLEObject Type="Embed" ProgID="Equation.DSMT4" ShapeID="_x0000_i1207" DrawAspect="Content" ObjectID="_1797698897" r:id="rId336"/>
              </w:object>
            </w:r>
            <w:r w:rsidRPr="00C976A0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br/>
              <w:t xml:space="preserve">حلول المعادلة </w:t>
            </w:r>
            <w:r w:rsidRPr="00C976A0">
              <w:rPr>
                <w:rFonts w:ascii="Amiri" w:eastAsia="Calibri" w:hAnsi="Amiri" w:cs="Amiri"/>
                <w:position w:val="-10"/>
                <w:sz w:val="28"/>
                <w:szCs w:val="28"/>
                <w:lang w:bidi="ar-DZ"/>
              </w:rPr>
              <w:object w:dxaOrig="900" w:dyaOrig="320" w14:anchorId="19FD9E79">
                <v:shape id="_x0000_i1208" type="#_x0000_t75" style="width:45pt;height:15.75pt" o:ole="">
                  <v:imagedata r:id="rId307" o:title=""/>
                </v:shape>
                <o:OLEObject Type="Embed" ProgID="Equation.DSMT4" ShapeID="_x0000_i1208" DrawAspect="Content" ObjectID="_1797698898" r:id="rId337"/>
              </w:object>
            </w:r>
            <w:r w:rsidRPr="00C976A0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هي فواصل نقط تقاطع </w:t>
            </w:r>
            <w:r w:rsidRPr="00C976A0">
              <w:rPr>
                <w:rFonts w:ascii="Amiri" w:eastAsia="Calibri" w:hAnsi="Amiri" w:cs="Amiri"/>
                <w:position w:val="-18"/>
                <w:sz w:val="28"/>
                <w:szCs w:val="28"/>
                <w:lang w:bidi="ar-DZ"/>
              </w:rPr>
              <w:object w:dxaOrig="580" w:dyaOrig="480" w14:anchorId="31B54819">
                <v:shape id="_x0000_i1209" type="#_x0000_t75" style="width:29.25pt;height:24pt" o:ole="">
                  <v:imagedata r:id="rId338" o:title=""/>
                </v:shape>
                <o:OLEObject Type="Embed" ProgID="Equation.DSMT4" ShapeID="_x0000_i1209" DrawAspect="Content" ObjectID="_1797698899" r:id="rId339"/>
              </w:object>
            </w:r>
            <w:r w:rsidRPr="00C976A0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مع حامل محور الفواصل ومنه: </w:t>
            </w:r>
          </w:p>
          <w:p w14:paraId="71197EA1" w14:textId="77777777" w:rsidR="00C976A0" w:rsidRDefault="00C976A0" w:rsidP="00C976A0">
            <w:pPr>
              <w:pStyle w:val="Paragraphedeliste"/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C976A0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C976A0">
              <w:rPr>
                <w:rFonts w:ascii="Amiri" w:eastAsia="Calibri" w:hAnsi="Amiri" w:cs="Amiri"/>
                <w:position w:val="-12"/>
                <w:sz w:val="28"/>
                <w:szCs w:val="28"/>
                <w:lang w:bidi="ar-DZ"/>
              </w:rPr>
              <w:object w:dxaOrig="660" w:dyaOrig="360" w14:anchorId="129BAD25">
                <v:shape id="_x0000_i1210" type="#_x0000_t75" style="width:33pt;height:18pt" o:ole="">
                  <v:imagedata r:id="rId340" o:title=""/>
                </v:shape>
                <o:OLEObject Type="Embed" ProgID="Equation.DSMT4" ShapeID="_x0000_i1210" DrawAspect="Content" ObjectID="_1797698900" r:id="rId341"/>
              </w:object>
            </w:r>
            <w:r w:rsidRPr="00C976A0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  ، </w:t>
            </w:r>
            <w:r w:rsidRPr="00C976A0">
              <w:rPr>
                <w:rFonts w:ascii="Amiri" w:eastAsia="Calibri" w:hAnsi="Amiri" w:cs="Amiri"/>
                <w:position w:val="-12"/>
                <w:sz w:val="28"/>
                <w:szCs w:val="28"/>
                <w:lang w:bidi="ar-DZ"/>
              </w:rPr>
              <w:object w:dxaOrig="680" w:dyaOrig="360" w14:anchorId="794E118C">
                <v:shape id="_x0000_i1211" type="#_x0000_t75" style="width:33.75pt;height:18pt" o:ole="">
                  <v:imagedata r:id="rId342" o:title=""/>
                </v:shape>
                <o:OLEObject Type="Embed" ProgID="Equation.DSMT4" ShapeID="_x0000_i1211" DrawAspect="Content" ObjectID="_1797698901" r:id="rId343"/>
              </w:object>
            </w:r>
            <w:r w:rsidRPr="00C976A0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إذا:  </w:t>
            </w:r>
            <w:r w:rsidRPr="00C976A0">
              <w:rPr>
                <w:rFonts w:ascii="Amiri" w:eastAsia="Calibri" w:hAnsi="Amiri" w:cs="Amiri"/>
                <w:position w:val="-14"/>
                <w:sz w:val="28"/>
                <w:szCs w:val="28"/>
                <w:lang w:bidi="ar-DZ"/>
              </w:rPr>
              <w:object w:dxaOrig="1040" w:dyaOrig="400" w14:anchorId="43040F09">
                <v:shape id="_x0000_i1212" type="#_x0000_t75" style="width:51.75pt;height:20.25pt" o:ole="">
                  <v:imagedata r:id="rId344" o:title=""/>
                </v:shape>
                <o:OLEObject Type="Embed" ProgID="Equation.DSMT4" ShapeID="_x0000_i1212" DrawAspect="Content" ObjectID="_1797698902" r:id="rId345"/>
              </w:object>
            </w:r>
          </w:p>
          <w:p w14:paraId="19E9B826" w14:textId="77777777" w:rsidR="00C976A0" w:rsidRDefault="00C976A0" w:rsidP="00C976A0">
            <w:pPr>
              <w:pStyle w:val="Paragraphedeliste"/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  <w:p w14:paraId="5A8DB446" w14:textId="77777777" w:rsidR="00C976A0" w:rsidRPr="00C976A0" w:rsidRDefault="00C976A0" w:rsidP="00C976A0">
            <w:pPr>
              <w:pStyle w:val="Paragraphedeliste"/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</w:p>
          <w:p w14:paraId="7A1BE1F8" w14:textId="77777777" w:rsidR="00C976A0" w:rsidRPr="00C976A0" w:rsidRDefault="00C976A0" w:rsidP="00C976A0">
            <w:pPr>
              <w:pStyle w:val="Paragraphedeliste"/>
              <w:numPr>
                <w:ilvl w:val="0"/>
                <w:numId w:val="35"/>
              </w:numPr>
              <w:tabs>
                <w:tab w:val="left" w:pos="3874"/>
              </w:tabs>
              <w:bidi/>
              <w:ind w:left="360"/>
              <w:rPr>
                <w:rFonts w:ascii="Amiri" w:eastAsia="Calibri" w:hAnsi="Amiri" w:cs="Amiri"/>
                <w:color w:val="FF0000"/>
                <w:sz w:val="28"/>
                <w:szCs w:val="28"/>
              </w:rPr>
            </w:pPr>
            <w:r w:rsidRPr="00C976A0"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  <w:t xml:space="preserve">القيمة الحدية للدالة </w:t>
            </w:r>
            <w:r w:rsidRPr="00C976A0">
              <w:rPr>
                <w:rFonts w:ascii="Amiri" w:eastAsia="Calibri" w:hAnsi="Amiri" w:cs="Amiri"/>
                <w:color w:val="FF0000"/>
                <w:position w:val="-10"/>
                <w:sz w:val="28"/>
                <w:szCs w:val="28"/>
                <w:lang w:bidi="ar-DZ"/>
              </w:rPr>
              <w:object w:dxaOrig="240" w:dyaOrig="320" w14:anchorId="0DC1AAC2">
                <v:shape id="_x0000_i1213" type="#_x0000_t75" style="width:12pt;height:15.75pt" o:ole="">
                  <v:imagedata r:id="rId288" o:title=""/>
                </v:shape>
                <o:OLEObject Type="Embed" ProgID="Equation.DSMT4" ShapeID="_x0000_i1213" DrawAspect="Content" ObjectID="_1797698903" r:id="rId346"/>
              </w:object>
            </w:r>
            <w:r w:rsidRPr="00C976A0"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  <w:t xml:space="preserve"> على المجال </w:t>
            </w:r>
            <w:r w:rsidRPr="00C976A0">
              <w:rPr>
                <w:rFonts w:ascii="Amiri" w:eastAsia="Calibri" w:hAnsi="Amiri" w:cs="Amiri"/>
                <w:color w:val="FF0000"/>
                <w:position w:val="-14"/>
                <w:sz w:val="28"/>
                <w:szCs w:val="28"/>
                <w:lang w:bidi="ar-DZ"/>
              </w:rPr>
              <w:object w:dxaOrig="620" w:dyaOrig="400" w14:anchorId="59C089D3">
                <v:shape id="_x0000_i1214" type="#_x0000_t75" style="width:30.75pt;height:20.25pt" o:ole="">
                  <v:imagedata r:id="rId310" o:title=""/>
                </v:shape>
                <o:OLEObject Type="Embed" ProgID="Equation.DSMT4" ShapeID="_x0000_i1214" DrawAspect="Content" ObjectID="_1797698904" r:id="rId347"/>
              </w:object>
            </w:r>
          </w:p>
          <w:p w14:paraId="1AB8CE1F" w14:textId="77777777" w:rsidR="00C976A0" w:rsidRPr="00C976A0" w:rsidRDefault="00C976A0" w:rsidP="00C976A0">
            <w:pPr>
              <w:pStyle w:val="Paragraphedeliste"/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C976A0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الدالة </w:t>
            </w:r>
            <w:r w:rsidRPr="00C976A0">
              <w:rPr>
                <w:rFonts w:ascii="Amiri" w:eastAsia="Calibri" w:hAnsi="Amiri" w:cs="Amiri"/>
                <w:position w:val="-10"/>
                <w:sz w:val="28"/>
                <w:szCs w:val="28"/>
                <w:lang w:bidi="ar-DZ"/>
              </w:rPr>
              <w:object w:dxaOrig="240" w:dyaOrig="320" w14:anchorId="4A744A14">
                <v:shape id="_x0000_i1215" type="#_x0000_t75" style="width:12pt;height:15.75pt" o:ole="">
                  <v:imagedata r:id="rId288" o:title=""/>
                </v:shape>
                <o:OLEObject Type="Embed" ProgID="Equation.DSMT4" ShapeID="_x0000_i1215" DrawAspect="Content" ObjectID="_1797698905" r:id="rId348"/>
              </w:object>
            </w:r>
            <w:r w:rsidRPr="00C976A0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تقبل قيمة حدية كبرى على المجال </w:t>
            </w:r>
            <w:r w:rsidRPr="00C976A0">
              <w:rPr>
                <w:rFonts w:ascii="Amiri" w:eastAsia="Calibri" w:hAnsi="Amiri" w:cs="Amiri"/>
                <w:position w:val="-14"/>
                <w:sz w:val="28"/>
                <w:szCs w:val="28"/>
                <w:lang w:bidi="ar-DZ"/>
              </w:rPr>
              <w:object w:dxaOrig="620" w:dyaOrig="400" w14:anchorId="6A4AC6B7">
                <v:shape id="_x0000_i1216" type="#_x0000_t75" style="width:30.75pt;height:20.25pt" o:ole="">
                  <v:imagedata r:id="rId310" o:title=""/>
                </v:shape>
                <o:OLEObject Type="Embed" ProgID="Equation.DSMT4" ShapeID="_x0000_i1216" DrawAspect="Content" ObjectID="_1797698906" r:id="rId349"/>
              </w:object>
            </w:r>
            <w:r w:rsidRPr="00C976A0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هي: 0</w:t>
            </w:r>
          </w:p>
          <w:p w14:paraId="6615486C" w14:textId="77777777" w:rsidR="00C976A0" w:rsidRPr="00C976A0" w:rsidRDefault="00C976A0" w:rsidP="00C976A0">
            <w:pPr>
              <w:pStyle w:val="Paragraphedeliste"/>
              <w:numPr>
                <w:ilvl w:val="0"/>
                <w:numId w:val="35"/>
              </w:numPr>
              <w:tabs>
                <w:tab w:val="left" w:pos="3874"/>
              </w:tabs>
              <w:bidi/>
              <w:ind w:left="360"/>
              <w:rPr>
                <w:rFonts w:ascii="Amiri" w:eastAsia="Calibri" w:hAnsi="Amiri" w:cs="Amiri"/>
                <w:sz w:val="28"/>
                <w:szCs w:val="28"/>
              </w:rPr>
            </w:pPr>
            <w:r w:rsidRPr="00C976A0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>أ</w:t>
            </w:r>
            <w:r w:rsidRPr="00C976A0"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  <w:t xml:space="preserve">- تشكيل جدول تغيرات الدالة </w:t>
            </w:r>
            <w:r w:rsidRPr="00C976A0">
              <w:rPr>
                <w:rFonts w:ascii="Amiri" w:eastAsia="Calibri" w:hAnsi="Amiri" w:cs="Amiri"/>
                <w:color w:val="FF0000"/>
                <w:position w:val="-10"/>
                <w:sz w:val="28"/>
                <w:szCs w:val="28"/>
                <w:lang w:bidi="ar-DZ"/>
              </w:rPr>
              <w:object w:dxaOrig="240" w:dyaOrig="320" w14:anchorId="51B6586F">
                <v:shape id="_x0000_i1217" type="#_x0000_t75" style="width:12pt;height:15.75pt" o:ole="">
                  <v:imagedata r:id="rId288" o:title=""/>
                </v:shape>
                <o:OLEObject Type="Embed" ProgID="Equation.DSMT4" ShapeID="_x0000_i1217" DrawAspect="Content" ObjectID="_1797698907" r:id="rId350"/>
              </w:object>
            </w:r>
            <w:r w:rsidRPr="00C976A0"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  <w:t>.</w:t>
            </w:r>
            <w:r w:rsidRPr="00C976A0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br/>
              <w:t xml:space="preserve">               </w:t>
            </w:r>
            <w:r w:rsidRPr="00C976A0">
              <w:rPr>
                <w:rFonts w:ascii="Amiri" w:hAnsi="Amiri" w:cs="Amiri"/>
                <w:noProof/>
              </w:rPr>
              <w:drawing>
                <wp:inline distT="0" distB="0" distL="0" distR="0" wp14:anchorId="25112828" wp14:editId="1E3E45D9">
                  <wp:extent cx="2114286" cy="838095"/>
                  <wp:effectExtent l="0" t="0" r="635" b="635"/>
                  <wp:docPr id="127498827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988273" name=""/>
                          <pic:cNvPicPr/>
                        </pic:nvPicPr>
                        <pic:blipFill>
                          <a:blip r:embed="rId3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286" cy="8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76A0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br/>
            </w:r>
            <w:r w:rsidRPr="00C976A0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br/>
            </w:r>
            <w:r w:rsidRPr="00C976A0"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  <w:t xml:space="preserve">ب- استنتج إشارة </w:t>
            </w:r>
            <w:r w:rsidRPr="00C976A0">
              <w:rPr>
                <w:rFonts w:ascii="Amiri" w:eastAsia="Calibri" w:hAnsi="Amiri" w:cs="Amiri"/>
                <w:color w:val="FF0000"/>
                <w:position w:val="-10"/>
                <w:sz w:val="28"/>
                <w:szCs w:val="28"/>
                <w:lang w:bidi="ar-DZ"/>
              </w:rPr>
              <w:object w:dxaOrig="600" w:dyaOrig="320" w14:anchorId="31C316E1">
                <v:shape id="_x0000_i1218" type="#_x0000_t75" style="width:30pt;height:15.75pt" o:ole="">
                  <v:imagedata r:id="rId313" o:title=""/>
                </v:shape>
                <o:OLEObject Type="Embed" ProgID="Equation.DSMT4" ShapeID="_x0000_i1218" DrawAspect="Content" ObjectID="_1797698908" r:id="rId352"/>
              </w:object>
            </w:r>
          </w:p>
          <w:p w14:paraId="59883AAA" w14:textId="77777777" w:rsidR="00C976A0" w:rsidRPr="00C976A0" w:rsidRDefault="00C976A0" w:rsidP="00C976A0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C976A0">
              <w:rPr>
                <w:rFonts w:ascii="Amiri" w:eastAsia="Calibri" w:hAnsi="Amiri" w:cs="Amiri"/>
                <w:sz w:val="28"/>
                <w:szCs w:val="28"/>
                <w:rtl/>
              </w:rPr>
              <w:t xml:space="preserve">       </w:t>
            </w:r>
            <w:r w:rsidRPr="00C976A0">
              <w:rPr>
                <w:rFonts w:ascii="Amiri" w:eastAsia="Calibri" w:hAnsi="Amiri" w:cs="Amiri"/>
                <w:sz w:val="28"/>
                <w:szCs w:val="28"/>
              </w:rPr>
              <w:t xml:space="preserve">   </w:t>
            </w:r>
            <w:r w:rsidRPr="00C976A0">
              <w:rPr>
                <w:rFonts w:ascii="Amiri" w:eastAsia="Calibri" w:hAnsi="Amiri" w:cs="Amiri"/>
                <w:sz w:val="28"/>
                <w:szCs w:val="28"/>
                <w:rtl/>
              </w:rPr>
              <w:t xml:space="preserve"> </w:t>
            </w:r>
            <w:r w:rsidRPr="00C976A0">
              <w:rPr>
                <w:rFonts w:ascii="Amiri" w:eastAsia="Calibri" w:hAnsi="Amiri" w:cs="Amiri"/>
                <w:sz w:val="28"/>
                <w:szCs w:val="28"/>
              </w:rPr>
              <w:t xml:space="preserve">        </w:t>
            </w:r>
            <w:r w:rsidRPr="00C976A0">
              <w:rPr>
                <w:rFonts w:ascii="Amiri" w:eastAsia="Calibri" w:hAnsi="Amiri" w:cs="Amiri"/>
                <w:sz w:val="28"/>
                <w:szCs w:val="28"/>
                <w:rtl/>
              </w:rPr>
              <w:t xml:space="preserve"> </w:t>
            </w:r>
            <w:r w:rsidRPr="00C976A0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C976A0">
              <w:rPr>
                <w:rFonts w:ascii="Amiri" w:hAnsi="Amiri" w:cs="Amiri"/>
                <w:noProof/>
              </w:rPr>
              <w:drawing>
                <wp:inline distT="0" distB="0" distL="0" distR="0" wp14:anchorId="488EB371" wp14:editId="2586CBB2">
                  <wp:extent cx="1980952" cy="676190"/>
                  <wp:effectExtent l="0" t="0" r="635" b="0"/>
                  <wp:docPr id="114515794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157946" name=""/>
                          <pic:cNvPicPr/>
                        </pic:nvPicPr>
                        <pic:blipFill>
                          <a:blip r:embed="rId3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952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76A0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C976A0">
              <w:rPr>
                <w:rFonts w:ascii="Amiri" w:eastAsia="Calibri" w:hAnsi="Amiri" w:cs="Amiri"/>
                <w:sz w:val="28"/>
                <w:szCs w:val="28"/>
                <w:lang w:bidi="ar-DZ"/>
              </w:rPr>
              <w:t xml:space="preserve"> </w:t>
            </w:r>
          </w:p>
          <w:p w14:paraId="5A3F6705" w14:textId="77777777" w:rsidR="00C976A0" w:rsidRPr="00C976A0" w:rsidRDefault="00C976A0" w:rsidP="00C976A0">
            <w:pPr>
              <w:pStyle w:val="Paragraphedeliste"/>
              <w:numPr>
                <w:ilvl w:val="0"/>
                <w:numId w:val="35"/>
              </w:numPr>
              <w:tabs>
                <w:tab w:val="left" w:pos="3874"/>
              </w:tabs>
              <w:bidi/>
              <w:ind w:left="360"/>
              <w:rPr>
                <w:rFonts w:ascii="Amiri" w:eastAsia="Calibri" w:hAnsi="Amiri" w:cs="Amiri"/>
                <w:color w:val="FF0000"/>
                <w:sz w:val="28"/>
                <w:szCs w:val="28"/>
              </w:rPr>
            </w:pPr>
            <w:r w:rsidRPr="00C976A0"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  <w:t xml:space="preserve">عين إشارة </w:t>
            </w:r>
            <w:r w:rsidRPr="00C976A0">
              <w:rPr>
                <w:rFonts w:ascii="Amiri" w:eastAsia="Calibri" w:hAnsi="Amiri" w:cs="Amiri"/>
                <w:color w:val="FF0000"/>
                <w:position w:val="-10"/>
                <w:sz w:val="28"/>
                <w:szCs w:val="28"/>
                <w:lang w:bidi="ar-DZ"/>
              </w:rPr>
              <w:object w:dxaOrig="540" w:dyaOrig="320" w14:anchorId="245182D7">
                <v:shape id="_x0000_i1219" type="#_x0000_t75" style="width:27pt;height:15.75pt" o:ole="">
                  <v:imagedata r:id="rId315" o:title=""/>
                </v:shape>
                <o:OLEObject Type="Embed" ProgID="Equation.DSMT4" ShapeID="_x0000_i1219" DrawAspect="Content" ObjectID="_1797698909" r:id="rId354"/>
              </w:object>
            </w:r>
          </w:p>
          <w:p w14:paraId="4D600DCC" w14:textId="77777777" w:rsidR="00C976A0" w:rsidRPr="00C976A0" w:rsidRDefault="00C976A0" w:rsidP="00C976A0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 w:rsidRPr="00C976A0">
              <w:rPr>
                <w:rFonts w:ascii="Amiri" w:hAnsi="Amiri" w:cs="Amiri"/>
                <w:noProof/>
              </w:rPr>
              <w:drawing>
                <wp:inline distT="0" distB="0" distL="0" distR="0" wp14:anchorId="3F4136BE" wp14:editId="43DDF103">
                  <wp:extent cx="2000000" cy="590476"/>
                  <wp:effectExtent l="0" t="0" r="635" b="635"/>
                  <wp:docPr id="18008969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89693" name=""/>
                          <pic:cNvPicPr/>
                        </pic:nvPicPr>
                        <pic:blipFill>
                          <a:blip r:embed="rId3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0" cy="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A47921" w14:textId="78FE22EC" w:rsidR="00C976A0" w:rsidRPr="00C976A0" w:rsidRDefault="00C976A0" w:rsidP="00C976A0">
            <w:pPr>
              <w:bidi/>
              <w:rPr>
                <w:rFonts w:ascii="Amiri" w:eastAsia="Times New Roman" w:hAnsi="Amiri" w:cs="Amiri"/>
                <w:sz w:val="28"/>
                <w:szCs w:val="28"/>
                <w:rtl/>
                <w:lang w:eastAsia="fr-FR" w:bidi="ar-DZ"/>
              </w:rPr>
            </w:pPr>
          </w:p>
          <w:p w14:paraId="15B6C356" w14:textId="7BDB8913" w:rsidR="00E33D3D" w:rsidRDefault="00103A74" w:rsidP="00E33D3D">
            <w:pPr>
              <w:bidi/>
              <w:rPr>
                <w:rFonts w:ascii="Amiri" w:eastAsia="Times New Roman" w:hAnsi="Amiri" w:cs="Amiri"/>
                <w:sz w:val="28"/>
                <w:szCs w:val="28"/>
                <w:rtl/>
                <w:lang w:eastAsia="fr-FR" w:bidi="ar-DZ"/>
              </w:rPr>
            </w:pPr>
            <w:r>
              <w:rPr>
                <w:rFonts w:ascii="Amiri" w:eastAsia="Times New Roman" w:hAnsi="Amiri" w:cs="Amiri"/>
                <w:noProof/>
                <w:sz w:val="28"/>
                <w:szCs w:val="28"/>
                <w:rtl/>
                <w:lang w:val="ar-DZ" w:eastAsia="fr-FR" w:bidi="ar-DZ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30269CD6" wp14:editId="132741BE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176530</wp:posOffset>
                      </wp:positionV>
                      <wp:extent cx="3990975" cy="3914775"/>
                      <wp:effectExtent l="0" t="0" r="28575" b="28575"/>
                      <wp:wrapNone/>
                      <wp:docPr id="209394105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0975" cy="39147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54A6A8" w14:textId="3CACA23F" w:rsidR="00103A74" w:rsidRDefault="00103A74" w:rsidP="00103A74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5D9276C" wp14:editId="36CA4096">
                                        <wp:extent cx="2971429" cy="2961905"/>
                                        <wp:effectExtent l="0" t="0" r="635" b="0"/>
                                        <wp:docPr id="997407789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97407789" name="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971429" cy="29619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0269CD6" id="Rectangle 42" o:spid="_x0000_s1040" style="position:absolute;left:0;text-align:left;margin-left:37.2pt;margin-top:13.9pt;width:314.25pt;height:308.2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" fillcolor="white [3201]" strokecolor="white [3212]" strokeweight="2pt">
                      <v:textbox>
                        <w:txbxContent>
                          <w:p w14:paraId="1054A6A8" w14:textId="3CACA23F" w:rsidR="00103A74" w:rsidRDefault="00103A74" w:rsidP="00103A7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D9276C" wp14:editId="36CA4096">
                                  <wp:extent cx="2971429" cy="2961905"/>
                                  <wp:effectExtent l="0" t="0" r="635" b="0"/>
                                  <wp:docPr id="997407789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97407789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71429" cy="2961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CDD0C47" w14:textId="77777777" w:rsidR="00C976A0" w:rsidRDefault="00C976A0" w:rsidP="00C976A0">
            <w:pPr>
              <w:bidi/>
              <w:rPr>
                <w:rFonts w:ascii="Amiri" w:eastAsia="Times New Roman" w:hAnsi="Amiri" w:cs="Amiri"/>
                <w:sz w:val="28"/>
                <w:szCs w:val="28"/>
                <w:rtl/>
                <w:lang w:eastAsia="fr-FR" w:bidi="ar-DZ"/>
              </w:rPr>
            </w:pPr>
          </w:p>
          <w:p w14:paraId="02381B68" w14:textId="77777777" w:rsidR="00C976A0" w:rsidRDefault="00C976A0" w:rsidP="00C976A0">
            <w:pPr>
              <w:bidi/>
              <w:rPr>
                <w:rFonts w:ascii="Amiri" w:eastAsia="Times New Roman" w:hAnsi="Amiri" w:cs="Amiri"/>
                <w:sz w:val="28"/>
                <w:szCs w:val="28"/>
                <w:rtl/>
                <w:lang w:eastAsia="fr-FR" w:bidi="ar-DZ"/>
              </w:rPr>
            </w:pPr>
          </w:p>
          <w:p w14:paraId="73D6A8AD" w14:textId="77777777" w:rsidR="00C976A0" w:rsidRDefault="00C976A0" w:rsidP="00C976A0">
            <w:pPr>
              <w:bidi/>
              <w:rPr>
                <w:rFonts w:ascii="Amiri" w:eastAsia="Times New Roman" w:hAnsi="Amiri" w:cs="Amiri"/>
                <w:sz w:val="28"/>
                <w:szCs w:val="28"/>
                <w:rtl/>
                <w:lang w:eastAsia="fr-FR" w:bidi="ar-DZ"/>
              </w:rPr>
            </w:pPr>
          </w:p>
          <w:p w14:paraId="052C42E3" w14:textId="77777777" w:rsidR="00C976A0" w:rsidRDefault="00C976A0" w:rsidP="00C976A0">
            <w:pPr>
              <w:bidi/>
              <w:rPr>
                <w:rFonts w:ascii="Amiri" w:eastAsia="Times New Roman" w:hAnsi="Amiri" w:cs="Amiri"/>
                <w:sz w:val="28"/>
                <w:szCs w:val="28"/>
                <w:rtl/>
                <w:lang w:eastAsia="fr-FR" w:bidi="ar-DZ"/>
              </w:rPr>
            </w:pPr>
          </w:p>
          <w:p w14:paraId="64ECDACC" w14:textId="77777777" w:rsidR="00C976A0" w:rsidRDefault="00C976A0" w:rsidP="00C976A0">
            <w:pPr>
              <w:bidi/>
              <w:rPr>
                <w:rFonts w:ascii="Amiri" w:eastAsia="Times New Roman" w:hAnsi="Amiri" w:cs="Amiri"/>
                <w:sz w:val="28"/>
                <w:szCs w:val="28"/>
                <w:rtl/>
                <w:lang w:eastAsia="fr-FR" w:bidi="ar-DZ"/>
              </w:rPr>
            </w:pPr>
          </w:p>
          <w:p w14:paraId="31656F8A" w14:textId="77777777" w:rsidR="00C976A0" w:rsidRDefault="00C976A0" w:rsidP="00C976A0">
            <w:pPr>
              <w:bidi/>
              <w:rPr>
                <w:rFonts w:ascii="Amiri" w:eastAsia="Times New Roman" w:hAnsi="Amiri" w:cs="Amiri"/>
                <w:sz w:val="28"/>
                <w:szCs w:val="28"/>
                <w:rtl/>
                <w:lang w:eastAsia="fr-FR" w:bidi="ar-DZ"/>
              </w:rPr>
            </w:pPr>
          </w:p>
          <w:p w14:paraId="6AD96CF5" w14:textId="77777777" w:rsidR="00C976A0" w:rsidRDefault="00C976A0" w:rsidP="00C976A0">
            <w:pPr>
              <w:bidi/>
              <w:rPr>
                <w:rFonts w:ascii="Amiri" w:eastAsia="Times New Roman" w:hAnsi="Amiri" w:cs="Amiri"/>
                <w:sz w:val="28"/>
                <w:szCs w:val="28"/>
                <w:rtl/>
                <w:lang w:eastAsia="fr-FR" w:bidi="ar-DZ"/>
              </w:rPr>
            </w:pPr>
          </w:p>
          <w:p w14:paraId="5886E39B" w14:textId="77777777" w:rsidR="00C976A0" w:rsidRDefault="00C976A0" w:rsidP="00C976A0">
            <w:pPr>
              <w:bidi/>
              <w:rPr>
                <w:rFonts w:ascii="Amiri" w:eastAsia="Times New Roman" w:hAnsi="Amiri" w:cs="Amiri"/>
                <w:sz w:val="28"/>
                <w:szCs w:val="28"/>
                <w:rtl/>
                <w:lang w:eastAsia="fr-FR" w:bidi="ar-DZ"/>
              </w:rPr>
            </w:pPr>
          </w:p>
          <w:p w14:paraId="492BC561" w14:textId="77777777" w:rsidR="00C976A0" w:rsidRDefault="00C976A0" w:rsidP="00C976A0">
            <w:pPr>
              <w:bidi/>
              <w:rPr>
                <w:rFonts w:ascii="Amiri" w:eastAsia="Times New Roman" w:hAnsi="Amiri" w:cs="Amiri"/>
                <w:sz w:val="28"/>
                <w:szCs w:val="28"/>
                <w:rtl/>
                <w:lang w:eastAsia="fr-FR" w:bidi="ar-DZ"/>
              </w:rPr>
            </w:pPr>
          </w:p>
          <w:p w14:paraId="427820F7" w14:textId="77777777" w:rsidR="00C976A0" w:rsidRDefault="00C976A0" w:rsidP="00C976A0">
            <w:pPr>
              <w:bidi/>
              <w:rPr>
                <w:rFonts w:ascii="Amiri" w:eastAsia="Times New Roman" w:hAnsi="Amiri" w:cs="Amiri"/>
                <w:sz w:val="28"/>
                <w:szCs w:val="28"/>
                <w:rtl/>
                <w:lang w:eastAsia="fr-FR" w:bidi="ar-DZ"/>
              </w:rPr>
            </w:pPr>
          </w:p>
          <w:p w14:paraId="22DF7D23" w14:textId="77777777" w:rsidR="00C976A0" w:rsidRDefault="00C976A0" w:rsidP="00C976A0">
            <w:pPr>
              <w:bidi/>
              <w:rPr>
                <w:rFonts w:ascii="Amiri" w:eastAsia="Times New Roman" w:hAnsi="Amiri" w:cs="Amiri"/>
                <w:sz w:val="28"/>
                <w:szCs w:val="28"/>
                <w:rtl/>
                <w:lang w:eastAsia="fr-FR" w:bidi="ar-DZ"/>
              </w:rPr>
            </w:pPr>
          </w:p>
          <w:p w14:paraId="3F414D39" w14:textId="77777777" w:rsidR="00C976A0" w:rsidRDefault="00C976A0" w:rsidP="00C976A0">
            <w:pPr>
              <w:bidi/>
              <w:rPr>
                <w:rFonts w:ascii="Amiri" w:eastAsia="Times New Roman" w:hAnsi="Amiri" w:cs="Amiri"/>
                <w:sz w:val="28"/>
                <w:szCs w:val="28"/>
                <w:rtl/>
                <w:lang w:eastAsia="fr-FR" w:bidi="ar-DZ"/>
              </w:rPr>
            </w:pPr>
          </w:p>
          <w:p w14:paraId="6FD26D11" w14:textId="77777777" w:rsidR="00C976A0" w:rsidRDefault="00C976A0" w:rsidP="00C976A0">
            <w:pPr>
              <w:bidi/>
              <w:rPr>
                <w:rFonts w:ascii="Amiri" w:eastAsia="Times New Roman" w:hAnsi="Amiri" w:cs="Amiri"/>
                <w:sz w:val="28"/>
                <w:szCs w:val="28"/>
                <w:rtl/>
                <w:lang w:eastAsia="fr-FR" w:bidi="ar-DZ"/>
              </w:rPr>
            </w:pPr>
          </w:p>
          <w:p w14:paraId="3AF6B1EF" w14:textId="77777777" w:rsidR="00E33D3D" w:rsidRDefault="00E33D3D" w:rsidP="00E33D3D">
            <w:pPr>
              <w:bidi/>
              <w:rPr>
                <w:rFonts w:ascii="Amiri" w:eastAsia="Times New Roman" w:hAnsi="Amiri" w:cs="Amiri"/>
                <w:sz w:val="28"/>
                <w:szCs w:val="28"/>
                <w:lang w:eastAsia="fr-FR" w:bidi="ar-DZ"/>
              </w:rPr>
            </w:pPr>
          </w:p>
          <w:p w14:paraId="7CF1C5C5" w14:textId="77777777" w:rsidR="001B113A" w:rsidRPr="00EE2365" w:rsidRDefault="001B113A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623CFF04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9101E62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6A7EF3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9518F4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EB18F6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298AC8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EBDE668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63D161F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868424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8853F6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09DA03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FD702B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C4FB9D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F56F48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BAEE4E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C54F550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53C2C6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263EF0F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ED6F714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7D191EE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DD8453B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CE4C652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F99021E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BF319EF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36A1EC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EE81C6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2F554C3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C1696D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F630FF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C29288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7C5AD4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B52E50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EBE8EDA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F7B083A" w14:textId="77777777" w:rsidR="001B113A" w:rsidRPr="00792B9B" w:rsidRDefault="001B113A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13FC65CE" w14:textId="77777777" w:rsidR="001B113A" w:rsidRDefault="001B113A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7DCD563" wp14:editId="1DF327BC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872773672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01040" w14:textId="77777777" w:rsidR="001B113A" w:rsidRPr="00305590" w:rsidRDefault="001B113A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302C3B65" w14:textId="7A4F0BAC" w:rsidR="001B113A" w:rsidRPr="00305590" w:rsidRDefault="001B113A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="002811CE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2811CE" w:rsidRPr="001F1BDF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>الدالة المشتقة لدالة قابلة للاشتقاق على مجال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DCD563" id="_x0000_s1041" style="position:absolute;left:0;text-align:left;margin-left:-46.15pt;margin-top:66.05pt;width:543pt;height:53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" fillcolor="white [3201]" strokecolor="black [3213]" strokeweight="2pt">
                <v:textbox>
                  <w:txbxContent>
                    <w:p w14:paraId="52701040" w14:textId="77777777" w:rsidR="001B113A" w:rsidRPr="00305590" w:rsidRDefault="001B113A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302C3B65" w14:textId="7A4F0BAC" w:rsidR="001B113A" w:rsidRPr="00305590" w:rsidRDefault="001B113A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="002811CE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2811CE" w:rsidRPr="001F1BDF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>الدالة المشتقة لدالة قابلة للاشتقاق على مجال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44818F0" wp14:editId="2CF16729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2020907818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1A9A4" w14:textId="6A352002" w:rsidR="001B113A" w:rsidRPr="00560F52" w:rsidRDefault="001B113A" w:rsidP="00560F52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560F52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02 ساعة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4818F0" id="_x0000_s1042" style="position:absolute;left:0;text-align:left;margin-left:-44.65pt;margin-top:.8pt;width:100.5pt;height:5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A64T/KcgIAAEQ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1931A9A4" w14:textId="6A352002" w:rsidR="001B113A" w:rsidRPr="00560F52" w:rsidRDefault="001B113A" w:rsidP="00560F52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560F52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02 ساعة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0F5DAC" wp14:editId="1C8957CB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096324776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73E69" w14:textId="77777777" w:rsidR="001B113A" w:rsidRPr="00305590" w:rsidRDefault="001B113A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الثانية تسيير واقتصاد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0F5DAC" id="_x0000_s1043" style="position:absolute;left:0;text-align:left;margin-left:396.35pt;margin-top:-.7pt;width:100.5pt;height:62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" fillcolor="white [3201]" strokecolor="black [3213]" strokeweight="2pt">
                <v:textbox>
                  <w:txbxContent>
                    <w:p w14:paraId="0C673E69" w14:textId="77777777" w:rsidR="001B113A" w:rsidRPr="00305590" w:rsidRDefault="001B113A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الثانية تسيير واقتصاد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F9C516" wp14:editId="180ABBA1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223103935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04722" w14:textId="77777777" w:rsidR="001B113A" w:rsidRPr="00305590" w:rsidRDefault="001B113A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شتقاقية</w:t>
                            </w:r>
                          </w:p>
                          <w:p w14:paraId="3F35E341" w14:textId="230977D2" w:rsidR="001B113A" w:rsidRPr="00305590" w:rsidRDefault="001B113A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5B5794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5B5794" w:rsidRPr="005B5794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الدوال المشتقة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F9C516" id="_x0000_s1044" style="position:absolute;left:0;text-align:left;margin-left:66.35pt;margin-top:1.55pt;width:323.25pt;height:58.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Q0MEYXYCAABE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67804722" w14:textId="77777777" w:rsidR="001B113A" w:rsidRPr="00305590" w:rsidRDefault="001B113A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الا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شتقاقية</w:t>
                      </w:r>
                    </w:p>
                    <w:p w14:paraId="3F35E341" w14:textId="230977D2" w:rsidR="001B113A" w:rsidRPr="00305590" w:rsidRDefault="001B113A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5B5794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5B5794" w:rsidRPr="005B5794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الدوال المشتقة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54DA5C90" w14:textId="77777777" w:rsidR="001B113A" w:rsidRPr="00792B9B" w:rsidRDefault="001B113A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1B113A" w:rsidRPr="00792B9B" w14:paraId="0355F65E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581DDA26" w14:textId="77777777" w:rsidR="001B113A" w:rsidRPr="00305590" w:rsidRDefault="001B113A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0C46DBD8" w14:textId="77777777" w:rsidR="001B113A" w:rsidRPr="00305590" w:rsidRDefault="001B113A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156CA07F" w14:textId="77777777" w:rsidR="001B113A" w:rsidRPr="00305590" w:rsidRDefault="001B113A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1B113A" w:rsidRPr="00792B9B" w14:paraId="4656C7D6" w14:textId="77777777" w:rsidTr="00305590">
        <w:tc>
          <w:tcPr>
            <w:tcW w:w="1278" w:type="dxa"/>
          </w:tcPr>
          <w:p w14:paraId="13D9198A" w14:textId="77777777" w:rsidR="001B113A" w:rsidRDefault="001B113A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AB58F1D" w14:textId="77777777" w:rsidR="001B113A" w:rsidRDefault="001B113A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40060D" w14:textId="77777777" w:rsidR="001B113A" w:rsidRDefault="001B113A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D351B9C" w14:textId="77777777" w:rsidR="001B113A" w:rsidRDefault="001B113A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70DEF4" w14:textId="77777777" w:rsidR="001B113A" w:rsidRDefault="001B113A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2601B9" w14:textId="77777777" w:rsidR="001B113A" w:rsidRDefault="001B113A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1CC9D5" w14:textId="77777777" w:rsidR="001B113A" w:rsidRDefault="001B113A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77CFFD" w14:textId="77777777" w:rsidR="001B113A" w:rsidRDefault="001B113A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72EE0E" w14:textId="77777777" w:rsidR="001B113A" w:rsidRDefault="001B113A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23846D" w14:textId="77777777" w:rsidR="001B113A" w:rsidRDefault="001B113A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9C0E4F" w14:textId="77777777" w:rsidR="001B113A" w:rsidRDefault="001B113A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DDB5D5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B956AA4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E29139B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8E20F3A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36F0FD1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6BEA669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B02C9AF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500199D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FE36A1D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26A985A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E6388EA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B885923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8D095B7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50C6D04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8BEFCA2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1EEA5F3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B611F9E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80696B0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FCFB0CF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DBECAFD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B7E4B4A" w14:textId="77777777" w:rsidR="001B113A" w:rsidRPr="00FB5A89" w:rsidRDefault="001B113A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571B27A1" w14:textId="77777777" w:rsidR="001B113A" w:rsidRDefault="001B113A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43DE283" w14:textId="77777777" w:rsidR="0063624D" w:rsidRPr="009D1399" w:rsidRDefault="0063624D" w:rsidP="0063624D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الدالة المشتقة:</w:t>
            </w:r>
          </w:p>
          <w:p w14:paraId="2B6F6348" w14:textId="77777777" w:rsidR="0063624D" w:rsidRDefault="0063624D" w:rsidP="0063624D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5278A09" w14:textId="39D7EB6C" w:rsidR="0063624D" w:rsidRPr="009D1399" w:rsidRDefault="0063624D" w:rsidP="0063624D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تعريف</w:t>
            </w: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08E7824B" w14:textId="77777777" w:rsidR="0063624D" w:rsidRPr="009D1399" w:rsidRDefault="0063624D" w:rsidP="0063624D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9D1399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240" w:dyaOrig="320" w14:anchorId="30CE3FD0">
                <v:shape id="_x0000_i1220" type="#_x0000_t75" style="width:12pt;height:15.75pt" o:ole="">
                  <v:imagedata r:id="rId153" o:title=""/>
                </v:shape>
                <o:OLEObject Type="Embed" ProgID="Equation.DSMT4" ShapeID="_x0000_i1220" DrawAspect="Content" ObjectID="_1797698910" r:id="rId356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دالة معرفة على مجال</w:t>
            </w:r>
            <w:r w:rsidRPr="009D1399">
              <w:rPr>
                <w:rFonts w:ascii="Amiri" w:hAnsi="Amiri" w:cs="Amiri"/>
                <w:b/>
                <w:bCs/>
                <w:position w:val="-14"/>
                <w:sz w:val="28"/>
                <w:szCs w:val="28"/>
                <w:rtl/>
              </w:rPr>
              <w:object w:dxaOrig="400" w:dyaOrig="380" w14:anchorId="7372DC69">
                <v:shape id="_x0000_i1221" type="#_x0000_t75" style="width:20.25pt;height:18.75pt" o:ole="">
                  <v:imagedata r:id="rId155" o:title=""/>
                </v:shape>
                <o:OLEObject Type="Embed" ProgID="Equation.DSMT4" ShapeID="_x0000_i1221" DrawAspect="Content" ObjectID="_1797698911" r:id="rId357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من</w:t>
            </w:r>
            <w:r w:rsidRPr="009D1399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260" w:dyaOrig="260" w14:anchorId="187E9DC9">
                <v:shape id="_x0000_i1222" type="#_x0000_t75" style="width:12.75pt;height:12.75pt" o:ole="">
                  <v:imagedata r:id="rId157" o:title=""/>
                </v:shape>
                <o:OLEObject Type="Embed" ProgID="Equation.DSMT4" ShapeID="_x0000_i1222" DrawAspect="Content" ObjectID="_1797698912" r:id="rId358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347E3703" w14:textId="77777777" w:rsidR="0063624D" w:rsidRPr="009D1399" w:rsidRDefault="0063624D" w:rsidP="0063624D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   نقول </w:t>
            </w:r>
            <w:r w:rsidRPr="009D1399">
              <w:rPr>
                <w:rFonts w:ascii="Amiri" w:hAnsi="Amiri" w:cs="Amiri" w:hint="cs"/>
                <w:sz w:val="28"/>
                <w:szCs w:val="28"/>
                <w:rtl/>
              </w:rPr>
              <w:t>إن</w: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الدالة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240" w:dyaOrig="320" w14:anchorId="4C77E263">
                <v:shape id="_x0000_i1223" type="#_x0000_t75" style="width:12pt;height:15.75pt" o:ole="">
                  <v:imagedata r:id="rId153" o:title=""/>
                </v:shape>
                <o:OLEObject Type="Embed" ProgID="Equation.DSMT4" ShapeID="_x0000_i1223" DrawAspect="Content" ObjectID="_1797698913" r:id="rId359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قابلة للاشتقاق على</w:t>
            </w:r>
            <w:r w:rsidRPr="009D1399">
              <w:rPr>
                <w:rFonts w:ascii="Amiri" w:hAnsi="Amiri" w:cs="Amiri"/>
                <w:b/>
                <w:bCs/>
                <w:position w:val="-14"/>
                <w:sz w:val="28"/>
                <w:szCs w:val="28"/>
                <w:rtl/>
              </w:rPr>
              <w:object w:dxaOrig="400" w:dyaOrig="380" w14:anchorId="2E34DCE9">
                <v:shape id="_x0000_i1224" type="#_x0000_t75" style="width:20.25pt;height:18.75pt" o:ole="">
                  <v:imagedata r:id="rId155" o:title=""/>
                </v:shape>
                <o:OLEObject Type="Embed" ProgID="Equation.DSMT4" ShapeID="_x0000_i1224" DrawAspect="Content" ObjectID="_1797698914" r:id="rId360"/>
              </w:object>
            </w:r>
            <w:r w:rsidRPr="009D1399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</w: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>إذا وفقط إذا كانت قابلة للاشتقاق عند كل نقطة من</w:t>
            </w:r>
            <w:r w:rsidRPr="009D1399">
              <w:rPr>
                <w:rFonts w:ascii="Amiri" w:hAnsi="Amiri" w:cs="Amiri"/>
                <w:b/>
                <w:bCs/>
                <w:position w:val="-14"/>
                <w:sz w:val="28"/>
                <w:szCs w:val="28"/>
                <w:rtl/>
              </w:rPr>
              <w:object w:dxaOrig="400" w:dyaOrig="380" w14:anchorId="3D0BB488">
                <v:shape id="_x0000_i1225" type="#_x0000_t75" style="width:20.25pt;height:18.75pt" o:ole="">
                  <v:imagedata r:id="rId155" o:title=""/>
                </v:shape>
                <o:OLEObject Type="Embed" ProgID="Equation.DSMT4" ShapeID="_x0000_i1225" DrawAspect="Content" ObjectID="_1797698915" r:id="rId361"/>
              </w:object>
            </w:r>
            <w:r w:rsidRPr="009D1399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>.</w:t>
            </w:r>
          </w:p>
          <w:p w14:paraId="691137AB" w14:textId="77777777" w:rsidR="0063624D" w:rsidRDefault="0063624D" w:rsidP="0063624D">
            <w:pPr>
              <w:bidi/>
              <w:rPr>
                <w:rFonts w:ascii="Amiri" w:hAnsi="Amiri" w:cs="Amiri"/>
                <w:color w:val="FFFF00"/>
                <w:sz w:val="28"/>
                <w:szCs w:val="28"/>
                <w:rtl/>
              </w:rPr>
            </w:pPr>
            <w:r w:rsidRPr="009D1399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 </w: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 تسمى الدالة التي ترفق بكل</w:t>
            </w:r>
            <w:r w:rsidRPr="009D1399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200" w:dyaOrig="220" w14:anchorId="05198FBD">
                <v:shape id="_x0000_i1226" type="#_x0000_t75" style="width:9.75pt;height:11.25pt" o:ole="">
                  <v:imagedata r:id="rId362" o:title=""/>
                </v:shape>
                <o:OLEObject Type="Embed" ProgID="Equation.DSMT4" ShapeID="_x0000_i1226" DrawAspect="Content" ObjectID="_1797698916" r:id="rId363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من</w:t>
            </w:r>
            <w:r w:rsidRPr="009D1399">
              <w:rPr>
                <w:rFonts w:ascii="Amiri" w:hAnsi="Amiri" w:cs="Amiri"/>
                <w:b/>
                <w:bCs/>
                <w:position w:val="-14"/>
                <w:sz w:val="28"/>
                <w:szCs w:val="28"/>
                <w:rtl/>
              </w:rPr>
              <w:object w:dxaOrig="400" w:dyaOrig="380" w14:anchorId="40AC0054">
                <v:shape id="_x0000_i1227" type="#_x0000_t75" style="width:20.25pt;height:18.75pt" o:ole="">
                  <v:imagedata r:id="rId155" o:title=""/>
                </v:shape>
                <o:OLEObject Type="Embed" ProgID="Equation.DSMT4" ShapeID="_x0000_i1227" DrawAspect="Content" ObjectID="_1797698917" r:id="rId364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العدد المشتق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639" w:dyaOrig="320" w14:anchorId="219578F9">
                <v:shape id="_x0000_i1228" type="#_x0000_t75" style="width:33pt;height:15.75pt" o:ole="">
                  <v:imagedata r:id="rId365" o:title=""/>
                </v:shape>
                <o:OLEObject Type="Embed" ProgID="Equation.DSMT4" ShapeID="_x0000_i1228" DrawAspect="Content" ObjectID="_1797698918" r:id="rId366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الدالة المشتقة للدالة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240" w:dyaOrig="320" w14:anchorId="7E4EB5DB">
                <v:shape id="_x0000_i1229" type="#_x0000_t75" style="width:12pt;height:15.75pt" o:ole="">
                  <v:imagedata r:id="rId153" o:title=""/>
                </v:shape>
                <o:OLEObject Type="Embed" ProgID="Equation.DSMT4" ShapeID="_x0000_i1229" DrawAspect="Content" ObjectID="_1797698919" r:id="rId367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على</w:t>
            </w:r>
            <w:r w:rsidRPr="009D1399">
              <w:rPr>
                <w:rFonts w:ascii="Amiri" w:hAnsi="Amiri" w:cs="Amiri"/>
                <w:b/>
                <w:bCs/>
                <w:position w:val="-14"/>
                <w:sz w:val="28"/>
                <w:szCs w:val="28"/>
                <w:rtl/>
              </w:rPr>
              <w:object w:dxaOrig="400" w:dyaOrig="380" w14:anchorId="2CA384C0">
                <v:shape id="_x0000_i1230" type="#_x0000_t75" style="width:20.25pt;height:18.75pt" o:ole="">
                  <v:imagedata r:id="rId155" o:title=""/>
                </v:shape>
                <o:OLEObject Type="Embed" ProgID="Equation.DSMT4" ShapeID="_x0000_i1230" DrawAspect="Content" ObjectID="_1797698920" r:id="rId368"/>
              </w:object>
            </w:r>
            <w:r w:rsidRPr="009D1399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. </w: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ويرمز لها</w:t>
            </w:r>
            <w:r w:rsidRPr="009D1399">
              <w:rPr>
                <w:rFonts w:ascii="Amiri" w:hAnsi="Amiri" w:cs="Amiri"/>
                <w:b/>
                <w:bCs/>
                <w:color w:val="FFFF00"/>
                <w:sz w:val="28"/>
                <w:szCs w:val="28"/>
                <w:rtl/>
              </w:rPr>
              <w:t xml:space="preserve"> </w:t>
            </w:r>
            <w:r w:rsidRPr="009D1399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>بـِ</w:t>
            </w:r>
            <w:r w:rsidRPr="009D1399">
              <w:rPr>
                <w:rFonts w:ascii="Amiri" w:hAnsi="Amiri" w:cs="Amiri"/>
                <w:b/>
                <w:bCs/>
                <w:color w:val="FFFF00"/>
                <w:sz w:val="28"/>
                <w:szCs w:val="28"/>
                <w:rtl/>
              </w:rPr>
              <w:t xml:space="preserve"> </w:t>
            </w:r>
            <w:r w:rsidRPr="009D1399">
              <w:rPr>
                <w:rFonts w:ascii="Amiri" w:hAnsi="Amiri" w:cs="Amiri"/>
                <w:b/>
                <w:bCs/>
                <w:color w:val="FFFF00"/>
                <w:position w:val="-10"/>
                <w:sz w:val="28"/>
                <w:szCs w:val="28"/>
                <w:rtl/>
              </w:rPr>
              <w:object w:dxaOrig="300" w:dyaOrig="320" w14:anchorId="18288CB3">
                <v:shape id="_x0000_i1231" type="#_x0000_t75" style="width:15pt;height:15.75pt" o:ole="" filled="t" fillcolor="yellow">
                  <v:imagedata r:id="rId369" o:title=""/>
                </v:shape>
                <o:OLEObject Type="Embed" ProgID="Equation.DSMT4" ShapeID="_x0000_i1231" DrawAspect="Content" ObjectID="_1797698921" r:id="rId370"/>
              </w:object>
            </w:r>
            <w:r w:rsidRPr="009D1399">
              <w:rPr>
                <w:rFonts w:ascii="Amiri" w:hAnsi="Amiri" w:cs="Amiri"/>
                <w:b/>
                <w:bCs/>
                <w:color w:val="FFFF00"/>
                <w:sz w:val="28"/>
                <w:szCs w:val="28"/>
                <w:rtl/>
              </w:rPr>
              <w:t>.</w: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. ونكتب  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1380" w:dyaOrig="320" w14:anchorId="66AA656C">
                <v:shape id="_x0000_i1232" type="#_x0000_t75" style="width:69pt;height:15.75pt" o:ole="" filled="t" fillcolor="yellow">
                  <v:imagedata r:id="rId371" o:title=""/>
                </v:shape>
                <o:OLEObject Type="Embed" ProgID="Equation.DSMT4" ShapeID="_x0000_i1232" DrawAspect="Content" ObjectID="_1797698922" r:id="rId372"/>
              </w:object>
            </w:r>
            <w:r w:rsidRPr="009D1399">
              <w:rPr>
                <w:rFonts w:ascii="Amiri" w:hAnsi="Amiri" w:cs="Amiri"/>
                <w:color w:val="FFFF00"/>
                <w:sz w:val="28"/>
                <w:szCs w:val="28"/>
                <w:rtl/>
              </w:rPr>
              <w:t xml:space="preserve">  </w:t>
            </w:r>
          </w:p>
          <w:p w14:paraId="0E47595F" w14:textId="77777777" w:rsidR="0063624D" w:rsidRPr="009D1399" w:rsidRDefault="0063624D" w:rsidP="0063624D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</w:rPr>
            </w:pPr>
          </w:p>
          <w:p w14:paraId="54918332" w14:textId="77777777" w:rsidR="0063624D" w:rsidRPr="006E2A36" w:rsidRDefault="0063624D" w:rsidP="0063624D">
            <w:pPr>
              <w:shd w:val="clear" w:color="auto" w:fill="FDE9D9" w:themeFill="accent6" w:themeFillTint="33"/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6E2A36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مثــــــــــــــــــــــــــــــــال:</w:t>
            </w:r>
          </w:p>
          <w:p w14:paraId="6D62FA77" w14:textId="77777777" w:rsidR="0063624D" w:rsidRDefault="0063624D" w:rsidP="0063624D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092F9740" w14:textId="77777777" w:rsidR="0063624D" w:rsidRPr="00497687" w:rsidRDefault="0063624D" w:rsidP="0063624D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497687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240" w:dyaOrig="320" w14:anchorId="3201DB7E">
                <v:shape id="_x0000_i1233" type="#_x0000_t75" style="width:12pt;height:15.75pt" o:ole="">
                  <v:imagedata r:id="rId373" o:title=""/>
                </v:shape>
                <o:OLEObject Type="Embed" ProgID="Equation.DSMT4" ShapeID="_x0000_i1233" DrawAspect="Content" ObjectID="_1797698923" r:id="rId374"/>
              </w:object>
            </w:r>
            <w:r w:rsidRPr="00497687">
              <w:rPr>
                <w:rFonts w:ascii="Amiri" w:hAnsi="Amiri" w:cs="Amiri"/>
                <w:sz w:val="28"/>
                <w:szCs w:val="28"/>
                <w:rtl/>
              </w:rPr>
              <w:t xml:space="preserve"> دالة معرفة على </w:t>
            </w:r>
            <w:r w:rsidRPr="00497687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0C4E42E6">
                <v:shape id="_x0000_i1234" type="#_x0000_t75" style="width:12.75pt;height:12.75pt" o:ole="">
                  <v:imagedata r:id="rId375" o:title=""/>
                </v:shape>
                <o:OLEObject Type="Embed" ProgID="Equation.DSMT4" ShapeID="_x0000_i1234" DrawAspect="Content" ObjectID="_1797698924" r:id="rId376"/>
              </w:object>
            </w:r>
            <w:r w:rsidRPr="00497687">
              <w:rPr>
                <w:rFonts w:ascii="Amiri" w:hAnsi="Amiri" w:cs="Amiri"/>
                <w:sz w:val="28"/>
                <w:szCs w:val="28"/>
                <w:rtl/>
              </w:rPr>
              <w:t xml:space="preserve"> بالعبارة:  </w:t>
            </w:r>
            <w:r w:rsidRPr="00497687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840" w:dyaOrig="320" w14:anchorId="31692807">
                <v:shape id="_x0000_i1235" type="#_x0000_t75" style="width:42pt;height:15.75pt" o:ole="">
                  <v:imagedata r:id="rId377" o:title=""/>
                </v:shape>
                <o:OLEObject Type="Embed" ProgID="Equation.DSMT4" ShapeID="_x0000_i1235" DrawAspect="Content" ObjectID="_1797698925" r:id="rId378"/>
              </w:object>
            </w:r>
            <w:r w:rsidRPr="00497687">
              <w:rPr>
                <w:rFonts w:ascii="Amiri" w:hAnsi="Amiri" w:cs="Amiri"/>
                <w:sz w:val="28"/>
                <w:szCs w:val="28"/>
                <w:rtl/>
              </w:rPr>
              <w:t xml:space="preserve"> حيث </w:t>
            </w:r>
            <w:r w:rsidRPr="00497687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2A317068">
                <v:shape id="_x0000_i1236" type="#_x0000_t75" style="width:9.75pt;height:14.25pt" o:ole="">
                  <v:imagedata r:id="rId379" o:title=""/>
                </v:shape>
                <o:OLEObject Type="Embed" ProgID="Equation.DSMT4" ShapeID="_x0000_i1236" DrawAspect="Content" ObjectID="_1797698926" r:id="rId380"/>
              </w:object>
            </w:r>
            <w:r w:rsidRPr="00497687">
              <w:rPr>
                <w:rFonts w:ascii="Amiri" w:hAnsi="Amiri" w:cs="Amiri"/>
                <w:sz w:val="28"/>
                <w:szCs w:val="28"/>
                <w:rtl/>
              </w:rPr>
              <w:t>عدد حقيقي.</w:t>
            </w:r>
          </w:p>
          <w:p w14:paraId="01CA3B02" w14:textId="77777777" w:rsidR="0063624D" w:rsidRPr="00497687" w:rsidRDefault="0063624D" w:rsidP="0063624D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497687">
              <w:rPr>
                <w:rFonts w:ascii="Amiri" w:hAnsi="Amiri" w:cs="Amiri"/>
                <w:sz w:val="28"/>
                <w:szCs w:val="28"/>
                <w:rtl/>
              </w:rPr>
              <w:t xml:space="preserve">من أجل كل عدد حقيقي </w:t>
            </w:r>
            <w:r w:rsidRPr="00497687">
              <w:rPr>
                <w:rFonts w:ascii="Amiri" w:hAnsi="Amiri" w:cs="Amiri"/>
                <w:position w:val="-14"/>
                <w:sz w:val="28"/>
                <w:szCs w:val="28"/>
              </w:rPr>
              <w:object w:dxaOrig="260" w:dyaOrig="400" w14:anchorId="45B213C8">
                <v:shape id="_x0000_i1237" type="#_x0000_t75" style="width:12.75pt;height:19.5pt" o:ole="">
                  <v:imagedata r:id="rId381" o:title=""/>
                </v:shape>
                <o:OLEObject Type="Embed" ProgID="Equation.DSMT4" ShapeID="_x0000_i1237" DrawAspect="Content" ObjectID="_1797698927" r:id="rId382"/>
              </w:object>
            </w:r>
            <w:r w:rsidRPr="00497687">
              <w:rPr>
                <w:rFonts w:ascii="Amiri" w:hAnsi="Amiri" w:cs="Amiri"/>
                <w:sz w:val="28"/>
                <w:szCs w:val="28"/>
                <w:rtl/>
              </w:rPr>
              <w:t xml:space="preserve">، ومن اجل كل عدد حقيقي </w:t>
            </w:r>
            <w:r w:rsidRPr="00497687">
              <w:rPr>
                <w:rFonts w:ascii="Amiri" w:hAnsi="Amiri" w:cs="Amiri"/>
                <w:position w:val="-4"/>
                <w:sz w:val="28"/>
                <w:szCs w:val="28"/>
              </w:rPr>
              <w:object w:dxaOrig="200" w:dyaOrig="260" w14:anchorId="5BADBCDE">
                <v:shape id="_x0000_i1238" type="#_x0000_t75" style="width:10.5pt;height:12.75pt" o:ole="">
                  <v:imagedata r:id="rId383" o:title=""/>
                </v:shape>
                <o:OLEObject Type="Embed" ProgID="Equation.DSMT4" ShapeID="_x0000_i1238" DrawAspect="Content" ObjectID="_1797698928" r:id="rId384"/>
              </w:object>
            </w:r>
            <w:r w:rsidRPr="00497687">
              <w:rPr>
                <w:rFonts w:ascii="Amiri" w:hAnsi="Amiri" w:cs="Amiri"/>
                <w:sz w:val="28"/>
                <w:szCs w:val="28"/>
                <w:rtl/>
              </w:rPr>
              <w:t xml:space="preserve"> غير معدوم، لدينا:</w:t>
            </w:r>
            <w:r w:rsidRPr="00497687">
              <w:rPr>
                <w:rFonts w:ascii="Amiri" w:hAnsi="Amiri" w:cs="Amiri"/>
                <w:position w:val="-24"/>
                <w:sz w:val="28"/>
                <w:szCs w:val="28"/>
              </w:rPr>
              <w:object w:dxaOrig="3100" w:dyaOrig="680" w14:anchorId="333368FD">
                <v:shape id="_x0000_i1239" type="#_x0000_t75" style="width:154.5pt;height:33.75pt" o:ole="">
                  <v:imagedata r:id="rId385" o:title=""/>
                </v:shape>
                <o:OLEObject Type="Embed" ProgID="Equation.DSMT4" ShapeID="_x0000_i1239" DrawAspect="Content" ObjectID="_1797698929" r:id="rId386"/>
              </w:object>
            </w:r>
            <w:r w:rsidRPr="00497687">
              <w:rPr>
                <w:rFonts w:ascii="Amiri" w:hAnsi="Amiri" w:cs="Amiri"/>
                <w:sz w:val="28"/>
                <w:szCs w:val="28"/>
                <w:rtl/>
              </w:rPr>
              <w:t xml:space="preserve">ومنه </w:t>
            </w:r>
            <w:r w:rsidRPr="00497687">
              <w:rPr>
                <w:rFonts w:ascii="Amiri" w:hAnsi="Amiri" w:cs="Amiri"/>
                <w:position w:val="-24"/>
                <w:sz w:val="28"/>
                <w:szCs w:val="28"/>
              </w:rPr>
              <w:object w:dxaOrig="2620" w:dyaOrig="680" w14:anchorId="564F91AB">
                <v:shape id="_x0000_i1240" type="#_x0000_t75" style="width:131.25pt;height:33.75pt" o:ole="">
                  <v:imagedata r:id="rId387" o:title=""/>
                </v:shape>
                <o:OLEObject Type="Embed" ProgID="Equation.DSMT4" ShapeID="_x0000_i1240" DrawAspect="Content" ObjectID="_1797698930" r:id="rId388"/>
              </w:object>
            </w:r>
            <w:r w:rsidRPr="00497687">
              <w:rPr>
                <w:rFonts w:ascii="Amiri" w:hAnsi="Amiri" w:cs="Amiri"/>
                <w:sz w:val="28"/>
                <w:szCs w:val="28"/>
                <w:rtl/>
              </w:rPr>
              <w:t xml:space="preserve"> وعليه:</w:t>
            </w:r>
            <w:r w:rsidRPr="00497687">
              <w:rPr>
                <w:rFonts w:ascii="Amiri" w:hAnsi="Amiri" w:cs="Amiri"/>
                <w:position w:val="-14"/>
                <w:sz w:val="28"/>
                <w:szCs w:val="28"/>
              </w:rPr>
              <w:object w:dxaOrig="1100" w:dyaOrig="400" w14:anchorId="45942C35">
                <v:shape id="_x0000_i1241" type="#_x0000_t75" style="width:54.75pt;height:19.5pt" o:ole="">
                  <v:imagedata r:id="rId389" o:title=""/>
                </v:shape>
                <o:OLEObject Type="Embed" ProgID="Equation.DSMT4" ShapeID="_x0000_i1241" DrawAspect="Content" ObjectID="_1797698931" r:id="rId390"/>
              </w:object>
            </w:r>
            <w:r w:rsidRPr="00497687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46467D83" w14:textId="77777777" w:rsidR="0063624D" w:rsidRPr="00497687" w:rsidRDefault="0063624D" w:rsidP="0063624D">
            <w:pPr>
              <w:bidi/>
              <w:ind w:left="360"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497687">
              <w:rPr>
                <w:rFonts w:ascii="Amiri" w:hAnsi="Amiri" w:cs="Amiri"/>
                <w:sz w:val="28"/>
                <w:szCs w:val="28"/>
                <w:rtl/>
              </w:rPr>
              <w:t>إ</w:t>
            </w:r>
            <w:r w:rsidRPr="00497687">
              <w:rPr>
                <w:rFonts w:ascii="Amiri" w:hAnsi="Amiri" w:cs="Amiri"/>
                <w:sz w:val="28"/>
                <w:szCs w:val="28"/>
                <w:rtl/>
                <w:lang w:bidi="ar-DZ"/>
              </w:rPr>
              <w:t>ذا:</w:t>
            </w:r>
            <w:r w:rsidRPr="00497687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497687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الدالة</w:t>
            </w:r>
            <w:r w:rsidRPr="00497687">
              <w:rPr>
                <w:rFonts w:ascii="Amiri" w:hAnsi="Amiri" w:cs="Amiri"/>
                <w:sz w:val="28"/>
                <w:szCs w:val="28"/>
                <w:rtl/>
              </w:rPr>
              <w:t xml:space="preserve"> الثابتة</w:t>
            </w:r>
            <w:r w:rsidRPr="00497687">
              <w:rPr>
                <w:rFonts w:ascii="Amiri" w:hAnsi="Amiri" w:cs="Amiri"/>
                <w:position w:val="-10"/>
                <w:sz w:val="28"/>
                <w:szCs w:val="28"/>
              </w:rPr>
              <w:object w:dxaOrig="900" w:dyaOrig="320" w14:anchorId="6070B3FC">
                <v:shape id="_x0000_i1242" type="#_x0000_t75" style="width:45pt;height:16.5pt" o:ole="">
                  <v:imagedata r:id="rId391" o:title=""/>
                </v:shape>
                <o:OLEObject Type="Embed" ProgID="Equation.DSMT4" ShapeID="_x0000_i1242" DrawAspect="Content" ObjectID="_1797698932" r:id="rId392"/>
              </w:object>
            </w:r>
            <w:r w:rsidRPr="00497687">
              <w:rPr>
                <w:rFonts w:ascii="Amiri" w:hAnsi="Amiri" w:cs="Amiri"/>
                <w:sz w:val="28"/>
                <w:szCs w:val="28"/>
                <w:rtl/>
              </w:rPr>
              <w:t xml:space="preserve"> قابلة للاشتقاق على</w:t>
            </w:r>
            <w:r w:rsidRPr="00497687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5EB5B65E">
                <v:shape id="_x0000_i1243" type="#_x0000_t75" style="width:12.75pt;height:12.75pt" o:ole="">
                  <v:imagedata r:id="rId393" o:title=""/>
                </v:shape>
                <o:OLEObject Type="Embed" ProgID="Equation.DSMT4" ShapeID="_x0000_i1243" DrawAspect="Content" ObjectID="_1797698933" r:id="rId394"/>
              </w:object>
            </w:r>
            <w:r w:rsidRPr="00497687">
              <w:rPr>
                <w:rFonts w:ascii="Amiri" w:hAnsi="Amiri" w:cs="Amiri"/>
                <w:sz w:val="28"/>
                <w:szCs w:val="28"/>
                <w:rtl/>
              </w:rPr>
              <w:t xml:space="preserve"> ودالتها المشتقة:</w:t>
            </w:r>
            <w:r w:rsidRPr="00497687">
              <w:rPr>
                <w:rFonts w:ascii="Amiri" w:hAnsi="Amiri" w:cs="Amiri"/>
                <w:position w:val="-10"/>
                <w:sz w:val="28"/>
                <w:szCs w:val="28"/>
              </w:rPr>
              <w:object w:dxaOrig="900" w:dyaOrig="320" w14:anchorId="7C221C98">
                <v:shape id="_x0000_i1244" type="#_x0000_t75" style="width:45pt;height:15.75pt" o:ole="">
                  <v:imagedata r:id="rId395" o:title=""/>
                </v:shape>
                <o:OLEObject Type="Embed" ProgID="Equation.DSMT4" ShapeID="_x0000_i1244" DrawAspect="Content" ObjectID="_1797698934" r:id="rId396"/>
              </w:object>
            </w:r>
            <w:r w:rsidRPr="00497687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1949F6DE" w14:textId="77777777" w:rsidR="0063624D" w:rsidRPr="009D1399" w:rsidRDefault="0063624D" w:rsidP="0063624D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459058D2" w14:textId="77777777" w:rsidR="0063624D" w:rsidRPr="009D1399" w:rsidRDefault="0063624D" w:rsidP="0063624D">
            <w:pPr>
              <w:shd w:val="clear" w:color="auto" w:fill="FDE9D9" w:themeFill="accent6" w:themeFillTint="33"/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92770C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ا</w:t>
            </w: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لدوال المشتقة لدوال مألوفة:</w:t>
            </w:r>
          </w:p>
          <w:p w14:paraId="4DAC56A4" w14:textId="77777777" w:rsidR="0063624D" w:rsidRPr="009D1399" w:rsidRDefault="0063624D" w:rsidP="0063624D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6784B010" w14:textId="77777777" w:rsidR="0063624D" w:rsidRPr="009D1399" w:rsidRDefault="0063624D" w:rsidP="0063624D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</w:p>
          <w:p w14:paraId="68633186" w14:textId="77777777" w:rsidR="0063624D" w:rsidRPr="009D1399" w:rsidRDefault="0063624D" w:rsidP="0063624D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43AFFB5D">
                <v:shape id="_x0000_i1245" type="#_x0000_t75" style="width:12pt;height:15.75pt" o:ole="">
                  <v:imagedata r:id="rId397" o:title=""/>
                </v:shape>
                <o:OLEObject Type="Embed" ProgID="Equation.DSMT4" ShapeID="_x0000_i1245" DrawAspect="Content" ObjectID="_1797698935" r:id="rId398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دالة و  </w:t>
            </w:r>
            <w:r w:rsidRPr="009D1399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279" w:dyaOrig="360" w14:anchorId="514AFA46">
                <v:shape id="_x0000_i1246" type="#_x0000_t75" style="width:14.25pt;height:18.75pt" o:ole="">
                  <v:imagedata r:id="rId399" o:title=""/>
                </v:shape>
                <o:OLEObject Type="Embed" ProgID="Equation.DSMT4" ShapeID="_x0000_i1246" DrawAspect="Content" ObjectID="_1797698936" r:id="rId400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عدد حقيقي أحسب النسبة </w:t>
            </w:r>
            <w:r w:rsidRPr="009D1399">
              <w:rPr>
                <w:rFonts w:ascii="Amiri" w:eastAsiaTheme="minorEastAsia" w:hAnsi="Amiri" w:cs="Amiri"/>
                <w:position w:val="-24"/>
                <w:sz w:val="28"/>
                <w:szCs w:val="28"/>
                <w:lang w:bidi="ar-DZ"/>
              </w:rPr>
              <w:object w:dxaOrig="1760" w:dyaOrig="660" w14:anchorId="447020F4">
                <v:shape id="_x0000_i1247" type="#_x0000_t75" style="width:87.75pt;height:33pt" o:ole="">
                  <v:imagedata r:id="rId401" o:title=""/>
                </v:shape>
                <o:OLEObject Type="Embed" ProgID="Equation.DSMT4" ShapeID="_x0000_i1247" DrawAspect="Content" ObjectID="_1797698937" r:id="rId402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في كل حالة من الحالات الاتية ثم استنتج </w: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 </w:t>
            </w:r>
            <w:r w:rsidRPr="009D1399">
              <w:rPr>
                <w:rFonts w:ascii="Amiri" w:eastAsiaTheme="minorEastAsia" w:hAnsi="Amiri" w:cs="Amiri"/>
                <w:position w:val="-12"/>
                <w:sz w:val="28"/>
                <w:szCs w:val="28"/>
                <w:lang w:bidi="ar-DZ"/>
              </w:rPr>
              <w:object w:dxaOrig="660" w:dyaOrig="360" w14:anchorId="1CACFC19">
                <v:shape id="_x0000_i1248" type="#_x0000_t75" style="width:33pt;height:18.75pt" o:ole="">
                  <v:imagedata r:id="rId403" o:title=""/>
                </v:shape>
                <o:OLEObject Type="Embed" ProgID="Equation.DSMT4" ShapeID="_x0000_i1248" DrawAspect="Content" ObjectID="_1797698938" r:id="rId404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:</w:t>
            </w:r>
          </w:p>
          <w:p w14:paraId="406FC81B" w14:textId="77777777" w:rsidR="0063624D" w:rsidRPr="009D1399" w:rsidRDefault="0063624D" w:rsidP="0063624D">
            <w:pPr>
              <w:pStyle w:val="Paragraphedeliste"/>
              <w:numPr>
                <w:ilvl w:val="0"/>
                <w:numId w:val="36"/>
              </w:numPr>
              <w:bidi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9D1399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1340" w:dyaOrig="320" w14:anchorId="334FFB30">
                <v:shape id="_x0000_i1249" type="#_x0000_t75" style="width:66.75pt;height:15.75pt" o:ole="">
                  <v:imagedata r:id="rId405" o:title=""/>
                </v:shape>
                <o:OLEObject Type="Embed" ProgID="Equation.DSMT4" ShapeID="_x0000_i1249" DrawAspect="Content" ObjectID="_1797698939" r:id="rId406"/>
              </w:object>
            </w:r>
          </w:p>
          <w:p w14:paraId="1B5C9944" w14:textId="77777777" w:rsidR="0063624D" w:rsidRPr="009D1399" w:rsidRDefault="0063624D" w:rsidP="0063624D">
            <w:pPr>
              <w:pStyle w:val="Paragraphedeliste"/>
              <w:numPr>
                <w:ilvl w:val="0"/>
                <w:numId w:val="36"/>
              </w:numPr>
              <w:bidi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9D1399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980" w:dyaOrig="360" w14:anchorId="1E642B71">
                <v:shape id="_x0000_i1250" type="#_x0000_t75" style="width:48.75pt;height:18.75pt" o:ole="">
                  <v:imagedata r:id="rId407" o:title=""/>
                </v:shape>
                <o:OLEObject Type="Embed" ProgID="Equation.DSMT4" ShapeID="_x0000_i1250" DrawAspect="Content" ObjectID="_1797698940" r:id="rId408"/>
              </w:object>
            </w:r>
            <w:r w:rsidRPr="009D1399">
              <w:rPr>
                <w:rFonts w:ascii="Amiri" w:eastAsiaTheme="minorEastAsia" w:hAnsi="Amiri" w:cs="Amiri"/>
                <w:position w:val="-4"/>
                <w:sz w:val="28"/>
                <w:szCs w:val="28"/>
                <w:lang w:bidi="ar-DZ"/>
              </w:rPr>
              <w:object w:dxaOrig="180" w:dyaOrig="279" w14:anchorId="03E36113">
                <v:shape id="_x0000_i1251" type="#_x0000_t75" style="width:9pt;height:14.25pt" o:ole="">
                  <v:imagedata r:id="rId409" o:title=""/>
                </v:shape>
                <o:OLEObject Type="Embed" ProgID="Equation.DSMT4" ShapeID="_x0000_i1251" DrawAspect="Content" ObjectID="_1797698941" r:id="rId410"/>
              </w:object>
            </w:r>
          </w:p>
          <w:p w14:paraId="4A7076EE" w14:textId="77777777" w:rsidR="0063624D" w:rsidRDefault="0063624D" w:rsidP="0063624D">
            <w:pPr>
              <w:pStyle w:val="Paragraphedeliste"/>
              <w:numPr>
                <w:ilvl w:val="0"/>
                <w:numId w:val="36"/>
              </w:numPr>
              <w:bidi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9D1399">
              <w:rPr>
                <w:rFonts w:ascii="Amiri" w:eastAsiaTheme="minorEastAsia" w:hAnsi="Amiri" w:cs="Amiri"/>
                <w:position w:val="-24"/>
                <w:sz w:val="28"/>
                <w:szCs w:val="28"/>
                <w:lang w:bidi="ar-DZ"/>
              </w:rPr>
              <w:object w:dxaOrig="940" w:dyaOrig="620" w14:anchorId="450FD345">
                <v:shape id="_x0000_i1252" type="#_x0000_t75" style="width:47.25pt;height:30.75pt" o:ole="">
                  <v:imagedata r:id="rId411" o:title=""/>
                </v:shape>
                <o:OLEObject Type="Embed" ProgID="Equation.DSMT4" ShapeID="_x0000_i1252" DrawAspect="Content" ObjectID="_1797698942" r:id="rId412"/>
              </w:object>
            </w:r>
          </w:p>
          <w:p w14:paraId="578F6F43" w14:textId="77777777" w:rsidR="0063624D" w:rsidRPr="009D1399" w:rsidRDefault="0063624D" w:rsidP="0063624D">
            <w:pPr>
              <w:pStyle w:val="Paragraphedeliste"/>
              <w:numPr>
                <w:ilvl w:val="0"/>
                <w:numId w:val="36"/>
              </w:numPr>
              <w:bidi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152A4B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1080" w:dyaOrig="380" w14:anchorId="0B28CED8">
                <v:shape id="_x0000_i1253" type="#_x0000_t75" style="width:54pt;height:18.75pt" o:ole="">
                  <v:imagedata r:id="rId413" o:title=""/>
                </v:shape>
                <o:OLEObject Type="Embed" ProgID="Equation.DSMT4" ShapeID="_x0000_i1253" DrawAspect="Content" ObjectID="_1797698943" r:id="rId414"/>
              </w:object>
            </w:r>
          </w:p>
          <w:p w14:paraId="34AC3F46" w14:textId="77777777" w:rsidR="0063624D" w:rsidRDefault="0063624D" w:rsidP="0063624D">
            <w:pPr>
              <w:pStyle w:val="Paragraphedeliste"/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استنتج الدالة المشتقة لكل من الدوال السابقة.</w:t>
            </w:r>
          </w:p>
          <w:p w14:paraId="6CCF822E" w14:textId="77777777" w:rsidR="0063624D" w:rsidRDefault="0063624D" w:rsidP="0063624D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CA33DD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مناقشة النشاط</w:t>
            </w:r>
          </w:p>
          <w:p w14:paraId="5547AE01" w14:textId="77777777" w:rsidR="0063624D" w:rsidRDefault="0063624D" w:rsidP="0063624D">
            <w:pPr>
              <w:bidi/>
              <w:ind w:left="360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6FC21565" w14:textId="0A7568F1" w:rsidR="0063624D" w:rsidRPr="00497687" w:rsidRDefault="0063624D" w:rsidP="0063624D">
            <w:pPr>
              <w:bidi/>
              <w:ind w:left="360"/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497687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حساب النسبة </w:t>
            </w:r>
            <w:r w:rsidRPr="00497687">
              <w:rPr>
                <w:rFonts w:ascii="Amiri" w:eastAsiaTheme="minorEastAsia" w:hAnsi="Amiri" w:cs="Amiri"/>
                <w:color w:val="FF0000"/>
                <w:position w:val="-24"/>
                <w:sz w:val="28"/>
                <w:szCs w:val="28"/>
                <w:lang w:bidi="ar-DZ"/>
              </w:rPr>
              <w:object w:dxaOrig="1680" w:dyaOrig="620" w14:anchorId="3793E09A">
                <v:shape id="_x0000_i1254" type="#_x0000_t75" style="width:84pt;height:30.75pt" o:ole="">
                  <v:imagedata r:id="rId415" o:title=""/>
                </v:shape>
                <o:OLEObject Type="Embed" ProgID="Equation.DSMT4" ShapeID="_x0000_i1254" DrawAspect="Content" ObjectID="_1797698944" r:id="rId416"/>
              </w:object>
            </w:r>
            <w:r w:rsidRPr="00497687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واستنتاج </w:t>
            </w:r>
            <w:r w:rsidRPr="00497687">
              <w:rPr>
                <w:rFonts w:ascii="Amiri" w:eastAsiaTheme="minorEastAsia" w:hAnsi="Amiri" w:cs="Amiri"/>
                <w:color w:val="FF0000"/>
                <w:position w:val="-12"/>
                <w:sz w:val="28"/>
                <w:szCs w:val="28"/>
                <w:lang w:bidi="ar-DZ"/>
              </w:rPr>
              <w:object w:dxaOrig="660" w:dyaOrig="360" w14:anchorId="3F1C4D43">
                <v:shape id="_x0000_i1255" type="#_x0000_t75" style="width:33pt;height:18pt" o:ole="">
                  <v:imagedata r:id="rId417" o:title=""/>
                </v:shape>
                <o:OLEObject Type="Embed" ProgID="Equation.DSMT4" ShapeID="_x0000_i1255" DrawAspect="Content" ObjectID="_1797698945" r:id="rId418"/>
              </w:object>
            </w:r>
            <w:r w:rsidRPr="00497687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في كل حالة:</w:t>
            </w:r>
          </w:p>
          <w:p w14:paraId="03BBB91C" w14:textId="77777777" w:rsidR="0063624D" w:rsidRPr="0063624D" w:rsidRDefault="0063624D" w:rsidP="0063624D">
            <w:pPr>
              <w:pStyle w:val="Paragraphedeliste"/>
              <w:numPr>
                <w:ilvl w:val="0"/>
                <w:numId w:val="37"/>
              </w:num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</w:rPr>
            </w:pPr>
            <w:r w:rsidRPr="00497687">
              <w:rPr>
                <w:rFonts w:ascii="Amiri" w:hAnsi="Amiri" w:cs="Amiri"/>
                <w:sz w:val="28"/>
                <w:szCs w:val="28"/>
                <w:rtl/>
              </w:rPr>
              <w:t xml:space="preserve">من أجل كل عدد حقيقي </w:t>
            </w:r>
            <w:r w:rsidRPr="00497687">
              <w:rPr>
                <w:rFonts w:ascii="Amiri" w:hAnsi="Amiri" w:cs="Amiri"/>
                <w:position w:val="-14"/>
                <w:sz w:val="28"/>
                <w:szCs w:val="28"/>
              </w:rPr>
              <w:object w:dxaOrig="260" w:dyaOrig="400" w14:anchorId="3BCCCA99">
                <v:shape id="_x0000_i1256" type="#_x0000_t75" style="width:12.75pt;height:19.5pt" o:ole="">
                  <v:imagedata r:id="rId381" o:title=""/>
                </v:shape>
                <o:OLEObject Type="Embed" ProgID="Equation.DSMT4" ShapeID="_x0000_i1256" DrawAspect="Content" ObjectID="_1797698946" r:id="rId419"/>
              </w:object>
            </w:r>
            <w:r w:rsidRPr="00497687">
              <w:rPr>
                <w:rFonts w:ascii="Amiri" w:hAnsi="Amiri" w:cs="Amiri"/>
                <w:sz w:val="28"/>
                <w:szCs w:val="28"/>
                <w:rtl/>
              </w:rPr>
              <w:t xml:space="preserve">، ومن اجل كل عدد حقيقي </w:t>
            </w:r>
            <w:r w:rsidRPr="00497687">
              <w:rPr>
                <w:rFonts w:ascii="Amiri" w:hAnsi="Amiri" w:cs="Amiri"/>
                <w:position w:val="-4"/>
                <w:sz w:val="28"/>
                <w:szCs w:val="28"/>
              </w:rPr>
              <w:object w:dxaOrig="200" w:dyaOrig="260" w14:anchorId="3A851F75">
                <v:shape id="_x0000_i1257" type="#_x0000_t75" style="width:10.5pt;height:12.75pt" o:ole="">
                  <v:imagedata r:id="rId383" o:title=""/>
                </v:shape>
                <o:OLEObject Type="Embed" ProgID="Equation.DSMT4" ShapeID="_x0000_i1257" DrawAspect="Content" ObjectID="_1797698947" r:id="rId420"/>
              </w:object>
            </w:r>
            <w:r w:rsidRPr="00497687">
              <w:rPr>
                <w:rFonts w:ascii="Amiri" w:hAnsi="Amiri" w:cs="Amiri"/>
                <w:sz w:val="28"/>
                <w:szCs w:val="28"/>
                <w:rtl/>
              </w:rPr>
              <w:t xml:space="preserve"> غير معدوم، لدينا:</w:t>
            </w:r>
            <w:r w:rsidRPr="00497687">
              <w:rPr>
                <w:rFonts w:ascii="Amiri" w:hAnsi="Amiri" w:cs="Amiri"/>
                <w:position w:val="-24"/>
                <w:sz w:val="28"/>
                <w:szCs w:val="28"/>
              </w:rPr>
              <w:object w:dxaOrig="4940" w:dyaOrig="680" w14:anchorId="2014971C">
                <v:shape id="_x0000_i1258" type="#_x0000_t75" style="width:247.5pt;height:33.75pt" o:ole="">
                  <v:imagedata r:id="rId421" o:title=""/>
                </v:shape>
                <o:OLEObject Type="Embed" ProgID="Equation.DSMT4" ShapeID="_x0000_i1258" DrawAspect="Content" ObjectID="_1797698948" r:id="rId422"/>
              </w:object>
            </w:r>
            <w:r w:rsidRPr="00497687">
              <w:rPr>
                <w:rFonts w:ascii="Amiri" w:hAnsi="Amiri" w:cs="Amiri"/>
                <w:sz w:val="28"/>
                <w:szCs w:val="28"/>
                <w:rtl/>
              </w:rPr>
              <w:t xml:space="preserve">ومنه </w:t>
            </w:r>
            <w:r w:rsidRPr="00497687">
              <w:rPr>
                <w:rFonts w:ascii="Amiri" w:hAnsi="Amiri" w:cs="Amiri"/>
                <w:position w:val="-24"/>
                <w:sz w:val="28"/>
                <w:szCs w:val="28"/>
              </w:rPr>
              <w:object w:dxaOrig="2620" w:dyaOrig="680" w14:anchorId="50F5CB36">
                <v:shape id="_x0000_i1259" type="#_x0000_t75" style="width:131.25pt;height:33.75pt" o:ole="">
                  <v:imagedata r:id="rId423" o:title=""/>
                </v:shape>
                <o:OLEObject Type="Embed" ProgID="Equation.DSMT4" ShapeID="_x0000_i1259" DrawAspect="Content" ObjectID="_1797698949" r:id="rId424"/>
              </w:object>
            </w:r>
            <w:r w:rsidRPr="00497687">
              <w:rPr>
                <w:rFonts w:ascii="Amiri" w:hAnsi="Amiri" w:cs="Amiri"/>
                <w:sz w:val="28"/>
                <w:szCs w:val="28"/>
                <w:rtl/>
              </w:rPr>
              <w:t xml:space="preserve"> وعليه:</w:t>
            </w:r>
            <w:r w:rsidRPr="00497687">
              <w:rPr>
                <w:rFonts w:ascii="Amiri" w:hAnsi="Amiri" w:cs="Amiri"/>
                <w:position w:val="-14"/>
                <w:sz w:val="28"/>
                <w:szCs w:val="28"/>
              </w:rPr>
              <w:object w:dxaOrig="1100" w:dyaOrig="400" w14:anchorId="0081BFBF">
                <v:shape id="_x0000_i1260" type="#_x0000_t75" style="width:54.75pt;height:19.5pt" o:ole="">
                  <v:imagedata r:id="rId425" o:title=""/>
                </v:shape>
                <o:OLEObject Type="Embed" ProgID="Equation.DSMT4" ShapeID="_x0000_i1260" DrawAspect="Content" ObjectID="_1797698950" r:id="rId426"/>
              </w:object>
            </w:r>
            <w:r w:rsidRPr="00497687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24B72649" w14:textId="77777777" w:rsidR="0063624D" w:rsidRPr="00497687" w:rsidRDefault="0063624D" w:rsidP="0063624D">
            <w:pPr>
              <w:pStyle w:val="Paragraphedeliste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</w:rPr>
            </w:pPr>
          </w:p>
          <w:p w14:paraId="53B90C8F" w14:textId="77777777" w:rsidR="0063624D" w:rsidRPr="00497687" w:rsidRDefault="0063624D" w:rsidP="0063624D">
            <w:pPr>
              <w:shd w:val="clear" w:color="auto" w:fill="FFFFFF" w:themeFill="background1"/>
              <w:bidi/>
              <w:ind w:left="360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63624D">
              <w:rPr>
                <w:rFonts w:ascii="Amiri" w:hAnsi="Amiri" w:cs="Amiri"/>
                <w:sz w:val="28"/>
                <w:szCs w:val="28"/>
                <w:shd w:val="clear" w:color="auto" w:fill="EAF1DD" w:themeFill="accent3" w:themeFillTint="33"/>
                <w:rtl/>
              </w:rPr>
              <w:t>إ</w:t>
            </w:r>
            <w:r w:rsidRPr="0063624D">
              <w:rPr>
                <w:rFonts w:ascii="Amiri" w:hAnsi="Amiri" w:cs="Amiri"/>
                <w:sz w:val="28"/>
                <w:szCs w:val="28"/>
                <w:shd w:val="clear" w:color="auto" w:fill="EAF1DD" w:themeFill="accent3" w:themeFillTint="33"/>
                <w:rtl/>
                <w:lang w:bidi="ar-DZ"/>
              </w:rPr>
              <w:t>ذا: الدالة</w:t>
            </w:r>
            <w:r w:rsidRPr="0063624D">
              <w:rPr>
                <w:rFonts w:ascii="Amiri" w:hAnsi="Amiri" w:cs="Amiri"/>
                <w:sz w:val="28"/>
                <w:szCs w:val="28"/>
                <w:shd w:val="clear" w:color="auto" w:fill="EAF1DD" w:themeFill="accent3" w:themeFillTint="33"/>
                <w:rtl/>
              </w:rPr>
              <w:t xml:space="preserve"> التآلفية </w:t>
            </w:r>
            <w:r w:rsidRPr="0063624D">
              <w:rPr>
                <w:rFonts w:ascii="Amiri" w:hAnsi="Amiri" w:cs="Amiri"/>
                <w:position w:val="-10"/>
                <w:sz w:val="28"/>
                <w:szCs w:val="28"/>
                <w:shd w:val="clear" w:color="auto" w:fill="EAF1DD" w:themeFill="accent3" w:themeFillTint="33"/>
              </w:rPr>
              <w:object w:dxaOrig="1440" w:dyaOrig="320" w14:anchorId="0CA5AFCC">
                <v:shape id="_x0000_i1261" type="#_x0000_t75" style="width:1in;height:16.5pt" o:ole="">
                  <v:imagedata r:id="rId427" o:title=""/>
                </v:shape>
                <o:OLEObject Type="Embed" ProgID="Equation.DSMT4" ShapeID="_x0000_i1261" DrawAspect="Content" ObjectID="_1797698951" r:id="rId428"/>
              </w:object>
            </w:r>
            <w:r w:rsidRPr="0063624D">
              <w:rPr>
                <w:rFonts w:ascii="Amiri" w:hAnsi="Amiri" w:cs="Amiri"/>
                <w:sz w:val="28"/>
                <w:szCs w:val="28"/>
                <w:shd w:val="clear" w:color="auto" w:fill="EAF1DD" w:themeFill="accent3" w:themeFillTint="33"/>
                <w:rtl/>
              </w:rPr>
              <w:t xml:space="preserve"> قابلة للاشتقاق على</w:t>
            </w:r>
            <w:r w:rsidRPr="0063624D">
              <w:rPr>
                <w:rFonts w:ascii="Amiri" w:hAnsi="Amiri" w:cs="Amiri"/>
                <w:position w:val="-4"/>
                <w:sz w:val="28"/>
                <w:szCs w:val="28"/>
                <w:shd w:val="clear" w:color="auto" w:fill="EAF1DD" w:themeFill="accent3" w:themeFillTint="33"/>
              </w:rPr>
              <w:object w:dxaOrig="260" w:dyaOrig="260" w14:anchorId="4B55DB6F">
                <v:shape id="_x0000_i1262" type="#_x0000_t75" style="width:12.75pt;height:12.75pt" o:ole="">
                  <v:imagedata r:id="rId393" o:title=""/>
                </v:shape>
                <o:OLEObject Type="Embed" ProgID="Equation.DSMT4" ShapeID="_x0000_i1262" DrawAspect="Content" ObjectID="_1797698952" r:id="rId429"/>
              </w:object>
            </w:r>
            <w:r w:rsidRPr="0063624D">
              <w:rPr>
                <w:rFonts w:ascii="Amiri" w:hAnsi="Amiri" w:cs="Amiri"/>
                <w:sz w:val="28"/>
                <w:szCs w:val="28"/>
                <w:shd w:val="clear" w:color="auto" w:fill="EAF1DD" w:themeFill="accent3" w:themeFillTint="33"/>
                <w:rtl/>
              </w:rPr>
              <w:t xml:space="preserve"> ودالتها المشتقة:</w:t>
            </w:r>
            <w:r w:rsidRPr="0063624D">
              <w:rPr>
                <w:rFonts w:ascii="Amiri" w:hAnsi="Amiri" w:cs="Amiri"/>
                <w:position w:val="-10"/>
                <w:sz w:val="28"/>
                <w:szCs w:val="28"/>
                <w:shd w:val="clear" w:color="auto" w:fill="EAF1DD" w:themeFill="accent3" w:themeFillTint="33"/>
              </w:rPr>
              <w:object w:dxaOrig="920" w:dyaOrig="320" w14:anchorId="37D00AC1">
                <v:shape id="_x0000_i1263" type="#_x0000_t75" style="width:45.75pt;height:15.75pt" o:ole="">
                  <v:imagedata r:id="rId430" o:title=""/>
                </v:shape>
                <o:OLEObject Type="Embed" ProgID="Equation.DSMT4" ShapeID="_x0000_i1263" DrawAspect="Content" ObjectID="_1797698953" r:id="rId431"/>
              </w:object>
            </w:r>
            <w:r w:rsidRPr="00497687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</w:p>
          <w:p w14:paraId="257EAD66" w14:textId="77777777" w:rsidR="0063624D" w:rsidRPr="0063624D" w:rsidRDefault="0063624D" w:rsidP="0063624D">
            <w:pPr>
              <w:pStyle w:val="Paragraphedeliste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</w:rPr>
            </w:pPr>
          </w:p>
          <w:p w14:paraId="7D23BC49" w14:textId="1D2EBFBE" w:rsidR="0063624D" w:rsidRPr="0063624D" w:rsidRDefault="0063624D" w:rsidP="0063624D">
            <w:pPr>
              <w:pStyle w:val="Paragraphedeliste"/>
              <w:numPr>
                <w:ilvl w:val="0"/>
                <w:numId w:val="37"/>
              </w:num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</w:rPr>
            </w:pPr>
            <w:r w:rsidRPr="00497687">
              <w:rPr>
                <w:rFonts w:ascii="Amiri" w:hAnsi="Amiri" w:cs="Amiri"/>
                <w:sz w:val="28"/>
                <w:szCs w:val="28"/>
                <w:rtl/>
              </w:rPr>
              <w:t xml:space="preserve">من أجل كل عدد حقيقي </w:t>
            </w:r>
            <w:r w:rsidRPr="00497687">
              <w:rPr>
                <w:rFonts w:ascii="Amiri" w:hAnsi="Amiri" w:cs="Amiri"/>
                <w:position w:val="-14"/>
                <w:sz w:val="28"/>
                <w:szCs w:val="28"/>
              </w:rPr>
              <w:object w:dxaOrig="260" w:dyaOrig="400" w14:anchorId="43394C9B">
                <v:shape id="_x0000_i1264" type="#_x0000_t75" style="width:12.75pt;height:19.5pt" o:ole="">
                  <v:imagedata r:id="rId381" o:title=""/>
                </v:shape>
                <o:OLEObject Type="Embed" ProgID="Equation.DSMT4" ShapeID="_x0000_i1264" DrawAspect="Content" ObjectID="_1797698954" r:id="rId432"/>
              </w:object>
            </w:r>
            <w:r w:rsidRPr="00497687">
              <w:rPr>
                <w:rFonts w:ascii="Amiri" w:hAnsi="Amiri" w:cs="Amiri"/>
                <w:sz w:val="28"/>
                <w:szCs w:val="28"/>
                <w:rtl/>
              </w:rPr>
              <w:t xml:space="preserve">، ومن اجل كل عدد حقيقي </w:t>
            </w:r>
            <w:r w:rsidRPr="00497687">
              <w:rPr>
                <w:rFonts w:ascii="Amiri" w:hAnsi="Amiri" w:cs="Amiri"/>
                <w:position w:val="-4"/>
                <w:sz w:val="28"/>
                <w:szCs w:val="28"/>
              </w:rPr>
              <w:object w:dxaOrig="200" w:dyaOrig="260" w14:anchorId="083C9C85">
                <v:shape id="_x0000_i1265" type="#_x0000_t75" style="width:10.5pt;height:12.75pt" o:ole="">
                  <v:imagedata r:id="rId383" o:title=""/>
                </v:shape>
                <o:OLEObject Type="Embed" ProgID="Equation.DSMT4" ShapeID="_x0000_i1265" DrawAspect="Content" ObjectID="_1797698955" r:id="rId433"/>
              </w:object>
            </w:r>
            <w:r w:rsidRPr="00497687">
              <w:rPr>
                <w:rFonts w:ascii="Amiri" w:hAnsi="Amiri" w:cs="Amiri"/>
                <w:sz w:val="28"/>
                <w:szCs w:val="28"/>
                <w:rtl/>
              </w:rPr>
              <w:t xml:space="preserve"> غير معدوم، لدينا:</w:t>
            </w:r>
            <w:r w:rsidRPr="00497687">
              <w:rPr>
                <w:rFonts w:ascii="Amiri" w:hAnsi="Amiri" w:cs="Amiri"/>
                <w:position w:val="-24"/>
                <w:sz w:val="28"/>
                <w:szCs w:val="28"/>
              </w:rPr>
              <w:object w:dxaOrig="6100" w:dyaOrig="700" w14:anchorId="184D555D">
                <v:shape id="_x0000_i1266" type="#_x0000_t75" style="width:305.25pt;height:35.25pt" o:ole="">
                  <v:imagedata r:id="rId434" o:title=""/>
                </v:shape>
                <o:OLEObject Type="Embed" ProgID="Equation.DSMT4" ShapeID="_x0000_i1266" DrawAspect="Content" ObjectID="_1797698956" r:id="rId435"/>
              </w:object>
            </w:r>
            <w:r w:rsidRPr="00497687">
              <w:rPr>
                <w:rFonts w:ascii="Amiri" w:hAnsi="Amiri" w:cs="Amiri"/>
                <w:sz w:val="28"/>
                <w:szCs w:val="28"/>
                <w:rtl/>
              </w:rPr>
              <w:t xml:space="preserve">  ومنه </w:t>
            </w:r>
            <w:r w:rsidRPr="00497687">
              <w:rPr>
                <w:rFonts w:ascii="Amiri" w:hAnsi="Amiri" w:cs="Amiri"/>
                <w:position w:val="-24"/>
                <w:sz w:val="28"/>
                <w:szCs w:val="28"/>
              </w:rPr>
              <w:object w:dxaOrig="2820" w:dyaOrig="680" w14:anchorId="69D0895B">
                <v:shape id="_x0000_i1267" type="#_x0000_t75" style="width:141pt;height:33.75pt" o:ole="">
                  <v:imagedata r:id="rId436" o:title=""/>
                </v:shape>
                <o:OLEObject Type="Embed" ProgID="Equation.DSMT4" ShapeID="_x0000_i1267" DrawAspect="Content" ObjectID="_1797698957" r:id="rId437"/>
              </w:object>
            </w:r>
            <w:r w:rsidRPr="00497687">
              <w:rPr>
                <w:rFonts w:ascii="Amiri" w:hAnsi="Amiri" w:cs="Amiri"/>
                <w:sz w:val="28"/>
                <w:szCs w:val="28"/>
                <w:rtl/>
              </w:rPr>
              <w:t xml:space="preserve"> وعليه:</w:t>
            </w:r>
            <w:r w:rsidRPr="00497687">
              <w:rPr>
                <w:rFonts w:ascii="Amiri" w:hAnsi="Amiri" w:cs="Amiri"/>
                <w:position w:val="-14"/>
                <w:sz w:val="28"/>
                <w:szCs w:val="28"/>
              </w:rPr>
              <w:object w:dxaOrig="1280" w:dyaOrig="400" w14:anchorId="00324739">
                <v:shape id="_x0000_i1268" type="#_x0000_t75" style="width:63.75pt;height:19.5pt" o:ole="">
                  <v:imagedata r:id="rId438" o:title=""/>
                </v:shape>
                <o:OLEObject Type="Embed" ProgID="Equation.DSMT4" ShapeID="_x0000_i1268" DrawAspect="Content" ObjectID="_1797698958" r:id="rId439"/>
              </w:object>
            </w:r>
            <w:r w:rsidRPr="00497687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2663C2C0" w14:textId="77777777" w:rsidR="0063624D" w:rsidRPr="00497687" w:rsidRDefault="0063624D" w:rsidP="0063624D">
            <w:pPr>
              <w:pStyle w:val="Paragraphedeliste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</w:rPr>
            </w:pPr>
          </w:p>
          <w:p w14:paraId="5EFB43C3" w14:textId="77777777" w:rsidR="0063624D" w:rsidRPr="00497687" w:rsidRDefault="0063624D" w:rsidP="0063624D">
            <w:pPr>
              <w:shd w:val="clear" w:color="auto" w:fill="EAF1DD" w:themeFill="accent3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497687">
              <w:rPr>
                <w:rFonts w:ascii="Amiri" w:hAnsi="Amiri" w:cs="Amiri"/>
                <w:sz w:val="28"/>
                <w:szCs w:val="28"/>
                <w:rtl/>
              </w:rPr>
              <w:t>إ</w:t>
            </w:r>
            <w:r w:rsidRPr="00497687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ذا: </w:t>
            </w:r>
            <w:r w:rsidRPr="00497687">
              <w:rPr>
                <w:rFonts w:ascii="Amiri" w:hAnsi="Amiri" w:cs="Amiri"/>
                <w:sz w:val="28"/>
                <w:szCs w:val="28"/>
                <w:rtl/>
              </w:rPr>
              <w:t>الدالة المربع</w:t>
            </w:r>
            <w:r w:rsidRPr="00497687">
              <w:rPr>
                <w:rFonts w:ascii="Amiri" w:hAnsi="Amiri" w:cs="Amiri"/>
                <w:position w:val="-10"/>
                <w:sz w:val="28"/>
                <w:szCs w:val="28"/>
              </w:rPr>
              <w:object w:dxaOrig="999" w:dyaOrig="380" w14:anchorId="23E2FD0C">
                <v:shape id="_x0000_i1269" type="#_x0000_t75" style="width:50.25pt;height:18.75pt" o:ole="">
                  <v:imagedata r:id="rId440" o:title=""/>
                </v:shape>
                <o:OLEObject Type="Embed" ProgID="Equation.DSMT4" ShapeID="_x0000_i1269" DrawAspect="Content" ObjectID="_1797698959" r:id="rId441"/>
              </w:object>
            </w:r>
            <w:r w:rsidRPr="00497687">
              <w:rPr>
                <w:rFonts w:ascii="Amiri" w:hAnsi="Amiri" w:cs="Amiri"/>
                <w:sz w:val="28"/>
                <w:szCs w:val="28"/>
                <w:rtl/>
              </w:rPr>
              <w:t xml:space="preserve"> قابلة للاشتقاق على</w:t>
            </w:r>
            <w:r w:rsidRPr="00497687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561276B3">
                <v:shape id="_x0000_i1270" type="#_x0000_t75" style="width:12.75pt;height:12.75pt" o:ole="">
                  <v:imagedata r:id="rId393" o:title=""/>
                </v:shape>
                <o:OLEObject Type="Embed" ProgID="Equation.DSMT4" ShapeID="_x0000_i1270" DrawAspect="Content" ObjectID="_1797698960" r:id="rId442"/>
              </w:object>
            </w:r>
            <w:r w:rsidRPr="00497687">
              <w:rPr>
                <w:rFonts w:ascii="Amiri" w:hAnsi="Amiri" w:cs="Amiri"/>
                <w:sz w:val="28"/>
                <w:szCs w:val="28"/>
                <w:rtl/>
              </w:rPr>
              <w:t xml:space="preserve"> ودالتها المشتقة: </w:t>
            </w:r>
            <w:r w:rsidRPr="00497687">
              <w:rPr>
                <w:rFonts w:ascii="Amiri" w:hAnsi="Amiri" w:cs="Amiri"/>
                <w:position w:val="-10"/>
                <w:sz w:val="28"/>
                <w:szCs w:val="28"/>
              </w:rPr>
              <w:object w:dxaOrig="1040" w:dyaOrig="320" w14:anchorId="1D6081E1">
                <v:shape id="_x0000_i1271" type="#_x0000_t75" style="width:51.75pt;height:15.75pt" o:ole="">
                  <v:imagedata r:id="rId443" o:title=""/>
                </v:shape>
                <o:OLEObject Type="Embed" ProgID="Equation.DSMT4" ShapeID="_x0000_i1271" DrawAspect="Content" ObjectID="_1797698961" r:id="rId444"/>
              </w:object>
            </w:r>
            <w:r w:rsidRPr="00497687">
              <w:rPr>
                <w:rFonts w:ascii="Amiri" w:hAnsi="Amiri" w:cs="Amiri"/>
                <w:sz w:val="28"/>
                <w:szCs w:val="28"/>
                <w:rtl/>
              </w:rPr>
              <w:t xml:space="preserve">  .</w:t>
            </w:r>
          </w:p>
          <w:p w14:paraId="2D13A26E" w14:textId="77777777" w:rsidR="0063624D" w:rsidRPr="0063624D" w:rsidRDefault="0063624D" w:rsidP="0063624D">
            <w:pPr>
              <w:pStyle w:val="Paragraphedeliste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</w:rPr>
            </w:pPr>
          </w:p>
          <w:p w14:paraId="68638ACC" w14:textId="5C330A01" w:rsidR="0063624D" w:rsidRPr="00497687" w:rsidRDefault="0063624D" w:rsidP="0063624D">
            <w:pPr>
              <w:pStyle w:val="Paragraphedeliste"/>
              <w:numPr>
                <w:ilvl w:val="0"/>
                <w:numId w:val="37"/>
              </w:num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</w:rPr>
            </w:pPr>
            <w:r w:rsidRPr="00497687">
              <w:rPr>
                <w:rFonts w:ascii="Amiri" w:hAnsi="Amiri" w:cs="Amiri"/>
                <w:sz w:val="28"/>
                <w:szCs w:val="28"/>
                <w:rtl/>
              </w:rPr>
              <w:t xml:space="preserve">من أجل كل عدد حقيقي </w:t>
            </w:r>
            <w:r w:rsidRPr="00497687">
              <w:rPr>
                <w:rFonts w:ascii="Amiri" w:hAnsi="Amiri" w:cs="Amiri"/>
                <w:position w:val="-14"/>
                <w:sz w:val="28"/>
                <w:szCs w:val="28"/>
              </w:rPr>
              <w:object w:dxaOrig="260" w:dyaOrig="400" w14:anchorId="1A6347D8">
                <v:shape id="_x0000_i1272" type="#_x0000_t75" style="width:12.75pt;height:19.5pt" o:ole="">
                  <v:imagedata r:id="rId381" o:title=""/>
                </v:shape>
                <o:OLEObject Type="Embed" ProgID="Equation.DSMT4" ShapeID="_x0000_i1272" DrawAspect="Content" ObjectID="_1797698962" r:id="rId445"/>
              </w:object>
            </w:r>
            <w:r w:rsidRPr="00497687">
              <w:rPr>
                <w:rFonts w:ascii="Amiri" w:hAnsi="Amiri" w:cs="Amiri"/>
                <w:sz w:val="28"/>
                <w:szCs w:val="28"/>
                <w:rtl/>
              </w:rPr>
              <w:t xml:space="preserve"> غير معدوم، ومن اجل كل عدد حقيقي </w:t>
            </w:r>
            <w:r w:rsidRPr="00497687">
              <w:rPr>
                <w:rFonts w:ascii="Amiri" w:hAnsi="Amiri" w:cs="Amiri"/>
                <w:position w:val="-4"/>
                <w:sz w:val="28"/>
                <w:szCs w:val="28"/>
              </w:rPr>
              <w:object w:dxaOrig="200" w:dyaOrig="260" w14:anchorId="6DC7D84C">
                <v:shape id="_x0000_i1273" type="#_x0000_t75" style="width:10.5pt;height:12.75pt" o:ole="">
                  <v:imagedata r:id="rId383" o:title=""/>
                </v:shape>
                <o:OLEObject Type="Embed" ProgID="Equation.DSMT4" ShapeID="_x0000_i1273" DrawAspect="Content" ObjectID="_1797698963" r:id="rId446"/>
              </w:object>
            </w:r>
            <w:r w:rsidRPr="00497687">
              <w:rPr>
                <w:rFonts w:ascii="Amiri" w:hAnsi="Amiri" w:cs="Amiri"/>
                <w:sz w:val="28"/>
                <w:szCs w:val="28"/>
                <w:rtl/>
              </w:rPr>
              <w:t xml:space="preserve"> غير معدوم، لدينا:</w:t>
            </w:r>
            <w:r w:rsidRPr="00497687">
              <w:rPr>
                <w:rFonts w:ascii="Amiri" w:hAnsi="Amiri" w:cs="Amiri"/>
                <w:position w:val="-30"/>
                <w:sz w:val="28"/>
                <w:szCs w:val="28"/>
              </w:rPr>
              <w:object w:dxaOrig="5460" w:dyaOrig="960" w14:anchorId="26C1C99B">
                <v:shape id="_x0000_i1274" type="#_x0000_t75" style="width:273pt;height:48pt" o:ole="">
                  <v:imagedata r:id="rId447" o:title=""/>
                </v:shape>
                <o:OLEObject Type="Embed" ProgID="Equation.DSMT4" ShapeID="_x0000_i1274" DrawAspect="Content" ObjectID="_1797698964" r:id="rId448"/>
              </w:object>
            </w:r>
            <w:r w:rsidRPr="00497687">
              <w:rPr>
                <w:rFonts w:ascii="Amiri" w:hAnsi="Amiri" w:cs="Amiri"/>
                <w:sz w:val="28"/>
                <w:szCs w:val="28"/>
                <w:rtl/>
              </w:rPr>
              <w:t>وعليه:</w:t>
            </w:r>
            <w:r w:rsidRPr="00497687">
              <w:rPr>
                <w:rFonts w:ascii="Amiri" w:hAnsi="Amiri" w:cs="Amiri"/>
                <w:position w:val="-34"/>
                <w:sz w:val="28"/>
                <w:szCs w:val="28"/>
              </w:rPr>
              <w:object w:dxaOrig="1300" w:dyaOrig="760" w14:anchorId="73600BA8">
                <v:shape id="_x0000_i1275" type="#_x0000_t75" style="width:65.25pt;height:38.25pt" o:ole="">
                  <v:imagedata r:id="rId449" o:title=""/>
                </v:shape>
                <o:OLEObject Type="Embed" ProgID="Equation.DSMT4" ShapeID="_x0000_i1275" DrawAspect="Content" ObjectID="_1797698965" r:id="rId450"/>
              </w:object>
            </w:r>
          </w:p>
          <w:p w14:paraId="4DD090B8" w14:textId="77777777" w:rsidR="0063624D" w:rsidRPr="00497687" w:rsidRDefault="0063624D" w:rsidP="0063624D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63624D">
              <w:rPr>
                <w:rFonts w:ascii="Amiri" w:hAnsi="Amiri" w:cs="Amiri"/>
                <w:sz w:val="28"/>
                <w:szCs w:val="28"/>
                <w:shd w:val="clear" w:color="auto" w:fill="EAF1DD" w:themeFill="accent3" w:themeFillTint="33"/>
                <w:rtl/>
                <w:lang w:bidi="ar-DZ"/>
              </w:rPr>
              <w:t>إذا: ا</w:t>
            </w:r>
            <w:r w:rsidRPr="0063624D">
              <w:rPr>
                <w:rFonts w:ascii="Amiri" w:hAnsi="Amiri" w:cs="Amiri"/>
                <w:sz w:val="28"/>
                <w:szCs w:val="28"/>
                <w:shd w:val="clear" w:color="auto" w:fill="EAF1DD" w:themeFill="accent3" w:themeFillTint="33"/>
                <w:rtl/>
              </w:rPr>
              <w:t xml:space="preserve">لدالة مقلوب </w:t>
            </w:r>
            <w:r w:rsidRPr="0063624D">
              <w:rPr>
                <w:rFonts w:ascii="Amiri" w:hAnsi="Amiri" w:cs="Amiri"/>
                <w:position w:val="-24"/>
                <w:sz w:val="28"/>
                <w:szCs w:val="28"/>
                <w:shd w:val="clear" w:color="auto" w:fill="EAF1DD" w:themeFill="accent3" w:themeFillTint="33"/>
              </w:rPr>
              <w:object w:dxaOrig="980" w:dyaOrig="660" w14:anchorId="46AC2FC1">
                <v:shape id="_x0000_i1276" type="#_x0000_t75" style="width:48.75pt;height:33pt" o:ole="">
                  <v:imagedata r:id="rId451" o:title=""/>
                </v:shape>
                <o:OLEObject Type="Embed" ProgID="Equation.DSMT4" ShapeID="_x0000_i1276" DrawAspect="Content" ObjectID="_1797698966" r:id="rId452"/>
              </w:object>
            </w:r>
            <w:r w:rsidRPr="0063624D">
              <w:rPr>
                <w:rFonts w:ascii="Amiri" w:hAnsi="Amiri" w:cs="Amiri"/>
                <w:sz w:val="28"/>
                <w:szCs w:val="28"/>
                <w:shd w:val="clear" w:color="auto" w:fill="EAF1DD" w:themeFill="accent3" w:themeFillTint="33"/>
                <w:rtl/>
              </w:rPr>
              <w:t xml:space="preserve"> قابلة للاشتقاق على مجالي تعريفها ودالتها المشتقة: </w:t>
            </w:r>
            <w:r w:rsidRPr="0063624D">
              <w:rPr>
                <w:rFonts w:ascii="Amiri" w:hAnsi="Amiri" w:cs="Amiri"/>
                <w:position w:val="-26"/>
                <w:sz w:val="28"/>
                <w:szCs w:val="28"/>
                <w:shd w:val="clear" w:color="auto" w:fill="EAF1DD" w:themeFill="accent3" w:themeFillTint="33"/>
                <w:lang w:bidi="ar-DZ"/>
              </w:rPr>
              <w:object w:dxaOrig="1060" w:dyaOrig="639" w14:anchorId="56B0E58A">
                <v:shape id="_x0000_i1277" type="#_x0000_t75" style="width:53.25pt;height:31.5pt" o:ole="">
                  <v:imagedata r:id="rId453" o:title=""/>
                </v:shape>
                <o:OLEObject Type="Embed" ProgID="Equation.DSMT4" ShapeID="_x0000_i1277" DrawAspect="Content" ObjectID="_1797698967" r:id="rId454"/>
              </w:object>
            </w:r>
            <w:r w:rsidRPr="00497687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</w:p>
          <w:p w14:paraId="554CD02A" w14:textId="2A5BC76E" w:rsidR="0063624D" w:rsidRPr="0063624D" w:rsidRDefault="0063624D" w:rsidP="0063624D">
            <w:pPr>
              <w:pStyle w:val="Paragraphedeliste"/>
              <w:numPr>
                <w:ilvl w:val="0"/>
                <w:numId w:val="37"/>
              </w:num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63624D">
              <w:rPr>
                <w:rFonts w:ascii="Amiri" w:hAnsi="Amiri" w:cs="Amiri"/>
                <w:sz w:val="28"/>
                <w:szCs w:val="28"/>
                <w:rtl/>
              </w:rPr>
              <w:t xml:space="preserve">من أجل كل عدد حقيقي </w:t>
            </w:r>
            <w:r w:rsidRPr="00497687">
              <w:rPr>
                <w:position w:val="-14"/>
              </w:rPr>
              <w:object w:dxaOrig="260" w:dyaOrig="400" w14:anchorId="5B62C496">
                <v:shape id="_x0000_i1278" type="#_x0000_t75" style="width:12.75pt;height:19.5pt" o:ole="">
                  <v:imagedata r:id="rId381" o:title=""/>
                </v:shape>
                <o:OLEObject Type="Embed" ProgID="Equation.DSMT4" ShapeID="_x0000_i1278" DrawAspect="Content" ObjectID="_1797698968" r:id="rId455"/>
              </w:object>
            </w:r>
            <w:r w:rsidRPr="0063624D">
              <w:rPr>
                <w:rFonts w:ascii="Amiri" w:hAnsi="Amiri" w:cs="Amiri"/>
                <w:sz w:val="28"/>
                <w:szCs w:val="28"/>
                <w:rtl/>
              </w:rPr>
              <w:t xml:space="preserve"> من </w:t>
            </w:r>
            <w:r w:rsidRPr="00497687">
              <w:rPr>
                <w:position w:val="-16"/>
              </w:rPr>
              <w:object w:dxaOrig="800" w:dyaOrig="440" w14:anchorId="771C8615">
                <v:shape id="_x0000_i1279" type="#_x0000_t75" style="width:39.75pt;height:21.75pt" o:ole="">
                  <v:imagedata r:id="rId456" o:title=""/>
                </v:shape>
                <o:OLEObject Type="Embed" ProgID="Equation.DSMT4" ShapeID="_x0000_i1279" DrawAspect="Content" ObjectID="_1797698969" r:id="rId457"/>
              </w:object>
            </w:r>
            <w:r w:rsidRPr="0063624D">
              <w:rPr>
                <w:rFonts w:ascii="Amiri" w:hAnsi="Amiri" w:cs="Amiri"/>
                <w:sz w:val="28"/>
                <w:szCs w:val="28"/>
                <w:rtl/>
              </w:rPr>
              <w:t>، لدينا:</w:t>
            </w:r>
            <w:r w:rsidRPr="00497687">
              <w:rPr>
                <w:position w:val="-34"/>
              </w:rPr>
              <w:object w:dxaOrig="6300" w:dyaOrig="780" w14:anchorId="1C50BA6F">
                <v:shape id="_x0000_i1280" type="#_x0000_t75" style="width:305.25pt;height:39pt" o:ole="">
                  <v:imagedata r:id="rId458" o:title=""/>
                </v:shape>
                <o:OLEObject Type="Embed" ProgID="Equation.DSMT4" ShapeID="_x0000_i1280" DrawAspect="Content" ObjectID="_1797698970" r:id="rId459"/>
              </w:object>
            </w:r>
            <w:r w:rsidRPr="0063624D">
              <w:rPr>
                <w:rFonts w:ascii="Amiri" w:hAnsi="Amiri" w:cs="Amiri"/>
                <w:sz w:val="28"/>
                <w:szCs w:val="28"/>
                <w:rtl/>
              </w:rPr>
              <w:t>وعليه:</w:t>
            </w:r>
            <w:r w:rsidRPr="00497687">
              <w:rPr>
                <w:position w:val="-34"/>
              </w:rPr>
              <w:object w:dxaOrig="1300" w:dyaOrig="700" w14:anchorId="600CEFE4">
                <v:shape id="_x0000_i1281" type="#_x0000_t75" style="width:65.25pt;height:35.25pt" o:ole="">
                  <v:imagedata r:id="rId460" o:title=""/>
                </v:shape>
                <o:OLEObject Type="Embed" ProgID="Equation.DSMT4" ShapeID="_x0000_i1281" DrawAspect="Content" ObjectID="_1797698971" r:id="rId461"/>
              </w:object>
            </w:r>
          </w:p>
          <w:p w14:paraId="3D5E86BE" w14:textId="77777777" w:rsidR="0063624D" w:rsidRDefault="0063624D" w:rsidP="0063624D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</w:rPr>
            </w:pPr>
          </w:p>
          <w:p w14:paraId="7EDAB59E" w14:textId="77777777" w:rsidR="0063624D" w:rsidRPr="00497687" w:rsidRDefault="0063624D" w:rsidP="0063624D">
            <w:pPr>
              <w:shd w:val="clear" w:color="auto" w:fill="EAF1DD" w:themeFill="accent3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497687">
              <w:rPr>
                <w:rFonts w:ascii="Amiri" w:hAnsi="Amiri" w:cs="Amiri"/>
                <w:sz w:val="28"/>
                <w:szCs w:val="28"/>
                <w:rtl/>
              </w:rPr>
              <w:t>إ</w:t>
            </w:r>
            <w:r w:rsidRPr="00497687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ذا: </w:t>
            </w:r>
            <w:r w:rsidRPr="00497687">
              <w:rPr>
                <w:rFonts w:ascii="Amiri" w:hAnsi="Amiri" w:cs="Amiri"/>
                <w:sz w:val="28"/>
                <w:szCs w:val="28"/>
                <w:rtl/>
              </w:rPr>
              <w:t xml:space="preserve">الدالة  </w:t>
            </w:r>
            <w:r w:rsidRPr="00497687">
              <w:rPr>
                <w:rFonts w:ascii="Amiri" w:hAnsi="Amiri" w:cs="Amiri"/>
                <w:position w:val="-10"/>
                <w:sz w:val="28"/>
                <w:szCs w:val="28"/>
              </w:rPr>
              <w:object w:dxaOrig="1120" w:dyaOrig="420" w14:anchorId="6B5BE72D">
                <v:shape id="_x0000_i1282" type="#_x0000_t75" style="width:55.5pt;height:21pt" o:ole="">
                  <v:imagedata r:id="rId462" o:title=""/>
                </v:shape>
                <o:OLEObject Type="Embed" ProgID="Equation.DSMT4" ShapeID="_x0000_i1282" DrawAspect="Content" ObjectID="_1797698972" r:id="rId463"/>
              </w:object>
            </w:r>
            <w:r w:rsidRPr="00497687">
              <w:rPr>
                <w:rFonts w:ascii="Amiri" w:hAnsi="Amiri" w:cs="Amiri"/>
                <w:sz w:val="28"/>
                <w:szCs w:val="28"/>
                <w:rtl/>
              </w:rPr>
              <w:t xml:space="preserve"> قابلة للاشتقاق على</w:t>
            </w:r>
            <w:r w:rsidRPr="00497687">
              <w:rPr>
                <w:rFonts w:ascii="Amiri" w:hAnsi="Amiri" w:cs="Amiri"/>
                <w:position w:val="-14"/>
                <w:sz w:val="28"/>
                <w:szCs w:val="28"/>
              </w:rPr>
              <w:object w:dxaOrig="440" w:dyaOrig="420" w14:anchorId="3FC09206">
                <v:shape id="_x0000_i1283" type="#_x0000_t75" style="width:21.75pt;height:21pt" o:ole="">
                  <v:imagedata r:id="rId464" o:title=""/>
                </v:shape>
                <o:OLEObject Type="Embed" ProgID="Equation.DSMT4" ShapeID="_x0000_i1283" DrawAspect="Content" ObjectID="_1797698973" r:id="rId465"/>
              </w:object>
            </w:r>
            <w:r w:rsidRPr="00497687">
              <w:rPr>
                <w:rFonts w:ascii="Amiri" w:hAnsi="Amiri" w:cs="Amiri"/>
                <w:sz w:val="28"/>
                <w:szCs w:val="28"/>
                <w:rtl/>
              </w:rPr>
              <w:t xml:space="preserve"> ودالتها المشتقة:  </w:t>
            </w:r>
            <w:r w:rsidRPr="00497687">
              <w:rPr>
                <w:rFonts w:ascii="Amiri" w:hAnsi="Amiri" w:cs="Amiri"/>
                <w:position w:val="-28"/>
                <w:sz w:val="28"/>
                <w:szCs w:val="28"/>
              </w:rPr>
              <w:object w:dxaOrig="1260" w:dyaOrig="660" w14:anchorId="59AEC094">
                <v:shape id="_x0000_i1284" type="#_x0000_t75" style="width:63pt;height:33pt" o:ole="">
                  <v:imagedata r:id="rId466" o:title=""/>
                </v:shape>
                <o:OLEObject Type="Embed" ProgID="Equation.DSMT4" ShapeID="_x0000_i1284" DrawAspect="Content" ObjectID="_1797698974" r:id="rId467"/>
              </w:object>
            </w:r>
          </w:p>
          <w:p w14:paraId="40F23A73" w14:textId="77777777" w:rsidR="0063624D" w:rsidRDefault="0063624D" w:rsidP="0063624D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77670DA" w14:textId="3BFF01BB" w:rsidR="0063624D" w:rsidRDefault="0063624D" w:rsidP="0063624D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497687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خلاصة</w:t>
            </w:r>
          </w:p>
          <w:p w14:paraId="05D417D1" w14:textId="77777777" w:rsidR="0063624D" w:rsidRPr="00497687" w:rsidRDefault="0063624D" w:rsidP="0063624D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97687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الجدول التالي يلخص الدوال المشتقة لدوال مألوفة </w:t>
            </w:r>
          </w:p>
          <w:tbl>
            <w:tblPr>
              <w:tblStyle w:val="Grilledutableau"/>
              <w:bidiVisual/>
              <w:tblW w:w="0" w:type="auto"/>
              <w:tblInd w:w="21" w:type="dxa"/>
              <w:tblLook w:val="01E0" w:firstRow="1" w:lastRow="1" w:firstColumn="1" w:lastColumn="1" w:noHBand="0" w:noVBand="0"/>
            </w:tblPr>
            <w:tblGrid>
              <w:gridCol w:w="1073"/>
              <w:gridCol w:w="1416"/>
              <w:gridCol w:w="1377"/>
              <w:gridCol w:w="1457"/>
              <w:gridCol w:w="877"/>
              <w:gridCol w:w="729"/>
              <w:gridCol w:w="1179"/>
            </w:tblGrid>
            <w:tr w:rsidR="0063624D" w:rsidRPr="00497687" w14:paraId="0EDAA1EF" w14:textId="77777777" w:rsidTr="006B4853">
              <w:tc>
                <w:tcPr>
                  <w:tcW w:w="1082" w:type="dxa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34A25E61" w14:textId="77777777" w:rsidR="0063624D" w:rsidRPr="0063624D" w:rsidRDefault="0063624D" w:rsidP="0063624D">
                  <w:pPr>
                    <w:jc w:val="center"/>
                    <w:rPr>
                      <w:rFonts w:ascii="Amiri" w:hAnsi="Amiri" w:cs="Amiri"/>
                    </w:rPr>
                  </w:pPr>
                  <w:r w:rsidRPr="0063624D">
                    <w:rPr>
                      <w:rFonts w:ascii="Amiri" w:hAnsi="Amiri" w:cs="Amiri"/>
                      <w:position w:val="-8"/>
                    </w:rPr>
                    <w:object w:dxaOrig="380" w:dyaOrig="360" w14:anchorId="201EC3C9">
                      <v:shape id="_x0000_i1285" type="#_x0000_t75" style="width:18.75pt;height:18pt" o:ole="">
                        <v:imagedata r:id="rId468" o:title=""/>
                      </v:shape>
                      <o:OLEObject Type="Embed" ProgID="Equation.DSMT4" ShapeID="_x0000_i1285" DrawAspect="Content" ObjectID="_1797698975" r:id="rId469"/>
                    </w:object>
                  </w:r>
                </w:p>
              </w:tc>
              <w:tc>
                <w:tcPr>
                  <w:tcW w:w="1335" w:type="dxa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540B8495" w14:textId="77777777" w:rsidR="0063624D" w:rsidRPr="0063624D" w:rsidRDefault="0063624D" w:rsidP="0063624D">
                  <w:pPr>
                    <w:jc w:val="center"/>
                    <w:rPr>
                      <w:rFonts w:ascii="Amiri" w:hAnsi="Amiri" w:cs="Amiri"/>
                    </w:rPr>
                  </w:pPr>
                  <w:r w:rsidRPr="0063624D">
                    <w:rPr>
                      <w:rFonts w:ascii="Amiri" w:hAnsi="Amiri" w:cs="Amiri"/>
                      <w:position w:val="-24"/>
                    </w:rPr>
                    <w:object w:dxaOrig="1200" w:dyaOrig="620" w14:anchorId="5749BD93">
                      <v:shape id="_x0000_i1286" type="#_x0000_t75" style="width:60pt;height:30.75pt" o:ole="">
                        <v:imagedata r:id="rId470" o:title=""/>
                      </v:shape>
                      <o:OLEObject Type="Embed" ProgID="Equation.DSMT4" ShapeID="_x0000_i1286" DrawAspect="Content" ObjectID="_1797698976" r:id="rId471"/>
                    </w:object>
                  </w:r>
                </w:p>
              </w:tc>
              <w:tc>
                <w:tcPr>
                  <w:tcW w:w="1417" w:type="dxa"/>
                  <w:tcBorders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14:paraId="58EA1DB2" w14:textId="77777777" w:rsidR="0063624D" w:rsidRPr="0063624D" w:rsidRDefault="0063624D" w:rsidP="0063624D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w:r w:rsidRPr="0063624D">
                    <w:rPr>
                      <w:rFonts w:ascii="Amiri" w:hAnsi="Amiri" w:cs="Amiri"/>
                      <w:position w:val="-24"/>
                    </w:rPr>
                    <w:object w:dxaOrig="240" w:dyaOrig="620" w14:anchorId="42FA9C26">
                      <v:shape id="_x0000_i1287" type="#_x0000_t75" style="width:12pt;height:31.5pt" o:ole="">
                        <v:imagedata r:id="rId472" o:title=""/>
                      </v:shape>
                      <o:OLEObject Type="Embed" ProgID="Equation.DSMT4" ShapeID="_x0000_i1287" DrawAspect="Content" ObjectID="_1797698977" r:id="rId473"/>
                    </w:object>
                  </w:r>
                </w:p>
              </w:tc>
              <w:tc>
                <w:tcPr>
                  <w:tcW w:w="1551" w:type="dxa"/>
                  <w:tcBorders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14:paraId="28822024" w14:textId="77777777" w:rsidR="0063624D" w:rsidRPr="0063624D" w:rsidRDefault="0063624D" w:rsidP="0063624D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w:r w:rsidRPr="0063624D">
                    <w:rPr>
                      <w:rFonts w:ascii="Amiri" w:hAnsi="Amiri" w:cs="Amiri"/>
                      <w:rtl/>
                    </w:rPr>
                    <w:t xml:space="preserve"> </w:t>
                  </w:r>
                  <w:r w:rsidRPr="0063624D">
                    <w:rPr>
                      <w:rFonts w:ascii="Amiri" w:hAnsi="Amiri" w:cs="Amiri"/>
                      <w:position w:val="-4"/>
                    </w:rPr>
                    <w:object w:dxaOrig="340" w:dyaOrig="300" w14:anchorId="23453F4A">
                      <v:shape id="_x0000_i1288" type="#_x0000_t75" style="width:17.25pt;height:15pt" o:ole="">
                        <v:imagedata r:id="rId474" o:title=""/>
                      </v:shape>
                      <o:OLEObject Type="Embed" ProgID="Equation.DSMT4" ShapeID="_x0000_i1288" DrawAspect="Content" ObjectID="_1797698978" r:id="rId475"/>
                    </w:object>
                  </w:r>
                  <w:r w:rsidRPr="0063624D">
                    <w:rPr>
                      <w:rFonts w:ascii="Amiri" w:hAnsi="Amiri" w:cs="Amiri"/>
                      <w:rtl/>
                    </w:rPr>
                    <w:t xml:space="preserve"> (</w:t>
                  </w:r>
                  <w:r w:rsidRPr="0063624D">
                    <w:rPr>
                      <w:rFonts w:ascii="Amiri" w:hAnsi="Amiri" w:cs="Amiri"/>
                      <w:position w:val="-6"/>
                    </w:rPr>
                    <w:object w:dxaOrig="620" w:dyaOrig="279" w14:anchorId="3299B96C">
                      <v:shape id="_x0000_i1289" type="#_x0000_t75" style="width:30.75pt;height:14.25pt" o:ole="">
                        <v:imagedata r:id="rId476" o:title=""/>
                      </v:shape>
                      <o:OLEObject Type="Embed" ProgID="Equation.DSMT4" ShapeID="_x0000_i1289" DrawAspect="Content" ObjectID="_1797698979" r:id="rId477"/>
                    </w:object>
                  </w:r>
                  <w:r w:rsidRPr="0063624D">
                    <w:rPr>
                      <w:rFonts w:ascii="Amiri" w:hAnsi="Amiri" w:cs="Amiri"/>
                      <w:rtl/>
                    </w:rPr>
                    <w:t xml:space="preserve"> و</w:t>
                  </w:r>
                  <w:r w:rsidRPr="0063624D">
                    <w:rPr>
                      <w:rFonts w:ascii="Amiri" w:hAnsi="Amiri" w:cs="Amiri"/>
                      <w:position w:val="-4"/>
                    </w:rPr>
                    <w:object w:dxaOrig="580" w:dyaOrig="260" w14:anchorId="4E6B3F46">
                      <v:shape id="_x0000_i1290" type="#_x0000_t75" style="width:29.25pt;height:12.75pt" o:ole="">
                        <v:imagedata r:id="rId478" o:title=""/>
                      </v:shape>
                      <o:OLEObject Type="Embed" ProgID="Equation.DSMT4" ShapeID="_x0000_i1290" DrawAspect="Content" ObjectID="_1797698980" r:id="rId479"/>
                    </w:object>
                  </w:r>
                  <w:r w:rsidRPr="0063624D">
                    <w:rPr>
                      <w:rFonts w:ascii="Amiri" w:hAnsi="Amiri" w:cs="Amiri"/>
                      <w:rtl/>
                    </w:rPr>
                    <w:t xml:space="preserve"> ) </w:t>
                  </w:r>
                </w:p>
              </w:tc>
              <w:tc>
                <w:tcPr>
                  <w:tcW w:w="870" w:type="dxa"/>
                  <w:tcBorders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14:paraId="2317BCD4" w14:textId="77777777" w:rsidR="0063624D" w:rsidRPr="0063624D" w:rsidRDefault="0063624D" w:rsidP="0063624D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w:r w:rsidRPr="0063624D">
                    <w:rPr>
                      <w:rFonts w:ascii="Amiri" w:hAnsi="Amiri" w:cs="Amiri"/>
                      <w:position w:val="-6"/>
                    </w:rPr>
                    <w:object w:dxaOrig="639" w:dyaOrig="279" w14:anchorId="03672E82">
                      <v:shape id="_x0000_i1291" type="#_x0000_t75" style="width:33pt;height:13.5pt" o:ole="">
                        <v:imagedata r:id="rId480" o:title=""/>
                      </v:shape>
                      <o:OLEObject Type="Embed" ProgID="Equation.DSMT4" ShapeID="_x0000_i1291" DrawAspect="Content" ObjectID="_1797698981" r:id="rId481"/>
                    </w:object>
                  </w:r>
                </w:p>
              </w:tc>
              <w:tc>
                <w:tcPr>
                  <w:tcW w:w="777" w:type="dxa"/>
                  <w:tcBorders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14:paraId="60B3C9E2" w14:textId="77777777" w:rsidR="0063624D" w:rsidRPr="0063624D" w:rsidRDefault="0063624D" w:rsidP="0063624D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w:r w:rsidRPr="0063624D">
                    <w:rPr>
                      <w:rFonts w:ascii="Amiri" w:hAnsi="Amiri" w:cs="Amiri"/>
                      <w:position w:val="-6"/>
                    </w:rPr>
                    <w:object w:dxaOrig="200" w:dyaOrig="279" w14:anchorId="286FEF0B">
                      <v:shape id="_x0000_i1292" type="#_x0000_t75" style="width:9.75pt;height:14.25pt" o:ole="">
                        <v:imagedata r:id="rId482" o:title=""/>
                      </v:shape>
                      <o:OLEObject Type="Embed" ProgID="Equation.DSMT4" ShapeID="_x0000_i1292" DrawAspect="Content" ObjectID="_1797698982" r:id="rId483"/>
                    </w:object>
                  </w:r>
                </w:p>
              </w:tc>
              <w:tc>
                <w:tcPr>
                  <w:tcW w:w="1226" w:type="dxa"/>
                  <w:shd w:val="clear" w:color="auto" w:fill="FFFFFF"/>
                  <w:vAlign w:val="center"/>
                </w:tcPr>
                <w:p w14:paraId="6C54DE22" w14:textId="77777777" w:rsidR="0063624D" w:rsidRPr="0063624D" w:rsidRDefault="0063624D" w:rsidP="0063624D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w:r w:rsidRPr="0063624D">
                    <w:rPr>
                      <w:rFonts w:ascii="Amiri" w:hAnsi="Amiri" w:cs="Amiri"/>
                      <w:position w:val="-10"/>
                    </w:rPr>
                    <w:object w:dxaOrig="540" w:dyaOrig="320" w14:anchorId="69324D37">
                      <v:shape id="_x0000_i1293" type="#_x0000_t75" style="width:27pt;height:15.75pt" o:ole="">
                        <v:imagedata r:id="rId484" o:title=""/>
                      </v:shape>
                      <o:OLEObject Type="Embed" ProgID="Equation.DSMT4" ShapeID="_x0000_i1293" DrawAspect="Content" ObjectID="_1797698983" r:id="rId485"/>
                    </w:object>
                  </w:r>
                </w:p>
              </w:tc>
            </w:tr>
            <w:tr w:rsidR="0063624D" w:rsidRPr="00497687" w14:paraId="383331E2" w14:textId="77777777" w:rsidTr="006B4853">
              <w:tc>
                <w:tcPr>
                  <w:tcW w:w="1082" w:type="dxa"/>
                  <w:shd w:val="clear" w:color="auto" w:fill="F3F3F3"/>
                </w:tcPr>
                <w:p w14:paraId="748310BB" w14:textId="77777777" w:rsidR="0063624D" w:rsidRPr="0063624D" w:rsidRDefault="0063624D" w:rsidP="0063624D">
                  <w:pPr>
                    <w:jc w:val="center"/>
                    <w:rPr>
                      <w:rFonts w:ascii="Amiri" w:hAnsi="Amiri" w:cs="Amiri"/>
                    </w:rPr>
                  </w:pPr>
                  <w:r w:rsidRPr="0063624D">
                    <w:rPr>
                      <w:rFonts w:ascii="Amiri" w:hAnsi="Amiri" w:cs="Amiri"/>
                      <w:position w:val="-28"/>
                    </w:rPr>
                    <w:object w:dxaOrig="540" w:dyaOrig="660" w14:anchorId="49C9171D">
                      <v:shape id="_x0000_i1294" type="#_x0000_t75" style="width:27pt;height:33pt" o:ole="">
                        <v:imagedata r:id="rId486" o:title=""/>
                      </v:shape>
                      <o:OLEObject Type="Embed" ProgID="Equation.DSMT4" ShapeID="_x0000_i1294" DrawAspect="Content" ObjectID="_1797698984" r:id="rId487"/>
                    </w:object>
                  </w:r>
                </w:p>
              </w:tc>
              <w:tc>
                <w:tcPr>
                  <w:tcW w:w="1335" w:type="dxa"/>
                  <w:shd w:val="clear" w:color="auto" w:fill="F3F3F3"/>
                </w:tcPr>
                <w:p w14:paraId="6325DE00" w14:textId="77777777" w:rsidR="0063624D" w:rsidRPr="0063624D" w:rsidRDefault="0063624D" w:rsidP="0063624D">
                  <w:pPr>
                    <w:jc w:val="center"/>
                    <w:rPr>
                      <w:rFonts w:ascii="Amiri" w:hAnsi="Amiri" w:cs="Amiri"/>
                    </w:rPr>
                  </w:pPr>
                  <w:r w:rsidRPr="0063624D">
                    <w:rPr>
                      <w:rFonts w:ascii="Amiri" w:hAnsi="Amiri" w:cs="Amiri"/>
                      <w:position w:val="-24"/>
                    </w:rPr>
                    <w:object w:dxaOrig="700" w:dyaOrig="620" w14:anchorId="42888F19">
                      <v:shape id="_x0000_i1295" type="#_x0000_t75" style="width:35.25pt;height:30.75pt" o:ole="">
                        <v:imagedata r:id="rId488" o:title=""/>
                      </v:shape>
                      <o:OLEObject Type="Embed" ProgID="Equation.DSMT4" ShapeID="_x0000_i1295" DrawAspect="Content" ObjectID="_1797698985" r:id="rId489"/>
                    </w:object>
                  </w:r>
                </w:p>
              </w:tc>
              <w:tc>
                <w:tcPr>
                  <w:tcW w:w="1417" w:type="dxa"/>
                  <w:shd w:val="clear" w:color="auto" w:fill="F3F3F3"/>
                  <w:vAlign w:val="center"/>
                </w:tcPr>
                <w:p w14:paraId="3EC2A0CF" w14:textId="77777777" w:rsidR="0063624D" w:rsidRPr="0063624D" w:rsidRDefault="0063624D" w:rsidP="0063624D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w:r w:rsidRPr="0063624D">
                    <w:rPr>
                      <w:rFonts w:ascii="Amiri" w:hAnsi="Amiri" w:cs="Amiri"/>
                      <w:position w:val="-24"/>
                    </w:rPr>
                    <w:object w:dxaOrig="540" w:dyaOrig="620" w14:anchorId="0BE68A93">
                      <v:shape id="_x0000_i1296" type="#_x0000_t75" style="width:27pt;height:30.75pt" o:ole="">
                        <v:imagedata r:id="rId490" o:title=""/>
                      </v:shape>
                      <o:OLEObject Type="Embed" ProgID="Equation.DSMT4" ShapeID="_x0000_i1296" DrawAspect="Content" ObjectID="_1797698986" r:id="rId491"/>
                    </w:object>
                  </w:r>
                </w:p>
              </w:tc>
              <w:tc>
                <w:tcPr>
                  <w:tcW w:w="1551" w:type="dxa"/>
                  <w:shd w:val="clear" w:color="auto" w:fill="F3F3F3"/>
                  <w:vAlign w:val="center"/>
                </w:tcPr>
                <w:p w14:paraId="4B9FF3E0" w14:textId="77777777" w:rsidR="0063624D" w:rsidRPr="0063624D" w:rsidRDefault="0063624D" w:rsidP="0063624D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w:r w:rsidRPr="0063624D">
                    <w:rPr>
                      <w:rFonts w:ascii="Amiri" w:hAnsi="Amiri" w:cs="Amiri"/>
                      <w:position w:val="-4"/>
                    </w:rPr>
                    <w:object w:dxaOrig="580" w:dyaOrig="300" w14:anchorId="265EF0BC">
                      <v:shape id="_x0000_i1297" type="#_x0000_t75" style="width:29.25pt;height:15pt" o:ole="">
                        <v:imagedata r:id="rId492" o:title=""/>
                      </v:shape>
                      <o:OLEObject Type="Embed" ProgID="Equation.DSMT4" ShapeID="_x0000_i1297" DrawAspect="Content" ObjectID="_1797698987" r:id="rId493"/>
                    </w:object>
                  </w:r>
                </w:p>
              </w:tc>
              <w:tc>
                <w:tcPr>
                  <w:tcW w:w="870" w:type="dxa"/>
                  <w:shd w:val="clear" w:color="auto" w:fill="F3F3F3"/>
                  <w:vAlign w:val="center"/>
                </w:tcPr>
                <w:p w14:paraId="525BA793" w14:textId="77777777" w:rsidR="0063624D" w:rsidRPr="0063624D" w:rsidRDefault="0063624D" w:rsidP="0063624D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w:r w:rsidRPr="0063624D">
                    <w:rPr>
                      <w:rFonts w:ascii="Amiri" w:hAnsi="Amiri" w:cs="Amiri"/>
                      <w:rtl/>
                    </w:rPr>
                    <w:t>1</w:t>
                  </w:r>
                </w:p>
              </w:tc>
              <w:tc>
                <w:tcPr>
                  <w:tcW w:w="777" w:type="dxa"/>
                  <w:shd w:val="clear" w:color="auto" w:fill="F3F3F3"/>
                  <w:vAlign w:val="center"/>
                </w:tcPr>
                <w:p w14:paraId="21388C05" w14:textId="77777777" w:rsidR="0063624D" w:rsidRPr="0063624D" w:rsidRDefault="0063624D" w:rsidP="0063624D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w:r w:rsidRPr="0063624D">
                    <w:rPr>
                      <w:rFonts w:ascii="Amiri" w:hAnsi="Amiri" w:cs="Amiri"/>
                      <w:position w:val="-6"/>
                    </w:rPr>
                    <w:object w:dxaOrig="200" w:dyaOrig="279" w14:anchorId="23463324">
                      <v:shape id="_x0000_i1298" type="#_x0000_t75" style="width:9.75pt;height:14.25pt" o:ole="">
                        <v:imagedata r:id="rId494" o:title=""/>
                      </v:shape>
                      <o:OLEObject Type="Embed" ProgID="Equation.DSMT4" ShapeID="_x0000_i1298" DrawAspect="Content" ObjectID="_1797698988" r:id="rId495"/>
                    </w:object>
                  </w:r>
                </w:p>
              </w:tc>
              <w:tc>
                <w:tcPr>
                  <w:tcW w:w="1226" w:type="dxa"/>
                  <w:shd w:val="clear" w:color="auto" w:fill="FFFFFF"/>
                  <w:vAlign w:val="center"/>
                </w:tcPr>
                <w:p w14:paraId="11605896" w14:textId="77777777" w:rsidR="0063624D" w:rsidRPr="0063624D" w:rsidRDefault="0063624D" w:rsidP="0063624D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w:r w:rsidRPr="0063624D">
                    <w:rPr>
                      <w:rFonts w:ascii="Amiri" w:hAnsi="Amiri" w:cs="Amiri"/>
                      <w:position w:val="-10"/>
                    </w:rPr>
                    <w:object w:dxaOrig="600" w:dyaOrig="320" w14:anchorId="5724B38F">
                      <v:shape id="_x0000_i1299" type="#_x0000_t75" style="width:30pt;height:15.75pt" o:ole="">
                        <v:imagedata r:id="rId496" o:title=""/>
                      </v:shape>
                      <o:OLEObject Type="Embed" ProgID="Equation.DSMT4" ShapeID="_x0000_i1299" DrawAspect="Content" ObjectID="_1797698989" r:id="rId497"/>
                    </w:object>
                  </w:r>
                </w:p>
              </w:tc>
            </w:tr>
            <w:tr w:rsidR="0063624D" w:rsidRPr="00497687" w14:paraId="4B299F3F" w14:textId="77777777" w:rsidTr="006B4853">
              <w:tc>
                <w:tcPr>
                  <w:tcW w:w="1082" w:type="dxa"/>
                  <w:shd w:val="clear" w:color="auto" w:fill="F3F3F3"/>
                </w:tcPr>
                <w:p w14:paraId="1F0D7835" w14:textId="77777777" w:rsidR="0063624D" w:rsidRPr="0063624D" w:rsidRDefault="0063624D" w:rsidP="0063624D">
                  <w:pPr>
                    <w:jc w:val="center"/>
                    <w:rPr>
                      <w:rFonts w:ascii="Amiri" w:hAnsi="Amiri" w:cs="Amiri"/>
                    </w:rPr>
                  </w:pPr>
                  <w:r w:rsidRPr="0063624D">
                    <w:rPr>
                      <w:rFonts w:ascii="Amiri" w:hAnsi="Amiri" w:cs="Amiri"/>
                      <w:position w:val="-14"/>
                    </w:rPr>
                    <w:object w:dxaOrig="800" w:dyaOrig="400" w14:anchorId="360959BB">
                      <v:shape id="_x0000_i1300" type="#_x0000_t75" style="width:39.75pt;height:20.25pt" o:ole="">
                        <v:imagedata r:id="rId498" o:title=""/>
                      </v:shape>
                      <o:OLEObject Type="Embed" ProgID="Equation.DSMT4" ShapeID="_x0000_i1300" DrawAspect="Content" ObjectID="_1797698990" r:id="rId499"/>
                    </w:object>
                  </w:r>
                </w:p>
              </w:tc>
              <w:tc>
                <w:tcPr>
                  <w:tcW w:w="1335" w:type="dxa"/>
                  <w:shd w:val="clear" w:color="auto" w:fill="F3F3F3"/>
                </w:tcPr>
                <w:p w14:paraId="62C93935" w14:textId="77777777" w:rsidR="0063624D" w:rsidRPr="0063624D" w:rsidRDefault="0063624D" w:rsidP="0063624D">
                  <w:pPr>
                    <w:jc w:val="center"/>
                    <w:rPr>
                      <w:rFonts w:ascii="Amiri" w:hAnsi="Amiri" w:cs="Amiri"/>
                    </w:rPr>
                  </w:pPr>
                  <w:r w:rsidRPr="0063624D">
                    <w:rPr>
                      <w:rFonts w:ascii="Amiri" w:hAnsi="Amiri" w:cs="Amiri"/>
                      <w:position w:val="-14"/>
                    </w:rPr>
                    <w:object w:dxaOrig="760" w:dyaOrig="400" w14:anchorId="1FC41A2D">
                      <v:shape id="_x0000_i1301" type="#_x0000_t75" style="width:38.25pt;height:20.25pt" o:ole="">
                        <v:imagedata r:id="rId500" o:title=""/>
                      </v:shape>
                      <o:OLEObject Type="Embed" ProgID="Equation.DSMT4" ShapeID="_x0000_i1301" DrawAspect="Content" ObjectID="_1797698991" r:id="rId501"/>
                    </w:object>
                  </w:r>
                  <w:r w:rsidRPr="0063624D">
                    <w:rPr>
                      <w:rFonts w:ascii="Amiri" w:hAnsi="Amiri" w:cs="Amiri"/>
                      <w:rtl/>
                    </w:rPr>
                    <w:t xml:space="preserve"> و </w:t>
                  </w:r>
                  <w:r w:rsidRPr="0063624D">
                    <w:rPr>
                      <w:rFonts w:ascii="Amiri" w:hAnsi="Amiri" w:cs="Amiri"/>
                      <w:position w:val="-14"/>
                    </w:rPr>
                    <w:object w:dxaOrig="800" w:dyaOrig="400" w14:anchorId="412CEF83">
                      <v:shape id="_x0000_i1302" type="#_x0000_t75" style="width:39.75pt;height:20.25pt" o:ole="">
                        <v:imagedata r:id="rId498" o:title=""/>
                      </v:shape>
                      <o:OLEObject Type="Embed" ProgID="Equation.DSMT4" ShapeID="_x0000_i1302" DrawAspect="Content" ObjectID="_1797698992" r:id="rId502"/>
                    </w:object>
                  </w:r>
                </w:p>
              </w:tc>
              <w:tc>
                <w:tcPr>
                  <w:tcW w:w="1417" w:type="dxa"/>
                  <w:shd w:val="clear" w:color="auto" w:fill="F3F3F3"/>
                  <w:vAlign w:val="center"/>
                </w:tcPr>
                <w:p w14:paraId="5CA489AF" w14:textId="77777777" w:rsidR="0063624D" w:rsidRPr="0063624D" w:rsidRDefault="0063624D" w:rsidP="0063624D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w:r w:rsidRPr="0063624D">
                    <w:rPr>
                      <w:rFonts w:ascii="Amiri" w:hAnsi="Amiri" w:cs="Amiri"/>
                      <w:position w:val="-14"/>
                    </w:rPr>
                    <w:object w:dxaOrig="760" w:dyaOrig="400" w14:anchorId="73ED5326">
                      <v:shape id="_x0000_i1303" type="#_x0000_t75" style="width:38.25pt;height:20.25pt" o:ole="">
                        <v:imagedata r:id="rId500" o:title=""/>
                      </v:shape>
                      <o:OLEObject Type="Embed" ProgID="Equation.DSMT4" ShapeID="_x0000_i1303" DrawAspect="Content" ObjectID="_1797698993" r:id="rId503"/>
                    </w:object>
                  </w:r>
                  <w:r w:rsidRPr="0063624D">
                    <w:rPr>
                      <w:rFonts w:ascii="Amiri" w:hAnsi="Amiri" w:cs="Amiri"/>
                      <w:rtl/>
                    </w:rPr>
                    <w:t xml:space="preserve">  و</w:t>
                  </w:r>
                  <w:r w:rsidRPr="0063624D">
                    <w:rPr>
                      <w:rFonts w:ascii="Amiri" w:hAnsi="Amiri" w:cs="Amiri"/>
                      <w:position w:val="-14"/>
                    </w:rPr>
                    <w:object w:dxaOrig="800" w:dyaOrig="400" w14:anchorId="729BBB7C">
                      <v:shape id="_x0000_i1304" type="#_x0000_t75" style="width:39pt;height:20.25pt" o:ole="">
                        <v:imagedata r:id="rId498" o:title=""/>
                      </v:shape>
                      <o:OLEObject Type="Embed" ProgID="Equation.DSMT4" ShapeID="_x0000_i1304" DrawAspect="Content" ObjectID="_1797698994" r:id="rId504"/>
                    </w:object>
                  </w:r>
                </w:p>
              </w:tc>
              <w:tc>
                <w:tcPr>
                  <w:tcW w:w="1551" w:type="dxa"/>
                  <w:shd w:val="clear" w:color="auto" w:fill="F3F3F3"/>
                  <w:vAlign w:val="center"/>
                </w:tcPr>
                <w:p w14:paraId="2F42D9D7" w14:textId="77777777" w:rsidR="0063624D" w:rsidRPr="0063624D" w:rsidRDefault="0063624D" w:rsidP="0063624D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hAnsi="Cambria Math" w:cs="Amiri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870" w:type="dxa"/>
                  <w:shd w:val="clear" w:color="auto" w:fill="F3F3F3"/>
                  <w:vAlign w:val="center"/>
                </w:tcPr>
                <w:p w14:paraId="32ABC9B9" w14:textId="77777777" w:rsidR="0063624D" w:rsidRPr="0063624D" w:rsidRDefault="0063624D" w:rsidP="0063624D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hAnsi="Cambria Math" w:cs="Amiri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777" w:type="dxa"/>
                  <w:shd w:val="clear" w:color="auto" w:fill="F3F3F3"/>
                  <w:vAlign w:val="center"/>
                </w:tcPr>
                <w:p w14:paraId="03669607" w14:textId="77777777" w:rsidR="0063624D" w:rsidRPr="0063624D" w:rsidRDefault="0063624D" w:rsidP="0063624D">
                  <w:pPr>
                    <w:jc w:val="center"/>
                    <w:rPr>
                      <w:rFonts w:ascii="Amiri" w:hAnsi="Amiri" w:cs="Amiri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hAnsi="Cambria Math" w:cs="Amiri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226" w:type="dxa"/>
                  <w:shd w:val="clear" w:color="auto" w:fill="FFFFFF"/>
                  <w:vAlign w:val="center"/>
                </w:tcPr>
                <w:p w14:paraId="11963987" w14:textId="77777777" w:rsidR="0063624D" w:rsidRPr="0063624D" w:rsidRDefault="0063624D" w:rsidP="0063624D">
                  <w:pPr>
                    <w:jc w:val="right"/>
                    <w:rPr>
                      <w:rFonts w:ascii="Amiri" w:hAnsi="Amiri" w:cs="Amiri"/>
                      <w:rtl/>
                    </w:rPr>
                  </w:pPr>
                  <w:r w:rsidRPr="0063624D">
                    <w:rPr>
                      <w:rFonts w:ascii="Amiri" w:hAnsi="Amiri" w:cs="Amiri"/>
                      <w:rtl/>
                    </w:rPr>
                    <w:t>مجالات قابلية الاشتقاق</w:t>
                  </w:r>
                </w:p>
              </w:tc>
            </w:tr>
          </w:tbl>
          <w:p w14:paraId="16CF1E5D" w14:textId="77777777" w:rsidR="0063624D" w:rsidRPr="00792B9B" w:rsidRDefault="0063624D" w:rsidP="0063624D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F6D5D3F" w14:textId="77777777" w:rsidR="0063624D" w:rsidRDefault="0063624D" w:rsidP="0063624D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03A4781" w14:textId="4131F70A" w:rsidR="0063624D" w:rsidRPr="00BC6E8A" w:rsidRDefault="0063624D" w:rsidP="00BC6E8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C60B5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ملاحظة:</w:t>
            </w:r>
          </w:p>
          <w:p w14:paraId="36D60192" w14:textId="77777777" w:rsidR="0063624D" w:rsidRPr="00EA6998" w:rsidRDefault="0063624D" w:rsidP="0063624D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EA6998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الدالتين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 </w:t>
            </w:r>
            <w:r w:rsidRPr="00EA4FA5">
              <w:rPr>
                <w:rFonts w:ascii="Amiri" w:hAnsi="Amiri" w:cs="Amiri"/>
                <w:position w:val="-8"/>
                <w:sz w:val="28"/>
                <w:szCs w:val="28"/>
                <w:lang w:bidi="ar-DZ"/>
              </w:rPr>
              <w:object w:dxaOrig="859" w:dyaOrig="360" w14:anchorId="5B74666D">
                <v:shape id="_x0000_i1305" type="#_x0000_t75" style="width:42.75pt;height:18pt" o:ole="">
                  <v:imagedata r:id="rId505" o:title=""/>
                </v:shape>
                <o:OLEObject Type="Embed" ProgID="Equation.DSMT4" ShapeID="_x0000_i1305" DrawAspect="Content" ObjectID="_1797698995" r:id="rId506"/>
              </w:object>
            </w:r>
            <w:r w:rsidRPr="00EA6998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 و </w:t>
            </w:r>
            <w:r w:rsidRPr="00EA4FA5">
              <w:rPr>
                <w:rFonts w:ascii="Amiri" w:eastAsiaTheme="minorEastAsia" w:hAnsi="Amiri" w:cs="Amiri"/>
                <w:position w:val="-14"/>
                <w:sz w:val="28"/>
                <w:szCs w:val="28"/>
                <w:lang w:bidi="ar-DZ"/>
              </w:rPr>
              <w:object w:dxaOrig="740" w:dyaOrig="400" w14:anchorId="1B8A5079">
                <v:shape id="_x0000_i1306" type="#_x0000_t75" style="width:36.75pt;height:20.25pt" o:ole="">
                  <v:imagedata r:id="rId507" o:title=""/>
                </v:shape>
                <o:OLEObject Type="Embed" ProgID="Equation.DSMT4" ShapeID="_x0000_i1306" DrawAspect="Content" ObjectID="_1797698996" r:id="rId508"/>
              </w:object>
            </w:r>
            <w:r w:rsidRPr="00EA6998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 غير قابلتين للاشتقاق عند 0.</w:t>
            </w:r>
          </w:p>
          <w:p w14:paraId="5DBB7AC8" w14:textId="77777777" w:rsidR="0063624D" w:rsidRPr="00792B9B" w:rsidRDefault="0063624D" w:rsidP="0063624D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2D1B18C" w14:textId="77777777" w:rsidR="00BC6E8A" w:rsidRDefault="00BC6E8A" w:rsidP="00BC6E8A">
            <w:pPr>
              <w:shd w:val="clear" w:color="auto" w:fill="FDE9D9" w:themeFill="accent6" w:themeFillTint="33"/>
              <w:bidi/>
              <w:rPr>
                <w:rFonts w:ascii="Amiri" w:eastAsiaTheme="minorEastAsia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9D1399">
              <w:rPr>
                <w:rFonts w:ascii="Amiri" w:eastAsiaTheme="minorEastAsia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عمليات على الدوال المشتقة</w:t>
            </w:r>
          </w:p>
          <w:p w14:paraId="4194EBE6" w14:textId="77777777" w:rsidR="00BC6E8A" w:rsidRPr="009D1399" w:rsidRDefault="00BC6E8A" w:rsidP="00BC6E8A">
            <w:pPr>
              <w:bidi/>
              <w:rPr>
                <w:rFonts w:ascii="Amiri" w:eastAsiaTheme="minorEastAsia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92ABE90" w14:textId="77777777" w:rsidR="00BC6E8A" w:rsidRDefault="00BC6E8A" w:rsidP="00BC6E8A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240" w:dyaOrig="320" w14:anchorId="7FD60247">
                <v:shape id="_x0000_i1307" type="#_x0000_t75" style="width:12pt;height:15.75pt" o:ole="">
                  <v:imagedata r:id="rId509" o:title=""/>
                </v:shape>
                <o:OLEObject Type="Embed" ProgID="Equation.DSMT4" ShapeID="_x0000_i1307" DrawAspect="Content" ObjectID="_1797698997" r:id="rId510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، </w:t>
            </w:r>
            <w:r w:rsidRPr="009D1399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220" w:dyaOrig="260" w14:anchorId="50226C75">
                <v:shape id="_x0000_i1308" type="#_x0000_t75" style="width:11.25pt;height:12.75pt" o:ole="">
                  <v:imagedata r:id="rId511" o:title=""/>
                </v:shape>
                <o:OLEObject Type="Embed" ProgID="Equation.DSMT4" ShapeID="_x0000_i1308" DrawAspect="Content" ObjectID="_1797698998" r:id="rId512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دالتان معرفتان على نفس المجال </w:t>
            </w:r>
            <w:r w:rsidRPr="009D1399">
              <w:rPr>
                <w:rFonts w:ascii="Amiri" w:eastAsiaTheme="minorEastAsia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53A79859">
                <v:shape id="_x0000_i1309" type="#_x0000_t75" style="width:9.75pt;height:12.75pt" o:ole="">
                  <v:imagedata r:id="rId513" o:title=""/>
                </v:shape>
                <o:OLEObject Type="Embed" ProgID="Equation.DSMT4" ShapeID="_x0000_i1309" DrawAspect="Content" ObjectID="_1797698999" r:id="rId514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من </w:t>
            </w:r>
            <w:r w:rsidRPr="009D1399">
              <w:rPr>
                <w:rFonts w:ascii="Amiri" w:eastAsiaTheme="minorEastAsia" w:hAnsi="Amiri" w:cs="Amiri"/>
                <w:position w:val="-4"/>
                <w:sz w:val="28"/>
                <w:szCs w:val="28"/>
                <w:lang w:bidi="ar-DZ"/>
              </w:rPr>
              <w:object w:dxaOrig="260" w:dyaOrig="260" w14:anchorId="5F8C71FC">
                <v:shape id="_x0000_i1310" type="#_x0000_t75" style="width:12.75pt;height:12.75pt" o:ole="">
                  <v:imagedata r:id="rId515" o:title=""/>
                </v:shape>
                <o:OLEObject Type="Embed" ProgID="Equation.DSMT4" ShapeID="_x0000_i1310" DrawAspect="Content" ObjectID="_1797699000" r:id="rId516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،  </w:t>
            </w:r>
            <w:r w:rsidRPr="009D1399">
              <w:rPr>
                <w:rFonts w:ascii="Amiri" w:eastAsiaTheme="minorEastAsia" w:hAnsi="Amiri" w:cs="Amiri"/>
                <w:position w:val="-6"/>
                <w:sz w:val="28"/>
                <w:szCs w:val="28"/>
                <w:lang w:bidi="ar-DZ"/>
              </w:rPr>
              <w:object w:dxaOrig="200" w:dyaOrig="279" w14:anchorId="29FDC0B7">
                <v:shape id="_x0000_i1311" type="#_x0000_t75" style="width:9.75pt;height:14.25pt" o:ole="">
                  <v:imagedata r:id="rId517" o:title=""/>
                </v:shape>
                <o:OLEObject Type="Embed" ProgID="Equation.DSMT4" ShapeID="_x0000_i1311" DrawAspect="Content" ObjectID="_1797699001" r:id="rId518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عدد حقيقي.</w:t>
            </w:r>
          </w:p>
          <w:p w14:paraId="47DD42EC" w14:textId="77777777" w:rsidR="00BC6E8A" w:rsidRPr="009D1399" w:rsidRDefault="00BC6E8A" w:rsidP="00BC6E8A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0E5D42CF" w14:textId="77777777" w:rsidR="00BC6E8A" w:rsidRPr="009D1399" w:rsidRDefault="00BC6E8A" w:rsidP="00BC6E8A">
            <w:pPr>
              <w:pStyle w:val="Paragraphedeliste"/>
              <w:numPr>
                <w:ilvl w:val="0"/>
                <w:numId w:val="38"/>
              </w:num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الدالة المشتقة لمجموع دالتين </w:t>
            </w:r>
          </w:p>
          <w:p w14:paraId="2AD8C855" w14:textId="77777777" w:rsidR="00BC6E8A" w:rsidRPr="009D1399" w:rsidRDefault="00BC6E8A" w:rsidP="00BC6E8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مبرهنة:</w:t>
            </w:r>
          </w:p>
          <w:p w14:paraId="598A2325" w14:textId="77777777" w:rsidR="00BC6E8A" w:rsidRPr="009D1399" w:rsidRDefault="00BC6E8A" w:rsidP="00BC6E8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3731A1C" w14:textId="77777777" w:rsidR="00BC6E8A" w:rsidRPr="009D1399" w:rsidRDefault="00BC6E8A" w:rsidP="00BC6E8A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إذا كانت الدالتان </w:t>
            </w:r>
            <w:r w:rsidRPr="009D1399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240" w:dyaOrig="320" w14:anchorId="06D7031A">
                <v:shape id="_x0000_i1312" type="#_x0000_t75" style="width:12pt;height:15.75pt" o:ole="">
                  <v:imagedata r:id="rId509" o:title=""/>
                </v:shape>
                <o:OLEObject Type="Embed" ProgID="Equation.DSMT4" ShapeID="_x0000_i1312" DrawAspect="Content" ObjectID="_1797699002" r:id="rId519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و </w:t>
            </w:r>
            <w:r w:rsidRPr="009D1399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220" w:dyaOrig="260" w14:anchorId="019EAF07">
                <v:shape id="_x0000_i1313" type="#_x0000_t75" style="width:11.25pt;height:12.75pt" o:ole="">
                  <v:imagedata r:id="rId511" o:title=""/>
                </v:shape>
                <o:OLEObject Type="Embed" ProgID="Equation.DSMT4" ShapeID="_x0000_i1313" DrawAspect="Content" ObjectID="_1797699003" r:id="rId520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قابلتين للاشتقاق على المجال </w:t>
            </w:r>
            <w:r w:rsidRPr="009D1399">
              <w:rPr>
                <w:rFonts w:ascii="Amiri" w:eastAsiaTheme="minorEastAsia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3FAD43F5">
                <v:shape id="_x0000_i1314" type="#_x0000_t75" style="width:9.75pt;height:12.75pt" o:ole="">
                  <v:imagedata r:id="rId513" o:title=""/>
                </v:shape>
                <o:OLEObject Type="Embed" ProgID="Equation.DSMT4" ShapeID="_x0000_i1314" DrawAspect="Content" ObjectID="_1797699004" r:id="rId521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فإن الدالة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600" w:dyaOrig="320" w14:anchorId="7514F27B">
                <v:shape id="_x0000_i1315" type="#_x0000_t75" style="width:30pt;height:15.75pt" o:ole="">
                  <v:imagedata r:id="rId522" o:title=""/>
                </v:shape>
                <o:OLEObject Type="Embed" ProgID="Equation.DSMT4" ShapeID="_x0000_i1315" DrawAspect="Content" ObjectID="_1797699005" r:id="rId523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قابلة للاشتقاق على</w:t>
            </w:r>
            <w:r w:rsidRPr="009D1399"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9D1399">
              <w:rPr>
                <w:rFonts w:ascii="Amiri" w:eastAsiaTheme="minorEastAsia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3FA7543E">
                <v:shape id="_x0000_i1316" type="#_x0000_t75" style="width:9.75pt;height:12.75pt" o:ole="">
                  <v:imagedata r:id="rId513" o:title=""/>
                </v:shape>
                <o:OLEObject Type="Embed" ProgID="Equation.DSMT4" ShapeID="_x0000_i1316" DrawAspect="Content" ObjectID="_1797699006" r:id="rId524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 xml:space="preserve"> </w: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ودالتها المشتقة  </w:t>
            </w:r>
            <w:r w:rsidRPr="009D1399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859" w:dyaOrig="400" w14:anchorId="1157963C">
                <v:shape id="_x0000_i1317" type="#_x0000_t75" style="width:42.75pt;height:20.25pt" o:ole="">
                  <v:imagedata r:id="rId525" o:title=""/>
                </v:shape>
                <o:OLEObject Type="Embed" ProgID="Equation.DSMT4" ShapeID="_x0000_i1317" DrawAspect="Content" ObjectID="_1797699007" r:id="rId526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معرفة كمايلي:</w:t>
            </w:r>
          </w:p>
          <w:p w14:paraId="11BD6B95" w14:textId="6A3E78DD" w:rsidR="00BC6E8A" w:rsidRPr="009D1399" w:rsidRDefault="00BC6E8A" w:rsidP="00BC6E8A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من أجل كل عدد حقيقي </w:t>
            </w:r>
            <w:r w:rsidRPr="009D1399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682B28C0">
                <v:shape id="_x0000_i1318" type="#_x0000_t75" style="width:9.75pt;height:11.25pt" o:ole="">
                  <v:imagedata r:id="rId527" o:title=""/>
                </v:shape>
                <o:OLEObject Type="Embed" ProgID="Equation.DSMT4" ShapeID="_x0000_i1318" DrawAspect="Content" ObjectID="_1797699008" r:id="rId528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من </w:t>
            </w:r>
            <w:r w:rsidRPr="009D1399">
              <w:rPr>
                <w:rFonts w:ascii="Amiri" w:eastAsiaTheme="minorEastAsia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5AC74D5A">
                <v:shape id="_x0000_i1319" type="#_x0000_t75" style="width:9.75pt;height:12.75pt" o:ole="">
                  <v:imagedata r:id="rId513" o:title=""/>
                </v:shape>
                <o:OLEObject Type="Embed" ProgID="Equation.DSMT4" ShapeID="_x0000_i1319" DrawAspect="Content" ObjectID="_1797699009" r:id="rId529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،  </w:t>
            </w:r>
            <w:r w:rsidRPr="009D1399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2659" w:dyaOrig="400" w14:anchorId="2AEF5C59">
                <v:shape id="_x0000_i1320" type="#_x0000_t75" style="width:132pt;height:20.25pt" o:ole="">
                  <v:imagedata r:id="rId530" o:title=""/>
                </v:shape>
                <o:OLEObject Type="Embed" ProgID="Equation.DSMT4" ShapeID="_x0000_i1320" DrawAspect="Content" ObjectID="_1797699010" r:id="rId531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</w:p>
          <w:p w14:paraId="4537F320" w14:textId="79AFA6F9" w:rsidR="00BC6E8A" w:rsidRPr="00BC6E8A" w:rsidRDefault="00BC6E8A" w:rsidP="00BC6E8A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8B112A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مثال: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715"/>
              <w:gridCol w:w="2268"/>
              <w:gridCol w:w="2977"/>
            </w:tblGrid>
            <w:tr w:rsidR="00BC6E8A" w:rsidRPr="009D1399" w14:paraId="7355208A" w14:textId="77777777" w:rsidTr="006B4853">
              <w:tc>
                <w:tcPr>
                  <w:tcW w:w="2715" w:type="dxa"/>
                </w:tcPr>
                <w:p w14:paraId="0E76F7C8" w14:textId="77777777" w:rsidR="00BC6E8A" w:rsidRPr="009D1399" w:rsidRDefault="00BC6E8A" w:rsidP="00BC6E8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مجالات قابلية الاشتقاق</w:t>
                  </w:r>
                </w:p>
              </w:tc>
              <w:tc>
                <w:tcPr>
                  <w:tcW w:w="2268" w:type="dxa"/>
                </w:tcPr>
                <w:p w14:paraId="050C6F61" w14:textId="77777777" w:rsidR="00BC6E8A" w:rsidRPr="009D1399" w:rsidRDefault="00BC6E8A" w:rsidP="00BC6E8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الدالة  </w:t>
                  </w:r>
                  <w:r w:rsidRPr="009D1399">
                    <w:rPr>
                      <w:rFonts w:ascii="Amiri" w:hAnsi="Amiri" w:cs="Amiri"/>
                      <w:position w:val="-10"/>
                      <w:sz w:val="28"/>
                      <w:szCs w:val="28"/>
                      <w:lang w:bidi="ar-DZ"/>
                    </w:rPr>
                    <w:object w:dxaOrig="300" w:dyaOrig="320" w14:anchorId="3BB69654">
                      <v:shape id="_x0000_i1321" type="#_x0000_t75" style="width:15pt;height:15.75pt" o:ole="">
                        <v:imagedata r:id="rId532" o:title=""/>
                      </v:shape>
                      <o:OLEObject Type="Embed" ProgID="Equation.DSMT4" ShapeID="_x0000_i1321" DrawAspect="Content" ObjectID="_1797699011" r:id="rId533"/>
                    </w:object>
                  </w:r>
                </w:p>
              </w:tc>
              <w:tc>
                <w:tcPr>
                  <w:tcW w:w="2977" w:type="dxa"/>
                </w:tcPr>
                <w:p w14:paraId="491986CC" w14:textId="77777777" w:rsidR="00BC6E8A" w:rsidRPr="009D1399" w:rsidRDefault="00BC6E8A" w:rsidP="00BC6E8A">
                  <w:pPr>
                    <w:bidi/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الدالة </w:t>
                  </w:r>
                  <w:r w:rsidRPr="009D1399">
                    <w:rPr>
                      <w:rFonts w:ascii="Amiri" w:hAnsi="Amiri" w:cs="Amiri"/>
                      <w:position w:val="-10"/>
                      <w:sz w:val="28"/>
                      <w:szCs w:val="28"/>
                      <w:lang w:bidi="ar-DZ"/>
                    </w:rPr>
                    <w:object w:dxaOrig="240" w:dyaOrig="320" w14:anchorId="66B1DFBE">
                      <v:shape id="_x0000_i1322" type="#_x0000_t75" style="width:12pt;height:15.75pt" o:ole="">
                        <v:imagedata r:id="rId534" o:title=""/>
                      </v:shape>
                      <o:OLEObject Type="Embed" ProgID="Equation.DSMT4" ShapeID="_x0000_i1322" DrawAspect="Content" ObjectID="_1797699012" r:id="rId535"/>
                    </w:object>
                  </w:r>
                </w:p>
              </w:tc>
            </w:tr>
            <w:tr w:rsidR="00BC6E8A" w:rsidRPr="009D1399" w14:paraId="29F61F57" w14:textId="77777777" w:rsidTr="006B4853">
              <w:tc>
                <w:tcPr>
                  <w:tcW w:w="2715" w:type="dxa"/>
                </w:tcPr>
                <w:p w14:paraId="23CE4592" w14:textId="77777777" w:rsidR="00BC6E8A" w:rsidRPr="009D1399" w:rsidRDefault="00BC6E8A" w:rsidP="00BC6E8A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position w:val="-4"/>
                      <w:sz w:val="28"/>
                      <w:szCs w:val="28"/>
                      <w:lang w:bidi="ar-DZ"/>
                    </w:rPr>
                    <w:object w:dxaOrig="260" w:dyaOrig="260" w14:anchorId="50E163F3">
                      <v:shape id="_x0000_i1323" type="#_x0000_t75" style="width:12.75pt;height:12.75pt" o:ole="">
                        <v:imagedata r:id="rId536" o:title=""/>
                      </v:shape>
                      <o:OLEObject Type="Embed" ProgID="Equation.DSMT4" ShapeID="_x0000_i1323" DrawAspect="Content" ObjectID="_1797699013" r:id="rId537"/>
                    </w:object>
                  </w:r>
                </w:p>
              </w:tc>
              <w:tc>
                <w:tcPr>
                  <w:tcW w:w="2268" w:type="dxa"/>
                </w:tcPr>
                <w:p w14:paraId="3B4FBA32" w14:textId="77777777" w:rsidR="00BC6E8A" w:rsidRPr="009D1399" w:rsidRDefault="00BC6E8A" w:rsidP="00BC6E8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  <w:t>…………….</w:t>
                  </w:r>
                </w:p>
              </w:tc>
              <w:tc>
                <w:tcPr>
                  <w:tcW w:w="2977" w:type="dxa"/>
                </w:tcPr>
                <w:p w14:paraId="7CA6E6ED" w14:textId="77777777" w:rsidR="00BC6E8A" w:rsidRPr="009D1399" w:rsidRDefault="00BC6E8A" w:rsidP="00BC6E8A">
                  <w:pPr>
                    <w:bidi/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</w:pPr>
                  <w:r w:rsidRPr="009D1399">
                    <w:rPr>
                      <w:rFonts w:ascii="Amiri" w:eastAsiaTheme="minorEastAsia" w:hAnsi="Amiri" w:cs="Amiri"/>
                      <w:position w:val="-10"/>
                      <w:sz w:val="28"/>
                      <w:szCs w:val="28"/>
                      <w:lang w:bidi="ar-DZ"/>
                    </w:rPr>
                    <w:object w:dxaOrig="1719" w:dyaOrig="360" w14:anchorId="71C438A4">
                      <v:shape id="_x0000_i1324" type="#_x0000_t75" style="width:86.25pt;height:18.75pt" o:ole="">
                        <v:imagedata r:id="rId538" o:title=""/>
                      </v:shape>
                      <o:OLEObject Type="Embed" ProgID="Equation.DSMT4" ShapeID="_x0000_i1324" DrawAspect="Content" ObjectID="_1797699014" r:id="rId539"/>
                    </w:object>
                  </w:r>
                </w:p>
              </w:tc>
            </w:tr>
            <w:tr w:rsidR="00BC6E8A" w:rsidRPr="009D1399" w14:paraId="1054ECF9" w14:textId="77777777" w:rsidTr="006B4853">
              <w:tc>
                <w:tcPr>
                  <w:tcW w:w="2715" w:type="dxa"/>
                </w:tcPr>
                <w:p w14:paraId="621D0F37" w14:textId="77777777" w:rsidR="00BC6E8A" w:rsidRPr="009D1399" w:rsidRDefault="00000000" w:rsidP="00BC6E8A">
                  <w:pPr>
                    <w:bidi/>
                    <w:rPr>
                      <w:rFonts w:ascii="Amiri" w:hAnsi="Amiri" w:cs="Amiri"/>
                      <w:i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d>
                        <m:dPr>
                          <m:begChr m:val="]"/>
                          <m:endChr m:val="["/>
                          <m:ctrlPr>
                            <w:rPr>
                              <w:rFonts w:ascii="Cambria Math" w:hAnsi="Cambria Math" w:cs="Amiri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miri"/>
                              <w:sz w:val="28"/>
                              <w:szCs w:val="28"/>
                              <w:lang w:bidi="ar-DZ"/>
                            </w:rPr>
                            <m:t>-∞;0</m:t>
                          </m:r>
                        </m:e>
                      </m:d>
                      <m:r>
                        <w:rPr>
                          <w:rFonts w:ascii="Cambria Math" w:hAnsi="Cambria Math" w:cs="Amiri"/>
                          <w:sz w:val="28"/>
                          <w:szCs w:val="28"/>
                          <w:rtl/>
                          <w:lang w:bidi="ar-DZ"/>
                        </w:rPr>
                        <m:t>و</m:t>
                      </m:r>
                      <m:d>
                        <m:dPr>
                          <m:begChr m:val="]"/>
                          <m:endChr m:val="["/>
                          <m:ctrlPr>
                            <w:rPr>
                              <w:rFonts w:ascii="Cambria Math" w:hAnsi="Cambria Math" w:cs="Amiri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miri"/>
                              <w:sz w:val="28"/>
                              <w:szCs w:val="28"/>
                              <w:lang w:bidi="ar-DZ"/>
                            </w:rPr>
                            <m:t>0;+∞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268" w:type="dxa"/>
                </w:tcPr>
                <w:p w14:paraId="0FDD9D2E" w14:textId="77777777" w:rsidR="00BC6E8A" w:rsidRPr="009D1399" w:rsidRDefault="00BC6E8A" w:rsidP="00BC6E8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  <w:t>…………….</w:t>
                  </w:r>
                </w:p>
              </w:tc>
              <w:tc>
                <w:tcPr>
                  <w:tcW w:w="2977" w:type="dxa"/>
                </w:tcPr>
                <w:p w14:paraId="43E3AC47" w14:textId="77777777" w:rsidR="00BC6E8A" w:rsidRPr="009D1399" w:rsidRDefault="00BC6E8A" w:rsidP="00BC6E8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position w:val="-24"/>
                      <w:sz w:val="28"/>
                      <w:szCs w:val="28"/>
                    </w:rPr>
                    <w:object w:dxaOrig="1719" w:dyaOrig="620" w14:anchorId="0FBDE3D7">
                      <v:shape id="_x0000_i1325" type="#_x0000_t75" style="width:86.25pt;height:30.75pt" o:ole="">
                        <v:imagedata r:id="rId540" o:title=""/>
                      </v:shape>
                      <o:OLEObject Type="Embed" ProgID="Equation.DSMT4" ShapeID="_x0000_i1325" DrawAspect="Content" ObjectID="_1797699015" r:id="rId541"/>
                    </w:object>
                  </w:r>
                </w:p>
              </w:tc>
            </w:tr>
            <w:tr w:rsidR="00BC6E8A" w:rsidRPr="009D1399" w14:paraId="7B361C98" w14:textId="77777777" w:rsidTr="006B4853">
              <w:tc>
                <w:tcPr>
                  <w:tcW w:w="2715" w:type="dxa"/>
                </w:tcPr>
                <w:p w14:paraId="2513C362" w14:textId="77777777" w:rsidR="00BC6E8A" w:rsidRPr="009D1399" w:rsidRDefault="00BC6E8A" w:rsidP="00BC6E8A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position w:val="-4"/>
                      <w:sz w:val="28"/>
                      <w:szCs w:val="28"/>
                      <w:lang w:bidi="ar-DZ"/>
                    </w:rPr>
                    <w:object w:dxaOrig="260" w:dyaOrig="260" w14:anchorId="02DA771E">
                      <v:shape id="_x0000_i1326" type="#_x0000_t75" style="width:12.75pt;height:12.75pt" o:ole="">
                        <v:imagedata r:id="rId536" o:title=""/>
                      </v:shape>
                      <o:OLEObject Type="Embed" ProgID="Equation.DSMT4" ShapeID="_x0000_i1326" DrawAspect="Content" ObjectID="_1797699016" r:id="rId542"/>
                    </w:object>
                  </w:r>
                </w:p>
              </w:tc>
              <w:tc>
                <w:tcPr>
                  <w:tcW w:w="2268" w:type="dxa"/>
                </w:tcPr>
                <w:p w14:paraId="023B3F8D" w14:textId="77777777" w:rsidR="00BC6E8A" w:rsidRPr="009D1399" w:rsidRDefault="00BC6E8A" w:rsidP="00BC6E8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  <w:t>……………..</w:t>
                  </w:r>
                </w:p>
              </w:tc>
              <w:tc>
                <w:tcPr>
                  <w:tcW w:w="2977" w:type="dxa"/>
                </w:tcPr>
                <w:p w14:paraId="3601B97F" w14:textId="77777777" w:rsidR="00BC6E8A" w:rsidRPr="009D1399" w:rsidRDefault="00BC6E8A" w:rsidP="00BC6E8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position w:val="-10"/>
                      <w:sz w:val="28"/>
                      <w:szCs w:val="28"/>
                    </w:rPr>
                    <w:object w:dxaOrig="1780" w:dyaOrig="360" w14:anchorId="12185C5E">
                      <v:shape id="_x0000_i1327" type="#_x0000_t75" style="width:89.25pt;height:18.75pt" o:ole="">
                        <v:imagedata r:id="rId543" o:title=""/>
                      </v:shape>
                      <o:OLEObject Type="Embed" ProgID="Equation.DSMT4" ShapeID="_x0000_i1327" DrawAspect="Content" ObjectID="_1797699017" r:id="rId544"/>
                    </w:object>
                  </w:r>
                </w:p>
              </w:tc>
            </w:tr>
          </w:tbl>
          <w:p w14:paraId="65F3F3CB" w14:textId="77777777" w:rsidR="00BC6E8A" w:rsidRDefault="00BC6E8A" w:rsidP="00BC6E8A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07D87EBB" w14:textId="77777777" w:rsidR="00BC6E8A" w:rsidRPr="009D1399" w:rsidRDefault="00BC6E8A" w:rsidP="00BC6E8A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  <w:p w14:paraId="5ADCA742" w14:textId="77777777" w:rsidR="00BC6E8A" w:rsidRDefault="00BC6E8A" w:rsidP="00BC6E8A">
            <w:pPr>
              <w:pStyle w:val="Paragraphedeliste"/>
              <w:numPr>
                <w:ilvl w:val="0"/>
                <w:numId w:val="38"/>
              </w:numPr>
              <w:shd w:val="clear" w:color="auto" w:fill="FDE9D9" w:themeFill="accent6" w:themeFillTint="33"/>
              <w:bidi/>
              <w:ind w:left="186" w:hanging="174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الدالة المشتقة لجداء الدالتين </w:t>
            </w:r>
          </w:p>
          <w:p w14:paraId="038CDA43" w14:textId="77777777" w:rsidR="00BC6E8A" w:rsidRDefault="00BC6E8A" w:rsidP="00BC6E8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E097A1F" w14:textId="178279F1" w:rsidR="00BC6E8A" w:rsidRDefault="00BC6E8A" w:rsidP="00BC6E8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نشاط: </w:t>
            </w:r>
          </w:p>
          <w:p w14:paraId="3E0BE1D9" w14:textId="77777777" w:rsidR="00BC6E8A" w:rsidRDefault="00BC6E8A" w:rsidP="00BC6E8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C9EEDBA" w14:textId="77777777" w:rsidR="00BC6E8A" w:rsidRPr="00ED7B29" w:rsidRDefault="00BC6E8A" w:rsidP="00BC6E8A">
            <w:pPr>
              <w:bidi/>
              <w:ind w:right="-851"/>
              <w:rPr>
                <w:rFonts w:ascii="Amiri" w:hAnsi="Amiri" w:cs="Amiri"/>
                <w:color w:val="000000" w:themeColor="text1"/>
                <w:sz w:val="28"/>
                <w:szCs w:val="28"/>
                <w:lang w:bidi="ar-DZ"/>
              </w:rPr>
            </w:pPr>
            <w:r w:rsidRPr="00ED7B29">
              <w:rPr>
                <w:rFonts w:ascii="Amiri" w:hAnsi="Amiri" w:cs="Amiri"/>
                <w:color w:val="000000" w:themeColor="text1"/>
                <w:sz w:val="28"/>
                <w:szCs w:val="28"/>
                <w:rtl/>
                <w:lang w:bidi="ar-DZ"/>
              </w:rPr>
              <w:t xml:space="preserve">نعتبر الدالتين </w:t>
            </w:r>
            <w:r w:rsidRPr="00ED7B29">
              <w:rPr>
                <w:rFonts w:ascii="Amiri" w:hAnsi="Amiri" w:cs="Amiri"/>
                <w:color w:val="000000" w:themeColor="text1"/>
                <w:position w:val="-10"/>
                <w:sz w:val="28"/>
                <w:szCs w:val="28"/>
                <w:lang w:bidi="ar-DZ"/>
              </w:rPr>
              <w:object w:dxaOrig="200" w:dyaOrig="320" w14:anchorId="4B9C4AE8">
                <v:shape id="_x0000_i1328" type="#_x0000_t75" style="width:10.5pt;height:16.5pt" o:ole="">
                  <v:imagedata r:id="rId545" o:title=""/>
                </v:shape>
                <o:OLEObject Type="Embed" ProgID="Equation.DSMT4" ShapeID="_x0000_i1328" DrawAspect="Content" ObjectID="_1797699018" r:id="rId546"/>
              </w:object>
            </w:r>
            <w:r w:rsidRPr="00ED7B29">
              <w:rPr>
                <w:rFonts w:ascii="Amiri" w:hAnsi="Amiri" w:cs="Amiri"/>
                <w:color w:val="000000" w:themeColor="text1"/>
                <w:sz w:val="28"/>
                <w:szCs w:val="28"/>
                <w:rtl/>
                <w:lang w:bidi="ar-DZ"/>
              </w:rPr>
              <w:t xml:space="preserve"> و </w:t>
            </w:r>
            <w:r w:rsidRPr="00ED7B29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220" w:dyaOrig="260" w14:anchorId="45F27F12">
                <v:shape id="_x0000_i1329" type="#_x0000_t75" style="width:11.25pt;height:12.75pt" o:ole="">
                  <v:imagedata r:id="rId511" o:title=""/>
                </v:shape>
                <o:OLEObject Type="Embed" ProgID="Equation.DSMT4" ShapeID="_x0000_i1329" DrawAspect="Content" ObjectID="_1797699019" r:id="rId547"/>
              </w:object>
            </w:r>
            <w:r w:rsidRPr="00ED7B29">
              <w:rPr>
                <w:rFonts w:ascii="Amiri" w:hAnsi="Amiri" w:cs="Amiri"/>
                <w:color w:val="000000" w:themeColor="text1"/>
                <w:sz w:val="28"/>
                <w:szCs w:val="28"/>
                <w:rtl/>
                <w:lang w:bidi="ar-DZ"/>
              </w:rPr>
              <w:t xml:space="preserve"> المعرفتين على </w:t>
            </w:r>
            <w:r w:rsidRPr="00ED7B29">
              <w:rPr>
                <w:rFonts w:ascii="Amiri" w:hAnsi="Amiri" w:cs="Amiri"/>
                <w:color w:val="000000" w:themeColor="text1"/>
                <w:position w:val="-16"/>
                <w:sz w:val="28"/>
                <w:szCs w:val="28"/>
                <w:lang w:bidi="ar-DZ"/>
              </w:rPr>
              <w:object w:dxaOrig="800" w:dyaOrig="440" w14:anchorId="0301B8C0">
                <v:shape id="_x0000_i1330" type="#_x0000_t75" style="width:39.75pt;height:21.75pt" o:ole="">
                  <v:imagedata r:id="rId548" o:title=""/>
                </v:shape>
                <o:OLEObject Type="Embed" ProgID="Equation.DSMT4" ShapeID="_x0000_i1330" DrawAspect="Content" ObjectID="_1797699020" r:id="rId549"/>
              </w:object>
            </w:r>
            <w:r w:rsidRPr="00ED7B29">
              <w:rPr>
                <w:rFonts w:ascii="Amiri" w:hAnsi="Amiri" w:cs="Amiri"/>
                <w:color w:val="000000" w:themeColor="text1"/>
                <w:sz w:val="28"/>
                <w:szCs w:val="28"/>
                <w:rtl/>
                <w:lang w:bidi="ar-DZ"/>
              </w:rPr>
              <w:t>كما يلي:</w:t>
            </w:r>
            <w:r w:rsidRPr="00ED7B29">
              <w:rPr>
                <w:rFonts w:ascii="Amiri" w:hAnsi="Amiri" w:cs="Amiri"/>
                <w:color w:val="000000" w:themeColor="text1"/>
                <w:position w:val="-10"/>
                <w:sz w:val="28"/>
                <w:szCs w:val="28"/>
                <w:lang w:bidi="ar-DZ"/>
              </w:rPr>
              <w:object w:dxaOrig="1420" w:dyaOrig="380" w14:anchorId="74193DBE">
                <v:shape id="_x0000_i1331" type="#_x0000_t75" style="width:71.25pt;height:19.5pt" o:ole="">
                  <v:imagedata r:id="rId550" o:title=""/>
                </v:shape>
                <o:OLEObject Type="Embed" ProgID="Equation.DSMT4" ShapeID="_x0000_i1331" DrawAspect="Content" ObjectID="_1797699021" r:id="rId551"/>
              </w:object>
            </w:r>
            <w:r w:rsidRPr="00ED7B29">
              <w:rPr>
                <w:rFonts w:ascii="Amiri" w:hAnsi="Amiri" w:cs="Amiri"/>
                <w:color w:val="000000" w:themeColor="text1"/>
                <w:sz w:val="28"/>
                <w:szCs w:val="28"/>
                <w:rtl/>
                <w:lang w:bidi="ar-DZ"/>
              </w:rPr>
              <w:t xml:space="preserve"> و </w:t>
            </w:r>
            <w:r w:rsidRPr="00ED7B29">
              <w:rPr>
                <w:rFonts w:ascii="Amiri" w:hAnsi="Amiri" w:cs="Amiri"/>
                <w:color w:val="000000" w:themeColor="text1"/>
                <w:position w:val="-10"/>
                <w:sz w:val="28"/>
                <w:szCs w:val="28"/>
                <w:lang w:bidi="ar-DZ"/>
              </w:rPr>
              <w:object w:dxaOrig="1340" w:dyaOrig="320" w14:anchorId="0762915F">
                <v:shape id="_x0000_i1332" type="#_x0000_t75" style="width:67.5pt;height:15.75pt" o:ole="">
                  <v:imagedata r:id="rId552" o:title=""/>
                </v:shape>
                <o:OLEObject Type="Embed" ProgID="Equation.DSMT4" ShapeID="_x0000_i1332" DrawAspect="Content" ObjectID="_1797699022" r:id="rId553"/>
              </w:object>
            </w:r>
          </w:p>
          <w:p w14:paraId="6812B2B6" w14:textId="77777777" w:rsidR="00BC6E8A" w:rsidRPr="00ED7B29" w:rsidRDefault="00BC6E8A" w:rsidP="00BC6E8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ED7B29">
              <w:rPr>
                <w:rFonts w:ascii="Amiri" w:hAnsi="Amiri" w:cs="Amiri"/>
                <w:color w:val="000000" w:themeColor="text1"/>
                <w:sz w:val="28"/>
                <w:szCs w:val="28"/>
                <w:rtl/>
                <w:lang w:bidi="ar-DZ"/>
              </w:rPr>
              <w:t xml:space="preserve">1) بسط ما يلي: </w:t>
            </w:r>
            <w:r w:rsidRPr="00ED7B29">
              <w:rPr>
                <w:rFonts w:ascii="Amiri" w:hAnsi="Amiri" w:cs="Amiri"/>
                <w:color w:val="000000" w:themeColor="text1"/>
                <w:position w:val="-16"/>
                <w:sz w:val="28"/>
                <w:szCs w:val="28"/>
                <w:lang w:bidi="ar-DZ"/>
              </w:rPr>
              <w:object w:dxaOrig="840" w:dyaOrig="440" w14:anchorId="6B6FB0EB">
                <v:shape id="_x0000_i1333" type="#_x0000_t75" style="width:42.75pt;height:21.75pt" o:ole="">
                  <v:imagedata r:id="rId554" o:title=""/>
                </v:shape>
                <o:OLEObject Type="Embed" ProgID="Equation.DSMT4" ShapeID="_x0000_i1333" DrawAspect="Content" ObjectID="_1797699023" r:id="rId555"/>
              </w:object>
            </w:r>
            <w:r w:rsidRPr="00ED7B29">
              <w:rPr>
                <w:rFonts w:ascii="Amiri" w:hAnsi="Amiri" w:cs="Amiri"/>
                <w:color w:val="000000" w:themeColor="text1"/>
                <w:sz w:val="28"/>
                <w:szCs w:val="28"/>
                <w:rtl/>
                <w:lang w:bidi="ar-DZ"/>
              </w:rPr>
              <w:t xml:space="preserve">ثم أحسب </w:t>
            </w:r>
            <w:r w:rsidRPr="00ED7B29">
              <w:rPr>
                <w:rFonts w:ascii="Amiri" w:hAnsi="Amiri" w:cs="Amiri"/>
                <w:color w:val="000000" w:themeColor="text1"/>
                <w:position w:val="-10"/>
                <w:sz w:val="28"/>
                <w:szCs w:val="28"/>
                <w:lang w:bidi="ar-DZ"/>
              </w:rPr>
              <w:object w:dxaOrig="880" w:dyaOrig="320" w14:anchorId="36E3052F">
                <v:shape id="_x0000_i1334" type="#_x0000_t75" style="width:44.25pt;height:16.5pt" o:ole="">
                  <v:imagedata r:id="rId556" o:title=""/>
                </v:shape>
                <o:OLEObject Type="Embed" ProgID="Equation.DSMT4" ShapeID="_x0000_i1334" DrawAspect="Content" ObjectID="_1797699024" r:id="rId557"/>
              </w:object>
            </w:r>
            <w:r w:rsidRPr="00ED7B29">
              <w:rPr>
                <w:rFonts w:ascii="Amiri" w:hAnsi="Amiri" w:cs="Amiri"/>
                <w:color w:val="000000" w:themeColor="text1"/>
                <w:sz w:val="28"/>
                <w:szCs w:val="28"/>
                <w:rtl/>
                <w:lang w:bidi="ar-DZ"/>
              </w:rPr>
              <w:t xml:space="preserve"> و </w:t>
            </w:r>
            <w:r w:rsidRPr="00ED7B29">
              <w:rPr>
                <w:rFonts w:ascii="Amiri" w:hAnsi="Amiri" w:cs="Amiri"/>
                <w:color w:val="000000" w:themeColor="text1"/>
                <w:position w:val="-10"/>
                <w:sz w:val="28"/>
                <w:szCs w:val="28"/>
                <w:lang w:bidi="ar-DZ"/>
              </w:rPr>
              <w:object w:dxaOrig="2320" w:dyaOrig="320" w14:anchorId="3E4A9F6F">
                <v:shape id="_x0000_i1335" type="#_x0000_t75" style="width:115.5pt;height:16.5pt" o:ole="">
                  <v:imagedata r:id="rId558" o:title=""/>
                </v:shape>
                <o:OLEObject Type="Embed" ProgID="Equation.DSMT4" ShapeID="_x0000_i1335" DrawAspect="Content" ObjectID="_1797699025" r:id="rId559"/>
              </w:object>
            </w:r>
            <w:r w:rsidRPr="00ED7B29">
              <w:rPr>
                <w:rFonts w:ascii="Amiri" w:hAnsi="Amiri" w:cs="Amiri"/>
                <w:color w:val="000000" w:themeColor="text1"/>
                <w:sz w:val="28"/>
                <w:szCs w:val="28"/>
                <w:rtl/>
                <w:lang w:bidi="ar-DZ"/>
              </w:rPr>
              <w:t>،ماذا تستنتج؟</w:t>
            </w:r>
          </w:p>
          <w:p w14:paraId="13F1F10B" w14:textId="77777777" w:rsidR="00BC6E8A" w:rsidRDefault="00BC6E8A" w:rsidP="00BC6E8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05EEE86" w14:textId="68E4287B" w:rsidR="00BC6E8A" w:rsidRDefault="00BC6E8A" w:rsidP="00BC6E8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ED7B2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مبرهنة:</w:t>
            </w:r>
          </w:p>
          <w:p w14:paraId="2AFDB8A2" w14:textId="77777777" w:rsidR="00BC6E8A" w:rsidRPr="00ED7B29" w:rsidRDefault="00BC6E8A" w:rsidP="00BC6E8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4F14E91" w14:textId="77777777" w:rsidR="00BC6E8A" w:rsidRPr="009D1399" w:rsidRDefault="00BC6E8A" w:rsidP="00BC6E8A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إذا كانت الدالتان </w:t>
            </w:r>
            <w:r w:rsidRPr="009D1399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240" w:dyaOrig="320" w14:anchorId="4FD34A7A">
                <v:shape id="_x0000_i1336" type="#_x0000_t75" style="width:12pt;height:15.75pt" o:ole="">
                  <v:imagedata r:id="rId509" o:title=""/>
                </v:shape>
                <o:OLEObject Type="Embed" ProgID="Equation.DSMT4" ShapeID="_x0000_i1336" DrawAspect="Content" ObjectID="_1797699026" r:id="rId560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و </w:t>
            </w:r>
            <w:r w:rsidRPr="009D1399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220" w:dyaOrig="260" w14:anchorId="77DD0C66">
                <v:shape id="_x0000_i1337" type="#_x0000_t75" style="width:11.25pt;height:12.75pt" o:ole="">
                  <v:imagedata r:id="rId511" o:title=""/>
                </v:shape>
                <o:OLEObject Type="Embed" ProgID="Equation.DSMT4" ShapeID="_x0000_i1337" DrawAspect="Content" ObjectID="_1797699027" r:id="rId561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قابلتين للاشتقاق على المجال </w:t>
            </w:r>
            <w:r w:rsidRPr="009D1399">
              <w:rPr>
                <w:rFonts w:ascii="Amiri" w:eastAsiaTheme="minorEastAsia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76319C56">
                <v:shape id="_x0000_i1338" type="#_x0000_t75" style="width:9.75pt;height:12.75pt" o:ole="">
                  <v:imagedata r:id="rId513" o:title=""/>
                </v:shape>
                <o:OLEObject Type="Embed" ProgID="Equation.DSMT4" ShapeID="_x0000_i1338" DrawAspect="Content" ObjectID="_1797699028" r:id="rId562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فإن الدالة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440" w:dyaOrig="320" w14:anchorId="68479609">
                <v:shape id="_x0000_i1339" type="#_x0000_t75" style="width:21.75pt;height:15.75pt" o:ole="">
                  <v:imagedata r:id="rId563" o:title=""/>
                </v:shape>
                <o:OLEObject Type="Embed" ProgID="Equation.DSMT4" ShapeID="_x0000_i1339" DrawAspect="Content" ObjectID="_1797699029" r:id="rId564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قابلة للاشتقاق على </w:t>
            </w:r>
            <w:r w:rsidRPr="009D1399">
              <w:rPr>
                <w:rFonts w:ascii="Amiri" w:eastAsiaTheme="minorEastAsia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1D53CEC8">
                <v:shape id="_x0000_i1340" type="#_x0000_t75" style="width:9.75pt;height:12.75pt" o:ole="">
                  <v:imagedata r:id="rId513" o:title=""/>
                </v:shape>
                <o:OLEObject Type="Embed" ProgID="Equation.DSMT4" ShapeID="_x0000_i1340" DrawAspect="Content" ObjectID="_1797699030" r:id="rId565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ودالتها المشتقة </w:t>
            </w:r>
            <w:r w:rsidRPr="009D1399">
              <w:rPr>
                <w:rFonts w:ascii="Amiri" w:hAnsi="Amiri" w:cs="Amiri"/>
                <w:position w:val="-14"/>
                <w:sz w:val="28"/>
                <w:szCs w:val="28"/>
              </w:rPr>
              <w:object w:dxaOrig="680" w:dyaOrig="400" w14:anchorId="33309DA2">
                <v:shape id="_x0000_i1341" type="#_x0000_t75" style="width:33.75pt;height:20.25pt" o:ole="">
                  <v:imagedata r:id="rId566" o:title=""/>
                </v:shape>
                <o:OLEObject Type="Embed" ProgID="Equation.DSMT4" ShapeID="_x0000_i1341" DrawAspect="Content" ObjectID="_1797699031" r:id="rId567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معرفة كمايلي:</w:t>
            </w:r>
          </w:p>
          <w:p w14:paraId="10367857" w14:textId="5412943D" w:rsidR="00BC6E8A" w:rsidRDefault="00BC6E8A" w:rsidP="00BC6E8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من أجل كل عدد حقيقي </w:t>
            </w:r>
            <w:r w:rsidRPr="009D1399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6B1C148F">
                <v:shape id="_x0000_i1342" type="#_x0000_t75" style="width:9.75pt;height:11.25pt" o:ole="">
                  <v:imagedata r:id="rId527" o:title=""/>
                </v:shape>
                <o:OLEObject Type="Embed" ProgID="Equation.DSMT4" ShapeID="_x0000_i1342" DrawAspect="Content" ObjectID="_1797699032" r:id="rId568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من </w:t>
            </w:r>
            <w:r w:rsidRPr="009D1399">
              <w:rPr>
                <w:rFonts w:ascii="Amiri" w:eastAsiaTheme="minorEastAsia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2F4DA172">
                <v:shape id="_x0000_i1343" type="#_x0000_t75" style="width:9.75pt;height:12.75pt" o:ole="">
                  <v:imagedata r:id="rId513" o:title=""/>
                </v:shape>
                <o:OLEObject Type="Embed" ProgID="Equation.DSMT4" ShapeID="_x0000_i1343" DrawAspect="Content" ObjectID="_1797699033" r:id="rId569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،  </w:t>
            </w:r>
            <w:r w:rsidRPr="009D1399">
              <w:rPr>
                <w:rFonts w:ascii="Amiri" w:hAnsi="Amiri" w:cs="Amiri"/>
                <w:position w:val="-14"/>
                <w:sz w:val="28"/>
                <w:szCs w:val="28"/>
              </w:rPr>
              <w:object w:dxaOrig="3620" w:dyaOrig="400" w14:anchorId="503750AE">
                <v:shape id="_x0000_i1344" type="#_x0000_t75" style="width:180.75pt;height:20.25pt" o:ole="">
                  <v:imagedata r:id="rId570" o:title=""/>
                </v:shape>
                <o:OLEObject Type="Embed" ProgID="Equation.DSMT4" ShapeID="_x0000_i1344" DrawAspect="Content" ObjectID="_1797699034" r:id="rId571"/>
              </w:object>
            </w:r>
          </w:p>
          <w:p w14:paraId="5EA9085D" w14:textId="77777777" w:rsidR="00BC6E8A" w:rsidRDefault="00BC6E8A" w:rsidP="00BC6E8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  <w:p w14:paraId="14B34ECA" w14:textId="77777777" w:rsidR="00BC6E8A" w:rsidRPr="009D1399" w:rsidRDefault="00BC6E8A" w:rsidP="00BC6E8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مثال:</w:t>
            </w:r>
          </w:p>
          <w:p w14:paraId="3DE2632A" w14:textId="77777777" w:rsidR="00BC6E8A" w:rsidRPr="009D1399" w:rsidRDefault="00BC6E8A" w:rsidP="00BC6E8A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715"/>
              <w:gridCol w:w="1843"/>
              <w:gridCol w:w="3402"/>
            </w:tblGrid>
            <w:tr w:rsidR="00BC6E8A" w:rsidRPr="009D1399" w14:paraId="2195314F" w14:textId="77777777" w:rsidTr="006B4853">
              <w:tc>
                <w:tcPr>
                  <w:tcW w:w="2715" w:type="dxa"/>
                </w:tcPr>
                <w:p w14:paraId="31031C8C" w14:textId="77777777" w:rsidR="00BC6E8A" w:rsidRPr="009D1399" w:rsidRDefault="00BC6E8A" w:rsidP="00BC6E8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مجالات قابلية الاشتقاق</w:t>
                  </w:r>
                </w:p>
              </w:tc>
              <w:tc>
                <w:tcPr>
                  <w:tcW w:w="1843" w:type="dxa"/>
                </w:tcPr>
                <w:p w14:paraId="5F6AFBFA" w14:textId="77777777" w:rsidR="00BC6E8A" w:rsidRPr="009D1399" w:rsidRDefault="00BC6E8A" w:rsidP="00BC6E8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الدالة  </w:t>
                  </w:r>
                  <w:r w:rsidRPr="009D1399">
                    <w:rPr>
                      <w:rFonts w:ascii="Amiri" w:hAnsi="Amiri" w:cs="Amiri"/>
                      <w:position w:val="-10"/>
                      <w:sz w:val="28"/>
                      <w:szCs w:val="28"/>
                      <w:lang w:bidi="ar-DZ"/>
                    </w:rPr>
                    <w:object w:dxaOrig="300" w:dyaOrig="320" w14:anchorId="751EFAE0">
                      <v:shape id="_x0000_i1345" type="#_x0000_t75" style="width:15pt;height:15.75pt" o:ole="">
                        <v:imagedata r:id="rId532" o:title=""/>
                      </v:shape>
                      <o:OLEObject Type="Embed" ProgID="Equation.DSMT4" ShapeID="_x0000_i1345" DrawAspect="Content" ObjectID="_1797699035" r:id="rId572"/>
                    </w:object>
                  </w:r>
                </w:p>
              </w:tc>
              <w:tc>
                <w:tcPr>
                  <w:tcW w:w="3402" w:type="dxa"/>
                </w:tcPr>
                <w:p w14:paraId="26518CD9" w14:textId="77777777" w:rsidR="00BC6E8A" w:rsidRPr="009D1399" w:rsidRDefault="00BC6E8A" w:rsidP="00BC6E8A">
                  <w:pPr>
                    <w:bidi/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الدالة </w:t>
                  </w:r>
                  <w:r w:rsidRPr="009D1399">
                    <w:rPr>
                      <w:rFonts w:ascii="Amiri" w:hAnsi="Amiri" w:cs="Amiri"/>
                      <w:position w:val="-10"/>
                      <w:sz w:val="28"/>
                      <w:szCs w:val="28"/>
                      <w:lang w:bidi="ar-DZ"/>
                    </w:rPr>
                    <w:object w:dxaOrig="240" w:dyaOrig="320" w14:anchorId="408B5125">
                      <v:shape id="_x0000_i1346" type="#_x0000_t75" style="width:12pt;height:15.75pt" o:ole="">
                        <v:imagedata r:id="rId534" o:title=""/>
                      </v:shape>
                      <o:OLEObject Type="Embed" ProgID="Equation.DSMT4" ShapeID="_x0000_i1346" DrawAspect="Content" ObjectID="_1797699036" r:id="rId573"/>
                    </w:object>
                  </w:r>
                </w:p>
              </w:tc>
            </w:tr>
            <w:tr w:rsidR="00BC6E8A" w:rsidRPr="009D1399" w14:paraId="24BB3FFF" w14:textId="77777777" w:rsidTr="006B4853">
              <w:tc>
                <w:tcPr>
                  <w:tcW w:w="2715" w:type="dxa"/>
                </w:tcPr>
                <w:p w14:paraId="73915A52" w14:textId="77777777" w:rsidR="00BC6E8A" w:rsidRPr="009D1399" w:rsidRDefault="00BC6E8A" w:rsidP="00BC6E8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position w:val="-4"/>
                      <w:sz w:val="28"/>
                      <w:szCs w:val="28"/>
                      <w:lang w:bidi="ar-DZ"/>
                    </w:rPr>
                    <w:object w:dxaOrig="260" w:dyaOrig="260" w14:anchorId="3BB4D654">
                      <v:shape id="_x0000_i1347" type="#_x0000_t75" style="width:12.75pt;height:12.75pt" o:ole="">
                        <v:imagedata r:id="rId536" o:title=""/>
                      </v:shape>
                      <o:OLEObject Type="Embed" ProgID="Equation.DSMT4" ShapeID="_x0000_i1347" DrawAspect="Content" ObjectID="_1797699037" r:id="rId574"/>
                    </w:object>
                  </w:r>
                </w:p>
              </w:tc>
              <w:tc>
                <w:tcPr>
                  <w:tcW w:w="1843" w:type="dxa"/>
                </w:tcPr>
                <w:p w14:paraId="2A42E597" w14:textId="77777777" w:rsidR="00BC6E8A" w:rsidRPr="009D1399" w:rsidRDefault="00BC6E8A" w:rsidP="00BC6E8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  <w:t>…………….</w:t>
                  </w:r>
                </w:p>
              </w:tc>
              <w:tc>
                <w:tcPr>
                  <w:tcW w:w="3402" w:type="dxa"/>
                </w:tcPr>
                <w:p w14:paraId="636E979D" w14:textId="77777777" w:rsidR="00BC6E8A" w:rsidRPr="009D1399" w:rsidRDefault="00BC6E8A" w:rsidP="00BC6E8A">
                  <w:pPr>
                    <w:bidi/>
                    <w:rPr>
                      <w:rFonts w:ascii="Amiri" w:hAnsi="Amiri" w:cs="Amiri"/>
                      <w:i/>
                      <w:sz w:val="28"/>
                      <w:szCs w:val="28"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position w:val="-10"/>
                      <w:sz w:val="28"/>
                      <w:szCs w:val="28"/>
                    </w:rPr>
                    <w:object w:dxaOrig="2340" w:dyaOrig="320" w14:anchorId="238F1ED9">
                      <v:shape id="_x0000_i1348" type="#_x0000_t75" style="width:117pt;height:15.75pt" o:ole="">
                        <v:imagedata r:id="rId575" o:title=""/>
                      </v:shape>
                      <o:OLEObject Type="Embed" ProgID="Equation.DSMT4" ShapeID="_x0000_i1348" DrawAspect="Content" ObjectID="_1797699038" r:id="rId576"/>
                    </w:object>
                  </w:r>
                </w:p>
              </w:tc>
            </w:tr>
            <w:tr w:rsidR="00BC6E8A" w:rsidRPr="009D1399" w14:paraId="4AD595DE" w14:textId="77777777" w:rsidTr="006B4853">
              <w:tc>
                <w:tcPr>
                  <w:tcW w:w="2715" w:type="dxa"/>
                </w:tcPr>
                <w:p w14:paraId="3E92EAEF" w14:textId="77777777" w:rsidR="00BC6E8A" w:rsidRPr="009D1399" w:rsidRDefault="00BC6E8A" w:rsidP="00BC6E8A">
                  <w:pPr>
                    <w:bidi/>
                    <w:rPr>
                      <w:rFonts w:ascii="Amiri" w:hAnsi="Amiri" w:cs="Amiri"/>
                      <w:i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position w:val="-4"/>
                      <w:sz w:val="28"/>
                      <w:szCs w:val="28"/>
                      <w:lang w:bidi="ar-DZ"/>
                    </w:rPr>
                    <w:object w:dxaOrig="260" w:dyaOrig="260" w14:anchorId="449F2580">
                      <v:shape id="_x0000_i1349" type="#_x0000_t75" style="width:12.75pt;height:12.75pt" o:ole="">
                        <v:imagedata r:id="rId536" o:title=""/>
                      </v:shape>
                      <o:OLEObject Type="Embed" ProgID="Equation.DSMT4" ShapeID="_x0000_i1349" DrawAspect="Content" ObjectID="_1797699039" r:id="rId577"/>
                    </w:object>
                  </w:r>
                </w:p>
              </w:tc>
              <w:tc>
                <w:tcPr>
                  <w:tcW w:w="1843" w:type="dxa"/>
                </w:tcPr>
                <w:p w14:paraId="254BAFBD" w14:textId="77777777" w:rsidR="00BC6E8A" w:rsidRPr="009D1399" w:rsidRDefault="00BC6E8A" w:rsidP="00BC6E8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  <w:t>…………….</w:t>
                  </w:r>
                </w:p>
              </w:tc>
              <w:tc>
                <w:tcPr>
                  <w:tcW w:w="3402" w:type="dxa"/>
                </w:tcPr>
                <w:p w14:paraId="63A1A220" w14:textId="77777777" w:rsidR="00BC6E8A" w:rsidRPr="009D1399" w:rsidRDefault="00BC6E8A" w:rsidP="00BC6E8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position w:val="-10"/>
                      <w:sz w:val="28"/>
                      <w:szCs w:val="28"/>
                    </w:rPr>
                    <w:object w:dxaOrig="2240" w:dyaOrig="320" w14:anchorId="286E81F5">
                      <v:shape id="_x0000_i1350" type="#_x0000_t75" style="width:112.5pt;height:15.75pt" o:ole="">
                        <v:imagedata r:id="rId578" o:title=""/>
                      </v:shape>
                      <o:OLEObject Type="Embed" ProgID="Equation.DSMT4" ShapeID="_x0000_i1350" DrawAspect="Content" ObjectID="_1797699040" r:id="rId579"/>
                    </w:object>
                  </w:r>
                </w:p>
              </w:tc>
            </w:tr>
            <w:tr w:rsidR="00BC6E8A" w:rsidRPr="009D1399" w14:paraId="2F25CB42" w14:textId="77777777" w:rsidTr="006B4853">
              <w:tc>
                <w:tcPr>
                  <w:tcW w:w="2715" w:type="dxa"/>
                </w:tcPr>
                <w:p w14:paraId="7EE3433B" w14:textId="77777777" w:rsidR="00BC6E8A" w:rsidRPr="009D1399" w:rsidRDefault="00BC6E8A" w:rsidP="00BC6E8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position w:val="-4"/>
                      <w:sz w:val="28"/>
                      <w:szCs w:val="28"/>
                      <w:lang w:bidi="ar-DZ"/>
                    </w:rPr>
                    <w:object w:dxaOrig="260" w:dyaOrig="260" w14:anchorId="327C6168">
                      <v:shape id="_x0000_i1351" type="#_x0000_t75" style="width:12.75pt;height:12.75pt" o:ole="">
                        <v:imagedata r:id="rId536" o:title=""/>
                      </v:shape>
                      <o:OLEObject Type="Embed" ProgID="Equation.DSMT4" ShapeID="_x0000_i1351" DrawAspect="Content" ObjectID="_1797699041" r:id="rId580"/>
                    </w:object>
                  </w:r>
                </w:p>
              </w:tc>
              <w:tc>
                <w:tcPr>
                  <w:tcW w:w="1843" w:type="dxa"/>
                </w:tcPr>
                <w:p w14:paraId="6F97299D" w14:textId="77777777" w:rsidR="00BC6E8A" w:rsidRPr="009D1399" w:rsidRDefault="00BC6E8A" w:rsidP="00BC6E8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  <w:t>……………..</w:t>
                  </w:r>
                </w:p>
              </w:tc>
              <w:tc>
                <w:tcPr>
                  <w:tcW w:w="3402" w:type="dxa"/>
                </w:tcPr>
                <w:p w14:paraId="15245D8E" w14:textId="77777777" w:rsidR="00BC6E8A" w:rsidRPr="009D1399" w:rsidRDefault="00BC6E8A" w:rsidP="00BC6E8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position w:val="-10"/>
                      <w:sz w:val="28"/>
                      <w:szCs w:val="28"/>
                    </w:rPr>
                    <w:object w:dxaOrig="2040" w:dyaOrig="360" w14:anchorId="68B19E9B">
                      <v:shape id="_x0000_i1352" type="#_x0000_t75" style="width:102pt;height:18.75pt" o:ole="">
                        <v:imagedata r:id="rId581" o:title=""/>
                      </v:shape>
                      <o:OLEObject Type="Embed" ProgID="Equation.DSMT4" ShapeID="_x0000_i1352" DrawAspect="Content" ObjectID="_1797699042" r:id="rId582"/>
                    </w:object>
                  </w:r>
                </w:p>
              </w:tc>
            </w:tr>
          </w:tbl>
          <w:p w14:paraId="57F35F11" w14:textId="77777777" w:rsidR="00BC6E8A" w:rsidRPr="009D1399" w:rsidRDefault="00BC6E8A" w:rsidP="00BC6E8A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  <w:p w14:paraId="2E9302F1" w14:textId="77777777" w:rsidR="00BC6E8A" w:rsidRPr="009D1399" w:rsidRDefault="00BC6E8A" w:rsidP="00BC6E8A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حالة خاصة:</w:t>
            </w:r>
          </w:p>
          <w:p w14:paraId="07238CF6" w14:textId="77777777" w:rsidR="00BC6E8A" w:rsidRDefault="00BC6E8A" w:rsidP="00BC6E8A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58E4A361" w14:textId="15B2CB07" w:rsidR="00BC6E8A" w:rsidRDefault="00BC6E8A" w:rsidP="00BC6E8A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إذا كانت قابلة للاشتقاق على المجال </w:t>
            </w:r>
            <w:r w:rsidRPr="009D1399">
              <w:rPr>
                <w:rFonts w:ascii="Amiri" w:eastAsiaTheme="minorEastAsia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011E999F">
                <v:shape id="_x0000_i1353" type="#_x0000_t75" style="width:9.75pt;height:12.75pt" o:ole="">
                  <v:imagedata r:id="rId513" o:title=""/>
                </v:shape>
                <o:OLEObject Type="Embed" ProgID="Equation.DSMT4" ShapeID="_x0000_i1353" DrawAspect="Content" ObjectID="_1797699043" r:id="rId583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فإن الدالة </w:t>
            </w:r>
            <w:r w:rsidRPr="009D139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420" w:dyaOrig="320" w14:anchorId="0DF81F2A">
                <v:shape id="_x0000_i1354" type="#_x0000_t75" style="width:21pt;height:15.75pt" o:ole="">
                  <v:imagedata r:id="rId584" o:title=""/>
                </v:shape>
                <o:OLEObject Type="Embed" ProgID="Equation.DSMT4" ShapeID="_x0000_i1354" DrawAspect="Content" ObjectID="_1797699044" r:id="rId585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قابلة للاشتقاق على </w:t>
            </w:r>
            <w:r w:rsidRPr="009D1399">
              <w:rPr>
                <w:rFonts w:ascii="Amiri" w:eastAsiaTheme="minorEastAsia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02D03CCB">
                <v:shape id="_x0000_i1355" type="#_x0000_t75" style="width:9.75pt;height:12.75pt" o:ole="">
                  <v:imagedata r:id="rId513" o:title=""/>
                </v:shape>
                <o:OLEObject Type="Embed" ProgID="Equation.DSMT4" ShapeID="_x0000_i1355" DrawAspect="Content" ObjectID="_1797699045" r:id="rId586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ودالتها المشتقة </w:t>
            </w:r>
            <w:r w:rsidRPr="009D1399">
              <w:rPr>
                <w:rFonts w:ascii="Amiri" w:hAnsi="Amiri" w:cs="Amiri"/>
                <w:position w:val="-14"/>
                <w:sz w:val="28"/>
                <w:szCs w:val="28"/>
              </w:rPr>
              <w:object w:dxaOrig="660" w:dyaOrig="400" w14:anchorId="09B8EF02">
                <v:shape id="_x0000_i1356" type="#_x0000_t75" style="width:33pt;height:20.25pt" o:ole="">
                  <v:imagedata r:id="rId587" o:title=""/>
                </v:shape>
                <o:OLEObject Type="Embed" ProgID="Equation.DSMT4" ShapeID="_x0000_i1356" DrawAspect="Content" ObjectID="_1797699046" r:id="rId588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معرفة كمايلي:  </w:t>
            </w:r>
            <w:r w:rsidRPr="009D1399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1860" w:dyaOrig="360" w14:anchorId="16B5E4DA">
                <v:shape id="_x0000_i1357" type="#_x0000_t75" style="width:93pt;height:18.75pt" o:ole="">
                  <v:imagedata r:id="rId589" o:title=""/>
                </v:shape>
                <o:OLEObject Type="Embed" ProgID="Equation.DSMT4" ShapeID="_x0000_i1357" DrawAspect="Content" ObjectID="_1797699047" r:id="rId590"/>
              </w:object>
            </w:r>
          </w:p>
          <w:p w14:paraId="225DE877" w14:textId="77777777" w:rsidR="00BC6E8A" w:rsidRPr="009D1399" w:rsidRDefault="00BC6E8A" w:rsidP="00BC6E8A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565C932F" w14:textId="77777777" w:rsidR="00BC6E8A" w:rsidRDefault="00BC6E8A" w:rsidP="00BC6E8A">
            <w:pPr>
              <w:shd w:val="clear" w:color="auto" w:fill="FDE9D9" w:themeFill="accent6" w:themeFillTint="33"/>
              <w:bidi/>
              <w:rPr>
                <w:rFonts w:ascii="Amiri" w:eastAsiaTheme="minorEastAsia" w:hAnsi="Amiri" w:cs="Amiri"/>
                <w:color w:val="ED0000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eastAsiaTheme="minorEastAsia" w:hAnsi="Amiri" w:cs="Amiri"/>
                <w:b/>
                <w:bCs/>
                <w:color w:val="ED0000"/>
                <w:sz w:val="28"/>
                <w:szCs w:val="28"/>
                <w:u w:val="single"/>
                <w:rtl/>
                <w:lang w:bidi="ar-DZ"/>
              </w:rPr>
              <w:t xml:space="preserve">مثال: </w:t>
            </w:r>
            <w:r w:rsidRPr="009D1399">
              <w:rPr>
                <w:rFonts w:ascii="Amiri" w:eastAsiaTheme="minorEastAsia" w:hAnsi="Amiri" w:cs="Amiri"/>
                <w:color w:val="ED0000"/>
                <w:sz w:val="28"/>
                <w:szCs w:val="28"/>
                <w:rtl/>
                <w:lang w:bidi="ar-DZ"/>
              </w:rPr>
              <w:t xml:space="preserve">  </w:t>
            </w:r>
          </w:p>
          <w:p w14:paraId="68695F48" w14:textId="77777777" w:rsidR="00BC6E8A" w:rsidRDefault="00BC6E8A" w:rsidP="00BC6E8A">
            <w:pPr>
              <w:bidi/>
              <w:rPr>
                <w:rFonts w:ascii="Amiri" w:eastAsiaTheme="minorEastAsia" w:hAnsi="Amiri" w:cs="Amiri"/>
                <w:color w:val="ED0000"/>
                <w:sz w:val="28"/>
                <w:szCs w:val="28"/>
                <w:rtl/>
                <w:lang w:bidi="ar-DZ"/>
              </w:rPr>
            </w:pPr>
          </w:p>
          <w:p w14:paraId="38874ED6" w14:textId="07ABE47E" w:rsidR="00BC6E8A" w:rsidRPr="009D1399" w:rsidRDefault="00BC6E8A" w:rsidP="00BC6E8A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eastAsiaTheme="minorEastAsia" w:hAnsi="Amiri" w:cs="Amiri"/>
                <w:color w:val="ED0000"/>
                <w:sz w:val="28"/>
                <w:szCs w:val="28"/>
                <w:rtl/>
                <w:lang w:bidi="ar-DZ"/>
              </w:rPr>
              <w:t xml:space="preserve"> </w: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الدالة </w:t>
            </w:r>
            <w:r w:rsidRPr="009D1399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220" w:dyaOrig="260" w14:anchorId="5B194C19">
                <v:shape id="_x0000_i1358" type="#_x0000_t75" style="width:11.25pt;height:12.75pt" o:ole="">
                  <v:imagedata r:id="rId591" o:title=""/>
                </v:shape>
                <o:OLEObject Type="Embed" ProgID="Equation.DSMT4" ShapeID="_x0000_i1358" DrawAspect="Content" ObjectID="_1797699048" r:id="rId592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معرفة على </w:t>
            </w:r>
            <w:r w:rsidRPr="009D1399">
              <w:rPr>
                <w:rFonts w:ascii="Amiri" w:eastAsiaTheme="minorEastAsia" w:hAnsi="Amiri" w:cs="Amiri"/>
                <w:position w:val="-4"/>
                <w:sz w:val="28"/>
                <w:szCs w:val="28"/>
                <w:lang w:bidi="ar-DZ"/>
              </w:rPr>
              <w:object w:dxaOrig="260" w:dyaOrig="260" w14:anchorId="74894A46">
                <v:shape id="_x0000_i1359" type="#_x0000_t75" style="width:12.75pt;height:12.75pt" o:ole="">
                  <v:imagedata r:id="rId593" o:title=""/>
                </v:shape>
                <o:OLEObject Type="Embed" ProgID="Equation.DSMT4" ShapeID="_x0000_i1359" DrawAspect="Content" ObjectID="_1797699049" r:id="rId594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 xml:space="preserve">  </w: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بــ: </w:t>
            </w:r>
            <w:r w:rsidRPr="009D1399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1540" w:dyaOrig="360" w14:anchorId="51F34E8C">
                <v:shape id="_x0000_i1360" type="#_x0000_t75" style="width:77.25pt;height:18.75pt" o:ole="">
                  <v:imagedata r:id="rId595" o:title=""/>
                </v:shape>
                <o:OLEObject Type="Embed" ProgID="Equation.DSMT4" ShapeID="_x0000_i1360" DrawAspect="Content" ObjectID="_1797699050" r:id="rId596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قابلة للاشتقاق ودالتها المشتقة:</w:t>
            </w:r>
          </w:p>
          <w:p w14:paraId="39E83CA3" w14:textId="77777777" w:rsidR="00BC6E8A" w:rsidRPr="009D1399" w:rsidRDefault="00BC6E8A" w:rsidP="00BC6E8A">
            <w:pPr>
              <w:bidi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9D1399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1840" w:dyaOrig="320" w14:anchorId="7E193915">
                <v:shape id="_x0000_i1361" type="#_x0000_t75" style="width:92.25pt;height:15.75pt" o:ole="">
                  <v:imagedata r:id="rId597" o:title=""/>
                </v:shape>
                <o:OLEObject Type="Embed" ProgID="Equation.DSMT4" ShapeID="_x0000_i1361" DrawAspect="Content" ObjectID="_1797699051" r:id="rId598"/>
              </w:object>
            </w:r>
          </w:p>
          <w:p w14:paraId="1D6B0B57" w14:textId="77777777" w:rsidR="00BC6E8A" w:rsidRPr="009D1399" w:rsidRDefault="00BC6E8A" w:rsidP="00BC6E8A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2E9EBF14" w14:textId="77777777" w:rsidR="00BC6E8A" w:rsidRPr="009D1399" w:rsidRDefault="00BC6E8A" w:rsidP="00BC6E8A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ج- الدالة المشتقة لحاصل قسمة دالتين</w:t>
            </w:r>
          </w:p>
          <w:p w14:paraId="1B153E21" w14:textId="77777777" w:rsidR="00BC6E8A" w:rsidRPr="009D1399" w:rsidRDefault="00BC6E8A" w:rsidP="00BC6E8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8FD45FE" w14:textId="77777777" w:rsidR="00BC6E8A" w:rsidRPr="009D1399" w:rsidRDefault="00BC6E8A" w:rsidP="00BC6E8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مبرهنة:</w:t>
            </w:r>
          </w:p>
          <w:p w14:paraId="4772D81F" w14:textId="77777777" w:rsidR="00BC6E8A" w:rsidRPr="009D1399" w:rsidRDefault="00BC6E8A" w:rsidP="00BC6E8A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إذا كانت الدالتان </w:t>
            </w:r>
            <w:r w:rsidRPr="009D1399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240" w:dyaOrig="320" w14:anchorId="28AFCDDF">
                <v:shape id="_x0000_i1362" type="#_x0000_t75" style="width:12pt;height:15.75pt" o:ole="">
                  <v:imagedata r:id="rId509" o:title=""/>
                </v:shape>
                <o:OLEObject Type="Embed" ProgID="Equation.DSMT4" ShapeID="_x0000_i1362" DrawAspect="Content" ObjectID="_1797699052" r:id="rId599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و </w:t>
            </w:r>
            <w:r w:rsidRPr="009D1399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220" w:dyaOrig="260" w14:anchorId="7B79A592">
                <v:shape id="_x0000_i1363" type="#_x0000_t75" style="width:11.25pt;height:12.75pt" o:ole="">
                  <v:imagedata r:id="rId511" o:title=""/>
                </v:shape>
                <o:OLEObject Type="Embed" ProgID="Equation.DSMT4" ShapeID="_x0000_i1363" DrawAspect="Content" ObjectID="_1797699053" r:id="rId600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قابلتين للاشتقاق على المجال </w:t>
            </w:r>
            <w:r w:rsidRPr="009D1399">
              <w:rPr>
                <w:rFonts w:ascii="Amiri" w:eastAsiaTheme="minorEastAsia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04D1CFC6">
                <v:shape id="_x0000_i1364" type="#_x0000_t75" style="width:9.75pt;height:12.75pt" o:ole="">
                  <v:imagedata r:id="rId513" o:title=""/>
                </v:shape>
                <o:OLEObject Type="Embed" ProgID="Equation.DSMT4" ShapeID="_x0000_i1364" DrawAspect="Content" ObjectID="_1797699054" r:id="rId601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حيث من أجل كل عدد حقيقي </w:t>
            </w:r>
            <w:r w:rsidRPr="009D1399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001C8A9E">
                <v:shape id="_x0000_i1365" type="#_x0000_t75" style="width:9.75pt;height:11.25pt" o:ole="">
                  <v:imagedata r:id="rId527" o:title=""/>
                </v:shape>
                <o:OLEObject Type="Embed" ProgID="Equation.DSMT4" ShapeID="_x0000_i1365" DrawAspect="Content" ObjectID="_1797699055" r:id="rId602"/>
              </w:objec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من </w:t>
            </w:r>
            <w:r w:rsidRPr="009D1399">
              <w:rPr>
                <w:rFonts w:ascii="Amiri" w:eastAsiaTheme="minorEastAsia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61FE7EE7">
                <v:shape id="_x0000_i1366" type="#_x0000_t75" style="width:9.75pt;height:12.75pt" o:ole="">
                  <v:imagedata r:id="rId513" o:title=""/>
                </v:shape>
                <o:OLEObject Type="Embed" ProgID="Equation.DSMT4" ShapeID="_x0000_i1366" DrawAspect="Content" ObjectID="_1797699056" r:id="rId603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حيث: </w:t>
            </w:r>
            <w:r w:rsidRPr="009D1399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880" w:dyaOrig="320" w14:anchorId="7B5743E6">
                <v:shape id="_x0000_i1367" type="#_x0000_t75" style="width:44.25pt;height:15.75pt" o:ole="">
                  <v:imagedata r:id="rId604" o:title=""/>
                </v:shape>
                <o:OLEObject Type="Embed" ProgID="Equation.DSMT4" ShapeID="_x0000_i1367" DrawAspect="Content" ObjectID="_1797699057" r:id="rId605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 xml:space="preserve"> </w: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فإن الدالة </w:t>
            </w:r>
            <w:r w:rsidRPr="009D1399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 xml:space="preserve"> </w:t>
            </w:r>
            <w:r w:rsidRPr="009D1399">
              <w:rPr>
                <w:rFonts w:ascii="Amiri" w:eastAsiaTheme="minorEastAsia" w:hAnsi="Amiri" w:cs="Amiri"/>
                <w:position w:val="-28"/>
                <w:sz w:val="28"/>
                <w:szCs w:val="28"/>
                <w:lang w:bidi="ar-DZ"/>
              </w:rPr>
              <w:object w:dxaOrig="279" w:dyaOrig="660" w14:anchorId="5DD4D0EE">
                <v:shape id="_x0000_i1368" type="#_x0000_t75" style="width:14.25pt;height:33pt" o:ole="">
                  <v:imagedata r:id="rId606" o:title=""/>
                </v:shape>
                <o:OLEObject Type="Embed" ProgID="Equation.DSMT4" ShapeID="_x0000_i1368" DrawAspect="Content" ObjectID="_1797699058" r:id="rId607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قابلة للاشتقاق على </w:t>
            </w:r>
            <w:r w:rsidRPr="009D1399">
              <w:rPr>
                <w:rFonts w:ascii="Amiri" w:eastAsiaTheme="minorEastAsia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48601666">
                <v:shape id="_x0000_i1369" type="#_x0000_t75" style="width:9.75pt;height:12.75pt" o:ole="">
                  <v:imagedata r:id="rId513" o:title=""/>
                </v:shape>
                <o:OLEObject Type="Embed" ProgID="Equation.DSMT4" ShapeID="_x0000_i1369" DrawAspect="Content" ObjectID="_1797699059" r:id="rId608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ودالتها المشتقة </w:t>
            </w:r>
            <w:r w:rsidRPr="009D1399">
              <w:rPr>
                <w:rFonts w:ascii="Amiri" w:eastAsiaTheme="minorEastAsia" w:hAnsi="Amiri" w:cs="Amiri"/>
                <w:position w:val="-30"/>
                <w:sz w:val="28"/>
                <w:szCs w:val="28"/>
                <w:lang w:bidi="ar-DZ"/>
              </w:rPr>
              <w:object w:dxaOrig="540" w:dyaOrig="780" w14:anchorId="29481C06">
                <v:shape id="_x0000_i1370" type="#_x0000_t75" style="width:27pt;height:39pt" o:ole="">
                  <v:imagedata r:id="rId609" o:title=""/>
                </v:shape>
                <o:OLEObject Type="Embed" ProgID="Equation.DSMT4" ShapeID="_x0000_i1370" DrawAspect="Content" ObjectID="_1797699060" r:id="rId610"/>
              </w:object>
            </w:r>
            <w:r w:rsidRPr="009D1399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معرفة كمايلي: </w:t>
            </w:r>
            <w:r w:rsidRPr="009D1399">
              <w:rPr>
                <w:rFonts w:ascii="Amiri" w:eastAsiaTheme="minorEastAsia" w:hAnsi="Amiri" w:cs="Amiri"/>
                <w:position w:val="-36"/>
                <w:sz w:val="28"/>
                <w:szCs w:val="28"/>
                <w:lang w:bidi="ar-DZ"/>
              </w:rPr>
              <w:object w:dxaOrig="3420" w:dyaOrig="840" w14:anchorId="4E67EB45">
                <v:shape id="_x0000_i1371" type="#_x0000_t75" style="width:171pt;height:42pt" o:ole="">
                  <v:imagedata r:id="rId611" o:title=""/>
                </v:shape>
                <o:OLEObject Type="Embed" ProgID="Equation.DSMT4" ShapeID="_x0000_i1371" DrawAspect="Content" ObjectID="_1797699061" r:id="rId612"/>
              </w:object>
            </w:r>
          </w:p>
          <w:p w14:paraId="1BD9F59B" w14:textId="77777777" w:rsidR="00BC6E8A" w:rsidRPr="009D1399" w:rsidRDefault="00BC6E8A" w:rsidP="00BC6E8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مثال:</w:t>
            </w:r>
          </w:p>
          <w:p w14:paraId="13AFF4B5" w14:textId="77777777" w:rsidR="00BC6E8A" w:rsidRPr="009D1399" w:rsidRDefault="00BC6E8A" w:rsidP="00BC6E8A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715"/>
              <w:gridCol w:w="1843"/>
              <w:gridCol w:w="3402"/>
            </w:tblGrid>
            <w:tr w:rsidR="00BC6E8A" w:rsidRPr="009D1399" w14:paraId="1D4B95F3" w14:textId="77777777" w:rsidTr="006B4853">
              <w:tc>
                <w:tcPr>
                  <w:tcW w:w="2715" w:type="dxa"/>
                </w:tcPr>
                <w:p w14:paraId="604B7C79" w14:textId="77777777" w:rsidR="00BC6E8A" w:rsidRPr="009D1399" w:rsidRDefault="00BC6E8A" w:rsidP="00BC6E8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مجالات قابلية الاشتقاق</w:t>
                  </w:r>
                </w:p>
              </w:tc>
              <w:tc>
                <w:tcPr>
                  <w:tcW w:w="1843" w:type="dxa"/>
                </w:tcPr>
                <w:p w14:paraId="4AF31B0D" w14:textId="77777777" w:rsidR="00BC6E8A" w:rsidRPr="009D1399" w:rsidRDefault="00BC6E8A" w:rsidP="00BC6E8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الدالة  </w:t>
                  </w:r>
                  <w:r w:rsidRPr="009D1399">
                    <w:rPr>
                      <w:rFonts w:ascii="Amiri" w:hAnsi="Amiri" w:cs="Amiri"/>
                      <w:position w:val="-10"/>
                      <w:sz w:val="28"/>
                      <w:szCs w:val="28"/>
                      <w:lang w:bidi="ar-DZ"/>
                    </w:rPr>
                    <w:object w:dxaOrig="300" w:dyaOrig="320" w14:anchorId="03B98EC9">
                      <v:shape id="_x0000_i1372" type="#_x0000_t75" style="width:15pt;height:15.75pt" o:ole="">
                        <v:imagedata r:id="rId613" o:title=""/>
                      </v:shape>
                      <o:OLEObject Type="Embed" ProgID="Equation.DSMT4" ShapeID="_x0000_i1372" DrawAspect="Content" ObjectID="_1797699062" r:id="rId614"/>
                    </w:object>
                  </w:r>
                </w:p>
              </w:tc>
              <w:tc>
                <w:tcPr>
                  <w:tcW w:w="3402" w:type="dxa"/>
                </w:tcPr>
                <w:p w14:paraId="6B61AD8B" w14:textId="77777777" w:rsidR="00BC6E8A" w:rsidRPr="009D1399" w:rsidRDefault="00BC6E8A" w:rsidP="00BC6E8A">
                  <w:pPr>
                    <w:bidi/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الدالة </w:t>
                  </w:r>
                  <w:r w:rsidRPr="009D1399">
                    <w:rPr>
                      <w:rFonts w:ascii="Amiri" w:hAnsi="Amiri" w:cs="Amiri"/>
                      <w:position w:val="-10"/>
                      <w:sz w:val="28"/>
                      <w:szCs w:val="28"/>
                      <w:lang w:bidi="ar-DZ"/>
                    </w:rPr>
                    <w:object w:dxaOrig="240" w:dyaOrig="320" w14:anchorId="00A76AE6">
                      <v:shape id="_x0000_i1373" type="#_x0000_t75" style="width:12pt;height:15.75pt" o:ole="">
                        <v:imagedata r:id="rId615" o:title=""/>
                      </v:shape>
                      <o:OLEObject Type="Embed" ProgID="Equation.DSMT4" ShapeID="_x0000_i1373" DrawAspect="Content" ObjectID="_1797699063" r:id="rId616"/>
                    </w:object>
                  </w:r>
                </w:p>
              </w:tc>
            </w:tr>
            <w:tr w:rsidR="00BC6E8A" w:rsidRPr="009D1399" w14:paraId="2753D303" w14:textId="77777777" w:rsidTr="006B4853">
              <w:tc>
                <w:tcPr>
                  <w:tcW w:w="2715" w:type="dxa"/>
                </w:tcPr>
                <w:p w14:paraId="77C446D8" w14:textId="77777777" w:rsidR="00BC6E8A" w:rsidRPr="009D1399" w:rsidRDefault="00BC6E8A" w:rsidP="00BC6E8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position w:val="-28"/>
                      <w:sz w:val="28"/>
                      <w:szCs w:val="28"/>
                    </w:rPr>
                    <w:object w:dxaOrig="880" w:dyaOrig="680" w14:anchorId="31BC9DAC">
                      <v:shape id="_x0000_i1374" type="#_x0000_t75" style="width:44.25pt;height:33.75pt" o:ole="">
                        <v:imagedata r:id="rId617" o:title=""/>
                      </v:shape>
                      <o:OLEObject Type="Embed" ProgID="Equation.DSMT4" ShapeID="_x0000_i1374" DrawAspect="Content" ObjectID="_1797699064" r:id="rId618"/>
                    </w:object>
                  </w:r>
                </w:p>
              </w:tc>
              <w:tc>
                <w:tcPr>
                  <w:tcW w:w="1843" w:type="dxa"/>
                </w:tcPr>
                <w:p w14:paraId="3FDEB5D1" w14:textId="77777777" w:rsidR="00BC6E8A" w:rsidRPr="009D1399" w:rsidRDefault="00BC6E8A" w:rsidP="00BC6E8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  <w:t>…………….</w:t>
                  </w:r>
                </w:p>
              </w:tc>
              <w:tc>
                <w:tcPr>
                  <w:tcW w:w="3402" w:type="dxa"/>
                </w:tcPr>
                <w:p w14:paraId="5DF1FBC0" w14:textId="77777777" w:rsidR="00BC6E8A" w:rsidRPr="009D1399" w:rsidRDefault="00BC6E8A" w:rsidP="00BC6E8A">
                  <w:pPr>
                    <w:bidi/>
                    <w:rPr>
                      <w:rFonts w:ascii="Amiri" w:hAnsi="Amiri" w:cs="Amiri"/>
                      <w:i/>
                      <w:sz w:val="28"/>
                      <w:szCs w:val="28"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position w:val="-24"/>
                      <w:sz w:val="28"/>
                      <w:szCs w:val="28"/>
                    </w:rPr>
                    <w:object w:dxaOrig="1340" w:dyaOrig="620" w14:anchorId="2BF99818">
                      <v:shape id="_x0000_i1375" type="#_x0000_t75" style="width:66.75pt;height:30.75pt" o:ole="">
                        <v:imagedata r:id="rId619" o:title=""/>
                      </v:shape>
                      <o:OLEObject Type="Embed" ProgID="Equation.DSMT4" ShapeID="_x0000_i1375" DrawAspect="Content" ObjectID="_1797699065" r:id="rId620"/>
                    </w:object>
                  </w:r>
                </w:p>
              </w:tc>
            </w:tr>
            <w:tr w:rsidR="00BC6E8A" w:rsidRPr="009D1399" w14:paraId="41505BBF" w14:textId="77777777" w:rsidTr="006B4853">
              <w:tc>
                <w:tcPr>
                  <w:tcW w:w="2715" w:type="dxa"/>
                </w:tcPr>
                <w:p w14:paraId="55D2E0E5" w14:textId="77777777" w:rsidR="00BC6E8A" w:rsidRPr="009D1399" w:rsidRDefault="00BC6E8A" w:rsidP="00BC6E8A">
                  <w:pPr>
                    <w:bidi/>
                    <w:rPr>
                      <w:rFonts w:ascii="Amiri" w:hAnsi="Amiri" w:cs="Amiri"/>
                      <w:i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position w:val="-4"/>
                      <w:sz w:val="28"/>
                      <w:szCs w:val="28"/>
                    </w:rPr>
                    <w:object w:dxaOrig="320" w:dyaOrig="300" w14:anchorId="214C9013">
                      <v:shape id="_x0000_i1376" type="#_x0000_t75" style="width:15.75pt;height:15pt" o:ole="">
                        <v:imagedata r:id="rId621" o:title=""/>
                      </v:shape>
                      <o:OLEObject Type="Embed" ProgID="Equation.DSMT4" ShapeID="_x0000_i1376" DrawAspect="Content" ObjectID="_1797699066" r:id="rId622"/>
                    </w:object>
                  </w:r>
                </w:p>
              </w:tc>
              <w:tc>
                <w:tcPr>
                  <w:tcW w:w="1843" w:type="dxa"/>
                </w:tcPr>
                <w:p w14:paraId="160AA3FC" w14:textId="77777777" w:rsidR="00BC6E8A" w:rsidRPr="009D1399" w:rsidRDefault="00BC6E8A" w:rsidP="00BC6E8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  <w:t>…………….</w:t>
                  </w:r>
                </w:p>
              </w:tc>
              <w:tc>
                <w:tcPr>
                  <w:tcW w:w="3402" w:type="dxa"/>
                </w:tcPr>
                <w:p w14:paraId="3141B884" w14:textId="77777777" w:rsidR="00BC6E8A" w:rsidRPr="009D1399" w:rsidRDefault="00BC6E8A" w:rsidP="00BC6E8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position w:val="-24"/>
                      <w:sz w:val="28"/>
                      <w:szCs w:val="28"/>
                    </w:rPr>
                    <w:object w:dxaOrig="1820" w:dyaOrig="660" w14:anchorId="113FDF57">
                      <v:shape id="_x0000_i1377" type="#_x0000_t75" style="width:90pt;height:33pt" o:ole="">
                        <v:imagedata r:id="rId623" o:title=""/>
                      </v:shape>
                      <o:OLEObject Type="Embed" ProgID="Equation.DSMT4" ShapeID="_x0000_i1377" DrawAspect="Content" ObjectID="_1797699067" r:id="rId624"/>
                    </w:object>
                  </w:r>
                </w:p>
              </w:tc>
            </w:tr>
            <w:tr w:rsidR="00BC6E8A" w:rsidRPr="009D1399" w14:paraId="18F70F77" w14:textId="77777777" w:rsidTr="006B4853">
              <w:tc>
                <w:tcPr>
                  <w:tcW w:w="2715" w:type="dxa"/>
                </w:tcPr>
                <w:p w14:paraId="42DC8647" w14:textId="77777777" w:rsidR="00BC6E8A" w:rsidRPr="009D1399" w:rsidRDefault="00BC6E8A" w:rsidP="00BC6E8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position w:val="-28"/>
                      <w:sz w:val="28"/>
                      <w:szCs w:val="28"/>
                    </w:rPr>
                    <w:object w:dxaOrig="880" w:dyaOrig="680" w14:anchorId="5A67D1CD">
                      <v:shape id="_x0000_i1378" type="#_x0000_t75" style="width:44.25pt;height:33.75pt" o:ole="">
                        <v:imagedata r:id="rId625" o:title=""/>
                      </v:shape>
                      <o:OLEObject Type="Embed" ProgID="Equation.DSMT4" ShapeID="_x0000_i1378" DrawAspect="Content" ObjectID="_1797699068" r:id="rId626"/>
                    </w:object>
                  </w:r>
                </w:p>
              </w:tc>
              <w:tc>
                <w:tcPr>
                  <w:tcW w:w="1843" w:type="dxa"/>
                </w:tcPr>
                <w:p w14:paraId="21182E1B" w14:textId="77777777" w:rsidR="00BC6E8A" w:rsidRPr="009D1399" w:rsidRDefault="00BC6E8A" w:rsidP="00BC6E8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D1399"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  <w:t>……………..</w:t>
                  </w:r>
                </w:p>
              </w:tc>
              <w:tc>
                <w:tcPr>
                  <w:tcW w:w="3402" w:type="dxa"/>
                </w:tcPr>
                <w:p w14:paraId="37AD9342" w14:textId="77777777" w:rsidR="00BC6E8A" w:rsidRPr="009D1399" w:rsidRDefault="00BC6E8A" w:rsidP="00BC6E8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9D1399">
                    <w:rPr>
                      <w:rFonts w:ascii="Amiri" w:hAnsi="Amiri" w:cs="Amiri"/>
                      <w:position w:val="-24"/>
                      <w:sz w:val="28"/>
                      <w:szCs w:val="28"/>
                    </w:rPr>
                    <w:object w:dxaOrig="1400" w:dyaOrig="620" w14:anchorId="5BE888B7">
                      <v:shape id="_x0000_i1379" type="#_x0000_t75" style="width:69.75pt;height:30.75pt" o:ole="">
                        <v:imagedata r:id="rId627" o:title=""/>
                      </v:shape>
                      <o:OLEObject Type="Embed" ProgID="Equation.DSMT4" ShapeID="_x0000_i1379" DrawAspect="Content" ObjectID="_1797699069" r:id="rId628"/>
                    </w:object>
                  </w:r>
                </w:p>
              </w:tc>
            </w:tr>
          </w:tbl>
          <w:p w14:paraId="5918FC74" w14:textId="77777777" w:rsidR="00BC6E8A" w:rsidRPr="009D1399" w:rsidRDefault="00BC6E8A" w:rsidP="00BC6E8A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2E99DF22" w14:textId="77777777" w:rsidR="00BC6E8A" w:rsidRDefault="00BC6E8A" w:rsidP="00BC6E8A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D139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تمارين:</w:t>
            </w:r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ت 31 ص 193   </w:t>
            </w:r>
            <w:proofErr w:type="gramStart"/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،</w:t>
            </w:r>
            <w:proofErr w:type="gramEnd"/>
            <w:r w:rsidRPr="009D13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ت 39 ص 194  </w:t>
            </w:r>
          </w:p>
          <w:p w14:paraId="6B95DE1C" w14:textId="1A5D7A50" w:rsidR="001B0804" w:rsidRDefault="00103A74" w:rsidP="001B0804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/>
                <w:noProof/>
                <w:sz w:val="28"/>
                <w:szCs w:val="28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0F2A0131" wp14:editId="551D8A46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280670</wp:posOffset>
                      </wp:positionV>
                      <wp:extent cx="3486150" cy="3390900"/>
                      <wp:effectExtent l="0" t="0" r="19050" b="19050"/>
                      <wp:wrapNone/>
                      <wp:docPr id="849143977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86150" cy="33909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39E4F1" w14:textId="41D05506" w:rsidR="00103A74" w:rsidRDefault="00103A74" w:rsidP="00103A74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05A8E95" wp14:editId="5D1CEE4D">
                                        <wp:extent cx="2971429" cy="2961905"/>
                                        <wp:effectExtent l="0" t="0" r="635" b="0"/>
                                        <wp:docPr id="620587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20587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971429" cy="29619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F2A0131" id="Rectangle 43" o:spid="_x0000_s1045" style="position:absolute;left:0;text-align:left;margin-left:28.2pt;margin-top:22.1pt;width:274.5pt;height:267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" fillcolor="white [3201]" strokecolor="white [3212]" strokeweight="2pt">
                      <v:textbox>
                        <w:txbxContent>
                          <w:p w14:paraId="6B39E4F1" w14:textId="41D05506" w:rsidR="00103A74" w:rsidRDefault="00103A74" w:rsidP="00103A7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5A8E95" wp14:editId="5D1CEE4D">
                                  <wp:extent cx="2971429" cy="2961905"/>
                                  <wp:effectExtent l="0" t="0" r="635" b="0"/>
                                  <wp:docPr id="620587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0587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71429" cy="2961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3B50A65" w14:textId="77777777" w:rsidR="0063624D" w:rsidRDefault="0063624D" w:rsidP="0063624D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72EFDC70" w14:textId="77777777" w:rsidR="0063624D" w:rsidRDefault="0063624D" w:rsidP="0063624D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572E6F0F" w14:textId="77777777" w:rsidR="0063624D" w:rsidRDefault="0063624D" w:rsidP="0063624D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3ADD171B" w14:textId="77777777" w:rsidR="0063624D" w:rsidRDefault="0063624D" w:rsidP="0063624D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0BCABE23" w14:textId="77777777" w:rsidR="0063624D" w:rsidRDefault="0063624D" w:rsidP="0063624D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4D78BBC8" w14:textId="77777777" w:rsidR="0063624D" w:rsidRDefault="0063624D" w:rsidP="0063624D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513AE538" w14:textId="77777777" w:rsidR="0063624D" w:rsidRDefault="0063624D" w:rsidP="0063624D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387BD6A8" w14:textId="77777777" w:rsidR="0063624D" w:rsidRDefault="0063624D" w:rsidP="0063624D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0DF5E6DC" w14:textId="77777777" w:rsidR="0063624D" w:rsidRPr="009D1399" w:rsidRDefault="0063624D" w:rsidP="0063624D">
            <w:pPr>
              <w:bidi/>
              <w:ind w:right="-851"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  <w:p w14:paraId="1E291A7C" w14:textId="77777777" w:rsidR="001B113A" w:rsidRDefault="001B113A" w:rsidP="001B0804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9125C6C" w14:textId="77777777" w:rsidR="00BC6E8A" w:rsidRDefault="00BC6E8A" w:rsidP="00BC6E8A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E4C3C05" w14:textId="77777777" w:rsidR="00BC6E8A" w:rsidRDefault="00BC6E8A" w:rsidP="00BC6E8A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7CC2BD9" w14:textId="20D3DF3C" w:rsidR="00BC6E8A" w:rsidRPr="00792B9B" w:rsidRDefault="00BC6E8A" w:rsidP="00BC6E8A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7EBAEDEF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446DC50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7ED7E3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62CC561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E9CF0A2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5C83AE3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D87ED9B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B336AA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44EC0D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F2095D4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209718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D514C96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F3DA4D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0AA493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5864C3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1E39A5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F96609C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050947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41C301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E2F1E1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660985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E8829C6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B797E0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4A4B75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3DB49A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9463D67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BF2325E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F2D4C7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ABA102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6F55151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C6DF88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D7A459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96639C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E90721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CD1DC0B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A20C68D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05804B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93951D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839727F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D7FE6D9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A79880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FE11DB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2353FBB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911F07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733FFE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6655689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9F990B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B8C1B0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87F2640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A30FA6D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4D70A3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6310D55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50520D4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E4FB98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631115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CF4DD1D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EC74AE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4C67C7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E65BE22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F0638F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4E44F2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53292C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DA87CDF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7712952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693340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406768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D187A35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608689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00EECD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0F767A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628592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C8ECE1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F2EF148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CFA5D4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4B2147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B100DB0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9891D1B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DCD572B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19CF34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C5C4686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4DA4B06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BCC189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6C8E97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24B1C5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83C785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D1856E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E046514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9C9280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C48167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BD118E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DD530F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F5C3F8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B38579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1BE222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805153" w14:textId="77777777" w:rsidR="0063624D" w:rsidRDefault="0063624D" w:rsidP="006362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70CA39" w14:textId="12F8E027" w:rsidR="0063624D" w:rsidRPr="0063624D" w:rsidRDefault="0063624D" w:rsidP="0063624D">
            <w:pPr>
              <w:bidi/>
              <w:rPr>
                <w:rFonts w:ascii="Amiri" w:hAnsi="Amiri" w:cs="Amiri"/>
                <w:color w:val="FF0000"/>
                <w:rtl/>
              </w:rPr>
            </w:pPr>
            <w:r w:rsidRPr="0063624D">
              <w:rPr>
                <w:rFonts w:ascii="Amiri" w:hAnsi="Amiri" w:cs="Amiri"/>
                <w:color w:val="FF0000"/>
                <w:rtl/>
              </w:rPr>
              <w:t>اثبات ان الدالتين غير قابلتين للاشتقاق عند الصفر</w:t>
            </w:r>
          </w:p>
          <w:p w14:paraId="16AE80DF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92A694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80D651D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ECF236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14D205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C9B979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DD1E84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4E87ED6" w14:textId="77777777" w:rsidR="001B113A" w:rsidRPr="00792B9B" w:rsidRDefault="001B113A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05D7B6B2" w14:textId="77777777" w:rsidR="001B113A" w:rsidRDefault="001B113A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EC3179E" wp14:editId="5D6DE409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222442727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42CB5" w14:textId="77777777" w:rsidR="001B113A" w:rsidRPr="00305590" w:rsidRDefault="001B113A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1E5414D7" w14:textId="33147EDA" w:rsidR="001B113A" w:rsidRPr="00305590" w:rsidRDefault="001B113A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="00BC6E8A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C6E8A" w:rsidRPr="005229A7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المشتقة واتجاه التغير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3179E" id="_x0000_s1046" style="position:absolute;left:0;text-align:left;margin-left:-46.15pt;margin-top:66.05pt;width:543pt;height:53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" fillcolor="white [3201]" strokecolor="black [3213]" strokeweight="2pt">
                <v:textbox>
                  <w:txbxContent>
                    <w:p w14:paraId="7DA42CB5" w14:textId="77777777" w:rsidR="001B113A" w:rsidRPr="00305590" w:rsidRDefault="001B113A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1E5414D7" w14:textId="33147EDA" w:rsidR="001B113A" w:rsidRPr="00305590" w:rsidRDefault="001B113A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="00BC6E8A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BC6E8A" w:rsidRPr="005229A7">
                        <w:rPr>
                          <w:rFonts w:ascii="Amiri" w:hAnsi="Amiri" w:cs="Amiri"/>
                          <w:sz w:val="24"/>
                          <w:szCs w:val="24"/>
                          <w:rtl/>
                          <w:lang w:bidi="ar-DZ"/>
                        </w:rPr>
                        <w:t>المشتقة واتجاه التغير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BD20CBA" wp14:editId="243F2525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762796169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C159F" w14:textId="58F32D58" w:rsidR="001B113A" w:rsidRPr="00305590" w:rsidRDefault="001B113A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CA6FF3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03 ساعات</w:t>
                            </w:r>
                          </w:p>
                          <w:p w14:paraId="71466C1F" w14:textId="77777777" w:rsidR="001B113A" w:rsidRDefault="001B113A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D20CBA" id="_x0000_s1047" style="position:absolute;left:0;text-align:left;margin-left:-44.65pt;margin-top:.8pt;width:100.5pt;height:58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" fillcolor="white [3201]" strokecolor="black [3213]" strokeweight="2pt">
                <v:textbox>
                  <w:txbxContent>
                    <w:p w14:paraId="772C159F" w14:textId="58F32D58" w:rsidR="001B113A" w:rsidRPr="00305590" w:rsidRDefault="001B113A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CA6FF3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03 ساعات</w:t>
                      </w:r>
                    </w:p>
                    <w:p w14:paraId="71466C1F" w14:textId="77777777" w:rsidR="001B113A" w:rsidRDefault="001B113A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80D3A9" wp14:editId="5A44BE5A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54095029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7CEA8" w14:textId="77777777" w:rsidR="001B113A" w:rsidRPr="00305590" w:rsidRDefault="001B113A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الثانية تسيير واقتصاد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80D3A9" id="_x0000_s1048" style="position:absolute;left:0;text-align:left;margin-left:396.35pt;margin-top:-.7pt;width:100.5pt;height:62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BNKQXCcwIAAEQ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0D57CEA8" w14:textId="77777777" w:rsidR="001B113A" w:rsidRPr="00305590" w:rsidRDefault="001B113A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الثانية تسيير واقتصاد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47793C" wp14:editId="4302B3E9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1044190198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8A1E8" w14:textId="77777777" w:rsidR="001B113A" w:rsidRPr="00305590" w:rsidRDefault="001B113A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شتقاقية</w:t>
                            </w:r>
                          </w:p>
                          <w:p w14:paraId="5B27F25C" w14:textId="5C5DFDA6" w:rsidR="001B113A" w:rsidRPr="00305590" w:rsidRDefault="001B113A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BC6E8A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C6E8A" w:rsidRPr="00BC6E8A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اتجاه التغير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47793C" id="_x0000_s1049" style="position:absolute;left:0;text-align:left;margin-left:66.35pt;margin-top:1.55pt;width:323.25pt;height:58.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" fillcolor="white [3201]" strokecolor="black [3213]" strokeweight="2pt">
                <v:textbox>
                  <w:txbxContent>
                    <w:p w14:paraId="19B8A1E8" w14:textId="77777777" w:rsidR="001B113A" w:rsidRPr="00305590" w:rsidRDefault="001B113A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الا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شتقاقية</w:t>
                      </w:r>
                    </w:p>
                    <w:p w14:paraId="5B27F25C" w14:textId="5C5DFDA6" w:rsidR="001B113A" w:rsidRPr="00305590" w:rsidRDefault="001B113A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BC6E8A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BC6E8A" w:rsidRPr="00BC6E8A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اتجاه التغير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3F888CE7" w14:textId="77777777" w:rsidR="001B113A" w:rsidRPr="00792B9B" w:rsidRDefault="001B113A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1B113A" w:rsidRPr="00792B9B" w14:paraId="39CF4186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74924345" w14:textId="77777777" w:rsidR="001B113A" w:rsidRPr="00305590" w:rsidRDefault="001B113A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2A2BA79A" w14:textId="77777777" w:rsidR="001B113A" w:rsidRPr="00305590" w:rsidRDefault="001B113A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67C98A65" w14:textId="77777777" w:rsidR="001B113A" w:rsidRPr="00305590" w:rsidRDefault="001B113A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1B113A" w:rsidRPr="00792B9B" w14:paraId="578EA57A" w14:textId="77777777" w:rsidTr="00305590">
        <w:tc>
          <w:tcPr>
            <w:tcW w:w="1278" w:type="dxa"/>
          </w:tcPr>
          <w:p w14:paraId="5F117CAE" w14:textId="77777777" w:rsidR="001B113A" w:rsidRDefault="001B113A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CE91898" w14:textId="77777777" w:rsidR="001B113A" w:rsidRDefault="001B113A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6162F3" w14:textId="77777777" w:rsidR="001B113A" w:rsidRDefault="001B113A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1DD50E" w14:textId="77777777" w:rsidR="001B113A" w:rsidRDefault="001B113A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832638" w14:textId="77777777" w:rsidR="001B113A" w:rsidRDefault="001B113A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D5E0BA8" w14:textId="77777777" w:rsidR="001B113A" w:rsidRDefault="001B113A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F219A6" w14:textId="77777777" w:rsidR="001B113A" w:rsidRDefault="001B113A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CEEB8B" w14:textId="77777777" w:rsidR="001B113A" w:rsidRDefault="001B113A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A2EFF40" w14:textId="77777777" w:rsidR="001B113A" w:rsidRDefault="001B113A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03063B" w14:textId="77777777" w:rsidR="001B113A" w:rsidRDefault="001B113A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712BFF3" w14:textId="77777777" w:rsidR="001B113A" w:rsidRDefault="001B113A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5AC829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6BDA28A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4115336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7B2189B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666D1EB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18FF584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ACABE4B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EF3081C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C8ACAE1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395CFC4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5504441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3575858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8E4DCA4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EF17405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FFCA1A1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9D19813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8C3CAAD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A43040C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7FF18D9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0692A87" w14:textId="77777777" w:rsidR="001B113A" w:rsidRDefault="001B113A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D9153E3" w14:textId="77777777" w:rsidR="001B113A" w:rsidRPr="00FB5A89" w:rsidRDefault="001B113A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6B4BF2F2" w14:textId="77777777" w:rsidR="001B113A" w:rsidRPr="00792B9B" w:rsidRDefault="001B113A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27D0926" w14:textId="77777777" w:rsidR="00CA6FF3" w:rsidRPr="00064445" w:rsidRDefault="00CA6FF3" w:rsidP="00CA6FF3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064445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نشاط</w:t>
            </w:r>
          </w:p>
          <w:p w14:paraId="31D4CBB3" w14:textId="77777777" w:rsidR="00CA6FF3" w:rsidRPr="00B60F95" w:rsidRDefault="00CA6FF3" w:rsidP="00CA6FF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60F95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240" w:dyaOrig="320" w14:anchorId="0CE5C040">
                <v:shape id="_x0000_i1380" type="#_x0000_t75" style="width:12pt;height:15.75pt" o:ole="">
                  <v:imagedata r:id="rId629" o:title=""/>
                </v:shape>
                <o:OLEObject Type="Embed" ProgID="Equation.DSMT4" ShapeID="_x0000_i1380" DrawAspect="Content" ObjectID="_1797699070" r:id="rId630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B60F95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220" w:dyaOrig="260" w14:anchorId="650D15BD">
                <v:shape id="_x0000_i1381" type="#_x0000_t75" style="width:11.25pt;height:12.75pt" o:ole="">
                  <v:imagedata r:id="rId631" o:title=""/>
                </v:shape>
                <o:OLEObject Type="Embed" ProgID="Equation.DSMT4" ShapeID="_x0000_i1381" DrawAspect="Content" ObjectID="_1797699071" r:id="rId632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B60F95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200" w:dyaOrig="279" w14:anchorId="4207E03B">
                <v:shape id="_x0000_i1382" type="#_x0000_t75" style="width:9.75pt;height:14.25pt" o:ole="">
                  <v:imagedata r:id="rId633" o:title=""/>
                </v:shape>
                <o:OLEObject Type="Embed" ProgID="Equation.DSMT4" ShapeID="_x0000_i1382" DrawAspect="Content" ObjectID="_1797699072" r:id="rId634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 و  </w:t>
            </w:r>
            <w:r w:rsidRPr="00B60F95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200" w:dyaOrig="279" w14:anchorId="433218D7">
                <v:shape id="_x0000_i1383" type="#_x0000_t75" style="width:9.75pt;height:14.25pt" o:ole="">
                  <v:imagedata r:id="rId635" o:title=""/>
                </v:shape>
                <o:OLEObject Type="Embed" ProgID="Equation.DSMT4" ShapeID="_x0000_i1383" DrawAspect="Content" ObjectID="_1797699073" r:id="rId636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دوال معرفة كما </w:t>
            </w:r>
            <w:r w:rsidRPr="00B60F95">
              <w:rPr>
                <w:rFonts w:ascii="Amiri" w:hAnsi="Amiri" w:cs="Amiri" w:hint="cs"/>
                <w:sz w:val="28"/>
                <w:szCs w:val="28"/>
                <w:rtl/>
              </w:rPr>
              <w:t>يلي:</w:t>
            </w:r>
          </w:p>
          <w:p w14:paraId="4B976426" w14:textId="77777777" w:rsidR="00CA6FF3" w:rsidRPr="00B60F95" w:rsidRDefault="00CA6FF3" w:rsidP="00CA6FF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  </w:t>
            </w:r>
            <w:r w:rsidRPr="00B60F95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1300" w:dyaOrig="320" w14:anchorId="73EFCF09">
                <v:shape id="_x0000_i1384" type="#_x0000_t75" style="width:65.25pt;height:15.75pt" o:ole="">
                  <v:imagedata r:id="rId637" o:title=""/>
                </v:shape>
                <o:OLEObject Type="Embed" ProgID="Equation.DSMT4" ShapeID="_x0000_i1384" DrawAspect="Content" ObjectID="_1797699074" r:id="rId638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معرفة على </w:t>
            </w:r>
            <w:r w:rsidRPr="00B60F95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260" w:dyaOrig="260" w14:anchorId="51E691CA">
                <v:shape id="_x0000_i1385" type="#_x0000_t75" style="width:12.75pt;height:12.75pt" o:ole="">
                  <v:imagedata r:id="rId639" o:title=""/>
                </v:shape>
                <o:OLEObject Type="Embed" ProgID="Equation.DSMT4" ShapeID="_x0000_i1385" DrawAspect="Content" ObjectID="_1797699075" r:id="rId640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.  </w:t>
            </w:r>
          </w:p>
          <w:p w14:paraId="09E9E2A5" w14:textId="77777777" w:rsidR="00CA6FF3" w:rsidRPr="00B60F95" w:rsidRDefault="00CA6FF3" w:rsidP="00CA6FF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  </w:t>
            </w:r>
            <w:r w:rsidRPr="00B60F95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1540" w:dyaOrig="320" w14:anchorId="1573E699">
                <v:shape id="_x0000_i1386" type="#_x0000_t75" style="width:77.25pt;height:15.75pt" o:ole="">
                  <v:imagedata r:id="rId641" o:title=""/>
                </v:shape>
                <o:OLEObject Type="Embed" ProgID="Equation.DSMT4" ShapeID="_x0000_i1386" DrawAspect="Content" ObjectID="_1797699076" r:id="rId642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معرفة على </w:t>
            </w:r>
            <w:r w:rsidRPr="00B60F95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260" w:dyaOrig="260" w14:anchorId="1A624ADC">
                <v:shape id="_x0000_i1387" type="#_x0000_t75" style="width:12.75pt;height:12.75pt" o:ole="">
                  <v:imagedata r:id="rId639" o:title=""/>
                </v:shape>
                <o:OLEObject Type="Embed" ProgID="Equation.DSMT4" ShapeID="_x0000_i1387" DrawAspect="Content" ObjectID="_1797699077" r:id="rId643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.       </w:t>
            </w:r>
          </w:p>
          <w:p w14:paraId="6CA88970" w14:textId="77777777" w:rsidR="00CA6FF3" w:rsidRPr="00B60F95" w:rsidRDefault="00CA6FF3" w:rsidP="00CA6FF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 </w:t>
            </w:r>
            <w:r w:rsidRPr="00B60F95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1020" w:dyaOrig="320" w14:anchorId="47DE9424">
                <v:shape id="_x0000_i1388" type="#_x0000_t75" style="width:51pt;height:15.75pt" o:ole="">
                  <v:imagedata r:id="rId644" o:title=""/>
                </v:shape>
                <o:OLEObject Type="Embed" ProgID="Equation.DSMT4" ShapeID="_x0000_i1388" DrawAspect="Content" ObjectID="_1797699078" r:id="rId645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معرفة على </w:t>
            </w:r>
            <w:r w:rsidRPr="00B60F95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260" w:dyaOrig="260" w14:anchorId="40E60816">
                <v:shape id="_x0000_i1389" type="#_x0000_t75" style="width:12.75pt;height:12.75pt" o:ole="">
                  <v:imagedata r:id="rId639" o:title=""/>
                </v:shape>
                <o:OLEObject Type="Embed" ProgID="Equation.DSMT4" ShapeID="_x0000_i1389" DrawAspect="Content" ObjectID="_1797699079" r:id="rId646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18AD820E" w14:textId="77777777" w:rsidR="00CA6FF3" w:rsidRPr="00B60F95" w:rsidRDefault="00CA6FF3" w:rsidP="00CA6FF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 </w:t>
            </w:r>
            <w:r w:rsidRPr="00B60F95">
              <w:rPr>
                <w:rFonts w:ascii="Amiri" w:hAnsi="Amiri" w:cs="Amiri"/>
                <w:position w:val="-24"/>
                <w:sz w:val="28"/>
                <w:szCs w:val="28"/>
                <w:rtl/>
              </w:rPr>
              <w:object w:dxaOrig="980" w:dyaOrig="620" w14:anchorId="53D11A1E">
                <v:shape id="_x0000_i1390" type="#_x0000_t75" style="width:48.75pt;height:30.75pt" o:ole="">
                  <v:imagedata r:id="rId647" o:title=""/>
                </v:shape>
                <o:OLEObject Type="Embed" ProgID="Equation.DSMT4" ShapeID="_x0000_i1390" DrawAspect="Content" ObjectID="_1797699080" r:id="rId648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معرفة على </w:t>
            </w:r>
            <w:r w:rsidRPr="00B60F95">
              <w:rPr>
                <w:rFonts w:ascii="Amiri" w:hAnsi="Amiri" w:cs="Amiri"/>
                <w:position w:val="-14"/>
                <w:sz w:val="28"/>
                <w:szCs w:val="28"/>
                <w:rtl/>
              </w:rPr>
              <w:object w:dxaOrig="800" w:dyaOrig="400" w14:anchorId="17E3E0D8">
                <v:shape id="_x0000_i1391" type="#_x0000_t75" style="width:39.75pt;height:20.25pt" o:ole="">
                  <v:imagedata r:id="rId649" o:title=""/>
                </v:shape>
                <o:OLEObject Type="Embed" ProgID="Equation.DSMT4" ShapeID="_x0000_i1391" DrawAspect="Content" ObjectID="_1797699081" r:id="rId650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53630A02" w14:textId="77777777" w:rsidR="00CA6FF3" w:rsidRPr="00B60F95" w:rsidRDefault="00CA6FF3" w:rsidP="00CA6FF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 1) ذكر بتغيرات </w:t>
            </w:r>
            <w:r w:rsidRPr="00B60F95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240" w:dyaOrig="320" w14:anchorId="1C35802F">
                <v:shape id="_x0000_i1392" type="#_x0000_t75" style="width:12pt;height:15.75pt" o:ole="">
                  <v:imagedata r:id="rId629" o:title=""/>
                </v:shape>
                <o:OLEObject Type="Embed" ProgID="Equation.DSMT4" ShapeID="_x0000_i1392" DrawAspect="Content" ObjectID="_1797699082" r:id="rId651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B60F95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220" w:dyaOrig="260" w14:anchorId="4B834A03">
                <v:shape id="_x0000_i1393" type="#_x0000_t75" style="width:11.25pt;height:12.75pt" o:ole="">
                  <v:imagedata r:id="rId631" o:title=""/>
                </v:shape>
                <o:OLEObject Type="Embed" ProgID="Equation.DSMT4" ShapeID="_x0000_i1393" DrawAspect="Content" ObjectID="_1797699083" r:id="rId652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B60F95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200" w:dyaOrig="279" w14:anchorId="06BB451D">
                <v:shape id="_x0000_i1394" type="#_x0000_t75" style="width:9.75pt;height:14.25pt" o:ole="">
                  <v:imagedata r:id="rId633" o:title=""/>
                </v:shape>
                <o:OLEObject Type="Embed" ProgID="Equation.DSMT4" ShapeID="_x0000_i1394" DrawAspect="Content" ObjectID="_1797699084" r:id="rId653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 و  </w:t>
            </w:r>
            <w:r w:rsidRPr="00B60F95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200" w:dyaOrig="279" w14:anchorId="59570BDA">
                <v:shape id="_x0000_i1395" type="#_x0000_t75" style="width:9.75pt;height:14.25pt" o:ole="">
                  <v:imagedata r:id="rId635" o:title=""/>
                </v:shape>
                <o:OLEObject Type="Embed" ProgID="Equation.DSMT4" ShapeID="_x0000_i1395" DrawAspect="Content" ObjectID="_1797699085" r:id="rId654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1983CE0A" w14:textId="77777777" w:rsidR="00CA6FF3" w:rsidRPr="00B60F95" w:rsidRDefault="00CA6FF3" w:rsidP="00CA6FF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 2) عين الدوال</w:t>
            </w:r>
            <w:r w:rsidRPr="00B60F95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300" w:dyaOrig="320" w14:anchorId="7B6E8B60">
                <v:shape id="_x0000_i1396" type="#_x0000_t75" style="width:15pt;height:15.75pt" o:ole="">
                  <v:imagedata r:id="rId655" o:title=""/>
                </v:shape>
                <o:OLEObject Type="Embed" ProgID="Equation.DSMT4" ShapeID="_x0000_i1396" DrawAspect="Content" ObjectID="_1797699086" r:id="rId656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B60F95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279" w:dyaOrig="320" w14:anchorId="5AE5D244">
                <v:shape id="_x0000_i1397" type="#_x0000_t75" style="width:14.25pt;height:15.75pt" o:ole="">
                  <v:imagedata r:id="rId657" o:title=""/>
                </v:shape>
                <o:OLEObject Type="Embed" ProgID="Equation.DSMT4" ShapeID="_x0000_i1397" DrawAspect="Content" ObjectID="_1797699087" r:id="rId658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B60F95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260" w:dyaOrig="279" w14:anchorId="3DC0663A">
                <v:shape id="_x0000_i1398" type="#_x0000_t75" style="width:12.75pt;height:14.25pt" o:ole="">
                  <v:imagedata r:id="rId659" o:title=""/>
                </v:shape>
                <o:OLEObject Type="Embed" ProgID="Equation.DSMT4" ShapeID="_x0000_i1398" DrawAspect="Content" ObjectID="_1797699088" r:id="rId660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 و  </w:t>
            </w:r>
            <w:r w:rsidRPr="00B60F95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260" w:dyaOrig="279" w14:anchorId="191E8BA6">
                <v:shape id="_x0000_i1399" type="#_x0000_t75" style="width:12.75pt;height:14.25pt" o:ole="">
                  <v:imagedata r:id="rId661" o:title=""/>
                </v:shape>
                <o:OLEObject Type="Embed" ProgID="Equation.DSMT4" ShapeID="_x0000_i1399" DrawAspect="Content" ObjectID="_1797699089" r:id="rId662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الدوال </w:t>
            </w:r>
            <w:r w:rsidRPr="00B60F95">
              <w:rPr>
                <w:rFonts w:ascii="Amiri" w:hAnsi="Amiri" w:cs="Amiri" w:hint="cs"/>
                <w:sz w:val="28"/>
                <w:szCs w:val="28"/>
                <w:rtl/>
              </w:rPr>
              <w:t>المشتقة للدوال</w:t>
            </w:r>
            <w:r w:rsidRPr="00B60F95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240" w:dyaOrig="320" w14:anchorId="43E02B35">
                <v:shape id="_x0000_i1400" type="#_x0000_t75" style="width:12pt;height:15.75pt" o:ole="">
                  <v:imagedata r:id="rId629" o:title=""/>
                </v:shape>
                <o:OLEObject Type="Embed" ProgID="Equation.DSMT4" ShapeID="_x0000_i1400" DrawAspect="Content" ObjectID="_1797699090" r:id="rId663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B60F95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220" w:dyaOrig="260" w14:anchorId="09E66A2C">
                <v:shape id="_x0000_i1401" type="#_x0000_t75" style="width:11.25pt;height:12.75pt" o:ole="">
                  <v:imagedata r:id="rId631" o:title=""/>
                </v:shape>
                <o:OLEObject Type="Embed" ProgID="Equation.DSMT4" ShapeID="_x0000_i1401" DrawAspect="Content" ObjectID="_1797699091" r:id="rId664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B60F95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200" w:dyaOrig="279" w14:anchorId="6783CC42">
                <v:shape id="_x0000_i1402" type="#_x0000_t75" style="width:9.75pt;height:14.25pt" o:ole="">
                  <v:imagedata r:id="rId633" o:title=""/>
                </v:shape>
                <o:OLEObject Type="Embed" ProgID="Equation.DSMT4" ShapeID="_x0000_i1402" DrawAspect="Content" ObjectID="_1797699092" r:id="rId665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 و  </w:t>
            </w:r>
            <w:r w:rsidRPr="00B60F95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200" w:dyaOrig="279" w14:anchorId="463FFB9C">
                <v:shape id="_x0000_i1403" type="#_x0000_t75" style="width:9.75pt;height:14.25pt" o:ole="">
                  <v:imagedata r:id="rId635" o:title=""/>
                </v:shape>
                <o:OLEObject Type="Embed" ProgID="Equation.DSMT4" ShapeID="_x0000_i1403" DrawAspect="Content" ObjectID="_1797699093" r:id="rId666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على </w:t>
            </w:r>
            <w:r w:rsidRPr="00B60F95">
              <w:rPr>
                <w:rFonts w:ascii="Amiri" w:hAnsi="Amiri" w:cs="Amiri" w:hint="cs"/>
                <w:sz w:val="28"/>
                <w:szCs w:val="28"/>
                <w:rtl/>
              </w:rPr>
              <w:t>الترتيب.</w:t>
            </w:r>
          </w:p>
          <w:p w14:paraId="70840AE7" w14:textId="77777777" w:rsidR="00CA6FF3" w:rsidRPr="00B60F95" w:rsidRDefault="00CA6FF3" w:rsidP="00CA6FF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 3) عين إشارات الدوال</w:t>
            </w:r>
            <w:r w:rsidRPr="00B60F95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300" w:dyaOrig="320" w14:anchorId="1FA45E46">
                <v:shape id="_x0000_i1404" type="#_x0000_t75" style="width:15pt;height:15.75pt" o:ole="">
                  <v:imagedata r:id="rId667" o:title=""/>
                </v:shape>
                <o:OLEObject Type="Embed" ProgID="Equation.DSMT4" ShapeID="_x0000_i1404" DrawAspect="Content" ObjectID="_1797699094" r:id="rId668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B60F95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279" w:dyaOrig="320" w14:anchorId="7FC16BA8">
                <v:shape id="_x0000_i1405" type="#_x0000_t75" style="width:14.25pt;height:15.75pt" o:ole="">
                  <v:imagedata r:id="rId669" o:title=""/>
                </v:shape>
                <o:OLEObject Type="Embed" ProgID="Equation.DSMT4" ShapeID="_x0000_i1405" DrawAspect="Content" ObjectID="_1797699095" r:id="rId670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B60F95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260" w:dyaOrig="279" w14:anchorId="3A4C1021">
                <v:shape id="_x0000_i1406" type="#_x0000_t75" style="width:12.75pt;height:14.25pt" o:ole="">
                  <v:imagedata r:id="rId671" o:title=""/>
                </v:shape>
                <o:OLEObject Type="Embed" ProgID="Equation.DSMT4" ShapeID="_x0000_i1406" DrawAspect="Content" ObjectID="_1797699096" r:id="rId672"/>
              </w:objec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 و  </w:t>
            </w:r>
            <w:r w:rsidRPr="00B60F95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260" w:dyaOrig="279" w14:anchorId="1313A4D2">
                <v:shape id="_x0000_i1407" type="#_x0000_t75" style="width:12.75pt;height:14.25pt" o:ole="">
                  <v:imagedata r:id="rId673" o:title=""/>
                </v:shape>
                <o:OLEObject Type="Embed" ProgID="Equation.DSMT4" ShapeID="_x0000_i1407" DrawAspect="Content" ObjectID="_1797699097" r:id="rId674"/>
              </w:object>
            </w:r>
            <w:r w:rsidRPr="00B60F95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</w: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على </w:t>
            </w:r>
            <w:r w:rsidRPr="00B60F95">
              <w:rPr>
                <w:rFonts w:ascii="Amiri" w:hAnsi="Amiri" w:cs="Amiri" w:hint="cs"/>
                <w:sz w:val="28"/>
                <w:szCs w:val="28"/>
                <w:rtl/>
              </w:rPr>
              <w:t>التوالي.</w:t>
            </w:r>
          </w:p>
          <w:p w14:paraId="14A345BE" w14:textId="77777777" w:rsidR="00CA6FF3" w:rsidRPr="00B60F95" w:rsidRDefault="00CA6FF3" w:rsidP="00CA6FF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 4) تأكد في كل حالة أنه إذا كانت الدالة متزايدة تماما على </w:t>
            </w:r>
            <w:r w:rsidRPr="00B60F95">
              <w:rPr>
                <w:rFonts w:ascii="Amiri" w:hAnsi="Amiri" w:cs="Amiri" w:hint="cs"/>
                <w:sz w:val="28"/>
                <w:szCs w:val="28"/>
                <w:rtl/>
              </w:rPr>
              <w:t>مجال فإن</w: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مشتقتها موجبة تماما على هذا </w:t>
            </w:r>
            <w:r w:rsidRPr="00B60F95">
              <w:rPr>
                <w:rFonts w:ascii="Amiri" w:hAnsi="Amiri" w:cs="Amiri" w:hint="cs"/>
                <w:sz w:val="28"/>
                <w:szCs w:val="28"/>
                <w:rtl/>
              </w:rPr>
              <w:t>المجال،</w: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B60F95">
              <w:rPr>
                <w:rFonts w:ascii="Amiri" w:hAnsi="Amiri" w:cs="Amiri" w:hint="cs"/>
                <w:sz w:val="28"/>
                <w:szCs w:val="28"/>
                <w:rtl/>
              </w:rPr>
              <w:t>وأنه</w: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إذا كانت الدالة متناقصة تماما على </w:t>
            </w:r>
            <w:r w:rsidRPr="00B60F95">
              <w:rPr>
                <w:rFonts w:ascii="Amiri" w:hAnsi="Amiri" w:cs="Amiri" w:hint="cs"/>
                <w:sz w:val="28"/>
                <w:szCs w:val="28"/>
                <w:rtl/>
              </w:rPr>
              <w:t>مجال فإن</w:t>
            </w:r>
            <w:r w:rsidRPr="00B60F95">
              <w:rPr>
                <w:rFonts w:ascii="Amiri" w:hAnsi="Amiri" w:cs="Amiri"/>
                <w:sz w:val="28"/>
                <w:szCs w:val="28"/>
                <w:rtl/>
              </w:rPr>
              <w:t xml:space="preserve"> مشتقتها سالبة تماما على هذا المجال. </w:t>
            </w:r>
          </w:p>
          <w:p w14:paraId="56B74D62" w14:textId="77777777" w:rsidR="00CA6FF3" w:rsidRDefault="00CA6FF3" w:rsidP="00CA6FF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51208DC1" w14:textId="77777777" w:rsidR="00CA6FF3" w:rsidRPr="00A27369" w:rsidRDefault="00CA6FF3" w:rsidP="00CA6FF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68EB0731" w14:textId="77777777" w:rsidR="00CA6FF3" w:rsidRDefault="00CA6FF3" w:rsidP="00CA6FF3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A2736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مبرهنة (تقبل دون برهان)</w:t>
            </w:r>
          </w:p>
          <w:p w14:paraId="1B7FDA17" w14:textId="77777777" w:rsidR="00CA6FF3" w:rsidRPr="00A27369" w:rsidRDefault="00CA6FF3" w:rsidP="00CA6FF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12DE5E6E" w14:textId="77777777" w:rsidR="00CA6FF3" w:rsidRPr="00A27369" w:rsidRDefault="00CA6FF3" w:rsidP="00CA6FF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A27369">
              <w:rPr>
                <w:rFonts w:ascii="Amiri" w:hAnsi="Amiri" w:cs="Amiri"/>
                <w:sz w:val="28"/>
                <w:szCs w:val="28"/>
                <w:rtl/>
              </w:rPr>
              <w:t>لتكن دالة</w:t>
            </w:r>
            <w:r w:rsidRPr="00A27369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240" w:dyaOrig="320" w14:anchorId="73A6D62A">
                <v:shape id="_x0000_i1408" type="#_x0000_t75" style="width:12pt;height:15.75pt" o:ole="">
                  <v:imagedata r:id="rId675" o:title=""/>
                </v:shape>
                <o:OLEObject Type="Embed" ProgID="Equation.DSMT4" ShapeID="_x0000_i1408" DrawAspect="Content" ObjectID="_1797699098" r:id="rId676"/>
              </w:object>
            </w:r>
            <w:r w:rsidRPr="00A27369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</w:t>
            </w:r>
            <w:r w:rsidRPr="00A27369">
              <w:rPr>
                <w:rFonts w:ascii="Amiri" w:hAnsi="Amiri" w:cs="Amiri"/>
                <w:sz w:val="28"/>
                <w:szCs w:val="28"/>
                <w:rtl/>
              </w:rPr>
              <w:t xml:space="preserve">معرفة وقابلة للاشتقاق على مجال </w:t>
            </w:r>
            <w:r w:rsidRPr="00A27369">
              <w:rPr>
                <w:rFonts w:ascii="Amiri" w:hAnsi="Amiri" w:cs="Amiri"/>
                <w:position w:val="-14"/>
                <w:sz w:val="28"/>
                <w:szCs w:val="28"/>
                <w:rtl/>
              </w:rPr>
              <w:object w:dxaOrig="340" w:dyaOrig="380" w14:anchorId="62730D34">
                <v:shape id="_x0000_i1409" type="#_x0000_t75" style="width:17.25pt;height:18.75pt" o:ole="">
                  <v:imagedata r:id="rId677" o:title=""/>
                </v:shape>
                <o:OLEObject Type="Embed" ProgID="Equation.DSMT4" ShapeID="_x0000_i1409" DrawAspect="Content" ObjectID="_1797699099" r:id="rId678"/>
              </w:object>
            </w:r>
            <w:r w:rsidRPr="00A27369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A27369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300" w:dyaOrig="320" w14:anchorId="72CE7F25">
                <v:shape id="_x0000_i1410" type="#_x0000_t75" style="width:15pt;height:15.75pt" o:ole="">
                  <v:imagedata r:id="rId679" o:title=""/>
                </v:shape>
                <o:OLEObject Type="Embed" ProgID="Equation.DSMT4" ShapeID="_x0000_i1410" DrawAspect="Content" ObjectID="_1797699100" r:id="rId680"/>
              </w:object>
            </w:r>
            <w:r w:rsidRPr="00A27369">
              <w:rPr>
                <w:rFonts w:ascii="Amiri" w:hAnsi="Amiri" w:cs="Amiri"/>
                <w:sz w:val="28"/>
                <w:szCs w:val="28"/>
                <w:rtl/>
              </w:rPr>
              <w:t xml:space="preserve"> دالتها المشتقة.</w:t>
            </w:r>
          </w:p>
          <w:p w14:paraId="77D94CAB" w14:textId="77777777" w:rsidR="00CA6FF3" w:rsidRPr="00A27369" w:rsidRDefault="00CA6FF3" w:rsidP="00CA6FF3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</w:rPr>
            </w:pPr>
            <w:r w:rsidRPr="00A27369">
              <w:rPr>
                <w:rFonts w:ascii="Amiri" w:hAnsi="Amiri" w:cs="Amiri"/>
                <w:sz w:val="28"/>
                <w:szCs w:val="28"/>
                <w:rtl/>
              </w:rPr>
              <w:t xml:space="preserve">   </w:t>
            </w:r>
            <w:r w:rsidRPr="00A27369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180" w:dyaOrig="200" w14:anchorId="76F0A6EC">
                <v:shape id="_x0000_i1411" type="#_x0000_t75" style="width:9pt;height:9.75pt" o:ole="">
                  <v:imagedata r:id="rId681" o:title=""/>
                </v:shape>
                <o:OLEObject Type="Embed" ProgID="Equation.DSMT4" ShapeID="_x0000_i1411" DrawAspect="Content" ObjectID="_1797699101" r:id="rId682"/>
              </w:object>
            </w:r>
            <w:r w:rsidRPr="00A27369">
              <w:rPr>
                <w:rFonts w:ascii="Amiri" w:hAnsi="Amiri" w:cs="Amiri"/>
                <w:sz w:val="28"/>
                <w:szCs w:val="28"/>
                <w:rtl/>
              </w:rPr>
              <w:t xml:space="preserve"> إذا كانت</w:t>
            </w:r>
            <w:r w:rsidRPr="00A27369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</w:t>
            </w:r>
            <w:r w:rsidRPr="00A27369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300" w:dyaOrig="320" w14:anchorId="0940AEF0">
                <v:shape id="_x0000_i1412" type="#_x0000_t75" style="width:15pt;height:15.75pt" o:ole="">
                  <v:imagedata r:id="rId683" o:title=""/>
                </v:shape>
                <o:OLEObject Type="Embed" ProgID="Equation.DSMT4" ShapeID="_x0000_i1412" DrawAspect="Content" ObjectID="_1797699102" r:id="rId684"/>
              </w:object>
            </w:r>
            <w:r w:rsidRPr="00A27369">
              <w:rPr>
                <w:rFonts w:ascii="Amiri" w:hAnsi="Amiri" w:cs="Amiri"/>
                <w:sz w:val="28"/>
                <w:szCs w:val="28"/>
                <w:rtl/>
              </w:rPr>
              <w:t xml:space="preserve"> موجبة تماما</w:t>
            </w:r>
            <w:r w:rsidRPr="00A27369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A27369">
              <w:rPr>
                <w:rFonts w:ascii="Amiri" w:hAnsi="Amiri" w:cs="Amiri"/>
                <w:sz w:val="28"/>
                <w:szCs w:val="28"/>
                <w:rtl/>
              </w:rPr>
              <w:t>على المجال</w:t>
            </w:r>
            <w:r w:rsidRPr="00A27369">
              <w:rPr>
                <w:rFonts w:ascii="Amiri" w:hAnsi="Amiri" w:cs="Amiri"/>
                <w:position w:val="-14"/>
                <w:sz w:val="28"/>
                <w:szCs w:val="28"/>
                <w:rtl/>
              </w:rPr>
              <w:object w:dxaOrig="340" w:dyaOrig="380" w14:anchorId="1183E2C4">
                <v:shape id="_x0000_i1413" type="#_x0000_t75" style="width:17.25pt;height:18.75pt" o:ole="">
                  <v:imagedata r:id="rId677" o:title=""/>
                </v:shape>
                <o:OLEObject Type="Embed" ProgID="Equation.DSMT4" ShapeID="_x0000_i1413" DrawAspect="Content" ObjectID="_1797699103" r:id="rId685"/>
              </w:object>
            </w:r>
            <w:r w:rsidRPr="00A27369">
              <w:rPr>
                <w:rFonts w:ascii="Amiri" w:hAnsi="Amiri" w:cs="Amiri"/>
                <w:sz w:val="28"/>
                <w:szCs w:val="28"/>
                <w:rtl/>
              </w:rPr>
              <w:t xml:space="preserve"> فإن </w:t>
            </w:r>
            <w:r w:rsidRPr="00A27369">
              <w:rPr>
                <w:rFonts w:ascii="Amiri" w:hAnsi="Amiri" w:cs="Amiri"/>
                <w:sz w:val="28"/>
                <w:szCs w:val="28"/>
              </w:rPr>
              <w:t xml:space="preserve">   </w:t>
            </w:r>
            <w:r w:rsidRPr="00A27369">
              <w:rPr>
                <w:rFonts w:ascii="Amiri" w:hAnsi="Amiri" w:cs="Amiri"/>
                <w:sz w:val="28"/>
                <w:szCs w:val="28"/>
                <w:rtl/>
              </w:rPr>
              <w:t>الدالة</w:t>
            </w:r>
            <w:r w:rsidRPr="00A27369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240" w:dyaOrig="320" w14:anchorId="0B9F27D0">
                <v:shape id="_x0000_i1414" type="#_x0000_t75" style="width:12pt;height:15.75pt" o:ole="">
                  <v:imagedata r:id="rId675" o:title=""/>
                </v:shape>
                <o:OLEObject Type="Embed" ProgID="Equation.DSMT4" ShapeID="_x0000_i1414" DrawAspect="Content" ObjectID="_1797699104" r:id="rId686"/>
              </w:object>
            </w:r>
            <w:r w:rsidRPr="00A27369">
              <w:rPr>
                <w:rFonts w:ascii="Amiri" w:hAnsi="Amiri" w:cs="Amiri"/>
                <w:sz w:val="28"/>
                <w:szCs w:val="28"/>
                <w:rtl/>
              </w:rPr>
              <w:t xml:space="preserve"> متزايدة تماما على المجال</w:t>
            </w:r>
            <w:r w:rsidRPr="00A27369">
              <w:rPr>
                <w:rFonts w:ascii="Amiri" w:hAnsi="Amiri" w:cs="Amiri"/>
                <w:position w:val="-14"/>
                <w:sz w:val="28"/>
                <w:szCs w:val="28"/>
                <w:rtl/>
              </w:rPr>
              <w:object w:dxaOrig="340" w:dyaOrig="380" w14:anchorId="73C70949">
                <v:shape id="_x0000_i1415" type="#_x0000_t75" style="width:17.25pt;height:18.75pt" o:ole="">
                  <v:imagedata r:id="rId677" o:title=""/>
                </v:shape>
                <o:OLEObject Type="Embed" ProgID="Equation.DSMT4" ShapeID="_x0000_i1415" DrawAspect="Content" ObjectID="_1797699105" r:id="rId687"/>
              </w:object>
            </w:r>
            <w:r w:rsidRPr="00A27369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665F2A7D" w14:textId="77777777" w:rsidR="00CA6FF3" w:rsidRPr="00A27369" w:rsidRDefault="00CA6FF3" w:rsidP="00CA6FF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A27369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  </w:t>
            </w:r>
            <w:r w:rsidRPr="00A27369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180" w:dyaOrig="200" w14:anchorId="35BC3499">
                <v:shape id="_x0000_i1416" type="#_x0000_t75" style="width:9pt;height:9.75pt" o:ole="">
                  <v:imagedata r:id="rId681" o:title=""/>
                </v:shape>
                <o:OLEObject Type="Embed" ProgID="Equation.DSMT4" ShapeID="_x0000_i1416" DrawAspect="Content" ObjectID="_1797699106" r:id="rId688"/>
              </w:object>
            </w:r>
            <w:r w:rsidRPr="00A27369">
              <w:rPr>
                <w:rFonts w:ascii="Amiri" w:hAnsi="Amiri" w:cs="Amiri"/>
                <w:sz w:val="28"/>
                <w:szCs w:val="28"/>
                <w:rtl/>
              </w:rPr>
              <w:t xml:space="preserve"> إذا كانت</w:t>
            </w:r>
            <w:r w:rsidRPr="00A27369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</w:t>
            </w:r>
            <w:r w:rsidRPr="00A27369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300" w:dyaOrig="320" w14:anchorId="103AADD2">
                <v:shape id="_x0000_i1417" type="#_x0000_t75" style="width:15pt;height:15.75pt" o:ole="">
                  <v:imagedata r:id="rId679" o:title=""/>
                </v:shape>
                <o:OLEObject Type="Embed" ProgID="Equation.DSMT4" ShapeID="_x0000_i1417" DrawAspect="Content" ObjectID="_1797699107" r:id="rId689"/>
              </w:object>
            </w:r>
            <w:r w:rsidRPr="00A27369">
              <w:rPr>
                <w:rFonts w:ascii="Amiri" w:hAnsi="Amiri" w:cs="Amiri"/>
                <w:sz w:val="28"/>
                <w:szCs w:val="28"/>
                <w:rtl/>
              </w:rPr>
              <w:t xml:space="preserve"> سالبة تماما</w:t>
            </w:r>
            <w:r w:rsidRPr="00A27369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A27369">
              <w:rPr>
                <w:rFonts w:ascii="Amiri" w:hAnsi="Amiri" w:cs="Amiri"/>
                <w:sz w:val="28"/>
                <w:szCs w:val="28"/>
                <w:rtl/>
              </w:rPr>
              <w:t>على المجال</w:t>
            </w:r>
            <w:r w:rsidRPr="00A27369">
              <w:rPr>
                <w:rFonts w:ascii="Amiri" w:hAnsi="Amiri" w:cs="Amiri"/>
                <w:position w:val="-14"/>
                <w:sz w:val="28"/>
                <w:szCs w:val="28"/>
                <w:rtl/>
              </w:rPr>
              <w:object w:dxaOrig="340" w:dyaOrig="380" w14:anchorId="362B1BC5">
                <v:shape id="_x0000_i1418" type="#_x0000_t75" style="width:17.25pt;height:18.75pt" o:ole="">
                  <v:imagedata r:id="rId677" o:title=""/>
                </v:shape>
                <o:OLEObject Type="Embed" ProgID="Equation.DSMT4" ShapeID="_x0000_i1418" DrawAspect="Content" ObjectID="_1797699108" r:id="rId690"/>
              </w:object>
            </w:r>
            <w:r w:rsidRPr="00A27369">
              <w:rPr>
                <w:rFonts w:ascii="Amiri" w:hAnsi="Amiri" w:cs="Amiri"/>
                <w:sz w:val="28"/>
                <w:szCs w:val="28"/>
                <w:rtl/>
              </w:rPr>
              <w:t xml:space="preserve"> فإن </w:t>
            </w:r>
            <w:r w:rsidRPr="00A27369">
              <w:rPr>
                <w:rFonts w:ascii="Amiri" w:hAnsi="Amiri" w:cs="Amiri"/>
                <w:sz w:val="28"/>
                <w:szCs w:val="28"/>
              </w:rPr>
              <w:t xml:space="preserve">  </w:t>
            </w:r>
            <w:r w:rsidRPr="00A27369">
              <w:rPr>
                <w:rFonts w:ascii="Amiri" w:hAnsi="Amiri" w:cs="Amiri"/>
                <w:sz w:val="28"/>
                <w:szCs w:val="28"/>
                <w:rtl/>
              </w:rPr>
              <w:t>الدالة</w:t>
            </w:r>
            <w:r w:rsidRPr="00A27369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240" w:dyaOrig="320" w14:anchorId="2ED51D2C">
                <v:shape id="_x0000_i1419" type="#_x0000_t75" style="width:12pt;height:15.75pt" o:ole="">
                  <v:imagedata r:id="rId675" o:title=""/>
                </v:shape>
                <o:OLEObject Type="Embed" ProgID="Equation.DSMT4" ShapeID="_x0000_i1419" DrawAspect="Content" ObjectID="_1797699109" r:id="rId691"/>
              </w:object>
            </w:r>
            <w:r w:rsidRPr="00A27369">
              <w:rPr>
                <w:rFonts w:ascii="Amiri" w:hAnsi="Amiri" w:cs="Amiri"/>
                <w:sz w:val="28"/>
                <w:szCs w:val="28"/>
                <w:rtl/>
              </w:rPr>
              <w:t xml:space="preserve"> متناقصة تماما على المجال</w:t>
            </w:r>
            <w:r w:rsidRPr="00A27369">
              <w:rPr>
                <w:rFonts w:ascii="Amiri" w:hAnsi="Amiri" w:cs="Amiri"/>
                <w:position w:val="-14"/>
                <w:sz w:val="28"/>
                <w:szCs w:val="28"/>
                <w:rtl/>
              </w:rPr>
              <w:object w:dxaOrig="340" w:dyaOrig="380" w14:anchorId="40CCFB33">
                <v:shape id="_x0000_i1420" type="#_x0000_t75" style="width:17.25pt;height:18.75pt" o:ole="">
                  <v:imagedata r:id="rId677" o:title=""/>
                </v:shape>
                <o:OLEObject Type="Embed" ProgID="Equation.DSMT4" ShapeID="_x0000_i1420" DrawAspect="Content" ObjectID="_1797699110" r:id="rId692"/>
              </w:object>
            </w:r>
            <w:r w:rsidRPr="00A27369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6BEDECAD" w14:textId="77777777" w:rsidR="00CA6FF3" w:rsidRPr="00A27369" w:rsidRDefault="00CA6FF3" w:rsidP="00CA6FF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A27369">
              <w:rPr>
                <w:rFonts w:ascii="Amiri" w:hAnsi="Amiri" w:cs="Amiri"/>
                <w:sz w:val="28"/>
                <w:szCs w:val="28"/>
                <w:rtl/>
              </w:rPr>
              <w:t xml:space="preserve">   </w:t>
            </w:r>
            <w:r w:rsidRPr="00A27369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180" w:dyaOrig="200" w14:anchorId="12CDA1AE">
                <v:shape id="_x0000_i1421" type="#_x0000_t75" style="width:9pt;height:9.75pt" o:ole="">
                  <v:imagedata r:id="rId681" o:title=""/>
                </v:shape>
                <o:OLEObject Type="Embed" ProgID="Equation.DSMT4" ShapeID="_x0000_i1421" DrawAspect="Content" ObjectID="_1797699111" r:id="rId693"/>
              </w:object>
            </w:r>
            <w:r w:rsidRPr="00A27369">
              <w:rPr>
                <w:rFonts w:ascii="Amiri" w:hAnsi="Amiri" w:cs="Amiri"/>
                <w:sz w:val="28"/>
                <w:szCs w:val="28"/>
                <w:rtl/>
              </w:rPr>
              <w:t xml:space="preserve"> إذا كانت</w:t>
            </w:r>
            <w:r w:rsidRPr="00A27369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</w:t>
            </w:r>
            <w:r w:rsidRPr="00A27369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300" w:dyaOrig="320" w14:anchorId="75C054FE">
                <v:shape id="_x0000_i1422" type="#_x0000_t75" style="width:15pt;height:15.75pt" o:ole="">
                  <v:imagedata r:id="rId679" o:title=""/>
                </v:shape>
                <o:OLEObject Type="Embed" ProgID="Equation.DSMT4" ShapeID="_x0000_i1422" DrawAspect="Content" ObjectID="_1797699112" r:id="rId694"/>
              </w:object>
            </w:r>
            <w:r w:rsidRPr="00A27369">
              <w:rPr>
                <w:rFonts w:ascii="Amiri" w:hAnsi="Amiri" w:cs="Amiri"/>
                <w:sz w:val="28"/>
                <w:szCs w:val="28"/>
                <w:rtl/>
              </w:rPr>
              <w:t xml:space="preserve"> معدومة على المجال</w:t>
            </w:r>
            <w:r w:rsidRPr="00A27369">
              <w:rPr>
                <w:rFonts w:ascii="Amiri" w:hAnsi="Amiri" w:cs="Amiri"/>
                <w:position w:val="-14"/>
                <w:sz w:val="28"/>
                <w:szCs w:val="28"/>
                <w:rtl/>
              </w:rPr>
              <w:object w:dxaOrig="340" w:dyaOrig="380" w14:anchorId="6E898ABC">
                <v:shape id="_x0000_i1423" type="#_x0000_t75" style="width:17.25pt;height:18.75pt" o:ole="">
                  <v:imagedata r:id="rId677" o:title=""/>
                </v:shape>
                <o:OLEObject Type="Embed" ProgID="Equation.DSMT4" ShapeID="_x0000_i1423" DrawAspect="Content" ObjectID="_1797699113" r:id="rId695"/>
              </w:object>
            </w:r>
            <w:r w:rsidRPr="00A27369">
              <w:rPr>
                <w:rFonts w:ascii="Amiri" w:hAnsi="Amiri" w:cs="Amiri"/>
                <w:sz w:val="28"/>
                <w:szCs w:val="28"/>
                <w:rtl/>
              </w:rPr>
              <w:t xml:space="preserve"> فإن الدالة</w:t>
            </w:r>
            <w:r w:rsidRPr="00A27369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240" w:dyaOrig="320" w14:anchorId="2D9C2EE2">
                <v:shape id="_x0000_i1424" type="#_x0000_t75" style="width:12pt;height:15.75pt" o:ole="">
                  <v:imagedata r:id="rId675" o:title=""/>
                </v:shape>
                <o:OLEObject Type="Embed" ProgID="Equation.DSMT4" ShapeID="_x0000_i1424" DrawAspect="Content" ObjectID="_1797699114" r:id="rId696"/>
              </w:object>
            </w:r>
            <w:r w:rsidRPr="00A27369">
              <w:rPr>
                <w:rFonts w:ascii="Amiri" w:hAnsi="Amiri" w:cs="Amiri"/>
                <w:sz w:val="28"/>
                <w:szCs w:val="28"/>
                <w:rtl/>
              </w:rPr>
              <w:t xml:space="preserve"> ثابتة على المجال</w:t>
            </w:r>
            <w:r w:rsidRPr="00A27369">
              <w:rPr>
                <w:rFonts w:ascii="Amiri" w:hAnsi="Amiri" w:cs="Amiri"/>
                <w:position w:val="-14"/>
                <w:sz w:val="28"/>
                <w:szCs w:val="28"/>
                <w:rtl/>
              </w:rPr>
              <w:object w:dxaOrig="340" w:dyaOrig="380" w14:anchorId="5BBF4CD2">
                <v:shape id="_x0000_i1425" type="#_x0000_t75" style="width:17.25pt;height:18.75pt" o:ole="">
                  <v:imagedata r:id="rId677" o:title=""/>
                </v:shape>
                <o:OLEObject Type="Embed" ProgID="Equation.DSMT4" ShapeID="_x0000_i1425" DrawAspect="Content" ObjectID="_1797699115" r:id="rId697"/>
              </w:object>
            </w:r>
            <w:r w:rsidRPr="00A27369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219D9EF0" w14:textId="77777777" w:rsidR="00CA6FF3" w:rsidRDefault="00CA6FF3" w:rsidP="00CA6FF3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F9011F3" w14:textId="77777777" w:rsidR="00CA6FF3" w:rsidRDefault="00CA6FF3" w:rsidP="00CA6FF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5F7A206A" w14:textId="77777777" w:rsidR="00CA6FF3" w:rsidRDefault="00CA6FF3" w:rsidP="00CA6FF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6E71ADB" w14:textId="350D6F78" w:rsidR="00CA6FF3" w:rsidRPr="00A27369" w:rsidRDefault="00CA6FF3" w:rsidP="00CA6FF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A2736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 01: ت 42 ص 194.</w:t>
            </w:r>
          </w:p>
          <w:p w14:paraId="5AFE09D7" w14:textId="77777777" w:rsidR="00CA6FF3" w:rsidRPr="00A27369" w:rsidRDefault="00CA6FF3" w:rsidP="00CA6FF3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5ECC657B" w14:textId="77777777" w:rsidR="00CA6FF3" w:rsidRPr="00A27369" w:rsidRDefault="00CA6FF3" w:rsidP="00CA6FF3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A2736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 02: ت 43 ص 194.</w:t>
            </w:r>
          </w:p>
          <w:p w14:paraId="625DFA7F" w14:textId="77777777" w:rsidR="00CA6FF3" w:rsidRPr="00A27369" w:rsidRDefault="00CA6FF3" w:rsidP="00CA6FF3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4A5FB9AC" w14:textId="77777777" w:rsidR="00CA6FF3" w:rsidRPr="00A27369" w:rsidRDefault="00CA6FF3" w:rsidP="00CA6FF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A2736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تمرين 01:</w:t>
            </w:r>
          </w:p>
          <w:p w14:paraId="5562C5AA" w14:textId="2E3FD9A0" w:rsidR="00CA6FF3" w:rsidRPr="00A27369" w:rsidRDefault="00103A74" w:rsidP="00CA6FF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hAnsi="Amiri" w:cs="Amiri"/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628C8A2B" wp14:editId="2BAE1F5D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267335</wp:posOffset>
                      </wp:positionV>
                      <wp:extent cx="2228850" cy="2152650"/>
                      <wp:effectExtent l="0" t="0" r="19050" b="19050"/>
                      <wp:wrapNone/>
                      <wp:docPr id="206569693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0" cy="21526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E4DEF3" w14:textId="09EE2146" w:rsidR="00103A74" w:rsidRDefault="00103A74" w:rsidP="00103A74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F7F4151" wp14:editId="24ECCE2B">
                                        <wp:extent cx="2020570" cy="2014220"/>
                                        <wp:effectExtent l="0" t="0" r="0" b="5080"/>
                                        <wp:docPr id="535715185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35715185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20570" cy="20142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28C8A2B" id="Rectangle 44" o:spid="_x0000_s1050" style="position:absolute;left:0;text-align:left;margin-left:3.45pt;margin-top:21.05pt;width:175.5pt;height:169.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" fillcolor="white [3201]" strokecolor="white [3212]" strokeweight="2pt">
                      <v:textbox>
                        <w:txbxContent>
                          <w:p w14:paraId="36E4DEF3" w14:textId="09EE2146" w:rsidR="00103A74" w:rsidRDefault="00103A74" w:rsidP="00103A7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7F4151" wp14:editId="24ECCE2B">
                                  <wp:extent cx="2020570" cy="2014220"/>
                                  <wp:effectExtent l="0" t="0" r="0" b="5080"/>
                                  <wp:docPr id="535715185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5715185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0570" cy="2014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945DDDA" w14:textId="77777777" w:rsidR="00CA6FF3" w:rsidRPr="008741EF" w:rsidRDefault="00CA6FF3" w:rsidP="00CA6FF3">
            <w:pPr>
              <w:bidi/>
              <w:spacing w:before="120"/>
              <w:rPr>
                <w:rFonts w:cstheme="minorHAnsi"/>
                <w:sz w:val="28"/>
                <w:szCs w:val="28"/>
                <w:rtl/>
              </w:rPr>
            </w:pPr>
            <w:r w:rsidRPr="00A27369">
              <w:rPr>
                <w:rFonts w:ascii="Amiri" w:hAnsi="Amiri" w:cs="Amiri"/>
                <w:noProof/>
                <w:sz w:val="28"/>
                <w:szCs w:val="28"/>
              </w:rPr>
              <w:drawing>
                <wp:anchor distT="0" distB="0" distL="114300" distR="114300" simplePos="0" relativeHeight="251782144" behindDoc="0" locked="0" layoutInCell="1" allowOverlap="1" wp14:anchorId="2B08657B" wp14:editId="5D6AD083">
                  <wp:simplePos x="0" y="0"/>
                  <wp:positionH relativeFrom="column">
                    <wp:posOffset>2479675</wp:posOffset>
                  </wp:positionH>
                  <wp:positionV relativeFrom="paragraph">
                    <wp:posOffset>513715</wp:posOffset>
                  </wp:positionV>
                  <wp:extent cx="2352675" cy="1306195"/>
                  <wp:effectExtent l="0" t="0" r="9525" b="8255"/>
                  <wp:wrapNone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1306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27369">
              <w:rPr>
                <w:rFonts w:ascii="Amiri" w:hAnsi="Amiri" w:cs="Amiri"/>
                <w:noProof/>
                <w:position w:val="-10"/>
                <w:sz w:val="28"/>
                <w:szCs w:val="28"/>
                <w:rtl/>
              </w:rPr>
              <w:object w:dxaOrig="240" w:dyaOrig="320" w14:anchorId="54F30162">
                <v:shape id="_x0000_i1426" type="#_x0000_t75" style="width:12pt;height:15.75pt" o:ole="">
                  <v:imagedata r:id="rId699" o:title=""/>
                </v:shape>
                <o:OLEObject Type="Embed" ProgID="Equation.DSMT4" ShapeID="_x0000_i1426" DrawAspect="Content" ObjectID="_1797699116" r:id="rId700"/>
              </w:object>
            </w:r>
            <w:r w:rsidRPr="00A27369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 دالة قابلة للاشتقاق على</w:t>
            </w:r>
            <m:oMath>
              <m:r>
                <m:rPr>
                  <m:scr m:val="double-struck"/>
                </m:rPr>
                <w:rPr>
                  <w:rFonts w:ascii="Cambria Math" w:hAnsi="Cambria Math" w:cs="Amiri"/>
                  <w:sz w:val="28"/>
                  <w:szCs w:val="28"/>
                </w:rPr>
                <m:t>R</m:t>
              </m:r>
            </m:oMath>
            <w:r w:rsidRPr="00A27369">
              <w:rPr>
                <w:rFonts w:ascii="Amiri" w:hAnsi="Amiri" w:cs="Amiri"/>
                <w:sz w:val="28"/>
                <w:szCs w:val="28"/>
                <w:rtl/>
              </w:rPr>
              <w:t xml:space="preserve"> ممثلة بالمنحني</w:t>
            </w:r>
            <w:r w:rsidRPr="00A27369">
              <w:rPr>
                <w:rFonts w:ascii="Amiri" w:hAnsi="Amiri" w:cs="Amiri"/>
                <w:position w:val="-14"/>
                <w:sz w:val="28"/>
                <w:szCs w:val="28"/>
                <w:rtl/>
              </w:rPr>
              <w:object w:dxaOrig="520" w:dyaOrig="380" w14:anchorId="0988F86D">
                <v:shape id="_x0000_i1427" type="#_x0000_t75" style="width:26.25pt;height:18.75pt" o:ole="">
                  <v:imagedata r:id="rId701" o:title=""/>
                </v:shape>
                <o:OLEObject Type="Embed" ProgID="Equation.DSMT4" ShapeID="_x0000_i1427" DrawAspect="Content" ObjectID="_1797699117" r:id="rId702"/>
              </w:object>
            </w:r>
            <w:r w:rsidRPr="00A27369">
              <w:rPr>
                <w:rFonts w:ascii="Amiri" w:hAnsi="Amiri" w:cs="Amiri"/>
                <w:sz w:val="28"/>
                <w:szCs w:val="28"/>
                <w:rtl/>
              </w:rPr>
              <w:t>.</w:t>
            </w:r>
            <w:r w:rsidRPr="008741EF">
              <w:rPr>
                <w:rFonts w:cstheme="minorHAnsi"/>
                <w:sz w:val="28"/>
                <w:szCs w:val="28"/>
                <w:rtl/>
              </w:rPr>
              <w:br/>
            </w:r>
          </w:p>
          <w:p w14:paraId="185CDEE5" w14:textId="77777777" w:rsidR="00CA6FF3" w:rsidRPr="008741EF" w:rsidRDefault="00CA6FF3" w:rsidP="00CA6FF3">
            <w:pPr>
              <w:ind w:left="603" w:hanging="116"/>
              <w:rPr>
                <w:rFonts w:cstheme="minorHAnsi"/>
                <w:sz w:val="28"/>
                <w:szCs w:val="28"/>
                <w:rtl/>
              </w:rPr>
            </w:pPr>
          </w:p>
          <w:p w14:paraId="3DDFC3D8" w14:textId="77777777" w:rsidR="00CA6FF3" w:rsidRPr="008741EF" w:rsidRDefault="00CA6FF3" w:rsidP="00CA6FF3">
            <w:pPr>
              <w:ind w:left="603" w:hanging="116"/>
              <w:rPr>
                <w:rFonts w:cstheme="minorHAnsi"/>
                <w:sz w:val="28"/>
                <w:szCs w:val="28"/>
                <w:rtl/>
              </w:rPr>
            </w:pPr>
          </w:p>
          <w:p w14:paraId="4C690857" w14:textId="77777777" w:rsidR="00CA6FF3" w:rsidRPr="008741EF" w:rsidRDefault="00CA6FF3" w:rsidP="00CA6FF3">
            <w:pPr>
              <w:ind w:left="603" w:hanging="116"/>
              <w:rPr>
                <w:rFonts w:cstheme="minorHAnsi"/>
                <w:sz w:val="28"/>
                <w:szCs w:val="28"/>
                <w:rtl/>
              </w:rPr>
            </w:pPr>
          </w:p>
          <w:p w14:paraId="7471C765" w14:textId="77777777" w:rsidR="00CA6FF3" w:rsidRPr="008741EF" w:rsidRDefault="00CA6FF3" w:rsidP="00CA6FF3">
            <w:pPr>
              <w:ind w:left="603" w:hanging="116"/>
              <w:rPr>
                <w:rFonts w:cstheme="minorHAnsi"/>
                <w:sz w:val="28"/>
                <w:szCs w:val="28"/>
                <w:rtl/>
              </w:rPr>
            </w:pPr>
          </w:p>
          <w:p w14:paraId="4BFB6D12" w14:textId="77777777" w:rsidR="00CA6FF3" w:rsidRPr="008741EF" w:rsidRDefault="00CA6FF3" w:rsidP="00CA6FF3">
            <w:pPr>
              <w:tabs>
                <w:tab w:val="left" w:pos="2169"/>
              </w:tabs>
              <w:bidi/>
              <w:spacing w:before="120"/>
              <w:rPr>
                <w:rFonts w:cstheme="minorHAnsi"/>
                <w:sz w:val="28"/>
                <w:szCs w:val="28"/>
                <w:rtl/>
              </w:rPr>
            </w:pPr>
          </w:p>
          <w:p w14:paraId="07941D4A" w14:textId="77777777" w:rsidR="00CA6FF3" w:rsidRDefault="00CA6FF3" w:rsidP="00CA6FF3">
            <w:pPr>
              <w:bidi/>
              <w:spacing w:before="120"/>
              <w:rPr>
                <w:rFonts w:cstheme="minorHAnsi"/>
                <w:sz w:val="28"/>
                <w:szCs w:val="28"/>
                <w:rtl/>
              </w:rPr>
            </w:pPr>
          </w:p>
          <w:p w14:paraId="583459E0" w14:textId="77777777" w:rsidR="00CA6FF3" w:rsidRPr="00A27369" w:rsidRDefault="00CA6FF3" w:rsidP="00CA6FF3">
            <w:pPr>
              <w:bidi/>
              <w:spacing w:before="120"/>
              <w:ind w:left="601" w:hanging="113"/>
              <w:rPr>
                <w:rFonts w:ascii="Amiri" w:hAnsi="Amiri" w:cs="Amiri"/>
                <w:sz w:val="28"/>
                <w:szCs w:val="28"/>
                <w:rtl/>
              </w:rPr>
            </w:pPr>
            <w:r w:rsidRPr="00A27369">
              <w:rPr>
                <w:rFonts w:ascii="Amiri" w:hAnsi="Amiri" w:cs="Amiri"/>
                <w:sz w:val="28"/>
                <w:szCs w:val="28"/>
                <w:rtl/>
              </w:rPr>
              <w:t>أدرس إشارة</w:t>
            </w:r>
            <w:r w:rsidRPr="00A27369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600" w:dyaOrig="360" w14:anchorId="66AF2FAF">
                <v:shape id="_x0000_i1428" type="#_x0000_t75" style="width:30pt;height:18pt" o:ole="">
                  <v:imagedata r:id="rId703" o:title=""/>
                </v:shape>
                <o:OLEObject Type="Embed" ProgID="Equation.DSMT4" ShapeID="_x0000_i1428" DrawAspect="Content" ObjectID="_1797699118" r:id="rId704"/>
              </w:object>
            </w:r>
            <w:r w:rsidRPr="00A27369">
              <w:rPr>
                <w:rFonts w:ascii="Amiri" w:hAnsi="Amiri" w:cs="Amiri"/>
                <w:sz w:val="28"/>
                <w:szCs w:val="28"/>
                <w:rtl/>
              </w:rPr>
              <w:t xml:space="preserve"> حسب قيم العدد الحقيقي</w:t>
            </w:r>
            <w:r w:rsidRPr="00A27369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200" w:dyaOrig="220" w14:anchorId="69C52E5A">
                <v:shape id="_x0000_i1429" type="#_x0000_t75" style="width:9.75pt;height:11.25pt" o:ole="">
                  <v:imagedata r:id="rId705" o:title=""/>
                </v:shape>
                <o:OLEObject Type="Embed" ProgID="Equation.DSMT4" ShapeID="_x0000_i1429" DrawAspect="Content" ObjectID="_1797699119" r:id="rId706"/>
              </w:object>
            </w:r>
            <w:r w:rsidRPr="00A27369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6B68D6D7" w14:textId="77777777" w:rsidR="00CA6FF3" w:rsidRDefault="00CA6FF3" w:rsidP="00CA6FF3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006E899" w14:textId="77777777" w:rsidR="00CA6FF3" w:rsidRDefault="00CA6FF3" w:rsidP="00CA6FF3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1415FE0A" w14:textId="77777777" w:rsidR="00CA6FF3" w:rsidRPr="00A27369" w:rsidRDefault="00CA6FF3" w:rsidP="00CA6FF3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A27369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تمرين 02:</w:t>
            </w:r>
          </w:p>
          <w:p w14:paraId="2ABF91E9" w14:textId="77777777" w:rsidR="00CA6FF3" w:rsidRPr="00A27369" w:rsidRDefault="00CA6FF3" w:rsidP="00CA6FF3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5F914191" w14:textId="01840C56" w:rsidR="00CA6FF3" w:rsidRDefault="00CA6FF3" w:rsidP="00CA6FF3">
            <w:pPr>
              <w:bidi/>
              <w:spacing w:line="276" w:lineRule="auto"/>
              <w:ind w:left="90"/>
              <w:rPr>
                <w:rFonts w:ascii="Amiri" w:hAnsi="Amiri" w:cs="Amiri"/>
                <w:sz w:val="28"/>
                <w:szCs w:val="28"/>
                <w:rtl/>
              </w:rPr>
            </w:pPr>
            <w:r w:rsidRPr="00CD0F30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4C903478">
                <v:shape id="_x0000_i1430" type="#_x0000_t75" style="width:12pt;height:15.75pt" o:ole="">
                  <v:imagedata r:id="rId707" o:title=""/>
                </v:shape>
                <o:OLEObject Type="Embed" ProgID="Equation.DSMT4" ShapeID="_x0000_i1430" DrawAspect="Content" ObjectID="_1797699120" r:id="rId708"/>
              </w:object>
            </w:r>
            <w:r w:rsidRPr="00A27369">
              <w:rPr>
                <w:rFonts w:ascii="Amiri" w:hAnsi="Amiri" w:cs="Amiri"/>
                <w:sz w:val="28"/>
                <w:szCs w:val="28"/>
                <w:rtl/>
              </w:rPr>
              <w:t xml:space="preserve">الدالة العددية للمتغير الحقيقي </w:t>
            </w:r>
            <w:r w:rsidRPr="00A27369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5339D083">
                <v:shape id="_x0000_i1431" type="#_x0000_t75" style="width:9.75pt;height:11.25pt" o:ole="">
                  <v:imagedata r:id="rId709" o:title=""/>
                </v:shape>
                <o:OLEObject Type="Embed" ProgID="Equation.DSMT4" ShapeID="_x0000_i1431" DrawAspect="Content" ObjectID="_1797699121" r:id="rId710"/>
              </w:object>
            </w:r>
            <w:r w:rsidRPr="00A27369">
              <w:rPr>
                <w:rFonts w:ascii="Amiri" w:hAnsi="Amiri" w:cs="Amiri"/>
                <w:sz w:val="28"/>
                <w:szCs w:val="28"/>
                <w:rtl/>
              </w:rPr>
              <w:t>المعرفة على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: </w:t>
            </w:r>
            <w:r w:rsidRPr="00CA6FF3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6C010129">
                <v:shape id="_x0000_i1432" type="#_x0000_t75" style="width:12.75pt;height:13.5pt" o:ole="">
                  <v:imagedata r:id="rId711" o:title=""/>
                </v:shape>
                <o:OLEObject Type="Embed" ProgID="Equation.DSMT4" ShapeID="_x0000_i1432" DrawAspect="Content" ObjectID="_1797699122" r:id="rId712"/>
              </w:object>
            </w:r>
            <w:r w:rsidRPr="00A27369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A27369">
              <w:rPr>
                <w:rFonts w:ascii="Amiri" w:hAnsi="Amiri" w:cs="Amiri" w:hint="cs"/>
                <w:sz w:val="28"/>
                <w:szCs w:val="28"/>
                <w:rtl/>
              </w:rPr>
              <w:t>حيث:</w:t>
            </w:r>
            <w:r w:rsidRPr="00A27369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CA6FF3">
              <w:rPr>
                <w:rFonts w:ascii="Amiri" w:hAnsi="Amiri" w:cs="Amiri"/>
                <w:position w:val="-10"/>
                <w:sz w:val="28"/>
                <w:szCs w:val="28"/>
              </w:rPr>
              <w:object w:dxaOrig="1960" w:dyaOrig="360" w14:anchorId="7D967E59">
                <v:shape id="_x0000_i1433" type="#_x0000_t75" style="width:98.25pt;height:18pt" o:ole="">
                  <v:imagedata r:id="rId713" o:title=""/>
                </v:shape>
                <o:OLEObject Type="Embed" ProgID="Equation.DSMT4" ShapeID="_x0000_i1433" DrawAspect="Content" ObjectID="_1797699123" r:id="rId714"/>
              </w:object>
            </w:r>
            <w:r w:rsidRPr="00A27369">
              <w:rPr>
                <w:rFonts w:ascii="Amiri" w:hAnsi="Amiri" w:cs="Amiri"/>
                <w:sz w:val="28"/>
                <w:szCs w:val="28"/>
                <w:rtl/>
              </w:rPr>
              <w:t xml:space="preserve">                     </w:t>
            </w:r>
          </w:p>
          <w:p w14:paraId="3F8339AB" w14:textId="500EB70D" w:rsidR="00CA6FF3" w:rsidRPr="00A27369" w:rsidRDefault="00CA6FF3" w:rsidP="00CA6FF3">
            <w:pPr>
              <w:spacing w:line="276" w:lineRule="auto"/>
              <w:jc w:val="right"/>
              <w:rPr>
                <w:rFonts w:ascii="Amiri" w:hAnsi="Amiri" w:cs="Amiri"/>
                <w:sz w:val="28"/>
                <w:szCs w:val="28"/>
                <w:rtl/>
              </w:rPr>
            </w:pPr>
            <w:r w:rsidRPr="00CD0F30">
              <w:rPr>
                <w:rFonts w:ascii="Amiri" w:hAnsi="Amiri" w:cs="Amiri"/>
                <w:position w:val="-14"/>
                <w:sz w:val="28"/>
                <w:szCs w:val="28"/>
              </w:rPr>
              <w:object w:dxaOrig="520" w:dyaOrig="380" w14:anchorId="117A114C">
                <v:shape id="_x0000_i1434" type="#_x0000_t75" style="width:25.5pt;height:18.75pt" o:ole="">
                  <v:imagedata r:id="rId715" o:title=""/>
                </v:shape>
                <o:OLEObject Type="Embed" ProgID="Equation.DSMT4" ShapeID="_x0000_i1434" DrawAspect="Content" ObjectID="_1797699124" r:id="rId716"/>
              </w:object>
            </w:r>
            <w:r w:rsidRPr="00A27369">
              <w:rPr>
                <w:rFonts w:ascii="Amiri" w:hAnsi="Amiri" w:cs="Amiri"/>
                <w:sz w:val="28"/>
                <w:szCs w:val="28"/>
                <w:rtl/>
              </w:rPr>
              <w:t xml:space="preserve">المنحني البياني الممثل للدالة </w:t>
            </w:r>
            <w:r w:rsidRPr="00CD0F30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12F658EB">
                <v:shape id="_x0000_i1435" type="#_x0000_t75" style="width:12pt;height:15.75pt" o:ole="">
                  <v:imagedata r:id="rId707" o:title=""/>
                </v:shape>
                <o:OLEObject Type="Embed" ProgID="Equation.DSMT4" ShapeID="_x0000_i1435" DrawAspect="Content" ObjectID="_1797699125" r:id="rId717"/>
              </w:object>
            </w:r>
            <w:r w:rsidRPr="00A27369">
              <w:rPr>
                <w:rFonts w:ascii="Amiri" w:hAnsi="Amiri" w:cs="Amiri"/>
                <w:sz w:val="28"/>
                <w:szCs w:val="28"/>
                <w:rtl/>
              </w:rPr>
              <w:t>في المستوي المنسوب إلى معلم متعامد ومتجانس.</w:t>
            </w:r>
          </w:p>
          <w:p w14:paraId="28482C44" w14:textId="77777777" w:rsidR="00CA6FF3" w:rsidRPr="00A27369" w:rsidRDefault="00CA6FF3" w:rsidP="00CA6FF3">
            <w:pPr>
              <w:pStyle w:val="Paragraphedeliste"/>
              <w:numPr>
                <w:ilvl w:val="0"/>
                <w:numId w:val="39"/>
              </w:numPr>
              <w:bidi/>
              <w:spacing w:after="160" w:line="276" w:lineRule="auto"/>
              <w:rPr>
                <w:rFonts w:ascii="Amiri" w:hAnsi="Amiri" w:cs="Amiri"/>
                <w:sz w:val="28"/>
                <w:szCs w:val="28"/>
              </w:rPr>
            </w:pPr>
            <w:r w:rsidRPr="00A27369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أ- أحسب الدالة المشتقة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2E16E6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300" w:dyaOrig="320" w14:anchorId="0FBDEDB7">
                <v:shape id="_x0000_i1436" type="#_x0000_t75" style="width:15pt;height:15.75pt" o:ole="">
                  <v:imagedata r:id="rId718" o:title=""/>
                </v:shape>
                <o:OLEObject Type="Embed" ProgID="Equation.DSMT4" ShapeID="_x0000_i1436" DrawAspect="Content" ObjectID="_1797699126" r:id="rId719"/>
              </w:object>
            </w:r>
            <w:r w:rsidRPr="00A2736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للدالة </w:t>
            </w:r>
            <w:r w:rsidRPr="00CD0F30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04553DC1">
                <v:shape id="_x0000_i1437" type="#_x0000_t75" style="width:12pt;height:15.75pt" o:ole="">
                  <v:imagedata r:id="rId707" o:title=""/>
                </v:shape>
                <o:OLEObject Type="Embed" ProgID="Equation.DSMT4" ShapeID="_x0000_i1437" DrawAspect="Content" ObjectID="_1797699127" r:id="rId720"/>
              </w:object>
            </w:r>
            <w:r w:rsidRPr="00A2736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ثم عين اشارتها.</w:t>
            </w:r>
            <w:r w:rsidRPr="00A27369"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  <w:t xml:space="preserve">ب- شكل جدول تغيرات الدالة </w:t>
            </w:r>
            <w:r w:rsidRPr="00CD0F30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552ED866">
                <v:shape id="_x0000_i1438" type="#_x0000_t75" style="width:12pt;height:15.75pt" o:ole="">
                  <v:imagedata r:id="rId707" o:title=""/>
                </v:shape>
                <o:OLEObject Type="Embed" ProgID="Equation.DSMT4" ShapeID="_x0000_i1438" DrawAspect="Content" ObjectID="_1797699128" r:id="rId721"/>
              </w:object>
            </w:r>
            <w:r w:rsidRPr="00A27369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73D6E9B1" w14:textId="77777777" w:rsidR="00CA6FF3" w:rsidRDefault="00CA6FF3" w:rsidP="00CA6FF3">
            <w:pPr>
              <w:pStyle w:val="Paragraphedeliste"/>
              <w:numPr>
                <w:ilvl w:val="0"/>
                <w:numId w:val="39"/>
              </w:numPr>
              <w:bidi/>
              <w:spacing w:after="160" w:line="276" w:lineRule="auto"/>
              <w:rPr>
                <w:rFonts w:ascii="Amiri" w:hAnsi="Amiri" w:cs="Amiri"/>
                <w:sz w:val="28"/>
                <w:szCs w:val="28"/>
              </w:rPr>
            </w:pPr>
            <w:r w:rsidRPr="00A27369">
              <w:rPr>
                <w:rFonts w:ascii="Amiri" w:hAnsi="Amiri" w:cs="Amiri"/>
                <w:sz w:val="28"/>
                <w:szCs w:val="28"/>
                <w:rtl/>
              </w:rPr>
              <w:t xml:space="preserve"> عين نقط تقاطع المنحني</w:t>
            </w:r>
            <w:r w:rsidRPr="00CD0F30">
              <w:rPr>
                <w:rFonts w:ascii="Amiri" w:hAnsi="Amiri" w:cs="Amiri"/>
                <w:position w:val="-14"/>
                <w:sz w:val="28"/>
                <w:szCs w:val="28"/>
              </w:rPr>
              <w:object w:dxaOrig="520" w:dyaOrig="380" w14:anchorId="01309F3E">
                <v:shape id="_x0000_i1439" type="#_x0000_t75" style="width:25.5pt;height:18.75pt" o:ole="">
                  <v:imagedata r:id="rId715" o:title=""/>
                </v:shape>
                <o:OLEObject Type="Embed" ProgID="Equation.DSMT4" ShapeID="_x0000_i1439" DrawAspect="Content" ObjectID="_1797699129" r:id="rId722"/>
              </w:object>
            </w:r>
            <w:r w:rsidRPr="00A27369">
              <w:rPr>
                <w:rFonts w:ascii="Amiri" w:hAnsi="Amiri" w:cs="Amiri"/>
                <w:sz w:val="28"/>
                <w:szCs w:val="28"/>
                <w:rtl/>
              </w:rPr>
              <w:t xml:space="preserve"> مع محوري الإحداثيات.</w:t>
            </w:r>
          </w:p>
          <w:p w14:paraId="70C02967" w14:textId="09E45DB3" w:rsidR="00CA6FF3" w:rsidRPr="00A27369" w:rsidRDefault="00CA6FF3" w:rsidP="00CA6FF3">
            <w:pPr>
              <w:pStyle w:val="Paragraphedeliste"/>
              <w:numPr>
                <w:ilvl w:val="0"/>
                <w:numId w:val="39"/>
              </w:numPr>
              <w:bidi/>
              <w:spacing w:after="160" w:line="276" w:lineRule="auto"/>
              <w:rPr>
                <w:rFonts w:ascii="Amiri" w:hAnsi="Amiri" w:cs="Amiri"/>
                <w:sz w:val="28"/>
                <w:szCs w:val="28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اكتب معادلة المستقيم </w:t>
            </w:r>
            <w:r w:rsidRPr="00CA6FF3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440" w:dyaOrig="400" w14:anchorId="391FFD12">
                <v:shape id="_x0000_i1440" type="#_x0000_t75" style="width:21.75pt;height:20.25pt" o:ole="">
                  <v:imagedata r:id="rId723" o:title=""/>
                </v:shape>
                <o:OLEObject Type="Embed" ProgID="Equation.DSMT4" ShapeID="_x0000_i1440" DrawAspect="Content" ObjectID="_1797699130" r:id="rId724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مماس للمنحنى </w:t>
            </w:r>
            <w:r w:rsidRPr="00CD0F30">
              <w:rPr>
                <w:rFonts w:ascii="Amiri" w:hAnsi="Amiri" w:cs="Amiri"/>
                <w:position w:val="-14"/>
                <w:sz w:val="28"/>
                <w:szCs w:val="28"/>
              </w:rPr>
              <w:object w:dxaOrig="520" w:dyaOrig="380" w14:anchorId="22D5563E">
                <v:shape id="_x0000_i1441" type="#_x0000_t75" style="width:25.5pt;height:18.75pt" o:ole="">
                  <v:imagedata r:id="rId715" o:title=""/>
                </v:shape>
                <o:OLEObject Type="Embed" ProgID="Equation.DSMT4" ShapeID="_x0000_i1441" DrawAspect="Content" ObjectID="_1797699131" r:id="rId725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عند النقطة ذات الفاصلة 1.</w:t>
            </w:r>
          </w:p>
          <w:p w14:paraId="4A4D0F2E" w14:textId="77777777" w:rsidR="00CA6FF3" w:rsidRDefault="00CA6FF3" w:rsidP="00CA6FF3">
            <w:pPr>
              <w:bidi/>
              <w:ind w:left="360"/>
              <w:rPr>
                <w:rFonts w:cstheme="minorHAnsi"/>
                <w:sz w:val="28"/>
                <w:szCs w:val="28"/>
                <w:rtl/>
              </w:rPr>
            </w:pPr>
          </w:p>
          <w:p w14:paraId="1502A8CC" w14:textId="77777777" w:rsidR="00CA6FF3" w:rsidRDefault="00CA6FF3" w:rsidP="00CA6FF3">
            <w:pPr>
              <w:bidi/>
              <w:ind w:left="360"/>
              <w:rPr>
                <w:rFonts w:cstheme="minorHAnsi"/>
                <w:sz w:val="28"/>
                <w:szCs w:val="28"/>
                <w:rtl/>
              </w:rPr>
            </w:pPr>
          </w:p>
          <w:p w14:paraId="37089932" w14:textId="77777777" w:rsidR="00CA6FF3" w:rsidRDefault="00CA6FF3" w:rsidP="00CA6FF3">
            <w:pPr>
              <w:bidi/>
              <w:ind w:left="360"/>
              <w:rPr>
                <w:rFonts w:cstheme="minorHAnsi"/>
                <w:sz w:val="28"/>
                <w:szCs w:val="28"/>
                <w:rtl/>
              </w:rPr>
            </w:pPr>
          </w:p>
          <w:p w14:paraId="29227479" w14:textId="77777777" w:rsidR="00CA6FF3" w:rsidRDefault="00CA6FF3" w:rsidP="00CA6FF3">
            <w:pPr>
              <w:bidi/>
              <w:ind w:left="360"/>
              <w:rPr>
                <w:rFonts w:cstheme="minorHAnsi"/>
                <w:sz w:val="28"/>
                <w:szCs w:val="28"/>
                <w:rtl/>
              </w:rPr>
            </w:pPr>
          </w:p>
          <w:p w14:paraId="530CCD10" w14:textId="77777777" w:rsidR="00CA6FF3" w:rsidRDefault="00CA6FF3" w:rsidP="00CA6FF3">
            <w:pPr>
              <w:bidi/>
              <w:ind w:left="360"/>
              <w:rPr>
                <w:rFonts w:cstheme="minorHAnsi"/>
                <w:sz w:val="28"/>
                <w:szCs w:val="28"/>
                <w:rtl/>
              </w:rPr>
            </w:pPr>
          </w:p>
          <w:p w14:paraId="4D337E91" w14:textId="77777777" w:rsidR="00CA6FF3" w:rsidRDefault="00CA6FF3" w:rsidP="00CA6FF3">
            <w:pPr>
              <w:bidi/>
              <w:ind w:left="360"/>
              <w:rPr>
                <w:rFonts w:cstheme="minorHAnsi"/>
                <w:sz w:val="28"/>
                <w:szCs w:val="28"/>
                <w:rtl/>
              </w:rPr>
            </w:pPr>
          </w:p>
          <w:p w14:paraId="3AFCD88F" w14:textId="77777777" w:rsidR="00CA6FF3" w:rsidRDefault="00CA6FF3" w:rsidP="00CA6FF3">
            <w:pPr>
              <w:bidi/>
              <w:ind w:left="360"/>
              <w:rPr>
                <w:rFonts w:cstheme="minorHAnsi"/>
                <w:sz w:val="28"/>
                <w:szCs w:val="28"/>
                <w:rtl/>
              </w:rPr>
            </w:pPr>
          </w:p>
          <w:p w14:paraId="094C3620" w14:textId="77777777" w:rsidR="00CA6FF3" w:rsidRDefault="00CA6FF3" w:rsidP="00CA6FF3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C51801" w14:textId="77777777" w:rsidR="00CA6FF3" w:rsidRPr="00C02597" w:rsidRDefault="00CA6FF3" w:rsidP="00CA6FF3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C02597">
              <w:rPr>
                <w:rFonts w:ascii="Amiri" w:hAnsi="Amiri" w:cs="Amiri"/>
                <w:sz w:val="28"/>
                <w:szCs w:val="28"/>
                <w:rtl/>
              </w:rPr>
              <w:t>ا</w:t>
            </w:r>
            <w:r w:rsidRPr="00C02597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لقيم الحدية لدالة </w:t>
            </w:r>
          </w:p>
          <w:p w14:paraId="6336C8E9" w14:textId="77777777" w:rsidR="00CA6FF3" w:rsidRPr="00C02597" w:rsidRDefault="00CA6FF3" w:rsidP="00CA6FF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47C677B9" w14:textId="77777777" w:rsidR="00CA6FF3" w:rsidRPr="00C02597" w:rsidRDefault="00CA6FF3" w:rsidP="00CA6FF3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CD0F30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2F2A18A4">
                <v:shape id="_x0000_i1442" type="#_x0000_t75" style="width:12pt;height:15.75pt" o:ole="">
                  <v:imagedata r:id="rId707" o:title=""/>
                </v:shape>
                <o:OLEObject Type="Embed" ProgID="Equation.DSMT4" ShapeID="_x0000_i1442" DrawAspect="Content" ObjectID="_1797699132" r:id="rId726"/>
              </w:object>
            </w:r>
            <w:r w:rsidRPr="00C02597">
              <w:rPr>
                <w:rFonts w:ascii="Amiri" w:hAnsi="Amiri" w:cs="Amiri"/>
                <w:sz w:val="28"/>
                <w:szCs w:val="28"/>
                <w:rtl/>
                <w:lang w:bidi="ar-DZ"/>
              </w:rPr>
              <w:t>دالة معرفة وقابلة للاشتقاق على المجال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C02597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7D001288">
                <v:shape id="_x0000_i1443" type="#_x0000_t75" style="width:9.75pt;height:12.75pt" o:ole="">
                  <v:imagedata r:id="rId727" o:title=""/>
                </v:shape>
                <o:OLEObject Type="Embed" ProgID="Equation.DSMT4" ShapeID="_x0000_i1443" DrawAspect="Content" ObjectID="_1797699133" r:id="rId728"/>
              </w:object>
            </w:r>
            <w:r w:rsidRPr="00C02597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، </w:t>
            </w:r>
            <w:r w:rsidRPr="00C02597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260" w:dyaOrig="360" w14:anchorId="06D3EC23">
                <v:shape id="_x0000_i1444" type="#_x0000_t75" style="width:12.75pt;height:18pt" o:ole="">
                  <v:imagedata r:id="rId729" o:title=""/>
                </v:shape>
                <o:OLEObject Type="Embed" ProgID="Equation.DSMT4" ShapeID="_x0000_i1444" DrawAspect="Content" ObjectID="_1797699134" r:id="rId730"/>
              </w:object>
            </w:r>
            <w:r w:rsidRPr="00C02597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عنصر من المجال </w:t>
            </w:r>
            <w:r w:rsidRPr="00C02597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0B16B098">
                <v:shape id="_x0000_i1445" type="#_x0000_t75" style="width:9.75pt;height:12.75pt" o:ole="">
                  <v:imagedata r:id="rId727" o:title=""/>
                </v:shape>
                <o:OLEObject Type="Embed" ProgID="Equation.DSMT4" ShapeID="_x0000_i1445" DrawAspect="Content" ObjectID="_1797699135" r:id="rId731"/>
              </w:object>
            </w:r>
            <w:r w:rsidRPr="00C02597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23EBCF52" w14:textId="77777777" w:rsidR="00CA6FF3" w:rsidRPr="00C02597" w:rsidRDefault="00CA6FF3" w:rsidP="00CA6FF3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287D51D6" w14:textId="77777777" w:rsidR="00CA6FF3" w:rsidRPr="00C02597" w:rsidRDefault="00CA6FF3" w:rsidP="00CA6FF3">
            <w:pPr>
              <w:bidi/>
              <w:rPr>
                <w:rFonts w:ascii="Amiri" w:eastAsiaTheme="minorEastAsia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C02597">
              <w:rPr>
                <w:rFonts w:ascii="Amiri" w:eastAsiaTheme="minorEastAsia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t>مبرهنة:</w:t>
            </w:r>
          </w:p>
          <w:p w14:paraId="5EB6F548" w14:textId="77777777" w:rsidR="00CA6FF3" w:rsidRPr="00C02597" w:rsidRDefault="00CA6FF3" w:rsidP="00CA6FF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C02597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إذا انعدم</w: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ت </w:t>
            </w:r>
            <w:r w:rsidRPr="00101877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600" w:dyaOrig="320" w14:anchorId="00815B57">
                <v:shape id="_x0000_i1446" type="#_x0000_t75" style="width:30pt;height:15.75pt" o:ole="">
                  <v:imagedata r:id="rId732" o:title=""/>
                </v:shape>
                <o:OLEObject Type="Embed" ProgID="Equation.DSMT4" ShapeID="_x0000_i1446" DrawAspect="Content" ObjectID="_1797699136" r:id="rId733"/>
              </w:object>
            </w:r>
            <w:r w:rsidRPr="00C02597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عند</w: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101877">
              <w:rPr>
                <w:rFonts w:ascii="Amiri" w:eastAsiaTheme="minorEastAsia" w:hAnsi="Amiri" w:cs="Amiri"/>
                <w:position w:val="-12"/>
                <w:sz w:val="28"/>
                <w:szCs w:val="28"/>
                <w:lang w:bidi="ar-DZ"/>
              </w:rPr>
              <w:object w:dxaOrig="260" w:dyaOrig="360" w14:anchorId="7D99BAD8">
                <v:shape id="_x0000_i1447" type="#_x0000_t75" style="width:12.75pt;height:18pt" o:ole="">
                  <v:imagedata r:id="rId734" o:title=""/>
                </v:shape>
                <o:OLEObject Type="Embed" ProgID="Equation.DSMT4" ShapeID="_x0000_i1447" DrawAspect="Content" ObjectID="_1797699137" r:id="rId735"/>
              </w:object>
            </w:r>
            <w:r w:rsidRPr="00C02597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وغير إشارته فإن الدالة </w:t>
            </w:r>
            <w:r w:rsidRPr="00CD0F30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0DA1F10D">
                <v:shape id="_x0000_i1448" type="#_x0000_t75" style="width:12pt;height:15.75pt" o:ole="">
                  <v:imagedata r:id="rId707" o:title=""/>
                </v:shape>
                <o:OLEObject Type="Embed" ProgID="Equation.DSMT4" ShapeID="_x0000_i1448" DrawAspect="Content" ObjectID="_1797699138" r:id="rId736"/>
              </w:object>
            </w:r>
            <w:r w:rsidRPr="00C02597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تقبل قيمة حدية</w: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101877">
              <w:rPr>
                <w:rFonts w:ascii="Amiri" w:eastAsiaTheme="minorEastAsia" w:hAnsi="Amiri" w:cs="Amiri"/>
                <w:position w:val="-12"/>
                <w:sz w:val="28"/>
                <w:szCs w:val="28"/>
                <w:lang w:bidi="ar-DZ"/>
              </w:rPr>
              <w:object w:dxaOrig="620" w:dyaOrig="360" w14:anchorId="18A9330D">
                <v:shape id="_x0000_i1449" type="#_x0000_t75" style="width:30.75pt;height:18pt" o:ole="">
                  <v:imagedata r:id="rId737" o:title=""/>
                </v:shape>
                <o:OLEObject Type="Embed" ProgID="Equation.DSMT4" ShapeID="_x0000_i1449" DrawAspect="Content" ObjectID="_1797699139" r:id="rId738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C02597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عند  </w:t>
            </w:r>
            <w:r w:rsidRPr="00101877">
              <w:rPr>
                <w:rFonts w:ascii="Amiri" w:eastAsiaTheme="minorEastAsia" w:hAnsi="Amiri" w:cs="Amiri"/>
                <w:position w:val="-12"/>
                <w:sz w:val="28"/>
                <w:szCs w:val="28"/>
                <w:lang w:bidi="ar-DZ"/>
              </w:rPr>
              <w:object w:dxaOrig="260" w:dyaOrig="360" w14:anchorId="2E183D76">
                <v:shape id="_x0000_i1450" type="#_x0000_t75" style="width:12.75pt;height:18pt" o:ole="">
                  <v:imagedata r:id="rId734" o:title=""/>
                </v:shape>
                <o:OLEObject Type="Embed" ProgID="Equation.DSMT4" ShapeID="_x0000_i1450" DrawAspect="Content" ObjectID="_1797699140" r:id="rId739"/>
              </w:object>
            </w:r>
          </w:p>
          <w:p w14:paraId="2BECA7C5" w14:textId="0B2200BC" w:rsidR="00CA6FF3" w:rsidRPr="00C02597" w:rsidRDefault="00BD2CA4" w:rsidP="00CA6FF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cstheme="minorHAnsi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E9EBAA5" wp14:editId="0B439943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186055</wp:posOffset>
                      </wp:positionV>
                      <wp:extent cx="2162175" cy="2009775"/>
                      <wp:effectExtent l="0" t="0" r="9525" b="952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2175" cy="20097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FA9322" w14:textId="77777777" w:rsidR="00CA6FF3" w:rsidRDefault="00CA6FF3" w:rsidP="00CA6FF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1EB7332" wp14:editId="10AEF1C0">
                                        <wp:extent cx="1953895" cy="1860550"/>
                                        <wp:effectExtent l="0" t="0" r="8255" b="6350"/>
                                        <wp:docPr id="22" name="Image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9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53895" cy="18605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9EBAA5" id="Rectangle 21" o:spid="_x0000_s1051" style="position:absolute;left:0;text-align:left;margin-left:12.25pt;margin-top:14.65pt;width:170.25pt;height:158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" fillcolor="white [3201]" stroked="f" strokeweight="2pt">
                      <v:textbox>
                        <w:txbxContent>
                          <w:p w14:paraId="72FA9322" w14:textId="77777777" w:rsidR="00CA6FF3" w:rsidRDefault="00CA6FF3" w:rsidP="00CA6FF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EB7332" wp14:editId="10AEF1C0">
                                  <wp:extent cx="1953895" cy="1860550"/>
                                  <wp:effectExtent l="0" t="0" r="8255" b="6350"/>
                                  <wp:docPr id="22" name="Imag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3895" cy="1860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DE0AA0C" w14:textId="221D9203" w:rsidR="00CA6FF3" w:rsidRPr="00C02597" w:rsidRDefault="00CA6FF3" w:rsidP="00CA6FF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C02597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مثال</w:t>
            </w:r>
            <w:r w:rsidR="00BD2CA4" w:rsidRPr="00C02597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01:</w:t>
            </w:r>
            <w:r w:rsidRPr="00C02597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ت 51 ص 196</w:t>
            </w:r>
          </w:p>
          <w:p w14:paraId="7EE84414" w14:textId="77777777" w:rsidR="00CA6FF3" w:rsidRPr="00C02597" w:rsidRDefault="00CA6FF3" w:rsidP="00CA6FF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2F88BC89" w14:textId="737A03B3" w:rsidR="00CA6FF3" w:rsidRPr="00C02597" w:rsidRDefault="00CA6FF3" w:rsidP="00CA6FF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C02597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مثال </w:t>
            </w:r>
            <w:r w:rsidR="00BD2CA4" w:rsidRPr="00C02597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02:</w:t>
            </w:r>
            <w:r w:rsidRPr="00C02597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ت 52 ص 196</w:t>
            </w:r>
          </w:p>
          <w:p w14:paraId="2BB5A49E" w14:textId="77777777" w:rsidR="00CA6FF3" w:rsidRDefault="00CA6FF3" w:rsidP="00CA6FF3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791ADC" w14:textId="77777777" w:rsidR="00CA6FF3" w:rsidRDefault="00CA6FF3" w:rsidP="00CA6FF3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B790A5" w14:textId="77777777" w:rsidR="00CA6FF3" w:rsidRPr="00BD2CA4" w:rsidRDefault="00CA6FF3" w:rsidP="00CA6FF3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0A298819" w14:textId="109D140F" w:rsidR="00BD2CA4" w:rsidRPr="00BD2CA4" w:rsidRDefault="00BD2CA4" w:rsidP="00BD2CA4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BD2CA4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العلاقة بين الكلفة المتوسطة </w:t>
            </w:r>
            <w:r w:rsidRPr="00BD2CA4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>والكلفة</w:t>
            </w:r>
            <w:r w:rsidRPr="00BD2CA4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BD2CA4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الهامشية:</w:t>
            </w:r>
          </w:p>
          <w:p w14:paraId="7656D35D" w14:textId="77777777" w:rsidR="00BD2CA4" w:rsidRPr="00BD2CA4" w:rsidRDefault="00BD2CA4" w:rsidP="00BD2CA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BE3E4BF" w14:textId="6F537D58" w:rsidR="00BD2CA4" w:rsidRPr="00863E5E" w:rsidRDefault="00BD2CA4" w:rsidP="00863E5E">
            <w:pPr>
              <w:pStyle w:val="Paragraphedeliste"/>
              <w:numPr>
                <w:ilvl w:val="0"/>
                <w:numId w:val="40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863E5E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مشتقة</w:t>
            </w:r>
            <w:r w:rsidRPr="00863E5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دالة الكلفة الاجمالية</w:t>
            </w:r>
            <w:r w:rsidR="00863E5E" w:rsidRPr="00863E5E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="00863E5E" w:rsidRPr="00BD2CA4">
              <w:rPr>
                <w:position w:val="-10"/>
                <w:lang w:bidi="ar-DZ"/>
              </w:rPr>
              <w:object w:dxaOrig="540" w:dyaOrig="320" w14:anchorId="589BF6E9">
                <v:shape id="_x0000_i1468" type="#_x0000_t75" style="width:27pt;height:15.75pt" o:ole="">
                  <v:imagedata r:id="rId740" o:title=""/>
                </v:shape>
                <o:OLEObject Type="Embed" ProgID="Equation.DSMT4" ShapeID="_x0000_i1468" DrawAspect="Content" ObjectID="_1797699141" r:id="rId741"/>
              </w:object>
            </w:r>
            <w:r w:rsidR="00863E5E" w:rsidRPr="00863E5E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863E5E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ت</w:t>
            </w:r>
            <w:r w:rsidRPr="00863E5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مثل </w:t>
            </w:r>
            <w:r w:rsidR="00863E5E" w:rsidRPr="00863E5E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دالة </w:t>
            </w:r>
            <w:r w:rsidRPr="00863E5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الكلفة </w:t>
            </w:r>
            <w:r w:rsidRPr="00863E5E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الهامشية</w:t>
            </w:r>
            <w:r w:rsidR="00863E5E" w:rsidRPr="00863E5E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="00863E5E" w:rsidRPr="00863E5E">
              <w:rPr>
                <w:position w:val="-12"/>
                <w:lang w:bidi="ar-DZ"/>
              </w:rPr>
              <w:object w:dxaOrig="660" w:dyaOrig="360" w14:anchorId="70C4778B">
                <v:shape id="_x0000_i1472" type="#_x0000_t75" style="width:33pt;height:18pt" o:ole="">
                  <v:imagedata r:id="rId742" o:title=""/>
                </v:shape>
                <o:OLEObject Type="Embed" ProgID="Equation.DSMT4" ShapeID="_x0000_i1472" DrawAspect="Content" ObjectID="_1797699142" r:id="rId743"/>
              </w:object>
            </w:r>
          </w:p>
          <w:p w14:paraId="01D0C289" w14:textId="2C10997F" w:rsidR="00BD2CA4" w:rsidRDefault="00BD2CA4" w:rsidP="00BD2CA4">
            <w:pPr>
              <w:pStyle w:val="Paragraphedeliste"/>
              <w:numPr>
                <w:ilvl w:val="0"/>
                <w:numId w:val="40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BD2CA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دالة </w:t>
            </w:r>
            <w:r w:rsidRPr="00BD2CA4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الكلفة المتوسطة</w:t>
            </w:r>
            <w:r w:rsidRPr="00BD2CA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BD2CA4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هي: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BD2CA4">
              <w:rPr>
                <w:rFonts w:ascii="Amiri" w:hAnsi="Amiri" w:cs="Amiri"/>
                <w:position w:val="-28"/>
                <w:sz w:val="28"/>
                <w:szCs w:val="28"/>
                <w:lang w:bidi="ar-DZ"/>
              </w:rPr>
              <w:object w:dxaOrig="1440" w:dyaOrig="660" w14:anchorId="145DBBCA">
                <v:shape id="_x0000_i1454" type="#_x0000_t75" style="width:1in;height:33pt" o:ole="">
                  <v:imagedata r:id="rId744" o:title=""/>
                </v:shape>
                <o:OLEObject Type="Embed" ProgID="Equation.DSMT4" ShapeID="_x0000_i1454" DrawAspect="Content" ObjectID="_1797699143" r:id="rId745"/>
              </w:object>
            </w:r>
          </w:p>
          <w:p w14:paraId="21D96FC8" w14:textId="77777777" w:rsidR="00863E5E" w:rsidRDefault="00863E5E" w:rsidP="00BD2CA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B8376FC" w14:textId="3C805213" w:rsidR="00BD2CA4" w:rsidRPr="00BD2CA4" w:rsidRDefault="00BD2CA4" w:rsidP="00863E5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BD2CA4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مثال:</w:t>
            </w:r>
          </w:p>
          <w:p w14:paraId="4D786103" w14:textId="08469032" w:rsidR="00BD2CA4" w:rsidRPr="00BD2CA4" w:rsidRDefault="00BD2CA4" w:rsidP="00BD2CA4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BD2CA4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540" w:dyaOrig="320" w14:anchorId="7B4FFE37">
                <v:shape id="_x0000_i1457" type="#_x0000_t75" style="width:27pt;height:15.75pt" o:ole="">
                  <v:imagedata r:id="rId746" o:title=""/>
                </v:shape>
                <o:OLEObject Type="Embed" ProgID="Equation.DSMT4" ShapeID="_x0000_i1457" DrawAspect="Content" ObjectID="_1797699144" r:id="rId747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BD2CA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هي الكلفة الاجمالية </w:t>
            </w:r>
            <w:r w:rsidR="006E38F1" w:rsidRPr="00BD2CA4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(بالدنانير</w:t>
            </w:r>
            <w:r w:rsidRPr="00BD2CA4">
              <w:rPr>
                <w:rFonts w:ascii="Amiri" w:hAnsi="Amiri" w:cs="Amiri"/>
                <w:sz w:val="28"/>
                <w:szCs w:val="28"/>
                <w:rtl/>
                <w:lang w:bidi="ar-DZ"/>
              </w:rPr>
              <w:t>) لإنتاج كمية قدرها</w:t>
            </w:r>
            <w:bookmarkStart w:id="0" w:name="_Hlk186908844"/>
            <w:r w:rsidRPr="00BD2CA4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200" w:dyaOrig="260" w14:anchorId="54E0BBB6">
                <v:shape id="_x0000_i1458" type="#_x0000_t75" style="width:9.75pt;height:12.75pt" o:ole="">
                  <v:imagedata r:id="rId748" o:title=""/>
                </v:shape>
                <o:OLEObject Type="Embed" ProgID="Equation.DSMT4" ShapeID="_x0000_i1458" DrawAspect="Content" ObjectID="_1797699145" r:id="rId749"/>
              </w:object>
            </w:r>
            <w:bookmarkEnd w:id="0"/>
            <w:r w:rsidRPr="00BD2CA4"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 w:rsidRPr="00BD2CA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مقدرة بالأطنان معرفة على المجال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BD2CA4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680" w:dyaOrig="400" w14:anchorId="68C0DFCB">
                <v:shape id="_x0000_i1459" type="#_x0000_t75" style="width:33.75pt;height:20.25pt" o:ole="">
                  <v:imagedata r:id="rId750" o:title=""/>
                </v:shape>
                <o:OLEObject Type="Embed" ProgID="Equation.DSMT4" ShapeID="_x0000_i1459" DrawAspect="Content" ObjectID="_1797699146" r:id="rId751"/>
              </w:object>
            </w:r>
            <w:r w:rsidRPr="00BD2CA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كمايلي : </w:t>
            </w:r>
            <w:r w:rsidRPr="00BD2CA4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2120" w:dyaOrig="360" w14:anchorId="12B19FE5">
                <v:shape id="_x0000_i1460" type="#_x0000_t75" style="width:105.75pt;height:18pt" o:ole="">
                  <v:imagedata r:id="rId752" o:title=""/>
                </v:shape>
                <o:OLEObject Type="Embed" ProgID="Equation.DSMT4" ShapeID="_x0000_i1460" DrawAspect="Content" ObjectID="_1797699147" r:id="rId753"/>
              </w:object>
            </w:r>
            <w:r w:rsidRPr="00BD2CA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</w:p>
          <w:p w14:paraId="1E2E8429" w14:textId="5555D3F0" w:rsidR="00BD2CA4" w:rsidRPr="00BD2CA4" w:rsidRDefault="00BD2CA4" w:rsidP="00BD2CA4">
            <w:pPr>
              <w:pStyle w:val="Paragraphedeliste"/>
              <w:numPr>
                <w:ilvl w:val="0"/>
                <w:numId w:val="41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BD2CA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أحسب الكلفة المتوسطة والكلفة الهامشية للكمية </w:t>
            </w:r>
            <w:r w:rsidR="006E38F1" w:rsidRPr="00BD2CA4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200" w:dyaOrig="260" w14:anchorId="0DBE3722">
                <v:shape id="_x0000_i1461" type="#_x0000_t75" style="width:9.75pt;height:12.75pt" o:ole="">
                  <v:imagedata r:id="rId748" o:title=""/>
                </v:shape>
                <o:OLEObject Type="Embed" ProgID="Equation.DSMT4" ShapeID="_x0000_i1461" DrawAspect="Content" ObjectID="_1797699148" r:id="rId754"/>
              </w:object>
            </w:r>
            <w:r w:rsidRPr="00BD2CA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.</w:t>
            </w:r>
          </w:p>
          <w:p w14:paraId="7990EB16" w14:textId="543AD110" w:rsidR="00BD2CA4" w:rsidRPr="00BD2CA4" w:rsidRDefault="00BD2CA4" w:rsidP="00BD2CA4">
            <w:pPr>
              <w:pStyle w:val="Paragraphedeliste"/>
              <w:numPr>
                <w:ilvl w:val="0"/>
                <w:numId w:val="41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BD2CA4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انجز جدول تغيرات الدالة</w:t>
            </w:r>
            <w:r w:rsidR="006E38F1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="006E38F1" w:rsidRPr="006E38F1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380" w:dyaOrig="360" w14:anchorId="513B8D6F">
                <v:shape id="_x0000_i1462" type="#_x0000_t75" style="width:18.75pt;height:18pt" o:ole="">
                  <v:imagedata r:id="rId755" o:title=""/>
                </v:shape>
                <o:OLEObject Type="Embed" ProgID="Equation.DSMT4" ShapeID="_x0000_i1462" DrawAspect="Content" ObjectID="_1797699149" r:id="rId756"/>
              </w:object>
            </w:r>
            <w:r w:rsidR="006E38F1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BD2CA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على المجال </w:t>
            </w:r>
            <w:r w:rsidR="006E38F1" w:rsidRPr="006E38F1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639" w:dyaOrig="400" w14:anchorId="5958B42A">
                <v:shape id="_x0000_i1463" type="#_x0000_t75" style="width:32.25pt;height:20.25pt" o:ole="">
                  <v:imagedata r:id="rId757" o:title=""/>
                </v:shape>
                <o:OLEObject Type="Embed" ProgID="Equation.DSMT4" ShapeID="_x0000_i1463" DrawAspect="Content" ObjectID="_1797699150" r:id="rId758"/>
              </w:object>
            </w:r>
          </w:p>
          <w:p w14:paraId="5BB412B1" w14:textId="77BAD2FC" w:rsidR="006E38F1" w:rsidRPr="006E38F1" w:rsidRDefault="00BD2CA4" w:rsidP="006E38F1">
            <w:pPr>
              <w:pStyle w:val="Paragraphedeliste"/>
              <w:numPr>
                <w:ilvl w:val="0"/>
                <w:numId w:val="41"/>
              </w:num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BD2CA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تحقق انه عندما تكون الكلفة المتوسطة أصغر ما </w:t>
            </w:r>
            <w:r w:rsidR="006E38F1" w:rsidRPr="00BD2CA4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يمكن تكون</w:t>
            </w:r>
            <w:r w:rsidRPr="00BD2CA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الكلفة المتوسطة تساوي الكلفة الهامشية </w:t>
            </w:r>
            <w:r w:rsidR="006E38F1"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</w:r>
          </w:p>
        </w:tc>
        <w:tc>
          <w:tcPr>
            <w:tcW w:w="1179" w:type="dxa"/>
          </w:tcPr>
          <w:p w14:paraId="263DF5FB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126451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9F51DE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9146E58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D9DE65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35738D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9EBE2B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F23836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4633921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9346D5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113AC9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E090FF5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B5E2CC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CAA02C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6F9FB0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54DE565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665850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56E263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537A3F7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9A16D2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6A32D4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2CE639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2891888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7F151D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59CF1A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E6B02EC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5BCF7C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3380EA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5E58C0A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23A3F5E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9DA3A3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D9B5752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71AA9F" w14:textId="77777777" w:rsidR="001B113A" w:rsidRDefault="001B113A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AB7AB1" w14:textId="77777777" w:rsidR="001B113A" w:rsidRPr="00792B9B" w:rsidRDefault="001B113A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0E145C0C" w14:textId="77777777" w:rsidR="00E60A10" w:rsidRPr="00792B9B" w:rsidRDefault="00E60A10" w:rsidP="006E38F1">
      <w:pPr>
        <w:bidi/>
        <w:ind w:right="-851"/>
        <w:rPr>
          <w:rFonts w:cstheme="minorHAnsi"/>
          <w:sz w:val="28"/>
          <w:szCs w:val="28"/>
        </w:rPr>
      </w:pPr>
    </w:p>
    <w:sectPr w:rsidR="00E60A10" w:rsidRPr="00792B9B" w:rsidSect="001B113A">
      <w:headerReference w:type="default" r:id="rId759"/>
      <w:footerReference w:type="default" r:id="rId760"/>
      <w:pgSz w:w="11906" w:h="16838"/>
      <w:pgMar w:top="284" w:right="1418" w:bottom="284" w:left="1418" w:header="27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CE99B8" w14:textId="77777777" w:rsidR="000C76E3" w:rsidRDefault="000C76E3" w:rsidP="00DA4F13">
      <w:pPr>
        <w:spacing w:after="0" w:line="240" w:lineRule="auto"/>
      </w:pPr>
      <w:r>
        <w:separator/>
      </w:r>
    </w:p>
  </w:endnote>
  <w:endnote w:type="continuationSeparator" w:id="0">
    <w:p w14:paraId="40691D87" w14:textId="77777777" w:rsidR="000C76E3" w:rsidRDefault="000C76E3" w:rsidP="00DA4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miri" w:hAnsi="Amiri" w:cs="Amiri"/>
        <w:sz w:val="24"/>
        <w:szCs w:val="24"/>
        <w:rtl/>
      </w:rPr>
      <w:id w:val="-1502505628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0BD939F9" w14:textId="0062DEC8" w:rsidR="001B113A" w:rsidRPr="001B113A" w:rsidRDefault="001B113A" w:rsidP="001B113A">
        <w:pPr>
          <w:pStyle w:val="Pieddepage"/>
          <w:tabs>
            <w:tab w:val="clear" w:pos="9072"/>
            <w:tab w:val="right" w:pos="9921"/>
          </w:tabs>
          <w:bidi/>
          <w:ind w:left="-853" w:right="-851"/>
          <w:rPr>
            <w:rFonts w:ascii="Amiri" w:hAnsi="Amiri" w:cs="Amiri"/>
            <w:b/>
            <w:bCs/>
            <w:sz w:val="24"/>
            <w:szCs w:val="24"/>
          </w:rPr>
        </w:pPr>
        <w:r w:rsidRPr="001B113A">
          <w:rPr>
            <w:rFonts w:ascii="Amiri" w:hAnsi="Amiri" w:cs="Amiri"/>
            <w:b/>
            <w:bCs/>
            <w:sz w:val="24"/>
            <w:szCs w:val="24"/>
            <w:rtl/>
          </w:rPr>
          <w:t>مباركي فاطمة</w:t>
        </w:r>
        <w:r w:rsidRPr="001B113A">
          <w:rPr>
            <w:rFonts w:ascii="Amiri" w:hAnsi="Amiri" w:cs="Amiri"/>
            <w:sz w:val="24"/>
            <w:szCs w:val="24"/>
            <w:rtl/>
          </w:rPr>
          <w:t xml:space="preserve">                                                     </w:t>
        </w:r>
        <w:r w:rsidRPr="001B113A">
          <w:rPr>
            <w:rFonts w:ascii="Amiri" w:hAnsi="Amiri" w:cs="Amiri"/>
            <w:b/>
            <w:bCs/>
            <w:sz w:val="24"/>
            <w:szCs w:val="24"/>
          </w:rPr>
          <w:fldChar w:fldCharType="begin"/>
        </w:r>
        <w:r w:rsidRPr="001B113A">
          <w:rPr>
            <w:rFonts w:ascii="Amiri" w:hAnsi="Amiri" w:cs="Amiri"/>
            <w:b/>
            <w:bCs/>
            <w:sz w:val="24"/>
            <w:szCs w:val="24"/>
          </w:rPr>
          <w:instrText>PAGE   \* MERGEFORMAT</w:instrText>
        </w:r>
        <w:r w:rsidRPr="001B113A">
          <w:rPr>
            <w:rFonts w:ascii="Amiri" w:hAnsi="Amiri" w:cs="Amiri"/>
            <w:b/>
            <w:bCs/>
            <w:sz w:val="24"/>
            <w:szCs w:val="24"/>
          </w:rPr>
          <w:fldChar w:fldCharType="separate"/>
        </w:r>
        <w:r w:rsidRPr="001B113A">
          <w:rPr>
            <w:rFonts w:ascii="Amiri" w:hAnsi="Amiri" w:cs="Amiri"/>
            <w:b/>
            <w:bCs/>
            <w:sz w:val="24"/>
            <w:szCs w:val="24"/>
          </w:rPr>
          <w:t>2</w:t>
        </w:r>
        <w:r w:rsidRPr="001B113A">
          <w:rPr>
            <w:rFonts w:ascii="Amiri" w:hAnsi="Amiri" w:cs="Amiri"/>
            <w:b/>
            <w:bCs/>
            <w:sz w:val="24"/>
            <w:szCs w:val="24"/>
          </w:rPr>
          <w:fldChar w:fldCharType="end"/>
        </w:r>
        <w:r w:rsidRPr="001B113A">
          <w:rPr>
            <w:rFonts w:ascii="Amiri" w:hAnsi="Amiri" w:cs="Amiri"/>
            <w:b/>
            <w:bCs/>
            <w:sz w:val="24"/>
            <w:szCs w:val="24"/>
            <w:rtl/>
          </w:rPr>
          <w:t xml:space="preserve">                                                                     تسنيم سمية</w:t>
        </w:r>
      </w:p>
    </w:sdtContent>
  </w:sdt>
  <w:p w14:paraId="07ED8751" w14:textId="098D1DF4" w:rsidR="001B113A" w:rsidRPr="001B113A" w:rsidRDefault="001B113A" w:rsidP="001B113A">
    <w:pPr>
      <w:pStyle w:val="Pieddepage"/>
      <w:tabs>
        <w:tab w:val="clear" w:pos="9072"/>
        <w:tab w:val="right" w:pos="9921"/>
      </w:tabs>
      <w:bidi/>
      <w:ind w:left="-711" w:right="-993"/>
      <w:rPr>
        <w:rFonts w:ascii="Amiri" w:hAnsi="Amiri" w:cs="Amiri"/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0F876" w14:textId="77777777" w:rsidR="000C76E3" w:rsidRDefault="000C76E3" w:rsidP="00DA4F13">
      <w:pPr>
        <w:spacing w:after="0" w:line="240" w:lineRule="auto"/>
      </w:pPr>
      <w:r>
        <w:separator/>
      </w:r>
    </w:p>
  </w:footnote>
  <w:footnote w:type="continuationSeparator" w:id="0">
    <w:p w14:paraId="4A062E65" w14:textId="77777777" w:rsidR="000C76E3" w:rsidRDefault="000C76E3" w:rsidP="00DA4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93FF0" w14:textId="5E7D16E5" w:rsidR="00DA4F13" w:rsidRPr="00DA4F13" w:rsidRDefault="00DA4F13" w:rsidP="00DA4F13">
    <w:pPr>
      <w:pStyle w:val="En-tte"/>
      <w:jc w:val="center"/>
      <w:rPr>
        <w:rFonts w:ascii="Amiri" w:hAnsi="Amiri" w:cs="Amiri"/>
        <w:b/>
        <w:bCs/>
        <w:sz w:val="28"/>
        <w:szCs w:val="28"/>
        <w:rtl/>
        <w:lang w:bidi="ar-DZ"/>
      </w:rPr>
    </w:pPr>
    <w:r>
      <w:rPr>
        <w:rFonts w:ascii="Amiri" w:hAnsi="Amiri" w:cs="Amiri"/>
        <w:b/>
        <w:bCs/>
        <w:noProof/>
        <w:sz w:val="28"/>
        <w:szCs w:val="28"/>
        <w:rtl/>
        <w:lang w:val="ar-DZ" w:bidi="ar-DZ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7C62ED" wp14:editId="16AEF688">
              <wp:simplePos x="0" y="0"/>
              <wp:positionH relativeFrom="column">
                <wp:posOffset>3757295</wp:posOffset>
              </wp:positionH>
              <wp:positionV relativeFrom="paragraph">
                <wp:posOffset>-148589</wp:posOffset>
              </wp:positionV>
              <wp:extent cx="2800350" cy="361950"/>
              <wp:effectExtent l="0" t="0" r="19050" b="19050"/>
              <wp:wrapNone/>
              <wp:docPr id="489372436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0350" cy="36195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860F8" w14:textId="4F0890FC" w:rsidR="00DA4F13" w:rsidRPr="00DA4F13" w:rsidRDefault="00DA4F13" w:rsidP="00DA4F13">
                          <w:pPr>
                            <w:bidi/>
                            <w:spacing w:after="0" w:line="240" w:lineRule="auto"/>
                            <w:rPr>
                              <w:rFonts w:ascii="Amiri" w:hAnsi="Amiri" w:cs="Amiri"/>
                              <w:b/>
                              <w:bCs/>
                              <w:rtl/>
                              <w:lang w:bidi="ar-DZ"/>
                            </w:rPr>
                          </w:pPr>
                          <w:r w:rsidRPr="00DA4F13">
                            <w:rPr>
                              <w:rFonts w:ascii="Amiri" w:hAnsi="Amiri" w:cs="Amiri" w:hint="cs"/>
                              <w:b/>
                              <w:bCs/>
                              <w:rtl/>
                              <w:lang w:bidi="ar-DZ"/>
                            </w:rPr>
                            <w:t>الأستاذة:</w:t>
                          </w:r>
                          <w:r w:rsidRPr="00DA4F13">
                            <w:rPr>
                              <w:rFonts w:ascii="Amiri" w:hAnsi="Amiri" w:cs="Amiri"/>
                              <w:b/>
                              <w:bCs/>
                              <w:rtl/>
                              <w:lang w:bidi="ar-DZ"/>
                            </w:rPr>
                            <w:t xml:space="preserve"> مباركي فاطمة ثانوية الشلالة-البيض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C62ED" id="Rectangle 5" o:spid="_x0000_s1052" style="position:absolute;left:0;text-align:left;margin-left:295.85pt;margin-top:-11.7pt;width:220.5pt;height: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" fillcolor="white [3201]" strokecolor="white [3212]" strokeweight="2pt">
              <v:textbox>
                <w:txbxContent>
                  <w:p w14:paraId="159860F8" w14:textId="4F0890FC" w:rsidR="00DA4F13" w:rsidRPr="00DA4F13" w:rsidRDefault="00DA4F13" w:rsidP="00DA4F13">
                    <w:pPr>
                      <w:bidi/>
                      <w:spacing w:after="0" w:line="240" w:lineRule="auto"/>
                      <w:rPr>
                        <w:rFonts w:ascii="Amiri" w:hAnsi="Amiri" w:cs="Amiri"/>
                        <w:b/>
                        <w:bCs/>
                        <w:rtl/>
                        <w:lang w:bidi="ar-DZ"/>
                      </w:rPr>
                    </w:pPr>
                    <w:r w:rsidRPr="00DA4F13">
                      <w:rPr>
                        <w:rFonts w:ascii="Amiri" w:hAnsi="Amiri" w:cs="Amiri" w:hint="cs"/>
                        <w:b/>
                        <w:bCs/>
                        <w:rtl/>
                        <w:lang w:bidi="ar-DZ"/>
                      </w:rPr>
                      <w:t>الأستاذة:</w:t>
                    </w:r>
                    <w:r w:rsidRPr="00DA4F13">
                      <w:rPr>
                        <w:rFonts w:ascii="Amiri" w:hAnsi="Amiri" w:cs="Amiri"/>
                        <w:b/>
                        <w:bCs/>
                        <w:rtl/>
                        <w:lang w:bidi="ar-DZ"/>
                      </w:rPr>
                      <w:t xml:space="preserve"> مباركي فاطمة ثانوية الشلالة-البيض</w:t>
                    </w:r>
                  </w:p>
                </w:txbxContent>
              </v:textbox>
            </v:rect>
          </w:pict>
        </mc:Fallback>
      </mc:AlternateContent>
    </w:r>
    <w:r>
      <w:rPr>
        <w:rFonts w:ascii="Amiri" w:hAnsi="Amiri" w:cs="Amiri"/>
        <w:b/>
        <w:bCs/>
        <w:noProof/>
        <w:sz w:val="28"/>
        <w:szCs w:val="28"/>
        <w:rtl/>
        <w:lang w:val="ar-DZ" w:bidi="ar-D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18D564" wp14:editId="2EE9B75B">
              <wp:simplePos x="0" y="0"/>
              <wp:positionH relativeFrom="column">
                <wp:posOffset>-814705</wp:posOffset>
              </wp:positionH>
              <wp:positionV relativeFrom="paragraph">
                <wp:posOffset>-62865</wp:posOffset>
              </wp:positionV>
              <wp:extent cx="2428875" cy="295275"/>
              <wp:effectExtent l="0" t="0" r="28575" b="28575"/>
              <wp:wrapNone/>
              <wp:docPr id="1940239110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28875" cy="295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1B3E76" w14:textId="681C566C" w:rsidR="00DA4F13" w:rsidRPr="00DA4F13" w:rsidRDefault="00DA4F13" w:rsidP="00DA4F13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t xml:space="preserve"> </w:t>
                          </w:r>
                          <w:r w:rsidRPr="00DA4F13">
                            <w:rPr>
                              <w:b/>
                              <w:bCs/>
                            </w:rPr>
                            <w:t>mebarki.math3</w:t>
                          </w:r>
                          <w:r w:rsidR="00B0062F">
                            <w:rPr>
                              <w:rFonts w:hint="cs"/>
                              <w:b/>
                              <w:bCs/>
                              <w:rtl/>
                            </w:rPr>
                            <w:t>2</w:t>
                          </w:r>
                          <w:r w:rsidRPr="00DA4F13">
                            <w:rPr>
                              <w:b/>
                              <w:bCs/>
                            </w:rPr>
                            <w:t>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18D564" id="Rectangle 4" o:spid="_x0000_s1053" style="position:absolute;left:0;text-align:left;margin-left:-64.15pt;margin-top:-4.95pt;width:191.2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" fillcolor="white [3201]" strokecolor="white [3212]" strokeweight="2pt">
              <v:textbox>
                <w:txbxContent>
                  <w:p w14:paraId="661B3E76" w14:textId="681C566C" w:rsidR="00DA4F13" w:rsidRPr="00DA4F13" w:rsidRDefault="00DA4F13" w:rsidP="00DA4F13">
                    <w:pPr>
                      <w:rPr>
                        <w:b/>
                        <w:bCs/>
                      </w:rPr>
                    </w:pPr>
                    <w:r>
                      <w:t xml:space="preserve"> </w:t>
                    </w:r>
                    <w:r w:rsidRPr="00DA4F13">
                      <w:rPr>
                        <w:b/>
                        <w:bCs/>
                      </w:rPr>
                      <w:t>mebarki.math3</w:t>
                    </w:r>
                    <w:r w:rsidR="00B0062F">
                      <w:rPr>
                        <w:rFonts w:hint="cs"/>
                        <w:b/>
                        <w:bCs/>
                        <w:rtl/>
                      </w:rPr>
                      <w:t>2</w:t>
                    </w:r>
                    <w:r w:rsidRPr="00DA4F13">
                      <w:rPr>
                        <w:b/>
                        <w:bCs/>
                      </w:rPr>
                      <w:t>@gmail.com</w:t>
                    </w:r>
                  </w:p>
                </w:txbxContent>
              </v:textbox>
            </v:rect>
          </w:pict>
        </mc:Fallback>
      </mc:AlternateContent>
    </w:r>
    <w:r w:rsidR="00B0062F">
      <w:rPr>
        <w:rFonts w:ascii="Amiri" w:hAnsi="Amiri" w:cs="Amiri" w:hint="cs"/>
        <w:b/>
        <w:bCs/>
        <w:sz w:val="28"/>
        <w:szCs w:val="28"/>
        <w:rtl/>
        <w:lang w:bidi="ar-DZ"/>
      </w:rPr>
      <w:t>2024/2025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6E41"/>
    <w:multiLevelType w:val="hybridMultilevel"/>
    <w:tmpl w:val="AD4E3AC8"/>
    <w:lvl w:ilvl="0" w:tplc="09D8F26C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21B0C"/>
    <w:multiLevelType w:val="hybridMultilevel"/>
    <w:tmpl w:val="54DAC1A4"/>
    <w:lvl w:ilvl="0" w:tplc="20DAAAB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F0E66"/>
    <w:multiLevelType w:val="hybridMultilevel"/>
    <w:tmpl w:val="05CE0EAA"/>
    <w:lvl w:ilvl="0" w:tplc="7D98CF7E">
      <w:start w:val="1"/>
      <w:numFmt w:val="decimal"/>
      <w:lvlText w:val="%1)"/>
      <w:lvlJc w:val="left"/>
      <w:pPr>
        <w:tabs>
          <w:tab w:val="num" w:pos="1131"/>
        </w:tabs>
        <w:ind w:left="1018" w:hanging="22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004"/>
        </w:tabs>
        <w:ind w:left="200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724"/>
        </w:tabs>
        <w:ind w:left="272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444"/>
        </w:tabs>
        <w:ind w:left="344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64"/>
        </w:tabs>
        <w:ind w:left="416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884"/>
        </w:tabs>
        <w:ind w:left="488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04"/>
        </w:tabs>
        <w:ind w:left="560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24"/>
        </w:tabs>
        <w:ind w:left="632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44"/>
        </w:tabs>
        <w:ind w:left="7044" w:hanging="180"/>
      </w:pPr>
    </w:lvl>
  </w:abstractNum>
  <w:abstractNum w:abstractNumId="3" w15:restartNumberingAfterBreak="0">
    <w:nsid w:val="04AE3665"/>
    <w:multiLevelType w:val="hybridMultilevel"/>
    <w:tmpl w:val="6C36F286"/>
    <w:lvl w:ilvl="0" w:tplc="5E8EF2D4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91" w:hanging="360"/>
      </w:pPr>
    </w:lvl>
    <w:lvl w:ilvl="2" w:tplc="040C001B" w:tentative="1">
      <w:start w:val="1"/>
      <w:numFmt w:val="lowerRoman"/>
      <w:lvlText w:val="%3."/>
      <w:lvlJc w:val="right"/>
      <w:pPr>
        <w:ind w:left="1911" w:hanging="180"/>
      </w:pPr>
    </w:lvl>
    <w:lvl w:ilvl="3" w:tplc="040C000F" w:tentative="1">
      <w:start w:val="1"/>
      <w:numFmt w:val="decimal"/>
      <w:lvlText w:val="%4."/>
      <w:lvlJc w:val="left"/>
      <w:pPr>
        <w:ind w:left="2631" w:hanging="360"/>
      </w:pPr>
    </w:lvl>
    <w:lvl w:ilvl="4" w:tplc="040C0019" w:tentative="1">
      <w:start w:val="1"/>
      <w:numFmt w:val="lowerLetter"/>
      <w:lvlText w:val="%5."/>
      <w:lvlJc w:val="left"/>
      <w:pPr>
        <w:ind w:left="3351" w:hanging="360"/>
      </w:pPr>
    </w:lvl>
    <w:lvl w:ilvl="5" w:tplc="040C001B" w:tentative="1">
      <w:start w:val="1"/>
      <w:numFmt w:val="lowerRoman"/>
      <w:lvlText w:val="%6."/>
      <w:lvlJc w:val="right"/>
      <w:pPr>
        <w:ind w:left="4071" w:hanging="180"/>
      </w:pPr>
    </w:lvl>
    <w:lvl w:ilvl="6" w:tplc="040C000F" w:tentative="1">
      <w:start w:val="1"/>
      <w:numFmt w:val="decimal"/>
      <w:lvlText w:val="%7."/>
      <w:lvlJc w:val="left"/>
      <w:pPr>
        <w:ind w:left="4791" w:hanging="360"/>
      </w:pPr>
    </w:lvl>
    <w:lvl w:ilvl="7" w:tplc="040C0019" w:tentative="1">
      <w:start w:val="1"/>
      <w:numFmt w:val="lowerLetter"/>
      <w:lvlText w:val="%8."/>
      <w:lvlJc w:val="left"/>
      <w:pPr>
        <w:ind w:left="5511" w:hanging="360"/>
      </w:pPr>
    </w:lvl>
    <w:lvl w:ilvl="8" w:tplc="040C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4" w15:restartNumberingAfterBreak="0">
    <w:nsid w:val="05F06790"/>
    <w:multiLevelType w:val="hybridMultilevel"/>
    <w:tmpl w:val="587E71B2"/>
    <w:lvl w:ilvl="0" w:tplc="9452864A">
      <w:start w:val="1"/>
      <w:numFmt w:val="arabicAlpha"/>
      <w:lvlText w:val="%1-"/>
      <w:lvlJc w:val="left"/>
      <w:pPr>
        <w:ind w:left="1575" w:hanging="360"/>
      </w:pPr>
      <w:rPr>
        <w:rFonts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2295" w:hanging="360"/>
      </w:pPr>
    </w:lvl>
    <w:lvl w:ilvl="2" w:tplc="040C001B" w:tentative="1">
      <w:start w:val="1"/>
      <w:numFmt w:val="lowerRoman"/>
      <w:lvlText w:val="%3."/>
      <w:lvlJc w:val="right"/>
      <w:pPr>
        <w:ind w:left="3015" w:hanging="180"/>
      </w:pPr>
    </w:lvl>
    <w:lvl w:ilvl="3" w:tplc="040C000F" w:tentative="1">
      <w:start w:val="1"/>
      <w:numFmt w:val="decimal"/>
      <w:lvlText w:val="%4."/>
      <w:lvlJc w:val="left"/>
      <w:pPr>
        <w:ind w:left="3735" w:hanging="360"/>
      </w:pPr>
    </w:lvl>
    <w:lvl w:ilvl="4" w:tplc="040C0019" w:tentative="1">
      <w:start w:val="1"/>
      <w:numFmt w:val="lowerLetter"/>
      <w:lvlText w:val="%5."/>
      <w:lvlJc w:val="left"/>
      <w:pPr>
        <w:ind w:left="4455" w:hanging="360"/>
      </w:pPr>
    </w:lvl>
    <w:lvl w:ilvl="5" w:tplc="040C001B" w:tentative="1">
      <w:start w:val="1"/>
      <w:numFmt w:val="lowerRoman"/>
      <w:lvlText w:val="%6."/>
      <w:lvlJc w:val="right"/>
      <w:pPr>
        <w:ind w:left="5175" w:hanging="180"/>
      </w:pPr>
    </w:lvl>
    <w:lvl w:ilvl="6" w:tplc="040C000F" w:tentative="1">
      <w:start w:val="1"/>
      <w:numFmt w:val="decimal"/>
      <w:lvlText w:val="%7."/>
      <w:lvlJc w:val="left"/>
      <w:pPr>
        <w:ind w:left="5895" w:hanging="360"/>
      </w:pPr>
    </w:lvl>
    <w:lvl w:ilvl="7" w:tplc="040C0019" w:tentative="1">
      <w:start w:val="1"/>
      <w:numFmt w:val="lowerLetter"/>
      <w:lvlText w:val="%8."/>
      <w:lvlJc w:val="left"/>
      <w:pPr>
        <w:ind w:left="6615" w:hanging="360"/>
      </w:pPr>
    </w:lvl>
    <w:lvl w:ilvl="8" w:tplc="040C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5" w15:restartNumberingAfterBreak="0">
    <w:nsid w:val="091D4AFC"/>
    <w:multiLevelType w:val="hybridMultilevel"/>
    <w:tmpl w:val="BCA2093A"/>
    <w:lvl w:ilvl="0" w:tplc="5B2C0626">
      <w:start w:val="1"/>
      <w:numFmt w:val="decimal"/>
      <w:lvlText w:val="%1)"/>
      <w:lvlJc w:val="left"/>
      <w:pPr>
        <w:tabs>
          <w:tab w:val="num" w:pos="2190"/>
        </w:tabs>
        <w:ind w:left="2190" w:hanging="360"/>
      </w:pPr>
      <w:rPr>
        <w:color w:val="FF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387989"/>
    <w:multiLevelType w:val="hybridMultilevel"/>
    <w:tmpl w:val="C43CC0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86CEB"/>
    <w:multiLevelType w:val="hybridMultilevel"/>
    <w:tmpl w:val="0DF85C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9426E"/>
    <w:multiLevelType w:val="hybridMultilevel"/>
    <w:tmpl w:val="FE189622"/>
    <w:lvl w:ilvl="0" w:tplc="F1F62C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ar-DZ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lang w:bidi="ar-DZ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6C32A5"/>
    <w:multiLevelType w:val="hybridMultilevel"/>
    <w:tmpl w:val="499EC804"/>
    <w:lvl w:ilvl="0" w:tplc="CA92E23A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B2300C"/>
    <w:multiLevelType w:val="hybridMultilevel"/>
    <w:tmpl w:val="DE085BD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93DFE"/>
    <w:multiLevelType w:val="hybridMultilevel"/>
    <w:tmpl w:val="6368019C"/>
    <w:lvl w:ilvl="0" w:tplc="94C010FE">
      <w:start w:val="1"/>
      <w:numFmt w:val="arabicAlpha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1B720EB8"/>
    <w:multiLevelType w:val="hybridMultilevel"/>
    <w:tmpl w:val="E7040FF6"/>
    <w:lvl w:ilvl="0" w:tplc="79D8C27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661722"/>
    <w:multiLevelType w:val="hybridMultilevel"/>
    <w:tmpl w:val="91C6FD86"/>
    <w:lvl w:ilvl="0" w:tplc="0DE437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i/>
        <w:color w:val="auto"/>
        <w:sz w:val="2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900CE"/>
    <w:multiLevelType w:val="hybridMultilevel"/>
    <w:tmpl w:val="A07C6256"/>
    <w:lvl w:ilvl="0" w:tplc="D51AF4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FF00FF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A873FE7"/>
    <w:multiLevelType w:val="hybridMultilevel"/>
    <w:tmpl w:val="5640615A"/>
    <w:lvl w:ilvl="0" w:tplc="E92AAD42">
      <w:start w:val="1"/>
      <w:numFmt w:val="arabicAlpha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2D665DBB"/>
    <w:multiLevelType w:val="hybridMultilevel"/>
    <w:tmpl w:val="B7748D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74434B"/>
    <w:multiLevelType w:val="hybridMultilevel"/>
    <w:tmpl w:val="A40CD968"/>
    <w:lvl w:ilvl="0" w:tplc="6A8E2426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4D76993"/>
    <w:multiLevelType w:val="hybridMultilevel"/>
    <w:tmpl w:val="243ECD16"/>
    <w:lvl w:ilvl="0" w:tplc="7D98CF7E">
      <w:start w:val="1"/>
      <w:numFmt w:val="decimal"/>
      <w:lvlText w:val="%1)"/>
      <w:lvlJc w:val="left"/>
      <w:pPr>
        <w:tabs>
          <w:tab w:val="num" w:pos="1131"/>
        </w:tabs>
        <w:ind w:left="1018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9" w15:restartNumberingAfterBreak="0">
    <w:nsid w:val="3FBF53B0"/>
    <w:multiLevelType w:val="hybridMultilevel"/>
    <w:tmpl w:val="550E76D4"/>
    <w:lvl w:ilvl="0" w:tplc="672EC5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8B46E3"/>
    <w:multiLevelType w:val="hybridMultilevel"/>
    <w:tmpl w:val="FB8E3D70"/>
    <w:lvl w:ilvl="0" w:tplc="0FDCDBC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93BB2"/>
    <w:multiLevelType w:val="hybridMultilevel"/>
    <w:tmpl w:val="C9C66A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46665"/>
    <w:multiLevelType w:val="hybridMultilevel"/>
    <w:tmpl w:val="1054CA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81E77"/>
    <w:multiLevelType w:val="hybridMultilevel"/>
    <w:tmpl w:val="6246B2EC"/>
    <w:lvl w:ilvl="0" w:tplc="AF5494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DE3610"/>
    <w:multiLevelType w:val="hybridMultilevel"/>
    <w:tmpl w:val="6E482A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170511"/>
    <w:multiLevelType w:val="hybridMultilevel"/>
    <w:tmpl w:val="710088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2740CE"/>
    <w:multiLevelType w:val="hybridMultilevel"/>
    <w:tmpl w:val="F856ACD4"/>
    <w:lvl w:ilvl="0" w:tplc="1BBC6A4A">
      <w:start w:val="1"/>
      <w:numFmt w:val="decimal"/>
      <w:lvlText w:val="%1."/>
      <w:lvlJc w:val="left"/>
      <w:pPr>
        <w:ind w:left="534" w:hanging="360"/>
      </w:pPr>
      <w:rPr>
        <w:rFonts w:cstheme="minorHAnsi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254" w:hanging="360"/>
      </w:pPr>
    </w:lvl>
    <w:lvl w:ilvl="2" w:tplc="040C001B" w:tentative="1">
      <w:start w:val="1"/>
      <w:numFmt w:val="lowerRoman"/>
      <w:lvlText w:val="%3."/>
      <w:lvlJc w:val="right"/>
      <w:pPr>
        <w:ind w:left="1974" w:hanging="180"/>
      </w:pPr>
    </w:lvl>
    <w:lvl w:ilvl="3" w:tplc="040C000F" w:tentative="1">
      <w:start w:val="1"/>
      <w:numFmt w:val="decimal"/>
      <w:lvlText w:val="%4."/>
      <w:lvlJc w:val="left"/>
      <w:pPr>
        <w:ind w:left="2694" w:hanging="360"/>
      </w:pPr>
    </w:lvl>
    <w:lvl w:ilvl="4" w:tplc="040C0019" w:tentative="1">
      <w:start w:val="1"/>
      <w:numFmt w:val="lowerLetter"/>
      <w:lvlText w:val="%5."/>
      <w:lvlJc w:val="left"/>
      <w:pPr>
        <w:ind w:left="3414" w:hanging="360"/>
      </w:pPr>
    </w:lvl>
    <w:lvl w:ilvl="5" w:tplc="040C001B" w:tentative="1">
      <w:start w:val="1"/>
      <w:numFmt w:val="lowerRoman"/>
      <w:lvlText w:val="%6."/>
      <w:lvlJc w:val="right"/>
      <w:pPr>
        <w:ind w:left="4134" w:hanging="180"/>
      </w:pPr>
    </w:lvl>
    <w:lvl w:ilvl="6" w:tplc="040C000F" w:tentative="1">
      <w:start w:val="1"/>
      <w:numFmt w:val="decimal"/>
      <w:lvlText w:val="%7."/>
      <w:lvlJc w:val="left"/>
      <w:pPr>
        <w:ind w:left="4854" w:hanging="360"/>
      </w:pPr>
    </w:lvl>
    <w:lvl w:ilvl="7" w:tplc="040C0019" w:tentative="1">
      <w:start w:val="1"/>
      <w:numFmt w:val="lowerLetter"/>
      <w:lvlText w:val="%8."/>
      <w:lvlJc w:val="left"/>
      <w:pPr>
        <w:ind w:left="5574" w:hanging="360"/>
      </w:pPr>
    </w:lvl>
    <w:lvl w:ilvl="8" w:tplc="040C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27" w15:restartNumberingAfterBreak="0">
    <w:nsid w:val="5F8426FB"/>
    <w:multiLevelType w:val="hybridMultilevel"/>
    <w:tmpl w:val="0DF85C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E820B2"/>
    <w:multiLevelType w:val="hybridMultilevel"/>
    <w:tmpl w:val="2804A838"/>
    <w:lvl w:ilvl="0" w:tplc="C8948BA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7A0FC3"/>
    <w:multiLevelType w:val="hybridMultilevel"/>
    <w:tmpl w:val="8D6858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4A4792"/>
    <w:multiLevelType w:val="hybridMultilevel"/>
    <w:tmpl w:val="497804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F07B64"/>
    <w:multiLevelType w:val="hybridMultilevel"/>
    <w:tmpl w:val="949CCB1C"/>
    <w:lvl w:ilvl="0" w:tplc="65F022A6">
      <w:start w:val="1"/>
      <w:numFmt w:val="decimal"/>
      <w:lvlText w:val="%1."/>
      <w:lvlJc w:val="left"/>
      <w:pPr>
        <w:ind w:left="720" w:hanging="360"/>
      </w:pPr>
      <w:rPr>
        <w:rFonts w:cs="Simplified Arabic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9F66B6"/>
    <w:multiLevelType w:val="hybridMultilevel"/>
    <w:tmpl w:val="B26C902E"/>
    <w:lvl w:ilvl="0" w:tplc="F1FAA648">
      <w:numFmt w:val="bullet"/>
      <w:lvlText w:val="-"/>
      <w:lvlJc w:val="left"/>
      <w:pPr>
        <w:ind w:left="780" w:hanging="360"/>
      </w:pPr>
      <w:rPr>
        <w:rFonts w:ascii="Simplified Arabic" w:eastAsiaTheme="minorHAnsi" w:hAnsi="Simplified Arabic" w:cs="Simplified Arabic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6F764DA2"/>
    <w:multiLevelType w:val="hybridMultilevel"/>
    <w:tmpl w:val="A8985DE8"/>
    <w:lvl w:ilvl="0" w:tplc="5748C0A2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15C1FEF"/>
    <w:multiLevelType w:val="hybridMultilevel"/>
    <w:tmpl w:val="EBBE85BE"/>
    <w:lvl w:ilvl="0" w:tplc="8892BD4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A43D8F"/>
    <w:multiLevelType w:val="hybridMultilevel"/>
    <w:tmpl w:val="D930A9AE"/>
    <w:lvl w:ilvl="0" w:tplc="04090005">
      <w:start w:val="1"/>
      <w:numFmt w:val="bullet"/>
      <w:lvlText w:val=""/>
      <w:lvlJc w:val="left"/>
      <w:pPr>
        <w:tabs>
          <w:tab w:val="num" w:pos="813"/>
        </w:tabs>
        <w:ind w:left="813" w:hanging="360"/>
      </w:pPr>
      <w:rPr>
        <w:rFonts w:ascii="Wingdings" w:hAnsi="Wingdings" w:hint="default"/>
      </w:rPr>
    </w:lvl>
    <w:lvl w:ilvl="1" w:tplc="F848A1BC">
      <w:start w:val="1"/>
      <w:numFmt w:val="bullet"/>
      <w:lvlText w:val=""/>
      <w:lvlJc w:val="left"/>
      <w:pPr>
        <w:tabs>
          <w:tab w:val="num" w:pos="1343"/>
        </w:tabs>
        <w:ind w:left="1343" w:hanging="17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3"/>
        </w:tabs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3"/>
        </w:tabs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3"/>
        </w:tabs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3"/>
        </w:tabs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3"/>
        </w:tabs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3"/>
        </w:tabs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3"/>
        </w:tabs>
        <w:ind w:left="6573" w:hanging="360"/>
      </w:pPr>
      <w:rPr>
        <w:rFonts w:ascii="Wingdings" w:hAnsi="Wingdings" w:hint="default"/>
      </w:rPr>
    </w:lvl>
  </w:abstractNum>
  <w:abstractNum w:abstractNumId="36" w15:restartNumberingAfterBreak="0">
    <w:nsid w:val="776B1FC7"/>
    <w:multiLevelType w:val="hybridMultilevel"/>
    <w:tmpl w:val="E5A695D4"/>
    <w:lvl w:ilvl="0" w:tplc="752E00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452E6A"/>
    <w:multiLevelType w:val="hybridMultilevel"/>
    <w:tmpl w:val="9B404F12"/>
    <w:lvl w:ilvl="0" w:tplc="61DC9AF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miri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A30400"/>
    <w:multiLevelType w:val="hybridMultilevel"/>
    <w:tmpl w:val="EE8C1052"/>
    <w:lvl w:ilvl="0" w:tplc="CCA45E6C">
      <w:start w:val="1"/>
      <w:numFmt w:val="arabicAlpha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661813"/>
    <w:multiLevelType w:val="hybridMultilevel"/>
    <w:tmpl w:val="861C7BC2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F848A1BC">
      <w:start w:val="1"/>
      <w:numFmt w:val="bullet"/>
      <w:lvlText w:val=""/>
      <w:lvlJc w:val="left"/>
      <w:pPr>
        <w:tabs>
          <w:tab w:val="num" w:pos="2060"/>
        </w:tabs>
        <w:ind w:left="2060" w:hanging="17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40" w15:restartNumberingAfterBreak="0">
    <w:nsid w:val="7D97629F"/>
    <w:multiLevelType w:val="hybridMultilevel"/>
    <w:tmpl w:val="1A708E82"/>
    <w:lvl w:ilvl="0" w:tplc="35F68926">
      <w:numFmt w:val="bullet"/>
      <w:lvlText w:val="-"/>
      <w:lvlJc w:val="left"/>
      <w:pPr>
        <w:ind w:left="720" w:hanging="360"/>
      </w:pPr>
      <w:rPr>
        <w:rFonts w:ascii="Amiri" w:eastAsiaTheme="minorHAnsi" w:hAnsi="Amiri" w:cs="Ami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180145">
    <w:abstractNumId w:val="11"/>
  </w:num>
  <w:num w:numId="2" w16cid:durableId="584461586">
    <w:abstractNumId w:val="23"/>
  </w:num>
  <w:num w:numId="3" w16cid:durableId="1002857701">
    <w:abstractNumId w:val="24"/>
  </w:num>
  <w:num w:numId="4" w16cid:durableId="1283268148">
    <w:abstractNumId w:val="4"/>
  </w:num>
  <w:num w:numId="5" w16cid:durableId="733623680">
    <w:abstractNumId w:val="35"/>
  </w:num>
  <w:num w:numId="6" w16cid:durableId="595670283">
    <w:abstractNumId w:val="8"/>
  </w:num>
  <w:num w:numId="7" w16cid:durableId="1097561516">
    <w:abstractNumId w:val="13"/>
  </w:num>
  <w:num w:numId="8" w16cid:durableId="2084717201">
    <w:abstractNumId w:val="3"/>
  </w:num>
  <w:num w:numId="9" w16cid:durableId="1965457287">
    <w:abstractNumId w:val="9"/>
  </w:num>
  <w:num w:numId="10" w16cid:durableId="176357642">
    <w:abstractNumId w:val="16"/>
  </w:num>
  <w:num w:numId="11" w16cid:durableId="1266764765">
    <w:abstractNumId w:val="19"/>
  </w:num>
  <w:num w:numId="12" w16cid:durableId="1455758284">
    <w:abstractNumId w:val="15"/>
  </w:num>
  <w:num w:numId="13" w16cid:durableId="1180659470">
    <w:abstractNumId w:val="39"/>
  </w:num>
  <w:num w:numId="14" w16cid:durableId="1315254488">
    <w:abstractNumId w:val="30"/>
  </w:num>
  <w:num w:numId="15" w16cid:durableId="188689573">
    <w:abstractNumId w:val="0"/>
  </w:num>
  <w:num w:numId="16" w16cid:durableId="2078237877">
    <w:abstractNumId w:val="22"/>
  </w:num>
  <w:num w:numId="17" w16cid:durableId="1534416411">
    <w:abstractNumId w:val="26"/>
  </w:num>
  <w:num w:numId="18" w16cid:durableId="1004698760">
    <w:abstractNumId w:val="31"/>
  </w:num>
  <w:num w:numId="19" w16cid:durableId="436559025">
    <w:abstractNumId w:val="14"/>
  </w:num>
  <w:num w:numId="20" w16cid:durableId="1593974168">
    <w:abstractNumId w:val="5"/>
  </w:num>
  <w:num w:numId="21" w16cid:durableId="961691805">
    <w:abstractNumId w:val="33"/>
  </w:num>
  <w:num w:numId="22" w16cid:durableId="387808142">
    <w:abstractNumId w:val="17"/>
  </w:num>
  <w:num w:numId="23" w16cid:durableId="25759628">
    <w:abstractNumId w:val="32"/>
  </w:num>
  <w:num w:numId="24" w16cid:durableId="226962718">
    <w:abstractNumId w:val="40"/>
  </w:num>
  <w:num w:numId="25" w16cid:durableId="1439328782">
    <w:abstractNumId w:val="36"/>
  </w:num>
  <w:num w:numId="26" w16cid:durableId="1996105411">
    <w:abstractNumId w:val="37"/>
  </w:num>
  <w:num w:numId="27" w16cid:durableId="395057481">
    <w:abstractNumId w:val="25"/>
  </w:num>
  <w:num w:numId="28" w16cid:durableId="1446119492">
    <w:abstractNumId w:val="1"/>
  </w:num>
  <w:num w:numId="29" w16cid:durableId="1904026262">
    <w:abstractNumId w:val="10"/>
  </w:num>
  <w:num w:numId="30" w16cid:durableId="793327153">
    <w:abstractNumId w:val="29"/>
  </w:num>
  <w:num w:numId="31" w16cid:durableId="1872375482">
    <w:abstractNumId w:val="28"/>
  </w:num>
  <w:num w:numId="32" w16cid:durableId="680935540">
    <w:abstractNumId w:val="18"/>
  </w:num>
  <w:num w:numId="33" w16cid:durableId="271400741">
    <w:abstractNumId w:val="2"/>
  </w:num>
  <w:num w:numId="34" w16cid:durableId="782847291">
    <w:abstractNumId w:val="27"/>
  </w:num>
  <w:num w:numId="35" w16cid:durableId="1404526296">
    <w:abstractNumId w:val="7"/>
  </w:num>
  <w:num w:numId="36" w16cid:durableId="627980638">
    <w:abstractNumId w:val="20"/>
  </w:num>
  <w:num w:numId="37" w16cid:durableId="233468373">
    <w:abstractNumId w:val="12"/>
  </w:num>
  <w:num w:numId="38" w16cid:durableId="387265848">
    <w:abstractNumId w:val="38"/>
  </w:num>
  <w:num w:numId="39" w16cid:durableId="563413142">
    <w:abstractNumId w:val="6"/>
  </w:num>
  <w:num w:numId="40" w16cid:durableId="1229922496">
    <w:abstractNumId w:val="34"/>
  </w:num>
  <w:num w:numId="41" w16cid:durableId="18546070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BE"/>
    <w:rsid w:val="00001CE9"/>
    <w:rsid w:val="00033564"/>
    <w:rsid w:val="000448B3"/>
    <w:rsid w:val="0005485F"/>
    <w:rsid w:val="00080A18"/>
    <w:rsid w:val="000869A9"/>
    <w:rsid w:val="000C056B"/>
    <w:rsid w:val="000C76E3"/>
    <w:rsid w:val="00103A74"/>
    <w:rsid w:val="001101A3"/>
    <w:rsid w:val="001159FD"/>
    <w:rsid w:val="0012061E"/>
    <w:rsid w:val="00157094"/>
    <w:rsid w:val="00193FA7"/>
    <w:rsid w:val="001A1E8F"/>
    <w:rsid w:val="001B0804"/>
    <w:rsid w:val="001B113A"/>
    <w:rsid w:val="001D0AFA"/>
    <w:rsid w:val="002250DD"/>
    <w:rsid w:val="00253275"/>
    <w:rsid w:val="002811CE"/>
    <w:rsid w:val="002915CE"/>
    <w:rsid w:val="00293395"/>
    <w:rsid w:val="00305590"/>
    <w:rsid w:val="0031766D"/>
    <w:rsid w:val="00347F55"/>
    <w:rsid w:val="003D5BFF"/>
    <w:rsid w:val="003F1B6C"/>
    <w:rsid w:val="0042346F"/>
    <w:rsid w:val="0042747E"/>
    <w:rsid w:val="00452E76"/>
    <w:rsid w:val="004653BE"/>
    <w:rsid w:val="0046792D"/>
    <w:rsid w:val="004C2F53"/>
    <w:rsid w:val="00560BBD"/>
    <w:rsid w:val="00560F52"/>
    <w:rsid w:val="005B5794"/>
    <w:rsid w:val="0063624D"/>
    <w:rsid w:val="006421B3"/>
    <w:rsid w:val="00645C77"/>
    <w:rsid w:val="0068399E"/>
    <w:rsid w:val="006858DB"/>
    <w:rsid w:val="006E38F1"/>
    <w:rsid w:val="006F5DCB"/>
    <w:rsid w:val="0072668B"/>
    <w:rsid w:val="007335EB"/>
    <w:rsid w:val="00792B9B"/>
    <w:rsid w:val="00812F94"/>
    <w:rsid w:val="008251D7"/>
    <w:rsid w:val="00834B18"/>
    <w:rsid w:val="00847BBD"/>
    <w:rsid w:val="00847C30"/>
    <w:rsid w:val="00863E5E"/>
    <w:rsid w:val="00873428"/>
    <w:rsid w:val="00876C9D"/>
    <w:rsid w:val="008F3252"/>
    <w:rsid w:val="009203F1"/>
    <w:rsid w:val="0096214E"/>
    <w:rsid w:val="00980DA9"/>
    <w:rsid w:val="00981E9C"/>
    <w:rsid w:val="00A56C3F"/>
    <w:rsid w:val="00A704EB"/>
    <w:rsid w:val="00AC4AAE"/>
    <w:rsid w:val="00AC74A8"/>
    <w:rsid w:val="00B0062F"/>
    <w:rsid w:val="00B54099"/>
    <w:rsid w:val="00B579C4"/>
    <w:rsid w:val="00BC1043"/>
    <w:rsid w:val="00BC6E8A"/>
    <w:rsid w:val="00BD2CA4"/>
    <w:rsid w:val="00BE6698"/>
    <w:rsid w:val="00C2649B"/>
    <w:rsid w:val="00C419C2"/>
    <w:rsid w:val="00C448DD"/>
    <w:rsid w:val="00C81718"/>
    <w:rsid w:val="00C92D51"/>
    <w:rsid w:val="00C976A0"/>
    <w:rsid w:val="00CA3C1E"/>
    <w:rsid w:val="00CA4226"/>
    <w:rsid w:val="00CA5119"/>
    <w:rsid w:val="00CA6FF3"/>
    <w:rsid w:val="00CF5928"/>
    <w:rsid w:val="00D14BB7"/>
    <w:rsid w:val="00D60CA1"/>
    <w:rsid w:val="00D935F4"/>
    <w:rsid w:val="00DA4F13"/>
    <w:rsid w:val="00DB6768"/>
    <w:rsid w:val="00DF3C71"/>
    <w:rsid w:val="00E33D3D"/>
    <w:rsid w:val="00E37DB5"/>
    <w:rsid w:val="00E60A10"/>
    <w:rsid w:val="00EA6A8F"/>
    <w:rsid w:val="00EC70C0"/>
    <w:rsid w:val="00ED3865"/>
    <w:rsid w:val="00EE2365"/>
    <w:rsid w:val="00F02027"/>
    <w:rsid w:val="00F4222D"/>
    <w:rsid w:val="00F443AD"/>
    <w:rsid w:val="00FB5A89"/>
    <w:rsid w:val="00FB5B9C"/>
    <w:rsid w:val="00F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F"/>
  <w15:docId w15:val="{CD6DA768-87F2-4D59-87A4-98538F9F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A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E60A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A704E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04E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A4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4F13"/>
  </w:style>
  <w:style w:type="paragraph" w:styleId="Pieddepage">
    <w:name w:val="footer"/>
    <w:basedOn w:val="Normal"/>
    <w:link w:val="PieddepageCar"/>
    <w:uiPriority w:val="99"/>
    <w:unhideWhenUsed/>
    <w:rsid w:val="00DA4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4F13"/>
  </w:style>
  <w:style w:type="paragraph" w:styleId="Paragraphedeliste">
    <w:name w:val="List Paragraph"/>
    <w:basedOn w:val="Normal"/>
    <w:link w:val="ParagraphedelisteCar"/>
    <w:uiPriority w:val="34"/>
    <w:qFormat/>
    <w:rsid w:val="000C056B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C97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99" Type="http://schemas.openxmlformats.org/officeDocument/2006/relationships/oleObject" Target="embeddings/oleObject160.bin"/><Relationship Id="rId671" Type="http://schemas.openxmlformats.org/officeDocument/2006/relationships/image" Target="media/image280.wmf"/><Relationship Id="rId727" Type="http://schemas.openxmlformats.org/officeDocument/2006/relationships/image" Target="media/image299.wmf"/><Relationship Id="rId21" Type="http://schemas.openxmlformats.org/officeDocument/2006/relationships/image" Target="media/image7.wmf"/><Relationship Id="rId63" Type="http://schemas.openxmlformats.org/officeDocument/2006/relationships/oleObject" Target="embeddings/oleObject30.bin"/><Relationship Id="rId159" Type="http://schemas.openxmlformats.org/officeDocument/2006/relationships/image" Target="media/image68.wmf"/><Relationship Id="rId324" Type="http://schemas.openxmlformats.org/officeDocument/2006/relationships/oleObject" Target="embeddings/oleObject176.bin"/><Relationship Id="rId366" Type="http://schemas.openxmlformats.org/officeDocument/2006/relationships/oleObject" Target="embeddings/oleObject204.bin"/><Relationship Id="rId531" Type="http://schemas.openxmlformats.org/officeDocument/2006/relationships/oleObject" Target="embeddings/oleObject296.bin"/><Relationship Id="rId573" Type="http://schemas.openxmlformats.org/officeDocument/2006/relationships/oleObject" Target="embeddings/oleObject322.bin"/><Relationship Id="rId629" Type="http://schemas.openxmlformats.org/officeDocument/2006/relationships/image" Target="media/image264.wmf"/><Relationship Id="rId170" Type="http://schemas.openxmlformats.org/officeDocument/2006/relationships/image" Target="media/image72.wmf"/><Relationship Id="rId226" Type="http://schemas.openxmlformats.org/officeDocument/2006/relationships/image" Target="media/image98.wmf"/><Relationship Id="rId433" Type="http://schemas.openxmlformats.org/officeDocument/2006/relationships/oleObject" Target="embeddings/oleObject241.bin"/><Relationship Id="rId268" Type="http://schemas.openxmlformats.org/officeDocument/2006/relationships/oleObject" Target="embeddings/oleObject144.bin"/><Relationship Id="rId475" Type="http://schemas.openxmlformats.org/officeDocument/2006/relationships/oleObject" Target="embeddings/oleObject264.bin"/><Relationship Id="rId640" Type="http://schemas.openxmlformats.org/officeDocument/2006/relationships/oleObject" Target="embeddings/oleObject361.bin"/><Relationship Id="rId682" Type="http://schemas.openxmlformats.org/officeDocument/2006/relationships/oleObject" Target="embeddings/oleObject387.bin"/><Relationship Id="rId738" Type="http://schemas.openxmlformats.org/officeDocument/2006/relationships/oleObject" Target="embeddings/oleObject425.bin"/><Relationship Id="rId32" Type="http://schemas.openxmlformats.org/officeDocument/2006/relationships/oleObject" Target="embeddings/oleObject12.bin"/><Relationship Id="rId74" Type="http://schemas.openxmlformats.org/officeDocument/2006/relationships/image" Target="media/image31.wmf"/><Relationship Id="rId128" Type="http://schemas.openxmlformats.org/officeDocument/2006/relationships/oleObject" Target="embeddings/oleObject66.bin"/><Relationship Id="rId335" Type="http://schemas.openxmlformats.org/officeDocument/2006/relationships/oleObject" Target="embeddings/oleObject182.bin"/><Relationship Id="rId377" Type="http://schemas.openxmlformats.org/officeDocument/2006/relationships/image" Target="media/image157.wmf"/><Relationship Id="rId500" Type="http://schemas.openxmlformats.org/officeDocument/2006/relationships/image" Target="media/image214.wmf"/><Relationship Id="rId542" Type="http://schemas.openxmlformats.org/officeDocument/2006/relationships/oleObject" Target="embeddings/oleObject302.bin"/><Relationship Id="rId584" Type="http://schemas.openxmlformats.org/officeDocument/2006/relationships/image" Target="media/image245.wmf"/><Relationship Id="rId5" Type="http://schemas.openxmlformats.org/officeDocument/2006/relationships/footnotes" Target="footnotes.xml"/><Relationship Id="rId181" Type="http://schemas.openxmlformats.org/officeDocument/2006/relationships/oleObject" Target="embeddings/oleObject96.bin"/><Relationship Id="rId237" Type="http://schemas.openxmlformats.org/officeDocument/2006/relationships/image" Target="media/image102.wmf"/><Relationship Id="rId402" Type="http://schemas.openxmlformats.org/officeDocument/2006/relationships/oleObject" Target="embeddings/oleObject223.bin"/><Relationship Id="rId279" Type="http://schemas.openxmlformats.org/officeDocument/2006/relationships/oleObject" Target="embeddings/oleObject150.bin"/><Relationship Id="rId444" Type="http://schemas.openxmlformats.org/officeDocument/2006/relationships/oleObject" Target="embeddings/oleObject247.bin"/><Relationship Id="rId486" Type="http://schemas.openxmlformats.org/officeDocument/2006/relationships/image" Target="media/image207.wmf"/><Relationship Id="rId651" Type="http://schemas.openxmlformats.org/officeDocument/2006/relationships/oleObject" Target="embeddings/oleObject368.bin"/><Relationship Id="rId693" Type="http://schemas.openxmlformats.org/officeDocument/2006/relationships/oleObject" Target="embeddings/oleObject397.bin"/><Relationship Id="rId707" Type="http://schemas.openxmlformats.org/officeDocument/2006/relationships/image" Target="media/image292.wmf"/><Relationship Id="rId749" Type="http://schemas.openxmlformats.org/officeDocument/2006/relationships/oleObject" Target="embeddings/oleObject431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58.wmf"/><Relationship Id="rId290" Type="http://schemas.openxmlformats.org/officeDocument/2006/relationships/image" Target="media/image125.wmf"/><Relationship Id="rId304" Type="http://schemas.openxmlformats.org/officeDocument/2006/relationships/image" Target="media/image132.wmf"/><Relationship Id="rId346" Type="http://schemas.openxmlformats.org/officeDocument/2006/relationships/oleObject" Target="embeddings/oleObject189.bin"/><Relationship Id="rId388" Type="http://schemas.openxmlformats.org/officeDocument/2006/relationships/oleObject" Target="embeddings/oleObject216.bin"/><Relationship Id="rId511" Type="http://schemas.openxmlformats.org/officeDocument/2006/relationships/image" Target="media/image218.wmf"/><Relationship Id="rId553" Type="http://schemas.openxmlformats.org/officeDocument/2006/relationships/oleObject" Target="embeddings/oleObject308.bin"/><Relationship Id="rId609" Type="http://schemas.openxmlformats.org/officeDocument/2006/relationships/image" Target="media/image254.wmf"/><Relationship Id="rId760" Type="http://schemas.openxmlformats.org/officeDocument/2006/relationships/footer" Target="footer1.xml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78.bin"/><Relationship Id="rId192" Type="http://schemas.openxmlformats.org/officeDocument/2006/relationships/oleObject" Target="embeddings/oleObject102.bin"/><Relationship Id="rId206" Type="http://schemas.openxmlformats.org/officeDocument/2006/relationships/image" Target="media/image88.wmf"/><Relationship Id="rId413" Type="http://schemas.openxmlformats.org/officeDocument/2006/relationships/image" Target="media/image175.wmf"/><Relationship Id="rId595" Type="http://schemas.openxmlformats.org/officeDocument/2006/relationships/image" Target="media/image250.wmf"/><Relationship Id="rId248" Type="http://schemas.openxmlformats.org/officeDocument/2006/relationships/image" Target="media/image106.wmf"/><Relationship Id="rId455" Type="http://schemas.openxmlformats.org/officeDocument/2006/relationships/oleObject" Target="embeddings/oleObject254.bin"/><Relationship Id="rId497" Type="http://schemas.openxmlformats.org/officeDocument/2006/relationships/oleObject" Target="embeddings/oleObject275.bin"/><Relationship Id="rId620" Type="http://schemas.openxmlformats.org/officeDocument/2006/relationships/oleObject" Target="embeddings/oleObject351.bin"/><Relationship Id="rId662" Type="http://schemas.openxmlformats.org/officeDocument/2006/relationships/oleObject" Target="embeddings/oleObject375.bin"/><Relationship Id="rId718" Type="http://schemas.openxmlformats.org/officeDocument/2006/relationships/image" Target="media/image297.wmf"/><Relationship Id="rId12" Type="http://schemas.openxmlformats.org/officeDocument/2006/relationships/image" Target="media/image20.png"/><Relationship Id="rId108" Type="http://schemas.openxmlformats.org/officeDocument/2006/relationships/image" Target="media/image44.wmf"/><Relationship Id="rId315" Type="http://schemas.openxmlformats.org/officeDocument/2006/relationships/image" Target="media/image136.wmf"/><Relationship Id="rId357" Type="http://schemas.openxmlformats.org/officeDocument/2006/relationships/oleObject" Target="embeddings/oleObject197.bin"/><Relationship Id="rId522" Type="http://schemas.openxmlformats.org/officeDocument/2006/relationships/image" Target="media/image222.wmf"/><Relationship Id="rId54" Type="http://schemas.openxmlformats.org/officeDocument/2006/relationships/image" Target="media/image21.wmf"/><Relationship Id="rId96" Type="http://schemas.openxmlformats.org/officeDocument/2006/relationships/image" Target="media/image38.wmf"/><Relationship Id="rId161" Type="http://schemas.openxmlformats.org/officeDocument/2006/relationships/oleObject" Target="embeddings/oleObject84.bin"/><Relationship Id="rId217" Type="http://schemas.openxmlformats.org/officeDocument/2006/relationships/image" Target="media/image930.png"/><Relationship Id="rId399" Type="http://schemas.openxmlformats.org/officeDocument/2006/relationships/image" Target="media/image168.wmf"/><Relationship Id="rId564" Type="http://schemas.openxmlformats.org/officeDocument/2006/relationships/oleObject" Target="embeddings/oleObject315.bin"/><Relationship Id="rId259" Type="http://schemas.openxmlformats.org/officeDocument/2006/relationships/image" Target="media/image110.wmf"/><Relationship Id="rId424" Type="http://schemas.openxmlformats.org/officeDocument/2006/relationships/oleObject" Target="embeddings/oleObject235.bin"/><Relationship Id="rId466" Type="http://schemas.openxmlformats.org/officeDocument/2006/relationships/image" Target="media/image197.wmf"/><Relationship Id="rId631" Type="http://schemas.openxmlformats.org/officeDocument/2006/relationships/image" Target="media/image265.wmf"/><Relationship Id="rId673" Type="http://schemas.openxmlformats.org/officeDocument/2006/relationships/image" Target="media/image281.wmf"/><Relationship Id="rId729" Type="http://schemas.openxmlformats.org/officeDocument/2006/relationships/image" Target="media/image300.wmf"/><Relationship Id="rId23" Type="http://schemas.openxmlformats.org/officeDocument/2006/relationships/image" Target="media/image8.wmf"/><Relationship Id="rId119" Type="http://schemas.openxmlformats.org/officeDocument/2006/relationships/oleObject" Target="embeddings/oleObject61.bin"/><Relationship Id="rId270" Type="http://schemas.openxmlformats.org/officeDocument/2006/relationships/oleObject" Target="embeddings/oleObject145.bin"/><Relationship Id="rId326" Type="http://schemas.openxmlformats.org/officeDocument/2006/relationships/oleObject" Target="embeddings/oleObject177.bin"/><Relationship Id="rId533" Type="http://schemas.openxmlformats.org/officeDocument/2006/relationships/oleObject" Target="embeddings/oleObject297.bin"/><Relationship Id="rId65" Type="http://schemas.openxmlformats.org/officeDocument/2006/relationships/oleObject" Target="embeddings/oleObject31.bin"/><Relationship Id="rId130" Type="http://schemas.openxmlformats.org/officeDocument/2006/relationships/image" Target="media/image54.wmf"/><Relationship Id="rId368" Type="http://schemas.openxmlformats.org/officeDocument/2006/relationships/oleObject" Target="embeddings/oleObject206.bin"/><Relationship Id="rId575" Type="http://schemas.openxmlformats.org/officeDocument/2006/relationships/image" Target="media/image242.wmf"/><Relationship Id="rId740" Type="http://schemas.openxmlformats.org/officeDocument/2006/relationships/image" Target="media/image304.wmf"/><Relationship Id="rId172" Type="http://schemas.openxmlformats.org/officeDocument/2006/relationships/image" Target="media/image73.wmf"/><Relationship Id="rId228" Type="http://schemas.openxmlformats.org/officeDocument/2006/relationships/image" Target="media/image99.wmf"/><Relationship Id="rId435" Type="http://schemas.openxmlformats.org/officeDocument/2006/relationships/oleObject" Target="embeddings/oleObject242.bin"/><Relationship Id="rId477" Type="http://schemas.openxmlformats.org/officeDocument/2006/relationships/oleObject" Target="embeddings/oleObject265.bin"/><Relationship Id="rId600" Type="http://schemas.openxmlformats.org/officeDocument/2006/relationships/oleObject" Target="embeddings/oleObject339.bin"/><Relationship Id="rId642" Type="http://schemas.openxmlformats.org/officeDocument/2006/relationships/oleObject" Target="embeddings/oleObject362.bin"/><Relationship Id="rId684" Type="http://schemas.openxmlformats.org/officeDocument/2006/relationships/oleObject" Target="embeddings/oleObject388.bin"/><Relationship Id="rId281" Type="http://schemas.openxmlformats.org/officeDocument/2006/relationships/oleObject" Target="embeddings/oleObject151.bin"/><Relationship Id="rId337" Type="http://schemas.openxmlformats.org/officeDocument/2006/relationships/oleObject" Target="embeddings/oleObject184.bin"/><Relationship Id="rId502" Type="http://schemas.openxmlformats.org/officeDocument/2006/relationships/oleObject" Target="embeddings/oleObject278.bin"/><Relationship Id="rId34" Type="http://schemas.openxmlformats.org/officeDocument/2006/relationships/oleObject" Target="embeddings/oleObject13.bin"/><Relationship Id="rId76" Type="http://schemas.openxmlformats.org/officeDocument/2006/relationships/oleObject" Target="embeddings/oleObject37.bin"/><Relationship Id="rId141" Type="http://schemas.openxmlformats.org/officeDocument/2006/relationships/image" Target="media/image59.wmf"/><Relationship Id="rId379" Type="http://schemas.openxmlformats.org/officeDocument/2006/relationships/image" Target="media/image158.wmf"/><Relationship Id="rId544" Type="http://schemas.openxmlformats.org/officeDocument/2006/relationships/oleObject" Target="embeddings/oleObject303.bin"/><Relationship Id="rId586" Type="http://schemas.openxmlformats.org/officeDocument/2006/relationships/oleObject" Target="embeddings/oleObject331.bin"/><Relationship Id="rId751" Type="http://schemas.openxmlformats.org/officeDocument/2006/relationships/oleObject" Target="embeddings/oleObject432.bin"/><Relationship Id="rId7" Type="http://schemas.openxmlformats.org/officeDocument/2006/relationships/image" Target="media/image1.wmf"/><Relationship Id="rId183" Type="http://schemas.openxmlformats.org/officeDocument/2006/relationships/oleObject" Target="embeddings/oleObject97.bin"/><Relationship Id="rId239" Type="http://schemas.openxmlformats.org/officeDocument/2006/relationships/oleObject" Target="embeddings/oleObject127.bin"/><Relationship Id="rId390" Type="http://schemas.openxmlformats.org/officeDocument/2006/relationships/oleObject" Target="embeddings/oleObject217.bin"/><Relationship Id="rId404" Type="http://schemas.openxmlformats.org/officeDocument/2006/relationships/oleObject" Target="embeddings/oleObject224.bin"/><Relationship Id="rId446" Type="http://schemas.openxmlformats.org/officeDocument/2006/relationships/oleObject" Target="embeddings/oleObject249.bin"/><Relationship Id="rId611" Type="http://schemas.openxmlformats.org/officeDocument/2006/relationships/image" Target="media/image255.wmf"/><Relationship Id="rId653" Type="http://schemas.openxmlformats.org/officeDocument/2006/relationships/oleObject" Target="embeddings/oleObject370.bin"/><Relationship Id="rId250" Type="http://schemas.openxmlformats.org/officeDocument/2006/relationships/image" Target="media/image107.wmf"/><Relationship Id="rId292" Type="http://schemas.openxmlformats.org/officeDocument/2006/relationships/image" Target="media/image126.wmf"/><Relationship Id="rId306" Type="http://schemas.openxmlformats.org/officeDocument/2006/relationships/oleObject" Target="embeddings/oleObject164.bin"/><Relationship Id="rId488" Type="http://schemas.openxmlformats.org/officeDocument/2006/relationships/image" Target="media/image208.wmf"/><Relationship Id="rId695" Type="http://schemas.openxmlformats.org/officeDocument/2006/relationships/oleObject" Target="embeddings/oleObject399.bin"/><Relationship Id="rId709" Type="http://schemas.openxmlformats.org/officeDocument/2006/relationships/image" Target="media/image293.wmf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5.bin"/><Relationship Id="rId110" Type="http://schemas.openxmlformats.org/officeDocument/2006/relationships/image" Target="media/image45.wmf"/><Relationship Id="rId348" Type="http://schemas.openxmlformats.org/officeDocument/2006/relationships/oleObject" Target="embeddings/oleObject191.bin"/><Relationship Id="rId513" Type="http://schemas.openxmlformats.org/officeDocument/2006/relationships/image" Target="media/image219.wmf"/><Relationship Id="rId555" Type="http://schemas.openxmlformats.org/officeDocument/2006/relationships/oleObject" Target="embeddings/oleObject309.bin"/><Relationship Id="rId597" Type="http://schemas.openxmlformats.org/officeDocument/2006/relationships/image" Target="media/image251.wmf"/><Relationship Id="rId720" Type="http://schemas.openxmlformats.org/officeDocument/2006/relationships/oleObject" Target="embeddings/oleObject413.bin"/><Relationship Id="rId762" Type="http://schemas.openxmlformats.org/officeDocument/2006/relationships/theme" Target="theme/theme1.xml"/><Relationship Id="rId152" Type="http://schemas.openxmlformats.org/officeDocument/2006/relationships/oleObject" Target="embeddings/oleObject79.bin"/><Relationship Id="rId194" Type="http://schemas.openxmlformats.org/officeDocument/2006/relationships/image" Target="media/image82.wmf"/><Relationship Id="rId208" Type="http://schemas.openxmlformats.org/officeDocument/2006/relationships/image" Target="media/image89.wmf"/><Relationship Id="rId415" Type="http://schemas.openxmlformats.org/officeDocument/2006/relationships/image" Target="media/image176.wmf"/><Relationship Id="rId457" Type="http://schemas.openxmlformats.org/officeDocument/2006/relationships/oleObject" Target="embeddings/oleObject255.bin"/><Relationship Id="rId622" Type="http://schemas.openxmlformats.org/officeDocument/2006/relationships/oleObject" Target="embeddings/oleObject352.bin"/><Relationship Id="rId261" Type="http://schemas.openxmlformats.org/officeDocument/2006/relationships/image" Target="media/image111.wmf"/><Relationship Id="rId499" Type="http://schemas.openxmlformats.org/officeDocument/2006/relationships/oleObject" Target="embeddings/oleObject276.bin"/><Relationship Id="rId664" Type="http://schemas.openxmlformats.org/officeDocument/2006/relationships/oleObject" Target="embeddings/oleObject377.bin"/><Relationship Id="rId14" Type="http://schemas.openxmlformats.org/officeDocument/2006/relationships/oleObject" Target="embeddings/oleObject3.bin"/><Relationship Id="rId56" Type="http://schemas.openxmlformats.org/officeDocument/2006/relationships/image" Target="media/image22.wmf"/><Relationship Id="rId317" Type="http://schemas.openxmlformats.org/officeDocument/2006/relationships/oleObject" Target="embeddings/oleObject171.bin"/><Relationship Id="rId359" Type="http://schemas.openxmlformats.org/officeDocument/2006/relationships/oleObject" Target="embeddings/oleObject199.bin"/><Relationship Id="rId524" Type="http://schemas.openxmlformats.org/officeDocument/2006/relationships/oleObject" Target="embeddings/oleObject292.bin"/><Relationship Id="rId566" Type="http://schemas.openxmlformats.org/officeDocument/2006/relationships/image" Target="media/image240.wmf"/><Relationship Id="rId731" Type="http://schemas.openxmlformats.org/officeDocument/2006/relationships/oleObject" Target="embeddings/oleObject421.bin"/><Relationship Id="rId98" Type="http://schemas.openxmlformats.org/officeDocument/2006/relationships/image" Target="media/image39.wmf"/><Relationship Id="rId121" Type="http://schemas.openxmlformats.org/officeDocument/2006/relationships/oleObject" Target="embeddings/oleObject62.bin"/><Relationship Id="rId163" Type="http://schemas.openxmlformats.org/officeDocument/2006/relationships/oleObject" Target="embeddings/oleObject86.bin"/><Relationship Id="rId219" Type="http://schemas.openxmlformats.org/officeDocument/2006/relationships/oleObject" Target="embeddings/oleObject115.bin"/><Relationship Id="rId370" Type="http://schemas.openxmlformats.org/officeDocument/2006/relationships/oleObject" Target="embeddings/oleObject207.bin"/><Relationship Id="rId426" Type="http://schemas.openxmlformats.org/officeDocument/2006/relationships/oleObject" Target="embeddings/oleObject236.bin"/><Relationship Id="rId633" Type="http://schemas.openxmlformats.org/officeDocument/2006/relationships/image" Target="media/image266.wmf"/><Relationship Id="rId230" Type="http://schemas.openxmlformats.org/officeDocument/2006/relationships/oleObject" Target="embeddings/oleObject121.bin"/><Relationship Id="rId468" Type="http://schemas.openxmlformats.org/officeDocument/2006/relationships/image" Target="media/image198.wmf"/><Relationship Id="rId675" Type="http://schemas.openxmlformats.org/officeDocument/2006/relationships/image" Target="media/image282.wmf"/><Relationship Id="rId25" Type="http://schemas.openxmlformats.org/officeDocument/2006/relationships/image" Target="media/image9.wmf"/><Relationship Id="rId67" Type="http://schemas.openxmlformats.org/officeDocument/2006/relationships/oleObject" Target="embeddings/oleObject32.bin"/><Relationship Id="rId272" Type="http://schemas.openxmlformats.org/officeDocument/2006/relationships/oleObject" Target="embeddings/oleObject146.bin"/><Relationship Id="rId328" Type="http://schemas.openxmlformats.org/officeDocument/2006/relationships/oleObject" Target="embeddings/oleObject178.bin"/><Relationship Id="rId535" Type="http://schemas.openxmlformats.org/officeDocument/2006/relationships/oleObject" Target="embeddings/oleObject298.bin"/><Relationship Id="rId577" Type="http://schemas.openxmlformats.org/officeDocument/2006/relationships/oleObject" Target="embeddings/oleObject325.bin"/><Relationship Id="rId700" Type="http://schemas.openxmlformats.org/officeDocument/2006/relationships/oleObject" Target="embeddings/oleObject402.bin"/><Relationship Id="rId742" Type="http://schemas.openxmlformats.org/officeDocument/2006/relationships/image" Target="media/image305.wmf"/><Relationship Id="rId132" Type="http://schemas.openxmlformats.org/officeDocument/2006/relationships/oleObject" Target="embeddings/oleObject69.bin"/><Relationship Id="rId174" Type="http://schemas.openxmlformats.org/officeDocument/2006/relationships/oleObject" Target="embeddings/oleObject92.bin"/><Relationship Id="rId381" Type="http://schemas.openxmlformats.org/officeDocument/2006/relationships/image" Target="media/image159.wmf"/><Relationship Id="rId602" Type="http://schemas.openxmlformats.org/officeDocument/2006/relationships/oleObject" Target="embeddings/oleObject341.bin"/><Relationship Id="rId241" Type="http://schemas.openxmlformats.org/officeDocument/2006/relationships/oleObject" Target="embeddings/oleObject128.bin"/><Relationship Id="rId437" Type="http://schemas.openxmlformats.org/officeDocument/2006/relationships/oleObject" Target="embeddings/oleObject243.bin"/><Relationship Id="rId479" Type="http://schemas.openxmlformats.org/officeDocument/2006/relationships/oleObject" Target="embeddings/oleObject266.bin"/><Relationship Id="rId644" Type="http://schemas.openxmlformats.org/officeDocument/2006/relationships/image" Target="media/image271.wmf"/><Relationship Id="rId686" Type="http://schemas.openxmlformats.org/officeDocument/2006/relationships/oleObject" Target="embeddings/oleObject390.bin"/><Relationship Id="rId36" Type="http://schemas.openxmlformats.org/officeDocument/2006/relationships/oleObject" Target="embeddings/oleObject14.bin"/><Relationship Id="rId283" Type="http://schemas.openxmlformats.org/officeDocument/2006/relationships/oleObject" Target="embeddings/oleObject152.bin"/><Relationship Id="rId339" Type="http://schemas.openxmlformats.org/officeDocument/2006/relationships/oleObject" Target="embeddings/oleObject185.bin"/><Relationship Id="rId490" Type="http://schemas.openxmlformats.org/officeDocument/2006/relationships/image" Target="media/image209.wmf"/><Relationship Id="rId504" Type="http://schemas.openxmlformats.org/officeDocument/2006/relationships/oleObject" Target="embeddings/oleObject280.bin"/><Relationship Id="rId546" Type="http://schemas.openxmlformats.org/officeDocument/2006/relationships/oleObject" Target="embeddings/oleObject304.bin"/><Relationship Id="rId711" Type="http://schemas.openxmlformats.org/officeDocument/2006/relationships/image" Target="media/image294.wmf"/><Relationship Id="rId753" Type="http://schemas.openxmlformats.org/officeDocument/2006/relationships/oleObject" Target="embeddings/oleObject433.bin"/><Relationship Id="rId78" Type="http://schemas.openxmlformats.org/officeDocument/2006/relationships/oleObject" Target="embeddings/oleObject39.bin"/><Relationship Id="rId101" Type="http://schemas.openxmlformats.org/officeDocument/2006/relationships/oleObject" Target="embeddings/oleObject52.bin"/><Relationship Id="rId143" Type="http://schemas.openxmlformats.org/officeDocument/2006/relationships/image" Target="media/image60.wmf"/><Relationship Id="rId185" Type="http://schemas.openxmlformats.org/officeDocument/2006/relationships/oleObject" Target="embeddings/oleObject98.bin"/><Relationship Id="rId350" Type="http://schemas.openxmlformats.org/officeDocument/2006/relationships/oleObject" Target="embeddings/oleObject193.bin"/><Relationship Id="rId406" Type="http://schemas.openxmlformats.org/officeDocument/2006/relationships/oleObject" Target="embeddings/oleObject225.bin"/><Relationship Id="rId588" Type="http://schemas.openxmlformats.org/officeDocument/2006/relationships/oleObject" Target="embeddings/oleObject332.bin"/><Relationship Id="rId9" Type="http://schemas.openxmlformats.org/officeDocument/2006/relationships/image" Target="media/image128.wmf"/><Relationship Id="rId210" Type="http://schemas.openxmlformats.org/officeDocument/2006/relationships/image" Target="media/image90.wmf"/><Relationship Id="rId392" Type="http://schemas.openxmlformats.org/officeDocument/2006/relationships/oleObject" Target="embeddings/oleObject218.bin"/><Relationship Id="rId448" Type="http://schemas.openxmlformats.org/officeDocument/2006/relationships/oleObject" Target="embeddings/oleObject250.bin"/><Relationship Id="rId613" Type="http://schemas.openxmlformats.org/officeDocument/2006/relationships/image" Target="media/image256.wmf"/><Relationship Id="rId655" Type="http://schemas.openxmlformats.org/officeDocument/2006/relationships/image" Target="media/image274.wmf"/><Relationship Id="rId697" Type="http://schemas.openxmlformats.org/officeDocument/2006/relationships/oleObject" Target="embeddings/oleObject401.bin"/><Relationship Id="rId252" Type="http://schemas.openxmlformats.org/officeDocument/2006/relationships/oleObject" Target="embeddings/oleObject135.bin"/><Relationship Id="rId294" Type="http://schemas.openxmlformats.org/officeDocument/2006/relationships/oleObject" Target="embeddings/oleObject158.bin"/><Relationship Id="rId308" Type="http://schemas.openxmlformats.org/officeDocument/2006/relationships/oleObject" Target="embeddings/oleObject165.bin"/><Relationship Id="rId515" Type="http://schemas.openxmlformats.org/officeDocument/2006/relationships/image" Target="media/image220.wmf"/><Relationship Id="rId722" Type="http://schemas.openxmlformats.org/officeDocument/2006/relationships/oleObject" Target="embeddings/oleObject415.bin"/><Relationship Id="rId47" Type="http://schemas.openxmlformats.org/officeDocument/2006/relationships/oleObject" Target="embeddings/oleObject22.bin"/><Relationship Id="rId89" Type="http://schemas.openxmlformats.org/officeDocument/2006/relationships/image" Target="media/image35.wmf"/><Relationship Id="rId112" Type="http://schemas.openxmlformats.org/officeDocument/2006/relationships/image" Target="media/image46.wmf"/><Relationship Id="rId154" Type="http://schemas.openxmlformats.org/officeDocument/2006/relationships/oleObject" Target="embeddings/oleObject80.bin"/><Relationship Id="rId361" Type="http://schemas.openxmlformats.org/officeDocument/2006/relationships/oleObject" Target="embeddings/oleObject201.bin"/><Relationship Id="rId557" Type="http://schemas.openxmlformats.org/officeDocument/2006/relationships/oleObject" Target="embeddings/oleObject310.bin"/><Relationship Id="rId599" Type="http://schemas.openxmlformats.org/officeDocument/2006/relationships/oleObject" Target="embeddings/oleObject338.bin"/><Relationship Id="rId196" Type="http://schemas.openxmlformats.org/officeDocument/2006/relationships/image" Target="media/image83.wmf"/><Relationship Id="rId417" Type="http://schemas.openxmlformats.org/officeDocument/2006/relationships/image" Target="media/image177.wmf"/><Relationship Id="rId459" Type="http://schemas.openxmlformats.org/officeDocument/2006/relationships/oleObject" Target="embeddings/oleObject256.bin"/><Relationship Id="rId624" Type="http://schemas.openxmlformats.org/officeDocument/2006/relationships/oleObject" Target="embeddings/oleObject353.bin"/><Relationship Id="rId666" Type="http://schemas.openxmlformats.org/officeDocument/2006/relationships/oleObject" Target="embeddings/oleObject379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6.bin"/><Relationship Id="rId263" Type="http://schemas.openxmlformats.org/officeDocument/2006/relationships/image" Target="media/image112.wmf"/><Relationship Id="rId319" Type="http://schemas.openxmlformats.org/officeDocument/2006/relationships/oleObject" Target="embeddings/oleObject173.bin"/><Relationship Id="rId470" Type="http://schemas.openxmlformats.org/officeDocument/2006/relationships/image" Target="media/image199.wmf"/><Relationship Id="rId526" Type="http://schemas.openxmlformats.org/officeDocument/2006/relationships/oleObject" Target="embeddings/oleObject293.bin"/><Relationship Id="rId58" Type="http://schemas.openxmlformats.org/officeDocument/2006/relationships/image" Target="media/image23.wmf"/><Relationship Id="rId123" Type="http://schemas.openxmlformats.org/officeDocument/2006/relationships/oleObject" Target="embeddings/oleObject63.bin"/><Relationship Id="rId330" Type="http://schemas.openxmlformats.org/officeDocument/2006/relationships/oleObject" Target="embeddings/oleObject179.bin"/><Relationship Id="rId568" Type="http://schemas.openxmlformats.org/officeDocument/2006/relationships/oleObject" Target="embeddings/oleObject318.bin"/><Relationship Id="rId733" Type="http://schemas.openxmlformats.org/officeDocument/2006/relationships/oleObject" Target="embeddings/oleObject422.bin"/><Relationship Id="rId165" Type="http://schemas.openxmlformats.org/officeDocument/2006/relationships/oleObject" Target="embeddings/oleObject87.bin"/><Relationship Id="rId372" Type="http://schemas.openxmlformats.org/officeDocument/2006/relationships/oleObject" Target="embeddings/oleObject208.bin"/><Relationship Id="rId428" Type="http://schemas.openxmlformats.org/officeDocument/2006/relationships/oleObject" Target="embeddings/oleObject237.bin"/><Relationship Id="rId635" Type="http://schemas.openxmlformats.org/officeDocument/2006/relationships/image" Target="media/image267.wmf"/><Relationship Id="rId677" Type="http://schemas.openxmlformats.org/officeDocument/2006/relationships/image" Target="media/image283.wmf"/><Relationship Id="rId232" Type="http://schemas.openxmlformats.org/officeDocument/2006/relationships/oleObject" Target="embeddings/oleObject122.bin"/><Relationship Id="rId274" Type="http://schemas.openxmlformats.org/officeDocument/2006/relationships/oleObject" Target="embeddings/oleObject147.bin"/><Relationship Id="rId481" Type="http://schemas.openxmlformats.org/officeDocument/2006/relationships/oleObject" Target="embeddings/oleObject267.bin"/><Relationship Id="rId702" Type="http://schemas.openxmlformats.org/officeDocument/2006/relationships/oleObject" Target="embeddings/oleObject403.bin"/><Relationship Id="rId27" Type="http://schemas.openxmlformats.org/officeDocument/2006/relationships/image" Target="media/image10.wmf"/><Relationship Id="rId69" Type="http://schemas.openxmlformats.org/officeDocument/2006/relationships/oleObject" Target="embeddings/oleObject33.bin"/><Relationship Id="rId134" Type="http://schemas.openxmlformats.org/officeDocument/2006/relationships/oleObject" Target="embeddings/oleObject70.bin"/><Relationship Id="rId537" Type="http://schemas.openxmlformats.org/officeDocument/2006/relationships/oleObject" Target="embeddings/oleObject299.bin"/><Relationship Id="rId579" Type="http://schemas.openxmlformats.org/officeDocument/2006/relationships/oleObject" Target="embeddings/oleObject326.bin"/><Relationship Id="rId744" Type="http://schemas.openxmlformats.org/officeDocument/2006/relationships/image" Target="media/image306.wmf"/><Relationship Id="rId80" Type="http://schemas.openxmlformats.org/officeDocument/2006/relationships/oleObject" Target="embeddings/oleObject40.bin"/><Relationship Id="rId176" Type="http://schemas.openxmlformats.org/officeDocument/2006/relationships/image" Target="media/image74.wmf"/><Relationship Id="rId341" Type="http://schemas.openxmlformats.org/officeDocument/2006/relationships/oleObject" Target="embeddings/oleObject186.bin"/><Relationship Id="rId383" Type="http://schemas.openxmlformats.org/officeDocument/2006/relationships/image" Target="media/image160.wmf"/><Relationship Id="rId439" Type="http://schemas.openxmlformats.org/officeDocument/2006/relationships/oleObject" Target="embeddings/oleObject244.bin"/><Relationship Id="rId590" Type="http://schemas.openxmlformats.org/officeDocument/2006/relationships/oleObject" Target="embeddings/oleObject333.bin"/><Relationship Id="rId604" Type="http://schemas.openxmlformats.org/officeDocument/2006/relationships/image" Target="media/image252.wmf"/><Relationship Id="rId646" Type="http://schemas.openxmlformats.org/officeDocument/2006/relationships/oleObject" Target="embeddings/oleObject365.bin"/><Relationship Id="rId201" Type="http://schemas.openxmlformats.org/officeDocument/2006/relationships/oleObject" Target="embeddings/oleObject107.bin"/><Relationship Id="rId243" Type="http://schemas.openxmlformats.org/officeDocument/2006/relationships/oleObject" Target="embeddings/oleObject129.bin"/><Relationship Id="rId285" Type="http://schemas.openxmlformats.org/officeDocument/2006/relationships/oleObject" Target="embeddings/oleObject153.bin"/><Relationship Id="rId450" Type="http://schemas.openxmlformats.org/officeDocument/2006/relationships/oleObject" Target="embeddings/oleObject251.bin"/><Relationship Id="rId506" Type="http://schemas.openxmlformats.org/officeDocument/2006/relationships/oleObject" Target="embeddings/oleObject281.bin"/><Relationship Id="rId688" Type="http://schemas.openxmlformats.org/officeDocument/2006/relationships/oleObject" Target="embeddings/oleObject392.bin"/><Relationship Id="rId38" Type="http://schemas.openxmlformats.org/officeDocument/2006/relationships/oleObject" Target="embeddings/oleObject15.bin"/><Relationship Id="rId103" Type="http://schemas.openxmlformats.org/officeDocument/2006/relationships/oleObject" Target="embeddings/oleObject53.bin"/><Relationship Id="rId310" Type="http://schemas.openxmlformats.org/officeDocument/2006/relationships/image" Target="media/image134.wmf"/><Relationship Id="rId492" Type="http://schemas.openxmlformats.org/officeDocument/2006/relationships/image" Target="media/image210.wmf"/><Relationship Id="rId548" Type="http://schemas.openxmlformats.org/officeDocument/2006/relationships/image" Target="media/image233.wmf"/><Relationship Id="rId713" Type="http://schemas.openxmlformats.org/officeDocument/2006/relationships/image" Target="media/image295.wmf"/><Relationship Id="rId755" Type="http://schemas.openxmlformats.org/officeDocument/2006/relationships/image" Target="media/image311.wmf"/><Relationship Id="rId91" Type="http://schemas.openxmlformats.org/officeDocument/2006/relationships/oleObject" Target="embeddings/oleObject48.bin"/><Relationship Id="rId145" Type="http://schemas.openxmlformats.org/officeDocument/2006/relationships/image" Target="media/image61.wmf"/><Relationship Id="rId187" Type="http://schemas.openxmlformats.org/officeDocument/2006/relationships/oleObject" Target="embeddings/oleObject99.bin"/><Relationship Id="rId352" Type="http://schemas.openxmlformats.org/officeDocument/2006/relationships/oleObject" Target="embeddings/oleObject194.bin"/><Relationship Id="rId394" Type="http://schemas.openxmlformats.org/officeDocument/2006/relationships/oleObject" Target="embeddings/oleObject219.bin"/><Relationship Id="rId408" Type="http://schemas.openxmlformats.org/officeDocument/2006/relationships/oleObject" Target="embeddings/oleObject226.bin"/><Relationship Id="rId615" Type="http://schemas.openxmlformats.org/officeDocument/2006/relationships/image" Target="media/image257.wmf"/><Relationship Id="rId212" Type="http://schemas.openxmlformats.org/officeDocument/2006/relationships/image" Target="media/image91.wmf"/><Relationship Id="rId254" Type="http://schemas.openxmlformats.org/officeDocument/2006/relationships/oleObject" Target="embeddings/oleObject136.bin"/><Relationship Id="rId657" Type="http://schemas.openxmlformats.org/officeDocument/2006/relationships/image" Target="media/image275.wmf"/><Relationship Id="rId699" Type="http://schemas.openxmlformats.org/officeDocument/2006/relationships/image" Target="media/image288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47.wmf"/><Relationship Id="rId296" Type="http://schemas.openxmlformats.org/officeDocument/2006/relationships/oleObject" Target="embeddings/oleObject159.bin"/><Relationship Id="rId461" Type="http://schemas.openxmlformats.org/officeDocument/2006/relationships/oleObject" Target="embeddings/oleObject257.bin"/><Relationship Id="rId517" Type="http://schemas.openxmlformats.org/officeDocument/2006/relationships/image" Target="media/image221.wmf"/><Relationship Id="rId559" Type="http://schemas.openxmlformats.org/officeDocument/2006/relationships/oleObject" Target="embeddings/oleObject311.bin"/><Relationship Id="rId724" Type="http://schemas.openxmlformats.org/officeDocument/2006/relationships/oleObject" Target="embeddings/oleObject416.bin"/><Relationship Id="rId60" Type="http://schemas.openxmlformats.org/officeDocument/2006/relationships/image" Target="media/image24.wmf"/><Relationship Id="rId156" Type="http://schemas.openxmlformats.org/officeDocument/2006/relationships/oleObject" Target="embeddings/oleObject81.bin"/><Relationship Id="rId198" Type="http://schemas.openxmlformats.org/officeDocument/2006/relationships/image" Target="media/image84.wmf"/><Relationship Id="rId321" Type="http://schemas.openxmlformats.org/officeDocument/2006/relationships/image" Target="media/image137.wmf"/><Relationship Id="rId363" Type="http://schemas.openxmlformats.org/officeDocument/2006/relationships/oleObject" Target="embeddings/oleObject202.bin"/><Relationship Id="rId419" Type="http://schemas.openxmlformats.org/officeDocument/2006/relationships/oleObject" Target="embeddings/oleObject232.bin"/><Relationship Id="rId570" Type="http://schemas.openxmlformats.org/officeDocument/2006/relationships/image" Target="media/image241.wmf"/><Relationship Id="rId626" Type="http://schemas.openxmlformats.org/officeDocument/2006/relationships/oleObject" Target="embeddings/oleObject354.bin"/><Relationship Id="rId223" Type="http://schemas.openxmlformats.org/officeDocument/2006/relationships/oleObject" Target="embeddings/oleObject117.bin"/><Relationship Id="rId430" Type="http://schemas.openxmlformats.org/officeDocument/2006/relationships/image" Target="media/image182.wmf"/><Relationship Id="rId668" Type="http://schemas.openxmlformats.org/officeDocument/2006/relationships/oleObject" Target="embeddings/oleObject380.bin"/><Relationship Id="rId18" Type="http://schemas.openxmlformats.org/officeDocument/2006/relationships/oleObject" Target="embeddings/oleObject5.bin"/><Relationship Id="rId265" Type="http://schemas.openxmlformats.org/officeDocument/2006/relationships/image" Target="media/image113.wmf"/><Relationship Id="rId472" Type="http://schemas.openxmlformats.org/officeDocument/2006/relationships/image" Target="media/image200.wmf"/><Relationship Id="rId528" Type="http://schemas.openxmlformats.org/officeDocument/2006/relationships/oleObject" Target="embeddings/oleObject294.bin"/><Relationship Id="rId735" Type="http://schemas.openxmlformats.org/officeDocument/2006/relationships/oleObject" Target="embeddings/oleObject423.bin"/><Relationship Id="rId125" Type="http://schemas.openxmlformats.org/officeDocument/2006/relationships/oleObject" Target="embeddings/oleObject64.bin"/><Relationship Id="rId167" Type="http://schemas.openxmlformats.org/officeDocument/2006/relationships/oleObject" Target="embeddings/oleObject88.bin"/><Relationship Id="rId332" Type="http://schemas.openxmlformats.org/officeDocument/2006/relationships/image" Target="media/image142.wmf"/><Relationship Id="rId374" Type="http://schemas.openxmlformats.org/officeDocument/2006/relationships/oleObject" Target="embeddings/oleObject209.bin"/><Relationship Id="rId581" Type="http://schemas.openxmlformats.org/officeDocument/2006/relationships/image" Target="media/image244.wmf"/><Relationship Id="rId71" Type="http://schemas.openxmlformats.org/officeDocument/2006/relationships/oleObject" Target="embeddings/oleObject34.bin"/><Relationship Id="rId234" Type="http://schemas.openxmlformats.org/officeDocument/2006/relationships/oleObject" Target="embeddings/oleObject123.bin"/><Relationship Id="rId637" Type="http://schemas.openxmlformats.org/officeDocument/2006/relationships/image" Target="media/image268.wmf"/><Relationship Id="rId679" Type="http://schemas.openxmlformats.org/officeDocument/2006/relationships/image" Target="media/image284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76" Type="http://schemas.openxmlformats.org/officeDocument/2006/relationships/image" Target="media/image118.wmf"/><Relationship Id="rId441" Type="http://schemas.openxmlformats.org/officeDocument/2006/relationships/oleObject" Target="embeddings/oleObject245.bin"/><Relationship Id="rId483" Type="http://schemas.openxmlformats.org/officeDocument/2006/relationships/oleObject" Target="embeddings/oleObject268.bin"/><Relationship Id="rId539" Type="http://schemas.openxmlformats.org/officeDocument/2006/relationships/oleObject" Target="embeddings/oleObject300.bin"/><Relationship Id="rId690" Type="http://schemas.openxmlformats.org/officeDocument/2006/relationships/oleObject" Target="embeddings/oleObject394.bin"/><Relationship Id="rId704" Type="http://schemas.openxmlformats.org/officeDocument/2006/relationships/oleObject" Target="embeddings/oleObject404.bin"/><Relationship Id="rId746" Type="http://schemas.openxmlformats.org/officeDocument/2006/relationships/image" Target="media/image307.wmf"/><Relationship Id="rId40" Type="http://schemas.openxmlformats.org/officeDocument/2006/relationships/oleObject" Target="embeddings/oleObject16.bin"/><Relationship Id="rId136" Type="http://schemas.openxmlformats.org/officeDocument/2006/relationships/oleObject" Target="embeddings/oleObject71.bin"/><Relationship Id="rId178" Type="http://schemas.openxmlformats.org/officeDocument/2006/relationships/image" Target="media/image75.wmf"/><Relationship Id="rId301" Type="http://schemas.openxmlformats.org/officeDocument/2006/relationships/oleObject" Target="embeddings/oleObject161.bin"/><Relationship Id="rId343" Type="http://schemas.openxmlformats.org/officeDocument/2006/relationships/oleObject" Target="embeddings/oleObject187.bin"/><Relationship Id="rId550" Type="http://schemas.openxmlformats.org/officeDocument/2006/relationships/image" Target="media/image234.wmf"/><Relationship Id="rId82" Type="http://schemas.openxmlformats.org/officeDocument/2006/relationships/oleObject" Target="embeddings/oleObject42.bin"/><Relationship Id="rId203" Type="http://schemas.openxmlformats.org/officeDocument/2006/relationships/oleObject" Target="embeddings/oleObject108.bin"/><Relationship Id="rId385" Type="http://schemas.openxmlformats.org/officeDocument/2006/relationships/image" Target="media/image161.wmf"/><Relationship Id="rId592" Type="http://schemas.openxmlformats.org/officeDocument/2006/relationships/oleObject" Target="embeddings/oleObject334.bin"/><Relationship Id="rId606" Type="http://schemas.openxmlformats.org/officeDocument/2006/relationships/image" Target="media/image253.wmf"/><Relationship Id="rId648" Type="http://schemas.openxmlformats.org/officeDocument/2006/relationships/oleObject" Target="embeddings/oleObject366.bin"/><Relationship Id="rId245" Type="http://schemas.openxmlformats.org/officeDocument/2006/relationships/oleObject" Target="embeddings/oleObject130.bin"/><Relationship Id="rId287" Type="http://schemas.openxmlformats.org/officeDocument/2006/relationships/oleObject" Target="embeddings/oleObject154.bin"/><Relationship Id="rId410" Type="http://schemas.openxmlformats.org/officeDocument/2006/relationships/oleObject" Target="embeddings/oleObject227.bin"/><Relationship Id="rId452" Type="http://schemas.openxmlformats.org/officeDocument/2006/relationships/oleObject" Target="embeddings/oleObject252.bin"/><Relationship Id="rId494" Type="http://schemas.openxmlformats.org/officeDocument/2006/relationships/image" Target="media/image211.wmf"/><Relationship Id="rId508" Type="http://schemas.openxmlformats.org/officeDocument/2006/relationships/oleObject" Target="embeddings/oleObject282.bin"/><Relationship Id="rId715" Type="http://schemas.openxmlformats.org/officeDocument/2006/relationships/image" Target="media/image296.wmf"/><Relationship Id="rId105" Type="http://schemas.openxmlformats.org/officeDocument/2006/relationships/oleObject" Target="embeddings/oleObject54.bin"/><Relationship Id="rId147" Type="http://schemas.openxmlformats.org/officeDocument/2006/relationships/image" Target="media/image62.wmf"/><Relationship Id="rId312" Type="http://schemas.openxmlformats.org/officeDocument/2006/relationships/oleObject" Target="embeddings/oleObject168.bin"/><Relationship Id="rId354" Type="http://schemas.openxmlformats.org/officeDocument/2006/relationships/oleObject" Target="embeddings/oleObject195.bin"/><Relationship Id="rId757" Type="http://schemas.openxmlformats.org/officeDocument/2006/relationships/image" Target="media/image312.wmf"/><Relationship Id="rId51" Type="http://schemas.openxmlformats.org/officeDocument/2006/relationships/oleObject" Target="embeddings/oleObject24.bin"/><Relationship Id="rId93" Type="http://schemas.openxmlformats.org/officeDocument/2006/relationships/oleObject" Target="embeddings/oleObject49.bin"/><Relationship Id="rId189" Type="http://schemas.openxmlformats.org/officeDocument/2006/relationships/image" Target="media/image80.wmf"/><Relationship Id="rId396" Type="http://schemas.openxmlformats.org/officeDocument/2006/relationships/oleObject" Target="embeddings/oleObject220.bin"/><Relationship Id="rId561" Type="http://schemas.openxmlformats.org/officeDocument/2006/relationships/oleObject" Target="embeddings/oleObject313.bin"/><Relationship Id="rId617" Type="http://schemas.openxmlformats.org/officeDocument/2006/relationships/image" Target="media/image258.wmf"/><Relationship Id="rId659" Type="http://schemas.openxmlformats.org/officeDocument/2006/relationships/image" Target="media/image276.wmf"/><Relationship Id="rId214" Type="http://schemas.openxmlformats.org/officeDocument/2006/relationships/image" Target="media/image92.wmf"/><Relationship Id="rId256" Type="http://schemas.openxmlformats.org/officeDocument/2006/relationships/oleObject" Target="embeddings/oleObject137.bin"/><Relationship Id="rId298" Type="http://schemas.openxmlformats.org/officeDocument/2006/relationships/image" Target="media/image129.wmf"/><Relationship Id="rId421" Type="http://schemas.openxmlformats.org/officeDocument/2006/relationships/image" Target="media/image178.wmf"/><Relationship Id="rId463" Type="http://schemas.openxmlformats.org/officeDocument/2006/relationships/oleObject" Target="embeddings/oleObject258.bin"/><Relationship Id="rId519" Type="http://schemas.openxmlformats.org/officeDocument/2006/relationships/oleObject" Target="embeddings/oleObject288.bin"/><Relationship Id="rId670" Type="http://schemas.openxmlformats.org/officeDocument/2006/relationships/oleObject" Target="embeddings/oleObject381.bin"/><Relationship Id="rId116" Type="http://schemas.openxmlformats.org/officeDocument/2006/relationships/image" Target="media/image48.wmf"/><Relationship Id="rId158" Type="http://schemas.openxmlformats.org/officeDocument/2006/relationships/oleObject" Target="embeddings/oleObject82.bin"/><Relationship Id="rId323" Type="http://schemas.openxmlformats.org/officeDocument/2006/relationships/image" Target="media/image138.wmf"/><Relationship Id="rId530" Type="http://schemas.openxmlformats.org/officeDocument/2006/relationships/image" Target="media/image225.wmf"/><Relationship Id="rId726" Type="http://schemas.openxmlformats.org/officeDocument/2006/relationships/oleObject" Target="embeddings/oleObject418.bin"/><Relationship Id="rId20" Type="http://schemas.openxmlformats.org/officeDocument/2006/relationships/oleObject" Target="embeddings/oleObject6.bin"/><Relationship Id="rId62" Type="http://schemas.openxmlformats.org/officeDocument/2006/relationships/image" Target="media/image25.wmf"/><Relationship Id="rId365" Type="http://schemas.openxmlformats.org/officeDocument/2006/relationships/image" Target="media/image152.wmf"/><Relationship Id="rId572" Type="http://schemas.openxmlformats.org/officeDocument/2006/relationships/oleObject" Target="embeddings/oleObject321.bin"/><Relationship Id="rId628" Type="http://schemas.openxmlformats.org/officeDocument/2006/relationships/oleObject" Target="embeddings/oleObject355.bin"/><Relationship Id="rId225" Type="http://schemas.openxmlformats.org/officeDocument/2006/relationships/oleObject" Target="embeddings/oleObject118.bin"/><Relationship Id="rId267" Type="http://schemas.openxmlformats.org/officeDocument/2006/relationships/image" Target="media/image114.wmf"/><Relationship Id="rId432" Type="http://schemas.openxmlformats.org/officeDocument/2006/relationships/oleObject" Target="embeddings/oleObject240.bin"/><Relationship Id="rId474" Type="http://schemas.openxmlformats.org/officeDocument/2006/relationships/image" Target="media/image201.wmf"/><Relationship Id="rId127" Type="http://schemas.openxmlformats.org/officeDocument/2006/relationships/oleObject" Target="embeddings/oleObject65.bin"/><Relationship Id="rId681" Type="http://schemas.openxmlformats.org/officeDocument/2006/relationships/image" Target="media/image285.wmf"/><Relationship Id="rId737" Type="http://schemas.openxmlformats.org/officeDocument/2006/relationships/image" Target="media/image303.wmf"/><Relationship Id="rId31" Type="http://schemas.openxmlformats.org/officeDocument/2006/relationships/image" Target="media/image12.wmf"/><Relationship Id="rId73" Type="http://schemas.openxmlformats.org/officeDocument/2006/relationships/oleObject" Target="embeddings/oleObject35.bin"/><Relationship Id="rId169" Type="http://schemas.openxmlformats.org/officeDocument/2006/relationships/oleObject" Target="embeddings/oleObject89.bin"/><Relationship Id="rId334" Type="http://schemas.openxmlformats.org/officeDocument/2006/relationships/image" Target="media/image143.wmf"/><Relationship Id="rId376" Type="http://schemas.openxmlformats.org/officeDocument/2006/relationships/oleObject" Target="embeddings/oleObject210.bin"/><Relationship Id="rId541" Type="http://schemas.openxmlformats.org/officeDocument/2006/relationships/oleObject" Target="embeddings/oleObject301.bin"/><Relationship Id="rId583" Type="http://schemas.openxmlformats.org/officeDocument/2006/relationships/oleObject" Target="embeddings/oleObject329.bin"/><Relationship Id="rId639" Type="http://schemas.openxmlformats.org/officeDocument/2006/relationships/image" Target="media/image269.wmf"/><Relationship Id="rId4" Type="http://schemas.openxmlformats.org/officeDocument/2006/relationships/webSettings" Target="webSettings.xml"/><Relationship Id="rId180" Type="http://schemas.openxmlformats.org/officeDocument/2006/relationships/image" Target="media/image76.wmf"/><Relationship Id="rId215" Type="http://schemas.openxmlformats.org/officeDocument/2006/relationships/oleObject" Target="embeddings/oleObject114.bin"/><Relationship Id="rId236" Type="http://schemas.openxmlformats.org/officeDocument/2006/relationships/oleObject" Target="embeddings/oleObject125.bin"/><Relationship Id="rId257" Type="http://schemas.openxmlformats.org/officeDocument/2006/relationships/oleObject" Target="embeddings/oleObject138.bin"/><Relationship Id="rId278" Type="http://schemas.openxmlformats.org/officeDocument/2006/relationships/image" Target="media/image119.wmf"/><Relationship Id="rId401" Type="http://schemas.openxmlformats.org/officeDocument/2006/relationships/image" Target="media/image169.wmf"/><Relationship Id="rId422" Type="http://schemas.openxmlformats.org/officeDocument/2006/relationships/oleObject" Target="embeddings/oleObject234.bin"/><Relationship Id="rId443" Type="http://schemas.openxmlformats.org/officeDocument/2006/relationships/image" Target="media/image187.wmf"/><Relationship Id="rId464" Type="http://schemas.openxmlformats.org/officeDocument/2006/relationships/image" Target="media/image196.wmf"/><Relationship Id="rId650" Type="http://schemas.openxmlformats.org/officeDocument/2006/relationships/oleObject" Target="embeddings/oleObject367.bin"/><Relationship Id="rId303" Type="http://schemas.openxmlformats.org/officeDocument/2006/relationships/oleObject" Target="embeddings/oleObject162.bin"/><Relationship Id="rId485" Type="http://schemas.openxmlformats.org/officeDocument/2006/relationships/oleObject" Target="embeddings/oleObject269.bin"/><Relationship Id="rId692" Type="http://schemas.openxmlformats.org/officeDocument/2006/relationships/oleObject" Target="embeddings/oleObject396.bin"/><Relationship Id="rId706" Type="http://schemas.openxmlformats.org/officeDocument/2006/relationships/oleObject" Target="embeddings/oleObject405.bin"/><Relationship Id="rId748" Type="http://schemas.openxmlformats.org/officeDocument/2006/relationships/image" Target="media/image308.wmf"/><Relationship Id="rId42" Type="http://schemas.openxmlformats.org/officeDocument/2006/relationships/oleObject" Target="embeddings/oleObject17.bin"/><Relationship Id="rId84" Type="http://schemas.openxmlformats.org/officeDocument/2006/relationships/image" Target="media/image33.wmf"/><Relationship Id="rId138" Type="http://schemas.openxmlformats.org/officeDocument/2006/relationships/oleObject" Target="embeddings/oleObject72.bin"/><Relationship Id="rId345" Type="http://schemas.openxmlformats.org/officeDocument/2006/relationships/oleObject" Target="embeddings/oleObject188.bin"/><Relationship Id="rId387" Type="http://schemas.openxmlformats.org/officeDocument/2006/relationships/image" Target="media/image162.wmf"/><Relationship Id="rId510" Type="http://schemas.openxmlformats.org/officeDocument/2006/relationships/oleObject" Target="embeddings/oleObject283.bin"/><Relationship Id="rId552" Type="http://schemas.openxmlformats.org/officeDocument/2006/relationships/image" Target="media/image235.wmf"/><Relationship Id="rId594" Type="http://schemas.openxmlformats.org/officeDocument/2006/relationships/oleObject" Target="embeddings/oleObject335.bin"/><Relationship Id="rId608" Type="http://schemas.openxmlformats.org/officeDocument/2006/relationships/oleObject" Target="embeddings/oleObject345.bin"/><Relationship Id="rId191" Type="http://schemas.openxmlformats.org/officeDocument/2006/relationships/image" Target="media/image81.wmf"/><Relationship Id="rId205" Type="http://schemas.openxmlformats.org/officeDocument/2006/relationships/oleObject" Target="embeddings/oleObject109.bin"/><Relationship Id="rId247" Type="http://schemas.openxmlformats.org/officeDocument/2006/relationships/oleObject" Target="embeddings/oleObject132.bin"/><Relationship Id="rId412" Type="http://schemas.openxmlformats.org/officeDocument/2006/relationships/oleObject" Target="embeddings/oleObject228.bin"/><Relationship Id="rId107" Type="http://schemas.openxmlformats.org/officeDocument/2006/relationships/oleObject" Target="embeddings/oleObject55.bin"/><Relationship Id="rId289" Type="http://schemas.openxmlformats.org/officeDocument/2006/relationships/oleObject" Target="embeddings/oleObject155.bin"/><Relationship Id="rId454" Type="http://schemas.openxmlformats.org/officeDocument/2006/relationships/oleObject" Target="embeddings/oleObject253.bin"/><Relationship Id="rId496" Type="http://schemas.openxmlformats.org/officeDocument/2006/relationships/image" Target="media/image212.wmf"/><Relationship Id="rId661" Type="http://schemas.openxmlformats.org/officeDocument/2006/relationships/image" Target="media/image277.wmf"/><Relationship Id="rId717" Type="http://schemas.openxmlformats.org/officeDocument/2006/relationships/oleObject" Target="embeddings/oleObject411.bin"/><Relationship Id="rId759" Type="http://schemas.openxmlformats.org/officeDocument/2006/relationships/header" Target="header1.xml"/><Relationship Id="rId11" Type="http://schemas.openxmlformats.org/officeDocument/2006/relationships/image" Target="media/image2.png"/><Relationship Id="rId53" Type="http://schemas.openxmlformats.org/officeDocument/2006/relationships/oleObject" Target="embeddings/oleObject25.bin"/><Relationship Id="rId149" Type="http://schemas.openxmlformats.org/officeDocument/2006/relationships/image" Target="media/image63.wmf"/><Relationship Id="rId314" Type="http://schemas.openxmlformats.org/officeDocument/2006/relationships/oleObject" Target="embeddings/oleObject169.bin"/><Relationship Id="rId356" Type="http://schemas.openxmlformats.org/officeDocument/2006/relationships/oleObject" Target="embeddings/oleObject196.bin"/><Relationship Id="rId398" Type="http://schemas.openxmlformats.org/officeDocument/2006/relationships/oleObject" Target="embeddings/oleObject221.bin"/><Relationship Id="rId521" Type="http://schemas.openxmlformats.org/officeDocument/2006/relationships/oleObject" Target="embeddings/oleObject290.bin"/><Relationship Id="rId563" Type="http://schemas.openxmlformats.org/officeDocument/2006/relationships/image" Target="media/image239.wmf"/><Relationship Id="rId619" Type="http://schemas.openxmlformats.org/officeDocument/2006/relationships/image" Target="media/image259.wmf"/><Relationship Id="rId95" Type="http://schemas.openxmlformats.org/officeDocument/2006/relationships/image" Target="media/image370.png"/><Relationship Id="rId160" Type="http://schemas.openxmlformats.org/officeDocument/2006/relationships/oleObject" Target="embeddings/oleObject83.bin"/><Relationship Id="rId216" Type="http://schemas.openxmlformats.org/officeDocument/2006/relationships/image" Target="media/image93.png"/><Relationship Id="rId423" Type="http://schemas.openxmlformats.org/officeDocument/2006/relationships/image" Target="media/image179.wmf"/><Relationship Id="rId258" Type="http://schemas.openxmlformats.org/officeDocument/2006/relationships/oleObject" Target="embeddings/oleObject139.bin"/><Relationship Id="rId465" Type="http://schemas.openxmlformats.org/officeDocument/2006/relationships/oleObject" Target="embeddings/oleObject259.bin"/><Relationship Id="rId630" Type="http://schemas.openxmlformats.org/officeDocument/2006/relationships/oleObject" Target="embeddings/oleObject356.bin"/><Relationship Id="rId672" Type="http://schemas.openxmlformats.org/officeDocument/2006/relationships/oleObject" Target="embeddings/oleObject382.bin"/><Relationship Id="rId728" Type="http://schemas.openxmlformats.org/officeDocument/2006/relationships/oleObject" Target="embeddings/oleObject419.bin"/><Relationship Id="rId22" Type="http://schemas.openxmlformats.org/officeDocument/2006/relationships/oleObject" Target="embeddings/oleObject7.bin"/><Relationship Id="rId64" Type="http://schemas.openxmlformats.org/officeDocument/2006/relationships/image" Target="media/image26.wmf"/><Relationship Id="rId118" Type="http://schemas.openxmlformats.org/officeDocument/2006/relationships/image" Target="media/image49.wmf"/><Relationship Id="rId325" Type="http://schemas.openxmlformats.org/officeDocument/2006/relationships/image" Target="media/image139.wmf"/><Relationship Id="rId367" Type="http://schemas.openxmlformats.org/officeDocument/2006/relationships/oleObject" Target="embeddings/oleObject205.bin"/><Relationship Id="rId532" Type="http://schemas.openxmlformats.org/officeDocument/2006/relationships/image" Target="media/image226.wmf"/><Relationship Id="rId574" Type="http://schemas.openxmlformats.org/officeDocument/2006/relationships/oleObject" Target="embeddings/oleObject323.bin"/><Relationship Id="rId171" Type="http://schemas.openxmlformats.org/officeDocument/2006/relationships/oleObject" Target="embeddings/oleObject90.bin"/><Relationship Id="rId227" Type="http://schemas.openxmlformats.org/officeDocument/2006/relationships/oleObject" Target="embeddings/oleObject119.bin"/><Relationship Id="rId269" Type="http://schemas.openxmlformats.org/officeDocument/2006/relationships/image" Target="media/image115.wmf"/><Relationship Id="rId434" Type="http://schemas.openxmlformats.org/officeDocument/2006/relationships/image" Target="media/image183.wmf"/><Relationship Id="rId476" Type="http://schemas.openxmlformats.org/officeDocument/2006/relationships/image" Target="media/image202.wmf"/><Relationship Id="rId641" Type="http://schemas.openxmlformats.org/officeDocument/2006/relationships/image" Target="media/image270.wmf"/><Relationship Id="rId683" Type="http://schemas.openxmlformats.org/officeDocument/2006/relationships/image" Target="media/image286.wmf"/><Relationship Id="rId739" Type="http://schemas.openxmlformats.org/officeDocument/2006/relationships/oleObject" Target="embeddings/oleObject426.bin"/><Relationship Id="rId33" Type="http://schemas.openxmlformats.org/officeDocument/2006/relationships/image" Target="media/image13.wmf"/><Relationship Id="rId129" Type="http://schemas.openxmlformats.org/officeDocument/2006/relationships/oleObject" Target="embeddings/oleObject67.bin"/><Relationship Id="rId280" Type="http://schemas.openxmlformats.org/officeDocument/2006/relationships/image" Target="media/image120.wmf"/><Relationship Id="rId336" Type="http://schemas.openxmlformats.org/officeDocument/2006/relationships/oleObject" Target="embeddings/oleObject183.bin"/><Relationship Id="rId501" Type="http://schemas.openxmlformats.org/officeDocument/2006/relationships/oleObject" Target="embeddings/oleObject277.bin"/><Relationship Id="rId543" Type="http://schemas.openxmlformats.org/officeDocument/2006/relationships/image" Target="media/image231.wmf"/><Relationship Id="rId75" Type="http://schemas.openxmlformats.org/officeDocument/2006/relationships/oleObject" Target="embeddings/oleObject36.bin"/><Relationship Id="rId140" Type="http://schemas.openxmlformats.org/officeDocument/2006/relationships/oleObject" Target="embeddings/oleObject73.bin"/><Relationship Id="rId182" Type="http://schemas.openxmlformats.org/officeDocument/2006/relationships/image" Target="media/image77.wmf"/><Relationship Id="rId378" Type="http://schemas.openxmlformats.org/officeDocument/2006/relationships/oleObject" Target="embeddings/oleObject211.bin"/><Relationship Id="rId403" Type="http://schemas.openxmlformats.org/officeDocument/2006/relationships/image" Target="media/image170.wmf"/><Relationship Id="rId585" Type="http://schemas.openxmlformats.org/officeDocument/2006/relationships/oleObject" Target="embeddings/oleObject330.bin"/><Relationship Id="rId750" Type="http://schemas.openxmlformats.org/officeDocument/2006/relationships/image" Target="media/image309.wmf"/><Relationship Id="rId6" Type="http://schemas.openxmlformats.org/officeDocument/2006/relationships/endnotes" Target="endnotes.xml"/><Relationship Id="rId238" Type="http://schemas.openxmlformats.org/officeDocument/2006/relationships/oleObject" Target="embeddings/oleObject126.bin"/><Relationship Id="rId445" Type="http://schemas.openxmlformats.org/officeDocument/2006/relationships/oleObject" Target="embeddings/oleObject248.bin"/><Relationship Id="rId487" Type="http://schemas.openxmlformats.org/officeDocument/2006/relationships/oleObject" Target="embeddings/oleObject270.bin"/><Relationship Id="rId610" Type="http://schemas.openxmlformats.org/officeDocument/2006/relationships/oleObject" Target="embeddings/oleObject346.bin"/><Relationship Id="rId652" Type="http://schemas.openxmlformats.org/officeDocument/2006/relationships/oleObject" Target="embeddings/oleObject369.bin"/><Relationship Id="rId694" Type="http://schemas.openxmlformats.org/officeDocument/2006/relationships/oleObject" Target="embeddings/oleObject398.bin"/><Relationship Id="rId708" Type="http://schemas.openxmlformats.org/officeDocument/2006/relationships/oleObject" Target="embeddings/oleObject406.bin"/><Relationship Id="rId291" Type="http://schemas.openxmlformats.org/officeDocument/2006/relationships/oleObject" Target="embeddings/oleObject156.bin"/><Relationship Id="rId305" Type="http://schemas.openxmlformats.org/officeDocument/2006/relationships/oleObject" Target="embeddings/oleObject163.bin"/><Relationship Id="rId347" Type="http://schemas.openxmlformats.org/officeDocument/2006/relationships/oleObject" Target="embeddings/oleObject190.bin"/><Relationship Id="rId512" Type="http://schemas.openxmlformats.org/officeDocument/2006/relationships/oleObject" Target="embeddings/oleObject284.bin"/><Relationship Id="rId44" Type="http://schemas.openxmlformats.org/officeDocument/2006/relationships/oleObject" Target="embeddings/oleObject19.bin"/><Relationship Id="rId86" Type="http://schemas.openxmlformats.org/officeDocument/2006/relationships/image" Target="media/image34.wmf"/><Relationship Id="rId151" Type="http://schemas.openxmlformats.org/officeDocument/2006/relationships/image" Target="media/image64.wmf"/><Relationship Id="rId389" Type="http://schemas.openxmlformats.org/officeDocument/2006/relationships/image" Target="media/image163.wmf"/><Relationship Id="rId554" Type="http://schemas.openxmlformats.org/officeDocument/2006/relationships/image" Target="media/image236.wmf"/><Relationship Id="rId596" Type="http://schemas.openxmlformats.org/officeDocument/2006/relationships/oleObject" Target="embeddings/oleObject336.bin"/><Relationship Id="rId761" Type="http://schemas.openxmlformats.org/officeDocument/2006/relationships/fontTable" Target="fontTable.xml"/><Relationship Id="rId193" Type="http://schemas.openxmlformats.org/officeDocument/2006/relationships/oleObject" Target="embeddings/oleObject103.bin"/><Relationship Id="rId207" Type="http://schemas.openxmlformats.org/officeDocument/2006/relationships/oleObject" Target="embeddings/oleObject110.bin"/><Relationship Id="rId249" Type="http://schemas.openxmlformats.org/officeDocument/2006/relationships/oleObject" Target="embeddings/oleObject133.bin"/><Relationship Id="rId414" Type="http://schemas.openxmlformats.org/officeDocument/2006/relationships/oleObject" Target="embeddings/oleObject229.bin"/><Relationship Id="rId456" Type="http://schemas.openxmlformats.org/officeDocument/2006/relationships/image" Target="media/image192.wmf"/><Relationship Id="rId498" Type="http://schemas.openxmlformats.org/officeDocument/2006/relationships/image" Target="media/image213.wmf"/><Relationship Id="rId621" Type="http://schemas.openxmlformats.org/officeDocument/2006/relationships/image" Target="media/image260.wmf"/><Relationship Id="rId663" Type="http://schemas.openxmlformats.org/officeDocument/2006/relationships/oleObject" Target="embeddings/oleObject376.bin"/><Relationship Id="rId13" Type="http://schemas.openxmlformats.org/officeDocument/2006/relationships/image" Target="media/image3.wmf"/><Relationship Id="rId109" Type="http://schemas.openxmlformats.org/officeDocument/2006/relationships/oleObject" Target="embeddings/oleObject56.bin"/><Relationship Id="rId260" Type="http://schemas.openxmlformats.org/officeDocument/2006/relationships/oleObject" Target="embeddings/oleObject140.bin"/><Relationship Id="rId316" Type="http://schemas.openxmlformats.org/officeDocument/2006/relationships/oleObject" Target="embeddings/oleObject170.bin"/><Relationship Id="rId523" Type="http://schemas.openxmlformats.org/officeDocument/2006/relationships/oleObject" Target="embeddings/oleObject291.bin"/><Relationship Id="rId719" Type="http://schemas.openxmlformats.org/officeDocument/2006/relationships/oleObject" Target="embeddings/oleObject412.bin"/><Relationship Id="rId55" Type="http://schemas.openxmlformats.org/officeDocument/2006/relationships/oleObject" Target="embeddings/oleObject26.bin"/><Relationship Id="rId97" Type="http://schemas.openxmlformats.org/officeDocument/2006/relationships/oleObject" Target="embeddings/oleObject50.bin"/><Relationship Id="rId120" Type="http://schemas.openxmlformats.org/officeDocument/2006/relationships/image" Target="media/image50.wmf"/><Relationship Id="rId358" Type="http://schemas.openxmlformats.org/officeDocument/2006/relationships/oleObject" Target="embeddings/oleObject198.bin"/><Relationship Id="rId565" Type="http://schemas.openxmlformats.org/officeDocument/2006/relationships/oleObject" Target="embeddings/oleObject316.bin"/><Relationship Id="rId730" Type="http://schemas.openxmlformats.org/officeDocument/2006/relationships/oleObject" Target="embeddings/oleObject420.bin"/><Relationship Id="rId162" Type="http://schemas.openxmlformats.org/officeDocument/2006/relationships/oleObject" Target="embeddings/oleObject85.bin"/><Relationship Id="rId218" Type="http://schemas.openxmlformats.org/officeDocument/2006/relationships/image" Target="media/image94.wmf"/><Relationship Id="rId425" Type="http://schemas.openxmlformats.org/officeDocument/2006/relationships/image" Target="media/image180.wmf"/><Relationship Id="rId467" Type="http://schemas.openxmlformats.org/officeDocument/2006/relationships/oleObject" Target="embeddings/oleObject260.bin"/><Relationship Id="rId632" Type="http://schemas.openxmlformats.org/officeDocument/2006/relationships/oleObject" Target="embeddings/oleObject357.bin"/><Relationship Id="rId271" Type="http://schemas.openxmlformats.org/officeDocument/2006/relationships/image" Target="media/image116.wmf"/><Relationship Id="rId674" Type="http://schemas.openxmlformats.org/officeDocument/2006/relationships/oleObject" Target="embeddings/oleObject383.bin"/><Relationship Id="rId24" Type="http://schemas.openxmlformats.org/officeDocument/2006/relationships/oleObject" Target="embeddings/oleObject8.bin"/><Relationship Id="rId66" Type="http://schemas.openxmlformats.org/officeDocument/2006/relationships/image" Target="media/image27.wmf"/><Relationship Id="rId131" Type="http://schemas.openxmlformats.org/officeDocument/2006/relationships/oleObject" Target="embeddings/oleObject68.bin"/><Relationship Id="rId327" Type="http://schemas.openxmlformats.org/officeDocument/2006/relationships/image" Target="media/image140.wmf"/><Relationship Id="rId369" Type="http://schemas.openxmlformats.org/officeDocument/2006/relationships/image" Target="media/image153.wmf"/><Relationship Id="rId534" Type="http://schemas.openxmlformats.org/officeDocument/2006/relationships/image" Target="media/image227.wmf"/><Relationship Id="rId576" Type="http://schemas.openxmlformats.org/officeDocument/2006/relationships/oleObject" Target="embeddings/oleObject324.bin"/><Relationship Id="rId741" Type="http://schemas.openxmlformats.org/officeDocument/2006/relationships/oleObject" Target="embeddings/oleObject427.bin"/><Relationship Id="rId173" Type="http://schemas.openxmlformats.org/officeDocument/2006/relationships/oleObject" Target="embeddings/oleObject91.bin"/><Relationship Id="rId229" Type="http://schemas.openxmlformats.org/officeDocument/2006/relationships/oleObject" Target="embeddings/oleObject120.bin"/><Relationship Id="rId380" Type="http://schemas.openxmlformats.org/officeDocument/2006/relationships/oleObject" Target="embeddings/oleObject212.bin"/><Relationship Id="rId436" Type="http://schemas.openxmlformats.org/officeDocument/2006/relationships/image" Target="media/image184.wmf"/><Relationship Id="rId601" Type="http://schemas.openxmlformats.org/officeDocument/2006/relationships/oleObject" Target="embeddings/oleObject340.bin"/><Relationship Id="rId643" Type="http://schemas.openxmlformats.org/officeDocument/2006/relationships/oleObject" Target="embeddings/oleObject363.bin"/><Relationship Id="rId240" Type="http://schemas.openxmlformats.org/officeDocument/2006/relationships/image" Target="media/image103.wmf"/><Relationship Id="rId478" Type="http://schemas.openxmlformats.org/officeDocument/2006/relationships/image" Target="media/image203.wmf"/><Relationship Id="rId685" Type="http://schemas.openxmlformats.org/officeDocument/2006/relationships/oleObject" Target="embeddings/oleObject389.bin"/><Relationship Id="rId35" Type="http://schemas.openxmlformats.org/officeDocument/2006/relationships/image" Target="media/image14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0.wmf"/><Relationship Id="rId282" Type="http://schemas.openxmlformats.org/officeDocument/2006/relationships/image" Target="media/image121.wmf"/><Relationship Id="rId338" Type="http://schemas.openxmlformats.org/officeDocument/2006/relationships/image" Target="media/image144.wmf"/><Relationship Id="rId503" Type="http://schemas.openxmlformats.org/officeDocument/2006/relationships/oleObject" Target="embeddings/oleObject279.bin"/><Relationship Id="rId545" Type="http://schemas.openxmlformats.org/officeDocument/2006/relationships/image" Target="media/image232.wmf"/><Relationship Id="rId587" Type="http://schemas.openxmlformats.org/officeDocument/2006/relationships/image" Target="media/image246.wmf"/><Relationship Id="rId710" Type="http://schemas.openxmlformats.org/officeDocument/2006/relationships/oleObject" Target="embeddings/oleObject407.bin"/><Relationship Id="rId752" Type="http://schemas.openxmlformats.org/officeDocument/2006/relationships/image" Target="media/image310.wmf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4.bin"/><Relationship Id="rId184" Type="http://schemas.openxmlformats.org/officeDocument/2006/relationships/image" Target="media/image78.wmf"/><Relationship Id="rId391" Type="http://schemas.openxmlformats.org/officeDocument/2006/relationships/image" Target="media/image164.wmf"/><Relationship Id="rId405" Type="http://schemas.openxmlformats.org/officeDocument/2006/relationships/image" Target="media/image171.wmf"/><Relationship Id="rId447" Type="http://schemas.openxmlformats.org/officeDocument/2006/relationships/image" Target="media/image188.wmf"/><Relationship Id="rId612" Type="http://schemas.openxmlformats.org/officeDocument/2006/relationships/oleObject" Target="embeddings/oleObject347.bin"/><Relationship Id="rId251" Type="http://schemas.openxmlformats.org/officeDocument/2006/relationships/oleObject" Target="embeddings/oleObject134.bin"/><Relationship Id="rId489" Type="http://schemas.openxmlformats.org/officeDocument/2006/relationships/oleObject" Target="embeddings/oleObject271.bin"/><Relationship Id="rId654" Type="http://schemas.openxmlformats.org/officeDocument/2006/relationships/oleObject" Target="embeddings/oleObject371.bin"/><Relationship Id="rId696" Type="http://schemas.openxmlformats.org/officeDocument/2006/relationships/oleObject" Target="embeddings/oleObject400.bin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57.bin"/><Relationship Id="rId307" Type="http://schemas.openxmlformats.org/officeDocument/2006/relationships/image" Target="media/image133.wmf"/><Relationship Id="rId349" Type="http://schemas.openxmlformats.org/officeDocument/2006/relationships/oleObject" Target="embeddings/oleObject192.bin"/><Relationship Id="rId514" Type="http://schemas.openxmlformats.org/officeDocument/2006/relationships/oleObject" Target="embeddings/oleObject285.bin"/><Relationship Id="rId556" Type="http://schemas.openxmlformats.org/officeDocument/2006/relationships/image" Target="media/image237.wmf"/><Relationship Id="rId721" Type="http://schemas.openxmlformats.org/officeDocument/2006/relationships/oleObject" Target="embeddings/oleObject414.bin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57.bin"/><Relationship Id="rId153" Type="http://schemas.openxmlformats.org/officeDocument/2006/relationships/image" Target="media/image65.wmf"/><Relationship Id="rId195" Type="http://schemas.openxmlformats.org/officeDocument/2006/relationships/oleObject" Target="embeddings/oleObject104.bin"/><Relationship Id="rId209" Type="http://schemas.openxmlformats.org/officeDocument/2006/relationships/oleObject" Target="embeddings/oleObject111.bin"/><Relationship Id="rId360" Type="http://schemas.openxmlformats.org/officeDocument/2006/relationships/oleObject" Target="embeddings/oleObject200.bin"/><Relationship Id="rId416" Type="http://schemas.openxmlformats.org/officeDocument/2006/relationships/oleObject" Target="embeddings/oleObject230.bin"/><Relationship Id="rId598" Type="http://schemas.openxmlformats.org/officeDocument/2006/relationships/oleObject" Target="embeddings/oleObject337.bin"/><Relationship Id="rId220" Type="http://schemas.openxmlformats.org/officeDocument/2006/relationships/image" Target="media/image95.wmf"/><Relationship Id="rId458" Type="http://schemas.openxmlformats.org/officeDocument/2006/relationships/image" Target="media/image193.wmf"/><Relationship Id="rId623" Type="http://schemas.openxmlformats.org/officeDocument/2006/relationships/image" Target="media/image261.wmf"/><Relationship Id="rId665" Type="http://schemas.openxmlformats.org/officeDocument/2006/relationships/oleObject" Target="embeddings/oleObject378.bin"/><Relationship Id="rId15" Type="http://schemas.openxmlformats.org/officeDocument/2006/relationships/image" Target="media/image4.wmf"/><Relationship Id="rId57" Type="http://schemas.openxmlformats.org/officeDocument/2006/relationships/oleObject" Target="embeddings/oleObject27.bin"/><Relationship Id="rId262" Type="http://schemas.openxmlformats.org/officeDocument/2006/relationships/oleObject" Target="embeddings/oleObject141.bin"/><Relationship Id="rId318" Type="http://schemas.openxmlformats.org/officeDocument/2006/relationships/oleObject" Target="embeddings/oleObject172.bin"/><Relationship Id="rId525" Type="http://schemas.openxmlformats.org/officeDocument/2006/relationships/image" Target="media/image223.wmf"/><Relationship Id="rId567" Type="http://schemas.openxmlformats.org/officeDocument/2006/relationships/oleObject" Target="embeddings/oleObject317.bin"/><Relationship Id="rId732" Type="http://schemas.openxmlformats.org/officeDocument/2006/relationships/image" Target="media/image301.wmf"/><Relationship Id="rId99" Type="http://schemas.openxmlformats.org/officeDocument/2006/relationships/oleObject" Target="embeddings/oleObject51.bin"/><Relationship Id="rId122" Type="http://schemas.openxmlformats.org/officeDocument/2006/relationships/image" Target="media/image51.wmf"/><Relationship Id="rId164" Type="http://schemas.openxmlformats.org/officeDocument/2006/relationships/image" Target="media/image69.wmf"/><Relationship Id="rId371" Type="http://schemas.openxmlformats.org/officeDocument/2006/relationships/image" Target="media/image154.wmf"/><Relationship Id="rId427" Type="http://schemas.openxmlformats.org/officeDocument/2006/relationships/image" Target="media/image181.wmf"/><Relationship Id="rId469" Type="http://schemas.openxmlformats.org/officeDocument/2006/relationships/oleObject" Target="embeddings/oleObject261.bin"/><Relationship Id="rId634" Type="http://schemas.openxmlformats.org/officeDocument/2006/relationships/oleObject" Target="embeddings/oleObject358.bin"/><Relationship Id="rId676" Type="http://schemas.openxmlformats.org/officeDocument/2006/relationships/oleObject" Target="embeddings/oleObject384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00.wmf"/><Relationship Id="rId273" Type="http://schemas.openxmlformats.org/officeDocument/2006/relationships/image" Target="media/image117.wmf"/><Relationship Id="rId329" Type="http://schemas.openxmlformats.org/officeDocument/2006/relationships/image" Target="media/image141.wmf"/><Relationship Id="rId480" Type="http://schemas.openxmlformats.org/officeDocument/2006/relationships/image" Target="media/image204.wmf"/><Relationship Id="rId536" Type="http://schemas.openxmlformats.org/officeDocument/2006/relationships/image" Target="media/image228.wmf"/><Relationship Id="rId701" Type="http://schemas.openxmlformats.org/officeDocument/2006/relationships/image" Target="media/image289.wmf"/><Relationship Id="rId68" Type="http://schemas.openxmlformats.org/officeDocument/2006/relationships/image" Target="media/image28.wmf"/><Relationship Id="rId133" Type="http://schemas.openxmlformats.org/officeDocument/2006/relationships/image" Target="media/image55.wmf"/><Relationship Id="rId175" Type="http://schemas.openxmlformats.org/officeDocument/2006/relationships/oleObject" Target="embeddings/oleObject93.bin"/><Relationship Id="rId340" Type="http://schemas.openxmlformats.org/officeDocument/2006/relationships/image" Target="media/image145.wmf"/><Relationship Id="rId578" Type="http://schemas.openxmlformats.org/officeDocument/2006/relationships/image" Target="media/image243.wmf"/><Relationship Id="rId743" Type="http://schemas.openxmlformats.org/officeDocument/2006/relationships/oleObject" Target="embeddings/oleObject428.bin"/><Relationship Id="rId200" Type="http://schemas.openxmlformats.org/officeDocument/2006/relationships/image" Target="media/image85.wmf"/><Relationship Id="rId382" Type="http://schemas.openxmlformats.org/officeDocument/2006/relationships/oleObject" Target="embeddings/oleObject213.bin"/><Relationship Id="rId438" Type="http://schemas.openxmlformats.org/officeDocument/2006/relationships/image" Target="media/image185.wmf"/><Relationship Id="rId603" Type="http://schemas.openxmlformats.org/officeDocument/2006/relationships/oleObject" Target="embeddings/oleObject342.bin"/><Relationship Id="rId645" Type="http://schemas.openxmlformats.org/officeDocument/2006/relationships/oleObject" Target="embeddings/oleObject364.bin"/><Relationship Id="rId687" Type="http://schemas.openxmlformats.org/officeDocument/2006/relationships/oleObject" Target="embeddings/oleObject391.bin"/><Relationship Id="rId242" Type="http://schemas.openxmlformats.org/officeDocument/2006/relationships/image" Target="media/image104.wmf"/><Relationship Id="rId284" Type="http://schemas.openxmlformats.org/officeDocument/2006/relationships/image" Target="media/image122.wmf"/><Relationship Id="rId491" Type="http://schemas.openxmlformats.org/officeDocument/2006/relationships/oleObject" Target="embeddings/oleObject272.bin"/><Relationship Id="rId505" Type="http://schemas.openxmlformats.org/officeDocument/2006/relationships/image" Target="media/image215.wmf"/><Relationship Id="rId712" Type="http://schemas.openxmlformats.org/officeDocument/2006/relationships/oleObject" Target="embeddings/oleObject408.bin"/><Relationship Id="rId37" Type="http://schemas.openxmlformats.org/officeDocument/2006/relationships/image" Target="media/image15.wmf"/><Relationship Id="rId79" Type="http://schemas.openxmlformats.org/officeDocument/2006/relationships/image" Target="media/image32.wmf"/><Relationship Id="rId102" Type="http://schemas.openxmlformats.org/officeDocument/2006/relationships/image" Target="media/image41.wmf"/><Relationship Id="rId144" Type="http://schemas.openxmlformats.org/officeDocument/2006/relationships/oleObject" Target="embeddings/oleObject75.bin"/><Relationship Id="rId547" Type="http://schemas.openxmlformats.org/officeDocument/2006/relationships/oleObject" Target="embeddings/oleObject305.bin"/><Relationship Id="rId589" Type="http://schemas.openxmlformats.org/officeDocument/2006/relationships/image" Target="media/image247.wmf"/><Relationship Id="rId754" Type="http://schemas.openxmlformats.org/officeDocument/2006/relationships/oleObject" Target="embeddings/oleObject434.bin"/><Relationship Id="rId90" Type="http://schemas.openxmlformats.org/officeDocument/2006/relationships/oleObject" Target="embeddings/oleObject47.bin"/><Relationship Id="rId186" Type="http://schemas.openxmlformats.org/officeDocument/2006/relationships/image" Target="media/image79.wmf"/><Relationship Id="rId351" Type="http://schemas.openxmlformats.org/officeDocument/2006/relationships/image" Target="media/image148.png"/><Relationship Id="rId393" Type="http://schemas.openxmlformats.org/officeDocument/2006/relationships/image" Target="media/image165.wmf"/><Relationship Id="rId407" Type="http://schemas.openxmlformats.org/officeDocument/2006/relationships/image" Target="media/image172.wmf"/><Relationship Id="rId449" Type="http://schemas.openxmlformats.org/officeDocument/2006/relationships/image" Target="media/image189.wmf"/><Relationship Id="rId614" Type="http://schemas.openxmlformats.org/officeDocument/2006/relationships/oleObject" Target="embeddings/oleObject348.bin"/><Relationship Id="rId656" Type="http://schemas.openxmlformats.org/officeDocument/2006/relationships/oleObject" Target="embeddings/oleObject372.bin"/><Relationship Id="rId211" Type="http://schemas.openxmlformats.org/officeDocument/2006/relationships/oleObject" Target="embeddings/oleObject112.bin"/><Relationship Id="rId253" Type="http://schemas.openxmlformats.org/officeDocument/2006/relationships/image" Target="media/image108.wmf"/><Relationship Id="rId295" Type="http://schemas.openxmlformats.org/officeDocument/2006/relationships/image" Target="media/image127.wmf"/><Relationship Id="rId309" Type="http://schemas.openxmlformats.org/officeDocument/2006/relationships/oleObject" Target="embeddings/oleObject166.bin"/><Relationship Id="rId460" Type="http://schemas.openxmlformats.org/officeDocument/2006/relationships/image" Target="media/image194.wmf"/><Relationship Id="rId516" Type="http://schemas.openxmlformats.org/officeDocument/2006/relationships/oleObject" Target="embeddings/oleObject286.bin"/><Relationship Id="rId698" Type="http://schemas.openxmlformats.org/officeDocument/2006/relationships/image" Target="media/image287.emf"/><Relationship Id="rId48" Type="http://schemas.openxmlformats.org/officeDocument/2006/relationships/image" Target="media/image18.wmf"/><Relationship Id="rId113" Type="http://schemas.openxmlformats.org/officeDocument/2006/relationships/oleObject" Target="embeddings/oleObject58.bin"/><Relationship Id="rId320" Type="http://schemas.openxmlformats.org/officeDocument/2006/relationships/oleObject" Target="embeddings/oleObject174.bin"/><Relationship Id="rId558" Type="http://schemas.openxmlformats.org/officeDocument/2006/relationships/image" Target="media/image238.wmf"/><Relationship Id="rId723" Type="http://schemas.openxmlformats.org/officeDocument/2006/relationships/image" Target="media/image298.wmf"/><Relationship Id="rId155" Type="http://schemas.openxmlformats.org/officeDocument/2006/relationships/image" Target="media/image66.wmf"/><Relationship Id="rId197" Type="http://schemas.openxmlformats.org/officeDocument/2006/relationships/oleObject" Target="embeddings/oleObject105.bin"/><Relationship Id="rId362" Type="http://schemas.openxmlformats.org/officeDocument/2006/relationships/image" Target="media/image151.wmf"/><Relationship Id="rId418" Type="http://schemas.openxmlformats.org/officeDocument/2006/relationships/oleObject" Target="embeddings/oleObject231.bin"/><Relationship Id="rId625" Type="http://schemas.openxmlformats.org/officeDocument/2006/relationships/image" Target="media/image262.wmf"/><Relationship Id="rId222" Type="http://schemas.openxmlformats.org/officeDocument/2006/relationships/image" Target="media/image96.wmf"/><Relationship Id="rId264" Type="http://schemas.openxmlformats.org/officeDocument/2006/relationships/oleObject" Target="embeddings/oleObject142.bin"/><Relationship Id="rId471" Type="http://schemas.openxmlformats.org/officeDocument/2006/relationships/oleObject" Target="embeddings/oleObject262.bin"/><Relationship Id="rId667" Type="http://schemas.openxmlformats.org/officeDocument/2006/relationships/image" Target="media/image278.wmf"/><Relationship Id="rId17" Type="http://schemas.openxmlformats.org/officeDocument/2006/relationships/image" Target="media/image5.wmf"/><Relationship Id="rId59" Type="http://schemas.openxmlformats.org/officeDocument/2006/relationships/oleObject" Target="embeddings/oleObject28.bin"/><Relationship Id="rId124" Type="http://schemas.openxmlformats.org/officeDocument/2006/relationships/image" Target="media/image52.wmf"/><Relationship Id="rId527" Type="http://schemas.openxmlformats.org/officeDocument/2006/relationships/image" Target="media/image224.wmf"/><Relationship Id="rId569" Type="http://schemas.openxmlformats.org/officeDocument/2006/relationships/oleObject" Target="embeddings/oleObject319.bin"/><Relationship Id="rId734" Type="http://schemas.openxmlformats.org/officeDocument/2006/relationships/image" Target="media/image302.wmf"/><Relationship Id="rId70" Type="http://schemas.openxmlformats.org/officeDocument/2006/relationships/image" Target="media/image29.wmf"/><Relationship Id="rId166" Type="http://schemas.openxmlformats.org/officeDocument/2006/relationships/image" Target="media/image70.wmf"/><Relationship Id="rId331" Type="http://schemas.openxmlformats.org/officeDocument/2006/relationships/oleObject" Target="embeddings/oleObject180.bin"/><Relationship Id="rId373" Type="http://schemas.openxmlformats.org/officeDocument/2006/relationships/image" Target="media/image155.wmf"/><Relationship Id="rId429" Type="http://schemas.openxmlformats.org/officeDocument/2006/relationships/oleObject" Target="embeddings/oleObject238.bin"/><Relationship Id="rId580" Type="http://schemas.openxmlformats.org/officeDocument/2006/relationships/oleObject" Target="embeddings/oleObject327.bin"/><Relationship Id="rId636" Type="http://schemas.openxmlformats.org/officeDocument/2006/relationships/oleObject" Target="embeddings/oleObject359.bin"/><Relationship Id="rId1" Type="http://schemas.openxmlformats.org/officeDocument/2006/relationships/numbering" Target="numbering.xml"/><Relationship Id="rId233" Type="http://schemas.openxmlformats.org/officeDocument/2006/relationships/image" Target="media/image101.wmf"/><Relationship Id="rId440" Type="http://schemas.openxmlformats.org/officeDocument/2006/relationships/image" Target="media/image186.wmf"/><Relationship Id="rId678" Type="http://schemas.openxmlformats.org/officeDocument/2006/relationships/oleObject" Target="embeddings/oleObject385.bin"/><Relationship Id="rId28" Type="http://schemas.openxmlformats.org/officeDocument/2006/relationships/oleObject" Target="embeddings/oleObject10.bin"/><Relationship Id="rId275" Type="http://schemas.openxmlformats.org/officeDocument/2006/relationships/oleObject" Target="embeddings/oleObject148.bin"/><Relationship Id="rId300" Type="http://schemas.openxmlformats.org/officeDocument/2006/relationships/image" Target="media/image130.wmf"/><Relationship Id="rId482" Type="http://schemas.openxmlformats.org/officeDocument/2006/relationships/image" Target="media/image205.wmf"/><Relationship Id="rId538" Type="http://schemas.openxmlformats.org/officeDocument/2006/relationships/image" Target="media/image229.wmf"/><Relationship Id="rId703" Type="http://schemas.openxmlformats.org/officeDocument/2006/relationships/image" Target="media/image290.wmf"/><Relationship Id="rId745" Type="http://schemas.openxmlformats.org/officeDocument/2006/relationships/oleObject" Target="embeddings/oleObject429.bin"/><Relationship Id="rId81" Type="http://schemas.openxmlformats.org/officeDocument/2006/relationships/oleObject" Target="embeddings/oleObject41.bin"/><Relationship Id="rId135" Type="http://schemas.openxmlformats.org/officeDocument/2006/relationships/image" Target="media/image56.wmf"/><Relationship Id="rId177" Type="http://schemas.openxmlformats.org/officeDocument/2006/relationships/oleObject" Target="embeddings/oleObject94.bin"/><Relationship Id="rId342" Type="http://schemas.openxmlformats.org/officeDocument/2006/relationships/image" Target="media/image146.wmf"/><Relationship Id="rId384" Type="http://schemas.openxmlformats.org/officeDocument/2006/relationships/oleObject" Target="embeddings/oleObject214.bin"/><Relationship Id="rId591" Type="http://schemas.openxmlformats.org/officeDocument/2006/relationships/image" Target="media/image248.wmf"/><Relationship Id="rId605" Type="http://schemas.openxmlformats.org/officeDocument/2006/relationships/oleObject" Target="embeddings/oleObject343.bin"/><Relationship Id="rId202" Type="http://schemas.openxmlformats.org/officeDocument/2006/relationships/image" Target="media/image86.wmf"/><Relationship Id="rId244" Type="http://schemas.openxmlformats.org/officeDocument/2006/relationships/image" Target="media/image105.wmf"/><Relationship Id="rId647" Type="http://schemas.openxmlformats.org/officeDocument/2006/relationships/image" Target="media/image272.wmf"/><Relationship Id="rId689" Type="http://schemas.openxmlformats.org/officeDocument/2006/relationships/oleObject" Target="embeddings/oleObject393.bin"/><Relationship Id="rId39" Type="http://schemas.openxmlformats.org/officeDocument/2006/relationships/image" Target="media/image16.wmf"/><Relationship Id="rId286" Type="http://schemas.openxmlformats.org/officeDocument/2006/relationships/image" Target="media/image123.wmf"/><Relationship Id="rId451" Type="http://schemas.openxmlformats.org/officeDocument/2006/relationships/image" Target="media/image190.wmf"/><Relationship Id="rId493" Type="http://schemas.openxmlformats.org/officeDocument/2006/relationships/oleObject" Target="embeddings/oleObject273.bin"/><Relationship Id="rId507" Type="http://schemas.openxmlformats.org/officeDocument/2006/relationships/image" Target="media/image216.wmf"/><Relationship Id="rId549" Type="http://schemas.openxmlformats.org/officeDocument/2006/relationships/oleObject" Target="embeddings/oleObject306.bin"/><Relationship Id="rId714" Type="http://schemas.openxmlformats.org/officeDocument/2006/relationships/oleObject" Target="embeddings/oleObject409.bin"/><Relationship Id="rId756" Type="http://schemas.openxmlformats.org/officeDocument/2006/relationships/oleObject" Target="embeddings/oleObject435.bin"/><Relationship Id="rId50" Type="http://schemas.openxmlformats.org/officeDocument/2006/relationships/image" Target="media/image19.wmf"/><Relationship Id="rId104" Type="http://schemas.openxmlformats.org/officeDocument/2006/relationships/image" Target="media/image42.wmf"/><Relationship Id="rId146" Type="http://schemas.openxmlformats.org/officeDocument/2006/relationships/oleObject" Target="embeddings/oleObject76.bin"/><Relationship Id="rId188" Type="http://schemas.openxmlformats.org/officeDocument/2006/relationships/oleObject" Target="embeddings/oleObject100.bin"/><Relationship Id="rId311" Type="http://schemas.openxmlformats.org/officeDocument/2006/relationships/oleObject" Target="embeddings/oleObject167.bin"/><Relationship Id="rId353" Type="http://schemas.openxmlformats.org/officeDocument/2006/relationships/image" Target="media/image149.png"/><Relationship Id="rId395" Type="http://schemas.openxmlformats.org/officeDocument/2006/relationships/image" Target="media/image166.wmf"/><Relationship Id="rId409" Type="http://schemas.openxmlformats.org/officeDocument/2006/relationships/image" Target="media/image173.wmf"/><Relationship Id="rId560" Type="http://schemas.openxmlformats.org/officeDocument/2006/relationships/oleObject" Target="embeddings/oleObject312.bin"/><Relationship Id="rId92" Type="http://schemas.openxmlformats.org/officeDocument/2006/relationships/image" Target="media/image36.wmf"/><Relationship Id="rId213" Type="http://schemas.openxmlformats.org/officeDocument/2006/relationships/oleObject" Target="embeddings/oleObject113.bin"/><Relationship Id="rId420" Type="http://schemas.openxmlformats.org/officeDocument/2006/relationships/oleObject" Target="embeddings/oleObject233.bin"/><Relationship Id="rId616" Type="http://schemas.openxmlformats.org/officeDocument/2006/relationships/oleObject" Target="embeddings/oleObject349.bin"/><Relationship Id="rId658" Type="http://schemas.openxmlformats.org/officeDocument/2006/relationships/oleObject" Target="embeddings/oleObject373.bin"/><Relationship Id="rId255" Type="http://schemas.openxmlformats.org/officeDocument/2006/relationships/image" Target="media/image109.wmf"/><Relationship Id="rId297" Type="http://schemas.openxmlformats.org/officeDocument/2006/relationships/image" Target="media/image128.png"/><Relationship Id="rId462" Type="http://schemas.openxmlformats.org/officeDocument/2006/relationships/image" Target="media/image195.wmf"/><Relationship Id="rId518" Type="http://schemas.openxmlformats.org/officeDocument/2006/relationships/oleObject" Target="embeddings/oleObject287.bin"/><Relationship Id="rId725" Type="http://schemas.openxmlformats.org/officeDocument/2006/relationships/oleObject" Target="embeddings/oleObject417.bin"/><Relationship Id="rId115" Type="http://schemas.openxmlformats.org/officeDocument/2006/relationships/oleObject" Target="embeddings/oleObject59.bin"/><Relationship Id="rId157" Type="http://schemas.openxmlformats.org/officeDocument/2006/relationships/image" Target="media/image67.wmf"/><Relationship Id="rId322" Type="http://schemas.openxmlformats.org/officeDocument/2006/relationships/oleObject" Target="embeddings/oleObject175.bin"/><Relationship Id="rId364" Type="http://schemas.openxmlformats.org/officeDocument/2006/relationships/oleObject" Target="embeddings/oleObject203.bin"/><Relationship Id="rId61" Type="http://schemas.openxmlformats.org/officeDocument/2006/relationships/oleObject" Target="embeddings/oleObject29.bin"/><Relationship Id="rId199" Type="http://schemas.openxmlformats.org/officeDocument/2006/relationships/oleObject" Target="embeddings/oleObject106.bin"/><Relationship Id="rId571" Type="http://schemas.openxmlformats.org/officeDocument/2006/relationships/oleObject" Target="embeddings/oleObject320.bin"/><Relationship Id="rId627" Type="http://schemas.openxmlformats.org/officeDocument/2006/relationships/image" Target="media/image263.wmf"/><Relationship Id="rId669" Type="http://schemas.openxmlformats.org/officeDocument/2006/relationships/image" Target="media/image279.wmf"/><Relationship Id="rId19" Type="http://schemas.openxmlformats.org/officeDocument/2006/relationships/image" Target="media/image6.wmf"/><Relationship Id="rId224" Type="http://schemas.openxmlformats.org/officeDocument/2006/relationships/image" Target="media/image97.wmf"/><Relationship Id="rId266" Type="http://schemas.openxmlformats.org/officeDocument/2006/relationships/oleObject" Target="embeddings/oleObject143.bin"/><Relationship Id="rId431" Type="http://schemas.openxmlformats.org/officeDocument/2006/relationships/oleObject" Target="embeddings/oleObject239.bin"/><Relationship Id="rId473" Type="http://schemas.openxmlformats.org/officeDocument/2006/relationships/oleObject" Target="embeddings/oleObject263.bin"/><Relationship Id="rId529" Type="http://schemas.openxmlformats.org/officeDocument/2006/relationships/oleObject" Target="embeddings/oleObject295.bin"/><Relationship Id="rId680" Type="http://schemas.openxmlformats.org/officeDocument/2006/relationships/oleObject" Target="embeddings/oleObject386.bin"/><Relationship Id="rId736" Type="http://schemas.openxmlformats.org/officeDocument/2006/relationships/oleObject" Target="embeddings/oleObject424.bin"/><Relationship Id="rId30" Type="http://schemas.openxmlformats.org/officeDocument/2006/relationships/oleObject" Target="embeddings/oleObject11.bin"/><Relationship Id="rId126" Type="http://schemas.openxmlformats.org/officeDocument/2006/relationships/image" Target="media/image53.wmf"/><Relationship Id="rId168" Type="http://schemas.openxmlformats.org/officeDocument/2006/relationships/image" Target="media/image71.wmf"/><Relationship Id="rId333" Type="http://schemas.openxmlformats.org/officeDocument/2006/relationships/oleObject" Target="embeddings/oleObject181.bin"/><Relationship Id="rId540" Type="http://schemas.openxmlformats.org/officeDocument/2006/relationships/image" Target="media/image230.wmf"/><Relationship Id="rId72" Type="http://schemas.openxmlformats.org/officeDocument/2006/relationships/image" Target="media/image30.wmf"/><Relationship Id="rId375" Type="http://schemas.openxmlformats.org/officeDocument/2006/relationships/image" Target="media/image156.wmf"/><Relationship Id="rId582" Type="http://schemas.openxmlformats.org/officeDocument/2006/relationships/oleObject" Target="embeddings/oleObject328.bin"/><Relationship Id="rId638" Type="http://schemas.openxmlformats.org/officeDocument/2006/relationships/oleObject" Target="embeddings/oleObject360.bin"/><Relationship Id="rId3" Type="http://schemas.openxmlformats.org/officeDocument/2006/relationships/settings" Target="settings.xml"/><Relationship Id="rId235" Type="http://schemas.openxmlformats.org/officeDocument/2006/relationships/oleObject" Target="embeddings/oleObject124.bin"/><Relationship Id="rId277" Type="http://schemas.openxmlformats.org/officeDocument/2006/relationships/oleObject" Target="embeddings/oleObject149.bin"/><Relationship Id="rId400" Type="http://schemas.openxmlformats.org/officeDocument/2006/relationships/oleObject" Target="embeddings/oleObject222.bin"/><Relationship Id="rId442" Type="http://schemas.openxmlformats.org/officeDocument/2006/relationships/oleObject" Target="embeddings/oleObject246.bin"/><Relationship Id="rId484" Type="http://schemas.openxmlformats.org/officeDocument/2006/relationships/image" Target="media/image206.wmf"/><Relationship Id="rId705" Type="http://schemas.openxmlformats.org/officeDocument/2006/relationships/image" Target="media/image291.wmf"/><Relationship Id="rId137" Type="http://schemas.openxmlformats.org/officeDocument/2006/relationships/image" Target="media/image57.wmf"/><Relationship Id="rId302" Type="http://schemas.openxmlformats.org/officeDocument/2006/relationships/image" Target="media/image131.wmf"/><Relationship Id="rId344" Type="http://schemas.openxmlformats.org/officeDocument/2006/relationships/image" Target="media/image147.wmf"/><Relationship Id="rId691" Type="http://schemas.openxmlformats.org/officeDocument/2006/relationships/oleObject" Target="embeddings/oleObject395.bin"/><Relationship Id="rId747" Type="http://schemas.openxmlformats.org/officeDocument/2006/relationships/oleObject" Target="embeddings/oleObject430.bin"/><Relationship Id="rId41" Type="http://schemas.openxmlformats.org/officeDocument/2006/relationships/image" Target="media/image17.wmf"/><Relationship Id="rId83" Type="http://schemas.openxmlformats.org/officeDocument/2006/relationships/oleObject" Target="embeddings/oleObject43.bin"/><Relationship Id="rId179" Type="http://schemas.openxmlformats.org/officeDocument/2006/relationships/oleObject" Target="embeddings/oleObject95.bin"/><Relationship Id="rId386" Type="http://schemas.openxmlformats.org/officeDocument/2006/relationships/oleObject" Target="embeddings/oleObject215.bin"/><Relationship Id="rId551" Type="http://schemas.openxmlformats.org/officeDocument/2006/relationships/oleObject" Target="embeddings/oleObject307.bin"/><Relationship Id="rId593" Type="http://schemas.openxmlformats.org/officeDocument/2006/relationships/image" Target="media/image249.wmf"/><Relationship Id="rId607" Type="http://schemas.openxmlformats.org/officeDocument/2006/relationships/oleObject" Target="embeddings/oleObject344.bin"/><Relationship Id="rId649" Type="http://schemas.openxmlformats.org/officeDocument/2006/relationships/image" Target="media/image273.wmf"/><Relationship Id="rId190" Type="http://schemas.openxmlformats.org/officeDocument/2006/relationships/oleObject" Target="embeddings/oleObject101.bin"/><Relationship Id="rId204" Type="http://schemas.openxmlformats.org/officeDocument/2006/relationships/image" Target="media/image87.wmf"/><Relationship Id="rId246" Type="http://schemas.openxmlformats.org/officeDocument/2006/relationships/oleObject" Target="embeddings/oleObject131.bin"/><Relationship Id="rId288" Type="http://schemas.openxmlformats.org/officeDocument/2006/relationships/image" Target="media/image124.wmf"/><Relationship Id="rId411" Type="http://schemas.openxmlformats.org/officeDocument/2006/relationships/image" Target="media/image174.wmf"/><Relationship Id="rId453" Type="http://schemas.openxmlformats.org/officeDocument/2006/relationships/image" Target="media/image191.wmf"/><Relationship Id="rId509" Type="http://schemas.openxmlformats.org/officeDocument/2006/relationships/image" Target="media/image217.wmf"/><Relationship Id="rId660" Type="http://schemas.openxmlformats.org/officeDocument/2006/relationships/oleObject" Target="embeddings/oleObject374.bin"/><Relationship Id="rId106" Type="http://schemas.openxmlformats.org/officeDocument/2006/relationships/image" Target="media/image43.wmf"/><Relationship Id="rId313" Type="http://schemas.openxmlformats.org/officeDocument/2006/relationships/image" Target="media/image135.wmf"/><Relationship Id="rId495" Type="http://schemas.openxmlformats.org/officeDocument/2006/relationships/oleObject" Target="embeddings/oleObject274.bin"/><Relationship Id="rId716" Type="http://schemas.openxmlformats.org/officeDocument/2006/relationships/oleObject" Target="embeddings/oleObject410.bin"/><Relationship Id="rId758" Type="http://schemas.openxmlformats.org/officeDocument/2006/relationships/oleObject" Target="embeddings/oleObject436.bin"/><Relationship Id="rId10" Type="http://schemas.openxmlformats.org/officeDocument/2006/relationships/oleObject" Target="embeddings/oleObject2.bin"/><Relationship Id="rId52" Type="http://schemas.openxmlformats.org/officeDocument/2006/relationships/image" Target="media/image20.wmf"/><Relationship Id="rId94" Type="http://schemas.openxmlformats.org/officeDocument/2006/relationships/image" Target="media/image37.png"/><Relationship Id="rId148" Type="http://schemas.openxmlformats.org/officeDocument/2006/relationships/oleObject" Target="embeddings/oleObject77.bin"/><Relationship Id="rId355" Type="http://schemas.openxmlformats.org/officeDocument/2006/relationships/image" Target="media/image150.png"/><Relationship Id="rId397" Type="http://schemas.openxmlformats.org/officeDocument/2006/relationships/image" Target="media/image167.wmf"/><Relationship Id="rId520" Type="http://schemas.openxmlformats.org/officeDocument/2006/relationships/oleObject" Target="embeddings/oleObject289.bin"/><Relationship Id="rId562" Type="http://schemas.openxmlformats.org/officeDocument/2006/relationships/oleObject" Target="embeddings/oleObject314.bin"/><Relationship Id="rId618" Type="http://schemas.openxmlformats.org/officeDocument/2006/relationships/oleObject" Target="embeddings/oleObject350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5;&#1584;&#1603;&#1585;&#1577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مذكرة.dotx</Template>
  <TotalTime>132</TotalTime>
  <Pages>16</Pages>
  <Words>3061</Words>
  <Characters>16840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m_cad</dc:creator>
  <cp:lastModifiedBy>m_cad</cp:lastModifiedBy>
  <cp:revision>28</cp:revision>
  <dcterms:created xsi:type="dcterms:W3CDTF">2024-10-11T20:42:00Z</dcterms:created>
  <dcterms:modified xsi:type="dcterms:W3CDTF">2025-01-06T18:25:00Z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