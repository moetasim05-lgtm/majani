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7E77" w14:textId="77777777" w:rsidR="00307C81" w:rsidRPr="00EC4FD5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شعبية </w:t>
      </w:r>
    </w:p>
    <w:p w14:paraId="3D7D72BF" w14:textId="77777777" w:rsidR="00307C81" w:rsidRPr="00EC4FD5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EC4FD5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2ECB2D8" wp14:editId="61FE1F9C">
            <wp:simplePos x="0" y="0"/>
            <wp:positionH relativeFrom="column">
              <wp:posOffset>3257550</wp:posOffset>
            </wp:positionH>
            <wp:positionV relativeFrom="paragraph">
              <wp:posOffset>114935</wp:posOffset>
            </wp:positionV>
            <wp:extent cx="485775" cy="342265"/>
            <wp:effectExtent l="0" t="0" r="9525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ثانوية حميتو الحاج علي الشلالة     </w:t>
      </w:r>
    </w:p>
    <w:p w14:paraId="10A7E939" w14:textId="01F935B2" w:rsidR="009160ED" w:rsidRPr="00EC4FD5" w:rsidRDefault="0005144F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المستــــــــــــــــــــ</w:t>
      </w:r>
      <w:r w:rsidR="00C670F0"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ــــــــــــــــــــــــــــ</w:t>
      </w:r>
      <w:r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ــــوى: </w:t>
      </w:r>
      <w:r w:rsidR="009C5A29"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2.</w:t>
      </w:r>
      <w:r w:rsidR="00393F3F"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ت. إق</w:t>
      </w:r>
      <w:r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307C81"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التاري</w:t>
      </w:r>
      <w:r w:rsidR="00976206"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</w:t>
      </w:r>
      <w:r w:rsidR="00307C81"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خ:</w:t>
      </w:r>
      <w:r w:rsidR="009C5A29"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21/02/2023</w:t>
      </w:r>
      <w:r w:rsidR="00307C81" w:rsidRPr="00EC4FD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</w:p>
    <w:p w14:paraId="14AAEF66" w14:textId="77777777" w:rsidR="009160ED" w:rsidRPr="00EC4FD5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7CAEDEAA" w14:textId="2BC39D56" w:rsidR="00307C81" w:rsidRPr="00EC4FD5" w:rsidRDefault="0005144F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EC4FD5">
        <w:rPr>
          <w:rFonts w:asciiTheme="minorHAnsi" w:hAnsiTheme="minorHAnsi" w:cstheme="minorHAnsi"/>
          <w:b/>
          <w:bCs/>
          <w:sz w:val="28"/>
          <w:szCs w:val="28"/>
          <w:rtl/>
        </w:rPr>
        <w:t>فرض الفصل الثاني في مادة الرياضيات</w:t>
      </w:r>
    </w:p>
    <w:p w14:paraId="5BA10BF4" w14:textId="77777777" w:rsidR="001B3AFA" w:rsidRPr="00EC4FD5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4C547492" w14:textId="77777777" w:rsidR="001B3AFA" w:rsidRPr="00EC4FD5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EC4FD5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5F08D237" w14:textId="3AD7B397" w:rsidR="002553DD" w:rsidRPr="00EC4FD5" w:rsidRDefault="001B3AFA" w:rsidP="00916435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EC4FD5">
        <w:rPr>
          <w:rFonts w:eastAsia="Calibri" w:cstheme="minorHAnsi"/>
          <w:sz w:val="28"/>
          <w:szCs w:val="28"/>
        </w:rPr>
        <w:t xml:space="preserve">   </w:t>
      </w:r>
      <w:r w:rsidR="002F218D" w:rsidRPr="00EC4FD5">
        <w:rPr>
          <w:rFonts w:eastAsia="Calibri" w:cstheme="minorHAnsi"/>
          <w:sz w:val="28"/>
          <w:szCs w:val="28"/>
          <w:rtl/>
        </w:rPr>
        <w:t>نرمي زهر نرد متجانس مرقم بالأرقام 1، 2 ،3 ،4، 5، 6 مرتين متتاليتين ونسجل الرقم الظاهر في كل مرة</w:t>
      </w:r>
    </w:p>
    <w:p w14:paraId="70756543" w14:textId="12BF1E8A" w:rsidR="002553DD" w:rsidRPr="00EC4FD5" w:rsidRDefault="00A74678" w:rsidP="002F218D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EC4FD5">
        <w:rPr>
          <w:rFonts w:eastAsia="Calibri"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8CA2E" wp14:editId="44F1AEA1">
                <wp:simplePos x="0" y="0"/>
                <wp:positionH relativeFrom="column">
                  <wp:posOffset>1914525</wp:posOffset>
                </wp:positionH>
                <wp:positionV relativeFrom="paragraph">
                  <wp:posOffset>391796</wp:posOffset>
                </wp:positionV>
                <wp:extent cx="2819400" cy="15430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54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3"/>
                              <w:gridCol w:w="526"/>
                              <w:gridCol w:w="526"/>
                              <w:gridCol w:w="455"/>
                              <w:gridCol w:w="425"/>
                              <w:gridCol w:w="426"/>
                              <w:gridCol w:w="567"/>
                            </w:tblGrid>
                            <w:tr w:rsidR="002F218D" w14:paraId="737D52C7" w14:textId="77777777" w:rsidTr="00EC4FD5">
                              <w:trPr>
                                <w:trHeight w:val="416"/>
                              </w:trPr>
                              <w:tc>
                                <w:tcPr>
                                  <w:tcW w:w="903" w:type="dxa"/>
                                </w:tcPr>
                                <w:p w14:paraId="3DD05B8C" w14:textId="062EC134" w:rsidR="002F218D" w:rsidRDefault="00234002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رمية1    </w:t>
                                  </w:r>
                                  <w:r>
                                    <w:rPr>
                                      <w:rtl/>
                                    </w:rPr>
                                    <w:br/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رمية2   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D54EB30" w14:textId="3AB454C0" w:rsidR="002F218D" w:rsidRDefault="002F218D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DCF8EC4" w14:textId="3324197A" w:rsidR="002F218D" w:rsidRDefault="002F218D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 w14:paraId="5EA4D8A2" w14:textId="0AF21AFD" w:rsidR="002F218D" w:rsidRDefault="002F218D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75179A1C" w14:textId="05022232" w:rsidR="002F218D" w:rsidRDefault="002F218D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5802D84" w14:textId="3DE69A2D" w:rsidR="002F218D" w:rsidRDefault="002F218D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15EF8D8" w14:textId="52B58B29" w:rsidR="002F218D" w:rsidRDefault="002F218D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2F218D" w14:paraId="67224D97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29DD941B" w14:textId="19A8836E" w:rsidR="002F218D" w:rsidRDefault="002F218D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487945E" w14:textId="77777777" w:rsidR="002F218D" w:rsidRDefault="002F218D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5053BBB4" w14:textId="77777777" w:rsidR="002F218D" w:rsidRDefault="002F218D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3754D543" w14:textId="77777777" w:rsidR="002F218D" w:rsidRDefault="002F218D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4C864242" w14:textId="77777777" w:rsidR="002F218D" w:rsidRDefault="002F218D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55A8AC6D" w14:textId="77777777" w:rsidR="002F218D" w:rsidRDefault="002F218D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42EBB241" w14:textId="77777777" w:rsidR="002F218D" w:rsidRDefault="002F218D" w:rsidP="002F218D"/>
                              </w:tc>
                            </w:tr>
                            <w:tr w:rsidR="002F218D" w14:paraId="772EE85C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2A077BDD" w14:textId="70C6DD23" w:rsidR="002F218D" w:rsidRDefault="002F218D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C27973C" w14:textId="77777777" w:rsidR="002F218D" w:rsidRDefault="002F218D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15E1E3B8" w14:textId="77777777" w:rsidR="002F218D" w:rsidRDefault="002F218D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15E9B455" w14:textId="77777777" w:rsidR="002F218D" w:rsidRDefault="002F218D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41B7D3FB" w14:textId="77777777" w:rsidR="002F218D" w:rsidRDefault="002F218D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444C1961" w14:textId="77777777" w:rsidR="002F218D" w:rsidRDefault="002F218D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367665DF" w14:textId="77777777" w:rsidR="002F218D" w:rsidRDefault="002F218D" w:rsidP="002F218D"/>
                              </w:tc>
                            </w:tr>
                            <w:tr w:rsidR="002F218D" w14:paraId="35A53F60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5D951525" w14:textId="181E812D" w:rsidR="002F218D" w:rsidRDefault="002F218D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B5912DE" w14:textId="77777777" w:rsidR="002F218D" w:rsidRDefault="002F218D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6335B419" w14:textId="77777777" w:rsidR="002F218D" w:rsidRDefault="002F218D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1E4B210A" w14:textId="77777777" w:rsidR="002F218D" w:rsidRDefault="002F218D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433F3D12" w14:textId="77777777" w:rsidR="002F218D" w:rsidRDefault="002F218D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6C16BD78" w14:textId="77777777" w:rsidR="002F218D" w:rsidRDefault="002F218D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3F6F8DF1" w14:textId="77777777" w:rsidR="002F218D" w:rsidRDefault="002F218D" w:rsidP="002F218D"/>
                              </w:tc>
                            </w:tr>
                            <w:tr w:rsidR="002F218D" w14:paraId="031A1AE2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1F7D2423" w14:textId="654E5FC1" w:rsidR="002F218D" w:rsidRDefault="002F218D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EE01986" w14:textId="77777777" w:rsidR="002F218D" w:rsidRDefault="002F218D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163FF61C" w14:textId="77777777" w:rsidR="002F218D" w:rsidRDefault="002F218D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2ED14E24" w14:textId="77777777" w:rsidR="002F218D" w:rsidRDefault="002F218D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2EAF76DF" w14:textId="77777777" w:rsidR="002F218D" w:rsidRDefault="002F218D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1C7020E8" w14:textId="77777777" w:rsidR="002F218D" w:rsidRDefault="002F218D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14AB1A3C" w14:textId="77777777" w:rsidR="002F218D" w:rsidRDefault="002F218D" w:rsidP="002F218D"/>
                              </w:tc>
                            </w:tr>
                            <w:tr w:rsidR="002F218D" w14:paraId="4B15E4C4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1B861497" w14:textId="0ABC691A" w:rsidR="002F218D" w:rsidRDefault="002F218D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1D09916" w14:textId="77777777" w:rsidR="002F218D" w:rsidRDefault="002F218D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3A8D9C43" w14:textId="77777777" w:rsidR="002F218D" w:rsidRDefault="002F218D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65B083D1" w14:textId="77777777" w:rsidR="002F218D" w:rsidRDefault="002F218D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3FBDD2BA" w14:textId="77777777" w:rsidR="002F218D" w:rsidRDefault="002F218D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7049EF53" w14:textId="77777777" w:rsidR="002F218D" w:rsidRDefault="002F218D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5F6F4779" w14:textId="77777777" w:rsidR="002F218D" w:rsidRDefault="002F218D" w:rsidP="002F218D"/>
                              </w:tc>
                            </w:tr>
                            <w:tr w:rsidR="002F218D" w14:paraId="4518CDA2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21F61E0E" w14:textId="7918B2D4" w:rsidR="002F218D" w:rsidRDefault="002F218D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9EBB34F" w14:textId="77777777" w:rsidR="002F218D" w:rsidRDefault="002F218D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624ACEB0" w14:textId="77777777" w:rsidR="002F218D" w:rsidRDefault="002F218D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6AE832D7" w14:textId="77777777" w:rsidR="002F218D" w:rsidRDefault="002F218D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68F35A70" w14:textId="77777777" w:rsidR="002F218D" w:rsidRDefault="002F218D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5AE17019" w14:textId="77777777" w:rsidR="002F218D" w:rsidRDefault="002F218D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15966120" w14:textId="77777777" w:rsidR="002F218D" w:rsidRDefault="002F218D" w:rsidP="002F218D"/>
                              </w:tc>
                            </w:tr>
                          </w:tbl>
                          <w:p w14:paraId="7753E6AD" w14:textId="77777777" w:rsidR="002F218D" w:rsidRDefault="002F218D" w:rsidP="002F21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8CA2E" id="Rectangle 5" o:spid="_x0000_s1026" style="position:absolute;left:0;text-align:left;margin-left:150.75pt;margin-top:30.85pt;width:222pt;height:1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" fillcolor="white [3201]" stroked="f" strokeweight="2pt">
                <v:textbox>
                  <w:txbxContent>
                    <w:tbl>
                      <w:tblPr>
                        <w:tblStyle w:val="Grilledutableau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03"/>
                        <w:gridCol w:w="526"/>
                        <w:gridCol w:w="526"/>
                        <w:gridCol w:w="455"/>
                        <w:gridCol w:w="425"/>
                        <w:gridCol w:w="426"/>
                        <w:gridCol w:w="567"/>
                      </w:tblGrid>
                      <w:tr w:rsidR="002F218D" w14:paraId="737D52C7" w14:textId="77777777" w:rsidTr="00EC4FD5">
                        <w:trPr>
                          <w:trHeight w:val="416"/>
                        </w:trPr>
                        <w:tc>
                          <w:tcPr>
                            <w:tcW w:w="903" w:type="dxa"/>
                          </w:tcPr>
                          <w:p w14:paraId="3DD05B8C" w14:textId="062EC134" w:rsidR="002F218D" w:rsidRDefault="00234002" w:rsidP="002F218D">
                            <w:r>
                              <w:rPr>
                                <w:rFonts w:hint="cs"/>
                                <w:rtl/>
                              </w:rPr>
                              <w:t xml:space="preserve">رمية1   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رمية2   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D54EB30" w14:textId="3AB454C0" w:rsidR="002F218D" w:rsidRDefault="002F218D" w:rsidP="002F218D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DCF8EC4" w14:textId="3324197A" w:rsidR="002F218D" w:rsidRDefault="002F218D" w:rsidP="002F218D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5" w:type="dxa"/>
                          </w:tcPr>
                          <w:p w14:paraId="5EA4D8A2" w14:textId="0AF21AFD" w:rsidR="002F218D" w:rsidRDefault="002F218D" w:rsidP="002F218D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75179A1C" w14:textId="05022232" w:rsidR="002F218D" w:rsidRDefault="002F218D" w:rsidP="002F218D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5802D84" w14:textId="3DE69A2D" w:rsidR="002F218D" w:rsidRDefault="002F218D" w:rsidP="002F218D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15EF8D8" w14:textId="52B58B29" w:rsidR="002F218D" w:rsidRDefault="002F218D" w:rsidP="002F218D"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</w:tr>
                      <w:tr w:rsidR="002F218D" w14:paraId="67224D97" w14:textId="77777777" w:rsidTr="00EC4FD5">
                        <w:tc>
                          <w:tcPr>
                            <w:tcW w:w="903" w:type="dxa"/>
                          </w:tcPr>
                          <w:p w14:paraId="29DD941B" w14:textId="19A8836E" w:rsidR="002F218D" w:rsidRDefault="002F218D" w:rsidP="002F218D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487945E" w14:textId="77777777" w:rsidR="002F218D" w:rsidRDefault="002F218D" w:rsidP="002F218D"/>
                        </w:tc>
                        <w:tc>
                          <w:tcPr>
                            <w:tcW w:w="526" w:type="dxa"/>
                          </w:tcPr>
                          <w:p w14:paraId="5053BBB4" w14:textId="77777777" w:rsidR="002F218D" w:rsidRDefault="002F218D" w:rsidP="002F218D"/>
                        </w:tc>
                        <w:tc>
                          <w:tcPr>
                            <w:tcW w:w="455" w:type="dxa"/>
                          </w:tcPr>
                          <w:p w14:paraId="3754D543" w14:textId="77777777" w:rsidR="002F218D" w:rsidRDefault="002F218D" w:rsidP="002F218D"/>
                        </w:tc>
                        <w:tc>
                          <w:tcPr>
                            <w:tcW w:w="425" w:type="dxa"/>
                          </w:tcPr>
                          <w:p w14:paraId="4C864242" w14:textId="77777777" w:rsidR="002F218D" w:rsidRDefault="002F218D" w:rsidP="002F218D"/>
                        </w:tc>
                        <w:tc>
                          <w:tcPr>
                            <w:tcW w:w="426" w:type="dxa"/>
                          </w:tcPr>
                          <w:p w14:paraId="55A8AC6D" w14:textId="77777777" w:rsidR="002F218D" w:rsidRDefault="002F218D" w:rsidP="002F218D"/>
                        </w:tc>
                        <w:tc>
                          <w:tcPr>
                            <w:tcW w:w="567" w:type="dxa"/>
                          </w:tcPr>
                          <w:p w14:paraId="42EBB241" w14:textId="77777777" w:rsidR="002F218D" w:rsidRDefault="002F218D" w:rsidP="002F218D"/>
                        </w:tc>
                      </w:tr>
                      <w:tr w:rsidR="002F218D" w14:paraId="772EE85C" w14:textId="77777777" w:rsidTr="00EC4FD5">
                        <w:tc>
                          <w:tcPr>
                            <w:tcW w:w="903" w:type="dxa"/>
                          </w:tcPr>
                          <w:p w14:paraId="2A077BDD" w14:textId="70C6DD23" w:rsidR="002F218D" w:rsidRDefault="002F218D" w:rsidP="002F218D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C27973C" w14:textId="77777777" w:rsidR="002F218D" w:rsidRDefault="002F218D" w:rsidP="002F218D"/>
                        </w:tc>
                        <w:tc>
                          <w:tcPr>
                            <w:tcW w:w="526" w:type="dxa"/>
                          </w:tcPr>
                          <w:p w14:paraId="15E1E3B8" w14:textId="77777777" w:rsidR="002F218D" w:rsidRDefault="002F218D" w:rsidP="002F218D"/>
                        </w:tc>
                        <w:tc>
                          <w:tcPr>
                            <w:tcW w:w="455" w:type="dxa"/>
                          </w:tcPr>
                          <w:p w14:paraId="15E9B455" w14:textId="77777777" w:rsidR="002F218D" w:rsidRDefault="002F218D" w:rsidP="002F218D"/>
                        </w:tc>
                        <w:tc>
                          <w:tcPr>
                            <w:tcW w:w="425" w:type="dxa"/>
                          </w:tcPr>
                          <w:p w14:paraId="41B7D3FB" w14:textId="77777777" w:rsidR="002F218D" w:rsidRDefault="002F218D" w:rsidP="002F218D"/>
                        </w:tc>
                        <w:tc>
                          <w:tcPr>
                            <w:tcW w:w="426" w:type="dxa"/>
                          </w:tcPr>
                          <w:p w14:paraId="444C1961" w14:textId="77777777" w:rsidR="002F218D" w:rsidRDefault="002F218D" w:rsidP="002F218D"/>
                        </w:tc>
                        <w:tc>
                          <w:tcPr>
                            <w:tcW w:w="567" w:type="dxa"/>
                          </w:tcPr>
                          <w:p w14:paraId="367665DF" w14:textId="77777777" w:rsidR="002F218D" w:rsidRDefault="002F218D" w:rsidP="002F218D"/>
                        </w:tc>
                      </w:tr>
                      <w:tr w:rsidR="002F218D" w14:paraId="35A53F60" w14:textId="77777777" w:rsidTr="00EC4FD5">
                        <w:tc>
                          <w:tcPr>
                            <w:tcW w:w="903" w:type="dxa"/>
                          </w:tcPr>
                          <w:p w14:paraId="5D951525" w14:textId="181E812D" w:rsidR="002F218D" w:rsidRDefault="002F218D" w:rsidP="002F218D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B5912DE" w14:textId="77777777" w:rsidR="002F218D" w:rsidRDefault="002F218D" w:rsidP="002F218D"/>
                        </w:tc>
                        <w:tc>
                          <w:tcPr>
                            <w:tcW w:w="526" w:type="dxa"/>
                          </w:tcPr>
                          <w:p w14:paraId="6335B419" w14:textId="77777777" w:rsidR="002F218D" w:rsidRDefault="002F218D" w:rsidP="002F218D"/>
                        </w:tc>
                        <w:tc>
                          <w:tcPr>
                            <w:tcW w:w="455" w:type="dxa"/>
                          </w:tcPr>
                          <w:p w14:paraId="1E4B210A" w14:textId="77777777" w:rsidR="002F218D" w:rsidRDefault="002F218D" w:rsidP="002F218D"/>
                        </w:tc>
                        <w:tc>
                          <w:tcPr>
                            <w:tcW w:w="425" w:type="dxa"/>
                          </w:tcPr>
                          <w:p w14:paraId="433F3D12" w14:textId="77777777" w:rsidR="002F218D" w:rsidRDefault="002F218D" w:rsidP="002F218D"/>
                        </w:tc>
                        <w:tc>
                          <w:tcPr>
                            <w:tcW w:w="426" w:type="dxa"/>
                          </w:tcPr>
                          <w:p w14:paraId="6C16BD78" w14:textId="77777777" w:rsidR="002F218D" w:rsidRDefault="002F218D" w:rsidP="002F218D"/>
                        </w:tc>
                        <w:tc>
                          <w:tcPr>
                            <w:tcW w:w="567" w:type="dxa"/>
                          </w:tcPr>
                          <w:p w14:paraId="3F6F8DF1" w14:textId="77777777" w:rsidR="002F218D" w:rsidRDefault="002F218D" w:rsidP="002F218D"/>
                        </w:tc>
                      </w:tr>
                      <w:tr w:rsidR="002F218D" w14:paraId="031A1AE2" w14:textId="77777777" w:rsidTr="00EC4FD5">
                        <w:tc>
                          <w:tcPr>
                            <w:tcW w:w="903" w:type="dxa"/>
                          </w:tcPr>
                          <w:p w14:paraId="1F7D2423" w14:textId="654E5FC1" w:rsidR="002F218D" w:rsidRDefault="002F218D" w:rsidP="002F218D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EE01986" w14:textId="77777777" w:rsidR="002F218D" w:rsidRDefault="002F218D" w:rsidP="002F218D"/>
                        </w:tc>
                        <w:tc>
                          <w:tcPr>
                            <w:tcW w:w="526" w:type="dxa"/>
                          </w:tcPr>
                          <w:p w14:paraId="163FF61C" w14:textId="77777777" w:rsidR="002F218D" w:rsidRDefault="002F218D" w:rsidP="002F218D"/>
                        </w:tc>
                        <w:tc>
                          <w:tcPr>
                            <w:tcW w:w="455" w:type="dxa"/>
                          </w:tcPr>
                          <w:p w14:paraId="2ED14E24" w14:textId="77777777" w:rsidR="002F218D" w:rsidRDefault="002F218D" w:rsidP="002F218D"/>
                        </w:tc>
                        <w:tc>
                          <w:tcPr>
                            <w:tcW w:w="425" w:type="dxa"/>
                          </w:tcPr>
                          <w:p w14:paraId="2EAF76DF" w14:textId="77777777" w:rsidR="002F218D" w:rsidRDefault="002F218D" w:rsidP="002F218D"/>
                        </w:tc>
                        <w:tc>
                          <w:tcPr>
                            <w:tcW w:w="426" w:type="dxa"/>
                          </w:tcPr>
                          <w:p w14:paraId="1C7020E8" w14:textId="77777777" w:rsidR="002F218D" w:rsidRDefault="002F218D" w:rsidP="002F218D"/>
                        </w:tc>
                        <w:tc>
                          <w:tcPr>
                            <w:tcW w:w="567" w:type="dxa"/>
                          </w:tcPr>
                          <w:p w14:paraId="14AB1A3C" w14:textId="77777777" w:rsidR="002F218D" w:rsidRDefault="002F218D" w:rsidP="002F218D"/>
                        </w:tc>
                      </w:tr>
                      <w:tr w:rsidR="002F218D" w14:paraId="4B15E4C4" w14:textId="77777777" w:rsidTr="00EC4FD5">
                        <w:tc>
                          <w:tcPr>
                            <w:tcW w:w="903" w:type="dxa"/>
                          </w:tcPr>
                          <w:p w14:paraId="1B861497" w14:textId="0ABC691A" w:rsidR="002F218D" w:rsidRDefault="002F218D" w:rsidP="002F218D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01D09916" w14:textId="77777777" w:rsidR="002F218D" w:rsidRDefault="002F218D" w:rsidP="002F218D"/>
                        </w:tc>
                        <w:tc>
                          <w:tcPr>
                            <w:tcW w:w="526" w:type="dxa"/>
                          </w:tcPr>
                          <w:p w14:paraId="3A8D9C43" w14:textId="77777777" w:rsidR="002F218D" w:rsidRDefault="002F218D" w:rsidP="002F218D"/>
                        </w:tc>
                        <w:tc>
                          <w:tcPr>
                            <w:tcW w:w="455" w:type="dxa"/>
                          </w:tcPr>
                          <w:p w14:paraId="65B083D1" w14:textId="77777777" w:rsidR="002F218D" w:rsidRDefault="002F218D" w:rsidP="002F218D"/>
                        </w:tc>
                        <w:tc>
                          <w:tcPr>
                            <w:tcW w:w="425" w:type="dxa"/>
                          </w:tcPr>
                          <w:p w14:paraId="3FBDD2BA" w14:textId="77777777" w:rsidR="002F218D" w:rsidRDefault="002F218D" w:rsidP="002F218D"/>
                        </w:tc>
                        <w:tc>
                          <w:tcPr>
                            <w:tcW w:w="426" w:type="dxa"/>
                          </w:tcPr>
                          <w:p w14:paraId="7049EF53" w14:textId="77777777" w:rsidR="002F218D" w:rsidRDefault="002F218D" w:rsidP="002F218D"/>
                        </w:tc>
                        <w:tc>
                          <w:tcPr>
                            <w:tcW w:w="567" w:type="dxa"/>
                          </w:tcPr>
                          <w:p w14:paraId="5F6F4779" w14:textId="77777777" w:rsidR="002F218D" w:rsidRDefault="002F218D" w:rsidP="002F218D"/>
                        </w:tc>
                      </w:tr>
                      <w:tr w:rsidR="002F218D" w14:paraId="4518CDA2" w14:textId="77777777" w:rsidTr="00EC4FD5">
                        <w:tc>
                          <w:tcPr>
                            <w:tcW w:w="903" w:type="dxa"/>
                          </w:tcPr>
                          <w:p w14:paraId="21F61E0E" w14:textId="7918B2D4" w:rsidR="002F218D" w:rsidRDefault="002F218D" w:rsidP="002F218D"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9EBB34F" w14:textId="77777777" w:rsidR="002F218D" w:rsidRDefault="002F218D" w:rsidP="002F218D"/>
                        </w:tc>
                        <w:tc>
                          <w:tcPr>
                            <w:tcW w:w="526" w:type="dxa"/>
                          </w:tcPr>
                          <w:p w14:paraId="624ACEB0" w14:textId="77777777" w:rsidR="002F218D" w:rsidRDefault="002F218D" w:rsidP="002F218D"/>
                        </w:tc>
                        <w:tc>
                          <w:tcPr>
                            <w:tcW w:w="455" w:type="dxa"/>
                          </w:tcPr>
                          <w:p w14:paraId="6AE832D7" w14:textId="77777777" w:rsidR="002F218D" w:rsidRDefault="002F218D" w:rsidP="002F218D"/>
                        </w:tc>
                        <w:tc>
                          <w:tcPr>
                            <w:tcW w:w="425" w:type="dxa"/>
                          </w:tcPr>
                          <w:p w14:paraId="68F35A70" w14:textId="77777777" w:rsidR="002F218D" w:rsidRDefault="002F218D" w:rsidP="002F218D"/>
                        </w:tc>
                        <w:tc>
                          <w:tcPr>
                            <w:tcW w:w="426" w:type="dxa"/>
                          </w:tcPr>
                          <w:p w14:paraId="5AE17019" w14:textId="77777777" w:rsidR="002F218D" w:rsidRDefault="002F218D" w:rsidP="002F218D"/>
                        </w:tc>
                        <w:tc>
                          <w:tcPr>
                            <w:tcW w:w="567" w:type="dxa"/>
                          </w:tcPr>
                          <w:p w14:paraId="15966120" w14:textId="77777777" w:rsidR="002F218D" w:rsidRDefault="002F218D" w:rsidP="002F218D"/>
                        </w:tc>
                      </w:tr>
                    </w:tbl>
                    <w:p w14:paraId="7753E6AD" w14:textId="77777777" w:rsidR="002F218D" w:rsidRDefault="002F218D" w:rsidP="002F218D"/>
                  </w:txbxContent>
                </v:textbox>
              </v:rect>
            </w:pict>
          </mc:Fallback>
        </mc:AlternateContent>
      </w:r>
      <w:r w:rsidR="002F218D" w:rsidRPr="00EC4FD5">
        <w:rPr>
          <w:rFonts w:eastAsia="Calibri" w:cstheme="minorHAnsi"/>
          <w:sz w:val="28"/>
          <w:szCs w:val="28"/>
          <w:rtl/>
          <w:lang w:bidi="ar-DZ"/>
        </w:rPr>
        <w:t>أكمل الجدول التالي:</w:t>
      </w:r>
      <w:r w:rsidR="002F218D" w:rsidRPr="00EC4FD5">
        <w:rPr>
          <w:rFonts w:eastAsia="Calibri" w:cstheme="minorHAnsi"/>
          <w:sz w:val="28"/>
          <w:szCs w:val="28"/>
          <w:rtl/>
          <w:lang w:bidi="ar-DZ"/>
        </w:rPr>
        <w:br/>
      </w:r>
    </w:p>
    <w:p w14:paraId="20B8E9CD" w14:textId="4903546C" w:rsidR="002F218D" w:rsidRPr="00EC4FD5" w:rsidRDefault="00A74678" w:rsidP="002F218D">
      <w:pPr>
        <w:pStyle w:val="Paragraphedeliste"/>
        <w:bidi/>
        <w:spacing w:after="0" w:line="240" w:lineRule="auto"/>
        <w:ind w:left="555"/>
        <w:rPr>
          <w:rFonts w:eastAsia="Calibri" w:cstheme="minorHAnsi"/>
          <w:sz w:val="28"/>
          <w:szCs w:val="28"/>
        </w:rPr>
      </w:pPr>
      <w:r w:rsidRPr="00EC4FD5">
        <w:rPr>
          <w:rFonts w:eastAsia="Calibri"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AB502F" wp14:editId="2B3AD535">
                <wp:simplePos x="0" y="0"/>
                <wp:positionH relativeFrom="column">
                  <wp:posOffset>2085975</wp:posOffset>
                </wp:positionH>
                <wp:positionV relativeFrom="paragraph">
                  <wp:posOffset>81279</wp:posOffset>
                </wp:positionV>
                <wp:extent cx="438150" cy="219075"/>
                <wp:effectExtent l="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3E05D" id="Connecteur droit 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6.4pt" to="198.7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" strokecolor="#4579b8 [3044]"/>
            </w:pict>
          </mc:Fallback>
        </mc:AlternateContent>
      </w:r>
    </w:p>
    <w:p w14:paraId="62BAC103" w14:textId="77777777" w:rsidR="002553DD" w:rsidRPr="00EC4FD5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18B6BBA" w14:textId="77777777" w:rsidR="002553DD" w:rsidRPr="00EC4FD5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CB09E07" w14:textId="77777777" w:rsidR="002553DD" w:rsidRPr="00EC4FD5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EAB5C1E" w14:textId="77777777" w:rsidR="001B3AFA" w:rsidRPr="00EC4FD5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EC4FD5">
        <w:rPr>
          <w:rFonts w:eastAsia="Calibri" w:cstheme="minorHAnsi"/>
          <w:sz w:val="28"/>
          <w:szCs w:val="28"/>
        </w:rPr>
        <w:t xml:space="preserve"> </w:t>
      </w:r>
      <w:r w:rsidRPr="00EC4FD5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 </w:t>
      </w:r>
    </w:p>
    <w:p w14:paraId="593FF876" w14:textId="452AD512" w:rsidR="002F218D" w:rsidRPr="00EC4FD5" w:rsidRDefault="00234002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EC4FD5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br/>
      </w:r>
    </w:p>
    <w:p w14:paraId="5398A7BA" w14:textId="77777777" w:rsidR="002F218D" w:rsidRPr="00EC4FD5" w:rsidRDefault="002F218D" w:rsidP="002F218D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5B61CC16" w14:textId="6096EF8A" w:rsidR="00234002" w:rsidRPr="00115741" w:rsidRDefault="00115741" w:rsidP="00115741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عين </w:t>
      </w:r>
      <w:r w:rsidR="00234002" w:rsidRPr="00EC4FD5">
        <w:rPr>
          <w:rFonts w:eastAsia="Calibri" w:cstheme="minorHAnsi"/>
          <w:sz w:val="28"/>
          <w:szCs w:val="28"/>
          <w:rtl/>
          <w:lang w:bidi="ar-DZ"/>
        </w:rPr>
        <w:t>احتمال الأحداث التالية:</w:t>
      </w:r>
    </w:p>
    <w:p w14:paraId="7D57B543" w14:textId="5C5FF1D4" w:rsidR="00234002" w:rsidRPr="00EC4FD5" w:rsidRDefault="00234002" w:rsidP="00234002">
      <w:pPr>
        <w:bidi/>
        <w:spacing w:after="0" w:line="240" w:lineRule="auto"/>
        <w:jc w:val="both"/>
        <w:rPr>
          <w:rFonts w:cstheme="minorHAnsi"/>
          <w:sz w:val="28"/>
          <w:szCs w:val="28"/>
          <w:rtl/>
          <w:lang w:bidi="ar-DZ"/>
        </w:rPr>
      </w:pPr>
      <w:r w:rsidRPr="00EC4FD5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           </w:t>
      </w:r>
      <w:r w:rsidRPr="00EC4FD5">
        <w:rPr>
          <w:rFonts w:cstheme="minorHAnsi"/>
          <w:position w:val="-4"/>
          <w:sz w:val="28"/>
          <w:szCs w:val="28"/>
        </w:rPr>
        <w:object w:dxaOrig="240" w:dyaOrig="260" w14:anchorId="1B10C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768055223" r:id="rId8"/>
        </w:object>
      </w:r>
      <w:r w:rsidRPr="00EC4FD5">
        <w:rPr>
          <w:rFonts w:cstheme="minorHAnsi"/>
          <w:sz w:val="28"/>
          <w:szCs w:val="28"/>
          <w:rtl/>
        </w:rPr>
        <w:t xml:space="preserve">: </w:t>
      </w:r>
      <w:r w:rsidRPr="00EC4FD5">
        <w:rPr>
          <w:rFonts w:cstheme="minorHAnsi"/>
          <w:sz w:val="28"/>
          <w:szCs w:val="28"/>
          <w:rtl/>
          <w:lang w:bidi="ar-DZ"/>
        </w:rPr>
        <w:t>"</w:t>
      </w:r>
      <w:r w:rsidR="00EC4FD5" w:rsidRPr="00EC4FD5">
        <w:rPr>
          <w:rFonts w:cstheme="minorHAnsi"/>
          <w:sz w:val="28"/>
          <w:szCs w:val="28"/>
          <w:rtl/>
          <w:lang w:bidi="ar-DZ"/>
        </w:rPr>
        <w:t xml:space="preserve">الحصول على رقمين فرديين"               </w:t>
      </w:r>
      <w:r w:rsidR="00EC4FD5" w:rsidRPr="00EC4FD5">
        <w:rPr>
          <w:rFonts w:cstheme="minorHAnsi"/>
          <w:position w:val="-4"/>
          <w:sz w:val="28"/>
          <w:szCs w:val="28"/>
        </w:rPr>
        <w:object w:dxaOrig="240" w:dyaOrig="260" w14:anchorId="3DE15D1F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768055224" r:id="rId10"/>
        </w:object>
      </w:r>
      <w:r w:rsidR="00EC4FD5" w:rsidRPr="00EC4FD5">
        <w:rPr>
          <w:rFonts w:cstheme="minorHAnsi"/>
          <w:sz w:val="28"/>
          <w:szCs w:val="28"/>
          <w:rtl/>
        </w:rPr>
        <w:t>:</w:t>
      </w:r>
      <w:r w:rsidR="00EC4FD5" w:rsidRPr="00EC4FD5">
        <w:rPr>
          <w:rFonts w:cstheme="minorHAnsi"/>
          <w:sz w:val="28"/>
          <w:szCs w:val="28"/>
          <w:rtl/>
          <w:lang w:bidi="ar-DZ"/>
        </w:rPr>
        <w:t xml:space="preserve">"الحصول على رقمين أحدهما </w:t>
      </w:r>
      <w:r w:rsidR="005D4958">
        <w:rPr>
          <w:rFonts w:cstheme="minorHAnsi" w:hint="cs"/>
          <w:sz w:val="28"/>
          <w:szCs w:val="28"/>
          <w:rtl/>
          <w:lang w:bidi="ar-DZ"/>
        </w:rPr>
        <w:t>ضعف</w:t>
      </w:r>
      <w:r w:rsidR="00EC4FD5" w:rsidRPr="00EC4FD5">
        <w:rPr>
          <w:rFonts w:cstheme="minorHAnsi"/>
          <w:sz w:val="28"/>
          <w:szCs w:val="28"/>
          <w:rtl/>
          <w:lang w:bidi="ar-DZ"/>
        </w:rPr>
        <w:t xml:space="preserve"> للآخر"</w:t>
      </w:r>
    </w:p>
    <w:p w14:paraId="134591D8" w14:textId="6EF8B859" w:rsidR="00EC4FD5" w:rsidRPr="00EC4FD5" w:rsidRDefault="00EC4FD5" w:rsidP="00EC4FD5">
      <w:pPr>
        <w:bidi/>
        <w:spacing w:after="0" w:line="240" w:lineRule="auto"/>
        <w:jc w:val="both"/>
        <w:rPr>
          <w:rFonts w:cstheme="minorHAnsi"/>
          <w:sz w:val="28"/>
          <w:szCs w:val="28"/>
          <w:rtl/>
          <w:lang w:bidi="ar-DZ"/>
        </w:rPr>
      </w:pPr>
    </w:p>
    <w:p w14:paraId="56C526F7" w14:textId="0E452D5D" w:rsidR="00EC4FD5" w:rsidRDefault="00EC4FD5" w:rsidP="00EC4FD5">
      <w:pPr>
        <w:bidi/>
        <w:spacing w:after="0" w:line="240" w:lineRule="auto"/>
        <w:jc w:val="both"/>
        <w:rPr>
          <w:rFonts w:cstheme="minorHAnsi"/>
          <w:sz w:val="28"/>
          <w:szCs w:val="28"/>
          <w:rtl/>
          <w:lang w:bidi="ar-DZ"/>
        </w:rPr>
      </w:pPr>
      <w:r w:rsidRPr="00EC4FD5">
        <w:rPr>
          <w:rFonts w:cstheme="minorHAnsi"/>
          <w:sz w:val="28"/>
          <w:szCs w:val="28"/>
          <w:rtl/>
          <w:lang w:bidi="ar-DZ"/>
        </w:rPr>
        <w:t xml:space="preserve">           </w:t>
      </w:r>
      <w:r w:rsidRPr="00EC4FD5">
        <w:rPr>
          <w:rFonts w:cstheme="minorHAnsi"/>
          <w:position w:val="-6"/>
          <w:sz w:val="28"/>
          <w:szCs w:val="28"/>
        </w:rPr>
        <w:object w:dxaOrig="240" w:dyaOrig="279" w14:anchorId="3AB10670">
          <v:shape id="_x0000_i1027" type="#_x0000_t75" style="width:12pt;height:14.25pt" o:ole="">
            <v:imagedata r:id="rId11" o:title=""/>
          </v:shape>
          <o:OLEObject Type="Embed" ProgID="Equation.DSMT4" ShapeID="_x0000_i1027" DrawAspect="Content" ObjectID="_1768055225" r:id="rId12"/>
        </w:object>
      </w:r>
      <w:r w:rsidRPr="00EC4FD5">
        <w:rPr>
          <w:rFonts w:cstheme="minorHAnsi"/>
          <w:sz w:val="28"/>
          <w:szCs w:val="28"/>
          <w:rtl/>
        </w:rPr>
        <w:t>:</w:t>
      </w:r>
      <w:r w:rsidRPr="00EC4FD5">
        <w:rPr>
          <w:rFonts w:cstheme="minorHAnsi"/>
          <w:sz w:val="28"/>
          <w:szCs w:val="28"/>
          <w:rtl/>
          <w:lang w:bidi="ar-DZ"/>
        </w:rPr>
        <w:t xml:space="preserve">"الحصول على رقمين مجموعهما أكبر أو يساوي4"          </w:t>
      </w:r>
      <w:r w:rsidRPr="00EC4FD5">
        <w:rPr>
          <w:rFonts w:cstheme="minorHAnsi"/>
          <w:position w:val="-4"/>
          <w:sz w:val="28"/>
          <w:szCs w:val="28"/>
        </w:rPr>
        <w:object w:dxaOrig="260" w:dyaOrig="260" w14:anchorId="5676D785">
          <v:shape id="_x0000_i1028" type="#_x0000_t75" style="width:12.75pt;height:12.75pt" o:ole="">
            <v:imagedata r:id="rId13" o:title=""/>
          </v:shape>
          <o:OLEObject Type="Embed" ProgID="Equation.DSMT4" ShapeID="_x0000_i1028" DrawAspect="Content" ObjectID="_1768055226" r:id="rId14"/>
        </w:object>
      </w:r>
      <w:r w:rsidRPr="00EC4FD5">
        <w:rPr>
          <w:rFonts w:cstheme="minorHAnsi"/>
          <w:sz w:val="28"/>
          <w:szCs w:val="28"/>
          <w:rtl/>
        </w:rPr>
        <w:t>:</w:t>
      </w:r>
      <w:r w:rsidRPr="00EC4FD5">
        <w:rPr>
          <w:rFonts w:cstheme="minorHAnsi"/>
          <w:sz w:val="28"/>
          <w:szCs w:val="28"/>
          <w:rtl/>
          <w:lang w:bidi="ar-DZ"/>
        </w:rPr>
        <w:t>"الحصول على رقمين أحدهما هو الرقم2"</w:t>
      </w:r>
    </w:p>
    <w:p w14:paraId="0EE9FBE4" w14:textId="2802ED5D" w:rsidR="00115741" w:rsidRPr="00115741" w:rsidRDefault="00115741" w:rsidP="00115741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أحسب احتمال:  </w:t>
      </w:r>
      <w:r w:rsidRPr="001E476A">
        <w:rPr>
          <w:position w:val="-4"/>
        </w:rPr>
        <w:object w:dxaOrig="660" w:dyaOrig="260" w14:anchorId="5932A927">
          <v:shape id="_x0000_i1029" type="#_x0000_t75" style="width:33pt;height:12.75pt" o:ole="">
            <v:imagedata r:id="rId15" o:title=""/>
          </v:shape>
          <o:OLEObject Type="Embed" ProgID="Equation.DSMT4" ShapeID="_x0000_i1029" DrawAspect="Content" ObjectID="_1768055227" r:id="rId16"/>
        </w:object>
      </w:r>
      <w:r>
        <w:rPr>
          <w:rFonts w:hint="cs"/>
          <w:rtl/>
        </w:rPr>
        <w:t xml:space="preserve"> </w:t>
      </w:r>
      <w:r w:rsidR="003362C1">
        <w:rPr>
          <w:rFonts w:hint="cs"/>
          <w:rtl/>
        </w:rPr>
        <w:t xml:space="preserve"> ،</w:t>
      </w:r>
      <w:r>
        <w:rPr>
          <w:rFonts w:hint="cs"/>
          <w:rtl/>
        </w:rPr>
        <w:t xml:space="preserve">   </w:t>
      </w:r>
      <w:r w:rsidRPr="001E476A">
        <w:rPr>
          <w:position w:val="-6"/>
        </w:rPr>
        <w:object w:dxaOrig="660" w:dyaOrig="279" w14:anchorId="23835FA3">
          <v:shape id="_x0000_i1030" type="#_x0000_t75" style="width:33pt;height:14.25pt" o:ole="">
            <v:imagedata r:id="rId17" o:title=""/>
          </v:shape>
          <o:OLEObject Type="Embed" ProgID="Equation.DSMT4" ShapeID="_x0000_i1030" DrawAspect="Content" ObjectID="_1768055228" r:id="rId18"/>
        </w:object>
      </w:r>
      <w:r>
        <w:rPr>
          <w:rFonts w:hint="cs"/>
          <w:rtl/>
        </w:rPr>
        <w:t xml:space="preserve">  ،   </w:t>
      </w:r>
      <w:r w:rsidRPr="001E476A">
        <w:rPr>
          <w:position w:val="-4"/>
        </w:rPr>
        <w:object w:dxaOrig="660" w:dyaOrig="260" w14:anchorId="569A23D9">
          <v:shape id="_x0000_i1031" type="#_x0000_t75" style="width:33pt;height:12.75pt" o:ole="">
            <v:imagedata r:id="rId19" o:title=""/>
          </v:shape>
          <o:OLEObject Type="Embed" ProgID="Equation.DSMT4" ShapeID="_x0000_i1031" DrawAspect="Content" ObjectID="_1768055229" r:id="rId20"/>
        </w:object>
      </w:r>
      <w:r>
        <w:rPr>
          <w:rFonts w:hint="cs"/>
          <w:rtl/>
        </w:rPr>
        <w:t xml:space="preserve"> ،  </w:t>
      </w:r>
      <w:r w:rsidRPr="001E476A">
        <w:rPr>
          <w:position w:val="-6"/>
        </w:rPr>
        <w:object w:dxaOrig="660" w:dyaOrig="279" w14:anchorId="5EA7F5DB">
          <v:shape id="_x0000_i1032" type="#_x0000_t75" style="width:33pt;height:14.25pt" o:ole="">
            <v:imagedata r:id="rId21" o:title=""/>
          </v:shape>
          <o:OLEObject Type="Embed" ProgID="Equation.DSMT4" ShapeID="_x0000_i1032" DrawAspect="Content" ObjectID="_1768055230" r:id="rId22"/>
        </w:object>
      </w:r>
    </w:p>
    <w:p w14:paraId="138E846A" w14:textId="77777777" w:rsidR="00234002" w:rsidRPr="00EC4FD5" w:rsidRDefault="00234002" w:rsidP="00234002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EF9C21D" w14:textId="28D1CC12" w:rsidR="001B3AFA" w:rsidRPr="00EC4FD5" w:rsidRDefault="001B3AFA" w:rsidP="00234002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EC4FD5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5492142B" w14:textId="055346F7" w:rsidR="002553DD" w:rsidRPr="00EC4FD5" w:rsidRDefault="001B3AFA" w:rsidP="00115741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EC4FD5">
        <w:rPr>
          <w:rFonts w:eastAsia="Calibri" w:cstheme="minorHAnsi"/>
          <w:sz w:val="28"/>
          <w:szCs w:val="28"/>
          <w:rtl/>
        </w:rPr>
        <w:t xml:space="preserve">  </w:t>
      </w:r>
    </w:p>
    <w:p w14:paraId="3710B0BC" w14:textId="56E9E9B0" w:rsidR="003207D1" w:rsidRPr="00EC4FD5" w:rsidRDefault="003207D1" w:rsidP="003207D1">
      <w:pPr>
        <w:bidi/>
        <w:ind w:left="401" w:right="-284"/>
        <w:rPr>
          <w:rFonts w:eastAsia="Calibri" w:cstheme="minorHAnsi"/>
          <w:color w:val="000000"/>
          <w:sz w:val="28"/>
          <w:szCs w:val="28"/>
          <w:rtl/>
          <w:lang w:bidi="ar-DZ"/>
        </w:rPr>
      </w:pPr>
      <w:r w:rsidRPr="00EC4FD5">
        <w:rPr>
          <w:rFonts w:cstheme="minorHAnsi"/>
          <w:sz w:val="28"/>
          <w:szCs w:val="28"/>
          <w:rtl/>
        </w:rPr>
        <w:t xml:space="preserve">لتكن الدالة </w:t>
      </w:r>
      <w:r w:rsidRPr="00EC4FD5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bookmarkStart w:id="0" w:name="_Hlk125569958"/>
      <w:r w:rsidRPr="00EC4FD5">
        <w:rPr>
          <w:rFonts w:cstheme="minorHAnsi"/>
          <w:position w:val="-10"/>
          <w:sz w:val="28"/>
          <w:szCs w:val="28"/>
        </w:rPr>
        <w:object w:dxaOrig="240" w:dyaOrig="320" w14:anchorId="32E6AF76">
          <v:shape id="_x0000_i1033" type="#_x0000_t75" style="width:12pt;height:15.75pt" o:ole="">
            <v:imagedata r:id="rId23" o:title=""/>
          </v:shape>
          <o:OLEObject Type="Embed" ProgID="Equation.DSMT4" ShapeID="_x0000_i1033" DrawAspect="Content" ObjectID="_1768055231" r:id="rId24"/>
        </w:object>
      </w:r>
      <w:bookmarkEnd w:id="0"/>
      <w:r w:rsidRPr="00EC4FD5">
        <w:rPr>
          <w:rFonts w:cstheme="minorHAnsi"/>
          <w:sz w:val="28"/>
          <w:szCs w:val="28"/>
          <w:rtl/>
        </w:rPr>
        <w:t xml:space="preserve"> المعرفة على </w:t>
      </w:r>
      <w:r w:rsidRPr="00EC4FD5">
        <w:rPr>
          <w:rFonts w:cstheme="minorHAnsi"/>
          <w:position w:val="-14"/>
          <w:sz w:val="28"/>
          <w:szCs w:val="28"/>
        </w:rPr>
        <w:object w:dxaOrig="880" w:dyaOrig="400" w14:anchorId="6AF7F85E">
          <v:shape id="_x0000_i1034" type="#_x0000_t75" style="width:44.25pt;height:20.25pt" o:ole="">
            <v:imagedata r:id="rId25" o:title=""/>
          </v:shape>
          <o:OLEObject Type="Embed" ProgID="Equation.DSMT4" ShapeID="_x0000_i1034" DrawAspect="Content" ObjectID="_1768055232" r:id="rId26"/>
        </w:object>
      </w:r>
      <w:r w:rsidRPr="00EC4FD5">
        <w:rPr>
          <w:rFonts w:cstheme="minorHAnsi"/>
          <w:sz w:val="28"/>
          <w:szCs w:val="28"/>
          <w:rtl/>
        </w:rPr>
        <w:t xml:space="preserve"> بالعبارة: </w:t>
      </w:r>
      <w:r w:rsidRPr="00EC4FD5">
        <w:rPr>
          <w:rFonts w:cstheme="minorHAnsi"/>
          <w:position w:val="-24"/>
          <w:sz w:val="28"/>
          <w:szCs w:val="28"/>
        </w:rPr>
        <w:object w:dxaOrig="1480" w:dyaOrig="620" w14:anchorId="55DE539F">
          <v:shape id="_x0000_i1035" type="#_x0000_t75" style="width:74.25pt;height:30.75pt" o:ole="">
            <v:imagedata r:id="rId27" o:title=""/>
          </v:shape>
          <o:OLEObject Type="Embed" ProgID="Equation.DSMT4" ShapeID="_x0000_i1035" DrawAspect="Content" ObjectID="_1768055233" r:id="rId28"/>
        </w:object>
      </w:r>
      <w:r w:rsidRPr="00EC4FD5">
        <w:rPr>
          <w:rFonts w:cstheme="minorHAnsi"/>
          <w:sz w:val="28"/>
          <w:szCs w:val="28"/>
          <w:rtl/>
        </w:rPr>
        <w:t xml:space="preserve"> </w:t>
      </w:r>
      <w:bookmarkStart w:id="1" w:name="_gjdgxs" w:colFirst="0" w:colLast="0"/>
      <w:bookmarkEnd w:id="1"/>
      <w:r w:rsidRPr="00EC4FD5">
        <w:rPr>
          <w:rFonts w:cstheme="minorHAnsi"/>
          <w:sz w:val="28"/>
          <w:szCs w:val="28"/>
          <w:rtl/>
        </w:rPr>
        <w:t>.</w:t>
      </w:r>
      <w:r w:rsidRPr="00EC4FD5">
        <w:rPr>
          <w:rFonts w:cstheme="minorHAnsi"/>
          <w:b/>
          <w:sz w:val="28"/>
          <w:szCs w:val="28"/>
          <w:u w:val="single"/>
          <w:rtl/>
        </w:rPr>
        <w:br/>
      </w:r>
      <w:r w:rsidRPr="00EC4FD5">
        <w:rPr>
          <w:rFonts w:cstheme="minorHAnsi"/>
          <w:sz w:val="28"/>
          <w:szCs w:val="28"/>
          <w:rtl/>
        </w:rPr>
        <w:t xml:space="preserve">  وليكن </w:t>
      </w:r>
      <w:bookmarkStart w:id="2" w:name="_Hlk125569866"/>
      <w:r w:rsidRPr="00EC4FD5">
        <w:rPr>
          <w:rFonts w:cstheme="minorHAnsi"/>
          <w:position w:val="-16"/>
          <w:sz w:val="28"/>
          <w:szCs w:val="28"/>
        </w:rPr>
        <w:object w:dxaOrig="540" w:dyaOrig="440" w14:anchorId="4D3AE22A">
          <v:shape id="_x0000_i1036" type="#_x0000_t75" style="width:27pt;height:21.75pt" o:ole="">
            <v:imagedata r:id="rId29" o:title=""/>
          </v:shape>
          <o:OLEObject Type="Embed" ProgID="Equation.DSMT4" ShapeID="_x0000_i1036" DrawAspect="Content" ObjectID="_1768055234" r:id="rId30"/>
        </w:object>
      </w:r>
      <w:bookmarkEnd w:id="2"/>
      <w:r w:rsidRPr="00EC4FD5">
        <w:rPr>
          <w:rFonts w:eastAsiaTheme="minorEastAsia" w:cstheme="minorHAnsi"/>
          <w:sz w:val="28"/>
          <w:szCs w:val="28"/>
          <w:rtl/>
          <w:lang w:bidi="ar-DZ"/>
        </w:rPr>
        <w:t xml:space="preserve">  تمثيلها البياني في معلم متعامد ومتجانس </w:t>
      </w:r>
      <w:r w:rsidRPr="00EC4FD5">
        <w:rPr>
          <w:rFonts w:cstheme="minorHAnsi"/>
          <w:position w:val="-18"/>
          <w:sz w:val="28"/>
          <w:szCs w:val="28"/>
        </w:rPr>
        <w:object w:dxaOrig="800" w:dyaOrig="480" w14:anchorId="67033235">
          <v:shape id="_x0000_i1037" type="#_x0000_t75" style="width:39.75pt;height:24pt" o:ole="">
            <v:imagedata r:id="rId31" o:title=""/>
          </v:shape>
          <o:OLEObject Type="Embed" ProgID="Equation.DSMT4" ShapeID="_x0000_i1037" DrawAspect="Content" ObjectID="_1768055235" r:id="rId32"/>
        </w:object>
      </w:r>
      <w:r w:rsidRPr="00EC4FD5">
        <w:rPr>
          <w:rFonts w:cstheme="minorHAnsi"/>
          <w:sz w:val="28"/>
          <w:szCs w:val="28"/>
          <w:rtl/>
          <w:lang w:bidi="ar-DZ"/>
        </w:rPr>
        <w:t xml:space="preserve">و </w:t>
      </w:r>
      <w:r w:rsidRPr="00EC4FD5">
        <w:rPr>
          <w:rFonts w:cstheme="minorHAnsi"/>
          <w:position w:val="-14"/>
          <w:sz w:val="28"/>
          <w:szCs w:val="28"/>
        </w:rPr>
        <w:object w:dxaOrig="420" w:dyaOrig="400" w14:anchorId="00AA0A01">
          <v:shape id="_x0000_i1038" type="#_x0000_t75" style="width:21pt;height:20.25pt" o:ole="">
            <v:imagedata r:id="rId33" o:title=""/>
          </v:shape>
          <o:OLEObject Type="Embed" ProgID="Equation.DSMT4" ShapeID="_x0000_i1038" DrawAspect="Content" ObjectID="_1768055236" r:id="rId34"/>
        </w:object>
      </w:r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  </w:t>
      </w:r>
      <w:r w:rsidRPr="00EC4FD5">
        <w:rPr>
          <w:rFonts w:eastAsia="Calibri" w:cstheme="minorHAnsi"/>
          <w:color w:val="000000"/>
          <w:sz w:val="28"/>
          <w:szCs w:val="28"/>
          <w:rtl/>
          <w:lang w:bidi="ar-DZ"/>
        </w:rPr>
        <w:t xml:space="preserve">هو التمثيل البياني </w:t>
      </w:r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للدالة </w:t>
      </w:r>
      <w:r w:rsidR="005C30A2" w:rsidRPr="00EC4FD5">
        <w:rPr>
          <w:rFonts w:eastAsia="Calibri" w:cstheme="minorHAnsi"/>
          <w:color w:val="000000"/>
          <w:sz w:val="28"/>
          <w:szCs w:val="28"/>
          <w:rtl/>
        </w:rPr>
        <w:t>مقلوب</w:t>
      </w:r>
      <w:r w:rsidR="005C30A2" w:rsidRPr="00EC4FD5">
        <w:rPr>
          <w:rFonts w:eastAsia="Calibri" w:cstheme="minorHAnsi"/>
          <w:b/>
          <w:bCs/>
          <w:color w:val="000000"/>
          <w:sz w:val="28"/>
          <w:szCs w:val="28"/>
          <w:rtl/>
        </w:rPr>
        <w:t xml:space="preserve"> (انظر</w:t>
      </w:r>
      <w:r w:rsidRPr="00EC4FD5">
        <w:rPr>
          <w:rFonts w:eastAsia="Calibri" w:cstheme="minorHAnsi"/>
          <w:b/>
          <w:bCs/>
          <w:color w:val="000000"/>
          <w:sz w:val="28"/>
          <w:szCs w:val="28"/>
          <w:rtl/>
        </w:rPr>
        <w:t xml:space="preserve"> الوثيقة المرفقة</w:t>
      </w:r>
      <w:r w:rsidRPr="00EC4FD5">
        <w:rPr>
          <w:rFonts w:eastAsia="Calibri" w:cstheme="minorHAnsi"/>
          <w:b/>
          <w:bCs/>
          <w:color w:val="000000"/>
          <w:sz w:val="28"/>
          <w:szCs w:val="28"/>
          <w:rtl/>
          <w:lang w:bidi="ar-DZ"/>
        </w:rPr>
        <w:t>)</w:t>
      </w:r>
    </w:p>
    <w:p w14:paraId="1658E79A" w14:textId="608F39A7" w:rsidR="003207D1" w:rsidRPr="00EC4FD5" w:rsidRDefault="003207D1" w:rsidP="00A126EC">
      <w:pPr>
        <w:pStyle w:val="Paragraphedeliste"/>
        <w:numPr>
          <w:ilvl w:val="0"/>
          <w:numId w:val="25"/>
        </w:numPr>
        <w:bidi/>
        <w:ind w:left="827" w:right="-284"/>
        <w:rPr>
          <w:rFonts w:cstheme="minorHAnsi"/>
          <w:b/>
          <w:sz w:val="28"/>
          <w:szCs w:val="28"/>
          <w:u w:val="single"/>
        </w:rPr>
      </w:pPr>
      <w:bookmarkStart w:id="3" w:name="_30j0zll" w:colFirst="0" w:colLast="0"/>
      <w:bookmarkEnd w:id="3"/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تحقق أنه من أجل كل عدد حقيقي </w:t>
      </w:r>
      <w:r w:rsidRPr="00EC4FD5">
        <w:rPr>
          <w:rFonts w:cstheme="minorHAnsi"/>
          <w:position w:val="-6"/>
          <w:sz w:val="28"/>
          <w:szCs w:val="28"/>
        </w:rPr>
        <w:object w:dxaOrig="200" w:dyaOrig="220" w14:anchorId="164E6750">
          <v:shape id="_x0000_i1039" type="#_x0000_t75" style="width:9.75pt;height:11.25pt" o:ole="">
            <v:imagedata r:id="rId35" o:title=""/>
          </v:shape>
          <o:OLEObject Type="Embed" ProgID="Equation.DSMT4" ShapeID="_x0000_i1039" DrawAspect="Content" ObjectID="_1768055237" r:id="rId36"/>
        </w:object>
      </w:r>
      <w:r w:rsidRPr="00EC4FD5">
        <w:rPr>
          <w:rFonts w:eastAsia="Calibri" w:cstheme="minorHAnsi"/>
          <w:color w:val="000000"/>
          <w:sz w:val="28"/>
          <w:szCs w:val="28"/>
          <w:rtl/>
        </w:rPr>
        <w:t>من</w:t>
      </w:r>
      <w:bookmarkStart w:id="4" w:name="_Hlk127440329"/>
      <w:r w:rsidRPr="00EC4FD5">
        <w:rPr>
          <w:rFonts w:cstheme="minorHAnsi"/>
          <w:position w:val="-14"/>
          <w:sz w:val="28"/>
          <w:szCs w:val="28"/>
        </w:rPr>
        <w:object w:dxaOrig="880" w:dyaOrig="400" w14:anchorId="58DE1C36">
          <v:shape id="_x0000_i1040" type="#_x0000_t75" style="width:44.25pt;height:20.25pt" o:ole="">
            <v:imagedata r:id="rId25" o:title=""/>
          </v:shape>
          <o:OLEObject Type="Embed" ProgID="Equation.DSMT4" ShapeID="_x0000_i1040" DrawAspect="Content" ObjectID="_1768055238" r:id="rId37"/>
        </w:object>
      </w:r>
      <w:bookmarkEnd w:id="4"/>
      <w:r w:rsidRPr="00EC4FD5">
        <w:rPr>
          <w:rFonts w:cstheme="minorHAnsi"/>
          <w:sz w:val="28"/>
          <w:szCs w:val="28"/>
          <w:rtl/>
        </w:rPr>
        <w:t xml:space="preserve"> </w:t>
      </w:r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 فإن: </w:t>
      </w:r>
      <w:r w:rsidRPr="00EC4FD5">
        <w:rPr>
          <w:rFonts w:cstheme="minorHAnsi"/>
          <w:position w:val="-24"/>
          <w:sz w:val="28"/>
          <w:szCs w:val="28"/>
        </w:rPr>
        <w:object w:dxaOrig="1700" w:dyaOrig="620" w14:anchorId="5BED3924">
          <v:shape id="_x0000_i1041" type="#_x0000_t75" style="width:84.75pt;height:30.75pt" o:ole="">
            <v:imagedata r:id="rId38" o:title=""/>
          </v:shape>
          <o:OLEObject Type="Embed" ProgID="Equation.DSMT4" ShapeID="_x0000_i1041" DrawAspect="Content" ObjectID="_1768055239" r:id="rId39"/>
        </w:object>
      </w:r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 </w:t>
      </w:r>
    </w:p>
    <w:p w14:paraId="6BB9C779" w14:textId="77777777" w:rsidR="003207D1" w:rsidRPr="00EC4FD5" w:rsidRDefault="003207D1" w:rsidP="00A126EC">
      <w:pPr>
        <w:pStyle w:val="Paragraphedeliste"/>
        <w:numPr>
          <w:ilvl w:val="0"/>
          <w:numId w:val="25"/>
        </w:numPr>
        <w:bidi/>
        <w:ind w:left="827" w:right="-284"/>
        <w:rPr>
          <w:rFonts w:cstheme="minorHAnsi"/>
          <w:b/>
          <w:sz w:val="28"/>
          <w:szCs w:val="28"/>
          <w:u w:val="single"/>
        </w:rPr>
      </w:pPr>
      <w:bookmarkStart w:id="5" w:name="_1fob9te" w:colFirst="0" w:colLast="0"/>
      <w:bookmarkEnd w:id="5"/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كيف يمكن إنشاء المنحنى الدالة </w:t>
      </w:r>
      <w:r w:rsidRPr="00EC4FD5">
        <w:rPr>
          <w:rFonts w:cstheme="minorHAnsi"/>
          <w:position w:val="-16"/>
          <w:sz w:val="28"/>
          <w:szCs w:val="28"/>
        </w:rPr>
        <w:object w:dxaOrig="540" w:dyaOrig="440" w14:anchorId="36B6036E">
          <v:shape id="_x0000_i1042" type="#_x0000_t75" style="width:27pt;height:21.75pt" o:ole="">
            <v:imagedata r:id="rId29" o:title=""/>
          </v:shape>
          <o:OLEObject Type="Embed" ProgID="Equation.DSMT4" ShapeID="_x0000_i1042" DrawAspect="Content" ObjectID="_1768055240" r:id="rId40"/>
        </w:object>
      </w:r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انطلاقا من </w:t>
      </w:r>
      <w:r w:rsidRPr="00EC4FD5">
        <w:rPr>
          <w:rFonts w:cstheme="minorHAnsi"/>
          <w:position w:val="-14"/>
          <w:sz w:val="28"/>
          <w:szCs w:val="28"/>
        </w:rPr>
        <w:object w:dxaOrig="420" w:dyaOrig="400" w14:anchorId="7FAE5545">
          <v:shape id="_x0000_i1043" type="#_x0000_t75" style="width:21pt;height:20.25pt" o:ole="">
            <v:imagedata r:id="rId33" o:title=""/>
          </v:shape>
          <o:OLEObject Type="Embed" ProgID="Equation.DSMT4" ShapeID="_x0000_i1043" DrawAspect="Content" ObjectID="_1768055241" r:id="rId41"/>
        </w:object>
      </w:r>
      <w:r w:rsidRPr="00EC4FD5">
        <w:rPr>
          <w:rFonts w:cstheme="minorHAnsi"/>
          <w:sz w:val="28"/>
          <w:szCs w:val="28"/>
          <w:rtl/>
        </w:rPr>
        <w:t>.</w:t>
      </w:r>
    </w:p>
    <w:p w14:paraId="51266691" w14:textId="6F9AD636" w:rsidR="003207D1" w:rsidRPr="00EC4FD5" w:rsidRDefault="003207D1" w:rsidP="00A126EC">
      <w:pPr>
        <w:pStyle w:val="Paragraphedeliste"/>
        <w:numPr>
          <w:ilvl w:val="0"/>
          <w:numId w:val="25"/>
        </w:numPr>
        <w:bidi/>
        <w:ind w:left="827" w:right="-284"/>
        <w:rPr>
          <w:rFonts w:cstheme="minorHAnsi"/>
          <w:b/>
          <w:sz w:val="28"/>
          <w:szCs w:val="28"/>
          <w:u w:val="single"/>
        </w:rPr>
      </w:pPr>
      <w:r w:rsidRPr="00EC4FD5">
        <w:rPr>
          <w:rFonts w:cstheme="minorHAnsi"/>
          <w:position w:val="-10"/>
          <w:sz w:val="28"/>
          <w:szCs w:val="28"/>
        </w:rPr>
        <w:object w:dxaOrig="220" w:dyaOrig="260" w14:anchorId="5E0A2EC0">
          <v:shape id="_x0000_i1044" type="#_x0000_t75" style="width:11.25pt;height:12.75pt" o:ole="">
            <v:imagedata r:id="rId42" o:title=""/>
          </v:shape>
          <o:OLEObject Type="Embed" ProgID="Equation.DSMT4" ShapeID="_x0000_i1044" DrawAspect="Content" ObjectID="_1768055242" r:id="rId43"/>
        </w:object>
      </w:r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 دالة معرفة على</w:t>
      </w:r>
      <w:bookmarkStart w:id="6" w:name="_Hlk125569751"/>
      <w:r w:rsidRPr="00EC4FD5">
        <w:rPr>
          <w:rFonts w:cstheme="minorHAnsi"/>
          <w:position w:val="-4"/>
          <w:sz w:val="28"/>
          <w:szCs w:val="28"/>
        </w:rPr>
        <w:object w:dxaOrig="260" w:dyaOrig="260" w14:anchorId="47B0712A">
          <v:shape id="_x0000_i1045" type="#_x0000_t75" style="width:12.75pt;height:13.5pt" o:ole="">
            <v:imagedata r:id="rId44" o:title=""/>
          </v:shape>
          <o:OLEObject Type="Embed" ProgID="Equation.DSMT4" ShapeID="_x0000_i1045" DrawAspect="Content" ObjectID="_1768055243" r:id="rId45"/>
        </w:object>
      </w:r>
      <w:bookmarkEnd w:id="6"/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 بالعبارة:  </w:t>
      </w:r>
      <w:r w:rsidRPr="00EC4FD5">
        <w:rPr>
          <w:rFonts w:cstheme="minorHAnsi"/>
          <w:position w:val="-16"/>
          <w:sz w:val="28"/>
          <w:szCs w:val="28"/>
        </w:rPr>
        <w:object w:dxaOrig="1340" w:dyaOrig="440" w14:anchorId="56F223EF">
          <v:shape id="_x0000_i1046" type="#_x0000_t75" style="width:66.75pt;height:21.75pt" o:ole="">
            <v:imagedata r:id="rId46" o:title=""/>
          </v:shape>
          <o:OLEObject Type="Embed" ProgID="Equation.DSMT4" ShapeID="_x0000_i1046" DrawAspect="Content" ObjectID="_1768055244" r:id="rId47"/>
        </w:object>
      </w:r>
      <w:r w:rsidRPr="00EC4FD5">
        <w:rPr>
          <w:rFonts w:eastAsia="Calibri" w:cstheme="minorHAnsi"/>
          <w:color w:val="000000"/>
          <w:sz w:val="28"/>
          <w:szCs w:val="28"/>
          <w:rtl/>
        </w:rPr>
        <w:br/>
        <w:t xml:space="preserve">أ- بين ان الدالة </w:t>
      </w:r>
      <w:r w:rsidRPr="00EC4FD5">
        <w:rPr>
          <w:rFonts w:cstheme="minorHAnsi"/>
          <w:position w:val="-10"/>
          <w:sz w:val="28"/>
          <w:szCs w:val="28"/>
        </w:rPr>
        <w:object w:dxaOrig="220" w:dyaOrig="260" w14:anchorId="22597333">
          <v:shape id="_x0000_i1047" type="#_x0000_t75" style="width:11.25pt;height:12.75pt" o:ole="">
            <v:imagedata r:id="rId48" o:title=""/>
          </v:shape>
          <o:OLEObject Type="Embed" ProgID="Equation.DSMT4" ShapeID="_x0000_i1047" DrawAspect="Content" ObjectID="_1768055245" r:id="rId49"/>
        </w:object>
      </w:r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 دالة زوجية.</w:t>
      </w:r>
      <w:r w:rsidRPr="00EC4FD5">
        <w:rPr>
          <w:rFonts w:eastAsia="Calibri" w:cstheme="minorHAnsi"/>
          <w:color w:val="000000"/>
          <w:sz w:val="28"/>
          <w:szCs w:val="28"/>
          <w:rtl/>
        </w:rPr>
        <w:br/>
        <w:t xml:space="preserve">ب- اشرح كيف يمكن إنشاء المنحنى </w:t>
      </w:r>
      <w:r w:rsidRPr="00EC4FD5">
        <w:rPr>
          <w:rFonts w:cstheme="minorHAnsi"/>
          <w:position w:val="-16"/>
          <w:sz w:val="28"/>
          <w:szCs w:val="28"/>
        </w:rPr>
        <w:object w:dxaOrig="520" w:dyaOrig="440" w14:anchorId="5CA52A2A">
          <v:shape id="_x0000_i1048" type="#_x0000_t75" style="width:26.25pt;height:21.75pt" o:ole="">
            <v:imagedata r:id="rId50" o:title=""/>
          </v:shape>
          <o:OLEObject Type="Embed" ProgID="Equation.DSMT4" ShapeID="_x0000_i1048" DrawAspect="Content" ObjectID="_1768055246" r:id="rId51"/>
        </w:object>
      </w:r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انطلاقا من المنحنى </w:t>
      </w:r>
      <w:r w:rsidRPr="00EC4FD5">
        <w:rPr>
          <w:rFonts w:cstheme="minorHAnsi"/>
          <w:position w:val="-16"/>
          <w:sz w:val="28"/>
          <w:szCs w:val="28"/>
        </w:rPr>
        <w:object w:dxaOrig="540" w:dyaOrig="440" w14:anchorId="474F87C4">
          <v:shape id="_x0000_i1049" type="#_x0000_t75" style="width:27pt;height:21.75pt" o:ole="">
            <v:imagedata r:id="rId29" o:title=""/>
          </v:shape>
          <o:OLEObject Type="Embed" ProgID="Equation.DSMT4" ShapeID="_x0000_i1049" DrawAspect="Content" ObjectID="_1768055247" r:id="rId52"/>
        </w:object>
      </w:r>
    </w:p>
    <w:p w14:paraId="239DA677" w14:textId="5C39A1AA" w:rsidR="00916435" w:rsidRPr="00916435" w:rsidRDefault="003207D1" w:rsidP="00916435">
      <w:pPr>
        <w:pStyle w:val="Paragraphedeliste"/>
        <w:numPr>
          <w:ilvl w:val="0"/>
          <w:numId w:val="25"/>
        </w:numPr>
        <w:bidi/>
        <w:ind w:left="827" w:right="-284"/>
        <w:rPr>
          <w:rFonts w:cstheme="minorHAnsi"/>
          <w:b/>
          <w:sz w:val="28"/>
          <w:szCs w:val="28"/>
          <w:u w:val="single"/>
        </w:rPr>
      </w:pPr>
      <w:r w:rsidRPr="00EC4FD5">
        <w:rPr>
          <w:rFonts w:cstheme="minorHAnsi"/>
          <w:position w:val="-6"/>
          <w:sz w:val="28"/>
          <w:szCs w:val="28"/>
        </w:rPr>
        <w:object w:dxaOrig="200" w:dyaOrig="279" w14:anchorId="5118435E">
          <v:shape id="_x0000_i1050" type="#_x0000_t75" style="width:9.75pt;height:14.25pt" o:ole="">
            <v:imagedata r:id="rId53" o:title=""/>
          </v:shape>
          <o:OLEObject Type="Embed" ProgID="Equation.DSMT4" ShapeID="_x0000_i1050" DrawAspect="Content" ObjectID="_1768055248" r:id="rId54"/>
        </w:object>
      </w:r>
      <w:r w:rsidRPr="00EC4FD5">
        <w:rPr>
          <w:rFonts w:cstheme="minorHAnsi"/>
          <w:sz w:val="28"/>
          <w:szCs w:val="28"/>
        </w:rPr>
        <w:t xml:space="preserve"> </w:t>
      </w:r>
      <w:r w:rsidRPr="00EC4FD5">
        <w:rPr>
          <w:rFonts w:eastAsia="Calibri" w:cstheme="minorHAnsi"/>
          <w:color w:val="000000"/>
          <w:sz w:val="28"/>
          <w:szCs w:val="28"/>
          <w:rtl/>
        </w:rPr>
        <w:t>دالة معرفة على</w:t>
      </w:r>
      <w:bookmarkStart w:id="7" w:name="_Hlk125569938"/>
      <w:r w:rsidRPr="00EC4FD5">
        <w:rPr>
          <w:rFonts w:eastAsia="Calibri" w:cstheme="minorHAnsi"/>
          <w:color w:val="000000"/>
          <w:sz w:val="28"/>
          <w:szCs w:val="28"/>
        </w:rPr>
        <w:t xml:space="preserve"> </w:t>
      </w:r>
      <w:r w:rsidRPr="00EC4FD5">
        <w:rPr>
          <w:rFonts w:cstheme="minorHAnsi"/>
          <w:position w:val="-14"/>
          <w:sz w:val="28"/>
          <w:szCs w:val="28"/>
        </w:rPr>
        <w:object w:dxaOrig="880" w:dyaOrig="400" w14:anchorId="2ADD4CD5">
          <v:shape id="_x0000_i1051" type="#_x0000_t75" style="width:44.25pt;height:20.25pt" o:ole="">
            <v:imagedata r:id="rId55" o:title=""/>
          </v:shape>
          <o:OLEObject Type="Embed" ProgID="Equation.DSMT4" ShapeID="_x0000_i1051" DrawAspect="Content" ObjectID="_1768055249" r:id="rId56"/>
        </w:object>
      </w:r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 </w:t>
      </w:r>
      <w:bookmarkEnd w:id="7"/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   بالعبارة: </w:t>
      </w:r>
      <w:r w:rsidRPr="00EC4FD5">
        <w:rPr>
          <w:rFonts w:cstheme="minorHAnsi"/>
          <w:position w:val="-14"/>
          <w:sz w:val="28"/>
          <w:szCs w:val="28"/>
        </w:rPr>
        <w:object w:dxaOrig="1260" w:dyaOrig="400" w14:anchorId="06D95F80">
          <v:shape id="_x0000_i1052" type="#_x0000_t75" style="width:63pt;height:20.25pt" o:ole="">
            <v:imagedata r:id="rId57" o:title=""/>
          </v:shape>
          <o:OLEObject Type="Embed" ProgID="Equation.DSMT4" ShapeID="_x0000_i1052" DrawAspect="Content" ObjectID="_1768055250" r:id="rId58"/>
        </w:object>
      </w:r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 </w:t>
      </w:r>
      <w:r w:rsidRPr="00EC4FD5">
        <w:rPr>
          <w:rFonts w:eastAsia="Calibri" w:cstheme="minorHAnsi"/>
          <w:color w:val="000000"/>
          <w:sz w:val="28"/>
          <w:szCs w:val="28"/>
          <w:rtl/>
        </w:rPr>
        <w:br/>
        <w:t xml:space="preserve">أ- أدرس إشارة العبارة </w:t>
      </w:r>
      <w:r w:rsidR="006F02C6" w:rsidRPr="006F02C6">
        <w:rPr>
          <w:rFonts w:cstheme="minorHAnsi"/>
          <w:position w:val="-10"/>
          <w:sz w:val="28"/>
          <w:szCs w:val="28"/>
        </w:rPr>
        <w:object w:dxaOrig="240" w:dyaOrig="320" w14:anchorId="5C3155FD">
          <v:shape id="_x0000_i1053" type="#_x0000_t75" style="width:12pt;height:16.5pt" o:ole="">
            <v:imagedata r:id="rId59" o:title=""/>
          </v:shape>
          <o:OLEObject Type="Embed" ProgID="Equation.DSMT4" ShapeID="_x0000_i1053" DrawAspect="Content" ObjectID="_1768055251" r:id="rId60"/>
        </w:object>
      </w:r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 .</w:t>
      </w:r>
      <w:r w:rsidRPr="00EC4FD5">
        <w:rPr>
          <w:rFonts w:eastAsia="Calibri" w:cstheme="minorHAnsi"/>
          <w:color w:val="000000"/>
          <w:sz w:val="28"/>
          <w:szCs w:val="28"/>
          <w:rtl/>
        </w:rPr>
        <w:br/>
        <w:t xml:space="preserve">ب- أكتب عبارة  </w:t>
      </w:r>
      <w:r w:rsidRPr="00EC4FD5">
        <w:rPr>
          <w:rFonts w:cstheme="minorHAnsi"/>
          <w:position w:val="-10"/>
          <w:sz w:val="28"/>
          <w:szCs w:val="28"/>
        </w:rPr>
        <w:object w:dxaOrig="499" w:dyaOrig="320" w14:anchorId="6BBCB65B">
          <v:shape id="_x0000_i1054" type="#_x0000_t75" style="width:24.75pt;height:15.75pt" o:ole="">
            <v:imagedata r:id="rId61" o:title=""/>
          </v:shape>
          <o:OLEObject Type="Embed" ProgID="Equation.DSMT4" ShapeID="_x0000_i1054" DrawAspect="Content" ObjectID="_1768055252" r:id="rId62"/>
        </w:object>
      </w:r>
      <w:r w:rsidRPr="00EC4FD5">
        <w:rPr>
          <w:rFonts w:eastAsia="Calibri" w:cstheme="minorHAnsi"/>
          <w:color w:val="000000"/>
          <w:sz w:val="28"/>
          <w:szCs w:val="28"/>
          <w:rtl/>
        </w:rPr>
        <w:t>دون رمز القيمة المطلقة.</w:t>
      </w:r>
      <w:r w:rsidRPr="00EC4FD5">
        <w:rPr>
          <w:rFonts w:eastAsia="Calibri" w:cstheme="minorHAnsi"/>
          <w:color w:val="000000"/>
          <w:sz w:val="28"/>
          <w:szCs w:val="28"/>
          <w:rtl/>
        </w:rPr>
        <w:br/>
        <w:t xml:space="preserve">ج- اشرح كيف يمكن إنشاء </w:t>
      </w:r>
      <w:r w:rsidRPr="00EC4FD5">
        <w:rPr>
          <w:rFonts w:cstheme="minorHAnsi"/>
          <w:position w:val="-14"/>
          <w:sz w:val="28"/>
          <w:szCs w:val="28"/>
        </w:rPr>
        <w:object w:dxaOrig="520" w:dyaOrig="400" w14:anchorId="41ACAD08">
          <v:shape id="_x0000_i1055" type="#_x0000_t75" style="width:26.25pt;height:20.25pt" o:ole="">
            <v:imagedata r:id="rId63" o:title=""/>
          </v:shape>
          <o:OLEObject Type="Embed" ProgID="Equation.DSMT4" ShapeID="_x0000_i1055" DrawAspect="Content" ObjectID="_1768055253" r:id="rId64"/>
        </w:object>
      </w:r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 انطلاقا من </w:t>
      </w:r>
      <w:bookmarkStart w:id="8" w:name="_Hlk125570023"/>
      <w:r w:rsidRPr="00EC4FD5">
        <w:rPr>
          <w:rFonts w:cstheme="minorHAnsi"/>
          <w:position w:val="-16"/>
          <w:sz w:val="28"/>
          <w:szCs w:val="28"/>
        </w:rPr>
        <w:object w:dxaOrig="540" w:dyaOrig="440" w14:anchorId="1876DC02">
          <v:shape id="_x0000_i1056" type="#_x0000_t75" style="width:27pt;height:21.75pt" o:ole="">
            <v:imagedata r:id="rId29" o:title=""/>
          </v:shape>
          <o:OLEObject Type="Embed" ProgID="Equation.DSMT4" ShapeID="_x0000_i1056" DrawAspect="Content" ObjectID="_1768055254" r:id="rId65"/>
        </w:object>
      </w:r>
      <w:bookmarkEnd w:id="8"/>
      <w:r w:rsidRPr="00EC4FD5">
        <w:rPr>
          <w:rFonts w:eastAsia="Calibri" w:cstheme="minorHAnsi"/>
          <w:color w:val="000000"/>
          <w:sz w:val="28"/>
          <w:szCs w:val="28"/>
          <w:rtl/>
        </w:rPr>
        <w:t xml:space="preserve">  ثم أرسمه.</w:t>
      </w:r>
    </w:p>
    <w:p w14:paraId="3978A90C" w14:textId="10BD7224" w:rsidR="00916435" w:rsidRDefault="00916435" w:rsidP="00916435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</w:rPr>
      </w:pPr>
      <w:r>
        <w:rPr>
          <w:rFonts w:eastAsia="Calibri" w:cstheme="minorHAnsi" w:hint="cs"/>
          <w:b/>
          <w:bCs/>
          <w:sz w:val="28"/>
          <w:szCs w:val="28"/>
          <w:rtl/>
        </w:rPr>
        <w:t>مع تمنيات أساتذة المادة لكم بالتوفيق</w:t>
      </w:r>
    </w:p>
    <w:p w14:paraId="7C6526A6" w14:textId="001179C2" w:rsidR="003207D1" w:rsidRPr="00EC4FD5" w:rsidRDefault="0096764A" w:rsidP="0091643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</w:rPr>
      </w:pPr>
      <w:r w:rsidRPr="00EC4FD5">
        <w:rPr>
          <w:rFonts w:eastAsia="Calibri" w:cstheme="minorHAnsi"/>
          <w:b/>
          <w:bCs/>
          <w:sz w:val="28"/>
          <w:szCs w:val="28"/>
          <w:rtl/>
        </w:rPr>
        <w:lastRenderedPageBreak/>
        <w:t>الاسم</w:t>
      </w:r>
      <w:r w:rsidR="003207D1" w:rsidRPr="00EC4FD5">
        <w:rPr>
          <w:rFonts w:eastAsia="Calibri" w:cstheme="minorHAnsi"/>
          <w:b/>
          <w:bCs/>
          <w:sz w:val="28"/>
          <w:szCs w:val="28"/>
          <w:rtl/>
        </w:rPr>
        <w:t xml:space="preserve"> </w:t>
      </w:r>
      <w:r w:rsidRPr="00EC4FD5">
        <w:rPr>
          <w:rFonts w:eastAsia="Calibri" w:cstheme="minorHAnsi"/>
          <w:b/>
          <w:bCs/>
          <w:sz w:val="28"/>
          <w:szCs w:val="28"/>
          <w:rtl/>
        </w:rPr>
        <w:t>واللقب: ....................................</w:t>
      </w:r>
    </w:p>
    <w:p w14:paraId="4745262D" w14:textId="21C8DFC0" w:rsidR="003207D1" w:rsidRPr="00EC4FD5" w:rsidRDefault="0096764A" w:rsidP="003207D1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</w:rPr>
      </w:pPr>
      <w:r w:rsidRPr="00EC4FD5">
        <w:rPr>
          <w:rFonts w:eastAsia="Calibri" w:cstheme="minorHAnsi"/>
          <w:b/>
          <w:bCs/>
          <w:noProof/>
          <w:sz w:val="28"/>
          <w:szCs w:val="28"/>
          <w:rtl/>
        </w:rPr>
        <w:drawing>
          <wp:inline distT="0" distB="0" distL="0" distR="0" wp14:anchorId="3FD37724" wp14:editId="4980A2ED">
            <wp:extent cx="5943600" cy="4352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8E36" w14:textId="6E1B4C11" w:rsidR="0096764A" w:rsidRPr="00EC4FD5" w:rsidRDefault="0096764A" w:rsidP="0096764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</w:rPr>
      </w:pPr>
      <w:r w:rsidRPr="00EC4FD5">
        <w:rPr>
          <w:rFonts w:eastAsia="Calibri" w:cstheme="minorHAnsi"/>
          <w:b/>
          <w:bCs/>
          <w:sz w:val="28"/>
          <w:szCs w:val="28"/>
        </w:rPr>
        <w:t>………………………………………………………………………………………………………………………</w:t>
      </w:r>
    </w:p>
    <w:p w14:paraId="28422D66" w14:textId="0DD47A66" w:rsidR="0096764A" w:rsidRPr="00EC4FD5" w:rsidRDefault="0096764A" w:rsidP="0096764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</w:rPr>
      </w:pPr>
    </w:p>
    <w:p w14:paraId="2B685474" w14:textId="5B7C71D0" w:rsidR="0096764A" w:rsidRPr="00EC4FD5" w:rsidRDefault="0096764A" w:rsidP="0096764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</w:rPr>
      </w:pPr>
      <w:r w:rsidRPr="00EC4FD5">
        <w:rPr>
          <w:rFonts w:eastAsia="Calibri" w:cstheme="minorHAnsi"/>
          <w:b/>
          <w:bCs/>
          <w:sz w:val="28"/>
          <w:szCs w:val="28"/>
          <w:rtl/>
        </w:rPr>
        <w:t>الاسم واللقب: .........................................................</w:t>
      </w:r>
      <w:r w:rsidRPr="00EC4FD5">
        <w:rPr>
          <w:rFonts w:eastAsia="Calibri" w:cstheme="minorHAnsi"/>
          <w:b/>
          <w:bCs/>
          <w:sz w:val="28"/>
          <w:szCs w:val="28"/>
          <w:rtl/>
        </w:rPr>
        <w:br/>
      </w:r>
    </w:p>
    <w:p w14:paraId="2721B229" w14:textId="0FE6673A" w:rsidR="0096764A" w:rsidRPr="003A4E5C" w:rsidRDefault="0096764A" w:rsidP="0096764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color w:val="FF0000"/>
          <w:sz w:val="28"/>
          <w:szCs w:val="28"/>
        </w:rPr>
      </w:pPr>
      <w:r w:rsidRPr="00EC4FD5">
        <w:rPr>
          <w:rFonts w:eastAsia="Calibri" w:cstheme="minorHAnsi"/>
          <w:b/>
          <w:bCs/>
          <w:noProof/>
          <w:sz w:val="28"/>
          <w:szCs w:val="28"/>
          <w:rtl/>
        </w:rPr>
        <w:drawing>
          <wp:inline distT="0" distB="0" distL="0" distR="0" wp14:anchorId="1A4209C0" wp14:editId="7D49CA17">
            <wp:extent cx="6619875" cy="44481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DE16" w14:textId="57428B91" w:rsidR="003A4E5C" w:rsidRDefault="003A4E5C" w:rsidP="003A4E5C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rtl/>
        </w:rPr>
      </w:pPr>
      <w:r w:rsidRPr="003A4E5C">
        <w:rPr>
          <w:rFonts w:eastAsia="Calibri" w:cstheme="minorHAnsi" w:hint="cs"/>
          <w:b/>
          <w:bCs/>
          <w:color w:val="FF0000"/>
          <w:sz w:val="28"/>
          <w:szCs w:val="28"/>
          <w:highlight w:val="yellow"/>
          <w:rtl/>
        </w:rPr>
        <w:lastRenderedPageBreak/>
        <w:t>تصحيح فرض الفصل الثاني</w:t>
      </w:r>
      <w:r w:rsidRPr="003A4E5C">
        <w:rPr>
          <w:rFonts w:eastAsia="Calibri" w:cstheme="minorHAnsi" w:hint="cs"/>
          <w:b/>
          <w:bCs/>
          <w:color w:val="FF0000"/>
          <w:sz w:val="28"/>
          <w:szCs w:val="28"/>
          <w:rtl/>
        </w:rPr>
        <w:t xml:space="preserve"> </w:t>
      </w:r>
    </w:p>
    <w:tbl>
      <w:tblPr>
        <w:tblStyle w:val="Grilledutableau"/>
        <w:bidiVisual/>
        <w:tblW w:w="10912" w:type="dxa"/>
        <w:tblInd w:w="-169" w:type="dxa"/>
        <w:tblLayout w:type="fixed"/>
        <w:tblLook w:val="04A0" w:firstRow="1" w:lastRow="0" w:firstColumn="1" w:lastColumn="0" w:noHBand="0" w:noVBand="1"/>
      </w:tblPr>
      <w:tblGrid>
        <w:gridCol w:w="5810"/>
        <w:gridCol w:w="5102"/>
      </w:tblGrid>
      <w:tr w:rsidR="00E342DB" w14:paraId="58A7DF42" w14:textId="77777777" w:rsidTr="003C7013">
        <w:trPr>
          <w:trHeight w:val="1983"/>
        </w:trPr>
        <w:tc>
          <w:tcPr>
            <w:tcW w:w="5810" w:type="dxa"/>
            <w:tcBorders>
              <w:top w:val="nil"/>
              <w:left w:val="nil"/>
              <w:bottom w:val="nil"/>
            </w:tcBorders>
          </w:tcPr>
          <w:p w14:paraId="41FBC06C" w14:textId="7890CB9D" w:rsidR="00E342DB" w:rsidRPr="00FF3396" w:rsidRDefault="00E342DB" w:rsidP="003A4E5C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FF339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الأول:</w:t>
            </w:r>
          </w:p>
          <w:p w14:paraId="65E04377" w14:textId="77777777" w:rsidR="00E342DB" w:rsidRDefault="00E342DB" w:rsidP="00E342DB">
            <w:pPr>
              <w:tabs>
                <w:tab w:val="left" w:pos="3874"/>
              </w:tabs>
              <w:bidi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</w:p>
          <w:p w14:paraId="2E087ED6" w14:textId="2D230619" w:rsidR="00E342DB" w:rsidRPr="00FF3396" w:rsidRDefault="00E342DB" w:rsidP="00E342DB">
            <w:pPr>
              <w:pStyle w:val="Paragraphedeliste"/>
              <w:numPr>
                <w:ilvl w:val="3"/>
                <w:numId w:val="25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FF339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اكمال الجدول:</w:t>
            </w:r>
          </w:p>
          <w:tbl>
            <w:tblPr>
              <w:tblStyle w:val="Grilledutableau"/>
              <w:tblpPr w:leftFromText="180" w:rightFromText="180" w:vertAnchor="text" w:horzAnchor="margin" w:tblpXSpec="center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9"/>
              <w:gridCol w:w="733"/>
              <w:gridCol w:w="771"/>
              <w:gridCol w:w="752"/>
              <w:gridCol w:w="771"/>
              <w:gridCol w:w="902"/>
              <w:gridCol w:w="704"/>
            </w:tblGrid>
            <w:tr w:rsidR="008B6BE7" w14:paraId="71EF4692" w14:textId="77777777" w:rsidTr="008B6BE7">
              <w:trPr>
                <w:trHeight w:val="416"/>
              </w:trPr>
              <w:tc>
                <w:tcPr>
                  <w:tcW w:w="749" w:type="dxa"/>
                </w:tcPr>
                <w:p w14:paraId="284FBFF6" w14:textId="736E2DEC" w:rsidR="00E342DB" w:rsidRDefault="00E342DB" w:rsidP="00C024A9">
                  <w:pPr>
                    <w:bidi/>
                    <w:jc w:val="right"/>
                  </w:pPr>
                  <w:r w:rsidRPr="00E342DB">
                    <w:rPr>
                      <w:rFonts w:hint="cs"/>
                      <w:noProof/>
                      <w:sz w:val="20"/>
                      <w:szCs w:val="20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04F393EE" wp14:editId="6E63C475">
                            <wp:simplePos x="0" y="0"/>
                            <wp:positionH relativeFrom="column">
                              <wp:posOffset>-5715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390525" cy="219075"/>
                            <wp:effectExtent l="0" t="0" r="28575" b="28575"/>
                            <wp:wrapNone/>
                            <wp:docPr id="7" name="Connecteur droit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390525" cy="219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EC0157A" id="Connecteur droit 7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3.8pt" to="30.3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" strokecolor="#4579b8 [3044]"/>
                        </w:pict>
                      </mc:Fallback>
                    </mc:AlternateContent>
                  </w:r>
                  <w:r w:rsidRPr="00E342DB">
                    <w:rPr>
                      <w:rFonts w:hint="cs"/>
                      <w:sz w:val="20"/>
                      <w:szCs w:val="20"/>
                      <w:rtl/>
                    </w:rPr>
                    <w:t xml:space="preserve">رمية1     </w:t>
                  </w:r>
                  <w:proofErr w:type="gramStart"/>
                  <w:r w:rsidRPr="00E342DB">
                    <w:rPr>
                      <w:rFonts w:hint="cs"/>
                      <w:sz w:val="20"/>
                      <w:szCs w:val="20"/>
                      <w:rtl/>
                    </w:rPr>
                    <w:t>رمية  2</w:t>
                  </w:r>
                  <w:proofErr w:type="gramEnd"/>
                  <w:r w:rsidRPr="00E342DB">
                    <w:rPr>
                      <w:rFonts w:hint="cs"/>
                      <w:sz w:val="20"/>
                      <w:szCs w:val="20"/>
                      <w:rtl/>
                    </w:rPr>
                    <w:t xml:space="preserve">  </w:t>
                  </w:r>
                </w:p>
              </w:tc>
              <w:tc>
                <w:tcPr>
                  <w:tcW w:w="733" w:type="dxa"/>
                </w:tcPr>
                <w:p w14:paraId="1683FC17" w14:textId="77777777" w:rsidR="00E342DB" w:rsidRDefault="00E342DB" w:rsidP="00C024A9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606AB46A" w14:textId="77777777" w:rsidR="00E342DB" w:rsidRDefault="00E342DB" w:rsidP="00C024A9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752" w:type="dxa"/>
                </w:tcPr>
                <w:p w14:paraId="78983596" w14:textId="77777777" w:rsidR="00E342DB" w:rsidRDefault="00E342DB" w:rsidP="00C024A9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  <w:tc>
                <w:tcPr>
                  <w:tcW w:w="771" w:type="dxa"/>
                </w:tcPr>
                <w:p w14:paraId="024CB362" w14:textId="77777777" w:rsidR="00E342DB" w:rsidRDefault="00E342DB" w:rsidP="00C024A9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4</w:t>
                  </w:r>
                </w:p>
              </w:tc>
              <w:tc>
                <w:tcPr>
                  <w:tcW w:w="902" w:type="dxa"/>
                </w:tcPr>
                <w:p w14:paraId="538A5BB1" w14:textId="77777777" w:rsidR="00E342DB" w:rsidRDefault="00E342DB" w:rsidP="00C024A9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5</w:t>
                  </w:r>
                </w:p>
              </w:tc>
              <w:tc>
                <w:tcPr>
                  <w:tcW w:w="704" w:type="dxa"/>
                </w:tcPr>
                <w:p w14:paraId="7DEC6BC4" w14:textId="77777777" w:rsidR="00E342DB" w:rsidRDefault="00E342DB" w:rsidP="00C024A9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6</w:t>
                  </w:r>
                </w:p>
              </w:tc>
            </w:tr>
            <w:tr w:rsidR="008B6BE7" w14:paraId="24350AB0" w14:textId="77777777" w:rsidTr="008B6BE7">
              <w:tc>
                <w:tcPr>
                  <w:tcW w:w="749" w:type="dxa"/>
                </w:tcPr>
                <w:p w14:paraId="03733F5C" w14:textId="77777777" w:rsidR="00E342DB" w:rsidRDefault="00E342DB" w:rsidP="00C024A9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733" w:type="dxa"/>
                </w:tcPr>
                <w:p w14:paraId="77526AAF" w14:textId="77777777" w:rsidR="00E342DB" w:rsidRPr="004F0AE0" w:rsidRDefault="00E342DB" w:rsidP="00C024A9">
                  <w:pPr>
                    <w:bidi/>
                    <w:jc w:val="right"/>
                    <w:rPr>
                      <w:rtl/>
                      <w:lang w:bidi="ar-DZ"/>
                    </w:rPr>
                  </w:pPr>
                  <w:r w:rsidRPr="004F0AE0">
                    <w:rPr>
                      <w:position w:val="-14"/>
                    </w:rPr>
                    <w:object w:dxaOrig="499" w:dyaOrig="400" w14:anchorId="1FF2CB8D">
                      <v:shape id="_x0000_i1162" type="#_x0000_t75" style="width:24.75pt;height:20.25pt" o:ole="">
                        <v:imagedata r:id="rId67" o:title=""/>
                      </v:shape>
                      <o:OLEObject Type="Embed" ProgID="Equation.DSMT4" ShapeID="_x0000_i1162" DrawAspect="Content" ObjectID="_1768055255" r:id="rId68"/>
                    </w:object>
                  </w:r>
                </w:p>
              </w:tc>
              <w:tc>
                <w:tcPr>
                  <w:tcW w:w="771" w:type="dxa"/>
                </w:tcPr>
                <w:p w14:paraId="2FD3B99B" w14:textId="04B2057F" w:rsidR="00E342DB" w:rsidRPr="004F0AE0" w:rsidRDefault="009A6BAB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40" w:dyaOrig="400" w14:anchorId="407791C0">
                      <v:shape id="_x0000_i1058" type="#_x0000_t75" style="width:27pt;height:20.25pt" o:ole="">
                        <v:imagedata r:id="rId69" o:title=""/>
                      </v:shape>
                      <o:OLEObject Type="Embed" ProgID="Equation.DSMT4" ShapeID="_x0000_i1058" DrawAspect="Content" ObjectID="_1768055256" r:id="rId70"/>
                    </w:object>
                  </w:r>
                </w:p>
              </w:tc>
              <w:tc>
                <w:tcPr>
                  <w:tcW w:w="752" w:type="dxa"/>
                </w:tcPr>
                <w:p w14:paraId="688436DD" w14:textId="6791973A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20" w:dyaOrig="400" w14:anchorId="461F4F10">
                      <v:shape id="_x0000_i1059" type="#_x0000_t75" style="width:26.25pt;height:20.25pt" o:ole="">
                        <v:imagedata r:id="rId71" o:title=""/>
                      </v:shape>
                      <o:OLEObject Type="Embed" ProgID="Equation.DSMT4" ShapeID="_x0000_i1059" DrawAspect="Content" ObjectID="_1768055257" r:id="rId72"/>
                    </w:object>
                  </w:r>
                </w:p>
              </w:tc>
              <w:tc>
                <w:tcPr>
                  <w:tcW w:w="771" w:type="dxa"/>
                </w:tcPr>
                <w:p w14:paraId="3339A808" w14:textId="6E5977C3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40" w:dyaOrig="400" w14:anchorId="3A28EA43">
                      <v:shape id="_x0000_i1060" type="#_x0000_t75" style="width:27pt;height:20.25pt" o:ole="">
                        <v:imagedata r:id="rId73" o:title=""/>
                      </v:shape>
                      <o:OLEObject Type="Embed" ProgID="Equation.DSMT4" ShapeID="_x0000_i1060" DrawAspect="Content" ObjectID="_1768055258" r:id="rId74"/>
                    </w:object>
                  </w:r>
                </w:p>
              </w:tc>
              <w:tc>
                <w:tcPr>
                  <w:tcW w:w="902" w:type="dxa"/>
                </w:tcPr>
                <w:p w14:paraId="45F01C63" w14:textId="51D6E239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20" w:dyaOrig="400" w14:anchorId="4EAFD0D3">
                      <v:shape id="_x0000_i1061" type="#_x0000_t75" style="width:26.25pt;height:20.25pt" o:ole="">
                        <v:imagedata r:id="rId75" o:title=""/>
                      </v:shape>
                      <o:OLEObject Type="Embed" ProgID="Equation.DSMT4" ShapeID="_x0000_i1061" DrawAspect="Content" ObjectID="_1768055259" r:id="rId76"/>
                    </w:object>
                  </w:r>
                </w:p>
              </w:tc>
              <w:tc>
                <w:tcPr>
                  <w:tcW w:w="704" w:type="dxa"/>
                </w:tcPr>
                <w:p w14:paraId="277DE7DF" w14:textId="2A641B92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40" w:dyaOrig="400" w14:anchorId="49EB093E">
                      <v:shape id="_x0000_i1062" type="#_x0000_t75" style="width:27pt;height:20.25pt" o:ole="">
                        <v:imagedata r:id="rId77" o:title=""/>
                      </v:shape>
                      <o:OLEObject Type="Embed" ProgID="Equation.DSMT4" ShapeID="_x0000_i1062" DrawAspect="Content" ObjectID="_1768055260" r:id="rId78"/>
                    </w:object>
                  </w:r>
                </w:p>
              </w:tc>
            </w:tr>
            <w:tr w:rsidR="008B6BE7" w14:paraId="68AA90CD" w14:textId="77777777" w:rsidTr="008B6BE7">
              <w:tc>
                <w:tcPr>
                  <w:tcW w:w="749" w:type="dxa"/>
                </w:tcPr>
                <w:p w14:paraId="21E7D004" w14:textId="77777777" w:rsidR="00E342DB" w:rsidRDefault="00E342DB" w:rsidP="00C024A9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733" w:type="dxa"/>
                </w:tcPr>
                <w:p w14:paraId="5523E745" w14:textId="19410A9F" w:rsidR="00E342DB" w:rsidRPr="004F0AE0" w:rsidRDefault="009A6BAB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40" w:dyaOrig="400" w14:anchorId="58CE5A27">
                      <v:shape id="_x0000_i1063" type="#_x0000_t75" style="width:27pt;height:20.25pt" o:ole="">
                        <v:imagedata r:id="rId79" o:title=""/>
                      </v:shape>
                      <o:OLEObject Type="Embed" ProgID="Equation.DSMT4" ShapeID="_x0000_i1063" DrawAspect="Content" ObjectID="_1768055261" r:id="rId80"/>
                    </w:object>
                  </w:r>
                </w:p>
              </w:tc>
              <w:tc>
                <w:tcPr>
                  <w:tcW w:w="771" w:type="dxa"/>
                </w:tcPr>
                <w:p w14:paraId="5D6C1649" w14:textId="4FA08BE8" w:rsidR="00E342DB" w:rsidRPr="004F0AE0" w:rsidRDefault="009A6BAB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80" w:dyaOrig="400" w14:anchorId="7F6560B5">
                      <v:shape id="_x0000_i1064" type="#_x0000_t75" style="width:29.25pt;height:20.25pt" o:ole="">
                        <v:imagedata r:id="rId81" o:title=""/>
                      </v:shape>
                      <o:OLEObject Type="Embed" ProgID="Equation.DSMT4" ShapeID="_x0000_i1064" DrawAspect="Content" ObjectID="_1768055262" r:id="rId82"/>
                    </w:object>
                  </w:r>
                </w:p>
              </w:tc>
              <w:tc>
                <w:tcPr>
                  <w:tcW w:w="752" w:type="dxa"/>
                </w:tcPr>
                <w:p w14:paraId="169FCEA8" w14:textId="7ACCCBD4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60" w:dyaOrig="400" w14:anchorId="6F3BF816">
                      <v:shape id="_x0000_i1065" type="#_x0000_t75" style="width:27.75pt;height:20.25pt" o:ole="">
                        <v:imagedata r:id="rId83" o:title=""/>
                      </v:shape>
                      <o:OLEObject Type="Embed" ProgID="Equation.DSMT4" ShapeID="_x0000_i1065" DrawAspect="Content" ObjectID="_1768055263" r:id="rId84"/>
                    </w:object>
                  </w:r>
                </w:p>
              </w:tc>
              <w:tc>
                <w:tcPr>
                  <w:tcW w:w="771" w:type="dxa"/>
                </w:tcPr>
                <w:p w14:paraId="0BC7B83C" w14:textId="1E855E68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80" w:dyaOrig="400" w14:anchorId="6AA95967">
                      <v:shape id="_x0000_i1066" type="#_x0000_t75" style="width:29.25pt;height:20.25pt" o:ole="">
                        <v:imagedata r:id="rId85" o:title=""/>
                      </v:shape>
                      <o:OLEObject Type="Embed" ProgID="Equation.DSMT4" ShapeID="_x0000_i1066" DrawAspect="Content" ObjectID="_1768055264" r:id="rId86"/>
                    </w:object>
                  </w:r>
                </w:p>
              </w:tc>
              <w:tc>
                <w:tcPr>
                  <w:tcW w:w="902" w:type="dxa"/>
                </w:tcPr>
                <w:p w14:paraId="07F387ED" w14:textId="1EEF1CDD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80" w:dyaOrig="400" w14:anchorId="7DD7B688">
                      <v:shape id="_x0000_i1067" type="#_x0000_t75" style="width:29.25pt;height:20.25pt" o:ole="">
                        <v:imagedata r:id="rId87" o:title=""/>
                      </v:shape>
                      <o:OLEObject Type="Embed" ProgID="Equation.DSMT4" ShapeID="_x0000_i1067" DrawAspect="Content" ObjectID="_1768055265" r:id="rId88"/>
                    </w:object>
                  </w:r>
                </w:p>
              </w:tc>
              <w:tc>
                <w:tcPr>
                  <w:tcW w:w="704" w:type="dxa"/>
                </w:tcPr>
                <w:p w14:paraId="24B2566E" w14:textId="6EAA2C3B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80" w:dyaOrig="400" w14:anchorId="61CA2240">
                      <v:shape id="_x0000_i1068" type="#_x0000_t75" style="width:29.25pt;height:20.25pt" o:ole="">
                        <v:imagedata r:id="rId89" o:title=""/>
                      </v:shape>
                      <o:OLEObject Type="Embed" ProgID="Equation.DSMT4" ShapeID="_x0000_i1068" DrawAspect="Content" ObjectID="_1768055266" r:id="rId90"/>
                    </w:object>
                  </w:r>
                </w:p>
              </w:tc>
            </w:tr>
            <w:tr w:rsidR="008B6BE7" w14:paraId="63CEE2B6" w14:textId="77777777" w:rsidTr="008B6BE7">
              <w:tc>
                <w:tcPr>
                  <w:tcW w:w="749" w:type="dxa"/>
                </w:tcPr>
                <w:p w14:paraId="7281F651" w14:textId="77777777" w:rsidR="00E342DB" w:rsidRDefault="00E342DB" w:rsidP="00C024A9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  <w:tc>
                <w:tcPr>
                  <w:tcW w:w="733" w:type="dxa"/>
                </w:tcPr>
                <w:p w14:paraId="7ED36633" w14:textId="051333B0" w:rsidR="00E342DB" w:rsidRPr="004F0AE0" w:rsidRDefault="009A6BAB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20" w:dyaOrig="400" w14:anchorId="578271BF">
                      <v:shape id="_x0000_i1069" type="#_x0000_t75" style="width:26.25pt;height:20.25pt" o:ole="">
                        <v:imagedata r:id="rId91" o:title=""/>
                      </v:shape>
                      <o:OLEObject Type="Embed" ProgID="Equation.DSMT4" ShapeID="_x0000_i1069" DrawAspect="Content" ObjectID="_1768055267" r:id="rId92"/>
                    </w:object>
                  </w:r>
                </w:p>
              </w:tc>
              <w:tc>
                <w:tcPr>
                  <w:tcW w:w="771" w:type="dxa"/>
                </w:tcPr>
                <w:p w14:paraId="0F04BE92" w14:textId="235A6050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60" w:dyaOrig="400" w14:anchorId="42528D6B">
                      <v:shape id="_x0000_i1070" type="#_x0000_t75" style="width:27.75pt;height:20.25pt" o:ole="">
                        <v:imagedata r:id="rId93" o:title=""/>
                      </v:shape>
                      <o:OLEObject Type="Embed" ProgID="Equation.DSMT4" ShapeID="_x0000_i1070" DrawAspect="Content" ObjectID="_1768055268" r:id="rId94"/>
                    </w:object>
                  </w:r>
                </w:p>
              </w:tc>
              <w:tc>
                <w:tcPr>
                  <w:tcW w:w="752" w:type="dxa"/>
                </w:tcPr>
                <w:p w14:paraId="440FAD3F" w14:textId="12DBE09A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60" w:dyaOrig="400" w14:anchorId="74082453">
                      <v:shape id="_x0000_i1071" type="#_x0000_t75" style="width:27.75pt;height:20.25pt" o:ole="">
                        <v:imagedata r:id="rId95" o:title=""/>
                      </v:shape>
                      <o:OLEObject Type="Embed" ProgID="Equation.DSMT4" ShapeID="_x0000_i1071" DrawAspect="Content" ObjectID="_1768055269" r:id="rId96"/>
                    </w:object>
                  </w:r>
                </w:p>
              </w:tc>
              <w:tc>
                <w:tcPr>
                  <w:tcW w:w="771" w:type="dxa"/>
                </w:tcPr>
                <w:p w14:paraId="28762B4C" w14:textId="5CA97F23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60" w:dyaOrig="400" w14:anchorId="776677EA">
                      <v:shape id="_x0000_i1072" type="#_x0000_t75" style="width:27.75pt;height:20.25pt" o:ole="">
                        <v:imagedata r:id="rId97" o:title=""/>
                      </v:shape>
                      <o:OLEObject Type="Embed" ProgID="Equation.DSMT4" ShapeID="_x0000_i1072" DrawAspect="Content" ObjectID="_1768055270" r:id="rId98"/>
                    </w:object>
                  </w:r>
                </w:p>
              </w:tc>
              <w:tc>
                <w:tcPr>
                  <w:tcW w:w="902" w:type="dxa"/>
                </w:tcPr>
                <w:p w14:paraId="5867BB2E" w14:textId="378ECC0E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60" w:dyaOrig="400" w14:anchorId="0B94D551">
                      <v:shape id="_x0000_i1073" type="#_x0000_t75" style="width:27.75pt;height:20.25pt" o:ole="">
                        <v:imagedata r:id="rId99" o:title=""/>
                      </v:shape>
                      <o:OLEObject Type="Embed" ProgID="Equation.DSMT4" ShapeID="_x0000_i1073" DrawAspect="Content" ObjectID="_1768055271" r:id="rId100"/>
                    </w:object>
                  </w:r>
                </w:p>
              </w:tc>
              <w:tc>
                <w:tcPr>
                  <w:tcW w:w="704" w:type="dxa"/>
                </w:tcPr>
                <w:p w14:paraId="1E84B2DF" w14:textId="0A259608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60" w:dyaOrig="400" w14:anchorId="2B191D02">
                      <v:shape id="_x0000_i1074" type="#_x0000_t75" style="width:27.75pt;height:20.25pt" o:ole="">
                        <v:imagedata r:id="rId101" o:title=""/>
                      </v:shape>
                      <o:OLEObject Type="Embed" ProgID="Equation.DSMT4" ShapeID="_x0000_i1074" DrawAspect="Content" ObjectID="_1768055272" r:id="rId102"/>
                    </w:object>
                  </w:r>
                </w:p>
              </w:tc>
            </w:tr>
            <w:tr w:rsidR="008B6BE7" w14:paraId="5503D08E" w14:textId="77777777" w:rsidTr="008B6BE7">
              <w:tc>
                <w:tcPr>
                  <w:tcW w:w="749" w:type="dxa"/>
                </w:tcPr>
                <w:p w14:paraId="12DC47D2" w14:textId="77777777" w:rsidR="00E342DB" w:rsidRDefault="00E342DB" w:rsidP="00C024A9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4</w:t>
                  </w:r>
                </w:p>
              </w:tc>
              <w:tc>
                <w:tcPr>
                  <w:tcW w:w="733" w:type="dxa"/>
                </w:tcPr>
                <w:p w14:paraId="27BC05C1" w14:textId="7FB701C5" w:rsidR="00E342DB" w:rsidRPr="004F0AE0" w:rsidRDefault="009A6BAB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40" w:dyaOrig="400" w14:anchorId="31133E46">
                      <v:shape id="_x0000_i1075" type="#_x0000_t75" style="width:27pt;height:20.25pt" o:ole="">
                        <v:imagedata r:id="rId103" o:title=""/>
                      </v:shape>
                      <o:OLEObject Type="Embed" ProgID="Equation.DSMT4" ShapeID="_x0000_i1075" DrawAspect="Content" ObjectID="_1768055273" r:id="rId104"/>
                    </w:object>
                  </w:r>
                </w:p>
              </w:tc>
              <w:tc>
                <w:tcPr>
                  <w:tcW w:w="771" w:type="dxa"/>
                </w:tcPr>
                <w:p w14:paraId="73357502" w14:textId="17B9AD3A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80" w:dyaOrig="400" w14:anchorId="4A48DD6B">
                      <v:shape id="_x0000_i1076" type="#_x0000_t75" style="width:29.25pt;height:20.25pt" o:ole="">
                        <v:imagedata r:id="rId105" o:title=""/>
                      </v:shape>
                      <o:OLEObject Type="Embed" ProgID="Equation.DSMT4" ShapeID="_x0000_i1076" DrawAspect="Content" ObjectID="_1768055274" r:id="rId106"/>
                    </w:object>
                  </w:r>
                </w:p>
              </w:tc>
              <w:tc>
                <w:tcPr>
                  <w:tcW w:w="752" w:type="dxa"/>
                </w:tcPr>
                <w:p w14:paraId="64D6BAE5" w14:textId="096267C7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60" w:dyaOrig="400" w14:anchorId="6863317A">
                      <v:shape id="_x0000_i1077" type="#_x0000_t75" style="width:27.75pt;height:20.25pt" o:ole="">
                        <v:imagedata r:id="rId107" o:title=""/>
                      </v:shape>
                      <o:OLEObject Type="Embed" ProgID="Equation.DSMT4" ShapeID="_x0000_i1077" DrawAspect="Content" ObjectID="_1768055275" r:id="rId108"/>
                    </w:object>
                  </w:r>
                </w:p>
              </w:tc>
              <w:tc>
                <w:tcPr>
                  <w:tcW w:w="771" w:type="dxa"/>
                </w:tcPr>
                <w:p w14:paraId="1CCCD60F" w14:textId="0EA60013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80" w:dyaOrig="400" w14:anchorId="406E0CD5">
                      <v:shape id="_x0000_i1078" type="#_x0000_t75" style="width:29.25pt;height:20.25pt" o:ole="">
                        <v:imagedata r:id="rId109" o:title=""/>
                      </v:shape>
                      <o:OLEObject Type="Embed" ProgID="Equation.DSMT4" ShapeID="_x0000_i1078" DrawAspect="Content" ObjectID="_1768055276" r:id="rId110"/>
                    </w:object>
                  </w:r>
                </w:p>
              </w:tc>
              <w:tc>
                <w:tcPr>
                  <w:tcW w:w="902" w:type="dxa"/>
                </w:tcPr>
                <w:p w14:paraId="793CC261" w14:textId="2B77EDE0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80" w:dyaOrig="400" w14:anchorId="07EFE0C4">
                      <v:shape id="_x0000_i1079" type="#_x0000_t75" style="width:29.25pt;height:20.25pt" o:ole="">
                        <v:imagedata r:id="rId111" o:title=""/>
                      </v:shape>
                      <o:OLEObject Type="Embed" ProgID="Equation.DSMT4" ShapeID="_x0000_i1079" DrawAspect="Content" ObjectID="_1768055277" r:id="rId112"/>
                    </w:object>
                  </w:r>
                </w:p>
              </w:tc>
              <w:tc>
                <w:tcPr>
                  <w:tcW w:w="704" w:type="dxa"/>
                </w:tcPr>
                <w:p w14:paraId="2AFA07A3" w14:textId="6A01DD53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80" w:dyaOrig="400" w14:anchorId="634446A9">
                      <v:shape id="_x0000_i1080" type="#_x0000_t75" style="width:29.25pt;height:20.25pt" o:ole="">
                        <v:imagedata r:id="rId113" o:title=""/>
                      </v:shape>
                      <o:OLEObject Type="Embed" ProgID="Equation.DSMT4" ShapeID="_x0000_i1080" DrawAspect="Content" ObjectID="_1768055278" r:id="rId114"/>
                    </w:object>
                  </w:r>
                </w:p>
              </w:tc>
            </w:tr>
            <w:tr w:rsidR="008B6BE7" w14:paraId="2EBAB7B5" w14:textId="77777777" w:rsidTr="008B6BE7">
              <w:tc>
                <w:tcPr>
                  <w:tcW w:w="749" w:type="dxa"/>
                </w:tcPr>
                <w:p w14:paraId="0E64B759" w14:textId="77777777" w:rsidR="00E342DB" w:rsidRDefault="00E342DB" w:rsidP="00C024A9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5</w:t>
                  </w:r>
                </w:p>
              </w:tc>
              <w:tc>
                <w:tcPr>
                  <w:tcW w:w="733" w:type="dxa"/>
                </w:tcPr>
                <w:p w14:paraId="48DA8A0D" w14:textId="0F86756B" w:rsidR="00E342DB" w:rsidRPr="004F0AE0" w:rsidRDefault="009A6BAB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20" w:dyaOrig="400" w14:anchorId="58EF165A">
                      <v:shape id="_x0000_i1081" type="#_x0000_t75" style="width:26.25pt;height:20.25pt" o:ole="">
                        <v:imagedata r:id="rId115" o:title=""/>
                      </v:shape>
                      <o:OLEObject Type="Embed" ProgID="Equation.DSMT4" ShapeID="_x0000_i1081" DrawAspect="Content" ObjectID="_1768055279" r:id="rId116"/>
                    </w:object>
                  </w:r>
                </w:p>
              </w:tc>
              <w:tc>
                <w:tcPr>
                  <w:tcW w:w="771" w:type="dxa"/>
                </w:tcPr>
                <w:p w14:paraId="02EF01D3" w14:textId="69E9F72C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80" w:dyaOrig="400" w14:anchorId="673965C4">
                      <v:shape id="_x0000_i1082" type="#_x0000_t75" style="width:29.25pt;height:20.25pt" o:ole="">
                        <v:imagedata r:id="rId117" o:title=""/>
                      </v:shape>
                      <o:OLEObject Type="Embed" ProgID="Equation.DSMT4" ShapeID="_x0000_i1082" DrawAspect="Content" ObjectID="_1768055280" r:id="rId118"/>
                    </w:object>
                  </w:r>
                </w:p>
              </w:tc>
              <w:tc>
                <w:tcPr>
                  <w:tcW w:w="752" w:type="dxa"/>
                </w:tcPr>
                <w:p w14:paraId="26259AC0" w14:textId="0B2E7C05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60" w:dyaOrig="400" w14:anchorId="2001FFB3">
                      <v:shape id="_x0000_i1083" type="#_x0000_t75" style="width:27.75pt;height:20.25pt" o:ole="">
                        <v:imagedata r:id="rId119" o:title=""/>
                      </v:shape>
                      <o:OLEObject Type="Embed" ProgID="Equation.DSMT4" ShapeID="_x0000_i1083" DrawAspect="Content" ObjectID="_1768055281" r:id="rId120"/>
                    </w:object>
                  </w:r>
                </w:p>
              </w:tc>
              <w:tc>
                <w:tcPr>
                  <w:tcW w:w="771" w:type="dxa"/>
                </w:tcPr>
                <w:p w14:paraId="0BAE79D8" w14:textId="7668CD7A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80" w:dyaOrig="400" w14:anchorId="07BB344C">
                      <v:shape id="_x0000_i1084" type="#_x0000_t75" style="width:29.25pt;height:20.25pt" o:ole="">
                        <v:imagedata r:id="rId121" o:title=""/>
                      </v:shape>
                      <o:OLEObject Type="Embed" ProgID="Equation.DSMT4" ShapeID="_x0000_i1084" DrawAspect="Content" ObjectID="_1768055282" r:id="rId122"/>
                    </w:object>
                  </w:r>
                </w:p>
              </w:tc>
              <w:tc>
                <w:tcPr>
                  <w:tcW w:w="902" w:type="dxa"/>
                </w:tcPr>
                <w:p w14:paraId="3F84FF87" w14:textId="4B816B17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60" w:dyaOrig="400" w14:anchorId="2ACF9A86">
                      <v:shape id="_x0000_i1085" type="#_x0000_t75" style="width:27.75pt;height:20.25pt" o:ole="">
                        <v:imagedata r:id="rId123" o:title=""/>
                      </v:shape>
                      <o:OLEObject Type="Embed" ProgID="Equation.DSMT4" ShapeID="_x0000_i1085" DrawAspect="Content" ObjectID="_1768055283" r:id="rId124"/>
                    </w:object>
                  </w:r>
                </w:p>
              </w:tc>
              <w:tc>
                <w:tcPr>
                  <w:tcW w:w="704" w:type="dxa"/>
                </w:tcPr>
                <w:p w14:paraId="6C4BB063" w14:textId="40088F05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60" w:dyaOrig="400" w14:anchorId="38A57389">
                      <v:shape id="_x0000_i1086" type="#_x0000_t75" style="width:27.75pt;height:20.25pt" o:ole="">
                        <v:imagedata r:id="rId125" o:title=""/>
                      </v:shape>
                      <o:OLEObject Type="Embed" ProgID="Equation.DSMT4" ShapeID="_x0000_i1086" DrawAspect="Content" ObjectID="_1768055284" r:id="rId126"/>
                    </w:object>
                  </w:r>
                </w:p>
              </w:tc>
            </w:tr>
            <w:tr w:rsidR="008B6BE7" w14:paraId="415F9FB4" w14:textId="77777777" w:rsidTr="008B6BE7">
              <w:tc>
                <w:tcPr>
                  <w:tcW w:w="749" w:type="dxa"/>
                </w:tcPr>
                <w:p w14:paraId="4C266A67" w14:textId="77777777" w:rsidR="00E342DB" w:rsidRDefault="00E342DB" w:rsidP="00C024A9">
                  <w:pPr>
                    <w:bidi/>
                    <w:jc w:val="right"/>
                  </w:pPr>
                  <w:r>
                    <w:rPr>
                      <w:rFonts w:hint="cs"/>
                      <w:rtl/>
                    </w:rPr>
                    <w:t>6</w:t>
                  </w:r>
                </w:p>
              </w:tc>
              <w:tc>
                <w:tcPr>
                  <w:tcW w:w="733" w:type="dxa"/>
                </w:tcPr>
                <w:p w14:paraId="78CCCE7A" w14:textId="1D5E5214" w:rsidR="00E342DB" w:rsidRPr="004F0AE0" w:rsidRDefault="009A6BAB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40" w:dyaOrig="400" w14:anchorId="33D1F8EA">
                      <v:shape id="_x0000_i1087" type="#_x0000_t75" style="width:27pt;height:20.25pt" o:ole="">
                        <v:imagedata r:id="rId127" o:title=""/>
                      </v:shape>
                      <o:OLEObject Type="Embed" ProgID="Equation.DSMT4" ShapeID="_x0000_i1087" DrawAspect="Content" ObjectID="_1768055285" r:id="rId128"/>
                    </w:object>
                  </w:r>
                </w:p>
              </w:tc>
              <w:tc>
                <w:tcPr>
                  <w:tcW w:w="771" w:type="dxa"/>
                </w:tcPr>
                <w:p w14:paraId="641A0F16" w14:textId="058A3AA1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80" w:dyaOrig="400" w14:anchorId="1946F06B">
                      <v:shape id="_x0000_i1088" type="#_x0000_t75" style="width:29.25pt;height:20.25pt" o:ole="">
                        <v:imagedata r:id="rId129" o:title=""/>
                      </v:shape>
                      <o:OLEObject Type="Embed" ProgID="Equation.DSMT4" ShapeID="_x0000_i1088" DrawAspect="Content" ObjectID="_1768055286" r:id="rId130"/>
                    </w:object>
                  </w:r>
                </w:p>
              </w:tc>
              <w:tc>
                <w:tcPr>
                  <w:tcW w:w="752" w:type="dxa"/>
                </w:tcPr>
                <w:p w14:paraId="56C1A711" w14:textId="7DA852EC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60" w:dyaOrig="400" w14:anchorId="5181F051">
                      <v:shape id="_x0000_i1089" type="#_x0000_t75" style="width:27.75pt;height:20.25pt" o:ole="">
                        <v:imagedata r:id="rId131" o:title=""/>
                      </v:shape>
                      <o:OLEObject Type="Embed" ProgID="Equation.DSMT4" ShapeID="_x0000_i1089" DrawAspect="Content" ObjectID="_1768055287" r:id="rId132"/>
                    </w:object>
                  </w:r>
                </w:p>
              </w:tc>
              <w:tc>
                <w:tcPr>
                  <w:tcW w:w="771" w:type="dxa"/>
                </w:tcPr>
                <w:p w14:paraId="5E331C7A" w14:textId="3B5D0184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80" w:dyaOrig="400" w14:anchorId="00ED3D27">
                      <v:shape id="_x0000_i1090" type="#_x0000_t75" style="width:29.25pt;height:20.25pt" o:ole="">
                        <v:imagedata r:id="rId133" o:title=""/>
                      </v:shape>
                      <o:OLEObject Type="Embed" ProgID="Equation.DSMT4" ShapeID="_x0000_i1090" DrawAspect="Content" ObjectID="_1768055288" r:id="rId134"/>
                    </w:object>
                  </w:r>
                </w:p>
              </w:tc>
              <w:tc>
                <w:tcPr>
                  <w:tcW w:w="902" w:type="dxa"/>
                </w:tcPr>
                <w:p w14:paraId="69D86456" w14:textId="2D9B5F16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60" w:dyaOrig="400" w14:anchorId="1F2336C0">
                      <v:shape id="_x0000_i1091" type="#_x0000_t75" style="width:27.75pt;height:20.25pt" o:ole="">
                        <v:imagedata r:id="rId135" o:title=""/>
                      </v:shape>
                      <o:OLEObject Type="Embed" ProgID="Equation.DSMT4" ShapeID="_x0000_i1091" DrawAspect="Content" ObjectID="_1768055289" r:id="rId136"/>
                    </w:object>
                  </w:r>
                </w:p>
              </w:tc>
              <w:tc>
                <w:tcPr>
                  <w:tcW w:w="704" w:type="dxa"/>
                </w:tcPr>
                <w:p w14:paraId="2D8E264A" w14:textId="4172FD5A" w:rsidR="00E342DB" w:rsidRPr="004F0AE0" w:rsidRDefault="00C024A9" w:rsidP="00C024A9">
                  <w:pPr>
                    <w:bidi/>
                    <w:jc w:val="right"/>
                  </w:pPr>
                  <w:r w:rsidRPr="004F0AE0">
                    <w:rPr>
                      <w:position w:val="-14"/>
                    </w:rPr>
                    <w:object w:dxaOrig="580" w:dyaOrig="400" w14:anchorId="53962717">
                      <v:shape id="_x0000_i1092" type="#_x0000_t75" style="width:29.25pt;height:20.25pt" o:ole="">
                        <v:imagedata r:id="rId137" o:title=""/>
                      </v:shape>
                      <o:OLEObject Type="Embed" ProgID="Equation.DSMT4" ShapeID="_x0000_i1092" DrawAspect="Content" ObjectID="_1768055290" r:id="rId138"/>
                    </w:object>
                  </w:r>
                </w:p>
              </w:tc>
            </w:tr>
          </w:tbl>
          <w:p w14:paraId="33ADC965" w14:textId="7AC7FD5E" w:rsidR="00E342DB" w:rsidRPr="00E342DB" w:rsidRDefault="00E342DB" w:rsidP="00E342DB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</w:p>
          <w:p w14:paraId="0F19090C" w14:textId="69138AE0" w:rsidR="00E342DB" w:rsidRPr="00FF3396" w:rsidRDefault="008B6BE7" w:rsidP="005B2AC4">
            <w:pPr>
              <w:pStyle w:val="Paragraphedeliste"/>
              <w:numPr>
                <w:ilvl w:val="3"/>
                <w:numId w:val="25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FF339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تعيين احتمال الأحداث:</w:t>
            </w:r>
          </w:p>
          <w:p w14:paraId="2DC3B30E" w14:textId="77777777" w:rsidR="008B6BE7" w:rsidRPr="005B2AC4" w:rsidRDefault="008B6BE7" w:rsidP="008B6BE7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28"/>
              <w:rPr>
                <w:rFonts w:eastAsia="Calibri" w:cstheme="minorHAnsi"/>
                <w:color w:val="FF0000"/>
                <w:sz w:val="28"/>
                <w:szCs w:val="28"/>
                <w:lang w:bidi="ar-DZ"/>
              </w:rPr>
            </w:pPr>
          </w:p>
          <w:p w14:paraId="264438A3" w14:textId="2437D586" w:rsidR="00E342DB" w:rsidRDefault="008B6BE7" w:rsidP="00E342DB">
            <w:pPr>
              <w:tabs>
                <w:tab w:val="left" w:pos="3874"/>
              </w:tabs>
              <w:bidi/>
              <w:rPr>
                <w:rtl/>
              </w:rPr>
            </w:pPr>
            <w:r w:rsidRPr="00880F22">
              <w:rPr>
                <w:position w:val="-24"/>
              </w:rPr>
              <w:object w:dxaOrig="1080" w:dyaOrig="620" w14:anchorId="385D0C82">
                <v:shape id="_x0000_i1093" type="#_x0000_t75" style="width:54pt;height:30.75pt" o:ole="">
                  <v:imagedata r:id="rId139" o:title=""/>
                </v:shape>
                <o:OLEObject Type="Embed" ProgID="Equation.DSMT4" ShapeID="_x0000_i1093" DrawAspect="Content" ObjectID="_1768055291" r:id="rId140"/>
              </w:object>
            </w:r>
            <w:r>
              <w:rPr>
                <w:rFonts w:hint="cs"/>
                <w:rtl/>
              </w:rPr>
              <w:t xml:space="preserve"> ،  </w:t>
            </w:r>
            <w:r w:rsidR="001C3867" w:rsidRPr="00880F22">
              <w:rPr>
                <w:position w:val="-24"/>
              </w:rPr>
              <w:object w:dxaOrig="1080" w:dyaOrig="620" w14:anchorId="3E21C2A9">
                <v:shape id="_x0000_i1179" type="#_x0000_t75" style="width:54pt;height:30.75pt" o:ole="">
                  <v:imagedata r:id="rId141" o:title=""/>
                </v:shape>
                <o:OLEObject Type="Embed" ProgID="Equation.DSMT4" ShapeID="_x0000_i1179" DrawAspect="Content" ObjectID="_1768055292" r:id="rId142"/>
              </w:object>
            </w:r>
            <w:r>
              <w:rPr>
                <w:rFonts w:hint="cs"/>
                <w:rtl/>
              </w:rPr>
              <w:t xml:space="preserve">   ،  </w:t>
            </w:r>
            <w:r w:rsidRPr="00880F22">
              <w:rPr>
                <w:position w:val="-24"/>
              </w:rPr>
              <w:object w:dxaOrig="1080" w:dyaOrig="620" w14:anchorId="06FA269A">
                <v:shape id="_x0000_i1095" type="#_x0000_t75" style="width:54pt;height:30.75pt" o:ole="">
                  <v:imagedata r:id="rId143" o:title=""/>
                </v:shape>
                <o:OLEObject Type="Embed" ProgID="Equation.DSMT4" ShapeID="_x0000_i1095" DrawAspect="Content" ObjectID="_1768055293" r:id="rId144"/>
              </w:object>
            </w:r>
            <w:r>
              <w:rPr>
                <w:rFonts w:hint="cs"/>
                <w:rtl/>
              </w:rPr>
              <w:t xml:space="preserve"> ،  </w:t>
            </w:r>
            <w:r w:rsidRPr="00880F22">
              <w:rPr>
                <w:position w:val="-24"/>
              </w:rPr>
              <w:object w:dxaOrig="1100" w:dyaOrig="620" w14:anchorId="1AFAB7D9">
                <v:shape id="_x0000_i1096" type="#_x0000_t75" style="width:54.75pt;height:30.75pt" o:ole="">
                  <v:imagedata r:id="rId145" o:title=""/>
                </v:shape>
                <o:OLEObject Type="Embed" ProgID="Equation.DSMT4" ShapeID="_x0000_i1096" DrawAspect="Content" ObjectID="_1768055294" r:id="rId146"/>
              </w:object>
            </w:r>
          </w:p>
          <w:p w14:paraId="70894FD7" w14:textId="5EC8EA2F" w:rsidR="008B6BE7" w:rsidRDefault="008B6BE7" w:rsidP="008B6BE7">
            <w:pPr>
              <w:tabs>
                <w:tab w:val="left" w:pos="3874"/>
              </w:tabs>
              <w:bidi/>
            </w:pPr>
          </w:p>
          <w:p w14:paraId="5CCCE94F" w14:textId="1B745412" w:rsidR="008B6BE7" w:rsidRPr="008B6BE7" w:rsidRDefault="001C3867" w:rsidP="008B6BE7">
            <w:pPr>
              <w:pStyle w:val="Paragraphedeliste"/>
              <w:numPr>
                <w:ilvl w:val="3"/>
                <w:numId w:val="25"/>
              </w:numPr>
              <w:tabs>
                <w:tab w:val="left" w:pos="3874"/>
              </w:tabs>
              <w:bidi/>
              <w:spacing w:after="0" w:line="240" w:lineRule="auto"/>
              <w:ind w:left="453" w:hanging="425"/>
              <w:rPr>
                <w:rFonts w:eastAsia="Calibri"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1C3867">
              <w:rPr>
                <w:position w:val="-10"/>
              </w:rPr>
              <w:object w:dxaOrig="1340" w:dyaOrig="320" w14:anchorId="0985120C">
                <v:shape id="_x0000_i1181" type="#_x0000_t75" style="width:66.75pt;height:15.75pt" o:ole="">
                  <v:imagedata r:id="rId147" o:title=""/>
                </v:shape>
                <o:OLEObject Type="Embed" ProgID="Equation.DSMT4" ShapeID="_x0000_i1181" DrawAspect="Content" ObjectID="_1768055295" r:id="rId148"/>
              </w:object>
            </w:r>
            <w:r w:rsidR="00103543">
              <w:rPr>
                <w:rFonts w:hint="cs"/>
                <w:rtl/>
              </w:rPr>
              <w:t xml:space="preserve"> ،  </w:t>
            </w:r>
            <w:r w:rsidRPr="00880F22">
              <w:rPr>
                <w:position w:val="-24"/>
              </w:rPr>
              <w:object w:dxaOrig="1500" w:dyaOrig="620" w14:anchorId="78F148D9">
                <v:shape id="_x0000_i1183" type="#_x0000_t75" style="width:75pt;height:30.75pt" o:ole="">
                  <v:imagedata r:id="rId149" o:title=""/>
                </v:shape>
                <o:OLEObject Type="Embed" ProgID="Equation.DSMT4" ShapeID="_x0000_i1183" DrawAspect="Content" ObjectID="_1768055296" r:id="rId150"/>
              </w:object>
            </w:r>
            <w:r w:rsidR="00FC4464">
              <w:rPr>
                <w:rFonts w:hint="cs"/>
                <w:rtl/>
              </w:rPr>
              <w:t xml:space="preserve"> ، </w:t>
            </w:r>
            <w:r w:rsidR="00FC4464">
              <w:rPr>
                <w:rtl/>
              </w:rPr>
              <w:br/>
            </w:r>
            <w:r w:rsidR="00FC4464" w:rsidRPr="00880F22">
              <w:rPr>
                <w:position w:val="-14"/>
              </w:rPr>
              <w:object w:dxaOrig="3680" w:dyaOrig="400" w14:anchorId="5C38CC61">
                <v:shape id="_x0000_i1099" type="#_x0000_t75" style="width:183.75pt;height:20.25pt" o:ole="">
                  <v:imagedata r:id="rId151" o:title=""/>
                </v:shape>
                <o:OLEObject Type="Embed" ProgID="Equation.DSMT4" ShapeID="_x0000_i1099" DrawAspect="Content" ObjectID="_1768055297" r:id="rId152"/>
              </w:object>
            </w:r>
            <w:r w:rsidR="00FC4464">
              <w:br/>
            </w:r>
            <w:r w:rsidR="00FC4464">
              <w:rPr>
                <w:rFonts w:hint="cs"/>
                <w:rtl/>
              </w:rPr>
              <w:t xml:space="preserve">ومنه:  </w:t>
            </w:r>
            <w:r w:rsidRPr="00FC4464">
              <w:rPr>
                <w:position w:val="-24"/>
              </w:rPr>
              <w:object w:dxaOrig="2480" w:dyaOrig="620" w14:anchorId="2F9A1818">
                <v:shape id="_x0000_i1186" type="#_x0000_t75" style="width:123.75pt;height:30.75pt" o:ole="">
                  <v:imagedata r:id="rId153" o:title=""/>
                </v:shape>
                <o:OLEObject Type="Embed" ProgID="Equation.DSMT4" ShapeID="_x0000_i1186" DrawAspect="Content" ObjectID="_1768055298" r:id="rId154"/>
              </w:object>
            </w:r>
          </w:p>
          <w:p w14:paraId="2DB8D40A" w14:textId="5B3EF7B7" w:rsidR="00E342DB" w:rsidRDefault="00FC4464" w:rsidP="00E342DB">
            <w:pPr>
              <w:tabs>
                <w:tab w:val="left" w:pos="3874"/>
              </w:tabs>
              <w:bidi/>
              <w:rPr>
                <w:rFonts w:eastAsia="Calibri" w:cstheme="minorHAnsi"/>
                <w:color w:val="FF0000"/>
                <w:sz w:val="28"/>
                <w:szCs w:val="28"/>
                <w:lang w:bidi="ar-DZ"/>
              </w:rPr>
            </w:pPr>
            <w:r w:rsidRPr="00880F22">
              <w:rPr>
                <w:position w:val="-14"/>
              </w:rPr>
              <w:object w:dxaOrig="3700" w:dyaOrig="400" w14:anchorId="5D319C11">
                <v:shape id="_x0000_i1101" type="#_x0000_t75" style="width:185.25pt;height:20.25pt" o:ole="">
                  <v:imagedata r:id="rId155" o:title=""/>
                </v:shape>
                <o:OLEObject Type="Embed" ProgID="Equation.DSMT4" ShapeID="_x0000_i1101" DrawAspect="Content" ObjectID="_1768055299" r:id="rId156"/>
              </w:object>
            </w:r>
            <w:r>
              <w:rPr>
                <w:rFonts w:hint="cs"/>
                <w:rtl/>
              </w:rPr>
              <w:t xml:space="preserve"> ومنه:</w:t>
            </w:r>
            <w:r>
              <w:rPr>
                <w:rtl/>
              </w:rPr>
              <w:br/>
            </w:r>
            <w:r w:rsidR="001C3867" w:rsidRPr="00880F22">
              <w:rPr>
                <w:position w:val="-24"/>
              </w:rPr>
              <w:object w:dxaOrig="2980" w:dyaOrig="620" w14:anchorId="6674780F">
                <v:shape id="_x0000_i1188" type="#_x0000_t75" style="width:149.25pt;height:30.75pt" o:ole="">
                  <v:imagedata r:id="rId157" o:title=""/>
                </v:shape>
                <o:OLEObject Type="Embed" ProgID="Equation.DSMT4" ShapeID="_x0000_i1188" DrawAspect="Content" ObjectID="_1768055300" r:id="rId158"/>
              </w:object>
            </w:r>
          </w:p>
          <w:p w14:paraId="15F18ADC" w14:textId="77777777" w:rsidR="00E342DB" w:rsidRDefault="00E342DB" w:rsidP="00E342DB">
            <w:pPr>
              <w:tabs>
                <w:tab w:val="left" w:pos="3874"/>
              </w:tabs>
              <w:bidi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</w:p>
          <w:p w14:paraId="447D20A9" w14:textId="0A01F196" w:rsidR="00E342DB" w:rsidRPr="00FF3396" w:rsidRDefault="00023F2E" w:rsidP="00E342DB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FF339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الثاني:</w:t>
            </w:r>
          </w:p>
          <w:p w14:paraId="015215E4" w14:textId="7AF85BBC" w:rsidR="00B1431B" w:rsidRPr="00EC4FD5" w:rsidRDefault="00D97D3F" w:rsidP="00D97D3F">
            <w:pPr>
              <w:bidi/>
              <w:ind w:left="401"/>
              <w:rPr>
                <w:rFonts w:eastAsia="Calibri" w:cstheme="minorHAnsi"/>
                <w:color w:val="000000"/>
                <w:sz w:val="28"/>
                <w:szCs w:val="28"/>
                <w:rtl/>
                <w:lang w:bidi="ar-DZ"/>
              </w:rPr>
            </w:pPr>
            <w:r w:rsidRPr="00EC4FD5">
              <w:rPr>
                <w:rFonts w:cstheme="minorHAnsi"/>
                <w:position w:val="-14"/>
                <w:sz w:val="28"/>
                <w:szCs w:val="28"/>
              </w:rPr>
              <w:object w:dxaOrig="1420" w:dyaOrig="400" w14:anchorId="215A12B9">
                <v:shape id="_x0000_i1103" type="#_x0000_t75" style="width:71.25pt;height:20.25pt" o:ole="">
                  <v:imagedata r:id="rId159" o:title=""/>
                </v:shape>
                <o:OLEObject Type="Embed" ProgID="Equation.DSMT4" ShapeID="_x0000_i1103" DrawAspect="Content" ObjectID="_1768055301" r:id="rId160"/>
              </w:object>
            </w:r>
            <w:r w:rsidR="00B1431B" w:rsidRPr="00EC4FD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             </w:t>
            </w:r>
            <w:r w:rsidR="00B1431B" w:rsidRPr="00EC4FD5">
              <w:rPr>
                <w:rFonts w:cstheme="minorHAnsi"/>
                <w:position w:val="-24"/>
                <w:sz w:val="28"/>
                <w:szCs w:val="28"/>
              </w:rPr>
              <w:object w:dxaOrig="1480" w:dyaOrig="620" w14:anchorId="178D10E9">
                <v:shape id="_x0000_i1104" type="#_x0000_t75" style="width:74.25pt;height:30.75pt" o:ole="">
                  <v:imagedata r:id="rId27" o:title=""/>
                </v:shape>
                <o:OLEObject Type="Embed" ProgID="Equation.DSMT4" ShapeID="_x0000_i1104" DrawAspect="Content" ObjectID="_1768055302" r:id="rId161"/>
              </w:object>
            </w:r>
            <w:r w:rsidR="00B1431B" w:rsidRPr="00EC4FD5">
              <w:rPr>
                <w:rFonts w:cstheme="minorHAnsi"/>
                <w:sz w:val="28"/>
                <w:szCs w:val="28"/>
                <w:rtl/>
              </w:rPr>
              <w:t xml:space="preserve"> .</w:t>
            </w:r>
            <w:r w:rsidR="00B1431B" w:rsidRPr="00EC4FD5">
              <w:rPr>
                <w:rFonts w:cstheme="minorHAnsi"/>
                <w:b/>
                <w:sz w:val="28"/>
                <w:szCs w:val="28"/>
                <w:u w:val="single"/>
                <w:rtl/>
              </w:rPr>
              <w:br/>
            </w:r>
            <w:r w:rsidR="00B1431B" w:rsidRPr="00EC4FD5">
              <w:rPr>
                <w:rFonts w:cstheme="minorHAnsi"/>
                <w:sz w:val="28"/>
                <w:szCs w:val="28"/>
                <w:rtl/>
              </w:rPr>
              <w:t xml:space="preserve">  </w:t>
            </w:r>
          </w:p>
          <w:p w14:paraId="6B892A42" w14:textId="2FD8DFC2" w:rsidR="00D97D3F" w:rsidRPr="00FF3396" w:rsidRDefault="00D97D3F" w:rsidP="00D97D3F">
            <w:pPr>
              <w:pStyle w:val="Paragraphedeliste"/>
              <w:numPr>
                <w:ilvl w:val="3"/>
                <w:numId w:val="27"/>
              </w:numPr>
              <w:bidi/>
              <w:spacing w:after="0" w:line="240" w:lineRule="auto"/>
              <w:ind w:left="360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FF339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</w:t>
            </w:r>
            <w:r w:rsidR="00B1431B"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تحقق أنه من أجل كل عدد حقيقي </w:t>
            </w:r>
            <w:r w:rsidR="00B1431B" w:rsidRPr="00FF3396">
              <w:rPr>
                <w:b/>
                <w:bCs/>
                <w:color w:val="FF0000"/>
                <w:position w:val="-6"/>
              </w:rPr>
              <w:object w:dxaOrig="200" w:dyaOrig="220" w14:anchorId="36F08FB8">
                <v:shape id="_x0000_i1105" type="#_x0000_t75" style="width:9.75pt;height:11.25pt" o:ole="">
                  <v:imagedata r:id="rId35" o:title=""/>
                </v:shape>
                <o:OLEObject Type="Embed" ProgID="Equation.DSMT4" ShapeID="_x0000_i1105" DrawAspect="Content" ObjectID="_1768055303" r:id="rId162"/>
              </w:object>
            </w:r>
            <w:r w:rsidR="00B1431B"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>من</w:t>
            </w:r>
            <w:r w:rsidR="00B1431B" w:rsidRPr="00FF3396">
              <w:rPr>
                <w:b/>
                <w:bCs/>
                <w:color w:val="FF0000"/>
                <w:position w:val="-14"/>
              </w:rPr>
              <w:object w:dxaOrig="880" w:dyaOrig="400" w14:anchorId="45C65258">
                <v:shape id="_x0000_i1106" type="#_x0000_t75" style="width:44.25pt;height:20.25pt" o:ole="">
                  <v:imagedata r:id="rId25" o:title=""/>
                </v:shape>
                <o:OLEObject Type="Embed" ProgID="Equation.DSMT4" ShapeID="_x0000_i1106" DrawAspect="Content" ObjectID="_1768055304" r:id="rId163"/>
              </w:object>
            </w:r>
            <w:r w:rsidR="00B1431B" w:rsidRPr="00FF3396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B1431B"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 فإن: </w:t>
            </w:r>
            <w:r w:rsidR="00B1431B" w:rsidRPr="00FF3396">
              <w:rPr>
                <w:b/>
                <w:bCs/>
                <w:color w:val="FF0000"/>
                <w:position w:val="-24"/>
              </w:rPr>
              <w:object w:dxaOrig="1700" w:dyaOrig="620" w14:anchorId="6451E544">
                <v:shape id="_x0000_i1107" type="#_x0000_t75" style="width:84.75pt;height:30.75pt" o:ole="">
                  <v:imagedata r:id="rId38" o:title=""/>
                </v:shape>
                <o:OLEObject Type="Embed" ProgID="Equation.DSMT4" ShapeID="_x0000_i1107" DrawAspect="Content" ObjectID="_1768055305" r:id="rId164"/>
              </w:object>
            </w:r>
            <w:r w:rsidR="00B1431B"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3CE603D9" w14:textId="39BD09DA" w:rsidR="00D97D3F" w:rsidRDefault="00D97D3F" w:rsidP="00D97D3F">
            <w:pPr>
              <w:bidi/>
              <w:rPr>
                <w:rFonts w:cstheme="minorHAnsi"/>
                <w:b/>
                <w:sz w:val="28"/>
                <w:szCs w:val="28"/>
                <w:u w:val="single"/>
                <w:rtl/>
              </w:rPr>
            </w:pPr>
            <w:r w:rsidRPr="00EC4FD5">
              <w:rPr>
                <w:position w:val="-24"/>
              </w:rPr>
              <w:object w:dxaOrig="5360" w:dyaOrig="660" w14:anchorId="25717BEB">
                <v:shape id="_x0000_i1108" type="#_x0000_t75" style="width:267pt;height:33pt" o:ole="">
                  <v:imagedata r:id="rId165" o:title=""/>
                </v:shape>
                <o:OLEObject Type="Embed" ProgID="Equation.DSMT4" ShapeID="_x0000_i1108" DrawAspect="Content" ObjectID="_1768055306" r:id="rId166"/>
              </w:object>
            </w:r>
          </w:p>
          <w:p w14:paraId="13769AE5" w14:textId="4821104B" w:rsidR="00D97D3F" w:rsidRDefault="00D97D3F" w:rsidP="00D97D3F">
            <w:pPr>
              <w:bidi/>
              <w:rPr>
                <w:rFonts w:cstheme="minorHAnsi"/>
                <w:b/>
                <w:sz w:val="28"/>
                <w:szCs w:val="28"/>
                <w:u w:val="single"/>
                <w:rtl/>
              </w:rPr>
            </w:pPr>
          </w:p>
          <w:p w14:paraId="3F70D4B7" w14:textId="37A79D0C" w:rsidR="00B1431B" w:rsidRPr="00FF3396" w:rsidRDefault="00B1431B" w:rsidP="00D97D3F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left="360" w:right="-284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>كيف</w:t>
            </w:r>
            <w:r w:rsidR="00D97D3F" w:rsidRPr="00FF339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>ية</w: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 يمكن إنشاء المنحنى الدالة </w:t>
            </w:r>
            <w:r w:rsidRPr="00FF3396">
              <w:rPr>
                <w:b/>
                <w:bCs/>
                <w:color w:val="FF0000"/>
                <w:position w:val="-16"/>
              </w:rPr>
              <w:object w:dxaOrig="540" w:dyaOrig="440" w14:anchorId="34D53FBD">
                <v:shape id="_x0000_i1109" type="#_x0000_t75" style="width:27pt;height:21.75pt" o:ole="">
                  <v:imagedata r:id="rId29" o:title=""/>
                </v:shape>
                <o:OLEObject Type="Embed" ProgID="Equation.DSMT4" ShapeID="_x0000_i1109" DrawAspect="Content" ObjectID="_1768055307" r:id="rId167"/>
              </w:objec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انطلاقا من </w:t>
            </w:r>
            <w:r w:rsidRPr="00FF3396">
              <w:rPr>
                <w:b/>
                <w:bCs/>
                <w:color w:val="FF0000"/>
                <w:position w:val="-14"/>
              </w:rPr>
              <w:object w:dxaOrig="420" w:dyaOrig="400" w14:anchorId="73FB0DEC">
                <v:shape id="_x0000_i1110" type="#_x0000_t75" style="width:21pt;height:20.25pt" o:ole="">
                  <v:imagedata r:id="rId33" o:title=""/>
                </v:shape>
                <o:OLEObject Type="Embed" ProgID="Equation.DSMT4" ShapeID="_x0000_i1110" DrawAspect="Content" ObjectID="_1768055308" r:id="rId168"/>
              </w:object>
            </w:r>
            <w:r w:rsidRPr="00FF3396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14:paraId="43E54A01" w14:textId="7BDE33D2" w:rsidR="00023F2E" w:rsidRPr="00B1431B" w:rsidRDefault="00D97D3F" w:rsidP="00023F2E">
            <w:pPr>
              <w:tabs>
                <w:tab w:val="left" w:pos="3874"/>
              </w:tabs>
              <w:bidi/>
              <w:rPr>
                <w:rFonts w:eastAsia="Calibri" w:cstheme="minorHAnsi"/>
                <w:color w:val="FF0000"/>
                <w:sz w:val="28"/>
                <w:szCs w:val="28"/>
                <w:lang w:bidi="ar-DZ"/>
              </w:rPr>
            </w:pPr>
            <w:r w:rsidRPr="00EC4FD5">
              <w:rPr>
                <w:position w:val="-16"/>
              </w:rPr>
              <w:object w:dxaOrig="540" w:dyaOrig="440" w14:anchorId="18C28942">
                <v:shape id="_x0000_i1111" type="#_x0000_t75" style="width:27pt;height:21.75pt" o:ole="">
                  <v:imagedata r:id="rId29" o:title=""/>
                </v:shape>
                <o:OLEObject Type="Embed" ProgID="Equation.DSMT4" ShapeID="_x0000_i1111" DrawAspect="Content" ObjectID="_1768055309" r:id="rId169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هو صورة </w:t>
            </w:r>
            <w:r w:rsidRPr="00EC4FD5">
              <w:rPr>
                <w:position w:val="-14"/>
              </w:rPr>
              <w:object w:dxaOrig="420" w:dyaOrig="400" w14:anchorId="6FC00219">
                <v:shape id="_x0000_i1112" type="#_x0000_t75" style="width:21pt;height:20.25pt" o:ole="">
                  <v:imagedata r:id="rId33" o:title=""/>
                </v:shape>
                <o:OLEObject Type="Embed" ProgID="Equation.DSMT4" ShapeID="_x0000_i1112" DrawAspect="Content" ObjectID="_1768055310" r:id="rId170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بالانسحاب ال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ذي شعاعه </w:t>
            </w:r>
            <w:r w:rsidRPr="00880F22">
              <w:rPr>
                <w:position w:val="-30"/>
              </w:rPr>
              <w:object w:dxaOrig="700" w:dyaOrig="720" w14:anchorId="79A2F6AD">
                <v:shape id="_x0000_i1113" type="#_x0000_t75" style="width:35.25pt;height:36pt" o:ole="">
                  <v:imagedata r:id="rId171" o:title=""/>
                </v:shape>
                <o:OLEObject Type="Embed" ProgID="Equation.DSMT4" ShapeID="_x0000_i1113" DrawAspect="Content" ObjectID="_1768055311" r:id="rId172"/>
              </w:object>
            </w:r>
          </w:p>
          <w:p w14:paraId="5FD53C88" w14:textId="0457D2B5" w:rsidR="007107D6" w:rsidRPr="003C7013" w:rsidRDefault="009361C2" w:rsidP="003C7013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left="360"/>
              <w:rPr>
                <w:rFonts w:cstheme="minorHAnsi"/>
                <w:b/>
                <w:sz w:val="28"/>
                <w:szCs w:val="28"/>
                <w:u w:val="single"/>
                <w:rtl/>
              </w:rPr>
            </w:pPr>
            <w:r w:rsidRPr="00FF3396">
              <w:rPr>
                <w:b/>
                <w:bCs/>
                <w:color w:val="FF0000"/>
                <w:position w:val="-10"/>
              </w:rPr>
              <w:object w:dxaOrig="220" w:dyaOrig="260" w14:anchorId="64F177EE">
                <v:shape id="_x0000_i1114" type="#_x0000_t75" style="width:11.25pt;height:12.75pt" o:ole="">
                  <v:imagedata r:id="rId42" o:title=""/>
                </v:shape>
                <o:OLEObject Type="Embed" ProgID="Equation.DSMT4" ShapeID="_x0000_i1114" DrawAspect="Content" ObjectID="_1768055312" r:id="rId173"/>
              </w:objec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 دالة معرفة على</w:t>
            </w:r>
            <w:r w:rsidRPr="00FF3396">
              <w:rPr>
                <w:b/>
                <w:bCs/>
                <w:color w:val="FF0000"/>
                <w:position w:val="-4"/>
              </w:rPr>
              <w:object w:dxaOrig="260" w:dyaOrig="260" w14:anchorId="1E92C30C">
                <v:shape id="_x0000_i1115" type="#_x0000_t75" style="width:12.75pt;height:13.5pt" o:ole="">
                  <v:imagedata r:id="rId44" o:title=""/>
                </v:shape>
                <o:OLEObject Type="Embed" ProgID="Equation.DSMT4" ShapeID="_x0000_i1115" DrawAspect="Content" ObjectID="_1768055313" r:id="rId174"/>
              </w:objec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 بالعبارة:  </w:t>
            </w:r>
            <w:r w:rsidRPr="00FF3396">
              <w:rPr>
                <w:b/>
                <w:bCs/>
                <w:color w:val="FF0000"/>
                <w:position w:val="-16"/>
              </w:rPr>
              <w:object w:dxaOrig="1340" w:dyaOrig="440" w14:anchorId="7F51782D">
                <v:shape id="_x0000_i1116" type="#_x0000_t75" style="width:66.75pt;height:21.75pt" o:ole="">
                  <v:imagedata r:id="rId46" o:title=""/>
                </v:shape>
                <o:OLEObject Type="Embed" ProgID="Equation.DSMT4" ShapeID="_x0000_i1116" DrawAspect="Content" ObjectID="_1768055314" r:id="rId175"/>
              </w:objec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br/>
              <w:t xml:space="preserve">أ- تبين ان الدالة </w:t>
            </w:r>
            <w:r w:rsidRPr="00FF3396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</w:rPr>
              <w:object w:dxaOrig="220" w:dyaOrig="260" w14:anchorId="737C47DC">
                <v:shape id="_x0000_i1117" type="#_x0000_t75" style="width:11.25pt;height:12.75pt" o:ole="">
                  <v:imagedata r:id="rId48" o:title=""/>
                </v:shape>
                <o:OLEObject Type="Embed" ProgID="Equation.DSMT4" ShapeID="_x0000_i1117" DrawAspect="Content" ObjectID="_1768055315" r:id="rId176"/>
              </w:objec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 دالة زوجية.</w:t>
            </w:r>
            <w:r>
              <w:rPr>
                <w:rFonts w:eastAsia="Calibri" w:cstheme="minorHAnsi"/>
                <w:color w:val="000000"/>
                <w:sz w:val="28"/>
                <w:szCs w:val="28"/>
                <w:rtl/>
              </w:rPr>
              <w:br/>
            </w:r>
            <w:r w:rsidR="00BB3882" w:rsidRPr="009361C2">
              <w:rPr>
                <w:rFonts w:cstheme="minorHAnsi"/>
                <w:b/>
                <w:sz w:val="28"/>
                <w:szCs w:val="28"/>
                <w:u w:val="single"/>
                <w:rtl/>
              </w:rPr>
              <w:t xml:space="preserve">لدينا: </w:t>
            </w:r>
            <w:r w:rsidR="00BB3882" w:rsidRPr="009361C2">
              <w:rPr>
                <w:position w:val="-14"/>
              </w:rPr>
              <w:object w:dxaOrig="340" w:dyaOrig="380" w14:anchorId="2AF64142">
                <v:shape id="_x0000_i1118" type="#_x0000_t75" style="width:17.25pt;height:18.75pt" o:ole="">
                  <v:imagedata r:id="rId177" o:title=""/>
                </v:shape>
                <o:OLEObject Type="Embed" ProgID="Equation.DSMT4" ShapeID="_x0000_i1118" DrawAspect="Content" ObjectID="_1768055316" r:id="rId178"/>
              </w:object>
            </w:r>
            <w:r w:rsidR="00BB3882" w:rsidRPr="009361C2">
              <w:rPr>
                <w:rFonts w:cstheme="minorHAnsi"/>
                <w:sz w:val="28"/>
                <w:szCs w:val="28"/>
                <w:rtl/>
              </w:rPr>
              <w:t xml:space="preserve"> متناظر بالنسبة للصفر و:</w:t>
            </w:r>
          </w:p>
        </w:tc>
        <w:tc>
          <w:tcPr>
            <w:tcW w:w="5102" w:type="dxa"/>
            <w:tcBorders>
              <w:top w:val="nil"/>
              <w:bottom w:val="nil"/>
              <w:right w:val="nil"/>
            </w:tcBorders>
          </w:tcPr>
          <w:p w14:paraId="7E1F9DBE" w14:textId="77777777" w:rsidR="00E342DB" w:rsidRDefault="00BB3882" w:rsidP="003A4E5C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9361C2">
              <w:rPr>
                <w:position w:val="-14"/>
              </w:rPr>
              <w:object w:dxaOrig="3040" w:dyaOrig="400" w14:anchorId="224ABE1F">
                <v:shape id="_x0000_i1119" type="#_x0000_t75" style="width:152.25pt;height:20.25pt" o:ole="">
                  <v:imagedata r:id="rId179" o:title=""/>
                </v:shape>
                <o:OLEObject Type="Embed" ProgID="Equation.DSMT4" ShapeID="_x0000_i1119" DrawAspect="Content" ObjectID="_1768055317" r:id="rId180"/>
              </w:object>
            </w:r>
            <w:r w:rsidRPr="009361C2">
              <w:rPr>
                <w:rFonts w:cstheme="minorHAnsi"/>
                <w:sz w:val="28"/>
                <w:szCs w:val="28"/>
                <w:rtl/>
              </w:rPr>
              <w:t xml:space="preserve"> ومنه الدالة </w:t>
            </w:r>
            <w:r w:rsidRPr="009361C2">
              <w:rPr>
                <w:position w:val="-10"/>
              </w:rPr>
              <w:object w:dxaOrig="220" w:dyaOrig="260" w14:anchorId="286C6076">
                <v:shape id="_x0000_i1120" type="#_x0000_t75" style="width:11.25pt;height:12.75pt" o:ole="">
                  <v:imagedata r:id="rId42" o:title=""/>
                </v:shape>
                <o:OLEObject Type="Embed" ProgID="Equation.DSMT4" ShapeID="_x0000_i1120" DrawAspect="Content" ObjectID="_1768055318" r:id="rId181"/>
              </w:object>
            </w:r>
            <w:r w:rsidRPr="009361C2">
              <w:rPr>
                <w:rFonts w:cstheme="minorHAnsi"/>
                <w:sz w:val="28"/>
                <w:szCs w:val="28"/>
                <w:rtl/>
              </w:rPr>
              <w:t xml:space="preserve"> دالة زوجية</w:t>
            </w:r>
          </w:p>
          <w:p w14:paraId="0CED054C" w14:textId="11731A83" w:rsidR="00BB3882" w:rsidRPr="006F02C6" w:rsidRDefault="00BB3882" w:rsidP="00BB3882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ب- اشرح كيف يمكن إنشاء المنحنى </w:t>
            </w:r>
            <w:r w:rsidRPr="00FF3396">
              <w:rPr>
                <w:b/>
                <w:bCs/>
                <w:color w:val="FF0000"/>
                <w:position w:val="-16"/>
              </w:rPr>
              <w:object w:dxaOrig="520" w:dyaOrig="440" w14:anchorId="31629C81">
                <v:shape id="_x0000_i1121" type="#_x0000_t75" style="width:26.25pt;height:21.75pt" o:ole="">
                  <v:imagedata r:id="rId50" o:title=""/>
                </v:shape>
                <o:OLEObject Type="Embed" ProgID="Equation.DSMT4" ShapeID="_x0000_i1121" DrawAspect="Content" ObjectID="_1768055319" r:id="rId182"/>
              </w:objec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انطلاقا من المنحنى </w:t>
            </w:r>
            <w:r w:rsidRPr="00FF3396">
              <w:rPr>
                <w:b/>
                <w:bCs/>
                <w:color w:val="FF0000"/>
                <w:position w:val="-16"/>
              </w:rPr>
              <w:object w:dxaOrig="540" w:dyaOrig="440" w14:anchorId="2F1ABBC2">
                <v:shape id="_x0000_i1122" type="#_x0000_t75" style="width:27pt;height:21.75pt" o:ole="">
                  <v:imagedata r:id="rId29" o:title=""/>
                </v:shape>
                <o:OLEObject Type="Embed" ProgID="Equation.DSMT4" ShapeID="_x0000_i1122" DrawAspect="Content" ObjectID="_1768055320" r:id="rId183"/>
              </w:object>
            </w:r>
            <w:r>
              <w:rPr>
                <w:rFonts w:cstheme="minorHAnsi"/>
                <w:sz w:val="28"/>
                <w:szCs w:val="28"/>
                <w:rtl/>
              </w:rPr>
              <w:br/>
            </w:r>
            <w:r w:rsidR="006F02C6" w:rsidRPr="00FF3396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لدينا:</w:t>
            </w:r>
            <w:r w:rsidR="006F02C6" w:rsidRPr="00FF3396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 </w:t>
            </w:r>
            <w:r w:rsidR="006F02C6" w:rsidRPr="006F02C6">
              <w:rPr>
                <w:rFonts w:cstheme="minorHAnsi"/>
                <w:position w:val="-36"/>
                <w:sz w:val="28"/>
                <w:szCs w:val="28"/>
              </w:rPr>
              <w:object w:dxaOrig="2580" w:dyaOrig="840" w14:anchorId="028B4C11">
                <v:shape id="_x0000_i1123" type="#_x0000_t75" style="width:129pt;height:42pt" o:ole="">
                  <v:imagedata r:id="rId184" o:title=""/>
                </v:shape>
                <o:OLEObject Type="Embed" ProgID="Equation.DSMT4" ShapeID="_x0000_i1123" DrawAspect="Content" ObjectID="_1768055321" r:id="rId185"/>
              </w:object>
            </w:r>
          </w:p>
          <w:p w14:paraId="79F29D41" w14:textId="77777777" w:rsidR="006F02C6" w:rsidRPr="00FF3396" w:rsidRDefault="006F02C6" w:rsidP="006F02C6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FF3396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ومنه: </w:t>
            </w:r>
          </w:p>
          <w:p w14:paraId="0CC16197" w14:textId="77777777" w:rsidR="006F02C6" w:rsidRDefault="006F02C6" w:rsidP="006F02C6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6F02C6">
              <w:rPr>
                <w:rFonts w:cstheme="minorHAnsi"/>
                <w:position w:val="-16"/>
                <w:sz w:val="28"/>
                <w:szCs w:val="28"/>
              </w:rPr>
              <w:object w:dxaOrig="520" w:dyaOrig="440" w14:anchorId="6B87BAD3">
                <v:shape id="_x0000_i1124" type="#_x0000_t75" style="width:26.25pt;height:21.75pt" o:ole="">
                  <v:imagedata r:id="rId50" o:title=""/>
                </v:shape>
                <o:OLEObject Type="Embed" ProgID="Equation.DSMT4" ShapeID="_x0000_i1124" DrawAspect="Content" ObjectID="_1768055322" r:id="rId186"/>
              </w:object>
            </w:r>
            <w:r w:rsidRPr="006F02C6">
              <w:rPr>
                <w:rFonts w:cstheme="minorHAnsi"/>
                <w:sz w:val="28"/>
                <w:szCs w:val="28"/>
                <w:rtl/>
              </w:rPr>
              <w:t xml:space="preserve"> ينطبق على </w:t>
            </w:r>
            <w:r w:rsidRPr="006F02C6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10B3380F">
                <v:shape id="_x0000_i1125" type="#_x0000_t75" style="width:27pt;height:21.75pt" o:ole="">
                  <v:imagedata r:id="rId29" o:title=""/>
                </v:shape>
                <o:OLEObject Type="Embed" ProgID="Equation.DSMT4" ShapeID="_x0000_i1125" DrawAspect="Content" ObjectID="_1768055323" r:id="rId187"/>
              </w:object>
            </w:r>
            <w:r w:rsidRPr="006F02C6">
              <w:rPr>
                <w:rFonts w:cstheme="minorHAnsi"/>
                <w:sz w:val="28"/>
                <w:szCs w:val="28"/>
                <w:rtl/>
              </w:rPr>
              <w:t xml:space="preserve"> لما </w:t>
            </w:r>
            <w:r w:rsidRPr="006F02C6">
              <w:rPr>
                <w:rFonts w:cstheme="minorHAnsi"/>
                <w:position w:val="-14"/>
                <w:sz w:val="28"/>
                <w:szCs w:val="28"/>
              </w:rPr>
              <w:object w:dxaOrig="1100" w:dyaOrig="400" w14:anchorId="37E49DFA">
                <v:shape id="_x0000_i1126" type="#_x0000_t75" style="width:54.75pt;height:20.25pt" o:ole="">
                  <v:imagedata r:id="rId188" o:title=""/>
                </v:shape>
                <o:OLEObject Type="Embed" ProgID="Equation.DSMT4" ShapeID="_x0000_i1126" DrawAspect="Content" ObjectID="_1768055324" r:id="rId189"/>
              </w:object>
            </w:r>
            <w:r w:rsidRPr="006F02C6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6F02C6">
              <w:rPr>
                <w:rFonts w:cstheme="minorHAnsi" w:hint="cs"/>
                <w:sz w:val="28"/>
                <w:szCs w:val="28"/>
                <w:rtl/>
              </w:rPr>
              <w:t>ونكمل</w:t>
            </w:r>
            <w:r w:rsidRPr="006F02C6">
              <w:rPr>
                <w:rFonts w:cstheme="minorHAnsi"/>
                <w:sz w:val="28"/>
                <w:szCs w:val="28"/>
                <w:rtl/>
              </w:rPr>
              <w:t xml:space="preserve"> الرسم بالتناظر بالنسبة لمحور التراتيب لان الدالة زوجية</w:t>
            </w:r>
          </w:p>
          <w:p w14:paraId="73B50708" w14:textId="55D563EF" w:rsidR="006F02C6" w:rsidRPr="00FF3396" w:rsidRDefault="006F02C6" w:rsidP="006F02C6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left="360" w:right="-284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FF3396">
              <w:rPr>
                <w:b/>
                <w:bCs/>
                <w:color w:val="FF0000"/>
                <w:position w:val="-6"/>
              </w:rPr>
              <w:object w:dxaOrig="200" w:dyaOrig="279" w14:anchorId="22120B96">
                <v:shape id="_x0000_i1127" type="#_x0000_t75" style="width:9.75pt;height:14.25pt" o:ole="">
                  <v:imagedata r:id="rId53" o:title=""/>
                </v:shape>
                <o:OLEObject Type="Embed" ProgID="Equation.DSMT4" ShapeID="_x0000_i1127" DrawAspect="Content" ObjectID="_1768055325" r:id="rId190"/>
              </w:object>
            </w:r>
            <w:r w:rsidRPr="00FF3396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>دالة معرفة على</w: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F3396">
              <w:rPr>
                <w:b/>
                <w:bCs/>
                <w:color w:val="FF0000"/>
                <w:position w:val="-14"/>
              </w:rPr>
              <w:object w:dxaOrig="880" w:dyaOrig="400" w14:anchorId="29534792">
                <v:shape id="_x0000_i1128" type="#_x0000_t75" style="width:44.25pt;height:20.25pt" o:ole="">
                  <v:imagedata r:id="rId55" o:title=""/>
                </v:shape>
                <o:OLEObject Type="Embed" ProgID="Equation.DSMT4" ShapeID="_x0000_i1128" DrawAspect="Content" ObjectID="_1768055326" r:id="rId191"/>
              </w:objec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بالعبارة: </w:t>
            </w:r>
            <w:r w:rsidRPr="00FF3396">
              <w:rPr>
                <w:b/>
                <w:bCs/>
                <w:color w:val="FF0000"/>
                <w:position w:val="-14"/>
              </w:rPr>
              <w:object w:dxaOrig="1260" w:dyaOrig="400" w14:anchorId="7AED69DA">
                <v:shape id="_x0000_i1129" type="#_x0000_t75" style="width:63pt;height:20.25pt" o:ole="">
                  <v:imagedata r:id="rId57" o:title=""/>
                </v:shape>
                <o:OLEObject Type="Embed" ProgID="Equation.DSMT4" ShapeID="_x0000_i1129" DrawAspect="Content" ObjectID="_1768055327" r:id="rId192"/>
              </w:objec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br/>
              <w:t xml:space="preserve">أ- </w:t>
            </w:r>
            <w:r w:rsidRPr="00FF339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دراسة </w: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إشارة العبارة </w:t>
            </w:r>
            <w:r w:rsidRPr="00FF3396">
              <w:rPr>
                <w:b/>
                <w:bCs/>
                <w:color w:val="FF0000"/>
                <w:position w:val="-10"/>
              </w:rPr>
              <w:object w:dxaOrig="240" w:dyaOrig="320" w14:anchorId="0102CAC8">
                <v:shape id="_x0000_i1130" type="#_x0000_t75" style="width:12pt;height:16.5pt" o:ole="">
                  <v:imagedata r:id="rId193" o:title=""/>
                </v:shape>
                <o:OLEObject Type="Embed" ProgID="Equation.DSMT4" ShapeID="_x0000_i1130" DrawAspect="Content" ObjectID="_1768055328" r:id="rId194"/>
              </w:objec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tbl>
            <w:tblPr>
              <w:tblStyle w:val="Grilledutableau"/>
              <w:bidiVisual/>
              <w:tblW w:w="4876" w:type="dxa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22"/>
              <w:gridCol w:w="754"/>
            </w:tblGrid>
            <w:tr w:rsidR="006F02C6" w14:paraId="58CBBAF4" w14:textId="77777777" w:rsidTr="006F02C6">
              <w:tc>
                <w:tcPr>
                  <w:tcW w:w="4122" w:type="dxa"/>
                </w:tcPr>
                <w:p w14:paraId="63647DC9" w14:textId="79C9E0BA" w:rsidR="006F02C6" w:rsidRDefault="00160ED6" w:rsidP="006F02C6">
                  <w:pPr>
                    <w:pStyle w:val="Paragraphedeliste"/>
                    <w:bidi/>
                    <w:spacing w:after="0" w:line="240" w:lineRule="auto"/>
                    <w:ind w:left="0"/>
                    <w:jc w:val="right"/>
                    <w:rPr>
                      <w:rFonts w:eastAsia="Calibri" w:cstheme="minorHAnsi"/>
                      <w:color w:val="000000"/>
                      <w:sz w:val="28"/>
                      <w:szCs w:val="28"/>
                      <w:rtl/>
                    </w:rPr>
                  </w:pPr>
                  <w:r>
                    <w:t xml:space="preserve">   </w:t>
                  </w:r>
                  <w:r w:rsidRPr="00880F22">
                    <w:rPr>
                      <w:position w:val="-4"/>
                    </w:rPr>
                    <w:object w:dxaOrig="380" w:dyaOrig="200" w14:anchorId="603E2293">
                      <v:shape id="_x0000_i1131" type="#_x0000_t75" style="width:18.75pt;height:9.75pt" o:ole="">
                        <v:imagedata r:id="rId195" o:title=""/>
                      </v:shape>
                      <o:OLEObject Type="Embed" ProgID="Equation.DSMT4" ShapeID="_x0000_i1131" DrawAspect="Content" ObjectID="_1768055329" r:id="rId196"/>
                    </w:object>
                  </w:r>
                  <w:r>
                    <w:t xml:space="preserve">                </w:t>
                  </w:r>
                  <w:r w:rsidRPr="00880F22">
                    <w:rPr>
                      <w:position w:val="-4"/>
                    </w:rPr>
                    <w:object w:dxaOrig="300" w:dyaOrig="260" w14:anchorId="443AA44D">
                      <v:shape id="_x0000_i1132" type="#_x0000_t75" style="width:15pt;height:12.75pt" o:ole="">
                        <v:imagedata r:id="rId197" o:title=""/>
                      </v:shape>
                      <o:OLEObject Type="Embed" ProgID="Equation.DSMT4" ShapeID="_x0000_i1132" DrawAspect="Content" ObjectID="_1768055330" r:id="rId198"/>
                    </w:object>
                  </w:r>
                  <w:r>
                    <w:t xml:space="preserve">           </w:t>
                  </w:r>
                  <w:r w:rsidRPr="00160ED6">
                    <w:rPr>
                      <w:position w:val="-6"/>
                    </w:rPr>
                    <w:object w:dxaOrig="499" w:dyaOrig="279" w14:anchorId="40601D55">
                      <v:shape id="_x0000_i1133" type="#_x0000_t75" style="width:24.75pt;height:14.25pt" o:ole="">
                        <v:imagedata r:id="rId199" o:title=""/>
                      </v:shape>
                      <o:OLEObject Type="Embed" ProgID="Equation.DSMT4" ShapeID="_x0000_i1133" DrawAspect="Content" ObjectID="_1768055331" r:id="rId200"/>
                    </w:object>
                  </w:r>
                  <w:r>
                    <w:t xml:space="preserve">                </w:t>
                  </w:r>
                  <w:r w:rsidR="006F02C6">
                    <w:t xml:space="preserve"> </w:t>
                  </w:r>
                  <w:r w:rsidRPr="00880F22">
                    <w:rPr>
                      <w:position w:val="-4"/>
                    </w:rPr>
                    <w:object w:dxaOrig="380" w:dyaOrig="220" w14:anchorId="22B06967">
                      <v:shape id="_x0000_i1134" type="#_x0000_t75" style="width:18.75pt;height:11.25pt" o:ole="">
                        <v:imagedata r:id="rId201" o:title=""/>
                      </v:shape>
                      <o:OLEObject Type="Embed" ProgID="Equation.DSMT4" ShapeID="_x0000_i1134" DrawAspect="Content" ObjectID="_1768055332" r:id="rId202"/>
                    </w:object>
                  </w:r>
                </w:p>
              </w:tc>
              <w:tc>
                <w:tcPr>
                  <w:tcW w:w="754" w:type="dxa"/>
                </w:tcPr>
                <w:p w14:paraId="213A689B" w14:textId="60DB096D" w:rsidR="006F02C6" w:rsidRDefault="006F02C6" w:rsidP="006F02C6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eastAsia="Calibri" w:cstheme="minorHAnsi"/>
                      <w:color w:val="000000"/>
                      <w:sz w:val="28"/>
                      <w:szCs w:val="28"/>
                    </w:rPr>
                  </w:pPr>
                  <w:r w:rsidRPr="00880F22">
                    <w:rPr>
                      <w:position w:val="-6"/>
                    </w:rPr>
                    <w:object w:dxaOrig="200" w:dyaOrig="220" w14:anchorId="6BE8E661">
                      <v:shape id="_x0000_i1135" type="#_x0000_t75" style="width:9.75pt;height:11.25pt" o:ole="">
                        <v:imagedata r:id="rId203" o:title=""/>
                      </v:shape>
                      <o:OLEObject Type="Embed" ProgID="Equation.DSMT4" ShapeID="_x0000_i1135" DrawAspect="Content" ObjectID="_1768055333" r:id="rId204"/>
                    </w:object>
                  </w:r>
                </w:p>
              </w:tc>
            </w:tr>
            <w:tr w:rsidR="006F02C6" w14:paraId="5C696E84" w14:textId="77777777" w:rsidTr="006F02C6">
              <w:tc>
                <w:tcPr>
                  <w:tcW w:w="4122" w:type="dxa"/>
                </w:tcPr>
                <w:p w14:paraId="1AD008C5" w14:textId="0D5F573F" w:rsidR="006F02C6" w:rsidRPr="00D96251" w:rsidRDefault="00D96251" w:rsidP="00D96251">
                  <w:pPr>
                    <w:pStyle w:val="Paragraphedeliste"/>
                    <w:bidi/>
                    <w:spacing w:after="0" w:line="240" w:lineRule="auto"/>
                    <w:rPr>
                      <w:rFonts w:eastAsia="Calibri" w:cstheme="minorHAns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1B37946B" wp14:editId="737C5F33">
                            <wp:simplePos x="0" y="0"/>
                            <wp:positionH relativeFrom="column">
                              <wp:posOffset>899160</wp:posOffset>
                            </wp:positionH>
                            <wp:positionV relativeFrom="paragraph">
                              <wp:posOffset>10794</wp:posOffset>
                            </wp:positionV>
                            <wp:extent cx="0" cy="219075"/>
                            <wp:effectExtent l="0" t="0" r="38100" b="9525"/>
                            <wp:wrapNone/>
                            <wp:docPr id="10" name="Connecteur droit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219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63321D4" id="Connecteur droit 10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8pt,.85pt" to="70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" strokecolor="#4579b8 [3044]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7AB1E898" wp14:editId="5F46DAA3">
                            <wp:simplePos x="0" y="0"/>
                            <wp:positionH relativeFrom="column">
                              <wp:posOffset>1546860</wp:posOffset>
                            </wp:positionH>
                            <wp:positionV relativeFrom="paragraph">
                              <wp:posOffset>172720</wp:posOffset>
                            </wp:positionV>
                            <wp:extent cx="0" cy="400050"/>
                            <wp:effectExtent l="0" t="0" r="38100" b="19050"/>
                            <wp:wrapNone/>
                            <wp:docPr id="8" name="Connecteur droit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000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8BE0A15" id="Connecteur droit 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13.6pt" to="121.8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" strokecolor="#4579b8 [3044]"/>
                        </w:pict>
                      </mc:Fallback>
                    </mc:AlternateContent>
                  </w:r>
                  <w:r w:rsidRPr="00880F22">
                    <w:rPr>
                      <w:position w:val="-4"/>
                    </w:rPr>
                    <w:object w:dxaOrig="200" w:dyaOrig="160" w14:anchorId="10E522F9">
                      <v:shape id="_x0000_i1136" type="#_x0000_t75" style="width:9.75pt;height:8.25pt" o:ole="">
                        <v:imagedata r:id="rId205" o:title=""/>
                      </v:shape>
                      <o:OLEObject Type="Embed" ProgID="Equation.DSMT4" ShapeID="_x0000_i1136" DrawAspect="Content" ObjectID="_1768055334" r:id="rId206"/>
                    </w:objec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    </w:t>
                  </w:r>
                  <w:r w:rsidRPr="00880F22">
                    <w:rPr>
                      <w:position w:val="-6"/>
                    </w:rPr>
                    <w:object w:dxaOrig="200" w:dyaOrig="279" w14:anchorId="1187B04B">
                      <v:shape id="_x0000_i1137" type="#_x0000_t75" style="width:9.75pt;height:14.25pt" o:ole="">
                        <v:imagedata r:id="rId207" o:title=""/>
                      </v:shape>
                      <o:OLEObject Type="Embed" ProgID="Equation.DSMT4" ShapeID="_x0000_i1137" DrawAspect="Content" ObjectID="_1768055335" r:id="rId208"/>
                    </w:object>
                  </w:r>
                  <w:r>
                    <w:rPr>
                      <w:rFonts w:hint="cs"/>
                      <w:rtl/>
                    </w:rPr>
                    <w:t xml:space="preserve">    </w:t>
                  </w:r>
                  <w:r w:rsidRPr="00880F22">
                    <w:rPr>
                      <w:position w:val="-4"/>
                    </w:rPr>
                    <w:object w:dxaOrig="220" w:dyaOrig="220" w14:anchorId="6944A8EC">
                      <v:shape id="_x0000_i1138" type="#_x0000_t75" style="width:11.25pt;height:11.25pt" o:ole="">
                        <v:imagedata r:id="rId209" o:title=""/>
                      </v:shape>
                      <o:OLEObject Type="Embed" ProgID="Equation.DSMT4" ShapeID="_x0000_i1138" DrawAspect="Content" ObjectID="_1768055336" r:id="rId210"/>
                    </w:object>
                  </w:r>
                  <w:r>
                    <w:rPr>
                      <w:rFonts w:hint="cs"/>
                      <w:rtl/>
                    </w:rPr>
                    <w:t xml:space="preserve">                  </w:t>
                  </w:r>
                  <w:r w:rsidRPr="00880F22">
                    <w:rPr>
                      <w:position w:val="-4"/>
                    </w:rPr>
                    <w:object w:dxaOrig="220" w:dyaOrig="220" w14:anchorId="2B9C1C0B">
                      <v:shape id="_x0000_i1139" type="#_x0000_t75" style="width:11.25pt;height:11.25pt" o:ole="">
                        <v:imagedata r:id="rId211" o:title=""/>
                      </v:shape>
                      <o:OLEObject Type="Embed" ProgID="Equation.DSMT4" ShapeID="_x0000_i1139" DrawAspect="Content" ObjectID="_1768055337" r:id="rId212"/>
                    </w:object>
                  </w:r>
                </w:p>
              </w:tc>
              <w:tc>
                <w:tcPr>
                  <w:tcW w:w="754" w:type="dxa"/>
                </w:tcPr>
                <w:p w14:paraId="39ED3726" w14:textId="1D9DD9FA" w:rsidR="006F02C6" w:rsidRDefault="006F02C6" w:rsidP="006F02C6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eastAsia="Calibri" w:cstheme="minorHAnsi"/>
                      <w:color w:val="000000"/>
                      <w:sz w:val="28"/>
                      <w:szCs w:val="28"/>
                      <w:rtl/>
                    </w:rPr>
                  </w:pPr>
                  <w:r w:rsidRPr="00880F22">
                    <w:rPr>
                      <w:position w:val="-6"/>
                    </w:rPr>
                    <w:object w:dxaOrig="740" w:dyaOrig="279" w14:anchorId="30A531F8">
                      <v:shape id="_x0000_i1140" type="#_x0000_t75" style="width:27pt;height:10.5pt" o:ole="">
                        <v:imagedata r:id="rId213" o:title=""/>
                      </v:shape>
                      <o:OLEObject Type="Embed" ProgID="Equation.DSMT4" ShapeID="_x0000_i1140" DrawAspect="Content" ObjectID="_1768055338" r:id="rId214"/>
                    </w:object>
                  </w:r>
                </w:p>
              </w:tc>
            </w:tr>
            <w:tr w:rsidR="006F02C6" w14:paraId="256FE389" w14:textId="77777777" w:rsidTr="006F02C6">
              <w:tc>
                <w:tcPr>
                  <w:tcW w:w="4122" w:type="dxa"/>
                </w:tcPr>
                <w:p w14:paraId="53C1A341" w14:textId="53896A29" w:rsidR="006F02C6" w:rsidRDefault="00D96251" w:rsidP="00D96251">
                  <w:pPr>
                    <w:pStyle w:val="Paragraphedeliste"/>
                    <w:bidi/>
                    <w:spacing w:after="0" w:line="240" w:lineRule="auto"/>
                    <w:ind w:left="0"/>
                    <w:jc w:val="right"/>
                    <w:rPr>
                      <w:rFonts w:eastAsia="Calibri" w:cstheme="minorHAnsi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140B3A9B" wp14:editId="3706942B">
                            <wp:simplePos x="0" y="0"/>
                            <wp:positionH relativeFrom="column">
                              <wp:posOffset>899160</wp:posOffset>
                            </wp:positionH>
                            <wp:positionV relativeFrom="paragraph">
                              <wp:posOffset>132080</wp:posOffset>
                            </wp:positionV>
                            <wp:extent cx="0" cy="257175"/>
                            <wp:effectExtent l="0" t="0" r="38100" b="28575"/>
                            <wp:wrapNone/>
                            <wp:docPr id="9" name="Connecteur droit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571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FFC9B79" id="Connecteur droit 9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8pt,10.4pt" to="70.8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" strokecolor="#4579b8 [3044]"/>
                        </w:pict>
                      </mc:Fallback>
                    </mc:AlternateContent>
                  </w:r>
                  <w:r>
                    <w:t xml:space="preserve">0        </w:t>
                  </w:r>
                  <w:r w:rsidRPr="00880F22">
                    <w:rPr>
                      <w:position w:val="-4"/>
                    </w:rPr>
                    <w:object w:dxaOrig="220" w:dyaOrig="220" w14:anchorId="40573D5E">
                      <v:shape id="_x0000_i1141" type="#_x0000_t75" style="width:11.25pt;height:11.25pt" o:ole="">
                        <v:imagedata r:id="rId215" o:title=""/>
                      </v:shape>
                      <o:OLEObject Type="Embed" ProgID="Equation.DSMT4" ShapeID="_x0000_i1141" DrawAspect="Content" ObjectID="_1768055339" r:id="rId216"/>
                    </w:object>
                  </w:r>
                  <w:r>
                    <w:t xml:space="preserve">                   </w:t>
                  </w:r>
                  <w:r w:rsidRPr="00880F22">
                    <w:rPr>
                      <w:position w:val="-4"/>
                    </w:rPr>
                    <w:object w:dxaOrig="220" w:dyaOrig="220" w14:anchorId="3F51F063">
                      <v:shape id="_x0000_i1142" type="#_x0000_t75" style="width:11.25pt;height:11.25pt" o:ole="">
                        <v:imagedata r:id="rId217" o:title=""/>
                      </v:shape>
                      <o:OLEObject Type="Embed" ProgID="Equation.DSMT4" ShapeID="_x0000_i1142" DrawAspect="Content" ObjectID="_1768055340" r:id="rId218"/>
                    </w:object>
                  </w:r>
                  <w:r>
                    <w:rPr>
                      <w:rFonts w:hint="cs"/>
                      <w:rtl/>
                    </w:rPr>
                    <w:t xml:space="preserve">   </w:t>
                  </w:r>
                  <w:r>
                    <w:t xml:space="preserve">     </w:t>
                  </w:r>
                  <w:r w:rsidRPr="00880F22">
                    <w:rPr>
                      <w:position w:val="-4"/>
                    </w:rPr>
                    <w:object w:dxaOrig="200" w:dyaOrig="160" w14:anchorId="349AEFCC">
                      <v:shape id="_x0000_i1143" type="#_x0000_t75" style="width:9.75pt;height:8.25pt" o:ole="">
                        <v:imagedata r:id="rId219" o:title=""/>
                      </v:shape>
                      <o:OLEObject Type="Embed" ProgID="Equation.DSMT4" ShapeID="_x0000_i1143" DrawAspect="Content" ObjectID="_1768055341" r:id="rId220"/>
                    </w:object>
                  </w:r>
                  <w:r>
                    <w:t xml:space="preserve">       </w:t>
                  </w:r>
                  <w:r>
                    <w:rPr>
                      <w:rFonts w:hint="cs"/>
                      <w:rtl/>
                    </w:rPr>
                    <w:t xml:space="preserve">     </w:t>
                  </w:r>
                  <w:r>
                    <w:t xml:space="preserve">  </w:t>
                  </w:r>
                </w:p>
              </w:tc>
              <w:tc>
                <w:tcPr>
                  <w:tcW w:w="754" w:type="dxa"/>
                </w:tcPr>
                <w:p w14:paraId="46A0E4A2" w14:textId="4AF7ACB2" w:rsidR="006F02C6" w:rsidRDefault="006F02C6" w:rsidP="006F02C6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eastAsia="Calibri" w:cstheme="minorHAnsi"/>
                      <w:color w:val="000000"/>
                      <w:sz w:val="28"/>
                      <w:szCs w:val="28"/>
                      <w:rtl/>
                    </w:rPr>
                  </w:pPr>
                  <w:r w:rsidRPr="00880F22">
                    <w:rPr>
                      <w:position w:val="-6"/>
                    </w:rPr>
                    <w:object w:dxaOrig="480" w:dyaOrig="279" w14:anchorId="4117D949">
                      <v:shape id="_x0000_i1144" type="#_x0000_t75" style="width:24pt;height:14.25pt" o:ole="">
                        <v:imagedata r:id="rId221" o:title=""/>
                      </v:shape>
                      <o:OLEObject Type="Embed" ProgID="Equation.DSMT4" ShapeID="_x0000_i1144" DrawAspect="Content" ObjectID="_1768055342" r:id="rId222"/>
                    </w:object>
                  </w:r>
                </w:p>
              </w:tc>
            </w:tr>
            <w:tr w:rsidR="006F02C6" w14:paraId="0F268CA1" w14:textId="77777777" w:rsidTr="006F02C6">
              <w:tc>
                <w:tcPr>
                  <w:tcW w:w="4122" w:type="dxa"/>
                </w:tcPr>
                <w:p w14:paraId="5078B996" w14:textId="0FD6D09B" w:rsidR="006F02C6" w:rsidRDefault="00D96251" w:rsidP="00D96251">
                  <w:pPr>
                    <w:pStyle w:val="Paragraphedeliste"/>
                    <w:tabs>
                      <w:tab w:val="left" w:pos="3156"/>
                    </w:tabs>
                    <w:bidi/>
                    <w:spacing w:after="0" w:line="240" w:lineRule="auto"/>
                    <w:ind w:left="0"/>
                    <w:rPr>
                      <w:rFonts w:eastAsia="Calibri" w:cstheme="minorHAns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="Calibri" w:cstheme="minorHAnsi" w:hint="cs"/>
                      <w:noProof/>
                      <w:color w:val="000000"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3FE5561C" wp14:editId="03F196D3">
                            <wp:simplePos x="0" y="0"/>
                            <wp:positionH relativeFrom="column">
                              <wp:posOffset>946785</wp:posOffset>
                            </wp:positionH>
                            <wp:positionV relativeFrom="paragraph">
                              <wp:posOffset>5715</wp:posOffset>
                            </wp:positionV>
                            <wp:extent cx="0" cy="171450"/>
                            <wp:effectExtent l="0" t="0" r="38100" b="19050"/>
                            <wp:wrapNone/>
                            <wp:docPr id="12" name="Connecteur droit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714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77D09BF" id="Connecteur droit 12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55pt,.45pt" to="74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" strokecolor="#4579b8 [3044]"/>
                        </w:pict>
                      </mc:Fallback>
                    </mc:AlternateContent>
                  </w:r>
                  <w:r>
                    <w:rPr>
                      <w:rFonts w:eastAsia="Calibri" w:cstheme="minorHAnsi" w:hint="cs"/>
                      <w:noProof/>
                      <w:color w:val="000000"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E2BC444" wp14:editId="13F1946E">
                            <wp:simplePos x="0" y="0"/>
                            <wp:positionH relativeFrom="column">
                              <wp:posOffset>899160</wp:posOffset>
                            </wp:positionH>
                            <wp:positionV relativeFrom="paragraph">
                              <wp:posOffset>5715</wp:posOffset>
                            </wp:positionV>
                            <wp:extent cx="0" cy="142875"/>
                            <wp:effectExtent l="0" t="0" r="38100" b="28575"/>
                            <wp:wrapNone/>
                            <wp:docPr id="11" name="Connecteur droit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428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284A6C4" id="Connecteur droit 1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.45pt" to="70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" strokecolor="#4579b8 [3044]"/>
                        </w:pict>
                      </mc:Fallback>
                    </mc:AlternateContent>
                  </w:r>
                  <w:r>
                    <w:rPr>
                      <w:rFonts w:eastAsia="Calibri" w:cstheme="minorHAnsi" w:hint="cs"/>
                      <w:color w:val="000000"/>
                      <w:sz w:val="28"/>
                      <w:szCs w:val="28"/>
                      <w:rtl/>
                    </w:rPr>
                    <w:t xml:space="preserve">           </w:t>
                  </w:r>
                  <w:r w:rsidRPr="00880F22">
                    <w:rPr>
                      <w:position w:val="-4"/>
                    </w:rPr>
                    <w:object w:dxaOrig="200" w:dyaOrig="160" w14:anchorId="766351E9">
                      <v:shape id="_x0000_i1145" type="#_x0000_t75" style="width:9.75pt;height:8.25pt" o:ole="">
                        <v:imagedata r:id="rId223" o:title=""/>
                      </v:shape>
                      <o:OLEObject Type="Embed" ProgID="Equation.DSMT4" ShapeID="_x0000_i1145" DrawAspect="Content" ObjectID="_1768055343" r:id="rId224"/>
                    </w:object>
                  </w:r>
                  <w:r>
                    <w:rPr>
                      <w:rFonts w:hint="cs"/>
                      <w:rtl/>
                    </w:rPr>
                    <w:t xml:space="preserve">        </w:t>
                  </w:r>
                  <w:r w:rsidR="00ED41BB">
                    <w:rPr>
                      <w:rFonts w:hint="cs"/>
                      <w:rtl/>
                    </w:rPr>
                    <w:t xml:space="preserve">0 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="00ED41BB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Pr="00880F22">
                    <w:rPr>
                      <w:position w:val="-4"/>
                    </w:rPr>
                    <w:object w:dxaOrig="220" w:dyaOrig="220" w14:anchorId="32FCA6F5">
                      <v:shape id="_x0000_i1146" type="#_x0000_t75" style="width:11.25pt;height:11.25pt" o:ole="">
                        <v:imagedata r:id="rId225" o:title=""/>
                      </v:shape>
                      <o:OLEObject Type="Embed" ProgID="Equation.DSMT4" ShapeID="_x0000_i1146" DrawAspect="Content" ObjectID="_1768055344" r:id="rId226"/>
                    </w:object>
                  </w:r>
                  <w:r>
                    <w:rPr>
                      <w:rFonts w:hint="cs"/>
                      <w:rtl/>
                    </w:rPr>
                    <w:t xml:space="preserve">                </w:t>
                  </w:r>
                  <w:r w:rsidRPr="00880F22">
                    <w:rPr>
                      <w:position w:val="-4"/>
                    </w:rPr>
                    <w:object w:dxaOrig="200" w:dyaOrig="160" w14:anchorId="2EDAF72C">
                      <v:shape id="_x0000_i1147" type="#_x0000_t75" style="width:9.75pt;height:8.25pt" o:ole="">
                        <v:imagedata r:id="rId227" o:title=""/>
                      </v:shape>
                      <o:OLEObject Type="Embed" ProgID="Equation.DSMT4" ShapeID="_x0000_i1147" DrawAspect="Content" ObjectID="_1768055345" r:id="rId228"/>
                    </w:object>
                  </w:r>
                </w:p>
              </w:tc>
              <w:tc>
                <w:tcPr>
                  <w:tcW w:w="754" w:type="dxa"/>
                </w:tcPr>
                <w:p w14:paraId="42749FE3" w14:textId="1857DEC2" w:rsidR="006F02C6" w:rsidRDefault="006F02C6" w:rsidP="006F02C6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eastAsia="Calibri" w:cstheme="minorHAnsi"/>
                      <w:color w:val="000000"/>
                      <w:sz w:val="28"/>
                      <w:szCs w:val="28"/>
                      <w:rtl/>
                    </w:rPr>
                  </w:pPr>
                  <w:r w:rsidRPr="00880F22">
                    <w:rPr>
                      <w:position w:val="-10"/>
                    </w:rPr>
                    <w:object w:dxaOrig="540" w:dyaOrig="320" w14:anchorId="1AAAAFF8">
                      <v:shape id="_x0000_i1148" type="#_x0000_t75" style="width:27pt;height:15.75pt" o:ole="">
                        <v:imagedata r:id="rId229" o:title=""/>
                      </v:shape>
                      <o:OLEObject Type="Embed" ProgID="Equation.DSMT4" ShapeID="_x0000_i1148" DrawAspect="Content" ObjectID="_1768055346" r:id="rId230"/>
                    </w:object>
                  </w:r>
                </w:p>
              </w:tc>
            </w:tr>
          </w:tbl>
          <w:p w14:paraId="6BBADC1D" w14:textId="4AA5BF37" w:rsidR="004D680E" w:rsidRPr="00FF3396" w:rsidRDefault="006F02C6" w:rsidP="004D680E">
            <w:pPr>
              <w:bidi/>
              <w:ind w:right="-284"/>
              <w:rPr>
                <w:rFonts w:eastAsia="Calibri" w:cstheme="minorHAnsi"/>
                <w:b/>
                <w:bCs/>
                <w:color w:val="000000"/>
                <w:sz w:val="28"/>
                <w:szCs w:val="28"/>
                <w:rtl/>
              </w:rPr>
            </w:pPr>
            <w:r w:rsidRPr="004D680E">
              <w:rPr>
                <w:rFonts w:eastAsia="Calibri" w:cstheme="minorHAnsi"/>
                <w:color w:val="000000"/>
                <w:sz w:val="28"/>
                <w:szCs w:val="28"/>
                <w:rtl/>
              </w:rPr>
              <w:br/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>ب- كت</w:t>
            </w:r>
            <w:r w:rsidR="00FF3396" w:rsidRPr="00FF339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>ب</w:t>
            </w:r>
            <w:r w:rsidR="00FF3396" w:rsidRPr="00FF339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>ة</w: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 عبارة  </w:t>
            </w:r>
            <w:r w:rsidRPr="00FF3396">
              <w:rPr>
                <w:b/>
                <w:bCs/>
                <w:color w:val="FF0000"/>
                <w:position w:val="-10"/>
              </w:rPr>
              <w:object w:dxaOrig="499" w:dyaOrig="320" w14:anchorId="632A146D">
                <v:shape id="_x0000_i1149" type="#_x0000_t75" style="width:24.75pt;height:15.75pt" o:ole="">
                  <v:imagedata r:id="rId61" o:title=""/>
                </v:shape>
                <o:OLEObject Type="Embed" ProgID="Equation.DSMT4" ShapeID="_x0000_i1149" DrawAspect="Content" ObjectID="_1768055347" r:id="rId231"/>
              </w:object>
            </w:r>
            <w:r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>دون رمز القيمة المطلقة.</w:t>
            </w:r>
          </w:p>
          <w:p w14:paraId="75D22F82" w14:textId="2A01EACF" w:rsidR="006F02C6" w:rsidRPr="00C12185" w:rsidRDefault="00ED41BB" w:rsidP="00C12185">
            <w:pPr>
              <w:bidi/>
              <w:ind w:right="-284"/>
              <w:rPr>
                <w:rFonts w:eastAsia="Calibri" w:cstheme="minorHAnsi"/>
                <w:color w:val="000000"/>
                <w:sz w:val="28"/>
                <w:szCs w:val="28"/>
              </w:rPr>
            </w:pPr>
            <w:r w:rsidRPr="00880F22">
              <w:rPr>
                <w:position w:val="-36"/>
              </w:rPr>
              <w:object w:dxaOrig="3800" w:dyaOrig="840" w14:anchorId="66D17BE0">
                <v:shape id="_x0000_i1150" type="#_x0000_t75" style="width:189.75pt;height:42pt" o:ole="">
                  <v:imagedata r:id="rId232" o:title=""/>
                </v:shape>
                <o:OLEObject Type="Embed" ProgID="Equation.DSMT4" ShapeID="_x0000_i1150" DrawAspect="Content" ObjectID="_1768055348" r:id="rId233"/>
              </w:object>
            </w:r>
            <w:r w:rsidR="006F02C6" w:rsidRPr="004D680E">
              <w:rPr>
                <w:rFonts w:eastAsia="Calibri" w:cstheme="minorHAnsi"/>
                <w:color w:val="000000"/>
                <w:sz w:val="28"/>
                <w:szCs w:val="28"/>
                <w:rtl/>
              </w:rPr>
              <w:br/>
            </w:r>
            <w:r w:rsidR="006F02C6"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ج- اشرح كيف يمكن إنشاء </w:t>
            </w:r>
            <w:r w:rsidR="006F02C6" w:rsidRPr="00FF3396">
              <w:rPr>
                <w:b/>
                <w:bCs/>
                <w:color w:val="FF0000"/>
                <w:position w:val="-14"/>
              </w:rPr>
              <w:object w:dxaOrig="520" w:dyaOrig="400" w14:anchorId="605E7529">
                <v:shape id="_x0000_i1151" type="#_x0000_t75" style="width:26.25pt;height:20.25pt" o:ole="">
                  <v:imagedata r:id="rId63" o:title=""/>
                </v:shape>
                <o:OLEObject Type="Embed" ProgID="Equation.DSMT4" ShapeID="_x0000_i1151" DrawAspect="Content" ObjectID="_1768055349" r:id="rId234"/>
              </w:object>
            </w:r>
            <w:r w:rsidR="006F02C6"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 انطلاقا من </w:t>
            </w:r>
            <w:r w:rsidR="006F02C6" w:rsidRPr="00FF3396">
              <w:rPr>
                <w:b/>
                <w:bCs/>
                <w:color w:val="FF0000"/>
                <w:position w:val="-16"/>
              </w:rPr>
              <w:object w:dxaOrig="540" w:dyaOrig="440" w14:anchorId="22C189DA">
                <v:shape id="_x0000_i1152" type="#_x0000_t75" style="width:27pt;height:21.75pt" o:ole="">
                  <v:imagedata r:id="rId29" o:title=""/>
                </v:shape>
                <o:OLEObject Type="Embed" ProgID="Equation.DSMT4" ShapeID="_x0000_i1152" DrawAspect="Content" ObjectID="_1768055350" r:id="rId235"/>
              </w:object>
            </w:r>
            <w:r w:rsidR="006F02C6" w:rsidRPr="00FF3396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  ثم أرسمه.</w:t>
            </w:r>
          </w:p>
          <w:p w14:paraId="5E1B2D11" w14:textId="77777777" w:rsidR="006F02C6" w:rsidRPr="006F02C6" w:rsidRDefault="006F02C6" w:rsidP="006F02C6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5E5F6FF" w14:textId="77777777" w:rsidR="00C12185" w:rsidRDefault="00C12185" w:rsidP="00C12185">
            <w:pPr>
              <w:tabs>
                <w:tab w:val="left" w:pos="3874"/>
              </w:tabs>
              <w:bidi/>
              <w:rPr>
                <w:rtl/>
              </w:rPr>
            </w:pPr>
            <w:r w:rsidRPr="00EC4FD5">
              <w:rPr>
                <w:position w:val="-14"/>
              </w:rPr>
              <w:object w:dxaOrig="520" w:dyaOrig="400" w14:anchorId="59E8874B">
                <v:shape id="_x0000_i1153" type="#_x0000_t75" style="width:26.25pt;height:20.25pt" o:ole="">
                  <v:imagedata r:id="rId63" o:title=""/>
                </v:shape>
                <o:OLEObject Type="Embed" ProgID="Equation.DSMT4" ShapeID="_x0000_i1153" DrawAspect="Content" ObjectID="_1768055351" r:id="rId236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ينطبق على </w:t>
            </w:r>
            <w:r w:rsidRPr="00EC4FD5">
              <w:rPr>
                <w:position w:val="-16"/>
              </w:rPr>
              <w:object w:dxaOrig="540" w:dyaOrig="440" w14:anchorId="140183A2">
                <v:shape id="_x0000_i1154" type="#_x0000_t75" style="width:27pt;height:21.75pt" o:ole="">
                  <v:imagedata r:id="rId29" o:title=""/>
                </v:shape>
                <o:OLEObject Type="Embed" ProgID="Equation.DSMT4" ShapeID="_x0000_i1154" DrawAspect="Content" ObjectID="_1768055352" r:id="rId237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لما </w:t>
            </w:r>
            <w:r w:rsidRPr="00880F22">
              <w:rPr>
                <w:position w:val="-14"/>
              </w:rPr>
              <w:object w:dxaOrig="1320" w:dyaOrig="400" w14:anchorId="2E9D2C72">
                <v:shape id="_x0000_i1155" type="#_x0000_t75" style="width:66pt;height:20.25pt" o:ole="">
                  <v:imagedata r:id="rId238" o:title=""/>
                </v:shape>
                <o:OLEObject Type="Embed" ProgID="Equation.DSMT4" ShapeID="_x0000_i1155" DrawAspect="Content" ObjectID="_1768055353" r:id="rId239"/>
              </w:object>
            </w:r>
            <w:r>
              <w:rPr>
                <w:rtl/>
              </w:rPr>
              <w:br/>
            </w:r>
            <w:r w:rsidRPr="00EC4FD5">
              <w:rPr>
                <w:position w:val="-14"/>
              </w:rPr>
              <w:object w:dxaOrig="520" w:dyaOrig="400" w14:anchorId="10306371">
                <v:shape id="_x0000_i1156" type="#_x0000_t75" style="width:26.25pt;height:20.25pt" o:ole="">
                  <v:imagedata r:id="rId63" o:title=""/>
                </v:shape>
                <o:OLEObject Type="Embed" ProgID="Equation.DSMT4" ShapeID="_x0000_i1156" DrawAspect="Content" ObjectID="_1768055354" r:id="rId240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نظير </w:t>
            </w:r>
            <w:r w:rsidRPr="00EC4FD5">
              <w:rPr>
                <w:position w:val="-16"/>
              </w:rPr>
              <w:object w:dxaOrig="540" w:dyaOrig="440" w14:anchorId="05724C78">
                <v:shape id="_x0000_i1157" type="#_x0000_t75" style="width:27pt;height:21.75pt" o:ole="">
                  <v:imagedata r:id="rId29" o:title=""/>
                </v:shape>
                <o:OLEObject Type="Embed" ProgID="Equation.DSMT4" ShapeID="_x0000_i1157" DrawAspect="Content" ObjectID="_1768055355" r:id="rId241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بالنسبة لمحور الفواصل لما </w:t>
            </w:r>
            <w:r w:rsidRPr="00880F22">
              <w:rPr>
                <w:position w:val="-14"/>
              </w:rPr>
              <w:object w:dxaOrig="2439" w:dyaOrig="400" w14:anchorId="26DE7F93">
                <v:shape id="_x0000_i1158" type="#_x0000_t75" style="width:122.25pt;height:20.25pt" o:ole="">
                  <v:imagedata r:id="rId242" o:title=""/>
                </v:shape>
                <o:OLEObject Type="Embed" ProgID="Equation.DSMT4" ShapeID="_x0000_i1158" DrawAspect="Content" ObjectID="_1768055356" r:id="rId243"/>
              </w:object>
            </w:r>
          </w:p>
          <w:p w14:paraId="20F36A1E" w14:textId="77777777" w:rsidR="00C12185" w:rsidRDefault="00C12185" w:rsidP="00C12185">
            <w:pPr>
              <w:tabs>
                <w:tab w:val="left" w:pos="3874"/>
              </w:tabs>
              <w:bidi/>
              <w:rPr>
                <w:rtl/>
              </w:rPr>
            </w:pPr>
          </w:p>
          <w:p w14:paraId="12802213" w14:textId="0F54AA72" w:rsidR="00C12185" w:rsidRPr="00FF3396" w:rsidRDefault="00C12185" w:rsidP="00FF3396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FF3396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الانشاء:</w:t>
            </w:r>
            <w:r w:rsidR="008A7BCD"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5C95BE7" wp14:editId="296A6E8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155575</wp:posOffset>
                      </wp:positionV>
                      <wp:extent cx="3048000" cy="3057525"/>
                      <wp:effectExtent l="0" t="0" r="0" b="952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0" cy="3057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0535EF" w14:textId="64C14FF8" w:rsidR="008A7BCD" w:rsidRDefault="008A7BCD" w:rsidP="008A7BC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25B9DA" wp14:editId="629E808D">
                                        <wp:extent cx="2857500" cy="2828925"/>
                                        <wp:effectExtent l="0" t="0" r="0" b="9525"/>
                                        <wp:docPr id="53" name="Image 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24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57500" cy="2828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C95BE7" id="Rectangle 13" o:spid="_x0000_s1027" style="position:absolute;left:0;text-align:left;margin-left:-.05pt;margin-top:12.25pt;width:240pt;height:24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" fillcolor="white [3201]" stroked="f" strokeweight="2pt">
                      <v:textbox>
                        <w:txbxContent>
                          <w:p w14:paraId="4A0535EF" w14:textId="64C14FF8" w:rsidR="008A7BCD" w:rsidRDefault="008A7BCD" w:rsidP="008A7BC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25B9DA" wp14:editId="629E808D">
                                  <wp:extent cx="2857500" cy="2828925"/>
                                  <wp:effectExtent l="0" t="0" r="0" b="9525"/>
                                  <wp:docPr id="53" name="Imag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0" cy="2828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EF11B89" w14:textId="77777777" w:rsidR="003A4E5C" w:rsidRPr="003A4E5C" w:rsidRDefault="003A4E5C" w:rsidP="003C7013">
      <w:pPr>
        <w:tabs>
          <w:tab w:val="left" w:pos="3874"/>
        </w:tabs>
        <w:bidi/>
        <w:spacing w:after="0" w:line="240" w:lineRule="auto"/>
        <w:rPr>
          <w:rFonts w:eastAsia="Calibri" w:cstheme="minorHAnsi"/>
          <w:color w:val="FF0000"/>
          <w:sz w:val="28"/>
          <w:szCs w:val="28"/>
          <w:rtl/>
        </w:rPr>
      </w:pPr>
    </w:p>
    <w:sectPr w:rsidR="003A4E5C" w:rsidRPr="003A4E5C" w:rsidSect="00AA4BE4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203F3"/>
    <w:multiLevelType w:val="multilevel"/>
    <w:tmpl w:val="008A1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D096F"/>
    <w:multiLevelType w:val="multilevel"/>
    <w:tmpl w:val="008A1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C7EEF"/>
    <w:multiLevelType w:val="hybridMultilevel"/>
    <w:tmpl w:val="65584C76"/>
    <w:lvl w:ilvl="0" w:tplc="C106B3A0">
      <w:start w:val="1"/>
      <w:numFmt w:val="decimal"/>
      <w:lvlText w:val="%1."/>
      <w:lvlJc w:val="left"/>
      <w:pPr>
        <w:ind w:left="555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75" w:hanging="360"/>
      </w:pPr>
    </w:lvl>
    <w:lvl w:ilvl="2" w:tplc="2000001B" w:tentative="1">
      <w:start w:val="1"/>
      <w:numFmt w:val="lowerRoman"/>
      <w:lvlText w:val="%3."/>
      <w:lvlJc w:val="right"/>
      <w:pPr>
        <w:ind w:left="1995" w:hanging="180"/>
      </w:pPr>
    </w:lvl>
    <w:lvl w:ilvl="3" w:tplc="2000000F" w:tentative="1">
      <w:start w:val="1"/>
      <w:numFmt w:val="decimal"/>
      <w:lvlText w:val="%4."/>
      <w:lvlJc w:val="left"/>
      <w:pPr>
        <w:ind w:left="2715" w:hanging="360"/>
      </w:pPr>
    </w:lvl>
    <w:lvl w:ilvl="4" w:tplc="20000019" w:tentative="1">
      <w:start w:val="1"/>
      <w:numFmt w:val="lowerLetter"/>
      <w:lvlText w:val="%5."/>
      <w:lvlJc w:val="left"/>
      <w:pPr>
        <w:ind w:left="3435" w:hanging="360"/>
      </w:pPr>
    </w:lvl>
    <w:lvl w:ilvl="5" w:tplc="2000001B" w:tentative="1">
      <w:start w:val="1"/>
      <w:numFmt w:val="lowerRoman"/>
      <w:lvlText w:val="%6."/>
      <w:lvlJc w:val="right"/>
      <w:pPr>
        <w:ind w:left="4155" w:hanging="180"/>
      </w:pPr>
    </w:lvl>
    <w:lvl w:ilvl="6" w:tplc="2000000F" w:tentative="1">
      <w:start w:val="1"/>
      <w:numFmt w:val="decimal"/>
      <w:lvlText w:val="%7."/>
      <w:lvlJc w:val="left"/>
      <w:pPr>
        <w:ind w:left="4875" w:hanging="360"/>
      </w:pPr>
    </w:lvl>
    <w:lvl w:ilvl="7" w:tplc="20000019" w:tentative="1">
      <w:start w:val="1"/>
      <w:numFmt w:val="lowerLetter"/>
      <w:lvlText w:val="%8."/>
      <w:lvlJc w:val="left"/>
      <w:pPr>
        <w:ind w:left="5595" w:hanging="360"/>
      </w:pPr>
    </w:lvl>
    <w:lvl w:ilvl="8" w:tplc="2000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9647F"/>
    <w:multiLevelType w:val="hybridMultilevel"/>
    <w:tmpl w:val="0100B756"/>
    <w:lvl w:ilvl="0" w:tplc="EA74E85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1"/>
  </w:num>
  <w:num w:numId="2" w16cid:durableId="747768038">
    <w:abstractNumId w:val="14"/>
  </w:num>
  <w:num w:numId="3" w16cid:durableId="1215199537">
    <w:abstractNumId w:val="10"/>
  </w:num>
  <w:num w:numId="4" w16cid:durableId="1679889374">
    <w:abstractNumId w:val="0"/>
  </w:num>
  <w:num w:numId="5" w16cid:durableId="948394399">
    <w:abstractNumId w:val="16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1"/>
  </w:num>
  <w:num w:numId="10" w16cid:durableId="1190264848">
    <w:abstractNumId w:val="9"/>
  </w:num>
  <w:num w:numId="11" w16cid:durableId="1885095571">
    <w:abstractNumId w:val="7"/>
  </w:num>
  <w:num w:numId="12" w16cid:durableId="340284481">
    <w:abstractNumId w:val="20"/>
  </w:num>
  <w:num w:numId="13" w16cid:durableId="227957912">
    <w:abstractNumId w:val="23"/>
  </w:num>
  <w:num w:numId="14" w16cid:durableId="795951552">
    <w:abstractNumId w:val="12"/>
  </w:num>
  <w:num w:numId="15" w16cid:durableId="990905399">
    <w:abstractNumId w:val="24"/>
  </w:num>
  <w:num w:numId="16" w16cid:durableId="2079011332">
    <w:abstractNumId w:val="25"/>
  </w:num>
  <w:num w:numId="17" w16cid:durableId="776948316">
    <w:abstractNumId w:val="13"/>
  </w:num>
  <w:num w:numId="18" w16cid:durableId="1876430385">
    <w:abstractNumId w:val="26"/>
  </w:num>
  <w:num w:numId="19" w16cid:durableId="1152213110">
    <w:abstractNumId w:val="18"/>
  </w:num>
  <w:num w:numId="20" w16cid:durableId="408573841">
    <w:abstractNumId w:val="8"/>
  </w:num>
  <w:num w:numId="21" w16cid:durableId="533999708">
    <w:abstractNumId w:val="27"/>
  </w:num>
  <w:num w:numId="22" w16cid:durableId="255597304">
    <w:abstractNumId w:val="22"/>
  </w:num>
  <w:num w:numId="23" w16cid:durableId="1221791678">
    <w:abstractNumId w:val="3"/>
  </w:num>
  <w:num w:numId="24" w16cid:durableId="555312302">
    <w:abstractNumId w:val="1"/>
  </w:num>
  <w:num w:numId="25" w16cid:durableId="1111051299">
    <w:abstractNumId w:val="6"/>
  </w:num>
  <w:num w:numId="26" w16cid:durableId="1080442167">
    <w:abstractNumId w:val="17"/>
  </w:num>
  <w:num w:numId="27" w16cid:durableId="138113659">
    <w:abstractNumId w:val="15"/>
  </w:num>
  <w:num w:numId="28" w16cid:durableId="13691421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4F"/>
    <w:rsid w:val="00023F2E"/>
    <w:rsid w:val="0005144F"/>
    <w:rsid w:val="000A02D4"/>
    <w:rsid w:val="000E1193"/>
    <w:rsid w:val="000E6A3C"/>
    <w:rsid w:val="00103543"/>
    <w:rsid w:val="00115741"/>
    <w:rsid w:val="00160ED6"/>
    <w:rsid w:val="00190432"/>
    <w:rsid w:val="001B3AFA"/>
    <w:rsid w:val="001C3867"/>
    <w:rsid w:val="001D20FC"/>
    <w:rsid w:val="001E2AD7"/>
    <w:rsid w:val="00234002"/>
    <w:rsid w:val="002553DD"/>
    <w:rsid w:val="002F218D"/>
    <w:rsid w:val="00307C81"/>
    <w:rsid w:val="003207D1"/>
    <w:rsid w:val="003362C1"/>
    <w:rsid w:val="00393F3F"/>
    <w:rsid w:val="003A4E5C"/>
    <w:rsid w:val="003C7013"/>
    <w:rsid w:val="003F7B0E"/>
    <w:rsid w:val="00427580"/>
    <w:rsid w:val="00453ABC"/>
    <w:rsid w:val="004D680E"/>
    <w:rsid w:val="004F0AE0"/>
    <w:rsid w:val="00524B82"/>
    <w:rsid w:val="005B2AC4"/>
    <w:rsid w:val="005C30A2"/>
    <w:rsid w:val="005D4958"/>
    <w:rsid w:val="006F02C6"/>
    <w:rsid w:val="007107D6"/>
    <w:rsid w:val="00725CD1"/>
    <w:rsid w:val="00737178"/>
    <w:rsid w:val="007A7356"/>
    <w:rsid w:val="00824D71"/>
    <w:rsid w:val="008A1E42"/>
    <w:rsid w:val="008A7BCD"/>
    <w:rsid w:val="008B6BE7"/>
    <w:rsid w:val="009160ED"/>
    <w:rsid w:val="00916435"/>
    <w:rsid w:val="009361C2"/>
    <w:rsid w:val="0096764A"/>
    <w:rsid w:val="00976206"/>
    <w:rsid w:val="009770E4"/>
    <w:rsid w:val="009A6BAB"/>
    <w:rsid w:val="009B1980"/>
    <w:rsid w:val="009C13E0"/>
    <w:rsid w:val="009C5A29"/>
    <w:rsid w:val="009D7D8C"/>
    <w:rsid w:val="009F4F73"/>
    <w:rsid w:val="00A126EC"/>
    <w:rsid w:val="00A74678"/>
    <w:rsid w:val="00AA4BE4"/>
    <w:rsid w:val="00AC19AF"/>
    <w:rsid w:val="00AF2CF1"/>
    <w:rsid w:val="00B1431B"/>
    <w:rsid w:val="00BB3882"/>
    <w:rsid w:val="00C00C4C"/>
    <w:rsid w:val="00C024A9"/>
    <w:rsid w:val="00C12185"/>
    <w:rsid w:val="00C24FD6"/>
    <w:rsid w:val="00C317FA"/>
    <w:rsid w:val="00C670F0"/>
    <w:rsid w:val="00CE56BE"/>
    <w:rsid w:val="00D96251"/>
    <w:rsid w:val="00D97D3F"/>
    <w:rsid w:val="00E342DB"/>
    <w:rsid w:val="00EC4FD5"/>
    <w:rsid w:val="00ED41BB"/>
    <w:rsid w:val="00F63CD3"/>
    <w:rsid w:val="00FB413A"/>
    <w:rsid w:val="00FC4464"/>
    <w:rsid w:val="00FF33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E74B"/>
  <w15:docId w15:val="{50A6FD09-C9EC-43AD-8181-E294423F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8.bin"/><Relationship Id="rId191" Type="http://schemas.openxmlformats.org/officeDocument/2006/relationships/oleObject" Target="embeddings/oleObject104.bin"/><Relationship Id="rId205" Type="http://schemas.openxmlformats.org/officeDocument/2006/relationships/image" Target="media/image89.wmf"/><Relationship Id="rId226" Type="http://schemas.openxmlformats.org/officeDocument/2006/relationships/oleObject" Target="embeddings/oleObject122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6.bin"/><Relationship Id="rId216" Type="http://schemas.openxmlformats.org/officeDocument/2006/relationships/oleObject" Target="embeddings/oleObject117.bin"/><Relationship Id="rId237" Type="http://schemas.openxmlformats.org/officeDocument/2006/relationships/oleObject" Target="embeddings/oleObject130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2.bin"/><Relationship Id="rId227" Type="http://schemas.openxmlformats.org/officeDocument/2006/relationships/image" Target="media/image100.wmf"/><Relationship Id="rId201" Type="http://schemas.openxmlformats.org/officeDocument/2006/relationships/image" Target="media/image87.wmf"/><Relationship Id="rId222" Type="http://schemas.openxmlformats.org/officeDocument/2006/relationships/oleObject" Target="embeddings/oleObject120.bin"/><Relationship Id="rId243" Type="http://schemas.openxmlformats.org/officeDocument/2006/relationships/oleObject" Target="embeddings/oleObject134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80.bin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7.bin"/><Relationship Id="rId187" Type="http://schemas.openxmlformats.org/officeDocument/2006/relationships/oleObject" Target="embeddings/oleObject101.bin"/><Relationship Id="rId217" Type="http://schemas.openxmlformats.org/officeDocument/2006/relationships/image" Target="media/image95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12" Type="http://schemas.openxmlformats.org/officeDocument/2006/relationships/oleObject" Target="embeddings/oleObject115.bin"/><Relationship Id="rId233" Type="http://schemas.openxmlformats.org/officeDocument/2006/relationships/oleObject" Target="embeddings/oleObject126.bin"/><Relationship Id="rId238" Type="http://schemas.openxmlformats.org/officeDocument/2006/relationships/image" Target="media/image103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8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83.wmf"/><Relationship Id="rId202" Type="http://schemas.openxmlformats.org/officeDocument/2006/relationships/oleObject" Target="embeddings/oleObject110.bin"/><Relationship Id="rId207" Type="http://schemas.openxmlformats.org/officeDocument/2006/relationships/image" Target="media/image90.wmf"/><Relationship Id="rId223" Type="http://schemas.openxmlformats.org/officeDocument/2006/relationships/image" Target="media/image98.wmf"/><Relationship Id="rId228" Type="http://schemas.openxmlformats.org/officeDocument/2006/relationships/oleObject" Target="embeddings/oleObject123.bin"/><Relationship Id="rId244" Type="http://schemas.openxmlformats.org/officeDocument/2006/relationships/image" Target="media/image105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5.bin"/><Relationship Id="rId188" Type="http://schemas.openxmlformats.org/officeDocument/2006/relationships/image" Target="media/image82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8.bin"/><Relationship Id="rId213" Type="http://schemas.openxmlformats.org/officeDocument/2006/relationships/image" Target="media/image93.wmf"/><Relationship Id="rId218" Type="http://schemas.openxmlformats.org/officeDocument/2006/relationships/oleObject" Target="embeddings/oleObject118.bin"/><Relationship Id="rId234" Type="http://schemas.openxmlformats.org/officeDocument/2006/relationships/oleObject" Target="embeddings/oleObject127.bin"/><Relationship Id="rId239" Type="http://schemas.openxmlformats.org/officeDocument/2006/relationships/oleObject" Target="embeddings/oleObject131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png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9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6.bin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208" Type="http://schemas.openxmlformats.org/officeDocument/2006/relationships/oleObject" Target="embeddings/oleObject113.bin"/><Relationship Id="rId229" Type="http://schemas.openxmlformats.org/officeDocument/2006/relationships/image" Target="media/image10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21.bin"/><Relationship Id="rId240" Type="http://schemas.openxmlformats.org/officeDocument/2006/relationships/oleObject" Target="embeddings/oleObject132.bin"/><Relationship Id="rId245" Type="http://schemas.openxmlformats.org/officeDocument/2006/relationships/fontTable" Target="fontTable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2.bin"/><Relationship Id="rId219" Type="http://schemas.openxmlformats.org/officeDocument/2006/relationships/image" Target="media/image96.wmf"/><Relationship Id="rId3" Type="http://schemas.openxmlformats.org/officeDocument/2006/relationships/styles" Target="styles.xml"/><Relationship Id="rId214" Type="http://schemas.openxmlformats.org/officeDocument/2006/relationships/oleObject" Target="embeddings/oleObject116.bin"/><Relationship Id="rId230" Type="http://schemas.openxmlformats.org/officeDocument/2006/relationships/oleObject" Target="embeddings/oleObject124.bin"/><Relationship Id="rId235" Type="http://schemas.openxmlformats.org/officeDocument/2006/relationships/oleObject" Target="embeddings/oleObject128.bin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80.wmf"/><Relationship Id="rId195" Type="http://schemas.openxmlformats.org/officeDocument/2006/relationships/image" Target="media/image84.wmf"/><Relationship Id="rId209" Type="http://schemas.openxmlformats.org/officeDocument/2006/relationships/image" Target="media/image91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1.bin"/><Relationship Id="rId220" Type="http://schemas.openxmlformats.org/officeDocument/2006/relationships/oleObject" Target="embeddings/oleObject119.bin"/><Relationship Id="rId225" Type="http://schemas.openxmlformats.org/officeDocument/2006/relationships/image" Target="media/image99.wmf"/><Relationship Id="rId241" Type="http://schemas.openxmlformats.org/officeDocument/2006/relationships/oleObject" Target="embeddings/oleObject133.bin"/><Relationship Id="rId246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3.bin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9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4.bin"/><Relationship Id="rId215" Type="http://schemas.openxmlformats.org/officeDocument/2006/relationships/image" Target="media/image94.wmf"/><Relationship Id="rId236" Type="http://schemas.openxmlformats.org/officeDocument/2006/relationships/oleObject" Target="embeddings/oleObject129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5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0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7.wmf"/><Relationship Id="rId242" Type="http://schemas.openxmlformats.org/officeDocument/2006/relationships/image" Target="media/image104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100.bin"/><Relationship Id="rId211" Type="http://schemas.openxmlformats.org/officeDocument/2006/relationships/image" Target="media/image92.wmf"/><Relationship Id="rId232" Type="http://schemas.openxmlformats.org/officeDocument/2006/relationships/image" Target="media/image102.wmf"/><Relationship Id="rId27" Type="http://schemas.openxmlformats.org/officeDocument/2006/relationships/image" Target="media/image12.wmf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93.bin"/><Relationship Id="rId197" Type="http://schemas.openxmlformats.org/officeDocument/2006/relationships/image" Target="media/image8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275</TotalTime>
  <Pages>3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43</cp:revision>
  <dcterms:created xsi:type="dcterms:W3CDTF">2023-02-16T08:29:00Z</dcterms:created>
  <dcterms:modified xsi:type="dcterms:W3CDTF">2024-01-29T16:34:00Z</dcterms:modified>
</cp:coreProperties>
</file>