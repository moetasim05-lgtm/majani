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C5EE" w14:textId="77777777" w:rsidR="009160ED" w:rsidRPr="00710EE9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650710" w14:textId="0A41C700" w:rsidR="009160ED" w:rsidRPr="00710EE9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EFF9C75" wp14:editId="61A2F64A">
            <wp:simplePos x="0" y="0"/>
            <wp:positionH relativeFrom="column">
              <wp:posOffset>3047999</wp:posOffset>
            </wp:positionH>
            <wp:positionV relativeFrom="paragraph">
              <wp:posOffset>133985</wp:posOffset>
            </wp:positionV>
            <wp:extent cx="600075" cy="4953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رية التربية لولاية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62CCD537" w14:textId="589DD38E" w:rsidR="009160ED" w:rsidRPr="00710EE9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الثاني </w:t>
      </w:r>
      <w:r w:rsidR="00AC19AF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علي-الشلالة</w:t>
      </w:r>
    </w:p>
    <w:p w14:paraId="671C881A" w14:textId="35EACD5C" w:rsidR="009160ED" w:rsidRPr="00710EE9" w:rsidRDefault="003A0CB0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2</w:t>
      </w:r>
      <w:r w:rsidR="00937F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.ت. ا</w:t>
      </w:r>
      <w:r w:rsidR="00937F2F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ق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الت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 04/03/202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4C9E4794" w14:textId="0D87225C" w:rsidR="009160ED" w:rsidRPr="00710EE9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المـ</w:t>
      </w:r>
      <w:r w:rsidR="00BD6A2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دة: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0</w:t>
      </w:r>
      <w:r w:rsidR="000059DE">
        <w:rPr>
          <w:rFonts w:ascii="Amiri" w:hAnsi="Amiri" w:cs="Amiri" w:hint="cs"/>
          <w:b/>
          <w:bCs/>
          <w:sz w:val="28"/>
          <w:szCs w:val="28"/>
          <w:rtl/>
          <w:lang w:bidi="ar-DZ"/>
        </w:rPr>
        <w:t>8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-10</w:t>
      </w:r>
    </w:p>
    <w:p w14:paraId="6F2CD573" w14:textId="77777777" w:rsidR="001B3AFA" w:rsidRPr="00710EE9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6059111" w14:textId="6098A2CC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026C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2F01D2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05</w:t>
      </w:r>
      <w:r w:rsidR="009026C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C893FFF" w14:textId="3CAE64EB" w:rsidR="006F672F" w:rsidRPr="0046698D" w:rsidRDefault="00725CD1" w:rsidP="006F672F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710EE9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  <w:r w:rsidR="0046698D" w:rsidRPr="0046698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اليك جدول تغيرات الدالة </w:t>
      </w:r>
      <w:r w:rsidR="0046698D" w:rsidRPr="0046698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19F68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75597723" r:id="rId8"/>
        </w:object>
      </w:r>
      <w:r w:rsidR="0046698D" w:rsidRPr="0046698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المعرفة على </w:t>
      </w:r>
      <w:r w:rsidR="0046698D" w:rsidRPr="0046698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15784AD6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775597724" r:id="rId10"/>
        </w:object>
      </w:r>
      <w:r w:rsidR="0046698D" w:rsidRPr="0046698D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6F672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وليكن </w:t>
      </w:r>
      <w:r w:rsidR="006F672F" w:rsidRPr="006F672F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1E0EAA96">
          <v:shape id="_x0000_i1027" type="#_x0000_t75" style="width:27pt;height:21.75pt" o:ole="">
            <v:imagedata r:id="rId11" o:title=""/>
          </v:shape>
          <o:OLEObject Type="Embed" ProgID="Equation.DSMT4" ShapeID="_x0000_i1027" DrawAspect="Content" ObjectID="_1775597725" r:id="rId12"/>
        </w:object>
      </w:r>
      <w:r w:rsidR="006F672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6F672F" w:rsidRPr="006F672F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1B757831">
          <v:shape id="_x0000_i1028" type="#_x0000_t75" style="width:39.75pt;height:24pt" o:ole="">
            <v:imagedata r:id="rId13" o:title=""/>
          </v:shape>
          <o:OLEObject Type="Embed" ProgID="Equation.DSMT4" ShapeID="_x0000_i1028" DrawAspect="Content" ObjectID="_1775597726" r:id="rId14"/>
        </w:object>
      </w:r>
    </w:p>
    <w:p w14:paraId="5DA08293" w14:textId="3A4D3F02" w:rsidR="00937F2F" w:rsidRPr="007A753C" w:rsidRDefault="009B4A47" w:rsidP="00937F2F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7A753C">
        <w:rPr>
          <w:noProof/>
        </w:rPr>
        <w:drawing>
          <wp:inline distT="0" distB="0" distL="0" distR="0" wp14:anchorId="4076FCFA" wp14:editId="2FD3E713">
            <wp:extent cx="3152381" cy="885714"/>
            <wp:effectExtent l="0" t="0" r="0" b="0"/>
            <wp:docPr id="1888780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0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2F1" w14:textId="2D650077" w:rsidR="00937F2F" w:rsidRDefault="006F672F" w:rsidP="00937F2F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أجب بصح أو خطأ مع التبرير:</w:t>
      </w:r>
    </w:p>
    <w:p w14:paraId="36EC8930" w14:textId="19A04DED" w:rsidR="006F672F" w:rsidRPr="00F95F2A" w:rsidRDefault="006F672F" w:rsidP="006F672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النقطة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59" w:dyaOrig="320" w14:anchorId="41CA959B">
          <v:shape id="_x0000_i1029" type="#_x0000_t75" style="width:42.75pt;height:15.75pt" o:ole="">
            <v:imagedata r:id="rId16" o:title=""/>
          </v:shape>
          <o:OLEObject Type="Embed" ProgID="Equation.DSMT4" ShapeID="_x0000_i1029" DrawAspect="Content" ObjectID="_1775597727" r:id="rId17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تنتمي إلى 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0CD31A30">
          <v:shape id="_x0000_i1030" type="#_x0000_t75" style="width:27pt;height:21.75pt" o:ole="">
            <v:imagedata r:id="rId11" o:title=""/>
          </v:shape>
          <o:OLEObject Type="Embed" ProgID="Equation.DSMT4" ShapeID="_x0000_i1030" DrawAspect="Content" ObjectID="_1775597728" r:id="rId18"/>
        </w:object>
      </w:r>
    </w:p>
    <w:p w14:paraId="0E77E9B9" w14:textId="782B5701" w:rsidR="006F672F" w:rsidRPr="00F95F2A" w:rsidRDefault="00F95F2A" w:rsidP="006F672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معادلة مماس 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2ACB641C">
          <v:shape id="_x0000_i1031" type="#_x0000_t75" style="width:27pt;height:21.75pt" o:ole="">
            <v:imagedata r:id="rId11" o:title=""/>
          </v:shape>
          <o:OLEObject Type="Embed" ProgID="Equation.DSMT4" ShapeID="_x0000_i1031" DrawAspect="Content" ObjectID="_1775597729" r:id="rId19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عند </w:t>
      </w:r>
      <w:r w:rsidRPr="00F95F2A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364E8171">
          <v:shape id="_x0000_i1032" type="#_x0000_t75" style="width:32.25pt;height:18pt" o:ole="">
            <v:imagedata r:id="rId20" o:title=""/>
          </v:shape>
          <o:OLEObject Type="Embed" ProgID="Equation.DSMT4" ShapeID="_x0000_i1032" DrawAspect="Content" ObjectID="_1775597730" r:id="rId21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00" w:dyaOrig="320" w14:anchorId="039DD2C8">
          <v:shape id="_x0000_i1033" type="#_x0000_t75" style="width:35.25pt;height:15.75pt" o:ole="">
            <v:imagedata r:id="rId22" o:title=""/>
          </v:shape>
          <o:OLEObject Type="Embed" ProgID="Equation.DSMT4" ShapeID="_x0000_i1033" DrawAspect="Content" ObjectID="_1775597731" r:id="rId23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</w:p>
    <w:p w14:paraId="22AAA20D" w14:textId="4FD2BAC9" w:rsidR="00F95F2A" w:rsidRDefault="00F95F2A" w:rsidP="00F95F2A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مشتقة الدالة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55D01D13">
          <v:shape id="_x0000_i1034" type="#_x0000_t75" style="width:12pt;height:15.75pt" o:ole="">
            <v:imagedata r:id="rId7" o:title=""/>
          </v:shape>
          <o:OLEObject Type="Embed" ProgID="Equation.DSMT4" ShapeID="_x0000_i1034" DrawAspect="Content" ObjectID="_1775597732" r:id="rId24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سالبة على المجال </w:t>
      </w:r>
      <w:r w:rsidRPr="00F95F2A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80" w:dyaOrig="400" w14:anchorId="04EDD0EE">
          <v:shape id="_x0000_i1035" type="#_x0000_t75" style="width:33.75pt;height:20.25pt" o:ole="">
            <v:imagedata r:id="rId25" o:title=""/>
          </v:shape>
          <o:OLEObject Type="Embed" ProgID="Equation.DSMT4" ShapeID="_x0000_i1035" DrawAspect="Content" ObjectID="_1775597733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5F90F4E7" w14:textId="767A2C1B" w:rsidR="00F95F2A" w:rsidRDefault="00D50438" w:rsidP="00F95F2A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759F442D">
          <v:shape id="_x0000_i1036" type="#_x0000_t75" style="width:27pt;height:21.75pt" o:ole="">
            <v:imagedata r:id="rId11" o:title=""/>
          </v:shape>
          <o:OLEObject Type="Embed" ProgID="Equation.DSMT4" ShapeID="_x0000_i1036" DrawAspect="Content" ObjectID="_1775597734" r:id="rId2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يقبل مماسا أفقيا عند </w:t>
      </w:r>
      <w:r w:rsidRPr="00D5043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80" w:dyaOrig="360" w14:anchorId="5F866356">
          <v:shape id="_x0000_i1037" type="#_x0000_t75" style="width:39pt;height:18pt" o:ole="">
            <v:imagedata r:id="rId28" o:title=""/>
          </v:shape>
          <o:OLEObject Type="Embed" ProgID="Equation.DSMT4" ShapeID="_x0000_i1037" DrawAspect="Content" ObjectID="_1775597735" r:id="rId29"/>
        </w:object>
      </w:r>
    </w:p>
    <w:p w14:paraId="78486DFA" w14:textId="2514F65C" w:rsidR="00937F2F" w:rsidRPr="00B376F9" w:rsidRDefault="00D50438" w:rsidP="00B376F9">
      <w:pPr>
        <w:pStyle w:val="Paragraphedeliste"/>
        <w:numPr>
          <w:ilvl w:val="0"/>
          <w:numId w:val="36"/>
        </w:numPr>
        <w:bidi/>
        <w:spacing w:line="228" w:lineRule="auto"/>
        <w:rPr>
          <w:rFonts w:ascii="Amiri" w:hAnsi="Amiri" w:cs="Amiri"/>
          <w:sz w:val="28"/>
          <w:szCs w:val="28"/>
          <w:rtl/>
        </w:rPr>
      </w:pPr>
      <w:r w:rsidRPr="00860981">
        <w:rPr>
          <w:rFonts w:ascii="Amiri" w:hAnsi="Amiri" w:cs="Amiri"/>
          <w:sz w:val="28"/>
          <w:szCs w:val="28"/>
          <w:rtl/>
        </w:rPr>
        <w:t xml:space="preserve">من أجل كل </w:t>
      </w:r>
      <w:r w:rsidRPr="00860981">
        <w:rPr>
          <w:rFonts w:ascii="Amiri" w:hAnsi="Amiri" w:cs="Amiri"/>
          <w:i/>
          <w:iCs/>
          <w:sz w:val="28"/>
          <w:szCs w:val="28"/>
        </w:rPr>
        <w:t>x</w:t>
      </w:r>
      <w:r w:rsidRPr="00860981">
        <w:rPr>
          <w:rFonts w:ascii="Amiri" w:hAnsi="Amiri" w:cs="Amiri"/>
          <w:sz w:val="28"/>
          <w:szCs w:val="28"/>
          <w:rtl/>
        </w:rPr>
        <w:t xml:space="preserve"> من</w:t>
      </w:r>
      <w:r w:rsidRPr="00860981">
        <w:rPr>
          <w:rFonts w:ascii="Amiri" w:hAnsi="Amiri" w:cs="Amiri"/>
          <w:position w:val="-14"/>
          <w:sz w:val="28"/>
          <w:szCs w:val="28"/>
        </w:rPr>
        <w:object w:dxaOrig="680" w:dyaOrig="400" w14:anchorId="0474BE63">
          <v:shape id="_x0000_i1038" type="#_x0000_t75" style="width:33.75pt;height:20.25pt" o:ole="">
            <v:imagedata r:id="rId30" o:title=""/>
          </v:shape>
          <o:OLEObject Type="Embed" ProgID="Equation.DSMT4" ShapeID="_x0000_i1038" DrawAspect="Content" ObjectID="_1775597736" r:id="rId31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position w:val="-14"/>
        </w:rPr>
        <w:object w:dxaOrig="920" w:dyaOrig="400" w14:anchorId="0DB884F4">
          <v:shape id="_x0000_i1039" type="#_x0000_t75" style="width:46.5pt;height:20.25pt" o:ole="">
            <v:imagedata r:id="rId32" o:title=""/>
          </v:shape>
          <o:OLEObject Type="Embed" ProgID="Equation.DSMT4" ShapeID="_x0000_i1039" DrawAspect="Content" ObjectID="_1775597737" r:id="rId33"/>
        </w:objec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</w:p>
    <w:p w14:paraId="459DFC18" w14:textId="66DF5B5B"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7693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7EF30032" w14:textId="6AEC8EFC" w:rsidR="000551F6" w:rsidRPr="000551F6" w:rsidRDefault="00723E95" w:rsidP="000551F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ليكن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3E6E41C2">
          <v:shape id="_x0000_i1040" type="#_x0000_t75" style="width:27pt;height:21.75pt" o:ole="">
            <v:imagedata r:id="rId11" o:title=""/>
          </v:shape>
          <o:OLEObject Type="Embed" ProgID="Equation.DSMT4" ShapeID="_x0000_i1040" DrawAspect="Content" ObjectID="_1775597738" r:id="rId3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التمثيل البياني 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26B10950">
          <v:shape id="_x0000_i1041" type="#_x0000_t75" style="width:12pt;height:15.75pt" o:ole="">
            <v:imagedata r:id="rId35" o:title=""/>
          </v:shape>
          <o:OLEObject Type="Embed" ProgID="Equation.DSMT4" ShapeID="_x0000_i1041" DrawAspect="Content" ObjectID="_1775597739" r:id="rId3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المعرفة على </w:t>
      </w:r>
      <w:r w:rsidRPr="00723E95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49487554">
          <v:shape id="_x0000_i1042" type="#_x0000_t75" style="width:12.75pt;height:12.75pt" o:ole="">
            <v:imagedata r:id="rId37" o:title=""/>
          </v:shape>
          <o:OLEObject Type="Embed" ProgID="Equation.DSMT4" ShapeID="_x0000_i1042" DrawAspect="Content" ObjectID="_1775597740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موضح في الشكل المقابل</w:t>
      </w:r>
      <w:r w:rsidR="00AB58A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AB58AD" w:rsidRPr="00AB58A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5BCD526D">
          <v:shape id="_x0000_i1043" type="#_x0000_t75" style="width:21pt;height:20.25pt" o:ole="">
            <v:imagedata r:id="rId39" o:title=""/>
          </v:shape>
          <o:OLEObject Type="Embed" ProgID="Equation.DSMT4" ShapeID="_x0000_i1043" DrawAspect="Content" ObjectID="_1775597741" r:id="rId40"/>
        </w:object>
      </w:r>
      <w:r w:rsidR="00AB58AD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AB58A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مماس للمنحنى </w:t>
      </w:r>
      <w:r w:rsidR="00AB58AD"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1E2FE8E9">
          <v:shape id="_x0000_i1044" type="#_x0000_t75" style="width:27pt;height:21.75pt" o:ole="">
            <v:imagedata r:id="rId11" o:title=""/>
          </v:shape>
          <o:OLEObject Type="Embed" ProgID="Equation.DSMT4" ShapeID="_x0000_i1044" DrawAspect="Content" ObjectID="_1775597742" r:id="rId41"/>
        </w:object>
      </w:r>
      <w:r w:rsidR="00AB58A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عند النقطة </w:t>
      </w:r>
      <w:r w:rsidR="00AB58AD" w:rsidRPr="00AB58A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277F8B4A">
          <v:shape id="_x0000_i1045" type="#_x0000_t75" style="width:12pt;height:12.75pt" o:ole="">
            <v:imagedata r:id="rId42" o:title=""/>
          </v:shape>
          <o:OLEObject Type="Embed" ProgID="Equation.DSMT4" ShapeID="_x0000_i1045" DrawAspect="Content" ObjectID="_1775597743" r:id="rId43"/>
        </w:object>
      </w:r>
    </w:p>
    <w:p w14:paraId="1D14490A" w14:textId="25AE6BE6" w:rsidR="001E4ECC" w:rsidRDefault="001E4ECC" w:rsidP="000551F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723E95">
        <w:rPr>
          <w:rFonts w:ascii="Amiri" w:eastAsia="Calibri" w:hAnsi="Amiri" w:cs="Amiri"/>
          <w:b/>
          <w:bCs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90CCF" wp14:editId="6A020689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305175" cy="3267075"/>
                <wp:effectExtent l="0" t="0" r="28575" b="28575"/>
                <wp:wrapNone/>
                <wp:docPr id="1554689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67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1F2A2" w14:textId="07129A26" w:rsidR="00723E95" w:rsidRDefault="00C466E7" w:rsidP="00723E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050FC" wp14:editId="29D2976D">
                                  <wp:extent cx="2867025" cy="3150235"/>
                                  <wp:effectExtent l="0" t="0" r="9525" b="0"/>
                                  <wp:docPr id="17735351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3535133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025" cy="3150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0CCF" id="Rectangle 1" o:spid="_x0000_s1026" style="position:absolute;left:0;text-align:left;margin-left:0;margin-top:6.45pt;width:260.25pt;height:257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" fillcolor="white [3201]" strokecolor="white [3212]" strokeweight="2pt">
                <v:textbox>
                  <w:txbxContent>
                    <w:p w14:paraId="1961F2A2" w14:textId="07129A26" w:rsidR="00723E95" w:rsidRDefault="00C466E7" w:rsidP="00723E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B050FC" wp14:editId="29D2976D">
                            <wp:extent cx="2867025" cy="3150235"/>
                            <wp:effectExtent l="0" t="0" r="9525" b="0"/>
                            <wp:docPr id="177353513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3535133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025" cy="3150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E8D86E" w14:textId="4ED6E8D1" w:rsidR="000551F6" w:rsidRPr="00723E95" w:rsidRDefault="00723E95" w:rsidP="001E4EC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723E9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بقراءة بيانية عين:</w:t>
      </w:r>
    </w:p>
    <w:p w14:paraId="434FC6EF" w14:textId="756E763F" w:rsidR="00937F2F" w:rsidRDefault="00723E95" w:rsidP="00723E95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723E95">
        <w:rPr>
          <w:rFonts w:ascii="Amiri" w:eastAsia="Calibri" w:hAnsi="Amiri" w:cs="Amiri"/>
          <w:position w:val="-10"/>
          <w:sz w:val="28"/>
          <w:szCs w:val="28"/>
        </w:rPr>
        <w:object w:dxaOrig="520" w:dyaOrig="320" w14:anchorId="05E831F7">
          <v:shape id="_x0000_i1046" type="#_x0000_t75" style="width:26.25pt;height:15.75pt" o:ole="">
            <v:imagedata r:id="rId45" o:title=""/>
          </v:shape>
          <o:OLEObject Type="Embed" ProgID="Equation.DSMT4" ShapeID="_x0000_i1046" DrawAspect="Content" ObjectID="_1775597744" r:id="rId4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AB58AD"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480" w:dyaOrig="320" w14:anchorId="718EFD0A">
          <v:shape id="_x0000_i1047" type="#_x0000_t75" style="width:24pt;height:15.75pt" o:ole="">
            <v:imagedata r:id="rId47" o:title=""/>
          </v:shape>
          <o:OLEObject Type="Embed" ProgID="Equation.DSMT4" ShapeID="_x0000_i1047" DrawAspect="Content" ObjectID="_1775597745" r:id="rId4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AB58AD" w:rsidRPr="00AB58A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20" w14:anchorId="520D6B98">
          <v:shape id="_x0000_i1048" type="#_x0000_t75" style="width:30pt;height:15.75pt" o:ole="">
            <v:imagedata r:id="rId49" o:title=""/>
          </v:shape>
          <o:OLEObject Type="Embed" ProgID="Equation.DSMT4" ShapeID="_x0000_i1048" DrawAspect="Content" ObjectID="_1775597746" r:id="rId50"/>
        </w:object>
      </w:r>
      <w:r w:rsidR="00AB58A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AB58AD"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55501003">
          <v:shape id="_x0000_i1049" type="#_x0000_t75" style="width:27pt;height:15.75pt" o:ole="">
            <v:imagedata r:id="rId51" o:title=""/>
          </v:shape>
          <o:OLEObject Type="Embed" ProgID="Equation.DSMT4" ShapeID="_x0000_i1049" DrawAspect="Content" ObjectID="_1775597747" r:id="rId52"/>
        </w:object>
      </w:r>
    </w:p>
    <w:p w14:paraId="5A73BD5D" w14:textId="75F1C4E2" w:rsidR="009F6DDB" w:rsidRDefault="009F6DDB" w:rsidP="009F6DDB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أكتب معادلة للمستقيم </w:t>
      </w:r>
      <w:r w:rsidRPr="00AB58A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1F936E0E">
          <v:shape id="_x0000_i1051" type="#_x0000_t75" style="width:21pt;height:20.25pt" o:ole="">
            <v:imagedata r:id="rId39" o:title=""/>
          </v:shape>
          <o:OLEObject Type="Embed" ProgID="Equation.DSMT4" ShapeID="_x0000_i1051" DrawAspect="Content" ObjectID="_1775597748" r:id="rId53"/>
        </w:object>
      </w:r>
    </w:p>
    <w:p w14:paraId="260AADB1" w14:textId="65DD7F78" w:rsidR="00AB58AD" w:rsidRDefault="00F2572E" w:rsidP="00AB58AD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حلول المعادلة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60218135">
          <v:shape id="_x0000_i1052" type="#_x0000_t75" style="width:45pt;height:15.75pt" o:ole="">
            <v:imagedata r:id="rId54" o:title=""/>
          </v:shape>
          <o:OLEObject Type="Embed" ProgID="Equation.DSMT4" ShapeID="_x0000_i1052" DrawAspect="Content" ObjectID="_1775597749" r:id="rId55"/>
        </w:object>
      </w:r>
    </w:p>
    <w:p w14:paraId="5791D753" w14:textId="2702FA7C" w:rsidR="00246838" w:rsidRDefault="00246838" w:rsidP="00246838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القيمة الحدية للدالة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0D0E482A">
          <v:shape id="_x0000_i1053" type="#_x0000_t75" style="width:12pt;height:15.75pt" o:ole="">
            <v:imagedata r:id="rId35" o:title=""/>
          </v:shape>
          <o:OLEObject Type="Embed" ProgID="Equation.DSMT4" ShapeID="_x0000_i1053" DrawAspect="Content" ObjectID="_1775597750" r:id="rId5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24683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20" w:dyaOrig="400" w14:anchorId="3967C824">
          <v:shape id="_x0000_i1054" type="#_x0000_t75" style="width:30.75pt;height:20.25pt" o:ole="">
            <v:imagedata r:id="rId57" o:title=""/>
          </v:shape>
          <o:OLEObject Type="Embed" ProgID="Equation.DSMT4" ShapeID="_x0000_i1054" DrawAspect="Content" ObjectID="_1775597751" r:id="rId58"/>
        </w:object>
      </w:r>
    </w:p>
    <w:p w14:paraId="4CF09C9B" w14:textId="4B7B78FD" w:rsidR="00F2572E" w:rsidRDefault="00F2572E" w:rsidP="00F2572E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شكل جدول تغيرات الدالة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49F0AFB1">
          <v:shape id="_x0000_i1055" type="#_x0000_t75" style="width:12pt;height:15.75pt" o:ole="">
            <v:imagedata r:id="rId35" o:title=""/>
          </v:shape>
          <o:OLEObject Type="Embed" ProgID="Equation.DSMT4" ShapeID="_x0000_i1055" DrawAspect="Content" ObjectID="_1775597752" r:id="rId5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استنتج إشارة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20" w14:anchorId="4CD5DCCE">
          <v:shape id="_x0000_i1056" type="#_x0000_t75" style="width:30pt;height:15.75pt" o:ole="">
            <v:imagedata r:id="rId60" o:title=""/>
          </v:shape>
          <o:OLEObject Type="Embed" ProgID="Equation.DSMT4" ShapeID="_x0000_i1056" DrawAspect="Content" ObjectID="_1775597753" r:id="rId61"/>
        </w:object>
      </w:r>
    </w:p>
    <w:p w14:paraId="7BD026FE" w14:textId="7FD6BA4F" w:rsidR="00F2572E" w:rsidRDefault="00F2572E" w:rsidP="00F2572E">
      <w:pPr>
        <w:pStyle w:val="Paragraphedeliste"/>
        <w:numPr>
          <w:ilvl w:val="0"/>
          <w:numId w:val="4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إشارة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00A1098C">
          <v:shape id="_x0000_i1057" type="#_x0000_t75" style="width:27pt;height:15.75pt" o:ole="">
            <v:imagedata r:id="rId62" o:title=""/>
          </v:shape>
          <o:OLEObject Type="Embed" ProgID="Equation.DSMT4" ShapeID="_x0000_i1057" DrawAspect="Content" ObjectID="_1775597754" r:id="rId63"/>
        </w:object>
      </w:r>
    </w:p>
    <w:p w14:paraId="0CB13405" w14:textId="77777777" w:rsidR="000551F6" w:rsidRPr="00723E95" w:rsidRDefault="000551F6" w:rsidP="001E4ECC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D14A178" w14:textId="77777777" w:rsidR="006F3A44" w:rsidRDefault="006F3A44" w:rsidP="006F3A4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6BE70507" w14:textId="47C86F08" w:rsidR="002C489C" w:rsidRPr="00710EE9" w:rsidRDefault="001B3AFA" w:rsidP="007B25FE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1AC131D1" w14:textId="30758B2D" w:rsidR="001B3AFA" w:rsidRPr="00710EE9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E6C7427" wp14:editId="31B0DC8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EA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15272A">
        <w:rPr>
          <w:rFonts w:ascii="Amiri" w:eastAsia="Calibri" w:hAnsi="Amiri" w:cs="Amiri"/>
          <w:b/>
          <w:bCs/>
          <w:sz w:val="28"/>
          <w:szCs w:val="28"/>
          <w:lang w:bidi="ar-DZ"/>
        </w:rPr>
        <w:t>2</w:t>
      </w:r>
    </w:p>
    <w:p w14:paraId="3D2CF9EB" w14:textId="77777777" w:rsidR="00C466E7" w:rsidRDefault="00C466E7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00A0DA20" w14:textId="0F07E6C6" w:rsidR="001B3AFA" w:rsidRPr="00710EE9" w:rsidRDefault="001B3AFA" w:rsidP="00C466E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D72DF1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D5402B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09</w:t>
      </w:r>
      <w:r w:rsidR="00D72DF1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5DC9DC5" w14:textId="77777777" w:rsidR="002553DD" w:rsidRDefault="002553DD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bookmarkStart w:id="0" w:name="_Hlk128244119"/>
    <w:p w14:paraId="71552894" w14:textId="79B0E7F1" w:rsidR="00DC479D" w:rsidRPr="00376D8F" w:rsidRDefault="00DC479D" w:rsidP="00376D8F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57CB2880">
          <v:shape id="_x0000_i1058" type="#_x0000_t75" style="width:12pt;height:12.75pt" o:ole="">
            <v:imagedata r:id="rId64" o:title=""/>
          </v:shape>
          <o:OLEObject Type="Embed" ProgID="Equation.DSMT4" ShapeID="_x0000_i1058" DrawAspect="Content" ObjectID="_1775597755" r:id="rId65"/>
        </w:object>
      </w:r>
      <w:bookmarkEnd w:id="0"/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bookmarkStart w:id="1" w:name="_Hlk128764772"/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دالة معرفة على المجموعة 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1880" w:dyaOrig="400" w14:anchorId="27DD90CA">
          <v:shape id="_x0000_i1059" type="#_x0000_t75" style="width:93.75pt;height:20.25pt" o:ole="">
            <v:imagedata r:id="rId66" o:title=""/>
          </v:shape>
          <o:OLEObject Type="Embed" ProgID="Equation.DSMT4" ShapeID="_x0000_i1059" DrawAspect="Content" ObjectID="_1775597756" r:id="rId67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كمايلي:  </w:t>
      </w:r>
      <w:bookmarkEnd w:id="1"/>
      <w:r w:rsidRPr="00376D8F">
        <w:rPr>
          <w:rFonts w:ascii="Amiri" w:hAnsi="Amiri" w:cs="Amiri"/>
          <w:position w:val="-24"/>
          <w:sz w:val="28"/>
          <w:szCs w:val="28"/>
          <w:lang w:bidi="ar-DZ"/>
        </w:rPr>
        <w:object w:dxaOrig="1520" w:dyaOrig="620" w14:anchorId="7A086A80">
          <v:shape id="_x0000_i1060" type="#_x0000_t75" style="width:75.75pt;height:30.75pt" o:ole="">
            <v:imagedata r:id="rId68" o:title=""/>
          </v:shape>
          <o:OLEObject Type="Embed" ProgID="Equation.DSMT4" ShapeID="_x0000_i1060" DrawAspect="Content" ObjectID="_1775597757" r:id="rId69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7787AAE8" w14:textId="3BA639F9" w:rsidR="00025247" w:rsidRPr="00776BB4" w:rsidRDefault="00DC479D" w:rsidP="00776BB4">
      <w:pPr>
        <w:autoSpaceDE w:val="0"/>
        <w:autoSpaceDN w:val="0"/>
        <w:bidi/>
        <w:adjustRightInd w:val="0"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    </w:t>
      </w:r>
      <w:r w:rsidR="00C466E7">
        <w:rPr>
          <w:rFonts w:ascii="Amiri" w:hAnsi="Amiri" w:cs="Amiri" w:hint="cs"/>
          <w:sz w:val="28"/>
          <w:szCs w:val="28"/>
          <w:rtl/>
          <w:lang w:bidi="ar-DZ"/>
        </w:rPr>
        <w:t xml:space="preserve">         </w: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bookmarkStart w:id="2" w:name="_Hlk128244163"/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2FEA9787">
          <v:shape id="_x0000_i1061" type="#_x0000_t75" style="width:27pt;height:20.25pt" o:ole="">
            <v:imagedata r:id="rId70" o:title=""/>
          </v:shape>
          <o:OLEObject Type="Embed" ProgID="Equation.DSMT4" ShapeID="_x0000_i1061" DrawAspect="Content" ObjectID="_1775597758" r:id="rId71"/>
        </w:object>
      </w:r>
      <w:bookmarkEnd w:id="2"/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المنحنى الممثل للدالة </w:t>
      </w:r>
      <w:bookmarkStart w:id="3" w:name="_Hlk128765100"/>
      <w:r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55C3E697">
          <v:shape id="_x0000_i1062" type="#_x0000_t75" style="width:12pt;height:12.75pt" o:ole="">
            <v:imagedata r:id="rId64" o:title=""/>
          </v:shape>
          <o:OLEObject Type="Embed" ProgID="Equation.DSMT4" ShapeID="_x0000_i1062" DrawAspect="Content" ObjectID="_1775597759" r:id="rId72"/>
        </w:object>
      </w:r>
      <w:bookmarkEnd w:id="3"/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في المستوي المنسوب الى المعلم المتعامد والمتجانس </w:t>
      </w:r>
      <w:r w:rsidRPr="00376D8F">
        <w:rPr>
          <w:rFonts w:ascii="Amiri" w:hAnsi="Amiri" w:cs="Amiri"/>
          <w:position w:val="-18"/>
          <w:sz w:val="28"/>
          <w:szCs w:val="28"/>
          <w:lang w:bidi="ar-DZ"/>
        </w:rPr>
        <w:object w:dxaOrig="810" w:dyaOrig="480" w14:anchorId="577212CF">
          <v:shape id="_x0000_i1063" type="#_x0000_t75" style="width:40.5pt;height:24pt" o:ole="">
            <v:imagedata r:id="rId73" o:title=""/>
          </v:shape>
          <o:OLEObject Type="Embed" ProgID="Equation.DSMT4" ShapeID="_x0000_i1063" DrawAspect="Content" ObjectID="_1775597760" r:id="rId74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0A46D14" w14:textId="5CD30C36" w:rsidR="00DC479D" w:rsidRPr="00376D8F" w:rsidRDefault="00DC479D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تحقق أنه من اجل كل عدد حقيقي </w:t>
      </w:r>
      <w:r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10" w14:anchorId="4E4874E0">
          <v:shape id="_x0000_i1068" type="#_x0000_t75" style="width:12pt;height:10.5pt" o:ole="">
            <v:imagedata r:id="rId75" o:title=""/>
          </v:shape>
          <o:OLEObject Type="Embed" ProgID="Equation.DSMT4" ShapeID="_x0000_i1068" DrawAspect="Content" ObjectID="_1775597761" r:id="rId76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من </w:t>
      </w:r>
      <w:r w:rsidRPr="00376D8F">
        <w:rPr>
          <w:rFonts w:ascii="Amiri" w:hAnsi="Amiri" w:cs="Amiri"/>
          <w:position w:val="-12"/>
          <w:sz w:val="28"/>
          <w:szCs w:val="28"/>
          <w:lang w:bidi="ar-DZ"/>
        </w:rPr>
        <w:object w:dxaOrig="360" w:dyaOrig="360" w14:anchorId="4CB8A1DF">
          <v:shape id="_x0000_i1069" type="#_x0000_t75" style="width:18pt;height:18pt" o:ole="">
            <v:imagedata r:id="rId77" o:title=""/>
          </v:shape>
          <o:OLEObject Type="Embed" ProgID="Equation.DSMT4" ShapeID="_x0000_i1069" DrawAspect="Content" ObjectID="_1775597762" r:id="rId78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> </w:t>
      </w:r>
      <w:r w:rsidRPr="00376D8F">
        <w:rPr>
          <w:rFonts w:ascii="Amiri" w:hAnsi="Amiri" w:cs="Amiri"/>
          <w:sz w:val="28"/>
          <w:szCs w:val="28"/>
          <w:lang w:bidi="ar-DZ"/>
        </w:rPr>
        <w:t>:</w: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76D8F">
        <w:rPr>
          <w:rFonts w:ascii="Amiri" w:hAnsi="Amiri" w:cs="Amiri"/>
          <w:position w:val="-24"/>
          <w:sz w:val="28"/>
          <w:szCs w:val="28"/>
          <w:lang w:bidi="ar-DZ"/>
        </w:rPr>
        <w:object w:dxaOrig="1740" w:dyaOrig="620" w14:anchorId="6226C273">
          <v:shape id="_x0000_i1070" type="#_x0000_t75" style="width:87pt;height:30.75pt" o:ole="">
            <v:imagedata r:id="rId79" o:title=""/>
          </v:shape>
          <o:OLEObject Type="Embed" ProgID="Equation.DSMT4" ShapeID="_x0000_i1070" DrawAspect="Content" ObjectID="_1775597763" r:id="rId80"/>
        </w:object>
      </w:r>
    </w:p>
    <w:p w14:paraId="347D62C1" w14:textId="1D0C52EC" w:rsidR="00DC479D" w:rsidRPr="00376D8F" w:rsidRDefault="00DC479D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اشرح كيف يمكن انشاء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6F5706DE">
          <v:shape id="_x0000_i1071" type="#_x0000_t75" style="width:27pt;height:20.25pt" o:ole="">
            <v:imagedata r:id="rId70" o:title=""/>
          </v:shape>
          <o:OLEObject Type="Embed" ProgID="Equation.DSMT4" ShapeID="_x0000_i1071" DrawAspect="Content" ObjectID="_1775597764" r:id="rId81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انطلاقا من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20BEEF3A">
          <v:shape id="_x0000_i1072" type="#_x0000_t75" style="width:21pt;height:20.25pt" o:ole="">
            <v:imagedata r:id="rId82" o:title=""/>
          </v:shape>
          <o:OLEObject Type="Embed" ProgID="Equation.DSMT4" ShapeID="_x0000_i1072" DrawAspect="Content" ObjectID="_1775597765" r:id="rId83"/>
        </w:object>
      </w:r>
      <w:r w:rsidRPr="00376D8F">
        <w:rPr>
          <w:rFonts w:ascii="Amiri" w:hAnsi="Amiri" w:cs="Amiri"/>
          <w:sz w:val="28"/>
          <w:szCs w:val="28"/>
          <w:lang w:bidi="ar-DZ"/>
        </w:rPr>
        <w:t xml:space="preserve"> </w:t>
      </w:r>
      <w:r w:rsidRPr="00376D8F">
        <w:rPr>
          <w:rFonts w:ascii="Amiri" w:hAnsi="Amiri" w:cs="Amiri"/>
          <w:sz w:val="28"/>
          <w:szCs w:val="28"/>
          <w:rtl/>
          <w:lang w:bidi="ar-DZ"/>
        </w:rPr>
        <w:t>التمثيل البياني للدالة مقلوب</w:t>
      </w:r>
    </w:p>
    <w:p w14:paraId="233F2C2E" w14:textId="77777777" w:rsidR="00DC479D" w:rsidRPr="00376D8F" w:rsidRDefault="00DC479D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أ- أحسب الدالة المشتقة للدالة </w:t>
      </w:r>
      <w:r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0C58576F">
          <v:shape id="_x0000_i1073" type="#_x0000_t75" style="width:12pt;height:12.75pt" o:ole="">
            <v:imagedata r:id="rId64" o:title=""/>
          </v:shape>
          <o:OLEObject Type="Embed" ProgID="Equation.DSMT4" ShapeID="_x0000_i1073" DrawAspect="Content" ObjectID="_1775597766" r:id="rId84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ثم عين اشارتها.</w:t>
      </w:r>
      <w:r w:rsidRPr="00376D8F">
        <w:rPr>
          <w:rFonts w:ascii="Amiri" w:hAnsi="Amiri" w:cs="Amiri"/>
          <w:sz w:val="28"/>
          <w:szCs w:val="28"/>
          <w:rtl/>
          <w:lang w:bidi="ar-DZ"/>
        </w:rPr>
        <w:br/>
        <w:t xml:space="preserve">ب- شكل جدول تغيرات الدالة </w:t>
      </w:r>
      <w:r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40" w:dyaOrig="255" w14:anchorId="341EF8E5">
          <v:shape id="_x0000_i1074" type="#_x0000_t75" style="width:12pt;height:12.75pt" o:ole="">
            <v:imagedata r:id="rId64" o:title=""/>
          </v:shape>
          <o:OLEObject Type="Embed" ProgID="Equation.DSMT4" ShapeID="_x0000_i1074" DrawAspect="Content" ObjectID="_1775597767" r:id="rId85"/>
        </w:object>
      </w:r>
    </w:p>
    <w:p w14:paraId="1EF99014" w14:textId="37B15B70" w:rsidR="00DC479D" w:rsidRPr="00376D8F" w:rsidRDefault="00DC479D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برهن ان النقطة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1020" w:dyaOrig="400" w14:anchorId="03FE98D6">
          <v:shape id="_x0000_i1075" type="#_x0000_t75" style="width:51pt;height:20.25pt" o:ole="">
            <v:imagedata r:id="rId86" o:title=""/>
          </v:shape>
          <o:OLEObject Type="Embed" ProgID="Equation.DSMT4" ShapeID="_x0000_i1075" DrawAspect="Content" ObjectID="_1775597768" r:id="rId87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مركز تناظر المنحنى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593A0229">
          <v:shape id="_x0000_i1076" type="#_x0000_t75" style="width:27pt;height:20.25pt" o:ole="">
            <v:imagedata r:id="rId70" o:title=""/>
          </v:shape>
          <o:OLEObject Type="Embed" ProgID="Equation.DSMT4" ShapeID="_x0000_i1076" DrawAspect="Content" ObjectID="_1775597769" r:id="rId88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8178757" w14:textId="72EAC35D" w:rsidR="00DC479D" w:rsidRPr="00376D8F" w:rsidRDefault="00DC479D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أ- أكتب معادلة للمستقيم </w:t>
      </w:r>
      <w:r w:rsidRPr="00376D8F">
        <w:rPr>
          <w:rFonts w:ascii="Amiri" w:hAnsi="Amiri" w:cs="Amiri"/>
          <w:position w:val="-14"/>
          <w:sz w:val="28"/>
          <w:szCs w:val="28"/>
        </w:rPr>
        <w:object w:dxaOrig="420" w:dyaOrig="400" w14:anchorId="10F79B14">
          <v:shape id="_x0000_i1077" type="#_x0000_t75" style="width:21pt;height:20.25pt" o:ole="">
            <v:imagedata r:id="rId89" o:title=""/>
          </v:shape>
          <o:OLEObject Type="Embed" ProgID="Equation.DSMT4" ShapeID="_x0000_i1077" DrawAspect="Content" ObjectID="_1775597770" r:id="rId90"/>
        </w:object>
      </w:r>
      <w:r w:rsidRPr="00376D8F">
        <w:rPr>
          <w:rFonts w:ascii="Amiri" w:hAnsi="Amiri" w:cs="Amiri"/>
          <w:sz w:val="28"/>
          <w:szCs w:val="28"/>
          <w:rtl/>
        </w:rPr>
        <w:t xml:space="preserve"> مماس للمنحنى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060517C6">
          <v:shape id="_x0000_i1078" type="#_x0000_t75" style="width:27pt;height:20.25pt" o:ole="">
            <v:imagedata r:id="rId70" o:title=""/>
          </v:shape>
          <o:OLEObject Type="Embed" ProgID="Equation.DSMT4" ShapeID="_x0000_i1078" DrawAspect="Content" ObjectID="_1775597771" r:id="rId91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عند النقطة التي فاصلتها </w:t>
      </w:r>
      <w:r w:rsidRPr="00376D8F">
        <w:rPr>
          <w:rFonts w:ascii="Amiri" w:hAnsi="Amiri" w:cs="Amiri"/>
          <w:position w:val="-12"/>
          <w:sz w:val="28"/>
          <w:szCs w:val="28"/>
        </w:rPr>
        <w:object w:dxaOrig="780" w:dyaOrig="360" w14:anchorId="0C6DC1AD">
          <v:shape id="_x0000_i1079" type="#_x0000_t75" style="width:39pt;height:18pt" o:ole="">
            <v:imagedata r:id="rId92" o:title=""/>
          </v:shape>
          <o:OLEObject Type="Embed" ProgID="Equation.DSMT4" ShapeID="_x0000_i1079" DrawAspect="Content" ObjectID="_1775597772" r:id="rId93"/>
        </w:object>
      </w:r>
      <w:r w:rsidRPr="00376D8F">
        <w:rPr>
          <w:rFonts w:ascii="Amiri" w:hAnsi="Amiri" w:cs="Amiri"/>
          <w:sz w:val="28"/>
          <w:szCs w:val="28"/>
          <w:rtl/>
        </w:rPr>
        <w:br/>
      </w:r>
      <w:r w:rsidR="00C466E7">
        <w:rPr>
          <w:rFonts w:ascii="Amiri" w:hAnsi="Amiri" w:cs="Amiri" w:hint="cs"/>
          <w:sz w:val="28"/>
          <w:szCs w:val="28"/>
          <w:rtl/>
        </w:rPr>
        <w:t xml:space="preserve"> </w:t>
      </w:r>
      <w:r w:rsidRPr="00376D8F">
        <w:rPr>
          <w:rFonts w:ascii="Amiri" w:hAnsi="Amiri" w:cs="Amiri"/>
          <w:sz w:val="28"/>
          <w:szCs w:val="28"/>
          <w:rtl/>
        </w:rPr>
        <w:t xml:space="preserve">ب- استنتج قيمة تقريبية للعدد </w:t>
      </w:r>
      <w:r w:rsidR="00376D8F" w:rsidRPr="00376D8F">
        <w:rPr>
          <w:rFonts w:ascii="Amiri" w:hAnsi="Amiri" w:cs="Amiri"/>
          <w:position w:val="-10"/>
          <w:sz w:val="28"/>
          <w:szCs w:val="28"/>
        </w:rPr>
        <w:object w:dxaOrig="960" w:dyaOrig="320" w14:anchorId="5C2ADF17">
          <v:shape id="_x0000_i1080" type="#_x0000_t75" style="width:48pt;height:15.75pt" o:ole="">
            <v:imagedata r:id="rId94" o:title=""/>
          </v:shape>
          <o:OLEObject Type="Embed" ProgID="Equation.DSMT4" ShapeID="_x0000_i1080" DrawAspect="Content" ObjectID="_1775597773" r:id="rId95"/>
        </w:object>
      </w:r>
    </w:p>
    <w:p w14:paraId="03274817" w14:textId="07F77283" w:rsidR="00376D8F" w:rsidRPr="00376D8F" w:rsidRDefault="00376D8F" w:rsidP="00376D8F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أنشئ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2B1BFE4A">
          <v:shape id="_x0000_i1081" type="#_x0000_t75" style="width:27pt;height:20.25pt" o:ole="">
            <v:imagedata r:id="rId70" o:title=""/>
          </v:shape>
          <o:OLEObject Type="Embed" ProgID="Equation.DSMT4" ShapeID="_x0000_i1081" DrawAspect="Content" ObjectID="_1775597774" r:id="rId96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76D8F">
        <w:rPr>
          <w:rFonts w:ascii="Amiri" w:hAnsi="Amiri" w:cs="Amiri"/>
          <w:b/>
          <w:bCs/>
          <w:sz w:val="28"/>
          <w:szCs w:val="28"/>
          <w:rtl/>
          <w:lang w:bidi="ar-DZ"/>
        </w:rPr>
        <w:t>(على الورقة المرفقة)</w:t>
      </w:r>
    </w:p>
    <w:bookmarkStart w:id="4" w:name="_Hlk128254138"/>
    <w:p w14:paraId="4338F694" w14:textId="13718655" w:rsidR="00DC479D" w:rsidRPr="00C466E7" w:rsidRDefault="00DC479D" w:rsidP="00C466E7">
      <w:pPr>
        <w:pStyle w:val="Paragraphedeliste"/>
        <w:numPr>
          <w:ilvl w:val="3"/>
          <w:numId w:val="38"/>
        </w:numPr>
        <w:autoSpaceDE w:val="0"/>
        <w:autoSpaceDN w:val="0"/>
        <w:bidi/>
        <w:adjustRightInd w:val="0"/>
        <w:spacing w:after="0" w:line="240" w:lineRule="auto"/>
        <w:ind w:left="1110" w:right="-426"/>
        <w:rPr>
          <w:rFonts w:ascii="Amiri" w:hAnsi="Amiri" w:cs="Amiri"/>
          <w:sz w:val="28"/>
          <w:szCs w:val="28"/>
          <w:rtl/>
          <w:lang w:bidi="ar-DZ"/>
        </w:rPr>
      </w:pPr>
      <w:r w:rsidRPr="00376D8F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55" w14:anchorId="1195834E">
          <v:shape id="_x0000_i1082" type="#_x0000_t75" style="width:12pt;height:12.75pt" o:ole="">
            <v:imagedata r:id="rId97" o:title=""/>
          </v:shape>
          <o:OLEObject Type="Embed" ProgID="Equation.DSMT4" ShapeID="_x0000_i1082" DrawAspect="Content" ObjectID="_1775597775" r:id="rId98"/>
        </w:object>
      </w:r>
      <w:bookmarkEnd w:id="4"/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دالة معرفة على المجموعة </w:t>
      </w:r>
      <w:r w:rsidR="00376D8F" w:rsidRPr="00376D8F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2FDAF079">
          <v:shape id="_x0000_i1083" type="#_x0000_t75" style="width:12.75pt;height:12.75pt" o:ole="">
            <v:imagedata r:id="rId99" o:title=""/>
          </v:shape>
          <o:OLEObject Type="Embed" ProgID="Equation.DSMT4" ShapeID="_x0000_i1083" DrawAspect="Content" ObjectID="_1775597776" r:id="rId100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كمايلي: </w:t>
      </w:r>
      <w:r w:rsidR="00376D8F" w:rsidRPr="00376D8F">
        <w:rPr>
          <w:rFonts w:ascii="Amiri" w:hAnsi="Amiri" w:cs="Amiri"/>
          <w:position w:val="-32"/>
          <w:sz w:val="28"/>
          <w:szCs w:val="28"/>
          <w:lang w:bidi="ar-DZ"/>
        </w:rPr>
        <w:object w:dxaOrig="1800" w:dyaOrig="700" w14:anchorId="4FF48E35">
          <v:shape id="_x0000_i1084" type="#_x0000_t75" style="width:90pt;height:34.5pt" o:ole="">
            <v:imagedata r:id="rId101" o:title=""/>
          </v:shape>
          <o:OLEObject Type="Embed" ProgID="Equation.DSMT4" ShapeID="_x0000_i1084" DrawAspect="Content" ObjectID="_1775597777" r:id="rId102"/>
        </w:object>
      </w:r>
      <w:r w:rsidRPr="00376D8F">
        <w:rPr>
          <w:position w:val="-16"/>
          <w:lang w:bidi="ar-DZ"/>
        </w:rPr>
        <w:object w:dxaOrig="540" w:dyaOrig="435" w14:anchorId="5329F546">
          <v:shape id="_x0000_i1085" type="#_x0000_t75" style="width:27pt;height:21.75pt" o:ole="">
            <v:imagedata r:id="rId103" o:title=""/>
          </v:shape>
          <o:OLEObject Type="Embed" ProgID="Equation.DSMT4" ShapeID="_x0000_i1085" DrawAspect="Content" ObjectID="_1775597778" r:id="rId104"/>
        </w:object>
      </w:r>
      <w:r w:rsidRPr="00C466E7">
        <w:rPr>
          <w:rFonts w:ascii="Amiri" w:hAnsi="Amiri" w:cs="Amiri"/>
          <w:sz w:val="28"/>
          <w:szCs w:val="28"/>
          <w:rtl/>
          <w:lang w:bidi="ar-DZ"/>
        </w:rPr>
        <w:t xml:space="preserve"> المنحنى الممثل للدالة </w:t>
      </w:r>
      <w:r w:rsidRPr="00376D8F">
        <w:rPr>
          <w:position w:val="-10"/>
          <w:lang w:bidi="ar-DZ"/>
        </w:rPr>
        <w:object w:dxaOrig="240" w:dyaOrig="255" w14:anchorId="0BB365C2">
          <v:shape id="_x0000_i1086" type="#_x0000_t75" style="width:12pt;height:12.75pt" o:ole="">
            <v:imagedata r:id="rId105" o:title=""/>
          </v:shape>
          <o:OLEObject Type="Embed" ProgID="Equation.DSMT4" ShapeID="_x0000_i1086" DrawAspect="Content" ObjectID="_1775597779" r:id="rId106"/>
        </w:object>
      </w:r>
      <w:r w:rsidRPr="00C466E7">
        <w:rPr>
          <w:rFonts w:ascii="Amiri" w:hAnsi="Amiri" w:cs="Amiri"/>
          <w:sz w:val="28"/>
          <w:szCs w:val="28"/>
          <w:rtl/>
          <w:lang w:bidi="ar-DZ"/>
        </w:rPr>
        <w:t xml:space="preserve"> في المعلم السابق.</w:t>
      </w:r>
    </w:p>
    <w:p w14:paraId="2672078A" w14:textId="449B503F" w:rsidR="00376D8F" w:rsidRPr="00376D8F" w:rsidRDefault="00376D8F" w:rsidP="00C466E7">
      <w:pPr>
        <w:pStyle w:val="Paragraphedeliste"/>
        <w:numPr>
          <w:ilvl w:val="0"/>
          <w:numId w:val="39"/>
        </w:numPr>
        <w:autoSpaceDE w:val="0"/>
        <w:autoSpaceDN w:val="0"/>
        <w:bidi/>
        <w:adjustRightInd w:val="0"/>
        <w:spacing w:after="0" w:line="240" w:lineRule="auto"/>
        <w:ind w:left="1677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أثبت أن الدالة </w:t>
      </w:r>
      <w:r w:rsidRPr="00376D8F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55" w14:anchorId="4188B1E5">
          <v:shape id="_x0000_i1087" type="#_x0000_t75" style="width:12pt;height:12.75pt" o:ole="">
            <v:imagedata r:id="rId97" o:title=""/>
          </v:shape>
          <o:OLEObject Type="Embed" ProgID="Equation.DSMT4" ShapeID="_x0000_i1087" DrawAspect="Content" ObjectID="_1775597780" r:id="rId107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دالة زوجية</w:t>
      </w:r>
    </w:p>
    <w:p w14:paraId="7B585AD0" w14:textId="63BEB6A7" w:rsidR="00DC479D" w:rsidRPr="00376D8F" w:rsidRDefault="00DC479D" w:rsidP="00C466E7">
      <w:pPr>
        <w:pStyle w:val="Paragraphedeliste"/>
        <w:numPr>
          <w:ilvl w:val="0"/>
          <w:numId w:val="39"/>
        </w:numPr>
        <w:autoSpaceDE w:val="0"/>
        <w:autoSpaceDN w:val="0"/>
        <w:bidi/>
        <w:adjustRightInd w:val="0"/>
        <w:spacing w:after="0" w:line="240" w:lineRule="auto"/>
        <w:ind w:left="1677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اكتب عبارة الدالة </w:t>
      </w:r>
      <w:r w:rsidRPr="00376D8F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55" w14:anchorId="7C538975">
          <v:shape id="_x0000_i1088" type="#_x0000_t75" style="width:12pt;height:12.75pt" o:ole="">
            <v:imagedata r:id="rId97" o:title=""/>
          </v:shape>
          <o:OLEObject Type="Embed" ProgID="Equation.DSMT4" ShapeID="_x0000_i1088" DrawAspect="Content" ObjectID="_1775597781" r:id="rId108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دون رمز القيمة المطلقة.</w:t>
      </w:r>
    </w:p>
    <w:p w14:paraId="07A0CF9B" w14:textId="77777777" w:rsidR="00DC479D" w:rsidRPr="00376D8F" w:rsidRDefault="00DC479D" w:rsidP="00C466E7">
      <w:pPr>
        <w:pStyle w:val="Paragraphedeliste"/>
        <w:numPr>
          <w:ilvl w:val="0"/>
          <w:numId w:val="39"/>
        </w:numPr>
        <w:autoSpaceDE w:val="0"/>
        <w:autoSpaceDN w:val="0"/>
        <w:bidi/>
        <w:adjustRightInd w:val="0"/>
        <w:spacing w:after="0" w:line="240" w:lineRule="auto"/>
        <w:ind w:left="1677"/>
        <w:rPr>
          <w:rFonts w:ascii="Amiri" w:hAnsi="Amiri" w:cs="Amiri"/>
          <w:sz w:val="28"/>
          <w:szCs w:val="28"/>
          <w:lang w:bidi="ar-DZ"/>
        </w:rPr>
      </w:pP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اشرح كيف نستنتج المنحنى </w:t>
      </w:r>
      <w:r w:rsidRPr="00376D8F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35" w14:anchorId="2BCD405F">
          <v:shape id="_x0000_i1089" type="#_x0000_t75" style="width:27pt;height:21.75pt" o:ole="">
            <v:imagedata r:id="rId103" o:title=""/>
          </v:shape>
          <o:OLEObject Type="Embed" ProgID="Equation.DSMT4" ShapeID="_x0000_i1089" DrawAspect="Content" ObjectID="_1775597782" r:id="rId109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انطلاقا من المنحنى </w:t>
      </w:r>
      <w:r w:rsidRPr="00376D8F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5" w14:anchorId="7C2B4184">
          <v:shape id="_x0000_i1090" type="#_x0000_t75" style="width:27pt;height:20.25pt" o:ole="">
            <v:imagedata r:id="rId70" o:title=""/>
          </v:shape>
          <o:OLEObject Type="Embed" ProgID="Equation.DSMT4" ShapeID="_x0000_i1090" DrawAspect="Content" ObjectID="_1775597783" r:id="rId110"/>
        </w:object>
      </w:r>
      <w:r w:rsidRPr="00376D8F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5BF94589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75AB96D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16AEF65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B3C302B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C511970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1A1934A" w14:textId="15D06AD3" w:rsidR="00937F2F" w:rsidRDefault="005F3A3E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35871" wp14:editId="62720A1A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361950" cy="381000"/>
                <wp:effectExtent l="19050" t="0" r="38100" b="19050"/>
                <wp:wrapNone/>
                <wp:docPr id="485162142" name="Cœ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670AA" id="Cœur 2" o:spid="_x0000_s1026" style="position:absolute;margin-left:0;margin-top:21.3pt;width:28.5pt;height:30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3619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" path="m180975,95250v75406,-222250,369491,,,285750c-188516,95250,105569,-127000,180975,95250xe" fillcolor="white [3201]" strokecolor="#f79646 [3209]" strokeweight="2pt">
                <v:path arrowok="t" o:connecttype="custom" o:connectlocs="180975,95250;180975,381000;180975,95250" o:connectangles="0,0,0"/>
                <w10:wrap anchorx="margin"/>
              </v:shape>
            </w:pict>
          </mc:Fallback>
        </mc:AlternateContent>
      </w:r>
    </w:p>
    <w:p w14:paraId="3691E574" w14:textId="7F3DAA2F" w:rsidR="00937F2F" w:rsidRDefault="005F3A3E" w:rsidP="005F3A3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أستاذة المادة: مع تمنياتي لكم بالتوفيق </w:t>
      </w:r>
    </w:p>
    <w:p w14:paraId="59AC307B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2911902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798B6BAC" w14:textId="77777777" w:rsidR="005A5DD2" w:rsidRDefault="005A5DD2" w:rsidP="005A5DD2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554B721" w14:textId="77777777" w:rsidR="005F3A3E" w:rsidRDefault="005F3A3E" w:rsidP="005F3A3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06223EB0" w14:textId="77777777" w:rsidR="005F3A3E" w:rsidRPr="00710EE9" w:rsidRDefault="005F3A3E" w:rsidP="005F3A3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0FE397A0" w14:textId="77777777" w:rsidR="001B3AFA" w:rsidRPr="00710EE9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293C8040" w14:textId="77777777" w:rsidR="001B3AFA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908F125" wp14:editId="17180AE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5906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p w14:paraId="2A25B44B" w14:textId="77777777" w:rsidR="002120E5" w:rsidRDefault="002120E5" w:rsidP="002120E5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3A86FE7" w14:textId="72C2834A" w:rsidR="002120E5" w:rsidRDefault="002120E5" w:rsidP="002120E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u w:val="single"/>
          <w:lang w:bidi="ar-DZ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CAEC4" wp14:editId="7834791D">
                <wp:simplePos x="0" y="0"/>
                <wp:positionH relativeFrom="column">
                  <wp:posOffset>-184068</wp:posOffset>
                </wp:positionH>
                <wp:positionV relativeFrom="paragraph">
                  <wp:posOffset>358882</wp:posOffset>
                </wp:positionV>
                <wp:extent cx="7018020" cy="4500699"/>
                <wp:effectExtent l="0" t="0" r="11430" b="14605"/>
                <wp:wrapNone/>
                <wp:docPr id="16945597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45006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FD7E" w14:textId="1CD083A7" w:rsidR="002120E5" w:rsidRDefault="002120E5" w:rsidP="002120E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770D8" wp14:editId="0D71CF24">
                                  <wp:extent cx="6827276" cy="4192979"/>
                                  <wp:effectExtent l="0" t="0" r="0" b="0"/>
                                  <wp:docPr id="24799897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7998974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0006" cy="4243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AEC4" id="Rectangle 3" o:spid="_x0000_s1027" style="position:absolute;left:0;text-align:left;margin-left:-14.5pt;margin-top:28.25pt;width:552.6pt;height:354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" fillcolor="white [3201]" strokecolor="white [3212]" strokeweight="2pt">
                <v:textbox>
                  <w:txbxContent>
                    <w:p w14:paraId="3E12FD7E" w14:textId="1CD083A7" w:rsidR="002120E5" w:rsidRDefault="002120E5" w:rsidP="002120E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770D8" wp14:editId="0D71CF24">
                            <wp:extent cx="6827276" cy="4192979"/>
                            <wp:effectExtent l="0" t="0" r="0" b="0"/>
                            <wp:docPr id="24799897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7998974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0006" cy="4243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120E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الاسم واللقب:</w:t>
      </w:r>
    </w:p>
    <w:p w14:paraId="4D20FDDE" w14:textId="10174460" w:rsidR="002120E5" w:rsidRDefault="002120E5" w:rsidP="002120E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t>………………………………………………………………………………………….</w:t>
      </w:r>
    </w:p>
    <w:p w14:paraId="6904AE13" w14:textId="4D6F8BBA" w:rsidR="002120E5" w:rsidRDefault="002120E5" w:rsidP="002120E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u w:val="single"/>
          <w:lang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B8785" wp14:editId="1B211470">
                <wp:simplePos x="0" y="0"/>
                <wp:positionH relativeFrom="margin">
                  <wp:posOffset>-314696</wp:posOffset>
                </wp:positionH>
                <wp:positionV relativeFrom="paragraph">
                  <wp:posOffset>357769</wp:posOffset>
                </wp:positionV>
                <wp:extent cx="7231974" cy="4916384"/>
                <wp:effectExtent l="0" t="0" r="26670" b="17780"/>
                <wp:wrapNone/>
                <wp:docPr id="54423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974" cy="49163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73E0" w14:textId="77777777" w:rsidR="002120E5" w:rsidRDefault="002120E5" w:rsidP="002120E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DE7CF" wp14:editId="6872F7CD">
                                  <wp:extent cx="6911439" cy="4737735"/>
                                  <wp:effectExtent l="0" t="0" r="3810" b="5715"/>
                                  <wp:docPr id="88230380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7998974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3827" cy="4759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8785" id="_x0000_s1028" style="position:absolute;left:0;text-align:left;margin-left:-24.8pt;margin-top:28.15pt;width:569.45pt;height:387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" fillcolor="white [3201]" strokecolor="white [3212]" strokeweight="2pt">
                <v:textbox>
                  <w:txbxContent>
                    <w:p w14:paraId="436C73E0" w14:textId="77777777" w:rsidR="002120E5" w:rsidRDefault="002120E5" w:rsidP="002120E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6DE7CF" wp14:editId="6872F7CD">
                            <wp:extent cx="6911439" cy="4737735"/>
                            <wp:effectExtent l="0" t="0" r="3810" b="5715"/>
                            <wp:docPr id="88230380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7998974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43827" cy="4759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20E5">
        <w:rPr>
          <w:rFonts w:ascii="Amiri" w:eastAsia="Calibri" w:hAnsi="Amiri" w:cs="Amiri" w:hint="cs"/>
          <w:b/>
          <w:bCs/>
          <w:sz w:val="32"/>
          <w:szCs w:val="32"/>
          <w:rtl/>
          <w:lang w:bidi="ar-DZ"/>
        </w:rPr>
        <w:t>الاسم واللقب:</w:t>
      </w:r>
    </w:p>
    <w:p w14:paraId="65D8A630" w14:textId="16774080" w:rsidR="002120E5" w:rsidRDefault="002120E5" w:rsidP="002120E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62B1E3E1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14CA3C73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4AB3A7BA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65BCCD11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724AF802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0411495B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478F0CB6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29DC3696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6F3A2EEC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41BF3A91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2DDAEDE4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6873F487" w14:textId="77777777" w:rsidR="00413E5D" w:rsidRDefault="00413E5D" w:rsidP="00413E5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32"/>
          <w:szCs w:val="32"/>
          <w:u w:val="single"/>
          <w:lang w:bidi="ar-DZ"/>
        </w:rPr>
      </w:pPr>
    </w:p>
    <w:p w14:paraId="5AFDFDEE" w14:textId="3BE2E8E6" w:rsidR="00413E5D" w:rsidRDefault="00413E5D" w:rsidP="00413E5D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  <w:r w:rsidRPr="00413E5D">
        <w:rPr>
          <w:rFonts w:ascii="Amiri" w:eastAsia="Calib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>تصحيح الاختبار الثاني للثانية تسيير</w:t>
      </w:r>
    </w:p>
    <w:tbl>
      <w:tblPr>
        <w:tblStyle w:val="Grilledutableau"/>
        <w:bidiVisual/>
        <w:tblW w:w="10889" w:type="dxa"/>
        <w:tblLook w:val="04A0" w:firstRow="1" w:lastRow="0" w:firstColumn="1" w:lastColumn="0" w:noHBand="0" w:noVBand="1"/>
      </w:tblPr>
      <w:tblGrid>
        <w:gridCol w:w="975"/>
        <w:gridCol w:w="8930"/>
        <w:gridCol w:w="984"/>
      </w:tblGrid>
      <w:tr w:rsidR="00333C26" w14:paraId="5FBFF13F" w14:textId="77777777" w:rsidTr="005C1C82">
        <w:tc>
          <w:tcPr>
            <w:tcW w:w="975" w:type="dxa"/>
            <w:shd w:val="clear" w:color="auto" w:fill="FDE9D9" w:themeFill="accent6" w:themeFillTint="33"/>
          </w:tcPr>
          <w:p w14:paraId="1D0CF591" w14:textId="20BDF312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التمرين</w:t>
            </w:r>
          </w:p>
        </w:tc>
        <w:tc>
          <w:tcPr>
            <w:tcW w:w="8930" w:type="dxa"/>
            <w:shd w:val="clear" w:color="auto" w:fill="FDE9D9" w:themeFill="accent6" w:themeFillTint="33"/>
          </w:tcPr>
          <w:p w14:paraId="1535778C" w14:textId="7E367FB9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الاجابة</w:t>
            </w:r>
          </w:p>
        </w:tc>
        <w:tc>
          <w:tcPr>
            <w:tcW w:w="984" w:type="dxa"/>
            <w:shd w:val="clear" w:color="auto" w:fill="FDE9D9" w:themeFill="accent6" w:themeFillTint="33"/>
          </w:tcPr>
          <w:p w14:paraId="3F37EE5B" w14:textId="6155562F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العلامة</w:t>
            </w:r>
          </w:p>
        </w:tc>
      </w:tr>
      <w:tr w:rsidR="00333C26" w14:paraId="54B1A481" w14:textId="77777777" w:rsidTr="00333C26">
        <w:tc>
          <w:tcPr>
            <w:tcW w:w="975" w:type="dxa"/>
          </w:tcPr>
          <w:p w14:paraId="0D96BC67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5A45911A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5B57D9FB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6196F612" w14:textId="73B719CC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01</w:t>
            </w:r>
          </w:p>
        </w:tc>
        <w:tc>
          <w:tcPr>
            <w:tcW w:w="8930" w:type="dxa"/>
          </w:tcPr>
          <w:p w14:paraId="42CE5FBB" w14:textId="77777777" w:rsidR="00333C26" w:rsidRDefault="00333C26" w:rsidP="00333C2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AFB555A" w14:textId="11F89FA8" w:rsidR="00F074D0" w:rsidRDefault="00F074D0" w:rsidP="00F074D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074D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 بصح أو خطأ مع التبرير:</w:t>
            </w:r>
          </w:p>
          <w:p w14:paraId="63C5AC5C" w14:textId="5A1AE454" w:rsidR="00F074D0" w:rsidRDefault="00F074D0" w:rsidP="00F074D0">
            <w:pPr>
              <w:pStyle w:val="Paragraphedeliste"/>
              <w:numPr>
                <w:ilvl w:val="6"/>
                <w:numId w:val="38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F074D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 لأن: </w:t>
            </w:r>
            <w:r w:rsidRPr="00F074D0">
              <w:rPr>
                <w:rFonts w:ascii="Amiri" w:eastAsia="Calibri" w:hAnsi="Amiri" w:cs="Amir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080" w:dyaOrig="340" w14:anchorId="104D5478">
                <v:shape id="_x0000_i1091" type="#_x0000_t75" style="width:54pt;height:17.25pt" o:ole="">
                  <v:imagedata r:id="rId112" o:title=""/>
                </v:shape>
                <o:OLEObject Type="Embed" ProgID="Equation.DSMT4" ShapeID="_x0000_i1091" DrawAspect="Content" ObjectID="_1775597784" r:id="rId113"/>
              </w:object>
            </w:r>
          </w:p>
          <w:p w14:paraId="136CA220" w14:textId="757C8E78" w:rsidR="00F074D0" w:rsidRDefault="00F074D0" w:rsidP="00F074D0">
            <w:pPr>
              <w:pStyle w:val="Paragraphedeliste"/>
              <w:numPr>
                <w:ilvl w:val="6"/>
                <w:numId w:val="38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ص لأن: </w:t>
            </w:r>
            <w:r w:rsidRPr="00F074D0">
              <w:rPr>
                <w:rFonts w:ascii="Amiri" w:eastAsia="Calibri" w:hAnsi="Amiri" w:cs="Amir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020" w:dyaOrig="340" w14:anchorId="0FE71AB8">
                <v:shape id="_x0000_i1092" type="#_x0000_t75" style="width:51pt;height:17.25pt" o:ole="">
                  <v:imagedata r:id="rId114" o:title=""/>
                </v:shape>
                <o:OLEObject Type="Embed" ProgID="Equation.DSMT4" ShapeID="_x0000_i1092" DrawAspect="Content" ObjectID="_1775597785" r:id="rId115"/>
              </w:object>
            </w: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554E3B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(قيمة حدية) و </w:t>
            </w:r>
            <w:r w:rsidRPr="00554E3B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1100" w:dyaOrig="340" w14:anchorId="069AD3DD">
                <v:shape id="_x0000_i1093" type="#_x0000_t75" style="width:54.75pt;height:17.25pt" o:ole="">
                  <v:imagedata r:id="rId116" o:title=""/>
                </v:shape>
                <o:OLEObject Type="Embed" ProgID="Equation.DSMT4" ShapeID="_x0000_i1093" DrawAspect="Content" ObjectID="_1775597786" r:id="rId117"/>
              </w:object>
            </w:r>
          </w:p>
          <w:p w14:paraId="312E14DD" w14:textId="2AD1ADA4" w:rsidR="00F074D0" w:rsidRPr="00F074D0" w:rsidRDefault="00F074D0" w:rsidP="00F074D0">
            <w:pPr>
              <w:pStyle w:val="Paragraphedeliste"/>
              <w:numPr>
                <w:ilvl w:val="6"/>
                <w:numId w:val="38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ص لأن: </w:t>
            </w:r>
            <w:r w:rsidRPr="00554E3B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554E3B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7CE22AAB">
                <v:shape id="_x0000_i1094" type="#_x0000_t75" style="width:12pt;height:15.75pt" o:ole="">
                  <v:imagedata r:id="rId7" o:title=""/>
                </v:shape>
                <o:OLEObject Type="Embed" ProgID="Equation.DSMT4" ShapeID="_x0000_i1094" DrawAspect="Content" ObjectID="_1775597787" r:id="rId118"/>
              </w:object>
            </w:r>
            <w:r w:rsidRPr="00554E3B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متناقصة على المجال </w:t>
            </w:r>
            <w:r w:rsidRPr="00F95F2A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680" w:dyaOrig="400" w14:anchorId="5CF47FA4">
                <v:shape id="_x0000_i1095" type="#_x0000_t75" style="width:33.75pt;height:20.25pt" o:ole="">
                  <v:imagedata r:id="rId25" o:title=""/>
                </v:shape>
                <o:OLEObject Type="Embed" ProgID="Equation.DSMT4" ShapeID="_x0000_i1095" DrawAspect="Content" ObjectID="_1775597788" r:id="rId119"/>
              </w:object>
            </w:r>
          </w:p>
          <w:p w14:paraId="02184140" w14:textId="18FD9360" w:rsidR="00F074D0" w:rsidRDefault="00F074D0" w:rsidP="00F074D0">
            <w:pPr>
              <w:pStyle w:val="Paragraphedeliste"/>
              <w:numPr>
                <w:ilvl w:val="6"/>
                <w:numId w:val="38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 لأن: </w:t>
            </w:r>
            <w:r w:rsidRPr="00F074D0">
              <w:rPr>
                <w:rFonts w:ascii="Amiri" w:eastAsia="Calibri" w:hAnsi="Amiri" w:cs="Amir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1160" w:dyaOrig="340" w14:anchorId="37278F48">
                <v:shape id="_x0000_i1096" type="#_x0000_t75" style="width:57.75pt;height:17.25pt" o:ole="">
                  <v:imagedata r:id="rId120" o:title=""/>
                </v:shape>
                <o:OLEObject Type="Embed" ProgID="Equation.DSMT4" ShapeID="_x0000_i1096" DrawAspect="Content" ObjectID="_1775597789" r:id="rId121"/>
              </w:object>
            </w:r>
          </w:p>
          <w:p w14:paraId="0069A3E9" w14:textId="7A8CAD08" w:rsidR="00F074D0" w:rsidRPr="00F074D0" w:rsidRDefault="00F074D0" w:rsidP="00F074D0">
            <w:pPr>
              <w:pStyle w:val="Paragraphedeliste"/>
              <w:numPr>
                <w:ilvl w:val="6"/>
                <w:numId w:val="38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074D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خ: لان </w:t>
            </w:r>
            <w:r w:rsidRPr="00F074D0">
              <w:rPr>
                <w:rFonts w:ascii="Amiri" w:hAnsi="Amiri" w:cs="Amiri"/>
                <w:sz w:val="28"/>
                <w:szCs w:val="28"/>
                <w:rtl/>
              </w:rPr>
              <w:t xml:space="preserve">من أجل كل </w:t>
            </w:r>
            <w:r w:rsidRPr="00F074D0">
              <w:rPr>
                <w:rFonts w:ascii="Amiri" w:hAnsi="Amiri" w:cs="Amiri"/>
                <w:i/>
                <w:iCs/>
                <w:position w:val="-6"/>
                <w:sz w:val="28"/>
                <w:szCs w:val="28"/>
              </w:rPr>
              <w:object w:dxaOrig="200" w:dyaOrig="220" w14:anchorId="780793DA">
                <v:shape id="_x0000_i1097" type="#_x0000_t75" style="width:9.75pt;height:11.25pt" o:ole="">
                  <v:imagedata r:id="rId122" o:title=""/>
                </v:shape>
                <o:OLEObject Type="Embed" ProgID="Equation.DSMT4" ShapeID="_x0000_i1097" DrawAspect="Content" ObjectID="_1775597790" r:id="rId123"/>
              </w:object>
            </w:r>
            <w:r w:rsidRPr="00F074D0">
              <w:rPr>
                <w:rFonts w:ascii="Amiri" w:hAnsi="Amiri" w:cs="Amiri"/>
                <w:sz w:val="28"/>
                <w:szCs w:val="28"/>
                <w:rtl/>
              </w:rPr>
              <w:t>من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554E3B" w:rsidRPr="00554E3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20" w14:anchorId="6EFD4F0D">
                <v:shape id="_x0000_i1098" type="#_x0000_t75" style="width:36.75pt;height:21pt" o:ole="">
                  <v:imagedata r:id="rId124" o:title=""/>
                </v:shape>
                <o:OLEObject Type="Embed" ProgID="Equation.DSMT4" ShapeID="_x0000_i1098" DrawAspect="Content" ObjectID="_1775597791" r:id="rId125"/>
              </w:object>
            </w:r>
            <w:r w:rsidR="00554E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فإن:  </w:t>
            </w:r>
            <w:r w:rsidR="00554E3B" w:rsidRPr="00554E3B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40" w14:anchorId="1FD2E15E">
                <v:shape id="_x0000_i1099" type="#_x0000_t75" style="width:48pt;height:17.25pt" o:ole="">
                  <v:imagedata r:id="rId126" o:title=""/>
                </v:shape>
                <o:OLEObject Type="Embed" ProgID="Equation.DSMT4" ShapeID="_x0000_i1099" DrawAspect="Content" ObjectID="_1775597792" r:id="rId127"/>
              </w:object>
            </w:r>
            <w:r w:rsidR="00554E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776AF7DD" w14:textId="77777777" w:rsidR="00333C26" w:rsidRDefault="00333C26" w:rsidP="00554E3B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84" w:type="dxa"/>
          </w:tcPr>
          <w:p w14:paraId="7C57F9A4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66D84EFC" w14:textId="77777777" w:rsidR="002036E0" w:rsidRPr="002036E0" w:rsidRDefault="002036E0" w:rsidP="002036E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04D10178" w14:textId="77777777" w:rsidR="002036E0" w:rsidRPr="002036E0" w:rsidRDefault="002036E0" w:rsidP="002036E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036E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(0.25</w:t>
            </w:r>
          </w:p>
          <w:p w14:paraId="4E458598" w14:textId="77777777" w:rsidR="002036E0" w:rsidRPr="002036E0" w:rsidRDefault="002036E0" w:rsidP="002036E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036E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+</w:t>
            </w:r>
          </w:p>
          <w:p w14:paraId="2EB29784" w14:textId="77777777" w:rsidR="002036E0" w:rsidRPr="002036E0" w:rsidRDefault="002036E0" w:rsidP="002036E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036E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0.75)</w:t>
            </w:r>
          </w:p>
          <w:p w14:paraId="5DB3C5A1" w14:textId="795D57E6" w:rsidR="002036E0" w:rsidRDefault="002036E0" w:rsidP="002036E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2036E0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×5</w:t>
            </w:r>
          </w:p>
        </w:tc>
      </w:tr>
      <w:tr w:rsidR="00333C26" w14:paraId="5BF08642" w14:textId="77777777" w:rsidTr="00333C26">
        <w:tc>
          <w:tcPr>
            <w:tcW w:w="975" w:type="dxa"/>
          </w:tcPr>
          <w:p w14:paraId="2068FE78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7B5B22C0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2CF8E8C0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515E9FDB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215015E7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75578B7B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14499D41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616B0D6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02</w:t>
            </w:r>
          </w:p>
          <w:p w14:paraId="28DB058F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0BDCD112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7FDB0216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6ACDD3E5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B6F91FF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E00BBBC" w14:textId="33111ABE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8930" w:type="dxa"/>
          </w:tcPr>
          <w:p w14:paraId="761E7E25" w14:textId="59784464" w:rsidR="00333C26" w:rsidRDefault="006933B5" w:rsidP="006933B5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القراءة البيانية:</w:t>
            </w:r>
          </w:p>
          <w:p w14:paraId="30EB4C97" w14:textId="77777777" w:rsidR="006933B5" w:rsidRDefault="006933B5" w:rsidP="00C664E3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تعيين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520" w:dyaOrig="320" w14:anchorId="272EA4D8">
                <v:shape id="_x0000_i1100" type="#_x0000_t75" style="width:26.25pt;height:15.75pt" o:ole="">
                  <v:imagedata r:id="rId45" o:title=""/>
                </v:shape>
                <o:OLEObject Type="Embed" ProgID="Equation.DSMT4" ShapeID="_x0000_i1100" DrawAspect="Content" ObjectID="_1775597793" r:id="rId128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480" w:dyaOrig="320" w14:anchorId="4376AD10">
                <v:shape id="_x0000_i1101" type="#_x0000_t75" style="width:24pt;height:15.75pt" o:ole="">
                  <v:imagedata r:id="rId47" o:title=""/>
                </v:shape>
                <o:OLEObject Type="Embed" ProgID="Equation.DSMT4" ShapeID="_x0000_i1101" DrawAspect="Content" ObjectID="_1775597794" r:id="rId12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AB58AD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3ADA1A4D">
                <v:shape id="_x0000_i1102" type="#_x0000_t75" style="width:30pt;height:15.75pt" o:ole="">
                  <v:imagedata r:id="rId49" o:title=""/>
                </v:shape>
                <o:OLEObject Type="Embed" ProgID="Equation.DSMT4" ShapeID="_x0000_i1102" DrawAspect="Content" ObjectID="_1775597795" r:id="rId13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5C2FCD7E">
                <v:shape id="_x0000_i1103" type="#_x0000_t75" style="width:27pt;height:15.75pt" o:ole="">
                  <v:imagedata r:id="rId51" o:title=""/>
                </v:shape>
                <o:OLEObject Type="Embed" ProgID="Equation.DSMT4" ShapeID="_x0000_i1103" DrawAspect="Content" ObjectID="_1775597796" r:id="rId131"/>
              </w:object>
            </w:r>
          </w:p>
          <w:p w14:paraId="5C83FA8F" w14:textId="44EF49A5" w:rsidR="006933B5" w:rsidRPr="0059650A" w:rsidRDefault="006933B5" w:rsidP="006933B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</w:pPr>
            <w:r w:rsidRPr="0059650A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960" w:dyaOrig="340" w14:anchorId="60BE227B">
                <v:shape id="_x0000_i1104" type="#_x0000_t75" style="width:48pt;height:17.25pt" o:ole="">
                  <v:imagedata r:id="rId132" o:title=""/>
                </v:shape>
                <o:OLEObject Type="Embed" ProgID="Equation.DSMT4" ShapeID="_x0000_i1104" DrawAspect="Content" ObjectID="_1775597797" r:id="rId133"/>
              </w:object>
            </w:r>
            <w:r w:rsidRPr="0059650A">
              <w:rPr>
                <w:rFonts w:ascii="Amiri" w:eastAsia="Calibri" w:hAnsi="Amiri" w:cs="Amiri" w:hint="cs"/>
                <w:sz w:val="32"/>
                <w:szCs w:val="32"/>
                <w:rtl/>
                <w:lang w:bidi="ar-DZ"/>
              </w:rPr>
              <w:t xml:space="preserve"> ، </w:t>
            </w:r>
            <w:r w:rsidRPr="0059650A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1060" w:dyaOrig="340" w14:anchorId="46E7EE78">
                <v:shape id="_x0000_i1105" type="#_x0000_t75" style="width:53.25pt;height:17.25pt" o:ole="">
                  <v:imagedata r:id="rId134" o:title=""/>
                </v:shape>
                <o:OLEObject Type="Embed" ProgID="Equation.DSMT4" ShapeID="_x0000_i1105" DrawAspect="Content" ObjectID="_1775597798" r:id="rId135"/>
              </w:object>
            </w:r>
            <w:r w:rsidRPr="0059650A">
              <w:rPr>
                <w:rFonts w:ascii="Amiri" w:eastAsia="Calibri" w:hAnsi="Amiri" w:cs="Amiri" w:hint="cs"/>
                <w:sz w:val="32"/>
                <w:szCs w:val="32"/>
                <w:rtl/>
                <w:lang w:bidi="ar-DZ"/>
              </w:rPr>
              <w:t xml:space="preserve">  ، </w:t>
            </w:r>
            <w:r w:rsidRPr="0059650A">
              <w:rPr>
                <w:rFonts w:ascii="Amiri" w:eastAsia="Calibri" w:hAnsi="Amiri" w:cs="Amiri"/>
                <w:position w:val="-10"/>
                <w:sz w:val="32"/>
                <w:szCs w:val="32"/>
                <w:lang w:bidi="ar-DZ"/>
              </w:rPr>
              <w:object w:dxaOrig="1020" w:dyaOrig="340" w14:anchorId="2C8FBA29">
                <v:shape id="_x0000_i1106" type="#_x0000_t75" style="width:51pt;height:17.25pt" o:ole="">
                  <v:imagedata r:id="rId136" o:title=""/>
                </v:shape>
                <o:OLEObject Type="Embed" ProgID="Equation.DSMT4" ShapeID="_x0000_i1106" DrawAspect="Content" ObjectID="_1775597799" r:id="rId137"/>
              </w:object>
            </w:r>
            <w:r w:rsidRPr="0059650A">
              <w:rPr>
                <w:rFonts w:ascii="Amiri" w:eastAsia="Calibri" w:hAnsi="Amiri" w:cs="Amiri" w:hint="cs"/>
                <w:sz w:val="32"/>
                <w:szCs w:val="32"/>
                <w:rtl/>
                <w:lang w:bidi="ar-DZ"/>
              </w:rPr>
              <w:t xml:space="preserve"> (قيمة حدية)</w:t>
            </w:r>
          </w:p>
          <w:p w14:paraId="22C8274D" w14:textId="4FF1308C" w:rsidR="00554E3B" w:rsidRPr="0059650A" w:rsidRDefault="006933B5" w:rsidP="006933B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sz w:val="32"/>
                <w:szCs w:val="32"/>
                <w:rtl/>
                <w:lang w:bidi="ar-DZ"/>
              </w:rPr>
            </w:pPr>
            <w:r w:rsidRPr="0059650A">
              <w:rPr>
                <w:rFonts w:ascii="Amiri" w:eastAsia="Calibri" w:hAnsi="Amiri" w:cs="Amiri" w:hint="cs"/>
                <w:sz w:val="32"/>
                <w:szCs w:val="32"/>
                <w:rtl/>
                <w:lang w:bidi="ar-DZ"/>
              </w:rPr>
              <w:t xml:space="preserve">لدينا: </w:t>
            </w:r>
            <w:r w:rsidRPr="0059650A">
              <w:rPr>
                <w:rFonts w:ascii="Amiri" w:eastAsia="Calibri" w:hAnsi="Amiri" w:cs="Amiri"/>
                <w:position w:val="-38"/>
                <w:sz w:val="32"/>
                <w:szCs w:val="32"/>
                <w:lang w:bidi="ar-DZ"/>
              </w:rPr>
              <w:object w:dxaOrig="1620" w:dyaOrig="880" w14:anchorId="6CD53D64">
                <v:shape id="_x0000_i1107" type="#_x0000_t75" style="width:81pt;height:44.25pt" o:ole="">
                  <v:imagedata r:id="rId138" o:title=""/>
                </v:shape>
                <o:OLEObject Type="Embed" ProgID="Equation.DSMT4" ShapeID="_x0000_i1107" DrawAspect="Content" ObjectID="_1775597800" r:id="rId139"/>
              </w:object>
            </w:r>
            <w:r w:rsidRPr="0059650A">
              <w:rPr>
                <w:rFonts w:ascii="Amiri" w:eastAsia="Calibri" w:hAnsi="Amiri" w:cs="Amiri"/>
                <w:sz w:val="32"/>
                <w:szCs w:val="32"/>
                <w:lang w:bidi="ar-DZ"/>
              </w:rPr>
              <w:t xml:space="preserve">   </w:t>
            </w:r>
            <w:r w:rsidRPr="0059650A">
              <w:rPr>
                <w:rFonts w:ascii="Amiri" w:eastAsia="Calibri" w:hAnsi="Amiri" w:cs="Amiri" w:hint="cs"/>
                <w:sz w:val="32"/>
                <w:szCs w:val="32"/>
                <w:rtl/>
                <w:lang w:bidi="ar-DZ"/>
              </w:rPr>
              <w:t xml:space="preserve"> ومنه:  </w:t>
            </w:r>
            <w:r w:rsidRPr="0059650A">
              <w:rPr>
                <w:rFonts w:ascii="Amiri" w:eastAsia="Calibri" w:hAnsi="Amiri" w:cs="Amiri"/>
                <w:position w:val="-26"/>
                <w:sz w:val="32"/>
                <w:szCs w:val="32"/>
                <w:lang w:bidi="ar-DZ"/>
              </w:rPr>
              <w:object w:dxaOrig="2000" w:dyaOrig="680" w14:anchorId="5CF69187">
                <v:shape id="_x0000_i1108" type="#_x0000_t75" style="width:99.75pt;height:33.75pt" o:ole="">
                  <v:imagedata r:id="rId140" o:title=""/>
                </v:shape>
                <o:OLEObject Type="Embed" ProgID="Equation.DSMT4" ShapeID="_x0000_i1108" DrawAspect="Content" ObjectID="_1775597801" r:id="rId141"/>
              </w:object>
            </w:r>
          </w:p>
          <w:p w14:paraId="1F738751" w14:textId="77777777" w:rsidR="006933B5" w:rsidRPr="006933B5" w:rsidRDefault="006933B5" w:rsidP="006933B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14:paraId="6AF08527" w14:textId="230233A5" w:rsidR="006933B5" w:rsidRDefault="006933B5" w:rsidP="00C664E3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كتابة معادلة للمستقيم </w:t>
            </w:r>
            <w:r w:rsidRPr="00AB58AD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69CFC502">
                <v:shape id="_x0000_i1109" type="#_x0000_t75" style="width:21pt;height:20.25pt" o:ole="">
                  <v:imagedata r:id="rId39" o:title=""/>
                </v:shape>
                <o:OLEObject Type="Embed" ProgID="Equation.DSMT4" ShapeID="_x0000_i1109" DrawAspect="Content" ObjectID="_1775597802" r:id="rId142"/>
              </w:object>
            </w:r>
          </w:p>
          <w:p w14:paraId="04A3A499" w14:textId="79095B17" w:rsidR="006933B5" w:rsidRDefault="006933B5" w:rsidP="006933B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 xml:space="preserve"> 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        </w:t>
            </w:r>
            <w:r w:rsidRPr="006933B5">
              <w:rPr>
                <w:rFonts w:ascii="Amiri" w:eastAsia="Calibri" w:hAnsi="Amiri" w:cs="Amiri"/>
                <w:position w:val="-50"/>
                <w:sz w:val="28"/>
                <w:szCs w:val="28"/>
              </w:rPr>
              <w:object w:dxaOrig="2740" w:dyaOrig="1140" w14:anchorId="1EA1E2CA">
                <v:shape id="_x0000_i1110" type="#_x0000_t75" style="width:137.25pt;height:57pt" o:ole="">
                  <v:imagedata r:id="rId143" o:title=""/>
                </v:shape>
                <o:OLEObject Type="Embed" ProgID="Equation.DSMT4" ShapeID="_x0000_i1110" DrawAspect="Content" ObjectID="_1775597803" r:id="rId14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      ومنه:  </w:t>
            </w:r>
            <w:r w:rsidRPr="00AB58AD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579" w:dyaOrig="400" w14:anchorId="3A8CBFC6">
                <v:shape id="_x0000_i1111" type="#_x0000_t75" style="width:78.75pt;height:20.25pt" o:ole="">
                  <v:imagedata r:id="rId145" o:title=""/>
                </v:shape>
                <o:OLEObject Type="Embed" ProgID="Equation.DSMT4" ShapeID="_x0000_i1111" DrawAspect="Content" ObjectID="_1775597804" r:id="rId146"/>
              </w:object>
            </w:r>
          </w:p>
          <w:p w14:paraId="2BEB2C3F" w14:textId="77777777" w:rsidR="006933B5" w:rsidRPr="006933B5" w:rsidRDefault="006933B5" w:rsidP="006933B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</w:p>
          <w:p w14:paraId="28311464" w14:textId="1B10FB91" w:rsidR="006933B5" w:rsidRDefault="006933B5" w:rsidP="00C664E3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حلول المعادلة </w:t>
            </w:r>
            <w:r w:rsidRPr="00D2315C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900" w:dyaOrig="320" w14:anchorId="62C5CD25">
                <v:shape id="_x0000_i1112" type="#_x0000_t75" style="width:45pt;height:15.75pt" o:ole="">
                  <v:imagedata r:id="rId54" o:title=""/>
                </v:shape>
                <o:OLEObject Type="Embed" ProgID="Equation.DSMT4" ShapeID="_x0000_i1112" DrawAspect="Content" ObjectID="_1775597805" r:id="rId147"/>
              </w:object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حلول المعادلة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69C10DF1">
                <v:shape id="_x0000_i1113" type="#_x0000_t75" style="width:45pt;height:15.75pt" o:ole="">
                  <v:imagedata r:id="rId54" o:title=""/>
                </v:shape>
                <o:OLEObject Type="Embed" ProgID="Equation.DSMT4" ShapeID="_x0000_i1113" DrawAspect="Content" ObjectID="_1775597806" r:id="rId148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هي فواصل نقط تقاطع </w:t>
            </w:r>
            <w:r w:rsidRPr="006933B5">
              <w:rPr>
                <w:rFonts w:ascii="Amiri" w:eastAsia="Calibri" w:hAnsi="Amiri" w:cs="Amiri"/>
                <w:position w:val="-18"/>
                <w:sz w:val="28"/>
                <w:szCs w:val="28"/>
                <w:lang w:bidi="ar-DZ"/>
              </w:rPr>
              <w:object w:dxaOrig="580" w:dyaOrig="480" w14:anchorId="2AA34A65">
                <v:shape id="_x0000_i1114" type="#_x0000_t75" style="width:29.25pt;height:24pt" o:ole="">
                  <v:imagedata r:id="rId149" o:title=""/>
                </v:shape>
                <o:OLEObject Type="Embed" ProgID="Equation.DSMT4" ShapeID="_x0000_i1114" DrawAspect="Content" ObjectID="_1775597807" r:id="rId15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مع حامل محور الفواصل </w:t>
            </w:r>
            <w:r w:rsidR="002E6B9B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</w:p>
          <w:p w14:paraId="5BE3CEBC" w14:textId="06A7A0C4" w:rsidR="002E6B9B" w:rsidRPr="0059650A" w:rsidRDefault="002E6B9B" w:rsidP="0059650A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E6B9B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1337D0A3">
                <v:shape id="_x0000_i1115" type="#_x0000_t75" style="width:33pt;height:18pt" o:ole="">
                  <v:imagedata r:id="rId151" o:title=""/>
                </v:shape>
                <o:OLEObject Type="Embed" ProgID="Equation.DSMT4" ShapeID="_x0000_i1115" DrawAspect="Content" ObjectID="_1775597808" r:id="rId152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، </w:t>
            </w:r>
            <w:r w:rsidRPr="002E6B9B">
              <w:rPr>
                <w:rFonts w:ascii="Amiri" w:eastAsia="Calibri" w:hAnsi="Amiri" w:cs="Amiri"/>
                <w:position w:val="-12"/>
                <w:sz w:val="28"/>
                <w:szCs w:val="28"/>
                <w:lang w:bidi="ar-DZ"/>
              </w:rPr>
              <w:object w:dxaOrig="680" w:dyaOrig="360" w14:anchorId="04519E10">
                <v:shape id="_x0000_i1116" type="#_x0000_t75" style="width:33.75pt;height:18pt" o:ole="">
                  <v:imagedata r:id="rId153" o:title=""/>
                </v:shape>
                <o:OLEObject Type="Embed" ProgID="Equation.DSMT4" ShapeID="_x0000_i1116" DrawAspect="Content" ObjectID="_1775597809" r:id="rId15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إذا:  </w:t>
            </w:r>
            <w:r w:rsidRPr="002E6B9B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040" w:dyaOrig="400" w14:anchorId="78DF2BF5">
                <v:shape id="_x0000_i1117" type="#_x0000_t75" style="width:51.75pt;height:20.25pt" o:ole="">
                  <v:imagedata r:id="rId155" o:title=""/>
                </v:shape>
                <o:OLEObject Type="Embed" ProgID="Equation.DSMT4" ShapeID="_x0000_i1117" DrawAspect="Content" ObjectID="_1775597810" r:id="rId156"/>
              </w:object>
            </w:r>
          </w:p>
          <w:p w14:paraId="7DE81777" w14:textId="77777777" w:rsidR="006933B5" w:rsidRPr="00D2315C" w:rsidRDefault="006933B5" w:rsidP="00C664E3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القيمة الحدية للدالة </w:t>
            </w:r>
            <w:r w:rsidRPr="00D2315C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595BE21A">
                <v:shape id="_x0000_i1118" type="#_x0000_t75" style="width:12pt;height:15.75pt" o:ole="">
                  <v:imagedata r:id="rId35" o:title=""/>
                </v:shape>
                <o:OLEObject Type="Embed" ProgID="Equation.DSMT4" ShapeID="_x0000_i1118" DrawAspect="Content" ObjectID="_1775597811" r:id="rId157"/>
              </w:object>
            </w: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على المجال </w:t>
            </w:r>
            <w:r w:rsidRPr="00D2315C">
              <w:rPr>
                <w:rFonts w:ascii="Amiri" w:eastAsia="Calib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620" w:dyaOrig="400" w14:anchorId="34FDDB3C">
                <v:shape id="_x0000_i1119" type="#_x0000_t75" style="width:30.75pt;height:20.25pt" o:ole="">
                  <v:imagedata r:id="rId57" o:title=""/>
                </v:shape>
                <o:OLEObject Type="Embed" ProgID="Equation.DSMT4" ShapeID="_x0000_i1119" DrawAspect="Content" ObjectID="_1775597812" r:id="rId158"/>
              </w:object>
            </w:r>
          </w:p>
          <w:p w14:paraId="6D33F8D5" w14:textId="6EC51B77" w:rsidR="00C664E3" w:rsidRPr="00794902" w:rsidRDefault="00C664E3" w:rsidP="0079490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="00051E74" w:rsidRPr="00723E9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41FA4CA1">
                <v:shape id="_x0000_i1120" type="#_x0000_t75" style="width:12pt;height:15.75pt" o:ole="">
                  <v:imagedata r:id="rId35" o:title=""/>
                </v:shape>
                <o:OLEObject Type="Embed" ProgID="Equation.DSMT4" ShapeID="_x0000_i1120" DrawAspect="Content" ObjectID="_1775597813" r:id="rId159"/>
              </w:object>
            </w:r>
            <w:r w:rsidR="00051E74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تقبل قيمة حدية كبرى على المجال </w:t>
            </w:r>
            <w:r w:rsidR="00051E74" w:rsidRPr="00246838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620" w:dyaOrig="400" w14:anchorId="644F47BE">
                <v:shape id="_x0000_i1121" type="#_x0000_t75" style="width:30.75pt;height:20.25pt" o:ole="">
                  <v:imagedata r:id="rId57" o:title=""/>
                </v:shape>
                <o:OLEObject Type="Embed" ProgID="Equation.DSMT4" ShapeID="_x0000_i1121" DrawAspect="Content" ObjectID="_1775597814" r:id="rId160"/>
              </w:object>
            </w:r>
            <w:r w:rsidR="00051E74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هي: 0</w:t>
            </w:r>
          </w:p>
          <w:p w14:paraId="4BD939F3" w14:textId="162EC596" w:rsidR="006933B5" w:rsidRDefault="006933B5" w:rsidP="00794902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أ</w:t>
            </w: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="00794902"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شك</w:t>
            </w:r>
            <w:r w:rsidR="00794902"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ل جدول تغيرات الدالة </w:t>
            </w:r>
            <w:r w:rsidRPr="00D2315C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09D053D5">
                <v:shape id="_x0000_i1122" type="#_x0000_t75" style="width:12pt;height:15.75pt" o:ole="">
                  <v:imagedata r:id="rId35" o:title=""/>
                </v:shape>
                <o:OLEObject Type="Embed" ProgID="Equation.DSMT4" ShapeID="_x0000_i1122" DrawAspect="Content" ObjectID="_1775597815" r:id="rId161"/>
              </w:object>
            </w:r>
            <w:r w:rsidRPr="00D2315C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.</w:t>
            </w:r>
            <w:r w:rsidR="00794902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D2315C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        </w:t>
            </w:r>
            <w:r w:rsidR="00D2315C">
              <w:rPr>
                <w:noProof/>
              </w:rPr>
              <w:drawing>
                <wp:inline distT="0" distB="0" distL="0" distR="0" wp14:anchorId="1B5ECC02" wp14:editId="1EC52B44">
                  <wp:extent cx="2114286" cy="838095"/>
                  <wp:effectExtent l="0" t="0" r="635" b="635"/>
                  <wp:docPr id="1274988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988273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4902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794902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794902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lastRenderedPageBreak/>
              <w:br/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ب- استنتج إشارة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182CCD5A">
                <v:shape id="_x0000_i1123" type="#_x0000_t75" style="width:30pt;height:15.75pt" o:ole="">
                  <v:imagedata r:id="rId60" o:title=""/>
                </v:shape>
                <o:OLEObject Type="Embed" ProgID="Equation.DSMT4" ShapeID="_x0000_i1123" DrawAspect="Content" ObjectID="_1775597816" r:id="rId163"/>
              </w:object>
            </w:r>
          </w:p>
          <w:p w14:paraId="3C7AA7D0" w14:textId="746FA954" w:rsidR="00D2315C" w:rsidRPr="00D2315C" w:rsidRDefault="00D2315C" w:rsidP="00E24DC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     </w: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  </w:t>
            </w:r>
            <w:r w:rsidR="00E24DC5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      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E24DC5">
              <w:rPr>
                <w:noProof/>
              </w:rPr>
              <w:drawing>
                <wp:inline distT="0" distB="0" distL="0" distR="0" wp14:anchorId="2BD0487F" wp14:editId="7079EE40">
                  <wp:extent cx="1980952" cy="676190"/>
                  <wp:effectExtent l="0" t="0" r="635" b="0"/>
                  <wp:docPr id="11451579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57946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</w:p>
          <w:p w14:paraId="6790F3B8" w14:textId="77777777" w:rsidR="006933B5" w:rsidRDefault="006933B5" w:rsidP="006933B5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عين إشارة </w:t>
            </w:r>
            <w:r w:rsidRPr="00F2572E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09CEA74D">
                <v:shape id="_x0000_i1124" type="#_x0000_t75" style="width:27pt;height:15.75pt" o:ole="">
                  <v:imagedata r:id="rId62" o:title=""/>
                </v:shape>
                <o:OLEObject Type="Embed" ProgID="Equation.DSMT4" ShapeID="_x0000_i1124" DrawAspect="Content" ObjectID="_1775597817" r:id="rId165"/>
              </w:object>
            </w:r>
          </w:p>
          <w:p w14:paraId="3CAF16E7" w14:textId="77777777" w:rsidR="00554E3B" w:rsidRDefault="00E24DC5" w:rsidP="00E24DC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B8BD933" wp14:editId="0F184163">
                  <wp:extent cx="2000000" cy="590476"/>
                  <wp:effectExtent l="0" t="0" r="635" b="635"/>
                  <wp:docPr id="1800896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9693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EF117" w14:textId="7ABFE6BC" w:rsidR="00E24DC5" w:rsidRDefault="00E24DC5" w:rsidP="00E24DC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984" w:type="dxa"/>
          </w:tcPr>
          <w:p w14:paraId="13BF2877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14:paraId="7713812A" w14:textId="77777777" w:rsidR="0076679A" w:rsidRDefault="0076679A" w:rsidP="0076679A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14:paraId="4CE3D85F" w14:textId="4A49486D" w:rsidR="0076679A" w:rsidRDefault="0076679A" w:rsidP="0076679A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333C26" w14:paraId="1563E053" w14:textId="77777777" w:rsidTr="00333C26">
        <w:tc>
          <w:tcPr>
            <w:tcW w:w="975" w:type="dxa"/>
          </w:tcPr>
          <w:p w14:paraId="4A21B270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F2E58F0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47E6AFA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12949451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567DE63F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61072D0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278F983B" w14:textId="77777777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14:paraId="355B7256" w14:textId="21E7DA20" w:rsidR="005C1C82" w:rsidRDefault="005C1C82" w:rsidP="005C1C82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03</w:t>
            </w:r>
          </w:p>
        </w:tc>
        <w:tc>
          <w:tcPr>
            <w:tcW w:w="8930" w:type="dxa"/>
          </w:tcPr>
          <w:p w14:paraId="07305D9E" w14:textId="77777777" w:rsidR="00910835" w:rsidRDefault="00910835" w:rsidP="004C7161">
            <w:pPr>
              <w:autoSpaceDE w:val="0"/>
              <w:autoSpaceDN w:val="0"/>
              <w:bidi/>
              <w:adjustRightInd w:val="0"/>
              <w:ind w:left="360"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077748E" w14:textId="13124AC4" w:rsidR="004C7161" w:rsidRPr="00376D8F" w:rsidRDefault="004C7161" w:rsidP="00712CBB">
            <w:pPr>
              <w:autoSpaceDE w:val="0"/>
              <w:autoSpaceDN w:val="0"/>
              <w:bidi/>
              <w:adjustRightInd w:val="0"/>
              <w:ind w:left="360"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76D8F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</w:t>
            </w:r>
            <w:r w:rsidRPr="00376D8F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520" w:dyaOrig="620" w14:anchorId="05E6B90C">
                <v:shape id="_x0000_i1125" type="#_x0000_t75" style="width:75.75pt;height:30.75pt" o:ole="">
                  <v:imagedata r:id="rId68" o:title=""/>
                </v:shape>
                <o:OLEObject Type="Embed" ProgID="Equation.DSMT4" ShapeID="_x0000_i1125" DrawAspect="Content" ObjectID="_1775597818" r:id="rId167"/>
              </w:object>
            </w:r>
            <w:r w:rsidRPr="00376D8F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</w:t>
            </w:r>
            <w:r w:rsidR="00910835" w:rsidRPr="00376D8F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420" w:dyaOrig="400" w14:anchorId="3B0993A0">
                <v:shape id="_x0000_i1126" type="#_x0000_t75" style="width:120.75pt;height:20.25pt" o:ole="">
                  <v:imagedata r:id="rId168" o:title=""/>
                </v:shape>
                <o:OLEObject Type="Embed" ProgID="Equation.DSMT4" ShapeID="_x0000_i1126" DrawAspect="Content" ObjectID="_1775597819" r:id="rId16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14:paraId="71BF32FD" w14:textId="376E3F64" w:rsidR="004C7161" w:rsidRDefault="00910835" w:rsidP="00712CBB">
            <w:pPr>
              <w:pStyle w:val="Paragraphedeliste"/>
              <w:numPr>
                <w:ilvl w:val="0"/>
                <w:numId w:val="45"/>
              </w:numPr>
              <w:autoSpaceDE w:val="0"/>
              <w:autoSpaceDN w:val="0"/>
              <w:bidi/>
              <w:adjustRightInd w:val="0"/>
              <w:spacing w:after="0" w:line="240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910835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ال</w: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تحقق أنه من اجل كل عدد حقيقي </w:t>
            </w:r>
            <w:r w:rsidR="004C7161" w:rsidRPr="00910835">
              <w:rPr>
                <w:color w:val="FF0000"/>
                <w:position w:val="-4"/>
                <w:lang w:bidi="ar-DZ"/>
              </w:rPr>
              <w:object w:dxaOrig="240" w:dyaOrig="210" w14:anchorId="205CBF6F">
                <v:shape id="_x0000_i1127" type="#_x0000_t75" style="width:12pt;height:10.5pt" o:ole="">
                  <v:imagedata r:id="rId75" o:title=""/>
                </v:shape>
                <o:OLEObject Type="Embed" ProgID="Equation.DSMT4" ShapeID="_x0000_i1127" DrawAspect="Content" ObjectID="_1775597820" r:id="rId170"/>
              </w:objec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من </w:t>
            </w:r>
            <w:r w:rsidR="004C7161" w:rsidRPr="00910835">
              <w:rPr>
                <w:color w:val="FF0000"/>
                <w:position w:val="-12"/>
                <w:lang w:bidi="ar-DZ"/>
              </w:rPr>
              <w:object w:dxaOrig="360" w:dyaOrig="360" w14:anchorId="2128B6DB">
                <v:shape id="_x0000_i1128" type="#_x0000_t75" style="width:18pt;height:18pt" o:ole="">
                  <v:imagedata r:id="rId77" o:title=""/>
                </v:shape>
                <o:OLEObject Type="Embed" ProgID="Equation.DSMT4" ShapeID="_x0000_i1128" DrawAspect="Content" ObjectID="_1775597821" r:id="rId171"/>
              </w:objec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 </w: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:</w: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C7161" w:rsidRPr="00910835">
              <w:rPr>
                <w:color w:val="FF0000"/>
                <w:position w:val="-24"/>
                <w:lang w:bidi="ar-DZ"/>
              </w:rPr>
              <w:object w:dxaOrig="1740" w:dyaOrig="620" w14:anchorId="31FBA582">
                <v:shape id="_x0000_i1129" type="#_x0000_t75" style="width:87pt;height:30.75pt" o:ole="">
                  <v:imagedata r:id="rId79" o:title=""/>
                </v:shape>
                <o:OLEObject Type="Embed" ProgID="Equation.DSMT4" ShapeID="_x0000_i1129" DrawAspect="Content" ObjectID="_1775597822" r:id="rId172"/>
              </w:object>
            </w:r>
          </w:p>
          <w:p w14:paraId="5A4ECD24" w14:textId="33F29D93" w:rsidR="00910835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10835">
              <w:rPr>
                <w:color w:val="FF0000"/>
                <w:position w:val="-24"/>
                <w:lang w:bidi="ar-DZ"/>
              </w:rPr>
              <w:object w:dxaOrig="5300" w:dyaOrig="620" w14:anchorId="769A2CEB">
                <v:shape id="_x0000_i1130" type="#_x0000_t75" style="width:264.75pt;height:30.75pt" o:ole="">
                  <v:imagedata r:id="rId173" o:title=""/>
                </v:shape>
                <o:OLEObject Type="Embed" ProgID="Equation.DSMT4" ShapeID="_x0000_i1130" DrawAspect="Content" ObjectID="_1775597823" r:id="rId174"/>
              </w:object>
            </w:r>
            <w:r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</w:p>
          <w:p w14:paraId="25AFA203" w14:textId="309AA776" w:rsidR="00910835" w:rsidRPr="00910835" w:rsidRDefault="00910835" w:rsidP="00910835">
            <w:pPr>
              <w:pStyle w:val="Paragraphedeliste"/>
              <w:numPr>
                <w:ilvl w:val="0"/>
                <w:numId w:val="45"/>
              </w:numPr>
              <w:autoSpaceDE w:val="0"/>
              <w:autoSpaceDN w:val="0"/>
              <w:bidi/>
              <w:adjustRightInd w:val="0"/>
              <w:spacing w:after="0" w:line="240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شرح كيف يمكن انشاء </w:t>
            </w:r>
            <w:r w:rsidRPr="00910835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540" w:dyaOrig="405" w14:anchorId="6533F883">
                <v:shape id="_x0000_i1131" type="#_x0000_t75" style="width:27pt;height:20.25pt" o:ole="">
                  <v:imagedata r:id="rId70" o:title=""/>
                </v:shape>
                <o:OLEObject Type="Embed" ProgID="Equation.DSMT4" ShapeID="_x0000_i1131" DrawAspect="Content" ObjectID="_1775597824" r:id="rId175"/>
              </w:object>
            </w:r>
            <w:r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انطلاقا من </w:t>
            </w:r>
            <w:r w:rsidRPr="00910835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20" w:dyaOrig="400" w14:anchorId="15D19E39">
                <v:shape id="_x0000_i1132" type="#_x0000_t75" style="width:21pt;height:20.25pt" o:ole="">
                  <v:imagedata r:id="rId82" o:title=""/>
                </v:shape>
                <o:OLEObject Type="Embed" ProgID="Equation.DSMT4" ShapeID="_x0000_i1132" DrawAspect="Content" ObjectID="_1775597825" r:id="rId176"/>
              </w:object>
            </w:r>
            <w:r w:rsidRPr="00910835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التمثيل البياني للدالة مقلوب</w:t>
            </w:r>
          </w:p>
          <w:p w14:paraId="39256F54" w14:textId="3FD4EB35" w:rsidR="00910835" w:rsidRPr="00712CBB" w:rsidRDefault="00910835" w:rsidP="00910835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ind w:left="17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10835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540" w:dyaOrig="405" w14:anchorId="7D6601C6">
                <v:shape id="_x0000_i1133" type="#_x0000_t75" style="width:27pt;height:20.25pt" o:ole="">
                  <v:imagedata r:id="rId70" o:title=""/>
                </v:shape>
                <o:OLEObject Type="Embed" ProgID="Equation.DSMT4" ShapeID="_x0000_i1133" DrawAspect="Content" ObjectID="_1775597826" r:id="rId177"/>
              </w:object>
            </w:r>
            <w:r w:rsidRPr="00712CB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صورة </w:t>
            </w:r>
            <w:r w:rsidRPr="00712CB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2138E4CD">
                <v:shape id="_x0000_i1134" type="#_x0000_t75" style="width:21pt;height:20.25pt" o:ole="">
                  <v:imagedata r:id="rId82" o:title=""/>
                </v:shape>
                <o:OLEObject Type="Embed" ProgID="Equation.DSMT4" ShapeID="_x0000_i1134" DrawAspect="Content" ObjectID="_1775597827" r:id="rId178"/>
              </w:object>
            </w:r>
            <w:r w:rsidRPr="00712CB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w:r w:rsidRPr="00712CBB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00" w:dyaOrig="400" w14:anchorId="14BD52BC">
                <v:shape id="_x0000_i1135" type="#_x0000_t75" style="width:39.75pt;height:20.25pt" o:ole="">
                  <v:imagedata r:id="rId179" o:title=""/>
                </v:shape>
                <o:OLEObject Type="Embed" ProgID="Equation.DSMT4" ShapeID="_x0000_i1135" DrawAspect="Content" ObjectID="_1775597828" r:id="rId180"/>
              </w:object>
            </w:r>
          </w:p>
          <w:p w14:paraId="7812F1B4" w14:textId="77777777" w:rsidR="00910835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A2A6E48" w14:textId="77777777" w:rsidR="00910835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10835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3.</w: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أ- أحسب الدالة المشتقة للدالة </w:t>
            </w:r>
            <w:r w:rsidR="004C7161" w:rsidRPr="00910835">
              <w:rPr>
                <w:color w:val="FF0000"/>
                <w:position w:val="-4"/>
                <w:lang w:bidi="ar-DZ"/>
              </w:rPr>
              <w:object w:dxaOrig="240" w:dyaOrig="255" w14:anchorId="20B7C978">
                <v:shape id="_x0000_i1136" type="#_x0000_t75" style="width:12pt;height:12.75pt" o:ole="">
                  <v:imagedata r:id="rId64" o:title=""/>
                </v:shape>
                <o:OLEObject Type="Embed" ProgID="Equation.DSMT4" ShapeID="_x0000_i1136" DrawAspect="Content" ObjectID="_1775597829" r:id="rId181"/>
              </w:objec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ثم عين اشارتها.</w:t>
            </w:r>
          </w:p>
          <w:p w14:paraId="02FA1E0E" w14:textId="77777777" w:rsidR="00910835" w:rsidRPr="00910835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910835">
              <w:rPr>
                <w:position w:val="-4"/>
                <w:lang w:bidi="ar-DZ"/>
              </w:rPr>
              <w:object w:dxaOrig="240" w:dyaOrig="255" w14:anchorId="0F0816F6">
                <v:shape id="_x0000_i1137" type="#_x0000_t75" style="width:12pt;height:12.75pt" o:ole="">
                  <v:imagedata r:id="rId64" o:title=""/>
                </v:shape>
                <o:OLEObject Type="Embed" ProgID="Equation.DSMT4" ShapeID="_x0000_i1137" DrawAspect="Content" ObjectID="_1775597830" r:id="rId182"/>
              </w:object>
            </w:r>
            <w:r w:rsidRP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قابلة للاشتقاق على مجالي تعريفها و: </w:t>
            </w:r>
            <w:r w:rsidRPr="00910835">
              <w:rPr>
                <w:rFonts w:ascii="Amiri" w:hAnsi="Amiri" w:cs="Amiri"/>
                <w:position w:val="-38"/>
                <w:sz w:val="28"/>
                <w:szCs w:val="28"/>
                <w:lang w:bidi="ar-DZ"/>
              </w:rPr>
              <w:object w:dxaOrig="2100" w:dyaOrig="800" w14:anchorId="2130BDB3">
                <v:shape id="_x0000_i1138" type="#_x0000_t75" style="width:105pt;height:39.75pt" o:ole="">
                  <v:imagedata r:id="rId183" o:title=""/>
                </v:shape>
                <o:OLEObject Type="Embed" ProgID="Equation.DSMT4" ShapeID="_x0000_i1138" DrawAspect="Content" ObjectID="_1775597831" r:id="rId184"/>
              </w:object>
            </w:r>
          </w:p>
          <w:p w14:paraId="50ECC75A" w14:textId="725A2FEA" w:rsidR="004C7161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 الدالة </w:t>
            </w:r>
            <w:r w:rsidRPr="00910835">
              <w:rPr>
                <w:position w:val="-4"/>
                <w:lang w:bidi="ar-DZ"/>
              </w:rPr>
              <w:object w:dxaOrig="240" w:dyaOrig="255" w14:anchorId="2F78CD81">
                <v:shape id="_x0000_i1139" type="#_x0000_t75" style="width:12pt;height:12.75pt" o:ole="">
                  <v:imagedata r:id="rId64" o:title=""/>
                </v:shape>
                <o:OLEObject Type="Embed" ProgID="Equation.DSMT4" ShapeID="_x0000_i1139" DrawAspect="Content" ObjectID="_1775597832" r:id="rId185"/>
              </w:object>
            </w:r>
            <w:r w:rsidRPr="00910835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متناقصة على مجالي تعريفها</w:t>
            </w:r>
            <w:r w:rsidR="004C7161" w:rsidRPr="00910835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="004C7161" w:rsidRPr="0091083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ب- شكل جدول تغيرات الدالة </w:t>
            </w:r>
            <w:r w:rsidR="004C7161" w:rsidRPr="00910835">
              <w:rPr>
                <w:color w:val="FF0000"/>
                <w:position w:val="-4"/>
                <w:lang w:bidi="ar-DZ"/>
              </w:rPr>
              <w:object w:dxaOrig="240" w:dyaOrig="255" w14:anchorId="45B8CB39">
                <v:shape id="_x0000_i1140" type="#_x0000_t75" style="width:12pt;height:12.75pt" o:ole="">
                  <v:imagedata r:id="rId64" o:title=""/>
                </v:shape>
                <o:OLEObject Type="Embed" ProgID="Equation.DSMT4" ShapeID="_x0000_i1140" DrawAspect="Content" ObjectID="_1775597833" r:id="rId186"/>
              </w:object>
            </w:r>
          </w:p>
          <w:p w14:paraId="6D3142A1" w14:textId="01F8D1A2" w:rsidR="00910835" w:rsidRPr="00910835" w:rsidRDefault="00910835" w:rsidP="00910835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3910F0C0" wp14:editId="59F0D728">
                  <wp:extent cx="1666667" cy="1028571"/>
                  <wp:effectExtent l="0" t="0" r="0" b="635"/>
                  <wp:docPr id="979005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0561" name="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8ACDA" w14:textId="7290B150" w:rsidR="004C7161" w:rsidRDefault="0023625F" w:rsidP="0023625F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23625F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4.ال</w:t>
            </w:r>
            <w:r w:rsidR="004C7161" w:rsidRPr="0023625F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بره</w:t>
            </w:r>
            <w:r w:rsidRPr="0023625F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4C7161" w:rsidRPr="0023625F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ن ان النقطة </w:t>
            </w:r>
            <w:r w:rsidR="004C7161" w:rsidRPr="0023625F">
              <w:rPr>
                <w:color w:val="FF0000"/>
                <w:position w:val="-14"/>
                <w:lang w:bidi="ar-DZ"/>
              </w:rPr>
              <w:object w:dxaOrig="1020" w:dyaOrig="400" w14:anchorId="5D59203F">
                <v:shape id="_x0000_i1141" type="#_x0000_t75" style="width:51pt;height:20.25pt" o:ole="">
                  <v:imagedata r:id="rId86" o:title=""/>
                </v:shape>
                <o:OLEObject Type="Embed" ProgID="Equation.DSMT4" ShapeID="_x0000_i1141" DrawAspect="Content" ObjectID="_1775597834" r:id="rId188"/>
              </w:object>
            </w:r>
            <w:r w:rsidR="004C7161" w:rsidRPr="0023625F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مركز تناظر المنحنى </w:t>
            </w:r>
            <w:r w:rsidR="004C7161" w:rsidRPr="0023625F">
              <w:rPr>
                <w:color w:val="FF0000"/>
                <w:position w:val="-14"/>
                <w:lang w:bidi="ar-DZ"/>
              </w:rPr>
              <w:object w:dxaOrig="540" w:dyaOrig="405" w14:anchorId="3F370939">
                <v:shape id="_x0000_i1142" type="#_x0000_t75" style="width:27pt;height:20.25pt" o:ole="">
                  <v:imagedata r:id="rId70" o:title=""/>
                </v:shape>
                <o:OLEObject Type="Embed" ProgID="Equation.DSMT4" ShapeID="_x0000_i1142" DrawAspect="Content" ObjectID="_1775597835" r:id="rId189"/>
              </w:object>
            </w:r>
            <w:r w:rsidR="004C7161" w:rsidRPr="0023625F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70A96298" w14:textId="15BD64C1" w:rsidR="00712CBB" w:rsidRPr="008036B9" w:rsidRDefault="00712CBB" w:rsidP="00712CBB">
            <w:pPr>
              <w:autoSpaceDE w:val="0"/>
              <w:autoSpaceDN w:val="0"/>
              <w:bidi/>
              <w:adjustRightInd w:val="0"/>
              <w:rPr>
                <w:rFonts w:cstheme="minorHAnsi"/>
                <w:sz w:val="28"/>
                <w:szCs w:val="28"/>
                <w:rtl/>
              </w:rPr>
            </w:pP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 </w:t>
            </w:r>
            <w:r w:rsidRPr="008036B9">
              <w:rPr>
                <w:rFonts w:cstheme="minorHAnsi"/>
                <w:position w:val="-14"/>
                <w:sz w:val="28"/>
                <w:szCs w:val="28"/>
              </w:rPr>
              <w:object w:dxaOrig="700" w:dyaOrig="380" w14:anchorId="0C44BB4D">
                <v:shape id="_x0000_i1143" type="#_x0000_t75" style="width:35.25pt;height:18.75pt" o:ole="">
                  <v:imagedata r:id="rId190" o:title=""/>
                </v:shape>
                <o:OLEObject Type="Embed" ProgID="Equation.DSMT4" ShapeID="_x0000_i1143" DrawAspect="Content" ObjectID="_1775597836" r:id="rId191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يعني :   </w:t>
            </w:r>
            <w:r w:rsidRPr="008036B9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43D22182">
                <v:shape id="_x0000_i1144" type="#_x0000_t75" style="width:34.5pt;height:14.25pt" o:ole="">
                  <v:imagedata r:id="rId192" o:title=""/>
                </v:shape>
                <o:OLEObject Type="Embed" ProgID="Equation.DSMT4" ShapeID="_x0000_i1144" DrawAspect="Content" ObjectID="_1775597837" r:id="rId193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ومنه:    </w:t>
            </w:r>
            <w:r w:rsidRPr="008036B9">
              <w:rPr>
                <w:rFonts w:cstheme="minorHAnsi"/>
                <w:position w:val="-6"/>
                <w:sz w:val="28"/>
                <w:szCs w:val="28"/>
              </w:rPr>
              <w:object w:dxaOrig="1440" w:dyaOrig="279" w14:anchorId="6F5C5C54">
                <v:shape id="_x0000_i1145" type="#_x0000_t75" style="width:1in;height:14.25pt" o:ole="">
                  <v:imagedata r:id="rId194" o:title=""/>
                </v:shape>
                <o:OLEObject Type="Embed" ProgID="Equation.DSMT4" ShapeID="_x0000_i1145" DrawAspect="Content" ObjectID="_1775597838" r:id="rId195"/>
              </w:object>
            </w: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 </w:t>
            </w:r>
            <w:r w:rsidRPr="008036B9">
              <w:rPr>
                <w:rFonts w:cstheme="minorHAnsi"/>
                <w:position w:val="-6"/>
                <w:sz w:val="28"/>
                <w:szCs w:val="28"/>
              </w:rPr>
              <w:object w:dxaOrig="1160" w:dyaOrig="279" w14:anchorId="454EF621">
                <v:shape id="_x0000_i1146" type="#_x0000_t75" style="width:58.5pt;height:14.25pt" o:ole="">
                  <v:imagedata r:id="rId196" o:title=""/>
                </v:shape>
                <o:OLEObject Type="Embed" ProgID="Equation.DSMT4" ShapeID="_x0000_i1146" DrawAspect="Content" ObjectID="_1775597839" r:id="rId197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8036B9">
              <w:rPr>
                <w:rFonts w:cstheme="minorHAnsi"/>
                <w:position w:val="-14"/>
                <w:sz w:val="28"/>
                <w:szCs w:val="28"/>
              </w:rPr>
              <w:object w:dxaOrig="1380" w:dyaOrig="400" w14:anchorId="01453452">
                <v:shape id="_x0000_i1147" type="#_x0000_t75" style="width:69pt;height:20.25pt" o:ole="">
                  <v:imagedata r:id="rId198" o:title=""/>
                </v:shape>
                <o:OLEObject Type="Embed" ProgID="Equation.DSMT4" ShapeID="_x0000_i1147" DrawAspect="Content" ObjectID="_1775597840" r:id="rId199"/>
              </w:object>
            </w:r>
          </w:p>
          <w:p w14:paraId="2D38507D" w14:textId="7B19DAC4" w:rsidR="00712CBB" w:rsidRPr="008036B9" w:rsidRDefault="00712CBB" w:rsidP="00712CBB">
            <w:pPr>
              <w:autoSpaceDE w:val="0"/>
              <w:autoSpaceDN w:val="0"/>
              <w:bidi/>
              <w:adjustRightInd w:val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712CB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ولدينا:</w:t>
            </w:r>
            <w:r w:rsidRPr="008036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</w:t>
            </w:r>
            <w:r w:rsidRPr="008036B9">
              <w:rPr>
                <w:rFonts w:cstheme="minorHAnsi"/>
                <w:sz w:val="28"/>
                <w:szCs w:val="28"/>
                <w:lang w:bidi="ar-DZ"/>
              </w:rPr>
              <w:t xml:space="preserve">               </w:t>
            </w: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</w:t>
            </w:r>
            <w:r w:rsidRPr="008036B9">
              <w:rPr>
                <w:rFonts w:cstheme="minorHAnsi"/>
                <w:position w:val="-14"/>
                <w:sz w:val="28"/>
                <w:szCs w:val="28"/>
              </w:rPr>
              <w:object w:dxaOrig="3720" w:dyaOrig="400" w14:anchorId="56F4E995">
                <v:shape id="_x0000_i1148" type="#_x0000_t75" style="width:186pt;height:20.25pt" o:ole="">
                  <v:imagedata r:id="rId200" o:title=""/>
                </v:shape>
                <o:OLEObject Type="Embed" ProgID="Equation.DSMT4" ShapeID="_x0000_i1148" DrawAspect="Content" ObjectID="_1775597841" r:id="rId201"/>
              </w:object>
            </w:r>
          </w:p>
          <w:p w14:paraId="64749B35" w14:textId="24371597" w:rsidR="00712CBB" w:rsidRDefault="00712CBB" w:rsidP="00712CBB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78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8036B9">
              <w:rPr>
                <w:rFonts w:cstheme="minorHAnsi"/>
                <w:sz w:val="28"/>
                <w:szCs w:val="28"/>
              </w:rPr>
              <w:t xml:space="preserve">  </w: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                        </w:t>
            </w:r>
            <w:r w:rsidRPr="00712CBB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Pr="00910835">
              <w:rPr>
                <w:lang w:bidi="ar-DZ"/>
              </w:rPr>
              <w:object w:dxaOrig="2640" w:dyaOrig="620" w14:anchorId="5AD68917">
                <v:shape id="_x0000_i1149" type="#_x0000_t75" style="width:132pt;height:30.75pt" o:ole="">
                  <v:imagedata r:id="rId202" o:title=""/>
                </v:shape>
                <o:OLEObject Type="Embed" ProgID="Equation.DSMT4" ShapeID="_x0000_i1149" DrawAspect="Content" ObjectID="_1775597842" r:id="rId203"/>
              </w:object>
            </w:r>
          </w:p>
          <w:p w14:paraId="22A6CDF1" w14:textId="77777777" w:rsidR="00712CBB" w:rsidRDefault="00712CBB" w:rsidP="00712CBB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78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     </w:t>
            </w:r>
            <w:r w:rsidRPr="00910835">
              <w:rPr>
                <w:color w:val="FF0000"/>
                <w:position w:val="-24"/>
                <w:lang w:bidi="ar-DZ"/>
              </w:rPr>
              <w:object w:dxaOrig="3019" w:dyaOrig="620" w14:anchorId="0DA374B5">
                <v:shape id="_x0000_i1150" type="#_x0000_t75" style="width:150.75pt;height:30.75pt" o:ole="">
                  <v:imagedata r:id="rId204" o:title=""/>
                </v:shape>
                <o:OLEObject Type="Embed" ProgID="Equation.DSMT4" ShapeID="_x0000_i1150" DrawAspect="Content" ObjectID="_1775597843" r:id="rId205"/>
              </w:object>
            </w:r>
          </w:p>
          <w:p w14:paraId="254F1EC7" w14:textId="2C9D1E79" w:rsidR="00712CBB" w:rsidRPr="00712CBB" w:rsidRDefault="00712CBB" w:rsidP="00712CBB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78"/>
              <w:rPr>
                <w:rFonts w:cstheme="minorHAnsi"/>
                <w:sz w:val="28"/>
                <w:szCs w:val="28"/>
                <w:rtl/>
              </w:rPr>
            </w:pPr>
            <w:r w:rsidRPr="00712CBB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ومنه: النقطة </w:t>
            </w:r>
            <w:r w:rsidRPr="008036B9">
              <w:rPr>
                <w:position w:val="-4"/>
              </w:rPr>
              <w:object w:dxaOrig="240" w:dyaOrig="260" w14:anchorId="23CD54A7">
                <v:shape id="_x0000_i1151" type="#_x0000_t75" style="width:12pt;height:12.75pt" o:ole="">
                  <v:imagedata r:id="rId206" o:title=""/>
                </v:shape>
                <o:OLEObject Type="Embed" ProgID="Equation.DSMT4" ShapeID="_x0000_i1151" DrawAspect="Content" ObjectID="_1775597844" r:id="rId207"/>
              </w:object>
            </w:r>
            <w:r w:rsidRPr="00712CBB">
              <w:rPr>
                <w:rFonts w:cstheme="minorHAnsi"/>
                <w:sz w:val="28"/>
                <w:szCs w:val="28"/>
                <w:rtl/>
              </w:rPr>
              <w:t xml:space="preserve"> مركز تناظر للمنحنى </w:t>
            </w:r>
            <w:r w:rsidRPr="008036B9">
              <w:rPr>
                <w:b/>
                <w:bCs/>
                <w:color w:val="FF0000"/>
                <w:position w:val="-16"/>
                <w:lang w:bidi="ar-DZ"/>
              </w:rPr>
              <w:object w:dxaOrig="540" w:dyaOrig="440" w14:anchorId="17353E72">
                <v:shape id="_x0000_i1152" type="#_x0000_t75" style="width:27pt;height:21.75pt" o:ole="">
                  <v:imagedata r:id="rId208" o:title=""/>
                </v:shape>
                <o:OLEObject Type="Embed" ProgID="Equation.DSMT4" ShapeID="_x0000_i1152" DrawAspect="Content" ObjectID="_1775597845" r:id="rId209"/>
              </w:object>
            </w:r>
          </w:p>
          <w:p w14:paraId="7E378210" w14:textId="77777777" w:rsidR="0023625F" w:rsidRDefault="0023625F" w:rsidP="0023625F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3DC676C" w14:textId="32222F6C" w:rsidR="00704D2A" w:rsidRPr="00C84198" w:rsidRDefault="00704D2A" w:rsidP="00704D2A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5.</w:t>
            </w:r>
            <w:r w:rsidR="004C7161" w:rsidRPr="00704D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</w:t>
            </w:r>
            <w:r w:rsidR="004C7161" w:rsidRPr="00C8419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أكتب معادلة للمستقيم </w:t>
            </w:r>
            <w:r w:rsidR="004C7161" w:rsidRPr="00C84198">
              <w:rPr>
                <w:color w:val="FF0000"/>
                <w:position w:val="-14"/>
              </w:rPr>
              <w:object w:dxaOrig="420" w:dyaOrig="400" w14:anchorId="3D699E9B">
                <v:shape id="_x0000_i1153" type="#_x0000_t75" style="width:21pt;height:20.25pt" o:ole="">
                  <v:imagedata r:id="rId89" o:title=""/>
                </v:shape>
                <o:OLEObject Type="Embed" ProgID="Equation.DSMT4" ShapeID="_x0000_i1153" DrawAspect="Content" ObjectID="_1775597846" r:id="rId210"/>
              </w:object>
            </w:r>
            <w:r w:rsidR="004C7161" w:rsidRPr="00C8419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مماس للمنحنى </w:t>
            </w:r>
            <w:r w:rsidR="004C7161" w:rsidRPr="00C84198">
              <w:rPr>
                <w:color w:val="FF0000"/>
                <w:position w:val="-14"/>
                <w:lang w:bidi="ar-DZ"/>
              </w:rPr>
              <w:object w:dxaOrig="540" w:dyaOrig="405" w14:anchorId="17F6846A">
                <v:shape id="_x0000_i1154" type="#_x0000_t75" style="width:27pt;height:20.25pt" o:ole="">
                  <v:imagedata r:id="rId70" o:title=""/>
                </v:shape>
                <o:OLEObject Type="Embed" ProgID="Equation.DSMT4" ShapeID="_x0000_i1154" DrawAspect="Content" ObjectID="_1775597847" r:id="rId211"/>
              </w:object>
            </w:r>
            <w:r w:rsidR="004C7161" w:rsidRPr="00C8419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عند النقطة التي فاصلتها </w:t>
            </w:r>
            <w:r w:rsidR="004C7161" w:rsidRPr="00C84198">
              <w:rPr>
                <w:color w:val="FF0000"/>
                <w:position w:val="-12"/>
              </w:rPr>
              <w:object w:dxaOrig="780" w:dyaOrig="360" w14:anchorId="6742A3C2">
                <v:shape id="_x0000_i1155" type="#_x0000_t75" style="width:39pt;height:18pt" o:ole="">
                  <v:imagedata r:id="rId92" o:title=""/>
                </v:shape>
                <o:OLEObject Type="Embed" ProgID="Equation.DSMT4" ShapeID="_x0000_i1155" DrawAspect="Content" ObjectID="_1775597848" r:id="rId212"/>
              </w:object>
            </w:r>
          </w:p>
          <w:p w14:paraId="166DEFA5" w14:textId="77777777" w:rsidR="00C84198" w:rsidRDefault="00C84198" w:rsidP="00C84198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لدينا</w: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:    </w:t>
            </w:r>
          </w:p>
          <w:p w14:paraId="0BB5BAA4" w14:textId="54716A4C" w:rsidR="00C84198" w:rsidRDefault="00C84198" w:rsidP="00C84198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sz w:val="28"/>
                <w:szCs w:val="28"/>
                <w:rtl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2A165D">
              <w:rPr>
                <w:rFonts w:cstheme="minorHAnsi"/>
                <w:sz w:val="28"/>
                <w:szCs w:val="28"/>
              </w:rPr>
              <w:t xml:space="preserve">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80" w:dyaOrig="400" w14:anchorId="39A9CD3E">
                <v:shape id="_x0000_i1156" type="#_x0000_t75" style="width:129pt;height:20.25pt" o:ole="">
                  <v:imagedata r:id="rId213" o:title=""/>
                </v:shape>
                <o:OLEObject Type="Embed" ProgID="Equation.DSMT4" ShapeID="_x0000_i1156" DrawAspect="Content" ObjectID="_1775597849" r:id="rId214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ومنه : 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80" w:dyaOrig="400" w14:anchorId="42338DC7">
                <v:shape id="_x0000_i1157" type="#_x0000_t75" style="width:129pt;height:20.25pt" o:ole="">
                  <v:imagedata r:id="rId215" o:title=""/>
                </v:shape>
                <o:OLEObject Type="Embed" ProgID="Equation.DSMT4" ShapeID="_x0000_i1157" DrawAspect="Content" ObjectID="_1775597850" r:id="rId216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2A165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="00B71061" w:rsidRPr="002A165D">
              <w:rPr>
                <w:rFonts w:cstheme="minorHAnsi"/>
                <w:position w:val="-10"/>
                <w:sz w:val="28"/>
                <w:szCs w:val="28"/>
              </w:rPr>
              <w:object w:dxaOrig="1240" w:dyaOrig="320" w14:anchorId="4ED2E55B">
                <v:shape id="_x0000_i1158" type="#_x0000_t75" style="width:62.25pt;height:15.75pt" o:ole="">
                  <v:imagedata r:id="rId217" o:title=""/>
                </v:shape>
                <o:OLEObject Type="Embed" ProgID="Equation.DSMT4" ShapeID="_x0000_i1158" DrawAspect="Content" ObjectID="_1775597851" r:id="rId218"/>
              </w:object>
            </w:r>
          </w:p>
          <w:p w14:paraId="2FFBE2EA" w14:textId="2C373190" w:rsidR="004C7161" w:rsidRDefault="004C7161" w:rsidP="00704D2A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71061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ب- استنتج قيمة تقريبية للعدد </w:t>
            </w:r>
            <w:r w:rsidRPr="00B71061">
              <w:rPr>
                <w:color w:val="FF0000"/>
                <w:position w:val="-10"/>
              </w:rPr>
              <w:object w:dxaOrig="960" w:dyaOrig="320" w14:anchorId="02912DBC">
                <v:shape id="_x0000_i1159" type="#_x0000_t75" style="width:48pt;height:15.75pt" o:ole="">
                  <v:imagedata r:id="rId94" o:title=""/>
                </v:shape>
                <o:OLEObject Type="Embed" ProgID="Equation.DSMT4" ShapeID="_x0000_i1159" DrawAspect="Content" ObjectID="_1775597852" r:id="rId219"/>
              </w:object>
            </w:r>
          </w:p>
          <w:p w14:paraId="2A6DCEC5" w14:textId="5B044089" w:rsidR="00B71061" w:rsidRDefault="00B71061" w:rsidP="00B71061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  <w:r w:rsidR="00BB2D22" w:rsidRPr="00B71061">
              <w:rPr>
                <w:color w:val="FF0000"/>
                <w:position w:val="-10"/>
              </w:rPr>
              <w:object w:dxaOrig="3379" w:dyaOrig="320" w14:anchorId="3750452E">
                <v:shape id="_x0000_i1160" type="#_x0000_t75" style="width:168.75pt;height:15.75pt" o:ole="">
                  <v:imagedata r:id="rId220" o:title=""/>
                </v:shape>
                <o:OLEObject Type="Embed" ProgID="Equation.DSMT4" ShapeID="_x0000_i1160" DrawAspect="Content" ObjectID="_1775597853" r:id="rId221"/>
              </w:object>
            </w:r>
          </w:p>
          <w:p w14:paraId="6D3CFBEE" w14:textId="6F516B43" w:rsidR="004C7161" w:rsidRDefault="00B71061" w:rsidP="00B71061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71061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6.ا</w:t>
            </w:r>
            <w:r w:rsidR="004C7161" w:rsidRPr="00B71061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نش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ــــــــ</w:t>
            </w:r>
            <w:r w:rsidRPr="00B71061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اء</w:t>
            </w:r>
            <w:r w:rsidR="004C7161" w:rsidRPr="00B71061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C7161" w:rsidRPr="00B71061">
              <w:rPr>
                <w:color w:val="FF0000"/>
                <w:position w:val="-14"/>
                <w:lang w:bidi="ar-DZ"/>
              </w:rPr>
              <w:object w:dxaOrig="540" w:dyaOrig="405" w14:anchorId="16943A20">
                <v:shape id="_x0000_i1161" type="#_x0000_t75" style="width:27pt;height:20.25pt" o:ole="">
                  <v:imagedata r:id="rId70" o:title=""/>
                </v:shape>
                <o:OLEObject Type="Embed" ProgID="Equation.DSMT4" ShapeID="_x0000_i1161" DrawAspect="Content" ObjectID="_1775597854" r:id="rId222"/>
              </w:object>
            </w:r>
          </w:p>
          <w:p w14:paraId="0ADE74F1" w14:textId="77777777" w:rsidR="00B71061" w:rsidRDefault="00B71061" w:rsidP="00B71061">
            <w:pPr>
              <w:autoSpaceDE w:val="0"/>
              <w:autoSpaceDN w:val="0"/>
              <w:bidi/>
              <w:adjustRightInd w:val="0"/>
              <w:rPr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7. </w:t>
            </w:r>
            <w:r w:rsidR="004C7161" w:rsidRPr="00376D8F">
              <w:rPr>
                <w:position w:val="-10"/>
                <w:lang w:bidi="ar-DZ"/>
              </w:rPr>
              <w:object w:dxaOrig="240" w:dyaOrig="255" w14:anchorId="4F869346">
                <v:shape id="_x0000_i1162" type="#_x0000_t75" style="width:12pt;height:12.75pt" o:ole="">
                  <v:imagedata r:id="rId97" o:title=""/>
                </v:shape>
                <o:OLEObject Type="Embed" ProgID="Equation.DSMT4" ShapeID="_x0000_i1162" DrawAspect="Content" ObjectID="_1775597855" r:id="rId223"/>
              </w:object>
            </w:r>
            <w:r w:rsidR="004C7161" w:rsidRPr="00B7106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معرفة على المجموعة </w:t>
            </w:r>
            <w:r w:rsidR="004C7161" w:rsidRPr="00376D8F">
              <w:rPr>
                <w:position w:val="-4"/>
                <w:lang w:bidi="ar-DZ"/>
              </w:rPr>
              <w:object w:dxaOrig="260" w:dyaOrig="260" w14:anchorId="78CCD75E">
                <v:shape id="_x0000_i1163" type="#_x0000_t75" style="width:12.75pt;height:12.75pt" o:ole="">
                  <v:imagedata r:id="rId99" o:title=""/>
                </v:shape>
                <o:OLEObject Type="Embed" ProgID="Equation.DSMT4" ShapeID="_x0000_i1163" DrawAspect="Content" ObjectID="_1775597856" r:id="rId224"/>
              </w:object>
            </w:r>
            <w:r w:rsidR="004C7161" w:rsidRPr="00B7106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كمايلي: </w:t>
            </w:r>
            <w:r w:rsidR="004C7161" w:rsidRPr="00376D8F">
              <w:rPr>
                <w:position w:val="-32"/>
                <w:lang w:bidi="ar-DZ"/>
              </w:rPr>
              <w:object w:dxaOrig="1800" w:dyaOrig="700" w14:anchorId="656F236A">
                <v:shape id="_x0000_i1164" type="#_x0000_t75" style="width:90pt;height:34.5pt" o:ole="">
                  <v:imagedata r:id="rId101" o:title=""/>
                </v:shape>
                <o:OLEObject Type="Embed" ProgID="Equation.DSMT4" ShapeID="_x0000_i1164" DrawAspect="Content" ObjectID="_1775597857" r:id="rId225"/>
              </w:object>
            </w:r>
          </w:p>
          <w:p w14:paraId="78EC38ED" w14:textId="5C7523B3" w:rsidR="006713CB" w:rsidRDefault="00BB2D22" w:rsidP="007947F4">
            <w:pPr>
              <w:autoSpaceDE w:val="0"/>
              <w:autoSpaceDN w:val="0"/>
              <w:bidi/>
              <w:adjustRightInd w:val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  <w:r w:rsidR="00B71061" w:rsidRPr="00BB2D2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اثبات</w:t>
            </w:r>
            <w:r w:rsidR="004C7161" w:rsidRPr="00BB2D2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أن الدالة </w:t>
            </w:r>
            <w:r w:rsidR="004C7161" w:rsidRPr="00BB2D22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255" w14:anchorId="1DE9A689">
                <v:shape id="_x0000_i1165" type="#_x0000_t75" style="width:12pt;height:12.75pt" o:ole="">
                  <v:imagedata r:id="rId97" o:title=""/>
                </v:shape>
                <o:OLEObject Type="Embed" ProgID="Equation.DSMT4" ShapeID="_x0000_i1165" DrawAspect="Content" ObjectID="_1775597858" r:id="rId226"/>
              </w:object>
            </w:r>
            <w:r w:rsidR="004C7161" w:rsidRPr="00BB2D2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دالة زوجية</w:t>
            </w:r>
          </w:p>
          <w:p w14:paraId="7EC7E9D5" w14:textId="77777777" w:rsidR="006713CB" w:rsidRPr="006713CB" w:rsidRDefault="006713CB" w:rsidP="006713CB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3CB">
              <w:rPr>
                <w:rFonts w:ascii="Amiri" w:hAnsi="Amiri" w:cs="Amiri"/>
                <w:b/>
                <w:sz w:val="28"/>
                <w:szCs w:val="28"/>
                <w:u w:val="single"/>
                <w:rtl/>
              </w:rPr>
              <w:t xml:space="preserve">لدينا: </w:t>
            </w:r>
            <w:r w:rsidRPr="006713CB">
              <w:rPr>
                <w:rFonts w:ascii="Amiri" w:hAnsi="Amiri" w:cs="Amiri"/>
                <w:position w:val="-14"/>
                <w:sz w:val="28"/>
                <w:szCs w:val="28"/>
              </w:rPr>
              <w:object w:dxaOrig="340" w:dyaOrig="380" w14:anchorId="207095D7">
                <v:shape id="_x0000_i1166" type="#_x0000_t75" style="width:17.25pt;height:18.75pt" o:ole="">
                  <v:imagedata r:id="rId227" o:title=""/>
                </v:shape>
                <o:OLEObject Type="Embed" ProgID="Equation.DSMT4" ShapeID="_x0000_i1166" DrawAspect="Content" ObjectID="_1775597859" r:id="rId228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متناظر بالنسبة للصفر و: </w:t>
            </w:r>
            <w:r w:rsidRPr="006713CB">
              <w:rPr>
                <w:rFonts w:ascii="Amiri" w:hAnsi="Amiri" w:cs="Amiri"/>
                <w:position w:val="-14"/>
                <w:sz w:val="28"/>
                <w:szCs w:val="28"/>
              </w:rPr>
              <w:object w:dxaOrig="3040" w:dyaOrig="400" w14:anchorId="03E9DEB2">
                <v:shape id="_x0000_i1167" type="#_x0000_t75" style="width:152.25pt;height:20.25pt" o:ole="">
                  <v:imagedata r:id="rId229" o:title=""/>
                </v:shape>
                <o:OLEObject Type="Embed" ProgID="Equation.DSMT4" ShapeID="_x0000_i1167" DrawAspect="Content" ObjectID="_1775597860" r:id="rId230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ومنه الدالة </w:t>
            </w:r>
            <w:r w:rsidRPr="006713CB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3E111128">
                <v:shape id="_x0000_i1168" type="#_x0000_t75" style="width:11.25pt;height:12.75pt" o:ole="">
                  <v:imagedata r:id="rId231" o:title=""/>
                </v:shape>
                <o:OLEObject Type="Embed" ProgID="Equation.DSMT4" ShapeID="_x0000_i1168" DrawAspect="Content" ObjectID="_1775597861" r:id="rId232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دالة زوجية</w:t>
            </w:r>
          </w:p>
          <w:p w14:paraId="4F429A95" w14:textId="77777777" w:rsidR="006713CB" w:rsidRPr="006713CB" w:rsidRDefault="006713CB" w:rsidP="006713CB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A3D3BF4" w14:textId="07B746C3" w:rsidR="006713CB" w:rsidRPr="006713CB" w:rsidRDefault="006713CB" w:rsidP="006713CB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ind w:left="17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713C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ب- </w:t>
            </w:r>
            <w:r w:rsidRPr="006713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كتابة عبارة الدالة </w:t>
            </w:r>
            <w:r w:rsidRPr="006713CB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55" w14:anchorId="36E7EB5E">
                <v:shape id="_x0000_i1169" type="#_x0000_t75" style="width:12pt;height:12.75pt" o:ole="">
                  <v:imagedata r:id="rId97" o:title=""/>
                </v:shape>
                <o:OLEObject Type="Embed" ProgID="Equation.DSMT4" ShapeID="_x0000_i1169" DrawAspect="Content" ObjectID="_1775597862" r:id="rId233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دون رمز القيمة المطلقة.</w:t>
            </w:r>
          </w:p>
          <w:p w14:paraId="0784C5AC" w14:textId="14E76152" w:rsidR="006713CB" w:rsidRPr="006713CB" w:rsidRDefault="006713CB" w:rsidP="007947F4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3CB"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        </w:t>
            </w:r>
            <w:r w:rsidRPr="006713C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</w:t>
            </w:r>
            <w:r w:rsidRPr="006713CB">
              <w:rPr>
                <w:rFonts w:ascii="Amiri" w:hAnsi="Amiri" w:cs="Amiri"/>
                <w:position w:val="-36"/>
                <w:sz w:val="28"/>
                <w:szCs w:val="28"/>
              </w:rPr>
              <w:object w:dxaOrig="2580" w:dyaOrig="840" w14:anchorId="7DCC881B">
                <v:shape id="_x0000_i1170" type="#_x0000_t75" style="width:129pt;height:42pt" o:ole="">
                  <v:imagedata r:id="rId234" o:title=""/>
                </v:shape>
                <o:OLEObject Type="Embed" ProgID="Equation.DSMT4" ShapeID="_x0000_i1170" DrawAspect="Content" ObjectID="_1775597863" r:id="rId235"/>
              </w:object>
            </w:r>
          </w:p>
          <w:p w14:paraId="0F7ED33C" w14:textId="77777777" w:rsidR="006713CB" w:rsidRPr="006713CB" w:rsidRDefault="006713CB" w:rsidP="006713CB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ind w:left="454"/>
              <w:rPr>
                <w:rFonts w:ascii="Amiri" w:hAnsi="Amiri" w:cs="Amiri"/>
                <w:sz w:val="28"/>
                <w:szCs w:val="28"/>
              </w:rPr>
            </w:pPr>
            <w:r w:rsidRPr="006713C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شرح كيف يمكن إنشاء المنحنى </w:t>
            </w:r>
            <w:r w:rsidRPr="006713CB">
              <w:rPr>
                <w:rFonts w:ascii="Amiri" w:hAnsi="Amiri" w:cs="Amiri"/>
                <w:b/>
                <w:bCs/>
                <w:color w:val="FF0000"/>
                <w:position w:val="-16"/>
                <w:sz w:val="28"/>
                <w:szCs w:val="28"/>
              </w:rPr>
              <w:object w:dxaOrig="520" w:dyaOrig="440" w14:anchorId="24E5969A">
                <v:shape id="_x0000_i1171" type="#_x0000_t75" style="width:26.25pt;height:21.75pt" o:ole="">
                  <v:imagedata r:id="rId236" o:title=""/>
                </v:shape>
                <o:OLEObject Type="Embed" ProgID="Equation.DSMT4" ShapeID="_x0000_i1171" DrawAspect="Content" ObjectID="_1775597864" r:id="rId237"/>
              </w:object>
            </w:r>
            <w:r w:rsidRPr="006713C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انطلاقا من المنحنى </w:t>
            </w:r>
            <w:r w:rsidRPr="006713CB">
              <w:rPr>
                <w:rFonts w:ascii="Amiri" w:hAnsi="Amiri" w:cs="Amiri"/>
                <w:b/>
                <w:bCs/>
                <w:color w:val="FF0000"/>
                <w:position w:val="-16"/>
                <w:sz w:val="28"/>
                <w:szCs w:val="28"/>
              </w:rPr>
              <w:object w:dxaOrig="540" w:dyaOrig="440" w14:anchorId="16CF647B">
                <v:shape id="_x0000_i1172" type="#_x0000_t75" style="width:27pt;height:21.75pt" o:ole="">
                  <v:imagedata r:id="rId238" o:title=""/>
                </v:shape>
                <o:OLEObject Type="Embed" ProgID="Equation.DSMT4" ShapeID="_x0000_i1172" DrawAspect="Content" ObjectID="_1775597865" r:id="rId239"/>
              </w:object>
            </w:r>
          </w:p>
          <w:p w14:paraId="6F1B9D51" w14:textId="0F7A52CE" w:rsidR="006713CB" w:rsidRPr="006713CB" w:rsidRDefault="006713CB" w:rsidP="006713CB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71"/>
              <w:rPr>
                <w:rFonts w:ascii="Amiri" w:hAnsi="Amiri" w:cs="Amiri"/>
                <w:sz w:val="28"/>
                <w:szCs w:val="28"/>
                <w:rtl/>
              </w:rPr>
            </w:pPr>
            <w:r w:rsidRPr="006713CB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2A8E7955">
                <v:shape id="_x0000_i1173" type="#_x0000_t75" style="width:26.25pt;height:21.75pt" o:ole="">
                  <v:imagedata r:id="rId236" o:title=""/>
                </v:shape>
                <o:OLEObject Type="Embed" ProgID="Equation.DSMT4" ShapeID="_x0000_i1173" DrawAspect="Content" ObjectID="_1775597866" r:id="rId240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ينطبق على </w:t>
            </w:r>
            <w:r w:rsidRPr="006713CB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6D17FBB">
                <v:shape id="_x0000_i1174" type="#_x0000_t75" style="width:27pt;height:21.75pt" o:ole="">
                  <v:imagedata r:id="rId238" o:title=""/>
                </v:shape>
                <o:OLEObject Type="Embed" ProgID="Equation.DSMT4" ShapeID="_x0000_i1174" DrawAspect="Content" ObjectID="_1775597867" r:id="rId241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لما </w:t>
            </w:r>
            <w:r w:rsidRPr="006713CB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1E1DF836">
                <v:shape id="_x0000_i1175" type="#_x0000_t75" style="width:54.75pt;height:20.25pt" o:ole="">
                  <v:imagedata r:id="rId242" o:title=""/>
                </v:shape>
                <o:OLEObject Type="Embed" ProgID="Equation.DSMT4" ShapeID="_x0000_i1175" DrawAspect="Content" ObjectID="_1775597868" r:id="rId243"/>
              </w:object>
            </w:r>
            <w:r w:rsidRPr="006713CB">
              <w:rPr>
                <w:rFonts w:ascii="Amiri" w:hAnsi="Amiri" w:cs="Amiri"/>
                <w:sz w:val="28"/>
                <w:szCs w:val="28"/>
                <w:rtl/>
              </w:rPr>
              <w:t xml:space="preserve"> ونكمل الرسم بالتناظر بالنسبة لمحور التراتيب لان الدالة زوجية</w:t>
            </w:r>
          </w:p>
          <w:p w14:paraId="4C8EF80B" w14:textId="77777777" w:rsidR="00E24DC5" w:rsidRDefault="007947F4" w:rsidP="007947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435778B" wp14:editId="0A6DAA9E">
                  <wp:extent cx="4562475" cy="3971500"/>
                  <wp:effectExtent l="0" t="0" r="0" b="0"/>
                  <wp:docPr id="6663561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356185" name="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944" cy="398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E1759" w14:textId="0B8D51B9" w:rsidR="007947F4" w:rsidRPr="007947F4" w:rsidRDefault="007947F4" w:rsidP="007947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984" w:type="dxa"/>
          </w:tcPr>
          <w:p w14:paraId="39127D76" w14:textId="77777777" w:rsidR="00333C26" w:rsidRDefault="00333C26" w:rsidP="00333C2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</w:tr>
    </w:tbl>
    <w:p w14:paraId="2294B6F2" w14:textId="77777777" w:rsidR="00413E5D" w:rsidRPr="00413E5D" w:rsidRDefault="00413E5D" w:rsidP="007947F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FF0000"/>
          <w:sz w:val="32"/>
          <w:szCs w:val="32"/>
          <w:rtl/>
          <w:lang w:bidi="ar-DZ"/>
        </w:rPr>
      </w:pPr>
    </w:p>
    <w:sectPr w:rsidR="00413E5D" w:rsidRPr="00413E5D" w:rsidSect="000D1A0F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6CEB"/>
    <w:multiLevelType w:val="hybridMultilevel"/>
    <w:tmpl w:val="0DF85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7C70"/>
    <w:multiLevelType w:val="hybridMultilevel"/>
    <w:tmpl w:val="1924D9D4"/>
    <w:lvl w:ilvl="0" w:tplc="541E7B28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6B77"/>
    <w:multiLevelType w:val="hybridMultilevel"/>
    <w:tmpl w:val="C696E2DA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A1835"/>
    <w:multiLevelType w:val="hybridMultilevel"/>
    <w:tmpl w:val="928C8332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FFFFFFFF" w:tentative="1">
      <w:start w:val="1"/>
      <w:numFmt w:val="lowerLetter"/>
      <w:lvlText w:val="%2."/>
      <w:lvlJc w:val="left"/>
      <w:pPr>
        <w:ind w:left="5760" w:hanging="360"/>
      </w:pPr>
    </w:lvl>
    <w:lvl w:ilvl="2" w:tplc="FFFFFFFF" w:tentative="1">
      <w:start w:val="1"/>
      <w:numFmt w:val="lowerRoman"/>
      <w:lvlText w:val="%3."/>
      <w:lvlJc w:val="right"/>
      <w:pPr>
        <w:ind w:left="6480" w:hanging="180"/>
      </w:pPr>
    </w:lvl>
    <w:lvl w:ilvl="3" w:tplc="FFFFFFFF">
      <w:start w:val="1"/>
      <w:numFmt w:val="decimal"/>
      <w:lvlText w:val="%4."/>
      <w:lvlJc w:val="left"/>
      <w:pPr>
        <w:ind w:left="7200" w:hanging="360"/>
      </w:pPr>
    </w:lvl>
    <w:lvl w:ilvl="4" w:tplc="FFFFFFFF" w:tentative="1">
      <w:start w:val="1"/>
      <w:numFmt w:val="lowerLetter"/>
      <w:lvlText w:val="%5."/>
      <w:lvlJc w:val="left"/>
      <w:pPr>
        <w:ind w:left="7920" w:hanging="360"/>
      </w:pPr>
    </w:lvl>
    <w:lvl w:ilvl="5" w:tplc="FFFFFFFF" w:tentative="1">
      <w:start w:val="1"/>
      <w:numFmt w:val="lowerRoman"/>
      <w:lvlText w:val="%6."/>
      <w:lvlJc w:val="right"/>
      <w:pPr>
        <w:ind w:left="8640" w:hanging="180"/>
      </w:pPr>
    </w:lvl>
    <w:lvl w:ilvl="6" w:tplc="FFFFFFFF" w:tentative="1">
      <w:start w:val="1"/>
      <w:numFmt w:val="decimal"/>
      <w:lvlText w:val="%7."/>
      <w:lvlJc w:val="left"/>
      <w:pPr>
        <w:ind w:left="9360" w:hanging="360"/>
      </w:pPr>
    </w:lvl>
    <w:lvl w:ilvl="7" w:tplc="FFFFFFFF" w:tentative="1">
      <w:start w:val="1"/>
      <w:numFmt w:val="lowerLetter"/>
      <w:lvlText w:val="%8."/>
      <w:lvlJc w:val="left"/>
      <w:pPr>
        <w:ind w:left="10080" w:hanging="360"/>
      </w:pPr>
    </w:lvl>
    <w:lvl w:ilvl="8" w:tplc="FFFFFFFF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1E2C2A91"/>
    <w:multiLevelType w:val="hybridMultilevel"/>
    <w:tmpl w:val="821E31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2D717D50"/>
    <w:multiLevelType w:val="hybridMultilevel"/>
    <w:tmpl w:val="45DC8E56"/>
    <w:lvl w:ilvl="0" w:tplc="47FCF99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D7632"/>
    <w:multiLevelType w:val="hybridMultilevel"/>
    <w:tmpl w:val="7DB4F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769DF"/>
    <w:multiLevelType w:val="hybridMultilevel"/>
    <w:tmpl w:val="4C548C2E"/>
    <w:lvl w:ilvl="0" w:tplc="39C6B3DC">
      <w:start w:val="1"/>
      <w:numFmt w:val="decimal"/>
      <w:lvlText w:val="%1."/>
      <w:lvlJc w:val="left"/>
      <w:pPr>
        <w:ind w:left="598" w:hanging="360"/>
      </w:pPr>
      <w:rPr>
        <w:rFonts w:eastAsiaTheme="minorEastAsia"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18" w:hanging="360"/>
      </w:pPr>
    </w:lvl>
    <w:lvl w:ilvl="2" w:tplc="2000001B" w:tentative="1">
      <w:start w:val="1"/>
      <w:numFmt w:val="lowerRoman"/>
      <w:lvlText w:val="%3."/>
      <w:lvlJc w:val="right"/>
      <w:pPr>
        <w:ind w:left="2038" w:hanging="180"/>
      </w:pPr>
    </w:lvl>
    <w:lvl w:ilvl="3" w:tplc="2000000F" w:tentative="1">
      <w:start w:val="1"/>
      <w:numFmt w:val="decimal"/>
      <w:lvlText w:val="%4."/>
      <w:lvlJc w:val="left"/>
      <w:pPr>
        <w:ind w:left="2758" w:hanging="360"/>
      </w:pPr>
    </w:lvl>
    <w:lvl w:ilvl="4" w:tplc="20000019" w:tentative="1">
      <w:start w:val="1"/>
      <w:numFmt w:val="lowerLetter"/>
      <w:lvlText w:val="%5."/>
      <w:lvlJc w:val="left"/>
      <w:pPr>
        <w:ind w:left="3478" w:hanging="360"/>
      </w:pPr>
    </w:lvl>
    <w:lvl w:ilvl="5" w:tplc="2000001B" w:tentative="1">
      <w:start w:val="1"/>
      <w:numFmt w:val="lowerRoman"/>
      <w:lvlText w:val="%6."/>
      <w:lvlJc w:val="right"/>
      <w:pPr>
        <w:ind w:left="4198" w:hanging="180"/>
      </w:pPr>
    </w:lvl>
    <w:lvl w:ilvl="6" w:tplc="2000000F" w:tentative="1">
      <w:start w:val="1"/>
      <w:numFmt w:val="decimal"/>
      <w:lvlText w:val="%7."/>
      <w:lvlJc w:val="left"/>
      <w:pPr>
        <w:ind w:left="4918" w:hanging="360"/>
      </w:pPr>
    </w:lvl>
    <w:lvl w:ilvl="7" w:tplc="20000019" w:tentative="1">
      <w:start w:val="1"/>
      <w:numFmt w:val="lowerLetter"/>
      <w:lvlText w:val="%8."/>
      <w:lvlJc w:val="left"/>
      <w:pPr>
        <w:ind w:left="5638" w:hanging="360"/>
      </w:pPr>
    </w:lvl>
    <w:lvl w:ilvl="8" w:tplc="200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8" w15:restartNumberingAfterBreak="0">
    <w:nsid w:val="37B84225"/>
    <w:multiLevelType w:val="hybridMultilevel"/>
    <w:tmpl w:val="BD449096"/>
    <w:lvl w:ilvl="0" w:tplc="6FB2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B0DFE"/>
    <w:multiLevelType w:val="hybridMultilevel"/>
    <w:tmpl w:val="3ED282E6"/>
    <w:lvl w:ilvl="0" w:tplc="BD84263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4DA4"/>
    <w:multiLevelType w:val="hybridMultilevel"/>
    <w:tmpl w:val="E04ED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20384"/>
    <w:multiLevelType w:val="hybridMultilevel"/>
    <w:tmpl w:val="D472C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C4481"/>
    <w:multiLevelType w:val="hybridMultilevel"/>
    <w:tmpl w:val="32044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7E51"/>
    <w:multiLevelType w:val="hybridMultilevel"/>
    <w:tmpl w:val="FC5E6F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4104D"/>
    <w:multiLevelType w:val="hybridMultilevel"/>
    <w:tmpl w:val="A80EA564"/>
    <w:lvl w:ilvl="0" w:tplc="6D9451C4">
      <w:start w:val="1"/>
      <w:numFmt w:val="upperRoman"/>
      <w:lvlText w:val="%1."/>
      <w:lvlJc w:val="left"/>
      <w:pPr>
        <w:ind w:left="8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02B32"/>
    <w:multiLevelType w:val="hybridMultilevel"/>
    <w:tmpl w:val="7478BB38"/>
    <w:lvl w:ilvl="0" w:tplc="5AFE5F7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92A75"/>
    <w:multiLevelType w:val="hybridMultilevel"/>
    <w:tmpl w:val="606EE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0" w15:restartNumberingAfterBreak="0">
    <w:nsid w:val="69DB4FCF"/>
    <w:multiLevelType w:val="hybridMultilevel"/>
    <w:tmpl w:val="9AA422FE"/>
    <w:lvl w:ilvl="0" w:tplc="E7D0CE98">
      <w:start w:val="1"/>
      <w:numFmt w:val="decimal"/>
      <w:lvlText w:val="%1."/>
      <w:lvlJc w:val="left"/>
      <w:pPr>
        <w:ind w:left="44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67" w:hanging="360"/>
      </w:pPr>
    </w:lvl>
    <w:lvl w:ilvl="2" w:tplc="040C001B" w:tentative="1">
      <w:start w:val="1"/>
      <w:numFmt w:val="lowerRoman"/>
      <w:lvlText w:val="%3."/>
      <w:lvlJc w:val="right"/>
      <w:pPr>
        <w:ind w:left="1887" w:hanging="180"/>
      </w:pPr>
    </w:lvl>
    <w:lvl w:ilvl="3" w:tplc="040C000F" w:tentative="1">
      <w:start w:val="1"/>
      <w:numFmt w:val="decimal"/>
      <w:lvlText w:val="%4."/>
      <w:lvlJc w:val="left"/>
      <w:pPr>
        <w:ind w:left="2607" w:hanging="360"/>
      </w:pPr>
    </w:lvl>
    <w:lvl w:ilvl="4" w:tplc="040C0019" w:tentative="1">
      <w:start w:val="1"/>
      <w:numFmt w:val="lowerLetter"/>
      <w:lvlText w:val="%5."/>
      <w:lvlJc w:val="left"/>
      <w:pPr>
        <w:ind w:left="3327" w:hanging="360"/>
      </w:pPr>
    </w:lvl>
    <w:lvl w:ilvl="5" w:tplc="040C001B" w:tentative="1">
      <w:start w:val="1"/>
      <w:numFmt w:val="lowerRoman"/>
      <w:lvlText w:val="%6."/>
      <w:lvlJc w:val="right"/>
      <w:pPr>
        <w:ind w:left="4047" w:hanging="180"/>
      </w:pPr>
    </w:lvl>
    <w:lvl w:ilvl="6" w:tplc="040C000F" w:tentative="1">
      <w:start w:val="1"/>
      <w:numFmt w:val="decimal"/>
      <w:lvlText w:val="%7."/>
      <w:lvlJc w:val="left"/>
      <w:pPr>
        <w:ind w:left="4767" w:hanging="360"/>
      </w:pPr>
    </w:lvl>
    <w:lvl w:ilvl="7" w:tplc="040C0019" w:tentative="1">
      <w:start w:val="1"/>
      <w:numFmt w:val="lowerLetter"/>
      <w:lvlText w:val="%8."/>
      <w:lvlJc w:val="left"/>
      <w:pPr>
        <w:ind w:left="5487" w:hanging="360"/>
      </w:pPr>
    </w:lvl>
    <w:lvl w:ilvl="8" w:tplc="040C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A3A50"/>
    <w:multiLevelType w:val="hybridMultilevel"/>
    <w:tmpl w:val="E04ED4D8"/>
    <w:lvl w:ilvl="0" w:tplc="EDE2B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8281E"/>
    <w:multiLevelType w:val="hybridMultilevel"/>
    <w:tmpl w:val="928C8332"/>
    <w:lvl w:ilvl="0" w:tplc="040C000F">
      <w:start w:val="1"/>
      <w:numFmt w:val="decimal"/>
      <w:lvlText w:val="%1."/>
      <w:lvlJc w:val="left"/>
      <w:pPr>
        <w:ind w:left="5040" w:hanging="360"/>
      </w:pPr>
    </w:lvl>
    <w:lvl w:ilvl="1" w:tplc="040C0019" w:tentative="1">
      <w:start w:val="1"/>
      <w:numFmt w:val="lowerLetter"/>
      <w:lvlText w:val="%2."/>
      <w:lvlJc w:val="left"/>
      <w:pPr>
        <w:ind w:left="5760" w:hanging="360"/>
      </w:pPr>
    </w:lvl>
    <w:lvl w:ilvl="2" w:tplc="040C001B" w:tentative="1">
      <w:start w:val="1"/>
      <w:numFmt w:val="lowerRoman"/>
      <w:lvlText w:val="%3."/>
      <w:lvlJc w:val="right"/>
      <w:pPr>
        <w:ind w:left="6480" w:hanging="180"/>
      </w:pPr>
    </w:lvl>
    <w:lvl w:ilvl="3" w:tplc="040C000F">
      <w:start w:val="1"/>
      <w:numFmt w:val="decimal"/>
      <w:lvlText w:val="%4."/>
      <w:lvlJc w:val="left"/>
      <w:pPr>
        <w:ind w:left="7200" w:hanging="360"/>
      </w:pPr>
    </w:lvl>
    <w:lvl w:ilvl="4" w:tplc="040C0019" w:tentative="1">
      <w:start w:val="1"/>
      <w:numFmt w:val="lowerLetter"/>
      <w:lvlText w:val="%5."/>
      <w:lvlJc w:val="left"/>
      <w:pPr>
        <w:ind w:left="7920" w:hanging="360"/>
      </w:pPr>
    </w:lvl>
    <w:lvl w:ilvl="5" w:tplc="040C001B" w:tentative="1">
      <w:start w:val="1"/>
      <w:numFmt w:val="lowerRoman"/>
      <w:lvlText w:val="%6."/>
      <w:lvlJc w:val="right"/>
      <w:pPr>
        <w:ind w:left="8640" w:hanging="180"/>
      </w:pPr>
    </w:lvl>
    <w:lvl w:ilvl="6" w:tplc="040C000F" w:tentative="1">
      <w:start w:val="1"/>
      <w:numFmt w:val="decimal"/>
      <w:lvlText w:val="%7."/>
      <w:lvlJc w:val="left"/>
      <w:pPr>
        <w:ind w:left="9360" w:hanging="360"/>
      </w:pPr>
    </w:lvl>
    <w:lvl w:ilvl="7" w:tplc="040C0019" w:tentative="1">
      <w:start w:val="1"/>
      <w:numFmt w:val="lowerLetter"/>
      <w:lvlText w:val="%8."/>
      <w:lvlJc w:val="left"/>
      <w:pPr>
        <w:ind w:left="10080" w:hanging="360"/>
      </w:pPr>
    </w:lvl>
    <w:lvl w:ilvl="8" w:tplc="040C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4" w15:restartNumberingAfterBreak="0">
    <w:nsid w:val="770A03A3"/>
    <w:multiLevelType w:val="hybridMultilevel"/>
    <w:tmpl w:val="5D96BC1C"/>
    <w:lvl w:ilvl="0" w:tplc="CED092CE">
      <w:start w:val="1"/>
      <w:numFmt w:val="decimal"/>
      <w:lvlText w:val="%1."/>
      <w:lvlJc w:val="left"/>
      <w:pPr>
        <w:ind w:left="1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14" w:hanging="360"/>
      </w:pPr>
    </w:lvl>
    <w:lvl w:ilvl="2" w:tplc="040C001B" w:tentative="1">
      <w:start w:val="1"/>
      <w:numFmt w:val="lowerRoman"/>
      <w:lvlText w:val="%3."/>
      <w:lvlJc w:val="right"/>
      <w:pPr>
        <w:ind w:left="1634" w:hanging="180"/>
      </w:pPr>
    </w:lvl>
    <w:lvl w:ilvl="3" w:tplc="040C000F" w:tentative="1">
      <w:start w:val="1"/>
      <w:numFmt w:val="decimal"/>
      <w:lvlText w:val="%4."/>
      <w:lvlJc w:val="left"/>
      <w:pPr>
        <w:ind w:left="2354" w:hanging="360"/>
      </w:pPr>
    </w:lvl>
    <w:lvl w:ilvl="4" w:tplc="040C0019" w:tentative="1">
      <w:start w:val="1"/>
      <w:numFmt w:val="lowerLetter"/>
      <w:lvlText w:val="%5."/>
      <w:lvlJc w:val="left"/>
      <w:pPr>
        <w:ind w:left="3074" w:hanging="360"/>
      </w:pPr>
    </w:lvl>
    <w:lvl w:ilvl="5" w:tplc="040C001B" w:tentative="1">
      <w:start w:val="1"/>
      <w:numFmt w:val="lowerRoman"/>
      <w:lvlText w:val="%6."/>
      <w:lvlJc w:val="right"/>
      <w:pPr>
        <w:ind w:left="3794" w:hanging="180"/>
      </w:pPr>
    </w:lvl>
    <w:lvl w:ilvl="6" w:tplc="040C000F" w:tentative="1">
      <w:start w:val="1"/>
      <w:numFmt w:val="decimal"/>
      <w:lvlText w:val="%7."/>
      <w:lvlJc w:val="left"/>
      <w:pPr>
        <w:ind w:left="4514" w:hanging="360"/>
      </w:pPr>
    </w:lvl>
    <w:lvl w:ilvl="7" w:tplc="040C0019" w:tentative="1">
      <w:start w:val="1"/>
      <w:numFmt w:val="lowerLetter"/>
      <w:lvlText w:val="%8."/>
      <w:lvlJc w:val="left"/>
      <w:pPr>
        <w:ind w:left="5234" w:hanging="360"/>
      </w:pPr>
    </w:lvl>
    <w:lvl w:ilvl="8" w:tplc="040C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4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21795175">
    <w:abstractNumId w:val="33"/>
  </w:num>
  <w:num w:numId="2" w16cid:durableId="1963926711">
    <w:abstractNumId w:val="23"/>
  </w:num>
  <w:num w:numId="3" w16cid:durableId="1114321519">
    <w:abstractNumId w:val="16"/>
  </w:num>
  <w:num w:numId="4" w16cid:durableId="1424646151">
    <w:abstractNumId w:val="0"/>
  </w:num>
  <w:num w:numId="5" w16cid:durableId="1724668999">
    <w:abstractNumId w:val="25"/>
  </w:num>
  <w:num w:numId="6" w16cid:durableId="704527885">
    <w:abstractNumId w:val="9"/>
  </w:num>
  <w:num w:numId="7" w16cid:durableId="163789675">
    <w:abstractNumId w:val="4"/>
  </w:num>
  <w:num w:numId="8" w16cid:durableId="609435649">
    <w:abstractNumId w:val="10"/>
  </w:num>
  <w:num w:numId="9" w16cid:durableId="1035042381">
    <w:abstractNumId w:val="20"/>
  </w:num>
  <w:num w:numId="10" w16cid:durableId="980891170">
    <w:abstractNumId w:val="15"/>
  </w:num>
  <w:num w:numId="11" w16cid:durableId="32702948">
    <w:abstractNumId w:val="11"/>
  </w:num>
  <w:num w:numId="12" w16cid:durableId="1344547912">
    <w:abstractNumId w:val="31"/>
  </w:num>
  <w:num w:numId="13" w16cid:durableId="411464387">
    <w:abstractNumId w:val="36"/>
  </w:num>
  <w:num w:numId="14" w16cid:durableId="126093336">
    <w:abstractNumId w:val="21"/>
  </w:num>
  <w:num w:numId="15" w16cid:durableId="1817337834">
    <w:abstractNumId w:val="38"/>
  </w:num>
  <w:num w:numId="16" w16cid:durableId="630862864">
    <w:abstractNumId w:val="39"/>
  </w:num>
  <w:num w:numId="17" w16cid:durableId="1163201390">
    <w:abstractNumId w:val="22"/>
  </w:num>
  <w:num w:numId="18" w16cid:durableId="801575826">
    <w:abstractNumId w:val="41"/>
  </w:num>
  <w:num w:numId="19" w16cid:durableId="1740596630">
    <w:abstractNumId w:val="29"/>
  </w:num>
  <w:num w:numId="20" w16cid:durableId="303126861">
    <w:abstractNumId w:val="14"/>
  </w:num>
  <w:num w:numId="21" w16cid:durableId="561644753">
    <w:abstractNumId w:val="45"/>
  </w:num>
  <w:num w:numId="22" w16cid:durableId="498079711">
    <w:abstractNumId w:val="35"/>
  </w:num>
  <w:num w:numId="23" w16cid:durableId="1882596324">
    <w:abstractNumId w:val="7"/>
  </w:num>
  <w:num w:numId="24" w16cid:durableId="727146078">
    <w:abstractNumId w:val="1"/>
  </w:num>
  <w:num w:numId="25" w16cid:durableId="395593004">
    <w:abstractNumId w:val="30"/>
  </w:num>
  <w:num w:numId="26" w16cid:durableId="907181119">
    <w:abstractNumId w:val="19"/>
  </w:num>
  <w:num w:numId="27" w16cid:durableId="1860436064">
    <w:abstractNumId w:val="17"/>
  </w:num>
  <w:num w:numId="28" w16cid:durableId="1937398859">
    <w:abstractNumId w:val="44"/>
  </w:num>
  <w:num w:numId="29" w16cid:durableId="728580050">
    <w:abstractNumId w:val="40"/>
  </w:num>
  <w:num w:numId="30" w16cid:durableId="1436169778">
    <w:abstractNumId w:val="27"/>
  </w:num>
  <w:num w:numId="31" w16cid:durableId="1726827678">
    <w:abstractNumId w:val="12"/>
  </w:num>
  <w:num w:numId="32" w16cid:durableId="1954743737">
    <w:abstractNumId w:val="32"/>
  </w:num>
  <w:num w:numId="33" w16cid:durableId="1599680793">
    <w:abstractNumId w:val="26"/>
  </w:num>
  <w:num w:numId="34" w16cid:durableId="724765847">
    <w:abstractNumId w:val="8"/>
  </w:num>
  <w:num w:numId="35" w16cid:durableId="2096396211">
    <w:abstractNumId w:val="28"/>
  </w:num>
  <w:num w:numId="36" w16cid:durableId="2062247477">
    <w:abstractNumId w:val="42"/>
  </w:num>
  <w:num w:numId="37" w16cid:durableId="1838030799">
    <w:abstractNumId w:val="18"/>
  </w:num>
  <w:num w:numId="38" w16cid:durableId="3575102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62146494">
    <w:abstractNumId w:val="3"/>
  </w:num>
  <w:num w:numId="40" w16cid:durableId="285701715">
    <w:abstractNumId w:val="5"/>
  </w:num>
  <w:num w:numId="41" w16cid:durableId="782847291">
    <w:abstractNumId w:val="34"/>
  </w:num>
  <w:num w:numId="42" w16cid:durableId="1603219641">
    <w:abstractNumId w:val="24"/>
  </w:num>
  <w:num w:numId="43" w16cid:durableId="1404526296">
    <w:abstractNumId w:val="2"/>
  </w:num>
  <w:num w:numId="44" w16cid:durableId="227231926">
    <w:abstractNumId w:val="13"/>
  </w:num>
  <w:num w:numId="45" w16cid:durableId="551967372">
    <w:abstractNumId w:val="43"/>
  </w:num>
  <w:num w:numId="46" w16cid:durableId="1879122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9"/>
    <w:rsid w:val="000059DE"/>
    <w:rsid w:val="0002495E"/>
    <w:rsid w:val="00025247"/>
    <w:rsid w:val="00051E74"/>
    <w:rsid w:val="000551F6"/>
    <w:rsid w:val="000A02D4"/>
    <w:rsid w:val="000C73DF"/>
    <w:rsid w:val="000D1A0F"/>
    <w:rsid w:val="000E6A3C"/>
    <w:rsid w:val="00127E47"/>
    <w:rsid w:val="0015272A"/>
    <w:rsid w:val="00190432"/>
    <w:rsid w:val="001B3AFA"/>
    <w:rsid w:val="001E4ECC"/>
    <w:rsid w:val="00203438"/>
    <w:rsid w:val="002036E0"/>
    <w:rsid w:val="0020706D"/>
    <w:rsid w:val="002120E5"/>
    <w:rsid w:val="0023625F"/>
    <w:rsid w:val="00246838"/>
    <w:rsid w:val="002553DD"/>
    <w:rsid w:val="002C489C"/>
    <w:rsid w:val="002D4401"/>
    <w:rsid w:val="002E6B9B"/>
    <w:rsid w:val="002F01D2"/>
    <w:rsid w:val="00333C26"/>
    <w:rsid w:val="00335133"/>
    <w:rsid w:val="00376D8F"/>
    <w:rsid w:val="00395E1F"/>
    <w:rsid w:val="003A0CB0"/>
    <w:rsid w:val="003F7B0E"/>
    <w:rsid w:val="00413E5D"/>
    <w:rsid w:val="0046698D"/>
    <w:rsid w:val="00496481"/>
    <w:rsid w:val="004A1E3A"/>
    <w:rsid w:val="004C7161"/>
    <w:rsid w:val="00523439"/>
    <w:rsid w:val="00524B82"/>
    <w:rsid w:val="00554E3B"/>
    <w:rsid w:val="0059650A"/>
    <w:rsid w:val="005A5DD2"/>
    <w:rsid w:val="005C1C82"/>
    <w:rsid w:val="005C2D39"/>
    <w:rsid w:val="005C5303"/>
    <w:rsid w:val="005F3A3E"/>
    <w:rsid w:val="006713CB"/>
    <w:rsid w:val="006933B5"/>
    <w:rsid w:val="006E0332"/>
    <w:rsid w:val="006F3A44"/>
    <w:rsid w:val="006F672F"/>
    <w:rsid w:val="00704D2A"/>
    <w:rsid w:val="00710EE9"/>
    <w:rsid w:val="00712CBB"/>
    <w:rsid w:val="00723E95"/>
    <w:rsid w:val="00725CD1"/>
    <w:rsid w:val="00737178"/>
    <w:rsid w:val="00762157"/>
    <w:rsid w:val="0076679A"/>
    <w:rsid w:val="00776BB4"/>
    <w:rsid w:val="007947F4"/>
    <w:rsid w:val="00794902"/>
    <w:rsid w:val="00796500"/>
    <w:rsid w:val="007A7356"/>
    <w:rsid w:val="007A753C"/>
    <w:rsid w:val="007B25FE"/>
    <w:rsid w:val="008A1E42"/>
    <w:rsid w:val="009026C8"/>
    <w:rsid w:val="0090757C"/>
    <w:rsid w:val="00910835"/>
    <w:rsid w:val="009160ED"/>
    <w:rsid w:val="00933C43"/>
    <w:rsid w:val="00937F2F"/>
    <w:rsid w:val="00954EFC"/>
    <w:rsid w:val="00976939"/>
    <w:rsid w:val="009B1980"/>
    <w:rsid w:val="009B4A47"/>
    <w:rsid w:val="009F4F73"/>
    <w:rsid w:val="009F6332"/>
    <w:rsid w:val="009F6DDB"/>
    <w:rsid w:val="00A726B6"/>
    <w:rsid w:val="00A81666"/>
    <w:rsid w:val="00AB58AD"/>
    <w:rsid w:val="00AC19AF"/>
    <w:rsid w:val="00AF2CF1"/>
    <w:rsid w:val="00B376F9"/>
    <w:rsid w:val="00B71061"/>
    <w:rsid w:val="00BB2D22"/>
    <w:rsid w:val="00BD6A22"/>
    <w:rsid w:val="00BE6D68"/>
    <w:rsid w:val="00C00C4C"/>
    <w:rsid w:val="00C202E0"/>
    <w:rsid w:val="00C24151"/>
    <w:rsid w:val="00C2452C"/>
    <w:rsid w:val="00C24FD6"/>
    <w:rsid w:val="00C317FA"/>
    <w:rsid w:val="00C466E7"/>
    <w:rsid w:val="00C664E3"/>
    <w:rsid w:val="00C84198"/>
    <w:rsid w:val="00D2315C"/>
    <w:rsid w:val="00D50438"/>
    <w:rsid w:val="00D5402B"/>
    <w:rsid w:val="00D643C8"/>
    <w:rsid w:val="00D72DF1"/>
    <w:rsid w:val="00DC479D"/>
    <w:rsid w:val="00DF7155"/>
    <w:rsid w:val="00E053D6"/>
    <w:rsid w:val="00E24DC5"/>
    <w:rsid w:val="00E526CA"/>
    <w:rsid w:val="00EB4D1F"/>
    <w:rsid w:val="00ED7575"/>
    <w:rsid w:val="00F074D0"/>
    <w:rsid w:val="00F2572E"/>
    <w:rsid w:val="00F63CD3"/>
    <w:rsid w:val="00F95F2A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49B7"/>
  <w15:docId w15:val="{EFE133C9-D7E6-4F8F-A321-A407E790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9F6332"/>
  </w:style>
  <w:style w:type="character" w:styleId="Textedelespacerserv">
    <w:name w:val="Placeholder Text"/>
    <w:basedOn w:val="Policepardfaut"/>
    <w:uiPriority w:val="99"/>
    <w:semiHidden/>
    <w:rsid w:val="005C53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6.wmf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14.bin"/><Relationship Id="rId205" Type="http://schemas.openxmlformats.org/officeDocument/2006/relationships/oleObject" Target="embeddings/oleObject121.bin"/><Relationship Id="rId226" Type="http://schemas.openxmlformats.org/officeDocument/2006/relationships/oleObject" Target="embeddings/oleObject136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6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7.bin"/><Relationship Id="rId216" Type="http://schemas.openxmlformats.org/officeDocument/2006/relationships/oleObject" Target="embeddings/oleObject128.bin"/><Relationship Id="rId237" Type="http://schemas.openxmlformats.org/officeDocument/2006/relationships/oleObject" Target="embeddings/oleObject142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8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9.bin"/><Relationship Id="rId192" Type="http://schemas.openxmlformats.org/officeDocument/2006/relationships/image" Target="media/image73.wmf"/><Relationship Id="rId206" Type="http://schemas.openxmlformats.org/officeDocument/2006/relationships/image" Target="media/image80.wmf"/><Relationship Id="rId227" Type="http://schemas.openxmlformats.org/officeDocument/2006/relationships/image" Target="media/image86.wmf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6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9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2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7.wmf"/><Relationship Id="rId145" Type="http://schemas.openxmlformats.org/officeDocument/2006/relationships/image" Target="media/image59.wmf"/><Relationship Id="rId161" Type="http://schemas.openxmlformats.org/officeDocument/2006/relationships/oleObject" Target="embeddings/oleObject93.bin"/><Relationship Id="rId166" Type="http://schemas.openxmlformats.org/officeDocument/2006/relationships/image" Target="media/image66.png"/><Relationship Id="rId182" Type="http://schemas.openxmlformats.org/officeDocument/2006/relationships/oleObject" Target="embeddings/oleObject108.bin"/><Relationship Id="rId187" Type="http://schemas.openxmlformats.org/officeDocument/2006/relationships/image" Target="media/image71.png"/><Relationship Id="rId217" Type="http://schemas.openxmlformats.org/officeDocument/2006/relationships/image" Target="media/image84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40.bin"/><Relationship Id="rId238" Type="http://schemas.openxmlformats.org/officeDocument/2006/relationships/image" Target="media/image9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18.png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73.bin"/><Relationship Id="rId135" Type="http://schemas.openxmlformats.org/officeDocument/2006/relationships/oleObject" Target="embeddings/oleObject76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76.wmf"/><Relationship Id="rId172" Type="http://schemas.openxmlformats.org/officeDocument/2006/relationships/oleObject" Target="embeddings/oleObject100.bin"/><Relationship Id="rId193" Type="http://schemas.openxmlformats.org/officeDocument/2006/relationships/oleObject" Target="embeddings/oleObject115.bin"/><Relationship Id="rId202" Type="http://schemas.openxmlformats.org/officeDocument/2006/relationships/image" Target="media/image78.wmf"/><Relationship Id="rId207" Type="http://schemas.openxmlformats.org/officeDocument/2006/relationships/oleObject" Target="embeddings/oleObject122.bin"/><Relationship Id="rId223" Type="http://schemas.openxmlformats.org/officeDocument/2006/relationships/oleObject" Target="embeddings/oleObject133.bin"/><Relationship Id="rId228" Type="http://schemas.openxmlformats.org/officeDocument/2006/relationships/oleObject" Target="embeddings/oleObject137.bin"/><Relationship Id="rId244" Type="http://schemas.openxmlformats.org/officeDocument/2006/relationships/image" Target="media/image93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12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162" Type="http://schemas.openxmlformats.org/officeDocument/2006/relationships/image" Target="media/image64.png"/><Relationship Id="rId183" Type="http://schemas.openxmlformats.org/officeDocument/2006/relationships/image" Target="media/image70.wmf"/><Relationship Id="rId213" Type="http://schemas.openxmlformats.org/officeDocument/2006/relationships/image" Target="media/image82.wmf"/><Relationship Id="rId218" Type="http://schemas.openxmlformats.org/officeDocument/2006/relationships/oleObject" Target="embeddings/oleObject129.bin"/><Relationship Id="rId234" Type="http://schemas.openxmlformats.org/officeDocument/2006/relationships/image" Target="media/image89.wmf"/><Relationship Id="rId239" Type="http://schemas.openxmlformats.org/officeDocument/2006/relationships/oleObject" Target="embeddings/oleObject1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5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68.wmf"/><Relationship Id="rId194" Type="http://schemas.openxmlformats.org/officeDocument/2006/relationships/image" Target="media/image74.wmf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0.bin"/><Relationship Id="rId208" Type="http://schemas.openxmlformats.org/officeDocument/2006/relationships/image" Target="media/image81.wmf"/><Relationship Id="rId229" Type="http://schemas.openxmlformats.org/officeDocument/2006/relationships/image" Target="media/image8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4.bin"/><Relationship Id="rId240" Type="http://schemas.openxmlformats.org/officeDocument/2006/relationships/oleObject" Target="embeddings/oleObject144.bin"/><Relationship Id="rId245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3.bin"/><Relationship Id="rId168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9.bin"/><Relationship Id="rId189" Type="http://schemas.openxmlformats.org/officeDocument/2006/relationships/oleObject" Target="embeddings/oleObject113.bin"/><Relationship Id="rId219" Type="http://schemas.openxmlformats.org/officeDocument/2006/relationships/oleObject" Target="embeddings/oleObject130.bin"/><Relationship Id="rId3" Type="http://schemas.openxmlformats.org/officeDocument/2006/relationships/styles" Target="styles.xml"/><Relationship Id="rId214" Type="http://schemas.openxmlformats.org/officeDocument/2006/relationships/oleObject" Target="embeddings/oleObject127.bin"/><Relationship Id="rId230" Type="http://schemas.openxmlformats.org/officeDocument/2006/relationships/oleObject" Target="embeddings/oleObject138.bin"/><Relationship Id="rId235" Type="http://schemas.openxmlformats.org/officeDocument/2006/relationships/oleObject" Target="embeddings/oleObject14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5.png"/><Relationship Id="rId132" Type="http://schemas.openxmlformats.org/officeDocument/2006/relationships/image" Target="media/image53.wmf"/><Relationship Id="rId153" Type="http://schemas.openxmlformats.org/officeDocument/2006/relationships/image" Target="media/image62.wmf"/><Relationship Id="rId174" Type="http://schemas.openxmlformats.org/officeDocument/2006/relationships/oleObject" Target="embeddings/oleObject101.bin"/><Relationship Id="rId179" Type="http://schemas.openxmlformats.org/officeDocument/2006/relationships/image" Target="media/image69.wmf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23.bin"/><Relationship Id="rId190" Type="http://schemas.openxmlformats.org/officeDocument/2006/relationships/image" Target="media/image72.wmf"/><Relationship Id="rId204" Type="http://schemas.openxmlformats.org/officeDocument/2006/relationships/image" Target="media/image79.wmf"/><Relationship Id="rId220" Type="http://schemas.openxmlformats.org/officeDocument/2006/relationships/image" Target="media/image85.wmf"/><Relationship Id="rId225" Type="http://schemas.openxmlformats.org/officeDocument/2006/relationships/oleObject" Target="embeddings/oleObject135.bin"/><Relationship Id="rId241" Type="http://schemas.openxmlformats.org/officeDocument/2006/relationships/oleObject" Target="embeddings/oleObject145.bin"/><Relationship Id="rId246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0.wmf"/><Relationship Id="rId143" Type="http://schemas.openxmlformats.org/officeDocument/2006/relationships/image" Target="media/image58.wmf"/><Relationship Id="rId148" Type="http://schemas.openxmlformats.org/officeDocument/2006/relationships/oleObject" Target="embeddings/oleObject84.bin"/><Relationship Id="rId164" Type="http://schemas.openxmlformats.org/officeDocument/2006/relationships/image" Target="media/image65.png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1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6.bin"/><Relationship Id="rId210" Type="http://schemas.openxmlformats.org/officeDocument/2006/relationships/oleObject" Target="embeddings/oleObject124.bin"/><Relationship Id="rId215" Type="http://schemas.openxmlformats.org/officeDocument/2006/relationships/image" Target="media/image83.wmf"/><Relationship Id="rId236" Type="http://schemas.openxmlformats.org/officeDocument/2006/relationships/image" Target="media/image9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88.wmf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image" Target="media/image37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2.bin"/><Relationship Id="rId196" Type="http://schemas.openxmlformats.org/officeDocument/2006/relationships/image" Target="media/image75.wmf"/><Relationship Id="rId200" Type="http://schemas.openxmlformats.org/officeDocument/2006/relationships/image" Target="media/image7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31.bin"/><Relationship Id="rId242" Type="http://schemas.openxmlformats.org/officeDocument/2006/relationships/image" Target="media/image9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11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39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4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3.wmf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555</TotalTime>
  <Pages>6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69</cp:revision>
  <cp:lastPrinted>2024-03-03T17:58:00Z</cp:lastPrinted>
  <dcterms:created xsi:type="dcterms:W3CDTF">2024-02-24T14:58:00Z</dcterms:created>
  <dcterms:modified xsi:type="dcterms:W3CDTF">2024-04-25T22:46:00Z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