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81F04" w14:textId="1B6E41B4" w:rsidR="00307C81" w:rsidRPr="003A43C7" w:rsidRDefault="003A43C7" w:rsidP="003A43C7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A43C7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73B2F00" wp14:editId="7F6CE020">
            <wp:simplePos x="0" y="0"/>
            <wp:positionH relativeFrom="column">
              <wp:posOffset>3257550</wp:posOffset>
            </wp:positionH>
            <wp:positionV relativeFrom="paragraph">
              <wp:posOffset>343535</wp:posOffset>
            </wp:positionV>
            <wp:extent cx="561340" cy="39052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br/>
      </w:r>
      <w:r w:rsidR="008A1E42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ثانوية حميتو الحاج علي الشلالة     </w:t>
      </w:r>
    </w:p>
    <w:p w14:paraId="69B2B5C4" w14:textId="357340E7" w:rsidR="009160ED" w:rsidRPr="003A43C7" w:rsidRDefault="003A43C7" w:rsidP="003A43C7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A43C7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المستــوى: </w:t>
      </w:r>
      <w:r w:rsidR="00712C8C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الثالثة آداب وفلسفة/لغات</w:t>
      </w:r>
      <w:r w:rsidRPr="003A43C7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</w:t>
      </w:r>
      <w:r w:rsidR="00712C8C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</w:t>
      </w:r>
      <w:r w:rsidR="009370F4" w:rsidRPr="003A43C7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التاريخ: 10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>/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02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>/202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5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</w:p>
    <w:p w14:paraId="07F41745" w14:textId="7E54B2E7" w:rsidR="00307C81" w:rsidRPr="003A43C7" w:rsidRDefault="003A43C7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فرض الفصل الثاني </w:t>
      </w:r>
      <w:r w:rsidRPr="003A43C7">
        <w:rPr>
          <w:rFonts w:ascii="Amiri" w:hAnsi="Amiri" w:cs="Amiri" w:hint="cs"/>
          <w:b/>
          <w:bCs/>
          <w:sz w:val="28"/>
          <w:szCs w:val="28"/>
          <w:rtl/>
          <w:lang w:bidi="ar-DZ"/>
        </w:rPr>
        <w:t>في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مادة الرياضيات </w:t>
      </w:r>
    </w:p>
    <w:p w14:paraId="3A2D573B" w14:textId="77777777" w:rsidR="001B3AFA" w:rsidRPr="003A43C7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78784FDE" w14:textId="77777777" w:rsidR="001B3AFA" w:rsidRPr="003A43C7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A43C7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3A9CE4E5" w14:textId="100C765E" w:rsidR="002553DD" w:rsidRDefault="001B3AFA" w:rsidP="002553DD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3A43C7">
        <w:rPr>
          <w:rFonts w:ascii="Amiri" w:eastAsia="Calibri" w:hAnsi="Amiri" w:cs="Amiri"/>
          <w:sz w:val="28"/>
          <w:szCs w:val="28"/>
        </w:rPr>
        <w:t xml:space="preserve">    </w:t>
      </w:r>
      <w:r w:rsidR="00A0002B" w:rsidRPr="004F4C65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أجب بصح أو خطأ مع التبرير</w:t>
      </w:r>
      <w:r w:rsidR="004F4C65" w:rsidRPr="004F4C65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:</w:t>
      </w:r>
    </w:p>
    <w:p w14:paraId="7E7618A8" w14:textId="5200F3F4" w:rsidR="00A0002B" w:rsidRPr="009370F4" w:rsidRDefault="00A0002B" w:rsidP="009370F4">
      <w:p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</w:p>
    <w:p w14:paraId="55C7C13A" w14:textId="04C8B003" w:rsidR="00A0002B" w:rsidRDefault="00A0002B" w:rsidP="00A0002B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>عدد قواسم العدد 2024 هي 12.</w:t>
      </w:r>
    </w:p>
    <w:p w14:paraId="1C381F8F" w14:textId="6EF5C2C5" w:rsidR="00A0002B" w:rsidRDefault="00E1709A" w:rsidP="00A0002B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>إذا</w:t>
      </w:r>
      <w:r w:rsidR="00A0002B">
        <w:rPr>
          <w:rFonts w:ascii="Amiri" w:eastAsia="Calibri" w:hAnsi="Amiri" w:cs="Amiri" w:hint="cs"/>
          <w:sz w:val="28"/>
          <w:szCs w:val="28"/>
          <w:rtl/>
        </w:rPr>
        <w:t xml:space="preserve"> كان </w:t>
      </w:r>
      <w:r w:rsidR="00A0002B" w:rsidRPr="00A0002B">
        <w:rPr>
          <w:rFonts w:ascii="Amiri" w:eastAsia="Calibri" w:hAnsi="Amiri" w:cs="Amiri"/>
          <w:position w:val="-14"/>
          <w:sz w:val="28"/>
          <w:szCs w:val="28"/>
        </w:rPr>
        <w:object w:dxaOrig="980" w:dyaOrig="400" w14:anchorId="1D69B0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20.25pt" o:ole="">
            <v:imagedata r:id="rId7" o:title=""/>
          </v:shape>
          <o:OLEObject Type="Embed" ProgID="Equation.DSMT4" ShapeID="_x0000_i1025" DrawAspect="Content" ObjectID="_1799950268" r:id="rId8"/>
        </w:object>
      </w:r>
      <w:r w:rsidR="00A0002B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فان باقي قسمة العدد </w:t>
      </w:r>
      <w:r w:rsidR="00A0002B" w:rsidRPr="00A0002B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20" w14:anchorId="621C015D">
          <v:shape id="_x0000_i1026" type="#_x0000_t75" style="width:9.75pt;height:11.25pt" o:ole="">
            <v:imagedata r:id="rId9" o:title=""/>
          </v:shape>
          <o:OLEObject Type="Embed" ProgID="Equation.DSMT4" ShapeID="_x0000_i1026" DrawAspect="Content" ObjectID="_1799950269" r:id="rId10"/>
        </w:object>
      </w:r>
      <w:r w:rsidR="00A0002B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على 6 هو </w:t>
      </w:r>
      <w:r w:rsidR="006D606B">
        <w:rPr>
          <w:rFonts w:ascii="Amiri" w:eastAsia="Calibri" w:hAnsi="Amiri" w:cs="Amiri" w:hint="cs"/>
          <w:sz w:val="28"/>
          <w:szCs w:val="28"/>
          <w:rtl/>
          <w:lang w:bidi="ar-DZ"/>
        </w:rPr>
        <w:t>5</w:t>
      </w:r>
    </w:p>
    <w:p w14:paraId="02077C80" w14:textId="5263450F" w:rsidR="00A0002B" w:rsidRDefault="00560382" w:rsidP="00A0002B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باقي قسمة العدد </w:t>
      </w:r>
      <w:r w:rsidRPr="00560382">
        <w:rPr>
          <w:rFonts w:ascii="Amiri" w:eastAsia="Calibri" w:hAnsi="Amiri" w:cs="Amiri"/>
          <w:position w:val="-14"/>
          <w:sz w:val="28"/>
          <w:szCs w:val="28"/>
        </w:rPr>
        <w:object w:dxaOrig="999" w:dyaOrig="440" w14:anchorId="7F391062">
          <v:shape id="_x0000_i1027" type="#_x0000_t75" style="width:50.25pt;height:21.75pt" o:ole="">
            <v:imagedata r:id="rId11" o:title=""/>
          </v:shape>
          <o:OLEObject Type="Embed" ProgID="Equation.DSMT4" ShapeID="_x0000_i1027" DrawAspect="Content" ObjectID="_1799950270" r:id="rId12"/>
        </w:object>
      </w:r>
      <w:r>
        <w:rPr>
          <w:rFonts w:ascii="Amiri" w:eastAsia="Calibri" w:hAnsi="Amiri" w:cs="Amiri"/>
          <w:sz w:val="28"/>
          <w:szCs w:val="28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على 4 هــــــــو 1.</w:t>
      </w:r>
    </w:p>
    <w:p w14:paraId="2300E0FD" w14:textId="133CE057" w:rsidR="00560382" w:rsidRDefault="00E1709A" w:rsidP="00560382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A0002B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20" w14:anchorId="03BDC5D5">
          <v:shape id="_x0000_i1028" type="#_x0000_t75" style="width:9.75pt;height:11.25pt" o:ole="">
            <v:imagedata r:id="rId9" o:title=""/>
          </v:shape>
          <o:OLEObject Type="Embed" ProgID="Equation.DSMT4" ShapeID="_x0000_i1028" DrawAspect="Content" ObjectID="_1799950271" r:id="rId1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E1709A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180" w:dyaOrig="220" w14:anchorId="2182BA06">
          <v:shape id="_x0000_i1029" type="#_x0000_t75" style="width:9pt;height:11.25pt" o:ole="">
            <v:imagedata r:id="rId14" o:title=""/>
          </v:shape>
          <o:OLEObject Type="Embed" ProgID="Equation.DSMT4" ShapeID="_x0000_i1029" DrawAspect="Content" ObjectID="_1799950272" r:id="rId1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عددان طبيعيان. إذا كان </w:t>
      </w:r>
      <w:r w:rsidRPr="00E1709A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1200" w:dyaOrig="279" w14:anchorId="646BB22D">
          <v:shape id="_x0000_i1030" type="#_x0000_t75" style="width:60pt;height:14.25pt" o:ole="">
            <v:imagedata r:id="rId16" o:title=""/>
          </v:shape>
          <o:OLEObject Type="Embed" ProgID="Equation.DSMT4" ShapeID="_x0000_i1030" DrawAspect="Content" ObjectID="_1799950273" r:id="rId17"/>
        </w:object>
      </w:r>
      <w:r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فإن باقي قسمة العدد </w:t>
      </w:r>
      <w:r w:rsidRPr="00E1709A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180" w:dyaOrig="220" w14:anchorId="1752F3CD">
          <v:shape id="_x0000_i1031" type="#_x0000_t75" style="width:9pt;height:11.25pt" o:ole="">
            <v:imagedata r:id="rId14" o:title=""/>
          </v:shape>
          <o:OLEObject Type="Embed" ProgID="Equation.DSMT4" ShapeID="_x0000_i1031" DrawAspect="Content" ObjectID="_1799950274" r:id="rId1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على 15 هو 21</w:t>
      </w:r>
    </w:p>
    <w:p w14:paraId="6ACD3966" w14:textId="5B4730C4" w:rsidR="004F4C65" w:rsidRPr="00A0002B" w:rsidRDefault="00EE7AEC" w:rsidP="004F4C65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EE7AEC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520" w:dyaOrig="320" w14:anchorId="72CCB6E0">
          <v:shape id="_x0000_i1032" type="#_x0000_t75" style="width:26.25pt;height:15.75pt" o:ole="">
            <v:imagedata r:id="rId19" o:title=""/>
          </v:shape>
          <o:OLEObject Type="Embed" ProgID="Equation.DSMT4" ShapeID="_x0000_i1032" DrawAspect="Content" ObjectID="_1799950275" r:id="rId2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E1709A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180" w:dyaOrig="220" w14:anchorId="3290B187">
          <v:shape id="_x0000_i1033" type="#_x0000_t75" style="width:9pt;height:11.25pt" o:ole="">
            <v:imagedata r:id="rId14" o:title=""/>
          </v:shape>
          <o:OLEObject Type="Embed" ProgID="Equation.DSMT4" ShapeID="_x0000_i1033" DrawAspect="Content" ObjectID="_1799950276" r:id="rId21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أعداد طبيعية حيث: </w:t>
      </w:r>
      <w:r w:rsidRPr="00A0002B">
        <w:rPr>
          <w:rFonts w:ascii="Amiri" w:eastAsia="Calibri" w:hAnsi="Amiri" w:cs="Amiri"/>
          <w:position w:val="-14"/>
          <w:sz w:val="28"/>
          <w:szCs w:val="28"/>
        </w:rPr>
        <w:object w:dxaOrig="859" w:dyaOrig="400" w14:anchorId="661842B0">
          <v:shape id="_x0000_i1034" type="#_x0000_t75" style="width:42.75pt;height:20.25pt" o:ole="">
            <v:imagedata r:id="rId22" o:title=""/>
          </v:shape>
          <o:OLEObject Type="Embed" ProgID="Equation.DSMT4" ShapeID="_x0000_i1034" DrawAspect="Content" ObjectID="_1799950277" r:id="rId23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، </w:t>
      </w:r>
      <w:r w:rsidR="00712C8C" w:rsidRPr="00A0002B">
        <w:rPr>
          <w:rFonts w:ascii="Amiri" w:eastAsia="Calibri" w:hAnsi="Amiri" w:cs="Amiri"/>
          <w:position w:val="-14"/>
          <w:sz w:val="28"/>
          <w:szCs w:val="28"/>
        </w:rPr>
        <w:object w:dxaOrig="960" w:dyaOrig="400" w14:anchorId="33E268BE">
          <v:shape id="_x0000_i1035" type="#_x0000_t75" style="width:48pt;height:20.25pt" o:ole="">
            <v:imagedata r:id="rId24" o:title=""/>
          </v:shape>
          <o:OLEObject Type="Embed" ProgID="Equation.DSMT4" ShapeID="_x0000_i1035" DrawAspect="Content" ObjectID="_1799950278" r:id="rId25"/>
        </w:object>
      </w:r>
      <w:r w:rsidR="00712C8C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="00712C8C" w:rsidRPr="00A0002B">
        <w:rPr>
          <w:rFonts w:ascii="Amiri" w:eastAsia="Calibri" w:hAnsi="Amiri" w:cs="Amiri"/>
          <w:position w:val="-14"/>
          <w:sz w:val="28"/>
          <w:szCs w:val="28"/>
        </w:rPr>
        <w:object w:dxaOrig="780" w:dyaOrig="400" w14:anchorId="4D0ABE39">
          <v:shape id="_x0000_i1036" type="#_x0000_t75" style="width:39pt;height:20.25pt" o:ole="">
            <v:imagedata r:id="rId26" o:title=""/>
          </v:shape>
          <o:OLEObject Type="Embed" ProgID="Equation.DSMT4" ShapeID="_x0000_i1036" DrawAspect="Content" ObjectID="_1799950279" r:id="rId27"/>
        </w:object>
      </w:r>
      <w:r w:rsidR="00712C8C">
        <w:rPr>
          <w:rFonts w:ascii="Amiri" w:eastAsia="Calibri" w:hAnsi="Amiri" w:cs="Amiri"/>
          <w:sz w:val="28"/>
          <w:szCs w:val="28"/>
        </w:rPr>
        <w:t xml:space="preserve"> </w:t>
      </w:r>
      <w:r w:rsidR="00712C8C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اذا باقي قسمة العدد </w:t>
      </w:r>
      <w:r w:rsidR="00712C8C" w:rsidRPr="00712C8C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980" w:dyaOrig="279" w14:anchorId="4D768F7A">
          <v:shape id="_x0000_i1037" type="#_x0000_t75" style="width:48.75pt;height:14.25pt" o:ole="">
            <v:imagedata r:id="rId28" o:title=""/>
          </v:shape>
          <o:OLEObject Type="Embed" ProgID="Equation.DSMT4" ShapeID="_x0000_i1037" DrawAspect="Content" ObjectID="_1799950280" r:id="rId29"/>
        </w:object>
      </w:r>
      <w:r w:rsidR="00712C8C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على 3 هو </w:t>
      </w:r>
      <w:r w:rsidR="00712C8C" w:rsidRPr="00712C8C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300" w:dyaOrig="260" w14:anchorId="2D3D64F9">
          <v:shape id="_x0000_i1038" type="#_x0000_t75" style="width:15pt;height:12.75pt" o:ole="">
            <v:imagedata r:id="rId30" o:title=""/>
          </v:shape>
          <o:OLEObject Type="Embed" ProgID="Equation.DSMT4" ShapeID="_x0000_i1038" DrawAspect="Content" ObjectID="_1799950281" r:id="rId31"/>
        </w:object>
      </w:r>
    </w:p>
    <w:p w14:paraId="3005F8BD" w14:textId="77777777" w:rsidR="002553DD" w:rsidRPr="003A43C7" w:rsidRDefault="00725CD1" w:rsidP="00C00C4C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3A43C7">
        <w:rPr>
          <w:rFonts w:ascii="Amiri" w:eastAsia="Calibri" w:hAnsi="Amiri" w:cs="Amiri"/>
          <w:sz w:val="28"/>
          <w:szCs w:val="28"/>
          <w:rtl/>
        </w:rPr>
        <w:t xml:space="preserve"> </w:t>
      </w:r>
    </w:p>
    <w:p w14:paraId="3711F11B" w14:textId="496BE2EF" w:rsidR="001B3AFA" w:rsidRPr="003A43C7" w:rsidRDefault="001B3AFA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3A43C7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 </w:t>
      </w:r>
    </w:p>
    <w:p w14:paraId="465B6529" w14:textId="77777777" w:rsidR="001B3AFA" w:rsidRPr="003A43C7" w:rsidRDefault="001B3AFA" w:rsidP="001B3AFA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A43C7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3B44B341" w14:textId="77777777" w:rsidR="001B3AFA" w:rsidRPr="003A43C7" w:rsidRDefault="001B3AFA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3A43C7">
        <w:rPr>
          <w:rFonts w:ascii="Amiri" w:eastAsia="Calibri" w:hAnsi="Amiri" w:cs="Amiri"/>
          <w:sz w:val="28"/>
          <w:szCs w:val="28"/>
          <w:rtl/>
        </w:rPr>
        <w:t xml:space="preserve">  </w:t>
      </w:r>
    </w:p>
    <w:p w14:paraId="7F3AD122" w14:textId="16FD05DD" w:rsidR="00A87D94" w:rsidRPr="005C4148" w:rsidRDefault="00A87D94" w:rsidP="00A87D94">
      <w:pPr>
        <w:pStyle w:val="Paragraphedeliste"/>
        <w:numPr>
          <w:ilvl w:val="0"/>
          <w:numId w:val="26"/>
        </w:numPr>
        <w:bidi/>
        <w:spacing w:after="0" w:line="240" w:lineRule="auto"/>
        <w:ind w:left="401" w:right="-709"/>
        <w:rPr>
          <w:rFonts w:ascii="Amiri" w:hAnsi="Amiri" w:cs="Amiri"/>
          <w:sz w:val="28"/>
          <w:szCs w:val="28"/>
          <w:lang w:bidi="ar-DZ"/>
        </w:rPr>
      </w:pPr>
      <w:r w:rsidRPr="005C4148">
        <w:rPr>
          <w:rFonts w:ascii="Amiri" w:hAnsi="Amiri" w:cs="Amiri"/>
          <w:sz w:val="28"/>
          <w:szCs w:val="28"/>
          <w:rtl/>
          <w:lang w:bidi="ar-DZ"/>
        </w:rPr>
        <w:t>أدرس تبعا لقيم العدد الطبيعي</w:t>
      </w:r>
      <w:r w:rsidR="00895D3F" w:rsidRPr="00895D3F">
        <w:rPr>
          <w:rFonts w:ascii="Amiri" w:hAnsi="Amiri" w:cs="Amiri"/>
          <w:position w:val="-6"/>
          <w:sz w:val="28"/>
          <w:szCs w:val="28"/>
          <w:lang w:val="en-US" w:bidi="ar-DZ"/>
        </w:rPr>
        <w:object w:dxaOrig="200" w:dyaOrig="220" w14:anchorId="26033B22">
          <v:shape id="_x0000_i1039" type="#_x0000_t75" style="width:9.75pt;height:11.25pt" o:ole="">
            <v:imagedata r:id="rId32" o:title=""/>
          </v:shape>
          <o:OLEObject Type="Embed" ProgID="Equation.DSMT4" ShapeID="_x0000_i1039" DrawAspect="Content" ObjectID="_1799950282" r:id="rId33"/>
        </w:object>
      </w:r>
      <w:r w:rsidRPr="005C4148">
        <w:rPr>
          <w:rFonts w:ascii="Amiri" w:hAnsi="Amiri" w:cs="Amiri"/>
          <w:sz w:val="28"/>
          <w:szCs w:val="28"/>
          <w:lang w:val="en-US" w:bidi="ar-DZ"/>
        </w:rPr>
        <w:t xml:space="preserve"> 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بواقي القسمة الإقليدية للعدد </w:t>
      </w:r>
      <w:r w:rsidR="005650DE" w:rsidRPr="005650DE">
        <w:rPr>
          <w:rFonts w:ascii="Amiri" w:hAnsi="Amiri" w:cs="Amiri"/>
          <w:position w:val="-6"/>
          <w:sz w:val="28"/>
          <w:szCs w:val="28"/>
          <w:lang w:bidi="ar-DZ"/>
        </w:rPr>
        <w:object w:dxaOrig="279" w:dyaOrig="320" w14:anchorId="2BCE9F5E">
          <v:shape id="_x0000_i1040" type="#_x0000_t75" style="width:14.25pt;height:15.75pt" o:ole="">
            <v:imagedata r:id="rId34" o:title=""/>
          </v:shape>
          <o:OLEObject Type="Embed" ProgID="Equation.DSMT4" ShapeID="_x0000_i1040" DrawAspect="Content" ObjectID="_1799950283" r:id="rId35"/>
        </w:object>
      </w:r>
      <w:r w:rsidRPr="005C4148">
        <w:rPr>
          <w:rFonts w:ascii="Amiri" w:hAnsi="Amiri" w:cs="Amiri"/>
          <w:sz w:val="28"/>
          <w:szCs w:val="28"/>
          <w:lang w:bidi="ar-DZ"/>
        </w:rPr>
        <w:t xml:space="preserve"> 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على </w:t>
      </w:r>
      <w:r w:rsidR="007F7B50">
        <w:rPr>
          <w:rFonts w:ascii="Amiri" w:hAnsi="Amiri" w:cs="Amiri"/>
          <w:sz w:val="28"/>
          <w:szCs w:val="28"/>
          <w:lang w:bidi="ar-DZ"/>
        </w:rPr>
        <w:t>9</w:t>
      </w:r>
      <w:r w:rsidR="007F7B50" w:rsidRPr="005C4148">
        <w:rPr>
          <w:rFonts w:ascii="Amiri" w:hAnsi="Amiri" w:cs="Amiri" w:hint="cs"/>
          <w:sz w:val="28"/>
          <w:szCs w:val="28"/>
          <w:rtl/>
          <w:lang w:bidi="ar-DZ"/>
        </w:rPr>
        <w:t>.</w:t>
      </w:r>
    </w:p>
    <w:p w14:paraId="0AFBE2EC" w14:textId="5E6DCAA5" w:rsidR="005650DE" w:rsidRDefault="00A87D94" w:rsidP="00A87D94">
      <w:pPr>
        <w:pStyle w:val="Paragraphedeliste"/>
        <w:numPr>
          <w:ilvl w:val="0"/>
          <w:numId w:val="26"/>
        </w:numPr>
        <w:bidi/>
        <w:spacing w:after="0" w:line="240" w:lineRule="auto"/>
        <w:ind w:left="401" w:right="-709"/>
        <w:rPr>
          <w:rFonts w:ascii="Amiri" w:hAnsi="Amiri" w:cs="Amiri"/>
          <w:sz w:val="28"/>
          <w:szCs w:val="28"/>
          <w:lang w:bidi="ar-DZ"/>
        </w:rPr>
      </w:pP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أ- عين باقي القسمة الإقليدية للعدد </w:t>
      </w:r>
      <w:r w:rsidR="005650DE">
        <w:rPr>
          <w:rFonts w:ascii="Amiri" w:hAnsi="Amiri" w:cs="Amiri"/>
          <w:sz w:val="28"/>
          <w:szCs w:val="28"/>
          <w:lang w:bidi="ar-DZ"/>
        </w:rPr>
        <w:t>2024</w:t>
      </w:r>
      <w:r w:rsidR="005650DE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على </w:t>
      </w:r>
      <w:r w:rsidR="007F7B50">
        <w:rPr>
          <w:rFonts w:ascii="Amiri" w:hAnsi="Amiri" w:cs="Amiri"/>
          <w:sz w:val="28"/>
          <w:szCs w:val="28"/>
          <w:lang w:bidi="ar-DZ"/>
        </w:rPr>
        <w:t>9</w:t>
      </w:r>
      <w:r w:rsidR="007F7B50" w:rsidRPr="005C4148">
        <w:rPr>
          <w:rFonts w:ascii="Amiri" w:hAnsi="Amiri" w:cs="Amiri" w:hint="cs"/>
          <w:sz w:val="28"/>
          <w:szCs w:val="28"/>
          <w:rtl/>
          <w:lang w:bidi="ar-DZ"/>
        </w:rPr>
        <w:t>.</w:t>
      </w:r>
      <w:r w:rsidRPr="005C4148">
        <w:rPr>
          <w:rFonts w:ascii="Amiri" w:hAnsi="Amiri" w:cs="Amiri"/>
          <w:sz w:val="28"/>
          <w:szCs w:val="28"/>
          <w:rtl/>
          <w:lang w:bidi="ar-DZ"/>
        </w:rPr>
        <w:br/>
        <w:t xml:space="preserve">ب- </w:t>
      </w:r>
      <w:r w:rsidR="005650DE">
        <w:rPr>
          <w:rFonts w:ascii="Amiri" w:hAnsi="Amiri" w:cs="Amiri" w:hint="cs"/>
          <w:sz w:val="28"/>
          <w:szCs w:val="28"/>
          <w:rtl/>
          <w:lang w:bidi="ar-DZ"/>
        </w:rPr>
        <w:t xml:space="preserve">هل العددان 2024 </w:t>
      </w:r>
      <w:r w:rsidR="007F7B50">
        <w:rPr>
          <w:rFonts w:ascii="Amiri" w:hAnsi="Amiri" w:cs="Amiri" w:hint="cs"/>
          <w:sz w:val="28"/>
          <w:szCs w:val="28"/>
          <w:rtl/>
          <w:lang w:bidi="ar-DZ"/>
        </w:rPr>
        <w:t>و1446</w:t>
      </w:r>
      <w:r w:rsidR="005650DE">
        <w:rPr>
          <w:rFonts w:ascii="Amiri" w:hAnsi="Amiri" w:cs="Amiri" w:hint="cs"/>
          <w:sz w:val="28"/>
          <w:szCs w:val="28"/>
          <w:rtl/>
          <w:lang w:bidi="ar-DZ"/>
        </w:rPr>
        <w:t xml:space="preserve"> متوافقان بترديد 9؟</w:t>
      </w:r>
    </w:p>
    <w:p w14:paraId="3A266998" w14:textId="1C78CF96" w:rsidR="005622E9" w:rsidRDefault="005622E9" w:rsidP="005622E9">
      <w:pPr>
        <w:pStyle w:val="Paragraphedeliste"/>
        <w:numPr>
          <w:ilvl w:val="0"/>
          <w:numId w:val="26"/>
        </w:numPr>
        <w:bidi/>
        <w:spacing w:after="0" w:line="240" w:lineRule="auto"/>
        <w:ind w:left="401" w:right="-709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أ- بين أن:  </w:t>
      </w:r>
      <w:r w:rsidRPr="005622E9">
        <w:rPr>
          <w:rFonts w:ascii="Amiri" w:hAnsi="Amiri" w:cs="Amiri"/>
          <w:position w:val="-14"/>
          <w:sz w:val="28"/>
          <w:szCs w:val="28"/>
          <w:lang w:bidi="ar-DZ"/>
        </w:rPr>
        <w:object w:dxaOrig="1320" w:dyaOrig="400" w14:anchorId="4DF8A7C4">
          <v:shape id="_x0000_i1041" type="#_x0000_t75" style="width:66pt;height:20.25pt" o:ole="">
            <v:imagedata r:id="rId36" o:title=""/>
          </v:shape>
          <o:OLEObject Type="Embed" ProgID="Equation.DSMT4" ShapeID="_x0000_i1041" DrawAspect="Content" ObjectID="_1799950284" r:id="rId37"/>
        </w:object>
      </w:r>
      <w:r>
        <w:rPr>
          <w:rFonts w:ascii="Amiri" w:hAnsi="Amiri" w:cs="Amiri"/>
          <w:sz w:val="28"/>
          <w:szCs w:val="28"/>
          <w:rtl/>
          <w:lang w:bidi="ar-DZ"/>
        </w:rPr>
        <w:br/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ب- استنتج باقي قسمة العدد </w:t>
      </w:r>
      <w:r w:rsidRPr="005622E9">
        <w:rPr>
          <w:rFonts w:ascii="Amiri" w:hAnsi="Amiri" w:cs="Amiri"/>
          <w:position w:val="-14"/>
          <w:sz w:val="28"/>
          <w:szCs w:val="28"/>
          <w:lang w:bidi="ar-DZ"/>
        </w:rPr>
        <w:object w:dxaOrig="1020" w:dyaOrig="440" w14:anchorId="31A3F728">
          <v:shape id="_x0000_i1042" type="#_x0000_t75" style="width:51pt;height:21.75pt" o:ole="">
            <v:imagedata r:id="rId38" o:title=""/>
          </v:shape>
          <o:OLEObject Type="Embed" ProgID="Equation.DSMT4" ShapeID="_x0000_i1042" DrawAspect="Content" ObjectID="_1799950285" r:id="rId39"/>
        </w:object>
      </w:r>
      <w:r>
        <w:rPr>
          <w:rFonts w:ascii="Amiri" w:hAnsi="Amiri" w:cs="Amiri"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على 9.</w:t>
      </w:r>
    </w:p>
    <w:p w14:paraId="30CA086D" w14:textId="78A30ED7" w:rsidR="005622E9" w:rsidRDefault="005622E9" w:rsidP="005622E9">
      <w:pPr>
        <w:pStyle w:val="Paragraphedeliste"/>
        <w:numPr>
          <w:ilvl w:val="0"/>
          <w:numId w:val="26"/>
        </w:numPr>
        <w:bidi/>
        <w:spacing w:after="0" w:line="240" w:lineRule="auto"/>
        <w:ind w:left="401" w:right="-709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عين باقي القسمة الاقليدية للعدد </w:t>
      </w:r>
      <w:r w:rsidR="007F7B50" w:rsidRPr="007F7B50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32603108">
          <v:shape id="_x0000_i1043" type="#_x0000_t75" style="width:12pt;height:12.75pt" o:ole="">
            <v:imagedata r:id="rId40" o:title=""/>
          </v:shape>
          <o:OLEObject Type="Embed" ProgID="Equation.DSMT4" ShapeID="_x0000_i1043" DrawAspect="Content" ObjectID="_1799950286" r:id="rId41"/>
        </w:object>
      </w:r>
      <w:r w:rsidR="007F7B50">
        <w:rPr>
          <w:rFonts w:ascii="Amiri" w:hAnsi="Amiri" w:cs="Amiri" w:hint="cs"/>
          <w:sz w:val="28"/>
          <w:szCs w:val="28"/>
          <w:rtl/>
          <w:lang w:bidi="ar-DZ"/>
        </w:rPr>
        <w:t xml:space="preserve"> على 9 حيث: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7F7B50" w:rsidRPr="005622E9">
        <w:rPr>
          <w:rFonts w:ascii="Amiri" w:hAnsi="Amiri" w:cs="Amiri"/>
          <w:position w:val="-6"/>
          <w:sz w:val="28"/>
          <w:szCs w:val="28"/>
          <w:lang w:bidi="ar-DZ"/>
        </w:rPr>
        <w:object w:dxaOrig="2700" w:dyaOrig="320" w14:anchorId="18297787">
          <v:shape id="_x0000_i1044" type="#_x0000_t75" style="width:135pt;height:15.75pt" o:ole="">
            <v:imagedata r:id="rId42" o:title=""/>
          </v:shape>
          <o:OLEObject Type="Embed" ProgID="Equation.DSMT4" ShapeID="_x0000_i1044" DrawAspect="Content" ObjectID="_1799950287" r:id="rId43"/>
        </w:object>
      </w:r>
      <w:r w:rsidR="007F7B50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</w:p>
    <w:p w14:paraId="5D954ECD" w14:textId="590EA212" w:rsidR="00A87D94" w:rsidRPr="005C4148" w:rsidRDefault="007F7B50" w:rsidP="007F7B50">
      <w:pPr>
        <w:pStyle w:val="Paragraphedeliste"/>
        <w:numPr>
          <w:ilvl w:val="0"/>
          <w:numId w:val="26"/>
        </w:numPr>
        <w:bidi/>
        <w:spacing w:after="0" w:line="240" w:lineRule="auto"/>
        <w:ind w:left="401" w:right="-709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عين قيم العدد الطبيعي </w:t>
      </w:r>
      <w:r w:rsidRPr="00895D3F">
        <w:rPr>
          <w:rFonts w:ascii="Amiri" w:hAnsi="Amiri" w:cs="Amiri"/>
          <w:position w:val="-6"/>
          <w:sz w:val="28"/>
          <w:szCs w:val="28"/>
          <w:lang w:val="en-US" w:bidi="ar-DZ"/>
        </w:rPr>
        <w:object w:dxaOrig="200" w:dyaOrig="220" w14:anchorId="0B8F01FE">
          <v:shape id="_x0000_i1045" type="#_x0000_t75" style="width:9.75pt;height:11.25pt" o:ole="">
            <v:imagedata r:id="rId32" o:title=""/>
          </v:shape>
          <o:OLEObject Type="Embed" ProgID="Equation.DSMT4" ShapeID="_x0000_i1045" DrawAspect="Content" ObjectID="_1799950288" r:id="rId44"/>
        </w:objec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حتى يقبل العدد  </w:t>
      </w:r>
      <w:r w:rsidRPr="007F7B50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240" w:dyaOrig="320" w14:anchorId="1D76F1F4">
          <v:shape id="_x0000_i1046" type="#_x0000_t75" style="width:111.75pt;height:15.75pt" o:ole="">
            <v:imagedata r:id="rId45" o:title=""/>
          </v:shape>
          <o:OLEObject Type="Embed" ProgID="Equation.DSMT4" ShapeID="_x0000_i1046" DrawAspect="Content" ObjectID="_1799950289" r:id="rId46"/>
        </w:objec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القسمة على 9</w:t>
      </w:r>
      <w:r w:rsidR="00A87D94" w:rsidRPr="005C4148">
        <w:rPr>
          <w:rFonts w:ascii="Amiri" w:eastAsiaTheme="minorEastAsia" w:hAnsi="Amiri" w:cs="Amiri"/>
          <w:sz w:val="28"/>
          <w:szCs w:val="28"/>
          <w:rtl/>
          <w:lang w:bidi="ar-DZ"/>
        </w:rPr>
        <w:br/>
      </w:r>
    </w:p>
    <w:p w14:paraId="559DAAE4" w14:textId="77777777" w:rsidR="002553DD" w:rsidRPr="00A87D94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1CB1C459" w14:textId="77777777" w:rsidR="002553DD" w:rsidRPr="003A43C7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AC643CD" w14:textId="77777777" w:rsidR="002553DD" w:rsidRPr="003A43C7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258EFECE" w14:textId="087921AC" w:rsidR="002553DD" w:rsidRPr="009370F4" w:rsidRDefault="009370F4" w:rsidP="009370F4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</w:rPr>
      </w:pPr>
      <w:r w:rsidRPr="009370F4">
        <w:rPr>
          <w:rFonts w:ascii="Amiri" w:eastAsia="Calibri" w:hAnsi="Amiri" w:cs="Amiri" w:hint="cs"/>
          <w:b/>
          <w:bCs/>
          <w:sz w:val="28"/>
          <w:szCs w:val="28"/>
          <w:rtl/>
        </w:rPr>
        <w:t>مع تمنيات أستاذتي المادة لكم بالتوفيق</w:t>
      </w:r>
    </w:p>
    <w:sectPr w:rsidR="002553DD" w:rsidRPr="009370F4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01461"/>
    <w:multiLevelType w:val="hybridMultilevel"/>
    <w:tmpl w:val="68F4B8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0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C034E"/>
    <w:multiLevelType w:val="hybridMultilevel"/>
    <w:tmpl w:val="59720290"/>
    <w:lvl w:ilvl="0" w:tplc="5394BE18">
      <w:start w:val="1"/>
      <w:numFmt w:val="decimal"/>
      <w:lvlText w:val="%1.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2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8"/>
  </w:num>
  <w:num w:numId="2" w16cid:durableId="747768038">
    <w:abstractNumId w:val="14"/>
  </w:num>
  <w:num w:numId="3" w16cid:durableId="1215199537">
    <w:abstractNumId w:val="10"/>
  </w:num>
  <w:num w:numId="4" w16cid:durableId="1679889374">
    <w:abstractNumId w:val="0"/>
  </w:num>
  <w:num w:numId="5" w16cid:durableId="948394399">
    <w:abstractNumId w:val="15"/>
  </w:num>
  <w:num w:numId="6" w16cid:durableId="185097479">
    <w:abstractNumId w:val="5"/>
  </w:num>
  <w:num w:numId="7" w16cid:durableId="562369780">
    <w:abstractNumId w:val="3"/>
  </w:num>
  <w:num w:numId="8" w16cid:durableId="106656698">
    <w:abstractNumId w:val="6"/>
  </w:num>
  <w:num w:numId="9" w16cid:durableId="1694305683">
    <w:abstractNumId w:val="11"/>
  </w:num>
  <w:num w:numId="10" w16cid:durableId="1190264848">
    <w:abstractNumId w:val="9"/>
  </w:num>
  <w:num w:numId="11" w16cid:durableId="1885095571">
    <w:abstractNumId w:val="7"/>
  </w:num>
  <w:num w:numId="12" w16cid:durableId="340284481">
    <w:abstractNumId w:val="17"/>
  </w:num>
  <w:num w:numId="13" w16cid:durableId="227957912">
    <w:abstractNumId w:val="20"/>
  </w:num>
  <w:num w:numId="14" w16cid:durableId="795951552">
    <w:abstractNumId w:val="12"/>
  </w:num>
  <w:num w:numId="15" w16cid:durableId="990905399">
    <w:abstractNumId w:val="21"/>
  </w:num>
  <w:num w:numId="16" w16cid:durableId="2079011332">
    <w:abstractNumId w:val="22"/>
  </w:num>
  <w:num w:numId="17" w16cid:durableId="776948316">
    <w:abstractNumId w:val="13"/>
  </w:num>
  <w:num w:numId="18" w16cid:durableId="1876430385">
    <w:abstractNumId w:val="23"/>
  </w:num>
  <w:num w:numId="19" w16cid:durableId="1152213110">
    <w:abstractNumId w:val="16"/>
  </w:num>
  <w:num w:numId="20" w16cid:durableId="408573841">
    <w:abstractNumId w:val="8"/>
  </w:num>
  <w:num w:numId="21" w16cid:durableId="533999708">
    <w:abstractNumId w:val="25"/>
  </w:num>
  <w:num w:numId="22" w16cid:durableId="255597304">
    <w:abstractNumId w:val="19"/>
  </w:num>
  <w:num w:numId="23" w16cid:durableId="1221791678">
    <w:abstractNumId w:val="4"/>
  </w:num>
  <w:num w:numId="24" w16cid:durableId="555312302">
    <w:abstractNumId w:val="1"/>
  </w:num>
  <w:num w:numId="25" w16cid:durableId="248781686">
    <w:abstractNumId w:val="2"/>
  </w:num>
  <w:num w:numId="26" w16cid:durableId="205253117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C7"/>
    <w:rsid w:val="000A02D4"/>
    <w:rsid w:val="000E6A3C"/>
    <w:rsid w:val="00190432"/>
    <w:rsid w:val="001B3AFA"/>
    <w:rsid w:val="002553DD"/>
    <w:rsid w:val="002C6CF2"/>
    <w:rsid w:val="00307C81"/>
    <w:rsid w:val="003A43C7"/>
    <w:rsid w:val="003F7B0E"/>
    <w:rsid w:val="004F4C65"/>
    <w:rsid w:val="00524B82"/>
    <w:rsid w:val="00560382"/>
    <w:rsid w:val="005622E9"/>
    <w:rsid w:val="005650DE"/>
    <w:rsid w:val="006226F3"/>
    <w:rsid w:val="006D606B"/>
    <w:rsid w:val="00712C8C"/>
    <w:rsid w:val="00725CD1"/>
    <w:rsid w:val="00737178"/>
    <w:rsid w:val="007A7356"/>
    <w:rsid w:val="007F7B50"/>
    <w:rsid w:val="00803F75"/>
    <w:rsid w:val="00895D3F"/>
    <w:rsid w:val="008A1E42"/>
    <w:rsid w:val="009160ED"/>
    <w:rsid w:val="009370F4"/>
    <w:rsid w:val="009B1980"/>
    <w:rsid w:val="009F4F73"/>
    <w:rsid w:val="00A0002B"/>
    <w:rsid w:val="00A87D94"/>
    <w:rsid w:val="00AC19AF"/>
    <w:rsid w:val="00AF2CF1"/>
    <w:rsid w:val="00C00C4C"/>
    <w:rsid w:val="00C24FD6"/>
    <w:rsid w:val="00C317FA"/>
    <w:rsid w:val="00E1709A"/>
    <w:rsid w:val="00EE7AEC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EBF1"/>
  <w15:docId w15:val="{3FEF8FAF-B0D5-45B9-B136-E1D5B852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A87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41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11</cp:revision>
  <dcterms:created xsi:type="dcterms:W3CDTF">2025-01-25T16:04:00Z</dcterms:created>
  <dcterms:modified xsi:type="dcterms:W3CDTF">2025-02-01T20:24:00Z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