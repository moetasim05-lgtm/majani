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7D15" w14:textId="77777777" w:rsidR="009160ED" w:rsidRPr="003629F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23D676A2" w14:textId="2D929EBA" w:rsidR="009160ED" w:rsidRPr="003629F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4E59917" wp14:editId="3FE9CFB7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650240" cy="475886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47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629F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ديرية التربية لولاية</w:t>
      </w:r>
      <w:r w:rsid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7591DCD2" w14:textId="270D29D6" w:rsidR="009160ED" w:rsidRPr="003629F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ختبار الفصل الثاني</w:t>
      </w:r>
      <w:r w:rsidR="00AC19AF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  <w:r w:rsid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AC19AF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ثانوية</w:t>
      </w:r>
      <w:r w:rsidR="003629F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حميتو الحاج علي-الشلالة</w:t>
      </w:r>
    </w:p>
    <w:p w14:paraId="77D1586D" w14:textId="29212991" w:rsidR="009160ED" w:rsidRPr="003629F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F01574">
        <w:rPr>
          <w:rFonts w:ascii="Amiri" w:hAnsi="Amiri" w:cs="Amiri" w:hint="cs"/>
          <w:b/>
          <w:bCs/>
          <w:sz w:val="28"/>
          <w:szCs w:val="28"/>
          <w:rtl/>
          <w:lang w:bidi="ar-DZ"/>
        </w:rPr>
        <w:t>3. ا</w:t>
      </w:r>
      <w:r w:rsidR="00F01574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r w:rsidR="006A260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6A2604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ف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6A260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التــــــــاريخ:04/03/2024</w:t>
      </w:r>
    </w:p>
    <w:p w14:paraId="353A3C6B" w14:textId="08609389" w:rsidR="009160ED" w:rsidRPr="003629F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3629F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629F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</w:t>
      </w:r>
      <w:r w:rsidR="00725CD1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الم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</w:t>
      </w:r>
      <w:r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>ـدة:</w:t>
      </w:r>
      <w:r w:rsidR="00725CD1" w:rsidRPr="003629F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F2CF1" w:rsidRPr="003629F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08</w:t>
      </w:r>
      <w:proofErr w:type="gramEnd"/>
      <w:r w:rsidR="00700117">
        <w:rPr>
          <w:rFonts w:ascii="Amiri" w:hAnsi="Amiri" w:cs="Amiri" w:hint="cs"/>
          <w:b/>
          <w:bCs/>
          <w:sz w:val="28"/>
          <w:szCs w:val="28"/>
          <w:rtl/>
          <w:lang w:bidi="ar-DZ"/>
        </w:rPr>
        <w:t>-10</w:t>
      </w:r>
    </w:p>
    <w:p w14:paraId="162CA13A" w14:textId="77777777" w:rsidR="001B3AFA" w:rsidRPr="003629F2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A470D49" w14:textId="68FBBFC1" w:rsidR="00DD1053" w:rsidRDefault="001B3AFA" w:rsidP="00BE362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B87D3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5DAE6D78" w14:textId="77777777" w:rsidR="00B87D34" w:rsidRDefault="00B87D34" w:rsidP="00B87D34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47F1F63B" w14:textId="57E5A529" w:rsidR="00BE362A" w:rsidRPr="00B87D34" w:rsidRDefault="00BE362A" w:rsidP="00BE362A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87D34">
        <w:rPr>
          <w:rFonts w:ascii="Amiri" w:hAnsi="Amiri" w:cs="Amiri"/>
          <w:sz w:val="28"/>
          <w:szCs w:val="28"/>
          <w:rtl/>
        </w:rPr>
        <w:t xml:space="preserve">نعتبر الأعداد الطبيعية </w:t>
      </w:r>
      <w:r w:rsidRPr="00B87D34">
        <w:rPr>
          <w:rFonts w:ascii="Amiri" w:hAnsi="Amiri" w:cs="Amiri"/>
          <w:position w:val="-12"/>
          <w:sz w:val="28"/>
          <w:szCs w:val="28"/>
        </w:rPr>
        <w:object w:dxaOrig="780" w:dyaOrig="360" w14:anchorId="74BB6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7" o:title=""/>
          </v:shape>
          <o:OLEObject Type="Embed" ProgID="Equation.DSMT4" ShapeID="_x0000_i1025" DrawAspect="Content" ObjectID="_1771059743" r:id="rId8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حيث: </w:t>
      </w:r>
      <w:r w:rsidR="002E01AE"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980" w:dyaOrig="279" w14:anchorId="49DB98B0">
          <v:shape id="_x0000_i1096" type="#_x0000_t75" style="width:48.75pt;height:14.25pt" o:ole="">
            <v:imagedata r:id="rId9" o:title=""/>
          </v:shape>
          <o:OLEObject Type="Embed" ProgID="Equation.DSMT4" ShapeID="_x0000_i1096" DrawAspect="Content" ObjectID="_1771059744" r:id="rId10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 ،</w:t>
      </w:r>
      <w:proofErr w:type="gramEnd"/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2E01AE"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960" w:dyaOrig="300" w14:anchorId="7D7E4ACB">
          <v:shape id="_x0000_i1098" type="#_x0000_t75" style="width:48pt;height:15pt" o:ole="">
            <v:imagedata r:id="rId11" o:title=""/>
          </v:shape>
          <o:OLEObject Type="Embed" ProgID="Equation.DSMT4" ShapeID="_x0000_i1098" DrawAspect="Content" ObjectID="_1771059745" r:id="rId12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 و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940" w:dyaOrig="279" w14:anchorId="32BD6E83">
          <v:shape id="_x0000_i1028" type="#_x0000_t75" style="width:47.25pt;height:14.25pt" o:ole="">
            <v:imagedata r:id="rId13" o:title=""/>
          </v:shape>
          <o:OLEObject Type="Embed" ProgID="Equation.DSMT4" ShapeID="_x0000_i1028" DrawAspect="Content" ObjectID="_1771059746" r:id="rId14"/>
        </w:object>
      </w:r>
    </w:p>
    <w:p w14:paraId="6C0642C3" w14:textId="489ED78C" w:rsidR="00BE362A" w:rsidRPr="00B87D34" w:rsidRDefault="00BE362A" w:rsidP="00BE362A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عين باقي القسمة الاقليدية للأعداد </w:t>
      </w:r>
      <w:r w:rsidRPr="00B87D34">
        <w:rPr>
          <w:rFonts w:ascii="Amiri" w:hAnsi="Amiri" w:cs="Amiri"/>
          <w:position w:val="-12"/>
          <w:sz w:val="28"/>
          <w:szCs w:val="28"/>
        </w:rPr>
        <w:object w:dxaOrig="780" w:dyaOrig="360" w14:anchorId="00691D85">
          <v:shape id="_x0000_i1029" type="#_x0000_t75" style="width:39pt;height:18pt" o:ole="">
            <v:imagedata r:id="rId7" o:title=""/>
          </v:shape>
          <o:OLEObject Type="Embed" ProgID="Equation.DSMT4" ShapeID="_x0000_i1029" DrawAspect="Content" ObjectID="_1771059747" r:id="rId15"/>
        </w:object>
      </w:r>
      <w:r w:rsidRPr="00B87D34">
        <w:rPr>
          <w:rFonts w:ascii="Amiri" w:hAnsi="Amiri" w:cs="Amiri"/>
          <w:sz w:val="28"/>
          <w:szCs w:val="28"/>
          <w:rtl/>
        </w:rPr>
        <w:t xml:space="preserve"> على 13.</w:t>
      </w:r>
    </w:p>
    <w:p w14:paraId="2DF9BC19" w14:textId="49FDF31D" w:rsidR="00BE362A" w:rsidRPr="00B87D34" w:rsidRDefault="00BE362A" w:rsidP="00BE362A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</w:rPr>
        <w:t xml:space="preserve">هل العددان </w:t>
      </w:r>
      <w:r w:rsidRPr="00B87D34">
        <w:rPr>
          <w:rFonts w:ascii="Amiri" w:hAnsi="Amiri" w:cs="Amiri"/>
          <w:position w:val="-6"/>
          <w:sz w:val="28"/>
          <w:szCs w:val="28"/>
        </w:rPr>
        <w:object w:dxaOrig="320" w:dyaOrig="279" w14:anchorId="77CEF864">
          <v:shape id="_x0000_i1030" type="#_x0000_t75" style="width:15.75pt;height:14.25pt" o:ole="">
            <v:imagedata r:id="rId16" o:title=""/>
          </v:shape>
          <o:OLEObject Type="Embed" ProgID="Equation.DSMT4" ShapeID="_x0000_i1030" DrawAspect="Content" ObjectID="_1771059748" r:id="rId17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320" w:dyaOrig="220" w14:anchorId="5B2CBD6B">
          <v:shape id="_x0000_i1031" type="#_x0000_t75" style="width:15.75pt;height:11.25pt" o:ole="">
            <v:imagedata r:id="rId18" o:title=""/>
          </v:shape>
          <o:OLEObject Type="Embed" ProgID="Equation.DSMT4" ShapeID="_x0000_i1031" DrawAspect="Content" ObjectID="_1771059749" r:id="rId19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متوافقان بترديد 13؟ علل </w:t>
      </w:r>
    </w:p>
    <w:p w14:paraId="626B48B2" w14:textId="5DE3B68A" w:rsidR="00BE362A" w:rsidRPr="00B87D34" w:rsidRDefault="00BE362A" w:rsidP="00BE362A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بين أن العدد </w:t>
      </w:r>
      <w:r w:rsidRPr="00B87D34">
        <w:rPr>
          <w:rFonts w:ascii="Amiri" w:hAnsi="Amiri" w:cs="Amiri"/>
          <w:position w:val="-4"/>
          <w:sz w:val="28"/>
          <w:szCs w:val="28"/>
          <w:lang w:bidi="ar-DZ"/>
        </w:rPr>
        <w:object w:dxaOrig="279" w:dyaOrig="260" w14:anchorId="5F288A38">
          <v:shape id="_x0000_i1032" type="#_x0000_t75" style="width:14.25pt;height:12.75pt" o:ole="">
            <v:imagedata r:id="rId20" o:title=""/>
          </v:shape>
          <o:OLEObject Type="Embed" ProgID="Equation.DSMT4" ShapeID="_x0000_i1032" DrawAspect="Content" ObjectID="_1771059750" r:id="rId21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يقبل القسمة على 13 حيث: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1520" w:dyaOrig="300" w14:anchorId="23650F45">
          <v:shape id="_x0000_i1033" type="#_x0000_t75" style="width:75.75pt;height:15pt" o:ole="">
            <v:imagedata r:id="rId22" o:title=""/>
          </v:shape>
          <o:OLEObject Type="Embed" ProgID="Equation.DSMT4" ShapeID="_x0000_i1033" DrawAspect="Content" ObjectID="_1771059751" r:id="rId23"/>
        </w:object>
      </w:r>
    </w:p>
    <w:p w14:paraId="146BDB43" w14:textId="70588C56" w:rsidR="00BE362A" w:rsidRPr="00B87D34" w:rsidRDefault="00BE362A" w:rsidP="00BE362A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أ- عين باقي القسمة الاقليدية للعدد </w:t>
      </w:r>
      <w:r w:rsidRPr="00B87D34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2E74C21C">
          <v:shape id="_x0000_i1034" type="#_x0000_t75" style="width:12.75pt;height:12.75pt" o:ole="">
            <v:imagedata r:id="rId24" o:title=""/>
          </v:shape>
          <o:OLEObject Type="Embed" ProgID="Equation.DSMT4" ShapeID="_x0000_i1034" DrawAspect="Content" ObjectID="_1771059752" r:id="rId25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على 13 بحيث: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2900" w:dyaOrig="340" w14:anchorId="389D299D">
          <v:shape id="_x0000_i1036" type="#_x0000_t75" style="width:144.75pt;height:17.25pt" o:ole="">
            <v:imagedata r:id="rId26" o:title=""/>
          </v:shape>
          <o:OLEObject Type="Embed" ProgID="Equation.DSMT4" ShapeID="_x0000_i1036" DrawAspect="Content" ObjectID="_1771059753" r:id="rId27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br/>
        <w:t xml:space="preserve">ب- برهن أن العدد </w:t>
      </w:r>
      <w:r w:rsidRPr="00B87D34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E842C4F">
          <v:shape id="_x0000_i1037" type="#_x0000_t75" style="width:12.75pt;height:12.75pt" o:ole="">
            <v:imagedata r:id="rId28" o:title=""/>
          </v:shape>
          <o:OLEObject Type="Embed" ProgID="Equation.DSMT4" ShapeID="_x0000_i1037" DrawAspect="Content" ObjectID="_1771059754" r:id="rId29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مضاعف للعدد 13 بحيث: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3340" w:dyaOrig="340" w14:anchorId="151C2645">
          <v:shape id="_x0000_i1038" type="#_x0000_t75" style="width:167.25pt;height:17.25pt" o:ole="">
            <v:imagedata r:id="rId30" o:title=""/>
          </v:shape>
          <o:OLEObject Type="Embed" ProgID="Equation.DSMT4" ShapeID="_x0000_i1038" DrawAspect="Content" ObjectID="_1771059755" r:id="rId31"/>
        </w:object>
      </w:r>
    </w:p>
    <w:p w14:paraId="32897483" w14:textId="09FF6075" w:rsidR="00BE362A" w:rsidRPr="00B87D34" w:rsidRDefault="00BE362A" w:rsidP="00B87D34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عين قيم العدد الطبيعي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6AA0E0DE">
          <v:shape id="_x0000_i1039" type="#_x0000_t75" style="width:9.75pt;height:11.25pt" o:ole="">
            <v:imagedata r:id="rId32" o:title=""/>
          </v:shape>
          <o:OLEObject Type="Embed" ProgID="Equation.DSMT4" ShapeID="_x0000_i1039" DrawAspect="Content" ObjectID="_1771059756" r:id="rId33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01574" w:rsidRPr="00B87D34">
        <w:rPr>
          <w:rFonts w:ascii="Amiri" w:hAnsi="Amiri" w:cs="Amiri" w:hint="cs"/>
          <w:sz w:val="28"/>
          <w:szCs w:val="28"/>
          <w:rtl/>
          <w:lang w:bidi="ar-DZ"/>
        </w:rPr>
        <w:t xml:space="preserve">حيث:  </w:t>
      </w:r>
      <w:r w:rsidR="00B87D34" w:rsidRPr="00B87D34">
        <w:rPr>
          <w:rFonts w:ascii="Amiri" w:hAnsi="Amiri" w:cs="Amiri"/>
          <w:position w:val="-14"/>
          <w:sz w:val="28"/>
          <w:szCs w:val="28"/>
          <w:lang w:bidi="ar-DZ"/>
        </w:rPr>
        <w:object w:dxaOrig="2740" w:dyaOrig="420" w14:anchorId="6FCAA9FA">
          <v:shape id="_x0000_i1040" type="#_x0000_t75" style="width:137.25pt;height:21pt" o:ole="">
            <v:imagedata r:id="rId34" o:title=""/>
          </v:shape>
          <o:OLEObject Type="Embed" ProgID="Equation.DSMT4" ShapeID="_x0000_i1040" DrawAspect="Content" ObjectID="_1771059757" r:id="rId35"/>
        </w:object>
      </w:r>
    </w:p>
    <w:p w14:paraId="3FF91492" w14:textId="77777777" w:rsidR="00700117" w:rsidRPr="003629F2" w:rsidRDefault="00700117" w:rsidP="0070011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</w:rPr>
      </w:pPr>
    </w:p>
    <w:p w14:paraId="3982A147" w14:textId="02690B28" w:rsidR="001B3AFA" w:rsidRPr="003629F2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B87D3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3629F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6371EDF8" w14:textId="700326DA" w:rsidR="001B3AFA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3629F2">
        <w:rPr>
          <w:rFonts w:ascii="Amiri" w:eastAsia="Calibri" w:hAnsi="Amiri" w:cs="Amiri"/>
          <w:sz w:val="28"/>
          <w:szCs w:val="28"/>
          <w:rtl/>
        </w:rPr>
        <w:t xml:space="preserve">  </w:t>
      </w:r>
      <w:r w:rsidR="00606011" w:rsidRPr="00606011">
        <w:rPr>
          <w:rFonts w:ascii="Amiri" w:eastAsia="Calibri" w:hAnsi="Amiri" w:cs="Amiri"/>
          <w:position w:val="-14"/>
          <w:sz w:val="28"/>
          <w:szCs w:val="28"/>
        </w:rPr>
        <w:object w:dxaOrig="480" w:dyaOrig="420" w14:anchorId="077EA39F">
          <v:shape id="_x0000_i1041" type="#_x0000_t75" style="width:24pt;height:21pt" o:ole="">
            <v:imagedata r:id="rId36" o:title=""/>
          </v:shape>
          <o:OLEObject Type="Embed" ProgID="Equation.DSMT4" ShapeID="_x0000_i1041" DrawAspect="Content" ObjectID="_1771059758" r:id="rId37"/>
        </w:object>
      </w:r>
      <w:r w:rsidR="0060601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متتالية حسابية حدها الأول </w:t>
      </w:r>
      <w:r w:rsidR="00606011" w:rsidRPr="00606011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240" w:dyaOrig="360" w14:anchorId="0FC1FE94">
          <v:shape id="_x0000_i1042" type="#_x0000_t75" style="width:12pt;height:18pt" o:ole="">
            <v:imagedata r:id="rId38" o:title=""/>
          </v:shape>
          <o:OLEObject Type="Embed" ProgID="Equation.DSMT4" ShapeID="_x0000_i1042" DrawAspect="Content" ObjectID="_1771059759" r:id="rId39"/>
        </w:object>
      </w:r>
      <w:r w:rsidR="0060601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 </w:t>
      </w:r>
      <w:r w:rsidR="00606011" w:rsidRPr="00606011">
        <w:rPr>
          <w:rFonts w:ascii="Amiri" w:eastAsia="Calibri" w:hAnsi="Amiri" w:cs="Amiri"/>
          <w:position w:val="-48"/>
          <w:sz w:val="28"/>
          <w:szCs w:val="28"/>
          <w:lang w:bidi="ar-DZ"/>
        </w:rPr>
        <w:object w:dxaOrig="1800" w:dyaOrig="1100" w14:anchorId="0244BEE8">
          <v:shape id="_x0000_i1043" type="#_x0000_t75" style="width:90pt;height:54.75pt" o:ole="">
            <v:imagedata r:id="rId40" o:title=""/>
          </v:shape>
          <o:OLEObject Type="Embed" ProgID="Equation.DSMT4" ShapeID="_x0000_i1043" DrawAspect="Content" ObjectID="_1771059760" r:id="rId41"/>
        </w:object>
      </w:r>
    </w:p>
    <w:p w14:paraId="60010238" w14:textId="115A79BC" w:rsidR="00606011" w:rsidRDefault="00606011" w:rsidP="0060601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</w:t>
      </w:r>
      <w:r w:rsidRPr="00606011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960" w:dyaOrig="360" w14:anchorId="322BD860">
          <v:shape id="_x0000_i1044" type="#_x0000_t75" style="width:48pt;height:18pt" o:ole="">
            <v:imagedata r:id="rId42" o:title=""/>
          </v:shape>
          <o:OLEObject Type="Embed" ProgID="Equation.DSMT4" ShapeID="_x0000_i1044" DrawAspect="Content" ObjectID="_1771059761" r:id="rId4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606011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00" w14:anchorId="7371C7CE">
          <v:shape id="_x0000_i1045" type="#_x0000_t75" style="width:9.75pt;height:9.75pt" o:ole="">
            <v:imagedata r:id="rId44" o:title=""/>
          </v:shape>
          <o:OLEObject Type="Embed" ProgID="Equation.DSMT4" ShapeID="_x0000_i1045" DrawAspect="Content" ObjectID="_1771059762" r:id="rId4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أساس المتتالية.</w:t>
      </w:r>
    </w:p>
    <w:p w14:paraId="5E96E628" w14:textId="1EB847C3" w:rsidR="00B66206" w:rsidRDefault="00B66206" w:rsidP="00B6620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تحقق انه من اجل كل عدد طبيعي </w:t>
      </w:r>
      <w:r w:rsidRPr="00B6620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48D575ED">
          <v:shape id="_x0000_i1046" type="#_x0000_t75" style="width:9.75pt;height:11.25pt" o:ole="">
            <v:imagedata r:id="rId46" o:title=""/>
          </v:shape>
          <o:OLEObject Type="Embed" ProgID="Equation.DSMT4" ShapeID="_x0000_i1046" DrawAspect="Content" ObjectID="_1771059763" r:id="rId4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: </w:t>
      </w:r>
      <w:r w:rsidRPr="00B66206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560" w:dyaOrig="680" w14:anchorId="0D544FA0">
          <v:shape id="_x0000_i1047" type="#_x0000_t75" style="width:78pt;height:33.75pt" o:ole="">
            <v:imagedata r:id="rId48" o:title=""/>
          </v:shape>
          <o:OLEObject Type="Embed" ProgID="Equation.DSMT4" ShapeID="_x0000_i1047" DrawAspect="Content" ObjectID="_1771059764" r:id="rId49"/>
        </w:object>
      </w:r>
    </w:p>
    <w:p w14:paraId="5908B27B" w14:textId="548EBD22" w:rsidR="00B66206" w:rsidRDefault="00EE022F" w:rsidP="00EE022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بدلالة </w:t>
      </w:r>
      <w:r w:rsidRPr="00B6620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430E6E7B">
          <v:shape id="_x0000_i1048" type="#_x0000_t75" style="width:9.75pt;height:11.25pt" o:ole="">
            <v:imagedata r:id="rId46" o:title=""/>
          </v:shape>
          <o:OLEObject Type="Embed" ProgID="Equation.DSMT4" ShapeID="_x0000_i1048" DrawAspect="Content" ObjectID="_1771059765" r:id="rId5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المجموع </w:t>
      </w:r>
      <w:r w:rsidRPr="00B66206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300" w:dyaOrig="360" w14:anchorId="1BB1408C">
          <v:shape id="_x0000_i1049" type="#_x0000_t75" style="width:15pt;height:18pt" o:ole="">
            <v:imagedata r:id="rId51" o:title=""/>
          </v:shape>
          <o:OLEObject Type="Embed" ProgID="Equation.DSMT4" ShapeID="_x0000_i1049" DrawAspect="Content" ObjectID="_1771059766" r:id="rId5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حيث: </w:t>
      </w:r>
      <w:r w:rsidRPr="00B66206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2060" w:dyaOrig="360" w14:anchorId="7A0608DB">
          <v:shape id="_x0000_i1050" type="#_x0000_t75" style="width:102.75pt;height:18pt" o:ole="">
            <v:imagedata r:id="rId53" o:title=""/>
          </v:shape>
          <o:OLEObject Type="Embed" ProgID="Equation.DSMT4" ShapeID="_x0000_i1050" DrawAspect="Content" ObjectID="_1771059767" r:id="rId54"/>
        </w:object>
      </w:r>
    </w:p>
    <w:p w14:paraId="1D788024" w14:textId="5501688D" w:rsidR="00606011" w:rsidRPr="00EE022F" w:rsidRDefault="00EE022F" w:rsidP="00EE022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EE022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99" w:dyaOrig="420" w14:anchorId="43213970">
          <v:shape id="_x0000_i1051" type="#_x0000_t75" style="width:24.75pt;height:21pt" o:ole="">
            <v:imagedata r:id="rId55" o:title=""/>
          </v:shape>
          <o:OLEObject Type="Embed" ProgID="Equation.DSMT4" ShapeID="_x0000_i1051" DrawAspect="Content" ObjectID="_1771059768" r:id="rId56"/>
        </w:object>
      </w:r>
      <w:r w:rsidRPr="00EE022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متتالية عددية حيث: </w:t>
      </w:r>
      <w:r w:rsidRPr="00EE022F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900" w:dyaOrig="360" w14:anchorId="21A2B051">
          <v:shape id="_x0000_i1052" type="#_x0000_t75" style="width:45pt;height:18pt" o:ole="">
            <v:imagedata r:id="rId57" o:title=""/>
          </v:shape>
          <o:OLEObject Type="Embed" ProgID="Equation.DSMT4" ShapeID="_x0000_i1052" DrawAspect="Content" ObjectID="_1771059769" r:id="rId58"/>
        </w:object>
      </w:r>
      <w:r w:rsidRPr="00EE022F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EE022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أحسب </w:t>
      </w:r>
      <w:r w:rsidRPr="00606011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020" w:dyaOrig="360" w14:anchorId="0E248EE9">
          <v:shape id="_x0000_i1053" type="#_x0000_t75" style="width:51pt;height:18pt" o:ole="">
            <v:imagedata r:id="rId59" o:title=""/>
          </v:shape>
          <o:OLEObject Type="Embed" ProgID="Equation.DSMT4" ShapeID="_x0000_i1053" DrawAspect="Content" ObjectID="_1771059770" r:id="rId60"/>
        </w:object>
      </w:r>
      <w:r w:rsidRPr="00EE022F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261B6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بدلالة </w:t>
      </w:r>
      <w:r w:rsidRPr="00B6620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69FF8A83">
          <v:shape id="_x0000_i1054" type="#_x0000_t75" style="width:9.75pt;height:11.25pt" o:ole="">
            <v:imagedata r:id="rId46" o:title=""/>
          </v:shape>
          <o:OLEObject Type="Embed" ProgID="Equation.DSMT4" ShapeID="_x0000_i1054" DrawAspect="Content" ObjectID="_1771059771" r:id="rId6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المجموع </w:t>
      </w:r>
      <w:r w:rsidRPr="00B66206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380" w:dyaOrig="360" w14:anchorId="0B71BCE7">
          <v:shape id="_x0000_i1055" type="#_x0000_t75" style="width:18.75pt;height:18pt" o:ole="">
            <v:imagedata r:id="rId62" o:title=""/>
          </v:shape>
          <o:OLEObject Type="Embed" ProgID="Equation.DSMT4" ShapeID="_x0000_i1055" DrawAspect="Content" ObjectID="_1771059772" r:id="rId6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حيث: </w:t>
      </w:r>
      <w:r w:rsidRPr="00B66206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2100" w:dyaOrig="360" w14:anchorId="2568A051">
          <v:shape id="_x0000_i1056" type="#_x0000_t75" style="width:105pt;height:18pt" o:ole="">
            <v:imagedata r:id="rId64" o:title=""/>
          </v:shape>
          <o:OLEObject Type="Embed" ProgID="Equation.DSMT4" ShapeID="_x0000_i1056" DrawAspect="Content" ObjectID="_1771059773" r:id="rId65"/>
        </w:object>
      </w:r>
    </w:p>
    <w:p w14:paraId="7C012C79" w14:textId="77777777" w:rsidR="00173D77" w:rsidRDefault="00173D77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2997F6F" w14:textId="77777777" w:rsidR="00173D77" w:rsidRDefault="00173D77" w:rsidP="00173D77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3AE90BC" w14:textId="77777777" w:rsidR="00F01574" w:rsidRDefault="00F01574" w:rsidP="00F01574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84A3A87" w14:textId="77777777" w:rsidR="00316370" w:rsidRDefault="00316370" w:rsidP="00316370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E85E08F" w14:textId="42B42396" w:rsidR="00173D77" w:rsidRDefault="00316370" w:rsidP="00316370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373A0921" wp14:editId="487D192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272951880" name="Connecteur droit avec flèche 1272951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3A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72951880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1</w:t>
      </w:r>
      <w:r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من 2</w:t>
      </w:r>
    </w:p>
    <w:p w14:paraId="2E7FBB22" w14:textId="77777777" w:rsidR="00316370" w:rsidRPr="00316370" w:rsidRDefault="00316370" w:rsidP="00316370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5E2F8E3" w14:textId="403D9732" w:rsidR="00173D77" w:rsidRDefault="00173D77" w:rsidP="00173D77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31637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lastRenderedPageBreak/>
        <w:t>التمرين الثالث</w:t>
      </w:r>
      <w:r w:rsidR="00316370" w:rsidRPr="0031637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(08ن)</w:t>
      </w:r>
      <w:r w:rsidRPr="0031637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:</w:t>
      </w:r>
    </w:p>
    <w:p w14:paraId="6AA7F6F8" w14:textId="77777777" w:rsidR="00316370" w:rsidRPr="00316370" w:rsidRDefault="00316370" w:rsidP="00316370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09320422" w14:textId="29BA1337" w:rsidR="00173D77" w:rsidRPr="00316370" w:rsidRDefault="00173D77" w:rsidP="00173D77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31637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اختر الإجابة الصحيحة مع التعليل</w:t>
      </w:r>
    </w:p>
    <w:p w14:paraId="31859945" w14:textId="77777777" w:rsidR="00173D77" w:rsidRPr="00830FCA" w:rsidRDefault="00173D77" w:rsidP="00830FCA">
      <w:pPr>
        <w:pStyle w:val="Paragraphedeliste"/>
        <w:numPr>
          <w:ilvl w:val="0"/>
          <w:numId w:val="29"/>
        </w:numPr>
        <w:bidi/>
        <w:spacing w:after="0" w:line="240" w:lineRule="auto"/>
        <w:ind w:left="118" w:firstLine="0"/>
        <w:rPr>
          <w:rFonts w:ascii="Amiri" w:eastAsia="Calibri" w:hAnsi="Amiri" w:cs="Amiri"/>
          <w:sz w:val="28"/>
          <w:szCs w:val="28"/>
          <w:rtl/>
          <w:lang w:bidi="ar-DZ"/>
        </w:rPr>
      </w:pPr>
      <w:r w:rsidRPr="00173D77">
        <w:rPr>
          <w:position w:val="-10"/>
        </w:rPr>
        <w:object w:dxaOrig="260" w:dyaOrig="340" w14:anchorId="09D54D5A">
          <v:shape id="_x0000_i1057" type="#_x0000_t75" style="width:12.75pt;height:17.25pt" o:ole="">
            <v:imagedata r:id="rId66" o:title=""/>
          </v:shape>
          <o:OLEObject Type="Embed" ProgID="Equation.DSMT4" ShapeID="_x0000_i1057" DrawAspect="Content" ObjectID="_1771059774" r:id="rId67"/>
        </w:object>
      </w:r>
      <w:r w:rsidRPr="00830FC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دالة معرفة على </w:t>
      </w:r>
      <w:r w:rsidRPr="00173D77">
        <w:rPr>
          <w:position w:val="-4"/>
          <w:lang w:bidi="ar-DZ"/>
        </w:rPr>
        <w:object w:dxaOrig="260" w:dyaOrig="260" w14:anchorId="22494724">
          <v:shape id="_x0000_i1058" type="#_x0000_t75" style="width:12.75pt;height:12.75pt" o:ole="">
            <v:imagedata r:id="rId68" o:title=""/>
          </v:shape>
          <o:OLEObject Type="Embed" ProgID="Equation.DSMT4" ShapeID="_x0000_i1058" DrawAspect="Content" ObjectID="_1771059775" r:id="rId69"/>
        </w:object>
      </w:r>
      <w:r w:rsidRPr="00830FCA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830FC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بــ :  </w:t>
      </w:r>
      <w:r w:rsidRPr="00173D77">
        <w:rPr>
          <w:position w:val="-10"/>
          <w:lang w:bidi="ar-DZ"/>
        </w:rPr>
        <w:object w:dxaOrig="2560" w:dyaOrig="380" w14:anchorId="62E55362">
          <v:shape id="_x0000_i1059" type="#_x0000_t75" style="width:128.25pt;height:18.75pt" o:ole="">
            <v:imagedata r:id="rId70" o:title=""/>
          </v:shape>
          <o:OLEObject Type="Embed" ProgID="Equation.DSMT4" ShapeID="_x0000_i1059" DrawAspect="Content" ObjectID="_1771059776" r:id="rId71"/>
        </w:object>
      </w:r>
      <w:r w:rsidRPr="00830FC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</w:p>
    <w:p w14:paraId="5E3B0B31" w14:textId="77CE8687" w:rsidR="00173D77" w:rsidRDefault="00173D77" w:rsidP="00173D7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الدالة المشتقة للدالة </w:t>
      </w:r>
      <w:r w:rsidRPr="00173D77">
        <w:rPr>
          <w:position w:val="-10"/>
        </w:rPr>
        <w:object w:dxaOrig="260" w:dyaOrig="340" w14:anchorId="7DE70417">
          <v:shape id="_x0000_i1060" type="#_x0000_t75" style="width:12.75pt;height:17.25pt" o:ole="">
            <v:imagedata r:id="rId66" o:title=""/>
          </v:shape>
          <o:OLEObject Type="Embed" ProgID="Equation.DSMT4" ShapeID="_x0000_i1060" DrawAspect="Content" ObjectID="_1771059777" r:id="rId72"/>
        </w:object>
      </w:r>
      <w:r w:rsidR="00830FCA">
        <w:rPr>
          <w:rFonts w:ascii="Amiri" w:eastAsia="Calibri" w:hAnsi="Amiri" w:cs="Amiri" w:hint="cs"/>
          <w:sz w:val="28"/>
          <w:szCs w:val="28"/>
          <w:rtl/>
        </w:rPr>
        <w:t xml:space="preserve"> على </w:t>
      </w:r>
      <w:r w:rsidR="00830FCA" w:rsidRPr="00173D77">
        <w:rPr>
          <w:position w:val="-4"/>
          <w:lang w:bidi="ar-DZ"/>
        </w:rPr>
        <w:object w:dxaOrig="260" w:dyaOrig="260" w14:anchorId="05CBD59C">
          <v:shape id="_x0000_i1061" type="#_x0000_t75" style="width:12.75pt;height:12.75pt" o:ole="">
            <v:imagedata r:id="rId68" o:title=""/>
          </v:shape>
          <o:OLEObject Type="Embed" ProgID="Equation.DSMT4" ShapeID="_x0000_i1061" DrawAspect="Content" ObjectID="_1771059778" r:id="rId73"/>
        </w:object>
      </w:r>
      <w:r w:rsidR="00830FCA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Pr="00173D77">
        <w:rPr>
          <w:rFonts w:ascii="Amiri" w:eastAsia="Calibri" w:hAnsi="Amiri" w:cs="Amiri" w:hint="cs"/>
          <w:sz w:val="28"/>
          <w:szCs w:val="28"/>
          <w:rtl/>
        </w:rPr>
        <w:t>هي:</w:t>
      </w:r>
      <w:r w:rsidRPr="00173D77">
        <w:rPr>
          <w:rFonts w:ascii="Amiri" w:eastAsia="Calibri" w:hAnsi="Amiri" w:cs="Amiri"/>
          <w:sz w:val="28"/>
          <w:szCs w:val="28"/>
          <w:lang w:bidi="ar-DZ"/>
        </w:rPr>
        <w:br/>
      </w:r>
      <w:r w:rsidRPr="00173D77">
        <w:rPr>
          <w:position w:val="-4"/>
          <w:lang w:bidi="ar-DZ"/>
        </w:rPr>
        <w:object w:dxaOrig="180" w:dyaOrig="279" w14:anchorId="7D18502C">
          <v:shape id="_x0000_i1062" type="#_x0000_t75" style="width:9pt;height:14.25pt" o:ole="">
            <v:imagedata r:id="rId74" o:title=""/>
          </v:shape>
          <o:OLEObject Type="Embed" ProgID="Equation.DSMT4" ShapeID="_x0000_i1062" DrawAspect="Content" ObjectID="_1771059779" r:id="rId75"/>
        </w:object>
      </w: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- </w:t>
      </w:r>
      <w:r w:rsidRPr="00173D77">
        <w:rPr>
          <w:position w:val="-10"/>
          <w:lang w:bidi="ar-DZ"/>
        </w:rPr>
        <w:object w:dxaOrig="1740" w:dyaOrig="380" w14:anchorId="2F2675B7">
          <v:shape id="_x0000_i1063" type="#_x0000_t75" style="width:87pt;height:18.75pt" o:ole="">
            <v:imagedata r:id="rId76" o:title=""/>
          </v:shape>
          <o:OLEObject Type="Embed" ProgID="Equation.DSMT4" ShapeID="_x0000_i1063" DrawAspect="Content" ObjectID="_1771059780" r:id="rId77"/>
        </w:object>
      </w: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ب</w:t>
      </w: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- </w:t>
      </w:r>
      <w:r w:rsidRPr="00173D77">
        <w:rPr>
          <w:position w:val="-10"/>
          <w:lang w:bidi="ar-DZ"/>
        </w:rPr>
        <w:object w:dxaOrig="2260" w:dyaOrig="380" w14:anchorId="2C5CC4DF">
          <v:shape id="_x0000_i1064" type="#_x0000_t75" style="width:113.25pt;height:18.75pt" o:ole="">
            <v:imagedata r:id="rId78" o:title=""/>
          </v:shape>
          <o:OLEObject Type="Embed" ProgID="Equation.DSMT4" ShapeID="_x0000_i1064" DrawAspect="Content" ObjectID="_1771059781" r:id="rId79"/>
        </w:object>
      </w: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ج</w:t>
      </w: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- </w:t>
      </w:r>
      <w:r w:rsidRPr="00173D77">
        <w:rPr>
          <w:position w:val="-10"/>
          <w:lang w:bidi="ar-DZ"/>
        </w:rPr>
        <w:object w:dxaOrig="2280" w:dyaOrig="380" w14:anchorId="5588F874">
          <v:shape id="_x0000_i1065" type="#_x0000_t75" style="width:114pt;height:18.75pt" o:ole="">
            <v:imagedata r:id="rId80" o:title=""/>
          </v:shape>
          <o:OLEObject Type="Embed" ProgID="Equation.DSMT4" ShapeID="_x0000_i1065" DrawAspect="Content" ObjectID="_1771059782" r:id="rId81"/>
        </w:object>
      </w:r>
    </w:p>
    <w:p w14:paraId="186F0A37" w14:textId="7925F574" w:rsidR="00173D77" w:rsidRPr="00173D77" w:rsidRDefault="00173D77" w:rsidP="00173D7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اتجاه تغير الدالة </w:t>
      </w:r>
      <w:r w:rsidRPr="00173D77">
        <w:rPr>
          <w:position w:val="-10"/>
        </w:rPr>
        <w:object w:dxaOrig="260" w:dyaOrig="340" w14:anchorId="5BA085CF">
          <v:shape id="_x0000_i1066" type="#_x0000_t75" style="width:12.75pt;height:17.25pt" o:ole="">
            <v:imagedata r:id="rId66" o:title=""/>
          </v:shape>
          <o:OLEObject Type="Embed" ProgID="Equation.DSMT4" ShapeID="_x0000_i1066" DrawAspect="Content" ObjectID="_1771059783" r:id="rId82"/>
        </w:object>
      </w:r>
      <w:r>
        <w:rPr>
          <w:rFonts w:ascii="Amiri" w:eastAsia="Calibri" w:hAnsi="Amiri" w:cs="Amiri" w:hint="cs"/>
          <w:sz w:val="28"/>
          <w:szCs w:val="28"/>
          <w:rtl/>
        </w:rPr>
        <w:t>هو.....</w:t>
      </w:r>
    </w:p>
    <w:p w14:paraId="4F14E5D7" w14:textId="3FCDDDD4" w:rsidR="00173D77" w:rsidRDefault="00173D77" w:rsidP="00173D77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أ- </w:t>
      </w:r>
      <w:r w:rsidRPr="00173D77">
        <w:rPr>
          <w:position w:val="-10"/>
        </w:rPr>
        <w:object w:dxaOrig="260" w:dyaOrig="340" w14:anchorId="7151540D">
          <v:shape id="_x0000_i1067" type="#_x0000_t75" style="width:12.75pt;height:17.25pt" o:ole="">
            <v:imagedata r:id="rId66" o:title=""/>
          </v:shape>
          <o:OLEObject Type="Embed" ProgID="Equation.DSMT4" ShapeID="_x0000_i1067" DrawAspect="Content" ObjectID="_1771059784" r:id="rId8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متزايدة تماما على </w:t>
      </w:r>
      <w:r w:rsidRPr="00173D77">
        <w:rPr>
          <w:position w:val="-4"/>
          <w:lang w:bidi="ar-DZ"/>
        </w:rPr>
        <w:object w:dxaOrig="260" w:dyaOrig="260" w14:anchorId="0949EF3E">
          <v:shape id="_x0000_i1068" type="#_x0000_t75" style="width:12.75pt;height:12.75pt" o:ole="">
            <v:imagedata r:id="rId68" o:title=""/>
          </v:shape>
          <o:OLEObject Type="Embed" ProgID="Equation.DSMT4" ShapeID="_x0000_i1068" DrawAspect="Content" ObjectID="_1771059785" r:id="rId8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ب- </w:t>
      </w:r>
      <w:r w:rsidRPr="00173D77">
        <w:rPr>
          <w:position w:val="-10"/>
        </w:rPr>
        <w:object w:dxaOrig="260" w:dyaOrig="340" w14:anchorId="1435FD82">
          <v:shape id="_x0000_i1069" type="#_x0000_t75" style="width:12.75pt;height:17.25pt" o:ole="">
            <v:imagedata r:id="rId66" o:title=""/>
          </v:shape>
          <o:OLEObject Type="Embed" ProgID="Equation.DSMT4" ShapeID="_x0000_i1069" DrawAspect="Content" ObjectID="_1771059786" r:id="rId8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متناقصة تماما على </w:t>
      </w:r>
      <w:r w:rsidRPr="00173D77">
        <w:rPr>
          <w:position w:val="-4"/>
          <w:lang w:bidi="ar-DZ"/>
        </w:rPr>
        <w:object w:dxaOrig="260" w:dyaOrig="260" w14:anchorId="764B32E6">
          <v:shape id="_x0000_i1070" type="#_x0000_t75" style="width:12.75pt;height:12.75pt" o:ole="">
            <v:imagedata r:id="rId68" o:title=""/>
          </v:shape>
          <o:OLEObject Type="Embed" ProgID="Equation.DSMT4" ShapeID="_x0000_i1070" DrawAspect="Content" ObjectID="_1771059787" r:id="rId8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ج- </w:t>
      </w:r>
      <w:r w:rsidRPr="00173D77">
        <w:rPr>
          <w:position w:val="-10"/>
        </w:rPr>
        <w:object w:dxaOrig="260" w:dyaOrig="340" w14:anchorId="3C1EFE3C">
          <v:shape id="_x0000_i1071" type="#_x0000_t75" style="width:12.75pt;height:17.25pt" o:ole="">
            <v:imagedata r:id="rId66" o:title=""/>
          </v:shape>
          <o:OLEObject Type="Embed" ProgID="Equation.DSMT4" ShapeID="_x0000_i1071" DrawAspect="Content" ObjectID="_1771059788" r:id="rId87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متناقصة على المجالين </w:t>
      </w:r>
      <w:r w:rsidRPr="00173D77">
        <w:rPr>
          <w:rFonts w:ascii="Amiri" w:eastAsia="Calibri" w:hAnsi="Amiri" w:cs="Amiri"/>
          <w:position w:val="-30"/>
          <w:sz w:val="28"/>
          <w:szCs w:val="28"/>
        </w:rPr>
        <w:object w:dxaOrig="1040" w:dyaOrig="740" w14:anchorId="3C6D1DF4">
          <v:shape id="_x0000_i1072" type="#_x0000_t75" style="width:51.75pt;height:36.75pt" o:ole="">
            <v:imagedata r:id="rId88" o:title=""/>
          </v:shape>
          <o:OLEObject Type="Embed" ProgID="Equation.DSMT4" ShapeID="_x0000_i1072" DrawAspect="Content" ObjectID="_1771059789" r:id="rId8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173D77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40" w:dyaOrig="420" w14:anchorId="7D854295">
          <v:shape id="_x0000_i1073" type="#_x0000_t75" style="width:36.75pt;height:21pt" o:ole="">
            <v:imagedata r:id="rId90" o:title=""/>
          </v:shape>
          <o:OLEObject Type="Embed" ProgID="Equation.DSMT4" ShapeID="_x0000_i1073" DrawAspect="Content" ObjectID="_1771059790" r:id="rId9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ومتزايدة على المجال </w:t>
      </w:r>
      <w:r w:rsidR="00283CC5" w:rsidRPr="00283CC5">
        <w:rPr>
          <w:rFonts w:ascii="Amiri" w:eastAsia="Calibri" w:hAnsi="Amiri" w:cs="Amiri"/>
          <w:position w:val="-30"/>
          <w:sz w:val="28"/>
          <w:szCs w:val="28"/>
          <w:lang w:bidi="ar-DZ"/>
        </w:rPr>
        <w:object w:dxaOrig="820" w:dyaOrig="740" w14:anchorId="5564BB08">
          <v:shape id="_x0000_i1074" type="#_x0000_t75" style="width:41.25pt;height:36.75pt" o:ole="">
            <v:imagedata r:id="rId92" o:title=""/>
          </v:shape>
          <o:OLEObject Type="Embed" ProgID="Equation.DSMT4" ShapeID="_x0000_i1074" DrawAspect="Content" ObjectID="_1771059791" r:id="rId93"/>
        </w:object>
      </w:r>
    </w:p>
    <w:p w14:paraId="12F5BEF9" w14:textId="3034C8B7" w:rsidR="00283CC5" w:rsidRDefault="00283CC5" w:rsidP="00283CC5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معادلة المماس عند </w:t>
      </w:r>
      <w:r w:rsidRPr="00283CC5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80" w:dyaOrig="360" w14:anchorId="5B389095">
          <v:shape id="_x0000_i1075" type="#_x0000_t75" style="width:33.75pt;height:18pt" o:ole="">
            <v:imagedata r:id="rId94" o:title=""/>
          </v:shape>
          <o:OLEObject Type="Embed" ProgID="Equation.DSMT4" ShapeID="_x0000_i1075" DrawAspect="Content" ObjectID="_1771059792" r:id="rId9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</w:t>
      </w:r>
    </w:p>
    <w:p w14:paraId="79DECC7D" w14:textId="4AA0B7E8" w:rsidR="00283CC5" w:rsidRDefault="00283CC5" w:rsidP="00283CC5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83CC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120" w:dyaOrig="320" w14:anchorId="51BE9029">
          <v:shape id="_x0000_i1076" type="#_x0000_t75" style="width:56.25pt;height:15.75pt" o:ole="">
            <v:imagedata r:id="rId96" o:title=""/>
          </v:shape>
          <o:OLEObject Type="Embed" ProgID="Equation.DSMT4" ShapeID="_x0000_i1076" DrawAspect="Content" ObjectID="_1771059793" r:id="rId9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ب- </w:t>
      </w:r>
      <w:r w:rsidRPr="00283CC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40" w:dyaOrig="320" w14:anchorId="58958538">
          <v:shape id="_x0000_i1077" type="#_x0000_t75" style="width:36.75pt;height:15.75pt" o:ole="">
            <v:imagedata r:id="rId98" o:title=""/>
          </v:shape>
          <o:OLEObject Type="Embed" ProgID="Equation.DSMT4" ShapeID="_x0000_i1077" DrawAspect="Content" ObjectID="_1771059794" r:id="rId9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ج- </w:t>
      </w:r>
      <w:r w:rsidRPr="00283CC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100" w:dyaOrig="320" w14:anchorId="57A37164">
          <v:shape id="_x0000_i1078" type="#_x0000_t75" style="width:54.75pt;height:15.75pt" o:ole="">
            <v:imagedata r:id="rId100" o:title=""/>
          </v:shape>
          <o:OLEObject Type="Embed" ProgID="Equation.DSMT4" ShapeID="_x0000_i1078" DrawAspect="Content" ObjectID="_1771059795" r:id="rId101"/>
        </w:object>
      </w:r>
    </w:p>
    <w:p w14:paraId="56FF7635" w14:textId="27933F56" w:rsidR="00283CC5" w:rsidRDefault="00830FCA" w:rsidP="00830FCA">
      <w:pPr>
        <w:pStyle w:val="Paragraphedeliste"/>
        <w:numPr>
          <w:ilvl w:val="0"/>
          <w:numId w:val="29"/>
        </w:numPr>
        <w:bidi/>
        <w:spacing w:after="0" w:line="240" w:lineRule="auto"/>
        <w:ind w:left="401" w:hanging="283"/>
        <w:rPr>
          <w:rFonts w:ascii="Amiri" w:eastAsia="Calibri" w:hAnsi="Amiri" w:cs="Amiri"/>
          <w:sz w:val="28"/>
          <w:szCs w:val="28"/>
          <w:lang w:bidi="ar-DZ"/>
        </w:rPr>
      </w:pPr>
      <w:r w:rsidRPr="00830FC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260" w14:anchorId="4D64C073">
          <v:shape id="_x0000_i1079" type="#_x0000_t75" style="width:12pt;height:12.75pt" o:ole="">
            <v:imagedata r:id="rId102" o:title=""/>
          </v:shape>
          <o:OLEObject Type="Embed" ProgID="Equation.DSMT4" ShapeID="_x0000_i1079" DrawAspect="Content" ObjectID="_1771059796" r:id="rId10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دالة معرفة على </w:t>
      </w:r>
      <w:r w:rsidRPr="00830FCA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980" w:dyaOrig="400" w14:anchorId="5B86E9BB">
          <v:shape id="_x0000_i1080" type="#_x0000_t75" style="width:48.75pt;height:20.25pt" o:ole="">
            <v:imagedata r:id="rId104" o:title=""/>
          </v:shape>
          <o:OLEObject Type="Embed" ProgID="Equation.DSMT4" ShapeID="_x0000_i1080" DrawAspect="Content" ObjectID="_1771059797" r:id="rId10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بالعبارة: </w:t>
      </w:r>
      <w:r w:rsidRPr="00830FCA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440" w:dyaOrig="680" w14:anchorId="6FEB0A58">
          <v:shape id="_x0000_i1081" type="#_x0000_t75" style="width:1in;height:33.75pt" o:ole="">
            <v:imagedata r:id="rId106" o:title=""/>
          </v:shape>
          <o:OLEObject Type="Embed" ProgID="Equation.DSMT4" ShapeID="_x0000_i1081" DrawAspect="Content" ObjectID="_1771059798" r:id="rId107"/>
        </w:object>
      </w:r>
    </w:p>
    <w:p w14:paraId="0D3B46F4" w14:textId="0869F36A" w:rsidR="00830FCA" w:rsidRDefault="00830FCA" w:rsidP="00830FCA">
      <w:pPr>
        <w:pStyle w:val="Paragraphedeliste"/>
        <w:numPr>
          <w:ilvl w:val="0"/>
          <w:numId w:val="30"/>
        </w:numPr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 w:rsidRPr="00173D77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الدالة المشتقة للدالة </w:t>
      </w:r>
      <w:r w:rsidRPr="00830FC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260" w14:anchorId="372B0244">
          <v:shape id="_x0000_i1082" type="#_x0000_t75" style="width:12pt;height:12.75pt" o:ole="">
            <v:imagedata r:id="rId102" o:title=""/>
          </v:shape>
          <o:OLEObject Type="Embed" ProgID="Equation.DSMT4" ShapeID="_x0000_i1082" DrawAspect="Content" ObjectID="_1771059799" r:id="rId10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على مجالي تعريفها </w:t>
      </w:r>
      <w:r w:rsidRPr="00173D77">
        <w:rPr>
          <w:rFonts w:ascii="Amiri" w:eastAsia="Calibri" w:hAnsi="Amiri" w:cs="Amiri" w:hint="cs"/>
          <w:sz w:val="28"/>
          <w:szCs w:val="28"/>
          <w:rtl/>
        </w:rPr>
        <w:t>هي:</w:t>
      </w:r>
      <w:r>
        <w:rPr>
          <w:rFonts w:ascii="Amiri" w:eastAsia="Calibri" w:hAnsi="Amiri" w:cs="Amiri"/>
          <w:sz w:val="28"/>
          <w:szCs w:val="28"/>
          <w:rtl/>
        </w:rPr>
        <w:br/>
      </w:r>
      <w:r>
        <w:rPr>
          <w:rFonts w:ascii="Amiri" w:eastAsia="Calibri" w:hAnsi="Amiri" w:cs="Amiri" w:hint="cs"/>
          <w:sz w:val="28"/>
          <w:szCs w:val="28"/>
          <w:rtl/>
        </w:rPr>
        <w:t xml:space="preserve">أ- </w:t>
      </w:r>
      <w:r w:rsidRPr="00830FCA">
        <w:rPr>
          <w:rFonts w:ascii="Amiri" w:eastAsia="Calibri" w:hAnsi="Amiri" w:cs="Amiri"/>
          <w:position w:val="-38"/>
          <w:sz w:val="28"/>
          <w:szCs w:val="28"/>
        </w:rPr>
        <w:object w:dxaOrig="1719" w:dyaOrig="800" w14:anchorId="76C11DBF">
          <v:shape id="_x0000_i1083" type="#_x0000_t75" style="width:86.25pt;height:39.75pt" o:ole="">
            <v:imagedata r:id="rId109" o:title=""/>
          </v:shape>
          <o:OLEObject Type="Embed" ProgID="Equation.DSMT4" ShapeID="_x0000_i1083" DrawAspect="Content" ObjectID="_1771059800" r:id="rId11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ب-</w:t>
      </w:r>
      <w:r w:rsidRPr="00830FCA">
        <w:rPr>
          <w:rFonts w:ascii="Amiri" w:eastAsia="Calibri" w:hAnsi="Amiri" w:cs="Amiri"/>
          <w:position w:val="-38"/>
          <w:sz w:val="28"/>
          <w:szCs w:val="28"/>
        </w:rPr>
        <w:object w:dxaOrig="1719" w:dyaOrig="800" w14:anchorId="3B5F66AD">
          <v:shape id="_x0000_i1084" type="#_x0000_t75" style="width:86.25pt;height:39.75pt" o:ole="">
            <v:imagedata r:id="rId111" o:title=""/>
          </v:shape>
          <o:OLEObject Type="Embed" ProgID="Equation.DSMT4" ShapeID="_x0000_i1084" DrawAspect="Content" ObjectID="_1771059801" r:id="rId112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               ج- </w:t>
      </w:r>
      <w:r w:rsidRPr="00830FCA">
        <w:rPr>
          <w:rFonts w:ascii="Amiri" w:eastAsia="Calibri" w:hAnsi="Amiri" w:cs="Amiri"/>
          <w:position w:val="-38"/>
          <w:sz w:val="28"/>
          <w:szCs w:val="28"/>
        </w:rPr>
        <w:object w:dxaOrig="1719" w:dyaOrig="800" w14:anchorId="47780082">
          <v:shape id="_x0000_i1085" type="#_x0000_t75" style="width:86.25pt;height:39.75pt" o:ole="">
            <v:imagedata r:id="rId113" o:title=""/>
          </v:shape>
          <o:OLEObject Type="Embed" ProgID="Equation.DSMT4" ShapeID="_x0000_i1085" DrawAspect="Content" ObjectID="_1771059802" r:id="rId114"/>
        </w:object>
      </w:r>
    </w:p>
    <w:p w14:paraId="52CDE6C7" w14:textId="06ED6403" w:rsidR="00830FCA" w:rsidRDefault="00830FCA" w:rsidP="00830FCA">
      <w:pPr>
        <w:pStyle w:val="Paragraphedeliste"/>
        <w:numPr>
          <w:ilvl w:val="0"/>
          <w:numId w:val="30"/>
        </w:numPr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اتجاه تغير الدالة </w:t>
      </w:r>
      <w:r w:rsidRPr="00830FC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260" w14:anchorId="153DA262">
          <v:shape id="_x0000_i1086" type="#_x0000_t75" style="width:12pt;height:12.75pt" o:ole="">
            <v:imagedata r:id="rId102" o:title=""/>
          </v:shape>
          <o:OLEObject Type="Embed" ProgID="Equation.DSMT4" ShapeID="_x0000_i1086" DrawAspect="Content" ObjectID="_1771059803" r:id="rId11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..........</w:t>
      </w:r>
    </w:p>
    <w:p w14:paraId="31B95EDE" w14:textId="37EFE84D" w:rsidR="00830FCA" w:rsidRPr="00830FCA" w:rsidRDefault="00830FCA" w:rsidP="00830FCA">
      <w:pPr>
        <w:pStyle w:val="Paragraphedeliste"/>
        <w:numPr>
          <w:ilvl w:val="0"/>
          <w:numId w:val="31"/>
        </w:numPr>
        <w:bidi/>
        <w:spacing w:after="0" w:line="240" w:lineRule="auto"/>
        <w:ind w:left="827"/>
        <w:rPr>
          <w:rFonts w:ascii="Amiri" w:eastAsia="Calibri" w:hAnsi="Amiri" w:cs="Amiri"/>
          <w:sz w:val="28"/>
          <w:szCs w:val="28"/>
          <w:rtl/>
          <w:lang w:bidi="ar-DZ"/>
        </w:rPr>
      </w:pPr>
      <w:r w:rsidRPr="00830FC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260" w14:anchorId="33E5411D">
          <v:shape id="_x0000_i1087" type="#_x0000_t75" style="width:12pt;height:12.75pt" o:ole="">
            <v:imagedata r:id="rId102" o:title=""/>
          </v:shape>
          <o:OLEObject Type="Embed" ProgID="Equation.DSMT4" ShapeID="_x0000_i1087" DrawAspect="Content" ObjectID="_1771059804" r:id="rId11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متزايدة تماما على مجالي تعريفها      ب- </w:t>
      </w:r>
      <w:r w:rsidRPr="00830FC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260" w14:anchorId="6C1638CC">
          <v:shape id="_x0000_i1088" type="#_x0000_t75" style="width:12pt;height:12.75pt" o:ole="">
            <v:imagedata r:id="rId102" o:title=""/>
          </v:shape>
          <o:OLEObject Type="Embed" ProgID="Equation.DSMT4" ShapeID="_x0000_i1088" DrawAspect="Content" ObjectID="_1771059805" r:id="rId11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متناقصة تماما على مجالي تعريفها   ج- </w:t>
      </w:r>
      <w:r w:rsidRPr="00830FC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260" w14:anchorId="39FF47D0">
          <v:shape id="_x0000_i1089" type="#_x0000_t75" style="width:12pt;height:12.75pt" o:ole="">
            <v:imagedata r:id="rId102" o:title=""/>
          </v:shape>
          <o:OLEObject Type="Embed" ProgID="Equation.DSMT4" ShapeID="_x0000_i1089" DrawAspect="Content" ObjectID="_1771059806" r:id="rId11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ثابتة على مجالي تعريفها</w:t>
      </w:r>
    </w:p>
    <w:p w14:paraId="6CBE088B" w14:textId="61731A2B" w:rsidR="002553DD" w:rsidRDefault="00316370" w:rsidP="00316370">
      <w:pPr>
        <w:pStyle w:val="Paragraphedeliste"/>
        <w:numPr>
          <w:ilvl w:val="0"/>
          <w:numId w:val="30"/>
        </w:numPr>
        <w:bidi/>
        <w:spacing w:after="0" w:line="240" w:lineRule="auto"/>
        <w:ind w:left="401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معادلة المماس عند </w:t>
      </w:r>
      <w:r w:rsidRPr="00283CC5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80" w:dyaOrig="360" w14:anchorId="0B373EDB">
          <v:shape id="_x0000_i1090" type="#_x0000_t75" style="width:33.75pt;height:18pt" o:ole="">
            <v:imagedata r:id="rId94" o:title=""/>
          </v:shape>
          <o:OLEObject Type="Embed" ProgID="Equation.DSMT4" ShapeID="_x0000_i1090" DrawAspect="Content" ObjectID="_1771059807" r:id="rId11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</w:t>
      </w:r>
    </w:p>
    <w:p w14:paraId="349469DB" w14:textId="3880DE3B" w:rsidR="00316370" w:rsidRPr="00316370" w:rsidRDefault="00316370" w:rsidP="00316370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16370">
        <w:rPr>
          <w:rFonts w:ascii="Amiri" w:eastAsia="Calibri" w:hAnsi="Amiri" w:cs="Amiri"/>
          <w:position w:val="-26"/>
          <w:sz w:val="28"/>
          <w:szCs w:val="28"/>
        </w:rPr>
        <w:object w:dxaOrig="820" w:dyaOrig="680" w14:anchorId="51CA8D2D">
          <v:shape id="_x0000_i1091" type="#_x0000_t75" style="width:41.25pt;height:33.75pt" o:ole="">
            <v:imagedata r:id="rId120" o:title=""/>
          </v:shape>
          <o:OLEObject Type="Embed" ProgID="Equation.DSMT4" ShapeID="_x0000_i1091" DrawAspect="Content" ObjectID="_1771059808" r:id="rId12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</w: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      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ب- </w:t>
      </w:r>
      <w:r w:rsidRPr="00316370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140" w:dyaOrig="680" w14:anchorId="0C637C8A">
          <v:shape id="_x0000_i1092" type="#_x0000_t75" style="width:57pt;height:33.75pt" o:ole="">
            <v:imagedata r:id="rId122" o:title=""/>
          </v:shape>
          <o:OLEObject Type="Embed" ProgID="Equation.DSMT4" ShapeID="_x0000_i1092" DrawAspect="Content" ObjectID="_1771059809" r:id="rId12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</w: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  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ج- </w:t>
      </w:r>
      <w:r w:rsidRPr="00316370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240" w:dyaOrig="680" w14:anchorId="1D6A3F59">
          <v:shape id="_x0000_i1093" type="#_x0000_t75" style="width:62.25pt;height:33.75pt" o:ole="">
            <v:imagedata r:id="rId124" o:title=""/>
          </v:shape>
          <o:OLEObject Type="Embed" ProgID="Equation.DSMT4" ShapeID="_x0000_i1093" DrawAspect="Content" ObjectID="_1771059810" r:id="rId125"/>
        </w:object>
      </w:r>
    </w:p>
    <w:p w14:paraId="515ABE7F" w14:textId="77777777" w:rsidR="002553DD" w:rsidRPr="003629F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14AEDAC" w14:textId="77777777" w:rsidR="002553DD" w:rsidRPr="003629F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28CA9AA" w14:textId="77777777" w:rsidR="002553DD" w:rsidRPr="003629F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955B1DA" w14:textId="77777777" w:rsidR="002553DD" w:rsidRPr="003629F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794E2E4" w14:textId="77777777" w:rsidR="002553DD" w:rsidRPr="003629F2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6D1AD9B" w14:textId="77777777" w:rsidR="002553DD" w:rsidRPr="003629F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733DC405" w14:textId="32DE4D64" w:rsidR="002553DD" w:rsidRPr="003629F2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2395E915" w14:textId="180CB9A8" w:rsidR="001B3AFA" w:rsidRPr="003629F2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انتهى الموضوع</w:t>
      </w:r>
      <w:r w:rsidR="00316370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: مع تمنيات أستاذة المادة لكم بالتوفيق</w:t>
      </w:r>
    </w:p>
    <w:p w14:paraId="4B1738A9" w14:textId="6B0EA59F" w:rsidR="000E6A3C" w:rsidRPr="003629F2" w:rsidRDefault="00FB413A" w:rsidP="00316370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629F2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0A502978" wp14:editId="40539FC2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05C29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3629F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3629F2" w:rsidSect="00F01A54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6A2B"/>
    <w:multiLevelType w:val="hybridMultilevel"/>
    <w:tmpl w:val="91DAE3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C6634EB"/>
    <w:multiLevelType w:val="hybridMultilevel"/>
    <w:tmpl w:val="6EFE9FE0"/>
    <w:lvl w:ilvl="0" w:tplc="6D3AEA42">
      <w:start w:val="1"/>
      <w:numFmt w:val="arabicAlpha"/>
      <w:lvlText w:val="%1-"/>
      <w:lvlJc w:val="lef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6" w15:restartNumberingAfterBreak="0">
    <w:nsid w:val="1D7B401F"/>
    <w:multiLevelType w:val="hybridMultilevel"/>
    <w:tmpl w:val="67C8F188"/>
    <w:lvl w:ilvl="0" w:tplc="7F0A2AD4">
      <w:start w:val="5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B32C01"/>
    <w:multiLevelType w:val="hybridMultilevel"/>
    <w:tmpl w:val="FCF25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61C41"/>
    <w:multiLevelType w:val="hybridMultilevel"/>
    <w:tmpl w:val="0DB65E90"/>
    <w:lvl w:ilvl="0" w:tplc="0D3649AC">
      <w:start w:val="1"/>
      <w:numFmt w:val="decimal"/>
      <w:lvlText w:val="%1."/>
      <w:lvlJc w:val="left"/>
      <w:pPr>
        <w:ind w:left="76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81" w:hanging="360"/>
      </w:pPr>
    </w:lvl>
    <w:lvl w:ilvl="2" w:tplc="040C001B" w:tentative="1">
      <w:start w:val="1"/>
      <w:numFmt w:val="lowerRoman"/>
      <w:lvlText w:val="%3."/>
      <w:lvlJc w:val="right"/>
      <w:pPr>
        <w:ind w:left="2201" w:hanging="180"/>
      </w:pPr>
    </w:lvl>
    <w:lvl w:ilvl="3" w:tplc="040C000F" w:tentative="1">
      <w:start w:val="1"/>
      <w:numFmt w:val="decimal"/>
      <w:lvlText w:val="%4."/>
      <w:lvlJc w:val="left"/>
      <w:pPr>
        <w:ind w:left="2921" w:hanging="360"/>
      </w:pPr>
    </w:lvl>
    <w:lvl w:ilvl="4" w:tplc="040C0019" w:tentative="1">
      <w:start w:val="1"/>
      <w:numFmt w:val="lowerLetter"/>
      <w:lvlText w:val="%5."/>
      <w:lvlJc w:val="left"/>
      <w:pPr>
        <w:ind w:left="3641" w:hanging="360"/>
      </w:pPr>
    </w:lvl>
    <w:lvl w:ilvl="5" w:tplc="040C001B" w:tentative="1">
      <w:start w:val="1"/>
      <w:numFmt w:val="lowerRoman"/>
      <w:lvlText w:val="%6."/>
      <w:lvlJc w:val="right"/>
      <w:pPr>
        <w:ind w:left="4361" w:hanging="180"/>
      </w:pPr>
    </w:lvl>
    <w:lvl w:ilvl="6" w:tplc="040C000F" w:tentative="1">
      <w:start w:val="1"/>
      <w:numFmt w:val="decimal"/>
      <w:lvlText w:val="%7."/>
      <w:lvlJc w:val="left"/>
      <w:pPr>
        <w:ind w:left="5081" w:hanging="360"/>
      </w:pPr>
    </w:lvl>
    <w:lvl w:ilvl="7" w:tplc="040C0019" w:tentative="1">
      <w:start w:val="1"/>
      <w:numFmt w:val="lowerLetter"/>
      <w:lvlText w:val="%8."/>
      <w:lvlJc w:val="left"/>
      <w:pPr>
        <w:ind w:left="5801" w:hanging="360"/>
      </w:pPr>
    </w:lvl>
    <w:lvl w:ilvl="8" w:tplc="040C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2DB36C17"/>
    <w:multiLevelType w:val="hybridMultilevel"/>
    <w:tmpl w:val="20024264"/>
    <w:lvl w:ilvl="0" w:tplc="268AFBF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3BDF2B9C"/>
    <w:multiLevelType w:val="hybridMultilevel"/>
    <w:tmpl w:val="92E85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F5638"/>
    <w:multiLevelType w:val="hybridMultilevel"/>
    <w:tmpl w:val="7C6E1290"/>
    <w:lvl w:ilvl="0" w:tplc="01440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D10EA"/>
    <w:multiLevelType w:val="hybridMultilevel"/>
    <w:tmpl w:val="DF987D7E"/>
    <w:lvl w:ilvl="0" w:tplc="FA8C9154">
      <w:start w:val="1"/>
      <w:numFmt w:val="arabicAlpha"/>
      <w:lvlText w:val="%1-"/>
      <w:lvlJc w:val="left"/>
      <w:pPr>
        <w:ind w:left="112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29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72B68"/>
    <w:multiLevelType w:val="hybridMultilevel"/>
    <w:tmpl w:val="85F82322"/>
    <w:lvl w:ilvl="0" w:tplc="28A497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835613962">
    <w:abstractNumId w:val="25"/>
  </w:num>
  <w:num w:numId="2" w16cid:durableId="900795744">
    <w:abstractNumId w:val="20"/>
  </w:num>
  <w:num w:numId="3" w16cid:durableId="1792283601">
    <w:abstractNumId w:val="15"/>
  </w:num>
  <w:num w:numId="4" w16cid:durableId="475803969">
    <w:abstractNumId w:val="0"/>
  </w:num>
  <w:num w:numId="5" w16cid:durableId="1567296446">
    <w:abstractNumId w:val="21"/>
  </w:num>
  <w:num w:numId="6" w16cid:durableId="1264387261">
    <w:abstractNumId w:val="8"/>
  </w:num>
  <w:num w:numId="7" w16cid:durableId="380835014">
    <w:abstractNumId w:val="3"/>
  </w:num>
  <w:num w:numId="8" w16cid:durableId="1179781004">
    <w:abstractNumId w:val="9"/>
  </w:num>
  <w:num w:numId="9" w16cid:durableId="1554927500">
    <w:abstractNumId w:val="16"/>
  </w:num>
  <w:num w:numId="10" w16cid:durableId="256600479">
    <w:abstractNumId w:val="14"/>
  </w:num>
  <w:num w:numId="11" w16cid:durableId="906037445">
    <w:abstractNumId w:val="11"/>
  </w:num>
  <w:num w:numId="12" w16cid:durableId="431241964">
    <w:abstractNumId w:val="24"/>
  </w:num>
  <w:num w:numId="13" w16cid:durableId="834027099">
    <w:abstractNumId w:val="27"/>
  </w:num>
  <w:num w:numId="14" w16cid:durableId="667096787">
    <w:abstractNumId w:val="17"/>
  </w:num>
  <w:num w:numId="15" w16cid:durableId="133527615">
    <w:abstractNumId w:val="29"/>
  </w:num>
  <w:num w:numId="16" w16cid:durableId="322196408">
    <w:abstractNumId w:val="30"/>
  </w:num>
  <w:num w:numId="17" w16cid:durableId="1908028931">
    <w:abstractNumId w:val="18"/>
  </w:num>
  <w:num w:numId="18" w16cid:durableId="379280486">
    <w:abstractNumId w:val="31"/>
  </w:num>
  <w:num w:numId="19" w16cid:durableId="1372682624">
    <w:abstractNumId w:val="23"/>
  </w:num>
  <w:num w:numId="20" w16cid:durableId="870462184">
    <w:abstractNumId w:val="13"/>
  </w:num>
  <w:num w:numId="21" w16cid:durableId="877740735">
    <w:abstractNumId w:val="33"/>
  </w:num>
  <w:num w:numId="22" w16cid:durableId="967664483">
    <w:abstractNumId w:val="26"/>
  </w:num>
  <w:num w:numId="23" w16cid:durableId="1855223755">
    <w:abstractNumId w:val="4"/>
  </w:num>
  <w:num w:numId="24" w16cid:durableId="1693263707">
    <w:abstractNumId w:val="1"/>
  </w:num>
  <w:num w:numId="25" w16cid:durableId="184902412">
    <w:abstractNumId w:val="7"/>
  </w:num>
  <w:num w:numId="26" w16cid:durableId="1690568161">
    <w:abstractNumId w:val="19"/>
  </w:num>
  <w:num w:numId="27" w16cid:durableId="82801484">
    <w:abstractNumId w:val="32"/>
  </w:num>
  <w:num w:numId="28" w16cid:durableId="1134106115">
    <w:abstractNumId w:val="12"/>
  </w:num>
  <w:num w:numId="29" w16cid:durableId="324749683">
    <w:abstractNumId w:val="2"/>
  </w:num>
  <w:num w:numId="30" w16cid:durableId="867643478">
    <w:abstractNumId w:val="10"/>
  </w:num>
  <w:num w:numId="31" w16cid:durableId="461701798">
    <w:abstractNumId w:val="5"/>
  </w:num>
  <w:num w:numId="32" w16cid:durableId="1672489712">
    <w:abstractNumId w:val="28"/>
  </w:num>
  <w:num w:numId="33" w16cid:durableId="1991669640">
    <w:abstractNumId w:val="22"/>
  </w:num>
  <w:num w:numId="34" w16cid:durableId="1611351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2"/>
    <w:rsid w:val="000A02D4"/>
    <w:rsid w:val="000E6A3C"/>
    <w:rsid w:val="00173D77"/>
    <w:rsid w:val="00190432"/>
    <w:rsid w:val="001B3AFA"/>
    <w:rsid w:val="002553DD"/>
    <w:rsid w:val="00261B6B"/>
    <w:rsid w:val="00283CC5"/>
    <w:rsid w:val="002E01AE"/>
    <w:rsid w:val="00316370"/>
    <w:rsid w:val="00341675"/>
    <w:rsid w:val="003629F2"/>
    <w:rsid w:val="003F7B0E"/>
    <w:rsid w:val="00524B82"/>
    <w:rsid w:val="00551806"/>
    <w:rsid w:val="00606011"/>
    <w:rsid w:val="006A2604"/>
    <w:rsid w:val="006D7628"/>
    <w:rsid w:val="00700117"/>
    <w:rsid w:val="00725CD1"/>
    <w:rsid w:val="00737178"/>
    <w:rsid w:val="007A7356"/>
    <w:rsid w:val="00830FCA"/>
    <w:rsid w:val="008A1E42"/>
    <w:rsid w:val="009160ED"/>
    <w:rsid w:val="009B1980"/>
    <w:rsid w:val="009F4F73"/>
    <w:rsid w:val="00AC19AF"/>
    <w:rsid w:val="00AF2CF1"/>
    <w:rsid w:val="00B66206"/>
    <w:rsid w:val="00B87D34"/>
    <w:rsid w:val="00BB2EC9"/>
    <w:rsid w:val="00BE362A"/>
    <w:rsid w:val="00C00C4C"/>
    <w:rsid w:val="00C24FD6"/>
    <w:rsid w:val="00C317FA"/>
    <w:rsid w:val="00DD1053"/>
    <w:rsid w:val="00EE022F"/>
    <w:rsid w:val="00F01574"/>
    <w:rsid w:val="00F01A54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0F95"/>
  <w15:docId w15:val="{814C1F55-8174-439A-8F1A-36753ECD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060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5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4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6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2.bin"/><Relationship Id="rId124" Type="http://schemas.openxmlformats.org/officeDocument/2006/relationships/image" Target="media/image5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1.wmf"/><Relationship Id="rId111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image" Target="media/image46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5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5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5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8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111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10</cp:revision>
  <dcterms:created xsi:type="dcterms:W3CDTF">2024-02-28T20:23:00Z</dcterms:created>
  <dcterms:modified xsi:type="dcterms:W3CDTF">2024-03-04T11:14:00Z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