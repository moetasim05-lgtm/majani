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5FDD6" w14:textId="77777777" w:rsidR="003066D8" w:rsidRDefault="003066D8" w:rsidP="003066D8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3066D8">
        <w:rPr>
          <w:rFonts w:ascii="Amiri" w:hAnsi="Amiri" w:cs="Amir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7B926345" wp14:editId="58490078">
            <wp:simplePos x="0" y="0"/>
            <wp:positionH relativeFrom="column">
              <wp:posOffset>3143250</wp:posOffset>
            </wp:positionH>
            <wp:positionV relativeFrom="paragraph">
              <wp:posOffset>309880</wp:posOffset>
            </wp:positionV>
            <wp:extent cx="561340" cy="447675"/>
            <wp:effectExtent l="0" t="0" r="0" b="952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0ED" w:rsidRPr="003066D8">
        <w:rPr>
          <w:rFonts w:ascii="Amiri" w:hAnsi="Amiri" w:cs="Amiri"/>
          <w:b/>
          <w:bCs/>
          <w:sz w:val="28"/>
          <w:szCs w:val="28"/>
          <w:rtl/>
          <w:lang w:bidi="ar-DZ"/>
        </w:rPr>
        <w:t>الجمهورية الجزائرية الديمقراطية ال</w:t>
      </w:r>
      <w:r w:rsidR="00307C81" w:rsidRPr="003066D8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شعبية </w:t>
      </w:r>
    </w:p>
    <w:p w14:paraId="1F28FB21" w14:textId="42F74A30" w:rsidR="00307C81" w:rsidRPr="003066D8" w:rsidRDefault="008A1E42" w:rsidP="003066D8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3066D8">
        <w:rPr>
          <w:rFonts w:ascii="Amiri" w:hAnsi="Amiri" w:cs="Amiri"/>
          <w:b/>
          <w:bCs/>
          <w:sz w:val="28"/>
          <w:szCs w:val="28"/>
          <w:rtl/>
          <w:lang w:bidi="ar-DZ"/>
        </w:rPr>
        <w:t>مديرية التربية لولاية</w:t>
      </w:r>
      <w:r w:rsidR="00307C81" w:rsidRPr="003066D8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البيض</w:t>
      </w:r>
      <w:r w:rsidRPr="003066D8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307C81" w:rsidRPr="003066D8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        ثانوية حميتو الحاج علي الشلالة     </w:t>
      </w:r>
    </w:p>
    <w:p w14:paraId="10EE37F3" w14:textId="592EBCE0" w:rsidR="009160ED" w:rsidRPr="003066D8" w:rsidRDefault="003066D8" w:rsidP="003066D8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="Amiri" w:hAnsi="Amiri" w:cs="Amiri"/>
          <w:b/>
          <w:bCs/>
          <w:sz w:val="28"/>
          <w:szCs w:val="28"/>
          <w:rtl/>
          <w:lang w:bidi="ar-DZ"/>
        </w:rPr>
      </w:pP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</w:t>
      </w:r>
      <w:r w:rsidR="00307C81" w:rsidRPr="003066D8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المستــــــــوى: </w:t>
      </w:r>
      <w:r w:rsidR="00B561F9">
        <w:rPr>
          <w:rFonts w:ascii="Amiri" w:hAnsi="Amiri" w:cs="Amiri" w:hint="cs"/>
          <w:b/>
          <w:bCs/>
          <w:sz w:val="28"/>
          <w:szCs w:val="28"/>
          <w:rtl/>
          <w:lang w:bidi="ar-DZ"/>
        </w:rPr>
        <w:t>2 ع ت</w:t>
      </w:r>
      <w:r w:rsidR="00307C81" w:rsidRPr="003066D8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         </w:t>
      </w:r>
      <w:r w:rsidR="00523F88" w:rsidRPr="003066D8">
        <w:rPr>
          <w:rFonts w:ascii="Amiri" w:hAnsi="Amiri" w:cs="Amiri" w:hint="cs"/>
          <w:b/>
          <w:bCs/>
          <w:sz w:val="28"/>
          <w:szCs w:val="28"/>
          <w:rtl/>
          <w:lang w:bidi="ar-DZ"/>
        </w:rPr>
        <w:t>الت</w:t>
      </w:r>
      <w:r w:rsidR="00862ED8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ـــــ</w:t>
      </w:r>
      <w:r w:rsidR="00523F88" w:rsidRPr="003066D8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اريخ: </w:t>
      </w:r>
      <w:r w:rsidR="00862ED8">
        <w:rPr>
          <w:rFonts w:ascii="Amiri" w:hAnsi="Amiri" w:cs="Amiri"/>
          <w:b/>
          <w:bCs/>
          <w:sz w:val="28"/>
          <w:szCs w:val="28"/>
          <w:lang w:bidi="ar-DZ"/>
        </w:rPr>
        <w:t>29</w:t>
      </w:r>
      <w:r w:rsidR="00523F88" w:rsidRPr="003066D8">
        <w:rPr>
          <w:rFonts w:ascii="Amiri" w:hAnsi="Amiri" w:cs="Amiri" w:hint="cs"/>
          <w:b/>
          <w:bCs/>
          <w:sz w:val="28"/>
          <w:szCs w:val="28"/>
          <w:rtl/>
          <w:lang w:bidi="ar-DZ"/>
        </w:rPr>
        <w:t>/</w:t>
      </w:r>
      <w:r w:rsidR="00307C81" w:rsidRPr="003066D8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>04/2025</w:t>
      </w:r>
    </w:p>
    <w:p w14:paraId="1DE5323C" w14:textId="0E167645" w:rsidR="00307C81" w:rsidRPr="003066D8" w:rsidRDefault="003066D8" w:rsidP="00307C81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>فرض الفصل الثالث</w:t>
      </w:r>
      <w:r w:rsidR="00307C81" w:rsidRPr="003066D8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في مادة الرياضيات </w:t>
      </w:r>
    </w:p>
    <w:p w14:paraId="7CC4E0D0" w14:textId="77777777" w:rsidR="001B3AFA" w:rsidRPr="003066D8" w:rsidRDefault="001B3AFA" w:rsidP="001B3AFA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6C2BC111" w14:textId="687B3B21" w:rsidR="00263762" w:rsidRDefault="007B5FA4" w:rsidP="00263762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</w:pPr>
      <w:r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التمرين الأول</w:t>
      </w:r>
    </w:p>
    <w:p w14:paraId="0C9A8412" w14:textId="77777777" w:rsidR="00862ED8" w:rsidRDefault="00862ED8" w:rsidP="00862ED8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1E4EFA98" w14:textId="56F05768" w:rsidR="00263762" w:rsidRPr="002E0BD0" w:rsidRDefault="007B5FA4" w:rsidP="00263762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</w:pPr>
      <w:r w:rsidRPr="002E0BD0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اجب بصح أو خطأ مع التبرير</w:t>
      </w:r>
    </w:p>
    <w:p w14:paraId="30523D50" w14:textId="77777777" w:rsidR="00862ED8" w:rsidRPr="00263762" w:rsidRDefault="00862ED8" w:rsidP="00862ED8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50623386" w14:textId="4164374F" w:rsidR="007B5FA4" w:rsidRDefault="00854FF1" w:rsidP="007B5FA4">
      <w:pPr>
        <w:pStyle w:val="Paragraphedeliste"/>
        <w:numPr>
          <w:ilvl w:val="0"/>
          <w:numId w:val="27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>إذا</w:t>
      </w:r>
      <w:r w:rsidR="00AF0CC6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كان </w:t>
      </w:r>
      <w:r w:rsidR="00AF0CC6" w:rsidRPr="00AF0CC6">
        <w:rPr>
          <w:rFonts w:ascii="Amiri" w:eastAsia="Calibri" w:hAnsi="Amiri" w:cs="Amiri"/>
          <w:position w:val="-24"/>
          <w:sz w:val="28"/>
          <w:szCs w:val="28"/>
          <w:lang w:bidi="ar-DZ"/>
        </w:rPr>
        <w:object w:dxaOrig="1100" w:dyaOrig="620" w14:anchorId="1967F3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5pt;height:30.75pt" o:ole="">
            <v:imagedata r:id="rId7" o:title=""/>
          </v:shape>
          <o:OLEObject Type="Embed" ProgID="Equation.DSMT4" ShapeID="_x0000_i1025" DrawAspect="Content" ObjectID="_1807115214" r:id="rId8"/>
        </w:object>
      </w:r>
      <w:r w:rsidR="00AF0CC6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فإن نسبة التحاكي </w:t>
      </w:r>
      <w:r w:rsidR="00AF0CC6" w:rsidRPr="00AF0CC6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200" w:dyaOrig="279" w14:anchorId="26A105D6">
          <v:shape id="_x0000_i1026" type="#_x0000_t75" style="width:9.75pt;height:14.25pt" o:ole="">
            <v:imagedata r:id="rId9" o:title=""/>
          </v:shape>
          <o:OLEObject Type="Embed" ProgID="Equation.DSMT4" ShapeID="_x0000_i1026" DrawAspect="Content" ObjectID="_1807115215" r:id="rId10"/>
        </w:object>
      </w:r>
      <w:r w:rsidR="00AF0CC6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الذي مركزه </w:t>
      </w:r>
      <w:r w:rsidR="00AF0CC6" w:rsidRPr="00AF0CC6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00" w:dyaOrig="260" w14:anchorId="59E3E617">
          <v:shape id="_x0000_i1027" type="#_x0000_t75" style="width:9.75pt;height:12.75pt" o:ole="">
            <v:imagedata r:id="rId11" o:title=""/>
          </v:shape>
          <o:OLEObject Type="Embed" ProgID="Equation.DSMT4" ShapeID="_x0000_i1027" DrawAspect="Content" ObjectID="_1807115216" r:id="rId12"/>
        </w:object>
      </w:r>
      <w:r w:rsidR="00AF0CC6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ويحول النقطة </w:t>
      </w:r>
      <w:r w:rsidR="00AF0CC6" w:rsidRPr="00AF0CC6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40" w:dyaOrig="260" w14:anchorId="197C7C5C">
          <v:shape id="_x0000_i1028" type="#_x0000_t75" style="width:12pt;height:12.75pt" o:ole="">
            <v:imagedata r:id="rId13" o:title=""/>
          </v:shape>
          <o:OLEObject Type="Embed" ProgID="Equation.DSMT4" ShapeID="_x0000_i1028" DrawAspect="Content" ObjectID="_1807115217" r:id="rId14"/>
        </w:object>
      </w:r>
      <w:r w:rsidR="00AF0CC6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الى النقطة </w:t>
      </w:r>
      <w:r w:rsidR="00AF0CC6" w:rsidRPr="00AF0CC6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60" w:dyaOrig="260" w14:anchorId="2CFC4B85">
          <v:shape id="_x0000_i1029" type="#_x0000_t75" style="width:12.75pt;height:12.75pt" o:ole="">
            <v:imagedata r:id="rId15" o:title=""/>
          </v:shape>
          <o:OLEObject Type="Embed" ProgID="Equation.DSMT4" ShapeID="_x0000_i1029" DrawAspect="Content" ObjectID="_1807115218" r:id="rId16"/>
        </w:object>
      </w:r>
      <w:r w:rsidR="00AF0CC6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هي: </w:t>
      </w:r>
      <w:r w:rsidR="00AF0CC6" w:rsidRPr="00AF0CC6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560" w:dyaOrig="279" w14:anchorId="35696662">
          <v:shape id="_x0000_i1030" type="#_x0000_t75" style="width:27.75pt;height:14.25pt" o:ole="">
            <v:imagedata r:id="rId17" o:title=""/>
          </v:shape>
          <o:OLEObject Type="Embed" ProgID="Equation.DSMT4" ShapeID="_x0000_i1030" DrawAspect="Content" ObjectID="_1807115219" r:id="rId18"/>
        </w:object>
      </w:r>
    </w:p>
    <w:p w14:paraId="7F0A4223" w14:textId="7B30170B" w:rsidR="007B5FA4" w:rsidRPr="00AF0CC6" w:rsidRDefault="00854FF1" w:rsidP="007B5FA4">
      <w:pPr>
        <w:pStyle w:val="Paragraphedeliste"/>
        <w:numPr>
          <w:ilvl w:val="0"/>
          <w:numId w:val="27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</w:pPr>
      <w:r w:rsidRPr="00AF0CC6">
        <w:rPr>
          <w:rFonts w:ascii="Amiri" w:eastAsia="Calibri" w:hAnsi="Amiri" w:cs="Amiri" w:hint="cs"/>
          <w:sz w:val="28"/>
          <w:szCs w:val="28"/>
          <w:rtl/>
          <w:lang w:bidi="ar-DZ"/>
        </w:rPr>
        <w:t>إذا</w:t>
      </w:r>
      <w:r w:rsidR="00AF0CC6" w:rsidRPr="00AF0CC6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كان </w:t>
      </w:r>
      <w:r w:rsidR="00AF0CC6" w:rsidRPr="00AF0CC6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1100" w:dyaOrig="340" w14:anchorId="3AE27685">
          <v:shape id="_x0000_i1031" type="#_x0000_t75" style="width:54.75pt;height:17.25pt" o:ole="">
            <v:imagedata r:id="rId19" o:title=""/>
          </v:shape>
          <o:OLEObject Type="Embed" ProgID="Equation.DSMT4" ShapeID="_x0000_i1031" DrawAspect="Content" ObjectID="_1807115220" r:id="rId20"/>
        </w:object>
      </w:r>
      <w:r w:rsidR="00AF0CC6" w:rsidRPr="00AF0CC6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فان صورة النقطة </w:t>
      </w:r>
      <w:r w:rsidR="00AF0CC6" w:rsidRPr="00AF0CC6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40" w:dyaOrig="260" w14:anchorId="7200ADC5">
          <v:shape id="_x0000_i1032" type="#_x0000_t75" style="width:12pt;height:12.75pt" o:ole="">
            <v:imagedata r:id="rId21" o:title=""/>
          </v:shape>
          <o:OLEObject Type="Embed" ProgID="Equation.DSMT4" ShapeID="_x0000_i1032" DrawAspect="Content" ObjectID="_1807115221" r:id="rId22"/>
        </w:object>
      </w:r>
      <w:r w:rsidR="00AF0CC6" w:rsidRPr="00AF0CC6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بالتحاكي </w:t>
      </w:r>
      <w:r w:rsidR="00AF0CC6" w:rsidRPr="00AF0CC6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200" w:dyaOrig="279" w14:anchorId="6D2BA7B2">
          <v:shape id="_x0000_i1033" type="#_x0000_t75" style="width:9.75pt;height:14.25pt" o:ole="">
            <v:imagedata r:id="rId9" o:title=""/>
          </v:shape>
          <o:OLEObject Type="Embed" ProgID="Equation.DSMT4" ShapeID="_x0000_i1033" DrawAspect="Content" ObjectID="_1807115222" r:id="rId23"/>
        </w:object>
      </w:r>
      <w:r w:rsidR="00AF0CC6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الذي مركزه </w:t>
      </w:r>
      <w:r w:rsidR="00AF0CC6" w:rsidRPr="00AF0CC6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240" w:dyaOrig="279" w14:anchorId="1BE53B27">
          <v:shape id="_x0000_i1034" type="#_x0000_t75" style="width:12pt;height:14.25pt" o:ole="">
            <v:imagedata r:id="rId24" o:title=""/>
          </v:shape>
          <o:OLEObject Type="Embed" ProgID="Equation.DSMT4" ShapeID="_x0000_i1034" DrawAspect="Content" ObjectID="_1807115223" r:id="rId25"/>
        </w:object>
      </w:r>
      <w:r w:rsidR="00AF0CC6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ونسبته 3 هي </w:t>
      </w:r>
      <w:r w:rsidR="00AF0CC6" w:rsidRPr="00AF0CC6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40" w:dyaOrig="260" w14:anchorId="5DE532EA">
          <v:shape id="_x0000_i1035" type="#_x0000_t75" style="width:12pt;height:12.75pt" o:ole="">
            <v:imagedata r:id="rId13" o:title=""/>
          </v:shape>
          <o:OLEObject Type="Embed" ProgID="Equation.DSMT4" ShapeID="_x0000_i1035" DrawAspect="Content" ObjectID="_1807115224" r:id="rId26"/>
        </w:object>
      </w:r>
    </w:p>
    <w:p w14:paraId="314E0433" w14:textId="68A1DFAC" w:rsidR="00AF0CC6" w:rsidRDefault="00854FF1" w:rsidP="00AF0CC6">
      <w:pPr>
        <w:pStyle w:val="Paragraphedeliste"/>
        <w:numPr>
          <w:ilvl w:val="0"/>
          <w:numId w:val="27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854FF1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560" w:dyaOrig="279" w14:anchorId="051B51DD">
          <v:shape id="_x0000_i1086" type="#_x0000_t75" style="width:27.75pt;height:14.25pt" o:ole="">
            <v:imagedata r:id="rId27" o:title=""/>
          </v:shape>
          <o:OLEObject Type="Embed" ProgID="Equation.DSMT4" ShapeID="_x0000_i1086" DrawAspect="Content" ObjectID="_1807115225" r:id="rId28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</w:t>
      </w:r>
      <w:r w:rsidRPr="00854FF1">
        <w:rPr>
          <w:rFonts w:ascii="Amiri" w:eastAsia="Calibri" w:hAnsi="Amiri" w:cs="Amiri" w:hint="cs"/>
          <w:sz w:val="28"/>
          <w:szCs w:val="28"/>
          <w:rtl/>
          <w:lang w:bidi="ar-DZ"/>
        </w:rPr>
        <w:t>مثلث متقايس الاضلاع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طول ضلعه </w:t>
      </w:r>
      <w:r w:rsidRPr="00854FF1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460" w:dyaOrig="279" w14:anchorId="213CF1E2">
          <v:shape id="_x0000_i1083" type="#_x0000_t75" style="width:23.25pt;height:14.25pt" o:ole="">
            <v:imagedata r:id="rId29" o:title=""/>
          </v:shape>
          <o:OLEObject Type="Embed" ProgID="Equation.DSMT4" ShapeID="_x0000_i1083" DrawAspect="Content" ObjectID="_1807115226" r:id="rId30"/>
        </w:object>
      </w:r>
      <w:r>
        <w:rPr>
          <w:rFonts w:ascii="Amiri" w:eastAsia="Calibri" w:hAnsi="Amiri" w:cs="Amiri"/>
          <w:sz w:val="28"/>
          <w:szCs w:val="28"/>
          <w:lang w:bidi="ar-DZ"/>
        </w:rPr>
        <w:t xml:space="preserve"> 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، مساحة المثلث </w:t>
      </w:r>
      <w:r w:rsidRPr="00854FF1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820" w:dyaOrig="279" w14:anchorId="56C67CB6">
          <v:shape id="_x0000_i1089" type="#_x0000_t75" style="width:41.25pt;height:14.25pt" o:ole="">
            <v:imagedata r:id="rId31" o:title=""/>
          </v:shape>
          <o:OLEObject Type="Embed" ProgID="Equation.DSMT4" ShapeID="_x0000_i1089" DrawAspect="Content" ObjectID="_1807115227" r:id="rId32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صورة المثلث </w:t>
      </w:r>
      <w:r w:rsidRPr="00854FF1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560" w:dyaOrig="279" w14:anchorId="7D81A682">
          <v:shape id="_x0000_i1090" type="#_x0000_t75" style="width:27.75pt;height:14.25pt" o:ole="">
            <v:imagedata r:id="rId27" o:title=""/>
          </v:shape>
          <o:OLEObject Type="Embed" ProgID="Equation.DSMT4" ShapeID="_x0000_i1090" DrawAspect="Content" ObjectID="_1807115228" r:id="rId33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بتحاك الذي نسبته </w:t>
      </w:r>
      <w:r w:rsidRPr="00854FF1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540" w:dyaOrig="279" w14:anchorId="57960C13">
          <v:shape id="_x0000_i1093" type="#_x0000_t75" style="width:27pt;height:14.25pt" o:ole="">
            <v:imagedata r:id="rId34" o:title=""/>
          </v:shape>
          <o:OLEObject Type="Embed" ProgID="Equation.DSMT4" ShapeID="_x0000_i1093" DrawAspect="Content" ObjectID="_1807115229" r:id="rId35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</w:t>
      </w:r>
      <w:r w:rsidR="0008557E">
        <w:rPr>
          <w:rFonts w:ascii="Amiri" w:eastAsia="Calibri" w:hAnsi="Amiri" w:cs="Amiri" w:hint="cs"/>
          <w:sz w:val="28"/>
          <w:szCs w:val="28"/>
          <w:rtl/>
          <w:lang w:bidi="ar-DZ"/>
        </w:rPr>
        <w:t>هي: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</w:t>
      </w:r>
      <w:r w:rsidRPr="00854FF1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680" w:dyaOrig="320" w14:anchorId="468F87A9">
          <v:shape id="_x0000_i1096" type="#_x0000_t75" style="width:33.75pt;height:15.75pt" o:ole="">
            <v:imagedata r:id="rId36" o:title=""/>
          </v:shape>
          <o:OLEObject Type="Embed" ProgID="Equation.DSMT4" ShapeID="_x0000_i1096" DrawAspect="Content" ObjectID="_1807115230" r:id="rId37"/>
        </w:object>
      </w:r>
    </w:p>
    <w:p w14:paraId="55301D53" w14:textId="70197C06" w:rsidR="007B5FA4" w:rsidRPr="00263762" w:rsidRDefault="00263762" w:rsidP="00263762">
      <w:pPr>
        <w:pStyle w:val="Paragraphedeliste"/>
        <w:numPr>
          <w:ilvl w:val="0"/>
          <w:numId w:val="27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  <w:r w:rsidRPr="00263762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420" w:dyaOrig="400" w14:anchorId="38F89027">
          <v:shape id="_x0000_i1122" type="#_x0000_t75" style="width:21pt;height:20.25pt" o:ole="">
            <v:imagedata r:id="rId38" o:title=""/>
          </v:shape>
          <o:OLEObject Type="Embed" ProgID="Equation.DSMT4" ShapeID="_x0000_i1122" DrawAspect="Content" ObjectID="_1807115231" r:id="rId39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مستقيم معادلته: </w:t>
      </w:r>
      <w:r w:rsidRPr="00263762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1160" w:dyaOrig="320" w14:anchorId="6CD6018F">
          <v:shape id="_x0000_i1123" type="#_x0000_t75" style="width:57.75pt;height:15.75pt" o:ole="">
            <v:imagedata r:id="rId40" o:title=""/>
          </v:shape>
          <o:OLEObject Type="Embed" ProgID="Equation.DSMT4" ShapeID="_x0000_i1123" DrawAspect="Content" ObjectID="_1807115232" r:id="rId41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إذا معادلة المستقيم </w:t>
      </w:r>
      <w:r w:rsidRPr="00263762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480" w:dyaOrig="400" w14:anchorId="1256A11C">
          <v:shape id="_x0000_i1124" type="#_x0000_t75" style="width:24pt;height:20.25pt" o:ole="">
            <v:imagedata r:id="rId42" o:title=""/>
          </v:shape>
          <o:OLEObject Type="Embed" ProgID="Equation.DSMT4" ShapeID="_x0000_i1124" DrawAspect="Content" ObjectID="_1807115233" r:id="rId43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صورة المستقيم </w:t>
      </w:r>
      <w:r w:rsidRPr="00263762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420" w:dyaOrig="400" w14:anchorId="63D4BAAB">
          <v:shape id="_x0000_i1125" type="#_x0000_t75" style="width:21pt;height:20.25pt" o:ole="">
            <v:imagedata r:id="rId38" o:title=""/>
          </v:shape>
          <o:OLEObject Type="Embed" ProgID="Equation.DSMT4" ShapeID="_x0000_i1125" DrawAspect="Content" ObjectID="_1807115234" r:id="rId44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بالتحاكي </w:t>
      </w:r>
      <w:r w:rsidRPr="00263762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740" w:dyaOrig="320" w14:anchorId="327E050C">
          <v:shape id="_x0000_i1126" type="#_x0000_t75" style="width:36.75pt;height:15.75pt" o:ole="">
            <v:imagedata r:id="rId45" o:title=""/>
          </v:shape>
          <o:OLEObject Type="Embed" ProgID="Equation.DSMT4" ShapeID="_x0000_i1126" DrawAspect="Content" ObjectID="_1807115235" r:id="rId46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هي: </w:t>
      </w:r>
      <w:r w:rsidRPr="00263762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1120" w:dyaOrig="320" w14:anchorId="58F86EC2">
          <v:shape id="_x0000_i1129" type="#_x0000_t75" style="width:56.25pt;height:15.75pt" o:ole="">
            <v:imagedata r:id="rId47" o:title=""/>
          </v:shape>
          <o:OLEObject Type="Embed" ProgID="Equation.DSMT4" ShapeID="_x0000_i1129" DrawAspect="Content" ObjectID="_1807115236" r:id="rId48"/>
        </w:object>
      </w:r>
    </w:p>
    <w:p w14:paraId="79FEB965" w14:textId="6C12FE02" w:rsidR="00C81A15" w:rsidRDefault="001B3AFA" w:rsidP="007B5FA4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</w:pPr>
      <w:r w:rsidRPr="003066D8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</w:t>
      </w:r>
      <w:r w:rsidR="00263762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ثاني</w:t>
      </w:r>
      <w:r w:rsidRPr="003066D8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:</w:t>
      </w:r>
    </w:p>
    <w:p w14:paraId="0803ADF2" w14:textId="77777777" w:rsidR="00B24F8B" w:rsidRDefault="00B24F8B" w:rsidP="00B24F8B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403773F8" w14:textId="6CFF0D37" w:rsidR="00BF7D51" w:rsidRDefault="00BF7D51" w:rsidP="00BF7D51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  <w:r w:rsidRPr="00BF7D51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في المستوي </w:t>
      </w:r>
      <w:r w:rsidR="00895832" w:rsidRPr="00BF7D51">
        <w:rPr>
          <w:rFonts w:ascii="Amiri" w:eastAsia="Calibri" w:hAnsi="Amiri" w:cs="Amiri" w:hint="cs"/>
          <w:sz w:val="28"/>
          <w:szCs w:val="28"/>
          <w:rtl/>
          <w:lang w:bidi="ar-DZ"/>
        </w:rPr>
        <w:t>الموجه،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</w:t>
      </w:r>
      <w:r w:rsidR="00895832" w:rsidRPr="00895832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720" w:dyaOrig="279" w14:anchorId="649A8B9A">
          <v:shape id="_x0000_i1036" type="#_x0000_t75" style="width:36pt;height:14.25pt" o:ole="">
            <v:imagedata r:id="rId49" o:title=""/>
          </v:shape>
          <o:OLEObject Type="Embed" ProgID="Equation.DSMT4" ShapeID="_x0000_i1036" DrawAspect="Content" ObjectID="_1807115237" r:id="rId50"/>
        </w:object>
      </w:r>
      <w:r w:rsidR="00895832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مربع و </w:t>
      </w:r>
      <w:r w:rsidR="00895832" w:rsidRPr="00895832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560" w:dyaOrig="279" w14:anchorId="7CF35EBB">
          <v:shape id="_x0000_i1037" type="#_x0000_t75" style="width:27.75pt;height:14.25pt" o:ole="">
            <v:imagedata r:id="rId51" o:title=""/>
          </v:shape>
          <o:OLEObject Type="Embed" ProgID="Equation.DSMT4" ShapeID="_x0000_i1037" DrawAspect="Content" ObjectID="_1807115238" r:id="rId52"/>
        </w:object>
      </w:r>
      <w:r w:rsidR="00895832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مثلث متساوي الساقين، </w:t>
      </w:r>
      <w:r w:rsidR="00895832" w:rsidRPr="00895832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420" w:dyaOrig="400" w14:anchorId="20DCFF13">
          <v:shape id="_x0000_i1038" type="#_x0000_t75" style="width:21pt;height:20.25pt" o:ole="">
            <v:imagedata r:id="rId53" o:title=""/>
          </v:shape>
          <o:OLEObject Type="Embed" ProgID="Equation.DSMT4" ShapeID="_x0000_i1038" DrawAspect="Content" ObjectID="_1807115239" r:id="rId54"/>
        </w:object>
      </w:r>
      <w:r w:rsidR="00895832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الدائرة التي مركزها </w:t>
      </w:r>
      <w:r w:rsidR="00895832" w:rsidRPr="00895832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60" w:dyaOrig="260" w14:anchorId="51E2922E">
          <v:shape id="_x0000_i1039" type="#_x0000_t75" style="width:12.75pt;height:12.75pt" o:ole="">
            <v:imagedata r:id="rId55" o:title=""/>
          </v:shape>
          <o:OLEObject Type="Embed" ProgID="Equation.DSMT4" ShapeID="_x0000_i1039" DrawAspect="Content" ObjectID="_1807115240" r:id="rId56"/>
        </w:object>
      </w:r>
      <w:r w:rsidR="00895832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ونصف قطرها </w:t>
      </w:r>
      <w:r w:rsidR="00895832" w:rsidRPr="00895832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440" w:dyaOrig="279" w14:anchorId="50DB3079">
          <v:shape id="_x0000_i1040" type="#_x0000_t75" style="width:21.75pt;height:14.25pt" o:ole="">
            <v:imagedata r:id="rId57" o:title=""/>
          </v:shape>
          <o:OLEObject Type="Embed" ProgID="Equation.DSMT4" ShapeID="_x0000_i1040" DrawAspect="Content" ObjectID="_1807115241" r:id="rId58"/>
        </w:object>
      </w:r>
    </w:p>
    <w:p w14:paraId="6E1E3537" w14:textId="6E359C47" w:rsidR="00895832" w:rsidRDefault="00895832" w:rsidP="00895832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>كماهو موضح في الشكل.</w:t>
      </w:r>
    </w:p>
    <w:p w14:paraId="2D2DA19B" w14:textId="23F7A712" w:rsidR="00B24F8B" w:rsidRDefault="00895832" w:rsidP="00B24F8B">
      <w:pPr>
        <w:pStyle w:val="Paragraphedeliste"/>
        <w:numPr>
          <w:ilvl w:val="0"/>
          <w:numId w:val="25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عين قيسا لكل من </w:t>
      </w:r>
      <w:r w:rsidR="00263762">
        <w:rPr>
          <w:rFonts w:ascii="Amiri" w:eastAsia="Calibri" w:hAnsi="Amiri" w:cs="Amiri" w:hint="cs"/>
          <w:sz w:val="28"/>
          <w:szCs w:val="28"/>
          <w:rtl/>
          <w:lang w:bidi="ar-DZ"/>
        </w:rPr>
        <w:t>الزوايا الموجهة التالية: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</w:t>
      </w:r>
      <w:r w:rsidR="00B24F8B" w:rsidRPr="00D96ADC">
        <w:rPr>
          <w:rFonts w:ascii="Amiri" w:eastAsia="Calibri" w:hAnsi="Amiri" w:cs="Amiri"/>
          <w:position w:val="-18"/>
          <w:sz w:val="28"/>
          <w:szCs w:val="28"/>
          <w:lang w:bidi="ar-DZ"/>
        </w:rPr>
        <w:object w:dxaOrig="999" w:dyaOrig="480" w14:anchorId="334DD198">
          <v:shape id="_x0000_i1170" type="#_x0000_t75" style="width:50.25pt;height:24pt" o:ole="">
            <v:imagedata r:id="rId59" o:title=""/>
          </v:shape>
          <o:OLEObject Type="Embed" ProgID="Equation.DSMT4" ShapeID="_x0000_i1170" DrawAspect="Content" ObjectID="_1807115242" r:id="rId60"/>
        </w:object>
      </w:r>
      <w:r w:rsidR="00D96ADC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</w:t>
      </w:r>
      <w:r w:rsidR="00263762">
        <w:rPr>
          <w:rFonts w:ascii="Amiri" w:eastAsia="Calibri" w:hAnsi="Amiri" w:cs="Amiri" w:hint="cs"/>
          <w:sz w:val="28"/>
          <w:szCs w:val="28"/>
          <w:rtl/>
          <w:lang w:bidi="ar-DZ"/>
        </w:rPr>
        <w:t>،</w:t>
      </w:r>
      <w:r w:rsidR="00D96ADC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</w:t>
      </w:r>
      <w:r w:rsidR="00D96ADC" w:rsidRPr="00D96ADC">
        <w:rPr>
          <w:rFonts w:ascii="Amiri" w:eastAsia="Calibri" w:hAnsi="Amiri" w:cs="Amiri"/>
          <w:position w:val="-18"/>
          <w:sz w:val="28"/>
          <w:szCs w:val="28"/>
          <w:lang w:bidi="ar-DZ"/>
        </w:rPr>
        <w:object w:dxaOrig="960" w:dyaOrig="480" w14:anchorId="578F4AA3">
          <v:shape id="_x0000_i1042" type="#_x0000_t75" style="width:48pt;height:24pt" o:ole="">
            <v:imagedata r:id="rId61" o:title=""/>
          </v:shape>
          <o:OLEObject Type="Embed" ProgID="Equation.DSMT4" ShapeID="_x0000_i1042" DrawAspect="Content" ObjectID="_1807115243" r:id="rId62"/>
        </w:object>
      </w:r>
      <w:r w:rsidR="00263762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، </w:t>
      </w:r>
      <w:r w:rsidR="00263762" w:rsidRPr="00D96ADC">
        <w:rPr>
          <w:rFonts w:ascii="Amiri" w:eastAsia="Calibri" w:hAnsi="Amiri" w:cs="Amiri"/>
          <w:position w:val="-18"/>
          <w:sz w:val="28"/>
          <w:szCs w:val="28"/>
          <w:lang w:bidi="ar-DZ"/>
        </w:rPr>
        <w:object w:dxaOrig="1020" w:dyaOrig="480" w14:anchorId="1720DBEF">
          <v:shape id="_x0000_i1159" type="#_x0000_t75" style="width:51pt;height:24pt" o:ole="">
            <v:imagedata r:id="rId63" o:title=""/>
          </v:shape>
          <o:OLEObject Type="Embed" ProgID="Equation.DSMT4" ShapeID="_x0000_i1159" DrawAspect="Content" ObjectID="_1807115244" r:id="rId64"/>
        </w:object>
      </w:r>
      <w:r w:rsidR="00263762">
        <w:rPr>
          <w:rFonts w:ascii="Amiri" w:eastAsia="Calibri" w:hAnsi="Amiri" w:cs="Amiri"/>
          <w:sz w:val="28"/>
          <w:szCs w:val="28"/>
          <w:lang w:bidi="ar-DZ"/>
        </w:rPr>
        <w:t xml:space="preserve"> </w:t>
      </w:r>
      <w:r w:rsidR="00263762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، </w:t>
      </w:r>
      <w:r w:rsidR="00B24F8B" w:rsidRPr="00D96ADC">
        <w:rPr>
          <w:rFonts w:ascii="Amiri" w:eastAsia="Calibri" w:hAnsi="Amiri" w:cs="Amiri"/>
          <w:position w:val="-18"/>
          <w:sz w:val="28"/>
          <w:szCs w:val="28"/>
          <w:lang w:bidi="ar-DZ"/>
        </w:rPr>
        <w:object w:dxaOrig="1020" w:dyaOrig="480" w14:anchorId="7EED5653">
          <v:shape id="_x0000_i1162" type="#_x0000_t75" style="width:51pt;height:24pt" o:ole="">
            <v:imagedata r:id="rId65" o:title=""/>
          </v:shape>
          <o:OLEObject Type="Embed" ProgID="Equation.DSMT4" ShapeID="_x0000_i1162" DrawAspect="Content" ObjectID="_1807115245" r:id="rId66"/>
        </w:object>
      </w:r>
      <w:r w:rsidR="00B24F8B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،</w:t>
      </w:r>
      <w:r w:rsidR="00B24F8B" w:rsidRPr="00D96ADC">
        <w:rPr>
          <w:rFonts w:ascii="Amiri" w:eastAsia="Calibri" w:hAnsi="Amiri" w:cs="Amiri"/>
          <w:position w:val="-18"/>
          <w:sz w:val="28"/>
          <w:szCs w:val="28"/>
          <w:lang w:bidi="ar-DZ"/>
        </w:rPr>
        <w:object w:dxaOrig="960" w:dyaOrig="480" w14:anchorId="357B3612">
          <v:shape id="_x0000_i1168" type="#_x0000_t75" style="width:48pt;height:24pt" o:ole="">
            <v:imagedata r:id="rId67" o:title=""/>
          </v:shape>
          <o:OLEObject Type="Embed" ProgID="Equation.DSMT4" ShapeID="_x0000_i1168" DrawAspect="Content" ObjectID="_1807115246" r:id="rId68"/>
        </w:object>
      </w:r>
    </w:p>
    <w:p w14:paraId="7F6A2372" w14:textId="6DC4ACFF" w:rsidR="00D96ADC" w:rsidRPr="00B24F8B" w:rsidRDefault="00C81A15" w:rsidP="00B24F8B">
      <w:pPr>
        <w:pStyle w:val="Paragraphedeliste"/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hint="cs"/>
          <w:noProof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820501" wp14:editId="1A7D3747">
                <wp:simplePos x="0" y="0"/>
                <wp:positionH relativeFrom="column">
                  <wp:posOffset>171450</wp:posOffset>
                </wp:positionH>
                <wp:positionV relativeFrom="paragraph">
                  <wp:posOffset>87630</wp:posOffset>
                </wp:positionV>
                <wp:extent cx="2781300" cy="2971800"/>
                <wp:effectExtent l="0" t="0" r="19050" b="19050"/>
                <wp:wrapNone/>
                <wp:docPr id="19688831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971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92B4C" w14:textId="7EDB03F5" w:rsidR="00895832" w:rsidRDefault="00EB275F" w:rsidP="0089583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33B987" wp14:editId="7E3783E6">
                                  <wp:extent cx="2573020" cy="2495550"/>
                                  <wp:effectExtent l="0" t="0" r="0" b="0"/>
                                  <wp:docPr id="25753142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7531421" name=""/>
                                          <pic:cNvPicPr/>
                                        </pic:nvPicPr>
                                        <pic:blipFill>
                                          <a:blip r:embed="rId6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3020" cy="2495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20501" id="Rectangle 1" o:spid="_x0000_s1026" style="position:absolute;left:0;text-align:left;margin-left:13.5pt;margin-top:6.9pt;width:219pt;height:23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" fillcolor="white [3201]" strokecolor="white [3212]" strokeweight="2pt">
                <v:textbox>
                  <w:txbxContent>
                    <w:p w14:paraId="42292B4C" w14:textId="7EDB03F5" w:rsidR="00895832" w:rsidRDefault="00EB275F" w:rsidP="0089583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333B987" wp14:editId="7E3783E6">
                            <wp:extent cx="2573020" cy="2495550"/>
                            <wp:effectExtent l="0" t="0" r="0" b="0"/>
                            <wp:docPr id="25753142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7531421" name=""/>
                                    <pic:cNvPicPr/>
                                  </pic:nvPicPr>
                                  <pic:blipFill>
                                    <a:blip r:embed="rId6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3020" cy="2495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081562FA" w14:textId="39486352" w:rsidR="002553DD" w:rsidRDefault="004A4A86" w:rsidP="004A4A86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أ- بين أن: </w:t>
      </w:r>
      <w:r w:rsidRPr="004A4A86">
        <w:rPr>
          <w:rFonts w:ascii="Amiri" w:eastAsia="Calibri" w:hAnsi="Amiri" w:cs="Amiri"/>
          <w:position w:val="-18"/>
          <w:sz w:val="28"/>
          <w:szCs w:val="28"/>
          <w:lang w:bidi="ar-DZ"/>
        </w:rPr>
        <w:object w:dxaOrig="2580" w:dyaOrig="480" w14:anchorId="4BB222D5">
          <v:shape id="_x0000_i1047" type="#_x0000_t75" style="width:129pt;height:24pt" o:ole="">
            <v:imagedata r:id="rId70" o:title=""/>
          </v:shape>
          <o:OLEObject Type="Embed" ProgID="Equation.DSMT4" ShapeID="_x0000_i1047" DrawAspect="Content" ObjectID="_1807115247" r:id="rId71"/>
        </w:object>
      </w:r>
      <w:r>
        <w:rPr>
          <w:rFonts w:ascii="Amiri" w:eastAsia="Calibri" w:hAnsi="Amiri" w:cs="Amiri"/>
          <w:sz w:val="28"/>
          <w:szCs w:val="28"/>
          <w:rtl/>
          <w:lang w:bidi="ar-DZ"/>
        </w:rPr>
        <w:br/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>ب- ماذا تستنتج؟</w:t>
      </w:r>
    </w:p>
    <w:p w14:paraId="67E160DC" w14:textId="3E33E7F6" w:rsidR="001B3AFA" w:rsidRPr="00892C0E" w:rsidRDefault="004A4A86" w:rsidP="00892C0E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  <w:r w:rsidRPr="004A4A86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أ- حل في المجال </w:t>
      </w:r>
      <w:r w:rsidRPr="004A4A86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720" w:dyaOrig="400" w14:anchorId="5F3994D9">
          <v:shape id="_x0000_i1048" type="#_x0000_t75" style="width:36pt;height:20.25pt" o:ole="">
            <v:imagedata r:id="rId72" o:title=""/>
          </v:shape>
          <o:OLEObject Type="Embed" ProgID="Equation.DSMT4" ShapeID="_x0000_i1048" DrawAspect="Content" ObjectID="_1807115248" r:id="rId73"/>
        </w:object>
      </w:r>
      <w:r w:rsidRPr="004A4A86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المعادلتين:</w:t>
      </w:r>
      <w:r w:rsidRPr="004A4A86">
        <w:rPr>
          <w:rFonts w:ascii="Amiri" w:eastAsia="Calibri" w:hAnsi="Amiri" w:cs="Amiri"/>
          <w:sz w:val="28"/>
          <w:szCs w:val="28"/>
          <w:lang w:bidi="ar-DZ"/>
        </w:rPr>
        <w:br/>
      </w:r>
      <w:r w:rsidRPr="004A4A86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</w:t>
      </w:r>
      <w:r w:rsidRPr="004A4A86">
        <w:rPr>
          <w:rFonts w:ascii="Amiri" w:eastAsia="Calibri" w:hAnsi="Amiri" w:cs="Amiri"/>
          <w:position w:val="-28"/>
          <w:sz w:val="28"/>
          <w:szCs w:val="28"/>
          <w:lang w:bidi="ar-DZ"/>
        </w:rPr>
        <w:object w:dxaOrig="1120" w:dyaOrig="660" w14:anchorId="01AAF917">
          <v:shape id="_x0000_i1049" type="#_x0000_t75" style="width:56.25pt;height:33pt" o:ole="">
            <v:imagedata r:id="rId74" o:title=""/>
          </v:shape>
          <o:OLEObject Type="Embed" ProgID="Equation.DSMT4" ShapeID="_x0000_i1049" DrawAspect="Content" ObjectID="_1807115249" r:id="rId75"/>
        </w:object>
      </w:r>
      <w:r w:rsidRPr="004A4A86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،   </w:t>
      </w:r>
      <w:r w:rsidRPr="004A4A86">
        <w:rPr>
          <w:rFonts w:ascii="Amiri" w:eastAsia="Calibri" w:hAnsi="Amiri" w:cs="Amiri"/>
          <w:position w:val="-24"/>
          <w:sz w:val="28"/>
          <w:szCs w:val="28"/>
          <w:lang w:bidi="ar-DZ"/>
        </w:rPr>
        <w:object w:dxaOrig="1020" w:dyaOrig="620" w14:anchorId="0D3EB8A9">
          <v:shape id="_x0000_i1050" type="#_x0000_t75" style="width:51pt;height:30.75pt" o:ole="">
            <v:imagedata r:id="rId76" o:title=""/>
          </v:shape>
          <o:OLEObject Type="Embed" ProgID="Equation.DSMT4" ShapeID="_x0000_i1050" DrawAspect="Content" ObjectID="_1807115250" r:id="rId77"/>
        </w:object>
      </w:r>
      <w:r w:rsidRPr="004A4A86">
        <w:rPr>
          <w:rFonts w:ascii="Amiri" w:eastAsia="Calibri" w:hAnsi="Amiri" w:cs="Amiri"/>
          <w:sz w:val="28"/>
          <w:szCs w:val="28"/>
          <w:rtl/>
          <w:lang w:bidi="ar-DZ"/>
        </w:rPr>
        <w:br/>
      </w:r>
      <w:r w:rsidRPr="004A4A86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ب- استنتج حلول المتراجحتين </w:t>
      </w:r>
      <w:r w:rsidRPr="004A4A86">
        <w:rPr>
          <w:rFonts w:ascii="Amiri" w:eastAsia="Calibri" w:hAnsi="Amiri" w:cs="Amiri"/>
          <w:sz w:val="28"/>
          <w:szCs w:val="28"/>
          <w:lang w:bidi="ar-DZ"/>
        </w:rPr>
        <w:t xml:space="preserve"> </w:t>
      </w:r>
      <w:r w:rsidRPr="004A4A86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في المجال </w:t>
      </w:r>
      <w:r w:rsidRPr="004A4A86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720" w:dyaOrig="400" w14:anchorId="329C2846">
          <v:shape id="_x0000_i1051" type="#_x0000_t75" style="width:36pt;height:20.25pt" o:ole="">
            <v:imagedata r:id="rId72" o:title=""/>
          </v:shape>
          <o:OLEObject Type="Embed" ProgID="Equation.DSMT4" ShapeID="_x0000_i1051" DrawAspect="Content" ObjectID="_1807115251" r:id="rId78"/>
        </w:object>
      </w:r>
      <w:r w:rsidRPr="004A4A86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: </w:t>
      </w:r>
      <w:r w:rsidRPr="004A4A86">
        <w:rPr>
          <w:rFonts w:ascii="Amiri" w:eastAsia="Calibri" w:hAnsi="Amiri" w:cs="Amiri"/>
          <w:sz w:val="28"/>
          <w:szCs w:val="28"/>
          <w:rtl/>
          <w:lang w:bidi="ar-DZ"/>
        </w:rPr>
        <w:br/>
      </w:r>
      <w:r w:rsidRPr="004A4A86">
        <w:rPr>
          <w:rFonts w:ascii="Amiri" w:eastAsia="Calibri" w:hAnsi="Amiri" w:cs="Amiri"/>
          <w:position w:val="-28"/>
          <w:sz w:val="28"/>
          <w:szCs w:val="28"/>
          <w:lang w:bidi="ar-DZ"/>
        </w:rPr>
        <w:object w:dxaOrig="1120" w:dyaOrig="660" w14:anchorId="128270FE">
          <v:shape id="_x0000_i1052" type="#_x0000_t75" style="width:56.25pt;height:33pt" o:ole="">
            <v:imagedata r:id="rId79" o:title=""/>
          </v:shape>
          <o:OLEObject Type="Embed" ProgID="Equation.DSMT4" ShapeID="_x0000_i1052" DrawAspect="Content" ObjectID="_1807115252" r:id="rId80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</w:t>
      </w:r>
      <w:r w:rsidR="00C81A15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،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</w:t>
      </w:r>
      <w:r w:rsidRPr="004A4A86">
        <w:rPr>
          <w:rFonts w:ascii="Amiri" w:eastAsia="Calibri" w:hAnsi="Amiri" w:cs="Amiri"/>
          <w:position w:val="-24"/>
          <w:sz w:val="28"/>
          <w:szCs w:val="28"/>
          <w:lang w:bidi="ar-DZ"/>
        </w:rPr>
        <w:object w:dxaOrig="1020" w:dyaOrig="620" w14:anchorId="65978CC8">
          <v:shape id="_x0000_i1053" type="#_x0000_t75" style="width:51pt;height:30.75pt" o:ole="">
            <v:imagedata r:id="rId81" o:title=""/>
          </v:shape>
          <o:OLEObject Type="Embed" ProgID="Equation.DSMT4" ShapeID="_x0000_i1053" DrawAspect="Content" ObjectID="_1807115253" r:id="rId82"/>
        </w:object>
      </w:r>
    </w:p>
    <w:p w14:paraId="5F93B1AC" w14:textId="77777777" w:rsidR="00892C0E" w:rsidRDefault="00892C0E" w:rsidP="001B3AFA">
      <w:pPr>
        <w:bidi/>
        <w:spacing w:after="0" w:line="240" w:lineRule="auto"/>
        <w:jc w:val="both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1AC73FD7" w14:textId="01AA5E0F" w:rsidR="00862ED8" w:rsidRDefault="00862ED8" w:rsidP="00862ED8">
      <w:pPr>
        <w:bidi/>
        <w:spacing w:after="0" w:line="240" w:lineRule="auto"/>
        <w:jc w:val="right"/>
        <w:rPr>
          <w:rFonts w:ascii="Amiri" w:eastAsia="Calibri" w:hAnsi="Amiri" w:cs="Amiri"/>
          <w:b/>
          <w:bCs/>
          <w:sz w:val="28"/>
          <w:szCs w:val="28"/>
          <w:u w:val="single"/>
        </w:rPr>
      </w:pPr>
    </w:p>
    <w:p w14:paraId="495D985D" w14:textId="77777777" w:rsidR="00862ED8" w:rsidRDefault="00862ED8" w:rsidP="00862ED8">
      <w:pPr>
        <w:bidi/>
        <w:spacing w:after="0" w:line="240" w:lineRule="auto"/>
        <w:jc w:val="right"/>
        <w:rPr>
          <w:rFonts w:ascii="Amiri" w:eastAsia="Calibri" w:hAnsi="Amiri" w:cs="Amiri"/>
          <w:b/>
          <w:bCs/>
          <w:sz w:val="28"/>
          <w:szCs w:val="28"/>
          <w:u w:val="single"/>
        </w:rPr>
      </w:pPr>
    </w:p>
    <w:p w14:paraId="62AE2185" w14:textId="68E8E31C" w:rsidR="002553DD" w:rsidRPr="00256FCF" w:rsidRDefault="00256FCF" w:rsidP="00862ED8">
      <w:pPr>
        <w:bidi/>
        <w:spacing w:after="0" w:line="240" w:lineRule="auto"/>
        <w:jc w:val="right"/>
        <w:rPr>
          <w:rFonts w:ascii="Amiri" w:eastAsia="Calibri" w:hAnsi="Amiri" w:cs="Amiri"/>
          <w:b/>
          <w:bCs/>
          <w:sz w:val="28"/>
          <w:szCs w:val="28"/>
          <w:u w:val="single"/>
          <w:rtl/>
        </w:rPr>
      </w:pPr>
      <w:r w:rsidRPr="00256FCF">
        <w:rPr>
          <w:rFonts w:ascii="Amiri" w:eastAsia="Calibri" w:hAnsi="Amiri" w:cs="Amiri" w:hint="cs"/>
          <w:b/>
          <w:bCs/>
          <w:sz w:val="28"/>
          <w:szCs w:val="28"/>
          <w:u w:val="single"/>
          <w:rtl/>
        </w:rPr>
        <w:t>مع تمنيات أستاذة المادة لكم بالتوفيق</w:t>
      </w:r>
    </w:p>
    <w:sectPr w:rsidR="002553DD" w:rsidRPr="00256FCF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6369B"/>
    <w:multiLevelType w:val="hybridMultilevel"/>
    <w:tmpl w:val="216EF3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5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8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4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0" w15:restartNumberingAfterBreak="0">
    <w:nsid w:val="657F795F"/>
    <w:multiLevelType w:val="hybridMultilevel"/>
    <w:tmpl w:val="C7B610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4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B0402C"/>
    <w:multiLevelType w:val="hybridMultilevel"/>
    <w:tmpl w:val="3990A916"/>
    <w:lvl w:ilvl="0" w:tplc="57501B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1602567573">
    <w:abstractNumId w:val="18"/>
  </w:num>
  <w:num w:numId="2" w16cid:durableId="747768038">
    <w:abstractNumId w:val="14"/>
  </w:num>
  <w:num w:numId="3" w16cid:durableId="1215199537">
    <w:abstractNumId w:val="10"/>
  </w:num>
  <w:num w:numId="4" w16cid:durableId="1679889374">
    <w:abstractNumId w:val="0"/>
  </w:num>
  <w:num w:numId="5" w16cid:durableId="948394399">
    <w:abstractNumId w:val="15"/>
  </w:num>
  <w:num w:numId="6" w16cid:durableId="185097479">
    <w:abstractNumId w:val="5"/>
  </w:num>
  <w:num w:numId="7" w16cid:durableId="562369780">
    <w:abstractNumId w:val="3"/>
  </w:num>
  <w:num w:numId="8" w16cid:durableId="106656698">
    <w:abstractNumId w:val="6"/>
  </w:num>
  <w:num w:numId="9" w16cid:durableId="1694305683">
    <w:abstractNumId w:val="11"/>
  </w:num>
  <w:num w:numId="10" w16cid:durableId="1190264848">
    <w:abstractNumId w:val="9"/>
  </w:num>
  <w:num w:numId="11" w16cid:durableId="1885095571">
    <w:abstractNumId w:val="7"/>
  </w:num>
  <w:num w:numId="12" w16cid:durableId="340284481">
    <w:abstractNumId w:val="17"/>
  </w:num>
  <w:num w:numId="13" w16cid:durableId="227957912">
    <w:abstractNumId w:val="21"/>
  </w:num>
  <w:num w:numId="14" w16cid:durableId="795951552">
    <w:abstractNumId w:val="12"/>
  </w:num>
  <w:num w:numId="15" w16cid:durableId="990905399">
    <w:abstractNumId w:val="22"/>
  </w:num>
  <w:num w:numId="16" w16cid:durableId="2079011332">
    <w:abstractNumId w:val="23"/>
  </w:num>
  <w:num w:numId="17" w16cid:durableId="776948316">
    <w:abstractNumId w:val="13"/>
  </w:num>
  <w:num w:numId="18" w16cid:durableId="1876430385">
    <w:abstractNumId w:val="24"/>
  </w:num>
  <w:num w:numId="19" w16cid:durableId="1152213110">
    <w:abstractNumId w:val="16"/>
  </w:num>
  <w:num w:numId="20" w16cid:durableId="408573841">
    <w:abstractNumId w:val="8"/>
  </w:num>
  <w:num w:numId="21" w16cid:durableId="533999708">
    <w:abstractNumId w:val="26"/>
  </w:num>
  <w:num w:numId="22" w16cid:durableId="255597304">
    <w:abstractNumId w:val="19"/>
  </w:num>
  <w:num w:numId="23" w16cid:durableId="1221791678">
    <w:abstractNumId w:val="4"/>
  </w:num>
  <w:num w:numId="24" w16cid:durableId="555312302">
    <w:abstractNumId w:val="1"/>
  </w:num>
  <w:num w:numId="25" w16cid:durableId="586353676">
    <w:abstractNumId w:val="20"/>
  </w:num>
  <w:num w:numId="26" w16cid:durableId="536043366">
    <w:abstractNumId w:val="2"/>
  </w:num>
  <w:num w:numId="27" w16cid:durableId="92835000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6D8"/>
    <w:rsid w:val="0008557E"/>
    <w:rsid w:val="000A02D4"/>
    <w:rsid w:val="000E6A3C"/>
    <w:rsid w:val="001119F1"/>
    <w:rsid w:val="00190432"/>
    <w:rsid w:val="001B3AFA"/>
    <w:rsid w:val="002553DD"/>
    <w:rsid w:val="00256FCF"/>
    <w:rsid w:val="00263762"/>
    <w:rsid w:val="002A0AD4"/>
    <w:rsid w:val="002E0BD0"/>
    <w:rsid w:val="003066D8"/>
    <w:rsid w:val="00307C81"/>
    <w:rsid w:val="003F7B0E"/>
    <w:rsid w:val="0040193E"/>
    <w:rsid w:val="004A4A86"/>
    <w:rsid w:val="00523F88"/>
    <w:rsid w:val="00524B82"/>
    <w:rsid w:val="00725CD1"/>
    <w:rsid w:val="00737178"/>
    <w:rsid w:val="007A7356"/>
    <w:rsid w:val="007B5FA4"/>
    <w:rsid w:val="00827843"/>
    <w:rsid w:val="00854FF1"/>
    <w:rsid w:val="00862ED8"/>
    <w:rsid w:val="00892C0E"/>
    <w:rsid w:val="00895832"/>
    <w:rsid w:val="008A1E42"/>
    <w:rsid w:val="009160ED"/>
    <w:rsid w:val="009B1980"/>
    <w:rsid w:val="009F4F73"/>
    <w:rsid w:val="00AC19AF"/>
    <w:rsid w:val="00AF0CC6"/>
    <w:rsid w:val="00AF2CF1"/>
    <w:rsid w:val="00B24F8B"/>
    <w:rsid w:val="00B561F9"/>
    <w:rsid w:val="00B64887"/>
    <w:rsid w:val="00B945C8"/>
    <w:rsid w:val="00BF7D51"/>
    <w:rsid w:val="00C00C4C"/>
    <w:rsid w:val="00C24FD6"/>
    <w:rsid w:val="00C317FA"/>
    <w:rsid w:val="00C81A15"/>
    <w:rsid w:val="00D96ADC"/>
    <w:rsid w:val="00DD2111"/>
    <w:rsid w:val="00DE7662"/>
    <w:rsid w:val="00E61F68"/>
    <w:rsid w:val="00EB275F"/>
    <w:rsid w:val="00ED1DBA"/>
    <w:rsid w:val="00F63CD3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6166C"/>
  <w15:docId w15:val="{4B4D6CD8-237B-4850-BF35-7F4BBE792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image" Target="media/image9.wmf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image" Target="media/image20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3.bin"/><Relationship Id="rId76" Type="http://schemas.openxmlformats.org/officeDocument/2006/relationships/image" Target="media/image35.wmf"/><Relationship Id="rId84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74" Type="http://schemas.openxmlformats.org/officeDocument/2006/relationships/image" Target="media/image34.wmf"/><Relationship Id="rId79" Type="http://schemas.openxmlformats.org/officeDocument/2006/relationships/image" Target="media/image36.wmf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82" Type="http://schemas.openxmlformats.org/officeDocument/2006/relationships/oleObject" Target="embeddings/oleObject40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9.wmf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81" Type="http://schemas.openxmlformats.org/officeDocument/2006/relationships/image" Target="media/image37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1.png"/><Relationship Id="rId77" Type="http://schemas.openxmlformats.org/officeDocument/2006/relationships/oleObject" Target="embeddings/oleObject37.bin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image" Target="media/image33.wmf"/><Relationship Id="rId80" Type="http://schemas.openxmlformats.org/officeDocument/2006/relationships/oleObject" Target="embeddings/oleObject39.bin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2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6.bin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image" Target="media/image25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578;&#1581;&#1590;&#1610;&#1585;%20&#1575;&#1604;&#1601;&#1585;&#1590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تحضير الفرض.dotx</Template>
  <TotalTime>162</TotalTime>
  <Pages>1</Pages>
  <Words>310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m_cad</dc:creator>
  <cp:keywords/>
  <dc:description/>
  <cp:lastModifiedBy>m_cad</cp:lastModifiedBy>
  <cp:revision>21</cp:revision>
  <dcterms:created xsi:type="dcterms:W3CDTF">2025-04-17T18:34:00Z</dcterms:created>
  <dcterms:modified xsi:type="dcterms:W3CDTF">2025-04-25T17:35:00Z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