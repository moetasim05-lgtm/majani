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6D77" w14:textId="48142A3E" w:rsidR="00981E9C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11837B3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0B1A36EA" w14:textId="3A300F38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9B388E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B388E" w:rsidRPr="009B388E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تعيين مجموعة النتائج الممكنة لتجربة عشوائية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" fillcolor="white [3201]" strokecolor="black [3213]" strokeweight="2pt">
                <v:textbox>
                  <w:txbxContent>
                    <w:p w14:paraId="303C3F6E" w14:textId="11837B3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0B1A36EA" w14:textId="3A300F38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9B388E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9B388E" w:rsidRPr="009B388E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تعيين مجموعة النتائج الممكنة لتجربة عشوائية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625E7260" w:rsidR="00305590" w:rsidRPr="00305590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9B388E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1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v9eN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4040C10" w14:textId="625E7260" w:rsidR="00305590" w:rsidRPr="00305590" w:rsidRDefault="003055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9B388E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5C647D8A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 w:rsidR="00E37078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آداب </w:t>
                            </w:r>
                            <w:r w:rsidR="00BD7BBF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وفلسفة</w:t>
                            </w:r>
                            <w:r w:rsidR="004C0020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cL0iV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5C647D8A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 w:rsidR="00E37078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آداب </w:t>
                      </w:r>
                      <w:r w:rsidR="00BD7BBF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وفلسفة</w:t>
                      </w:r>
                      <w:r w:rsidR="004C0020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/لغات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6BAF761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F1B6C"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 w:rsidR="00B742D3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تمالات</w:t>
                            </w:r>
                          </w:p>
                          <w:p w14:paraId="689BBFB2" w14:textId="530DD35B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9B388E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B388E" w:rsidRPr="009B388E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مجموعة الامكانيات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AGdgIAAEM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OhcU/Kyh3S2QI3R54J+8qms298GEpkIhPK0LLHB7p0AaagkN/42wN+OvU/2hP&#10;fCQtZw0tUsH9z41AxZn5Zompl/lkEjcvCZPpxZgEPNasjjV2U98ATTmnZ8PJdI32weyvGqF+pZ1f&#10;xKikElZS7ILLgHvhJnQLTq+GVItFMqNtcyLc22cno/PY50i7l/ZVoOsJGojaD7BfOjF7R9HONiIt&#10;LDYBdJX4e+hrPwHa1ETP/lWJT8GxnKwOb9/8N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dGgBnYCAABD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9E3D4D8" w14:textId="6BAF761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F1B6C"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 w:rsidR="00B742D3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تمالات</w:t>
                      </w:r>
                    </w:p>
                    <w:p w14:paraId="689BBFB2" w14:textId="530DD35B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9B388E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9B388E" w:rsidRPr="009B388E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مجموعة الامكانيات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81E9C" w:rsidRPr="00792B9B" w14:paraId="019026BB" w14:textId="77777777" w:rsidTr="00305590">
        <w:tc>
          <w:tcPr>
            <w:tcW w:w="1278" w:type="dxa"/>
          </w:tcPr>
          <w:p w14:paraId="31B4EA8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981E9C" w:rsidRDefault="00981E9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3D371C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81AA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2EDE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CA496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2CBC8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A0A7D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32045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9D00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7DA78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8FE45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37CDB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B1BA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C198F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6CCE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0373F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47109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413790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FD929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81278" w14:textId="77777777" w:rsidR="00981E9C" w:rsidRPr="00FB5A89" w:rsidRDefault="00981E9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0896115" w14:textId="77777777" w:rsidR="00981E9C" w:rsidRPr="00792B9B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943DD11" w14:textId="1404093A" w:rsidR="009B388E" w:rsidRPr="00EC1E12" w:rsidRDefault="009B388E" w:rsidP="00EC1E12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7530EF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مصطلحات</w:t>
            </w:r>
          </w:p>
          <w:p w14:paraId="6B84D633" w14:textId="77777777" w:rsidR="009B388E" w:rsidRPr="00C85B9B" w:rsidRDefault="009B388E" w:rsidP="009B388E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* في تجربة عشوائية، </w:t>
            </w: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مجموعة النتائج الممكنة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تسمى </w:t>
            </w: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 xml:space="preserve">مجموعة الإمكانيات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ويرمز لها بالرمز 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</w:rPr>
              <w:sym w:font="Symbol" w:char="F057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.</w:t>
            </w:r>
          </w:p>
          <w:p w14:paraId="621A5A7C" w14:textId="77777777" w:rsidR="009B388E" w:rsidRPr="00C85B9B" w:rsidRDefault="009B388E" w:rsidP="009B388E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      ليكن </w:t>
            </w:r>
            <w:r w:rsidRPr="00C85B9B">
              <w:rPr>
                <w:rFonts w:ascii="Amiri" w:hAnsi="Amiri" w:cs="Amiri"/>
                <w:b/>
                <w:bCs/>
                <w:color w:val="339966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b/>
                <w:bCs/>
                <w:color w:val="339966"/>
                <w:sz w:val="26"/>
                <w:szCs w:val="26"/>
                <w:rtl/>
              </w:rPr>
              <w:t xml:space="preserve"> جزءاً من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Symbol" w:char="F057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، نقول عندئذ أن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b/>
                <w:bCs/>
                <w:color w:val="339966"/>
                <w:sz w:val="26"/>
                <w:szCs w:val="26"/>
                <w:rtl/>
              </w:rPr>
              <w:t>حادثة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252E01E8" w14:textId="77777777" w:rsidR="00981E9C" w:rsidRDefault="00981E9C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6B344B6" w14:textId="5156D2D9" w:rsidR="009B388E" w:rsidRPr="009B388E" w:rsidRDefault="009B388E" w:rsidP="009B388E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B388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نشاط 01 ص 283</w:t>
            </w:r>
            <w:r w:rsidR="00544D90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(سؤالين 1-2)</w:t>
            </w:r>
          </w:p>
          <w:p w14:paraId="053A66E4" w14:textId="77777777" w:rsidR="009B388E" w:rsidRDefault="009B388E" w:rsidP="009B388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E0D2CC1" w14:textId="0A66A8AA" w:rsidR="00364593" w:rsidRDefault="00364593" w:rsidP="007530E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الأحداث الخاصة:</w:t>
            </w:r>
          </w:p>
          <w:p w14:paraId="661237BE" w14:textId="77777777" w:rsidR="00AC75FB" w:rsidRPr="00C85B9B" w:rsidRDefault="00AC75FB" w:rsidP="00AC75FB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28DFEA10" w14:textId="77777777" w:rsidR="00364593" w:rsidRPr="00C85B9B" w:rsidRDefault="00364593" w:rsidP="00364593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Wingdings" w:char="F0C3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إذا احتوت المجموعة الجزئية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على </w:t>
            </w:r>
            <w:r w:rsidRPr="00C85B9B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عنصر وحيد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فإنها تدعى </w:t>
            </w:r>
            <w:r w:rsidRPr="00C85B9B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>حادثة أولية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31231FDC" w14:textId="77777777" w:rsidR="00364593" w:rsidRPr="00C85B9B" w:rsidRDefault="00364593" w:rsidP="00364593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Wingdings" w:char="F0C3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Symbol" w:char="F057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هي الحادثة الأكيدة و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Symbol" w:char="F0C6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هي الحادثة المستحيلة. (</w:t>
            </w:r>
            <w:r w:rsidRPr="00C85B9B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Symbol" w:char="F0C6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الجزء الخالي)</w:t>
            </w:r>
          </w:p>
          <w:p w14:paraId="3BB67542" w14:textId="77777777" w:rsidR="009B388E" w:rsidRDefault="009B388E" w:rsidP="009B388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20BE6F1" w14:textId="3DA7708F" w:rsidR="007530EF" w:rsidRDefault="00364593" w:rsidP="007530E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36459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مثال01: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ت 02 ص 296</w:t>
            </w:r>
          </w:p>
          <w:p w14:paraId="24FC1EC9" w14:textId="77777777" w:rsidR="007530EF" w:rsidRDefault="007530EF" w:rsidP="007530E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18A2850" w14:textId="075AA79F" w:rsidR="007530EF" w:rsidRPr="007530EF" w:rsidRDefault="007530EF" w:rsidP="007530EF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 xml:space="preserve">          </w:t>
            </w:r>
            <w:r w:rsidRPr="007530EF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نرمي قطعة نقدية. عين مجموعة الإمكانيات.</w:t>
            </w:r>
          </w:p>
          <w:p w14:paraId="7FD25766" w14:textId="67C73EF6" w:rsidR="007530EF" w:rsidRDefault="007530EF" w:rsidP="007530E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>مثال02: ت03 ص 296</w:t>
            </w:r>
          </w:p>
          <w:p w14:paraId="36C8664B" w14:textId="77777777" w:rsidR="007530EF" w:rsidRDefault="007530EF" w:rsidP="007530E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55100A5" w14:textId="616EB01F" w:rsidR="007530EF" w:rsidRPr="007530EF" w:rsidRDefault="007530EF" w:rsidP="007530E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530EF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نرمي زهر نرد. اكتب خمس حوادث تحتوي كل منها على إمكانيتين.</w:t>
            </w:r>
          </w:p>
          <w:p w14:paraId="689990C1" w14:textId="63F17340" w:rsidR="007530EF" w:rsidRDefault="007530EF" w:rsidP="00AC75FB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مثال03: </w:t>
            </w:r>
          </w:p>
          <w:p w14:paraId="2F2340E0" w14:textId="2018AE00" w:rsidR="00364593" w:rsidRPr="00C85B9B" w:rsidRDefault="00364593" w:rsidP="00364593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يحتوي كيس على 20 كر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ية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منها 7 حمراء و5 خضراء و8 سوداء.</w:t>
            </w:r>
            <w:r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نسحب كرتين ونهتم باللون الظاهر دون الاخذ بعين الاعتبار ترتيب اللونين</w:t>
            </w:r>
          </w:p>
          <w:p w14:paraId="767C8AD8" w14:textId="3A5B9D35" w:rsidR="00364593" w:rsidRPr="007530EF" w:rsidRDefault="00364593" w:rsidP="007530EF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7530EF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ما هي مجموعة الإمكانيات المحصل عليها</w:t>
            </w:r>
            <w:r w:rsidRPr="007530EF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في كل حالة: </w:t>
            </w:r>
          </w:p>
          <w:p w14:paraId="22E76686" w14:textId="77777777" w:rsidR="00364593" w:rsidRPr="00C85B9B" w:rsidRDefault="00364593" w:rsidP="00364593">
            <w:pPr>
              <w:pStyle w:val="Paragraphedeliste"/>
              <w:numPr>
                <w:ilvl w:val="0"/>
                <w:numId w:val="26"/>
              </w:numPr>
              <w:bidi/>
              <w:ind w:left="36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نسحب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كر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ية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واحدة ونسجل لونها ثم نرجعها إلى الكيس ونسحب كرة أخرى ونسجل لونها.</w:t>
            </w:r>
          </w:p>
          <w:p w14:paraId="760CE2AA" w14:textId="6D4F9864" w:rsidR="007530EF" w:rsidRPr="00EC1E12" w:rsidRDefault="00364593" w:rsidP="00EC1E12">
            <w:pPr>
              <w:pStyle w:val="Paragraphedeliste"/>
              <w:numPr>
                <w:ilvl w:val="0"/>
                <w:numId w:val="26"/>
              </w:numPr>
              <w:bidi/>
              <w:ind w:left="36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نسحب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كر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ية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واحدة ونسجل لونه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ثم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نسحب كرة أخرى ونسجل لونها.</w:t>
            </w:r>
          </w:p>
          <w:p w14:paraId="6148A3B4" w14:textId="77777777" w:rsidR="00EC1E12" w:rsidRDefault="00EC1E12" w:rsidP="007530EF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00F0AE9A" w14:textId="77777777" w:rsidR="00EC1E12" w:rsidRDefault="00EC1E12" w:rsidP="00EC1E12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7EF697AA" w14:textId="3ABD0835" w:rsidR="007530EF" w:rsidRPr="007530EF" w:rsidRDefault="007530EF" w:rsidP="00EC1E12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7530EF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مثال 04:</w:t>
            </w:r>
          </w:p>
          <w:p w14:paraId="6207CEFA" w14:textId="77777777" w:rsidR="007530EF" w:rsidRDefault="007530EF" w:rsidP="007530EF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36E4AD37" w14:textId="0DB385FA" w:rsidR="00220F87" w:rsidRDefault="002B68A6" w:rsidP="00220F87">
            <w:pPr>
              <w:pStyle w:val="Paragraphedeliste"/>
              <w:numPr>
                <w:ilvl w:val="0"/>
                <w:numId w:val="29"/>
              </w:numPr>
              <w:bidi/>
              <w:ind w:left="360"/>
              <w:rPr>
                <w:rFonts w:ascii="Amiri" w:hAnsi="Amiri" w:cs="Amiri"/>
                <w:sz w:val="26"/>
                <w:szCs w:val="26"/>
                <w:lang w:val="en-US" w:bidi="ar-DZ"/>
              </w:rPr>
            </w:pPr>
            <w:r w:rsidRPr="00220F8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نرمي زهر النرد ونعتبر الحادثتين: </w:t>
            </w:r>
            <w:r w:rsidR="00DD7EBA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br/>
            </w:r>
          </w:p>
          <w:p w14:paraId="201B8694" w14:textId="43C62EA6" w:rsidR="002B68A6" w:rsidRPr="00220F87" w:rsidRDefault="00220F87" w:rsidP="00220F87">
            <w:pPr>
              <w:pStyle w:val="Paragraphedeliste"/>
              <w:bidi/>
              <w:ind w:left="360"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220F87">
              <w:rPr>
                <w:rFonts w:ascii="Amiri" w:hAnsi="Amiri" w:cs="Amiri"/>
                <w:sz w:val="26"/>
                <w:szCs w:val="26"/>
                <w:lang w:bidi="ar-DZ"/>
              </w:rPr>
              <w:t xml:space="preserve">  :</w:t>
            </w:r>
            <w:r w:rsidRPr="00220F87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240" w:dyaOrig="260" w14:anchorId="56EA46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3.5pt" o:ole="">
                  <v:imagedata r:id="rId7" o:title=""/>
                </v:shape>
                <o:OLEObject Type="Embed" ProgID="Equation.DSMT4" ShapeID="_x0000_i1025" DrawAspect="Content" ObjectID="_1795197969" r:id="rId8"/>
              </w:object>
            </w:r>
            <w:r w:rsidR="002B68A6" w:rsidRPr="00220F87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="002B68A6" w:rsidRPr="00220F8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" الحصول على رقم زوجي"         </w:t>
            </w:r>
            <w:r w:rsidR="002B68A6" w:rsidRPr="00220F87">
              <w:rPr>
                <w:rFonts w:ascii="Amiri" w:hAnsi="Amiri" w:cs="Amiri"/>
                <w:sz w:val="26"/>
                <w:szCs w:val="26"/>
                <w:lang w:bidi="ar-DZ"/>
              </w:rPr>
              <w:t>B</w:t>
            </w:r>
            <w:r w:rsidR="002B68A6" w:rsidRPr="00220F87">
              <w:rPr>
                <w:rFonts w:ascii="Amiri" w:hAnsi="Amiri" w:cs="Amiri"/>
                <w:sz w:val="26"/>
                <w:szCs w:val="26"/>
                <w:rtl/>
              </w:rPr>
              <w:t xml:space="preserve"> :</w:t>
            </w:r>
            <w:r w:rsidR="002B68A6" w:rsidRPr="00220F8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" الحصول على رقم </w:t>
            </w:r>
            <w:r w:rsidR="002B68A6" w:rsidRPr="00220F87">
              <w:rPr>
                <w:rFonts w:ascii="Amiri" w:hAnsi="Amiri" w:cs="Amiri"/>
                <w:sz w:val="26"/>
                <w:szCs w:val="26"/>
                <w:lang w:bidi="ar-DZ"/>
              </w:rPr>
              <w:t xml:space="preserve"> </w:t>
            </w:r>
            <w:r w:rsidR="002B68A6" w:rsidRPr="00220F8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أكبر</w:t>
            </w:r>
            <w:r w:rsidR="002B68A6" w:rsidRPr="00220F8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من أو يساوي 4</w:t>
            </w:r>
            <w:r w:rsidR="002B68A6" w:rsidRPr="00220F87">
              <w:rPr>
                <w:rFonts w:ascii="Amiri" w:hAnsi="Amiri" w:cs="Amiri"/>
                <w:sz w:val="26"/>
                <w:szCs w:val="26"/>
                <w:lang w:val="en-US" w:bidi="ar-DZ"/>
              </w:rPr>
              <w:t>’’</w:t>
            </w:r>
            <w:r w:rsidR="002B68A6" w:rsidRPr="00220F8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5B06AEA3" w14:textId="6E855FA7" w:rsidR="002B68A6" w:rsidRDefault="002B68A6" w:rsidP="002B68A6">
            <w:pPr>
              <w:pStyle w:val="Paragraphedeliste"/>
              <w:numPr>
                <w:ilvl w:val="0"/>
                <w:numId w:val="28"/>
              </w:numPr>
              <w:bidi/>
              <w:rPr>
                <w:rFonts w:ascii="Amiri" w:hAnsi="Amiri" w:cs="Amiri"/>
                <w:sz w:val="26"/>
                <w:szCs w:val="26"/>
                <w:lang w:val="en-US"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عين كلا من </w:t>
            </w:r>
            <w:r w:rsidR="00220F87" w:rsidRPr="00C85B9B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الحادثتين </w:t>
            </w:r>
            <w:r w:rsidR="00220F87" w:rsidRPr="00C85B9B">
              <w:rPr>
                <w:rFonts w:ascii="Amiri" w:hAnsi="Amiri" w:cs="Amiri" w:hint="cs"/>
                <w:sz w:val="26"/>
                <w:szCs w:val="26"/>
                <w:lang w:val="en-US" w:bidi="ar-DZ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و </w:t>
            </w:r>
            <w:r w:rsidRPr="00C85B9B">
              <w:rPr>
                <w:rFonts w:ascii="Amiri" w:hAnsi="Amiri" w:cs="Amiri"/>
                <w:sz w:val="26"/>
                <w:szCs w:val="26"/>
                <w:lang w:val="en-US" w:bidi="ar-DZ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  <w:r w:rsidR="00DD7EBA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br/>
            </w:r>
          </w:p>
          <w:p w14:paraId="6D314BD2" w14:textId="57AC843E" w:rsidR="00220F87" w:rsidRPr="00C85B9B" w:rsidRDefault="00311ABF" w:rsidP="00220F87">
            <w:pPr>
              <w:pStyle w:val="Paragraphedeliste"/>
              <w:numPr>
                <w:ilvl w:val="0"/>
                <w:numId w:val="29"/>
              </w:numPr>
              <w:bidi/>
              <w:ind w:left="360"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eastAsia="Calibri" w:hAnsi="Amiri" w:cs="Amiri"/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43CC215" wp14:editId="27B5A9FF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681828</wp:posOffset>
                      </wp:positionV>
                      <wp:extent cx="2530475" cy="1543050"/>
                      <wp:effectExtent l="0" t="0" r="3175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0475" cy="1543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01"/>
                                    <w:gridCol w:w="493"/>
                                    <w:gridCol w:w="493"/>
                                    <w:gridCol w:w="434"/>
                                    <w:gridCol w:w="409"/>
                                    <w:gridCol w:w="410"/>
                                    <w:gridCol w:w="527"/>
                                  </w:tblGrid>
                                  <w:tr w:rsidR="00311ABF" w14:paraId="2EFA9C13" w14:textId="77777777" w:rsidTr="00EC4FD5">
                                    <w:trPr>
                                      <w:trHeight w:val="416"/>
                                    </w:trPr>
                                    <w:tc>
                                      <w:tcPr>
                                        <w:tcW w:w="903" w:type="dxa"/>
                                      </w:tcPr>
                                      <w:p w14:paraId="0481378B" w14:textId="489CE7DE" w:rsidR="00311ABF" w:rsidRDefault="00311ABF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زهر1    </w:t>
                                        </w:r>
                                        <w:r>
                                          <w:rPr>
                                            <w:rtl/>
                                          </w:rPr>
                                          <w:br/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 زهر2 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6C3C8F68" w14:textId="77777777" w:rsidR="00311ABF" w:rsidRDefault="00311ABF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6A5686A9" w14:textId="77777777" w:rsidR="00311ABF" w:rsidRDefault="00311ABF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1478E13B" w14:textId="77777777" w:rsidR="00311ABF" w:rsidRDefault="00311ABF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C65541F" w14:textId="77777777" w:rsidR="00311ABF" w:rsidRDefault="00311ABF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5659123C" w14:textId="77777777" w:rsidR="00311ABF" w:rsidRDefault="00311ABF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321D7412" w14:textId="77777777" w:rsidR="00311ABF" w:rsidRDefault="00311ABF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6</w:t>
                                        </w:r>
                                      </w:p>
                                    </w:tc>
                                  </w:tr>
                                  <w:tr w:rsidR="00311ABF" w14:paraId="44E74637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5F424DF5" w14:textId="77777777" w:rsidR="00311ABF" w:rsidRDefault="00311ABF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0DB58DAB" w14:textId="77777777" w:rsidR="00311ABF" w:rsidRDefault="00311ABF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09088E8C" w14:textId="77777777" w:rsidR="00311ABF" w:rsidRDefault="00311ABF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285157E5" w14:textId="77777777" w:rsidR="00311ABF" w:rsidRDefault="00311ABF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3A5A729" w14:textId="77777777" w:rsidR="00311ABF" w:rsidRDefault="00311ABF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150AA7DD" w14:textId="77777777" w:rsidR="00311ABF" w:rsidRDefault="00311ABF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54D68633" w14:textId="77777777" w:rsidR="00311ABF" w:rsidRDefault="00311ABF" w:rsidP="002F218D"/>
                                    </w:tc>
                                  </w:tr>
                                  <w:tr w:rsidR="00311ABF" w14:paraId="0589319C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777D9733" w14:textId="77777777" w:rsidR="00311ABF" w:rsidRDefault="00311ABF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281E7CF6" w14:textId="77777777" w:rsidR="00311ABF" w:rsidRDefault="00311ABF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34AC9F8B" w14:textId="77777777" w:rsidR="00311ABF" w:rsidRDefault="00311ABF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5D71577C" w14:textId="77777777" w:rsidR="00311ABF" w:rsidRDefault="00311ABF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0360E88" w14:textId="77777777" w:rsidR="00311ABF" w:rsidRDefault="00311ABF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14D8531F" w14:textId="77777777" w:rsidR="00311ABF" w:rsidRDefault="00311ABF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49F98C53" w14:textId="77777777" w:rsidR="00311ABF" w:rsidRDefault="00311ABF" w:rsidP="002F218D"/>
                                    </w:tc>
                                  </w:tr>
                                  <w:tr w:rsidR="00311ABF" w14:paraId="4D6B4A14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7B40DEE5" w14:textId="77777777" w:rsidR="00311ABF" w:rsidRDefault="00311ABF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02B4045C" w14:textId="77777777" w:rsidR="00311ABF" w:rsidRDefault="00311ABF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4F17F8FD" w14:textId="77777777" w:rsidR="00311ABF" w:rsidRDefault="00311ABF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65B7EB42" w14:textId="77777777" w:rsidR="00311ABF" w:rsidRDefault="00311ABF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BC942A7" w14:textId="77777777" w:rsidR="00311ABF" w:rsidRDefault="00311ABF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530EEE4A" w14:textId="77777777" w:rsidR="00311ABF" w:rsidRDefault="00311ABF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7ED85CC1" w14:textId="77777777" w:rsidR="00311ABF" w:rsidRDefault="00311ABF" w:rsidP="002F218D"/>
                                    </w:tc>
                                  </w:tr>
                                  <w:tr w:rsidR="00311ABF" w14:paraId="62F3B5B9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2805C5BF" w14:textId="77777777" w:rsidR="00311ABF" w:rsidRDefault="00311ABF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007FFA1F" w14:textId="77777777" w:rsidR="00311ABF" w:rsidRDefault="00311ABF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48AB208C" w14:textId="77777777" w:rsidR="00311ABF" w:rsidRDefault="00311ABF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680C77EB" w14:textId="77777777" w:rsidR="00311ABF" w:rsidRDefault="00311ABF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1616E9A" w14:textId="77777777" w:rsidR="00311ABF" w:rsidRDefault="00311ABF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51DCE9ED" w14:textId="77777777" w:rsidR="00311ABF" w:rsidRDefault="00311ABF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23071D17" w14:textId="77777777" w:rsidR="00311ABF" w:rsidRDefault="00311ABF" w:rsidP="002F218D"/>
                                    </w:tc>
                                  </w:tr>
                                  <w:tr w:rsidR="00311ABF" w14:paraId="193F05C9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3A8F6727" w14:textId="77777777" w:rsidR="00311ABF" w:rsidRDefault="00311ABF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2A75210E" w14:textId="77777777" w:rsidR="00311ABF" w:rsidRDefault="00311ABF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6A81E06A" w14:textId="77777777" w:rsidR="00311ABF" w:rsidRDefault="00311ABF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138B238B" w14:textId="77777777" w:rsidR="00311ABF" w:rsidRDefault="00311ABF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BDF4796" w14:textId="77777777" w:rsidR="00311ABF" w:rsidRDefault="00311ABF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1FCA3942" w14:textId="77777777" w:rsidR="00311ABF" w:rsidRDefault="00311ABF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2C0364CE" w14:textId="77777777" w:rsidR="00311ABF" w:rsidRDefault="00311ABF" w:rsidP="002F218D"/>
                                    </w:tc>
                                  </w:tr>
                                  <w:tr w:rsidR="00311ABF" w14:paraId="1E727008" w14:textId="77777777" w:rsidTr="00EC4FD5">
                                    <w:tc>
                                      <w:tcPr>
                                        <w:tcW w:w="903" w:type="dxa"/>
                                      </w:tcPr>
                                      <w:p w14:paraId="21CDA66B" w14:textId="77777777" w:rsidR="00311ABF" w:rsidRDefault="00311ABF" w:rsidP="002F218D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69762BC3" w14:textId="77777777" w:rsidR="00311ABF" w:rsidRDefault="00311ABF" w:rsidP="002F218D"/>
                                    </w:tc>
                                    <w:tc>
                                      <w:tcPr>
                                        <w:tcW w:w="526" w:type="dxa"/>
                                      </w:tcPr>
                                      <w:p w14:paraId="7579D052" w14:textId="77777777" w:rsidR="00311ABF" w:rsidRDefault="00311ABF" w:rsidP="002F218D"/>
                                    </w:tc>
                                    <w:tc>
                                      <w:tcPr>
                                        <w:tcW w:w="455" w:type="dxa"/>
                                      </w:tcPr>
                                      <w:p w14:paraId="5D39DCFD" w14:textId="77777777" w:rsidR="00311ABF" w:rsidRDefault="00311ABF" w:rsidP="002F218D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FDFB1DA" w14:textId="77777777" w:rsidR="00311ABF" w:rsidRDefault="00311ABF" w:rsidP="002F218D"/>
                                    </w:tc>
                                    <w:tc>
                                      <w:tcPr>
                                        <w:tcW w:w="426" w:type="dxa"/>
                                      </w:tcPr>
                                      <w:p w14:paraId="13B6A6CE" w14:textId="77777777" w:rsidR="00311ABF" w:rsidRDefault="00311ABF" w:rsidP="002F218D"/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6129DF90" w14:textId="77777777" w:rsidR="00311ABF" w:rsidRDefault="00311ABF" w:rsidP="002F218D"/>
                                    </w:tc>
                                  </w:tr>
                                </w:tbl>
                                <w:p w14:paraId="274098C8" w14:textId="77777777" w:rsidR="00311ABF" w:rsidRDefault="00311ABF" w:rsidP="00311AB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3CC215" id="Rectangle 3" o:spid="_x0000_s1030" style="position:absolute;left:0;text-align:left;margin-left:118.95pt;margin-top:53.7pt;width:199.25pt;height:12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" fillcolor="window" stroked="f" strokeweight="2pt">
                      <v:textbo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1"/>
                              <w:gridCol w:w="493"/>
                              <w:gridCol w:w="493"/>
                              <w:gridCol w:w="434"/>
                              <w:gridCol w:w="409"/>
                              <w:gridCol w:w="410"/>
                              <w:gridCol w:w="527"/>
                            </w:tblGrid>
                            <w:tr w:rsidR="00311ABF" w14:paraId="2EFA9C13" w14:textId="77777777" w:rsidTr="00EC4FD5">
                              <w:trPr>
                                <w:trHeight w:val="416"/>
                              </w:trPr>
                              <w:tc>
                                <w:tcPr>
                                  <w:tcW w:w="903" w:type="dxa"/>
                                </w:tcPr>
                                <w:p w14:paraId="0481378B" w14:textId="489CE7DE" w:rsidR="00311ABF" w:rsidRDefault="00311ABF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زهر1    </w:t>
                                  </w:r>
                                  <w:r>
                                    <w:rPr>
                                      <w:rtl/>
                                    </w:rPr>
                                    <w:br/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زهر2   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C3C8F68" w14:textId="77777777" w:rsidR="00311ABF" w:rsidRDefault="00311ABF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A5686A9" w14:textId="77777777" w:rsidR="00311ABF" w:rsidRDefault="00311ABF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 w14:paraId="1478E13B" w14:textId="77777777" w:rsidR="00311ABF" w:rsidRDefault="00311ABF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7C65541F" w14:textId="77777777" w:rsidR="00311ABF" w:rsidRDefault="00311ABF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659123C" w14:textId="77777777" w:rsidR="00311ABF" w:rsidRDefault="00311ABF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21D7412" w14:textId="77777777" w:rsidR="00311ABF" w:rsidRDefault="00311ABF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311ABF" w14:paraId="44E74637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5F424DF5" w14:textId="77777777" w:rsidR="00311ABF" w:rsidRDefault="00311ABF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DB58DAB" w14:textId="77777777" w:rsidR="00311ABF" w:rsidRDefault="00311ABF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09088E8C" w14:textId="77777777" w:rsidR="00311ABF" w:rsidRDefault="00311ABF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285157E5" w14:textId="77777777" w:rsidR="00311ABF" w:rsidRDefault="00311ABF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53A5A729" w14:textId="77777777" w:rsidR="00311ABF" w:rsidRDefault="00311ABF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150AA7DD" w14:textId="77777777" w:rsidR="00311ABF" w:rsidRDefault="00311ABF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54D68633" w14:textId="77777777" w:rsidR="00311ABF" w:rsidRDefault="00311ABF" w:rsidP="002F218D"/>
                              </w:tc>
                            </w:tr>
                            <w:tr w:rsidR="00311ABF" w14:paraId="0589319C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777D9733" w14:textId="77777777" w:rsidR="00311ABF" w:rsidRDefault="00311ABF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81E7CF6" w14:textId="77777777" w:rsidR="00311ABF" w:rsidRDefault="00311ABF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34AC9F8B" w14:textId="77777777" w:rsidR="00311ABF" w:rsidRDefault="00311ABF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5D71577C" w14:textId="77777777" w:rsidR="00311ABF" w:rsidRDefault="00311ABF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60360E88" w14:textId="77777777" w:rsidR="00311ABF" w:rsidRDefault="00311ABF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14D8531F" w14:textId="77777777" w:rsidR="00311ABF" w:rsidRDefault="00311ABF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49F98C53" w14:textId="77777777" w:rsidR="00311ABF" w:rsidRDefault="00311ABF" w:rsidP="002F218D"/>
                              </w:tc>
                            </w:tr>
                            <w:tr w:rsidR="00311ABF" w14:paraId="4D6B4A14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7B40DEE5" w14:textId="77777777" w:rsidR="00311ABF" w:rsidRDefault="00311ABF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2B4045C" w14:textId="77777777" w:rsidR="00311ABF" w:rsidRDefault="00311ABF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4F17F8FD" w14:textId="77777777" w:rsidR="00311ABF" w:rsidRDefault="00311ABF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65B7EB42" w14:textId="77777777" w:rsidR="00311ABF" w:rsidRDefault="00311ABF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5BC942A7" w14:textId="77777777" w:rsidR="00311ABF" w:rsidRDefault="00311ABF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530EEE4A" w14:textId="77777777" w:rsidR="00311ABF" w:rsidRDefault="00311ABF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7ED85CC1" w14:textId="77777777" w:rsidR="00311ABF" w:rsidRDefault="00311ABF" w:rsidP="002F218D"/>
                              </w:tc>
                            </w:tr>
                            <w:tr w:rsidR="00311ABF" w14:paraId="62F3B5B9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2805C5BF" w14:textId="77777777" w:rsidR="00311ABF" w:rsidRDefault="00311ABF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07FFA1F" w14:textId="77777777" w:rsidR="00311ABF" w:rsidRDefault="00311ABF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48AB208C" w14:textId="77777777" w:rsidR="00311ABF" w:rsidRDefault="00311ABF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680C77EB" w14:textId="77777777" w:rsidR="00311ABF" w:rsidRDefault="00311ABF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41616E9A" w14:textId="77777777" w:rsidR="00311ABF" w:rsidRDefault="00311ABF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51DCE9ED" w14:textId="77777777" w:rsidR="00311ABF" w:rsidRDefault="00311ABF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23071D17" w14:textId="77777777" w:rsidR="00311ABF" w:rsidRDefault="00311ABF" w:rsidP="002F218D"/>
                              </w:tc>
                            </w:tr>
                            <w:tr w:rsidR="00311ABF" w14:paraId="193F05C9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3A8F6727" w14:textId="77777777" w:rsidR="00311ABF" w:rsidRDefault="00311ABF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A75210E" w14:textId="77777777" w:rsidR="00311ABF" w:rsidRDefault="00311ABF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6A81E06A" w14:textId="77777777" w:rsidR="00311ABF" w:rsidRDefault="00311ABF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138B238B" w14:textId="77777777" w:rsidR="00311ABF" w:rsidRDefault="00311ABF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5BDF4796" w14:textId="77777777" w:rsidR="00311ABF" w:rsidRDefault="00311ABF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1FCA3942" w14:textId="77777777" w:rsidR="00311ABF" w:rsidRDefault="00311ABF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2C0364CE" w14:textId="77777777" w:rsidR="00311ABF" w:rsidRDefault="00311ABF" w:rsidP="002F218D"/>
                              </w:tc>
                            </w:tr>
                            <w:tr w:rsidR="00311ABF" w14:paraId="1E727008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21CDA66B" w14:textId="77777777" w:rsidR="00311ABF" w:rsidRDefault="00311ABF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9762BC3" w14:textId="77777777" w:rsidR="00311ABF" w:rsidRDefault="00311ABF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7579D052" w14:textId="77777777" w:rsidR="00311ABF" w:rsidRDefault="00311ABF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5D39DCFD" w14:textId="77777777" w:rsidR="00311ABF" w:rsidRDefault="00311ABF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0FDFB1DA" w14:textId="77777777" w:rsidR="00311ABF" w:rsidRDefault="00311ABF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13B6A6CE" w14:textId="77777777" w:rsidR="00311ABF" w:rsidRDefault="00311ABF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6129DF90" w14:textId="77777777" w:rsidR="00311ABF" w:rsidRDefault="00311ABF" w:rsidP="002F218D"/>
                              </w:tc>
                            </w:tr>
                          </w:tbl>
                          <w:p w14:paraId="274098C8" w14:textId="77777777" w:rsidR="00311ABF" w:rsidRDefault="00311ABF" w:rsidP="00311ABF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>نرمي زهري نرد ونهتم بالرقمين الظاهرين على الوجهين العلويين</w:t>
            </w:r>
            <w:r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br/>
            </w: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أ- عين مجموعة الإمكانيات </w:t>
            </w:r>
            <w:r w:rsidRPr="00311ABF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260" w:dyaOrig="260" w14:anchorId="514D917E">
                <v:shape id="_x0000_i1026" type="#_x0000_t75" style="width:13.5pt;height:13.5pt" o:ole="">
                  <v:imagedata r:id="rId9" o:title=""/>
                </v:shape>
                <o:OLEObject Type="Embed" ProgID="Equation.DSMT4" ShapeID="_x0000_i1026" DrawAspect="Content" ObjectID="_1795197970" r:id="rId10"/>
              </w:object>
            </w:r>
            <w:r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(يمكنك الاستعانة بالجدول التالي)</w:t>
            </w:r>
            <w:r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</w:r>
          </w:p>
          <w:p w14:paraId="66DF1560" w14:textId="77777777" w:rsidR="007530EF" w:rsidRDefault="007530EF" w:rsidP="007530EF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25EA759F" w14:textId="77777777" w:rsidR="007530EF" w:rsidRDefault="007530EF" w:rsidP="007530EF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7935FAFD" w14:textId="77777777" w:rsidR="00311ABF" w:rsidRDefault="00311ABF" w:rsidP="00311ABF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17A3E640" w14:textId="77777777" w:rsidR="00311ABF" w:rsidRDefault="00311ABF" w:rsidP="00311ABF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6ADDD333" w14:textId="77777777" w:rsidR="00311ABF" w:rsidRDefault="00311ABF" w:rsidP="00311ABF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17B0A79F" w14:textId="7F85B51D" w:rsidR="00311ABF" w:rsidRDefault="00311ABF" w:rsidP="00311ABF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   ب </w:t>
            </w:r>
            <w:r>
              <w:rPr>
                <w:rFonts w:ascii="Amiri" w:hAnsi="Amiri" w:cs="Amiri"/>
                <w:sz w:val="26"/>
                <w:szCs w:val="26"/>
                <w:rtl/>
                <w:lang w:bidi="ar-DZ"/>
              </w:rPr>
              <w:t>–</w:t>
            </w:r>
            <w:r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عين مجموعة الإمكانيات الحوادث التالية:</w:t>
            </w:r>
            <w:r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</w:r>
            <w:r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      - </w:t>
            </w:r>
            <w:r w:rsidR="00ED395D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</w:t>
            </w:r>
            <w:r w:rsidR="00ED395D" w:rsidRPr="00ED395D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240" w:dyaOrig="279" w14:anchorId="3971B644">
                <v:shape id="_x0000_i1027" type="#_x0000_t75" style="width:12pt;height:14.25pt" o:ole="">
                  <v:imagedata r:id="rId11" o:title=""/>
                </v:shape>
                <o:OLEObject Type="Embed" ProgID="Equation.DSMT4" ShapeID="_x0000_i1027" DrawAspect="Content" ObjectID="_1795197971" r:id="rId12"/>
              </w:object>
            </w:r>
            <w:r w:rsidR="00ED395D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:" مجموع الرقمين المحصل عليها يساوي4"      </w:t>
            </w:r>
            <w:r w:rsidR="00ED395D" w:rsidRPr="00ED395D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260" w:dyaOrig="260" w14:anchorId="521A693D">
                <v:shape id="_x0000_i1028" type="#_x0000_t75" style="width:13.5pt;height:13.5pt" o:ole="">
                  <v:imagedata r:id="rId13" o:title=""/>
                </v:shape>
                <o:OLEObject Type="Embed" ProgID="Equation.DSMT4" ShapeID="_x0000_i1028" DrawAspect="Content" ObjectID="_1795197972" r:id="rId14"/>
              </w:object>
            </w:r>
            <w:r w:rsidR="00ED395D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:" الحصول على رقمين زوجيين"</w:t>
            </w:r>
          </w:p>
          <w:p w14:paraId="056B1168" w14:textId="77777777" w:rsidR="00311ABF" w:rsidRDefault="00311ABF" w:rsidP="00311ABF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25433775" w14:textId="137B7441" w:rsidR="00311ABF" w:rsidRDefault="00430803" w:rsidP="00311ABF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227A0DB" wp14:editId="7B390F9C">
                      <wp:simplePos x="0" y="0"/>
                      <wp:positionH relativeFrom="column">
                        <wp:posOffset>862965</wp:posOffset>
                      </wp:positionH>
                      <wp:positionV relativeFrom="paragraph">
                        <wp:posOffset>152400</wp:posOffset>
                      </wp:positionV>
                      <wp:extent cx="3371850" cy="2962275"/>
                      <wp:effectExtent l="0" t="0" r="19050" b="28575"/>
                      <wp:wrapNone/>
                      <wp:docPr id="2064518883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1850" cy="29622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30D480" w14:textId="40096289" w:rsidR="00430803" w:rsidRDefault="00430803" w:rsidP="0043080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315F085" wp14:editId="3BB8F47C">
                                        <wp:extent cx="2752090" cy="2845435"/>
                                        <wp:effectExtent l="0" t="0" r="0" b="0"/>
                                        <wp:docPr id="826174616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26174616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52090" cy="2845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27A0DB" id="Rectangle 8" o:spid="_x0000_s1031" style="position:absolute;left:0;text-align:left;margin-left:67.95pt;margin-top:12pt;width:265.5pt;height:233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" fillcolor="white [3201]" strokecolor="white [3212]" strokeweight="2pt">
                      <v:textbox>
                        <w:txbxContent>
                          <w:p w14:paraId="7430D480" w14:textId="40096289" w:rsidR="00430803" w:rsidRDefault="00430803" w:rsidP="0043080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15F085" wp14:editId="3BB8F47C">
                                  <wp:extent cx="2752090" cy="2845435"/>
                                  <wp:effectExtent l="0" t="0" r="0" b="0"/>
                                  <wp:docPr id="82617461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6174616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2090" cy="2845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9B507F2" w14:textId="77777777" w:rsidR="003B7AC7" w:rsidRDefault="003B7AC7" w:rsidP="003B7AC7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36BEED4A" w14:textId="77777777" w:rsidR="003B7AC7" w:rsidRDefault="003B7AC7" w:rsidP="003B7AC7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42FA3FC9" w14:textId="77777777" w:rsidR="003B7AC7" w:rsidRDefault="003B7AC7" w:rsidP="003B7AC7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33C06B46" w14:textId="77777777" w:rsidR="003B7AC7" w:rsidRDefault="003B7AC7" w:rsidP="003B7AC7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6F1EABC8" w14:textId="77777777" w:rsidR="003B7AC7" w:rsidRDefault="003B7AC7" w:rsidP="003B7AC7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4E35DAFC" w14:textId="77777777" w:rsidR="003B7AC7" w:rsidRDefault="003B7AC7" w:rsidP="003B7AC7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51AD67A0" w14:textId="77777777" w:rsidR="003B7AC7" w:rsidRDefault="003B7AC7" w:rsidP="003B7AC7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6F37C557" w14:textId="77777777" w:rsidR="003B7AC7" w:rsidRDefault="003B7AC7" w:rsidP="003B7AC7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4AA20F69" w14:textId="77777777" w:rsidR="003B7AC7" w:rsidRDefault="003B7AC7" w:rsidP="003B7AC7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13E4800F" w14:textId="77777777" w:rsidR="00311ABF" w:rsidRDefault="00311ABF" w:rsidP="00311ABF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05711148" w14:textId="77777777" w:rsidR="00EC1E12" w:rsidRPr="007530EF" w:rsidRDefault="00EC1E12" w:rsidP="00EC1E12">
            <w:p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</w:p>
          <w:p w14:paraId="415E3427" w14:textId="77777777" w:rsidR="009B388E" w:rsidRPr="00792B9B" w:rsidRDefault="009B388E" w:rsidP="009B388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603879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6B53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3637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A92B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B0D7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1ED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830C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C4685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3728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C685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CF67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88A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EC4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EC4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DD0D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278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E10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694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E42B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2980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0640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F54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44A8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B5EA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A1491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3BC7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5301F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04D6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266A6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D6A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502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E039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BF95D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58326A21" w:rsidR="00981E9C" w:rsidRPr="00792B9B" w:rsidRDefault="00981E9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628C9C94" w14:textId="77777777" w:rsidR="004C0020" w:rsidRDefault="004C002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23FDEE" wp14:editId="59D16881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29740674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6DA23" w14:textId="77777777" w:rsidR="004C0020" w:rsidRPr="00305590" w:rsidRDefault="004C002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332B5917" w14:textId="77777777" w:rsidR="004C0020" w:rsidRPr="00305590" w:rsidRDefault="004C0020" w:rsidP="007103C3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103C3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حدث بسيط، حدث</w:t>
                            </w:r>
                            <w:r w:rsidRPr="007103C3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7103C3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مركب  التعرّف على: اتحاد حدثين، تقاطع</w:t>
                            </w:r>
                            <w:r w:rsidRPr="007103C3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7103C3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حدثين، الحدث العكسي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3FDEE" id="_x0000_s1032" style="position:absolute;left:0;text-align:left;margin-left:-46.15pt;margin-top:66.05pt;width:543pt;height:5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XwBoXcgIAAEM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4246DA23" w14:textId="77777777" w:rsidR="004C0020" w:rsidRPr="00305590" w:rsidRDefault="004C002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332B5917" w14:textId="77777777" w:rsidR="004C0020" w:rsidRPr="00305590" w:rsidRDefault="004C0020" w:rsidP="007103C3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7103C3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حدث بسيط، حدث</w:t>
                      </w:r>
                      <w:r w:rsidRPr="007103C3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7103C3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مركب  التعرّف على: اتحاد حدثين، تقاطع</w:t>
                      </w:r>
                      <w:r w:rsidRPr="007103C3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7103C3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حدثين، الحدث العكسي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A2FCEC" wp14:editId="74CDBE53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88953265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B2B27" w14:textId="77777777" w:rsidR="004C0020" w:rsidRPr="00305590" w:rsidRDefault="004C002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432367B6" w14:textId="77777777" w:rsidR="004C0020" w:rsidRDefault="004C002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2FCEC" id="_x0000_s1033" style="position:absolute;left:0;text-align:left;margin-left:-44.65pt;margin-top:.8pt;width:100.5pt;height:5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7Dv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nZ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DZt7Dv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702B2B27" w14:textId="77777777" w:rsidR="004C0020" w:rsidRPr="00305590" w:rsidRDefault="004C002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432367B6" w14:textId="77777777" w:rsidR="004C0020" w:rsidRDefault="004C002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0B7921" wp14:editId="1732ADF3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8647050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8B60F" w14:textId="0A6B1CDE" w:rsidR="004C0020" w:rsidRPr="00305590" w:rsidRDefault="004C002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آداب وفلسفة</w:t>
                            </w:r>
                            <w:r w:rsidR="00430803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B7921" id="_x0000_s1034" style="position:absolute;left:0;text-align:left;margin-left:396.35pt;margin-top:-.7pt;width:100.5pt;height:62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DH78zg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1F38B60F" w14:textId="0A6B1CDE" w:rsidR="004C0020" w:rsidRPr="00305590" w:rsidRDefault="004C002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آداب وفلسفة</w:t>
                      </w:r>
                      <w:r w:rsidR="00430803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47F748" wp14:editId="79E63AE0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504914233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8C88A" w14:textId="77777777" w:rsidR="004C0020" w:rsidRPr="00305590" w:rsidRDefault="004C002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تمالات</w:t>
                            </w:r>
                          </w:p>
                          <w:p w14:paraId="44324B3F" w14:textId="5FEBEF4C" w:rsidR="004C0020" w:rsidRPr="00305590" w:rsidRDefault="004C002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72144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الاحداث </w:t>
                            </w:r>
                            <w:r w:rsidR="00EC1E12" w:rsidRPr="00B72144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والعمليات</w:t>
                            </w:r>
                            <w:r w:rsidRPr="00B72144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عليها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47F748" id="_x0000_s1035" style="position:absolute;left:0;text-align:left;margin-left:66.35pt;margin-top:1.55pt;width:323.25pt;height:58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CKESRzdQIAAEM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55F8C88A" w14:textId="77777777" w:rsidR="004C0020" w:rsidRPr="00305590" w:rsidRDefault="004C002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تمالات</w:t>
                      </w:r>
                    </w:p>
                    <w:p w14:paraId="44324B3F" w14:textId="5FEBEF4C" w:rsidR="004C0020" w:rsidRPr="00305590" w:rsidRDefault="004C002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B72144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 xml:space="preserve">الاحداث </w:t>
                      </w:r>
                      <w:r w:rsidR="00EC1E12" w:rsidRPr="00B72144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والعمليات</w:t>
                      </w:r>
                      <w:r w:rsidRPr="00B72144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 xml:space="preserve"> عليها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475FBD45" w14:textId="77777777" w:rsidR="004C0020" w:rsidRPr="00792B9B" w:rsidRDefault="004C002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4C0020" w:rsidRPr="00792B9B" w14:paraId="06A5D3D8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3EECE24C" w14:textId="77777777" w:rsidR="004C0020" w:rsidRPr="00305590" w:rsidRDefault="004C0020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20B25C79" w14:textId="77777777" w:rsidR="004C0020" w:rsidRPr="00305590" w:rsidRDefault="004C0020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75923FC8" w14:textId="77777777" w:rsidR="004C0020" w:rsidRPr="00305590" w:rsidRDefault="004C0020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4C0020" w:rsidRPr="00792B9B" w14:paraId="77DD3150" w14:textId="77777777" w:rsidTr="00305590">
        <w:tc>
          <w:tcPr>
            <w:tcW w:w="1278" w:type="dxa"/>
          </w:tcPr>
          <w:p w14:paraId="22BCC66F" w14:textId="77777777" w:rsidR="004C0020" w:rsidRDefault="004C002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F15564F" w14:textId="77777777" w:rsidR="004C0020" w:rsidRDefault="004C0020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9CE134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784CD4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2818B0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47F034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D6D3AE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839D6A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3AD83B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86187C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665113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40FB79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FC4C4A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078C20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9767E9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7A5000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5C0197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B5E5C8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3D0105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5D1514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1FE6832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F02E64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307F34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38CD5AB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EDCA8E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805D5C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8A7FF7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5C15FF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C4CDCD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17F61C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495256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E86FA1" w14:textId="77777777" w:rsidR="004C0020" w:rsidRPr="00FB5A89" w:rsidRDefault="004C0020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690F4AC7" w14:textId="77777777" w:rsidR="004C0020" w:rsidRPr="00792B9B" w:rsidRDefault="004C002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F41378B" w14:textId="79483217" w:rsidR="004C0020" w:rsidRPr="00EC1E12" w:rsidRDefault="004C0020" w:rsidP="00EC1E12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3F4C6E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نشاط 01 ص 283 (السؤال3)</w:t>
            </w:r>
          </w:p>
          <w:p w14:paraId="13FCB75A" w14:textId="77777777" w:rsidR="004C0020" w:rsidRDefault="004C0020" w:rsidP="00D73E02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تعاريف</w:t>
            </w:r>
          </w:p>
          <w:p w14:paraId="6112A1BA" w14:textId="77777777" w:rsidR="004C0020" w:rsidRPr="00C85B9B" w:rsidRDefault="004C0020" w:rsidP="00D73E02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</w:p>
          <w:p w14:paraId="22D358F4" w14:textId="77777777" w:rsidR="004C0020" w:rsidRPr="00C85B9B" w:rsidRDefault="004C0020" w:rsidP="00D73E02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Wingdings" w:char="F0C3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لتكن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C85B9B">
              <w:rPr>
                <w:rFonts w:ascii="Amiri" w:hAnsi="Amiri" w:cs="Amiri"/>
                <w:sz w:val="26"/>
                <w:szCs w:val="26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حادثتين. نرمز بـ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680" w:dyaOrig="260" w14:anchorId="7268157A">
                <v:shape id="_x0000_i1029" type="#_x0000_t75" style="width:33.75pt;height:12.75pt" o:ole="">
                  <v:imagedata r:id="rId16" o:title=""/>
                </v:shape>
                <o:OLEObject Type="Embed" ProgID="Equation.DSMT4" ShapeID="_x0000_i1029" DrawAspect="Content" ObjectID="_1795197973" r:id="rId1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للحادثة "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C85B9B">
              <w:rPr>
                <w:rFonts w:ascii="Amiri" w:hAnsi="Amiri" w:cs="Amiri"/>
                <w:sz w:val="26"/>
                <w:szCs w:val="26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" وهي التي تحوي العناصر المشتركة بين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C85B9B">
              <w:rPr>
                <w:rFonts w:ascii="Amiri" w:hAnsi="Amiri" w:cs="Amiri"/>
                <w:sz w:val="26"/>
                <w:szCs w:val="26"/>
              </w:rPr>
              <w:t>B</w:t>
            </w:r>
          </w:p>
          <w:p w14:paraId="21085033" w14:textId="77777777" w:rsidR="004C0020" w:rsidRPr="00C85B9B" w:rsidRDefault="004C0020" w:rsidP="00D73E02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* إذا كانت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680" w:dyaOrig="260" w14:anchorId="1E0CE2EE">
                <v:shape id="_x0000_i1030" type="#_x0000_t75" style="width:33.75pt;height:12.75pt" o:ole="">
                  <v:imagedata r:id="rId16" o:title=""/>
                </v:shape>
                <o:OLEObject Type="Embed" ProgID="Equation.DSMT4" ShapeID="_x0000_i1030" DrawAspect="Content" ObjectID="_1795197974" r:id="rId18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خالية أي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</w:rPr>
              <w:object w:dxaOrig="1120" w:dyaOrig="279" w14:anchorId="6F6A96CE">
                <v:shape id="_x0000_i1031" type="#_x0000_t75" style="width:56.25pt;height:14.25pt" o:ole="">
                  <v:imagedata r:id="rId19" o:title=""/>
                </v:shape>
                <o:OLEObject Type="Embed" ProgID="Equation.DSMT4" ShapeID="_x0000_i1031" DrawAspect="Content" ObjectID="_1795197975" r:id="rId20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نقول عندئذ أن الحادثتين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</w:t>
            </w:r>
            <w:r w:rsidRPr="00C85B9B">
              <w:rPr>
                <w:rFonts w:ascii="Amiri" w:hAnsi="Amiri" w:cs="Amiri"/>
                <w:sz w:val="26"/>
                <w:szCs w:val="26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غير متلائمتين.</w:t>
            </w:r>
          </w:p>
          <w:p w14:paraId="56F979E9" w14:textId="77777777" w:rsidR="004C0020" w:rsidRPr="00C85B9B" w:rsidRDefault="004C0020" w:rsidP="00D73E02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Wingdings" w:char="F0C3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نرمز بـ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680" w:dyaOrig="260" w14:anchorId="67284E93">
                <v:shape id="_x0000_i1032" type="#_x0000_t75" style="width:33.75pt;height:12.75pt" o:ole="">
                  <v:imagedata r:id="rId21" o:title=""/>
                </v:shape>
                <o:OLEObject Type="Embed" ProgID="Equation.DSMT4" ShapeID="_x0000_i1032" DrawAspect="Content" ObjectID="_1795197976" r:id="rId22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للحادثة "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أو </w:t>
            </w:r>
            <w:r w:rsidRPr="00C85B9B">
              <w:rPr>
                <w:rFonts w:ascii="Amiri" w:hAnsi="Amiri" w:cs="Amiri"/>
                <w:sz w:val="26"/>
                <w:szCs w:val="26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" وهي التي تحوي عناصر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وعناصر </w:t>
            </w:r>
            <w:r w:rsidRPr="00C85B9B">
              <w:rPr>
                <w:rFonts w:ascii="Amiri" w:hAnsi="Amiri" w:cs="Amiri"/>
                <w:sz w:val="26"/>
                <w:szCs w:val="26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أيضا.</w:t>
            </w:r>
          </w:p>
          <w:p w14:paraId="3BC6C120" w14:textId="77777777" w:rsidR="004C0020" w:rsidRPr="00C85B9B" w:rsidRDefault="004C0020" w:rsidP="00D73E02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52EBCE87" w14:textId="77777777" w:rsidR="004C0020" w:rsidRPr="00C85B9B" w:rsidRDefault="004C0020" w:rsidP="00D73E02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الحادثة المعاكسة</w:t>
            </w:r>
          </w:p>
          <w:p w14:paraId="3B5EEC15" w14:textId="77777777" w:rsidR="004C0020" w:rsidRPr="00624A7F" w:rsidRDefault="004C0020" w:rsidP="00D73E0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393AFB4" w14:textId="77777777" w:rsidR="004C0020" w:rsidRPr="00C85B9B" w:rsidRDefault="004C0020" w:rsidP="00D73E02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نسمي الحادثة المعاكسة لحادثة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ونرمز لها بالرمز </w:t>
            </w:r>
            <m:oMath>
              <m:acc>
                <m:accPr>
                  <m:chr m:val="̅"/>
                  <m:ctrlPr>
                    <w:rPr>
                      <w:rFonts w:ascii="Cambria Math" w:hAnsi="Cambria Math" w:cs="Amiri"/>
                      <w:i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sz w:val="26"/>
                      <w:szCs w:val="26"/>
                      <w:lang w:bidi="ar-DZ"/>
                    </w:rPr>
                    <m:t>A</m:t>
                  </m:r>
                </m:e>
              </m:acc>
            </m:oMath>
            <w:r w:rsidRPr="00C85B9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eastAsiaTheme="minorEastAsia" w:hAnsi="Amiri" w:cs="Amiri"/>
                <w:color w:val="FF0000"/>
                <w:sz w:val="26"/>
                <w:szCs w:val="26"/>
                <w:rtl/>
                <w:lang w:bidi="ar-DZ"/>
              </w:rPr>
              <w:t xml:space="preserve">(نقرأ " لا </w:t>
            </w:r>
            <w:r w:rsidRPr="00C85B9B">
              <w:rPr>
                <w:rFonts w:ascii="Amiri" w:eastAsiaTheme="minorEastAsia" w:hAnsi="Amiri" w:cs="Amiri"/>
                <w:color w:val="FF0000"/>
                <w:sz w:val="26"/>
                <w:szCs w:val="26"/>
                <w:lang w:bidi="ar-DZ"/>
              </w:rPr>
              <w:t>A </w:t>
            </w:r>
            <w:r w:rsidRPr="00C85B9B">
              <w:rPr>
                <w:rFonts w:ascii="Amiri" w:eastAsiaTheme="minorEastAsia" w:hAnsi="Amiri" w:cs="Amiri"/>
                <w:color w:val="FF0000"/>
                <w:sz w:val="26"/>
                <w:szCs w:val="26"/>
                <w:rtl/>
                <w:lang w:bidi="ar-DZ"/>
              </w:rPr>
              <w:t xml:space="preserve">")، </w:t>
            </w:r>
            <w:r w:rsidRPr="00C85B9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مجموعة النتائج التي لا تنتمي إلى </w:t>
            </w:r>
            <w:r w:rsidRPr="00C85B9B">
              <w:rPr>
                <w:rFonts w:ascii="Amiri" w:eastAsiaTheme="minorEastAsia" w:hAnsi="Amiri" w:cs="Amiri"/>
                <w:sz w:val="26"/>
                <w:szCs w:val="26"/>
                <w:lang w:bidi="ar-DZ"/>
              </w:rPr>
              <w:t>A</w:t>
            </w:r>
            <w:r w:rsidRPr="00C85B9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13C87093" w14:textId="77777777" w:rsidR="004C0020" w:rsidRDefault="004C0020" w:rsidP="003F4C6E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0B936543" w14:textId="77777777" w:rsidR="004C0020" w:rsidRPr="0052315E" w:rsidRDefault="004C0020" w:rsidP="0052315E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52315E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تمرين01:</w:t>
            </w:r>
            <w:r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ت06 ص 296</w:t>
            </w:r>
          </w:p>
          <w:p w14:paraId="30A0751C" w14:textId="77777777" w:rsidR="004C0020" w:rsidRPr="00C85B9B" w:rsidRDefault="004C0020" w:rsidP="0052315E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نضع، في كيس، 8 قريصات مرقمة من 1 إلى 8 ثم نسحب قريصة بصفة عشوائية.</w:t>
            </w:r>
          </w:p>
          <w:p w14:paraId="16B98EBD" w14:textId="77777777" w:rsidR="004C0020" w:rsidRPr="00C85B9B" w:rsidRDefault="004C0020" w:rsidP="0052315E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نعتبر الحادثتين التاليتين:</w:t>
            </w:r>
          </w:p>
          <w:p w14:paraId="67A59AC9" w14:textId="77777777" w:rsidR="004C0020" w:rsidRPr="00C85B9B" w:rsidRDefault="004C0020" w:rsidP="0052315E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i/>
                <w:iCs/>
                <w:sz w:val="26"/>
                <w:szCs w:val="26"/>
                <w:lang w:bidi="ar-DZ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: " القريصة المس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ح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وبة تحمل رقما فرديا.</w:t>
            </w:r>
          </w:p>
          <w:p w14:paraId="572FFEB7" w14:textId="77777777" w:rsidR="004C0020" w:rsidRDefault="004C0020" w:rsidP="0052315E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i/>
                <w:iCs/>
                <w:sz w:val="26"/>
                <w:szCs w:val="26"/>
                <w:lang w:bidi="ar-DZ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: " القريصة المسحوبة تحمل على رقم أكبر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أو يساوي 3.</w:t>
            </w:r>
          </w:p>
          <w:p w14:paraId="674B8952" w14:textId="77777777" w:rsidR="004C0020" w:rsidRPr="00C85B9B" w:rsidRDefault="004C0020" w:rsidP="0052315E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</w:p>
          <w:p w14:paraId="57DFFCA2" w14:textId="77777777" w:rsidR="004C0020" w:rsidRDefault="004C0020" w:rsidP="0052315E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val="en-US" w:bidi="ar-DZ"/>
              </w:rPr>
              <w:t>أجب بصحيح أو خاطئ عن التصريحات التالية:</w:t>
            </w:r>
          </w:p>
          <w:p w14:paraId="46EBB7A1" w14:textId="77777777" w:rsidR="004C0020" w:rsidRPr="00C85B9B" w:rsidRDefault="004C0020" w:rsidP="0052315E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5BF08117" w14:textId="77777777" w:rsidR="004C0020" w:rsidRPr="00C85B9B" w:rsidRDefault="004C0020" w:rsidP="0052315E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>1)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400" w:dyaOrig="400" w14:anchorId="105B536B">
                <v:shape id="_x0000_i1033" type="#_x0000_t75" style="width:69.75pt;height:20.25pt" o:ole="">
                  <v:imagedata r:id="rId23" o:title=""/>
                </v:shape>
                <o:OLEObject Type="Embed" ProgID="Equation.DSMT4" ShapeID="_x0000_i1033" DrawAspect="Content" ObjectID="_1795197977" r:id="rId24"/>
              </w:object>
            </w:r>
            <w:r w:rsidRPr="00C85B9B">
              <w:rPr>
                <w:rFonts w:ascii="Amiri" w:hAnsi="Amiri" w:cs="Amiri"/>
                <w:sz w:val="26"/>
                <w:szCs w:val="26"/>
                <w:lang w:bidi="ar-DZ"/>
              </w:rPr>
              <w:t xml:space="preserve">  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     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>2)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400" w:dyaOrig="400" w14:anchorId="1A9BE692">
                <v:shape id="_x0000_i1034" type="#_x0000_t75" style="width:69.75pt;height:20.25pt" o:ole="">
                  <v:imagedata r:id="rId25" o:title=""/>
                </v:shape>
                <o:OLEObject Type="Embed" ProgID="Equation.DSMT4" ShapeID="_x0000_i1034" DrawAspect="Content" ObjectID="_1795197978" r:id="rId26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/>
              </w:rPr>
              <w:t xml:space="preserve">             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>3)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800" w:dyaOrig="400" w14:anchorId="69E93971">
                <v:shape id="_x0000_i1035" type="#_x0000_t75" style="width:90pt;height:20.25pt" o:ole="">
                  <v:imagedata r:id="rId27" o:title=""/>
                </v:shape>
                <o:OLEObject Type="Embed" ProgID="Equation.DSMT4" ShapeID="_x0000_i1035" DrawAspect="Content" ObjectID="_1795197979" r:id="rId28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349534E2" w14:textId="77777777" w:rsidR="004C0020" w:rsidRPr="00C85B9B" w:rsidRDefault="004C0020" w:rsidP="0052315E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>4)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640" w:dyaOrig="400" w14:anchorId="334D8C0D">
                <v:shape id="_x0000_i1036" type="#_x0000_t75" style="width:81.75pt;height:20.25pt" o:ole="">
                  <v:imagedata r:id="rId29" o:title=""/>
                </v:shape>
                <o:OLEObject Type="Embed" ProgID="Equation.DSMT4" ShapeID="_x0000_i1036" DrawAspect="Content" ObjectID="_1795197980" r:id="rId30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             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>5)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2200" w:dyaOrig="420" w14:anchorId="4102AD0F">
                <v:shape id="_x0000_i1037" type="#_x0000_t75" style="width:110.25pt;height:21pt" o:ole="">
                  <v:imagedata r:id="rId31" o:title=""/>
                </v:shape>
                <o:OLEObject Type="Embed" ProgID="Equation.DSMT4" ShapeID="_x0000_i1037" DrawAspect="Content" ObjectID="_1795197981" r:id="rId32"/>
              </w:object>
            </w:r>
            <w:r w:rsidRPr="00C85B9B">
              <w:rPr>
                <w:rFonts w:ascii="Amiri" w:hAnsi="Amiri" w:cs="Amiri"/>
                <w:sz w:val="26"/>
                <w:szCs w:val="26"/>
                <w:lang w:val="en-US" w:bidi="ar-DZ"/>
              </w:rPr>
              <w:t>.</w:t>
            </w:r>
          </w:p>
          <w:p w14:paraId="0AF14C16" w14:textId="77777777" w:rsidR="004C0020" w:rsidRDefault="004C0020" w:rsidP="0052315E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31DB1727" w14:textId="77777777" w:rsidR="00EC1E12" w:rsidRDefault="00EC1E12" w:rsidP="0052315E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660095B2" w14:textId="61B68361" w:rsidR="004C0020" w:rsidRDefault="004C0020" w:rsidP="00EC1E12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تمرين02:</w:t>
            </w:r>
            <w:r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ت07 ص 296</w:t>
            </w:r>
          </w:p>
          <w:p w14:paraId="3F7BC639" w14:textId="77777777" w:rsidR="004C0020" w:rsidRPr="00C85B9B" w:rsidRDefault="004C0020" w:rsidP="0052315E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0A705C84" w14:textId="77777777" w:rsidR="004C0020" w:rsidRPr="00C85B9B" w:rsidRDefault="004C0020" w:rsidP="0052315E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نرمي زهر النرد ونعتبر الحادثتين: </w:t>
            </w:r>
          </w:p>
          <w:p w14:paraId="1399E555" w14:textId="77777777" w:rsidR="004C0020" w:rsidRPr="00C85B9B" w:rsidRDefault="004C0020" w:rsidP="0052315E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lang w:bidi="ar-DZ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: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" الحصول على رقم زوجي"            </w:t>
            </w:r>
            <w:r w:rsidRPr="00C85B9B">
              <w:rPr>
                <w:rFonts w:ascii="Amiri" w:hAnsi="Amiri" w:cs="Amiri"/>
                <w:sz w:val="26"/>
                <w:szCs w:val="26"/>
                <w:lang w:bidi="ar-DZ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: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" الحصول على رقم </w:t>
            </w:r>
            <w:r w:rsidRPr="00C85B9B">
              <w:rPr>
                <w:rFonts w:ascii="Amiri" w:hAnsi="Amiri" w:cs="Amiri"/>
                <w:sz w:val="26"/>
                <w:szCs w:val="26"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أكبر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من أو يساوي 4</w:t>
            </w:r>
            <w:r w:rsidRPr="00C85B9B">
              <w:rPr>
                <w:rFonts w:ascii="Amiri" w:hAnsi="Amiri" w:cs="Amiri"/>
                <w:sz w:val="26"/>
                <w:szCs w:val="26"/>
                <w:lang w:val="en-US" w:bidi="ar-DZ"/>
              </w:rPr>
              <w:t>’’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11FFBC42" w14:textId="77777777" w:rsidR="004C0020" w:rsidRPr="00C85B9B" w:rsidRDefault="004C0020" w:rsidP="004C0020">
            <w:pPr>
              <w:pStyle w:val="Paragraphedeliste"/>
              <w:numPr>
                <w:ilvl w:val="0"/>
                <w:numId w:val="28"/>
              </w:num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عين كلا من الحادثتين العكسيتين للحادثتين </w:t>
            </w:r>
            <w:r w:rsidRPr="00C85B9B">
              <w:rPr>
                <w:rFonts w:ascii="Amiri" w:hAnsi="Amiri" w:cs="Amiri"/>
                <w:sz w:val="26"/>
                <w:szCs w:val="26"/>
                <w:lang w:val="en-US" w:bidi="ar-DZ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و </w:t>
            </w:r>
            <w:r w:rsidRPr="00C85B9B">
              <w:rPr>
                <w:rFonts w:ascii="Amiri" w:hAnsi="Amiri" w:cs="Amiri"/>
                <w:sz w:val="26"/>
                <w:szCs w:val="26"/>
                <w:lang w:val="en-US" w:bidi="ar-DZ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1AE5E34E" w14:textId="77777777" w:rsidR="004C0020" w:rsidRPr="00C85B9B" w:rsidRDefault="004C0020" w:rsidP="0052315E">
            <w:pPr>
              <w:pStyle w:val="Paragraphedeliste"/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004DEB13" w14:textId="77777777" w:rsidR="004C0020" w:rsidRDefault="004C0020" w:rsidP="0052315E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تمرين03:</w:t>
            </w:r>
            <w:r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ت 08 ص 296</w:t>
            </w:r>
          </w:p>
          <w:p w14:paraId="483FF32C" w14:textId="77777777" w:rsidR="004C0020" w:rsidRPr="00C85B9B" w:rsidRDefault="004C0020" w:rsidP="0052315E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5860AC76" w14:textId="77777777" w:rsidR="004C0020" w:rsidRPr="00C85B9B" w:rsidRDefault="004C0020" w:rsidP="0052315E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نرمي زهر النرد ونعتبر الحادثتين: </w:t>
            </w:r>
          </w:p>
          <w:p w14:paraId="0FC50C0D" w14:textId="77777777" w:rsidR="004C0020" w:rsidRPr="002F249B" w:rsidRDefault="004C0020" w:rsidP="0052315E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lang w:bidi="ar-DZ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: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" الحصول على رقم زوجي"            </w:t>
            </w:r>
            <w:r w:rsidRPr="00C85B9B">
              <w:rPr>
                <w:rFonts w:ascii="Amiri" w:hAnsi="Amiri" w:cs="Amiri"/>
                <w:sz w:val="26"/>
                <w:szCs w:val="26"/>
                <w:lang w:bidi="ar-DZ"/>
              </w:rPr>
              <w:t>B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: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" الحصول على رقم مضاعف للعدد 3</w:t>
            </w:r>
            <w:r w:rsidRPr="00C85B9B">
              <w:rPr>
                <w:rFonts w:ascii="Amiri" w:hAnsi="Amiri" w:cs="Amiri"/>
                <w:sz w:val="26"/>
                <w:szCs w:val="26"/>
                <w:lang w:bidi="ar-DZ"/>
              </w:rPr>
              <w:t>’’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156C18C1" w14:textId="77777777" w:rsidR="004C0020" w:rsidRPr="002F249B" w:rsidRDefault="004C0020" w:rsidP="004C0020">
            <w:pPr>
              <w:pStyle w:val="Paragraphedeliste"/>
              <w:numPr>
                <w:ilvl w:val="0"/>
                <w:numId w:val="28"/>
              </w:num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2F24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هل الحادثتان </w:t>
            </w:r>
            <w:r w:rsidRPr="002F249B">
              <w:rPr>
                <w:rFonts w:ascii="Amiri" w:hAnsi="Amiri" w:cs="Amiri"/>
                <w:sz w:val="26"/>
                <w:szCs w:val="26"/>
                <w:lang w:val="en-US" w:bidi="ar-DZ"/>
              </w:rPr>
              <w:t>A</w:t>
            </w:r>
            <w:r w:rsidRPr="002F24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و </w:t>
            </w:r>
            <w:r w:rsidRPr="002F249B">
              <w:rPr>
                <w:rFonts w:ascii="Amiri" w:hAnsi="Amiri" w:cs="Amiri"/>
                <w:sz w:val="26"/>
                <w:szCs w:val="26"/>
                <w:lang w:val="en-US" w:bidi="ar-DZ"/>
              </w:rPr>
              <w:t>B</w:t>
            </w:r>
            <w:r w:rsidRPr="002F24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غير متلائمتين؟ برر إجابتك.</w:t>
            </w:r>
          </w:p>
          <w:p w14:paraId="6EFE6945" w14:textId="77777777" w:rsidR="004C0020" w:rsidRDefault="004C0020" w:rsidP="0052315E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val="en-US" w:bidi="ar-DZ"/>
              </w:rPr>
            </w:pPr>
          </w:p>
          <w:p w14:paraId="31196F02" w14:textId="77777777" w:rsidR="004C0020" w:rsidRDefault="004C0020" w:rsidP="0052315E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7C46BC8" w14:textId="77777777" w:rsidR="004C0020" w:rsidRPr="0052315E" w:rsidRDefault="004C0020" w:rsidP="0052315E">
            <w:pPr>
              <w:pStyle w:val="Paragraphedeliste"/>
              <w:bidi/>
              <w:ind w:left="7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52315E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تمرين04: ت 09 ص 296</w:t>
            </w:r>
          </w:p>
          <w:p w14:paraId="05679926" w14:textId="77777777" w:rsidR="004C0020" w:rsidRDefault="004C0020" w:rsidP="0052315E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26AF0D6" w14:textId="77777777" w:rsidR="004C0020" w:rsidRPr="001C3D77" w:rsidRDefault="004C0020" w:rsidP="001C3D77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1C3D7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نرمي زهري النرد </w:t>
            </w:r>
            <w:r w:rsidRPr="001C3D77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>ونعتبر</w:t>
            </w:r>
            <w:r w:rsidRPr="001C3D7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الحادثتين: </w:t>
            </w:r>
          </w:p>
          <w:p w14:paraId="0BA63E20" w14:textId="77777777" w:rsidR="004C0020" w:rsidRPr="001C3D77" w:rsidRDefault="004C0020" w:rsidP="001C3D77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     </w:t>
            </w:r>
            <w:r w:rsidRPr="001C3D77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>أ</w:t>
            </w:r>
            <w:r w:rsidRPr="001C3D77">
              <w:rPr>
                <w:rFonts w:ascii="Amiri" w:hAnsi="Amiri" w:cs="Amiri" w:hint="cs"/>
                <w:i/>
                <w:iCs/>
                <w:sz w:val="26"/>
                <w:szCs w:val="26"/>
                <w:rtl/>
                <w:lang w:bidi="ar-DZ"/>
              </w:rPr>
              <w:t>:</w:t>
            </w:r>
            <w:r w:rsidRPr="001C3D7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" الحصول على الأقل على </w:t>
            </w:r>
            <w:r w:rsidRPr="001C3D77"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>الرقم 6</w:t>
            </w:r>
            <w:r w:rsidRPr="001C3D77">
              <w:rPr>
                <w:rFonts w:ascii="Amiri" w:hAnsi="Amiri" w:cs="Amiri"/>
                <w:sz w:val="26"/>
                <w:szCs w:val="26"/>
                <w:rtl/>
                <w:lang w:bidi="ar-DZ"/>
              </w:rPr>
              <w:t>".</w:t>
            </w:r>
            <w:r>
              <w:rPr>
                <w:rFonts w:ascii="Amiri" w:hAnsi="Amiri" w:cs="Amiri" w:hint="cs"/>
                <w:sz w:val="26"/>
                <w:szCs w:val="26"/>
                <w:rtl/>
                <w:lang w:bidi="ar-DZ"/>
              </w:rPr>
              <w:t xml:space="preserve">   </w:t>
            </w:r>
            <w:r w:rsidRPr="001C3D77">
              <w:rPr>
                <w:rFonts w:ascii="Amiri" w:hAnsi="Amiri" w:cs="Amiri"/>
                <w:sz w:val="26"/>
                <w:szCs w:val="26"/>
                <w:rtl/>
                <w:lang w:bidi="ar-DZ"/>
              </w:rPr>
              <w:t>ب: " الحصول على الأقل على الرقم 1».</w:t>
            </w:r>
          </w:p>
          <w:p w14:paraId="03AA192F" w14:textId="77777777" w:rsidR="004C0020" w:rsidRDefault="004C0020" w:rsidP="001C3D77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</w:p>
          <w:p w14:paraId="2F94E576" w14:textId="77777777" w:rsidR="004C0020" w:rsidRPr="001C3D77" w:rsidRDefault="004C0020" w:rsidP="004C0020">
            <w:pPr>
              <w:pStyle w:val="Paragraphedeliste"/>
              <w:numPr>
                <w:ilvl w:val="0"/>
                <w:numId w:val="28"/>
              </w:num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1C3D7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هل الحادثتان أ </w:t>
            </w:r>
            <w:r w:rsidRPr="001C3D77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>وب</w:t>
            </w:r>
            <w:r w:rsidRPr="001C3D77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غير متلائمتين؟ برر إجابتك.</w:t>
            </w:r>
          </w:p>
          <w:p w14:paraId="7E339AFB" w14:textId="77777777" w:rsidR="004C0020" w:rsidRPr="003972B1" w:rsidRDefault="004C0020" w:rsidP="003972B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3972B1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تمرين:</w:t>
            </w:r>
          </w:p>
          <w:p w14:paraId="1CCD9B74" w14:textId="77777777" w:rsidR="004C0020" w:rsidRDefault="004C0020" w:rsidP="003972B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6D165D1" w14:textId="77777777" w:rsidR="004C0020" w:rsidRPr="003972B1" w:rsidRDefault="004C0020" w:rsidP="003972B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F623F2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Pr="003972B1">
              <w:rPr>
                <w:rFonts w:ascii="Amiri" w:hAnsi="Amiri" w:cs="Amiri"/>
                <w:sz w:val="28"/>
                <w:szCs w:val="28"/>
                <w:rtl/>
              </w:rPr>
              <w:t>يحوي كيس 15 كرية مرقمة من 1 إلى 15. نسحب عشوائيا كرية واحدة ونسجل رقمها.</w:t>
            </w:r>
          </w:p>
          <w:p w14:paraId="7A3BD0FF" w14:textId="77777777" w:rsidR="004C0020" w:rsidRPr="003972B1" w:rsidRDefault="004C0020" w:rsidP="004C0020">
            <w:pPr>
              <w:numPr>
                <w:ilvl w:val="0"/>
                <w:numId w:val="30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972B1">
              <w:rPr>
                <w:rFonts w:ascii="Amiri" w:hAnsi="Amiri" w:cs="Amiri"/>
                <w:sz w:val="28"/>
                <w:szCs w:val="28"/>
                <w:rtl/>
              </w:rPr>
              <w:t xml:space="preserve">عين المجموعة الشاملة </w:t>
            </w:r>
            <w:r w:rsidRPr="003972B1">
              <w:rPr>
                <w:rFonts w:ascii="Amiri" w:hAnsi="Amiri" w:cs="Amiri"/>
                <w:sz w:val="28"/>
                <w:szCs w:val="28"/>
              </w:rPr>
              <w:sym w:font="Symbol" w:char="F057"/>
            </w:r>
            <w:r w:rsidRPr="003972B1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63CDD12D" w14:textId="77777777" w:rsidR="004C0020" w:rsidRPr="003972B1" w:rsidRDefault="004C0020" w:rsidP="004C0020">
            <w:pPr>
              <w:numPr>
                <w:ilvl w:val="0"/>
                <w:numId w:val="30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3972B1">
              <w:rPr>
                <w:rFonts w:ascii="Amiri" w:hAnsi="Amiri" w:cs="Amiri"/>
                <w:sz w:val="28"/>
                <w:szCs w:val="28"/>
                <w:rtl/>
              </w:rPr>
              <w:t xml:space="preserve">عين الحادثة </w:t>
            </w:r>
            <w:r w:rsidRPr="003972B1">
              <w:rPr>
                <w:rFonts w:ascii="Amiri" w:hAnsi="Amiri" w:cs="Amiri"/>
                <w:sz w:val="28"/>
                <w:szCs w:val="28"/>
              </w:rPr>
              <w:t>A</w:t>
            </w:r>
            <w:r w:rsidRPr="003972B1">
              <w:rPr>
                <w:rFonts w:ascii="Amiri" w:hAnsi="Amiri" w:cs="Amiri"/>
                <w:sz w:val="28"/>
                <w:szCs w:val="28"/>
                <w:rtl/>
              </w:rPr>
              <w:t>:" الحصول على رقم مضاعف للعدد 5."</w:t>
            </w:r>
          </w:p>
          <w:p w14:paraId="69DEA601" w14:textId="77777777" w:rsidR="004C0020" w:rsidRPr="003972B1" w:rsidRDefault="004C0020" w:rsidP="004C0020">
            <w:pPr>
              <w:numPr>
                <w:ilvl w:val="0"/>
                <w:numId w:val="30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3972B1">
              <w:rPr>
                <w:rFonts w:ascii="Amiri" w:hAnsi="Amiri" w:cs="Amiri"/>
                <w:sz w:val="28"/>
                <w:szCs w:val="28"/>
                <w:rtl/>
              </w:rPr>
              <w:t xml:space="preserve">عين الحادثة </w:t>
            </w:r>
            <w:r w:rsidRPr="003972B1">
              <w:rPr>
                <w:rFonts w:ascii="Amiri" w:hAnsi="Amiri" w:cs="Amiri"/>
                <w:sz w:val="28"/>
                <w:szCs w:val="28"/>
              </w:rPr>
              <w:t>B</w:t>
            </w:r>
            <w:r w:rsidRPr="003972B1">
              <w:rPr>
                <w:rFonts w:ascii="Amiri" w:hAnsi="Amiri" w:cs="Amiri"/>
                <w:sz w:val="28"/>
                <w:szCs w:val="28"/>
                <w:rtl/>
              </w:rPr>
              <w:t>:" الحصول على رقم مضاعف للعدد 3."</w:t>
            </w:r>
          </w:p>
          <w:p w14:paraId="1D935B78" w14:textId="77777777" w:rsidR="004C0020" w:rsidRPr="003972B1" w:rsidRDefault="004C0020" w:rsidP="004C0020">
            <w:pPr>
              <w:numPr>
                <w:ilvl w:val="0"/>
                <w:numId w:val="30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972B1">
              <w:rPr>
                <w:rFonts w:ascii="Amiri" w:hAnsi="Amiri" w:cs="Amiri"/>
                <w:sz w:val="28"/>
                <w:szCs w:val="28"/>
                <w:rtl/>
              </w:rPr>
              <w:t xml:space="preserve">عين الحوادث   </w:t>
            </w:r>
            <w:r w:rsidRPr="003972B1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660" w:dyaOrig="260" w14:anchorId="1EB5E63A">
                <v:shape id="_x0000_i1038" type="#_x0000_t75" style="width:33pt;height:12.75pt" o:ole="">
                  <v:imagedata r:id="rId33" o:title=""/>
                </v:shape>
                <o:OLEObject Type="Embed" ProgID="Equation.DSMT4" ShapeID="_x0000_i1038" DrawAspect="Content" ObjectID="_1795197982" r:id="rId34"/>
              </w:object>
            </w:r>
            <w:r w:rsidRPr="003972B1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3972B1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300" w14:anchorId="434E0760">
                <v:shape id="_x0000_i1039" type="#_x0000_t75" style="width:12.75pt;height:15pt" o:ole="">
                  <v:imagedata r:id="rId35" o:title=""/>
                </v:shape>
                <o:OLEObject Type="Embed" ProgID="Equation.DSMT4" ShapeID="_x0000_i1039" DrawAspect="Content" ObjectID="_1795197983" r:id="rId36"/>
              </w:object>
            </w:r>
            <w:r w:rsidRPr="003972B1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3972B1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40" w:dyaOrig="300" w14:anchorId="237DD295">
                <v:shape id="_x0000_i1040" type="#_x0000_t75" style="width:12pt;height:15pt" o:ole="">
                  <v:imagedata r:id="rId37" o:title=""/>
                </v:shape>
                <o:OLEObject Type="Embed" ProgID="Equation.DSMT4" ShapeID="_x0000_i1040" DrawAspect="Content" ObjectID="_1795197984" r:id="rId38"/>
              </w:object>
            </w:r>
            <w:r w:rsidRPr="003972B1">
              <w:rPr>
                <w:rFonts w:ascii="Amiri" w:hAnsi="Amiri" w:cs="Amiri"/>
                <w:sz w:val="28"/>
                <w:szCs w:val="28"/>
                <w:rtl/>
              </w:rPr>
              <w:t xml:space="preserve"> ثم استنتج الحادثتين </w:t>
            </w:r>
            <w:r w:rsidRPr="003972B1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660" w:dyaOrig="300" w14:anchorId="2D045667">
                <v:shape id="_x0000_i1041" type="#_x0000_t75" style="width:33pt;height:15pt" o:ole="">
                  <v:imagedata r:id="rId39" o:title=""/>
                </v:shape>
                <o:OLEObject Type="Embed" ProgID="Equation.DSMT4" ShapeID="_x0000_i1041" DrawAspect="Content" ObjectID="_1795197985" r:id="rId40"/>
              </w:object>
            </w:r>
            <w:r w:rsidRPr="003972B1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3972B1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660" w:dyaOrig="320" w14:anchorId="1A7370B5">
                <v:shape id="_x0000_i1042" type="#_x0000_t75" style="width:33pt;height:15.75pt" o:ole="">
                  <v:imagedata r:id="rId41" o:title=""/>
                </v:shape>
                <o:OLEObject Type="Embed" ProgID="Equation.DSMT4" ShapeID="_x0000_i1042" DrawAspect="Content" ObjectID="_1795197986" r:id="rId42"/>
              </w:object>
            </w:r>
          </w:p>
          <w:p w14:paraId="3928BBAC" w14:textId="77777777" w:rsidR="004C0020" w:rsidRPr="003972B1" w:rsidRDefault="004C0020" w:rsidP="003972B1">
            <w:pPr>
              <w:pStyle w:val="MTDisplayEquation"/>
              <w:numPr>
                <w:ilvl w:val="0"/>
                <w:numId w:val="0"/>
              </w:numPr>
              <w:ind w:left="600"/>
              <w:rPr>
                <w:rFonts w:ascii="Amiri" w:hAnsi="Amiri" w:cs="Amiri"/>
                <w:b w:val="0"/>
                <w:bCs w:val="0"/>
                <w:sz w:val="28"/>
                <w:szCs w:val="28"/>
                <w:rtl/>
              </w:rPr>
            </w:pPr>
            <w:r w:rsidRPr="003972B1">
              <w:rPr>
                <w:rFonts w:ascii="Amiri" w:hAnsi="Amiri" w:cs="Amiri"/>
                <w:b w:val="0"/>
                <w:bCs w:val="0"/>
                <w:sz w:val="28"/>
                <w:szCs w:val="28"/>
                <w:rtl/>
              </w:rPr>
              <w:t xml:space="preserve">حيث </w:t>
            </w:r>
            <w:r w:rsidRPr="003972B1">
              <w:rPr>
                <w:rFonts w:ascii="Amiri" w:hAnsi="Amiri" w:cs="Amiri"/>
                <w:b w:val="0"/>
                <w:bCs w:val="0"/>
                <w:position w:val="-4"/>
                <w:sz w:val="28"/>
                <w:szCs w:val="28"/>
                <w:rtl/>
              </w:rPr>
              <w:object w:dxaOrig="260" w:dyaOrig="300" w14:anchorId="59B78793">
                <v:shape id="_x0000_i1043" type="#_x0000_t75" style="width:12.75pt;height:15pt" o:ole="">
                  <v:imagedata r:id="rId35" o:title=""/>
                </v:shape>
                <o:OLEObject Type="Embed" ProgID="Equation.DSMT4" ShapeID="_x0000_i1043" DrawAspect="Content" ObjectID="_1795197987" r:id="rId43"/>
              </w:object>
            </w:r>
            <w:r w:rsidRPr="003972B1">
              <w:rPr>
                <w:rFonts w:ascii="Amiri" w:hAnsi="Amiri" w:cs="Amiri"/>
                <w:b w:val="0"/>
                <w:bCs w:val="0"/>
                <w:sz w:val="28"/>
                <w:szCs w:val="28"/>
                <w:rtl/>
              </w:rPr>
              <w:t xml:space="preserve"> و </w:t>
            </w:r>
            <w:r w:rsidRPr="003972B1">
              <w:rPr>
                <w:rFonts w:ascii="Amiri" w:hAnsi="Amiri" w:cs="Amiri"/>
                <w:b w:val="0"/>
                <w:bCs w:val="0"/>
                <w:position w:val="-4"/>
                <w:sz w:val="28"/>
                <w:szCs w:val="28"/>
                <w:rtl/>
              </w:rPr>
              <w:object w:dxaOrig="240" w:dyaOrig="300" w14:anchorId="70D8F89A">
                <v:shape id="_x0000_i1044" type="#_x0000_t75" style="width:12pt;height:15pt" o:ole="">
                  <v:imagedata r:id="rId37" o:title=""/>
                </v:shape>
                <o:OLEObject Type="Embed" ProgID="Equation.DSMT4" ShapeID="_x0000_i1044" DrawAspect="Content" ObjectID="_1795197988" r:id="rId44"/>
              </w:object>
            </w:r>
            <w:r w:rsidRPr="003972B1">
              <w:rPr>
                <w:rFonts w:ascii="Amiri" w:hAnsi="Amiri" w:cs="Amiri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 w:hint="cs"/>
                <w:b w:val="0"/>
                <w:bCs w:val="0"/>
                <w:sz w:val="28"/>
                <w:szCs w:val="28"/>
                <w:rtl/>
              </w:rPr>
              <w:t>،</w:t>
            </w:r>
            <w:r w:rsidRPr="003972B1">
              <w:rPr>
                <w:rFonts w:ascii="Amiri" w:hAnsi="Amiri" w:cs="Amiri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3972B1">
              <w:rPr>
                <w:rFonts w:ascii="Amiri" w:hAnsi="Amiri" w:cs="Amiri"/>
                <w:b w:val="0"/>
                <w:bCs w:val="0"/>
                <w:position w:val="-4"/>
                <w:sz w:val="28"/>
                <w:szCs w:val="28"/>
                <w:rtl/>
              </w:rPr>
              <w:object w:dxaOrig="660" w:dyaOrig="320" w14:anchorId="4EC622DB">
                <v:shape id="_x0000_i1045" type="#_x0000_t75" style="width:33pt;height:15.75pt" o:ole="">
                  <v:imagedata r:id="rId41" o:title=""/>
                </v:shape>
                <o:OLEObject Type="Embed" ProgID="Equation.DSMT4" ShapeID="_x0000_i1045" DrawAspect="Content" ObjectID="_1795197989" r:id="rId45"/>
              </w:object>
            </w:r>
            <w:r w:rsidRPr="003972B1">
              <w:rPr>
                <w:rFonts w:ascii="Amiri" w:hAnsi="Amiri" w:cs="Amiri"/>
                <w:b w:val="0"/>
                <w:bCs w:val="0"/>
                <w:sz w:val="28"/>
                <w:szCs w:val="28"/>
                <w:rtl/>
              </w:rPr>
              <w:t xml:space="preserve"> هي الحوادث العكسية للحوادث </w:t>
            </w:r>
            <w:r w:rsidRPr="003972B1">
              <w:rPr>
                <w:rFonts w:ascii="Amiri" w:hAnsi="Amiri" w:cs="Amiri"/>
                <w:b w:val="0"/>
                <w:bCs w:val="0"/>
                <w:sz w:val="28"/>
                <w:szCs w:val="28"/>
              </w:rPr>
              <w:t>A</w:t>
            </w:r>
            <w:r w:rsidRPr="003972B1">
              <w:rPr>
                <w:rFonts w:ascii="Amiri" w:hAnsi="Amiri" w:cs="Amiri"/>
                <w:b w:val="0"/>
                <w:bCs w:val="0"/>
                <w:sz w:val="28"/>
                <w:szCs w:val="28"/>
                <w:rtl/>
              </w:rPr>
              <w:t>و</w:t>
            </w:r>
            <w:r w:rsidRPr="003972B1">
              <w:rPr>
                <w:rFonts w:ascii="Amiri" w:hAnsi="Amiri" w:cs="Amiri"/>
                <w:b w:val="0"/>
                <w:bCs w:val="0"/>
                <w:sz w:val="28"/>
                <w:szCs w:val="28"/>
              </w:rPr>
              <w:t>B</w:t>
            </w:r>
            <w:r w:rsidRPr="003972B1">
              <w:rPr>
                <w:rFonts w:ascii="Amiri" w:hAnsi="Amiri" w:cs="Amiri"/>
                <w:b w:val="0"/>
                <w:bCs w:val="0"/>
                <w:sz w:val="28"/>
                <w:szCs w:val="28"/>
                <w:rtl/>
              </w:rPr>
              <w:t xml:space="preserve"> و </w:t>
            </w:r>
            <w:r w:rsidRPr="003972B1">
              <w:rPr>
                <w:rFonts w:ascii="Amiri" w:hAnsi="Amiri" w:cs="Amiri"/>
                <w:b w:val="0"/>
                <w:bCs w:val="0"/>
                <w:position w:val="-4"/>
                <w:sz w:val="28"/>
                <w:szCs w:val="28"/>
                <w:rtl/>
              </w:rPr>
              <w:object w:dxaOrig="660" w:dyaOrig="260" w14:anchorId="22340F97">
                <v:shape id="_x0000_i1046" type="#_x0000_t75" style="width:33pt;height:12.75pt" o:ole="">
                  <v:imagedata r:id="rId33" o:title=""/>
                </v:shape>
                <o:OLEObject Type="Embed" ProgID="Equation.DSMT4" ShapeID="_x0000_i1046" DrawAspect="Content" ObjectID="_1795197990" r:id="rId46"/>
              </w:object>
            </w:r>
            <w:r w:rsidRPr="003972B1">
              <w:rPr>
                <w:rFonts w:ascii="Amiri" w:hAnsi="Amiri" w:cs="Amiri"/>
                <w:b w:val="0"/>
                <w:bCs w:val="0"/>
                <w:sz w:val="28"/>
                <w:szCs w:val="28"/>
                <w:rtl/>
              </w:rPr>
              <w:t xml:space="preserve"> على الترتيب</w:t>
            </w:r>
          </w:p>
          <w:p w14:paraId="6AB48E59" w14:textId="77777777" w:rsidR="004C0020" w:rsidRPr="003972B1" w:rsidRDefault="004C0020" w:rsidP="003972B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BC5D682" w14:textId="77777777" w:rsidR="004C0020" w:rsidRPr="0052315E" w:rsidRDefault="004C0020" w:rsidP="0052315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FC2FB76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35CD96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1CC6A9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FE3310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F9B558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AEC436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AA4441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09362C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70178A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43F600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415B5C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5A8779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0C2FDB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94CAFC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3C0B01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7ED698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FB45A9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AC1FF6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5309B7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A89A27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2EC0DA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A9609B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EC0C6C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A57DA6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D2313B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B77BCE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15395E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46B971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450C46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F4CCAC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5CA3E5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877FC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EFD8AF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589F1F" w14:textId="77777777" w:rsidR="004C0020" w:rsidRPr="00792B9B" w:rsidRDefault="004C002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6344F373" w14:textId="77777777" w:rsidR="004C0020" w:rsidRDefault="004C002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4857C1" wp14:editId="3D5B7256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28485840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77261" w14:textId="77777777" w:rsidR="004C0020" w:rsidRPr="00305590" w:rsidRDefault="004C002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518BD64B" w14:textId="77777777" w:rsidR="004C0020" w:rsidRPr="00305590" w:rsidRDefault="004C002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857C1" id="_x0000_s1036" style="position:absolute;left:0;text-align:left;margin-left:-46.15pt;margin-top:66.05pt;width:543pt;height:5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C/mxHY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4F177261" w14:textId="77777777" w:rsidR="004C0020" w:rsidRPr="00305590" w:rsidRDefault="004C002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518BD64B" w14:textId="77777777" w:rsidR="004C0020" w:rsidRPr="00305590" w:rsidRDefault="004C002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3E244E" wp14:editId="0303C717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79979354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13620" w14:textId="77777777" w:rsidR="004C0020" w:rsidRPr="00305590" w:rsidRDefault="004C002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334665EF" w14:textId="77777777" w:rsidR="004C0020" w:rsidRDefault="004C002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E244E" id="_x0000_s1037" style="position:absolute;left:0;text-align:left;margin-left:-44.65pt;margin-top:.8pt;width:100.5pt;height:5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" fillcolor="white [3201]" strokecolor="black [3213]" strokeweight="2pt">
                <v:textbox>
                  <w:txbxContent>
                    <w:p w14:paraId="74C13620" w14:textId="77777777" w:rsidR="004C0020" w:rsidRPr="00305590" w:rsidRDefault="004C002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334665EF" w14:textId="77777777" w:rsidR="004C0020" w:rsidRDefault="004C002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F96F7C" wp14:editId="7636AF61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49708762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085E2" w14:textId="77F14C6C" w:rsidR="004C0020" w:rsidRPr="00305590" w:rsidRDefault="004C002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آداب وفلسفة</w:t>
                            </w:r>
                            <w:r w:rsidR="00430803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96F7C" id="_x0000_s1038" style="position:absolute;left:0;text-align:left;margin-left:396.35pt;margin-top:-.7pt;width:100.5pt;height:62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DI6UNz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472085E2" w14:textId="77F14C6C" w:rsidR="004C0020" w:rsidRPr="00305590" w:rsidRDefault="004C002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آداب وفلسفة</w:t>
                      </w:r>
                      <w:r w:rsidR="00430803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F30A16" wp14:editId="48D6AC8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346066794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591CC" w14:textId="77777777" w:rsidR="004C0020" w:rsidRPr="00305590" w:rsidRDefault="004C002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تمالات</w:t>
                            </w:r>
                          </w:p>
                          <w:p w14:paraId="1F36DE82" w14:textId="77777777" w:rsidR="004C0020" w:rsidRPr="00305590" w:rsidRDefault="004C002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56AB3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قانون الاحتمال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F30A16" id="_x0000_s1039" style="position:absolute;left:0;text-align:left;margin-left:66.35pt;margin-top:1.55pt;width:323.25pt;height:58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iZdgIAAEQ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loWsvPsbL4awXlbokMoVsE7+RdRcO5Fz4sBRLzaUdom8MjHdpAU3Dob5ytAX+d+h/t&#10;iZCk5ayhTSq4/7kRqDgz3yxR9TKfTOLqJWEyvRiTgMea1bHGbuoboDHn9G44ma7RPpj9VSPUr7T0&#10;ixiVVMJKil1wGXAv3IRuw+nZkGqxSGa0bk6Ee/vsZHQeGx1599K+CnQ9QwNx+wH2Wydm7zja2Uak&#10;hcUmgK4SgQ997UdAq5r42T8r8S04lpPV4fGb/wY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TuFImX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08591CC" w14:textId="77777777" w:rsidR="004C0020" w:rsidRPr="00305590" w:rsidRDefault="004C002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تمالات</w:t>
                      </w:r>
                    </w:p>
                    <w:p w14:paraId="1F36DE82" w14:textId="77777777" w:rsidR="004C0020" w:rsidRPr="00305590" w:rsidRDefault="004C002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B56AB3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قانون الاحتمال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673C6E56" w14:textId="77777777" w:rsidR="004C0020" w:rsidRPr="00792B9B" w:rsidRDefault="004C002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4C0020" w:rsidRPr="00792B9B" w14:paraId="42904C5B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1461BC73" w14:textId="77777777" w:rsidR="004C0020" w:rsidRPr="00305590" w:rsidRDefault="004C0020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04874E24" w14:textId="77777777" w:rsidR="004C0020" w:rsidRPr="00305590" w:rsidRDefault="004C0020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55CD5DB2" w14:textId="77777777" w:rsidR="004C0020" w:rsidRPr="00305590" w:rsidRDefault="004C0020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4C0020" w:rsidRPr="00792B9B" w14:paraId="3F1B2A16" w14:textId="77777777" w:rsidTr="00305590">
        <w:tc>
          <w:tcPr>
            <w:tcW w:w="1278" w:type="dxa"/>
          </w:tcPr>
          <w:p w14:paraId="34CE1EF8" w14:textId="77777777" w:rsidR="004C0020" w:rsidRDefault="004C002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286D6C0" w14:textId="77777777" w:rsidR="004C0020" w:rsidRDefault="004C0020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E9689A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5EC884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3F515C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21155B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3D2337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7CE90B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0532C6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799F5D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E36690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E2697E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CF5F60A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ECD3B8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31DE0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1DE0A8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407567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7E4F1AB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1813B2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B8870E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21F370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84D0E0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4DFC44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D37CD8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693086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777E83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3D4EC5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A0393B1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645A2A7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7DA0BC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8C0B63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9DAC8E" w14:textId="77777777" w:rsidR="004C0020" w:rsidRPr="00FB5A89" w:rsidRDefault="004C0020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1CF1AA64" w14:textId="77777777" w:rsidR="004C0020" w:rsidRPr="00792B9B" w:rsidRDefault="004C002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E2279E5" w14:textId="77777777" w:rsidR="004C0020" w:rsidRPr="00C85B9B" w:rsidRDefault="004C0020" w:rsidP="0012148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نشاط 01:</w:t>
            </w:r>
          </w:p>
          <w:p w14:paraId="0BAB2F8B" w14:textId="77777777" w:rsidR="004C0020" w:rsidRPr="00C85B9B" w:rsidRDefault="004C0020" w:rsidP="0012148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نرمي زهر نرد غير مزيف 300 مرة ونهتم بالرقم الظاهر على الوجه العلوي فكانت النتائج مبينة في الجدول التالي:</w:t>
            </w:r>
          </w:p>
          <w:tbl>
            <w:tblPr>
              <w:tblStyle w:val="Grilledutableau"/>
              <w:bidiVisual/>
              <w:tblW w:w="0" w:type="auto"/>
              <w:tblInd w:w="1364" w:type="dxa"/>
              <w:tblLook w:val="04A0" w:firstRow="1" w:lastRow="0" w:firstColumn="1" w:lastColumn="0" w:noHBand="0" w:noVBand="1"/>
            </w:tblPr>
            <w:tblGrid>
              <w:gridCol w:w="709"/>
              <w:gridCol w:w="709"/>
              <w:gridCol w:w="709"/>
              <w:gridCol w:w="708"/>
              <w:gridCol w:w="771"/>
              <w:gridCol w:w="682"/>
              <w:gridCol w:w="1248"/>
            </w:tblGrid>
            <w:tr w:rsidR="004C0020" w:rsidRPr="00C85B9B" w14:paraId="0BB5D388" w14:textId="77777777" w:rsidTr="009436F6">
              <w:tc>
                <w:tcPr>
                  <w:tcW w:w="709" w:type="dxa"/>
                </w:tcPr>
                <w:p w14:paraId="414BA9F5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0EC3FA44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5</w:t>
                  </w:r>
                </w:p>
              </w:tc>
              <w:tc>
                <w:tcPr>
                  <w:tcW w:w="709" w:type="dxa"/>
                </w:tcPr>
                <w:p w14:paraId="0F64C983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4</w:t>
                  </w:r>
                </w:p>
              </w:tc>
              <w:tc>
                <w:tcPr>
                  <w:tcW w:w="708" w:type="dxa"/>
                </w:tcPr>
                <w:p w14:paraId="28937305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3</w:t>
                  </w:r>
                </w:p>
              </w:tc>
              <w:tc>
                <w:tcPr>
                  <w:tcW w:w="771" w:type="dxa"/>
                </w:tcPr>
                <w:p w14:paraId="3BB044C8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2</w:t>
                  </w:r>
                </w:p>
              </w:tc>
              <w:tc>
                <w:tcPr>
                  <w:tcW w:w="682" w:type="dxa"/>
                </w:tcPr>
                <w:p w14:paraId="744B8ECF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11B29975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الوجه</w:t>
                  </w:r>
                </w:p>
              </w:tc>
            </w:tr>
            <w:tr w:rsidR="004C0020" w:rsidRPr="00C85B9B" w14:paraId="7C507F8D" w14:textId="77777777" w:rsidTr="009436F6">
              <w:tc>
                <w:tcPr>
                  <w:tcW w:w="709" w:type="dxa"/>
                </w:tcPr>
                <w:p w14:paraId="5980BA75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50</w:t>
                  </w:r>
                </w:p>
              </w:tc>
              <w:tc>
                <w:tcPr>
                  <w:tcW w:w="709" w:type="dxa"/>
                </w:tcPr>
                <w:p w14:paraId="3A7E013B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52</w:t>
                  </w:r>
                </w:p>
              </w:tc>
              <w:tc>
                <w:tcPr>
                  <w:tcW w:w="709" w:type="dxa"/>
                </w:tcPr>
                <w:p w14:paraId="0F020F66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51</w:t>
                  </w:r>
                </w:p>
              </w:tc>
              <w:tc>
                <w:tcPr>
                  <w:tcW w:w="708" w:type="dxa"/>
                </w:tcPr>
                <w:p w14:paraId="5D158329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51</w:t>
                  </w:r>
                </w:p>
              </w:tc>
              <w:tc>
                <w:tcPr>
                  <w:tcW w:w="771" w:type="dxa"/>
                </w:tcPr>
                <w:p w14:paraId="1D55A432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49</w:t>
                  </w:r>
                </w:p>
              </w:tc>
              <w:tc>
                <w:tcPr>
                  <w:tcW w:w="682" w:type="dxa"/>
                </w:tcPr>
                <w:p w14:paraId="7988E601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47</w:t>
                  </w:r>
                </w:p>
              </w:tc>
              <w:tc>
                <w:tcPr>
                  <w:tcW w:w="1248" w:type="dxa"/>
                </w:tcPr>
                <w:p w14:paraId="13ECBE62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position w:val="-12"/>
                      <w:sz w:val="26"/>
                      <w:szCs w:val="26"/>
                    </w:rPr>
                    <w:object w:dxaOrig="240" w:dyaOrig="360" w14:anchorId="68C0C654">
                      <v:shape id="_x0000_i1047" type="#_x0000_t75" style="width:12pt;height:18.75pt" o:ole="">
                        <v:imagedata r:id="rId47" o:title=""/>
                      </v:shape>
                      <o:OLEObject Type="Embed" ProgID="Equation.DSMT4" ShapeID="_x0000_i1047" DrawAspect="Content" ObjectID="_1795197991" r:id="rId48"/>
                    </w:object>
                  </w: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التكرار</w:t>
                  </w:r>
                </w:p>
              </w:tc>
            </w:tr>
            <w:tr w:rsidR="004C0020" w:rsidRPr="00C85B9B" w14:paraId="6F8CD5EF" w14:textId="77777777" w:rsidTr="009436F6">
              <w:tc>
                <w:tcPr>
                  <w:tcW w:w="709" w:type="dxa"/>
                </w:tcPr>
                <w:p w14:paraId="373A4F24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709" w:type="dxa"/>
                </w:tcPr>
                <w:p w14:paraId="52FAE8ED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709" w:type="dxa"/>
                </w:tcPr>
                <w:p w14:paraId="7EC6A58F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708" w:type="dxa"/>
                </w:tcPr>
                <w:p w14:paraId="25CA5A82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771" w:type="dxa"/>
                </w:tcPr>
                <w:p w14:paraId="5EFEF4EE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82" w:type="dxa"/>
                </w:tcPr>
                <w:p w14:paraId="76074824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248" w:type="dxa"/>
                </w:tcPr>
                <w:p w14:paraId="10678CAF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position w:val="-12"/>
                      <w:sz w:val="26"/>
                      <w:szCs w:val="26"/>
                    </w:rPr>
                    <w:object w:dxaOrig="240" w:dyaOrig="360" w14:anchorId="468563C0">
                      <v:shape id="_x0000_i1048" type="#_x0000_t75" style="width:12pt;height:18.75pt" o:ole="">
                        <v:imagedata r:id="rId49" o:title=""/>
                      </v:shape>
                      <o:OLEObject Type="Embed" ProgID="Equation.DSMT4" ShapeID="_x0000_i1048" DrawAspect="Content" ObjectID="_1795197992" r:id="rId50"/>
                    </w:object>
                  </w: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التواتر</w:t>
                  </w:r>
                </w:p>
              </w:tc>
            </w:tr>
          </w:tbl>
          <w:p w14:paraId="08F83327" w14:textId="77777777" w:rsidR="004C0020" w:rsidRPr="00C85B9B" w:rsidRDefault="004C0020" w:rsidP="0012148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4CF266D" w14:textId="77777777" w:rsidR="004C0020" w:rsidRPr="00C85B9B" w:rsidRDefault="004C0020" w:rsidP="00121480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أحسب التواتر </w:t>
            </w:r>
            <w:r w:rsidRPr="00C85B9B">
              <w:rPr>
                <w:rFonts w:ascii="Amiri" w:hAnsi="Amiri" w:cs="Amiri"/>
                <w:position w:val="-12"/>
                <w:sz w:val="26"/>
                <w:szCs w:val="26"/>
              </w:rPr>
              <w:object w:dxaOrig="240" w:dyaOrig="360" w14:anchorId="0650916C">
                <v:shape id="_x0000_i1049" type="#_x0000_t75" style="width:12pt;height:18.75pt" o:ole="">
                  <v:imagedata r:id="rId49" o:title=""/>
                </v:shape>
                <o:OLEObject Type="Embed" ProgID="Equation.DSMT4" ShapeID="_x0000_i1049" DrawAspect="Content" ObjectID="_1795197993" r:id="rId5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ثم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560" w:dyaOrig="400" w14:anchorId="5BE79973">
                <v:shape id="_x0000_i1050" type="#_x0000_t75" style="width:27.75pt;height:20.25pt" o:ole="">
                  <v:imagedata r:id="rId52" o:title=""/>
                </v:shape>
                <o:OLEObject Type="Embed" ProgID="Equation.DSMT4" ShapeID="_x0000_i1050" DrawAspect="Content" ObjectID="_1795197994" r:id="rId53"/>
              </w:object>
            </w:r>
          </w:p>
          <w:p w14:paraId="0A01F37A" w14:textId="77777777" w:rsidR="004C0020" w:rsidRPr="00C85B9B" w:rsidRDefault="004C0020" w:rsidP="00121480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ماذا تلاحظ؟</w:t>
            </w:r>
          </w:p>
          <w:p w14:paraId="07E63490" w14:textId="77777777" w:rsidR="004C0020" w:rsidRPr="00C85B9B" w:rsidRDefault="004C0020" w:rsidP="0012148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257B365B" w14:textId="77777777" w:rsidR="004C0020" w:rsidRPr="00C85B9B" w:rsidRDefault="004C0020" w:rsidP="00121480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مناقشة النشاط</w:t>
            </w:r>
          </w:p>
          <w:p w14:paraId="02E103D3" w14:textId="77777777" w:rsidR="004C0020" w:rsidRPr="00C85B9B" w:rsidRDefault="004C0020" w:rsidP="00121480">
            <w:pPr>
              <w:pStyle w:val="Paragraphedeliste"/>
              <w:numPr>
                <w:ilvl w:val="0"/>
                <w:numId w:val="25"/>
              </w:numPr>
              <w:bidi/>
              <w:ind w:left="468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لدينا: 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740" w:dyaOrig="620" w14:anchorId="5EF6B9FA">
                <v:shape id="_x0000_i1051" type="#_x0000_t75" style="width:36.75pt;height:30.75pt" o:ole="">
                  <v:imagedata r:id="rId54" o:title=""/>
                </v:shape>
                <o:OLEObject Type="Embed" ProgID="Equation.DSMT4" ShapeID="_x0000_i1051" DrawAspect="Content" ObjectID="_1795197995" r:id="rId5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ومنه:</w:t>
            </w:r>
          </w:p>
          <w:p w14:paraId="0D5C6310" w14:textId="77777777" w:rsidR="004C0020" w:rsidRPr="00C85B9B" w:rsidRDefault="004C0020" w:rsidP="0012148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tbl>
            <w:tblPr>
              <w:tblStyle w:val="Grilledutableau"/>
              <w:bidiVisual/>
              <w:tblW w:w="0" w:type="auto"/>
              <w:tblInd w:w="674" w:type="dxa"/>
              <w:tblLook w:val="04A0" w:firstRow="1" w:lastRow="0" w:firstColumn="1" w:lastColumn="0" w:noHBand="0" w:noVBand="1"/>
            </w:tblPr>
            <w:tblGrid>
              <w:gridCol w:w="997"/>
              <w:gridCol w:w="997"/>
              <w:gridCol w:w="997"/>
              <w:gridCol w:w="997"/>
              <w:gridCol w:w="997"/>
              <w:gridCol w:w="997"/>
              <w:gridCol w:w="1458"/>
            </w:tblGrid>
            <w:tr w:rsidR="004C0020" w:rsidRPr="00C85B9B" w14:paraId="411FC440" w14:textId="77777777" w:rsidTr="009436F6">
              <w:tc>
                <w:tcPr>
                  <w:tcW w:w="997" w:type="dxa"/>
                </w:tcPr>
                <w:p w14:paraId="2C511324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0.1666</w:t>
                  </w:r>
                </w:p>
              </w:tc>
              <w:tc>
                <w:tcPr>
                  <w:tcW w:w="997" w:type="dxa"/>
                </w:tcPr>
                <w:p w14:paraId="3D580AA5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0.1733</w:t>
                  </w:r>
                </w:p>
              </w:tc>
              <w:tc>
                <w:tcPr>
                  <w:tcW w:w="997" w:type="dxa"/>
                </w:tcPr>
                <w:p w14:paraId="759D291D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0.1700</w:t>
                  </w:r>
                </w:p>
              </w:tc>
              <w:tc>
                <w:tcPr>
                  <w:tcW w:w="997" w:type="dxa"/>
                </w:tcPr>
                <w:p w14:paraId="293F4130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0.1700</w:t>
                  </w:r>
                </w:p>
              </w:tc>
              <w:tc>
                <w:tcPr>
                  <w:tcW w:w="997" w:type="dxa"/>
                </w:tcPr>
                <w:p w14:paraId="7AB48774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0.1633</w:t>
                  </w:r>
                </w:p>
              </w:tc>
              <w:tc>
                <w:tcPr>
                  <w:tcW w:w="997" w:type="dxa"/>
                </w:tcPr>
                <w:p w14:paraId="7ABD761B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0.1566</w:t>
                  </w:r>
                </w:p>
              </w:tc>
              <w:tc>
                <w:tcPr>
                  <w:tcW w:w="1458" w:type="dxa"/>
                </w:tcPr>
                <w:p w14:paraId="5168EB82" w14:textId="77777777" w:rsidR="004C0020" w:rsidRPr="00C85B9B" w:rsidRDefault="004C0020" w:rsidP="00121480">
                  <w:pPr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85B9B">
                    <w:rPr>
                      <w:rFonts w:ascii="Amiri" w:hAnsi="Amiri" w:cs="Amiri"/>
                      <w:position w:val="-12"/>
                      <w:sz w:val="26"/>
                      <w:szCs w:val="26"/>
                    </w:rPr>
                    <w:object w:dxaOrig="240" w:dyaOrig="360" w14:anchorId="3A49868F">
                      <v:shape id="_x0000_i1052" type="#_x0000_t75" style="width:12pt;height:18.75pt" o:ole="">
                        <v:imagedata r:id="rId49" o:title=""/>
                      </v:shape>
                      <o:OLEObject Type="Embed" ProgID="Equation.DSMT4" ShapeID="_x0000_i1052" DrawAspect="Content" ObjectID="_1795197996" r:id="rId56"/>
                    </w:object>
                  </w:r>
                  <w:r w:rsidRPr="00C85B9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التواتر</w:t>
                  </w:r>
                </w:p>
              </w:tc>
            </w:tr>
          </w:tbl>
          <w:p w14:paraId="7AB8A5E9" w14:textId="77777777" w:rsidR="004C0020" w:rsidRPr="00C85B9B" w:rsidRDefault="004C0020" w:rsidP="0012148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18C1D39C" w14:textId="77777777" w:rsidR="004C0020" w:rsidRPr="00C85B9B" w:rsidRDefault="004C0020" w:rsidP="0012148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إذا: 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1760" w:dyaOrig="400" w14:anchorId="31BBF484">
                <v:shape id="_x0000_i1053" type="#_x0000_t75" style="width:87.75pt;height:20.25pt" o:ole="">
                  <v:imagedata r:id="rId57" o:title=""/>
                </v:shape>
                <o:OLEObject Type="Embed" ProgID="Equation.DSMT4" ShapeID="_x0000_i1053" DrawAspect="Content" ObjectID="_1795197997" r:id="rId58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</w:p>
          <w:p w14:paraId="5EDFB3CE" w14:textId="77777777" w:rsidR="004C0020" w:rsidRPr="00C85B9B" w:rsidRDefault="004C0020" w:rsidP="00121480">
            <w:pPr>
              <w:bidi/>
              <w:rPr>
                <w:rFonts w:ascii="Amiri" w:hAnsi="Amiri" w:cs="Amiri"/>
                <w:sz w:val="26"/>
                <w:szCs w:val="26"/>
              </w:rPr>
            </w:pPr>
          </w:p>
          <w:p w14:paraId="4701BF26" w14:textId="77777777" w:rsidR="004C0020" w:rsidRPr="00C85B9B" w:rsidRDefault="004C0020" w:rsidP="00121480">
            <w:pPr>
              <w:pStyle w:val="Paragraphedeliste"/>
              <w:numPr>
                <w:ilvl w:val="0"/>
                <w:numId w:val="25"/>
              </w:numPr>
              <w:bidi/>
              <w:ind w:left="360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نلاحظ أن: </w:t>
            </w:r>
          </w:p>
          <w:p w14:paraId="290F026D" w14:textId="77777777" w:rsidR="004C0020" w:rsidRPr="00C85B9B" w:rsidRDefault="004C0020" w:rsidP="0012148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التواتر التجريبي لظهور كل رقم يؤول نحو الاستقرار حول القيمة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220" w:dyaOrig="620" w14:anchorId="12A03A42">
                <v:shape id="_x0000_i1054" type="#_x0000_t75" style="width:11.25pt;height:30.75pt" o:ole="">
                  <v:imagedata r:id="rId59" o:title=""/>
                </v:shape>
                <o:OLEObject Type="Embed" ProgID="Equation.DSMT4" ShapeID="_x0000_i1054" DrawAspect="Content" ObjectID="_1795197998" r:id="rId60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وتسمى هذه القيمة بالتواتر النظري أو احتمال الحصول على أحد الأرقام ونرمز له بالرمز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1140" w:dyaOrig="620" w14:anchorId="27E7A256">
                <v:shape id="_x0000_i1055" type="#_x0000_t75" style="width:57pt;height:30.75pt" o:ole="">
                  <v:imagedata r:id="rId61" o:title=""/>
                </v:shape>
                <o:OLEObject Type="Embed" ProgID="Equation.DSMT4" ShapeID="_x0000_i1055" DrawAspect="Content" ObjectID="_1795197999" r:id="rId62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حيث:</w:t>
            </w:r>
          </w:p>
          <w:p w14:paraId="3FDCDF79" w14:textId="77777777" w:rsidR="004C0020" w:rsidRPr="00C85B9B" w:rsidRDefault="004C0020" w:rsidP="00121480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1680" w:dyaOrig="400" w14:anchorId="7C4B8518">
                <v:shape id="_x0000_i1056" type="#_x0000_t75" style="width:84pt;height:20.25pt" o:ole="">
                  <v:imagedata r:id="rId63" o:title=""/>
                </v:shape>
                <o:OLEObject Type="Embed" ProgID="Equation.DSMT4" ShapeID="_x0000_i1056" DrawAspect="Content" ObjectID="_1795198000" r:id="rId64"/>
              </w:object>
            </w:r>
          </w:p>
          <w:p w14:paraId="1775F090" w14:textId="77777777" w:rsidR="004C0020" w:rsidRDefault="004C0020" w:rsidP="0012148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29A825B" w14:textId="77777777" w:rsidR="004C0020" w:rsidRDefault="004C0020" w:rsidP="0012148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54D8F23" w14:textId="77777777" w:rsidR="004C0020" w:rsidRPr="00E55521" w:rsidRDefault="004C0020" w:rsidP="00E5552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lastRenderedPageBreak/>
              <w:t>نشاط:</w:t>
            </w:r>
          </w:p>
          <w:p w14:paraId="7B78FFA3" w14:textId="77777777" w:rsidR="004C0020" w:rsidRPr="00121480" w:rsidRDefault="004C0020" w:rsidP="0012148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3E0E20">
              <w:rPr>
                <w:rFonts w:cstheme="minorHAnsi"/>
                <w:sz w:val="28"/>
                <w:szCs w:val="28"/>
                <w:rtl/>
              </w:rPr>
              <w:t xml:space="preserve">     </w: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عند رمي زهرة نرد مكعبة غير مزيفة مرقمة من 1 إلى </w:t>
            </w:r>
            <w:r w:rsidRPr="00121480">
              <w:rPr>
                <w:rFonts w:ascii="Amiri" w:hAnsi="Amiri" w:cs="Amiri" w:hint="cs"/>
                <w:sz w:val="26"/>
                <w:szCs w:val="26"/>
                <w:rtl/>
              </w:rPr>
              <w:t>6 فإن</w: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 مجموعة المخارج هي</w: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br/>
              <w:t xml:space="preserve"> { </w:t>
            </w:r>
            <w:r w:rsidRPr="00121480">
              <w:rPr>
                <w:rFonts w:ascii="Amiri" w:hAnsi="Amiri" w:cs="Amiri"/>
                <w:sz w:val="26"/>
                <w:szCs w:val="26"/>
              </w:rPr>
              <w:t>1 , 2 , 3 , 4 , 5 , 6</w: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 }= </w:t>
            </w:r>
            <w:r w:rsidRPr="00121480">
              <w:rPr>
                <w:rFonts w:ascii="Amiri" w:hAnsi="Amiri" w:cs="Amiri"/>
                <w:sz w:val="26"/>
                <w:szCs w:val="26"/>
              </w:rPr>
              <w:t>E</w: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                   </w:t>
            </w:r>
          </w:p>
          <w:tbl>
            <w:tblPr>
              <w:tblStyle w:val="Grilledutableau"/>
              <w:tblpPr w:leftFromText="180" w:rightFromText="180" w:vertAnchor="text" w:horzAnchor="margin" w:tblpY="438"/>
              <w:tblOverlap w:val="never"/>
              <w:bidiVisual/>
              <w:tblW w:w="4543" w:type="dxa"/>
              <w:tblLook w:val="01E0" w:firstRow="1" w:lastRow="1" w:firstColumn="1" w:lastColumn="1" w:noHBand="0" w:noVBand="0"/>
            </w:tblPr>
            <w:tblGrid>
              <w:gridCol w:w="515"/>
              <w:gridCol w:w="505"/>
              <w:gridCol w:w="434"/>
              <w:gridCol w:w="455"/>
              <w:gridCol w:w="434"/>
              <w:gridCol w:w="434"/>
              <w:gridCol w:w="1766"/>
            </w:tblGrid>
            <w:tr w:rsidR="004C0020" w:rsidRPr="00121480" w14:paraId="03F30C1B" w14:textId="77777777" w:rsidTr="009436F6">
              <w:tc>
                <w:tcPr>
                  <w:tcW w:w="533" w:type="dxa"/>
                  <w:vAlign w:val="center"/>
                </w:tcPr>
                <w:p w14:paraId="6BF40CD1" w14:textId="77777777" w:rsidR="004C0020" w:rsidRPr="00121480" w:rsidRDefault="004C0020" w:rsidP="00121480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21480">
                    <w:rPr>
                      <w:rFonts w:ascii="Amiri" w:hAnsi="Amiri" w:cs="Amiri"/>
                      <w:sz w:val="26"/>
                      <w:szCs w:val="26"/>
                      <w:rtl/>
                    </w:rPr>
                    <w:t>6</w:t>
                  </w:r>
                </w:p>
              </w:tc>
              <w:tc>
                <w:tcPr>
                  <w:tcW w:w="520" w:type="dxa"/>
                  <w:vAlign w:val="center"/>
                </w:tcPr>
                <w:p w14:paraId="0C9CB0D4" w14:textId="77777777" w:rsidR="004C0020" w:rsidRPr="00121480" w:rsidRDefault="004C0020" w:rsidP="00121480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21480">
                    <w:rPr>
                      <w:rFonts w:ascii="Amiri" w:hAnsi="Amiri" w:cs="Amiri"/>
                      <w:sz w:val="26"/>
                      <w:szCs w:val="26"/>
                      <w:rtl/>
                    </w:rPr>
                    <w:t>5</w:t>
                  </w:r>
                </w:p>
              </w:tc>
              <w:tc>
                <w:tcPr>
                  <w:tcW w:w="432" w:type="dxa"/>
                  <w:vAlign w:val="center"/>
                </w:tcPr>
                <w:p w14:paraId="72387514" w14:textId="77777777" w:rsidR="004C0020" w:rsidRPr="00121480" w:rsidRDefault="004C0020" w:rsidP="00121480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21480">
                    <w:rPr>
                      <w:rFonts w:ascii="Amiri" w:hAnsi="Amiri" w:cs="Amiri"/>
                      <w:sz w:val="26"/>
                      <w:szCs w:val="26"/>
                      <w:rtl/>
                    </w:rPr>
                    <w:t>4</w:t>
                  </w:r>
                </w:p>
              </w:tc>
              <w:tc>
                <w:tcPr>
                  <w:tcW w:w="460" w:type="dxa"/>
                  <w:vAlign w:val="center"/>
                </w:tcPr>
                <w:p w14:paraId="7AF065B7" w14:textId="77777777" w:rsidR="004C0020" w:rsidRPr="00121480" w:rsidRDefault="004C0020" w:rsidP="00121480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21480">
                    <w:rPr>
                      <w:rFonts w:ascii="Amiri" w:hAnsi="Amiri" w:cs="Amiri"/>
                      <w:sz w:val="26"/>
                      <w:szCs w:val="26"/>
                      <w:rtl/>
                    </w:rPr>
                    <w:t>3</w:t>
                  </w:r>
                </w:p>
              </w:tc>
              <w:tc>
                <w:tcPr>
                  <w:tcW w:w="432" w:type="dxa"/>
                  <w:vAlign w:val="center"/>
                </w:tcPr>
                <w:p w14:paraId="737B1B95" w14:textId="77777777" w:rsidR="004C0020" w:rsidRPr="00121480" w:rsidRDefault="004C0020" w:rsidP="00121480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21480">
                    <w:rPr>
                      <w:rFonts w:ascii="Amiri" w:hAnsi="Amiri" w:cs="Amiri"/>
                      <w:sz w:val="26"/>
                      <w:szCs w:val="26"/>
                      <w:rtl/>
                    </w:rPr>
                    <w:t>2</w:t>
                  </w:r>
                </w:p>
              </w:tc>
              <w:tc>
                <w:tcPr>
                  <w:tcW w:w="236" w:type="dxa"/>
                  <w:vAlign w:val="center"/>
                </w:tcPr>
                <w:p w14:paraId="54DE17F1" w14:textId="77777777" w:rsidR="004C0020" w:rsidRPr="00121480" w:rsidRDefault="004C0020" w:rsidP="00121480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21480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</w:t>
                  </w:r>
                </w:p>
              </w:tc>
              <w:tc>
                <w:tcPr>
                  <w:tcW w:w="1930" w:type="dxa"/>
                  <w:shd w:val="clear" w:color="auto" w:fill="FF99CC"/>
                  <w:vAlign w:val="center"/>
                </w:tcPr>
                <w:p w14:paraId="67495948" w14:textId="77777777" w:rsidR="004C0020" w:rsidRPr="00121480" w:rsidRDefault="004C0020" w:rsidP="00121480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21480">
                    <w:rPr>
                      <w:rFonts w:ascii="Amiri" w:hAnsi="Amiri" w:cs="Amiri"/>
                      <w:sz w:val="26"/>
                      <w:szCs w:val="26"/>
                      <w:rtl/>
                    </w:rPr>
                    <w:t xml:space="preserve">المخارج </w:t>
                  </w:r>
                  <w:r w:rsidRPr="00121480">
                    <w:rPr>
                      <w:rFonts w:ascii="Amiri" w:hAnsi="Amiri" w:cs="Amiri"/>
                      <w:position w:val="-10"/>
                      <w:sz w:val="26"/>
                      <w:szCs w:val="26"/>
                      <w:rtl/>
                    </w:rPr>
                    <w:object w:dxaOrig="220" w:dyaOrig="279" w14:anchorId="783DF156">
                      <v:shape id="_x0000_i1057" type="#_x0000_t75" style="width:13.5pt;height:17.25pt" o:ole="">
                        <v:imagedata r:id="rId65" o:title=""/>
                      </v:shape>
                      <o:OLEObject Type="Embed" ProgID="Equation.DSMT4" ShapeID="_x0000_i1057" DrawAspect="Content" ObjectID="_1795198001" r:id="rId66"/>
                    </w:object>
                  </w:r>
                </w:p>
              </w:tc>
            </w:tr>
            <w:tr w:rsidR="004C0020" w:rsidRPr="00121480" w14:paraId="28C1429D" w14:textId="77777777" w:rsidTr="009436F6">
              <w:trPr>
                <w:trHeight w:val="795"/>
              </w:trPr>
              <w:tc>
                <w:tcPr>
                  <w:tcW w:w="533" w:type="dxa"/>
                  <w:vAlign w:val="center"/>
                </w:tcPr>
                <w:p w14:paraId="1E241F55" w14:textId="77777777" w:rsidR="004C0020" w:rsidRPr="00121480" w:rsidRDefault="004C0020" w:rsidP="00121480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21480">
                    <w:rPr>
                      <w:rFonts w:ascii="Amiri" w:hAnsi="Amiri" w:cs="Amiri"/>
                      <w:position w:val="-24"/>
                      <w:sz w:val="26"/>
                      <w:szCs w:val="26"/>
                      <w:rtl/>
                    </w:rPr>
                    <w:object w:dxaOrig="240" w:dyaOrig="600" w14:anchorId="7B6067C0">
                      <v:shape id="_x0000_i1058" type="#_x0000_t75" style="width:11.25pt;height:27.75pt" o:ole="">
                        <v:imagedata r:id="rId67" o:title=""/>
                      </v:shape>
                      <o:OLEObject Type="Embed" ProgID="Equation.DSMT4" ShapeID="_x0000_i1058" DrawAspect="Content" ObjectID="_1795198002" r:id="rId68"/>
                    </w:object>
                  </w:r>
                </w:p>
              </w:tc>
              <w:tc>
                <w:tcPr>
                  <w:tcW w:w="520" w:type="dxa"/>
                  <w:vAlign w:val="center"/>
                </w:tcPr>
                <w:p w14:paraId="6AD2CA35" w14:textId="77777777" w:rsidR="004C0020" w:rsidRPr="00121480" w:rsidRDefault="004C0020" w:rsidP="00121480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21480">
                    <w:rPr>
                      <w:rFonts w:ascii="Amiri" w:hAnsi="Amiri" w:cs="Amiri"/>
                      <w:position w:val="-24"/>
                      <w:sz w:val="26"/>
                      <w:szCs w:val="26"/>
                      <w:rtl/>
                    </w:rPr>
                    <w:object w:dxaOrig="240" w:dyaOrig="600" w14:anchorId="3C79262A">
                      <v:shape id="_x0000_i1059" type="#_x0000_t75" style="width:11.25pt;height:27.75pt" o:ole="">
                        <v:imagedata r:id="rId67" o:title=""/>
                      </v:shape>
                      <o:OLEObject Type="Embed" ProgID="Equation.DSMT4" ShapeID="_x0000_i1059" DrawAspect="Content" ObjectID="_1795198003" r:id="rId69"/>
                    </w:object>
                  </w:r>
                </w:p>
              </w:tc>
              <w:tc>
                <w:tcPr>
                  <w:tcW w:w="432" w:type="dxa"/>
                  <w:vAlign w:val="center"/>
                </w:tcPr>
                <w:p w14:paraId="33A4344A" w14:textId="77777777" w:rsidR="004C0020" w:rsidRPr="00121480" w:rsidRDefault="004C0020" w:rsidP="00121480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21480">
                    <w:rPr>
                      <w:rFonts w:ascii="Amiri" w:hAnsi="Amiri" w:cs="Amiri"/>
                      <w:position w:val="-24"/>
                      <w:sz w:val="26"/>
                      <w:szCs w:val="26"/>
                      <w:rtl/>
                    </w:rPr>
                    <w:object w:dxaOrig="240" w:dyaOrig="600" w14:anchorId="0EB9E503">
                      <v:shape id="_x0000_i1060" type="#_x0000_t75" style="width:11.25pt;height:27.75pt" o:ole="">
                        <v:imagedata r:id="rId67" o:title=""/>
                      </v:shape>
                      <o:OLEObject Type="Embed" ProgID="Equation.DSMT4" ShapeID="_x0000_i1060" DrawAspect="Content" ObjectID="_1795198004" r:id="rId70"/>
                    </w:object>
                  </w:r>
                </w:p>
              </w:tc>
              <w:tc>
                <w:tcPr>
                  <w:tcW w:w="460" w:type="dxa"/>
                  <w:vAlign w:val="center"/>
                </w:tcPr>
                <w:p w14:paraId="3D76B70D" w14:textId="77777777" w:rsidR="004C0020" w:rsidRPr="00121480" w:rsidRDefault="004C0020" w:rsidP="00121480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21480">
                    <w:rPr>
                      <w:rFonts w:ascii="Amiri" w:hAnsi="Amiri" w:cs="Amiri"/>
                      <w:position w:val="-24"/>
                      <w:sz w:val="26"/>
                      <w:szCs w:val="26"/>
                      <w:rtl/>
                    </w:rPr>
                    <w:object w:dxaOrig="240" w:dyaOrig="600" w14:anchorId="0C937012">
                      <v:shape id="_x0000_i1061" type="#_x0000_t75" style="width:11.25pt;height:27.75pt" o:ole="">
                        <v:imagedata r:id="rId67" o:title=""/>
                      </v:shape>
                      <o:OLEObject Type="Embed" ProgID="Equation.DSMT4" ShapeID="_x0000_i1061" DrawAspect="Content" ObjectID="_1795198005" r:id="rId71"/>
                    </w:object>
                  </w:r>
                </w:p>
              </w:tc>
              <w:tc>
                <w:tcPr>
                  <w:tcW w:w="432" w:type="dxa"/>
                  <w:vAlign w:val="center"/>
                </w:tcPr>
                <w:p w14:paraId="0E594218" w14:textId="77777777" w:rsidR="004C0020" w:rsidRPr="00121480" w:rsidRDefault="004C0020" w:rsidP="00121480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21480">
                    <w:rPr>
                      <w:rFonts w:ascii="Amiri" w:hAnsi="Amiri" w:cs="Amiri"/>
                      <w:position w:val="-24"/>
                      <w:sz w:val="26"/>
                      <w:szCs w:val="26"/>
                      <w:rtl/>
                    </w:rPr>
                    <w:object w:dxaOrig="240" w:dyaOrig="600" w14:anchorId="0F3F1D10">
                      <v:shape id="_x0000_i1062" type="#_x0000_t75" style="width:11.25pt;height:27.75pt" o:ole="">
                        <v:imagedata r:id="rId67" o:title=""/>
                      </v:shape>
                      <o:OLEObject Type="Embed" ProgID="Equation.DSMT4" ShapeID="_x0000_i1062" DrawAspect="Content" ObjectID="_1795198006" r:id="rId72"/>
                    </w:object>
                  </w:r>
                </w:p>
              </w:tc>
              <w:tc>
                <w:tcPr>
                  <w:tcW w:w="236" w:type="dxa"/>
                  <w:vAlign w:val="center"/>
                </w:tcPr>
                <w:p w14:paraId="11495A6E" w14:textId="77777777" w:rsidR="004C0020" w:rsidRPr="00121480" w:rsidRDefault="004C0020" w:rsidP="00121480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21480">
                    <w:rPr>
                      <w:rFonts w:ascii="Amiri" w:hAnsi="Amiri" w:cs="Amiri"/>
                      <w:position w:val="-24"/>
                      <w:sz w:val="26"/>
                      <w:szCs w:val="26"/>
                      <w:rtl/>
                    </w:rPr>
                    <w:object w:dxaOrig="240" w:dyaOrig="600" w14:anchorId="034A9CF9">
                      <v:shape id="_x0000_i1063" type="#_x0000_t75" style="width:11.25pt;height:27.75pt" o:ole="">
                        <v:imagedata r:id="rId67" o:title=""/>
                      </v:shape>
                      <o:OLEObject Type="Embed" ProgID="Equation.DSMT4" ShapeID="_x0000_i1063" DrawAspect="Content" ObjectID="_1795198007" r:id="rId73"/>
                    </w:object>
                  </w:r>
                </w:p>
              </w:tc>
              <w:tc>
                <w:tcPr>
                  <w:tcW w:w="1930" w:type="dxa"/>
                  <w:shd w:val="clear" w:color="auto" w:fill="FF99CC"/>
                  <w:vAlign w:val="center"/>
                </w:tcPr>
                <w:p w14:paraId="461EDAEB" w14:textId="77777777" w:rsidR="004C0020" w:rsidRPr="00121480" w:rsidRDefault="004C0020" w:rsidP="00121480">
                  <w:pPr>
                    <w:bidi/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21480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الاحتمال (</w:t>
                  </w:r>
                  <w:r w:rsidRPr="00121480">
                    <w:rPr>
                      <w:rFonts w:ascii="Amiri" w:hAnsi="Amiri" w:cs="Amiri"/>
                      <w:position w:val="-10"/>
                      <w:sz w:val="26"/>
                      <w:szCs w:val="26"/>
                      <w:rtl/>
                    </w:rPr>
                    <w:object w:dxaOrig="220" w:dyaOrig="279" w14:anchorId="6074ABBC">
                      <v:shape id="_x0000_i1064" type="#_x0000_t75" style="width:13.5pt;height:17.25pt" o:ole="">
                        <v:imagedata r:id="rId65" o:title=""/>
                      </v:shape>
                      <o:OLEObject Type="Embed" ProgID="Equation.DSMT4" ShapeID="_x0000_i1064" DrawAspect="Content" ObjectID="_1795198008" r:id="rId74"/>
                    </w:object>
                  </w:r>
                  <w:r w:rsidRPr="00121480">
                    <w:rPr>
                      <w:rFonts w:ascii="Amiri" w:hAnsi="Amiri" w:cs="Amiri"/>
                      <w:sz w:val="26"/>
                      <w:szCs w:val="26"/>
                      <w:rtl/>
                    </w:rPr>
                    <w:t>)</w:t>
                  </w:r>
                  <w:r w:rsidRPr="00121480">
                    <w:rPr>
                      <w:rFonts w:ascii="Amiri" w:hAnsi="Amiri" w:cs="Amiri"/>
                      <w:sz w:val="26"/>
                      <w:szCs w:val="26"/>
                    </w:rPr>
                    <w:t>P</w:t>
                  </w:r>
                </w:p>
              </w:tc>
            </w:tr>
          </w:tbl>
          <w:p w14:paraId="19254154" w14:textId="77777777" w:rsidR="004C0020" w:rsidRPr="00121480" w:rsidRDefault="004C0020" w:rsidP="0012148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4547E126" w14:textId="77777777" w:rsidR="004C0020" w:rsidRPr="00121480" w:rsidRDefault="004C0020" w:rsidP="0012148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     - يمكن ملأ الجدول التالي كما يلي:</w:t>
            </w:r>
          </w:p>
          <w:p w14:paraId="71953A08" w14:textId="77777777" w:rsidR="004C0020" w:rsidRPr="00121480" w:rsidRDefault="004C0020" w:rsidP="0012148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    </w:t>
            </w:r>
          </w:p>
          <w:p w14:paraId="04E02CD6" w14:textId="77777777" w:rsidR="004C0020" w:rsidRPr="00121480" w:rsidRDefault="004C0020" w:rsidP="0012148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2724BED2" w14:textId="77777777" w:rsidR="004C0020" w:rsidRPr="00121480" w:rsidRDefault="004C0020" w:rsidP="0012148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121480">
              <w:rPr>
                <w:rFonts w:ascii="Amiri" w:hAnsi="Amiri" w:cs="Amiri" w:hint="cs"/>
                <w:sz w:val="26"/>
                <w:szCs w:val="26"/>
                <w:rtl/>
              </w:rPr>
              <w:t>ونقول</w: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 عندئذ أننا عرفنا قانون الاحتمال (كل رقم له حظ واحد من بين ستة </w:t>
            </w:r>
            <w:r w:rsidRPr="00121480">
              <w:rPr>
                <w:rFonts w:ascii="Amiri" w:hAnsi="Amiri" w:cs="Amiri" w:hint="cs"/>
                <w:sz w:val="26"/>
                <w:szCs w:val="26"/>
                <w:rtl/>
              </w:rPr>
              <w:t>للظهور)</w:t>
            </w:r>
          </w:p>
          <w:p w14:paraId="47B95727" w14:textId="77777777" w:rsidR="004C0020" w:rsidRPr="00121480" w:rsidRDefault="004C0020" w:rsidP="00121480">
            <w:pPr>
              <w:tabs>
                <w:tab w:val="left" w:pos="5589"/>
              </w:tabs>
              <w:bidi/>
              <w:rPr>
                <w:rFonts w:ascii="Amiri" w:hAnsi="Amiri" w:cs="Amiri"/>
                <w:b/>
                <w:bCs/>
                <w:sz w:val="26"/>
                <w:szCs w:val="26"/>
                <w:u w:val="single"/>
                <w:rtl/>
              </w:rPr>
            </w:pP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  </w:t>
            </w:r>
            <w:r w:rsidRPr="00121480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مثلا: </w:t>
            </w:r>
          </w:p>
          <w:p w14:paraId="2C515D58" w14:textId="77777777" w:rsidR="004C0020" w:rsidRPr="00121480" w:rsidRDefault="004C0020" w:rsidP="00121480">
            <w:pPr>
              <w:tabs>
                <w:tab w:val="left" w:pos="5589"/>
              </w:tabs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احتمال الحادثة </w:t>
            </w:r>
            <w:r w:rsidRPr="00121480">
              <w:rPr>
                <w:rFonts w:ascii="Amiri" w:hAnsi="Amiri" w:cs="Amiri"/>
                <w:sz w:val="26"/>
                <w:szCs w:val="26"/>
              </w:rPr>
              <w:t>D</w: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:" الحصول على رقم مضاعف لـ 3 " هو </w:t>
            </w:r>
            <w:r w:rsidRPr="00121480">
              <w:rPr>
                <w:rFonts w:ascii="Amiri" w:hAnsi="Amiri" w:cs="Amiri"/>
                <w:position w:val="-24"/>
                <w:sz w:val="26"/>
                <w:szCs w:val="26"/>
                <w:rtl/>
              </w:rPr>
              <w:object w:dxaOrig="660" w:dyaOrig="600" w14:anchorId="76ED3CBD">
                <v:shape id="_x0000_i1065" type="#_x0000_t75" style="width:33.75pt;height:31.5pt" o:ole="">
                  <v:imagedata r:id="rId75" o:title=""/>
                </v:shape>
                <o:OLEObject Type="Embed" ProgID="Equation.DSMT4" ShapeID="_x0000_i1065" DrawAspect="Content" ObjectID="_1795198009" r:id="rId76"/>
              </w:objec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 لأن { </w:t>
            </w:r>
            <w:r w:rsidRPr="00121480">
              <w:rPr>
                <w:rFonts w:ascii="Amiri" w:hAnsi="Amiri" w:cs="Amiri"/>
                <w:sz w:val="26"/>
                <w:szCs w:val="26"/>
              </w:rPr>
              <w:t>3 , 6</w: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 }= </w:t>
            </w:r>
            <w:r w:rsidRPr="00121480">
              <w:rPr>
                <w:rFonts w:ascii="Amiri" w:hAnsi="Amiri" w:cs="Amiri"/>
                <w:sz w:val="26"/>
                <w:szCs w:val="26"/>
              </w:rPr>
              <w:t>D</w:t>
            </w:r>
          </w:p>
          <w:p w14:paraId="4876BB35" w14:textId="77777777" w:rsidR="004C0020" w:rsidRPr="00121480" w:rsidRDefault="004C0020" w:rsidP="00121480">
            <w:pPr>
              <w:tabs>
                <w:tab w:val="left" w:pos="5589"/>
              </w:tabs>
              <w:bidi/>
              <w:rPr>
                <w:rFonts w:ascii="Amiri" w:hAnsi="Amiri" w:cs="Amiri"/>
                <w:color w:val="FF0000"/>
                <w:sz w:val="26"/>
                <w:szCs w:val="26"/>
                <w:rtl/>
              </w:rPr>
            </w:pPr>
            <w:r w:rsidRPr="00121480">
              <w:rPr>
                <w:rFonts w:ascii="Amiri" w:hAnsi="Amiri" w:cs="Amiri"/>
                <w:sz w:val="26"/>
                <w:szCs w:val="26"/>
              </w:rPr>
              <w:sym w:font="Wingdings" w:char="F08C"/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 أحسب احتمالات الحوادث التالية</w:t>
            </w:r>
            <w:r w:rsidRPr="00121480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(باعتبار الرقم الذي يظهر على الوجه العلوي لزهرة النرد)</w:t>
            </w:r>
          </w:p>
          <w:p w14:paraId="0DF8A99D" w14:textId="77777777" w:rsidR="004C0020" w:rsidRPr="00121480" w:rsidRDefault="004C0020" w:rsidP="00121480">
            <w:pPr>
              <w:tabs>
                <w:tab w:val="left" w:pos="5589"/>
              </w:tabs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121480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40" w:dyaOrig="260" w14:anchorId="06400FA8">
                <v:shape id="_x0000_i1066" type="#_x0000_t75" style="width:14.25pt;height:15.75pt" o:ole="">
                  <v:imagedata r:id="rId77" o:title=""/>
                </v:shape>
                <o:OLEObject Type="Embed" ProgID="Equation.DSMT4" ShapeID="_x0000_i1066" DrawAspect="Content" ObjectID="_1795198010" r:id="rId78"/>
              </w:objec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:" الرقم زوجي"    </w:t>
            </w:r>
            <w:r w:rsidRPr="00121480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40" w:dyaOrig="300" w14:anchorId="62A55035">
                <v:shape id="_x0000_i1067" type="#_x0000_t75" style="width:14.25pt;height:18.75pt" o:ole="">
                  <v:imagedata r:id="rId79" o:title=""/>
                </v:shape>
                <o:OLEObject Type="Embed" ProgID="Equation.DSMT4" ShapeID="_x0000_i1067" DrawAspect="Content" ObjectID="_1795198011" r:id="rId80"/>
              </w:objec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 :" الرقم فردي"     </w:t>
            </w:r>
            <w:r w:rsidRPr="00121480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00" w:dyaOrig="260" w14:anchorId="7B02F996">
                <v:shape id="_x0000_i1068" type="#_x0000_t75" style="width:12pt;height:15.75pt" o:ole="">
                  <v:imagedata r:id="rId81" o:title=""/>
                </v:shape>
                <o:OLEObject Type="Embed" ProgID="Equation.DSMT4" ShapeID="_x0000_i1068" DrawAspect="Content" ObjectID="_1795198012" r:id="rId82"/>
              </w:objec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 :" الرقم أكبر</w:t>
            </w:r>
            <w:r w:rsidRPr="00121480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من أو يساوي4 "                    </w:t>
            </w:r>
            <w:r w:rsidRPr="00121480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00" w:dyaOrig="300" w14:anchorId="3C2DE4C1">
                <v:shape id="_x0000_i1069" type="#_x0000_t75" style="width:12pt;height:18.75pt" o:ole="">
                  <v:imagedata r:id="rId83" o:title=""/>
                </v:shape>
                <o:OLEObject Type="Embed" ProgID="Equation.DSMT4" ShapeID="_x0000_i1069" DrawAspect="Content" ObjectID="_1795198013" r:id="rId84"/>
              </w:objec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 :" الرقم ليس أكبر من 4"                     </w:t>
            </w:r>
            <w:r w:rsidRPr="00121480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20" w:dyaOrig="260" w14:anchorId="47ADA44B">
                <v:shape id="_x0000_i1070" type="#_x0000_t75" style="width:13.5pt;height:15.75pt" o:ole="">
                  <v:imagedata r:id="rId85" o:title=""/>
                </v:shape>
                <o:OLEObject Type="Embed" ProgID="Equation.DSMT4" ShapeID="_x0000_i1070" DrawAspect="Content" ObjectID="_1795198014" r:id="rId86"/>
              </w:objec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 :" الرقم يقسم 30 "</w:t>
            </w:r>
          </w:p>
          <w:p w14:paraId="178F98D8" w14:textId="77777777" w:rsidR="004C0020" w:rsidRPr="00121480" w:rsidRDefault="004C0020" w:rsidP="0012148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121480">
              <w:rPr>
                <w:rFonts w:ascii="Amiri" w:hAnsi="Amiri" w:cs="Amiri"/>
                <w:sz w:val="26"/>
                <w:szCs w:val="26"/>
              </w:rPr>
              <w:sym w:font="Wingdings" w:char="F08D"/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 صندوق يحوي 4 كريات خضراء مرقمة من 1 إلى 4 و3 كريات حمراء مرقمة من 1 إلى 3. </w: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br/>
              <w:t>(لا نفرق بينها   باللمس</w:t>
            </w:r>
            <w:r w:rsidRPr="00121480">
              <w:rPr>
                <w:rFonts w:ascii="Amiri" w:hAnsi="Amiri" w:cs="Amiri" w:hint="cs"/>
                <w:sz w:val="26"/>
                <w:szCs w:val="26"/>
                <w:rtl/>
              </w:rPr>
              <w:t>).</w: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 نسحب عشوائيا كرية واحدة من الصندوق</w:t>
            </w:r>
            <w:r w:rsidRPr="00121480">
              <w:rPr>
                <w:rFonts w:ascii="Amiri" w:hAnsi="Amiri" w:cs="Amiri"/>
                <w:sz w:val="26"/>
                <w:szCs w:val="26"/>
              </w:rPr>
              <w:t>.</w:t>
            </w:r>
          </w:p>
          <w:p w14:paraId="7AE761C5" w14:textId="77777777" w:rsidR="004C0020" w:rsidRPr="00121480" w:rsidRDefault="004C0020" w:rsidP="004C0020">
            <w:pPr>
              <w:numPr>
                <w:ilvl w:val="0"/>
                <w:numId w:val="34"/>
              </w:num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121480">
              <w:rPr>
                <w:rFonts w:ascii="Amiri" w:hAnsi="Amiri" w:cs="Amiri"/>
                <w:sz w:val="26"/>
                <w:szCs w:val="26"/>
                <w:rtl/>
              </w:rPr>
              <w:t>عرف قانون الاحتمال.</w:t>
            </w:r>
          </w:p>
          <w:p w14:paraId="199EB177" w14:textId="77777777" w:rsidR="004C0020" w:rsidRPr="00121480" w:rsidRDefault="004C0020" w:rsidP="004C0020">
            <w:pPr>
              <w:numPr>
                <w:ilvl w:val="0"/>
                <w:numId w:val="34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ما احتمال الحادثتين </w:t>
            </w:r>
            <w:r w:rsidRPr="00121480">
              <w:rPr>
                <w:rFonts w:ascii="Amiri" w:hAnsi="Amiri" w:cs="Amiri"/>
                <w:sz w:val="26"/>
                <w:szCs w:val="26"/>
              </w:rPr>
              <w:t>A</w: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:" الكرية المسحوبة حمراء " </w:t>
            </w:r>
            <w:r>
              <w:rPr>
                <w:rFonts w:ascii="Amiri" w:hAnsi="Amiri" w:cs="Amiri" w:hint="cs"/>
                <w:sz w:val="26"/>
                <w:szCs w:val="26"/>
                <w:rtl/>
              </w:rPr>
              <w:t xml:space="preserve"> </w: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121480">
              <w:rPr>
                <w:rFonts w:ascii="Amiri" w:hAnsi="Amiri" w:cs="Amiri"/>
                <w:sz w:val="26"/>
                <w:szCs w:val="26"/>
              </w:rPr>
              <w:t>B</w:t>
            </w:r>
            <w:r w:rsidRPr="00121480">
              <w:rPr>
                <w:rFonts w:ascii="Amiri" w:hAnsi="Amiri" w:cs="Amiri"/>
                <w:sz w:val="26"/>
                <w:szCs w:val="26"/>
                <w:rtl/>
              </w:rPr>
              <w:t>:" الكرية المسحوبة تحمل الرقم 3 "</w:t>
            </w:r>
          </w:p>
          <w:p w14:paraId="780ACF1C" w14:textId="77777777" w:rsidR="004C0020" w:rsidRDefault="004C0020" w:rsidP="0012148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1B85DCE" w14:textId="77777777" w:rsidR="004C0020" w:rsidRPr="00E55521" w:rsidRDefault="004C0020" w:rsidP="00E55521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E55521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مناقشة النشاط</w:t>
            </w:r>
          </w:p>
          <w:p w14:paraId="2351FE09" w14:textId="2C251045" w:rsidR="004C0020" w:rsidRPr="00EC1E12" w:rsidRDefault="004C0020" w:rsidP="00EC1E12">
            <w:pPr>
              <w:pStyle w:val="Paragraphedeliste"/>
              <w:numPr>
                <w:ilvl w:val="0"/>
                <w:numId w:val="31"/>
              </w:numPr>
              <w:bidi/>
              <w:ind w:left="360"/>
              <w:rPr>
                <w:rFonts w:ascii="Amiri" w:hAnsi="Amiri" w:cs="Amiri"/>
                <w:sz w:val="26"/>
                <w:szCs w:val="26"/>
                <w:u w:val="single"/>
                <w:rtl/>
              </w:rPr>
            </w:pPr>
            <w:r w:rsidRPr="00E55521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>حساب احتمال الحوادث:</w:t>
            </w:r>
          </w:p>
          <w:p w14:paraId="1B8B65C8" w14:textId="77777777" w:rsidR="004C0020" w:rsidRPr="00C85B9B" w:rsidRDefault="004C0020" w:rsidP="00121480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960" w:dyaOrig="620" w14:anchorId="6B84A577">
                <v:shape id="_x0000_i1071" type="#_x0000_t75" style="width:48pt;height:30.75pt" o:ole="">
                  <v:imagedata r:id="rId87" o:title=""/>
                </v:shape>
                <o:OLEObject Type="Embed" ProgID="Equation.DSMT4" ShapeID="_x0000_i1071" DrawAspect="Content" ObjectID="_1795198015" r:id="rId88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لان: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1200" w:dyaOrig="400" w14:anchorId="5ACCA65D">
                <v:shape id="_x0000_i1072" type="#_x0000_t75" style="width:60pt;height:20.25pt" o:ole="">
                  <v:imagedata r:id="rId89" o:title=""/>
                </v:shape>
                <o:OLEObject Type="Embed" ProgID="Equation.DSMT4" ShapeID="_x0000_i1072" DrawAspect="Content" ObjectID="_1795198016" r:id="rId90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،  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960" w:dyaOrig="620" w14:anchorId="7817196B">
                <v:shape id="_x0000_i1073" type="#_x0000_t75" style="width:48pt;height:30.75pt" o:ole="">
                  <v:imagedata r:id="rId91" o:title=""/>
                </v:shape>
                <o:OLEObject Type="Embed" ProgID="Equation.DSMT4" ShapeID="_x0000_i1073" DrawAspect="Content" ObjectID="_1795198017" r:id="rId92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لأن: 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1120" w:dyaOrig="420" w14:anchorId="293723B2">
                <v:shape id="_x0000_i1074" type="#_x0000_t75" style="width:56.25pt;height:21pt" o:ole="">
                  <v:imagedata r:id="rId93" o:title=""/>
                </v:shape>
                <o:OLEObject Type="Embed" ProgID="Equation.DSMT4" ShapeID="_x0000_i1074" DrawAspect="Content" ObjectID="_1795198018" r:id="rId94"/>
              </w:object>
            </w:r>
          </w:p>
          <w:p w14:paraId="4DCC5A36" w14:textId="77777777" w:rsidR="004C0020" w:rsidRPr="00C85B9B" w:rsidRDefault="004C0020" w:rsidP="00121480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960" w:dyaOrig="620" w14:anchorId="43612706">
                <v:shape id="_x0000_i1075" type="#_x0000_t75" style="width:48pt;height:30.75pt" o:ole="">
                  <v:imagedata r:id="rId95" o:title=""/>
                </v:shape>
                <o:OLEObject Type="Embed" ProgID="Equation.DSMT4" ShapeID="_x0000_i1075" DrawAspect="Content" ObjectID="_1795198019" r:id="rId96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لأن: 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1180" w:dyaOrig="400" w14:anchorId="0122F656">
                <v:shape id="_x0000_i1076" type="#_x0000_t75" style="width:59.25pt;height:20.25pt" o:ole="">
                  <v:imagedata r:id="rId97" o:title=""/>
                </v:shape>
                <o:OLEObject Type="Embed" ProgID="Equation.DSMT4" ShapeID="_x0000_i1076" DrawAspect="Content" ObjectID="_1795198020" r:id="rId98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،  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960" w:dyaOrig="620" w14:anchorId="3550FCF6">
                <v:shape id="_x0000_i1077" type="#_x0000_t75" style="width:48pt;height:30.75pt" o:ole="">
                  <v:imagedata r:id="rId99" o:title=""/>
                </v:shape>
                <o:OLEObject Type="Embed" ProgID="Equation.DSMT4" ShapeID="_x0000_i1077" DrawAspect="Content" ObjectID="_1795198021" r:id="rId100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لأن: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1140" w:dyaOrig="420" w14:anchorId="7F053A4A">
                <v:shape id="_x0000_i1078" type="#_x0000_t75" style="width:57pt;height:21pt" o:ole="">
                  <v:imagedata r:id="rId101" o:title=""/>
                </v:shape>
                <o:OLEObject Type="Embed" ProgID="Equation.DSMT4" ShapeID="_x0000_i1078" DrawAspect="Content" ObjectID="_1795198022" r:id="rId102"/>
              </w:object>
            </w:r>
          </w:p>
          <w:p w14:paraId="33AD9811" w14:textId="77777777" w:rsidR="004C0020" w:rsidRPr="00E55521" w:rsidRDefault="004C0020" w:rsidP="0012148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</w:t>
            </w:r>
            <w:r w:rsidRPr="00E55521">
              <w:rPr>
                <w:rFonts w:ascii="Amiri" w:hAnsi="Amiri" w:cs="Amiri"/>
                <w:position w:val="-24"/>
                <w:sz w:val="26"/>
                <w:szCs w:val="26"/>
              </w:rPr>
              <w:object w:dxaOrig="960" w:dyaOrig="620" w14:anchorId="069A14D2">
                <v:shape id="_x0000_i1079" type="#_x0000_t75" style="width:48pt;height:30.75pt" o:ole="">
                  <v:imagedata r:id="rId103" o:title=""/>
                </v:shape>
                <o:OLEObject Type="Embed" ProgID="Equation.DSMT4" ShapeID="_x0000_i1079" DrawAspect="Content" ObjectID="_1795198023" r:id="rId104"/>
              </w:object>
            </w:r>
            <w:r w:rsidRPr="00E55521">
              <w:rPr>
                <w:rFonts w:ascii="Amiri" w:hAnsi="Amiri" w:cs="Amiri"/>
                <w:sz w:val="26"/>
                <w:szCs w:val="26"/>
                <w:rtl/>
              </w:rPr>
              <w:t xml:space="preserve">  لأن:  </w:t>
            </w:r>
            <w:r w:rsidRPr="00E55521">
              <w:rPr>
                <w:rFonts w:ascii="Amiri" w:hAnsi="Amiri" w:cs="Amiri"/>
                <w:position w:val="-14"/>
                <w:sz w:val="26"/>
                <w:szCs w:val="26"/>
              </w:rPr>
              <w:object w:dxaOrig="1540" w:dyaOrig="400" w14:anchorId="601D75C2">
                <v:shape id="_x0000_i1080" type="#_x0000_t75" style="width:77.25pt;height:20.25pt" o:ole="">
                  <v:imagedata r:id="rId105" o:title=""/>
                </v:shape>
                <o:OLEObject Type="Embed" ProgID="Equation.DSMT4" ShapeID="_x0000_i1080" DrawAspect="Content" ObjectID="_1795198024" r:id="rId106"/>
              </w:object>
            </w:r>
          </w:p>
          <w:p w14:paraId="25AFA4D6" w14:textId="77777777" w:rsidR="004C0020" w:rsidRPr="00E55521" w:rsidRDefault="004C0020" w:rsidP="004C0020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E55521">
              <w:rPr>
                <w:rFonts w:ascii="Amiri" w:hAnsi="Amiri" w:cs="Amiri"/>
                <w:color w:val="FF0000"/>
                <w:sz w:val="26"/>
                <w:szCs w:val="26"/>
                <w:rtl/>
              </w:rPr>
              <w:t>تعريف قانون الاحتمال</w:t>
            </w:r>
          </w:p>
          <w:tbl>
            <w:tblPr>
              <w:tblStyle w:val="Grilledutableau"/>
              <w:bidiVisual/>
              <w:tblW w:w="0" w:type="auto"/>
              <w:tblInd w:w="208" w:type="dxa"/>
              <w:tblLook w:val="04A0" w:firstRow="1" w:lastRow="0" w:firstColumn="1" w:lastColumn="0" w:noHBand="0" w:noVBand="1"/>
            </w:tblPr>
            <w:tblGrid>
              <w:gridCol w:w="3146"/>
              <w:gridCol w:w="4785"/>
            </w:tblGrid>
            <w:tr w:rsidR="004C0020" w:rsidRPr="00E55521" w14:paraId="42B6911D" w14:textId="77777777" w:rsidTr="009436F6">
              <w:tc>
                <w:tcPr>
                  <w:tcW w:w="36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Grilledutableau"/>
                    <w:tblpPr w:leftFromText="180" w:rightFromText="180" w:vertAnchor="page" w:horzAnchor="margin" w:tblpXSpec="center" w:tblpY="676"/>
                    <w:tblOverlap w:val="never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82"/>
                    <w:gridCol w:w="456"/>
                    <w:gridCol w:w="1715"/>
                  </w:tblGrid>
                  <w:tr w:rsidR="004C0020" w:rsidRPr="00E55521" w14:paraId="0AF47A8C" w14:textId="77777777" w:rsidTr="009436F6">
                    <w:tc>
                      <w:tcPr>
                        <w:tcW w:w="682" w:type="dxa"/>
                      </w:tcPr>
                      <w:p w14:paraId="5E53655B" w14:textId="77777777" w:rsidR="004C0020" w:rsidRPr="00E55521" w:rsidRDefault="004C0020" w:rsidP="00121480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E55521">
                          <w:rPr>
                            <w:rFonts w:ascii="Amiri" w:hAnsi="Amiri" w:cs="Amiri"/>
                            <w:color w:val="FF0000"/>
                            <w:position w:val="-6"/>
                            <w:sz w:val="26"/>
                            <w:szCs w:val="26"/>
                          </w:rPr>
                          <w:object w:dxaOrig="240" w:dyaOrig="279" w14:anchorId="653B7987">
                            <v:shape id="_x0000_i1081" type="#_x0000_t75" style="width:12pt;height:14.25pt" o:ole="">
                              <v:imagedata r:id="rId107" o:title=""/>
                            </v:shape>
                            <o:OLEObject Type="Embed" ProgID="Equation.DSMT4" ShapeID="_x0000_i1081" DrawAspect="Content" ObjectID="_1795198025" r:id="rId108"/>
                          </w:object>
                        </w:r>
                      </w:p>
                    </w:tc>
                    <w:tc>
                      <w:tcPr>
                        <w:tcW w:w="456" w:type="dxa"/>
                      </w:tcPr>
                      <w:p w14:paraId="40643611" w14:textId="77777777" w:rsidR="004C0020" w:rsidRPr="00E55521" w:rsidRDefault="004C0020" w:rsidP="00121480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E55521">
                          <w:rPr>
                            <w:rFonts w:ascii="Amiri" w:hAnsi="Amiri" w:cs="Amiri"/>
                            <w:color w:val="FF0000"/>
                            <w:position w:val="-4"/>
                            <w:sz w:val="26"/>
                            <w:szCs w:val="26"/>
                          </w:rPr>
                          <w:object w:dxaOrig="240" w:dyaOrig="260" w14:anchorId="35B21905">
                            <v:shape id="_x0000_i1082" type="#_x0000_t75" style="width:12pt;height:12.75pt" o:ole="">
                              <v:imagedata r:id="rId109" o:title=""/>
                            </v:shape>
                            <o:OLEObject Type="Embed" ProgID="Equation.DSMT4" ShapeID="_x0000_i1082" DrawAspect="Content" ObjectID="_1795198026" r:id="rId110"/>
                          </w:object>
                        </w:r>
                      </w:p>
                    </w:tc>
                    <w:tc>
                      <w:tcPr>
                        <w:tcW w:w="1715" w:type="dxa"/>
                      </w:tcPr>
                      <w:p w14:paraId="5F7AF421" w14:textId="77777777" w:rsidR="004C0020" w:rsidRPr="00E55521" w:rsidRDefault="004C0020" w:rsidP="00121480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sz w:val="26"/>
                            <w:szCs w:val="26"/>
                          </w:rPr>
                        </w:pPr>
                        <w:r w:rsidRPr="00E55521">
                          <w:rPr>
                            <w:rFonts w:ascii="Amiri" w:hAnsi="Amiri" w:cs="Amiri"/>
                            <w:sz w:val="26"/>
                            <w:szCs w:val="26"/>
                            <w:rtl/>
                          </w:rPr>
                          <w:t xml:space="preserve">المخارج </w:t>
                        </w:r>
                        <w:r w:rsidRPr="00E55521">
                          <w:rPr>
                            <w:rFonts w:ascii="Amiri" w:hAnsi="Amiri" w:cs="Amiri"/>
                            <w:position w:val="-12"/>
                            <w:sz w:val="26"/>
                            <w:szCs w:val="26"/>
                          </w:rPr>
                          <w:object w:dxaOrig="300" w:dyaOrig="360" w14:anchorId="0C769AA7">
                            <v:shape id="_x0000_i1083" type="#_x0000_t75" style="width:15pt;height:18.75pt" o:ole="">
                              <v:imagedata r:id="rId111" o:title=""/>
                            </v:shape>
                            <o:OLEObject Type="Embed" ProgID="Equation.DSMT4" ShapeID="_x0000_i1083" DrawAspect="Content" ObjectID="_1795198027" r:id="rId112"/>
                          </w:object>
                        </w:r>
                      </w:p>
                    </w:tc>
                  </w:tr>
                  <w:tr w:rsidR="004C0020" w:rsidRPr="00E55521" w14:paraId="633A348A" w14:textId="77777777" w:rsidTr="009436F6">
                    <w:tc>
                      <w:tcPr>
                        <w:tcW w:w="682" w:type="dxa"/>
                      </w:tcPr>
                      <w:p w14:paraId="600DF731" w14:textId="77777777" w:rsidR="004C0020" w:rsidRPr="00E55521" w:rsidRDefault="004C0020" w:rsidP="00121480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E55521">
                          <w:rPr>
                            <w:rFonts w:ascii="Amiri" w:hAnsi="Amiri" w:cs="Amiri"/>
                            <w:color w:val="FF0000"/>
                            <w:position w:val="-24"/>
                            <w:sz w:val="26"/>
                            <w:szCs w:val="26"/>
                          </w:rPr>
                          <w:object w:dxaOrig="240" w:dyaOrig="620" w14:anchorId="3D17B73C">
                            <v:shape id="_x0000_i1084" type="#_x0000_t75" style="width:12pt;height:30.75pt" o:ole="">
                              <v:imagedata r:id="rId113" o:title=""/>
                            </v:shape>
                            <o:OLEObject Type="Embed" ProgID="Equation.DSMT4" ShapeID="_x0000_i1084" DrawAspect="Content" ObjectID="_1795198028" r:id="rId114"/>
                          </w:object>
                        </w:r>
                      </w:p>
                    </w:tc>
                    <w:tc>
                      <w:tcPr>
                        <w:tcW w:w="456" w:type="dxa"/>
                      </w:tcPr>
                      <w:p w14:paraId="12D104B2" w14:textId="77777777" w:rsidR="004C0020" w:rsidRPr="00E55521" w:rsidRDefault="004C0020" w:rsidP="00121480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E55521">
                          <w:rPr>
                            <w:rFonts w:ascii="Amiri" w:hAnsi="Amiri" w:cs="Amiri"/>
                            <w:color w:val="FF0000"/>
                            <w:position w:val="-24"/>
                            <w:sz w:val="26"/>
                            <w:szCs w:val="26"/>
                          </w:rPr>
                          <w:object w:dxaOrig="240" w:dyaOrig="620" w14:anchorId="51DD45F9">
                            <v:shape id="_x0000_i1085" type="#_x0000_t75" style="width:12pt;height:30.75pt" o:ole="">
                              <v:imagedata r:id="rId115" o:title=""/>
                            </v:shape>
                            <o:OLEObject Type="Embed" ProgID="Equation.DSMT4" ShapeID="_x0000_i1085" DrawAspect="Content" ObjectID="_1795198029" r:id="rId116"/>
                          </w:object>
                        </w:r>
                      </w:p>
                    </w:tc>
                    <w:tc>
                      <w:tcPr>
                        <w:tcW w:w="1715" w:type="dxa"/>
                      </w:tcPr>
                      <w:p w14:paraId="77ADD7BC" w14:textId="77777777" w:rsidR="004C0020" w:rsidRPr="00E55521" w:rsidRDefault="004C0020" w:rsidP="00121480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sz w:val="26"/>
                            <w:szCs w:val="26"/>
                          </w:rPr>
                        </w:pPr>
                        <w:r w:rsidRPr="00E55521">
                          <w:rPr>
                            <w:rFonts w:ascii="Amiri" w:hAnsi="Amiri" w:cs="Amiri"/>
                            <w:sz w:val="26"/>
                            <w:szCs w:val="26"/>
                            <w:rtl/>
                          </w:rPr>
                          <w:t>الاحتمال</w:t>
                        </w:r>
                        <w:r w:rsidRPr="00E55521">
                          <w:rPr>
                            <w:rFonts w:ascii="Amiri" w:hAnsi="Amiri" w:cs="Amiri"/>
                            <w:position w:val="-12"/>
                            <w:sz w:val="26"/>
                            <w:szCs w:val="26"/>
                          </w:rPr>
                          <w:object w:dxaOrig="660" w:dyaOrig="360" w14:anchorId="30D23EBE">
                            <v:shape id="_x0000_i1086" type="#_x0000_t75" style="width:33pt;height:18.75pt" o:ole="">
                              <v:imagedata r:id="rId117" o:title=""/>
                            </v:shape>
                            <o:OLEObject Type="Embed" ProgID="Equation.DSMT4" ShapeID="_x0000_i1086" DrawAspect="Content" ObjectID="_1795198030" r:id="rId118"/>
                          </w:object>
                        </w:r>
                      </w:p>
                    </w:tc>
                  </w:tr>
                </w:tbl>
                <w:p w14:paraId="4AFE8C0A" w14:textId="77777777" w:rsidR="004C0020" w:rsidRPr="00E55521" w:rsidRDefault="004C0020" w:rsidP="004C0020">
                  <w:pPr>
                    <w:pStyle w:val="Paragraphedeliste"/>
                    <w:numPr>
                      <w:ilvl w:val="0"/>
                      <w:numId w:val="32"/>
                    </w:numPr>
                    <w:bidi/>
                    <w:ind w:left="437"/>
                    <w:jc w:val="both"/>
                    <w:rPr>
                      <w:rFonts w:ascii="Amiri" w:hAnsi="Amiri" w:cs="Amiri"/>
                      <w:color w:val="FF0000"/>
                      <w:sz w:val="26"/>
                      <w:szCs w:val="26"/>
                    </w:rPr>
                  </w:pPr>
                  <w:r w:rsidRPr="00E55521"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</w:rPr>
                    <w:t>باعتبار اللون</w:t>
                  </w:r>
                </w:p>
                <w:p w14:paraId="224F49C8" w14:textId="77777777" w:rsidR="004C0020" w:rsidRPr="00E55521" w:rsidRDefault="004C0020" w:rsidP="00121480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4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E3195" w14:textId="77777777" w:rsidR="004C0020" w:rsidRPr="00E55521" w:rsidRDefault="004C0020" w:rsidP="004C0020">
                  <w:pPr>
                    <w:pStyle w:val="Paragraphedeliste"/>
                    <w:numPr>
                      <w:ilvl w:val="0"/>
                      <w:numId w:val="32"/>
                    </w:numPr>
                    <w:bidi/>
                    <w:ind w:left="360"/>
                    <w:rPr>
                      <w:rFonts w:ascii="Amiri" w:hAnsi="Amiri" w:cs="Amiri"/>
                      <w:color w:val="FF0000"/>
                      <w:sz w:val="26"/>
                      <w:szCs w:val="26"/>
                    </w:rPr>
                  </w:pPr>
                  <w:r w:rsidRPr="00E55521"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</w:rPr>
                    <w:t>باعتبار الرقم</w:t>
                  </w:r>
                </w:p>
                <w:p w14:paraId="3F50F63F" w14:textId="77777777" w:rsidR="004C0020" w:rsidRPr="00E55521" w:rsidRDefault="004C0020" w:rsidP="00121480">
                  <w:pPr>
                    <w:pStyle w:val="Paragraphedeliste"/>
                    <w:bidi/>
                    <w:ind w:left="360"/>
                    <w:rPr>
                      <w:rFonts w:ascii="Amiri" w:hAnsi="Amiri" w:cs="Amiri"/>
                      <w:color w:val="FF0000"/>
                      <w:sz w:val="26"/>
                      <w:szCs w:val="26"/>
                    </w:rPr>
                  </w:pPr>
                </w:p>
                <w:tbl>
                  <w:tblPr>
                    <w:tblStyle w:val="Grilledutableau"/>
                    <w:bidiVisual/>
                    <w:tblW w:w="4559" w:type="dxa"/>
                    <w:tblLook w:val="04A0" w:firstRow="1" w:lastRow="0" w:firstColumn="1" w:lastColumn="0" w:noHBand="0" w:noVBand="1"/>
                  </w:tblPr>
                  <w:tblGrid>
                    <w:gridCol w:w="667"/>
                    <w:gridCol w:w="663"/>
                    <w:gridCol w:w="669"/>
                    <w:gridCol w:w="651"/>
                    <w:gridCol w:w="1909"/>
                  </w:tblGrid>
                  <w:tr w:rsidR="004C0020" w:rsidRPr="00E55521" w14:paraId="5F61CC32" w14:textId="77777777" w:rsidTr="009436F6">
                    <w:tc>
                      <w:tcPr>
                        <w:tcW w:w="667" w:type="dxa"/>
                      </w:tcPr>
                      <w:p w14:paraId="2003B5EA" w14:textId="77777777" w:rsidR="004C0020" w:rsidRPr="00E55521" w:rsidRDefault="004C0020" w:rsidP="00121480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E55521">
                          <w:rPr>
                            <w:rFonts w:ascii="Amiri" w:hAnsi="Amiri" w:cs="Amiri"/>
                            <w:color w:val="FF0000"/>
                            <w:position w:val="-4"/>
                            <w:sz w:val="26"/>
                            <w:szCs w:val="26"/>
                          </w:rPr>
                          <w:object w:dxaOrig="200" w:dyaOrig="260" w14:anchorId="0CBDDE56">
                            <v:shape id="_x0000_i1087" type="#_x0000_t75" style="width:9.75pt;height:12.75pt" o:ole="">
                              <v:imagedata r:id="rId119" o:title=""/>
                            </v:shape>
                            <o:OLEObject Type="Embed" ProgID="Equation.DSMT4" ShapeID="_x0000_i1087" DrawAspect="Content" ObjectID="_1795198031" r:id="rId120"/>
                          </w:object>
                        </w:r>
                      </w:p>
                    </w:tc>
                    <w:tc>
                      <w:tcPr>
                        <w:tcW w:w="663" w:type="dxa"/>
                      </w:tcPr>
                      <w:p w14:paraId="4966A27B" w14:textId="77777777" w:rsidR="004C0020" w:rsidRPr="00E55521" w:rsidRDefault="004C0020" w:rsidP="00121480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E55521">
                          <w:rPr>
                            <w:rFonts w:ascii="Amiri" w:hAnsi="Amiri" w:cs="Amiri"/>
                            <w:color w:val="FF0000"/>
                            <w:position w:val="-6"/>
                            <w:sz w:val="26"/>
                            <w:szCs w:val="26"/>
                          </w:rPr>
                          <w:object w:dxaOrig="180" w:dyaOrig="279" w14:anchorId="6B073E84">
                            <v:shape id="_x0000_i1088" type="#_x0000_t75" style="width:9pt;height:14.25pt" o:ole="">
                              <v:imagedata r:id="rId121" o:title=""/>
                            </v:shape>
                            <o:OLEObject Type="Embed" ProgID="Equation.DSMT4" ShapeID="_x0000_i1088" DrawAspect="Content" ObjectID="_1795198032" r:id="rId122"/>
                          </w:object>
                        </w:r>
                      </w:p>
                    </w:tc>
                    <w:tc>
                      <w:tcPr>
                        <w:tcW w:w="669" w:type="dxa"/>
                      </w:tcPr>
                      <w:p w14:paraId="017425AC" w14:textId="77777777" w:rsidR="004C0020" w:rsidRPr="00E55521" w:rsidRDefault="004C0020" w:rsidP="00121480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E55521">
                          <w:rPr>
                            <w:rFonts w:ascii="Amiri" w:hAnsi="Amiri" w:cs="Amiri"/>
                            <w:color w:val="FF0000"/>
                            <w:position w:val="-4"/>
                            <w:sz w:val="26"/>
                            <w:szCs w:val="26"/>
                          </w:rPr>
                          <w:object w:dxaOrig="200" w:dyaOrig="260" w14:anchorId="0FF62D6A">
                            <v:shape id="_x0000_i1089" type="#_x0000_t75" style="width:9.75pt;height:12.75pt" o:ole="">
                              <v:imagedata r:id="rId123" o:title=""/>
                            </v:shape>
                            <o:OLEObject Type="Embed" ProgID="Equation.DSMT4" ShapeID="_x0000_i1089" DrawAspect="Content" ObjectID="_1795198033" r:id="rId124"/>
                          </w:object>
                        </w:r>
                      </w:p>
                    </w:tc>
                    <w:tc>
                      <w:tcPr>
                        <w:tcW w:w="651" w:type="dxa"/>
                      </w:tcPr>
                      <w:p w14:paraId="5FD5FAEB" w14:textId="77777777" w:rsidR="004C0020" w:rsidRPr="00E55521" w:rsidRDefault="004C0020" w:rsidP="00121480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E55521">
                          <w:rPr>
                            <w:rFonts w:ascii="Amiri" w:hAnsi="Amiri" w:cs="Amiri"/>
                            <w:color w:val="FF0000"/>
                            <w:position w:val="-4"/>
                            <w:sz w:val="26"/>
                            <w:szCs w:val="26"/>
                          </w:rPr>
                          <w:object w:dxaOrig="139" w:dyaOrig="260" w14:anchorId="7238FEDE">
                            <v:shape id="_x0000_i1090" type="#_x0000_t75" style="width:6.75pt;height:12.75pt" o:ole="">
                              <v:imagedata r:id="rId125" o:title=""/>
                            </v:shape>
                            <o:OLEObject Type="Embed" ProgID="Equation.DSMT4" ShapeID="_x0000_i1090" DrawAspect="Content" ObjectID="_1795198034" r:id="rId126"/>
                          </w:object>
                        </w:r>
                      </w:p>
                    </w:tc>
                    <w:tc>
                      <w:tcPr>
                        <w:tcW w:w="1909" w:type="dxa"/>
                      </w:tcPr>
                      <w:p w14:paraId="2F07F57F" w14:textId="77777777" w:rsidR="004C0020" w:rsidRPr="00E55521" w:rsidRDefault="004C0020" w:rsidP="00121480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E55521">
                          <w:rPr>
                            <w:rFonts w:ascii="Amiri" w:hAnsi="Amiri" w:cs="Amiri"/>
                            <w:sz w:val="26"/>
                            <w:szCs w:val="26"/>
                            <w:rtl/>
                          </w:rPr>
                          <w:t xml:space="preserve">المخارج </w:t>
                        </w:r>
                        <w:r w:rsidRPr="00E55521">
                          <w:rPr>
                            <w:rFonts w:ascii="Amiri" w:hAnsi="Amiri" w:cs="Amiri"/>
                            <w:position w:val="-12"/>
                            <w:sz w:val="26"/>
                            <w:szCs w:val="26"/>
                          </w:rPr>
                          <w:object w:dxaOrig="300" w:dyaOrig="360" w14:anchorId="0F966FCE">
                            <v:shape id="_x0000_i1091" type="#_x0000_t75" style="width:15pt;height:18.75pt" o:ole="">
                              <v:imagedata r:id="rId111" o:title=""/>
                            </v:shape>
                            <o:OLEObject Type="Embed" ProgID="Equation.DSMT4" ShapeID="_x0000_i1091" DrawAspect="Content" ObjectID="_1795198035" r:id="rId127"/>
                          </w:object>
                        </w:r>
                      </w:p>
                    </w:tc>
                  </w:tr>
                  <w:tr w:rsidR="004C0020" w:rsidRPr="00E55521" w14:paraId="000B23B5" w14:textId="77777777" w:rsidTr="009436F6">
                    <w:tc>
                      <w:tcPr>
                        <w:tcW w:w="667" w:type="dxa"/>
                      </w:tcPr>
                      <w:p w14:paraId="45E389CF" w14:textId="77777777" w:rsidR="004C0020" w:rsidRPr="00E55521" w:rsidRDefault="004C0020" w:rsidP="00121480">
                        <w:pPr>
                          <w:pStyle w:val="Paragraphedeliste"/>
                          <w:bidi/>
                          <w:ind w:left="0"/>
                          <w:jc w:val="right"/>
                          <w:rPr>
                            <w:rFonts w:ascii="Amiri" w:hAnsi="Amiri" w:cs="Amiri"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E55521">
                          <w:rPr>
                            <w:rFonts w:ascii="Amiri" w:hAnsi="Amiri" w:cs="Amiri"/>
                            <w:color w:val="FF0000"/>
                            <w:position w:val="-24"/>
                            <w:sz w:val="26"/>
                            <w:szCs w:val="26"/>
                          </w:rPr>
                          <w:object w:dxaOrig="240" w:dyaOrig="620" w14:anchorId="194BEDB5">
                            <v:shape id="_x0000_i1092" type="#_x0000_t75" style="width:12pt;height:30.75pt" o:ole="">
                              <v:imagedata r:id="rId128" o:title=""/>
                            </v:shape>
                            <o:OLEObject Type="Embed" ProgID="Equation.DSMT4" ShapeID="_x0000_i1092" DrawAspect="Content" ObjectID="_1795198036" r:id="rId129"/>
                          </w:object>
                        </w:r>
                      </w:p>
                    </w:tc>
                    <w:tc>
                      <w:tcPr>
                        <w:tcW w:w="663" w:type="dxa"/>
                      </w:tcPr>
                      <w:p w14:paraId="452A9667" w14:textId="77777777" w:rsidR="004C0020" w:rsidRPr="00E55521" w:rsidRDefault="004C0020" w:rsidP="00121480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E55521">
                          <w:rPr>
                            <w:rFonts w:ascii="Amiri" w:hAnsi="Amiri" w:cs="Amiri"/>
                            <w:color w:val="FF0000"/>
                            <w:position w:val="-24"/>
                            <w:sz w:val="26"/>
                            <w:szCs w:val="26"/>
                          </w:rPr>
                          <w:object w:dxaOrig="240" w:dyaOrig="620" w14:anchorId="10EAF141">
                            <v:shape id="_x0000_i1093" type="#_x0000_t75" style="width:12pt;height:30.75pt" o:ole="">
                              <v:imagedata r:id="rId130" o:title=""/>
                            </v:shape>
                            <o:OLEObject Type="Embed" ProgID="Equation.DSMT4" ShapeID="_x0000_i1093" DrawAspect="Content" ObjectID="_1795198037" r:id="rId131"/>
                          </w:object>
                        </w:r>
                      </w:p>
                    </w:tc>
                    <w:tc>
                      <w:tcPr>
                        <w:tcW w:w="669" w:type="dxa"/>
                      </w:tcPr>
                      <w:p w14:paraId="0DD8BCD8" w14:textId="77777777" w:rsidR="004C0020" w:rsidRPr="00E55521" w:rsidRDefault="004C0020" w:rsidP="00121480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E55521">
                          <w:rPr>
                            <w:rFonts w:ascii="Amiri" w:hAnsi="Amiri" w:cs="Amiri"/>
                            <w:color w:val="FF0000"/>
                            <w:position w:val="-24"/>
                            <w:sz w:val="26"/>
                            <w:szCs w:val="26"/>
                          </w:rPr>
                          <w:object w:dxaOrig="240" w:dyaOrig="620" w14:anchorId="2035FC71">
                            <v:shape id="_x0000_i1094" type="#_x0000_t75" style="width:12pt;height:30.75pt" o:ole="">
                              <v:imagedata r:id="rId130" o:title=""/>
                            </v:shape>
                            <o:OLEObject Type="Embed" ProgID="Equation.DSMT4" ShapeID="_x0000_i1094" DrawAspect="Content" ObjectID="_1795198038" r:id="rId132"/>
                          </w:object>
                        </w:r>
                      </w:p>
                    </w:tc>
                    <w:tc>
                      <w:tcPr>
                        <w:tcW w:w="651" w:type="dxa"/>
                      </w:tcPr>
                      <w:p w14:paraId="4ED172A0" w14:textId="77777777" w:rsidR="004C0020" w:rsidRPr="00E55521" w:rsidRDefault="004C0020" w:rsidP="00121480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E55521">
                          <w:rPr>
                            <w:rFonts w:ascii="Amiri" w:hAnsi="Amiri" w:cs="Amiri"/>
                            <w:color w:val="FF0000"/>
                            <w:position w:val="-24"/>
                            <w:sz w:val="26"/>
                            <w:szCs w:val="26"/>
                          </w:rPr>
                          <w:object w:dxaOrig="240" w:dyaOrig="620" w14:anchorId="52224CDF">
                            <v:shape id="_x0000_i1095" type="#_x0000_t75" style="width:12pt;height:30.75pt" o:ole="">
                              <v:imagedata r:id="rId130" o:title=""/>
                            </v:shape>
                            <o:OLEObject Type="Embed" ProgID="Equation.DSMT4" ShapeID="_x0000_i1095" DrawAspect="Content" ObjectID="_1795198039" r:id="rId133"/>
                          </w:object>
                        </w:r>
                      </w:p>
                    </w:tc>
                    <w:tc>
                      <w:tcPr>
                        <w:tcW w:w="1909" w:type="dxa"/>
                      </w:tcPr>
                      <w:p w14:paraId="54273AE4" w14:textId="77777777" w:rsidR="004C0020" w:rsidRPr="00E55521" w:rsidRDefault="004C0020" w:rsidP="00121480">
                        <w:pPr>
                          <w:pStyle w:val="Paragraphedeliste"/>
                          <w:bidi/>
                          <w:ind w:left="0"/>
                          <w:rPr>
                            <w:rFonts w:ascii="Amiri" w:hAnsi="Amiri" w:cs="Amiri"/>
                            <w:color w:val="FF0000"/>
                            <w:sz w:val="26"/>
                            <w:szCs w:val="26"/>
                            <w:rtl/>
                          </w:rPr>
                        </w:pPr>
                        <w:r w:rsidRPr="00E55521">
                          <w:rPr>
                            <w:rFonts w:ascii="Amiri" w:hAnsi="Amiri" w:cs="Amiri"/>
                            <w:sz w:val="26"/>
                            <w:szCs w:val="26"/>
                            <w:rtl/>
                          </w:rPr>
                          <w:t xml:space="preserve">الاحتمال </w:t>
                        </w:r>
                        <w:r w:rsidRPr="00E55521">
                          <w:rPr>
                            <w:rFonts w:ascii="Amiri" w:hAnsi="Amiri" w:cs="Amiri"/>
                            <w:position w:val="-12"/>
                            <w:sz w:val="26"/>
                            <w:szCs w:val="26"/>
                          </w:rPr>
                          <w:object w:dxaOrig="660" w:dyaOrig="360" w14:anchorId="08EBEE57">
                            <v:shape id="_x0000_i1096" type="#_x0000_t75" style="width:33pt;height:18.75pt" o:ole="">
                              <v:imagedata r:id="rId117" o:title=""/>
                            </v:shape>
                            <o:OLEObject Type="Embed" ProgID="Equation.DSMT4" ShapeID="_x0000_i1096" DrawAspect="Content" ObjectID="_1795198040" r:id="rId134"/>
                          </w:object>
                        </w:r>
                      </w:p>
                    </w:tc>
                  </w:tr>
                </w:tbl>
                <w:p w14:paraId="4665994A" w14:textId="77777777" w:rsidR="004C0020" w:rsidRPr="00E55521" w:rsidRDefault="004C0020" w:rsidP="00121480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</w:rPr>
                  </w:pPr>
                </w:p>
              </w:tc>
            </w:tr>
          </w:tbl>
          <w:p w14:paraId="70E9D5DB" w14:textId="77777777" w:rsidR="004C0020" w:rsidRPr="00E55521" w:rsidRDefault="004C0020" w:rsidP="004C0020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miri" w:hAnsi="Amiri" w:cs="Amiri"/>
                <w:color w:val="FF0000"/>
                <w:sz w:val="26"/>
                <w:szCs w:val="26"/>
              </w:rPr>
            </w:pPr>
            <w:r w:rsidRPr="00E55521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احتمال الحادثتين:  </w:t>
            </w:r>
            <w:r w:rsidRPr="00E55521">
              <w:rPr>
                <w:rFonts w:ascii="Amiri" w:hAnsi="Amiri" w:cs="Amiri"/>
                <w:color w:val="FF0000"/>
                <w:position w:val="-24"/>
                <w:sz w:val="26"/>
                <w:szCs w:val="26"/>
              </w:rPr>
              <w:object w:dxaOrig="999" w:dyaOrig="620" w14:anchorId="5E234596">
                <v:shape id="_x0000_i1097" type="#_x0000_t75" style="width:50.25pt;height:30.75pt" o:ole="">
                  <v:imagedata r:id="rId135" o:title=""/>
                </v:shape>
                <o:OLEObject Type="Embed" ProgID="Equation.DSMT4" ShapeID="_x0000_i1097" DrawAspect="Content" ObjectID="_1795198041" r:id="rId136"/>
              </w:object>
            </w:r>
            <w:r w:rsidRPr="00E55521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  ،       </w:t>
            </w:r>
            <w:r w:rsidRPr="00E55521">
              <w:rPr>
                <w:rFonts w:ascii="Amiri" w:hAnsi="Amiri" w:cs="Amiri"/>
                <w:color w:val="FF0000"/>
                <w:position w:val="-24"/>
                <w:sz w:val="26"/>
                <w:szCs w:val="26"/>
              </w:rPr>
              <w:object w:dxaOrig="999" w:dyaOrig="620" w14:anchorId="0A317E5C">
                <v:shape id="_x0000_i1098" type="#_x0000_t75" style="width:50.25pt;height:30.75pt" o:ole="">
                  <v:imagedata r:id="rId137" o:title=""/>
                </v:shape>
                <o:OLEObject Type="Embed" ProgID="Equation.DSMT4" ShapeID="_x0000_i1098" DrawAspect="Content" ObjectID="_1795198042" r:id="rId138"/>
              </w:object>
            </w:r>
          </w:p>
          <w:p w14:paraId="19C9DDDD" w14:textId="77777777" w:rsidR="00EC1E12" w:rsidRDefault="00EC1E12" w:rsidP="00E5552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3A88AE98" w14:textId="53FFDCE3" w:rsidR="004C0020" w:rsidRPr="00C85B9B" w:rsidRDefault="004C0020" w:rsidP="00EC1E12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قانون الاحتمال</w:t>
            </w:r>
          </w:p>
          <w:p w14:paraId="289EDE41" w14:textId="77777777" w:rsidR="004C0020" w:rsidRPr="00C85B9B" w:rsidRDefault="004C0020" w:rsidP="00121480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71C11FB4" w14:textId="77777777" w:rsidR="004C0020" w:rsidRPr="00C85B9B" w:rsidRDefault="004C0020" w:rsidP="0012148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تعريف:</w:t>
            </w:r>
          </w:p>
          <w:p w14:paraId="18EA3028" w14:textId="77777777" w:rsidR="004C0020" w:rsidRPr="00C85B9B" w:rsidRDefault="004C0020" w:rsidP="0012148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6B463A6E" w14:textId="77777777" w:rsidR="004C0020" w:rsidRDefault="004C0020" w:rsidP="0012148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قانون احتمال </w:t>
            </w:r>
            <w:r w:rsidRPr="00C85B9B">
              <w:rPr>
                <w:rFonts w:ascii="Amiri" w:hAnsi="Amiri" w:cs="Amiri"/>
                <w:sz w:val="26"/>
                <w:szCs w:val="26"/>
              </w:rPr>
              <w:t>P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لتجربة عشوائية هو إرفاق كل مخرج </w:t>
            </w:r>
            <w:r w:rsidRPr="00C85B9B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20" w:dyaOrig="360" w14:anchorId="27C9545C">
                <v:shape id="_x0000_i1099" type="#_x0000_t75" style="width:11.25pt;height:18.75pt" o:ole="">
                  <v:imagedata r:id="rId139" o:title=""/>
                </v:shape>
                <o:OLEObject Type="Embed" ProgID="Equation.DSMT4" ShapeID="_x0000_i1099" DrawAspect="Content" ObjectID="_1795198043" r:id="rId140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بعدد موجب </w:t>
            </w:r>
            <w:r w:rsidRPr="00C85B9B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40" w:dyaOrig="360" w14:anchorId="71B60517">
                <v:shape id="_x0000_i1100" type="#_x0000_t75" style="width:12pt;height:18.75pt" o:ole="">
                  <v:imagedata r:id="rId141" o:title=""/>
                </v:shape>
                <o:OLEObject Type="Embed" ProgID="Equation.DSMT4" ShapeID="_x0000_i1100" DrawAspect="Content" ObjectID="_1795198044" r:id="rId142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مع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br/>
              <w:t xml:space="preserve"> { </w:t>
            </w:r>
            <w:r w:rsidRPr="00C85B9B">
              <w:rPr>
                <w:rFonts w:ascii="Amiri" w:hAnsi="Amiri" w:cs="Amiri"/>
                <w:sz w:val="26"/>
                <w:szCs w:val="26"/>
              </w:rPr>
              <w:t xml:space="preserve">1,2,3,…,n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}</w:t>
            </w:r>
            <w:r w:rsidRPr="00C85B9B">
              <w:rPr>
                <w:rFonts w:ascii="Amiri" w:hAnsi="Amiri" w:cs="Amiri"/>
                <w:sz w:val="26"/>
                <w:szCs w:val="26"/>
              </w:rPr>
              <w:sym w:font="Symbol" w:char="F0CE"/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</w:rPr>
              <w:t>i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بحيث يتحقق ما يلي              </w:t>
            </w:r>
            <w:r w:rsidRPr="00C85B9B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500" w:dyaOrig="360" w14:anchorId="6EEE41FB">
                <v:shape id="_x0000_i1101" type="#_x0000_t75" style="width:125.25pt;height:18.75pt" o:ole="">
                  <v:imagedata r:id="rId143" o:title=""/>
                </v:shape>
                <o:OLEObject Type="Embed" ProgID="Equation.DSMT4" ShapeID="_x0000_i1101" DrawAspect="Content" ObjectID="_1795198045" r:id="rId144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   </w:t>
            </w:r>
          </w:p>
          <w:p w14:paraId="003C8E3E" w14:textId="77777777" w:rsidR="004C0020" w:rsidRPr="002F249B" w:rsidRDefault="004C0020" w:rsidP="0012148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2E2992CD" w14:textId="77777777" w:rsidR="004C0020" w:rsidRPr="00C85B9B" w:rsidRDefault="004C0020" w:rsidP="00121480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85B9B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  <w:t>ملاحظات:</w:t>
            </w:r>
          </w:p>
          <w:p w14:paraId="0BF197BF" w14:textId="77777777" w:rsidR="004C0020" w:rsidRPr="00C85B9B" w:rsidRDefault="004C0020" w:rsidP="004C0020">
            <w:pPr>
              <w:pStyle w:val="Paragraphedeliste"/>
              <w:numPr>
                <w:ilvl w:val="0"/>
                <w:numId w:val="33"/>
              </w:numPr>
              <w:bidi/>
              <w:ind w:left="360"/>
              <w:rPr>
                <w:rFonts w:ascii="Amiri" w:hAnsi="Amiri" w:cs="Amiri"/>
                <w:color w:val="FF0000"/>
                <w:sz w:val="26"/>
                <w:szCs w:val="26"/>
                <w:u w:val="single"/>
                <w:lang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بما أن كل عدد</w:t>
            </w:r>
            <w:r w:rsidRPr="00C85B9B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40" w:dyaOrig="360" w14:anchorId="4566397D">
                <v:shape id="_x0000_i1102" type="#_x0000_t75" style="width:11.25pt;height:17.25pt" o:ole="">
                  <v:imagedata r:id="rId141" o:title=""/>
                </v:shape>
                <o:OLEObject Type="Embed" ProgID="Equation.DSMT4" ShapeID="_x0000_i1102" DrawAspect="Content" ObjectID="_1795198046" r:id="rId14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موجب فهو أصغر من المجموع 1 ومنه </w:t>
            </w:r>
            <w:r w:rsidRPr="00C85B9B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940" w:dyaOrig="360" w14:anchorId="7DB83B43">
                <v:shape id="_x0000_i1103" type="#_x0000_t75" style="width:47.25pt;height:18.75pt" o:ole="">
                  <v:imagedata r:id="rId146" o:title=""/>
                </v:shape>
                <o:OLEObject Type="Embed" ProgID="Equation.DSMT4" ShapeID="_x0000_i1103" DrawAspect="Content" ObjectID="_1795198047" r:id="rId14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من أجل كل </w:t>
            </w:r>
            <w:r w:rsidRPr="00C85B9B">
              <w:rPr>
                <w:rFonts w:ascii="Amiri" w:hAnsi="Amiri" w:cs="Amiri"/>
                <w:sz w:val="26"/>
                <w:szCs w:val="26"/>
              </w:rPr>
              <w:t>i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طبيعي من 1 الى </w:t>
            </w:r>
            <w:r w:rsidRPr="00C85B9B">
              <w:rPr>
                <w:rFonts w:ascii="Amiri" w:hAnsi="Amiri" w:cs="Amiri"/>
                <w:sz w:val="26"/>
                <w:szCs w:val="26"/>
              </w:rPr>
              <w:t>n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</w:p>
          <w:p w14:paraId="4E573102" w14:textId="77777777" w:rsidR="004C0020" w:rsidRPr="00C85B9B" w:rsidRDefault="004C0020" w:rsidP="004C0020">
            <w:pPr>
              <w:pStyle w:val="Paragraphedeliste"/>
              <w:numPr>
                <w:ilvl w:val="0"/>
                <w:numId w:val="33"/>
              </w:numPr>
              <w:bidi/>
              <w:ind w:left="360"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احتمال الحادثة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يرمز له بـ (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)</w:t>
            </w:r>
            <w:r w:rsidRPr="00C85B9B">
              <w:rPr>
                <w:rFonts w:ascii="Amiri" w:hAnsi="Amiri" w:cs="Amiri"/>
                <w:sz w:val="26"/>
                <w:szCs w:val="26"/>
              </w:rPr>
              <w:t>P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ويساوي مجموع احتمالات الحوادث الأولية للحادثة </w:t>
            </w:r>
            <w:r w:rsidRPr="00C85B9B">
              <w:rPr>
                <w:rFonts w:ascii="Amiri" w:hAnsi="Amiri" w:cs="Amiri"/>
                <w:sz w:val="26"/>
                <w:szCs w:val="26"/>
              </w:rPr>
              <w:t>A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02000388" w14:textId="77777777" w:rsidR="004C0020" w:rsidRPr="00C85B9B" w:rsidRDefault="004C0020" w:rsidP="00121480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559417CD" w14:textId="77777777" w:rsidR="004C0020" w:rsidRPr="00C85B9B" w:rsidRDefault="004C0020" w:rsidP="00121480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2D61F170" w14:textId="77777777" w:rsidR="004C0020" w:rsidRDefault="004C0020" w:rsidP="00E5552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مثال</w:t>
            </w:r>
            <w:r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01 : ت19 ص 297</w:t>
            </w:r>
          </w:p>
          <w:p w14:paraId="217817A0" w14:textId="77777777" w:rsidR="004C0020" w:rsidRPr="00E55521" w:rsidRDefault="004C0020" w:rsidP="00E5552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</w:rPr>
            </w:pPr>
          </w:p>
          <w:p w14:paraId="172F28F9" w14:textId="77777777" w:rsidR="004C0020" w:rsidRPr="00C85B9B" w:rsidRDefault="004C0020" w:rsidP="00121480">
            <w:pPr>
              <w:tabs>
                <w:tab w:val="right" w:pos="0"/>
              </w:tabs>
              <w:bidi/>
              <w:ind w:firstLine="4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نعتبر زهر نرد مزيفا حيث: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2340" w:dyaOrig="400" w14:anchorId="1FC664CA">
                <v:shape id="_x0000_i1104" type="#_x0000_t75" style="width:117pt;height:20.25pt" o:ole="">
                  <v:imagedata r:id="rId148" o:title=""/>
                </v:shape>
                <o:OLEObject Type="Embed" ProgID="Equation.DSMT4" ShapeID="_x0000_i1104" DrawAspect="Content" ObjectID="_1795198048" r:id="rId14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،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1800" w:dyaOrig="400" w14:anchorId="19155F25">
                <v:shape id="_x0000_i1105" type="#_x0000_t75" style="width:90pt;height:20.25pt" o:ole="">
                  <v:imagedata r:id="rId150" o:title=""/>
                </v:shape>
                <o:OLEObject Type="Embed" ProgID="Equation.DSMT4" ShapeID="_x0000_i1105" DrawAspect="Content" ObjectID="_1795198049" r:id="rId15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،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1120" w:dyaOrig="400" w14:anchorId="63EFC609">
                <v:shape id="_x0000_i1106" type="#_x0000_t75" style="width:56.25pt;height:20.25pt" o:ole="">
                  <v:imagedata r:id="rId152" o:title=""/>
                </v:shape>
                <o:OLEObject Type="Embed" ProgID="Equation.DSMT4" ShapeID="_x0000_i1106" DrawAspect="Content" ObjectID="_1795198050" r:id="rId153"/>
              </w:object>
            </w:r>
          </w:p>
          <w:p w14:paraId="074395C1" w14:textId="6C51A378" w:rsidR="004C0020" w:rsidRPr="00C85B9B" w:rsidRDefault="00430803" w:rsidP="00121480">
            <w:pPr>
              <w:bidi/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2F9150D" wp14:editId="5435D2F5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123190</wp:posOffset>
                      </wp:positionV>
                      <wp:extent cx="2000250" cy="1866900"/>
                      <wp:effectExtent l="0" t="0" r="19050" b="19050"/>
                      <wp:wrapNone/>
                      <wp:docPr id="111278152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1866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2D3095" w14:textId="26BA93F6" w:rsidR="00430803" w:rsidRDefault="00430803" w:rsidP="0043080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ECB088D" wp14:editId="2E13EE4D">
                                        <wp:extent cx="1692275" cy="1750060"/>
                                        <wp:effectExtent l="0" t="0" r="3175" b="2540"/>
                                        <wp:docPr id="2072462100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7246210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92275" cy="17500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F9150D" id="Rectangle 9" o:spid="_x0000_s1040" style="position:absolute;left:0;text-align:left;margin-left:4.2pt;margin-top:9.7pt;width:157.5pt;height:14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" fillcolor="white [3201]" strokecolor="white [3212]" strokeweight="2pt">
                      <v:textbox>
                        <w:txbxContent>
                          <w:p w14:paraId="7D2D3095" w14:textId="26BA93F6" w:rsidR="00430803" w:rsidRDefault="00430803" w:rsidP="0043080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CB088D" wp14:editId="2E13EE4D">
                                  <wp:extent cx="1692275" cy="1750060"/>
                                  <wp:effectExtent l="0" t="0" r="3175" b="2540"/>
                                  <wp:docPr id="207246210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246210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2275" cy="1750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C0020"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(</w:t>
            </w:r>
            <w:r w:rsidR="004C0020"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520" w:dyaOrig="400" w14:anchorId="008D3EEF">
                <v:shape id="_x0000_i1107" type="#_x0000_t75" style="width:26.25pt;height:20.25pt" o:ole="">
                  <v:imagedata r:id="rId154" o:title=""/>
                </v:shape>
                <o:OLEObject Type="Embed" ProgID="Equation.DSMT4" ShapeID="_x0000_i1107" DrawAspect="Content" ObjectID="_1795198051" r:id="rId155"/>
              </w:object>
            </w:r>
            <w:r w:rsidR="004C0020"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هو احتمال ظهور الوجه ذي الرقم </w:t>
            </w:r>
            <w:r w:rsidR="004C0020" w:rsidRPr="00C85B9B">
              <w:rPr>
                <w:rFonts w:ascii="Amiri" w:hAnsi="Amiri" w:cs="Amiri"/>
                <w:position w:val="-6"/>
                <w:sz w:val="26"/>
                <w:szCs w:val="26"/>
                <w:rtl/>
                <w:lang w:bidi="ar-DZ"/>
              </w:rPr>
              <w:object w:dxaOrig="139" w:dyaOrig="260" w14:anchorId="45B40D5F">
                <v:shape id="_x0000_i1108" type="#_x0000_t75" style="width:6.75pt;height:12.75pt" o:ole="">
                  <v:imagedata r:id="rId156" o:title=""/>
                </v:shape>
                <o:OLEObject Type="Embed" ProgID="Equation.DSMT4" ShapeID="_x0000_i1108" DrawAspect="Content" ObjectID="_1795198052" r:id="rId157"/>
              </w:object>
            </w:r>
            <w:r w:rsidR="004C0020"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).       </w:t>
            </w:r>
            <w:r w:rsidR="004C0020"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</w:p>
          <w:p w14:paraId="46D4B08E" w14:textId="77777777" w:rsidR="004C0020" w:rsidRPr="00C85B9B" w:rsidRDefault="004C0020" w:rsidP="00121480">
            <w:pPr>
              <w:bidi/>
              <w:ind w:left="468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1)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>احسب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position w:val="-6"/>
                <w:sz w:val="26"/>
                <w:szCs w:val="26"/>
                <w:rtl/>
                <w:lang w:bidi="ar-DZ"/>
              </w:rPr>
              <w:object w:dxaOrig="200" w:dyaOrig="279" w14:anchorId="2771D858">
                <v:shape id="_x0000_i1109" type="#_x0000_t75" style="width:9.75pt;height:14.25pt" o:ole="">
                  <v:imagedata r:id="rId158" o:title=""/>
                </v:shape>
                <o:OLEObject Type="Embed" ProgID="Equation.DSMT4" ShapeID="_x0000_i1109" DrawAspect="Content" ObjectID="_1795198053" r:id="rId15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68860E33" w14:textId="77777777" w:rsidR="004C0020" w:rsidRPr="00C85B9B" w:rsidRDefault="004C0020" w:rsidP="00121480">
            <w:pPr>
              <w:bidi/>
              <w:ind w:left="468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2)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احسب احتمال ظهور رقم فردي.</w:t>
            </w:r>
          </w:p>
          <w:p w14:paraId="79DBB9D4" w14:textId="77777777" w:rsidR="004C0020" w:rsidRPr="00C85B9B" w:rsidRDefault="004C0020" w:rsidP="00121480">
            <w:pPr>
              <w:bidi/>
              <w:ind w:left="468"/>
              <w:rPr>
                <w:rFonts w:ascii="Amiri" w:hAnsi="Amiri" w:cs="Amiri"/>
                <w:b/>
                <w:i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i/>
                <w:color w:val="FF0000"/>
                <w:sz w:val="26"/>
                <w:szCs w:val="26"/>
                <w:rtl/>
                <w:lang w:val="en-US" w:bidi="ar-DZ"/>
              </w:rPr>
              <w:t xml:space="preserve">3) </w:t>
            </w:r>
            <w:r w:rsidRPr="00C85B9B">
              <w:rPr>
                <w:rFonts w:ascii="Amiri" w:hAnsi="Amiri" w:cs="Amiri"/>
                <w:b/>
                <w:i/>
                <w:color w:val="000000"/>
                <w:sz w:val="26"/>
                <w:szCs w:val="26"/>
                <w:rtl/>
                <w:lang w:val="en-US" w:bidi="ar-DZ"/>
              </w:rPr>
              <w:t>استنتج احتمال</w:t>
            </w:r>
            <w:r w:rsidRPr="00C85B9B">
              <w:rPr>
                <w:rFonts w:ascii="Amiri" w:hAnsi="Amiri" w:cs="Amiri"/>
                <w:color w:val="000000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ظهور</w:t>
            </w:r>
            <w:r w:rsidRPr="00C85B9B">
              <w:rPr>
                <w:rFonts w:ascii="Amiri" w:hAnsi="Amiri" w:cs="Amiri"/>
                <w:color w:val="000000"/>
                <w:sz w:val="26"/>
                <w:szCs w:val="26"/>
                <w:rtl/>
                <w:lang w:bidi="ar-DZ"/>
              </w:rPr>
              <w:t xml:space="preserve"> رقم زوجي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  <w:r w:rsidRPr="00C85B9B">
              <w:rPr>
                <w:rFonts w:ascii="Amiri" w:hAnsi="Amiri" w:cs="Amiri"/>
                <w:b/>
                <w:i/>
                <w:sz w:val="26"/>
                <w:szCs w:val="26"/>
                <w:rtl/>
              </w:rPr>
              <w:t xml:space="preserve"> </w:t>
            </w:r>
          </w:p>
          <w:p w14:paraId="7D74EB27" w14:textId="77777777" w:rsidR="004C0020" w:rsidRDefault="004C0020" w:rsidP="00121480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096E422A" w14:textId="77777777" w:rsidR="004C0020" w:rsidRPr="00C85B9B" w:rsidRDefault="004C0020" w:rsidP="00E5552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واجب ت 18 ص297</w:t>
            </w: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:</w:t>
            </w:r>
          </w:p>
          <w:p w14:paraId="65ECF6A2" w14:textId="77777777" w:rsidR="004C0020" w:rsidRPr="00C85B9B" w:rsidRDefault="004C0020" w:rsidP="00121480">
            <w:pPr>
              <w:pStyle w:val="Paragraphedeliste"/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</w:rPr>
            </w:pPr>
          </w:p>
          <w:p w14:paraId="4EBE9997" w14:textId="77777777" w:rsidR="004C0020" w:rsidRPr="00C85B9B" w:rsidRDefault="004C0020" w:rsidP="00121480">
            <w:pPr>
              <w:bidi/>
              <w:ind w:left="72"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نعتبر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420" w:dyaOrig="400" w14:anchorId="55857D50">
                <v:shape id="_x0000_i1110" type="#_x0000_t75" style="width:71.25pt;height:20.25pt" o:ole="">
                  <v:imagedata r:id="rId160" o:title=""/>
                </v:shape>
                <o:OLEObject Type="Embed" ProgID="Equation.DSMT4" ShapeID="_x0000_i1110" DrawAspect="Content" ObjectID="_1795198054" r:id="rId16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وقانون الاحتمال </w:t>
            </w:r>
            <w:r w:rsidRPr="00C85B9B">
              <w:rPr>
                <w:rFonts w:ascii="Amiri" w:hAnsi="Amiri" w:cs="Amiri"/>
                <w:position w:val="-10"/>
                <w:sz w:val="26"/>
                <w:szCs w:val="26"/>
                <w:rtl/>
                <w:lang w:val="en-US" w:bidi="ar-DZ"/>
              </w:rPr>
              <w:object w:dxaOrig="240" w:dyaOrig="260" w14:anchorId="7D253BA1">
                <v:shape id="_x0000_i1111" type="#_x0000_t75" style="width:12pt;height:12.75pt" o:ole="">
                  <v:imagedata r:id="rId162" o:title=""/>
                </v:shape>
                <o:OLEObject Type="Embed" ProgID="Equation.DSMT4" ShapeID="_x0000_i1111" DrawAspect="Content" ObjectID="_1795198055" r:id="rId16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المعرف على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  <w:rtl/>
                <w:lang w:val="en-US" w:bidi="ar-DZ"/>
              </w:rPr>
              <w:object w:dxaOrig="260" w:dyaOrig="260" w14:anchorId="186D79F7">
                <v:shape id="_x0000_i1112" type="#_x0000_t75" style="width:12.75pt;height:12.75pt" o:ole="">
                  <v:imagedata r:id="rId164" o:title=""/>
                </v:shape>
                <o:OLEObject Type="Embed" ProgID="Equation.DSMT4" ShapeID="_x0000_i1112" DrawAspect="Content" ObjectID="_1795198056" r:id="rId16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01170F8C" w14:textId="77777777" w:rsidR="004C0020" w:rsidRPr="00C85B9B" w:rsidRDefault="004C0020" w:rsidP="00E55521">
            <w:pPr>
              <w:bidi/>
              <w:ind w:left="72"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نعلم أن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  <w:rtl/>
                <w:lang w:val="en-US" w:bidi="ar-DZ"/>
              </w:rPr>
              <w:object w:dxaOrig="1140" w:dyaOrig="620" w14:anchorId="3AECB08D">
                <v:shape id="_x0000_i1113" type="#_x0000_t75" style="width:57pt;height:30.75pt" o:ole="">
                  <v:imagedata r:id="rId166" o:title=""/>
                </v:shape>
                <o:OLEObject Type="Embed" ProgID="Equation.DSMT4" ShapeID="_x0000_i1113" DrawAspect="Content" ObjectID="_1795198057" r:id="rId16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  <w:rtl/>
                <w:lang w:val="en-US" w:bidi="ar-DZ"/>
              </w:rPr>
              <w:object w:dxaOrig="1140" w:dyaOrig="620" w14:anchorId="253DF76D">
                <v:shape id="_x0000_i1114" type="#_x0000_t75" style="width:57pt;height:30.75pt" o:ole="">
                  <v:imagedata r:id="rId168" o:title=""/>
                </v:shape>
                <o:OLEObject Type="Embed" ProgID="Equation.DSMT4" ShapeID="_x0000_i1114" DrawAspect="Content" ObjectID="_1795198058" r:id="rId16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،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  <w:rtl/>
                <w:lang w:val="en-US" w:bidi="ar-DZ"/>
              </w:rPr>
              <w:object w:dxaOrig="1140" w:dyaOrig="620" w14:anchorId="5549E125">
                <v:shape id="_x0000_i1115" type="#_x0000_t75" style="width:57pt;height:30.75pt" o:ole="">
                  <v:imagedata r:id="rId170" o:title=""/>
                </v:shape>
                <o:OLEObject Type="Embed" ProgID="Equation.DSMT4" ShapeID="_x0000_i1115" DrawAspect="Content" ObjectID="_1795198059" r:id="rId171"/>
              </w:object>
            </w: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 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احسب كلا من:</w:t>
            </w:r>
          </w:p>
          <w:p w14:paraId="6CBC3198" w14:textId="77777777" w:rsidR="004C0020" w:rsidRDefault="004C0020" w:rsidP="00121480">
            <w:pPr>
              <w:tabs>
                <w:tab w:val="left" w:pos="3278"/>
              </w:tabs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>أ)</w: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780" w:dyaOrig="400" w14:anchorId="0E4F2C66">
                <v:shape id="_x0000_i1116" type="#_x0000_t75" style="width:39pt;height:20.25pt" o:ole="">
                  <v:imagedata r:id="rId172" o:title=""/>
                </v:shape>
                <o:OLEObject Type="Embed" ProgID="Equation.DSMT4" ShapeID="_x0000_i1116" DrawAspect="Content" ObjectID="_1795198060" r:id="rId17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،     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ﺒ)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160" w:dyaOrig="400" w14:anchorId="0E67045F">
                <v:shape id="_x0000_i1117" type="#_x0000_t75" style="width:57.75pt;height:20.25pt" o:ole="">
                  <v:imagedata r:id="rId174" o:title=""/>
                </v:shape>
                <o:OLEObject Type="Embed" ProgID="Equation.DSMT4" ShapeID="_x0000_i1117" DrawAspect="Content" ObjectID="_1795198061" r:id="rId17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،     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>ﺠ)</w:t>
            </w:r>
            <w:r w:rsidRPr="00C85B9B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C85B9B">
              <w:rPr>
                <w:rFonts w:ascii="Amiri" w:hAnsi="Amiri" w:cs="Amiri"/>
                <w:position w:val="-20"/>
                <w:sz w:val="26"/>
                <w:szCs w:val="26"/>
                <w:rtl/>
                <w:lang w:val="en-US" w:bidi="ar-DZ"/>
              </w:rPr>
              <w:object w:dxaOrig="960" w:dyaOrig="520" w14:anchorId="211F76A6">
                <v:shape id="_x0000_i1118" type="#_x0000_t75" style="width:48pt;height:26.25pt" o:ole="">
                  <v:imagedata r:id="rId176" o:title=""/>
                </v:shape>
                <o:OLEObject Type="Embed" ProgID="Equation.DSMT4" ShapeID="_x0000_i1118" DrawAspect="Content" ObjectID="_1795198062" r:id="rId17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0AC775DB" w14:textId="77777777" w:rsidR="004C0020" w:rsidRDefault="004C0020" w:rsidP="00E55521">
            <w:pPr>
              <w:tabs>
                <w:tab w:val="left" w:pos="3278"/>
              </w:tabs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2101054A" w14:textId="77777777" w:rsidR="004C0020" w:rsidRDefault="004C0020" w:rsidP="00E55521">
            <w:pPr>
              <w:tabs>
                <w:tab w:val="left" w:pos="3278"/>
              </w:tabs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3F349A3C" w14:textId="77777777" w:rsidR="004C0020" w:rsidRDefault="004C0020" w:rsidP="00E55521">
            <w:pPr>
              <w:tabs>
                <w:tab w:val="left" w:pos="3278"/>
              </w:tabs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56EF715B" w14:textId="77777777" w:rsidR="004C0020" w:rsidRPr="00792B9B" w:rsidRDefault="004C0020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3ADC8A46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B16D95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C5B1E9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472E1B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C0A251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1FD577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4D207A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3D7E3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DE0B23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5E184E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D732F7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CB0445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6FC367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A81552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46A887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BC36A7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89AF48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165EDC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41E196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77EBCB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9DB356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F5CAAD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6D1FEB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6E68BD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B509DA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47DF51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4EE837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2F4BE3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7F2F5C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48CBD7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C0D4C5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AF3EFE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105D4F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D85AAC" w14:textId="77777777" w:rsidR="004C0020" w:rsidRPr="00792B9B" w:rsidRDefault="004C002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102A7147" w14:textId="77777777" w:rsidR="004C0020" w:rsidRPr="00792B9B" w:rsidRDefault="004C0020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14DC360F" w14:textId="77777777" w:rsidR="004C0020" w:rsidRDefault="004C002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9AB557" wp14:editId="332BB561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45521058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8841F" w14:textId="77777777" w:rsidR="004C0020" w:rsidRPr="00305590" w:rsidRDefault="004C002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70B18C20" w14:textId="77777777" w:rsidR="004C0020" w:rsidRPr="00305590" w:rsidRDefault="004C002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حساب احتمال حوادث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AB557" id="_x0000_s1041" style="position:absolute;left:0;text-align:left;margin-left:-46.15pt;margin-top:66.05pt;width:543pt;height:5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yeGsP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7BB8841F" w14:textId="77777777" w:rsidR="004C0020" w:rsidRPr="00305590" w:rsidRDefault="004C002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70B18C20" w14:textId="77777777" w:rsidR="004C0020" w:rsidRPr="00305590" w:rsidRDefault="004C002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حساب احتمال حوادث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DA1DEF" wp14:editId="00BB2F8C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19094497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925B8" w14:textId="77777777" w:rsidR="004C0020" w:rsidRPr="00305590" w:rsidRDefault="004C002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7DD8B897" w14:textId="77777777" w:rsidR="004C0020" w:rsidRDefault="004C002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A1DEF" id="_x0000_s1042" style="position:absolute;left:0;text-align:left;margin-left:-44.65pt;margin-top:.8pt;width:100.5pt;height:5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T/KcgIAAEQ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RZfFpBuXv0zEO3CMHJZUXNuRMBH4Wnyad+0jbjAx3aQFNw6CnO1uB/nXqP+jSQJOWs&#10;oU0qePi5EV5xZr5ZGtWrfDKJq5eYyfnlmBh/LFkdS+ymXgC1Oad/w8lERn00e1J7qF9p6efRK4mE&#10;leS74BL9nllgt+H0bUg1nyc1Wjcn8M4+OxnBY6Hj3L20r8K7fkKRZvse9lsnpu9mtNONlhbmGwRd&#10;pQE+1LVvAa1q2oP+W4l/wTGftA6f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A64T/K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156925B8" w14:textId="77777777" w:rsidR="004C0020" w:rsidRPr="00305590" w:rsidRDefault="004C002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7DD8B897" w14:textId="77777777" w:rsidR="004C0020" w:rsidRDefault="004C002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1BB98B" wp14:editId="4AA9DF5D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57903697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F0E79" w14:textId="4E7D800F" w:rsidR="004C0020" w:rsidRPr="00305590" w:rsidRDefault="004C002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آداب وفلسفة</w:t>
                            </w:r>
                            <w:r w:rsidR="00430803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BB98B" id="_x0000_s1043" style="position:absolute;left:0;text-align:left;margin-left:396.35pt;margin-top:-.7pt;width:100.5pt;height:6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hQo5pH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572F0E79" w14:textId="4E7D800F" w:rsidR="004C0020" w:rsidRPr="00305590" w:rsidRDefault="004C002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آداب وفلسفة</w:t>
                      </w:r>
                      <w:r w:rsidR="00430803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EADE44" wp14:editId="5A5DD960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38646061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8DAE" w14:textId="77777777" w:rsidR="004C0020" w:rsidRPr="00305590" w:rsidRDefault="004C002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تمالات</w:t>
                            </w:r>
                          </w:p>
                          <w:p w14:paraId="31B70F6C" w14:textId="77777777" w:rsidR="004C0020" w:rsidRPr="00305590" w:rsidRDefault="004C002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352B8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تساوي الاحتمال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EADE44" id="_x0000_s1044" style="position:absolute;left:0;text-align:left;margin-left:66.35pt;margin-top:1.55pt;width:323.25pt;height:58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Q0MEYX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323B8DAE" w14:textId="77777777" w:rsidR="004C0020" w:rsidRPr="00305590" w:rsidRDefault="004C002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تمالات</w:t>
                      </w:r>
                    </w:p>
                    <w:p w14:paraId="31B70F6C" w14:textId="77777777" w:rsidR="004C0020" w:rsidRPr="00305590" w:rsidRDefault="004C002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D352B8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تساوي الاحتمال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5F129904" w14:textId="77777777" w:rsidR="004C0020" w:rsidRPr="00792B9B" w:rsidRDefault="004C002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4C0020" w:rsidRPr="00792B9B" w14:paraId="4EC6D709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78517CD" w14:textId="77777777" w:rsidR="004C0020" w:rsidRPr="00305590" w:rsidRDefault="004C0020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7EEFC25" w14:textId="77777777" w:rsidR="004C0020" w:rsidRPr="00305590" w:rsidRDefault="004C0020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64C0E21" w14:textId="77777777" w:rsidR="004C0020" w:rsidRPr="00305590" w:rsidRDefault="004C0020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4C0020" w:rsidRPr="00792B9B" w14:paraId="63365D36" w14:textId="77777777" w:rsidTr="00305590">
        <w:tc>
          <w:tcPr>
            <w:tcW w:w="1278" w:type="dxa"/>
          </w:tcPr>
          <w:p w14:paraId="3D346650" w14:textId="77777777" w:rsidR="004C0020" w:rsidRDefault="004C002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E45D013" w14:textId="77777777" w:rsidR="004C0020" w:rsidRDefault="004C0020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4C278A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95D3A4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E513D1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361F93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6644E9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6E77E2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F9FFC1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D5631C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47F467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77D4FA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32788D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547A232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26445C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19625A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DEE3DF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D8BF4D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62FA5EB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CFD0402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8FA02F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0114A6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81FB98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79DE782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C758A5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A0736F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F79135B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E88671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7A649B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727A0F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C14CB8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A8FC52" w14:textId="77777777" w:rsidR="004C0020" w:rsidRPr="00FB5A89" w:rsidRDefault="004C0020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00E4A897" w14:textId="77777777" w:rsidR="004C0020" w:rsidRPr="00792B9B" w:rsidRDefault="004C002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F245151" w14:textId="77777777" w:rsidR="004C0020" w:rsidRPr="00C85B9B" w:rsidRDefault="004C0020" w:rsidP="00D352B8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تساوي الاحتمال</w:t>
            </w:r>
          </w:p>
          <w:p w14:paraId="0F506D91" w14:textId="77777777" w:rsidR="004C0020" w:rsidRPr="00C85B9B" w:rsidRDefault="004C0020" w:rsidP="00D352B8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1B880A27" w14:textId="77777777" w:rsidR="004C0020" w:rsidRPr="00C85B9B" w:rsidRDefault="004C0020" w:rsidP="00D352B8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تعريف:</w:t>
            </w:r>
          </w:p>
          <w:p w14:paraId="4CFA2FAB" w14:textId="77777777" w:rsidR="004C0020" w:rsidRPr="00C85B9B" w:rsidRDefault="004C0020" w:rsidP="00D352B8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 xml:space="preserve">  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نقول عن تجربة أنها متساوية الاحتمال عندما يكون لكل الحوادث الأولية نفس الاحتمال </w:t>
            </w:r>
          </w:p>
          <w:p w14:paraId="3503811F" w14:textId="77777777" w:rsidR="004C0020" w:rsidRPr="00C85B9B" w:rsidRDefault="004C0020" w:rsidP="00D352B8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              نقول عندئذ أن قانون الاحتمال متساوي التوزيع.</w:t>
            </w:r>
          </w:p>
          <w:p w14:paraId="627D5F79" w14:textId="61AEED0F" w:rsidR="004C0020" w:rsidRPr="00C85B9B" w:rsidRDefault="00430803" w:rsidP="00D352B8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EC944A6" wp14:editId="682F382D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134620</wp:posOffset>
                      </wp:positionV>
                      <wp:extent cx="1828800" cy="1828800"/>
                      <wp:effectExtent l="0" t="0" r="19050" b="19050"/>
                      <wp:wrapNone/>
                      <wp:docPr id="124621993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42F1D6" w14:textId="1770FA30" w:rsidR="00430803" w:rsidRDefault="00430803" w:rsidP="0043080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43AD0B0" wp14:editId="5238CD77">
                                        <wp:extent cx="1620520" cy="1675765"/>
                                        <wp:effectExtent l="0" t="0" r="0" b="635"/>
                                        <wp:docPr id="1267445300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6744530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20520" cy="16757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C944A6" id="Rectangle 10" o:spid="_x0000_s1045" style="position:absolute;left:0;text-align:left;margin-left:10.2pt;margin-top:10.6pt;width:2in;height:2in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" fillcolor="white [3201]" strokecolor="white [3212]" strokeweight="2pt">
                      <v:textbox>
                        <w:txbxContent>
                          <w:p w14:paraId="7F42F1D6" w14:textId="1770FA30" w:rsidR="00430803" w:rsidRDefault="00430803" w:rsidP="0043080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3AD0B0" wp14:editId="5238CD77">
                                  <wp:extent cx="1620520" cy="1675765"/>
                                  <wp:effectExtent l="0" t="0" r="0" b="635"/>
                                  <wp:docPr id="126744530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744530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0520" cy="1675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EC47D4B" w14:textId="77777777" w:rsidR="004C0020" w:rsidRPr="00C85B9B" w:rsidRDefault="004C0020" w:rsidP="00D352B8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ملاحظة:</w:t>
            </w:r>
          </w:p>
          <w:p w14:paraId="5307AC5E" w14:textId="77777777" w:rsidR="004C0020" w:rsidRPr="00C85B9B" w:rsidRDefault="004C0020" w:rsidP="00D352B8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686C7161" w14:textId="77777777" w:rsidR="004C0020" w:rsidRPr="00C85B9B" w:rsidRDefault="004C0020" w:rsidP="00D352B8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بعض التعابير تدل على وضعية متساوية الاحتمال </w:t>
            </w:r>
          </w:p>
          <w:p w14:paraId="23469146" w14:textId="77777777" w:rsidR="004C0020" w:rsidRPr="00C85B9B" w:rsidRDefault="004C0020" w:rsidP="004C0020">
            <w:pPr>
              <w:pStyle w:val="Paragraphedeliste"/>
              <w:numPr>
                <w:ilvl w:val="0"/>
                <w:numId w:val="35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نختار بصفة عشوائية.</w:t>
            </w:r>
          </w:p>
          <w:p w14:paraId="653FE7A5" w14:textId="77777777" w:rsidR="004C0020" w:rsidRPr="00C85B9B" w:rsidRDefault="004C0020" w:rsidP="004C0020">
            <w:pPr>
              <w:pStyle w:val="Paragraphedeliste"/>
              <w:numPr>
                <w:ilvl w:val="0"/>
                <w:numId w:val="35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نرمي قطعة نقدية متوازنة.</w:t>
            </w:r>
          </w:p>
          <w:p w14:paraId="5FA68E24" w14:textId="77777777" w:rsidR="004C0020" w:rsidRPr="00C85B9B" w:rsidRDefault="004C0020" w:rsidP="004C0020">
            <w:pPr>
              <w:pStyle w:val="Paragraphedeliste"/>
              <w:numPr>
                <w:ilvl w:val="0"/>
                <w:numId w:val="35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نرمي زهر نرد غير مزيف.</w:t>
            </w:r>
          </w:p>
          <w:p w14:paraId="13A7D5D2" w14:textId="77777777" w:rsidR="004C0020" w:rsidRPr="00C85B9B" w:rsidRDefault="004C0020" w:rsidP="004C0020">
            <w:pPr>
              <w:pStyle w:val="Paragraphedeliste"/>
              <w:numPr>
                <w:ilvl w:val="0"/>
                <w:numId w:val="35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الكريات او القريصات الموجودة داخل كيس لا نفرق بينهم باللمس</w:t>
            </w:r>
          </w:p>
          <w:p w14:paraId="28C28B7E" w14:textId="77777777" w:rsidR="004C0020" w:rsidRPr="00C85B9B" w:rsidRDefault="004C0020" w:rsidP="00D352B8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4A6E2F13" w14:textId="77777777" w:rsidR="004C0020" w:rsidRPr="00C85B9B" w:rsidRDefault="004C0020" w:rsidP="00D352B8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مثال:</w:t>
            </w:r>
          </w:p>
          <w:p w14:paraId="0010BEA1" w14:textId="77777777" w:rsidR="004C0020" w:rsidRPr="00C85B9B" w:rsidRDefault="004C0020" w:rsidP="00D352B8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1D6DC7FC" w14:textId="77777777" w:rsidR="004C0020" w:rsidRPr="00C85B9B" w:rsidRDefault="004C0020" w:rsidP="00D352B8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يحتوي كيس على 3 كرات بيضاء، 4 كرات خضراء </w:t>
            </w:r>
            <w:r w:rsidRPr="00C85B9B">
              <w:rPr>
                <w:rFonts w:ascii="Amiri" w:hAnsi="Amiri" w:cs="Amiri" w:hint="cs"/>
                <w:sz w:val="26"/>
                <w:szCs w:val="26"/>
                <w:rtl/>
              </w:rPr>
              <w:t>و3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كرات صفراء نسحب عشوائيا كرة من الكيس.</w:t>
            </w:r>
          </w:p>
          <w:p w14:paraId="179DC972" w14:textId="77777777" w:rsidR="004C0020" w:rsidRPr="00C85B9B" w:rsidRDefault="004C0020" w:rsidP="00D352B8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هل يوجد تساوي احتمال إذا كانت مجموعة الإمكانيات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1C1C4DE6">
                <v:shape id="_x0000_i1119" type="#_x0000_t75" style="width:12.75pt;height:12.75pt" o:ole="">
                  <v:imagedata r:id="rId178" o:title=""/>
                </v:shape>
                <o:OLEObject Type="Embed" ProgID="Equation.DSMT4" ShapeID="_x0000_i1119" DrawAspect="Content" ObjectID="_1795198063" r:id="rId179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هي:</w:t>
            </w:r>
          </w:p>
          <w:p w14:paraId="1B45D2B0" w14:textId="77777777" w:rsidR="004C0020" w:rsidRPr="002F249B" w:rsidRDefault="004C0020" w:rsidP="00D352B8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1) </w:t>
            </w:r>
            <w:r w:rsidRPr="00C85B9B">
              <w:rPr>
                <w:rFonts w:ascii="Amiri" w:hAnsi="Amiri" w:cs="Amiri"/>
                <w:position w:val="-14"/>
                <w:sz w:val="26"/>
                <w:szCs w:val="26"/>
              </w:rPr>
              <w:object w:dxaOrig="1380" w:dyaOrig="400" w14:anchorId="04E542C1">
                <v:shape id="_x0000_i1120" type="#_x0000_t75" style="width:69pt;height:20.25pt" o:ole="">
                  <v:imagedata r:id="rId180" o:title=""/>
                </v:shape>
                <o:OLEObject Type="Embed" ProgID="Equation.DSMT4" ShapeID="_x0000_i1120" DrawAspect="Content" ObjectID="_1795198064" r:id="rId181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؟     2) </w:t>
            </w:r>
            <w:r w:rsidRPr="00C85B9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6A3EA38D">
                <v:shape id="_x0000_i1121" type="#_x0000_t75" style="width:12.75pt;height:12.75pt" o:ole="">
                  <v:imagedata r:id="rId182" o:title=""/>
                </v:shape>
                <o:OLEObject Type="Embed" ProgID="Equation.DSMT4" ShapeID="_x0000_i1121" DrawAspect="Content" ObjectID="_1795198065" r:id="rId183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هي الكرات العشر؟</w:t>
            </w:r>
          </w:p>
          <w:p w14:paraId="60B06D39" w14:textId="77777777" w:rsidR="004C0020" w:rsidRPr="00C85B9B" w:rsidRDefault="004C0020" w:rsidP="00D352B8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85B9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الحل:</w:t>
            </w:r>
          </w:p>
          <w:p w14:paraId="6B5B01E4" w14:textId="77777777" w:rsidR="004C0020" w:rsidRPr="00C85B9B" w:rsidRDefault="004C0020" w:rsidP="00D352B8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1</w:t>
            </w:r>
            <w:r w:rsidRPr="00C85B9B">
              <w:rPr>
                <w:rFonts w:ascii="Amiri" w:hAnsi="Amiri" w:cs="Amiri"/>
                <w:sz w:val="26"/>
                <w:szCs w:val="26"/>
              </w:rPr>
              <w:t>(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لا يوجد تساوي الاحتمال لأن: 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1060" w:dyaOrig="620" w14:anchorId="00155655">
                <v:shape id="_x0000_i1122" type="#_x0000_t75" style="width:53.25pt;height:30.75pt" o:ole="">
                  <v:imagedata r:id="rId184" o:title=""/>
                </v:shape>
                <o:OLEObject Type="Embed" ProgID="Equation.DSMT4" ShapeID="_x0000_i1122" DrawAspect="Content" ObjectID="_1795198066" r:id="rId185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، 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1060" w:dyaOrig="620" w14:anchorId="4D9DA2E4">
                <v:shape id="_x0000_i1123" type="#_x0000_t75" style="width:53.25pt;height:30.75pt" o:ole="">
                  <v:imagedata r:id="rId186" o:title=""/>
                </v:shape>
                <o:OLEObject Type="Embed" ProgID="Equation.DSMT4" ShapeID="_x0000_i1123" DrawAspect="Content" ObjectID="_1795198067" r:id="rId187"/>
              </w:objec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  ، 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1040" w:dyaOrig="620" w14:anchorId="337EDE85">
                <v:shape id="_x0000_i1124" type="#_x0000_t75" style="width:51.75pt;height:30.75pt" o:ole="">
                  <v:imagedata r:id="rId188" o:title=""/>
                </v:shape>
                <o:OLEObject Type="Embed" ProgID="Equation.DSMT4" ShapeID="_x0000_i1124" DrawAspect="Content" ObjectID="_1795198068" r:id="rId189"/>
              </w:object>
            </w:r>
          </w:p>
          <w:p w14:paraId="1D646E08" w14:textId="77777777" w:rsidR="004C0020" w:rsidRPr="00C85B9B" w:rsidRDefault="004C0020" w:rsidP="00D352B8">
            <w:pPr>
              <w:bidi/>
              <w:rPr>
                <w:rFonts w:ascii="Amiri" w:hAnsi="Amiri" w:cs="Amiri"/>
                <w:sz w:val="26"/>
                <w:szCs w:val="26"/>
              </w:rPr>
            </w:pPr>
            <w:r w:rsidRPr="00C85B9B">
              <w:rPr>
                <w:rFonts w:ascii="Amiri" w:hAnsi="Amiri" w:cs="Amiri"/>
                <w:sz w:val="26"/>
                <w:szCs w:val="26"/>
                <w:rtl/>
              </w:rPr>
              <w:t>2</w:t>
            </w:r>
            <w:r w:rsidRPr="00C85B9B">
              <w:rPr>
                <w:rFonts w:ascii="Amiri" w:hAnsi="Amiri" w:cs="Amiri"/>
                <w:sz w:val="26"/>
                <w:szCs w:val="26"/>
              </w:rPr>
              <w:t>(</w:t>
            </w:r>
            <w:r w:rsidRPr="00C85B9B">
              <w:rPr>
                <w:rFonts w:ascii="Amiri" w:hAnsi="Amiri" w:cs="Amiri"/>
                <w:sz w:val="26"/>
                <w:szCs w:val="26"/>
                <w:rtl/>
              </w:rPr>
              <w:t xml:space="preserve">يوجد تساوي الاحتمال لأن: احتمال سحب كل كرية هي: </w:t>
            </w:r>
            <w:r w:rsidRPr="00C85B9B">
              <w:rPr>
                <w:rFonts w:ascii="Amiri" w:hAnsi="Amiri" w:cs="Amiri"/>
                <w:position w:val="-24"/>
                <w:sz w:val="26"/>
                <w:szCs w:val="26"/>
              </w:rPr>
              <w:object w:dxaOrig="320" w:dyaOrig="620" w14:anchorId="252B65B1">
                <v:shape id="_x0000_i1125" type="#_x0000_t75" style="width:15.75pt;height:30.75pt" o:ole="">
                  <v:imagedata r:id="rId190" o:title=""/>
                </v:shape>
                <o:OLEObject Type="Embed" ProgID="Equation.DSMT4" ShapeID="_x0000_i1125" DrawAspect="Content" ObjectID="_1795198069" r:id="rId191"/>
              </w:object>
            </w:r>
          </w:p>
          <w:p w14:paraId="5B1EA830" w14:textId="77777777" w:rsidR="004C0020" w:rsidRPr="00C17420" w:rsidRDefault="004C0020" w:rsidP="00D352B8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1742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lastRenderedPageBreak/>
              <w:t>نتيجة:</w:t>
            </w:r>
          </w:p>
          <w:p w14:paraId="422713E0" w14:textId="77777777" w:rsidR="004C0020" w:rsidRPr="00C174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17420">
              <w:rPr>
                <w:rFonts w:ascii="Amiri" w:hAnsi="Amiri" w:cs="Amiri"/>
                <w:sz w:val="28"/>
                <w:szCs w:val="28"/>
                <w:rtl/>
              </w:rPr>
              <w:t xml:space="preserve">في حالة تساوي الاحتمال كل مخرج </w:t>
            </w:r>
            <w:r w:rsidRPr="00C17420">
              <w:rPr>
                <w:rFonts w:ascii="Amiri" w:hAnsi="Amiri" w:cs="Amiri"/>
                <w:position w:val="-14"/>
                <w:sz w:val="28"/>
                <w:szCs w:val="28"/>
              </w:rPr>
              <w:object w:dxaOrig="440" w:dyaOrig="400" w14:anchorId="0CE8F4D2">
                <v:shape id="_x0000_i1126" type="#_x0000_t75" style="width:21.75pt;height:20.25pt" o:ole="">
                  <v:imagedata r:id="rId192" o:title=""/>
                </v:shape>
                <o:OLEObject Type="Embed" ProgID="Equation.DSMT4" ShapeID="_x0000_i1126" DrawAspect="Content" ObjectID="_1795198070" r:id="rId193"/>
              </w:object>
            </w:r>
            <w:r w:rsidRPr="00C17420">
              <w:rPr>
                <w:rFonts w:ascii="Amiri" w:hAnsi="Amiri" w:cs="Amiri"/>
                <w:sz w:val="28"/>
                <w:szCs w:val="28"/>
                <w:rtl/>
              </w:rPr>
              <w:t xml:space="preserve">  له احتمال  </w:t>
            </w:r>
            <w:r w:rsidRPr="00C17420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6004D4A2">
                <v:shape id="_x0000_i1127" type="#_x0000_t75" style="width:12pt;height:18.75pt" o:ole="">
                  <v:imagedata r:id="rId194" o:title=""/>
                </v:shape>
                <o:OLEObject Type="Embed" ProgID="Equation.DSMT4" ShapeID="_x0000_i1127" DrawAspect="Content" ObjectID="_1795198071" r:id="rId195"/>
              </w:object>
            </w:r>
            <w:r w:rsidRPr="00C17420">
              <w:rPr>
                <w:rFonts w:ascii="Amiri" w:hAnsi="Amiri" w:cs="Amiri"/>
                <w:sz w:val="28"/>
                <w:szCs w:val="28"/>
                <w:rtl/>
              </w:rPr>
              <w:t xml:space="preserve"> حيث: </w:t>
            </w:r>
            <w:r w:rsidRPr="00C17420">
              <w:rPr>
                <w:rFonts w:ascii="Amiri" w:hAnsi="Amiri" w:cs="Amiri"/>
                <w:position w:val="-24"/>
                <w:sz w:val="28"/>
                <w:szCs w:val="28"/>
              </w:rPr>
              <w:object w:dxaOrig="660" w:dyaOrig="620" w14:anchorId="345E3B78">
                <v:shape id="_x0000_i1128" type="#_x0000_t75" style="width:33pt;height:30.75pt" o:ole="">
                  <v:imagedata r:id="rId196" o:title=""/>
                </v:shape>
                <o:OLEObject Type="Embed" ProgID="Equation.DSMT4" ShapeID="_x0000_i1128" DrawAspect="Content" ObjectID="_1795198072" r:id="rId197"/>
              </w:object>
            </w:r>
            <w:r w:rsidRPr="00C17420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</w:p>
          <w:p w14:paraId="70325B6D" w14:textId="77777777" w:rsidR="004C0020" w:rsidRPr="00C174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17420">
              <w:rPr>
                <w:rFonts w:ascii="Amiri" w:hAnsi="Amiri" w:cs="Amiri"/>
                <w:sz w:val="28"/>
                <w:szCs w:val="28"/>
                <w:rtl/>
              </w:rPr>
              <w:t xml:space="preserve">إذا كانت الحادثة </w:t>
            </w:r>
            <w:r w:rsidRPr="00C17420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1E1C44A9">
                <v:shape id="_x0000_i1129" type="#_x0000_t75" style="width:12pt;height:12.75pt" o:ole="">
                  <v:imagedata r:id="rId198" o:title=""/>
                </v:shape>
                <o:OLEObject Type="Embed" ProgID="Equation.DSMT4" ShapeID="_x0000_i1129" DrawAspect="Content" ObjectID="_1795198073" r:id="rId199"/>
              </w:object>
            </w:r>
            <w:r w:rsidRPr="00C17420">
              <w:rPr>
                <w:rFonts w:ascii="Amiri" w:hAnsi="Amiri" w:cs="Amiri"/>
                <w:sz w:val="28"/>
                <w:szCs w:val="28"/>
                <w:rtl/>
              </w:rPr>
              <w:t xml:space="preserve"> تحوي </w:t>
            </w:r>
            <w:r w:rsidRPr="00C17420">
              <w:rPr>
                <w:rFonts w:ascii="Amiri" w:hAnsi="Amiri" w:cs="Amiri"/>
                <w:position w:val="-6"/>
                <w:sz w:val="28"/>
                <w:szCs w:val="28"/>
              </w:rPr>
              <w:object w:dxaOrig="260" w:dyaOrig="220" w14:anchorId="3D82C79C">
                <v:shape id="_x0000_i1130" type="#_x0000_t75" style="width:12.75pt;height:11.25pt" o:ole="">
                  <v:imagedata r:id="rId200" o:title=""/>
                </v:shape>
                <o:OLEObject Type="Embed" ProgID="Equation.DSMT4" ShapeID="_x0000_i1130" DrawAspect="Content" ObjectID="_1795198074" r:id="rId201"/>
              </w:object>
            </w:r>
            <w:r w:rsidRPr="00C17420">
              <w:rPr>
                <w:rFonts w:ascii="Amiri" w:hAnsi="Amiri" w:cs="Amiri"/>
                <w:sz w:val="28"/>
                <w:szCs w:val="28"/>
                <w:rtl/>
              </w:rPr>
              <w:t xml:space="preserve"> عنصرا يكون احتمالها </w:t>
            </w:r>
            <w:r w:rsidRPr="00C17420">
              <w:rPr>
                <w:rFonts w:ascii="Amiri" w:hAnsi="Amiri" w:cs="Amiri"/>
                <w:position w:val="-10"/>
                <w:sz w:val="28"/>
                <w:szCs w:val="28"/>
              </w:rPr>
              <w:object w:dxaOrig="560" w:dyaOrig="320" w14:anchorId="5D3078B2">
                <v:shape id="_x0000_i1131" type="#_x0000_t75" style="width:27.75pt;height:15.75pt" o:ole="">
                  <v:imagedata r:id="rId202" o:title=""/>
                </v:shape>
                <o:OLEObject Type="Embed" ProgID="Equation.DSMT4" ShapeID="_x0000_i1131" DrawAspect="Content" ObjectID="_1795198075" r:id="rId203"/>
              </w:object>
            </w:r>
            <w:r w:rsidRPr="00C17420">
              <w:rPr>
                <w:rFonts w:ascii="Amiri" w:hAnsi="Amiri" w:cs="Amiri"/>
                <w:sz w:val="28"/>
                <w:szCs w:val="28"/>
                <w:rtl/>
              </w:rPr>
              <w:t xml:space="preserve"> حيث:  </w:t>
            </w:r>
            <w:r w:rsidRPr="00C17420">
              <w:rPr>
                <w:rFonts w:ascii="Amiri" w:hAnsi="Amiri" w:cs="Amiri"/>
                <w:position w:val="-24"/>
                <w:sz w:val="28"/>
                <w:szCs w:val="28"/>
              </w:rPr>
              <w:object w:dxaOrig="1340" w:dyaOrig="620" w14:anchorId="27933A61">
                <v:shape id="_x0000_i1132" type="#_x0000_t75" style="width:66.75pt;height:30.75pt" o:ole="">
                  <v:imagedata r:id="rId204" o:title=""/>
                </v:shape>
                <o:OLEObject Type="Embed" ProgID="Equation.DSMT4" ShapeID="_x0000_i1132" DrawAspect="Content" ObjectID="_1795198076" r:id="rId205"/>
              </w:object>
            </w:r>
            <w:r w:rsidRPr="00C17420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</w:p>
          <w:p w14:paraId="56EA69BF" w14:textId="77777777" w:rsidR="004C0020" w:rsidRPr="00C17420" w:rsidRDefault="004C0020" w:rsidP="00D352B8">
            <w:pPr>
              <w:bidi/>
              <w:rPr>
                <w:rFonts w:ascii="Amiri" w:eastAsiaTheme="minorEastAsia" w:hAnsi="Amiri" w:cs="Amiri"/>
                <w:b/>
                <w:bCs/>
                <w:i/>
                <w:sz w:val="28"/>
                <w:szCs w:val="28"/>
                <w:rtl/>
              </w:rPr>
            </w:pPr>
            <w:r w:rsidRPr="00C17420">
              <w:rPr>
                <w:rFonts w:ascii="Amiri" w:hAnsi="Amiri" w:cs="Amiri"/>
                <w:sz w:val="28"/>
                <w:szCs w:val="28"/>
                <w:rtl/>
              </w:rPr>
              <w:t xml:space="preserve">أي أن:  </w:t>
            </w:r>
            <w:r w:rsidRPr="00C17420">
              <w:rPr>
                <w:rFonts w:ascii="Amiri" w:hAnsi="Amiri" w:cs="Amiri"/>
                <w:position w:val="-28"/>
                <w:sz w:val="28"/>
                <w:szCs w:val="28"/>
              </w:rPr>
              <w:object w:dxaOrig="1579" w:dyaOrig="700" w14:anchorId="56335C6D">
                <v:shape id="_x0000_i1133" type="#_x0000_t75" style="width:78.75pt;height:35.25pt" o:ole="">
                  <v:imagedata r:id="rId206" o:title=""/>
                </v:shape>
                <o:OLEObject Type="Embed" ProgID="Equation.DSMT4" ShapeID="_x0000_i1133" DrawAspect="Content" ObjectID="_1795198077" r:id="rId207"/>
              </w:object>
            </w:r>
            <w:r w:rsidRPr="00C17420">
              <w:rPr>
                <w:rFonts w:ascii="Amiri" w:hAnsi="Amiri" w:cs="Amiri"/>
                <w:sz w:val="28"/>
                <w:szCs w:val="28"/>
                <w:rtl/>
              </w:rPr>
              <w:t xml:space="preserve">    </w:t>
            </w:r>
            <w:r w:rsidRPr="00C17420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C1742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79E795AE" w14:textId="77777777" w:rsidR="004C0020" w:rsidRPr="00C174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466377C" w14:textId="77777777" w:rsidR="004C0020" w:rsidRPr="00C17420" w:rsidRDefault="004C0020" w:rsidP="008251D7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مثال01: ت 13 ص 297</w:t>
            </w:r>
          </w:p>
          <w:p w14:paraId="206B72E1" w14:textId="77777777" w:rsidR="004C0020" w:rsidRPr="00C17420" w:rsidRDefault="004C0020" w:rsidP="00D352B8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5522EB9E" w14:textId="77777777" w:rsidR="004C0020" w:rsidRPr="00C17420" w:rsidRDefault="004C0020" w:rsidP="00D352B8">
            <w:pPr>
              <w:tabs>
                <w:tab w:val="left" w:pos="3278"/>
              </w:tabs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تحتوي علبة على 20 كرة حمراء و15 كرة بيضاء و13 كرة صفراء.</w:t>
            </w:r>
          </w:p>
          <w:p w14:paraId="37B5E9FC" w14:textId="50013B80" w:rsidR="004C0020" w:rsidRPr="00C17420" w:rsidRDefault="00430803" w:rsidP="00D352B8">
            <w:pPr>
              <w:tabs>
                <w:tab w:val="left" w:pos="3278"/>
              </w:tabs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A546F8C" wp14:editId="4FC1664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155575</wp:posOffset>
                      </wp:positionV>
                      <wp:extent cx="1990725" cy="2019300"/>
                      <wp:effectExtent l="0" t="0" r="28575" b="19050"/>
                      <wp:wrapNone/>
                      <wp:docPr id="1263192532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2019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A8153B" w14:textId="56077CC8" w:rsidR="00430803" w:rsidRDefault="00430803" w:rsidP="0043080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4AD547" wp14:editId="3C10134E">
                                        <wp:extent cx="1782445" cy="1842770"/>
                                        <wp:effectExtent l="0" t="0" r="8255" b="5080"/>
                                        <wp:docPr id="1462834214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62834214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82445" cy="1842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A546F8C" id="Rectangle 11" o:spid="_x0000_s1046" style="position:absolute;left:0;text-align:left;margin-left:3.45pt;margin-top:12.25pt;width:156.75pt;height:159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" fillcolor="white [3201]" strokecolor="white [3212]" strokeweight="2pt">
                      <v:textbox>
                        <w:txbxContent>
                          <w:p w14:paraId="62A8153B" w14:textId="56077CC8" w:rsidR="00430803" w:rsidRDefault="00430803" w:rsidP="0043080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4AD547" wp14:editId="3C10134E">
                                  <wp:extent cx="1782445" cy="1842770"/>
                                  <wp:effectExtent l="0" t="0" r="8255" b="5080"/>
                                  <wp:docPr id="146283421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2834214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2445" cy="1842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C0020"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نسحب كرة واحدة بصفة عشوائية.</w:t>
            </w:r>
          </w:p>
          <w:p w14:paraId="58DE3D5D" w14:textId="77777777" w:rsidR="004C0020" w:rsidRPr="00C17420" w:rsidRDefault="004C0020" w:rsidP="00D352B8">
            <w:pPr>
              <w:tabs>
                <w:tab w:val="left" w:pos="3278"/>
              </w:tabs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1)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 احسب احتمال كل من الحوادث التالية:</w:t>
            </w:r>
          </w:p>
          <w:p w14:paraId="60E50A4D" w14:textId="77777777" w:rsidR="004C0020" w:rsidRPr="00C17420" w:rsidRDefault="004C0020" w:rsidP="00D352B8">
            <w:pPr>
              <w:tabs>
                <w:tab w:val="left" w:pos="3278"/>
              </w:tabs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           أ)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الكرة المسحوبة حمراء.</w:t>
            </w:r>
          </w:p>
          <w:p w14:paraId="4DC90CEE" w14:textId="77777777" w:rsidR="004C0020" w:rsidRPr="00C17420" w:rsidRDefault="004C0020" w:rsidP="00D352B8">
            <w:pPr>
              <w:tabs>
                <w:tab w:val="left" w:pos="3278"/>
              </w:tabs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            ﺒ)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الكرة المسحوبة بيضاء.</w:t>
            </w:r>
          </w:p>
          <w:p w14:paraId="3501E1F3" w14:textId="77777777" w:rsidR="004C0020" w:rsidRPr="00C17420" w:rsidRDefault="004C0020" w:rsidP="00C17420">
            <w:pPr>
              <w:tabs>
                <w:tab w:val="left" w:pos="3278"/>
              </w:tabs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           ﺠ)</w:t>
            </w: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لكرة المسحوبة صفراء.</w:t>
            </w: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14:paraId="2445F8CD" w14:textId="77777777" w:rsidR="004C0020" w:rsidRPr="00C17420" w:rsidRDefault="004C0020" w:rsidP="00D352B8">
            <w:pPr>
              <w:tabs>
                <w:tab w:val="left" w:pos="3278"/>
              </w:tabs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2)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ما هو الاحتمال آلاّ تكون الكرة المسحوبة بيضاء؟</w:t>
            </w:r>
          </w:p>
          <w:p w14:paraId="1A78A991" w14:textId="77777777" w:rsidR="004C0020" w:rsidRPr="00C17420" w:rsidRDefault="004C0020" w:rsidP="00D352B8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مثال02: ت 14 ص 297</w:t>
            </w:r>
          </w:p>
          <w:p w14:paraId="220DEAAE" w14:textId="77777777" w:rsidR="004C0020" w:rsidRPr="00C17420" w:rsidRDefault="004C0020" w:rsidP="00C17420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0AF0E83C" w14:textId="77777777" w:rsidR="004C0020" w:rsidRPr="00C17420" w:rsidRDefault="004C0020" w:rsidP="00C17420">
            <w:pPr>
              <w:tabs>
                <w:tab w:val="left" w:pos="3278"/>
              </w:tabs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1742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نرمي زهر نرد غير مزيف. ما هو الاحتمال أن يكون الرقم المحصل عليه:</w:t>
            </w:r>
          </w:p>
          <w:p w14:paraId="570A0329" w14:textId="77777777" w:rsidR="004C0020" w:rsidRPr="00C17420" w:rsidRDefault="004C0020" w:rsidP="00C17420">
            <w:pPr>
              <w:tabs>
                <w:tab w:val="left" w:pos="3278"/>
              </w:tabs>
              <w:bidi/>
              <w:ind w:left="496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1 )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قاسما للعدد 12؟                </w:t>
            </w: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2)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قاسما للعدد 15؟</w:t>
            </w:r>
          </w:p>
          <w:p w14:paraId="36283308" w14:textId="77777777" w:rsidR="004C0020" w:rsidRPr="00C17420" w:rsidRDefault="004C0020" w:rsidP="00D352B8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3F3A8C67" w14:textId="77777777" w:rsidR="004C0020" w:rsidRPr="00C17420" w:rsidRDefault="004C0020" w:rsidP="00C17420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تمارين:</w:t>
            </w:r>
          </w:p>
          <w:p w14:paraId="442924BC" w14:textId="77777777" w:rsidR="004C0020" w:rsidRPr="00C17420" w:rsidRDefault="004C0020" w:rsidP="00C17420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تمرين</w:t>
            </w:r>
            <w:r w:rsidRPr="00C17420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01: ت</w:t>
            </w:r>
            <w:r w:rsidRPr="00C1742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32 ص 299</w:t>
            </w:r>
          </w:p>
          <w:p w14:paraId="7973078D" w14:textId="77777777" w:rsidR="004C0020" w:rsidRPr="00C174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يمثل الجدول التالي </w:t>
            </w:r>
            <w:r w:rsidRPr="00C17420"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>نتائج المترشحين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 في امتحان إلى </w:t>
            </w:r>
            <w:r w:rsidRPr="00C17420"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>البكالوريا في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 ثانوية:</w:t>
            </w:r>
          </w:p>
          <w:p w14:paraId="4CF5A276" w14:textId="77777777" w:rsidR="004C0020" w:rsidRPr="00C174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64"/>
              <w:gridCol w:w="964"/>
              <w:gridCol w:w="1134"/>
            </w:tblGrid>
            <w:tr w:rsidR="004C0020" w:rsidRPr="00C17420" w14:paraId="5E6EAB04" w14:textId="77777777" w:rsidTr="009436F6">
              <w:trPr>
                <w:jc w:val="center"/>
              </w:trPr>
              <w:tc>
                <w:tcPr>
                  <w:tcW w:w="964" w:type="dxa"/>
                  <w:shd w:val="clear" w:color="auto" w:fill="00CCFF"/>
                </w:tcPr>
                <w:p w14:paraId="066654A0" w14:textId="77777777" w:rsidR="004C0020" w:rsidRPr="00C17420" w:rsidRDefault="004C0020" w:rsidP="00D352B8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C17420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ذكور</w:t>
                  </w:r>
                </w:p>
              </w:tc>
              <w:tc>
                <w:tcPr>
                  <w:tcW w:w="964" w:type="dxa"/>
                  <w:tcBorders>
                    <w:right w:val="single" w:sz="4" w:space="0" w:color="auto"/>
                  </w:tcBorders>
                  <w:shd w:val="clear" w:color="auto" w:fill="00CCFF"/>
                </w:tcPr>
                <w:p w14:paraId="1EC923BE" w14:textId="77777777" w:rsidR="004C0020" w:rsidRPr="00C17420" w:rsidRDefault="004C0020" w:rsidP="00D352B8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C17420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إناث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56CEA8B" w14:textId="77777777" w:rsidR="004C0020" w:rsidRPr="00C17420" w:rsidRDefault="004C0020" w:rsidP="00D352B8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val="en-US" w:bidi="ar-DZ"/>
                    </w:rPr>
                  </w:pPr>
                </w:p>
              </w:tc>
            </w:tr>
            <w:tr w:rsidR="004C0020" w:rsidRPr="00C17420" w14:paraId="30C923B6" w14:textId="77777777" w:rsidTr="009436F6">
              <w:trPr>
                <w:jc w:val="center"/>
              </w:trPr>
              <w:tc>
                <w:tcPr>
                  <w:tcW w:w="964" w:type="dxa"/>
                </w:tcPr>
                <w:p w14:paraId="56A38E18" w14:textId="77777777" w:rsidR="004C0020" w:rsidRPr="00C17420" w:rsidRDefault="004C0020" w:rsidP="00D352B8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val="en-US" w:bidi="ar-DZ"/>
                    </w:rPr>
                  </w:pPr>
                  <w:r w:rsidRPr="00C17420">
                    <w:rPr>
                      <w:rFonts w:ascii="Amiri" w:hAnsi="Amiri" w:cs="Amiri"/>
                      <w:sz w:val="28"/>
                      <w:szCs w:val="28"/>
                      <w:rtl/>
                      <w:lang w:val="en-US" w:bidi="ar-DZ"/>
                    </w:rPr>
                    <w:t>104</w:t>
                  </w:r>
                </w:p>
              </w:tc>
              <w:tc>
                <w:tcPr>
                  <w:tcW w:w="964" w:type="dxa"/>
                </w:tcPr>
                <w:p w14:paraId="5B8F2029" w14:textId="77777777" w:rsidR="004C0020" w:rsidRPr="00C17420" w:rsidRDefault="004C0020" w:rsidP="00D352B8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val="en-US" w:bidi="ar-DZ"/>
                    </w:rPr>
                  </w:pPr>
                  <w:r w:rsidRPr="00C17420">
                    <w:rPr>
                      <w:rFonts w:ascii="Amiri" w:hAnsi="Amiri" w:cs="Amiri"/>
                      <w:sz w:val="28"/>
                      <w:szCs w:val="28"/>
                      <w:rtl/>
                      <w:lang w:val="en-US" w:bidi="ar-DZ"/>
                    </w:rPr>
                    <w:t>78</w:t>
                  </w:r>
                </w:p>
              </w:tc>
              <w:tc>
                <w:tcPr>
                  <w:tcW w:w="1134" w:type="dxa"/>
                  <w:shd w:val="clear" w:color="auto" w:fill="00CCFF"/>
                </w:tcPr>
                <w:p w14:paraId="1CD19EE3" w14:textId="77777777" w:rsidR="004C0020" w:rsidRPr="00C17420" w:rsidRDefault="004C0020" w:rsidP="00D352B8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C17420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ناجح</w:t>
                  </w:r>
                </w:p>
              </w:tc>
            </w:tr>
            <w:tr w:rsidR="004C0020" w:rsidRPr="00C17420" w14:paraId="2C927EDE" w14:textId="77777777" w:rsidTr="009436F6">
              <w:trPr>
                <w:jc w:val="center"/>
              </w:trPr>
              <w:tc>
                <w:tcPr>
                  <w:tcW w:w="964" w:type="dxa"/>
                </w:tcPr>
                <w:p w14:paraId="2F6BCE44" w14:textId="77777777" w:rsidR="004C0020" w:rsidRPr="00C17420" w:rsidRDefault="004C0020" w:rsidP="00D352B8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val="en-US" w:bidi="ar-DZ"/>
                    </w:rPr>
                  </w:pPr>
                  <w:r w:rsidRPr="00C17420">
                    <w:rPr>
                      <w:rFonts w:ascii="Amiri" w:hAnsi="Amiri" w:cs="Amiri"/>
                      <w:sz w:val="28"/>
                      <w:szCs w:val="28"/>
                      <w:rtl/>
                      <w:lang w:val="en-US" w:bidi="ar-DZ"/>
                    </w:rPr>
                    <w:t>38</w:t>
                  </w:r>
                </w:p>
              </w:tc>
              <w:tc>
                <w:tcPr>
                  <w:tcW w:w="964" w:type="dxa"/>
                </w:tcPr>
                <w:p w14:paraId="55D4D5AD" w14:textId="77777777" w:rsidR="004C0020" w:rsidRPr="00C17420" w:rsidRDefault="004C0020" w:rsidP="00D352B8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val="en-US" w:bidi="ar-DZ"/>
                    </w:rPr>
                  </w:pPr>
                  <w:r w:rsidRPr="00C17420">
                    <w:rPr>
                      <w:rFonts w:ascii="Amiri" w:hAnsi="Amiri" w:cs="Amiri"/>
                      <w:sz w:val="28"/>
                      <w:szCs w:val="28"/>
                      <w:rtl/>
                      <w:lang w:val="en-US" w:bidi="ar-DZ"/>
                    </w:rPr>
                    <w:t>20</w:t>
                  </w:r>
                </w:p>
              </w:tc>
              <w:tc>
                <w:tcPr>
                  <w:tcW w:w="1134" w:type="dxa"/>
                  <w:shd w:val="clear" w:color="auto" w:fill="00CCFF"/>
                </w:tcPr>
                <w:p w14:paraId="611638EB" w14:textId="77777777" w:rsidR="004C0020" w:rsidRPr="00C17420" w:rsidRDefault="004C0020" w:rsidP="00D352B8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C17420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راسب</w:t>
                  </w:r>
                </w:p>
              </w:tc>
            </w:tr>
          </w:tbl>
          <w:p w14:paraId="0B19C8EB" w14:textId="77777777" w:rsidR="004C00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</w:p>
          <w:p w14:paraId="773D90AC" w14:textId="77777777" w:rsidR="004C0020" w:rsidRPr="00C17420" w:rsidRDefault="004C0020" w:rsidP="0099431A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</w:p>
          <w:p w14:paraId="0FE40442" w14:textId="77777777" w:rsidR="004C0020" w:rsidRPr="00C17420" w:rsidRDefault="004C0020" w:rsidP="00C17420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>1)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/>
              </w:rPr>
              <w:t xml:space="preserve">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نلتقي صدفة بأحد المترشحين.</w:t>
            </w:r>
            <w:r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ما هو الاحتمال أن يكون هذا التلميذ:</w:t>
            </w:r>
          </w:p>
          <w:p w14:paraId="39840F80" w14:textId="77777777" w:rsidR="004C0020" w:rsidRPr="00C17420" w:rsidRDefault="004C0020" w:rsidP="004C0020">
            <w:pPr>
              <w:pStyle w:val="Paragraphedeliste"/>
              <w:numPr>
                <w:ilvl w:val="0"/>
                <w:numId w:val="37"/>
              </w:numPr>
              <w:tabs>
                <w:tab w:val="right" w:pos="72"/>
                <w:tab w:val="right" w:pos="252"/>
              </w:tabs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ذكرا ناجحا.</w:t>
            </w:r>
            <w:r w:rsidRPr="00C17420"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 xml:space="preserve">     </w:t>
            </w: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ﺒ)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أنثى.</w:t>
            </w:r>
            <w:r w:rsidRPr="00C17420"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 xml:space="preserve">         </w:t>
            </w: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ﺠ)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راسبا.</w:t>
            </w: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 </w:t>
            </w:r>
          </w:p>
          <w:p w14:paraId="1A536BD5" w14:textId="77777777" w:rsidR="004C0020" w:rsidRPr="00C17420" w:rsidRDefault="004C0020" w:rsidP="00C17420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2)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نلتقي صدفة بأحد المترشحين </w:t>
            </w:r>
            <w:r w:rsidRPr="00C17420"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>الذكور م</w:t>
            </w:r>
            <w:r w:rsidRPr="00C17420">
              <w:rPr>
                <w:rFonts w:ascii="Amiri" w:hAnsi="Amiri" w:cs="Amiri" w:hint="eastAsia"/>
                <w:sz w:val="28"/>
                <w:szCs w:val="28"/>
                <w:rtl/>
                <w:lang w:val="en-US" w:bidi="ar-DZ"/>
              </w:rPr>
              <w:t>ا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 هو الاحتمال أن يكون هذا المترشح ناجحا.</w:t>
            </w:r>
          </w:p>
          <w:p w14:paraId="0D5C850D" w14:textId="77777777" w:rsidR="004C0020" w:rsidRPr="00C174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 xml:space="preserve">    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قارن هذه النتيجة مع نتيجة السؤال </w:t>
            </w:r>
            <w:r w:rsidRPr="00C17420"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 xml:space="preserve">1) </w:t>
            </w:r>
            <w:r w:rsidRPr="00C17420">
              <w:rPr>
                <w:rFonts w:ascii="Amiri" w:hAnsi="Amiri" w:cs="Amiri" w:hint="eastAsia"/>
                <w:sz w:val="28"/>
                <w:szCs w:val="28"/>
                <w:rtl/>
                <w:lang w:val="en-US" w:bidi="ar-DZ"/>
              </w:rPr>
              <w:t>أ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).</w:t>
            </w:r>
          </w:p>
          <w:p w14:paraId="3168FFD1" w14:textId="77777777" w:rsidR="004C0020" w:rsidRPr="00C17420" w:rsidRDefault="004C0020" w:rsidP="00C17420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3)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نلتقي صدفة بأحد المترشحين الراسبين</w:t>
            </w:r>
            <w:r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ما هو الاحتمال أن يكون هذا المترشح أنثى؟</w:t>
            </w:r>
          </w:p>
          <w:p w14:paraId="242AC254" w14:textId="77777777" w:rsidR="004C0020" w:rsidRPr="00C17420" w:rsidRDefault="004C0020" w:rsidP="00D352B8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176DDC59" w14:textId="77777777" w:rsidR="004C0020" w:rsidRPr="00C17420" w:rsidRDefault="004C0020" w:rsidP="00D352B8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تمرين02: ت35 ص 299</w:t>
            </w:r>
          </w:p>
          <w:p w14:paraId="749C63C4" w14:textId="77777777" w:rsidR="004C0020" w:rsidRDefault="004C0020" w:rsidP="00EC1E1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يمثل الجدول التالي توزيع 1000 شخص حسب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الزمرة الدموية والمعامل </w:t>
            </w:r>
            <w:r w:rsidRPr="00C17420">
              <w:rPr>
                <w:rFonts w:ascii="Amiri" w:hAnsi="Amiri" w:cs="Amiri"/>
                <w:sz w:val="28"/>
                <w:szCs w:val="28"/>
                <w:lang w:bidi="ar-DZ"/>
              </w:rPr>
              <w:t xml:space="preserve">Rh  </w:t>
            </w:r>
            <w:r w:rsidRPr="00C17420"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>(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 </w:t>
            </w:r>
            <w:r w:rsidRPr="00C17420">
              <w:rPr>
                <w:rFonts w:ascii="Amiri" w:hAnsi="Amiri" w:cs="Amiri"/>
                <w:sz w:val="28"/>
                <w:szCs w:val="28"/>
                <w:lang w:bidi="ar-DZ"/>
              </w:rPr>
              <w:t>rhésus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bidi="ar-DZ"/>
              </w:rPr>
              <w:t>)</w:t>
            </w:r>
            <w:r w:rsidRPr="00C17420">
              <w:rPr>
                <w:rFonts w:ascii="Amiri" w:hAnsi="Amiri" w:cs="Amiri"/>
                <w:sz w:val="28"/>
                <w:szCs w:val="28"/>
                <w:lang w:bidi="ar-DZ"/>
              </w:rPr>
              <w:t>.</w:t>
            </w:r>
          </w:p>
          <w:p w14:paraId="2EAC519D" w14:textId="77777777" w:rsidR="004C0020" w:rsidRPr="00C17420" w:rsidRDefault="004C0020" w:rsidP="00C17420">
            <w:pPr>
              <w:bidi/>
              <w:ind w:left="157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D692FAF" wp14:editId="2757376C">
                      <wp:simplePos x="0" y="0"/>
                      <wp:positionH relativeFrom="column">
                        <wp:posOffset>1187435</wp:posOffset>
                      </wp:positionH>
                      <wp:positionV relativeFrom="paragraph">
                        <wp:posOffset>6350</wp:posOffset>
                      </wp:positionV>
                      <wp:extent cx="2966085" cy="1562735"/>
                      <wp:effectExtent l="0" t="0" r="24765" b="18415"/>
                      <wp:wrapNone/>
                      <wp:docPr id="1375169674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085" cy="156273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B1B1A" w14:textId="77777777" w:rsidR="004C0020" w:rsidRDefault="004C0020" w:rsidP="00C17420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8B88E1" wp14:editId="250ECD5F">
                                        <wp:extent cx="2619048" cy="1333333"/>
                                        <wp:effectExtent l="0" t="0" r="0" b="635"/>
                                        <wp:docPr id="124193955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41939555" name=""/>
                                                <pic:cNvPicPr/>
                                              </pic:nvPicPr>
                                              <pic:blipFill>
                                                <a:blip r:embed="rId20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19048" cy="13333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D692FAF" id="_x0000_s1047" style="position:absolute;left:0;text-align:left;margin-left:93.5pt;margin-top:.5pt;width:233.55pt;height:123.0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" fillcolor="white [3201]" strokecolor="white [3212]" strokeweight="2pt">
                      <v:textbox>
                        <w:txbxContent>
                          <w:p w14:paraId="235B1B1A" w14:textId="77777777" w:rsidR="004C0020" w:rsidRDefault="004C0020" w:rsidP="00C17420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B88E1" wp14:editId="250ECD5F">
                                  <wp:extent cx="2619048" cy="1333333"/>
                                  <wp:effectExtent l="0" t="0" r="0" b="635"/>
                                  <wp:docPr id="124193955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1939555" name=""/>
                                          <pic:cNvPicPr/>
                                        </pic:nvPicPr>
                                        <pic:blipFill>
                                          <a:blip r:embed="rId20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9048" cy="1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3C3ADCF" w14:textId="77777777" w:rsidR="004C0020" w:rsidRDefault="004C0020" w:rsidP="00D352B8">
            <w:pPr>
              <w:bidi/>
              <w:ind w:left="157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4EF9366" w14:textId="77777777" w:rsidR="004C0020" w:rsidRDefault="004C0020" w:rsidP="00C17420">
            <w:pPr>
              <w:bidi/>
              <w:ind w:left="157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5F6888C" w14:textId="77777777" w:rsidR="004C00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21C70A5" w14:textId="77777777" w:rsidR="004C0020" w:rsidRDefault="004C0020" w:rsidP="00EC1E12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</w:p>
          <w:p w14:paraId="081A316D" w14:textId="77777777" w:rsidR="004C0020" w:rsidRPr="00C17420" w:rsidRDefault="004C0020" w:rsidP="00C17420">
            <w:pPr>
              <w:bidi/>
              <w:ind w:left="157"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نسأل أحد الأشخاص بصفة عشوائية.</w:t>
            </w:r>
          </w:p>
          <w:p w14:paraId="6FE6E103" w14:textId="4042E432" w:rsidR="004C0020" w:rsidRPr="00C174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1)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ما هو الاحتمال أن يكون من الزمرة </w:t>
            </w:r>
            <w:r w:rsidR="00EC1E12" w:rsidRPr="00C17420">
              <w:rPr>
                <w:rFonts w:ascii="Amiri" w:hAnsi="Amiri" w:cs="Amiri"/>
                <w:sz w:val="28"/>
                <w:szCs w:val="28"/>
                <w:lang w:bidi="ar-DZ"/>
              </w:rPr>
              <w:t>O</w:t>
            </w:r>
            <w:r w:rsidR="00EC1E12" w:rsidRPr="00C17420"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>؟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   </w:t>
            </w:r>
          </w:p>
          <w:p w14:paraId="075315B2" w14:textId="58741C79" w:rsidR="004C0020" w:rsidRPr="00C174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2)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ما هو الاحتمال أن يكون من المعامل </w:t>
            </w:r>
            <w:r w:rsidRPr="00C17420">
              <w:rPr>
                <w:rFonts w:ascii="Amiri" w:hAnsi="Amiri" w:cs="Amiri"/>
                <w:sz w:val="28"/>
                <w:szCs w:val="28"/>
                <w:lang w:val="en-US" w:bidi="ar-DZ"/>
              </w:rPr>
              <w:t xml:space="preserve">Rh </w:t>
            </w:r>
            <w:r w:rsidR="00EC1E12" w:rsidRPr="00C17420">
              <w:rPr>
                <w:rFonts w:ascii="Amiri" w:hAnsi="Amiri" w:cs="Amiri"/>
                <w:sz w:val="28"/>
                <w:szCs w:val="28"/>
                <w:lang w:val="en-US" w:bidi="ar-DZ"/>
              </w:rPr>
              <w:t>-</w:t>
            </w:r>
            <w:r w:rsidR="00EC1E12" w:rsidRPr="00C17420"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>؟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   </w:t>
            </w:r>
          </w:p>
          <w:p w14:paraId="19740CD5" w14:textId="2D45A823" w:rsidR="004C0020" w:rsidRPr="00C174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3)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نعلم أن شخصا معينا من الزمرة </w:t>
            </w:r>
            <w:r w:rsidRPr="00C17420">
              <w:rPr>
                <w:rFonts w:ascii="Amiri" w:hAnsi="Amiri" w:cs="Amiri"/>
                <w:sz w:val="28"/>
                <w:szCs w:val="28"/>
                <w:lang w:bidi="ar-DZ"/>
              </w:rPr>
              <w:t>O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.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ما هو الاحتمال أن يكون من المعامل </w:t>
            </w:r>
            <w:r w:rsidRPr="00C17420">
              <w:rPr>
                <w:rFonts w:ascii="Amiri" w:hAnsi="Amiri" w:cs="Amiri"/>
                <w:sz w:val="28"/>
                <w:szCs w:val="28"/>
                <w:lang w:val="en-US" w:bidi="ar-DZ"/>
              </w:rPr>
              <w:t xml:space="preserve">Rh </w:t>
            </w:r>
            <w:r w:rsidR="00EC1E12" w:rsidRPr="00C17420">
              <w:rPr>
                <w:rFonts w:ascii="Amiri" w:hAnsi="Amiri" w:cs="Amiri"/>
                <w:sz w:val="28"/>
                <w:szCs w:val="28"/>
                <w:lang w:val="en-US" w:bidi="ar-DZ"/>
              </w:rPr>
              <w:t>-</w:t>
            </w:r>
            <w:r w:rsidR="00EC1E12" w:rsidRPr="00C17420"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>؟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 </w:t>
            </w:r>
          </w:p>
          <w:p w14:paraId="141CFF94" w14:textId="77777777" w:rsidR="004C0020" w:rsidRPr="00C174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  </w:t>
            </w: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4)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نعلم أن شخصا معينا من المعامل </w:t>
            </w:r>
            <w:r w:rsidRPr="00C17420">
              <w:rPr>
                <w:rFonts w:ascii="Amiri" w:hAnsi="Amiri" w:cs="Amiri"/>
                <w:sz w:val="28"/>
                <w:szCs w:val="28"/>
                <w:lang w:val="en-US" w:bidi="ar-DZ"/>
              </w:rPr>
              <w:t>Rh -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.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ما هو الاحتمال أن يكون من الزمرة </w:t>
            </w:r>
            <w:r w:rsidRPr="00C17420">
              <w:rPr>
                <w:rFonts w:ascii="Amiri" w:hAnsi="Amiri" w:cs="Amiri"/>
                <w:sz w:val="28"/>
                <w:szCs w:val="28"/>
                <w:lang w:bidi="ar-DZ"/>
              </w:rPr>
              <w:t>O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؟ </w:t>
            </w:r>
          </w:p>
          <w:p w14:paraId="37858D15" w14:textId="77777777" w:rsidR="004C0020" w:rsidRPr="00C17420" w:rsidRDefault="004C0020" w:rsidP="00D352B8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198240F0" w14:textId="77777777" w:rsidR="004C0020" w:rsidRPr="00C17420" w:rsidRDefault="004C0020" w:rsidP="00C17420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تمرين</w:t>
            </w:r>
            <w:r w:rsidRPr="00C17420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03: ت</w:t>
            </w:r>
            <w:r w:rsidRPr="00C1742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37 ص300</w:t>
            </w:r>
          </w:p>
          <w:p w14:paraId="3501F6A7" w14:textId="77777777" w:rsidR="004C0020" w:rsidRPr="00C174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نرمي قطعة نقدية 3 مرات على التوالي </w:t>
            </w:r>
            <w:r w:rsidRPr="00C17420"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>ونرمز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 بالحرف </w:t>
            </w:r>
            <w:r w:rsidRPr="00C17420">
              <w:rPr>
                <w:rFonts w:ascii="Amiri" w:hAnsi="Amiri" w:cs="Amiri"/>
                <w:sz w:val="28"/>
                <w:szCs w:val="28"/>
                <w:lang w:bidi="ar-DZ"/>
              </w:rPr>
              <w:t>F</w:t>
            </w:r>
            <w:r w:rsidRPr="00C17420"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 xml:space="preserve"> للوجه وبالحرف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 </w:t>
            </w:r>
            <w:r w:rsidRPr="00C17420">
              <w:rPr>
                <w:rFonts w:ascii="Amiri" w:hAnsi="Amiri" w:cs="Amiri"/>
                <w:sz w:val="28"/>
                <w:szCs w:val="28"/>
                <w:lang w:bidi="ar-DZ"/>
              </w:rPr>
              <w:t>P</w:t>
            </w:r>
            <w:r w:rsidRPr="00C1742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للظهر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  <w:r w:rsidRPr="00C17420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 </w:t>
            </w:r>
          </w:p>
          <w:p w14:paraId="276038BD" w14:textId="77777777" w:rsidR="004C0020" w:rsidRPr="00C17420" w:rsidRDefault="004C0020" w:rsidP="004C0020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أتمم الشجرة التالية للحصول على كل النتائج الممكنة.</w:t>
            </w:r>
          </w:p>
          <w:p w14:paraId="316D7CDC" w14:textId="20F5A810" w:rsidR="004C0020" w:rsidRPr="00C17420" w:rsidRDefault="00430803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B3D2C15" wp14:editId="122D33F2">
                      <wp:simplePos x="0" y="0"/>
                      <wp:positionH relativeFrom="column">
                        <wp:posOffset>2996565</wp:posOffset>
                      </wp:positionH>
                      <wp:positionV relativeFrom="paragraph">
                        <wp:posOffset>173990</wp:posOffset>
                      </wp:positionV>
                      <wp:extent cx="2057400" cy="1895475"/>
                      <wp:effectExtent l="0" t="0" r="19050" b="28575"/>
                      <wp:wrapNone/>
                      <wp:docPr id="767028513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18954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42817D" w14:textId="2788668D" w:rsidR="00430803" w:rsidRDefault="00430803" w:rsidP="0043080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6D2E5EC" wp14:editId="53CB5923">
                                        <wp:extent cx="1720215" cy="1778635"/>
                                        <wp:effectExtent l="0" t="0" r="0" b="0"/>
                                        <wp:docPr id="13890640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8906407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20215" cy="1778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3D2C15" id="Rectangle 12" o:spid="_x0000_s1048" style="position:absolute;left:0;text-align:left;margin-left:235.95pt;margin-top:13.7pt;width:162pt;height:149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" fillcolor="white [3201]" strokecolor="white [3212]" strokeweight="2pt">
                      <v:textbox>
                        <w:txbxContent>
                          <w:p w14:paraId="4342817D" w14:textId="2788668D" w:rsidR="00430803" w:rsidRDefault="00430803" w:rsidP="0043080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D2E5EC" wp14:editId="53CB5923">
                                  <wp:extent cx="1720215" cy="1778635"/>
                                  <wp:effectExtent l="0" t="0" r="0" b="0"/>
                                  <wp:docPr id="13890640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906407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0215" cy="1778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5BC15D" w14:textId="77777777" w:rsidR="004C0020" w:rsidRPr="00C174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noProof/>
                <w:sz w:val="28"/>
                <w:szCs w:val="28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57F604D2" wp14:editId="1423DD49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20320</wp:posOffset>
                      </wp:positionV>
                      <wp:extent cx="2362200" cy="1512570"/>
                      <wp:effectExtent l="7620" t="1270" r="1905" b="10160"/>
                      <wp:wrapNone/>
                      <wp:docPr id="1638223136" name="Grou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2200" cy="1512570"/>
                                <a:chOff x="6360" y="3366"/>
                                <a:chExt cx="3720" cy="2382"/>
                              </a:xfrm>
                            </wpg:grpSpPr>
                            <wpg:grpSp>
                              <wpg:cNvPr id="1753070919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000" y="3397"/>
                                  <a:ext cx="540" cy="369"/>
                                  <a:chOff x="9000" y="2731"/>
                                  <a:chExt cx="540" cy="369"/>
                                </a:xfrm>
                              </wpg:grpSpPr>
                              <wps:wsp>
                                <wps:cNvPr id="824161951" name="Line 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000" y="2731"/>
                                    <a:ext cx="54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01000749" name="Line 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000" y="2920"/>
                                    <a:ext cx="54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01090604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900" y="4697"/>
                                  <a:ext cx="540" cy="369"/>
                                  <a:chOff x="9000" y="4626"/>
                                  <a:chExt cx="540" cy="369"/>
                                </a:xfrm>
                              </wpg:grpSpPr>
                              <wps:wsp>
                                <wps:cNvPr id="410367833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000" y="4626"/>
                                    <a:ext cx="54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1029732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000" y="4815"/>
                                    <a:ext cx="54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6228343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020" y="5388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0123340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20" y="5568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0605838" name="Lin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680" y="4906"/>
                                  <a:ext cx="90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884047549" name="Group 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20" y="3604"/>
                                  <a:ext cx="989" cy="702"/>
                                  <a:chOff x="7620" y="3504"/>
                                  <a:chExt cx="989" cy="702"/>
                                </a:xfrm>
                              </wpg:grpSpPr>
                              <wps:wsp>
                                <wps:cNvPr id="169319039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620" y="3504"/>
                                    <a:ext cx="90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6368724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40" y="4026"/>
                                    <a:ext cx="969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78066873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80" y="5455"/>
                                  <a:ext cx="969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12662260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4191"/>
                                  <a:ext cx="960" cy="1184"/>
                                  <a:chOff x="6660" y="3460"/>
                                  <a:chExt cx="900" cy="1440"/>
                                </a:xfrm>
                              </wpg:grpSpPr>
                              <wps:wsp>
                                <wps:cNvPr id="850237656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660" y="3460"/>
                                    <a:ext cx="90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0403213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60" y="4360"/>
                                    <a:ext cx="90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94459847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20" y="3937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3E980BD" w14:textId="77777777" w:rsidR="004C0020" w:rsidRPr="00DE7DFA" w:rsidRDefault="004C0020" w:rsidP="00D352B8">
                                    <w:pPr>
                                      <w:rPr>
                                        <w:rFonts w:ascii="Arial" w:hAnsi="Arial" w:cs="Arial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lang w:bidi="ar-DZ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3153852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20" y="5175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D8EE3DC" w14:textId="77777777" w:rsidR="004C0020" w:rsidRPr="00DE7DFA" w:rsidRDefault="004C0020" w:rsidP="00D352B8">
                                    <w:pPr>
                                      <w:rPr>
                                        <w:rFonts w:ascii="Arial" w:hAnsi="Arial" w:cs="Arial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lang w:bidi="ar-DZ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0192318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00" y="336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6713FF7" w14:textId="77777777" w:rsidR="004C0020" w:rsidRPr="00DE7DFA" w:rsidRDefault="004C0020" w:rsidP="00D352B8">
                                    <w:pPr>
                                      <w:rPr>
                                        <w:rFonts w:ascii="Arial" w:hAnsi="Arial" w:cs="Arial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lang w:bidi="ar-DZ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9682382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40" y="538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9AD2A11" w14:textId="77777777" w:rsidR="004C0020" w:rsidRPr="00DE7DFA" w:rsidRDefault="004C0020" w:rsidP="00D352B8">
                                    <w:pPr>
                                      <w:rPr>
                                        <w:rFonts w:ascii="Arial" w:hAnsi="Arial" w:cs="Arial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lang w:bidi="ar-DZ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15697478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000" y="3935"/>
                                  <a:ext cx="1080" cy="700"/>
                                  <a:chOff x="9000" y="3735"/>
                                  <a:chExt cx="1080" cy="700"/>
                                </a:xfrm>
                              </wpg:grpSpPr>
                              <wps:wsp>
                                <wps:cNvPr id="2050866333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000" y="3906"/>
                                    <a:ext cx="54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30018804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000" y="4095"/>
                                    <a:ext cx="54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0351533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540" y="3735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9CDF7AA" w14:textId="77777777" w:rsidR="004C0020" w:rsidRPr="00DE7DFA" w:rsidRDefault="004C0020" w:rsidP="00D352B8">
                                      <w:pPr>
                                        <w:rPr>
                                          <w:rFonts w:ascii="Arial" w:hAnsi="Arial" w:cs="Arial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lang w:bidi="ar-DZ"/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2701813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540" y="4075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8C0984A" w14:textId="77777777" w:rsidR="004C0020" w:rsidRPr="00DE7DFA" w:rsidRDefault="004C0020" w:rsidP="00D352B8">
                                      <w:pPr>
                                        <w:rPr>
                                          <w:rFonts w:ascii="Arial" w:hAnsi="Arial" w:cs="Arial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lang w:bidi="ar-DZ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604D2" id="Groupe 7" o:spid="_x0000_s1049" style="position:absolute;left:0;text-align:left;margin-left:24.6pt;margin-top:1.6pt;width:186pt;height:119.1pt;z-index:251754496" coordorigin="6360,3366" coordsize="3720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">
                      <v:group id="Group 3" o:spid="_x0000_s1050" style="position:absolute;left:9000;top:3397;width:540;height:369" coordorigin="9000,2731" coordsize="540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">
                        <v:line id="Line 4" o:spid="_x0000_s1051" style="position:absolute;flip:y;visibility:visible;mso-wrap-style:square" from="9000,2731" to="9540,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" strokeweight=".5pt"/>
                        <v:line id="Line 5" o:spid="_x0000_s1052" style="position:absolute;visibility:visible;mso-wrap-style:square" from="9000,2920" to="9540,3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" strokeweight=".5pt"/>
                      </v:group>
                      <v:group id="Group 6" o:spid="_x0000_s1053" style="position:absolute;left:8900;top:4697;width:540;height:369" coordorigin="9000,4626" coordsize="540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">
                        <v:line id="Line 7" o:spid="_x0000_s1054" style="position:absolute;flip:y;visibility:visible;mso-wrap-style:square" from="9000,4626" to="9540,4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" strokeweight=".5pt"/>
                        <v:line id="Line 8" o:spid="_x0000_s1055" style="position:absolute;visibility:visible;mso-wrap-style:square" from="9000,4815" to="954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" strokeweight=".5pt"/>
                      </v:group>
                      <v:line id="Line 9" o:spid="_x0000_s1056" style="position:absolute;flip:y;visibility:visible;mso-wrap-style:square" from="9020,5388" to="9560,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" strokeweight=".5pt"/>
                      <v:line id="Line 10" o:spid="_x0000_s1057" style="position:absolute;visibility:visible;mso-wrap-style:square" from="9020,5568" to="9560,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" strokeweight=".5pt"/>
                      <v:line id="Line 11" o:spid="_x0000_s1058" style="position:absolute;flip:x;visibility:visible;mso-wrap-style:square" from="7680,4906" to="8580,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" strokeweight=".5pt"/>
                      <v:group id="Group 12" o:spid="_x0000_s1059" style="position:absolute;left:7620;top:3604;width:989;height:702" coordorigin="7620,3504" coordsize="989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">
                        <v:line id="Line 13" o:spid="_x0000_s1060" style="position:absolute;flip:x;visibility:visible;mso-wrap-style:square" from="7620,3504" to="8520,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" strokeweight=".5pt"/>
                        <v:line id="Line 14" o:spid="_x0000_s1061" style="position:absolute;visibility:visible;mso-wrap-style:square" from="7640,4026" to="8609,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" strokeweight=".5pt"/>
                      </v:group>
                      <v:line id="Line 15" o:spid="_x0000_s1062" style="position:absolute;visibility:visible;mso-wrap-style:square" from="7680,5455" to="8649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" strokeweight=".5pt"/>
                      <v:group id="Group 16" o:spid="_x0000_s1063" style="position:absolute;left:6360;top:4191;width:960;height:1184" coordorigin="6660,3460" coordsize="90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">
                        <v:line id="Line 17" o:spid="_x0000_s1064" style="position:absolute;flip:x;visibility:visible;mso-wrap-style:square" from="6660,3460" to="7560,4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" strokeweight=".5pt"/>
                        <v:line id="Line 18" o:spid="_x0000_s1065" style="position:absolute;visibility:visible;mso-wrap-style:square" from="6660,4360" to="7560,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" strokeweight=".5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9" o:spid="_x0000_s1066" type="#_x0000_t202" style="position:absolute;left:7320;top:3937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" filled="f" stroked="f">
                        <v:textbox>
                          <w:txbxContent>
                            <w:p w14:paraId="43E980BD" w14:textId="77777777" w:rsidR="004C0020" w:rsidRPr="00DE7DFA" w:rsidRDefault="004C0020" w:rsidP="00D352B8">
                              <w:pPr>
                                <w:rPr>
                                  <w:rFonts w:ascii="Arial" w:hAnsi="Arial" w:cs="Arial"/>
                                  <w:lang w:bidi="ar-DZ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bidi="ar-DZ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20" o:spid="_x0000_s1067" type="#_x0000_t202" style="position:absolute;left:7320;top:5175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" filled="f" stroked="f">
                        <v:textbox>
                          <w:txbxContent>
                            <w:p w14:paraId="4D8EE3DC" w14:textId="77777777" w:rsidR="004C0020" w:rsidRPr="00DE7DFA" w:rsidRDefault="004C0020" w:rsidP="00D352B8">
                              <w:pPr>
                                <w:rPr>
                                  <w:rFonts w:ascii="Arial" w:hAnsi="Arial" w:cs="Arial"/>
                                  <w:lang w:bidi="ar-DZ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bidi="ar-DZ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21" o:spid="_x0000_s1068" type="#_x0000_t202" style="position:absolute;left:8600;top:336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" filled="f" stroked="f">
                        <v:textbox>
                          <w:txbxContent>
                            <w:p w14:paraId="06713FF7" w14:textId="77777777" w:rsidR="004C0020" w:rsidRPr="00DE7DFA" w:rsidRDefault="004C0020" w:rsidP="00D352B8">
                              <w:pPr>
                                <w:rPr>
                                  <w:rFonts w:ascii="Arial" w:hAnsi="Arial" w:cs="Arial"/>
                                  <w:lang w:bidi="ar-DZ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bidi="ar-DZ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22" o:spid="_x0000_s1069" type="#_x0000_t202" style="position:absolute;left:8640;top:538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" filled="f" stroked="f">
                        <v:textbox>
                          <w:txbxContent>
                            <w:p w14:paraId="09AD2A11" w14:textId="77777777" w:rsidR="004C0020" w:rsidRPr="00DE7DFA" w:rsidRDefault="004C0020" w:rsidP="00D352B8">
                              <w:pPr>
                                <w:rPr>
                                  <w:rFonts w:ascii="Arial" w:hAnsi="Arial" w:cs="Arial"/>
                                  <w:lang w:bidi="ar-DZ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bidi="ar-DZ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group id="Group 23" o:spid="_x0000_s1070" style="position:absolute;left:9000;top:3935;width:1080;height:700" coordorigin="9000,3735" coordsize="1080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">
                        <v:line id="Line 24" o:spid="_x0000_s1071" style="position:absolute;flip:y;visibility:visible;mso-wrap-style:square" from="9000,3906" to="9540,4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" strokeweight=".5pt"/>
                        <v:line id="Line 25" o:spid="_x0000_s1072" style="position:absolute;visibility:visible;mso-wrap-style:square" from="9000,4095" to="9540,4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" strokeweight=".5pt"/>
                        <v:shape id="Text Box 26" o:spid="_x0000_s1073" type="#_x0000_t202" style="position:absolute;left:9540;top:3735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" filled="f" stroked="f">
                          <v:textbox>
                            <w:txbxContent>
                              <w:p w14:paraId="79CDF7AA" w14:textId="77777777" w:rsidR="004C0020" w:rsidRPr="00DE7DFA" w:rsidRDefault="004C0020" w:rsidP="00D352B8">
                                <w:pPr>
                                  <w:rPr>
                                    <w:rFonts w:ascii="Arial" w:hAnsi="Arial" w:cs="Arial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bidi="ar-DZ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  <v:shape id="Text Box 27" o:spid="_x0000_s1074" type="#_x0000_t202" style="position:absolute;left:9540;top:4075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" filled="f" stroked="f">
                          <v:textbox>
                            <w:txbxContent>
                              <w:p w14:paraId="28C0984A" w14:textId="77777777" w:rsidR="004C0020" w:rsidRPr="00DE7DFA" w:rsidRDefault="004C0020" w:rsidP="00D352B8">
                                <w:pPr>
                                  <w:rPr>
                                    <w:rFonts w:ascii="Arial" w:hAnsi="Arial" w:cs="Arial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bidi="ar-DZ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14:paraId="6B15E486" w14:textId="77777777" w:rsidR="004C0020" w:rsidRPr="00C174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</w:p>
          <w:p w14:paraId="41ECDD6B" w14:textId="77777777" w:rsidR="004C0020" w:rsidRPr="00C174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</w:p>
          <w:p w14:paraId="36F72BB6" w14:textId="77777777" w:rsidR="004C0020" w:rsidRPr="00C174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</w:p>
          <w:p w14:paraId="4354B6CA" w14:textId="77777777" w:rsidR="004C0020" w:rsidRPr="00C174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</w:p>
          <w:p w14:paraId="12294628" w14:textId="77777777" w:rsidR="004C0020" w:rsidRPr="00C17420" w:rsidRDefault="004C0020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</w:p>
          <w:p w14:paraId="6D3504D7" w14:textId="77777777" w:rsidR="00EC1E12" w:rsidRDefault="00EC1E12" w:rsidP="00D352B8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</w:p>
          <w:p w14:paraId="54753848" w14:textId="6450074D" w:rsidR="004C0020" w:rsidRPr="00C17420" w:rsidRDefault="004C0020" w:rsidP="00EC1E12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احسب احتمال كل من الحوادث التالية:</w:t>
            </w:r>
          </w:p>
          <w:p w14:paraId="2FFD1480" w14:textId="77777777" w:rsidR="004C0020" w:rsidRPr="00C17420" w:rsidRDefault="004C0020" w:rsidP="00D352B8">
            <w:pPr>
              <w:tabs>
                <w:tab w:val="right" w:pos="4567"/>
              </w:tabs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 xml:space="preserve">     </w:t>
            </w:r>
            <w:r w:rsidRPr="00C17420">
              <w:rPr>
                <w:rFonts w:ascii="Amiri" w:hAnsi="Amiri" w:cs="Amiri"/>
                <w:position w:val="-4"/>
                <w:sz w:val="28"/>
                <w:szCs w:val="28"/>
                <w:rtl/>
                <w:lang w:val="en-US" w:bidi="ar-DZ"/>
              </w:rPr>
              <w:object w:dxaOrig="240" w:dyaOrig="260" w14:anchorId="0B6D9C7D">
                <v:shape id="_x0000_i1134" type="#_x0000_t75" style="width:12pt;height:13.5pt" o:ole="">
                  <v:imagedata r:id="rId209" o:title=""/>
                </v:shape>
                <o:OLEObject Type="Embed" ProgID="Equation.DSMT4" ShapeID="_x0000_i1134" DrawAspect="Content" ObjectID="_1795198078" r:id="rId210"/>
              </w:objec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: " الحصول 3 مرات على الظهر".</w:t>
            </w:r>
          </w:p>
          <w:p w14:paraId="1B082D06" w14:textId="77777777" w:rsidR="004C0020" w:rsidRPr="00C17420" w:rsidRDefault="004C0020" w:rsidP="00D352B8">
            <w:pPr>
              <w:tabs>
                <w:tab w:val="right" w:pos="4567"/>
              </w:tabs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 xml:space="preserve">      </w:t>
            </w:r>
            <w:r w:rsidRPr="00C17420">
              <w:rPr>
                <w:rFonts w:ascii="Amiri" w:hAnsi="Amiri" w:cs="Amiri"/>
                <w:position w:val="-4"/>
                <w:sz w:val="28"/>
                <w:szCs w:val="28"/>
                <w:rtl/>
                <w:lang w:val="en-US" w:bidi="ar-DZ"/>
              </w:rPr>
              <w:object w:dxaOrig="240" w:dyaOrig="260" w14:anchorId="0719278D">
                <v:shape id="_x0000_i1135" type="#_x0000_t75" style="width:12pt;height:13.5pt" o:ole="">
                  <v:imagedata r:id="rId211" o:title=""/>
                </v:shape>
                <o:OLEObject Type="Embed" ProgID="Equation.DSMT4" ShapeID="_x0000_i1135" DrawAspect="Content" ObjectID="_1795198079" r:id="rId212"/>
              </w:objec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: " الحصول مرة واحدة على الأكثر على الظهر</w:t>
            </w:r>
            <w:r w:rsidRPr="00C17420">
              <w:rPr>
                <w:rFonts w:ascii="Amiri" w:hAnsi="Amiri" w:cs="Amiri"/>
                <w:sz w:val="28"/>
                <w:szCs w:val="28"/>
                <w:lang w:val="en-US" w:bidi="ar-DZ"/>
              </w:rPr>
              <w:t xml:space="preserve">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". </w:t>
            </w:r>
          </w:p>
          <w:p w14:paraId="23B3ED56" w14:textId="77777777" w:rsidR="004C0020" w:rsidRPr="00C17420" w:rsidRDefault="004C0020" w:rsidP="00D352B8">
            <w:pPr>
              <w:tabs>
                <w:tab w:val="right" w:pos="4567"/>
              </w:tabs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 xml:space="preserve">      </w:t>
            </w:r>
            <w:r w:rsidRPr="00C17420">
              <w:rPr>
                <w:rFonts w:ascii="Amiri" w:hAnsi="Amiri" w:cs="Amiri"/>
                <w:position w:val="-6"/>
                <w:sz w:val="28"/>
                <w:szCs w:val="28"/>
                <w:rtl/>
                <w:lang w:val="en-US" w:bidi="ar-DZ"/>
              </w:rPr>
              <w:object w:dxaOrig="240" w:dyaOrig="279" w14:anchorId="6B0F1247">
                <v:shape id="_x0000_i1136" type="#_x0000_t75" style="width:12pt;height:14.25pt" o:ole="">
                  <v:imagedata r:id="rId213" o:title=""/>
                </v:shape>
                <o:OLEObject Type="Embed" ProgID="Equation.DSMT4" ShapeID="_x0000_i1136" DrawAspect="Content" ObjectID="_1795198080" r:id="rId214"/>
              </w:objec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: " الحصول 3 مرات على الظهر".</w:t>
            </w:r>
          </w:p>
          <w:p w14:paraId="48A4D1E3" w14:textId="77777777" w:rsidR="004C0020" w:rsidRPr="00C17420" w:rsidRDefault="004C0020" w:rsidP="00C17420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 xml:space="preserve">       </w:t>
            </w:r>
          </w:p>
          <w:p w14:paraId="3F4346BB" w14:textId="26078D37" w:rsidR="004C0020" w:rsidRDefault="004C0020" w:rsidP="00EC1E12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تمرين04: ت 36 ص 299</w:t>
            </w:r>
          </w:p>
          <w:p w14:paraId="31DC8147" w14:textId="77777777" w:rsidR="00EC1E12" w:rsidRPr="00EC1E12" w:rsidRDefault="00EC1E12" w:rsidP="00EC1E12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2FD4C0D" w14:textId="77777777" w:rsidR="004C0020" w:rsidRPr="00C17420" w:rsidRDefault="004C0020" w:rsidP="00C17420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نعتبر المجموعة </w:t>
            </w:r>
            <w:r w:rsidRPr="00C17420">
              <w:rPr>
                <w:rFonts w:ascii="Amiri" w:hAnsi="Amiri" w:cs="Amiri"/>
                <w:position w:val="-14"/>
                <w:sz w:val="28"/>
                <w:szCs w:val="28"/>
                <w:rtl/>
                <w:lang w:val="en-US" w:bidi="ar-DZ"/>
              </w:rPr>
              <w:object w:dxaOrig="1140" w:dyaOrig="400" w14:anchorId="3C3D27A0">
                <v:shape id="_x0000_i1137" type="#_x0000_t75" style="width:57pt;height:20.25pt" o:ole="">
                  <v:imagedata r:id="rId215" o:title=""/>
                </v:shape>
                <o:OLEObject Type="Embed" ProgID="Equation.DSMT4" ShapeID="_x0000_i1137" DrawAspect="Content" ObjectID="_1795198081" r:id="rId216"/>
              </w:objec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.</w:t>
            </w:r>
          </w:p>
          <w:p w14:paraId="1A5B5994" w14:textId="77777777" w:rsidR="004C0020" w:rsidRPr="00C17420" w:rsidRDefault="004C0020" w:rsidP="00C17420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1)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باستعمال شجرة، اكتب كل الأعداد المتكونة من 3 أرقام من </w:t>
            </w:r>
            <w:r w:rsidRPr="00C17420">
              <w:rPr>
                <w:rFonts w:ascii="Amiri" w:hAnsi="Amiri" w:cs="Amiri"/>
                <w:position w:val="-4"/>
                <w:sz w:val="28"/>
                <w:szCs w:val="28"/>
                <w:rtl/>
                <w:lang w:val="en-US" w:bidi="ar-DZ"/>
              </w:rPr>
              <w:object w:dxaOrig="260" w:dyaOrig="260" w14:anchorId="11260C74">
                <v:shape id="_x0000_i1138" type="#_x0000_t75" style="width:13.5pt;height:13.5pt" o:ole="">
                  <v:imagedata r:id="rId217" o:title=""/>
                </v:shape>
                <o:OLEObject Type="Embed" ProgID="Equation.DSMT4" ShapeID="_x0000_i1138" DrawAspect="Content" ObjectID="_1795198082" r:id="rId218"/>
              </w:objec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 دون تكرار أي رقم من هذه الأرقام.</w:t>
            </w:r>
          </w:p>
          <w:p w14:paraId="3D8847DA" w14:textId="77777777" w:rsidR="004C0020" w:rsidRPr="00C17420" w:rsidRDefault="004C0020" w:rsidP="00C17420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2)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نختار أحد هذه </w:t>
            </w:r>
            <w:r w:rsidRPr="00C17420"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>الأعداد ذا</w:t>
            </w:r>
            <w:r w:rsidRPr="00C17420">
              <w:rPr>
                <w:rFonts w:ascii="Amiri" w:hAnsi="Amiri" w:cs="Amiri" w:hint="eastAsia"/>
                <w:sz w:val="28"/>
                <w:szCs w:val="28"/>
                <w:rtl/>
                <w:lang w:val="en-US" w:bidi="ar-DZ"/>
              </w:rPr>
              <w:t>ت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 3 أرقام بصفة عشوائية.</w:t>
            </w:r>
          </w:p>
          <w:p w14:paraId="30393BCE" w14:textId="77777777" w:rsidR="004C0020" w:rsidRPr="00C17420" w:rsidRDefault="004C0020" w:rsidP="00C17420">
            <w:pPr>
              <w:bidi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ما هو الاحتمال أن يكون العدد:</w:t>
            </w:r>
          </w:p>
          <w:p w14:paraId="1EB81DDD" w14:textId="77777777" w:rsidR="004C0020" w:rsidRPr="00C17420" w:rsidRDefault="004C0020" w:rsidP="00C1742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val="en-US" w:bidi="ar-DZ"/>
              </w:rPr>
              <w:t xml:space="preserve">      </w:t>
            </w: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أ)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زوجيا؟</w:t>
            </w:r>
            <w:r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 xml:space="preserve">   </w:t>
            </w: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ﺒ)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مضاعفا للعدد 3؟</w:t>
            </w:r>
            <w:r>
              <w:rPr>
                <w:rFonts w:ascii="Amiri" w:hAnsi="Amiri" w:cs="Amiri" w:hint="cs"/>
                <w:sz w:val="28"/>
                <w:szCs w:val="28"/>
                <w:rtl/>
                <w:lang w:val="en-US" w:bidi="ar-DZ"/>
              </w:rPr>
              <w:t xml:space="preserve">           </w:t>
            </w:r>
            <w:r w:rsidRPr="00C17420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ﺠ) </w:t>
            </w:r>
            <w:r w:rsidRPr="00C17420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>مضاعفا للعدد 6؟</w:t>
            </w:r>
          </w:p>
          <w:p w14:paraId="185E5A77" w14:textId="77777777" w:rsidR="004C0020" w:rsidRPr="00C17420" w:rsidRDefault="004C0020" w:rsidP="00D352B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6C13D07" w14:textId="77777777" w:rsidR="004C0020" w:rsidRPr="00BC74D8" w:rsidRDefault="004C0020" w:rsidP="00BC74D8">
            <w:pPr>
              <w:tabs>
                <w:tab w:val="right" w:pos="426"/>
              </w:tabs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val="en-US" w:bidi="ar-DZ"/>
              </w:rPr>
            </w:pPr>
            <w:r w:rsidRPr="00BC74D8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  <w:lang w:val="en-US" w:bidi="ar-DZ"/>
              </w:rPr>
              <w:t xml:space="preserve">تعيين قانون احتمال لتجربة </w:t>
            </w:r>
            <w:r w:rsidRPr="00BC74D8">
              <w:rPr>
                <w:rFonts w:ascii="Amiri" w:hAnsi="Amiri" w:cs="Amiri" w:hint="cs"/>
                <w:color w:val="FF0000"/>
                <w:sz w:val="26"/>
                <w:szCs w:val="26"/>
                <w:u w:val="single"/>
                <w:rtl/>
                <w:lang w:val="en-US" w:bidi="ar-DZ"/>
              </w:rPr>
              <w:t>عشوائية في حالة رمي زهر النرد مرتين</w:t>
            </w:r>
          </w:p>
          <w:p w14:paraId="6E4F1F6A" w14:textId="77777777" w:rsidR="004C0020" w:rsidRPr="00BC74D8" w:rsidRDefault="004C0020" w:rsidP="00BC74D8">
            <w:pPr>
              <w:tabs>
                <w:tab w:val="right" w:pos="426"/>
              </w:tabs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</w:rPr>
            </w:pPr>
          </w:p>
          <w:p w14:paraId="6C7518AC" w14:textId="77777777" w:rsidR="004C0020" w:rsidRPr="00BC74D8" w:rsidRDefault="004C0020" w:rsidP="00D352B8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BC74D8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دراسة مثال: ت 34 ص 299</w:t>
            </w:r>
          </w:p>
          <w:p w14:paraId="63405F5D" w14:textId="7296A9C8" w:rsidR="004C0020" w:rsidRPr="00C17420" w:rsidRDefault="00430803" w:rsidP="00D352B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8FC4AD4" wp14:editId="5371FCD9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66675</wp:posOffset>
                      </wp:positionV>
                      <wp:extent cx="2971800" cy="3067050"/>
                      <wp:effectExtent l="0" t="0" r="19050" b="19050"/>
                      <wp:wrapNone/>
                      <wp:docPr id="86170638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0" cy="3067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21F223" w14:textId="4C7EE4D3" w:rsidR="00430803" w:rsidRDefault="00430803" w:rsidP="0043080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1D441A" wp14:editId="406A920E">
                                        <wp:extent cx="2763520" cy="2857500"/>
                                        <wp:effectExtent l="0" t="0" r="0" b="0"/>
                                        <wp:docPr id="1321846599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21846599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3520" cy="2857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FC4AD4" id="Rectangle 13" o:spid="_x0000_s1075" style="position:absolute;left:0;text-align:left;margin-left:11.7pt;margin-top:5.25pt;width:234pt;height:241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" fillcolor="white [3201]" strokecolor="white [3212]" strokeweight="2pt">
                      <v:textbox>
                        <w:txbxContent>
                          <w:p w14:paraId="7321F223" w14:textId="4C7EE4D3" w:rsidR="00430803" w:rsidRDefault="00430803" w:rsidP="0043080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1D441A" wp14:editId="406A920E">
                                  <wp:extent cx="2763520" cy="2857500"/>
                                  <wp:effectExtent l="0" t="0" r="0" b="0"/>
                                  <wp:docPr id="132184659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1846599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3520" cy="2857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7976DBE" w14:textId="77777777" w:rsidR="004C0020" w:rsidRPr="00C17420" w:rsidRDefault="004C0020" w:rsidP="00D352B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759EEA2" w14:textId="77777777" w:rsidR="004C0020" w:rsidRPr="00C17420" w:rsidRDefault="004C0020" w:rsidP="00D352B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024AA2C" w14:textId="77777777" w:rsidR="004C0020" w:rsidRPr="00C17420" w:rsidRDefault="004C0020" w:rsidP="00D352B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9A13458" w14:textId="77777777" w:rsidR="004C0020" w:rsidRPr="00C17420" w:rsidRDefault="004C0020" w:rsidP="00D352B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862166B" w14:textId="77777777" w:rsidR="004C0020" w:rsidRPr="00C17420" w:rsidRDefault="004C0020" w:rsidP="00D352B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602E9DA" w14:textId="77777777" w:rsidR="004C0020" w:rsidRPr="00C17420" w:rsidRDefault="004C0020" w:rsidP="00D352B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8D22803" w14:textId="77777777" w:rsidR="004C0020" w:rsidRDefault="004C0020" w:rsidP="00D352B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155D070" w14:textId="77777777" w:rsidR="004C0020" w:rsidRDefault="004C0020" w:rsidP="00C17420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42A07E5" w14:textId="77777777" w:rsidR="004C0020" w:rsidRPr="00C17420" w:rsidRDefault="004C0020" w:rsidP="00C17420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B7DA04C" w14:textId="77777777" w:rsidR="004C0020" w:rsidRPr="00792B9B" w:rsidRDefault="004C0020" w:rsidP="00D352B8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1D7B8816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206CDD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FD2EF5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FF2A39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038F8B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A6A23B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AAB05E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3CAE16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EF54B7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91B856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599C7F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D5AB7F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210E89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79115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C5C160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984530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A2F697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DAC284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65339E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7A234B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A8C77E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F9FF0B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BA33C5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60E030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856031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C7E79B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0CFACD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FE6DF9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CDF20E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CBBBA8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EAFB31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B35480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BD9A34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D17F5A" w14:textId="77777777" w:rsidR="004C0020" w:rsidRDefault="004C002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0F7DF6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5FE6D0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2685FE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EF1F3D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8E4951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9F8EB3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3266E8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A2B21D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97E8AA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C58B56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7F4A50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52EACE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06B189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D5A04D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73610B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5ED03F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67ADEB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87F095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254EAE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485F26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770AE5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E9E814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792EE4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08C2B0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2195F5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829E6F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04FEA2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A985DB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81303F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24CD4F" w14:textId="77777777" w:rsidR="004C0020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E5232B" w14:textId="77777777" w:rsidR="004C0020" w:rsidRDefault="004C0020" w:rsidP="0099431A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2E830FCC" w14:textId="77777777" w:rsidR="004C0020" w:rsidRDefault="004C0020" w:rsidP="0099431A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7501E384" w14:textId="77777777" w:rsidR="004C0020" w:rsidRDefault="004C0020" w:rsidP="0099431A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64823A0F" w14:textId="77777777" w:rsidR="004C0020" w:rsidRDefault="004C0020" w:rsidP="0099431A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72FA3C12" w14:textId="77777777" w:rsidR="004C0020" w:rsidRDefault="004C0020" w:rsidP="0099431A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04DF6A97" w14:textId="77777777" w:rsidR="004C0020" w:rsidRDefault="004C0020" w:rsidP="0099431A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0A08D3A3" w14:textId="77777777" w:rsidR="004C0020" w:rsidRDefault="004C0020" w:rsidP="0099431A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0FABD136" w14:textId="77777777" w:rsidR="004C0020" w:rsidRDefault="004C0020" w:rsidP="0099431A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4D85B28C" w14:textId="77777777" w:rsidR="004C0020" w:rsidRDefault="004C0020" w:rsidP="0099431A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1D1F8BF7" w14:textId="77777777" w:rsidR="004C0020" w:rsidRDefault="004C0020" w:rsidP="0099431A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5E4933CF" w14:textId="77777777" w:rsidR="004C0020" w:rsidRDefault="004C0020" w:rsidP="0099431A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39556511" w14:textId="77777777" w:rsidR="004C0020" w:rsidRDefault="004C0020" w:rsidP="0099431A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1C1300FD" w14:textId="77777777" w:rsidR="004C0020" w:rsidRDefault="004C0020" w:rsidP="0099431A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2019AC26" w14:textId="77777777" w:rsidR="004C0020" w:rsidRDefault="004C0020" w:rsidP="0099431A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13EDF72A" w14:textId="77777777" w:rsidR="004C0020" w:rsidRDefault="004C0020" w:rsidP="0099431A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2B2FB311" w14:textId="77777777" w:rsidR="004C0020" w:rsidRPr="0099431A" w:rsidRDefault="004C0020" w:rsidP="0099431A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5FF55E7A" w14:textId="77777777" w:rsidR="004C0020" w:rsidRPr="00792B9B" w:rsidRDefault="004C0020" w:rsidP="0099431A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99431A">
              <w:rPr>
                <w:rFonts w:ascii="Amiri" w:hAnsi="Amiri" w:cs="Amiri"/>
                <w:color w:val="FF0000"/>
                <w:sz w:val="24"/>
                <w:szCs w:val="24"/>
                <w:rtl/>
              </w:rPr>
              <w:t>اختيار التمارين حسب الوقت ومستوى التلاميذ</w:t>
            </w:r>
            <w:r w:rsidRPr="0099431A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</w:p>
        </w:tc>
      </w:tr>
    </w:tbl>
    <w:p w14:paraId="37A2DA3A" w14:textId="77777777" w:rsidR="004C0020" w:rsidRPr="00792B9B" w:rsidRDefault="004C0020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244E484C" w14:textId="77777777" w:rsidR="004C0020" w:rsidRDefault="004C002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1423BD" wp14:editId="48ABCD52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888456257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BEA38" w14:textId="77777777" w:rsidR="004C0020" w:rsidRPr="00305590" w:rsidRDefault="004C002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01752C55" w14:textId="77777777" w:rsidR="004C0020" w:rsidRPr="00305590" w:rsidRDefault="004C002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76B70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حساب احتمال الحادثة المضادة لحادثة-احتمال تقاطع و اتحاد حادثتين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1423BD" id="_x0000_s1076" style="position:absolute;left:0;text-align:left;margin-left:-46.15pt;margin-top:66.05pt;width:543pt;height:5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ueRqBn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1D9BEA38" w14:textId="77777777" w:rsidR="004C0020" w:rsidRPr="00305590" w:rsidRDefault="004C002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01752C55" w14:textId="77777777" w:rsidR="004C0020" w:rsidRPr="00305590" w:rsidRDefault="004C002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D76B70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 xml:space="preserve">حساب احتمال الحادثة المضادة لحادثة-احتمال تقاطع و اتحاد حادثتين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F09D75" wp14:editId="06D53CBE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35577549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407C1" w14:textId="77777777" w:rsidR="004C0020" w:rsidRPr="00305590" w:rsidRDefault="004C002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01ساعة</w:t>
                            </w:r>
                          </w:p>
                          <w:p w14:paraId="285A3A4A" w14:textId="77777777" w:rsidR="004C0020" w:rsidRDefault="004C002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09D75" id="_x0000_s1077" style="position:absolute;left:0;text-align:left;margin-left:-44.65pt;margin-top:.8pt;width:100.5pt;height:58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nL7fA3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327407C1" w14:textId="77777777" w:rsidR="004C0020" w:rsidRPr="00305590" w:rsidRDefault="004C002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01ساعة</w:t>
                      </w:r>
                    </w:p>
                    <w:p w14:paraId="285A3A4A" w14:textId="77777777" w:rsidR="004C0020" w:rsidRDefault="004C002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87F116" wp14:editId="23389BF9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5933811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A2088" w14:textId="77777777" w:rsidR="004C0020" w:rsidRPr="00305590" w:rsidRDefault="004C002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آداب وفلسفة 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7F116" id="_x0000_s1078" style="position:absolute;left:0;text-align:left;margin-left:396.35pt;margin-top:-.7pt;width:100.5pt;height:62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zpY4rX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0E5A2088" w14:textId="77777777" w:rsidR="004C0020" w:rsidRPr="00305590" w:rsidRDefault="004C002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آداب وفلسفة 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C4527C" wp14:editId="7F9D2D45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99725003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414C9" w14:textId="77777777" w:rsidR="004C0020" w:rsidRPr="00305590" w:rsidRDefault="004C002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تمـــــــــالات</w:t>
                            </w:r>
                          </w:p>
                          <w:p w14:paraId="796E07B2" w14:textId="77777777" w:rsidR="004C0020" w:rsidRPr="00305590" w:rsidRDefault="004C002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76B70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خواص الاحتمالات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C4527C" id="_x0000_s1079" style="position:absolute;left:0;text-align:left;margin-left:66.35pt;margin-top:1.55pt;width:323.25pt;height:58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" fillcolor="white [3201]" strokecolor="black [3213]" strokeweight="2pt">
                <v:textbox>
                  <w:txbxContent>
                    <w:p w14:paraId="0C1414C9" w14:textId="77777777" w:rsidR="004C0020" w:rsidRPr="00305590" w:rsidRDefault="004C002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تمـــــــــالات</w:t>
                      </w:r>
                    </w:p>
                    <w:p w14:paraId="796E07B2" w14:textId="77777777" w:rsidR="004C0020" w:rsidRPr="00305590" w:rsidRDefault="004C002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D76B70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خواص الاحتمالات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6A3853D7" w14:textId="77777777" w:rsidR="004C0020" w:rsidRPr="00792B9B" w:rsidRDefault="004C002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4C0020" w:rsidRPr="00792B9B" w14:paraId="236AB2DF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0DF53CD8" w14:textId="77777777" w:rsidR="004C0020" w:rsidRPr="00305590" w:rsidRDefault="004C0020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142BE6DD" w14:textId="77777777" w:rsidR="004C0020" w:rsidRPr="00305590" w:rsidRDefault="004C0020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73446F31" w14:textId="77777777" w:rsidR="004C0020" w:rsidRPr="00305590" w:rsidRDefault="004C0020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4C0020" w:rsidRPr="00792B9B" w14:paraId="69F80568" w14:textId="77777777" w:rsidTr="00305590">
        <w:tc>
          <w:tcPr>
            <w:tcW w:w="1278" w:type="dxa"/>
          </w:tcPr>
          <w:p w14:paraId="4F5CE975" w14:textId="77777777" w:rsidR="004C0020" w:rsidRDefault="004C002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A74FC2E" w14:textId="77777777" w:rsidR="004C0020" w:rsidRDefault="004C0020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FB3FE9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CFA743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50721C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365B8F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63706B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DC68E6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B129F4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34CC8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C57803" w14:textId="77777777" w:rsidR="004C0020" w:rsidRDefault="004C0020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DF62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1B99B4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E465D6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23753E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55B5B2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285656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E8517EE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F3D483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2C7145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7022913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EEA2E9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5EC726D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AEE98C4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675086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C88FCCB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56E8F6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73410E4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78C768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86ACAF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9B8F7D" w14:textId="77777777" w:rsidR="004C0020" w:rsidRDefault="004C0020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DC870D" w14:textId="77777777" w:rsidR="004C0020" w:rsidRPr="00FB5A89" w:rsidRDefault="004C0020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2135D2FE" w14:textId="77777777" w:rsidR="004C0020" w:rsidRPr="00792B9B" w:rsidRDefault="004C002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8EC28E0" w14:textId="77777777" w:rsidR="004C0020" w:rsidRPr="002F6269" w:rsidRDefault="004C0020" w:rsidP="002F6269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</w:pPr>
            <w:r w:rsidRPr="002F6269">
              <w:rPr>
                <w:rFonts w:ascii="Amiri" w:hAnsi="Amiri" w:cs="Amiri" w:hint="cs"/>
                <w:color w:val="FF0000"/>
                <w:sz w:val="26"/>
                <w:szCs w:val="26"/>
                <w:u w:val="single"/>
                <w:rtl/>
              </w:rPr>
              <w:t>خواص:</w:t>
            </w:r>
          </w:p>
          <w:p w14:paraId="2F23D50C" w14:textId="77777777" w:rsidR="004C0020" w:rsidRPr="002F6269" w:rsidRDefault="004C0020" w:rsidP="002F6269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لتكن </w:t>
            </w:r>
            <w:r w:rsidRPr="002F6269">
              <w:rPr>
                <w:rFonts w:ascii="Amiri" w:hAnsi="Amiri" w:cs="Amiri"/>
                <w:sz w:val="26"/>
                <w:szCs w:val="26"/>
              </w:rPr>
              <w:sym w:font="Symbol" w:char="F057"/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المجموعة الشاملة (النتائج الممكنة) لتجربة عشوائية، نزوّد </w:t>
            </w:r>
            <w:r w:rsidRPr="002F6269">
              <w:rPr>
                <w:rFonts w:ascii="Amiri" w:hAnsi="Amiri" w:cs="Amiri"/>
                <w:sz w:val="26"/>
                <w:szCs w:val="26"/>
              </w:rPr>
              <w:sym w:font="Symbol" w:char="F057"/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بالاحتمال </w:t>
            </w:r>
            <w:r w:rsidRPr="002F6269">
              <w:rPr>
                <w:rFonts w:ascii="Amiri" w:hAnsi="Amiri" w:cs="Amiri"/>
                <w:sz w:val="26"/>
                <w:szCs w:val="26"/>
              </w:rPr>
              <w:t>P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0CB0E9C1" w14:textId="77777777" w:rsidR="004C0020" w:rsidRPr="002F6269" w:rsidRDefault="004C0020" w:rsidP="004C0020">
            <w:pPr>
              <w:numPr>
                <w:ilvl w:val="0"/>
                <w:numId w:val="38"/>
              </w:num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من أجل كل حادثة </w:t>
            </w:r>
            <w:r w:rsidRPr="002F6269">
              <w:rPr>
                <w:rFonts w:ascii="Amiri" w:hAnsi="Amiri" w:cs="Amiri"/>
                <w:sz w:val="26"/>
                <w:szCs w:val="26"/>
              </w:rPr>
              <w:t>A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فإن </w:t>
            </w: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1060" w:dyaOrig="300" w14:anchorId="3EB8FB2E">
                <v:shape id="_x0000_i1139" type="#_x0000_t75" style="width:53.25pt;height:15pt" o:ole="">
                  <v:imagedata r:id="rId219" o:title=""/>
                </v:shape>
                <o:OLEObject Type="Embed" ProgID="Equation.DSMT4" ShapeID="_x0000_i1139" DrawAspect="Content" ObjectID="_1795198083" r:id="rId220"/>
              </w:object>
            </w:r>
          </w:p>
          <w:p w14:paraId="7A045405" w14:textId="77777777" w:rsidR="004C0020" w:rsidRPr="002F6269" w:rsidRDefault="004C0020" w:rsidP="004C0020">
            <w:pPr>
              <w:numPr>
                <w:ilvl w:val="0"/>
                <w:numId w:val="38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760" w:dyaOrig="300" w14:anchorId="5988F63E">
                <v:shape id="_x0000_i1140" type="#_x0000_t75" style="width:38.25pt;height:15pt" o:ole="">
                  <v:imagedata r:id="rId221" o:title=""/>
                </v:shape>
                <o:OLEObject Type="Embed" ProgID="Equation.DSMT4" ShapeID="_x0000_i1140" DrawAspect="Content" ObjectID="_1795198084" r:id="rId222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 و  </w:t>
            </w: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800" w:dyaOrig="300" w14:anchorId="765B7CE4">
                <v:shape id="_x0000_i1141" type="#_x0000_t75" style="width:39pt;height:15pt" o:ole="">
                  <v:imagedata r:id="rId223" o:title=""/>
                </v:shape>
                <o:OLEObject Type="Embed" ProgID="Equation.DSMT4" ShapeID="_x0000_i1141" DrawAspect="Content" ObjectID="_1795198085" r:id="rId224"/>
              </w:object>
            </w:r>
          </w:p>
          <w:p w14:paraId="13184BE4" w14:textId="77777777" w:rsidR="004C0020" w:rsidRPr="002F6269" w:rsidRDefault="004C0020" w:rsidP="004C0020">
            <w:pPr>
              <w:numPr>
                <w:ilvl w:val="0"/>
                <w:numId w:val="38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إذا كانت </w:t>
            </w:r>
            <w:r w:rsidRPr="002F6269">
              <w:rPr>
                <w:rFonts w:ascii="Amiri" w:hAnsi="Amiri" w:cs="Amiri"/>
                <w:sz w:val="26"/>
                <w:szCs w:val="26"/>
              </w:rPr>
              <w:t>A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2F6269">
              <w:rPr>
                <w:rFonts w:ascii="Amiri" w:hAnsi="Amiri" w:cs="Amiri" w:hint="cs"/>
                <w:sz w:val="26"/>
                <w:szCs w:val="26"/>
                <w:rtl/>
              </w:rPr>
              <w:t>و</w:t>
            </w:r>
            <w:r w:rsidRPr="002F6269">
              <w:rPr>
                <w:rFonts w:ascii="Amiri" w:hAnsi="Amiri" w:cs="Amiri" w:hint="cs"/>
                <w:sz w:val="26"/>
                <w:szCs w:val="26"/>
              </w:rPr>
              <w:t>B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حادثتين كيفيتين </w:t>
            </w:r>
            <w:r w:rsidRPr="002F6269">
              <w:rPr>
                <w:rFonts w:ascii="Amiri" w:hAnsi="Amiri" w:cs="Amiri" w:hint="cs"/>
                <w:sz w:val="26"/>
                <w:szCs w:val="26"/>
                <w:rtl/>
              </w:rPr>
              <w:t>فإن: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2940" w:dyaOrig="300" w14:anchorId="2ED324E6">
                <v:shape id="_x0000_i1142" type="#_x0000_t75" style="width:147pt;height:15pt" o:ole="">
                  <v:imagedata r:id="rId225" o:title=""/>
                </v:shape>
                <o:OLEObject Type="Embed" ProgID="Equation.DSMT4" ShapeID="_x0000_i1142" DrawAspect="Content" ObjectID="_1795198086" r:id="rId226"/>
              </w:object>
            </w:r>
          </w:p>
          <w:p w14:paraId="262417E9" w14:textId="77777777" w:rsidR="004C0020" w:rsidRPr="002F6269" w:rsidRDefault="004C0020" w:rsidP="004C0020">
            <w:pPr>
              <w:numPr>
                <w:ilvl w:val="0"/>
                <w:numId w:val="38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إذا كانت </w:t>
            </w:r>
            <w:r w:rsidRPr="002F6269">
              <w:rPr>
                <w:rFonts w:ascii="Amiri" w:hAnsi="Amiri" w:cs="Amiri"/>
                <w:sz w:val="26"/>
                <w:szCs w:val="26"/>
              </w:rPr>
              <w:t>A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2F6269">
              <w:rPr>
                <w:rFonts w:ascii="Amiri" w:hAnsi="Amiri" w:cs="Amiri" w:hint="cs"/>
                <w:sz w:val="26"/>
                <w:szCs w:val="26"/>
                <w:rtl/>
              </w:rPr>
              <w:t>و</w:t>
            </w:r>
            <w:r w:rsidRPr="002F6269">
              <w:rPr>
                <w:rFonts w:ascii="Amiri" w:hAnsi="Amiri" w:cs="Amiri" w:hint="cs"/>
                <w:sz w:val="26"/>
                <w:szCs w:val="26"/>
              </w:rPr>
              <w:t>B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حادثتين غير متلائمتين (</w:t>
            </w:r>
            <w:r w:rsidRPr="002F6269">
              <w:rPr>
                <w:rFonts w:ascii="Amiri" w:hAnsi="Amiri" w:cs="Amiri"/>
                <w:position w:val="-6"/>
                <w:sz w:val="26"/>
                <w:szCs w:val="26"/>
                <w:rtl/>
              </w:rPr>
              <w:object w:dxaOrig="940" w:dyaOrig="240" w14:anchorId="753B5EF2">
                <v:shape id="_x0000_i1143" type="#_x0000_t75" style="width:47.25pt;height:12pt" o:ole="">
                  <v:imagedata r:id="rId227" o:title=""/>
                </v:shape>
                <o:OLEObject Type="Embed" ProgID="Equation.DSMT4" ShapeID="_x0000_i1143" DrawAspect="Content" ObjectID="_1795198087" r:id="rId228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) فإن  </w:t>
            </w: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2020" w:dyaOrig="300" w14:anchorId="01B6707D">
                <v:shape id="_x0000_i1144" type="#_x0000_t75" style="width:101.25pt;height:15pt" o:ole="">
                  <v:imagedata r:id="rId229" o:title=""/>
                </v:shape>
                <o:OLEObject Type="Embed" ProgID="Equation.DSMT4" ShapeID="_x0000_i1144" DrawAspect="Content" ObjectID="_1795198088" r:id="rId230"/>
              </w:object>
            </w:r>
          </w:p>
          <w:p w14:paraId="51B61452" w14:textId="77777777" w:rsidR="004C0020" w:rsidRPr="002F6269" w:rsidRDefault="004C0020" w:rsidP="004C0020">
            <w:pPr>
              <w:numPr>
                <w:ilvl w:val="0"/>
                <w:numId w:val="38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1340" w:dyaOrig="320" w14:anchorId="4F062794">
                <v:shape id="_x0000_i1145" type="#_x0000_t75" style="width:66.75pt;height:15.75pt" o:ole="">
                  <v:imagedata r:id="rId231" o:title=""/>
                </v:shape>
                <o:OLEObject Type="Embed" ProgID="Equation.DSMT4" ShapeID="_x0000_i1145" DrawAspect="Content" ObjectID="_1795198089" r:id="rId232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حيث </w:t>
            </w:r>
            <w:r w:rsidRPr="002F6269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220" w:dyaOrig="260" w14:anchorId="3A292D23">
                <v:shape id="_x0000_i1146" type="#_x0000_t75" style="width:11.25pt;height:12.75pt" o:ole="">
                  <v:imagedata r:id="rId233" o:title=""/>
                </v:shape>
                <o:OLEObject Type="Embed" ProgID="Equation.DSMT4" ShapeID="_x0000_i1146" DrawAspect="Content" ObjectID="_1795198090" r:id="rId234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الحاثة العكسية للحادثة </w:t>
            </w:r>
            <w:r w:rsidRPr="002F6269">
              <w:rPr>
                <w:rFonts w:ascii="Amiri" w:hAnsi="Amiri" w:cs="Amiri"/>
                <w:sz w:val="26"/>
                <w:szCs w:val="26"/>
              </w:rPr>
              <w:t>A</w:t>
            </w:r>
          </w:p>
          <w:p w14:paraId="51365CFD" w14:textId="77777777" w:rsidR="004C0020" w:rsidRPr="002F6269" w:rsidRDefault="004C0020" w:rsidP="004C0020">
            <w:pPr>
              <w:numPr>
                <w:ilvl w:val="0"/>
                <w:numId w:val="38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إذا كانت الحادثة </w:t>
            </w:r>
            <w:r w:rsidRPr="002F6269">
              <w:rPr>
                <w:rFonts w:ascii="Amiri" w:hAnsi="Amiri" w:cs="Amiri"/>
                <w:sz w:val="26"/>
                <w:szCs w:val="26"/>
              </w:rPr>
              <w:t>A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جزءا من الحادثة </w:t>
            </w:r>
            <w:r w:rsidRPr="002F6269">
              <w:rPr>
                <w:rFonts w:ascii="Amiri" w:hAnsi="Amiri" w:cs="Amiri"/>
                <w:sz w:val="26"/>
                <w:szCs w:val="26"/>
              </w:rPr>
              <w:t>B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(</w:t>
            </w:r>
            <w:r w:rsidRPr="002F6269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600" w:dyaOrig="220" w14:anchorId="58B5766C">
                <v:shape id="_x0000_i1147" type="#_x0000_t75" style="width:30pt;height:11.25pt" o:ole="">
                  <v:imagedata r:id="rId235" o:title=""/>
                </v:shape>
                <o:OLEObject Type="Embed" ProgID="Equation.DSMT4" ShapeID="_x0000_i1147" DrawAspect="Content" ObjectID="_1795198091" r:id="rId236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) فإن </w:t>
            </w: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1080" w:dyaOrig="300" w14:anchorId="448CFDDA">
                <v:shape id="_x0000_i1148" type="#_x0000_t75" style="width:54.75pt;height:15pt" o:ole="">
                  <v:imagedata r:id="rId237" o:title=""/>
                </v:shape>
                <o:OLEObject Type="Embed" ProgID="Equation.DSMT4" ShapeID="_x0000_i1148" DrawAspect="Content" ObjectID="_1795198092" r:id="rId238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>.</w:t>
            </w:r>
          </w:p>
          <w:p w14:paraId="2D9A2F87" w14:textId="77777777" w:rsidR="004C0020" w:rsidRPr="002F6269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u w:val="single"/>
                <w:rtl/>
              </w:rPr>
            </w:pPr>
          </w:p>
          <w:p w14:paraId="0F1E0AD0" w14:textId="77777777" w:rsidR="004C0020" w:rsidRPr="002F6269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>مثــــــــــــــــال</w:t>
            </w:r>
            <w:r w:rsidRPr="002F6269">
              <w:rPr>
                <w:rFonts w:ascii="Amiri" w:hAnsi="Amiri" w:cs="Amiri" w:hint="cs"/>
                <w:color w:val="FF0000"/>
                <w:sz w:val="26"/>
                <w:szCs w:val="26"/>
                <w:u w:val="single"/>
                <w:rtl/>
              </w:rPr>
              <w:t>01:</w:t>
            </w:r>
            <w:r w:rsidRPr="002F6269">
              <w:rPr>
                <w:rFonts w:ascii="Amiri" w:hAnsi="Amiri" w:cs="Amiri" w:hint="cs"/>
                <w:color w:val="FF0000"/>
                <w:sz w:val="26"/>
                <w:szCs w:val="26"/>
                <w:rtl/>
              </w:rPr>
              <w:t xml:space="preserve"> ت</w:t>
            </w: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</w:rPr>
              <w:t>15 ص 297</w:t>
            </w:r>
          </w:p>
          <w:p w14:paraId="0E918CF5" w14:textId="77777777" w:rsidR="004C0020" w:rsidRPr="002F6269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00D939BF" w14:textId="77777777" w:rsidR="004C0020" w:rsidRPr="002F6269" w:rsidRDefault="004C0020" w:rsidP="002F6269">
            <w:pPr>
              <w:bidi/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 w:hint="cs"/>
                <w:b/>
                <w:i/>
                <w:sz w:val="26"/>
                <w:szCs w:val="26"/>
                <w:rtl/>
                <w:lang w:bidi="ar-DZ"/>
              </w:rPr>
              <w:t>تحتوي تجربة</w:t>
            </w: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 xml:space="preserve"> عشوائية على </w:t>
            </w:r>
            <w:r w:rsidRPr="002F6269">
              <w:rPr>
                <w:rFonts w:ascii="Amiri" w:hAnsi="Amiri" w:cs="Amiri" w:hint="cs"/>
                <w:b/>
                <w:i/>
                <w:sz w:val="26"/>
                <w:szCs w:val="26"/>
                <w:rtl/>
                <w:lang w:bidi="ar-DZ"/>
              </w:rPr>
              <w:t>12 حادثة</w:t>
            </w: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 xml:space="preserve"> بسيطة متساوية الاحتمال </w:t>
            </w:r>
            <w:r w:rsidRPr="002F6269">
              <w:rPr>
                <w:rFonts w:ascii="Amiri" w:hAnsi="Amiri" w:cs="Amiri" w:hint="cs"/>
                <w:b/>
                <w:i/>
                <w:sz w:val="26"/>
                <w:szCs w:val="26"/>
                <w:rtl/>
                <w:lang w:bidi="ar-DZ"/>
              </w:rPr>
              <w:t>ونرمز</w:t>
            </w: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 xml:space="preserve"> إليها بـ </w:t>
            </w:r>
            <w:r w:rsidRPr="002F6269">
              <w:rPr>
                <w:rFonts w:ascii="Amiri" w:hAnsi="Amiri" w:cs="Amiri"/>
                <w:b/>
                <w:i/>
                <w:position w:val="-12"/>
                <w:sz w:val="26"/>
                <w:szCs w:val="26"/>
                <w:rtl/>
                <w:lang w:bidi="ar-DZ"/>
              </w:rPr>
              <w:object w:dxaOrig="240" w:dyaOrig="360" w14:anchorId="6FF36E42">
                <v:shape id="_x0000_i1149" type="#_x0000_t75" style="width:12pt;height:18.75pt" o:ole="">
                  <v:imagedata r:id="rId239" o:title=""/>
                </v:shape>
                <o:OLEObject Type="Embed" ProgID="Equation.DSMT4" ShapeID="_x0000_i1149" DrawAspect="Content" ObjectID="_1795198093" r:id="rId240"/>
              </w:object>
            </w: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 xml:space="preserve">، </w:t>
            </w:r>
            <w:r w:rsidRPr="002F6269">
              <w:rPr>
                <w:rFonts w:ascii="Amiri" w:hAnsi="Amiri" w:cs="Amiri"/>
                <w:b/>
                <w:i/>
                <w:position w:val="-12"/>
                <w:sz w:val="26"/>
                <w:szCs w:val="26"/>
                <w:rtl/>
                <w:lang w:bidi="ar-DZ"/>
              </w:rPr>
              <w:object w:dxaOrig="260" w:dyaOrig="360" w14:anchorId="68D9C08D">
                <v:shape id="_x0000_i1150" type="#_x0000_t75" style="width:12.75pt;height:18.75pt" o:ole="">
                  <v:imagedata r:id="rId241" o:title=""/>
                </v:shape>
                <o:OLEObject Type="Embed" ProgID="Equation.DSMT4" ShapeID="_x0000_i1150" DrawAspect="Content" ObjectID="_1795198094" r:id="rId242"/>
              </w:object>
            </w: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>،</w:t>
            </w:r>
            <w:r w:rsidRPr="002F6269">
              <w:rPr>
                <w:rFonts w:ascii="Amiri" w:hAnsi="Amiri" w:cs="Amiri"/>
                <w:b/>
                <w:i/>
                <w:position w:val="-12"/>
                <w:sz w:val="26"/>
                <w:szCs w:val="26"/>
                <w:rtl/>
                <w:lang w:bidi="ar-DZ"/>
              </w:rPr>
              <w:object w:dxaOrig="260" w:dyaOrig="360" w14:anchorId="04BCD4B1">
                <v:shape id="_x0000_i1151" type="#_x0000_t75" style="width:12.75pt;height:18.75pt" o:ole="">
                  <v:imagedata r:id="rId243" o:title=""/>
                </v:shape>
                <o:OLEObject Type="Embed" ProgID="Equation.DSMT4" ShapeID="_x0000_i1151" DrawAspect="Content" ObjectID="_1795198095" r:id="rId244"/>
              </w:object>
            </w: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>،...،</w:t>
            </w:r>
            <w:r w:rsidRPr="002F6269">
              <w:rPr>
                <w:rFonts w:ascii="Amiri" w:hAnsi="Amiri" w:cs="Amiri"/>
                <w:b/>
                <w:i/>
                <w:position w:val="-12"/>
                <w:sz w:val="26"/>
                <w:szCs w:val="26"/>
                <w:rtl/>
                <w:lang w:bidi="ar-DZ"/>
              </w:rPr>
              <w:object w:dxaOrig="320" w:dyaOrig="360" w14:anchorId="5B383A41">
                <v:shape id="_x0000_i1152" type="#_x0000_t75" style="width:15.75pt;height:18.75pt" o:ole="">
                  <v:imagedata r:id="rId245" o:title=""/>
                </v:shape>
                <o:OLEObject Type="Embed" ProgID="Equation.DSMT4" ShapeID="_x0000_i1152" DrawAspect="Content" ObjectID="_1795198096" r:id="rId246"/>
              </w:object>
            </w: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>.</w:t>
            </w:r>
          </w:p>
          <w:p w14:paraId="28890458" w14:textId="77777777" w:rsidR="004C0020" w:rsidRPr="002F6269" w:rsidRDefault="004C0020" w:rsidP="002F6269">
            <w:pPr>
              <w:bidi/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 xml:space="preserve">احسب </w:t>
            </w:r>
            <w:r w:rsidRPr="002F6269">
              <w:rPr>
                <w:rFonts w:ascii="Amiri" w:hAnsi="Amiri" w:cs="Amiri" w:hint="cs"/>
                <w:b/>
                <w:i/>
                <w:sz w:val="26"/>
                <w:szCs w:val="26"/>
                <w:rtl/>
                <w:lang w:bidi="ar-DZ"/>
              </w:rPr>
              <w:t>احتمال كل</w:t>
            </w:r>
            <w:r w:rsidRPr="002F6269">
              <w:rPr>
                <w:rFonts w:ascii="Amiri" w:hAnsi="Amiri" w:cs="Amiri"/>
                <w:b/>
                <w:i/>
                <w:sz w:val="26"/>
                <w:szCs w:val="26"/>
                <w:rtl/>
                <w:lang w:bidi="ar-DZ"/>
              </w:rPr>
              <w:t xml:space="preserve"> من:</w:t>
            </w:r>
          </w:p>
          <w:p w14:paraId="2B78610A" w14:textId="77777777" w:rsidR="004C0020" w:rsidRPr="002F6269" w:rsidRDefault="004C0020" w:rsidP="002F6269">
            <w:pPr>
              <w:tabs>
                <w:tab w:val="left" w:pos="3278"/>
              </w:tabs>
              <w:bidi/>
              <w:ind w:left="489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b/>
                <w:i/>
                <w:color w:val="FF0000"/>
                <w:sz w:val="26"/>
                <w:szCs w:val="26"/>
                <w:rtl/>
                <w:lang w:bidi="ar-DZ"/>
              </w:rPr>
              <w:t>1</w: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) 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الحوادث البسيطة.</w:t>
            </w:r>
          </w:p>
          <w:p w14:paraId="442F7D09" w14:textId="77777777" w:rsidR="004C0020" w:rsidRPr="002F6269" w:rsidRDefault="004C0020" w:rsidP="002F6269">
            <w:pPr>
              <w:tabs>
                <w:tab w:val="left" w:pos="3278"/>
              </w:tabs>
              <w:bidi/>
              <w:ind w:left="489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2) 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الحادثة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1020" w:dyaOrig="400" w14:anchorId="171FB30C">
                <v:shape id="_x0000_i1153" type="#_x0000_t75" style="width:51pt;height:20.25pt" o:ole="">
                  <v:imagedata r:id="rId247" o:title=""/>
                </v:shape>
                <o:OLEObject Type="Embed" ProgID="Equation.DSMT4" ShapeID="_x0000_i1153" DrawAspect="Content" ObjectID="_1795198097" r:id="rId248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6CDC8D88" w14:textId="77777777" w:rsidR="004C0020" w:rsidRPr="002F6269" w:rsidRDefault="004C0020" w:rsidP="002F6269">
            <w:pPr>
              <w:tabs>
                <w:tab w:val="left" w:pos="3278"/>
              </w:tabs>
              <w:bidi/>
              <w:ind w:left="489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3) 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الحادثة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1600" w:dyaOrig="400" w14:anchorId="36248842">
                <v:shape id="_x0000_i1154" type="#_x0000_t75" style="width:80.25pt;height:20.25pt" o:ole="">
                  <v:imagedata r:id="rId249" o:title=""/>
                </v:shape>
                <o:OLEObject Type="Embed" ProgID="Equation.DSMT4" ShapeID="_x0000_i1154" DrawAspect="Content" ObjectID="_1795198098" r:id="rId250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642E9908" w14:textId="77777777" w:rsidR="004C0020" w:rsidRPr="002F6269" w:rsidRDefault="004C0020" w:rsidP="002F6269">
            <w:pPr>
              <w:tabs>
                <w:tab w:val="left" w:pos="3278"/>
              </w:tabs>
              <w:bidi/>
              <w:ind w:left="489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4) 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الحادثة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2799" w:dyaOrig="400" w14:anchorId="328C2EF5">
                <v:shape id="_x0000_i1155" type="#_x0000_t75" style="width:139.5pt;height:20.25pt" o:ole="">
                  <v:imagedata r:id="rId251" o:title=""/>
                </v:shape>
                <o:OLEObject Type="Embed" ProgID="Equation.DSMT4" ShapeID="_x0000_i1155" DrawAspect="Content" ObjectID="_1795198099" r:id="rId252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6AB1C735" w14:textId="77777777" w:rsidR="004C0020" w:rsidRPr="002F6269" w:rsidRDefault="004C0020" w:rsidP="002F6269">
            <w:pPr>
              <w:tabs>
                <w:tab w:val="left" w:pos="3278"/>
              </w:tabs>
              <w:bidi/>
              <w:ind w:left="489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 xml:space="preserve">5)  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الحادثة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bidi="ar-DZ"/>
              </w:rPr>
              <w:object w:dxaOrig="2799" w:dyaOrig="400" w14:anchorId="46F244D2">
                <v:shape id="_x0000_i1156" type="#_x0000_t75" style="width:139.5pt;height:20.25pt" o:ole="">
                  <v:imagedata r:id="rId253" o:title=""/>
                </v:shape>
                <o:OLEObject Type="Embed" ProgID="Equation.DSMT4" ShapeID="_x0000_i1156" DrawAspect="Content" ObjectID="_1795198100" r:id="rId254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</w:p>
          <w:p w14:paraId="09BE602D" w14:textId="77777777" w:rsidR="004C0020" w:rsidRPr="002F6269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  <w:t xml:space="preserve">مثال </w:t>
            </w:r>
            <w:r w:rsidRPr="002F6269">
              <w:rPr>
                <w:rFonts w:ascii="Amiri" w:hAnsi="Amiri" w:cs="Amiri" w:hint="cs"/>
                <w:color w:val="FF0000"/>
                <w:sz w:val="26"/>
                <w:szCs w:val="26"/>
                <w:u w:val="single"/>
                <w:rtl/>
              </w:rPr>
              <w:t>02: ت</w: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 21 ص 298</w:t>
            </w:r>
          </w:p>
          <w:p w14:paraId="677C41B6" w14:textId="77777777" w:rsidR="004C0020" w:rsidRPr="002F6269" w:rsidRDefault="004C0020" w:rsidP="002F6269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ليكن قانون الاحتمال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  <w:lang w:val="en-US" w:bidi="ar-DZ"/>
              </w:rPr>
              <w:object w:dxaOrig="240" w:dyaOrig="260" w14:anchorId="574701A2">
                <v:shape id="_x0000_i1157" type="#_x0000_t75" style="width:12pt;height:12.75pt" o:ole="">
                  <v:imagedata r:id="rId162" o:title=""/>
                </v:shape>
                <o:OLEObject Type="Embed" ProgID="Equation.DSMT4" ShapeID="_x0000_i1157" DrawAspect="Content" ObjectID="_1795198101" r:id="rId255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المعرف على </w:t>
            </w:r>
            <w:r w:rsidRPr="002F6269">
              <w:rPr>
                <w:rFonts w:ascii="Amiri" w:hAnsi="Amiri" w:cs="Amiri"/>
                <w:position w:val="-4"/>
                <w:sz w:val="26"/>
                <w:szCs w:val="26"/>
                <w:rtl/>
                <w:lang w:val="en-US" w:bidi="ar-DZ"/>
              </w:rPr>
              <w:object w:dxaOrig="260" w:dyaOrig="260" w14:anchorId="5A16796B">
                <v:shape id="_x0000_i1158" type="#_x0000_t75" style="width:12.75pt;height:12.75pt" o:ole="">
                  <v:imagedata r:id="rId164" o:title=""/>
                </v:shape>
                <o:OLEObject Type="Embed" ProgID="Equation.DSMT4" ShapeID="_x0000_i1158" DrawAspect="Content" ObjectID="_1795198102" r:id="rId256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نعتبر حادثتين غير متلائمتين</w: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2B3CE859">
                <v:shape id="_x0000_i1159" type="#_x0000_t75" style="width:12pt;height:12.75pt" o:ole="">
                  <v:imagedata r:id="rId209" o:title=""/>
                </v:shape>
                <o:OLEObject Type="Embed" ProgID="Equation.DSMT4" ShapeID="_x0000_i1159" DrawAspect="Content" ObjectID="_1795198103" r:id="rId257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و</w: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5AAA5614">
                <v:shape id="_x0000_i1160" type="#_x0000_t75" style="width:12pt;height:12.75pt" o:ole="">
                  <v:imagedata r:id="rId211" o:title=""/>
                </v:shape>
                <o:OLEObject Type="Embed" ProgID="Equation.DSMT4" ShapeID="_x0000_i1160" DrawAspect="Content" ObjectID="_1795198104" r:id="rId258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حيث:</w:t>
            </w:r>
          </w:p>
          <w:p w14:paraId="24F1D922" w14:textId="77777777" w:rsidR="004C0020" w:rsidRPr="002F6269" w:rsidRDefault="004C0020" w:rsidP="002F6269">
            <w:pPr>
              <w:bidi/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280" w:dyaOrig="400" w14:anchorId="53B51C80">
                <v:shape id="_x0000_i1161" type="#_x0000_t75" style="width:63.75pt;height:20.25pt" o:ole="">
                  <v:imagedata r:id="rId259" o:title=""/>
                </v:shape>
                <o:OLEObject Type="Embed" ProgID="Equation.DSMT4" ShapeID="_x0000_i1161" DrawAspect="Content" ObjectID="_1795198105" r:id="rId260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و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280" w:dyaOrig="400" w14:anchorId="66132F2B">
                <v:shape id="_x0000_i1162" type="#_x0000_t75" style="width:63.75pt;height:20.25pt" o:ole="">
                  <v:imagedata r:id="rId261" o:title=""/>
                </v:shape>
                <o:OLEObject Type="Embed" ProgID="Equation.DSMT4" ShapeID="_x0000_i1162" DrawAspect="Content" ObjectID="_1795198106" r:id="rId262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6D23A40C" w14:textId="77777777" w:rsidR="004C0020" w:rsidRPr="002F6269" w:rsidRDefault="004C0020" w:rsidP="002F6269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1)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احسب </w:t>
            </w:r>
            <w:r w:rsidRPr="002F6269">
              <w:rPr>
                <w:rFonts w:ascii="Amiri" w:hAnsi="Amiri" w:cs="Amiri"/>
                <w:position w:val="-16"/>
                <w:sz w:val="26"/>
                <w:szCs w:val="26"/>
                <w:rtl/>
                <w:lang w:val="en-US" w:bidi="ar-DZ"/>
              </w:rPr>
              <w:object w:dxaOrig="620" w:dyaOrig="440" w14:anchorId="09056834">
                <v:shape id="_x0000_i1163" type="#_x0000_t75" style="width:30.75pt;height:21.75pt" o:ole="">
                  <v:imagedata r:id="rId263" o:title=""/>
                </v:shape>
                <o:OLEObject Type="Embed" ProgID="Equation.DSMT4" ShapeID="_x0000_i1163" DrawAspect="Content" ObjectID="_1795198107" r:id="rId264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و </w:t>
            </w:r>
            <w:r w:rsidRPr="002F6269">
              <w:rPr>
                <w:rFonts w:ascii="Amiri" w:hAnsi="Amiri" w:cs="Amiri"/>
                <w:position w:val="-16"/>
                <w:sz w:val="26"/>
                <w:szCs w:val="26"/>
                <w:rtl/>
                <w:lang w:val="en-US" w:bidi="ar-DZ"/>
              </w:rPr>
              <w:object w:dxaOrig="620" w:dyaOrig="440" w14:anchorId="2F7B55BA">
                <v:shape id="_x0000_i1164" type="#_x0000_t75" style="width:30.75pt;height:21.75pt" o:ole="">
                  <v:imagedata r:id="rId265" o:title=""/>
                </v:shape>
                <o:OLEObject Type="Embed" ProgID="Equation.DSMT4" ShapeID="_x0000_i1164" DrawAspect="Content" ObjectID="_1795198108" r:id="rId266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0B595121" w14:textId="77777777" w:rsidR="004C0020" w:rsidRPr="002F6269" w:rsidRDefault="004C0020" w:rsidP="002F6269">
            <w:pPr>
              <w:bidi/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2)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عين 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020" w:dyaOrig="400" w14:anchorId="29949B4F">
                <v:shape id="_x0000_i1165" type="#_x0000_t75" style="width:51pt;height:20.25pt" o:ole="">
                  <v:imagedata r:id="rId267" o:title=""/>
                </v:shape>
                <o:OLEObject Type="Embed" ProgID="Equation.DSMT4" ShapeID="_x0000_i1165" DrawAspect="Content" ObjectID="_1795198109" r:id="rId268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و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020" w:dyaOrig="400" w14:anchorId="4516FE44">
                <v:shape id="_x0000_i1166" type="#_x0000_t75" style="width:51pt;height:20.25pt" o:ole="">
                  <v:imagedata r:id="rId269" o:title=""/>
                </v:shape>
                <o:OLEObject Type="Embed" ProgID="Equation.DSMT4" ShapeID="_x0000_i1166" DrawAspect="Content" ObjectID="_1795198110" r:id="rId270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. </w:t>
            </w:r>
          </w:p>
          <w:p w14:paraId="7C8A20B2" w14:textId="77777777" w:rsidR="004C0020" w:rsidRPr="002F6269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5A155854" w14:textId="77777777" w:rsidR="004C0020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7FEA7E88" w14:textId="77777777" w:rsidR="004C0020" w:rsidRPr="002F6269" w:rsidRDefault="004C0020" w:rsidP="002F6269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rtl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</w:rPr>
              <w:t xml:space="preserve">تطبيقات </w:t>
            </w:r>
          </w:p>
          <w:p w14:paraId="62051673" w14:textId="77777777" w:rsidR="004C0020" w:rsidRPr="002F6269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</w:rPr>
              <w:t>تمرين 22 ص 298</w:t>
            </w:r>
          </w:p>
          <w:p w14:paraId="783B1B1B" w14:textId="77777777" w:rsidR="004C0020" w:rsidRPr="002F6269" w:rsidRDefault="004C0020" w:rsidP="002F6269">
            <w:p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ليكن قانون الاحتمال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position w:val="-10"/>
                <w:sz w:val="26"/>
                <w:szCs w:val="26"/>
                <w:rtl/>
                <w:lang w:val="en-US" w:bidi="ar-DZ"/>
              </w:rPr>
              <w:object w:dxaOrig="240" w:dyaOrig="260" w14:anchorId="1E254501">
                <v:shape id="_x0000_i1167" type="#_x0000_t75" style="width:12pt;height:12.75pt" o:ole="">
                  <v:imagedata r:id="rId162" o:title=""/>
                </v:shape>
                <o:OLEObject Type="Embed" ProgID="Equation.DSMT4" ShapeID="_x0000_i1167" DrawAspect="Content" ObjectID="_1795198111" r:id="rId271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المعرف على </w:t>
            </w:r>
            <w:r w:rsidRPr="002F6269">
              <w:rPr>
                <w:rFonts w:ascii="Amiri" w:hAnsi="Amiri" w:cs="Amiri"/>
                <w:position w:val="-4"/>
                <w:sz w:val="26"/>
                <w:szCs w:val="26"/>
                <w:rtl/>
                <w:lang w:val="en-US" w:bidi="ar-DZ"/>
              </w:rPr>
              <w:object w:dxaOrig="260" w:dyaOrig="260" w14:anchorId="16D50A16">
                <v:shape id="_x0000_i1168" type="#_x0000_t75" style="width:12.75pt;height:12.75pt" o:ole="">
                  <v:imagedata r:id="rId164" o:title=""/>
                </v:shape>
                <o:OLEObject Type="Embed" ProgID="Equation.DSMT4" ShapeID="_x0000_i1168" DrawAspect="Content" ObjectID="_1795198112" r:id="rId272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  <w:r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نعتبر حادثتين 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05F0B5DA">
                <v:shape id="_x0000_i1169" type="#_x0000_t75" style="width:12pt;height:12.75pt" o:ole="">
                  <v:imagedata r:id="rId209" o:title=""/>
                </v:shape>
                <o:OLEObject Type="Embed" ProgID="Equation.DSMT4" ShapeID="_x0000_i1169" DrawAspect="Content" ObjectID="_1795198113" r:id="rId273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و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7E7D2716">
                <v:shape id="_x0000_i1170" type="#_x0000_t75" style="width:12pt;height:12.75pt" o:ole="">
                  <v:imagedata r:id="rId211" o:title=""/>
                </v:shape>
                <o:OLEObject Type="Embed" ProgID="Equation.DSMT4" ShapeID="_x0000_i1170" DrawAspect="Content" ObjectID="_1795198114" r:id="rId274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حيث:</w:t>
            </w:r>
          </w:p>
          <w:p w14:paraId="0E8BD924" w14:textId="77777777" w:rsidR="004C0020" w:rsidRPr="002F6269" w:rsidRDefault="004C0020" w:rsidP="002F6269">
            <w:pPr>
              <w:bidi/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280" w:dyaOrig="400" w14:anchorId="22516E5B">
                <v:shape id="_x0000_i1171" type="#_x0000_t75" style="width:63.75pt;height:20.25pt" o:ole="">
                  <v:imagedata r:id="rId275" o:title=""/>
                </v:shape>
                <o:OLEObject Type="Embed" ProgID="Equation.DSMT4" ShapeID="_x0000_i1171" DrawAspect="Content" ObjectID="_1795198115" r:id="rId276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و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280" w:dyaOrig="400" w14:anchorId="29035A2C">
                <v:shape id="_x0000_i1172" type="#_x0000_t75" style="width:63.75pt;height:20.25pt" o:ole="">
                  <v:imagedata r:id="rId277" o:title=""/>
                </v:shape>
                <o:OLEObject Type="Embed" ProgID="Equation.DSMT4" ShapeID="_x0000_i1172" DrawAspect="Content" ObjectID="_1795198116" r:id="rId278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2615F726" w14:textId="77777777" w:rsidR="004C0020" w:rsidRPr="002F6269" w:rsidRDefault="004C0020" w:rsidP="002F6269">
            <w:pPr>
              <w:bidi/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هل يمكن أن تكون 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00A71DE9">
                <v:shape id="_x0000_i1173" type="#_x0000_t75" style="width:9pt;height:12.75pt" o:ole="">
                  <v:imagedata r:id="rId209" o:title=""/>
                </v:shape>
                <o:OLEObject Type="Embed" ProgID="Equation.DSMT4" ShapeID="_x0000_i1173" DrawAspect="Content" ObjectID="_1795198117" r:id="rId279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و</w: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2633118B">
                <v:shape id="_x0000_i1174" type="#_x0000_t75" style="width:12pt;height:12.75pt" o:ole="">
                  <v:imagedata r:id="rId211" o:title=""/>
                </v:shape>
                <o:OLEObject Type="Embed" ProgID="Equation.DSMT4" ShapeID="_x0000_i1174" DrawAspect="Content" ObjectID="_1795198118" r:id="rId280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غير متلائمتين؟ علّل.</w:t>
            </w:r>
          </w:p>
          <w:p w14:paraId="33B721B5" w14:textId="77777777" w:rsidR="004C0020" w:rsidRPr="002F6269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1394D960" w14:textId="77777777" w:rsidR="004C0020" w:rsidRPr="002F6269" w:rsidRDefault="004C0020" w:rsidP="002F6269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>تمرين 24 ص 298</w:t>
            </w:r>
          </w:p>
          <w:p w14:paraId="5063E954" w14:textId="77777777" w:rsidR="004C0020" w:rsidRPr="002F6269" w:rsidRDefault="004C0020" w:rsidP="002F6269">
            <w:pPr>
              <w:bidi/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نعتبر حادثتين 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1034C72F">
                <v:shape id="_x0000_i1175" type="#_x0000_t75" style="width:12pt;height:12.75pt" o:ole="">
                  <v:imagedata r:id="rId209" o:title=""/>
                </v:shape>
                <o:OLEObject Type="Embed" ProgID="Equation.DSMT4" ShapeID="_x0000_i1175" DrawAspect="Content" ObjectID="_1795198119" r:id="rId281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و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53CA1234">
                <v:shape id="_x0000_i1176" type="#_x0000_t75" style="width:12pt;height:12.75pt" o:ole="">
                  <v:imagedata r:id="rId211" o:title=""/>
                </v:shape>
                <o:OLEObject Type="Embed" ProgID="Equation.DSMT4" ShapeID="_x0000_i1176" DrawAspect="Content" ObjectID="_1795198120" r:id="rId282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 w:hint="cs"/>
                <w:color w:val="000000"/>
                <w:sz w:val="26"/>
                <w:szCs w:val="26"/>
                <w:rtl/>
                <w:lang w:val="en-US" w:bidi="ar-DZ"/>
              </w:rPr>
              <w:t>حيث:</w:t>
            </w:r>
            <w:r w:rsidRPr="002F6269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680" w:dyaOrig="400" w14:anchorId="0A2938F6">
                <v:shape id="_x0000_i1177" type="#_x0000_t75" style="width:84pt;height:20.25pt" o:ole="">
                  <v:imagedata r:id="rId283" o:title=""/>
                </v:shape>
                <o:OLEObject Type="Embed" ProgID="Equation.DSMT4" ShapeID="_x0000_i1177" DrawAspect="Content" ObjectID="_1795198121" r:id="rId284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280" w:dyaOrig="400" w14:anchorId="6A7AEBEA">
                <v:shape id="_x0000_i1178" type="#_x0000_t75" style="width:63.75pt;height:20.25pt" o:ole="">
                  <v:imagedata r:id="rId285" o:title=""/>
                </v:shape>
                <o:OLEObject Type="Embed" ProgID="Equation.DSMT4" ShapeID="_x0000_i1178" DrawAspect="Content" ObjectID="_1795198122" r:id="rId286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،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820" w:dyaOrig="400" w14:anchorId="08B952D8">
                <v:shape id="_x0000_i1179" type="#_x0000_t75" style="width:90pt;height:20.25pt" o:ole="">
                  <v:imagedata r:id="rId287" o:title=""/>
                </v:shape>
                <o:OLEObject Type="Embed" ProgID="Equation.DSMT4" ShapeID="_x0000_i1179" DrawAspect="Content" ObjectID="_1795198123" r:id="rId288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23FB10DC" w14:textId="77777777" w:rsidR="004C0020" w:rsidRPr="002F6269" w:rsidRDefault="004C0020" w:rsidP="004C0020">
            <w:pPr>
              <w:pStyle w:val="Paragraphedeliste"/>
              <w:numPr>
                <w:ilvl w:val="0"/>
                <w:numId w:val="39"/>
              </w:num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احسب </w:t>
            </w:r>
            <w:r w:rsidRPr="002F6269">
              <w:rPr>
                <w:position w:val="-14"/>
                <w:rtl/>
                <w:lang w:val="en-US" w:bidi="ar-DZ"/>
              </w:rPr>
              <w:object w:dxaOrig="600" w:dyaOrig="400" w14:anchorId="48ABCBFC">
                <v:shape id="_x0000_i1180" type="#_x0000_t75" style="width:30pt;height:20.25pt" o:ole="">
                  <v:imagedata r:id="rId289" o:title=""/>
                </v:shape>
                <o:OLEObject Type="Embed" ProgID="Equation.DSMT4" ShapeID="_x0000_i1180" DrawAspect="Content" ObjectID="_1795198124" r:id="rId290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71C29D7D" w14:textId="77777777" w:rsidR="004C0020" w:rsidRPr="002F6269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5220AEE2" w14:textId="77777777" w:rsidR="004C0020" w:rsidRPr="002F6269" w:rsidRDefault="004C0020" w:rsidP="002F6269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>ت 25 ص298</w:t>
            </w:r>
          </w:p>
          <w:p w14:paraId="4AE1F249" w14:textId="77777777" w:rsidR="004C0020" w:rsidRPr="002F6269" w:rsidRDefault="004C0020" w:rsidP="002F6269">
            <w:pPr>
              <w:bidi/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نعتبر حادثتين 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01BD6023">
                <v:shape id="_x0000_i1181" type="#_x0000_t75" style="width:12pt;height:12.75pt" o:ole="">
                  <v:imagedata r:id="rId209" o:title=""/>
                </v:shape>
                <o:OLEObject Type="Embed" ProgID="Equation.DSMT4" ShapeID="_x0000_i1181" DrawAspect="Content" ObjectID="_1795198125" r:id="rId291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>و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591DCD2B">
                <v:shape id="_x0000_i1182" type="#_x0000_t75" style="width:12pt;height:12.75pt" o:ole="">
                  <v:imagedata r:id="rId211" o:title=""/>
                </v:shape>
                <o:OLEObject Type="Embed" ProgID="Equation.DSMT4" ShapeID="_x0000_i1182" DrawAspect="Content" ObjectID="_1795198126" r:id="rId292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 w:hint="cs"/>
                <w:color w:val="000000"/>
                <w:sz w:val="26"/>
                <w:szCs w:val="26"/>
                <w:rtl/>
                <w:lang w:val="en-US" w:bidi="ar-DZ"/>
              </w:rPr>
              <w:t>حيث:</w:t>
            </w:r>
            <w:r w:rsidRPr="002F6269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 xml:space="preserve"> 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840" w:dyaOrig="400" w14:anchorId="6754DC23">
                <v:shape id="_x0000_i1183" type="#_x0000_t75" style="width:92.25pt;height:20.25pt" o:ole="">
                  <v:imagedata r:id="rId293" o:title=""/>
                </v:shape>
                <o:OLEObject Type="Embed" ProgID="Equation.DSMT4" ShapeID="_x0000_i1183" DrawAspect="Content" ObjectID="_1795198127" r:id="rId294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400" w:dyaOrig="400" w14:anchorId="3D8E22AD">
                <v:shape id="_x0000_i1184" type="#_x0000_t75" style="width:69.75pt;height:20.25pt" o:ole="">
                  <v:imagedata r:id="rId295" o:title=""/>
                </v:shape>
                <o:OLEObject Type="Embed" ProgID="Equation.DSMT4" ShapeID="_x0000_i1184" DrawAspect="Content" ObjectID="_1795198128" r:id="rId296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، </w:t>
            </w:r>
            <w:r w:rsidRPr="002F6269">
              <w:rPr>
                <w:rFonts w:ascii="Amiri" w:hAnsi="Amiri" w:cs="Amiri"/>
                <w:position w:val="-14"/>
                <w:sz w:val="26"/>
                <w:szCs w:val="26"/>
                <w:rtl/>
                <w:lang w:val="en-US" w:bidi="ar-DZ"/>
              </w:rPr>
              <w:object w:dxaOrig="1820" w:dyaOrig="400" w14:anchorId="10D51946">
                <v:shape id="_x0000_i1185" type="#_x0000_t75" style="width:90pt;height:20.25pt" o:ole="">
                  <v:imagedata r:id="rId297" o:title=""/>
                </v:shape>
                <o:OLEObject Type="Embed" ProgID="Equation.DSMT4" ShapeID="_x0000_i1185" DrawAspect="Content" ObjectID="_1795198129" r:id="rId298"/>
              </w:object>
            </w:r>
          </w:p>
          <w:p w14:paraId="5918C0B8" w14:textId="77777777" w:rsidR="004C0020" w:rsidRPr="002F6269" w:rsidRDefault="004C0020" w:rsidP="004C0020">
            <w:pPr>
              <w:pStyle w:val="Paragraphedeliste"/>
              <w:numPr>
                <w:ilvl w:val="0"/>
                <w:numId w:val="39"/>
              </w:numPr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000000"/>
                <w:sz w:val="26"/>
                <w:szCs w:val="26"/>
                <w:rtl/>
                <w:lang w:val="en-US" w:bidi="ar-DZ"/>
              </w:rPr>
              <w:t xml:space="preserve">احسب </w:t>
            </w:r>
            <w:r w:rsidRPr="002F6269">
              <w:rPr>
                <w:position w:val="-16"/>
                <w:rtl/>
                <w:lang w:val="en-US" w:bidi="ar-DZ"/>
              </w:rPr>
              <w:object w:dxaOrig="620" w:dyaOrig="440" w14:anchorId="5A373E69">
                <v:shape id="_x0000_i1186" type="#_x0000_t75" style="width:30.75pt;height:21.75pt" o:ole="">
                  <v:imagedata r:id="rId265" o:title=""/>
                </v:shape>
                <o:OLEObject Type="Embed" ProgID="Equation.DSMT4" ShapeID="_x0000_i1186" DrawAspect="Content" ObjectID="_1795198130" r:id="rId299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25A649C2" w14:textId="77777777" w:rsidR="004C0020" w:rsidRPr="002F6269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77685511" w14:textId="77777777" w:rsidR="004C0020" w:rsidRPr="002F6269" w:rsidRDefault="004C0020" w:rsidP="002F6269">
            <w:pPr>
              <w:bidi/>
              <w:ind w:right="-851"/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</w:pP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bidi="ar-DZ"/>
              </w:rPr>
              <w:t>التمرين 26 ص 298</w:t>
            </w:r>
          </w:p>
          <w:p w14:paraId="789452DA" w14:textId="77777777" w:rsidR="004C0020" w:rsidRPr="002F6269" w:rsidRDefault="004C0020" w:rsidP="002F6269">
            <w:pPr>
              <w:tabs>
                <w:tab w:val="right" w:pos="4567"/>
              </w:tabs>
              <w:bidi/>
              <w:rPr>
                <w:rFonts w:ascii="Amiri" w:hAnsi="Amiri" w:cs="Amiri"/>
                <w:sz w:val="26"/>
                <w:szCs w:val="26"/>
                <w:lang w:val="en-US"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نرمي زهر </w:t>
            </w:r>
            <w:r w:rsidRPr="002F6269">
              <w:rPr>
                <w:rFonts w:ascii="Amiri" w:hAnsi="Amiri" w:cs="Amiri" w:hint="cs"/>
                <w:sz w:val="26"/>
                <w:szCs w:val="26"/>
                <w:rtl/>
                <w:lang w:val="en-US" w:bidi="ar-DZ"/>
              </w:rPr>
              <w:t>نرد ونسمي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146233E3">
                <v:shape id="_x0000_i1187" type="#_x0000_t75" style="width:12pt;height:12.75pt" o:ole="">
                  <v:imagedata r:id="rId209" o:title=""/>
                </v:shape>
                <o:OLEObject Type="Embed" ProgID="Equation.DSMT4" ShapeID="_x0000_i1187" DrawAspect="Content" ObjectID="_1795198131" r:id="rId300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الحادثة: " الحصول على رقم زوجي" و</w:t>
            </w:r>
            <w:r w:rsidRPr="002F6269">
              <w:rPr>
                <w:rFonts w:ascii="Amiri" w:hAnsi="Amiri" w:cs="Amiri"/>
                <w:color w:val="FF0000"/>
                <w:position w:val="-4"/>
                <w:sz w:val="26"/>
                <w:szCs w:val="26"/>
                <w:rtl/>
                <w:lang w:val="en-US" w:bidi="ar-DZ"/>
              </w:rPr>
              <w:object w:dxaOrig="240" w:dyaOrig="260" w14:anchorId="166D5AF7">
                <v:shape id="_x0000_i1188" type="#_x0000_t75" style="width:12pt;height:12.75pt" o:ole="">
                  <v:imagedata r:id="rId211" o:title=""/>
                </v:shape>
                <o:OLEObject Type="Embed" ProgID="Equation.DSMT4" ShapeID="_x0000_i1188" DrawAspect="Content" ObjectID="_1795198132" r:id="rId301"/>
              </w:object>
            </w:r>
            <w:r w:rsidRPr="002F6269">
              <w:rPr>
                <w:rFonts w:ascii="Amiri" w:hAnsi="Amiri" w:cs="Amiri"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الحادثة:" الحصول على مضاعف 3".     </w:t>
            </w:r>
          </w:p>
          <w:p w14:paraId="6D3B61C4" w14:textId="77777777" w:rsidR="004C0020" w:rsidRPr="002F6269" w:rsidRDefault="004C0020" w:rsidP="004C0020">
            <w:pPr>
              <w:pStyle w:val="Paragraphedeliste"/>
              <w:numPr>
                <w:ilvl w:val="0"/>
                <w:numId w:val="39"/>
              </w:numPr>
              <w:tabs>
                <w:tab w:val="right" w:pos="4567"/>
              </w:tabs>
              <w:bidi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احسب احتمال الحادثة " </w:t>
            </w:r>
            <w:r w:rsidRPr="002F6269">
              <w:rPr>
                <w:position w:val="-4"/>
                <w:rtl/>
                <w:lang w:val="en-US" w:bidi="ar-DZ"/>
              </w:rPr>
              <w:object w:dxaOrig="240" w:dyaOrig="260" w14:anchorId="7C4784DA">
                <v:shape id="_x0000_i1189" type="#_x0000_t75" style="width:12pt;height:12.75pt" o:ole="">
                  <v:imagedata r:id="rId209" o:title=""/>
                </v:shape>
                <o:OLEObject Type="Embed" ProgID="Equation.DSMT4" ShapeID="_x0000_i1189" DrawAspect="Content" ObjectID="_1795198133" r:id="rId302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أو </w:t>
            </w:r>
            <w:r w:rsidRPr="002F6269">
              <w:rPr>
                <w:position w:val="-4"/>
                <w:rtl/>
                <w:lang w:val="en-US" w:bidi="ar-DZ"/>
              </w:rPr>
              <w:object w:dxaOrig="240" w:dyaOrig="260" w14:anchorId="5EC09834">
                <v:shape id="_x0000_i1190" type="#_x0000_t75" style="width:12pt;height:12.75pt" o:ole="">
                  <v:imagedata r:id="rId211" o:title=""/>
                </v:shape>
                <o:OLEObject Type="Embed" ProgID="Equation.DSMT4" ShapeID="_x0000_i1190" DrawAspect="Content" ObjectID="_1795198134" r:id="rId303"/>
              </w:objec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". </w:t>
            </w:r>
            <w:r w:rsidRPr="002F6269">
              <w:rPr>
                <w:rFonts w:ascii="Amiri" w:hAnsi="Amiri" w:cs="Amiri"/>
                <w:sz w:val="26"/>
                <w:szCs w:val="26"/>
                <w:rtl/>
                <w:lang w:val="en-US"/>
              </w:rPr>
              <w:t xml:space="preserve"> </w:t>
            </w:r>
          </w:p>
          <w:p w14:paraId="1A227DB0" w14:textId="699BB210" w:rsidR="004C0020" w:rsidRPr="002F6269" w:rsidRDefault="00430803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50B0407" wp14:editId="6D773177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152400</wp:posOffset>
                      </wp:positionV>
                      <wp:extent cx="3371850" cy="3152775"/>
                      <wp:effectExtent l="0" t="0" r="19050" b="28575"/>
                      <wp:wrapNone/>
                      <wp:docPr id="126718617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1850" cy="3152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0365C8" w14:textId="47C8046E" w:rsidR="00430803" w:rsidRDefault="00430803" w:rsidP="0043080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5ED7E3" wp14:editId="548CF6D5">
                                        <wp:extent cx="2800000" cy="2895238"/>
                                        <wp:effectExtent l="0" t="0" r="635" b="635"/>
                                        <wp:docPr id="922967029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22967029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00000" cy="28952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0B0407" id="Rectangle 14" o:spid="_x0000_s1080" style="position:absolute;left:0;text-align:left;margin-left:46.95pt;margin-top:12pt;width:265.5pt;height:248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" fillcolor="white [3201]" strokecolor="white [3212]" strokeweight="2pt">
                      <v:textbox>
                        <w:txbxContent>
                          <w:p w14:paraId="3A0365C8" w14:textId="47C8046E" w:rsidR="00430803" w:rsidRDefault="00430803" w:rsidP="0043080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5ED7E3" wp14:editId="548CF6D5">
                                  <wp:extent cx="2800000" cy="2895238"/>
                                  <wp:effectExtent l="0" t="0" r="635" b="635"/>
                                  <wp:docPr id="92296702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2967029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0000" cy="28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83C888D" w14:textId="77777777" w:rsidR="004C0020" w:rsidRPr="002F6269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054F6B3C" w14:textId="77777777" w:rsidR="004C0020" w:rsidRPr="002F6269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2F6269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</w:p>
          <w:p w14:paraId="52D18063" w14:textId="77777777" w:rsidR="004C0020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4A373A85" w14:textId="77777777" w:rsidR="004C0020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43CCD104" w14:textId="77777777" w:rsidR="004C0020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237B51FC" w14:textId="77777777" w:rsidR="004C0020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4D04E79E" w14:textId="77777777" w:rsidR="004C0020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503685A5" w14:textId="77777777" w:rsidR="004C0020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56B1DE56" w14:textId="77777777" w:rsidR="004C0020" w:rsidRPr="002F6269" w:rsidRDefault="004C0020" w:rsidP="002F626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691C6A5E" w14:textId="77777777" w:rsidR="004C0020" w:rsidRDefault="004C0020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0C3A680" w14:textId="77777777" w:rsidR="00867A9D" w:rsidRDefault="00867A9D" w:rsidP="00867A9D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0AB6974" w14:textId="77777777" w:rsidR="00867A9D" w:rsidRPr="00792B9B" w:rsidRDefault="00867A9D" w:rsidP="00867A9D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4AF9434F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980212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943FB5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5CF46C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199BD6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7C6153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AE54F1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FD6656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4BC158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45071D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2EBB94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DEEC1D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14FC16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17B2E1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36483E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7E3896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4D7F99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24F7C2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41ABE2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6BF836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1DF3CE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1EE48E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32D057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6F484A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34F894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3125DD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865438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59C662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1C4F82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22E0A7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1149E1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4BF3D1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53973" w14:textId="77777777" w:rsidR="004C0020" w:rsidRDefault="004C002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099DCF" w14:textId="77777777" w:rsidR="004C0020" w:rsidRPr="00792B9B" w:rsidRDefault="004C002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E145C0C" w14:textId="77777777" w:rsidR="00E60A10" w:rsidRPr="00792B9B" w:rsidRDefault="00E60A10" w:rsidP="00867A9D">
      <w:pPr>
        <w:bidi/>
        <w:ind w:right="-851"/>
        <w:rPr>
          <w:rFonts w:cstheme="minorHAnsi"/>
          <w:sz w:val="28"/>
          <w:szCs w:val="28"/>
        </w:rPr>
      </w:pPr>
    </w:p>
    <w:sectPr w:rsidR="00E60A10" w:rsidRPr="00792B9B" w:rsidSect="00DA4F13">
      <w:headerReference w:type="default" r:id="rId304"/>
      <w:footerReference w:type="default" r:id="rId305"/>
      <w:pgSz w:w="11906" w:h="16838"/>
      <w:pgMar w:top="284" w:right="1418" w:bottom="284" w:left="1418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FC017" w14:textId="77777777" w:rsidR="00230A9D" w:rsidRDefault="00230A9D" w:rsidP="00DA4F13">
      <w:pPr>
        <w:spacing w:after="0" w:line="240" w:lineRule="auto"/>
      </w:pPr>
      <w:r>
        <w:separator/>
      </w:r>
    </w:p>
  </w:endnote>
  <w:endnote w:type="continuationSeparator" w:id="0">
    <w:p w14:paraId="6DEC3EF9" w14:textId="77777777" w:rsidR="00230A9D" w:rsidRDefault="00230A9D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</w:rPr>
      <w:id w:val="2002925653"/>
      <w:docPartObj>
        <w:docPartGallery w:val="Page Numbers (Bottom of Page)"/>
        <w:docPartUnique/>
      </w:docPartObj>
    </w:sdtPr>
    <w:sdtContent>
      <w:p w14:paraId="3BCD57A7" w14:textId="4CD20C8B" w:rsidR="004C0020" w:rsidRPr="004C0020" w:rsidRDefault="004C0020">
        <w:pPr>
          <w:pStyle w:val="Pieddepage"/>
          <w:jc w:val="center"/>
          <w:rPr>
            <w:b/>
            <w:bCs/>
          </w:rPr>
        </w:pPr>
        <w:r w:rsidRPr="004C0020">
          <w:rPr>
            <w:b/>
            <w:bCs/>
          </w:rPr>
          <w:fldChar w:fldCharType="begin"/>
        </w:r>
        <w:r w:rsidRPr="004C0020">
          <w:rPr>
            <w:b/>
            <w:bCs/>
          </w:rPr>
          <w:instrText>PAGE   \* MERGEFORMAT</w:instrText>
        </w:r>
        <w:r w:rsidRPr="004C0020">
          <w:rPr>
            <w:b/>
            <w:bCs/>
          </w:rPr>
          <w:fldChar w:fldCharType="separate"/>
        </w:r>
        <w:r w:rsidRPr="004C0020">
          <w:rPr>
            <w:b/>
            <w:bCs/>
          </w:rPr>
          <w:t>2</w:t>
        </w:r>
        <w:r w:rsidRPr="004C0020">
          <w:rPr>
            <w:b/>
            <w:bCs/>
          </w:rPr>
          <w:fldChar w:fldCharType="end"/>
        </w:r>
      </w:p>
    </w:sdtContent>
  </w:sdt>
  <w:p w14:paraId="20FF9735" w14:textId="77777777" w:rsidR="004C0020" w:rsidRDefault="004C00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1AAC5" w14:textId="77777777" w:rsidR="00230A9D" w:rsidRDefault="00230A9D" w:rsidP="00DA4F13">
      <w:pPr>
        <w:spacing w:after="0" w:line="240" w:lineRule="auto"/>
      </w:pPr>
      <w:r>
        <w:separator/>
      </w:r>
    </w:p>
  </w:footnote>
  <w:footnote w:type="continuationSeparator" w:id="0">
    <w:p w14:paraId="75E85912" w14:textId="77777777" w:rsidR="00230A9D" w:rsidRDefault="00230A9D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93FF0" w14:textId="18B42010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Rectangle 5" o:spid="_x0000_s1081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420BF4EA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B742D3">
                            <w:rPr>
                              <w:b/>
                              <w:bCs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Rectangle 4" o:spid="_x0000_s1082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420BF4EA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B742D3">
                      <w:rPr>
                        <w:b/>
                        <w:bCs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="00B742D3">
      <w:rPr>
        <w:rFonts w:ascii="Amiri" w:hAnsi="Amiri" w:cs="Amiri" w:hint="cs"/>
        <w:b/>
        <w:bCs/>
        <w:noProof/>
        <w:sz w:val="28"/>
        <w:szCs w:val="28"/>
        <w:rtl/>
        <w:lang w:val="ar-DZ" w:bidi="ar-DZ"/>
      </w:rPr>
      <w:t>2024/</w:t>
    </w:r>
    <w:r w:rsidRPr="00DA4F13">
      <w:rPr>
        <w:rFonts w:ascii="Amiri" w:hAnsi="Amiri" w:cs="Amiri"/>
        <w:b/>
        <w:bCs/>
        <w:sz w:val="28"/>
        <w:szCs w:val="28"/>
        <w:rtl/>
        <w:lang w:bidi="ar-DZ"/>
      </w:rPr>
      <w:t xml:space="preserve"> </w:t>
    </w:r>
    <w:r w:rsidR="00B742D3">
      <w:rPr>
        <w:rFonts w:ascii="Amiri" w:hAnsi="Amiri" w:cs="Amiri" w:hint="cs"/>
        <w:b/>
        <w:bCs/>
        <w:sz w:val="28"/>
        <w:szCs w:val="28"/>
        <w:rtl/>
        <w:lang w:bidi="ar-DZ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891F43"/>
    <w:multiLevelType w:val="hybridMultilevel"/>
    <w:tmpl w:val="65806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25333"/>
    <w:multiLevelType w:val="hybridMultilevel"/>
    <w:tmpl w:val="B7E8B98C"/>
    <w:lvl w:ilvl="0" w:tplc="8CBA4372">
      <w:start w:val="1"/>
      <w:numFmt w:val="decimal"/>
      <w:lvlText w:val="%1-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6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97DD6"/>
    <w:multiLevelType w:val="hybridMultilevel"/>
    <w:tmpl w:val="881E7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26318"/>
    <w:multiLevelType w:val="hybridMultilevel"/>
    <w:tmpl w:val="B22262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B9204C"/>
    <w:multiLevelType w:val="hybridMultilevel"/>
    <w:tmpl w:val="CAB626E8"/>
    <w:lvl w:ilvl="0" w:tplc="FCE80EC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70D49"/>
    <w:multiLevelType w:val="hybridMultilevel"/>
    <w:tmpl w:val="46407552"/>
    <w:lvl w:ilvl="0" w:tplc="EED85556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736B3"/>
    <w:multiLevelType w:val="hybridMultilevel"/>
    <w:tmpl w:val="E2E62E32"/>
    <w:lvl w:ilvl="0" w:tplc="6D5CD9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0141A"/>
    <w:multiLevelType w:val="hybridMultilevel"/>
    <w:tmpl w:val="0E228396"/>
    <w:lvl w:ilvl="0" w:tplc="16120714">
      <w:start w:val="1"/>
      <w:numFmt w:val="decimal"/>
      <w:lvlText w:val="%1-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0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D1ECE"/>
    <w:multiLevelType w:val="hybridMultilevel"/>
    <w:tmpl w:val="00E6C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732CD"/>
    <w:multiLevelType w:val="hybridMultilevel"/>
    <w:tmpl w:val="6EA049BE"/>
    <w:lvl w:ilvl="0" w:tplc="88A80C0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55974"/>
    <w:multiLevelType w:val="hybridMultilevel"/>
    <w:tmpl w:val="6CA219B2"/>
    <w:lvl w:ilvl="0" w:tplc="3BE8A90C">
      <w:start w:val="1"/>
      <w:numFmt w:val="decimal"/>
      <w:pStyle w:val="MTDisplayEquation"/>
      <w:lvlText w:val="%1-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73998"/>
    <w:multiLevelType w:val="hybridMultilevel"/>
    <w:tmpl w:val="5890E994"/>
    <w:lvl w:ilvl="0" w:tplc="815E6B6C">
      <w:start w:val="1"/>
      <w:numFmt w:val="arabicAlpha"/>
      <w:lvlText w:val="%1)"/>
      <w:lvlJc w:val="left"/>
      <w:pPr>
        <w:ind w:left="168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2400" w:hanging="360"/>
      </w:pPr>
    </w:lvl>
    <w:lvl w:ilvl="2" w:tplc="040C001B" w:tentative="1">
      <w:start w:val="1"/>
      <w:numFmt w:val="lowerRoman"/>
      <w:lvlText w:val="%3."/>
      <w:lvlJc w:val="right"/>
      <w:pPr>
        <w:ind w:left="3120" w:hanging="180"/>
      </w:pPr>
    </w:lvl>
    <w:lvl w:ilvl="3" w:tplc="040C000F" w:tentative="1">
      <w:start w:val="1"/>
      <w:numFmt w:val="decimal"/>
      <w:lvlText w:val="%4."/>
      <w:lvlJc w:val="left"/>
      <w:pPr>
        <w:ind w:left="3840" w:hanging="360"/>
      </w:pPr>
    </w:lvl>
    <w:lvl w:ilvl="4" w:tplc="040C0019" w:tentative="1">
      <w:start w:val="1"/>
      <w:numFmt w:val="lowerLetter"/>
      <w:lvlText w:val="%5."/>
      <w:lvlJc w:val="left"/>
      <w:pPr>
        <w:ind w:left="4560" w:hanging="360"/>
      </w:pPr>
    </w:lvl>
    <w:lvl w:ilvl="5" w:tplc="040C001B" w:tentative="1">
      <w:start w:val="1"/>
      <w:numFmt w:val="lowerRoman"/>
      <w:lvlText w:val="%6."/>
      <w:lvlJc w:val="right"/>
      <w:pPr>
        <w:ind w:left="5280" w:hanging="180"/>
      </w:pPr>
    </w:lvl>
    <w:lvl w:ilvl="6" w:tplc="040C000F" w:tentative="1">
      <w:start w:val="1"/>
      <w:numFmt w:val="decimal"/>
      <w:lvlText w:val="%7."/>
      <w:lvlJc w:val="left"/>
      <w:pPr>
        <w:ind w:left="6000" w:hanging="360"/>
      </w:pPr>
    </w:lvl>
    <w:lvl w:ilvl="7" w:tplc="040C0019" w:tentative="1">
      <w:start w:val="1"/>
      <w:numFmt w:val="lowerLetter"/>
      <w:lvlText w:val="%8."/>
      <w:lvlJc w:val="left"/>
      <w:pPr>
        <w:ind w:left="6720" w:hanging="360"/>
      </w:pPr>
    </w:lvl>
    <w:lvl w:ilvl="8" w:tplc="040C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8" w15:restartNumberingAfterBreak="0">
    <w:nsid w:val="517F49D6"/>
    <w:multiLevelType w:val="hybridMultilevel"/>
    <w:tmpl w:val="890291DC"/>
    <w:lvl w:ilvl="0" w:tplc="FF50650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52311"/>
    <w:multiLevelType w:val="hybridMultilevel"/>
    <w:tmpl w:val="DA02194E"/>
    <w:lvl w:ilvl="0" w:tplc="7EB8EEFC"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31" w15:restartNumberingAfterBreak="0">
    <w:nsid w:val="63E62977"/>
    <w:multiLevelType w:val="hybridMultilevel"/>
    <w:tmpl w:val="DEE21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7" w15:restartNumberingAfterBreak="0">
    <w:nsid w:val="776770A0"/>
    <w:multiLevelType w:val="hybridMultilevel"/>
    <w:tmpl w:val="74541D6A"/>
    <w:lvl w:ilvl="0" w:tplc="0C4AE4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 w16cid:durableId="237180145">
    <w:abstractNumId w:val="8"/>
  </w:num>
  <w:num w:numId="2" w16cid:durableId="584461586">
    <w:abstractNumId w:val="25"/>
  </w:num>
  <w:num w:numId="3" w16cid:durableId="1002857701">
    <w:abstractNumId w:val="26"/>
  </w:num>
  <w:num w:numId="4" w16cid:durableId="1283268148">
    <w:abstractNumId w:val="2"/>
  </w:num>
  <w:num w:numId="5" w16cid:durableId="733623680">
    <w:abstractNumId w:val="36"/>
  </w:num>
  <w:num w:numId="6" w16cid:durableId="595670283">
    <w:abstractNumId w:val="6"/>
  </w:num>
  <w:num w:numId="7" w16cid:durableId="1097561516">
    <w:abstractNumId w:val="9"/>
  </w:num>
  <w:num w:numId="8" w16cid:durableId="2084717201">
    <w:abstractNumId w:val="1"/>
  </w:num>
  <w:num w:numId="9" w16cid:durableId="1965457287">
    <w:abstractNumId w:val="7"/>
  </w:num>
  <w:num w:numId="10" w16cid:durableId="176357642">
    <w:abstractNumId w:val="14"/>
  </w:num>
  <w:num w:numId="11" w16cid:durableId="1266764765">
    <w:abstractNumId w:val="20"/>
  </w:num>
  <w:num w:numId="12" w16cid:durableId="1455758284">
    <w:abstractNumId w:val="13"/>
  </w:num>
  <w:num w:numId="13" w16cid:durableId="1180659470">
    <w:abstractNumId w:val="38"/>
  </w:num>
  <w:num w:numId="14" w16cid:durableId="1315254488">
    <w:abstractNumId w:val="32"/>
  </w:num>
  <w:num w:numId="15" w16cid:durableId="188689573">
    <w:abstractNumId w:val="0"/>
  </w:num>
  <w:num w:numId="16" w16cid:durableId="2078237877">
    <w:abstractNumId w:val="23"/>
  </w:num>
  <w:num w:numId="17" w16cid:durableId="1534416411">
    <w:abstractNumId w:val="30"/>
  </w:num>
  <w:num w:numId="18" w16cid:durableId="1004698760">
    <w:abstractNumId w:val="33"/>
  </w:num>
  <w:num w:numId="19" w16cid:durableId="436559025">
    <w:abstractNumId w:val="11"/>
  </w:num>
  <w:num w:numId="20" w16cid:durableId="1593974168">
    <w:abstractNumId w:val="3"/>
  </w:num>
  <w:num w:numId="21" w16cid:durableId="961691805">
    <w:abstractNumId w:val="35"/>
  </w:num>
  <w:num w:numId="22" w16cid:durableId="387808142">
    <w:abstractNumId w:val="15"/>
  </w:num>
  <w:num w:numId="23" w16cid:durableId="25759628">
    <w:abstractNumId w:val="34"/>
  </w:num>
  <w:num w:numId="24" w16cid:durableId="927814793">
    <w:abstractNumId w:val="31"/>
  </w:num>
  <w:num w:numId="25" w16cid:durableId="1316101990">
    <w:abstractNumId w:val="4"/>
  </w:num>
  <w:num w:numId="26" w16cid:durableId="126821584">
    <w:abstractNumId w:val="21"/>
  </w:num>
  <w:num w:numId="27" w16cid:durableId="318509134">
    <w:abstractNumId w:val="29"/>
  </w:num>
  <w:num w:numId="28" w16cid:durableId="1341852102">
    <w:abstractNumId w:val="28"/>
  </w:num>
  <w:num w:numId="29" w16cid:durableId="1915894385">
    <w:abstractNumId w:val="10"/>
  </w:num>
  <w:num w:numId="30" w16cid:durableId="805660366">
    <w:abstractNumId w:val="24"/>
  </w:num>
  <w:num w:numId="31" w16cid:durableId="974333644">
    <w:abstractNumId w:val="16"/>
  </w:num>
  <w:num w:numId="32" w16cid:durableId="531381884">
    <w:abstractNumId w:val="37"/>
  </w:num>
  <w:num w:numId="33" w16cid:durableId="1272518492">
    <w:abstractNumId w:val="12"/>
  </w:num>
  <w:num w:numId="34" w16cid:durableId="1634287412">
    <w:abstractNumId w:val="5"/>
  </w:num>
  <w:num w:numId="35" w16cid:durableId="707951066">
    <w:abstractNumId w:val="18"/>
  </w:num>
  <w:num w:numId="36" w16cid:durableId="844053979">
    <w:abstractNumId w:val="22"/>
  </w:num>
  <w:num w:numId="37" w16cid:durableId="1028724670">
    <w:abstractNumId w:val="27"/>
  </w:num>
  <w:num w:numId="38" w16cid:durableId="798376363">
    <w:abstractNumId w:val="19"/>
  </w:num>
  <w:num w:numId="39" w16cid:durableId="20600083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33564"/>
    <w:rsid w:val="00034376"/>
    <w:rsid w:val="000448B3"/>
    <w:rsid w:val="0005485F"/>
    <w:rsid w:val="00072C64"/>
    <w:rsid w:val="00080A18"/>
    <w:rsid w:val="000869A9"/>
    <w:rsid w:val="001101A3"/>
    <w:rsid w:val="001159FD"/>
    <w:rsid w:val="0012061E"/>
    <w:rsid w:val="001A1E8F"/>
    <w:rsid w:val="001D0AFA"/>
    <w:rsid w:val="001E35D8"/>
    <w:rsid w:val="00220F87"/>
    <w:rsid w:val="002250DD"/>
    <w:rsid w:val="00225AAB"/>
    <w:rsid w:val="00230A9D"/>
    <w:rsid w:val="002915CE"/>
    <w:rsid w:val="002B68A6"/>
    <w:rsid w:val="00305590"/>
    <w:rsid w:val="00311ABF"/>
    <w:rsid w:val="00347F55"/>
    <w:rsid w:val="00360AD1"/>
    <w:rsid w:val="00364593"/>
    <w:rsid w:val="003B7AC7"/>
    <w:rsid w:val="003D5BFF"/>
    <w:rsid w:val="003F1B6C"/>
    <w:rsid w:val="0042346F"/>
    <w:rsid w:val="0042747E"/>
    <w:rsid w:val="00430803"/>
    <w:rsid w:val="004653BE"/>
    <w:rsid w:val="0046792D"/>
    <w:rsid w:val="004C0020"/>
    <w:rsid w:val="004C2F53"/>
    <w:rsid w:val="004C4A99"/>
    <w:rsid w:val="00544D90"/>
    <w:rsid w:val="00560BBD"/>
    <w:rsid w:val="00645C77"/>
    <w:rsid w:val="006858DB"/>
    <w:rsid w:val="006D66D6"/>
    <w:rsid w:val="006F5DCB"/>
    <w:rsid w:val="0072668B"/>
    <w:rsid w:val="007456E5"/>
    <w:rsid w:val="007530EF"/>
    <w:rsid w:val="00792B9B"/>
    <w:rsid w:val="00812F94"/>
    <w:rsid w:val="008251D7"/>
    <w:rsid w:val="00834B18"/>
    <w:rsid w:val="00847BBD"/>
    <w:rsid w:val="00847C30"/>
    <w:rsid w:val="00867A9D"/>
    <w:rsid w:val="00873428"/>
    <w:rsid w:val="00876C9D"/>
    <w:rsid w:val="008D0414"/>
    <w:rsid w:val="008F3252"/>
    <w:rsid w:val="0096214E"/>
    <w:rsid w:val="00981E9C"/>
    <w:rsid w:val="009B388E"/>
    <w:rsid w:val="00A13E8C"/>
    <w:rsid w:val="00A2100E"/>
    <w:rsid w:val="00A704EB"/>
    <w:rsid w:val="00A970D3"/>
    <w:rsid w:val="00AC4AAE"/>
    <w:rsid w:val="00AC74A8"/>
    <w:rsid w:val="00AC75FB"/>
    <w:rsid w:val="00B742D3"/>
    <w:rsid w:val="00BC1043"/>
    <w:rsid w:val="00BD7BBF"/>
    <w:rsid w:val="00BE6698"/>
    <w:rsid w:val="00C2649B"/>
    <w:rsid w:val="00C419C2"/>
    <w:rsid w:val="00C448DD"/>
    <w:rsid w:val="00C5508D"/>
    <w:rsid w:val="00C56B8A"/>
    <w:rsid w:val="00C81718"/>
    <w:rsid w:val="00CA3C1E"/>
    <w:rsid w:val="00CA4226"/>
    <w:rsid w:val="00CA5119"/>
    <w:rsid w:val="00D60CA1"/>
    <w:rsid w:val="00D935F4"/>
    <w:rsid w:val="00DA4F13"/>
    <w:rsid w:val="00DB6768"/>
    <w:rsid w:val="00DD7EBA"/>
    <w:rsid w:val="00DF3C71"/>
    <w:rsid w:val="00E37078"/>
    <w:rsid w:val="00E60A10"/>
    <w:rsid w:val="00EA6A8F"/>
    <w:rsid w:val="00EC1E12"/>
    <w:rsid w:val="00EC70C0"/>
    <w:rsid w:val="00ED2131"/>
    <w:rsid w:val="00ED3865"/>
    <w:rsid w:val="00ED395D"/>
    <w:rsid w:val="00F4222D"/>
    <w:rsid w:val="00F443AD"/>
    <w:rsid w:val="00FB5A89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styleId="Paragraphedeliste">
    <w:name w:val="List Paragraph"/>
    <w:basedOn w:val="Normal"/>
    <w:uiPriority w:val="34"/>
    <w:qFormat/>
    <w:rsid w:val="009B388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4C0020"/>
    <w:pPr>
      <w:numPr>
        <w:numId w:val="30"/>
      </w:numPr>
      <w:tabs>
        <w:tab w:val="center" w:pos="4960"/>
        <w:tab w:val="right" w:pos="9360"/>
      </w:tabs>
      <w:bidi/>
      <w:spacing w:after="0" w:line="240" w:lineRule="auto"/>
    </w:pPr>
    <w:rPr>
      <w:rFonts w:ascii="Times New Roman" w:eastAsia="Times New Roman" w:hAnsi="Times New Roman" w:cs="Simplified Arabic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oleObject" Target="embeddings/oleObject162.bin"/><Relationship Id="rId303" Type="http://schemas.openxmlformats.org/officeDocument/2006/relationships/oleObject" Target="embeddings/oleObject16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5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226" Type="http://schemas.openxmlformats.org/officeDocument/2006/relationships/oleObject" Target="embeddings/oleObject118.bin"/><Relationship Id="rId247" Type="http://schemas.openxmlformats.org/officeDocument/2006/relationships/image" Target="media/image113.wmf"/><Relationship Id="rId107" Type="http://schemas.openxmlformats.org/officeDocument/2006/relationships/image" Target="media/image45.wmf"/><Relationship Id="rId268" Type="http://schemas.openxmlformats.org/officeDocument/2006/relationships/oleObject" Target="embeddings/oleObject141.bin"/><Relationship Id="rId289" Type="http://schemas.openxmlformats.org/officeDocument/2006/relationships/image" Target="media/image12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40.bin"/><Relationship Id="rId128" Type="http://schemas.openxmlformats.org/officeDocument/2006/relationships/image" Target="media/image55.wmf"/><Relationship Id="rId149" Type="http://schemas.openxmlformats.org/officeDocument/2006/relationships/oleObject" Target="embeddings/oleObject80.bin"/><Relationship Id="rId5" Type="http://schemas.openxmlformats.org/officeDocument/2006/relationships/footnotes" Target="footnotes.xml"/><Relationship Id="rId95" Type="http://schemas.openxmlformats.org/officeDocument/2006/relationships/image" Target="media/image39.wmf"/><Relationship Id="rId160" Type="http://schemas.openxmlformats.org/officeDocument/2006/relationships/image" Target="media/image69.wmf"/><Relationship Id="rId181" Type="http://schemas.openxmlformats.org/officeDocument/2006/relationships/oleObject" Target="embeddings/oleObject96.bin"/><Relationship Id="rId216" Type="http://schemas.openxmlformats.org/officeDocument/2006/relationships/oleObject" Target="embeddings/oleObject113.bin"/><Relationship Id="rId237" Type="http://schemas.openxmlformats.org/officeDocument/2006/relationships/image" Target="media/image108.wmf"/><Relationship Id="rId258" Type="http://schemas.openxmlformats.org/officeDocument/2006/relationships/oleObject" Target="embeddings/oleObject136.bin"/><Relationship Id="rId279" Type="http://schemas.openxmlformats.org/officeDocument/2006/relationships/oleObject" Target="embeddings/oleObject149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9.wmf"/><Relationship Id="rId290" Type="http://schemas.openxmlformats.org/officeDocument/2006/relationships/oleObject" Target="embeddings/oleObject156.bin"/><Relationship Id="rId304" Type="http://schemas.openxmlformats.org/officeDocument/2006/relationships/header" Target="header1.xml"/><Relationship Id="rId85" Type="http://schemas.openxmlformats.org/officeDocument/2006/relationships/image" Target="media/image34.wmf"/><Relationship Id="rId150" Type="http://schemas.openxmlformats.org/officeDocument/2006/relationships/image" Target="media/image64.wmf"/><Relationship Id="rId171" Type="http://schemas.openxmlformats.org/officeDocument/2006/relationships/oleObject" Target="embeddings/oleObject91.bin"/><Relationship Id="rId192" Type="http://schemas.openxmlformats.org/officeDocument/2006/relationships/image" Target="media/image85.wmf"/><Relationship Id="rId206" Type="http://schemas.openxmlformats.org/officeDocument/2006/relationships/image" Target="media/image92.wmf"/><Relationship Id="rId227" Type="http://schemas.openxmlformats.org/officeDocument/2006/relationships/image" Target="media/image103.wmf"/><Relationship Id="rId248" Type="http://schemas.openxmlformats.org/officeDocument/2006/relationships/oleObject" Target="embeddings/oleObject129.bin"/><Relationship Id="rId269" Type="http://schemas.openxmlformats.org/officeDocument/2006/relationships/image" Target="media/image12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7.bin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50.bin"/><Relationship Id="rId54" Type="http://schemas.openxmlformats.org/officeDocument/2006/relationships/image" Target="media/image22.wmf"/><Relationship Id="rId75" Type="http://schemas.openxmlformats.org/officeDocument/2006/relationships/image" Target="media/image29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6.bin"/><Relationship Id="rId182" Type="http://schemas.openxmlformats.org/officeDocument/2006/relationships/image" Target="media/image80.wmf"/><Relationship Id="rId217" Type="http://schemas.openxmlformats.org/officeDocument/2006/relationships/image" Target="media/image98.wmf"/><Relationship Id="rId6" Type="http://schemas.openxmlformats.org/officeDocument/2006/relationships/endnotes" Target="endnotes.xml"/><Relationship Id="rId238" Type="http://schemas.openxmlformats.org/officeDocument/2006/relationships/oleObject" Target="embeddings/oleObject124.bin"/><Relationship Id="rId259" Type="http://schemas.openxmlformats.org/officeDocument/2006/relationships/image" Target="media/image117.wmf"/><Relationship Id="rId23" Type="http://schemas.openxmlformats.org/officeDocument/2006/relationships/image" Target="media/image9.wmf"/><Relationship Id="rId119" Type="http://schemas.openxmlformats.org/officeDocument/2006/relationships/image" Target="media/image51.wmf"/><Relationship Id="rId270" Type="http://schemas.openxmlformats.org/officeDocument/2006/relationships/oleObject" Target="embeddings/oleObject142.bin"/><Relationship Id="rId291" Type="http://schemas.openxmlformats.org/officeDocument/2006/relationships/oleObject" Target="embeddings/oleObject157.bin"/><Relationship Id="rId305" Type="http://schemas.openxmlformats.org/officeDocument/2006/relationships/footer" Target="footer1.xml"/><Relationship Id="rId44" Type="http://schemas.openxmlformats.org/officeDocument/2006/relationships/oleObject" Target="embeddings/oleObject20.bin"/><Relationship Id="rId65" Type="http://schemas.openxmlformats.org/officeDocument/2006/relationships/image" Target="media/image27.wmf"/><Relationship Id="rId86" Type="http://schemas.openxmlformats.org/officeDocument/2006/relationships/oleObject" Target="embeddings/oleObject46.bin"/><Relationship Id="rId130" Type="http://schemas.openxmlformats.org/officeDocument/2006/relationships/image" Target="media/image56.wmf"/><Relationship Id="rId151" Type="http://schemas.openxmlformats.org/officeDocument/2006/relationships/oleObject" Target="embeddings/oleObject81.bin"/><Relationship Id="rId172" Type="http://schemas.openxmlformats.org/officeDocument/2006/relationships/image" Target="media/image75.wmf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28" Type="http://schemas.openxmlformats.org/officeDocument/2006/relationships/oleObject" Target="embeddings/oleObject119.bin"/><Relationship Id="rId249" Type="http://schemas.openxmlformats.org/officeDocument/2006/relationships/image" Target="media/image114.wmf"/><Relationship Id="rId13" Type="http://schemas.openxmlformats.org/officeDocument/2006/relationships/image" Target="media/image4.wmf"/><Relationship Id="rId109" Type="http://schemas.openxmlformats.org/officeDocument/2006/relationships/image" Target="media/image46.wmf"/><Relationship Id="rId260" Type="http://schemas.openxmlformats.org/officeDocument/2006/relationships/oleObject" Target="embeddings/oleObject137.bin"/><Relationship Id="rId281" Type="http://schemas.openxmlformats.org/officeDocument/2006/relationships/oleObject" Target="embeddings/oleObject151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1.bin"/><Relationship Id="rId97" Type="http://schemas.openxmlformats.org/officeDocument/2006/relationships/image" Target="media/image40.wmf"/><Relationship Id="rId120" Type="http://schemas.openxmlformats.org/officeDocument/2006/relationships/oleObject" Target="embeddings/oleObject63.bin"/><Relationship Id="rId141" Type="http://schemas.openxmlformats.org/officeDocument/2006/relationships/image" Target="media/image60.wmf"/><Relationship Id="rId7" Type="http://schemas.openxmlformats.org/officeDocument/2006/relationships/image" Target="media/image1.wmf"/><Relationship Id="rId162" Type="http://schemas.openxmlformats.org/officeDocument/2006/relationships/image" Target="media/image70.wmf"/><Relationship Id="rId183" Type="http://schemas.openxmlformats.org/officeDocument/2006/relationships/oleObject" Target="embeddings/oleObject97.bin"/><Relationship Id="rId218" Type="http://schemas.openxmlformats.org/officeDocument/2006/relationships/oleObject" Target="embeddings/oleObject114.bin"/><Relationship Id="rId239" Type="http://schemas.openxmlformats.org/officeDocument/2006/relationships/image" Target="media/image109.wmf"/><Relationship Id="rId250" Type="http://schemas.openxmlformats.org/officeDocument/2006/relationships/oleObject" Target="embeddings/oleObject130.bin"/><Relationship Id="rId271" Type="http://schemas.openxmlformats.org/officeDocument/2006/relationships/oleObject" Target="embeddings/oleObject143.bin"/><Relationship Id="rId292" Type="http://schemas.openxmlformats.org/officeDocument/2006/relationships/oleObject" Target="embeddings/oleObject158.bin"/><Relationship Id="rId306" Type="http://schemas.openxmlformats.org/officeDocument/2006/relationships/fontTable" Target="fontTable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49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4.bin"/><Relationship Id="rId178" Type="http://schemas.openxmlformats.org/officeDocument/2006/relationships/image" Target="media/image78.wmf"/><Relationship Id="rId301" Type="http://schemas.openxmlformats.org/officeDocument/2006/relationships/oleObject" Target="embeddings/oleObject164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4.bin"/><Relationship Id="rId152" Type="http://schemas.openxmlformats.org/officeDocument/2006/relationships/image" Target="media/image65.wmf"/><Relationship Id="rId173" Type="http://schemas.openxmlformats.org/officeDocument/2006/relationships/oleObject" Target="embeddings/oleObject92.bin"/><Relationship Id="rId194" Type="http://schemas.openxmlformats.org/officeDocument/2006/relationships/image" Target="media/image86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208" Type="http://schemas.openxmlformats.org/officeDocument/2006/relationships/image" Target="media/image93.png"/><Relationship Id="rId229" Type="http://schemas.openxmlformats.org/officeDocument/2006/relationships/image" Target="media/image104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7.bin"/><Relationship Id="rId240" Type="http://schemas.openxmlformats.org/officeDocument/2006/relationships/oleObject" Target="embeddings/oleObject125.bin"/><Relationship Id="rId245" Type="http://schemas.openxmlformats.org/officeDocument/2006/relationships/image" Target="media/image112.wmf"/><Relationship Id="rId261" Type="http://schemas.openxmlformats.org/officeDocument/2006/relationships/image" Target="media/image118.wmf"/><Relationship Id="rId266" Type="http://schemas.openxmlformats.org/officeDocument/2006/relationships/oleObject" Target="embeddings/oleObject140.bin"/><Relationship Id="rId287" Type="http://schemas.openxmlformats.org/officeDocument/2006/relationships/image" Target="media/image12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9.bin"/><Relationship Id="rId168" Type="http://schemas.openxmlformats.org/officeDocument/2006/relationships/image" Target="media/image73.wmf"/><Relationship Id="rId282" Type="http://schemas.openxmlformats.org/officeDocument/2006/relationships/oleObject" Target="embeddings/oleObject15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93" Type="http://schemas.openxmlformats.org/officeDocument/2006/relationships/image" Target="media/image38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87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100.bin"/><Relationship Id="rId219" Type="http://schemas.openxmlformats.org/officeDocument/2006/relationships/image" Target="media/image99.wmf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0" Type="http://schemas.openxmlformats.org/officeDocument/2006/relationships/oleObject" Target="embeddings/oleObject120.bin"/><Relationship Id="rId235" Type="http://schemas.openxmlformats.org/officeDocument/2006/relationships/image" Target="media/image107.wmf"/><Relationship Id="rId251" Type="http://schemas.openxmlformats.org/officeDocument/2006/relationships/image" Target="media/image115.wmf"/><Relationship Id="rId256" Type="http://schemas.openxmlformats.org/officeDocument/2006/relationships/oleObject" Target="embeddings/oleObject134.bin"/><Relationship Id="rId277" Type="http://schemas.openxmlformats.org/officeDocument/2006/relationships/image" Target="media/image124.wmf"/><Relationship Id="rId298" Type="http://schemas.openxmlformats.org/officeDocument/2006/relationships/oleObject" Target="embeddings/oleObject16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61.bin"/><Relationship Id="rId137" Type="http://schemas.openxmlformats.org/officeDocument/2006/relationships/image" Target="media/image58.wmf"/><Relationship Id="rId158" Type="http://schemas.openxmlformats.org/officeDocument/2006/relationships/image" Target="media/image68.wmf"/><Relationship Id="rId272" Type="http://schemas.openxmlformats.org/officeDocument/2006/relationships/oleObject" Target="embeddings/oleObject144.bin"/><Relationship Id="rId293" Type="http://schemas.openxmlformats.org/officeDocument/2006/relationships/image" Target="media/image129.wmf"/><Relationship Id="rId302" Type="http://schemas.openxmlformats.org/officeDocument/2006/relationships/oleObject" Target="embeddings/oleObject165.bin"/><Relationship Id="rId30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3.wmf"/><Relationship Id="rId88" Type="http://schemas.openxmlformats.org/officeDocument/2006/relationships/oleObject" Target="embeddings/oleObject47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2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5.bin"/><Relationship Id="rId195" Type="http://schemas.openxmlformats.org/officeDocument/2006/relationships/oleObject" Target="embeddings/oleObject103.bin"/><Relationship Id="rId209" Type="http://schemas.openxmlformats.org/officeDocument/2006/relationships/image" Target="media/image94.wmf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0" Type="http://schemas.openxmlformats.org/officeDocument/2006/relationships/oleObject" Target="embeddings/oleObject115.bin"/><Relationship Id="rId225" Type="http://schemas.openxmlformats.org/officeDocument/2006/relationships/image" Target="media/image102.wmf"/><Relationship Id="rId241" Type="http://schemas.openxmlformats.org/officeDocument/2006/relationships/image" Target="media/image110.wmf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1.wmf"/><Relationship Id="rId288" Type="http://schemas.openxmlformats.org/officeDocument/2006/relationships/oleObject" Target="embeddings/oleObject155.bin"/><Relationship Id="rId15" Type="http://schemas.openxmlformats.org/officeDocument/2006/relationships/image" Target="media/image5.png"/><Relationship Id="rId36" Type="http://schemas.openxmlformats.org/officeDocument/2006/relationships/oleObject" Target="embeddings/oleObject15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7.bin"/><Relationship Id="rId262" Type="http://schemas.openxmlformats.org/officeDocument/2006/relationships/oleObject" Target="embeddings/oleObject138.bin"/><Relationship Id="rId283" Type="http://schemas.openxmlformats.org/officeDocument/2006/relationships/image" Target="media/image1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1.wmf"/><Relationship Id="rId148" Type="http://schemas.openxmlformats.org/officeDocument/2006/relationships/image" Target="media/image63.wmf"/><Relationship Id="rId164" Type="http://schemas.openxmlformats.org/officeDocument/2006/relationships/image" Target="media/image71.wmf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9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9.wmf"/><Relationship Id="rId210" Type="http://schemas.openxmlformats.org/officeDocument/2006/relationships/oleObject" Target="embeddings/oleObject110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5.bin"/><Relationship Id="rId278" Type="http://schemas.openxmlformats.org/officeDocument/2006/relationships/oleObject" Target="embeddings/oleObject148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1.bin"/><Relationship Id="rId273" Type="http://schemas.openxmlformats.org/officeDocument/2006/relationships/oleObject" Target="embeddings/oleObject145.bin"/><Relationship Id="rId294" Type="http://schemas.openxmlformats.org/officeDocument/2006/relationships/oleObject" Target="embeddings/oleObject159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image" Target="media/image66.wmf"/><Relationship Id="rId175" Type="http://schemas.openxmlformats.org/officeDocument/2006/relationships/oleObject" Target="embeddings/oleObject93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image" Target="media/image6.wmf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6.bin"/><Relationship Id="rId263" Type="http://schemas.openxmlformats.org/officeDocument/2006/relationships/image" Target="media/image119.wmf"/><Relationship Id="rId284" Type="http://schemas.openxmlformats.org/officeDocument/2006/relationships/oleObject" Target="embeddings/oleObject153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88.bin"/><Relationship Id="rId186" Type="http://schemas.openxmlformats.org/officeDocument/2006/relationships/image" Target="media/image82.wmf"/><Relationship Id="rId211" Type="http://schemas.openxmlformats.org/officeDocument/2006/relationships/image" Target="media/image95.wmf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6.wmf"/><Relationship Id="rId274" Type="http://schemas.openxmlformats.org/officeDocument/2006/relationships/oleObject" Target="embeddings/oleObject146.bin"/><Relationship Id="rId295" Type="http://schemas.openxmlformats.org/officeDocument/2006/relationships/image" Target="media/image13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48.wmf"/><Relationship Id="rId134" Type="http://schemas.openxmlformats.org/officeDocument/2006/relationships/oleObject" Target="embeddings/oleObject72.bin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3.bin"/><Relationship Id="rId176" Type="http://schemas.openxmlformats.org/officeDocument/2006/relationships/image" Target="media/image77.wmf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6.bin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9.bin"/><Relationship Id="rId285" Type="http://schemas.openxmlformats.org/officeDocument/2006/relationships/image" Target="media/image126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4.wmf"/><Relationship Id="rId103" Type="http://schemas.openxmlformats.org/officeDocument/2006/relationships/image" Target="media/image43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6.bin"/><Relationship Id="rId91" Type="http://schemas.openxmlformats.org/officeDocument/2006/relationships/image" Target="media/image37.wmf"/><Relationship Id="rId145" Type="http://schemas.openxmlformats.org/officeDocument/2006/relationships/oleObject" Target="embeddings/oleObject78.bin"/><Relationship Id="rId166" Type="http://schemas.openxmlformats.org/officeDocument/2006/relationships/image" Target="media/image72.wmf"/><Relationship Id="rId187" Type="http://schemas.openxmlformats.org/officeDocument/2006/relationships/oleObject" Target="embeddings/oleObject9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2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0.bin"/><Relationship Id="rId275" Type="http://schemas.openxmlformats.org/officeDocument/2006/relationships/image" Target="media/image123.wmf"/><Relationship Id="rId296" Type="http://schemas.openxmlformats.org/officeDocument/2006/relationships/oleObject" Target="embeddings/oleObject160.bin"/><Relationship Id="rId300" Type="http://schemas.openxmlformats.org/officeDocument/2006/relationships/oleObject" Target="embeddings/oleObject163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2.wmf"/><Relationship Id="rId135" Type="http://schemas.openxmlformats.org/officeDocument/2006/relationships/image" Target="media/image57.wmf"/><Relationship Id="rId156" Type="http://schemas.openxmlformats.org/officeDocument/2006/relationships/image" Target="media/image67.wmf"/><Relationship Id="rId177" Type="http://schemas.openxmlformats.org/officeDocument/2006/relationships/oleObject" Target="embeddings/oleObject94.bin"/><Relationship Id="rId198" Type="http://schemas.openxmlformats.org/officeDocument/2006/relationships/image" Target="media/image88.wmf"/><Relationship Id="rId202" Type="http://schemas.openxmlformats.org/officeDocument/2006/relationships/image" Target="media/image90.wmf"/><Relationship Id="rId223" Type="http://schemas.openxmlformats.org/officeDocument/2006/relationships/image" Target="media/image101.wmf"/><Relationship Id="rId244" Type="http://schemas.openxmlformats.org/officeDocument/2006/relationships/oleObject" Target="embeddings/oleObject127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0.wmf"/><Relationship Id="rId286" Type="http://schemas.openxmlformats.org/officeDocument/2006/relationships/oleObject" Target="embeddings/oleObject154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5.bin"/><Relationship Id="rId125" Type="http://schemas.openxmlformats.org/officeDocument/2006/relationships/image" Target="media/image54.wmf"/><Relationship Id="rId146" Type="http://schemas.openxmlformats.org/officeDocument/2006/relationships/image" Target="media/image62.wmf"/><Relationship Id="rId167" Type="http://schemas.openxmlformats.org/officeDocument/2006/relationships/oleObject" Target="embeddings/oleObject89.bin"/><Relationship Id="rId188" Type="http://schemas.openxmlformats.org/officeDocument/2006/relationships/image" Target="media/image83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213" Type="http://schemas.openxmlformats.org/officeDocument/2006/relationships/image" Target="media/image96.wmf"/><Relationship Id="rId234" Type="http://schemas.openxmlformats.org/officeDocument/2006/relationships/oleObject" Target="embeddings/oleObject12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3.bin"/><Relationship Id="rId276" Type="http://schemas.openxmlformats.org/officeDocument/2006/relationships/oleObject" Target="embeddings/oleObject147.bin"/><Relationship Id="rId297" Type="http://schemas.openxmlformats.org/officeDocument/2006/relationships/image" Target="media/image13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71</TotalTime>
  <Pages>13</Pages>
  <Words>2102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21</cp:revision>
  <dcterms:created xsi:type="dcterms:W3CDTF">2024-10-11T20:42:00Z</dcterms:created>
  <dcterms:modified xsi:type="dcterms:W3CDTF">2024-12-08T20:11:00Z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