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5EC7C0CC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5EC7C0CC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39F44360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5D3385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39F44360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5D3385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254F54AE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1C041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254F54AE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1C041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/لغات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27239B92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1C0413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معادلات والمتراجحات</w:t>
                            </w:r>
                          </w:p>
                          <w:p w14:paraId="689BBFB2" w14:textId="7CA92C5A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5D3385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D3385" w:rsidRPr="005D338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التمثيل البياني لثلاثي الحدود من الدرجة الثانية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27239B92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1C0413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معادلات والمتراجحات</w:t>
                      </w:r>
                    </w:p>
                    <w:p w14:paraId="689BBFB2" w14:textId="7CA92C5A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5D3385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5D3385" w:rsidRPr="005D338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التمثيل البياني لثلاثي الحدود من الدرجة الثانية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A5139B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765B4A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86712F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0C4652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927F17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508E09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5DD3DB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76538C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A01E30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D58961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94D80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A7D3C0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BB1145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358C7A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B5C97F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7FE620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2B3A51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3BE133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B4878F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2DFD31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729C1C" w14:textId="77777777" w:rsidR="005D3385" w:rsidRDefault="005D3385" w:rsidP="005D338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9760E93" w14:textId="77777777" w:rsidR="009051C8" w:rsidRPr="00494688" w:rsidRDefault="009051C8" w:rsidP="009051C8">
            <w:pPr>
              <w:shd w:val="clear" w:color="auto" w:fill="FFFFCC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الدالة ثلاثي الحدود من الدرجة الثانية</w:t>
            </w:r>
          </w:p>
          <w:p w14:paraId="0119ECD5" w14:textId="77777777" w:rsidR="009051C8" w:rsidRPr="00494688" w:rsidRDefault="009051C8" w:rsidP="009051C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A9F492C" w14:textId="77777777" w:rsidR="009051C8" w:rsidRPr="00494688" w:rsidRDefault="009051C8" w:rsidP="009051C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2BC6F3C1" w14:textId="77777777" w:rsidR="009051C8" w:rsidRPr="00494688" w:rsidRDefault="009051C8" w:rsidP="009051C8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</w:rPr>
              <w:t>نسمي دالة ثلاثي الحدود من الدرجة الثانية ك</w: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 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76EA7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7" o:title=""/>
                </v:shape>
                <o:OLEObject Type="Embed" ProgID="Equation.DSMT4" ShapeID="_x0000_i1025" DrawAspect="Content" ObjectID="_1802445418" r:id="rId8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49468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1C6E962E">
                <v:shape id="_x0000_i1026" type="#_x0000_t75" style="width:12.75pt;height:12.75pt" o:ole="">
                  <v:imagedata r:id="rId9" o:title=""/>
                </v:shape>
                <o:OLEObject Type="Embed" ProgID="Equation.DSMT4" ShapeID="_x0000_i1026" DrawAspect="Content" ObjectID="_1802445419" r:id="rId10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كمايلي: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59841E94">
                <v:shape id="_x0000_i1027" type="#_x0000_t75" style="width:93.75pt;height:18pt" o:ole="">
                  <v:imagedata r:id="rId11" o:title=""/>
                </v:shape>
                <o:OLEObject Type="Embed" ProgID="Equation.DSMT4" ShapeID="_x0000_i1027" DrawAspect="Content" ObjectID="_1802445420" r:id="rId12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حيث 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740" w:dyaOrig="320" w14:anchorId="3C95F2A0">
                <v:shape id="_x0000_i1028" type="#_x0000_t75" style="width:36.75pt;height:15.75pt" o:ole="">
                  <v:imagedata r:id="rId13" o:title=""/>
                </v:shape>
                <o:OLEObject Type="Embed" ProgID="Equation.DSMT4" ShapeID="_x0000_i1028" DrawAspect="Content" ObjectID="_1802445421" r:id="rId14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أعداد حقيقية  </w:t>
            </w:r>
            <w:r w:rsidRPr="00494688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5F89BC50">
                <v:shape id="_x0000_i1029" type="#_x0000_t75" style="width:27.75pt;height:14.25pt" o:ole="">
                  <v:imagedata r:id="rId15" o:title=""/>
                </v:shape>
                <o:OLEObject Type="Embed" ProgID="Equation.DSMT4" ShapeID="_x0000_i1029" DrawAspect="Content" ObjectID="_1802445422" r:id="rId16"/>
              </w:object>
            </w:r>
          </w:p>
          <w:p w14:paraId="0A81FF18" w14:textId="77777777" w:rsidR="009051C8" w:rsidRPr="00494688" w:rsidRDefault="009051C8" w:rsidP="009051C8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التمثيل البياني لدالة ثلاثي الحدود من الدرجة الثانية </w:t>
            </w:r>
          </w:p>
          <w:p w14:paraId="3823F63D" w14:textId="77777777" w:rsidR="009051C8" w:rsidRPr="00494688" w:rsidRDefault="009051C8" w:rsidP="009051C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6AA56AE" w14:textId="77777777" w:rsidR="009051C8" w:rsidRPr="00494688" w:rsidRDefault="009051C8" w:rsidP="009051C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نشاط </w:t>
            </w:r>
          </w:p>
          <w:p w14:paraId="5FCC26DA" w14:textId="77777777" w:rsidR="009051C8" w:rsidRPr="00494688" w:rsidRDefault="009051C8" w:rsidP="009051C8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الدالة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420A413F">
                <v:shape id="_x0000_i1030" type="#_x0000_t75" style="width:12pt;height:15.75pt" o:ole="">
                  <v:imagedata r:id="rId7" o:title=""/>
                </v:shape>
                <o:OLEObject Type="Embed" ProgID="Equation.DSMT4" ShapeID="_x0000_i1030" DrawAspect="Content" ObjectID="_1802445423" r:id="rId17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49468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1E75F537">
                <v:shape id="_x0000_i1031" type="#_x0000_t75" style="width:12.75pt;height:12.75pt" o:ole="">
                  <v:imagedata r:id="rId9" o:title=""/>
                </v:shape>
                <o:OLEObject Type="Embed" ProgID="Equation.DSMT4" ShapeID="_x0000_i1031" DrawAspect="Content" ObjectID="_1802445424" r:id="rId18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بــــــــ: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2E4D04F7">
                <v:shape id="_x0000_i1032" type="#_x0000_t75" style="width:93.75pt;height:18pt" o:ole="">
                  <v:imagedata r:id="rId11" o:title=""/>
                </v:shape>
                <o:OLEObject Type="Embed" ProgID="Equation.DSMT4" ShapeID="_x0000_i1032" DrawAspect="Content" ObjectID="_1802445425" r:id="rId19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494688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5BC4443B">
                <v:shape id="_x0000_i1033" type="#_x0000_t75" style="width:36.75pt;height:20.25pt" o:ole="">
                  <v:imagedata r:id="rId20" o:title=""/>
                </v:shape>
                <o:OLEObject Type="Embed" ProgID="Equation.DSMT4" ShapeID="_x0000_i1033" DrawAspect="Content" ObjectID="_1802445426" r:id="rId21"/>
              </w:object>
            </w:r>
          </w:p>
          <w:p w14:paraId="35FB6AA3" w14:textId="77777777" w:rsidR="009051C8" w:rsidRPr="00494688" w:rsidRDefault="009051C8" w:rsidP="009051C8">
            <w:pPr>
              <w:pStyle w:val="Paragraphedeliste"/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الدالة المشتقة للدالة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137A76BC">
                <v:shape id="_x0000_i1034" type="#_x0000_t75" style="width:12pt;height:15.75pt" o:ole="">
                  <v:imagedata r:id="rId7" o:title=""/>
                </v:shape>
                <o:OLEObject Type="Embed" ProgID="Equation.DSMT4" ShapeID="_x0000_i1034" DrawAspect="Content" ObjectID="_1802445427" r:id="rId22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إشارتها.</w:t>
            </w:r>
          </w:p>
          <w:p w14:paraId="15D1AF81" w14:textId="1EF43894" w:rsidR="009051C8" w:rsidRPr="00A50E96" w:rsidRDefault="009051C8" w:rsidP="00A50E96">
            <w:pPr>
              <w:pStyle w:val="Paragraphedeliste"/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شكل جدول تغيرات الدالة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5C29C1F8">
                <v:shape id="_x0000_i1035" type="#_x0000_t75" style="width:12pt;height:15.75pt" o:ole="">
                  <v:imagedata r:id="rId7" o:title=""/>
                </v:shape>
                <o:OLEObject Type="Embed" ProgID="Equation.DSMT4" ShapeID="_x0000_i1035" DrawAspect="Content" ObjectID="_1802445428" r:id="rId23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284692A6" w14:textId="77777777" w:rsidR="009051C8" w:rsidRDefault="009051C8" w:rsidP="009051C8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</w:t>
            </w:r>
          </w:p>
          <w:p w14:paraId="3674B948" w14:textId="77777777" w:rsidR="009051C8" w:rsidRDefault="009051C8" w:rsidP="009051C8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6F4C3DE" w14:textId="77777777" w:rsidR="009051C8" w:rsidRPr="00494688" w:rsidRDefault="009051C8" w:rsidP="009051C8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تعيين الدالة المشتقة للدالة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49031F5C">
                <v:shape id="_x0000_i1036" type="#_x0000_t75" style="width:12pt;height:15.75pt" o:ole="">
                  <v:imagedata r:id="rId24" o:title=""/>
                </v:shape>
                <o:OLEObject Type="Embed" ProgID="Equation.DSMT4" ShapeID="_x0000_i1036" DrawAspect="Content" ObjectID="_1802445429" r:id="rId25"/>
              </w:object>
            </w:r>
          </w:p>
          <w:p w14:paraId="670AE4C7" w14:textId="77777777" w:rsidR="009051C8" w:rsidRPr="00494688" w:rsidRDefault="009051C8" w:rsidP="009051C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7F78AEC" w14:textId="77777777" w:rsidR="009051C8" w:rsidRPr="00494688" w:rsidRDefault="009051C8" w:rsidP="009051C8">
            <w:pPr>
              <w:pStyle w:val="Paragraphedeliste"/>
              <w:bidi/>
              <w:ind w:left="360"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proofErr w:type="gramStart"/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لدينا:</w:t>
            </w:r>
            <w:r w:rsidRPr="004946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17D6E537">
                <v:shape id="_x0000_i1037" type="#_x0000_t75" style="width:93.75pt;height:18pt" o:ole="">
                  <v:imagedata r:id="rId11" o:title=""/>
                </v:shape>
                <o:OLEObject Type="Embed" ProgID="Equation.DSMT4" ShapeID="_x0000_i1037" DrawAspect="Content" ObjectID="_1802445430" r:id="rId26"/>
              </w:object>
            </w:r>
            <w:r w:rsidRPr="00494688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 </w:t>
            </w:r>
          </w:p>
          <w:p w14:paraId="5E995766" w14:textId="77777777" w:rsidR="009051C8" w:rsidRPr="00494688" w:rsidRDefault="009051C8" w:rsidP="009051C8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2A242BD3">
                <v:shape id="_x0000_i1038" type="#_x0000_t75" style="width:12pt;height:15.75pt" o:ole="">
                  <v:imagedata r:id="rId7" o:title=""/>
                </v:shape>
                <o:OLEObject Type="Embed" ProgID="Equation.DSMT4" ShapeID="_x0000_i1038" DrawAspect="Content" ObjectID="_1802445431" r:id="rId27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قابلة للاشتقاق على </w:t>
            </w:r>
            <m:oMath>
              <m:r>
                <m:rPr>
                  <m:scr m:val="double-struck"/>
                </m:rPr>
                <w:rPr>
                  <w:rFonts w:ascii="Times New Roman" w:hAnsi="Times New Roman" w:cs="Times New Roman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ودالتها المشتقة هي: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520" w:dyaOrig="320" w14:anchorId="48B20403">
                <v:shape id="_x0000_i1039" type="#_x0000_t75" style="width:75.75pt;height:15.75pt" o:ole="">
                  <v:imagedata r:id="rId28" o:title=""/>
                </v:shape>
                <o:OLEObject Type="Embed" ProgID="Equation.DSMT4" ShapeID="_x0000_i1039" DrawAspect="Content" ObjectID="_1802445432" r:id="rId29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BBAD1D3" w14:textId="77777777" w:rsidR="009051C8" w:rsidRPr="00494688" w:rsidRDefault="009051C8" w:rsidP="009051C8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9468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إ</w:t>
            </w:r>
            <w:r w:rsidRPr="00494688">
              <w:rPr>
                <w:rFonts w:ascii="Amiri" w:eastAsiaTheme="minorEastAsia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شارة </w:t>
            </w:r>
            <w:r w:rsidRPr="00494688">
              <w:rPr>
                <w:rFonts w:ascii="Amiri" w:eastAsiaTheme="minorEastAsia" w:hAnsi="Amiri" w:cs="Amiri"/>
                <w:color w:val="FF0000"/>
                <w:position w:val="-10"/>
                <w:sz w:val="28"/>
                <w:szCs w:val="28"/>
                <w:u w:val="single"/>
                <w:lang w:bidi="ar-DZ"/>
              </w:rPr>
              <w:object w:dxaOrig="600" w:dyaOrig="320" w14:anchorId="7050B011">
                <v:shape id="_x0000_i1040" type="#_x0000_t75" style="width:30pt;height:15.75pt" o:ole="">
                  <v:imagedata r:id="rId30" o:title=""/>
                </v:shape>
                <o:OLEObject Type="Embed" ProgID="Equation.DSMT4" ShapeID="_x0000_i1040" DrawAspect="Content" ObjectID="_1802445433" r:id="rId31"/>
              </w:object>
            </w:r>
          </w:p>
          <w:p w14:paraId="09106977" w14:textId="77777777" w:rsidR="009051C8" w:rsidRPr="00494688" w:rsidRDefault="009051C8" w:rsidP="009051C8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60" w:dyaOrig="320" w14:anchorId="627F793B">
                <v:shape id="_x0000_i1041" type="#_x0000_t75" style="width:48pt;height:15.75pt" o:ole="">
                  <v:imagedata r:id="rId32" o:title=""/>
                </v:shape>
                <o:OLEObject Type="Embed" ProgID="Equation.DSMT4" ShapeID="_x0000_i1041" DrawAspect="Content" ObjectID="_1802445434" r:id="rId33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تكافئ   </w:t>
            </w:r>
            <w:r w:rsidRPr="00494688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1120" w:dyaOrig="279" w14:anchorId="4F5AAC6B">
                <v:shape id="_x0000_i1042" type="#_x0000_t75" style="width:56.25pt;height:14.25pt" o:ole="">
                  <v:imagedata r:id="rId34" o:title=""/>
                </v:shape>
                <o:OLEObject Type="Embed" ProgID="Equation.DSMT4" ShapeID="_x0000_i1042" DrawAspect="Content" ObjectID="_1802445435" r:id="rId35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ومنه:  </w:t>
            </w:r>
            <w:r w:rsidRPr="00494688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00" w:dyaOrig="620" w14:anchorId="6495527F">
                <v:shape id="_x0000_i1043" type="#_x0000_t75" style="width:45pt;height:30.75pt" o:ole="">
                  <v:imagedata r:id="rId36" o:title=""/>
                </v:shape>
                <o:OLEObject Type="Embed" ProgID="Equation.DSMT4" ShapeID="_x0000_i1043" DrawAspect="Content" ObjectID="_1802445436" r:id="rId37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tbl>
            <w:tblPr>
              <w:tblStyle w:val="Grilledutableau"/>
              <w:tblpPr w:leftFromText="180" w:rightFromText="180" w:vertAnchor="text" w:horzAnchor="margin" w:tblpXSpec="center" w:tblpY="440"/>
              <w:tblOverlap w:val="never"/>
              <w:bidiVisual/>
              <w:tblW w:w="0" w:type="auto"/>
              <w:shd w:val="clear" w:color="auto" w:fill="FFFFFF"/>
              <w:tblLook w:val="01E0" w:firstRow="1" w:lastRow="1" w:firstColumn="1" w:lastColumn="1" w:noHBand="0" w:noVBand="0"/>
            </w:tblPr>
            <w:tblGrid>
              <w:gridCol w:w="3827"/>
              <w:gridCol w:w="1418"/>
            </w:tblGrid>
            <w:tr w:rsidR="009051C8" w:rsidRPr="00CC5BAB" w14:paraId="107041D0" w14:textId="77777777" w:rsidTr="00304EE0">
              <w:tc>
                <w:tcPr>
                  <w:tcW w:w="3827" w:type="dxa"/>
                  <w:shd w:val="clear" w:color="auto" w:fill="FFFFFF"/>
                  <w:vAlign w:val="center"/>
                </w:tcPr>
                <w:p w14:paraId="55AABD97" w14:textId="77777777" w:rsidR="009051C8" w:rsidRPr="00494688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494688">
                    <w:rPr>
                      <w:rFonts w:ascii="Amiri" w:hAnsi="Amiri" w:cs="Amiri"/>
                      <w:sz w:val="28"/>
                      <w:szCs w:val="28"/>
                    </w:rPr>
                    <w:t>+</w:t>
                  </w:r>
                  <m:oMath>
                    <m:r>
                      <w:rPr>
                        <w:rFonts w:ascii="Times New Roman" w:hAnsi="Times New Roman" w:cs="Times New Roman" w:hint="cs"/>
                        <w:sz w:val="28"/>
                        <w:szCs w:val="28"/>
                        <w:rtl/>
                      </w:rPr>
                      <m:t>∞</m:t>
                    </m:r>
                  </m:oMath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           </w:t>
                  </w:r>
                  <w:r w:rsidRPr="00494688">
                    <w:rPr>
                      <w:rFonts w:ascii="Amiri" w:hAnsi="Amiri" w:cs="Amiri"/>
                      <w:i/>
                      <w:iCs/>
                      <w:sz w:val="28"/>
                      <w:szCs w:val="28"/>
                    </w:rPr>
                    <w:t>x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          </w:t>
                  </w:r>
                  <w:r w:rsidRPr="00494688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380" w:dyaOrig="200" w14:anchorId="4F8AB2DE">
                      <v:shape id="_x0000_i1044" type="#_x0000_t75" style="width:18.75pt;height:9.75pt" o:ole="">
                        <v:imagedata r:id="rId38" o:title=""/>
                      </v:shape>
                      <o:OLEObject Type="Embed" ProgID="Equation.DSMT4" ShapeID="_x0000_i1044" DrawAspect="Content" ObjectID="_1802445437" r:id="rId39"/>
                    </w:object>
                  </w:r>
                </w:p>
              </w:tc>
              <w:tc>
                <w:tcPr>
                  <w:tcW w:w="1418" w:type="dxa"/>
                  <w:shd w:val="clear" w:color="auto" w:fill="FFFFFF"/>
                  <w:vAlign w:val="center"/>
                </w:tcPr>
                <w:p w14:paraId="12382F03" w14:textId="77777777" w:rsidR="009051C8" w:rsidRPr="00CC5BAB" w:rsidRDefault="009051C8" w:rsidP="009051C8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CC5BAB">
                    <w:rPr>
                      <w:rFonts w:ascii="Amiri" w:hAnsi="Amiri" w:cs="Amiri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20" w14:anchorId="16FCDB99">
                      <v:shape id="_x0000_i1045" type="#_x0000_t75" style="width:9.75pt;height:11.25pt" o:ole="">
                        <v:imagedata r:id="rId40" o:title=""/>
                      </v:shape>
                      <o:OLEObject Type="Embed" ProgID="Equation.DSMT4" ShapeID="_x0000_i1045" DrawAspect="Content" ObjectID="_1802445438" r:id="rId41"/>
                    </w:object>
                  </w:r>
                </w:p>
              </w:tc>
            </w:tr>
            <w:tr w:rsidR="009051C8" w:rsidRPr="00CC5BAB" w14:paraId="7EA519BC" w14:textId="77777777" w:rsidTr="00304EE0">
              <w:tc>
                <w:tcPr>
                  <w:tcW w:w="3827" w:type="dxa"/>
                  <w:shd w:val="clear" w:color="auto" w:fill="FFFFFF"/>
                  <w:vAlign w:val="center"/>
                </w:tcPr>
                <w:p w14:paraId="3D99731F" w14:textId="77777777" w:rsidR="009051C8" w:rsidRPr="00494688" w:rsidRDefault="009051C8" w:rsidP="009051C8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>نفس إشارة</w:t>
                  </w:r>
                  <w:r w:rsidRPr="00494688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7D81341A">
                      <v:shape id="_x0000_i1046" type="#_x0000_t75" style="width:9.75pt;height:11.25pt" o:ole="">
                        <v:imagedata r:id="rId42" o:title=""/>
                      </v:shape>
                      <o:OLEObject Type="Embed" ProgID="Equation.DSMT4" ShapeID="_x0000_i1046" DrawAspect="Content" ObjectID="_1802445439" r:id="rId43"/>
                    </w:objec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</w:rPr>
                    <w:t xml:space="preserve"> 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0   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عكس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إشارة</w:t>
                  </w:r>
                  <w:r w:rsidRPr="00494688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60B8BA23">
                      <v:shape id="_x0000_i1047" type="#_x0000_t75" style="width:9.75pt;height:11.25pt" o:ole="">
                        <v:imagedata r:id="rId42" o:title=""/>
                      </v:shape>
                      <o:OLEObject Type="Embed" ProgID="Equation.DSMT4" ShapeID="_x0000_i1047" DrawAspect="Content" ObjectID="_1802445440" r:id="rId44"/>
                    </w:object>
                  </w:r>
                </w:p>
              </w:tc>
              <w:tc>
                <w:tcPr>
                  <w:tcW w:w="1418" w:type="dxa"/>
                  <w:shd w:val="clear" w:color="auto" w:fill="FFFFFF"/>
                  <w:vAlign w:val="center"/>
                </w:tcPr>
                <w:p w14:paraId="42E24CB2" w14:textId="77777777" w:rsidR="009051C8" w:rsidRPr="00CC5BAB" w:rsidRDefault="009051C8" w:rsidP="009051C8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CC5BAB">
                    <w:rPr>
                      <w:rFonts w:ascii="Amiri" w:hAnsi="Amiri" w:cs="Amiri"/>
                      <w:b/>
                      <w:bCs/>
                      <w:position w:val="-6"/>
                      <w:sz w:val="28"/>
                      <w:szCs w:val="28"/>
                    </w:rPr>
                    <w:object w:dxaOrig="1180" w:dyaOrig="320" w14:anchorId="29C9B1C0">
                      <v:shape id="_x0000_i1048" type="#_x0000_t75" style="width:59.25pt;height:15.75pt" o:ole="">
                        <v:imagedata r:id="rId45" o:title=""/>
                      </v:shape>
                      <o:OLEObject Type="Embed" ProgID="Equation.DSMT4" ShapeID="_x0000_i1048" DrawAspect="Content" ObjectID="_1802445441" r:id="rId46"/>
                    </w:object>
                  </w:r>
                </w:p>
              </w:tc>
            </w:tr>
          </w:tbl>
          <w:p w14:paraId="4CD0E844" w14:textId="77777777" w:rsidR="009051C8" w:rsidRPr="00CC5BAB" w:rsidRDefault="009051C8" w:rsidP="009051C8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2D15E95" w14:textId="77777777" w:rsidR="009051C8" w:rsidRDefault="009051C8" w:rsidP="009051C8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C6455F8" w14:textId="77777777" w:rsidR="00A50E96" w:rsidRDefault="00A50E96" w:rsidP="00A50E96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A5F46AE" w14:textId="77777777" w:rsidR="00A50E96" w:rsidRDefault="00A50E96" w:rsidP="00A50E96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2813CED" w14:textId="77777777" w:rsidR="00A50E96" w:rsidRPr="00CC5BAB" w:rsidRDefault="00A50E96" w:rsidP="00A50E96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5263C24" w14:textId="77777777" w:rsidR="009051C8" w:rsidRPr="0089786C" w:rsidRDefault="009051C8" w:rsidP="009051C8">
            <w:pPr>
              <w:pStyle w:val="Paragraphedeliste"/>
              <w:numPr>
                <w:ilvl w:val="0"/>
                <w:numId w:val="27"/>
              </w:numPr>
              <w:bidi/>
              <w:ind w:left="381"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جدول تغيرات الدالة </w:t>
            </w:r>
            <w:r w:rsidRPr="0033062A">
              <w:rPr>
                <w:position w:val="-10"/>
                <w:lang w:bidi="ar-DZ"/>
              </w:rPr>
              <w:object w:dxaOrig="240" w:dyaOrig="320" w14:anchorId="39B4CED8">
                <v:shape id="_x0000_i1049" type="#_x0000_t75" style="width:12pt;height:15.75pt" o:ole="">
                  <v:imagedata r:id="rId47" o:title=""/>
                </v:shape>
                <o:OLEObject Type="Embed" ProgID="Equation.DSMT4" ShapeID="_x0000_i1049" DrawAspect="Content" ObjectID="_1802445442" r:id="rId48"/>
              </w:object>
            </w:r>
          </w:p>
          <w:p w14:paraId="16DE0BE5" w14:textId="77777777" w:rsidR="009051C8" w:rsidRPr="0089786C" w:rsidRDefault="009051C8" w:rsidP="009051C8">
            <w:pPr>
              <w:pStyle w:val="Paragraphedeliste"/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   </w:t>
            </w:r>
            <w:r w:rsidRPr="0089786C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580" w:dyaOrig="279" w14:anchorId="687001DE">
                <v:shape id="_x0000_i1050" type="#_x0000_t75" style="width:29.25pt;height:14.25pt" o:ole="">
                  <v:imagedata r:id="rId49" o:title=""/>
                </v:shape>
                <o:OLEObject Type="Embed" ProgID="Equation.DSMT4" ShapeID="_x0000_i1050" DrawAspect="Content" ObjectID="_1802445443" r:id="rId50"/>
              </w:object>
            </w:r>
            <w:r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 xml:space="preserve">                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                    </w:t>
            </w:r>
            <w:r w:rsidRPr="0089786C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560" w:dyaOrig="279" w14:anchorId="2C0493D7">
                <v:shape id="_x0000_i1051" type="#_x0000_t75" style="width:27.75pt;height:14.25pt" o:ole="">
                  <v:imagedata r:id="rId51" o:title=""/>
                </v:shape>
                <o:OLEObject Type="Embed" ProgID="Equation.DSMT4" ShapeID="_x0000_i1051" DrawAspect="Content" ObjectID="_1802445444" r:id="rId52"/>
              </w:object>
            </w:r>
          </w:p>
          <w:p w14:paraId="5F7B205D" w14:textId="77777777" w:rsidR="009051C8" w:rsidRPr="00CC5BAB" w:rsidRDefault="009051C8" w:rsidP="009051C8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270DEE2" wp14:editId="7F23668E">
                  <wp:extent cx="1752381" cy="1066667"/>
                  <wp:effectExtent l="0" t="0" r="635" b="635"/>
                  <wp:docPr id="20000937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093747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0C22495B" wp14:editId="1A64CD9A">
                  <wp:extent cx="1771429" cy="1047619"/>
                  <wp:effectExtent l="0" t="0" r="635" b="635"/>
                  <wp:docPr id="16384806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48065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429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57744" w14:textId="77777777" w:rsidR="009051C8" w:rsidRPr="0089786C" w:rsidRDefault="009051C8" w:rsidP="009051C8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2E0D1943" w14:textId="77777777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78EE399" w14:textId="77777777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في معلم متعامد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hAnsi="Amiri" w:cs="Amiri"/>
                <w:position w:val="-18"/>
                <w:sz w:val="28"/>
                <w:szCs w:val="28"/>
                <w:lang w:bidi="ar-DZ"/>
              </w:rPr>
              <w:object w:dxaOrig="800" w:dyaOrig="480" w14:anchorId="46A8720D">
                <v:shape id="_x0000_i1052" type="#_x0000_t75" style="width:39.75pt;height:24pt" o:ole="">
                  <v:imagedata r:id="rId55" o:title=""/>
                </v:shape>
                <o:OLEObject Type="Embed" ProgID="Equation.DSMT4" ShapeID="_x0000_i1052" DrawAspect="Content" ObjectID="_1802445445" r:id="rId5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للمستوي، التمثيل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البياني لدالة ثلاثي الحدود من الدرجة الثانية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472C397C">
                <v:shape id="_x0000_i1053" type="#_x0000_t75" style="width:12pt;height:15.75pt" o:ole="">
                  <v:imagedata r:id="rId57" o:title=""/>
                </v:shape>
                <o:OLEObject Type="Embed" ProgID="Equation.DSMT4" ShapeID="_x0000_i1053" DrawAspect="Content" ObjectID="_1802445446" r:id="rId58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حيث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06A61EF2">
                <v:shape id="_x0000_i1054" type="#_x0000_t75" style="width:93.75pt;height:18pt" o:ole="">
                  <v:imagedata r:id="rId59" o:title=""/>
                </v:shape>
                <o:OLEObject Type="Embed" ProgID="Equation.DSMT4" ShapeID="_x0000_i1054" DrawAspect="Content" ObjectID="_1802445447" r:id="rId6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مع </w:t>
            </w:r>
            <w:r w:rsidRPr="0089786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2DFDD5AC">
                <v:shape id="_x0000_i1055" type="#_x0000_t75" style="width:36.75pt;height:20.25pt" o:ole="">
                  <v:imagedata r:id="rId61" o:title=""/>
                </v:shape>
                <o:OLEObject Type="Embed" ProgID="Equation.DSMT4" ShapeID="_x0000_i1055" DrawAspect="Content" ObjectID="_1802445448" r:id="rId62"/>
              </w:objec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هو </w:t>
            </w:r>
            <w:r w:rsidRPr="0089786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</w:rPr>
              <w:t xml:space="preserve">قطع مكافئ </w: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ذروته النقطة </w:t>
            </w:r>
            <w:r w:rsidRPr="0089786C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20" w:dyaOrig="279" w14:anchorId="7DFB0451">
                <v:shape id="_x0000_i1056" type="#_x0000_t75" style="width:11.25pt;height:14.25pt" o:ole="">
                  <v:imagedata r:id="rId63" o:title=""/>
                </v:shape>
                <o:OLEObject Type="Embed" ProgID="Equation.DSMT4" ShapeID="_x0000_i1056" DrawAspect="Content" ObjectID="_1802445449" r:id="rId64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ذات الإحداثيين </w:t>
            </w:r>
            <w:r w:rsidRPr="0089786C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1760" w:dyaOrig="720" w14:anchorId="21E199A7">
                <v:shape id="_x0000_i1057" type="#_x0000_t75" style="width:87.75pt;height:36pt" o:ole="">
                  <v:imagedata r:id="rId65" o:title=""/>
                </v:shape>
                <o:OLEObject Type="Embed" ProgID="Equation.DSMT4" ShapeID="_x0000_i1057" DrawAspect="Content" ObjectID="_1802445450" r:id="rId66"/>
              </w:objec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ومحور تناظره المستقيم الذي معادلته هي: </w:t>
            </w:r>
            <w:r w:rsidRPr="0089786C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00" w:dyaOrig="620" w14:anchorId="66D069D1">
                <v:shape id="_x0000_i1058" type="#_x0000_t75" style="width:45pt;height:30.75pt" o:ole="">
                  <v:imagedata r:id="rId67" o:title=""/>
                </v:shape>
                <o:OLEObject Type="Embed" ProgID="Equation.DSMT4" ShapeID="_x0000_i1058" DrawAspect="Content" ObjectID="_1802445451" r:id="rId68"/>
              </w:objec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</w:t>
            </w:r>
          </w:p>
          <w:p w14:paraId="4FBE50A1" w14:textId="77777777" w:rsidR="009051C8" w:rsidRPr="00CC5BAB" w:rsidRDefault="009051C8" w:rsidP="009051C8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328077B" w14:textId="77777777" w:rsidR="009051C8" w:rsidRPr="0089786C" w:rsidRDefault="009051C8" w:rsidP="009051C8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830407F" wp14:editId="5E2720C6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138430</wp:posOffset>
                      </wp:positionV>
                      <wp:extent cx="2257425" cy="2171700"/>
                      <wp:effectExtent l="0" t="0" r="28575" b="19050"/>
                      <wp:wrapNone/>
                      <wp:docPr id="145086205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2171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4111B9" w14:textId="77777777" w:rsidR="009051C8" w:rsidRDefault="009051C8" w:rsidP="009051C8">
                                  <w:pPr>
                                    <w:jc w:val="center"/>
                                  </w:pPr>
                                  <w:r w:rsidRPr="003E111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C877F4" wp14:editId="5AAEA33B">
                                        <wp:extent cx="2049145" cy="2028190"/>
                                        <wp:effectExtent l="0" t="0" r="8255" b="0"/>
                                        <wp:docPr id="12177214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772144" name=""/>
                                                <pic:cNvPicPr/>
                                              </pic:nvPicPr>
                                              <pic:blipFill>
                                                <a:blip r:embed="rId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9145" cy="20281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0407F" id="Rectangle 2" o:spid="_x0000_s1030" style="position:absolute;left:0;text-align:left;margin-left:5.35pt;margin-top:10.9pt;width:177.75pt;height:17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" fillcolor="white [3201]" strokecolor="white [3212]" strokeweight="2pt">
                      <v:textbox>
                        <w:txbxContent>
                          <w:p w14:paraId="574111B9" w14:textId="77777777" w:rsidR="009051C8" w:rsidRDefault="009051C8" w:rsidP="009051C8">
                            <w:pPr>
                              <w:jc w:val="center"/>
                            </w:pPr>
                            <w:r w:rsidRPr="003E1114">
                              <w:rPr>
                                <w:noProof/>
                              </w:rPr>
                              <w:drawing>
                                <wp:inline distT="0" distB="0" distL="0" distR="0" wp14:anchorId="39C877F4" wp14:editId="5AAEA33B">
                                  <wp:extent cx="2049145" cy="2028190"/>
                                  <wp:effectExtent l="0" t="0" r="8255" b="0"/>
                                  <wp:docPr id="12177214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772144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145" cy="202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ملاحظة:</w:t>
            </w:r>
          </w:p>
          <w:p w14:paraId="41B3CF1A" w14:textId="77777777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 </w:t>
            </w:r>
            <w:r w:rsidRPr="0089786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80" w:dyaOrig="279" w14:anchorId="64786212">
                <v:shape id="_x0000_i1059" type="#_x0000_t75" style="width:29.25pt;height:14.25pt" o:ole="">
                  <v:imagedata r:id="rId70" o:title=""/>
                </v:shape>
                <o:OLEObject Type="Embed" ProgID="Equation.DSMT4" ShapeID="_x0000_i1059" DrawAspect="Content" ObjectID="_1802445452" r:id="rId71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يكون القطع المكافئ منفرجا نحو الأعلى</w:t>
            </w:r>
          </w:p>
          <w:p w14:paraId="2A1CF4FC" w14:textId="77777777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 </w:t>
            </w:r>
            <w:r w:rsidRPr="0089786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795742FF">
                <v:shape id="_x0000_i1060" type="#_x0000_t75" style="width:27.75pt;height:14.25pt" o:ole="">
                  <v:imagedata r:id="rId72" o:title=""/>
                </v:shape>
                <o:OLEObject Type="Embed" ProgID="Equation.DSMT4" ShapeID="_x0000_i1060" DrawAspect="Content" ObjectID="_1802445453" r:id="rId73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يكون القطع المكافئ منفرجا نحو الأسفل</w:t>
            </w:r>
          </w:p>
          <w:p w14:paraId="33EF2789" w14:textId="77777777" w:rsidR="009051C8" w:rsidRPr="00CC5BAB" w:rsidRDefault="009051C8" w:rsidP="009051C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8CC9140" w14:textId="77777777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مثال01: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 09 ص 136</w:t>
            </w:r>
          </w:p>
          <w:p w14:paraId="5AED4653" w14:textId="77777777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BAFC494" w14:textId="4E41F82D" w:rsidR="009051C8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مثال02:</w:t>
            </w:r>
            <w:r w:rsidRPr="0089786C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 12 ص136</w:t>
            </w:r>
          </w:p>
          <w:p w14:paraId="01154739" w14:textId="1AC3DBBB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F0B8270" w14:textId="399AAA3A" w:rsidR="009051C8" w:rsidRPr="00CC5BAB" w:rsidRDefault="009051C8" w:rsidP="009051C8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2797FF98" w14:textId="35D1B632" w:rsidR="009051C8" w:rsidRPr="00CC5BAB" w:rsidRDefault="009051C8" w:rsidP="009051C8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0D353C45" w14:textId="77777777" w:rsidR="009051C8" w:rsidRPr="00CC5BAB" w:rsidRDefault="009051C8" w:rsidP="009051C8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4E55D292" w14:textId="77777777" w:rsidR="009051C8" w:rsidRPr="00CC5BAB" w:rsidRDefault="009051C8" w:rsidP="009051C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D7C0B06" w14:textId="77777777" w:rsidR="009051C8" w:rsidRPr="00CC5BAB" w:rsidRDefault="009051C8" w:rsidP="009051C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ABFB2CF" w14:textId="77777777" w:rsidR="009051C8" w:rsidRPr="00CC5BAB" w:rsidRDefault="009051C8" w:rsidP="009051C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73B6992" w14:textId="77777777" w:rsidR="009051C8" w:rsidRPr="00CC5BAB" w:rsidRDefault="009051C8" w:rsidP="009051C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28AE146" w14:textId="77777777" w:rsidR="005D3385" w:rsidRPr="00792B9B" w:rsidRDefault="005D3385" w:rsidP="005D338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F8AA19" w14:textId="77777777" w:rsidR="00981E9C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85321B" w14:textId="77777777" w:rsidR="005D3385" w:rsidRDefault="005D3385" w:rsidP="005D338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2BE02767" w:rsidR="005D3385" w:rsidRPr="005D3385" w:rsidRDefault="005D3385" w:rsidP="005D3385">
            <w:pPr>
              <w:tabs>
                <w:tab w:val="left" w:pos="963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  <w:rtl/>
              </w:rPr>
              <w:tab/>
            </w:r>
          </w:p>
        </w:tc>
      </w:tr>
    </w:tbl>
    <w:p w14:paraId="7E5F2929" w14:textId="77777777" w:rsidR="005D3385" w:rsidRDefault="005D3385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5486D5" wp14:editId="63C55EE9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02135464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1261C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C00023E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486D5" id="_x0000_s1031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sYTNa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7A61261C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C00023E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D70011" wp14:editId="442A4379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93281411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C0F98" w14:textId="62569B87" w:rsidR="005D3385" w:rsidRPr="00305590" w:rsidRDefault="005D3385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C91CC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</w:t>
                            </w:r>
                            <w:r w:rsidR="007E4E82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="00C91CC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  <w:p w14:paraId="640EF26A" w14:textId="77777777" w:rsidR="005D3385" w:rsidRDefault="005D3385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70011" id="_x0000_s1032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hicQ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nhKLLysod4/IELo98E4uK+rNnfDhUSANPrWTljk80KENNAWHnuJsDfjr1HvUp3kkKWcN&#10;LVLB/c+NQMWZ+WZpUq/yySRuXmIm55djYvBYsjqW2E29AOpyTt+Gk4mM+sHsSY1Qv9LOz6NXEgkr&#10;yXfBZcA9swjdgtOvIdV8ntRo25wId/bZyQge6xzH7qV9Fej6AQ002vewXzoxfTeinW60tDDfBNBV&#10;mt9DXfsO0KamNeh/lfgVHPNJ6/D3zX4D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A/VeGJxAgAAQw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1E9C0F98" w14:textId="62569B87" w:rsidR="005D3385" w:rsidRPr="00305590" w:rsidRDefault="005D3385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C91CC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</w:t>
                      </w:r>
                      <w:r w:rsidR="007E4E82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="00C91CC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  <w:p w14:paraId="640EF26A" w14:textId="77777777" w:rsidR="005D3385" w:rsidRDefault="005D3385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6B54BF" wp14:editId="449EEA6B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94973501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A6BE" w14:textId="77777777" w:rsidR="005D3385" w:rsidRPr="00305590" w:rsidRDefault="005D3385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B54BF" id="_x0000_s1033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CcwIAAEM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qTsRWHxZQblbIkPo9sA7eVdRb+6FD0uBNPjUTlrm8EiHNtAUHHqKszXgr1PvUZ/mkaSc&#10;NbRIBfc/NwIVZ+abpUm9zM/P4+Yl5nwyHRODx5LVscRu6hugLuf0bTiZyKgfzJ7UCPUr7fwiRiWR&#10;sJJiF1wG3DM3oVtw+jWkWiySGm2bE+HePjsZncc6x7F7aV8Fun5AA432A+yXTszejWinGy0tLDYB&#10;dJXm91DXvgO0qWkN+l8lfgXHfNI6/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RzDJC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602BA6BE" w14:textId="77777777" w:rsidR="005D3385" w:rsidRPr="00305590" w:rsidRDefault="005D3385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93EC35" wp14:editId="08D95EDC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82366585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BFB44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معادلات والمتراجحات</w:t>
                            </w:r>
                          </w:p>
                          <w:p w14:paraId="07E331E7" w14:textId="4D2EAF08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C91CC3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91CC3" w:rsidRPr="00C91CC3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حل معادلات من الدرجة الثانية بيانيا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3EC35" id="_x0000_s1034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z+dQIAAEM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ou+GUsLP5ZQbl79sxDtwfByfuKZvMgAj4LT8SnFaFlxic6tIGm4NDfOFuD/3Xqf7Qn&#10;PpKWs4YWqeDh50Z4xZn5ZompV/lkEjcvCZPpxZgEf6xZHWvspr4FmnJOz4aT6Rrt0eyv2kP9Rju/&#10;iFFJJayk2AWX6PfCLXYLTq+GVItFMqNtcwIf7NLJ6Dz2OdLutX0T3vUERaL2I+yXTsw+ULSzjUgL&#10;iw2CrhJ/D33tJ0CbmujZvyrxKTiWk9Xh7Zv/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Bcc+z+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32FBFB44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معادلات والمتراجحات</w:t>
                      </w:r>
                    </w:p>
                    <w:p w14:paraId="07E331E7" w14:textId="4D2EAF08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C91CC3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91CC3" w:rsidRPr="00C91CC3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حل معادلات من الدرجة الثانية بيانيا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3BAFEA3" w14:textId="77777777" w:rsidR="005D3385" w:rsidRPr="00792B9B" w:rsidRDefault="005D3385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D3385" w:rsidRPr="00792B9B" w14:paraId="452F850F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7C766B1" w14:textId="77777777" w:rsidR="005D3385" w:rsidRPr="00305590" w:rsidRDefault="005D3385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7BB65FA" w14:textId="77777777" w:rsidR="005D3385" w:rsidRPr="00305590" w:rsidRDefault="005D3385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B43DADA" w14:textId="77777777" w:rsidR="005D3385" w:rsidRPr="00305590" w:rsidRDefault="005D3385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D3385" w:rsidRPr="00792B9B" w14:paraId="5FB0E739" w14:textId="77777777" w:rsidTr="00305590">
        <w:tc>
          <w:tcPr>
            <w:tcW w:w="1278" w:type="dxa"/>
          </w:tcPr>
          <w:p w14:paraId="4B105C34" w14:textId="77777777" w:rsidR="005D3385" w:rsidRDefault="005D3385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DAE02DE" w14:textId="77777777" w:rsidR="005D3385" w:rsidRDefault="005D3385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B0DF88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7C38ED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A0B1BF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CF911A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FE6C70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92BDEE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8D4AFA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820183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80A3E7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1CD74A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7BFACA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50E71A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BEDAD7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DE3077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F60E36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8C044F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8E2A9B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056955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A6A05F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6322B8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37CE40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F04C2F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A7863C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D5797F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A2E4D6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31CE91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CE6EF0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82B400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400A10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CEEC25" w14:textId="77777777" w:rsidR="005D3385" w:rsidRPr="00FB5A89" w:rsidRDefault="005D3385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A46034F" w14:textId="77777777" w:rsidR="005D3385" w:rsidRPr="00792B9B" w:rsidRDefault="005D3385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55DAA8" w14:textId="77777777" w:rsidR="009051C8" w:rsidRPr="0089786C" w:rsidRDefault="009051C8" w:rsidP="009051C8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حل معادلات ومتراجحات من الدرجة الثانية بيانيا </w:t>
            </w:r>
          </w:p>
          <w:p w14:paraId="1DB259C4" w14:textId="77777777" w:rsidR="009051C8" w:rsidRPr="0089786C" w:rsidRDefault="009051C8" w:rsidP="009051C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E2A7BE8" w14:textId="77777777" w:rsidR="009051C8" w:rsidRPr="0089786C" w:rsidRDefault="009051C8" w:rsidP="009051C8">
            <w:pPr>
              <w:shd w:val="clear" w:color="auto" w:fill="FFFFCC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دراسة أمثلة:</w:t>
            </w:r>
          </w:p>
          <w:p w14:paraId="22C118F9" w14:textId="77777777" w:rsidR="009051C8" w:rsidRPr="0089786C" w:rsidRDefault="009051C8" w:rsidP="009051C8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 01:</w:t>
            </w:r>
          </w:p>
          <w:p w14:paraId="64E7C8BE" w14:textId="77777777" w:rsidR="009051C8" w:rsidRPr="0089786C" w:rsidRDefault="009051C8" w:rsidP="009051C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457F856">
                <v:shape id="_x0000_i1061" type="#_x0000_t75" style="width:12pt;height:15.75pt" o:ole="">
                  <v:imagedata r:id="rId74" o:title=""/>
                </v:shape>
                <o:OLEObject Type="Embed" ProgID="Equation.DSMT4" ShapeID="_x0000_i1061" DrawAspect="Content" ObjectID="_1802445454" r:id="rId75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89786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80" w:dyaOrig="279" w14:anchorId="5DDEB490">
                <v:shape id="_x0000_i1062" type="#_x0000_t75" style="width:9pt;height:14.25pt" o:ole="">
                  <v:imagedata r:id="rId76" o:title=""/>
                </v:shape>
                <o:OLEObject Type="Embed" ProgID="Equation.DSMT4" ShapeID="_x0000_i1062" DrawAspect="Content" ObjectID="_1802445455" r:id="rId77"/>
              </w:object>
            </w:r>
            <w:r w:rsidRPr="0089786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43C1D06E">
                <v:shape id="_x0000_i1063" type="#_x0000_t75" style="width:12.75pt;height:12.75pt" o:ole="">
                  <v:imagedata r:id="rId78" o:title=""/>
                </v:shape>
                <o:OLEObject Type="Embed" ProgID="Equation.DSMT4" ShapeID="_x0000_i1063" DrawAspect="Content" ObjectID="_1802445456" r:id="rId79"/>
              </w:object>
            </w:r>
            <w:r w:rsidRPr="0089786C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660" w:dyaOrig="360" w14:anchorId="7D65D6D0">
                <v:shape id="_x0000_i1064" type="#_x0000_t75" style="width:83.25pt;height:18pt" o:ole="">
                  <v:imagedata r:id="rId80" o:title=""/>
                </v:shape>
                <o:OLEObject Type="Embed" ProgID="Equation.DSMT4" ShapeID="_x0000_i1064" DrawAspect="Content" ObjectID="_1802445457" r:id="rId81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وليكن </w:t>
            </w:r>
            <w:r w:rsidRPr="0089786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540" w:dyaOrig="440" w14:anchorId="46EED502">
                <v:shape id="_x0000_i1065" type="#_x0000_t75" style="width:27pt;height:21.75pt" o:ole="">
                  <v:imagedata r:id="rId82" o:title=""/>
                </v:shape>
                <o:OLEObject Type="Embed" ProgID="Equation.DSMT4" ShapeID="_x0000_i1065" DrawAspect="Content" ObjectID="_1802445458" r:id="rId83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تمثيلها البياني في المعلم</w:t>
            </w:r>
          </w:p>
          <w:p w14:paraId="2B0D1B62" w14:textId="77777777" w:rsidR="009051C8" w:rsidRPr="0089786C" w:rsidRDefault="009051C8" w:rsidP="009051C8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536E99D9">
                <v:shape id="_x0000_i1066" type="#_x0000_t75" style="width:26.25pt;height:15.75pt" o:ole="">
                  <v:imagedata r:id="rId84" o:title=""/>
                </v:shape>
                <o:OLEObject Type="Embed" ProgID="Equation.DSMT4" ShapeID="_x0000_i1066" DrawAspect="Content" ObjectID="_1802445459" r:id="rId85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480" w:dyaOrig="320" w14:anchorId="5510F7CB">
                <v:shape id="_x0000_i1067" type="#_x0000_t75" style="width:24pt;height:15.75pt" o:ole="">
                  <v:imagedata r:id="rId86" o:title=""/>
                </v:shape>
                <o:OLEObject Type="Embed" ProgID="Equation.DSMT4" ShapeID="_x0000_i1067" DrawAspect="Content" ObjectID="_1802445460" r:id="rId87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660" w:dyaOrig="320" w14:anchorId="06FEF80C">
                <v:shape id="_x0000_i1068" type="#_x0000_t75" style="width:33pt;height:15.75pt" o:ole="">
                  <v:imagedata r:id="rId88" o:title=""/>
                </v:shape>
                <o:OLEObject Type="Embed" ProgID="Equation.DSMT4" ShapeID="_x0000_i1068" DrawAspect="Content" ObjectID="_1802445461" r:id="rId89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639" w:dyaOrig="320" w14:anchorId="7E7E9AE7">
                <v:shape id="_x0000_i1069" type="#_x0000_t75" style="width:32.25pt;height:15.75pt" o:ole="">
                  <v:imagedata r:id="rId90" o:title=""/>
                </v:shape>
                <o:OLEObject Type="Embed" ProgID="Equation.DSMT4" ShapeID="_x0000_i1069" DrawAspect="Content" ObjectID="_1802445462" r:id="rId91"/>
              </w:object>
            </w:r>
          </w:p>
          <w:p w14:paraId="30E049D5" w14:textId="77777777" w:rsidR="009051C8" w:rsidRPr="0089786C" w:rsidRDefault="009051C8" w:rsidP="009051C8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الدالة المشتقة للدالة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A09991C">
                <v:shape id="_x0000_i1070" type="#_x0000_t75" style="width:12pt;height:15.75pt" o:ole="">
                  <v:imagedata r:id="rId74" o:title=""/>
                </v:shape>
                <o:OLEObject Type="Embed" ProgID="Equation.DSMT4" ShapeID="_x0000_i1070" DrawAspect="Content" ObjectID="_1802445463" r:id="rId92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</w:rPr>
              <w:t xml:space="preserve"> ثم ادرسها اشارتها</w:t>
            </w:r>
          </w:p>
          <w:p w14:paraId="277D31F1" w14:textId="77777777" w:rsidR="009051C8" w:rsidRPr="0089786C" w:rsidRDefault="009051C8" w:rsidP="009051C8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</w:rPr>
              <w:t xml:space="preserve">شكل جدول تغيرات الدالة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D43B77D">
                <v:shape id="_x0000_i1071" type="#_x0000_t75" style="width:12pt;height:15.75pt" o:ole="">
                  <v:imagedata r:id="rId74" o:title=""/>
                </v:shape>
                <o:OLEObject Type="Embed" ProgID="Equation.DSMT4" ShapeID="_x0000_i1071" DrawAspect="Content" ObjectID="_1802445464" r:id="rId93"/>
              </w:object>
            </w:r>
          </w:p>
          <w:p w14:paraId="08F1C1EC" w14:textId="77777777" w:rsidR="009051C8" w:rsidRPr="0089786C" w:rsidRDefault="009051C8" w:rsidP="009051C8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</w:rPr>
              <w:t xml:space="preserve">مثل </w:t>
            </w:r>
            <w:r w:rsidRPr="0089786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540" w:dyaOrig="440" w14:anchorId="69E31AF6">
                <v:shape id="_x0000_i1072" type="#_x0000_t75" style="width:27pt;height:21.75pt" o:ole="">
                  <v:imagedata r:id="rId82" o:title=""/>
                </v:shape>
                <o:OLEObject Type="Embed" ProgID="Equation.DSMT4" ShapeID="_x0000_i1072" DrawAspect="Content" ObjectID="_1802445465" r:id="rId94"/>
              </w:object>
            </w:r>
          </w:p>
          <w:p w14:paraId="1D2DED00" w14:textId="302527A9" w:rsidR="009051C8" w:rsidRPr="00CB2C3C" w:rsidRDefault="009051C8" w:rsidP="00CB2C3C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حل بيانيا المعادلة: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488E466E">
                <v:shape id="_x0000_i1073" type="#_x0000_t75" style="width:27pt;height:15.75pt" o:ole="">
                  <v:imagedata r:id="rId95" o:title=""/>
                </v:shape>
                <o:OLEObject Type="Embed" ProgID="Equation.DSMT4" ShapeID="_x0000_i1073" DrawAspect="Content" ObjectID="_1802445466" r:id="rId96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شكل جدول إشارة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1530B57E">
                <v:shape id="_x0000_i1074" type="#_x0000_t75" style="width:27pt;height:15.75pt" o:ole="">
                  <v:imagedata r:id="rId97" o:title=""/>
                </v:shape>
                <o:OLEObject Type="Embed" ProgID="Equation.DSMT4" ShapeID="_x0000_i1074" DrawAspect="Content" ObjectID="_1802445467" r:id="rId98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ب- استنتج حلول المتراجحة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08AF59D9">
                <v:shape id="_x0000_i1075" type="#_x0000_t75" style="width:44.25pt;height:15.75pt" o:ole="">
                  <v:imagedata r:id="rId99" o:title=""/>
                </v:shape>
                <o:OLEObject Type="Embed" ProgID="Equation.DSMT4" ShapeID="_x0000_i1075" DrawAspect="Content" ObjectID="_1802445468" r:id="rId100"/>
              </w:object>
            </w:r>
          </w:p>
          <w:p w14:paraId="05E9DADE" w14:textId="77777777" w:rsidR="009051C8" w:rsidRPr="0089786C" w:rsidRDefault="009051C8" w:rsidP="009051C8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مثال </w:t>
            </w: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  <w:t>02</w:t>
            </w: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3C3195AC" w14:textId="40D69AE4" w:rsidR="009051C8" w:rsidRPr="0089786C" w:rsidRDefault="009051C8" w:rsidP="00CB2C3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الأشكال التالية هي التمثيلات البيانية لدوال ثلاثي الحدود من الدرجة الثانية: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70"/>
              <w:gridCol w:w="2729"/>
              <w:gridCol w:w="2730"/>
            </w:tblGrid>
            <w:tr w:rsidR="009051C8" w:rsidRPr="0089786C" w14:paraId="159A2205" w14:textId="77777777" w:rsidTr="00304EE0">
              <w:tc>
                <w:tcPr>
                  <w:tcW w:w="2759" w:type="dxa"/>
                </w:tcPr>
                <w:p w14:paraId="5547B0FD" w14:textId="77777777" w:rsidR="009051C8" w:rsidRPr="0089786C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89786C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  <w:lang w:bidi="ar-DZ"/>
                    </w:rPr>
                    <w:drawing>
                      <wp:inline distT="0" distB="0" distL="0" distR="0" wp14:anchorId="7F382E43" wp14:editId="2953CCAF">
                        <wp:extent cx="1483995" cy="1800225"/>
                        <wp:effectExtent l="0" t="0" r="1905" b="9525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6117" cy="1814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5DBB05" w14:textId="77777777" w:rsidR="009051C8" w:rsidRPr="0089786C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760" w:type="dxa"/>
                </w:tcPr>
                <w:p w14:paraId="38DC71E1" w14:textId="77777777" w:rsidR="009051C8" w:rsidRPr="0089786C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89786C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  <w:lang w:bidi="ar-DZ"/>
                    </w:rPr>
                    <w:drawing>
                      <wp:inline distT="0" distB="0" distL="0" distR="0" wp14:anchorId="0EE0114C" wp14:editId="45043B2B">
                        <wp:extent cx="1571075" cy="1771650"/>
                        <wp:effectExtent l="0" t="0" r="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6620" cy="1777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0" w:type="dxa"/>
                </w:tcPr>
                <w:p w14:paraId="7C098E04" w14:textId="77777777" w:rsidR="009051C8" w:rsidRPr="0089786C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89786C">
                    <w:rPr>
                      <w:rFonts w:ascii="Amiri" w:hAnsi="Amiri" w:cs="Amiri"/>
                      <w:noProof/>
                      <w:sz w:val="28"/>
                      <w:szCs w:val="28"/>
                      <w:rtl/>
                      <w:lang w:bidi="ar-DZ"/>
                    </w:rPr>
                    <w:drawing>
                      <wp:inline distT="0" distB="0" distL="0" distR="0" wp14:anchorId="4E5EC10E" wp14:editId="24210729">
                        <wp:extent cx="1571625" cy="1828800"/>
                        <wp:effectExtent l="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1846" cy="1829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51C8" w:rsidRPr="0089786C" w14:paraId="225501E7" w14:textId="77777777" w:rsidTr="00304EE0">
              <w:tc>
                <w:tcPr>
                  <w:tcW w:w="2759" w:type="dxa"/>
                </w:tcPr>
                <w:p w14:paraId="5517E950" w14:textId="77777777" w:rsidR="009051C8" w:rsidRPr="0089786C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89786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الشكل 01</w:t>
                  </w:r>
                </w:p>
              </w:tc>
              <w:tc>
                <w:tcPr>
                  <w:tcW w:w="2760" w:type="dxa"/>
                </w:tcPr>
                <w:p w14:paraId="115E978E" w14:textId="77777777" w:rsidR="009051C8" w:rsidRPr="0089786C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89786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الشكل 02</w:t>
                  </w:r>
                </w:p>
              </w:tc>
              <w:tc>
                <w:tcPr>
                  <w:tcW w:w="2760" w:type="dxa"/>
                </w:tcPr>
                <w:p w14:paraId="74E8CEDE" w14:textId="77777777" w:rsidR="009051C8" w:rsidRPr="0089786C" w:rsidRDefault="009051C8" w:rsidP="009051C8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89786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الشكل 03</w:t>
                  </w:r>
                </w:p>
              </w:tc>
            </w:tr>
          </w:tbl>
          <w:p w14:paraId="3236BA15" w14:textId="77777777" w:rsidR="009051C8" w:rsidRPr="0089786C" w:rsidRDefault="009051C8" w:rsidP="009051C8">
            <w:pPr>
              <w:pStyle w:val="Paragraphedeliste"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348CD9E" w14:textId="77777777" w:rsidR="00CB2C3C" w:rsidRDefault="00CB2C3C" w:rsidP="00CB2C3C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88D962F" w14:textId="1C6F4222" w:rsidR="009051C8" w:rsidRPr="0089786C" w:rsidRDefault="009051C8" w:rsidP="00CB2C3C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إشارة </w:t>
            </w:r>
            <w:r w:rsidRPr="0089786C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89786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وجذور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ثلاثي الحدود في كل حالة.</w:t>
            </w:r>
          </w:p>
          <w:p w14:paraId="6AC7921E" w14:textId="77777777" w:rsidR="009051C8" w:rsidRPr="0089786C" w:rsidRDefault="009051C8" w:rsidP="009051C8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أوجد عبارة ثلاثي الحدود في الشكلين 01 و02 </w:t>
            </w:r>
          </w:p>
          <w:p w14:paraId="053D6B49" w14:textId="733CDE6F" w:rsidR="009051C8" w:rsidRPr="0089786C" w:rsidRDefault="009051C8" w:rsidP="009051C8">
            <w:pPr>
              <w:bidi/>
              <w:ind w:left="186" w:hanging="186"/>
              <w:rPr>
                <w:rFonts w:ascii="Amiri" w:hAnsi="Amiri" w:cs="Amiri"/>
                <w:sz w:val="28"/>
                <w:szCs w:val="28"/>
                <w:rtl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            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أ- تحقق ان عبارة ثلاثي الحدود في الشكل 03 هي: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761E3D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480" w:dyaOrig="320" w14:anchorId="4A16A0B7">
                <v:shape id="_x0000_i1076" type="#_x0000_t75" style="width:74.25pt;height:15.75pt" o:ole="">
                  <v:imagedata r:id="rId104" o:title=""/>
                </v:shape>
                <o:OLEObject Type="Embed" ProgID="Equation.DSMT4" ShapeID="_x0000_i1076" DrawAspect="Content" ObjectID="_1802445469" r:id="rId105"/>
              </w:objec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rtl/>
                  <w:lang w:bidi="ar-DZ"/>
                </w:rPr>
                <w:br/>
              </m:r>
            </m:oMath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ب- </w:t>
            </w:r>
            <w:r w:rsidR="00112232" w:rsidRPr="0089786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حل</w:t>
            </w:r>
            <w:r w:rsidR="00112232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="00112232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بيانيا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</w:t>
            </w:r>
            <w:r w:rsidRPr="00761E3D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61205FE0">
                <v:shape id="_x0000_i1077" type="#_x0000_t75" style="width:12.75pt;height:12.75pt" o:ole="">
                  <v:imagedata r:id="rId106" o:title=""/>
                </v:shape>
                <o:OLEObject Type="Embed" ProgID="Equation.DSMT4" ShapeID="_x0000_i1077" DrawAspect="Content" ObjectID="_1802445470" r:id="rId10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المتراجحة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: </w:t>
            </w:r>
            <w:r w:rsidRPr="00761E3D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380" w:dyaOrig="320" w14:anchorId="320AF496">
                <v:shape id="_x0000_i1078" type="#_x0000_t75" style="width:69pt;height:15.75pt" o:ole="">
                  <v:imagedata r:id="rId108" o:title=""/>
                </v:shape>
                <o:OLEObject Type="Embed" ProgID="Equation.DSMT4" ShapeID="_x0000_i1078" DrawAspect="Content" ObjectID="_1802445471" r:id="rId10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20496FAB" w14:textId="77777777" w:rsidR="009051C8" w:rsidRPr="00CC5BAB" w:rsidRDefault="009051C8" w:rsidP="009051C8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98CF24D" w14:textId="584C95D9" w:rsidR="009051C8" w:rsidRPr="00904705" w:rsidRDefault="009051C8" w:rsidP="0090470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761E3D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مثال </w:t>
            </w:r>
            <w:r w:rsidR="00904705" w:rsidRPr="00761E3D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03:</w:t>
            </w:r>
            <w:r w:rsidR="00904705" w:rsidRPr="00761E3D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ت</w:t>
            </w:r>
            <w:r w:rsidRPr="00761E3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04705">
              <w:rPr>
                <w:rFonts w:ascii="Amiri" w:hAnsi="Amiri" w:cs="Amiri"/>
                <w:color w:val="FF0000"/>
                <w:sz w:val="28"/>
                <w:szCs w:val="28"/>
                <w:rtl/>
              </w:rPr>
              <w:t>27 ص 138</w:t>
            </w:r>
          </w:p>
          <w:p w14:paraId="1DCC691C" w14:textId="77777777" w:rsidR="00CB2C3C" w:rsidRDefault="00CB2C3C" w:rsidP="00CB2C3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65F65B9" w14:textId="1ECB669F" w:rsidR="00C31708" w:rsidRDefault="00C31708" w:rsidP="00C31708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تمرين: </w:t>
            </w:r>
          </w:p>
          <w:p w14:paraId="2ED63F86" w14:textId="4E068E22" w:rsidR="00C31708" w:rsidRPr="00C31708" w:rsidRDefault="00C31708" w:rsidP="00C31708">
            <w:pPr>
              <w:bidi/>
              <w:jc w:val="both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31708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35900540">
                <v:shape id="_x0000_i1079" type="#_x0000_t75" style="width:12pt;height:15.75pt" o:ole="">
                  <v:imagedata r:id="rId110" o:title=""/>
                </v:shape>
                <o:OLEObject Type="Embed" ProgID="Equation.DSMT4" ShapeID="_x0000_i1079" DrawAspect="Content" ObjectID="_1802445472" r:id="rId11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31708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31708">
              <w:rPr>
                <w:rFonts w:ascii="Amiri" w:eastAsia="Calibri" w:hAnsi="Amiri" w:cs="Amiri" w:hint="cs"/>
                <w:sz w:val="28"/>
                <w:szCs w:val="28"/>
                <w:lang w:bidi="ar-DZ"/>
              </w:rPr>
              <w:t>g</w:t>
            </w:r>
            <w:r w:rsidRPr="00C3170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دالتان معرفتان على </w:t>
            </w:r>
            <m:oMath>
              <m:r>
                <m:rPr>
                  <m:scr m:val="double-struck"/>
                </m:rPr>
                <w:rPr>
                  <w:rFonts w:ascii="Cambria Math" w:eastAsia="Calibri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Pr="00C3170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31708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بالعبارتين:</w:t>
            </w:r>
            <w:r w:rsidRPr="00C3170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C31708">
              <w:rPr>
                <w:rFonts w:ascii="Amiri" w:hAnsi="Amiri" w:cs="Amiri"/>
                <w:position w:val="-10"/>
                <w:sz w:val="28"/>
                <w:szCs w:val="28"/>
              </w:rPr>
              <w:object w:dxaOrig="1620" w:dyaOrig="360" w14:anchorId="66949225">
                <v:shape id="_x0000_i1080" type="#_x0000_t75" style="width:81pt;height:18pt" o:ole="">
                  <v:imagedata r:id="rId112" o:title=""/>
                </v:shape>
                <o:OLEObject Type="Embed" ProgID="Equation.DSMT4" ShapeID="_x0000_i1080" DrawAspect="Content" ObjectID="_1802445473" r:id="rId113"/>
              </w:objec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 </w:t>
            </w:r>
            <w:r w:rsidRPr="00C31708">
              <w:rPr>
                <w:rFonts w:ascii="Amiri" w:hAnsi="Amiri" w:cs="Amiri"/>
                <w:position w:val="-10"/>
                <w:sz w:val="28"/>
                <w:szCs w:val="28"/>
              </w:rPr>
              <w:object w:dxaOrig="1420" w:dyaOrig="360" w14:anchorId="6CB78FB9">
                <v:shape id="_x0000_i1081" type="#_x0000_t75" style="width:71.25pt;height:18pt" o:ole="">
                  <v:imagedata r:id="rId114" o:title=""/>
                </v:shape>
                <o:OLEObject Type="Embed" ProgID="Equation.DSMT4" ShapeID="_x0000_i1081" DrawAspect="Content" ObjectID="_1802445474" r:id="rId115"/>
              </w:objec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317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وليكن</w: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31708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91196D4">
                <v:shape id="_x0000_i1082" type="#_x0000_t75" style="width:24pt;height:20.25pt" o:ole="">
                  <v:imagedata r:id="rId116" o:title=""/>
                </v:shape>
                <o:OLEObject Type="Embed" ProgID="Equation.DSMT4" ShapeID="_x0000_i1082" DrawAspect="Content" ObjectID="_1802445475" r:id="rId117"/>
              </w:objec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C31708">
              <w:rPr>
                <w:rFonts w:ascii="Amiri" w:hAnsi="Amiri" w:cs="Amiri"/>
                <w:position w:val="-14"/>
                <w:sz w:val="28"/>
                <w:szCs w:val="28"/>
              </w:rPr>
              <w:object w:dxaOrig="499" w:dyaOrig="400" w14:anchorId="12D42F24">
                <v:shape id="_x0000_i1083" type="#_x0000_t75" style="width:24.75pt;height:20.25pt" o:ole="">
                  <v:imagedata r:id="rId118" o:title=""/>
                </v:shape>
                <o:OLEObject Type="Embed" ProgID="Equation.DSMT4" ShapeID="_x0000_i1083" DrawAspect="Content" ObjectID="_1802445476" r:id="rId119"/>
              </w:object>
            </w:r>
            <w:r w:rsidRPr="00C3170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تمثيلاهما البيانيان في معلم متعامد </w:t>
            </w:r>
            <w:r w:rsidRPr="00C317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ومتجانس</w: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31708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71212FAC">
                <v:shape id="_x0000_i1084" type="#_x0000_t75" style="width:39.75pt;height:24pt" o:ole="">
                  <v:imagedata r:id="rId120" o:title=""/>
                </v:shape>
                <o:OLEObject Type="Embed" ProgID="Equation.DSMT4" ShapeID="_x0000_i1084" DrawAspect="Content" ObjectID="_1802445477" r:id="rId121"/>
              </w:objec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.( أنظر الشكل 01)</w:t>
            </w:r>
          </w:p>
          <w:p w14:paraId="6C4FC8F9" w14:textId="77777777" w:rsidR="00C31708" w:rsidRPr="00C31708" w:rsidRDefault="00C31708" w:rsidP="00C31708">
            <w:pPr>
              <w:pStyle w:val="Paragraphedeliste"/>
              <w:numPr>
                <w:ilvl w:val="0"/>
                <w:numId w:val="28"/>
              </w:numPr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أنسب لكل شكل دالته المناسبة.</w:t>
            </w:r>
          </w:p>
          <w:p w14:paraId="4BDDFBBB" w14:textId="77777777" w:rsidR="00C31708" w:rsidRPr="00C31708" w:rsidRDefault="00C31708" w:rsidP="00C31708">
            <w:pPr>
              <w:pStyle w:val="Paragraphedeliste"/>
              <w:numPr>
                <w:ilvl w:val="0"/>
                <w:numId w:val="28"/>
              </w:numPr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بقراءة بيانية:</w:t>
            </w:r>
          </w:p>
          <w:p w14:paraId="1E0F17C4" w14:textId="77777777" w:rsidR="00C31708" w:rsidRPr="00C31708" w:rsidRDefault="00C31708" w:rsidP="00C31708">
            <w:pPr>
              <w:pStyle w:val="Paragraphedeliste"/>
              <w:numPr>
                <w:ilvl w:val="0"/>
                <w:numId w:val="29"/>
              </w:numPr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حل المعادلتين:  </w:t>
            </w:r>
            <w:r w:rsidRPr="00C31708">
              <w:rPr>
                <w:rFonts w:ascii="Amiri" w:hAnsi="Amiri" w:cs="Amiri"/>
                <w:position w:val="-10"/>
                <w:sz w:val="28"/>
                <w:szCs w:val="28"/>
              </w:rPr>
              <w:object w:dxaOrig="900" w:dyaOrig="320" w14:anchorId="212ED126">
                <v:shape id="_x0000_i1085" type="#_x0000_t75" style="width:45pt;height:15.75pt" o:ole="">
                  <v:imagedata r:id="rId122" o:title=""/>
                </v:shape>
                <o:OLEObject Type="Embed" ProgID="Equation.DSMT4" ShapeID="_x0000_i1085" DrawAspect="Content" ObjectID="_1802445478" r:id="rId123"/>
              </w:object>
            </w:r>
            <w:r w:rsidRPr="00C3170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    </w:t>
            </w:r>
            <w:r w:rsidRPr="00C31708">
              <w:rPr>
                <w:rFonts w:ascii="Amiri" w:hAnsi="Amiri" w:cs="Amiri"/>
                <w:position w:val="-10"/>
                <w:sz w:val="28"/>
                <w:szCs w:val="28"/>
              </w:rPr>
              <w:object w:dxaOrig="880" w:dyaOrig="320" w14:anchorId="1C1A556E">
                <v:shape id="_x0000_i1086" type="#_x0000_t75" style="width:44.25pt;height:15.75pt" o:ole="">
                  <v:imagedata r:id="rId124" o:title=""/>
                </v:shape>
                <o:OLEObject Type="Embed" ProgID="Equation.DSMT4" ShapeID="_x0000_i1086" DrawAspect="Content" ObjectID="_1802445479" r:id="rId125"/>
              </w:object>
            </w:r>
            <w:r w:rsidRPr="00C31708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40F8415" w14:textId="77777777" w:rsidR="00C31708" w:rsidRPr="00C31708" w:rsidRDefault="00C31708" w:rsidP="00C31708">
            <w:pPr>
              <w:pStyle w:val="Paragraphedeliste"/>
              <w:numPr>
                <w:ilvl w:val="0"/>
                <w:numId w:val="29"/>
              </w:numPr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31708">
              <w:rPr>
                <w:rFonts w:ascii="Amiri" w:hAnsi="Amiri" w:cs="Amiri"/>
                <w:sz w:val="28"/>
                <w:szCs w:val="28"/>
                <w:rtl/>
              </w:rPr>
              <w:t xml:space="preserve">حل المتراجحتين:  </w:t>
            </w:r>
            <w:r w:rsidRPr="00C31708">
              <w:rPr>
                <w:rFonts w:ascii="Amiri" w:hAnsi="Amiri" w:cs="Amiri"/>
                <w:position w:val="-10"/>
                <w:sz w:val="28"/>
                <w:szCs w:val="28"/>
              </w:rPr>
              <w:object w:dxaOrig="880" w:dyaOrig="320" w14:anchorId="394C2066">
                <v:shape id="_x0000_i1087" type="#_x0000_t75" style="width:44.25pt;height:15.75pt" o:ole="">
                  <v:imagedata r:id="rId126" o:title=""/>
                </v:shape>
                <o:OLEObject Type="Embed" ProgID="Equation.DSMT4" ShapeID="_x0000_i1087" DrawAspect="Content" ObjectID="_1802445480" r:id="rId127"/>
              </w:object>
            </w:r>
            <w:r w:rsidRPr="00C31708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 </w:t>
            </w:r>
            <w:r w:rsidRPr="00C31708">
              <w:rPr>
                <w:rFonts w:ascii="Amiri" w:hAnsi="Amiri" w:cs="Amiri"/>
                <w:position w:val="-10"/>
                <w:sz w:val="28"/>
                <w:szCs w:val="28"/>
              </w:rPr>
              <w:object w:dxaOrig="859" w:dyaOrig="320" w14:anchorId="3883AED0">
                <v:shape id="_x0000_i1088" type="#_x0000_t75" style="width:42.75pt;height:15.75pt" o:ole="">
                  <v:imagedata r:id="rId128" o:title=""/>
                </v:shape>
                <o:OLEObject Type="Embed" ProgID="Equation.DSMT4" ShapeID="_x0000_i1088" DrawAspect="Content" ObjectID="_1802445481" r:id="rId129"/>
              </w:object>
            </w:r>
          </w:p>
          <w:p w14:paraId="224AF737" w14:textId="28803A74" w:rsidR="00C31708" w:rsidRPr="00C31708" w:rsidRDefault="00C31708" w:rsidP="00C31708">
            <w:pPr>
              <w:pStyle w:val="Paragraphedeliste"/>
              <w:numPr>
                <w:ilvl w:val="0"/>
                <w:numId w:val="29"/>
              </w:numPr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31708">
              <w:rPr>
                <w:rFonts w:ascii="Amiri" w:hAnsi="Amiri" w:cs="Amiri"/>
                <w:sz w:val="28"/>
                <w:szCs w:val="28"/>
                <w:rtl/>
              </w:rPr>
              <w:t xml:space="preserve">عين </w:t>
            </w:r>
            <w:r w:rsidRPr="00C31708">
              <w:rPr>
                <w:rFonts w:ascii="Amiri" w:hAnsi="Amiri" w:cs="Amiri"/>
                <w:sz w:val="28"/>
                <w:szCs w:val="28"/>
              </w:rPr>
              <w:t>f (0)</w: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317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C31708">
              <w:rPr>
                <w:rFonts w:ascii="Amiri" w:hAnsi="Amiri" w:cs="Amiri" w:hint="cs"/>
                <w:sz w:val="28"/>
                <w:szCs w:val="28"/>
                <w:lang w:bidi="ar-DZ"/>
              </w:rPr>
              <w:t>g</w:t>
            </w:r>
            <w:r w:rsidRPr="00C31708">
              <w:rPr>
                <w:rFonts w:ascii="Amiri" w:hAnsi="Amiri" w:cs="Amiri"/>
                <w:sz w:val="28"/>
                <w:szCs w:val="28"/>
                <w:lang w:bidi="ar-DZ"/>
              </w:rPr>
              <w:t xml:space="preserve"> (0)</w:t>
            </w:r>
            <w:r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30FACDCD" w14:textId="43AAEEB9" w:rsidR="00C31708" w:rsidRPr="00C31708" w:rsidRDefault="007E4E82" w:rsidP="00C31708">
            <w:pPr>
              <w:pStyle w:val="Paragraphedeliste"/>
              <w:numPr>
                <w:ilvl w:val="0"/>
                <w:numId w:val="29"/>
              </w:numPr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7E722EE" wp14:editId="656EB23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302895</wp:posOffset>
                      </wp:positionV>
                      <wp:extent cx="4924425" cy="3800475"/>
                      <wp:effectExtent l="0" t="0" r="28575" b="28575"/>
                      <wp:wrapNone/>
                      <wp:docPr id="20771186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4425" cy="38004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87432" w14:textId="5B0938DB" w:rsidR="007E4E82" w:rsidRDefault="007E4E82" w:rsidP="007E4E82">
                                  <w:pPr>
                                    <w:jc w:val="center"/>
                                  </w:pPr>
                                  <w:r w:rsidRPr="00BB614F">
                                    <w:rPr>
                                      <w:rFonts w:eastAsia="Calibri" w:cs="Calibri" w:hint="cs"/>
                                      <w:noProof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drawing>
                                      <wp:inline distT="0" distB="0" distL="0" distR="0" wp14:anchorId="0BD70E44" wp14:editId="0F964FA2">
                                        <wp:extent cx="4733925" cy="3810000"/>
                                        <wp:effectExtent l="0" t="0" r="9525" b="0"/>
                                        <wp:docPr id="7" name="Imag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35169" cy="38110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722EE" id="Rectangle 8" o:spid="_x0000_s1035" style="position:absolute;left:0;text-align:left;margin-left:19.95pt;margin-top:23.85pt;width:387.75pt;height:299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" fillcolor="white [3201]" strokecolor="white [3212]" strokeweight="2pt">
                      <v:textbox>
                        <w:txbxContent>
                          <w:p w14:paraId="2D987432" w14:textId="5B0938DB" w:rsidR="007E4E82" w:rsidRDefault="007E4E82" w:rsidP="007E4E82">
                            <w:pPr>
                              <w:jc w:val="center"/>
                            </w:pPr>
                            <w:r w:rsidRPr="00BB614F">
                              <w:rPr>
                                <w:rFonts w:eastAsia="Calibri" w:cs="Calibri" w:hint="cs"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drawing>
                                <wp:inline distT="0" distB="0" distL="0" distR="0" wp14:anchorId="0BD70E44" wp14:editId="0F964FA2">
                                  <wp:extent cx="4733925" cy="3810000"/>
                                  <wp:effectExtent l="0" t="0" r="9525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5169" cy="3811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31708"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اتجاه تغير الدالة </w:t>
            </w:r>
            <w:r w:rsidR="00C31708" w:rsidRPr="00C31708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="00C31708" w:rsidRPr="00C3170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شكل جدول تغيراتها.</w:t>
            </w:r>
          </w:p>
          <w:p w14:paraId="2454EA0A" w14:textId="5767C986" w:rsidR="00CB2C3C" w:rsidRPr="00C31708" w:rsidRDefault="00CB2C3C" w:rsidP="00CB2C3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8BA9F06" w14:textId="77777777" w:rsidR="00CB2C3C" w:rsidRDefault="00CB2C3C" w:rsidP="00CB2C3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5C067E6" w14:textId="77777777" w:rsidR="00CB2C3C" w:rsidRDefault="00CB2C3C" w:rsidP="00CB2C3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8ACE8A6" w14:textId="77777777" w:rsidR="00112232" w:rsidRDefault="00112232" w:rsidP="0011223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FE03D73" w14:textId="77777777" w:rsidR="00112232" w:rsidRDefault="00112232" w:rsidP="0011223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4BEB455" w14:textId="77777777" w:rsidR="00112232" w:rsidRDefault="00112232" w:rsidP="0011223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18508EF" w14:textId="77777777" w:rsidR="00112232" w:rsidRDefault="00112232" w:rsidP="0011223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97EC67B" w14:textId="77777777" w:rsidR="00112232" w:rsidRDefault="00112232" w:rsidP="0011223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69CA286" w14:textId="77777777" w:rsidR="00112232" w:rsidRDefault="00112232" w:rsidP="0011223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5CB15C7" w14:textId="77777777" w:rsidR="00CB2C3C" w:rsidRDefault="00CB2C3C" w:rsidP="00CB2C3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1576DD4" w14:textId="77777777" w:rsidR="00CB2C3C" w:rsidRDefault="00CB2C3C" w:rsidP="00CB2C3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9169A4C" w14:textId="77777777" w:rsidR="00CB2C3C" w:rsidRPr="00761E3D" w:rsidRDefault="00CB2C3C" w:rsidP="00CB2C3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AF9CC8E" w14:textId="77777777" w:rsidR="005D3385" w:rsidRPr="00792B9B" w:rsidRDefault="005D3385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C296223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A6D0FA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ABCEC1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2783F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FEDAB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18C67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81A67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DC96D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92F17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467A1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C76521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7F7E7A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23DFD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4F2CE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7B3033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F505E4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EFF54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A1DC4A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8CFCDD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CD9F6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68E24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BE5A13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9243E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44975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6EBFF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C66A80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F0843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0C536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E7B74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6E451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5DE664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5C4C0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DE00EF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D6C0D8" w14:textId="77777777" w:rsidR="005D3385" w:rsidRPr="00792B9B" w:rsidRDefault="005D3385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0A35DDC" w14:textId="77777777" w:rsidR="005D3385" w:rsidRPr="00792B9B" w:rsidRDefault="005D3385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13FB61E3" w14:textId="77777777" w:rsidR="005D3385" w:rsidRDefault="005D3385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F0F030" wp14:editId="0C3B3CDA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094339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4EF49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5DFC83BB" w14:textId="207E6862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644EA7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4EA7" w:rsidRPr="00440A5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كتابة الشكل النموذجي لكثير حدود من الدرجة الثانية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0F030" id="_x0000_s1036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C/mxHY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0224EF49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5DFC83BB" w14:textId="207E6862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644EA7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644EA7" w:rsidRPr="00440A5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كتابة الشكل النموذجي لكثير حدود من الدرجة الثانية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9A41BF" wp14:editId="53D9325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66624639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A682" w14:textId="5D38C7EC" w:rsidR="005D3385" w:rsidRPr="00305590" w:rsidRDefault="005D3385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7E4E82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255F815A" w14:textId="77777777" w:rsidR="005D3385" w:rsidRDefault="005D3385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A41BF" id="_x0000_s1037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JrBpN1xAgAARA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02EBA682" w14:textId="5D38C7EC" w:rsidR="005D3385" w:rsidRPr="00305590" w:rsidRDefault="005D3385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7E4E82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255F815A" w14:textId="77777777" w:rsidR="005D3385" w:rsidRDefault="005D3385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6C703F" wp14:editId="311AEF6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43969433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8166C" w14:textId="77777777" w:rsidR="005D3385" w:rsidRPr="00305590" w:rsidRDefault="005D3385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C703F" id="_x0000_s1038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Nz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Y6sisvi0gnK3RIbQLYJ38q6i5twLH5YCafKpn7TN4ZEObaApOPQUZ2vAX6feoz4NJEk5&#10;a2iTCu5/bgQqzsw3S6N6mZ+fx9VLzPlkOiYGjyWrY4nd1DdAbc7p33AykVE/mD2pEepXWvpFjEoi&#10;YSXFLrgMuGduQrfh9G1ItVgkNVo3J8K9fXYyOo+FjnP30r4KdP2EBprtB9hvnZi9m9FON1paWGwC&#10;6CoN8KGufQtoVdMe9N9K/AuO+aR1+PzmvwE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I6UN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7038166C" w14:textId="77777777" w:rsidR="005D3385" w:rsidRPr="00305590" w:rsidRDefault="005D3385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5F76C5" wp14:editId="765C456B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29118400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AAF0A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معادلات والمتراجحات</w:t>
                            </w:r>
                          </w:p>
                          <w:p w14:paraId="09F9D9F8" w14:textId="1051FD81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7E4E82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E4E82" w:rsidRPr="007E4E8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الشكل النموذجي</w:t>
                            </w:r>
                            <w:r w:rsidR="00644EA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لكثير حدود من الدرجة الثانية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5F76C5" id="_x0000_s1039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iZdgIAAEQ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loWsvPsbL4awXlbokMoVsE7+RdRcO5Fz4sBRLzaUdom8MjHdpAU3Dob5ytAX+d+h/t&#10;iZCk5ayhTSq4/7kRqDgz3yxR9TKfTOLqJWEyvRiTgMea1bHGbuoboDHn9G44ma7RPpj9VSPUr7T0&#10;ixiVVMJKil1wGXAv3IRuw+nZkGqxSGa0bk6Ee/vsZHQeGx1599K+CnQ9QwNx+wH2Wydm7zja2Uak&#10;hcUmgK4SgQ997UdAq5r42T8r8S04lpPV4fGb/w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TuFIm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85AAF0A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معادلات والمتراجحات</w:t>
                      </w:r>
                    </w:p>
                    <w:p w14:paraId="09F9D9F8" w14:textId="1051FD81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7E4E82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7E4E82" w:rsidRPr="007E4E8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الشكل النموذجي</w:t>
                      </w:r>
                      <w:r w:rsidR="00644EA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لكثير حدود من الدرجة الثانية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DE6FFE2" w14:textId="77777777" w:rsidR="005D3385" w:rsidRPr="00792B9B" w:rsidRDefault="005D3385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D3385" w:rsidRPr="00792B9B" w14:paraId="7CCA1252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11F34058" w14:textId="77777777" w:rsidR="005D3385" w:rsidRPr="00305590" w:rsidRDefault="005D3385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BF82F22" w14:textId="77777777" w:rsidR="005D3385" w:rsidRPr="00305590" w:rsidRDefault="005D3385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B3509E9" w14:textId="77777777" w:rsidR="005D3385" w:rsidRPr="00305590" w:rsidRDefault="005D3385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D3385" w:rsidRPr="00792B9B" w14:paraId="28582B5F" w14:textId="77777777" w:rsidTr="00305590">
        <w:tc>
          <w:tcPr>
            <w:tcW w:w="1278" w:type="dxa"/>
          </w:tcPr>
          <w:p w14:paraId="6F2DDC75" w14:textId="77777777" w:rsidR="005D3385" w:rsidRDefault="005D3385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D6F5A55" w14:textId="77777777" w:rsidR="005D3385" w:rsidRDefault="005D3385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E94306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BD1658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0F0DA6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8B97C8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4AC4E0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6F8A89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227659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23003C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CCD7B6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7C39C2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C09CC0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4A19FC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D3C725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8BA4D1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3EBF9D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49D423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5BFDFB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2B7A06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F50AF9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B2E7A4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6D8214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240AB7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BBD2F7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992852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AC9C6B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F98B6A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66337A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D1C494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6F6C4F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9AE6FE" w14:textId="77777777" w:rsidR="005D3385" w:rsidRPr="00FB5A89" w:rsidRDefault="005D3385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79C855F" w14:textId="77777777" w:rsidR="005D3385" w:rsidRPr="00644EA7" w:rsidRDefault="005D3385" w:rsidP="00347F55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77816E8" w14:textId="2129061A" w:rsidR="00644EA7" w:rsidRDefault="00644EA7" w:rsidP="00A50E96">
            <w:pPr>
              <w:shd w:val="clear" w:color="auto" w:fill="FFFFCC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644EA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تعريف:</w:t>
            </w:r>
          </w:p>
          <w:p w14:paraId="52E29296" w14:textId="27FF9D87" w:rsidR="00644EA7" w:rsidRPr="004B5CF5" w:rsidRDefault="004B5CF5" w:rsidP="004B5CF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B5CF5">
              <w:rPr>
                <w:rFonts w:ascii="Amiri" w:hAnsi="Amiri" w:cs="Amiri" w:hint="cs"/>
                <w:sz w:val="28"/>
                <w:szCs w:val="28"/>
                <w:rtl/>
              </w:rPr>
              <w:t xml:space="preserve">نسمي مميز ثلاثي الحدود من الدرجة الثانية </w:t>
            </w:r>
            <w:r w:rsidRPr="004B5CF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219" w:dyaOrig="279" w14:anchorId="6DF6E94B">
                <v:shape id="_x0000_i1089" type="#_x0000_t75" style="width:60.75pt;height:14.25pt" o:ole="">
                  <v:imagedata r:id="rId131" o:title=""/>
                </v:shape>
                <o:OLEObject Type="Embed" ProgID="Equation.DSMT4" ShapeID="_x0000_i1089" DrawAspect="Content" ObjectID="_1802445482" r:id="rId132"/>
              </w:object>
            </w:r>
            <w:r w:rsidRPr="004B5CF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</w:t>
            </w:r>
            <w:r w:rsidRPr="004B5CF5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3460D6FC">
                <v:shape id="_x0000_i1090" type="#_x0000_t75" style="width:36.75pt;height:20.25pt" o:ole="">
                  <v:imagedata r:id="rId133" o:title=""/>
                </v:shape>
                <o:OLEObject Type="Embed" ProgID="Equation.DSMT4" ShapeID="_x0000_i1090" DrawAspect="Content" ObjectID="_1802445483" r:id="rId134"/>
              </w:object>
            </w:r>
            <w:r w:rsidRPr="004B5CF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العدد الحقيقي </w:t>
            </w:r>
            <w:r w:rsidRPr="004B5CF5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20" w:dyaOrig="260" w14:anchorId="32584336">
                <v:shape id="_x0000_i1091" type="#_x0000_t75" style="width:11.25pt;height:12.75pt" o:ole="">
                  <v:imagedata r:id="rId135" o:title=""/>
                </v:shape>
                <o:OLEObject Type="Embed" ProgID="Equation.DSMT4" ShapeID="_x0000_i1091" DrawAspect="Content" ObjectID="_1802445484" r:id="rId136"/>
              </w:object>
            </w:r>
            <w:r w:rsidRPr="004B5CF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حيث:</w:t>
            </w:r>
            <w:r w:rsidRPr="004B5CF5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4B5CF5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260" w:dyaOrig="320" w14:anchorId="6DF3C4F2">
                <v:shape id="_x0000_i1092" type="#_x0000_t75" style="width:63pt;height:15.75pt" o:ole="">
                  <v:imagedata r:id="rId137" o:title=""/>
                </v:shape>
                <o:OLEObject Type="Embed" ProgID="Equation.DSMT4" ShapeID="_x0000_i1092" DrawAspect="Content" ObjectID="_1802445485" r:id="rId138"/>
              </w:object>
            </w:r>
          </w:p>
          <w:p w14:paraId="2C64A26B" w14:textId="77777777" w:rsidR="00644EA7" w:rsidRDefault="00644EA7" w:rsidP="00644E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633BC2F" w14:textId="77777777" w:rsidR="004B5CF5" w:rsidRDefault="004B5CF5" w:rsidP="00A50E96">
            <w:pPr>
              <w:shd w:val="clear" w:color="auto" w:fill="FFFFCC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4B5CF5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مثال:</w:t>
            </w:r>
            <w:r w:rsidRPr="004B5CF5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</w:p>
          <w:p w14:paraId="21EE74DF" w14:textId="684BFCF2" w:rsidR="004B5CF5" w:rsidRPr="004B5CF5" w:rsidRDefault="004B5CF5" w:rsidP="004B5CF5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4B5CF5">
              <w:rPr>
                <w:rFonts w:ascii="Amiri" w:hAnsi="Amiri" w:cs="Amiri"/>
                <w:sz w:val="28"/>
                <w:szCs w:val="28"/>
                <w:rtl/>
              </w:rPr>
              <w:t>احسب مميز ثلاثي الحدود في كل حالة من الحالات التالية:</w:t>
            </w:r>
          </w:p>
          <w:p w14:paraId="0061B615" w14:textId="0DD83238" w:rsidR="004B5CF5" w:rsidRDefault="00312D46" w:rsidP="004B5CF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A0B584C" wp14:editId="06D10D88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62865</wp:posOffset>
                      </wp:positionV>
                      <wp:extent cx="1971675" cy="1885950"/>
                      <wp:effectExtent l="0" t="0" r="28575" b="19050"/>
                      <wp:wrapNone/>
                      <wp:docPr id="2065311269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885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76BC04" w14:textId="29BF6B7B" w:rsidR="00312D46" w:rsidRDefault="00312D46" w:rsidP="00312D46">
                                  <w:pPr>
                                    <w:jc w:val="center"/>
                                  </w:pPr>
                                  <w:r w:rsidRPr="003E111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8B2533" wp14:editId="701593B9">
                                        <wp:extent cx="1763395" cy="1745362"/>
                                        <wp:effectExtent l="0" t="0" r="8255" b="7620"/>
                                        <wp:docPr id="129526315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772144" name=""/>
                                                <pic:cNvPicPr/>
                                              </pic:nvPicPr>
                                              <pic:blipFill>
                                                <a:blip r:embed="rId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63395" cy="17453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0B584C" id="Rectangle 40" o:spid="_x0000_s1040" style="position:absolute;left:0;text-align:left;margin-left:4.2pt;margin-top:4.95pt;width:155.25pt;height:14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" fillcolor="white [3201]" strokecolor="white [3212]" strokeweight="2pt">
                      <v:textbox>
                        <w:txbxContent>
                          <w:p w14:paraId="7C76BC04" w14:textId="29BF6B7B" w:rsidR="00312D46" w:rsidRDefault="00312D46" w:rsidP="00312D46">
                            <w:pPr>
                              <w:jc w:val="center"/>
                            </w:pPr>
                            <w:r w:rsidRPr="003E1114">
                              <w:rPr>
                                <w:noProof/>
                              </w:rPr>
                              <w:drawing>
                                <wp:inline distT="0" distB="0" distL="0" distR="0" wp14:anchorId="2F8B2533" wp14:editId="701593B9">
                                  <wp:extent cx="1763395" cy="1745362"/>
                                  <wp:effectExtent l="0" t="0" r="8255" b="7620"/>
                                  <wp:docPr id="129526315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772144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395" cy="1745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45C104" w14:textId="206C5CC4" w:rsidR="00644EA7" w:rsidRDefault="00BD2235" w:rsidP="00BD2235">
            <w:pPr>
              <w:pStyle w:val="Paragraphedeliste"/>
              <w:numPr>
                <w:ilvl w:val="0"/>
                <w:numId w:val="32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BD2235">
              <w:rPr>
                <w:rFonts w:cstheme="minorHAnsi"/>
                <w:position w:val="-6"/>
                <w:sz w:val="28"/>
                <w:szCs w:val="28"/>
              </w:rPr>
              <w:object w:dxaOrig="1160" w:dyaOrig="320" w14:anchorId="12BA1151">
                <v:shape id="_x0000_i1093" type="#_x0000_t75" style="width:57.75pt;height:15.75pt" o:ole="">
                  <v:imagedata r:id="rId139" o:title=""/>
                </v:shape>
                <o:OLEObject Type="Embed" ProgID="Equation.DSMT4" ShapeID="_x0000_i1093" DrawAspect="Content" ObjectID="_1802445486" r:id="rId140"/>
              </w:object>
            </w:r>
          </w:p>
          <w:p w14:paraId="541E0839" w14:textId="2AF3737B" w:rsidR="00BD2235" w:rsidRDefault="00BD2235" w:rsidP="00BD2235">
            <w:pPr>
              <w:pStyle w:val="Paragraphedeliste"/>
              <w:numPr>
                <w:ilvl w:val="0"/>
                <w:numId w:val="32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BD2235">
              <w:rPr>
                <w:rFonts w:cstheme="minorHAnsi"/>
                <w:position w:val="-6"/>
                <w:sz w:val="28"/>
                <w:szCs w:val="28"/>
              </w:rPr>
              <w:object w:dxaOrig="1060" w:dyaOrig="320" w14:anchorId="2AB451FC">
                <v:shape id="_x0000_i1094" type="#_x0000_t75" style="width:53.25pt;height:15.75pt" o:ole="">
                  <v:imagedata r:id="rId141" o:title=""/>
                </v:shape>
                <o:OLEObject Type="Embed" ProgID="Equation.DSMT4" ShapeID="_x0000_i1094" DrawAspect="Content" ObjectID="_1802445487" r:id="rId142"/>
              </w:object>
            </w:r>
          </w:p>
          <w:p w14:paraId="5888A3E6" w14:textId="278B8DFA" w:rsidR="00BD2235" w:rsidRDefault="00BD2235" w:rsidP="00BD2235">
            <w:pPr>
              <w:pStyle w:val="Paragraphedeliste"/>
              <w:numPr>
                <w:ilvl w:val="0"/>
                <w:numId w:val="32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BD2235">
              <w:rPr>
                <w:rFonts w:cstheme="minorHAnsi"/>
                <w:position w:val="-6"/>
                <w:sz w:val="28"/>
                <w:szCs w:val="28"/>
              </w:rPr>
              <w:object w:dxaOrig="960" w:dyaOrig="320" w14:anchorId="0D04950F">
                <v:shape id="_x0000_i1095" type="#_x0000_t75" style="width:48pt;height:15.75pt" o:ole="">
                  <v:imagedata r:id="rId143" o:title=""/>
                </v:shape>
                <o:OLEObject Type="Embed" ProgID="Equation.DSMT4" ShapeID="_x0000_i1095" DrawAspect="Content" ObjectID="_1802445488" r:id="rId144"/>
              </w:object>
            </w:r>
          </w:p>
          <w:p w14:paraId="36579F59" w14:textId="42D91B02" w:rsidR="00BD2235" w:rsidRDefault="00BD2235" w:rsidP="00BD2235">
            <w:pPr>
              <w:pStyle w:val="Paragraphedeliste"/>
              <w:numPr>
                <w:ilvl w:val="0"/>
                <w:numId w:val="32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BD2235">
              <w:rPr>
                <w:rFonts w:cstheme="minorHAnsi"/>
                <w:position w:val="-6"/>
                <w:sz w:val="28"/>
                <w:szCs w:val="28"/>
              </w:rPr>
              <w:object w:dxaOrig="740" w:dyaOrig="320" w14:anchorId="5A88FC9C">
                <v:shape id="_x0000_i1096" type="#_x0000_t75" style="width:36.75pt;height:15.75pt" o:ole="">
                  <v:imagedata r:id="rId145" o:title=""/>
                </v:shape>
                <o:OLEObject Type="Embed" ProgID="Equation.DSMT4" ShapeID="_x0000_i1096" DrawAspect="Content" ObjectID="_1802445489" r:id="rId146"/>
              </w:object>
            </w:r>
          </w:p>
          <w:p w14:paraId="4AD065EB" w14:textId="615AFF07" w:rsidR="00BD2235" w:rsidRDefault="00BD2235" w:rsidP="00BD2235">
            <w:pPr>
              <w:pStyle w:val="Paragraphedeliste"/>
              <w:numPr>
                <w:ilvl w:val="0"/>
                <w:numId w:val="32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BD2235">
              <w:rPr>
                <w:rFonts w:cstheme="minorHAnsi"/>
                <w:position w:val="-6"/>
                <w:sz w:val="28"/>
                <w:szCs w:val="28"/>
              </w:rPr>
              <w:object w:dxaOrig="880" w:dyaOrig="320" w14:anchorId="37E2D17F">
                <v:shape id="_x0000_i1097" type="#_x0000_t75" style="width:44.25pt;height:15.75pt" o:ole="">
                  <v:imagedata r:id="rId147" o:title=""/>
                </v:shape>
                <o:OLEObject Type="Embed" ProgID="Equation.DSMT4" ShapeID="_x0000_i1097" DrawAspect="Content" ObjectID="_1802445490" r:id="rId148"/>
              </w:object>
            </w:r>
          </w:p>
          <w:p w14:paraId="60519724" w14:textId="77777777" w:rsidR="00BD2235" w:rsidRDefault="00BD2235" w:rsidP="00BD2235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B4BBA27" w14:textId="34563456" w:rsidR="00BD2235" w:rsidRPr="00BD2235" w:rsidRDefault="00BD2235" w:rsidP="00BD2235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D22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الشكل النموذجي</w:t>
            </w:r>
          </w:p>
          <w:p w14:paraId="64D54D54" w14:textId="77777777" w:rsidR="00644EA7" w:rsidRPr="00792B9B" w:rsidRDefault="00644EA7" w:rsidP="00644E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6DC2A14" w14:textId="77777777" w:rsidR="00644EA7" w:rsidRPr="00B726BD" w:rsidRDefault="00644EA7" w:rsidP="00644EA7">
            <w:pPr>
              <w:shd w:val="clear" w:color="auto" w:fill="FFFFCC"/>
              <w:tabs>
                <w:tab w:val="right" w:pos="104"/>
                <w:tab w:val="right" w:pos="246"/>
                <w:tab w:val="right" w:pos="388"/>
              </w:tabs>
              <w:bidi/>
              <w:ind w:left="104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B726B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نشاط</w:t>
            </w:r>
          </w:p>
          <w:p w14:paraId="374715A3" w14:textId="77777777" w:rsidR="00644EA7" w:rsidRDefault="00644EA7" w:rsidP="00644EA7">
            <w:pPr>
              <w:tabs>
                <w:tab w:val="right" w:pos="104"/>
                <w:tab w:val="right" w:pos="246"/>
                <w:tab w:val="right" w:pos="388"/>
              </w:tabs>
              <w:bidi/>
              <w:ind w:left="10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726BD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العبارة</w:t>
            </w:r>
            <w:r w:rsidRPr="00B726BD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639" w:dyaOrig="400" w14:anchorId="537DD487">
                <v:shape id="_x0000_i1098" type="#_x0000_t75" style="width:32.25pt;height:20.25pt" o:ole="">
                  <v:imagedata r:id="rId149" o:title=""/>
                </v:shape>
                <o:OLEObject Type="Embed" ProgID="Equation.DSMT4" ShapeID="_x0000_i1098" DrawAspect="Content" ObjectID="_1802445491" r:id="rId150"/>
              </w:object>
            </w:r>
            <w:r w:rsidRPr="00B726B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B726BD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040" w:dyaOrig="400" w14:anchorId="1D4F2685">
                <v:shape id="_x0000_i1099" type="#_x0000_t75" style="width:102pt;height:20.25pt" o:ole="">
                  <v:imagedata r:id="rId151" o:title=""/>
                </v:shape>
                <o:OLEObject Type="Embed" ProgID="Equation.DSMT4" ShapeID="_x0000_i1099" DrawAspect="Content" ObjectID="_1802445492" r:id="rId152"/>
              </w:object>
            </w:r>
            <w:r w:rsidRPr="00B726B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B726BD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0085903E">
                <v:shape id="_x0000_i1100" type="#_x0000_t75" style="width:27.75pt;height:14.25pt" o:ole="">
                  <v:imagedata r:id="rId153" o:title=""/>
                </v:shape>
                <o:OLEObject Type="Embed" ProgID="Equation.DSMT4" ShapeID="_x0000_i1100" DrawAspect="Content" ObjectID="_1802445493" r:id="rId154"/>
              </w:object>
            </w:r>
          </w:p>
          <w:p w14:paraId="3D15D5EC" w14:textId="77777777" w:rsidR="00644EA7" w:rsidRPr="00B726BD" w:rsidRDefault="00644EA7" w:rsidP="00644EA7">
            <w:pPr>
              <w:pStyle w:val="Paragraphedeliste"/>
              <w:numPr>
                <w:ilvl w:val="0"/>
                <w:numId w:val="30"/>
              </w:numPr>
              <w:tabs>
                <w:tab w:val="right" w:pos="104"/>
                <w:tab w:val="right" w:pos="246"/>
                <w:tab w:val="right" w:pos="388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أنشر وبسط العبارة: </w:t>
            </w:r>
            <w:r w:rsidRPr="001E74F7">
              <w:rPr>
                <w:position w:val="-28"/>
              </w:rPr>
              <w:object w:dxaOrig="1020" w:dyaOrig="740" w14:anchorId="1EFB386C">
                <v:shape id="_x0000_i1101" type="#_x0000_t75" style="width:51pt;height:36.75pt" o:ole="">
                  <v:imagedata r:id="rId155" o:title=""/>
                </v:shape>
                <o:OLEObject Type="Embed" ProgID="Equation.DSMT4" ShapeID="_x0000_i1101" DrawAspect="Content" ObjectID="_1802445494" r:id="rId156"/>
              </w:object>
            </w:r>
          </w:p>
          <w:p w14:paraId="09BC920F" w14:textId="77777777" w:rsidR="00644EA7" w:rsidRPr="00B726BD" w:rsidRDefault="00644EA7" w:rsidP="00644EA7">
            <w:pPr>
              <w:pStyle w:val="Paragraphedeliste"/>
              <w:numPr>
                <w:ilvl w:val="0"/>
                <w:numId w:val="30"/>
              </w:numPr>
              <w:tabs>
                <w:tab w:val="right" w:pos="104"/>
                <w:tab w:val="right" w:pos="246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726B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تحقق أن:</w:t>
            </w:r>
            <w:r w:rsidRPr="00B726BD">
              <w:rPr>
                <w:position w:val="-34"/>
                <w:lang w:bidi="ar-DZ"/>
              </w:rPr>
              <w:object w:dxaOrig="3280" w:dyaOrig="800" w14:anchorId="26B04CEC">
                <v:shape id="_x0000_i1102" type="#_x0000_t75" style="width:164.25pt;height:39.75pt" o:ole="">
                  <v:imagedata r:id="rId157" o:title=""/>
                </v:shape>
                <o:OLEObject Type="Embed" ProgID="Equation.DSMT4" ShapeID="_x0000_i1102" DrawAspect="Content" ObjectID="_1802445495" r:id="rId15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.............(*)</w:t>
            </w:r>
          </w:p>
          <w:p w14:paraId="223BFC54" w14:textId="77777777" w:rsidR="00644EA7" w:rsidRPr="001166FD" w:rsidRDefault="00644EA7" w:rsidP="00644EA7">
            <w:pPr>
              <w:pStyle w:val="Paragraphedeliste"/>
              <w:numPr>
                <w:ilvl w:val="0"/>
                <w:numId w:val="30"/>
              </w:numPr>
              <w:tabs>
                <w:tab w:val="right" w:pos="388"/>
                <w:tab w:val="right" w:pos="671"/>
              </w:tabs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بوضع: </w:t>
            </w:r>
            <w:r w:rsidRPr="00B726BD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20" w:dyaOrig="279" w14:anchorId="5483B5DD">
                <v:shape id="_x0000_i1103" type="#_x0000_t75" style="width:26.25pt;height:14.25pt" o:ole="">
                  <v:imagedata r:id="rId159" o:title=""/>
                </v:shape>
                <o:OLEObject Type="Embed" ProgID="Equation.DSMT4" ShapeID="_x0000_i1103" DrawAspect="Content" ObjectID="_1802445496" r:id="rId16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 </w:t>
            </w:r>
            <w:r w:rsidRPr="00B726BD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5BE4C35A">
                <v:shape id="_x0000_i1104" type="#_x0000_t75" style="width:27.75pt;height:14.25pt" o:ole="">
                  <v:imagedata r:id="rId161" o:title=""/>
                </v:shape>
                <o:OLEObject Type="Embed" ProgID="Equation.DSMT4" ShapeID="_x0000_i1104" DrawAspect="Content" ObjectID="_1802445497" r:id="rId16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 </w:t>
            </w:r>
            <w:r w:rsidRPr="00B726BD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80" w:dyaOrig="279" w14:anchorId="7227309B">
                <v:shape id="_x0000_i1105" type="#_x0000_t75" style="width:33.75pt;height:14.25pt" o:ole="">
                  <v:imagedata r:id="rId163" o:title=""/>
                </v:shape>
                <o:OLEObject Type="Embed" ProgID="Equation.DSMT4" ShapeID="_x0000_i1105" DrawAspect="Content" ObjectID="_1802445498" r:id="rId164"/>
              </w:object>
            </w: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- أكتب عبارة </w:t>
            </w:r>
            <w:r w:rsidRPr="00B726BD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639" w:dyaOrig="400" w14:anchorId="64808D23">
                <v:shape id="_x0000_i1106" type="#_x0000_t75" style="width:32.25pt;height:20.25pt" o:ole="">
                  <v:imagedata r:id="rId149" o:title=""/>
                </v:shape>
                <o:OLEObject Type="Embed" ProgID="Equation.DSMT4" ShapeID="_x0000_i1106" DrawAspect="Content" ObjectID="_1802445499" r:id="rId16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على الشكل ......(*)</w:t>
            </w:r>
          </w:p>
          <w:p w14:paraId="5768A572" w14:textId="77777777" w:rsidR="00BD2235" w:rsidRDefault="00BD2235" w:rsidP="00644EA7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681CA4BC" w14:textId="77777777" w:rsidR="00BD2235" w:rsidRDefault="00BD2235" w:rsidP="00BD223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53257794" w14:textId="77777777" w:rsidR="00BD2235" w:rsidRDefault="00BD2235" w:rsidP="00BD223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66A84966" w14:textId="77777777" w:rsidR="00BD2235" w:rsidRDefault="00BD2235" w:rsidP="00BD223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724BE2CD" w14:textId="5F69532A" w:rsidR="00644EA7" w:rsidRPr="00B726BD" w:rsidRDefault="00644EA7" w:rsidP="00BD2235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726BD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6448CCD4" w14:textId="0C5B7C81" w:rsidR="00644EA7" w:rsidRPr="00B726BD" w:rsidRDefault="00644EA7" w:rsidP="00644EA7">
            <w:pPr>
              <w:tabs>
                <w:tab w:val="right" w:pos="475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726BD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من أجل</w:t>
            </w:r>
            <w:r w:rsidRPr="00B726BD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00" w14:anchorId="32B36809">
                <v:shape id="_x0000_i1107" type="#_x0000_t75" style="width:12pt;height:9.75pt" o:ole="">
                  <v:imagedata r:id="rId166" o:title=""/>
                </v:shape>
                <o:OLEObject Type="Embed" ProgID="Equation.DSMT4" ShapeID="_x0000_i1107" DrawAspect="Content" ObjectID="_1802445500" r:id="rId167"/>
              </w:object>
            </w:r>
            <w:r w:rsidRPr="00B726B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عدد </w:t>
            </w:r>
            <w:r w:rsidR="00BD2235" w:rsidRPr="00B726B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حقيقي،</w:t>
            </w:r>
            <w:r w:rsidR="00BD2235" w:rsidRPr="00BD2235">
              <w:rPr>
                <w:rFonts w:ascii="Amiri" w:hAnsi="Amiri" w:cs="Amiri"/>
                <w:b/>
                <w:bCs/>
                <w:position w:val="-34"/>
                <w:sz w:val="28"/>
                <w:szCs w:val="28"/>
                <w:lang w:bidi="ar-DZ"/>
              </w:rPr>
              <w:object w:dxaOrig="3320" w:dyaOrig="800" w14:anchorId="2AD9093C">
                <v:shape id="_x0000_i1108" type="#_x0000_t75" style="width:165.75pt;height:41.25pt" o:ole="">
                  <v:imagedata r:id="rId168" o:title=""/>
                </v:shape>
                <o:OLEObject Type="Embed" ProgID="Equation.DSMT4" ShapeID="_x0000_i1108" DrawAspect="Content" ObjectID="_1802445501" r:id="rId169"/>
              </w:object>
            </w:r>
            <w:r w:rsidR="00BD2235"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BD2235" w:rsidRPr="00B726BD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مع</w:t>
            </w:r>
            <w:r w:rsidR="00BD2235" w:rsidRPr="00B726BD">
              <w:rPr>
                <w:rFonts w:ascii="Amiri" w:hAnsi="Amiri" w:cs="Amiri"/>
                <w:b/>
                <w:bCs/>
                <w:position w:val="-14"/>
                <w:sz w:val="28"/>
                <w:szCs w:val="28"/>
                <w:lang w:bidi="ar-DZ"/>
              </w:rPr>
              <w:object w:dxaOrig="740" w:dyaOrig="400" w14:anchorId="4ACB06DF">
                <v:shape id="_x0000_i1109" type="#_x0000_t75" style="width:36.75pt;height:20.25pt" o:ole="">
                  <v:imagedata r:id="rId133" o:title=""/>
                </v:shape>
                <o:OLEObject Type="Embed" ProgID="Equation.DSMT4" ShapeID="_x0000_i1109" DrawAspect="Content" ObjectID="_1802445502" r:id="rId170"/>
              </w:object>
            </w:r>
          </w:p>
          <w:p w14:paraId="6F0538F9" w14:textId="5FCB9D4B" w:rsidR="00BD2235" w:rsidRDefault="00BD2235" w:rsidP="00BD2235">
            <w:pPr>
              <w:tabs>
                <w:tab w:val="right" w:pos="345"/>
              </w:tabs>
              <w:bidi/>
              <w:ind w:left="20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تسمى الكتابة </w:t>
            </w:r>
            <w:r w:rsidRPr="00BD2235">
              <w:rPr>
                <w:rFonts w:ascii="Amiri" w:hAnsi="Amiri" w:cs="Amiri"/>
                <w:b/>
                <w:bCs/>
                <w:position w:val="-34"/>
                <w:sz w:val="28"/>
                <w:szCs w:val="28"/>
                <w:lang w:bidi="ar-DZ"/>
              </w:rPr>
              <w:object w:dxaOrig="3140" w:dyaOrig="800" w14:anchorId="5DAC2FA1">
                <v:shape id="_x0000_i1110" type="#_x0000_t75" style="width:156.75pt;height:41.25pt" o:ole="">
                  <v:imagedata r:id="rId171" o:title=""/>
                </v:shape>
                <o:OLEObject Type="Embed" ProgID="Equation.DSMT4" ShapeID="_x0000_i1110" DrawAspect="Content" ObjectID="_1802445503" r:id="rId172"/>
              </w:objec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D223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الشكل النموذجي لكثير الحدود</w:t>
            </w:r>
          </w:p>
          <w:p w14:paraId="4D2D4C1B" w14:textId="354C2348" w:rsidR="00644EA7" w:rsidRDefault="00644EA7" w:rsidP="00BD2235">
            <w:pPr>
              <w:tabs>
                <w:tab w:val="right" w:pos="345"/>
              </w:tabs>
              <w:bidi/>
              <w:ind w:left="204"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</w:p>
          <w:p w14:paraId="71E6DD70" w14:textId="77777777" w:rsidR="00BD2235" w:rsidRDefault="00BD2235" w:rsidP="00BD2235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F5A34D4" w14:textId="367E3AA4" w:rsidR="00BD2235" w:rsidRPr="009B50AB" w:rsidRDefault="00A50E96" w:rsidP="00BD2235">
            <w:pPr>
              <w:tabs>
                <w:tab w:val="right" w:pos="345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B50A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مثال:</w:t>
            </w:r>
            <w:r w:rsidR="004663BA" w:rsidRPr="009B50A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9B50AB" w:rsidRPr="009B50A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ت03 ص135</w:t>
            </w:r>
          </w:p>
          <w:p w14:paraId="1628C121" w14:textId="77777777" w:rsidR="00BD2235" w:rsidRDefault="00BD2235" w:rsidP="00BD2235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CB8676E" w14:textId="77777777" w:rsidR="00BD2235" w:rsidRDefault="00BD2235" w:rsidP="00BD2235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285B7DF" w14:textId="77777777" w:rsidR="00BD2235" w:rsidRDefault="00BD2235" w:rsidP="00BD2235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293DDBE" w14:textId="77777777" w:rsidR="00BD2235" w:rsidRDefault="00BD2235" w:rsidP="00BD2235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D7BEC04" w14:textId="77777777" w:rsidR="00BD2235" w:rsidRDefault="00BD2235" w:rsidP="00BD2235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594E11C" w14:textId="356875BF" w:rsidR="00B36E8A" w:rsidRDefault="00312D46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79F330" wp14:editId="1AEBC74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46355</wp:posOffset>
                      </wp:positionV>
                      <wp:extent cx="3533775" cy="3276600"/>
                      <wp:effectExtent l="0" t="0" r="28575" b="19050"/>
                      <wp:wrapNone/>
                      <wp:docPr id="1109559065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3775" cy="3276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833D92" w14:textId="519941A5" w:rsidR="00312D46" w:rsidRDefault="00312D46" w:rsidP="00312D46">
                                  <w:pPr>
                                    <w:jc w:val="center"/>
                                  </w:pPr>
                                  <w:r w:rsidRPr="003E111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7847A1" wp14:editId="6D882476">
                                        <wp:extent cx="2724150" cy="2733675"/>
                                        <wp:effectExtent l="0" t="0" r="0" b="9525"/>
                                        <wp:docPr id="27278689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772144" name=""/>
                                                <pic:cNvPicPr/>
                                              </pic:nvPicPr>
                                              <pic:blipFill>
                                                <a:blip r:embed="rId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24150" cy="2733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79F330" id="Rectangle 39" o:spid="_x0000_s1041" style="position:absolute;left:0;text-align:left;margin-left:28.95pt;margin-top:3.65pt;width:278.25pt;height:25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" fillcolor="white [3201]" strokecolor="white [3212]" strokeweight="2pt">
                      <v:textbox>
                        <w:txbxContent>
                          <w:p w14:paraId="28833D92" w14:textId="519941A5" w:rsidR="00312D46" w:rsidRDefault="00312D46" w:rsidP="00312D46">
                            <w:pPr>
                              <w:jc w:val="center"/>
                            </w:pPr>
                            <w:r w:rsidRPr="003E1114">
                              <w:rPr>
                                <w:noProof/>
                              </w:rPr>
                              <w:drawing>
                                <wp:inline distT="0" distB="0" distL="0" distR="0" wp14:anchorId="7F7847A1" wp14:editId="6D882476">
                                  <wp:extent cx="2724150" cy="2733675"/>
                                  <wp:effectExtent l="0" t="0" r="0" b="9525"/>
                                  <wp:docPr id="27278689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772144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4150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B4C200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4590C91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3EA8F94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37DA4DB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73A8983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2EA91C6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C466743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F8B5E14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33AB33C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9BAE1BA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EE20F91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ED17DC4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4111C13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C248808" w14:textId="77777777" w:rsidR="00B36E8A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CEF02E6" w14:textId="77777777" w:rsidR="00B36E8A" w:rsidRPr="001166FD" w:rsidRDefault="00B36E8A" w:rsidP="00B36E8A">
            <w:pPr>
              <w:tabs>
                <w:tab w:val="right" w:pos="345"/>
              </w:tabs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AB58B51" w14:textId="77777777" w:rsidR="005D3385" w:rsidRPr="00792B9B" w:rsidRDefault="005D3385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1AE7B5E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BF8FEE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015B95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230680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BD05CA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93CD14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2F690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DD3FE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E9859E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7CC2D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20A2A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0CC55F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FCAC26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64F11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81DD8A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1CDD5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63FCC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E5B556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6A89E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39E8DE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76716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2A9A0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649D25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ED65A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6200B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C1B9F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089BD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4F4FCA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B4B334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4B9BE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A971E4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832AC6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0C937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823C83" w14:textId="77777777" w:rsidR="005D3385" w:rsidRPr="00792B9B" w:rsidRDefault="005D3385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B4221DC" w14:textId="77777777" w:rsidR="005D3385" w:rsidRDefault="005D3385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C719C2" wp14:editId="0F33ED63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91821263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D319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C715919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719C2" id="_x0000_s1042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JC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tUWXxaQrl79sxDB4Tg5H1Fw3kQAZ+Fp82neRKa8YkObaApOPQUZ2vwv069R31aSJJy&#10;1hCSCh5+boRXnJlvllb1Oj8/j9BLzPnF5ZgYfyxZHkvspl4AjTmnf8PJREZ9NHtSe6jfCfTzGJVE&#10;wkqKXXCJfs8ssEM4fRtSzedJjeDmBD7YVyej89jouHdv7bvwrt9QpN1+hD3qxPTDjna60dLCfIOg&#10;q7TAh772IyCoJhz030r8C475pH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J2UJC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78AAD319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C715919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26B47F" wp14:editId="25E75B8F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11354695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D44F" w14:textId="7D50BBC2" w:rsidR="005D3385" w:rsidRPr="00305590" w:rsidRDefault="005D3385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B36E8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5047893B" w14:textId="77777777" w:rsidR="005D3385" w:rsidRDefault="005D3385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B47F" id="_x0000_s1043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dHcgIAAEQFAAAOAAAAZHJzL2Uyb0RvYy54bWysVM1u2zAMvg/YOwi6r46ztFm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sg/dH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072D44F" w14:textId="7D50BBC2" w:rsidR="005D3385" w:rsidRPr="00305590" w:rsidRDefault="005D3385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B36E8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5047893B" w14:textId="77777777" w:rsidR="005D3385" w:rsidRDefault="005D3385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B0343F" wp14:editId="7DD130A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5783610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25E3" w14:textId="77777777" w:rsidR="005D3385" w:rsidRPr="00305590" w:rsidRDefault="005D3385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0343F" id="_x0000_s1044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EynHB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386625E3" w14:textId="77777777" w:rsidR="005D3385" w:rsidRPr="00305590" w:rsidRDefault="005D3385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4523E1" wp14:editId="407E501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53977207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3F5B" w14:textId="77777777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معادلات والمتراجحات</w:t>
                            </w:r>
                          </w:p>
                          <w:p w14:paraId="19D84FDE" w14:textId="684EF789" w:rsidR="005D3385" w:rsidRPr="00305590" w:rsidRDefault="005D338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36E8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4523E1" id="_x0000_s1045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zsdgIAAEQ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NazmLlcVfKyh3j5556BYhOHlb0XDuRMBH4Yn5tCO0zfhAhzbQFBz6G2dr8L9O/Y/2&#10;REjSctbQJhU8/NwIrzgz3y1RdZZPJnH1kjCZXoxJ8Mea1bHGbuproDHn9G44ma7RHs3+qj3Ub7T0&#10;yxiVVMJKil1wiX4vXGO34fRsSLVcJjNaNyfwzj47GZ3HRkfevbRvwrueoUjcvof91on5B452thFp&#10;YblB0FUi8KGv/QhoVRM/+2clvgXHcrI6PH6L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lSHM7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BB13F5B" w14:textId="77777777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معادلات والمتراجحات</w:t>
                      </w:r>
                    </w:p>
                    <w:p w14:paraId="19D84FDE" w14:textId="684EF789" w:rsidR="005D3385" w:rsidRPr="00305590" w:rsidRDefault="005D3385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36E8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319BFB3" w14:textId="77777777" w:rsidR="005D3385" w:rsidRPr="00792B9B" w:rsidRDefault="005D3385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D3385" w:rsidRPr="00792B9B" w14:paraId="3673E19F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3DDC1A82" w14:textId="77777777" w:rsidR="005D3385" w:rsidRPr="00305590" w:rsidRDefault="005D3385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FF1B708" w14:textId="77777777" w:rsidR="005D3385" w:rsidRPr="00305590" w:rsidRDefault="005D3385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7078486" w14:textId="77777777" w:rsidR="005D3385" w:rsidRPr="00305590" w:rsidRDefault="005D3385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5D3385" w:rsidRPr="00792B9B" w14:paraId="564E988D" w14:textId="77777777" w:rsidTr="00305590">
        <w:tc>
          <w:tcPr>
            <w:tcW w:w="1278" w:type="dxa"/>
          </w:tcPr>
          <w:p w14:paraId="16A35B8B" w14:textId="77777777" w:rsidR="005D3385" w:rsidRDefault="005D3385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3FBA19D" w14:textId="77777777" w:rsidR="005D3385" w:rsidRDefault="005D3385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73CDC4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A9A7D9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993342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503589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2271FC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7B8048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F4F252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00F50C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C5D594" w14:textId="77777777" w:rsidR="005D3385" w:rsidRDefault="005D3385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9F714C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CA450E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C7F8C2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9F200A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9CF952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15A8E3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FCEE18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47028F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39FABF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554037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8D34C0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2DA17C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98F5ED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1F63CE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44C673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7E2A34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25F39E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FFCF5D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C2E9E5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93B821" w14:textId="77777777" w:rsidR="005D3385" w:rsidRDefault="005D3385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0B9DD5" w14:textId="77777777" w:rsidR="005D3385" w:rsidRPr="00FB5A89" w:rsidRDefault="005D3385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EB2D808" w14:textId="77777777" w:rsidR="005D3385" w:rsidRDefault="005D3385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8D5BCC" w14:textId="77777777" w:rsidR="00B36E8A" w:rsidRPr="00A451E2" w:rsidRDefault="00B36E8A" w:rsidP="00B36E8A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A451E2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حل معادلات من الدرجة الثانية </w:t>
            </w:r>
          </w:p>
          <w:p w14:paraId="09078D03" w14:textId="77777777" w:rsidR="00B36E8A" w:rsidRPr="001166FD" w:rsidRDefault="00B36E8A" w:rsidP="00B36E8A">
            <w:pPr>
              <w:bidi/>
              <w:ind w:right="-851"/>
              <w:rPr>
                <w:rFonts w:cstheme="minorHAnsi"/>
                <w:sz w:val="24"/>
                <w:szCs w:val="24"/>
                <w:rtl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993"/>
              <w:gridCol w:w="2118"/>
              <w:gridCol w:w="5018"/>
            </w:tblGrid>
            <w:tr w:rsidR="00B36E8A" w:rsidRPr="001166FD" w14:paraId="5F324B04" w14:textId="77777777" w:rsidTr="00304EE0">
              <w:tc>
                <w:tcPr>
                  <w:tcW w:w="1003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01B94EC9" w14:textId="77777777" w:rsidR="00B36E8A" w:rsidRPr="001166FD" w:rsidRDefault="00B36E8A" w:rsidP="00B36E8A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</w:rPr>
                    <w:t>إذا كان:</w:t>
                  </w:r>
                </w:p>
              </w:tc>
              <w:tc>
                <w:tcPr>
                  <w:tcW w:w="2137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3D102C51" w14:textId="77777777" w:rsidR="00B36E8A" w:rsidRPr="001166FD" w:rsidRDefault="00B36E8A" w:rsidP="00B36E8A">
                  <w:pPr>
                    <w:bidi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حلول المعادلة </w:t>
                  </w:r>
                  <w:r w:rsidRPr="001166FD">
                    <w:rPr>
                      <w:rFonts w:ascii="Amiri" w:hAnsi="Amiri" w:cs="Amiri"/>
                      <w:position w:val="-6"/>
                      <w:sz w:val="24"/>
                      <w:szCs w:val="24"/>
                    </w:rPr>
                    <w:object w:dxaOrig="1520" w:dyaOrig="320" w14:anchorId="6B04F517">
                      <v:shape id="_x0000_i1111" type="#_x0000_t75" style="width:75.75pt;height:15.75pt" o:ole="">
                        <v:imagedata r:id="rId173" o:title=""/>
                      </v:shape>
                      <o:OLEObject Type="Embed" ProgID="Equation.DSMT4" ShapeID="_x0000_i1111" DrawAspect="Content" ObjectID="_1802445504" r:id="rId174"/>
                    </w:object>
                  </w: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 هي: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3080FB37" w14:textId="77777777" w:rsidR="00B36E8A" w:rsidRPr="001166FD" w:rsidRDefault="00B36E8A" w:rsidP="00B36E8A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إشارة العبارة </w:t>
                  </w:r>
                  <w:r w:rsidRPr="001166FD">
                    <w:rPr>
                      <w:rFonts w:ascii="Amiri" w:hAnsi="Amiri" w:cs="Amiri"/>
                      <w:position w:val="-6"/>
                      <w:sz w:val="24"/>
                      <w:szCs w:val="24"/>
                    </w:rPr>
                    <w:object w:dxaOrig="1180" w:dyaOrig="320" w14:anchorId="383B6433">
                      <v:shape id="_x0000_i1112" type="#_x0000_t75" style="width:59.25pt;height:15.75pt" o:ole="">
                        <v:imagedata r:id="rId175" o:title=""/>
                      </v:shape>
                      <o:OLEObject Type="Embed" ProgID="Equation.DSMT4" ShapeID="_x0000_i1112" DrawAspect="Content" ObjectID="_1802445505" r:id="rId176"/>
                    </w:object>
                  </w:r>
                </w:p>
              </w:tc>
            </w:tr>
            <w:tr w:rsidR="00B36E8A" w:rsidRPr="00355F8E" w14:paraId="6CA8D40D" w14:textId="77777777" w:rsidTr="00304EE0">
              <w:trPr>
                <w:trHeight w:val="1681"/>
              </w:trPr>
              <w:tc>
                <w:tcPr>
                  <w:tcW w:w="1003" w:type="dxa"/>
                  <w:shd w:val="clear" w:color="auto" w:fill="FFFFFF"/>
                  <w:vAlign w:val="center"/>
                </w:tcPr>
                <w:p w14:paraId="2774B0B8" w14:textId="77777777" w:rsidR="00B36E8A" w:rsidRPr="001166FD" w:rsidRDefault="00B36E8A" w:rsidP="00B36E8A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position w:val="-6"/>
                      <w:sz w:val="24"/>
                      <w:szCs w:val="24"/>
                    </w:rPr>
                    <w:object w:dxaOrig="580" w:dyaOrig="279" w14:anchorId="597FC148">
                      <v:shape id="_x0000_i1113" type="#_x0000_t75" style="width:29.25pt;height:14.25pt" o:ole="">
                        <v:imagedata r:id="rId177" o:title=""/>
                      </v:shape>
                      <o:OLEObject Type="Embed" ProgID="Equation.DSMT4" ShapeID="_x0000_i1113" DrawAspect="Content" ObjectID="_1802445506" r:id="rId178"/>
                    </w:object>
                  </w:r>
                </w:p>
              </w:tc>
              <w:tc>
                <w:tcPr>
                  <w:tcW w:w="2137" w:type="dxa"/>
                  <w:shd w:val="clear" w:color="auto" w:fill="FFFFFF"/>
                  <w:vAlign w:val="center"/>
                </w:tcPr>
                <w:p w14:paraId="42AC5BA2" w14:textId="77777777" w:rsidR="00B36E8A" w:rsidRPr="001166FD" w:rsidRDefault="00B36E8A" w:rsidP="00B36E8A">
                  <w:pPr>
                    <w:bidi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position w:val="-24"/>
                      <w:sz w:val="24"/>
                      <w:szCs w:val="24"/>
                    </w:rPr>
                    <w:object w:dxaOrig="1340" w:dyaOrig="680" w14:anchorId="1526CF4F">
                      <v:shape id="_x0000_i1114" type="#_x0000_t75" style="width:66.75pt;height:33.75pt" o:ole="">
                        <v:imagedata r:id="rId179" o:title=""/>
                      </v:shape>
                      <o:OLEObject Type="Embed" ProgID="Equation.DSMT4" ShapeID="_x0000_i1114" DrawAspect="Content" ObjectID="_1802445507" r:id="rId180"/>
                    </w:object>
                  </w: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</w:rPr>
                    <w:t xml:space="preserve">،  </w:t>
                  </w:r>
                  <w:r w:rsidRPr="001166FD">
                    <w:rPr>
                      <w:rFonts w:ascii="Amiri" w:hAnsi="Amiri" w:cs="Amiri"/>
                      <w:position w:val="-24"/>
                      <w:sz w:val="24"/>
                      <w:szCs w:val="24"/>
                    </w:rPr>
                    <w:object w:dxaOrig="1359" w:dyaOrig="680" w14:anchorId="0CEBCF9C">
                      <v:shape id="_x0000_i1115" type="#_x0000_t75" style="width:68.25pt;height:33.75pt" o:ole="">
                        <v:imagedata r:id="rId181" o:title=""/>
                      </v:shape>
                      <o:OLEObject Type="Embed" ProgID="Equation.DSMT4" ShapeID="_x0000_i1115" DrawAspect="Content" ObjectID="_1802445508" r:id="rId182"/>
                    </w:object>
                  </w:r>
                </w:p>
              </w:tc>
              <w:tc>
                <w:tcPr>
                  <w:tcW w:w="5103" w:type="dxa"/>
                  <w:shd w:val="clear" w:color="auto" w:fill="FFFFFF"/>
                  <w:vAlign w:val="center"/>
                </w:tcPr>
                <w:tbl>
                  <w:tblPr>
                    <w:tblStyle w:val="Grilledutableau"/>
                    <w:tblpPr w:leftFromText="180" w:rightFromText="180" w:vertAnchor="text" w:horzAnchor="margin" w:tblpXSpec="center" w:tblpY="200"/>
                    <w:tblOverlap w:val="never"/>
                    <w:bidiVisual/>
                    <w:tblW w:w="0" w:type="auto"/>
                    <w:shd w:val="clear" w:color="auto" w:fill="FFFFFF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49"/>
                    <w:gridCol w:w="1418"/>
                  </w:tblGrid>
                  <w:tr w:rsidR="00B36E8A" w:rsidRPr="001166FD" w14:paraId="3604602E" w14:textId="77777777" w:rsidTr="00304EE0">
                    <w:tc>
                      <w:tcPr>
                        <w:tcW w:w="3149" w:type="dxa"/>
                        <w:shd w:val="clear" w:color="auto" w:fill="FFFFFF"/>
                        <w:vAlign w:val="center"/>
                      </w:tcPr>
                      <w:p w14:paraId="6944390E" w14:textId="77777777" w:rsidR="00B36E8A" w:rsidRPr="001166FD" w:rsidRDefault="00B36E8A" w:rsidP="00B36E8A">
                        <w:pPr>
                          <w:bidi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position w:val="-4"/>
                            <w:sz w:val="24"/>
                            <w:szCs w:val="24"/>
                          </w:rPr>
                          <w:object w:dxaOrig="380" w:dyaOrig="220" w14:anchorId="4D885934">
                            <v:shape id="_x0000_i1116" type="#_x0000_t75" style="width:18.75pt;height:11.25pt" o:ole="">
                              <v:imagedata r:id="rId183" o:title=""/>
                            </v:shape>
                            <o:OLEObject Type="Embed" ProgID="Equation.DSMT4" ShapeID="_x0000_i1116" DrawAspect="Content" ObjectID="_1802445509" r:id="rId184"/>
                          </w:objec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</w:rPr>
                          <w:t xml:space="preserve">   </w: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 </w:t>
                        </w:r>
                        <w:r w:rsidRPr="001166FD">
                          <w:rPr>
                            <w:rFonts w:ascii="Amiri" w:hAnsi="Amiri" w:cs="Amiri"/>
                            <w:position w:val="-12"/>
                            <w:sz w:val="24"/>
                            <w:szCs w:val="24"/>
                          </w:rPr>
                          <w:object w:dxaOrig="260" w:dyaOrig="360" w14:anchorId="02D30F50">
                            <v:shape id="_x0000_i1117" type="#_x0000_t75" style="width:12.75pt;height:18pt" o:ole="">
                              <v:imagedata r:id="rId185" o:title=""/>
                            </v:shape>
                            <o:OLEObject Type="Embed" ProgID="Equation.DSMT4" ShapeID="_x0000_i1117" DrawAspect="Content" ObjectID="_1802445510" r:id="rId186"/>
                          </w:objec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   </w:t>
                        </w:r>
                        <w:r w:rsidRPr="001166FD">
                          <w:rPr>
                            <w:rFonts w:ascii="Amiri" w:hAnsi="Amiri" w:cs="Amiri"/>
                            <w:position w:val="-12"/>
                            <w:sz w:val="24"/>
                            <w:szCs w:val="24"/>
                          </w:rPr>
                          <w:object w:dxaOrig="240" w:dyaOrig="360" w14:anchorId="75FF275B">
                            <v:shape id="_x0000_i1118" type="#_x0000_t75" style="width:12pt;height:18pt" o:ole="">
                              <v:imagedata r:id="rId187" o:title=""/>
                            </v:shape>
                            <o:OLEObject Type="Embed" ProgID="Equation.DSMT4" ShapeID="_x0000_i1118" DrawAspect="Content" ObjectID="_1802445511" r:id="rId188"/>
                          </w:objec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   </w:t>
                        </w:r>
                        <w:r w:rsidRPr="001166FD">
                          <w:rPr>
                            <w:rFonts w:ascii="Amiri" w:hAnsi="Amiri" w:cs="Amiri"/>
                            <w:position w:val="-4"/>
                            <w:sz w:val="24"/>
                            <w:szCs w:val="24"/>
                          </w:rPr>
                          <w:object w:dxaOrig="380" w:dyaOrig="200" w14:anchorId="5895D036">
                            <v:shape id="_x0000_i1119" type="#_x0000_t75" style="width:18.75pt;height:9.75pt" o:ole="">
                              <v:imagedata r:id="rId38" o:title=""/>
                            </v:shape>
                            <o:OLEObject Type="Embed" ProgID="Equation.DSMT4" ShapeID="_x0000_i1119" DrawAspect="Content" ObjectID="_1802445512" r:id="rId189"/>
                          </w:object>
                        </w:r>
                      </w:p>
                    </w:tc>
                    <w:tc>
                      <w:tcPr>
                        <w:tcW w:w="1418" w:type="dxa"/>
                        <w:shd w:val="clear" w:color="auto" w:fill="FFFFFF"/>
                        <w:vAlign w:val="center"/>
                      </w:tcPr>
                      <w:p w14:paraId="794DBACE" w14:textId="77777777" w:rsidR="00B36E8A" w:rsidRPr="001166FD" w:rsidRDefault="00B36E8A" w:rsidP="00B36E8A">
                        <w:pPr>
                          <w:jc w:val="center"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200" w:dyaOrig="220" w14:anchorId="066185A8">
                            <v:shape id="_x0000_i1120" type="#_x0000_t75" style="width:9.75pt;height:11.25pt" o:ole="">
                              <v:imagedata r:id="rId40" o:title=""/>
                            </v:shape>
                            <o:OLEObject Type="Embed" ProgID="Equation.DSMT4" ShapeID="_x0000_i1120" DrawAspect="Content" ObjectID="_1802445513" r:id="rId190"/>
                          </w:object>
                        </w:r>
                      </w:p>
                    </w:tc>
                  </w:tr>
                  <w:tr w:rsidR="00B36E8A" w:rsidRPr="001166FD" w14:paraId="764B96F4" w14:textId="77777777" w:rsidTr="00304EE0">
                    <w:tc>
                      <w:tcPr>
                        <w:tcW w:w="3149" w:type="dxa"/>
                        <w:shd w:val="clear" w:color="auto" w:fill="FFFFFF"/>
                        <w:vAlign w:val="center"/>
                      </w:tcPr>
                      <w:p w14:paraId="60EA9B8D" w14:textId="77777777" w:rsidR="00B36E8A" w:rsidRPr="001166FD" w:rsidRDefault="00B36E8A" w:rsidP="00B36E8A">
                        <w:pPr>
                          <w:bidi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>إشارة</w:t>
                        </w: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200" w:dyaOrig="220" w14:anchorId="66512FEE">
                            <v:shape id="_x0000_i1121" type="#_x0000_t75" style="width:9.75pt;height:11.25pt" o:ole="">
                              <v:imagedata r:id="rId42" o:title=""/>
                            </v:shape>
                            <o:OLEObject Type="Embed" ProgID="Equation.DSMT4" ShapeID="_x0000_i1121" DrawAspect="Content" ObjectID="_1802445514" r:id="rId191"/>
                          </w:objec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0 إشارة</w:t>
                        </w:r>
                        <w:r w:rsidRPr="001166FD">
                          <w:rPr>
                            <w:rFonts w:ascii="Amiri" w:hAnsi="Amiri" w:cs="Amiri"/>
                            <w:position w:val="-14"/>
                            <w:sz w:val="24"/>
                            <w:szCs w:val="24"/>
                          </w:rPr>
                          <w:object w:dxaOrig="520" w:dyaOrig="400" w14:anchorId="53A8BC9D">
                            <v:shape id="_x0000_i1122" type="#_x0000_t75" style="width:26.25pt;height:20.25pt" o:ole="">
                              <v:imagedata r:id="rId192" o:title=""/>
                            </v:shape>
                            <o:OLEObject Type="Embed" ProgID="Equation.DSMT4" ShapeID="_x0000_i1122" DrawAspect="Content" ObjectID="_1802445515" r:id="rId193"/>
                          </w:objec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0   إشارة</w:t>
                        </w: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200" w:dyaOrig="220" w14:anchorId="0B58B63E">
                            <v:shape id="_x0000_i1123" type="#_x0000_t75" style="width:9.75pt;height:11.25pt" o:ole="">
                              <v:imagedata r:id="rId42" o:title=""/>
                            </v:shape>
                            <o:OLEObject Type="Embed" ProgID="Equation.DSMT4" ShapeID="_x0000_i1123" DrawAspect="Content" ObjectID="_1802445516" r:id="rId194"/>
                          </w:object>
                        </w:r>
                      </w:p>
                    </w:tc>
                    <w:tc>
                      <w:tcPr>
                        <w:tcW w:w="1418" w:type="dxa"/>
                        <w:shd w:val="clear" w:color="auto" w:fill="FFFFFF"/>
                        <w:vAlign w:val="center"/>
                      </w:tcPr>
                      <w:p w14:paraId="235E5E12" w14:textId="77777777" w:rsidR="00B36E8A" w:rsidRPr="001166FD" w:rsidRDefault="00B36E8A" w:rsidP="00B36E8A">
                        <w:pPr>
                          <w:jc w:val="center"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1180" w:dyaOrig="320" w14:anchorId="65542EE1">
                            <v:shape id="_x0000_i1124" type="#_x0000_t75" style="width:59.25pt;height:15.75pt" o:ole="">
                              <v:imagedata r:id="rId45" o:title=""/>
                            </v:shape>
                            <o:OLEObject Type="Embed" ProgID="Equation.DSMT4" ShapeID="_x0000_i1124" DrawAspect="Content" ObjectID="_1802445517" r:id="rId195"/>
                          </w:object>
                        </w:r>
                      </w:p>
                    </w:tc>
                  </w:tr>
                </w:tbl>
                <w:p w14:paraId="4CEAF43E" w14:textId="77777777" w:rsidR="00B36E8A" w:rsidRPr="001166FD" w:rsidRDefault="00B36E8A" w:rsidP="00B36E8A">
                  <w:pPr>
                    <w:ind w:right="-109"/>
                    <w:jc w:val="right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position w:val="-12"/>
                      <w:sz w:val="24"/>
                      <w:szCs w:val="24"/>
                      <w:lang w:bidi="ar-DZ"/>
                    </w:rPr>
                    <w:object w:dxaOrig="2880" w:dyaOrig="400" w14:anchorId="69975D14">
                      <v:shape id="_x0000_i1125" type="#_x0000_t75" style="width:2in;height:20.25pt" o:ole="">
                        <v:imagedata r:id="rId196" o:title=""/>
                      </v:shape>
                      <o:OLEObject Type="Embed" ProgID="Equation.DSMT4" ShapeID="_x0000_i1125" DrawAspect="Content" ObjectID="_1802445518" r:id="rId197"/>
                    </w:object>
                  </w: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</w:rPr>
                    <w:t>تحليل العبارة:</w:t>
                  </w:r>
                </w:p>
              </w:tc>
            </w:tr>
            <w:tr w:rsidR="00B36E8A" w:rsidRPr="00355F8E" w14:paraId="6B9F064F" w14:textId="77777777" w:rsidTr="00304EE0">
              <w:tc>
                <w:tcPr>
                  <w:tcW w:w="1003" w:type="dxa"/>
                  <w:shd w:val="clear" w:color="auto" w:fill="FFFFFF"/>
                  <w:vAlign w:val="center"/>
                </w:tcPr>
                <w:p w14:paraId="23DBD549" w14:textId="77777777" w:rsidR="00B36E8A" w:rsidRPr="001166FD" w:rsidRDefault="00B36E8A" w:rsidP="00B36E8A">
                  <w:pPr>
                    <w:jc w:val="center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position w:val="-6"/>
                      <w:sz w:val="24"/>
                      <w:szCs w:val="24"/>
                    </w:rPr>
                    <w:object w:dxaOrig="580" w:dyaOrig="279" w14:anchorId="6EDAC552">
                      <v:shape id="_x0000_i1126" type="#_x0000_t75" style="width:29.25pt;height:14.25pt" o:ole="">
                        <v:imagedata r:id="rId198" o:title=""/>
                      </v:shape>
                      <o:OLEObject Type="Embed" ProgID="Equation.DSMT4" ShapeID="_x0000_i1126" DrawAspect="Content" ObjectID="_1802445519" r:id="rId199"/>
                    </w:object>
                  </w:r>
                </w:p>
              </w:tc>
              <w:tc>
                <w:tcPr>
                  <w:tcW w:w="2137" w:type="dxa"/>
                  <w:shd w:val="clear" w:color="auto" w:fill="FFFFFF"/>
                  <w:vAlign w:val="center"/>
                </w:tcPr>
                <w:p w14:paraId="43920DFD" w14:textId="77777777" w:rsidR="00B36E8A" w:rsidRPr="001166FD" w:rsidRDefault="00B36E8A" w:rsidP="00B36E8A">
                  <w:pPr>
                    <w:jc w:val="right"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  <w:r w:rsidRPr="001166FD">
                    <w:rPr>
                      <w:rFonts w:ascii="Amiri" w:hAnsi="Amiri" w:cs="Amiri"/>
                      <w:position w:val="-24"/>
                      <w:sz w:val="24"/>
                      <w:szCs w:val="24"/>
                    </w:rPr>
                    <w:object w:dxaOrig="1240" w:dyaOrig="620" w14:anchorId="59D0BAB2">
                      <v:shape id="_x0000_i1127" type="#_x0000_t75" style="width:62.25pt;height:30.75pt" o:ole="">
                        <v:imagedata r:id="rId200" o:title=""/>
                      </v:shape>
                      <o:OLEObject Type="Embed" ProgID="Equation.DSMT4" ShapeID="_x0000_i1127" DrawAspect="Content" ObjectID="_1802445520" r:id="rId201"/>
                    </w:object>
                  </w:r>
                </w:p>
              </w:tc>
              <w:tc>
                <w:tcPr>
                  <w:tcW w:w="5103" w:type="dxa"/>
                  <w:shd w:val="clear" w:color="auto" w:fill="FFFFFF"/>
                  <w:vAlign w:val="center"/>
                </w:tcPr>
                <w:tbl>
                  <w:tblPr>
                    <w:tblStyle w:val="Grilledutableau"/>
                    <w:tblpPr w:leftFromText="180" w:rightFromText="180" w:vertAnchor="text" w:horzAnchor="margin" w:tblpY="230"/>
                    <w:tblOverlap w:val="never"/>
                    <w:bidiVisual/>
                    <w:tblW w:w="0" w:type="auto"/>
                    <w:shd w:val="clear" w:color="auto" w:fill="FFFFFF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62"/>
                    <w:gridCol w:w="1459"/>
                  </w:tblGrid>
                  <w:tr w:rsidR="00B36E8A" w:rsidRPr="001166FD" w14:paraId="59E124E9" w14:textId="77777777" w:rsidTr="00304EE0">
                    <w:tc>
                      <w:tcPr>
                        <w:tcW w:w="2662" w:type="dxa"/>
                        <w:shd w:val="clear" w:color="auto" w:fill="FFFFFF"/>
                        <w:vAlign w:val="center"/>
                      </w:tcPr>
                      <w:p w14:paraId="552F6CCA" w14:textId="77777777" w:rsidR="00B36E8A" w:rsidRPr="001166FD" w:rsidRDefault="00B36E8A" w:rsidP="00B36E8A">
                        <w:pPr>
                          <w:bidi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 </w: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</w:rPr>
                          <w:t>+</w:t>
                        </w:r>
                        <m:oMath>
                          <m:r>
                            <w:rPr>
                              <w:rFonts w:ascii="Times New Roman" w:hAnsi="Times New Roman" w:cs="Times New Roman" w:hint="cs"/>
                              <w:sz w:val="24"/>
                              <w:szCs w:val="24"/>
                              <w:rtl/>
                            </w:rPr>
                            <m:t>∞</m:t>
                          </m:r>
                        </m:oMath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  <w:r w:rsidRPr="001166FD">
                          <w:rPr>
                            <w:rFonts w:ascii="Amiri" w:hAnsi="Amiri" w:cs="Amiri"/>
                            <w:position w:val="-12"/>
                            <w:sz w:val="24"/>
                            <w:szCs w:val="24"/>
                          </w:rPr>
                          <w:object w:dxaOrig="240" w:dyaOrig="360" w14:anchorId="37972BB0">
                            <v:shape id="_x0000_i1128" type="#_x0000_t75" style="width:12pt;height:18pt" o:ole="">
                              <v:imagedata r:id="rId187" o:title=""/>
                            </v:shape>
                            <o:OLEObject Type="Embed" ProgID="Equation.DSMT4" ShapeID="_x0000_i1128" DrawAspect="Content" ObjectID="_1802445521" r:id="rId202"/>
                          </w:objec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       </w:t>
                        </w:r>
                        <w:r w:rsidRPr="001166FD">
                          <w:rPr>
                            <w:rFonts w:ascii="Amiri" w:hAnsi="Amiri" w:cs="Amiri"/>
                            <w:position w:val="-4"/>
                            <w:sz w:val="24"/>
                            <w:szCs w:val="24"/>
                          </w:rPr>
                          <w:object w:dxaOrig="380" w:dyaOrig="200" w14:anchorId="3D73BD6E">
                            <v:shape id="_x0000_i1129" type="#_x0000_t75" style="width:18.75pt;height:9.75pt" o:ole="">
                              <v:imagedata r:id="rId38" o:title=""/>
                            </v:shape>
                            <o:OLEObject Type="Embed" ProgID="Equation.DSMT4" ShapeID="_x0000_i1129" DrawAspect="Content" ObjectID="_1802445522" r:id="rId203"/>
                          </w:object>
                        </w:r>
                      </w:p>
                    </w:tc>
                    <w:tc>
                      <w:tcPr>
                        <w:tcW w:w="1459" w:type="dxa"/>
                        <w:shd w:val="clear" w:color="auto" w:fill="FFFFFF"/>
                        <w:vAlign w:val="center"/>
                      </w:tcPr>
                      <w:p w14:paraId="176D5EF9" w14:textId="77777777" w:rsidR="00B36E8A" w:rsidRPr="001166FD" w:rsidRDefault="00B36E8A" w:rsidP="00B36E8A">
                        <w:pPr>
                          <w:jc w:val="center"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200" w:dyaOrig="220" w14:anchorId="1C36EB2C">
                            <v:shape id="_x0000_i1130" type="#_x0000_t75" style="width:9.75pt;height:11.25pt" o:ole="">
                              <v:imagedata r:id="rId40" o:title=""/>
                            </v:shape>
                            <o:OLEObject Type="Embed" ProgID="Equation.DSMT4" ShapeID="_x0000_i1130" DrawAspect="Content" ObjectID="_1802445523" r:id="rId204"/>
                          </w:object>
                        </w:r>
                      </w:p>
                    </w:tc>
                  </w:tr>
                  <w:tr w:rsidR="00B36E8A" w:rsidRPr="001166FD" w14:paraId="6759C7AE" w14:textId="77777777" w:rsidTr="00304EE0">
                    <w:tc>
                      <w:tcPr>
                        <w:tcW w:w="2662" w:type="dxa"/>
                        <w:shd w:val="clear" w:color="auto" w:fill="FFFFFF"/>
                        <w:vAlign w:val="center"/>
                      </w:tcPr>
                      <w:p w14:paraId="2D51F02A" w14:textId="77777777" w:rsidR="00B36E8A" w:rsidRPr="001166FD" w:rsidRDefault="00B36E8A" w:rsidP="00B36E8A">
                        <w:pPr>
                          <w:bidi/>
                          <w:jc w:val="both"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إشارة</w:t>
                        </w: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200" w:dyaOrig="220" w14:anchorId="01E8B208">
                            <v:shape id="_x0000_i1131" type="#_x0000_t75" style="width:9.75pt;height:11.25pt" o:ole="">
                              <v:imagedata r:id="rId42" o:title=""/>
                            </v:shape>
                            <o:OLEObject Type="Embed" ProgID="Equation.DSMT4" ShapeID="_x0000_i1131" DrawAspect="Content" ObjectID="_1802445524" r:id="rId205"/>
                          </w:objec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</w:rPr>
                          <w:t xml:space="preserve"> </w:t>
                        </w:r>
                        <w:r w:rsidRPr="001166FD"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  <w:t xml:space="preserve">  0    إشارة</w:t>
                        </w: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200" w:dyaOrig="220" w14:anchorId="5702957A">
                            <v:shape id="_x0000_i1132" type="#_x0000_t75" style="width:9.75pt;height:11.25pt" o:ole="">
                              <v:imagedata r:id="rId42" o:title=""/>
                            </v:shape>
                            <o:OLEObject Type="Embed" ProgID="Equation.DSMT4" ShapeID="_x0000_i1132" DrawAspect="Content" ObjectID="_1802445525" r:id="rId206"/>
                          </w:object>
                        </w:r>
                      </w:p>
                    </w:tc>
                    <w:tc>
                      <w:tcPr>
                        <w:tcW w:w="1459" w:type="dxa"/>
                        <w:shd w:val="clear" w:color="auto" w:fill="FFFFFF"/>
                        <w:vAlign w:val="center"/>
                      </w:tcPr>
                      <w:p w14:paraId="3B7735DA" w14:textId="77777777" w:rsidR="00B36E8A" w:rsidRPr="001166FD" w:rsidRDefault="00B36E8A" w:rsidP="00B36E8A">
                        <w:pPr>
                          <w:jc w:val="center"/>
                          <w:rPr>
                            <w:rFonts w:ascii="Amiri" w:hAnsi="Amiri" w:cs="Amiri"/>
                            <w:sz w:val="24"/>
                            <w:szCs w:val="24"/>
                            <w:rtl/>
                          </w:rPr>
                        </w:pPr>
                        <w:r w:rsidRPr="001166FD">
                          <w:rPr>
                            <w:rFonts w:ascii="Amiri" w:hAnsi="Amiri" w:cs="Amiri"/>
                            <w:position w:val="-6"/>
                            <w:sz w:val="24"/>
                            <w:szCs w:val="24"/>
                          </w:rPr>
                          <w:object w:dxaOrig="1180" w:dyaOrig="320" w14:anchorId="192D487C">
                            <v:shape id="_x0000_i1133" type="#_x0000_t75" style="width:59.25pt;height:15.75pt" o:ole="">
                              <v:imagedata r:id="rId45" o:title=""/>
                            </v:shape>
                            <o:OLEObject Type="Embed" ProgID="Equation.DSMT4" ShapeID="_x0000_i1133" DrawAspect="Content" ObjectID="_1802445526" r:id="rId207"/>
                          </w:object>
                        </w:r>
                      </w:p>
                    </w:tc>
                  </w:tr>
                </w:tbl>
                <w:p w14:paraId="7A4E5618" w14:textId="77777777" w:rsidR="00B36E8A" w:rsidRPr="001166FD" w:rsidRDefault="00B36E8A" w:rsidP="00B36E8A">
                  <w:pPr>
                    <w:bidi/>
                    <w:rPr>
                      <w:rFonts w:ascii="Amiri" w:hAnsi="Amiri" w:cs="Amiri"/>
                      <w:sz w:val="24"/>
                      <w:szCs w:val="24"/>
                    </w:rPr>
                  </w:pPr>
                  <w:r>
                    <w:rPr>
                      <w:rFonts w:ascii="Amiri" w:hAnsi="Amiri" w:cs="Amiri"/>
                      <w:sz w:val="24"/>
                      <w:szCs w:val="24"/>
                      <w:rtl/>
                    </w:rPr>
                    <w:br/>
                  </w:r>
                  <w:r>
                    <w:rPr>
                      <w:rFonts w:ascii="Amiri" w:hAnsi="Amiri" w:cs="Amiri"/>
                      <w:sz w:val="24"/>
                      <w:szCs w:val="24"/>
                      <w:rtl/>
                    </w:rPr>
                    <w:br/>
                  </w:r>
                  <w:r>
                    <w:rPr>
                      <w:rFonts w:ascii="Amiri" w:hAnsi="Amiri" w:cs="Amiri"/>
                      <w:sz w:val="24"/>
                      <w:szCs w:val="24"/>
                      <w:rtl/>
                    </w:rPr>
                    <w:br/>
                  </w:r>
                  <w:r w:rsidRPr="001166FD">
                    <w:rPr>
                      <w:rFonts w:ascii="Amiri" w:hAnsi="Amiri" w:cs="Amiri"/>
                      <w:sz w:val="24"/>
                      <w:szCs w:val="24"/>
                      <w:rtl/>
                    </w:rPr>
                    <w:t>تحليل العبارة:</w:t>
                  </w:r>
                  <w:r w:rsidRPr="001166FD">
                    <w:rPr>
                      <w:rFonts w:ascii="Amiri" w:hAnsi="Amiri" w:cs="Amiri"/>
                      <w:sz w:val="24"/>
                      <w:szCs w:val="24"/>
                      <w:lang w:bidi="ar-DZ"/>
                    </w:rPr>
                    <w:t xml:space="preserve"> </w:t>
                  </w:r>
                  <w:r w:rsidRPr="001166FD">
                    <w:rPr>
                      <w:rFonts w:ascii="Amiri" w:hAnsi="Amiri" w:cs="Amiri"/>
                      <w:position w:val="-12"/>
                      <w:sz w:val="24"/>
                      <w:szCs w:val="24"/>
                      <w:lang w:bidi="ar-DZ"/>
                    </w:rPr>
                    <w:object w:dxaOrig="2260" w:dyaOrig="400" w14:anchorId="79427B62">
                      <v:shape id="_x0000_i1134" type="#_x0000_t75" style="width:113.25pt;height:20.25pt" o:ole="">
                        <v:imagedata r:id="rId208" o:title=""/>
                      </v:shape>
                      <o:OLEObject Type="Embed" ProgID="Equation.DSMT4" ShapeID="_x0000_i1134" DrawAspect="Content" ObjectID="_1802445527" r:id="rId209"/>
                    </w:object>
                  </w:r>
                </w:p>
                <w:p w14:paraId="2A49C889" w14:textId="77777777" w:rsidR="00B36E8A" w:rsidRPr="001166FD" w:rsidRDefault="00B36E8A" w:rsidP="00B36E8A">
                  <w:pPr>
                    <w:bidi/>
                    <w:rPr>
                      <w:rFonts w:ascii="Amiri" w:hAnsi="Amiri" w:cs="Amiri"/>
                      <w:sz w:val="24"/>
                      <w:szCs w:val="24"/>
                      <w:rtl/>
                    </w:rPr>
                  </w:pPr>
                </w:p>
              </w:tc>
            </w:tr>
            <w:tr w:rsidR="00B36E8A" w:rsidRPr="00355F8E" w14:paraId="5470BA9B" w14:textId="77777777" w:rsidTr="00304EE0">
              <w:trPr>
                <w:trHeight w:val="145"/>
              </w:trPr>
              <w:tc>
                <w:tcPr>
                  <w:tcW w:w="1003" w:type="dxa"/>
                  <w:shd w:val="clear" w:color="auto" w:fill="FFFFFF"/>
                  <w:vAlign w:val="center"/>
                </w:tcPr>
                <w:p w14:paraId="4EC1FD09" w14:textId="77777777" w:rsidR="00B36E8A" w:rsidRPr="001166FD" w:rsidRDefault="00B36E8A" w:rsidP="00B36E8A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1166FD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580" w:dyaOrig="279" w14:anchorId="0684639A">
                      <v:shape id="_x0000_i1135" type="#_x0000_t75" style="width:29.25pt;height:14.25pt" o:ole="">
                        <v:imagedata r:id="rId210" o:title=""/>
                      </v:shape>
                      <o:OLEObject Type="Embed" ProgID="Equation.DSMT4" ShapeID="_x0000_i1135" DrawAspect="Content" ObjectID="_1802445528" r:id="rId211"/>
                    </w:object>
                  </w:r>
                </w:p>
              </w:tc>
              <w:tc>
                <w:tcPr>
                  <w:tcW w:w="2137" w:type="dxa"/>
                  <w:shd w:val="clear" w:color="auto" w:fill="FFFFFF"/>
                  <w:vAlign w:val="center"/>
                </w:tcPr>
                <w:p w14:paraId="03151153" w14:textId="77777777" w:rsidR="00B36E8A" w:rsidRPr="001166FD" w:rsidRDefault="00B36E8A" w:rsidP="00B36E8A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1166FD">
                    <w:rPr>
                      <w:rFonts w:ascii="Amiri" w:hAnsi="Amiri" w:cs="Amiri"/>
                      <w:sz w:val="28"/>
                      <w:szCs w:val="28"/>
                      <w:rtl/>
                    </w:rPr>
                    <w:t>لا توجد حلول</w:t>
                  </w:r>
                </w:p>
              </w:tc>
              <w:tc>
                <w:tcPr>
                  <w:tcW w:w="5103" w:type="dxa"/>
                  <w:shd w:val="clear" w:color="auto" w:fill="FFFFFF"/>
                  <w:vAlign w:val="center"/>
                </w:tcPr>
                <w:p w14:paraId="5A464277" w14:textId="77777777" w:rsidR="00B36E8A" w:rsidRPr="001166FD" w:rsidRDefault="00B36E8A" w:rsidP="00B3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166FD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نفس إشارة العبارة </w:t>
                  </w:r>
                  <w:r w:rsidRPr="001166F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1166FD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a</w:t>
                  </w:r>
                  <w:r w:rsidRPr="001166F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(العبارة لا تقبل تحليلا)</w:t>
                  </w:r>
                </w:p>
              </w:tc>
            </w:tr>
          </w:tbl>
          <w:p w14:paraId="03B3A1F5" w14:textId="77777777" w:rsidR="00B36E8A" w:rsidRDefault="00B36E8A" w:rsidP="00B36E8A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1D58D8B9" w14:textId="77777777" w:rsidR="00B36E8A" w:rsidRDefault="00B36E8A" w:rsidP="00B3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47EE4D4" w14:textId="77777777" w:rsidR="00B36E8A" w:rsidRDefault="00B36E8A" w:rsidP="00B36E8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43296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مثال: ت 19 ص 137</w:t>
            </w:r>
          </w:p>
          <w:p w14:paraId="431D9EFD" w14:textId="77777777" w:rsidR="00B36E8A" w:rsidRDefault="00B36E8A" w:rsidP="00B3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269210E" w14:textId="77777777" w:rsidR="00B36E8A" w:rsidRDefault="00B36E8A" w:rsidP="00B36E8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حل متراجحات من الدرجة الثانية</w:t>
            </w:r>
          </w:p>
          <w:p w14:paraId="76260B6C" w14:textId="77777777" w:rsidR="00B36E8A" w:rsidRDefault="00B36E8A" w:rsidP="00B36E8A">
            <w:pPr>
              <w:bidi/>
              <w:rPr>
                <w:rFonts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C91194F" w14:textId="77777777" w:rsidR="00B36E8A" w:rsidRPr="007E7FC1" w:rsidRDefault="00B36E8A" w:rsidP="00B36E8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7E7FC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طريقة:</w:t>
            </w:r>
            <w:r w:rsidRPr="007E7FC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t xml:space="preserve">   </w:t>
            </w:r>
          </w:p>
          <w:p w14:paraId="5F1CED83" w14:textId="239C78D3" w:rsidR="00B36E8A" w:rsidRDefault="00B36E8A" w:rsidP="00A50E9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E7FC1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</w: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يؤول حل متراجحة من الشكل </w:t>
            </w:r>
            <w:r w:rsidRPr="007E7FC1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1FEDCE4F">
                <v:shape id="_x0000_i1136" type="#_x0000_t75" style="width:75.75pt;height:15.75pt" o:ole="">
                  <v:imagedata r:id="rId212" o:title=""/>
                </v:shape>
                <o:OLEObject Type="Embed" ProgID="Equation.DSMT4" ShapeID="_x0000_i1136" DrawAspect="Content" ObjectID="_1802445529" r:id="rId213"/>
              </w:objec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7E7FC1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01106B7E">
                <v:shape id="_x0000_i1137" type="#_x0000_t75" style="width:75.75pt;height:15.75pt" o:ole="">
                  <v:imagedata r:id="rId214" o:title=""/>
                </v:shape>
                <o:OLEObject Type="Embed" ProgID="Equation.DSMT4" ShapeID="_x0000_i1137" DrawAspect="Content" ObjectID="_1802445530" r:id="rId215"/>
              </w:objec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7E7FC1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6DF87C7D">
                <v:shape id="_x0000_i1138" type="#_x0000_t75" style="width:75.75pt;height:15.75pt" o:ole="">
                  <v:imagedata r:id="rId216" o:title=""/>
                </v:shape>
                <o:OLEObject Type="Embed" ProgID="Equation.DSMT4" ShapeID="_x0000_i1138" DrawAspect="Content" ObjectID="_1802445531" r:id="rId217"/>
              </w:objec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 أو    </w:t>
            </w:r>
            <w:r w:rsidRPr="007E7FC1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70CCBEB2">
                <v:shape id="_x0000_i1139" type="#_x0000_t75" style="width:75.75pt;height:15.75pt" o:ole="">
                  <v:imagedata r:id="rId218" o:title=""/>
                </v:shape>
                <o:OLEObject Type="Embed" ProgID="Equation.DSMT4" ShapeID="_x0000_i1139" DrawAspect="Content" ObjectID="_1802445532" r:id="rId219"/>
              </w:objec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  إلى دراسة إشارة ثلاثي الحدود </w:t>
            </w:r>
            <w:r w:rsidRPr="007E7FC1">
              <w:rPr>
                <w:rFonts w:ascii="Amiri" w:hAnsi="Amiri" w:cs="Amiri"/>
                <w:position w:val="-6"/>
                <w:sz w:val="28"/>
                <w:szCs w:val="28"/>
              </w:rPr>
              <w:object w:dxaOrig="1180" w:dyaOrig="320" w14:anchorId="79BC9EA2">
                <v:shape id="_x0000_i1140" type="#_x0000_t75" style="width:59.25pt;height:15.75pt" o:ole="">
                  <v:imagedata r:id="rId45" o:title=""/>
                </v:shape>
                <o:OLEObject Type="Embed" ProgID="Equation.DSMT4" ShapeID="_x0000_i1140" DrawAspect="Content" ObjectID="_1802445533" r:id="rId220"/>
              </w:object>
            </w:r>
          </w:p>
          <w:p w14:paraId="15673083" w14:textId="77777777" w:rsidR="00A50E96" w:rsidRPr="007E7FC1" w:rsidRDefault="00A50E96" w:rsidP="00A50E9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3D0B47F" w14:textId="77777777" w:rsidR="00B36E8A" w:rsidRPr="007E7FC1" w:rsidRDefault="00B36E8A" w:rsidP="00B36E8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8A95A48" w14:textId="77777777" w:rsidR="00B36E8A" w:rsidRPr="007E7FC1" w:rsidRDefault="00B36E8A" w:rsidP="00B36E8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E7FC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03F95699" w14:textId="77777777" w:rsidR="00B36E8A" w:rsidRPr="007E7FC1" w:rsidRDefault="00B36E8A" w:rsidP="00B36E8A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أدرس إشارة العبارات </w:t>
            </w:r>
            <w:r w:rsidRPr="007E7FC1">
              <w:rPr>
                <w:rFonts w:ascii="Amiri" w:hAnsi="Amiri" w:cs="Amiri"/>
                <w:position w:val="-12"/>
                <w:sz w:val="28"/>
                <w:szCs w:val="28"/>
              </w:rPr>
              <w:object w:dxaOrig="1740" w:dyaOrig="340" w14:anchorId="541EA350">
                <v:shape id="_x0000_i1141" type="#_x0000_t75" style="width:87pt;height:17.25pt" o:ole="">
                  <v:imagedata r:id="rId221" o:title=""/>
                </v:shape>
                <o:OLEObject Type="Embed" ProgID="Equation.DSMT4" ShapeID="_x0000_i1141" DrawAspect="Content" ObjectID="_1802445534" r:id="rId222"/>
              </w:objec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 حيث:</w:t>
            </w:r>
          </w:p>
          <w:p w14:paraId="0F7BE847" w14:textId="77777777" w:rsidR="00B36E8A" w:rsidRPr="007E7FC1" w:rsidRDefault="00B36E8A" w:rsidP="00B36E8A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1F8AA437" w14:textId="77777777" w:rsidR="00B36E8A" w:rsidRPr="007E7FC1" w:rsidRDefault="00B36E8A" w:rsidP="00B36E8A">
            <w:pPr>
              <w:pStyle w:val="Paragraphedeliste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7E7FC1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1939" w:dyaOrig="380" w14:anchorId="366C14A5">
                <v:shape id="_x0000_i1142" type="#_x0000_t75" style="width:96.75pt;height:18.75pt" o:ole="">
                  <v:imagedata r:id="rId223" o:title=""/>
                </v:shape>
                <o:OLEObject Type="Embed" ProgID="Equation.DSMT4" ShapeID="_x0000_i1142" DrawAspect="Content" ObjectID="_1802445535" r:id="rId224"/>
              </w:object>
            </w:r>
            <w:r w:rsidRPr="007E7FC1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،     </w:t>
            </w:r>
            <w:r w:rsidRPr="007E7FC1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1560" w:dyaOrig="380" w14:anchorId="6B60DCF3">
                <v:shape id="_x0000_i1143" type="#_x0000_t75" style="width:78pt;height:18.75pt" o:ole="">
                  <v:imagedata r:id="rId225" o:title=""/>
                </v:shape>
                <o:OLEObject Type="Embed" ProgID="Equation.DSMT4" ShapeID="_x0000_i1143" DrawAspect="Content" ObjectID="_1802445536" r:id="rId226"/>
              </w:object>
            </w:r>
            <w:r w:rsidRPr="007E7FC1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،  </w:t>
            </w:r>
            <w:r w:rsidRPr="007E7FC1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180" w:dyaOrig="279" w14:anchorId="7E093C67">
                <v:shape id="_x0000_i1144" type="#_x0000_t75" style="width:9pt;height:14.25pt" o:ole="">
                  <v:imagedata r:id="rId227" o:title=""/>
                </v:shape>
                <o:OLEObject Type="Embed" ProgID="Equation.DSMT4" ShapeID="_x0000_i1144" DrawAspect="Content" ObjectID="_1802445537" r:id="rId228"/>
              </w:object>
            </w:r>
          </w:p>
          <w:p w14:paraId="24CAA334" w14:textId="77777777" w:rsidR="00B36E8A" w:rsidRPr="007E7FC1" w:rsidRDefault="00B36E8A" w:rsidP="00B36E8A">
            <w:pPr>
              <w:pStyle w:val="Paragraphedeliste"/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</w:p>
          <w:p w14:paraId="0CE3D7D6" w14:textId="77777777" w:rsidR="00B36E8A" w:rsidRPr="007E7FC1" w:rsidRDefault="00B36E8A" w:rsidP="00B36E8A">
            <w:pPr>
              <w:pStyle w:val="Paragraphedeliste"/>
              <w:numPr>
                <w:ilvl w:val="0"/>
                <w:numId w:val="33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7E7FC1">
              <w:rPr>
                <w:rFonts w:ascii="Amiri" w:hAnsi="Amiri" w:cs="Amiri"/>
                <w:sz w:val="28"/>
                <w:szCs w:val="28"/>
                <w:rtl/>
              </w:rPr>
              <w:t>استنتج حلول المتراجحات التالية:</w:t>
            </w:r>
          </w:p>
          <w:p w14:paraId="1BDBED55" w14:textId="77777777" w:rsidR="00B36E8A" w:rsidRPr="007E7FC1" w:rsidRDefault="00B36E8A" w:rsidP="00B36E8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F2C9F62" w14:textId="77777777" w:rsidR="00B36E8A" w:rsidRPr="007E7FC1" w:rsidRDefault="00B36E8A" w:rsidP="00B36E8A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               </w:t>
            </w:r>
            <w:r w:rsidRPr="007E7FC1">
              <w:rPr>
                <w:rFonts w:ascii="Amiri" w:hAnsi="Amiri" w:cs="Amiri"/>
                <w:position w:val="-10"/>
                <w:sz w:val="28"/>
                <w:szCs w:val="28"/>
              </w:rPr>
              <w:object w:dxaOrig="820" w:dyaOrig="320" w14:anchorId="435F2B70">
                <v:shape id="_x0000_i1145" type="#_x0000_t75" style="width:41.25pt;height:15.75pt" o:ole="">
                  <v:imagedata r:id="rId229" o:title=""/>
                </v:shape>
                <o:OLEObject Type="Embed" ProgID="Equation.DSMT4" ShapeID="_x0000_i1145" DrawAspect="Content" ObjectID="_1802445538" r:id="rId230"/>
              </w:objec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  ،    </w:t>
            </w:r>
            <w:r w:rsidRPr="007E7FC1">
              <w:rPr>
                <w:rFonts w:ascii="Amiri" w:hAnsi="Amiri" w:cs="Amiri"/>
                <w:position w:val="-10"/>
                <w:sz w:val="28"/>
                <w:szCs w:val="28"/>
              </w:rPr>
              <w:object w:dxaOrig="840" w:dyaOrig="320" w14:anchorId="35123072">
                <v:shape id="_x0000_i1146" type="#_x0000_t75" style="width:42pt;height:15.75pt" o:ole="">
                  <v:imagedata r:id="rId231" o:title=""/>
                </v:shape>
                <o:OLEObject Type="Embed" ProgID="Equation.DSMT4" ShapeID="_x0000_i1146" DrawAspect="Content" ObjectID="_1802445539" r:id="rId232"/>
              </w:object>
            </w:r>
            <w:r w:rsidRPr="007E7FC1">
              <w:rPr>
                <w:rFonts w:ascii="Amiri" w:hAnsi="Amiri" w:cs="Amiri"/>
                <w:sz w:val="28"/>
                <w:szCs w:val="28"/>
                <w:rtl/>
              </w:rPr>
              <w:t xml:space="preserve"> ،    </w:t>
            </w:r>
            <w:r w:rsidRPr="007E7FC1">
              <w:rPr>
                <w:rFonts w:ascii="Amiri" w:hAnsi="Amiri" w:cs="Amiri"/>
                <w:position w:val="-10"/>
                <w:sz w:val="28"/>
                <w:szCs w:val="28"/>
              </w:rPr>
              <w:object w:dxaOrig="820" w:dyaOrig="320" w14:anchorId="15D94734">
                <v:shape id="_x0000_i1147" type="#_x0000_t75" style="width:41.25pt;height:15.75pt" o:ole="">
                  <v:imagedata r:id="rId233" o:title=""/>
                </v:shape>
                <o:OLEObject Type="Embed" ProgID="Equation.DSMT4" ShapeID="_x0000_i1147" DrawAspect="Content" ObjectID="_1802445540" r:id="rId234"/>
              </w:object>
            </w:r>
          </w:p>
          <w:p w14:paraId="4DEB53B5" w14:textId="77777777" w:rsidR="00B36E8A" w:rsidRDefault="00B36E8A" w:rsidP="00B36E8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0F5FD898" w14:textId="07371315" w:rsidR="00B36E8A" w:rsidRPr="00F40AC6" w:rsidRDefault="00F40AC6" w:rsidP="00B36E8A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40AC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تمرين 14 ص 136</w:t>
            </w:r>
          </w:p>
          <w:p w14:paraId="0DF25996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5175C1A" w14:textId="77319DEB" w:rsidR="00A50E96" w:rsidRPr="00356709" w:rsidRDefault="00356709" w:rsidP="00A50E96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56709">
              <w:rPr>
                <w:rFonts w:ascii="Amiri" w:hAnsi="Amiri" w:cs="Amiri"/>
                <w:sz w:val="28"/>
                <w:szCs w:val="28"/>
                <w:rtl/>
              </w:rPr>
              <w:t xml:space="preserve">تعيين في كل حالة إشارة </w:t>
            </w:r>
            <w:r w:rsidRPr="0035670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7FB83D3">
                <v:shape id="_x0000_i1150" type="#_x0000_t75" style="width:9.75pt;height:11.25pt" o:ole="">
                  <v:imagedata r:id="rId235" o:title=""/>
                </v:shape>
                <o:OLEObject Type="Embed" ProgID="Equation.DSMT4" ShapeID="_x0000_i1150" DrawAspect="Content" ObjectID="_1802445541" r:id="rId236"/>
              </w:object>
            </w:r>
            <w:r w:rsidRPr="0035670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35670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وعدد</w:t>
            </w:r>
            <w:r w:rsidRPr="0035670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جذور </w:t>
            </w:r>
            <w:r w:rsidRPr="0035670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7149FD76">
                <v:shape id="_x0000_i1153" type="#_x0000_t75" style="width:27pt;height:15.75pt" o:ole="">
                  <v:imagedata r:id="rId237" o:title=""/>
                </v:shape>
                <o:OLEObject Type="Embed" ProgID="Equation.DSMT4" ShapeID="_x0000_i1153" DrawAspect="Content" ObjectID="_1802445542" r:id="rId238"/>
              </w:object>
            </w:r>
            <w:r w:rsidRPr="0035670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35670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وإشارة</w:t>
            </w:r>
            <w:r w:rsidRPr="0035670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المميز</w:t>
            </w:r>
          </w:p>
          <w:p w14:paraId="403D3082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32"/>
              <w:gridCol w:w="2032"/>
              <w:gridCol w:w="2032"/>
              <w:gridCol w:w="2033"/>
            </w:tblGrid>
            <w:tr w:rsidR="00356709" w14:paraId="037279B6" w14:textId="77777777" w:rsidTr="00356709">
              <w:tc>
                <w:tcPr>
                  <w:tcW w:w="2032" w:type="dxa"/>
                </w:tcPr>
                <w:p w14:paraId="47DC373C" w14:textId="1BC058C1" w:rsidR="00356709" w:rsidRPr="00356709" w:rsidRDefault="00356709" w:rsidP="00A50E96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56709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الشكل........</w:t>
                  </w:r>
                </w:p>
              </w:tc>
              <w:tc>
                <w:tcPr>
                  <w:tcW w:w="2032" w:type="dxa"/>
                </w:tcPr>
                <w:p w14:paraId="663FD5EE" w14:textId="4773E19B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356709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إشارة </w:t>
                  </w:r>
                  <w:r w:rsidRPr="00356709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11BE2A92">
                      <v:shape id="_x0000_i1156" type="#_x0000_t75" style="width:9.75pt;height:11.25pt" o:ole="">
                        <v:imagedata r:id="rId235" o:title=""/>
                      </v:shape>
                      <o:OLEObject Type="Embed" ProgID="Equation.DSMT4" ShapeID="_x0000_i1156" DrawAspect="Content" ObjectID="_1802445543" r:id="rId239"/>
                    </w:object>
                  </w:r>
                </w:p>
              </w:tc>
              <w:tc>
                <w:tcPr>
                  <w:tcW w:w="2032" w:type="dxa"/>
                </w:tcPr>
                <w:p w14:paraId="39FF0332" w14:textId="2E4564F8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356709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عدد</w:t>
                  </w:r>
                  <w:r w:rsidRPr="0035670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جذور </w:t>
                  </w:r>
                  <w:r w:rsidRPr="0035670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0DC342E6">
                      <v:shape id="_x0000_i1159" type="#_x0000_t75" style="width:27pt;height:15.75pt" o:ole="">
                        <v:imagedata r:id="rId237" o:title=""/>
                      </v:shape>
                      <o:OLEObject Type="Embed" ProgID="Equation.DSMT4" ShapeID="_x0000_i1159" DrawAspect="Content" ObjectID="_1802445544" r:id="rId240"/>
                    </w:object>
                  </w:r>
                </w:p>
              </w:tc>
              <w:tc>
                <w:tcPr>
                  <w:tcW w:w="2033" w:type="dxa"/>
                </w:tcPr>
                <w:p w14:paraId="072A790C" w14:textId="1339038C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356709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إشارة</w:t>
                  </w:r>
                  <w:r w:rsidRPr="0035670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المميز</w:t>
                  </w:r>
                </w:p>
              </w:tc>
            </w:tr>
            <w:tr w:rsidR="00356709" w14:paraId="3D8A440A" w14:textId="77777777" w:rsidTr="00356709">
              <w:tc>
                <w:tcPr>
                  <w:tcW w:w="2032" w:type="dxa"/>
                </w:tcPr>
                <w:p w14:paraId="59B3DF02" w14:textId="191B9611" w:rsidR="00356709" w:rsidRPr="00356709" w:rsidRDefault="00356709" w:rsidP="00A50E96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56709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01</w:t>
                  </w:r>
                </w:p>
              </w:tc>
              <w:tc>
                <w:tcPr>
                  <w:tcW w:w="2032" w:type="dxa"/>
                </w:tcPr>
                <w:p w14:paraId="647F29CA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32" w:type="dxa"/>
                </w:tcPr>
                <w:p w14:paraId="7D7310F5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33" w:type="dxa"/>
                </w:tcPr>
                <w:p w14:paraId="425E7A65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</w:tr>
            <w:tr w:rsidR="00356709" w14:paraId="26DC5BE7" w14:textId="77777777" w:rsidTr="00356709">
              <w:tc>
                <w:tcPr>
                  <w:tcW w:w="2032" w:type="dxa"/>
                </w:tcPr>
                <w:p w14:paraId="7C611B2E" w14:textId="31E37C2B" w:rsidR="00356709" w:rsidRPr="00356709" w:rsidRDefault="00356709" w:rsidP="00A50E96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56709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02</w:t>
                  </w:r>
                </w:p>
              </w:tc>
              <w:tc>
                <w:tcPr>
                  <w:tcW w:w="2032" w:type="dxa"/>
                </w:tcPr>
                <w:p w14:paraId="345CB4F7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32" w:type="dxa"/>
                </w:tcPr>
                <w:p w14:paraId="639727F1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33" w:type="dxa"/>
                </w:tcPr>
                <w:p w14:paraId="38E43BF1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</w:tr>
            <w:tr w:rsidR="00356709" w14:paraId="04EA0293" w14:textId="77777777" w:rsidTr="00356709">
              <w:tc>
                <w:tcPr>
                  <w:tcW w:w="2032" w:type="dxa"/>
                </w:tcPr>
                <w:p w14:paraId="6EBE6E1A" w14:textId="6EA4EFF8" w:rsidR="00356709" w:rsidRPr="00356709" w:rsidRDefault="00356709" w:rsidP="00A50E96">
                  <w:pPr>
                    <w:bidi/>
                    <w:ind w:right="-851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56709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03</w:t>
                  </w:r>
                </w:p>
              </w:tc>
              <w:tc>
                <w:tcPr>
                  <w:tcW w:w="2032" w:type="dxa"/>
                </w:tcPr>
                <w:p w14:paraId="1A92DCB3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32" w:type="dxa"/>
                </w:tcPr>
                <w:p w14:paraId="0F297F3F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33" w:type="dxa"/>
                </w:tcPr>
                <w:p w14:paraId="46033A8D" w14:textId="77777777" w:rsidR="00356709" w:rsidRDefault="00356709" w:rsidP="00A50E96">
                  <w:pPr>
                    <w:bidi/>
                    <w:ind w:right="-851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FA7862F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6845A84" w14:textId="77777777" w:rsidR="00A50E96" w:rsidRPr="00866F20" w:rsidRDefault="00A50E96" w:rsidP="00A50E96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B0E64A0" w14:textId="178F5D54" w:rsidR="00A50E96" w:rsidRPr="00312D46" w:rsidRDefault="00312D46" w:rsidP="00A50E96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312D46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1FC1B3B" wp14:editId="2D0BE45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146685</wp:posOffset>
                      </wp:positionV>
                      <wp:extent cx="2619375" cy="2686050"/>
                      <wp:effectExtent l="0" t="0" r="28575" b="19050"/>
                      <wp:wrapNone/>
                      <wp:docPr id="860731279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2686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56E01" w14:textId="1171A20C" w:rsidR="00312D46" w:rsidRDefault="00312D46" w:rsidP="00312D46">
                                  <w:pPr>
                                    <w:jc w:val="center"/>
                                  </w:pPr>
                                  <w:r w:rsidRPr="003E111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6273D6" wp14:editId="0F02AB8B">
                                        <wp:extent cx="2049145" cy="2028190"/>
                                        <wp:effectExtent l="0" t="0" r="8255" b="0"/>
                                        <wp:docPr id="86911290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772144" name=""/>
                                                <pic:cNvPicPr/>
                                              </pic:nvPicPr>
                                              <pic:blipFill>
                                                <a:blip r:embed="rId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9145" cy="20281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C1B3B" id="Rectangle 38" o:spid="_x0000_s1046" style="position:absolute;left:0;text-align:left;margin-left:2.7pt;margin-top:11.55pt;width:206.25pt;height:21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" fillcolor="white [3201]" strokecolor="white [3212]" strokeweight="2pt">
                      <v:textbox>
                        <w:txbxContent>
                          <w:p w14:paraId="37556E01" w14:textId="1171A20C" w:rsidR="00312D46" w:rsidRDefault="00312D46" w:rsidP="00312D46">
                            <w:pPr>
                              <w:jc w:val="center"/>
                            </w:pPr>
                            <w:r w:rsidRPr="003E1114">
                              <w:rPr>
                                <w:noProof/>
                              </w:rPr>
                              <w:drawing>
                                <wp:inline distT="0" distB="0" distL="0" distR="0" wp14:anchorId="4F6273D6" wp14:editId="0F02AB8B">
                                  <wp:extent cx="2049145" cy="2028190"/>
                                  <wp:effectExtent l="0" t="0" r="8255" b="0"/>
                                  <wp:docPr id="86911290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772144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145" cy="202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6F20" w:rsidRPr="00312D46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تمرين </w:t>
            </w:r>
            <w:proofErr w:type="gramStart"/>
            <w:r w:rsidR="00866F20" w:rsidRPr="00312D4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47 ،</w:t>
            </w:r>
            <w:proofErr w:type="gramEnd"/>
            <w:r w:rsidR="00866F20" w:rsidRPr="00312D46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48، 49 ص140</w:t>
            </w:r>
          </w:p>
          <w:p w14:paraId="07F9AC6F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55D891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F810A5F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399DBD2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BCB3812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E2BC00B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7053CA5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BF7DC46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069A0E8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4DEA21F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A508DB9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73FC8A1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41B454B" w14:textId="77777777" w:rsidR="00A50E96" w:rsidRDefault="00A50E96" w:rsidP="00A50E9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E169B13" w14:textId="77777777" w:rsidR="005D3385" w:rsidRPr="00792B9B" w:rsidRDefault="005D3385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447FE9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FEED20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DBD1A5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068BC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2DD77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AFDF93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20E11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6835A0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DE2825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B6F84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6041D2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C9D056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4A2BD0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7FA9B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9EEBE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CD0AFB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2B2803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AAB2FD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A15AB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221146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FD6865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9ACCD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B178B9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712D85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EC18C4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7EDBAF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BEC987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460ABF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171EE5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092B68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D3040F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4F6DAC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2F1820" w14:textId="77777777" w:rsidR="005D3385" w:rsidRDefault="005D3385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BD901D" w14:textId="77777777" w:rsidR="005D3385" w:rsidRPr="00792B9B" w:rsidRDefault="005D3385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E145C0C" w14:textId="77777777" w:rsidR="00E60A10" w:rsidRPr="00792B9B" w:rsidRDefault="00E60A10" w:rsidP="00F40AC6">
      <w:pPr>
        <w:bidi/>
        <w:ind w:right="-851"/>
        <w:rPr>
          <w:rFonts w:cstheme="minorHAnsi"/>
          <w:sz w:val="28"/>
          <w:szCs w:val="28"/>
        </w:rPr>
      </w:pPr>
    </w:p>
    <w:sectPr w:rsidR="00E60A10" w:rsidRPr="00792B9B" w:rsidSect="00C91CC3">
      <w:headerReference w:type="default" r:id="rId241"/>
      <w:footerReference w:type="default" r:id="rId242"/>
      <w:pgSz w:w="11906" w:h="16838"/>
      <w:pgMar w:top="284" w:right="1418" w:bottom="284" w:left="1418" w:header="27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FD117" w14:textId="77777777" w:rsidR="00097AB4" w:rsidRDefault="00097AB4" w:rsidP="00DA4F13">
      <w:pPr>
        <w:spacing w:after="0" w:line="240" w:lineRule="auto"/>
      </w:pPr>
      <w:r>
        <w:separator/>
      </w:r>
    </w:p>
  </w:endnote>
  <w:endnote w:type="continuationSeparator" w:id="0">
    <w:p w14:paraId="0068E6AB" w14:textId="77777777" w:rsidR="00097AB4" w:rsidRDefault="00097AB4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3536838"/>
      <w:docPartObj>
        <w:docPartGallery w:val="Page Numbers (Bottom of Page)"/>
        <w:docPartUnique/>
      </w:docPartObj>
    </w:sdtPr>
    <w:sdtEndPr>
      <w:rPr>
        <w:rFonts w:ascii="Amiri" w:hAnsi="Amiri" w:cs="Amiri"/>
        <w:b/>
        <w:bCs/>
        <w:sz w:val="24"/>
        <w:szCs w:val="24"/>
      </w:rPr>
    </w:sdtEndPr>
    <w:sdtContent>
      <w:p w14:paraId="1CFB0B4E" w14:textId="124241C5" w:rsidR="00C91CC3" w:rsidRPr="00C91CC3" w:rsidRDefault="00C91CC3">
        <w:pPr>
          <w:pStyle w:val="Pieddepage"/>
          <w:jc w:val="center"/>
          <w:rPr>
            <w:rFonts w:ascii="Amiri" w:hAnsi="Amiri" w:cs="Amiri"/>
            <w:b/>
            <w:bCs/>
            <w:sz w:val="24"/>
            <w:szCs w:val="24"/>
          </w:rPr>
        </w:pPr>
        <w:r w:rsidRPr="00C91CC3">
          <w:rPr>
            <w:rFonts w:ascii="Amiri" w:hAnsi="Amiri" w:cs="Amiri"/>
            <w:b/>
            <w:bCs/>
            <w:sz w:val="24"/>
            <w:szCs w:val="24"/>
          </w:rPr>
          <w:fldChar w:fldCharType="begin"/>
        </w:r>
        <w:r w:rsidRPr="00C91CC3">
          <w:rPr>
            <w:rFonts w:ascii="Amiri" w:hAnsi="Amiri" w:cs="Amiri"/>
            <w:b/>
            <w:bCs/>
            <w:sz w:val="24"/>
            <w:szCs w:val="24"/>
          </w:rPr>
          <w:instrText>PAGE   \* MERGEFORMAT</w:instrText>
        </w:r>
        <w:r w:rsidRPr="00C91CC3">
          <w:rPr>
            <w:rFonts w:ascii="Amiri" w:hAnsi="Amiri" w:cs="Amiri"/>
            <w:b/>
            <w:bCs/>
            <w:sz w:val="24"/>
            <w:szCs w:val="24"/>
          </w:rPr>
          <w:fldChar w:fldCharType="separate"/>
        </w:r>
        <w:r w:rsidRPr="00C91CC3">
          <w:rPr>
            <w:rFonts w:ascii="Amiri" w:hAnsi="Amiri" w:cs="Amiri"/>
            <w:b/>
            <w:bCs/>
            <w:sz w:val="24"/>
            <w:szCs w:val="24"/>
          </w:rPr>
          <w:t>2</w:t>
        </w:r>
        <w:r w:rsidRPr="00C91CC3">
          <w:rPr>
            <w:rFonts w:ascii="Amiri" w:hAnsi="Amiri" w:cs="Amiri"/>
            <w:b/>
            <w:bCs/>
            <w:sz w:val="24"/>
            <w:szCs w:val="24"/>
          </w:rPr>
          <w:fldChar w:fldCharType="end"/>
        </w:r>
      </w:p>
    </w:sdtContent>
  </w:sdt>
  <w:p w14:paraId="535B6BEC" w14:textId="0886230B" w:rsidR="005D3385" w:rsidRPr="005D3385" w:rsidRDefault="005D3385" w:rsidP="005D3385">
    <w:pPr>
      <w:pStyle w:val="Pieddepage"/>
      <w:jc w:val="center"/>
      <w:rPr>
        <w:rFonts w:ascii="Amiri" w:hAnsi="Amiri" w:cs="Amiri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F5EE1" w14:textId="77777777" w:rsidR="00097AB4" w:rsidRDefault="00097AB4" w:rsidP="00DA4F13">
      <w:pPr>
        <w:spacing w:after="0" w:line="240" w:lineRule="auto"/>
      </w:pPr>
      <w:r>
        <w:separator/>
      </w:r>
    </w:p>
  </w:footnote>
  <w:footnote w:type="continuationSeparator" w:id="0">
    <w:p w14:paraId="72C8638F" w14:textId="77777777" w:rsidR="00097AB4" w:rsidRDefault="00097AB4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74C879A7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47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56D7440A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C36279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48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56D7440A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C36279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1C0413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D92479"/>
    <w:multiLevelType w:val="hybridMultilevel"/>
    <w:tmpl w:val="813AF0A4"/>
    <w:lvl w:ilvl="0" w:tplc="E09AFEB8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4" w:hanging="360"/>
      </w:pPr>
    </w:lvl>
    <w:lvl w:ilvl="2" w:tplc="040C001B" w:tentative="1">
      <w:start w:val="1"/>
      <w:numFmt w:val="lowerRoman"/>
      <w:lvlText w:val="%3."/>
      <w:lvlJc w:val="right"/>
      <w:pPr>
        <w:ind w:left="1904" w:hanging="180"/>
      </w:pPr>
    </w:lvl>
    <w:lvl w:ilvl="3" w:tplc="040C000F" w:tentative="1">
      <w:start w:val="1"/>
      <w:numFmt w:val="decimal"/>
      <w:lvlText w:val="%4."/>
      <w:lvlJc w:val="left"/>
      <w:pPr>
        <w:ind w:left="2624" w:hanging="360"/>
      </w:pPr>
    </w:lvl>
    <w:lvl w:ilvl="4" w:tplc="040C0019" w:tentative="1">
      <w:start w:val="1"/>
      <w:numFmt w:val="lowerLetter"/>
      <w:lvlText w:val="%5."/>
      <w:lvlJc w:val="left"/>
      <w:pPr>
        <w:ind w:left="3344" w:hanging="360"/>
      </w:pPr>
    </w:lvl>
    <w:lvl w:ilvl="5" w:tplc="040C001B" w:tentative="1">
      <w:start w:val="1"/>
      <w:numFmt w:val="lowerRoman"/>
      <w:lvlText w:val="%6."/>
      <w:lvlJc w:val="right"/>
      <w:pPr>
        <w:ind w:left="4064" w:hanging="180"/>
      </w:pPr>
    </w:lvl>
    <w:lvl w:ilvl="6" w:tplc="040C000F" w:tentative="1">
      <w:start w:val="1"/>
      <w:numFmt w:val="decimal"/>
      <w:lvlText w:val="%7."/>
      <w:lvlJc w:val="left"/>
      <w:pPr>
        <w:ind w:left="4784" w:hanging="360"/>
      </w:pPr>
    </w:lvl>
    <w:lvl w:ilvl="7" w:tplc="040C0019" w:tentative="1">
      <w:start w:val="1"/>
      <w:numFmt w:val="lowerLetter"/>
      <w:lvlText w:val="%8."/>
      <w:lvlJc w:val="left"/>
      <w:pPr>
        <w:ind w:left="5504" w:hanging="360"/>
      </w:pPr>
    </w:lvl>
    <w:lvl w:ilvl="8" w:tplc="040C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C62BC"/>
    <w:multiLevelType w:val="hybridMultilevel"/>
    <w:tmpl w:val="65F4C75E"/>
    <w:lvl w:ilvl="0" w:tplc="EDB0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62F3"/>
    <w:multiLevelType w:val="hybridMultilevel"/>
    <w:tmpl w:val="12CC79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32F024F"/>
    <w:multiLevelType w:val="hybridMultilevel"/>
    <w:tmpl w:val="8648EC4E"/>
    <w:lvl w:ilvl="0" w:tplc="B2C269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6228B2"/>
    <w:multiLevelType w:val="hybridMultilevel"/>
    <w:tmpl w:val="5AAA9E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6A7B39"/>
    <w:multiLevelType w:val="hybridMultilevel"/>
    <w:tmpl w:val="97F65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B40A3"/>
    <w:multiLevelType w:val="hybridMultilevel"/>
    <w:tmpl w:val="E2FA36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354C9"/>
    <w:multiLevelType w:val="hybridMultilevel"/>
    <w:tmpl w:val="7B2CA35A"/>
    <w:lvl w:ilvl="0" w:tplc="2B522E3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5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075F87"/>
    <w:multiLevelType w:val="hybridMultilevel"/>
    <w:tmpl w:val="F7C848B6"/>
    <w:lvl w:ilvl="0" w:tplc="BBCAD0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1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7F49784F"/>
    <w:multiLevelType w:val="hybridMultilevel"/>
    <w:tmpl w:val="4E0CBB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145">
    <w:abstractNumId w:val="9"/>
  </w:num>
  <w:num w:numId="2" w16cid:durableId="584461586">
    <w:abstractNumId w:val="20"/>
  </w:num>
  <w:num w:numId="3" w16cid:durableId="1002857701">
    <w:abstractNumId w:val="21"/>
  </w:num>
  <w:num w:numId="4" w16cid:durableId="1283268148">
    <w:abstractNumId w:val="2"/>
  </w:num>
  <w:num w:numId="5" w16cid:durableId="733623680">
    <w:abstractNumId w:val="30"/>
  </w:num>
  <w:num w:numId="6" w16cid:durableId="595670283">
    <w:abstractNumId w:val="5"/>
  </w:num>
  <w:num w:numId="7" w16cid:durableId="1097561516">
    <w:abstractNumId w:val="11"/>
  </w:num>
  <w:num w:numId="8" w16cid:durableId="2084717201">
    <w:abstractNumId w:val="1"/>
  </w:num>
  <w:num w:numId="9" w16cid:durableId="1965457287">
    <w:abstractNumId w:val="6"/>
  </w:num>
  <w:num w:numId="10" w16cid:durableId="176357642">
    <w:abstractNumId w:val="15"/>
  </w:num>
  <w:num w:numId="11" w16cid:durableId="1266764765">
    <w:abstractNumId w:val="18"/>
  </w:num>
  <w:num w:numId="12" w16cid:durableId="1455758284">
    <w:abstractNumId w:val="14"/>
  </w:num>
  <w:num w:numId="13" w16cid:durableId="1180659470">
    <w:abstractNumId w:val="31"/>
  </w:num>
  <w:num w:numId="14" w16cid:durableId="1315254488">
    <w:abstractNumId w:val="25"/>
  </w:num>
  <w:num w:numId="15" w16cid:durableId="188689573">
    <w:abstractNumId w:val="0"/>
  </w:num>
  <w:num w:numId="16" w16cid:durableId="2078237877">
    <w:abstractNumId w:val="19"/>
  </w:num>
  <w:num w:numId="17" w16cid:durableId="1534416411">
    <w:abstractNumId w:val="24"/>
  </w:num>
  <w:num w:numId="18" w16cid:durableId="1004698760">
    <w:abstractNumId w:val="26"/>
  </w:num>
  <w:num w:numId="19" w16cid:durableId="436559025">
    <w:abstractNumId w:val="12"/>
  </w:num>
  <w:num w:numId="20" w16cid:durableId="1593974168">
    <w:abstractNumId w:val="3"/>
  </w:num>
  <w:num w:numId="21" w16cid:durableId="961691805">
    <w:abstractNumId w:val="28"/>
  </w:num>
  <w:num w:numId="22" w16cid:durableId="387808142">
    <w:abstractNumId w:val="16"/>
  </w:num>
  <w:num w:numId="23" w16cid:durableId="25759628">
    <w:abstractNumId w:val="27"/>
  </w:num>
  <w:num w:numId="24" w16cid:durableId="106394798">
    <w:abstractNumId w:val="10"/>
  </w:num>
  <w:num w:numId="25" w16cid:durableId="756899945">
    <w:abstractNumId w:val="17"/>
  </w:num>
  <w:num w:numId="26" w16cid:durableId="821889135">
    <w:abstractNumId w:val="13"/>
  </w:num>
  <w:num w:numId="27" w16cid:durableId="493298220">
    <w:abstractNumId w:val="32"/>
  </w:num>
  <w:num w:numId="28" w16cid:durableId="799883040">
    <w:abstractNumId w:val="7"/>
  </w:num>
  <w:num w:numId="29" w16cid:durableId="1090351829">
    <w:abstractNumId w:val="23"/>
  </w:num>
  <w:num w:numId="30" w16cid:durableId="1632245166">
    <w:abstractNumId w:val="4"/>
  </w:num>
  <w:num w:numId="31" w16cid:durableId="1571960520">
    <w:abstractNumId w:val="22"/>
  </w:num>
  <w:num w:numId="32" w16cid:durableId="672337420">
    <w:abstractNumId w:val="8"/>
  </w:num>
  <w:num w:numId="33" w16cid:durableId="267628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097AB4"/>
    <w:rsid w:val="001101A3"/>
    <w:rsid w:val="00112232"/>
    <w:rsid w:val="001159FD"/>
    <w:rsid w:val="0012061E"/>
    <w:rsid w:val="001A1E8F"/>
    <w:rsid w:val="001C0413"/>
    <w:rsid w:val="001D0AFA"/>
    <w:rsid w:val="00210CCF"/>
    <w:rsid w:val="002250DD"/>
    <w:rsid w:val="002915CE"/>
    <w:rsid w:val="00305590"/>
    <w:rsid w:val="00312D46"/>
    <w:rsid w:val="00347F55"/>
    <w:rsid w:val="00356709"/>
    <w:rsid w:val="003D5BFF"/>
    <w:rsid w:val="003F1B6C"/>
    <w:rsid w:val="0042346F"/>
    <w:rsid w:val="0042747E"/>
    <w:rsid w:val="004653BE"/>
    <w:rsid w:val="004663BA"/>
    <w:rsid w:val="0046792D"/>
    <w:rsid w:val="00490CCE"/>
    <w:rsid w:val="004B5CF5"/>
    <w:rsid w:val="004C2F53"/>
    <w:rsid w:val="00560BBD"/>
    <w:rsid w:val="005D3385"/>
    <w:rsid w:val="00644EA7"/>
    <w:rsid w:val="00645C77"/>
    <w:rsid w:val="0067314A"/>
    <w:rsid w:val="006858DB"/>
    <w:rsid w:val="006F5DCB"/>
    <w:rsid w:val="00701C8E"/>
    <w:rsid w:val="0072668B"/>
    <w:rsid w:val="00792B9B"/>
    <w:rsid w:val="007E4E82"/>
    <w:rsid w:val="00812F94"/>
    <w:rsid w:val="008251D7"/>
    <w:rsid w:val="00834B18"/>
    <w:rsid w:val="00847BBD"/>
    <w:rsid w:val="00847C30"/>
    <w:rsid w:val="00866F20"/>
    <w:rsid w:val="00873428"/>
    <w:rsid w:val="00876C9D"/>
    <w:rsid w:val="008F3252"/>
    <w:rsid w:val="00904705"/>
    <w:rsid w:val="009051C8"/>
    <w:rsid w:val="0096214E"/>
    <w:rsid w:val="00981E9C"/>
    <w:rsid w:val="009B50AB"/>
    <w:rsid w:val="00A147B5"/>
    <w:rsid w:val="00A50E96"/>
    <w:rsid w:val="00A704EB"/>
    <w:rsid w:val="00AC4AAE"/>
    <w:rsid w:val="00AC74A8"/>
    <w:rsid w:val="00B1343F"/>
    <w:rsid w:val="00B36E8A"/>
    <w:rsid w:val="00BC1043"/>
    <w:rsid w:val="00BD2235"/>
    <w:rsid w:val="00BE6698"/>
    <w:rsid w:val="00C2649B"/>
    <w:rsid w:val="00C31708"/>
    <w:rsid w:val="00C36279"/>
    <w:rsid w:val="00C419C2"/>
    <w:rsid w:val="00C448DD"/>
    <w:rsid w:val="00C81718"/>
    <w:rsid w:val="00C91CC3"/>
    <w:rsid w:val="00CA3C1E"/>
    <w:rsid w:val="00CA4226"/>
    <w:rsid w:val="00CA5119"/>
    <w:rsid w:val="00CB2C3C"/>
    <w:rsid w:val="00CC558A"/>
    <w:rsid w:val="00CF29C2"/>
    <w:rsid w:val="00D56924"/>
    <w:rsid w:val="00D60CA1"/>
    <w:rsid w:val="00D935F4"/>
    <w:rsid w:val="00DA4F13"/>
    <w:rsid w:val="00DB6768"/>
    <w:rsid w:val="00DF3C71"/>
    <w:rsid w:val="00E60A10"/>
    <w:rsid w:val="00EA6A8F"/>
    <w:rsid w:val="00EC70C0"/>
    <w:rsid w:val="00ED3865"/>
    <w:rsid w:val="00ED726C"/>
    <w:rsid w:val="00F40AC6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90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6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19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53" Type="http://schemas.openxmlformats.org/officeDocument/2006/relationships/image" Target="media/image20.png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image" Target="media/image97.wmf"/><Relationship Id="rId237" Type="http://schemas.openxmlformats.org/officeDocument/2006/relationships/image" Target="media/image107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4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0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2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7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image" Target="media/image24.wmf"/><Relationship Id="rId103" Type="http://schemas.openxmlformats.org/officeDocument/2006/relationships/image" Target="media/image46.png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1.png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image" Target="media/image78.wmf"/><Relationship Id="rId182" Type="http://schemas.openxmlformats.org/officeDocument/2006/relationships/oleObject" Target="embeddings/oleObject91.bin"/><Relationship Id="rId187" Type="http://schemas.openxmlformats.org/officeDocument/2006/relationships/image" Target="media/image88.wmf"/><Relationship Id="rId21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38" Type="http://schemas.openxmlformats.org/officeDocument/2006/relationships/oleObject" Target="embeddings/oleObject12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49" Type="http://schemas.openxmlformats.org/officeDocument/2006/relationships/image" Target="media/image1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image" Target="media/image60.emf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image" Target="media/image91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8.bin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9.bin"/><Relationship Id="rId223" Type="http://schemas.openxmlformats.org/officeDocument/2006/relationships/image" Target="media/image100.wmf"/><Relationship Id="rId228" Type="http://schemas.openxmlformats.org/officeDocument/2006/relationships/oleObject" Target="embeddings/oleObject120.bin"/><Relationship Id="rId244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12.bin"/><Relationship Id="rId218" Type="http://schemas.openxmlformats.org/officeDocument/2006/relationships/image" Target="media/image98.wmf"/><Relationship Id="rId234" Type="http://schemas.openxmlformats.org/officeDocument/2006/relationships/oleObject" Target="embeddings/oleObject123.bin"/><Relationship Id="rId239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5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8.bin"/><Relationship Id="rId240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6.wmf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8.wmf"/><Relationship Id="rId116" Type="http://schemas.openxmlformats.org/officeDocument/2006/relationships/image" Target="media/image53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1.wmf"/><Relationship Id="rId241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image" Target="media/image12.wmf"/><Relationship Id="rId57" Type="http://schemas.openxmlformats.org/officeDocument/2006/relationships/image" Target="media/image23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png"/><Relationship Id="rId122" Type="http://schemas.openxmlformats.org/officeDocument/2006/relationships/image" Target="media/image56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6" Type="http://schemas.openxmlformats.org/officeDocument/2006/relationships/oleObject" Target="embeddings/oleObject13.bin"/><Relationship Id="rId231" Type="http://schemas.openxmlformats.org/officeDocument/2006/relationships/image" Target="media/image104.wmf"/><Relationship Id="rId47" Type="http://schemas.openxmlformats.org/officeDocument/2006/relationships/image" Target="media/image17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footer" Target="footer1.xml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png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2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5.bin"/><Relationship Id="rId69" Type="http://schemas.openxmlformats.org/officeDocument/2006/relationships/image" Target="media/image29.png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5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64</TotalTime>
  <Pages>1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30</cp:revision>
  <cp:lastPrinted>2025-03-02T17:13:00Z</cp:lastPrinted>
  <dcterms:created xsi:type="dcterms:W3CDTF">2024-10-11T20:42:00Z</dcterms:created>
  <dcterms:modified xsi:type="dcterms:W3CDTF">2025-03-02T17:13:00Z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