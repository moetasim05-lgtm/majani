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7B81225E" w:rsidR="00305590" w:rsidRPr="004669A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4669A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669A0" w:rsidRPr="004669A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حساب معامل توجيه دالة تآلفية- نسبة تزايد الدالة بين عددين حقيقين</w:t>
                            </w:r>
                          </w:p>
                          <w:p w14:paraId="0B1A36EA" w14:textId="5EEF03B6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4669A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669A0" w:rsidRPr="000B031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مفهوم العدد المشتق، معرفة العدد المشتق لدوال مرجعية، التفسير البياني للعدد المشتق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7B81225E" w:rsidR="00305590" w:rsidRPr="004669A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4669A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669A0" w:rsidRPr="004669A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حساب معامل توجيه دالة تآلفية- نسبة تزايد الدالة بين عددين حقيقين</w:t>
                      </w:r>
                    </w:p>
                    <w:p w14:paraId="0B1A36EA" w14:textId="5EEF03B6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4669A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669A0" w:rsidRPr="000B031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مفهوم العدد المشتق، معرفة العدد المشتق لدوال مرجعية، التفسير البياني للعدد المشتق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264B596E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85A9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264B596E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85A9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2B3CD594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proofErr w:type="spellStart"/>
                            <w:r w:rsidR="006E4BA1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 w:rsidR="006E4BA1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2B3CD594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proofErr w:type="spellStart"/>
                      <w:r w:rsidR="006E4BA1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 w:rsidR="006E4BA1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0991FC0E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</w:t>
                            </w:r>
                            <w:r w:rsidR="006E4BA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لاشتقاق</w:t>
                            </w:r>
                          </w:p>
                          <w:p w14:paraId="689BBFB2" w14:textId="2C8E564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4669A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669A0" w:rsidRPr="004669A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العدد المشتق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0991FC0E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</w:t>
                      </w:r>
                      <w:r w:rsidR="006E4BA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لاشتقاق</w:t>
                      </w:r>
                    </w:p>
                    <w:p w14:paraId="689BBFB2" w14:textId="2C8E564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4669A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4669A0" w:rsidRPr="004669A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العدد المشتق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489CF2D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العدد المشتق </w:t>
            </w:r>
          </w:p>
          <w:p w14:paraId="15DDCFE9" w14:textId="77777777" w:rsidR="00A85A9E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</w:p>
          <w:p w14:paraId="797DD9F5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 02</w:t>
            </w:r>
          </w:p>
          <w:p w14:paraId="6C1F94AC" w14:textId="78F0009A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34BD39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797330954" r:id="rId8"/>
              </w:object>
            </w:r>
            <w:r w:rsidRPr="009D139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5A53F888">
                <v:shape id="_x0000_i1026" type="#_x0000_t75" style="width:12.75pt;height:12.75pt" o:ole="">
                  <v:imagedata r:id="rId9" o:title=""/>
                </v:shape>
                <o:OLEObject Type="Embed" ProgID="Equation.DSMT4" ShapeID="_x0000_i1026" DrawAspect="Content" ObjectID="_1797330955" r:id="rId10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60" w14:anchorId="62725E1C">
                <v:shape id="_x0000_i1027" type="#_x0000_t75" style="width:65.25pt;height:18.75pt" o:ole="">
                  <v:imagedata r:id="rId11" o:title=""/>
                </v:shape>
                <o:OLEObject Type="Embed" ProgID="Equation.DSMT4" ShapeID="_x0000_i1027" DrawAspect="Content" ObjectID="_1797330956" r:id="rId1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05A42D7">
                <v:shape id="_x0000_i1215" type="#_x0000_t75" style="width:9.75pt;height:14.25pt" o:ole="">
                  <v:imagedata r:id="rId13" o:title=""/>
                </v:shape>
                <o:OLEObject Type="Embed" ProgID="Equation.DSMT4" ShapeID="_x0000_i1215" DrawAspect="Content" ObjectID="_1797330957" r:id="rId1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عدد حقيقي غير معدوم</w:t>
            </w:r>
          </w:p>
          <w:p w14:paraId="12977051" w14:textId="77777777" w:rsidR="00A85A9E" w:rsidRPr="009D1399" w:rsidRDefault="00A85A9E" w:rsidP="00A85A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صور الأعداد: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589136CE">
                <v:shape id="_x0000_i1028" type="#_x0000_t75" style="width:6.75pt;height:12.75pt" o:ole="">
                  <v:imagedata r:id="rId15" o:title=""/>
                </v:shape>
                <o:OLEObject Type="Embed" ProgID="Equation.DSMT4" ShapeID="_x0000_i1028" DrawAspect="Content" ObjectID="_1797330958" r:id="rId1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55F0667C">
                <v:shape id="_x0000_i1029" type="#_x0000_t75" style="width:9.75pt;height:12.75pt" o:ole="">
                  <v:imagedata r:id="rId17" o:title=""/>
                </v:shape>
                <o:OLEObject Type="Embed" ProgID="Equation.DSMT4" ShapeID="_x0000_i1029" DrawAspect="Content" ObjectID="_1797330959" r:id="rId1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0298813C">
                <v:shape id="_x0000_i1030" type="#_x0000_t75" style="width:27pt;height:14.25pt" o:ole="">
                  <v:imagedata r:id="rId19" o:title=""/>
                </v:shape>
                <o:OLEObject Type="Embed" ProgID="Equation.DSMT4" ShapeID="_x0000_i1030" DrawAspect="Content" ObjectID="_1797330960" r:id="rId2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56BC8135" w14:textId="77777777" w:rsidR="00A85A9E" w:rsidRPr="009D1399" w:rsidRDefault="00A85A9E" w:rsidP="00A85A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أحسب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2FA29AA3">
                <v:shape id="_x0000_i1031" type="#_x0000_t75" style="width:26.25pt;height:15.75pt" o:ole="">
                  <v:imagedata r:id="rId21" o:title=""/>
                </v:shape>
                <o:OLEObject Type="Embed" ProgID="Equation.DSMT4" ShapeID="_x0000_i1031" DrawAspect="Content" ObjectID="_1797330961" r:id="rId22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80" w:dyaOrig="320" w14:anchorId="0C132FC5">
                <v:shape id="_x0000_i1032" type="#_x0000_t75" style="width:33.75pt;height:15.75pt" o:ole="">
                  <v:imagedata r:id="rId23" o:title=""/>
                </v:shape>
                <o:OLEObject Type="Embed" ProgID="Equation.DSMT4" ShapeID="_x0000_i1032" DrawAspect="Content" ObjectID="_1797330962" r:id="rId2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00" w:dyaOrig="320" w14:anchorId="571C46CC">
                <v:shape id="_x0000_i1033" type="#_x0000_t75" style="width:39pt;height:15.75pt" o:ole="">
                  <v:imagedata r:id="rId25" o:title=""/>
                </v:shape>
                <o:OLEObject Type="Embed" ProgID="Equation.DSMT4" ShapeID="_x0000_i1033" DrawAspect="Content" ObjectID="_1797330963" r:id="rId2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20" w:dyaOrig="320" w14:anchorId="72D4DCB8">
                <v:shape id="_x0000_i1034" type="#_x0000_t75" style="width:45.75pt;height:15.75pt" o:ole="">
                  <v:imagedata r:id="rId27" o:title=""/>
                </v:shape>
                <o:OLEObject Type="Embed" ProgID="Equation.DSMT4" ShapeID="_x0000_i1034" DrawAspect="Content" ObjectID="_1797330964" r:id="rId2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B246C29">
                <v:shape id="_x0000_i1035" type="#_x0000_t75" style="width:9.75pt;height:11.25pt" o:ole="">
                  <v:imagedata r:id="rId29" o:title=""/>
                </v:shape>
                <o:OLEObject Type="Embed" ProgID="Equation.DSMT4" ShapeID="_x0000_i1035" DrawAspect="Content" ObjectID="_1797330965" r:id="rId3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إلى أي قيمة تقترب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6F5661B2">
                <v:shape id="_x0000_i1036" type="#_x0000_t75" style="width:27pt;height:15.75pt" o:ole="">
                  <v:imagedata r:id="rId31" o:title=""/>
                </v:shape>
                <o:OLEObject Type="Embed" ProgID="Equation.DSMT4" ShapeID="_x0000_i1036" DrawAspect="Content" ObjectID="_1797330966" r:id="rId3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؟</w:t>
            </w:r>
          </w:p>
          <w:p w14:paraId="18B5A76C" w14:textId="77777777" w:rsidR="00A85A9E" w:rsidRPr="009D1399" w:rsidRDefault="00A85A9E" w:rsidP="00A85A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أحسب النسبتين:  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200" w:dyaOrig="620" w14:anchorId="5FEECCCB">
                <v:shape id="_x0000_i1037" type="#_x0000_t75" style="width:60pt;height:30.75pt" o:ole="">
                  <v:imagedata r:id="rId33" o:title=""/>
                </v:shape>
                <o:OLEObject Type="Embed" ProgID="Equation.DSMT4" ShapeID="_x0000_i1037" DrawAspect="Content" ObjectID="_1797330967" r:id="rId3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579" w:dyaOrig="660" w14:anchorId="67336D92">
                <v:shape id="_x0000_i1038" type="#_x0000_t75" style="width:78.75pt;height:33pt" o:ole="">
                  <v:imagedata r:id="rId35" o:title=""/>
                </v:shape>
                <o:OLEObject Type="Embed" ProgID="Equation.DSMT4" ShapeID="_x0000_i1038" DrawAspect="Content" ObjectID="_1797330968" r:id="rId3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AFF7479">
                <v:shape id="_x0000_i1039" type="#_x0000_t75" style="width:9.75pt;height:14.25pt" o:ole="">
                  <v:imagedata r:id="rId13" o:title=""/>
                </v:shape>
                <o:OLEObject Type="Embed" ProgID="Equation.DSMT4" ShapeID="_x0000_i1039" DrawAspect="Content" ObjectID="_1797330969" r:id="rId3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إلى أي قيمة تقترب النسبة </w:t>
            </w: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579" w:dyaOrig="660" w14:anchorId="75241827">
                <v:shape id="_x0000_i1040" type="#_x0000_t75" style="width:78.75pt;height:33pt" o:ole="">
                  <v:imagedata r:id="rId35" o:title=""/>
                </v:shape>
                <o:OLEObject Type="Embed" ProgID="Equation.DSMT4" ShapeID="_x0000_i1040" DrawAspect="Content" ObjectID="_1797330970" r:id="rId38"/>
              </w:object>
            </w:r>
          </w:p>
          <w:p w14:paraId="0BE4938F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0403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 (سؤال 1-2)</w:t>
            </w:r>
          </w:p>
          <w:p w14:paraId="5AFD86B3" w14:textId="7777777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04BF73FA">
                <v:shape id="_x0000_i1041" type="#_x0000_t75" style="width:12pt;height:15.75pt" o:ole="">
                  <v:imagedata r:id="rId7" o:title=""/>
                </v:shape>
                <o:OLEObject Type="Embed" ProgID="Equation.DSMT4" ShapeID="_x0000_i1041" DrawAspect="Content" ObjectID="_1797330971" r:id="rId39"/>
              </w:object>
            </w:r>
            <w:r w:rsidRPr="009D139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FD0EF33">
                <v:shape id="_x0000_i1042" type="#_x0000_t75" style="width:12.75pt;height:12.75pt" o:ole="">
                  <v:imagedata r:id="rId9" o:title=""/>
                </v:shape>
                <o:OLEObject Type="Embed" ProgID="Equation.DSMT4" ShapeID="_x0000_i1042" DrawAspect="Content" ObjectID="_1797330972" r:id="rId40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60" w14:anchorId="4D7545E7">
                <v:shape id="_x0000_i1043" type="#_x0000_t75" style="width:65.25pt;height:18.75pt" o:ole="">
                  <v:imagedata r:id="rId11" o:title=""/>
                </v:shape>
                <o:OLEObject Type="Embed" ProgID="Equation.DSMT4" ShapeID="_x0000_i1043" DrawAspect="Content" ObjectID="_1797330973" r:id="rId41"/>
              </w:object>
            </w:r>
          </w:p>
          <w:p w14:paraId="4B25723E" w14:textId="77777777" w:rsidR="00A85A9E" w:rsidRPr="009D1399" w:rsidRDefault="00A85A9E" w:rsidP="00A85A9E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تعيين صور الأعداد: </w:t>
            </w:r>
            <w:r w:rsidRPr="009D1399">
              <w:rPr>
                <w:rFonts w:ascii="Amiri" w:hAnsi="Amiri" w:cs="Amiri"/>
                <w:color w:val="ED0000"/>
                <w:position w:val="-4"/>
                <w:sz w:val="28"/>
                <w:szCs w:val="28"/>
                <w:lang w:bidi="ar-DZ"/>
              </w:rPr>
              <w:object w:dxaOrig="139" w:dyaOrig="260" w14:anchorId="2707889C">
                <v:shape id="_x0000_i1044" type="#_x0000_t75" style="width:6.75pt;height:12.75pt" o:ole="">
                  <v:imagedata r:id="rId42" o:title=""/>
                </v:shape>
                <o:OLEObject Type="Embed" ProgID="Equation.DSMT4" ShapeID="_x0000_i1044" DrawAspect="Content" ObjectID="_1797330974" r:id="rId43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color w:val="ED0000"/>
                <w:position w:val="-4"/>
                <w:sz w:val="28"/>
                <w:szCs w:val="28"/>
                <w:lang w:bidi="ar-DZ"/>
              </w:rPr>
              <w:object w:dxaOrig="200" w:dyaOrig="260" w14:anchorId="67108C68">
                <v:shape id="_x0000_i1045" type="#_x0000_t75" style="width:9.75pt;height:12.75pt" o:ole="">
                  <v:imagedata r:id="rId44" o:title=""/>
                </v:shape>
                <o:OLEObject Type="Embed" ProgID="Equation.DSMT4" ShapeID="_x0000_i1045" DrawAspect="Content" ObjectID="_1797330975" r:id="rId45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6"/>
                <w:sz w:val="28"/>
                <w:szCs w:val="28"/>
                <w:lang w:bidi="ar-DZ"/>
              </w:rPr>
              <w:object w:dxaOrig="540" w:dyaOrig="279" w14:anchorId="00E7536B">
                <v:shape id="_x0000_i1046" type="#_x0000_t75" style="width:27pt;height:14.25pt" o:ole="">
                  <v:imagedata r:id="rId46" o:title=""/>
                </v:shape>
                <o:OLEObject Type="Embed" ProgID="Equation.DSMT4" ShapeID="_x0000_i1046" DrawAspect="Content" ObjectID="_1797330976" r:id="rId47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69C9FF8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560" w:dyaOrig="360" w14:anchorId="4577D6FC">
                <v:shape id="_x0000_i1047" type="#_x0000_t75" style="width:78pt;height:18.75pt" o:ole="">
                  <v:imagedata r:id="rId48" o:title=""/>
                </v:shape>
                <o:OLEObject Type="Embed" ProgID="Equation.DSMT4" ShapeID="_x0000_i1047" DrawAspect="Content" ObjectID="_1797330977" r:id="rId4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71B1D910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40" w:dyaOrig="360" w14:anchorId="217F5459">
                <v:shape id="_x0000_i1048" type="#_x0000_t75" style="width:81.75pt;height:18.75pt" o:ole="">
                  <v:imagedata r:id="rId50" o:title=""/>
                </v:shape>
                <o:OLEObject Type="Embed" ProgID="Equation.DSMT4" ShapeID="_x0000_i1048" DrawAspect="Content" ObjectID="_1797330978" r:id="rId5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4EE13146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159" w:dyaOrig="360" w14:anchorId="2CD38E42">
                <v:shape id="_x0000_i1049" type="#_x0000_t75" style="width:158.25pt;height:18.75pt" o:ole="">
                  <v:imagedata r:id="rId52" o:title=""/>
                </v:shape>
                <o:OLEObject Type="Embed" ProgID="Equation.DSMT4" ShapeID="_x0000_i1049" DrawAspect="Content" ObjectID="_1797330979" r:id="rId53"/>
              </w:object>
            </w:r>
          </w:p>
          <w:p w14:paraId="302C2B03" w14:textId="77777777" w:rsidR="00A85A9E" w:rsidRPr="009D1399" w:rsidRDefault="00A85A9E" w:rsidP="00A85A9E">
            <w:pPr>
              <w:bidi/>
              <w:ind w:left="360"/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</w:pPr>
          </w:p>
          <w:p w14:paraId="297AF11A" w14:textId="77777777" w:rsidR="00A85A9E" w:rsidRPr="009D1399" w:rsidRDefault="00A85A9E" w:rsidP="00A85A9E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أ- حساب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520" w:dyaOrig="320" w14:anchorId="4B054F18">
                <v:shape id="_x0000_i1050" type="#_x0000_t75" style="width:26.25pt;height:15.75pt" o:ole="">
                  <v:imagedata r:id="rId54" o:title=""/>
                </v:shape>
                <o:OLEObject Type="Embed" ProgID="Equation.DSMT4" ShapeID="_x0000_i1050" DrawAspect="Content" ObjectID="_1797330980" r:id="rId55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680" w:dyaOrig="320" w14:anchorId="25B832BF">
                <v:shape id="_x0000_i1051" type="#_x0000_t75" style="width:33.75pt;height:15.75pt" o:ole="">
                  <v:imagedata r:id="rId56" o:title=""/>
                </v:shape>
                <o:OLEObject Type="Embed" ProgID="Equation.DSMT4" ShapeID="_x0000_i1051" DrawAspect="Content" ObjectID="_1797330981" r:id="rId57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800" w:dyaOrig="320" w14:anchorId="267F99DD">
                <v:shape id="_x0000_i1052" type="#_x0000_t75" style="width:39pt;height:15.75pt" o:ole="">
                  <v:imagedata r:id="rId58" o:title=""/>
                </v:shape>
                <o:OLEObject Type="Embed" ProgID="Equation.DSMT4" ShapeID="_x0000_i1052" DrawAspect="Content" ObjectID="_1797330982" r:id="rId59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920" w:dyaOrig="320" w14:anchorId="083E69E9">
                <v:shape id="_x0000_i1053" type="#_x0000_t75" style="width:45.75pt;height:15.75pt" o:ole="">
                  <v:imagedata r:id="rId60" o:title=""/>
                </v:shape>
                <o:OLEObject Type="Embed" ProgID="Equation.DSMT4" ShapeID="_x0000_i1053" DrawAspect="Content" ObjectID="_1797330983" r:id="rId61"/>
              </w:object>
            </w:r>
          </w:p>
          <w:p w14:paraId="00BB7A35" w14:textId="7562DAB6" w:rsidR="00A85A9E" w:rsidRPr="009D1399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40" w:dyaOrig="320" w14:anchorId="5D71D314">
                <v:shape id="_x0000_i1054" type="#_x0000_t75" style="width:42pt;height:15.75pt" o:ole="">
                  <v:imagedata r:id="rId62" o:title=""/>
                </v:shape>
                <o:OLEObject Type="Embed" ProgID="Equation.DSMT4" ShapeID="_x0000_i1054" DrawAspect="Content" ObjectID="_1797330984" r:id="rId6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20" w14:anchorId="72BB9262">
                <v:shape id="_x0000_i1055" type="#_x0000_t75" style="width:65.25pt;height:15.75pt" o:ole="">
                  <v:imagedata r:id="rId64" o:title=""/>
                </v:shape>
                <o:OLEObject Type="Embed" ProgID="Equation.DSMT4" ShapeID="_x0000_i1055" DrawAspect="Content" ObjectID="_1797330985" r:id="rId6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60" w:dyaOrig="320" w14:anchorId="20EBBDED">
                <v:shape id="_x0000_i1056" type="#_x0000_t75" style="width:83.25pt;height:15.75pt" o:ole="">
                  <v:imagedata r:id="rId66" o:title=""/>
                </v:shape>
                <o:OLEObject Type="Embed" ProgID="Equation.DSMT4" ShapeID="_x0000_i1056" DrawAspect="Content" ObjectID="_1797330986" r:id="rId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20" w:dyaOrig="320" w14:anchorId="0EE1FE8C">
                <v:shape id="_x0000_i1057" type="#_x0000_t75" style="width:101.25pt;height:15.75pt" o:ole="">
                  <v:imagedata r:id="rId68" o:title=""/>
                </v:shape>
                <o:OLEObject Type="Embed" ProgID="Equation.DSMT4" ShapeID="_x0000_i1057" DrawAspect="Content" ObjectID="_1797330987" r:id="rId69"/>
              </w:object>
            </w:r>
          </w:p>
          <w:p w14:paraId="7CD84A77" w14:textId="4DCC59EA" w:rsidR="00A85A9E" w:rsidRPr="00105FD3" w:rsidRDefault="00A85A9E" w:rsidP="00105FD3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نلاحظ أنه: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EEF0559">
                <v:shape id="_x0000_i1058" type="#_x0000_t75" style="width:9.75pt;height:11.25pt" o:ole="">
                  <v:imagedata r:id="rId29" o:title=""/>
                </v:shape>
                <o:OLEObject Type="Embed" ProgID="Equation.DSMT4" ShapeID="_x0000_i1058" DrawAspect="Content" ObjectID="_1797330988" r:id="rId7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تقترب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02ACDB90">
                <v:shape id="_x0000_i1059" type="#_x0000_t75" style="width:27pt;height:15.75pt" o:ole="">
                  <v:imagedata r:id="rId31" o:title=""/>
                </v:shape>
                <o:OLEObject Type="Embed" ProgID="Equation.DSMT4" ShapeID="_x0000_i1059" DrawAspect="Content" ObjectID="_1797330989" r:id="rId7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العدد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3C6FC794">
                <v:shape id="_x0000_i1060" type="#_x0000_t75" style="width:26.25pt;height:15.75pt" o:ole="">
                  <v:imagedata r:id="rId21" o:title=""/>
                </v:shape>
                <o:OLEObject Type="Embed" ProgID="Equation.DSMT4" ShapeID="_x0000_i1060" DrawAspect="Content" ObjectID="_1797330990" r:id="rId7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أي 1.</w:t>
            </w:r>
          </w:p>
          <w:p w14:paraId="065BDD8E" w14:textId="620A894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w:r w:rsidRPr="00B0403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ونكتب: </w:t>
            </w:r>
            <w:r w:rsidRPr="009D1399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200" w:dyaOrig="440" w14:anchorId="27484F50">
                <v:shape id="_x0000_i1061" type="#_x0000_t75" style="width:60pt;height:21.75pt" o:ole="">
                  <v:imagedata r:id="rId73" o:title=""/>
                </v:shape>
                <o:OLEObject Type="Embed" ProgID="Equation.DSMT4" ShapeID="_x0000_i1061" DrawAspect="Content" ObjectID="_1797330991" r:id="rId74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0D4F4FDE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0403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وتقرأ: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نهاية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1C1772AD">
                <v:shape id="_x0000_i1062" type="#_x0000_t75" style="width:27pt;height:15.75pt" o:ole="">
                  <v:imagedata r:id="rId31" o:title=""/>
                </v:shape>
                <o:OLEObject Type="Embed" ProgID="Equation.DSMT4" ShapeID="_x0000_i1062" DrawAspect="Content" ObjectID="_1797330992" r:id="rId7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عندما يؤول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A971CAE">
                <v:shape id="_x0000_i1063" type="#_x0000_t75" style="width:9.75pt;height:11.25pt" o:ole="">
                  <v:imagedata r:id="rId29" o:title=""/>
                </v:shape>
                <o:OLEObject Type="Embed" ProgID="Equation.DSMT4" ShapeID="_x0000_i1063" DrawAspect="Content" ObjectID="_1797330993" r:id="rId7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إلى 0 تساوي </w:t>
            </w:r>
          </w:p>
          <w:p w14:paraId="36B7A71E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E92F337" w14:textId="77777777" w:rsidR="00A85A9E" w:rsidRDefault="00A85A9E" w:rsidP="00A85A9E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lastRenderedPageBreak/>
              <w:t>النهاية عند 0</w:t>
            </w:r>
          </w:p>
          <w:p w14:paraId="268967E3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lang w:bidi="ar-DZ"/>
              </w:rPr>
            </w:pPr>
          </w:p>
          <w:p w14:paraId="00634051" w14:textId="77777777" w:rsidR="00A85A9E" w:rsidRPr="009D1399" w:rsidRDefault="00A85A9E" w:rsidP="00A85A9E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نقبل أن: إذا كانت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2342424">
                <v:shape id="_x0000_i1064" type="#_x0000_t75" style="width:12pt;height:15.75pt" o:ole="">
                  <v:imagedata r:id="rId7" o:title=""/>
                </v:shape>
                <o:OLEObject Type="Embed" ProgID="Equation.DSMT4" ShapeID="_x0000_i1064" DrawAspect="Content" ObjectID="_1797330994" r:id="rId7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مجال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55B4641">
                <v:shape id="_x0000_i1065" type="#_x0000_t75" style="width:9.75pt;height:12.75pt" o:ole="">
                  <v:imagedata r:id="rId78" o:title=""/>
                </v:shape>
                <o:OLEObject Type="Embed" ProgID="Equation.DSMT4" ShapeID="_x0000_i1065" DrawAspect="Content" ObjectID="_1797330995" r:id="rId7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يشمل العدد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59A308E6">
                <v:shape id="_x0000_i1066" type="#_x0000_t75" style="width:9.75pt;height:14.25pt" o:ole="">
                  <v:imagedata r:id="rId80" o:title=""/>
                </v:shape>
                <o:OLEObject Type="Embed" ProgID="Equation.DSMT4" ShapeID="_x0000_i1066" DrawAspect="Content" ObjectID="_1797330996" r:id="rId8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فإن حساب نهاية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5E993EDD">
                <v:shape id="_x0000_i1067" type="#_x0000_t75" style="width:12pt;height:15.75pt" o:ole="">
                  <v:imagedata r:id="rId7" o:title=""/>
                </v:shape>
                <o:OLEObject Type="Embed" ProgID="Equation.DSMT4" ShapeID="_x0000_i1067" DrawAspect="Content" ObjectID="_1797330997" r:id="rId8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80D7FEC">
                <v:shape id="_x0000_i1068" type="#_x0000_t75" style="width:9.75pt;height:14.25pt" o:ole="">
                  <v:imagedata r:id="rId83" o:title=""/>
                </v:shape>
                <o:OLEObject Type="Embed" ProgID="Equation.DSMT4" ShapeID="_x0000_i1068" DrawAspect="Content" ObjectID="_1797330998" r:id="rId8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يؤول على حساب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78F16031">
                <v:shape id="_x0000_i1069" type="#_x0000_t75" style="width:26.25pt;height:15.75pt" o:ole="">
                  <v:imagedata r:id="rId21" o:title=""/>
                </v:shape>
                <o:OLEObject Type="Embed" ProgID="Equation.DSMT4" ShapeID="_x0000_i1069" DrawAspect="Content" ObjectID="_1797330999" r:id="rId8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ونكتب </w:t>
            </w:r>
            <w:r w:rsidRPr="009D1399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579" w:dyaOrig="440" w14:anchorId="5F042160">
                <v:shape id="_x0000_i1070" type="#_x0000_t75" style="width:78.75pt;height:21.75pt" o:ole="">
                  <v:imagedata r:id="rId86" o:title=""/>
                </v:shape>
                <o:OLEObject Type="Embed" ProgID="Equation.DSMT4" ShapeID="_x0000_i1070" DrawAspect="Content" ObjectID="_1797331000" r:id="rId87"/>
              </w:object>
            </w:r>
          </w:p>
          <w:p w14:paraId="7AA71686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6007FD" wp14:editId="051F59B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48894</wp:posOffset>
                      </wp:positionV>
                      <wp:extent cx="1790700" cy="1495425"/>
                      <wp:effectExtent l="0" t="0" r="0" b="9525"/>
                      <wp:wrapNone/>
                      <wp:docPr id="593704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4954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522487" w14:textId="77777777" w:rsidR="00A85A9E" w:rsidRDefault="00A85A9E" w:rsidP="00A85A9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7F54CC" wp14:editId="53E503CE">
                                        <wp:extent cx="1419225" cy="1314448"/>
                                        <wp:effectExtent l="0" t="0" r="0" b="635"/>
                                        <wp:docPr id="1697086563" name="Image 16970865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2558" cy="13175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007FD" id="Rectangle 2" o:spid="_x0000_s1030" style="position:absolute;left:0;text-align:left;margin-left:.25pt;margin-top:3.85pt;width:141pt;height:11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" fillcolor="white [3201]" stroked="f" strokeweight="2pt">
                      <v:textbox>
                        <w:txbxContent>
                          <w:p w14:paraId="34522487" w14:textId="77777777" w:rsidR="00A85A9E" w:rsidRDefault="00A85A9E" w:rsidP="00A85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F54CC" wp14:editId="53E503CE">
                                  <wp:extent cx="1419225" cy="1314448"/>
                                  <wp:effectExtent l="0" t="0" r="0" b="635"/>
                                  <wp:docPr id="1697086563" name="Image 1697086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558" cy="1317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14:paraId="77180E3C" w14:textId="77777777" w:rsidR="00A85A9E" w:rsidRDefault="00A85A9E" w:rsidP="00A85A9E">
            <w:p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1380" w:dyaOrig="620" w14:anchorId="3C81372B">
                <v:shape id="_x0000_i1071" type="#_x0000_t75" style="width:69pt;height:30.75pt" o:ole="">
                  <v:imagedata r:id="rId89" o:title=""/>
                </v:shape>
                <o:OLEObject Type="Embed" ProgID="Equation.DSMT4" ShapeID="_x0000_i1071" DrawAspect="Content" ObjectID="_1797331001" r:id="rId90"/>
              </w:objec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،    </w:t>
            </w:r>
            <w:r w:rsidRPr="009D1399">
              <w:rPr>
                <w:rFonts w:ascii="Amiri" w:hAnsi="Amiri" w:cs="Amiri"/>
                <w:b/>
                <w:bCs/>
                <w:color w:val="FF0000"/>
                <w:position w:val="-20"/>
                <w:sz w:val="28"/>
                <w:szCs w:val="28"/>
                <w:lang w:bidi="ar-DZ"/>
              </w:rPr>
              <w:object w:dxaOrig="1920" w:dyaOrig="460" w14:anchorId="442E378D">
                <v:shape id="_x0000_i1072" type="#_x0000_t75" style="width:96pt;height:23.25pt" o:ole="">
                  <v:imagedata r:id="rId91" o:title=""/>
                </v:shape>
                <o:OLEObject Type="Embed" ProgID="Equation.DSMT4" ShapeID="_x0000_i1072" DrawAspect="Content" ObjectID="_1797331002" r:id="rId92"/>
              </w:object>
            </w:r>
          </w:p>
          <w:p w14:paraId="70E71040" w14:textId="77777777" w:rsidR="00A85A9E" w:rsidRPr="009D1399" w:rsidRDefault="00A85A9E" w:rsidP="00A85A9E">
            <w:p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B675C36" w14:textId="77777777" w:rsidR="00A85A9E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نشاط (س3)</w:t>
            </w:r>
          </w:p>
          <w:p w14:paraId="77497249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B23F4C" w14:textId="77777777" w:rsidR="00A85A9E" w:rsidRPr="009D1399" w:rsidRDefault="00A85A9E" w:rsidP="00A85A9E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أ- حساب النسبتين:  </w:t>
            </w:r>
            <w:r w:rsidRPr="009D1399">
              <w:rPr>
                <w:rFonts w:ascii="Amiri" w:hAnsi="Amiri" w:cs="Amiri"/>
                <w:color w:val="ED0000"/>
                <w:position w:val="-24"/>
                <w:sz w:val="28"/>
                <w:szCs w:val="28"/>
                <w:lang w:bidi="ar-DZ"/>
              </w:rPr>
              <w:object w:dxaOrig="1200" w:dyaOrig="620" w14:anchorId="3C15E847">
                <v:shape id="_x0000_i1073" type="#_x0000_t75" style="width:60pt;height:30.75pt" o:ole="">
                  <v:imagedata r:id="rId93" o:title=""/>
                </v:shape>
                <o:OLEObject Type="Embed" ProgID="Equation.DSMT4" ShapeID="_x0000_i1073" DrawAspect="Content" ObjectID="_1797331003" r:id="rId94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1579" w:dyaOrig="660" w14:anchorId="2F7CAD48">
                <v:shape id="_x0000_i1074" type="#_x0000_t75" style="width:78.75pt;height:33pt" o:ole="">
                  <v:imagedata r:id="rId95" o:title=""/>
                </v:shape>
                <o:OLEObject Type="Embed" ProgID="Equation.DSMT4" ShapeID="_x0000_i1074" DrawAspect="Content" ObjectID="_1797331004" r:id="rId96"/>
              </w:object>
            </w:r>
          </w:p>
          <w:p w14:paraId="6C332C49" w14:textId="77777777" w:rsidR="00A85A9E" w:rsidRDefault="00A85A9E" w:rsidP="00A85A9E">
            <w:pPr>
              <w:pStyle w:val="Paragraphedeliste"/>
              <w:bidi/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position w:val="-24"/>
                <w:sz w:val="28"/>
                <w:szCs w:val="28"/>
                <w:lang w:bidi="ar-DZ"/>
              </w:rPr>
              <w:object w:dxaOrig="2260" w:dyaOrig="620" w14:anchorId="5D10738E">
                <v:shape id="_x0000_i1075" type="#_x0000_t75" style="width:113.25pt;height:30.75pt" o:ole="">
                  <v:imagedata r:id="rId97" o:title=""/>
                </v:shape>
                <o:OLEObject Type="Embed" ProgID="Equation.DSMT4" ShapeID="_x0000_i1075" DrawAspect="Content" ObjectID="_1797331005" r:id="rId98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0236D905" w14:textId="77777777" w:rsidR="00A85A9E" w:rsidRPr="009D1399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3879" w:dyaOrig="700" w14:anchorId="5B2DE49A">
                <v:shape id="_x0000_i1076" type="#_x0000_t75" style="width:194.25pt;height:35.25pt" o:ole="">
                  <v:imagedata r:id="rId99" o:title=""/>
                </v:shape>
                <o:OLEObject Type="Embed" ProgID="Equation.DSMT4" ShapeID="_x0000_i1076" DrawAspect="Content" ObjectID="_1797331006" r:id="rId100"/>
              </w:object>
            </w:r>
          </w:p>
          <w:p w14:paraId="0D3048E5" w14:textId="77777777" w:rsidR="00A85A9E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06935E4" w14:textId="77777777" w:rsidR="00A85A9E" w:rsidRPr="009D1399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04039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>نسمي هاتين النسبتين بنسبة تزايد الدالة بين عددين حقيقين</w:t>
            </w:r>
          </w:p>
          <w:p w14:paraId="2F4514E1" w14:textId="77777777" w:rsidR="00A85A9E" w:rsidRPr="009D1399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83EDB03" w14:textId="77777777" w:rsidR="00A85A9E" w:rsidRPr="009D1399" w:rsidRDefault="00A85A9E" w:rsidP="00A85A9E">
            <w:pPr>
              <w:pStyle w:val="Paragraphedeliste"/>
              <w:bidi/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ب- لما يقترب </w:t>
            </w:r>
            <w:r w:rsidRPr="009D1399">
              <w:rPr>
                <w:rFonts w:ascii="Amiri" w:hAnsi="Amiri" w:cs="Amiri"/>
                <w:color w:val="ED0000"/>
                <w:position w:val="-6"/>
                <w:sz w:val="28"/>
                <w:szCs w:val="28"/>
                <w:lang w:bidi="ar-DZ"/>
              </w:rPr>
              <w:object w:dxaOrig="200" w:dyaOrig="279" w14:anchorId="0AA7D5DE">
                <v:shape id="_x0000_i1077" type="#_x0000_t75" style="width:9.75pt;height:14.25pt" o:ole="">
                  <v:imagedata r:id="rId101" o:title=""/>
                </v:shape>
                <o:OLEObject Type="Embed" ProgID="Equation.DSMT4" ShapeID="_x0000_i1077" DrawAspect="Content" ObjectID="_1797331007" r:id="rId102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من الصفر تقترب النسبة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1579" w:dyaOrig="660" w14:anchorId="63C46B08">
                <v:shape id="_x0000_i1078" type="#_x0000_t75" style="width:78.75pt;height:33pt" o:ole="">
                  <v:imagedata r:id="rId103" o:title=""/>
                </v:shape>
                <o:OLEObject Type="Embed" ProgID="Equation.DSMT4" ShapeID="_x0000_i1078" DrawAspect="Content" ObjectID="_1797331008" r:id="rId104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من:</w:t>
            </w:r>
          </w:p>
          <w:p w14:paraId="6E64C70F" w14:textId="77777777" w:rsidR="00A85A9E" w:rsidRPr="009D1399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3519" w:dyaOrig="660" w14:anchorId="014AF364">
                <v:shape id="_x0000_i1079" type="#_x0000_t75" style="width:177pt;height:33pt" o:ole="">
                  <v:imagedata r:id="rId105" o:title=""/>
                </v:shape>
                <o:OLEObject Type="Embed" ProgID="Equation.DSMT4" ShapeID="_x0000_i1079" DrawAspect="Content" ObjectID="_1797331009" r:id="rId10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2B357F27" w14:textId="77777777" w:rsidR="00A85A9E" w:rsidRPr="00DA53A0" w:rsidRDefault="00A85A9E" w:rsidP="00A85A9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يسمى العدد </w:t>
            </w:r>
            <w:r w:rsidRPr="00DA53A0">
              <w:rPr>
                <w:rFonts w:ascii="Amiri" w:hAnsi="Amiri" w:cs="Amiri"/>
                <w:position w:val="-4"/>
                <w:sz w:val="28"/>
                <w:szCs w:val="28"/>
                <w:highlight w:val="cyan"/>
                <w:lang w:bidi="ar-DZ"/>
              </w:rPr>
              <w:object w:dxaOrig="200" w:dyaOrig="260" w14:anchorId="336802DE">
                <v:shape id="_x0000_i1080" type="#_x0000_t75" style="width:9.75pt;height:12.75pt" o:ole="">
                  <v:imagedata r:id="rId107" o:title=""/>
                </v:shape>
                <o:OLEObject Type="Embed" ProgID="Equation.DSMT4" ShapeID="_x0000_i1080" DrawAspect="Content" ObjectID="_1797331010" r:id="rId108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بالعدد المشتق للدالة </w:t>
            </w:r>
            <w:r w:rsidRPr="00DA53A0">
              <w:rPr>
                <w:rFonts w:ascii="Amiri" w:hAnsi="Amiri" w:cs="Amiri"/>
                <w:position w:val="-10"/>
                <w:sz w:val="28"/>
                <w:szCs w:val="28"/>
                <w:highlight w:val="cyan"/>
                <w:lang w:bidi="ar-DZ"/>
              </w:rPr>
              <w:object w:dxaOrig="240" w:dyaOrig="320" w14:anchorId="3842D9B0">
                <v:shape id="_x0000_i1081" type="#_x0000_t75" style="width:12pt;height:15.75pt" o:ole="">
                  <v:imagedata r:id="rId109" o:title=""/>
                </v:shape>
                <o:OLEObject Type="Embed" ProgID="Equation.DSMT4" ShapeID="_x0000_i1081" DrawAspect="Content" ObjectID="_1797331011" r:id="rId110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عند </w:t>
            </w:r>
            <w:r w:rsidRPr="00DA53A0">
              <w:rPr>
                <w:rFonts w:ascii="Amiri" w:hAnsi="Amiri" w:cs="Amiri"/>
                <w:position w:val="-12"/>
                <w:sz w:val="28"/>
                <w:szCs w:val="28"/>
                <w:highlight w:val="cyan"/>
                <w:lang w:bidi="ar-DZ"/>
              </w:rPr>
              <w:object w:dxaOrig="639" w:dyaOrig="360" w14:anchorId="77A60E83">
                <v:shape id="_x0000_i1082" type="#_x0000_t75" style="width:33pt;height:18.75pt" o:ole="">
                  <v:imagedata r:id="rId111" o:title=""/>
                </v:shape>
                <o:OLEObject Type="Embed" ProgID="Equation.DSMT4" ShapeID="_x0000_i1082" DrawAspect="Content" ObjectID="_1797331012" r:id="rId112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ونرمز له بالرمز </w:t>
            </w:r>
            <w:r w:rsidRPr="00DA53A0">
              <w:rPr>
                <w:rFonts w:ascii="Amiri" w:hAnsi="Amiri" w:cs="Amiri"/>
                <w:position w:val="-10"/>
                <w:sz w:val="28"/>
                <w:szCs w:val="28"/>
                <w:highlight w:val="cyan"/>
                <w:lang w:bidi="ar-DZ"/>
              </w:rPr>
              <w:object w:dxaOrig="600" w:dyaOrig="320" w14:anchorId="3887AA61">
                <v:shape id="_x0000_i1083" type="#_x0000_t75" style="width:30pt;height:15.75pt" o:ole="">
                  <v:imagedata r:id="rId113" o:title=""/>
                </v:shape>
                <o:OLEObject Type="Embed" ProgID="Equation.DSMT4" ShapeID="_x0000_i1083" DrawAspect="Content" ObjectID="_1797331013" r:id="rId114"/>
              </w:object>
            </w:r>
          </w:p>
          <w:p w14:paraId="3E5BBE3B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609DA6B6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7A02F91">
                <v:shape id="_x0000_i1084" type="#_x0000_t75" style="width:9.75pt;height:11.25pt" o:ole="">
                  <v:imagedata r:id="rId115" o:title=""/>
                </v:shape>
                <o:OLEObject Type="Embed" ProgID="Equation.DSMT4" ShapeID="_x0000_i1084" DrawAspect="Content" ObjectID="_1797331014" r:id="rId11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74DAFD4">
                <v:shape id="_x0000_i1085" type="#_x0000_t75" style="width:9.75pt;height:14.25pt" o:ole="">
                  <v:imagedata r:id="rId117" o:title=""/>
                </v:shape>
                <o:OLEObject Type="Embed" ProgID="Equation.DSMT4" ShapeID="_x0000_i1085" DrawAspect="Content" ObjectID="_1797331015" r:id="rId11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عددان حقيقيان مختلفان من المجال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A5F5645">
                <v:shape id="_x0000_i1086" type="#_x0000_t75" style="width:9.75pt;height:12.75pt" o:ole="">
                  <v:imagedata r:id="rId119" o:title=""/>
                </v:shape>
                <o:OLEObject Type="Embed" ProgID="Equation.DSMT4" ShapeID="_x0000_i1086" DrawAspect="Content" ObjectID="_1797331016" r:id="rId12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 نسبة تزايد الدالة بين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67D7161">
                <v:shape id="_x0000_i1087" type="#_x0000_t75" style="width:9.75pt;height:11.25pt" o:ole="">
                  <v:imagedata r:id="rId115" o:title=""/>
                </v:shape>
                <o:OLEObject Type="Embed" ProgID="Equation.DSMT4" ShapeID="_x0000_i1087" DrawAspect="Content" ObjectID="_1797331017" r:id="rId12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57367B0">
                <v:shape id="_x0000_i1088" type="#_x0000_t75" style="width:9.75pt;height:14.25pt" o:ole="">
                  <v:imagedata r:id="rId117" o:title=""/>
                </v:shape>
                <o:OLEObject Type="Embed" ProgID="Equation.DSMT4" ShapeID="_x0000_i1088" DrawAspect="Content" ObjectID="_1797331018" r:id="rId12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هي النسبة</w:t>
            </w:r>
          </w:p>
          <w:p w14:paraId="1B1186AF" w14:textId="77777777" w:rsidR="00A85A9E" w:rsidRPr="009D1399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 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240" w:dyaOrig="620" w14:anchorId="275D8F6C">
                <v:shape id="_x0000_i1089" type="#_x0000_t75" style="width:62.25pt;height:30.75pt" o:ole="">
                  <v:imagedata r:id="rId123" o:title=""/>
                </v:shape>
                <o:OLEObject Type="Embed" ProgID="Equation.DSMT4" ShapeID="_x0000_i1089" DrawAspect="Content" ObjectID="_1797331019" r:id="rId124"/>
              </w:object>
            </w:r>
          </w:p>
          <w:p w14:paraId="0A68B700" w14:textId="77777777" w:rsidR="00A85A9E" w:rsidRPr="009D1399" w:rsidRDefault="00A85A9E" w:rsidP="00A85A9E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794246A2" w14:textId="537AFCB9" w:rsidR="00A85A9E" w:rsidRP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نسبة تزايد الدالة بين العددين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B53FCD3">
                <v:shape id="_x0000_i1090" type="#_x0000_t75" style="width:9.75pt;height:11.25pt" o:ole="">
                  <v:imagedata r:id="rId115" o:title=""/>
                </v:shape>
                <o:OLEObject Type="Embed" ProgID="Equation.DSMT4" ShapeID="_x0000_i1090" DrawAspect="Content" ObjectID="_1797331020" r:id="rId12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7016F547">
                <v:shape id="_x0000_i1091" type="#_x0000_t75" style="width:27pt;height:14.25pt" o:ole="">
                  <v:imagedata r:id="rId126" o:title=""/>
                </v:shape>
                <o:OLEObject Type="Embed" ProgID="Equation.DSMT4" ShapeID="_x0000_i1091" DrawAspect="Content" ObjectID="_1797331021" r:id="rId127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عددين حقيقين هي: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579" w:dyaOrig="620" w14:anchorId="3BCCA1B3">
                <v:shape id="_x0000_i1092" type="#_x0000_t75" style="width:78.75pt;height:30.75pt" o:ole="">
                  <v:imagedata r:id="rId128" o:title=""/>
                </v:shape>
                <o:OLEObject Type="Embed" ProgID="Equation.DSMT4" ShapeID="_x0000_i1092" DrawAspect="Content" ObjectID="_1797331022" r:id="rId12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</w:p>
          <w:p w14:paraId="7E9CABAF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5B735C12" w14:textId="7777777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position w:val="-10"/>
                <w:sz w:val="28"/>
                <w:szCs w:val="28"/>
                <w:lang w:bidi="ar-DZ"/>
              </w:rPr>
              <w:object w:dxaOrig="240" w:dyaOrig="320" w14:anchorId="34642213">
                <v:shape id="_x0000_i1093" type="#_x0000_t75" style="width:12pt;height:15.75pt" o:ole="">
                  <v:imagedata r:id="rId130" o:title=""/>
                </v:shape>
                <o:OLEObject Type="Embed" ProgID="Equation.DSMT4" ShapeID="_x0000_i1093" DrawAspect="Content" ObjectID="_1797331023" r:id="rId131"/>
              </w:object>
            </w: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007C08C6">
                <v:shape id="_x0000_i1094" type="#_x0000_t75" style="width:12.75pt;height:12.75pt" o:ole="">
                  <v:imagedata r:id="rId132" o:title=""/>
                </v:shape>
                <o:OLEObject Type="Embed" ProgID="Equation.DSMT4" ShapeID="_x0000_i1094" DrawAspect="Content" ObjectID="_1797331024" r:id="rId13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20" w:dyaOrig="320" w14:anchorId="31694D8D">
                <v:shape id="_x0000_i1095" type="#_x0000_t75" style="width:66pt;height:15.75pt" o:ole="">
                  <v:imagedata r:id="rId134" o:title=""/>
                </v:shape>
                <o:OLEObject Type="Embed" ProgID="Equation.DSMT4" ShapeID="_x0000_i1095" DrawAspect="Content" ObjectID="_1797331025" r:id="rId135"/>
              </w:object>
            </w:r>
          </w:p>
          <w:p w14:paraId="73A01659" w14:textId="77777777" w:rsidR="00A85A9E" w:rsidRPr="009D1399" w:rsidRDefault="00A85A9E" w:rsidP="00A85A9E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نسبة تزايد الدالة بين العددين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2FD0E7DA">
                <v:shape id="_x0000_i1096" type="#_x0000_t75" style="width:6.75pt;height:12.75pt" o:ole="">
                  <v:imagedata r:id="rId136" o:title=""/>
                </v:shape>
                <o:OLEObject Type="Embed" ProgID="Equation.DSMT4" ShapeID="_x0000_i1096" DrawAspect="Content" ObjectID="_1797331026" r:id="rId13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7C5B5C10">
                <v:shape id="_x0000_i1097" type="#_x0000_t75" style="width:9.75pt;height:12.75pt" o:ole="">
                  <v:imagedata r:id="rId138" o:title=""/>
                </v:shape>
                <o:OLEObject Type="Embed" ProgID="Equation.DSMT4" ShapeID="_x0000_i1097" DrawAspect="Content" ObjectID="_1797331027" r:id="rId13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وبين العددين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57E7CD68">
                <v:shape id="_x0000_i1098" type="#_x0000_t75" style="width:6.75pt;height:12.75pt" o:ole="">
                  <v:imagedata r:id="rId140" o:title=""/>
                </v:shape>
                <o:OLEObject Type="Embed" ProgID="Equation.DSMT4" ShapeID="_x0000_i1098" DrawAspect="Content" ObjectID="_1797331028" r:id="rId14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480" w:dyaOrig="279" w14:anchorId="72BFED1D">
                <v:shape id="_x0000_i1099" type="#_x0000_t75" style="width:24pt;height:14.25pt" o:ole="">
                  <v:imagedata r:id="rId142" o:title=""/>
                </v:shape>
                <o:OLEObject Type="Embed" ProgID="Equation.DSMT4" ShapeID="_x0000_i1099" DrawAspect="Content" ObjectID="_1797331029" r:id="rId143"/>
              </w:object>
            </w:r>
          </w:p>
          <w:p w14:paraId="5F863F2E" w14:textId="77777777" w:rsidR="00A85A9E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DE5D6BD" w14:textId="77777777" w:rsidR="00A85A9E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C32A273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العدد المشتق عند</w:t>
            </w:r>
            <w:r w:rsidRPr="00D00DF6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  <w:u w:val="single"/>
                <w:lang w:bidi="ar-DZ"/>
              </w:rPr>
              <w:object w:dxaOrig="260" w:dyaOrig="360" w14:anchorId="47F865AD">
                <v:shape id="_x0000_i1100" type="#_x0000_t75" style="width:12.75pt;height:18pt" o:ole="">
                  <v:imagedata r:id="rId144" o:title=""/>
                </v:shape>
                <o:OLEObject Type="Embed" ProgID="Equation.DSMT4" ShapeID="_x0000_i1100" DrawAspect="Content" ObjectID="_1797331030" r:id="rId145"/>
              </w:objec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7D8EEE57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F5A7444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 وتعريف:</w:t>
            </w:r>
          </w:p>
          <w:p w14:paraId="7C2B4DDC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456E630" w14:textId="7777777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1F61664E">
                <v:shape id="_x0000_i1101" type="#_x0000_t75" style="width:12pt;height:15.75pt" o:ole="">
                  <v:imagedata r:id="rId146" o:title=""/>
                </v:shape>
                <o:OLEObject Type="Embed" ProgID="Equation.DSMT4" ShapeID="_x0000_i1101" DrawAspect="Content" ObjectID="_1797331031" r:id="rId14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دالة معرفة على مجال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769E8A9C">
                <v:shape id="_x0000_i1102" type="#_x0000_t75" style="width:20.25pt;height:18.75pt" o:ole="">
                  <v:imagedata r:id="rId148" o:title=""/>
                </v:shape>
                <o:OLEObject Type="Embed" ProgID="Equation.DSMT4" ShapeID="_x0000_i1102" DrawAspect="Content" ObjectID="_1797331032" r:id="rId14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3B387F6E">
                <v:shape id="_x0000_i1103" type="#_x0000_t75" style="width:12.75pt;height:12.75pt" o:ole="">
                  <v:imagedata r:id="rId150" o:title=""/>
                </v:shape>
                <o:OLEObject Type="Embed" ProgID="Equation.DSMT4" ShapeID="_x0000_i1103" DrawAspect="Content" ObjectID="_1797331033" r:id="rId15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17D6313">
                <v:shape id="_x0000_i1104" type="#_x0000_t75" style="width:12.75pt;height:18.75pt" o:ole="">
                  <v:imagedata r:id="rId152" o:title=""/>
                </v:shape>
                <o:OLEObject Type="Embed" ProgID="Equation.DSMT4" ShapeID="_x0000_i1104" DrawAspect="Content" ObjectID="_1797331034" r:id="rId15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عدد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424E87A6">
                <v:shape id="_x0000_i1105" type="#_x0000_t75" style="width:20.25pt;height:18.75pt" o:ole="">
                  <v:imagedata r:id="rId148" o:title=""/>
                </v:shape>
                <o:OLEObject Type="Embed" ProgID="Equation.DSMT4" ShapeID="_x0000_i1105" DrawAspect="Content" ObjectID="_1797331035" r:id="rId15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.القول إن 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59B6CA8A">
                <v:shape id="_x0000_i1106" type="#_x0000_t75" style="width:12pt;height:15.75pt" o:ole="">
                  <v:imagedata r:id="rId146" o:title=""/>
                </v:shape>
                <o:OLEObject Type="Embed" ProgID="Equation.DSMT4" ShapeID="_x0000_i1106" DrawAspect="Content" ObjectID="_1797331036" r:id="rId15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قابلة للاشتقاق عند العدد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484F044">
                <v:shape id="_x0000_i1107" type="#_x0000_t75" style="width:12.75pt;height:18.75pt" o:ole="">
                  <v:imagedata r:id="rId152" o:title=""/>
                </v:shape>
                <o:OLEObject Type="Embed" ProgID="Equation.DSMT4" ShapeID="_x0000_i1107" DrawAspect="Content" ObjectID="_1797331037" r:id="rId156"/>
              </w:objec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معناه الدالة: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</w:rPr>
              <w:object w:dxaOrig="2220" w:dyaOrig="620" w14:anchorId="0B023C45">
                <v:shape id="_x0000_i1108" type="#_x0000_t75" style="width:111pt;height:30.75pt" o:ole="">
                  <v:imagedata r:id="rId157" o:title=""/>
                </v:shape>
                <o:OLEObject Type="Embed" ProgID="Equation.DSMT4" ShapeID="_x0000_i1108" DrawAspect="Content" ObjectID="_1797331038" r:id="rId15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تقبل نهاية حقيقية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9" w:dyaOrig="279" w14:anchorId="6FCED531">
                <v:shape id="_x0000_i1109" type="#_x0000_t75" style="width:6.75pt;height:14.25pt" o:ole="">
                  <v:imagedata r:id="rId159" o:title=""/>
                </v:shape>
                <o:OLEObject Type="Embed" ProgID="Equation.DSMT4" ShapeID="_x0000_i1109" DrawAspect="Content" ObjectID="_1797331039" r:id="rId16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CD5A67E">
                <v:shape id="_x0000_i1110" type="#_x0000_t75" style="width:9.75pt;height:14.25pt" o:ole="">
                  <v:imagedata r:id="rId161" o:title=""/>
                </v:shape>
                <o:OLEObject Type="Embed" ProgID="Equation.DSMT4" ShapeID="_x0000_i1110" DrawAspect="Content" ObjectID="_1797331040" r:id="rId16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4C97D41" w14:textId="7777777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0D6FAD5" w14:textId="77777777" w:rsidR="00A85A9E" w:rsidRPr="009D1399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أي 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</w:rPr>
              <w:object w:dxaOrig="2420" w:dyaOrig="620" w14:anchorId="5B612CFA">
                <v:shape id="_x0000_i1111" type="#_x0000_t75" style="width:120.75pt;height:30.75pt" o:ole="">
                  <v:imagedata r:id="rId163" o:title=""/>
                </v:shape>
                <o:OLEObject Type="Embed" ProgID="Equation.DSMT4" ShapeID="_x0000_i1111" DrawAspect="Content" ObjectID="_1797331041" r:id="rId16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2619D83" w14:textId="77777777" w:rsidR="00A85A9E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 يسمى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39" w:dyaOrig="279" w14:anchorId="3A0760BE">
                <v:shape id="_x0000_i1112" type="#_x0000_t75" style="width:6.75pt;height:14.25pt" o:ole="">
                  <v:imagedata r:id="rId165" o:title=""/>
                </v:shape>
                <o:OLEObject Type="Embed" ProgID="Equation.DSMT4" ShapeID="_x0000_i1112" DrawAspect="Content" ObjectID="_1797331042" r:id="rId16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العدد المشتق للدالة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48171E68">
                <v:shape id="_x0000_i1113" type="#_x0000_t75" style="width:12pt;height:15.75pt" o:ole="">
                  <v:imagedata r:id="rId146" o:title=""/>
                </v:shape>
                <o:OLEObject Type="Embed" ProgID="Equation.DSMT4" ShapeID="_x0000_i1113" DrawAspect="Content" ObjectID="_1797331043" r:id="rId1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في العدد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9F65D43">
                <v:shape id="_x0000_i1114" type="#_x0000_t75" style="width:12.75pt;height:18.75pt" o:ole="">
                  <v:imagedata r:id="rId152" o:title=""/>
                </v:shape>
                <o:OLEObject Type="Embed" ProgID="Equation.DSMT4" ShapeID="_x0000_i1114" DrawAspect="Content" ObjectID="_1797331044" r:id="rId16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ونرمز له بـ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80" w:dyaOrig="360" w14:anchorId="3B64B93E">
                <v:shape id="_x0000_i1115" type="#_x0000_t75" style="width:33.75pt;height:18.75pt" o:ole="">
                  <v:imagedata r:id="rId169" o:title=""/>
                </v:shape>
                <o:OLEObject Type="Embed" ProgID="Equation.DSMT4" ShapeID="_x0000_i1115" DrawAspect="Content" ObjectID="_1797331045" r:id="rId17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5E48627" w14:textId="77777777" w:rsidR="00A85A9E" w:rsidRPr="00DA53A0" w:rsidRDefault="00A85A9E" w:rsidP="00A85A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AFB5EA9" w14:textId="77777777" w:rsidR="00A85A9E" w:rsidRPr="009D1399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386B40BA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59EF66B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2235A90">
                <v:shape id="_x0000_i1116" type="#_x0000_t75" style="width:12pt;height:15.75pt" o:ole="">
                  <v:imagedata r:id="rId171" o:title=""/>
                </v:shape>
                <o:OLEObject Type="Embed" ProgID="Equation.DSMT4" ShapeID="_x0000_i1116" DrawAspect="Content" ObjectID="_1797331046" r:id="rId17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41561463">
                <v:shape id="_x0000_i1117" type="#_x0000_t75" style="width:12.75pt;height:12.75pt" o:ole="">
                  <v:imagedata r:id="rId173" o:title=""/>
                </v:shape>
                <o:OLEObject Type="Embed" ProgID="Equation.DSMT4" ShapeID="_x0000_i1117" DrawAspect="Content" ObjectID="_1797331047" r:id="rId17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بــــــــ: 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80" w:dyaOrig="360" w14:anchorId="1E58FE25">
                <v:shape id="_x0000_i1118" type="#_x0000_t75" style="width:48.75pt;height:18.75pt" o:ole="">
                  <v:imagedata r:id="rId175" o:title=""/>
                </v:shape>
                <o:OLEObject Type="Embed" ProgID="Equation.DSMT4" ShapeID="_x0000_i1118" DrawAspect="Content" ObjectID="_1797331048" r:id="rId17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. أحسب</w:t>
            </w:r>
            <w:r w:rsidRPr="00DA53A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position w:val="-10"/>
                <w:lang w:bidi="ar-DZ"/>
              </w:rPr>
              <w:object w:dxaOrig="540" w:dyaOrig="320" w14:anchorId="571AA5A9">
                <v:shape id="_x0000_i1119" type="#_x0000_t75" style="width:27pt;height:15.75pt" o:ole="">
                  <v:imagedata r:id="rId177" o:title=""/>
                </v:shape>
                <o:OLEObject Type="Embed" ProgID="Equation.DSMT4" ShapeID="_x0000_i1119" DrawAspect="Content" ObjectID="_1797331049" r:id="rId178"/>
              </w:object>
            </w:r>
            <w:r w:rsidRPr="00DA53A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672F985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70BDFF71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43FD87B0" w14:textId="77777777" w:rsidR="00A85A9E" w:rsidRPr="009D1399" w:rsidRDefault="00A85A9E" w:rsidP="00A85A9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04B4BAB" w14:textId="77777777" w:rsidR="00A85A9E" w:rsidRPr="00A85A9E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85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9D1399">
              <w:rPr>
                <w:position w:val="-10"/>
                <w:lang w:bidi="ar-DZ"/>
              </w:rPr>
              <w:object w:dxaOrig="600" w:dyaOrig="320" w14:anchorId="5DDCF6A3">
                <v:shape id="_x0000_i1220" type="#_x0000_t75" style="width:30pt;height:15.75pt" o:ole="">
                  <v:imagedata r:id="rId179" o:title=""/>
                </v:shape>
                <o:OLEObject Type="Embed" ProgID="Equation.DSMT4" ShapeID="_x0000_i1220" DrawAspect="Content" ObjectID="_1797331050" r:id="rId180"/>
              </w:object>
            </w:r>
            <w:r w:rsidRPr="00A85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 من الحالات التالية:</w:t>
            </w:r>
          </w:p>
          <w:p w14:paraId="13A2CC12" w14:textId="77777777" w:rsidR="00A85A9E" w:rsidRPr="00DA53A0" w:rsidRDefault="00A85A9E" w:rsidP="00A85A9E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677B8635" w14:textId="77777777" w:rsidR="00A85A9E" w:rsidRDefault="00A85A9E" w:rsidP="00A85A9E">
            <w:pPr>
              <w:pStyle w:val="Paragraphedeliste"/>
              <w:numPr>
                <w:ilvl w:val="0"/>
                <w:numId w:val="28"/>
              </w:numPr>
              <w:bidi/>
              <w:ind w:left="1178" w:right="-851" w:hanging="2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40" w:dyaOrig="320" w14:anchorId="00EEB1E0">
                <v:shape id="_x0000_i1221" type="#_x0000_t75" style="width:66.75pt;height:15.75pt" o:ole="">
                  <v:imagedata r:id="rId181" o:title=""/>
                </v:shape>
                <o:OLEObject Type="Embed" ProgID="Equation.DSMT4" ShapeID="_x0000_i1221" DrawAspect="Content" ObjectID="_1797331051" r:id="rId18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ب-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60" w14:anchorId="602A7CA5">
                <v:shape id="_x0000_i1222" type="#_x0000_t75" style="width:48.75pt;height:18.75pt" o:ole="">
                  <v:imagedata r:id="rId183" o:title=""/>
                </v:shape>
                <o:OLEObject Type="Embed" ProgID="Equation.DSMT4" ShapeID="_x0000_i1222" DrawAspect="Content" ObjectID="_1797331052" r:id="rId18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ج- 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58FCAE77">
                <v:shape id="_x0000_i1223" type="#_x0000_t75" style="width:47.25pt;height:30.75pt" o:ole="">
                  <v:imagedata r:id="rId185" o:title=""/>
                </v:shape>
                <o:OLEObject Type="Embed" ProgID="Equation.DSMT4" ShapeID="_x0000_i1223" DrawAspect="Content" ObjectID="_1797331053" r:id="rId186"/>
              </w:object>
            </w:r>
          </w:p>
          <w:p w14:paraId="4DA35AB5" w14:textId="4D63142E" w:rsidR="00A85A9E" w:rsidRDefault="001E2221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D09FE5A" wp14:editId="5B5E3DD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306070</wp:posOffset>
                      </wp:positionV>
                      <wp:extent cx="2219325" cy="2085975"/>
                      <wp:effectExtent l="0" t="0" r="28575" b="28575"/>
                      <wp:wrapNone/>
                      <wp:docPr id="195606477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2085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9F6D6" w14:textId="38CEC9C9" w:rsidR="001E2221" w:rsidRDefault="001E2221" w:rsidP="001E222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1FE31B" wp14:editId="125880C4">
                                        <wp:extent cx="1953895" cy="1860550"/>
                                        <wp:effectExtent l="0" t="0" r="8255" b="6350"/>
                                        <wp:docPr id="651886555" name="Image 6518865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895" cy="186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09FE5A" id="Rectangle 8" o:spid="_x0000_s1031" style="position:absolute;left:0;text-align:left;margin-left:7.2pt;margin-top:24.1pt;width:174.75pt;height:164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0889F6D6" w14:textId="38CEC9C9" w:rsidR="001E2221" w:rsidRDefault="001E2221" w:rsidP="001E2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FE31B" wp14:editId="125880C4">
                                  <wp:extent cx="1953895" cy="1860550"/>
                                  <wp:effectExtent l="0" t="0" r="8255" b="6350"/>
                                  <wp:docPr id="651886555" name="Image 651886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895" cy="186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3E1645" w14:textId="23657B06" w:rsidR="00A85A9E" w:rsidRDefault="00EE65E3" w:rsidP="00A85A9E">
            <w:pPr>
              <w:bidi/>
              <w:ind w:right="-851"/>
              <w:rPr>
                <w:rFonts w:ascii="Amiri" w:eastAsiaTheme="minorEastAsia" w:hAnsi="Amiri" w:cs="Amiri" w:hint="cs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      د- </w:t>
            </w:r>
            <w:r w:rsidRPr="00EE65E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46890071">
                <v:shape id="_x0000_i1232" type="#_x0000_t75" style="width:45pt;height:15.75pt" o:ole="">
                  <v:imagedata r:id="rId187" o:title=""/>
                </v:shape>
                <o:OLEObject Type="Embed" ProgID="Equation.DSMT4" ShapeID="_x0000_i1232" DrawAspect="Content" ObjectID="_1797331054" r:id="rId18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   و-  </w:t>
            </w:r>
            <w:r w:rsidRPr="00EE65E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480" w:dyaOrig="320" w14:anchorId="14FD411A">
                <v:shape id="_x0000_i1235" type="#_x0000_t75" style="width:74.25pt;height:15.75pt" o:ole="">
                  <v:imagedata r:id="rId189" o:title=""/>
                </v:shape>
                <o:OLEObject Type="Embed" ProgID="Equation.DSMT4" ShapeID="_x0000_i1235" DrawAspect="Content" ObjectID="_1797331055" r:id="rId190"/>
              </w:object>
            </w:r>
          </w:p>
          <w:p w14:paraId="264FCA4A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1E96466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BD4C8E2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2070981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8FABE8C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0C615AD5" w14:textId="77777777" w:rsidR="00A85A9E" w:rsidRDefault="00A85A9E" w:rsidP="00A85A9E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E1338F" w14:textId="77777777" w:rsidR="00A85A9E" w:rsidRPr="00A85A9E" w:rsidRDefault="00A85A9E" w:rsidP="00A85A9E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A85A9E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الت</w:t>
            </w:r>
            <w:r w:rsidRPr="00A85A9E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ذكير بالدالة التآلفية </w:t>
            </w:r>
            <w:r w:rsidRPr="00A85A9E"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ومعامل</w:t>
            </w:r>
            <w:r w:rsidRPr="00A85A9E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توجيهها </w:t>
            </w:r>
          </w:p>
          <w:p w14:paraId="0AEEA94A" w14:textId="77777777" w:rsidR="00A85A9E" w:rsidRDefault="00A85A9E" w:rsidP="00A85A9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AB78706" w14:textId="77777777" w:rsidR="004669A0" w:rsidRDefault="004669A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A099B5" wp14:editId="59358035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94927971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BE1A" w14:textId="77777777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527C488" w14:textId="77777777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099B5" id="_x0000_s1032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oXcgIAAEM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BTdyKw+LKEcvfsmYduD4KT9xX15kEEfBaeBp/aScuMT3RoA03Boac4W4P/deo96tM8kpSz&#10;hhap4OHnRnjFmflmaVKv8/PzuHmJOb+4HBPjjyXLY4nd1AugLuf0bTiZyKiPZk9qD/U77fw8RiWR&#10;sJJiF1yi3zML7Bacfg2p5vOkRtvmBD7YVyej81jnOHZv7bvwrh9QpNF+hP3SiemHEe10o6WF+QZB&#10;V2l+D3XtO0Cbmtag/1XiV3DMJ63D3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XwBoX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E36BE1A" w14:textId="77777777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527C488" w14:textId="77777777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8447B8" wp14:editId="11C04F37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0080881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C3548" w14:textId="539F8067" w:rsidR="004669A0" w:rsidRPr="00305590" w:rsidRDefault="004669A0" w:rsidP="00305590">
                            <w:pPr>
                              <w:bidi/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E776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02 </w:t>
                            </w:r>
                            <w:r w:rsidR="00AE776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  <w:p w14:paraId="1844FC00" w14:textId="77777777" w:rsidR="004669A0" w:rsidRDefault="004669A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447B8" id="_x0000_s1033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Dv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nZ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Zt7D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7E6C3548" w14:textId="539F8067" w:rsidR="004669A0" w:rsidRPr="00305590" w:rsidRDefault="004669A0" w:rsidP="00305590">
                      <w:pPr>
                        <w:bidi/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E776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02 </w:t>
                      </w:r>
                      <w:r w:rsidR="00AE776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  <w:p w14:paraId="1844FC00" w14:textId="77777777" w:rsidR="004669A0" w:rsidRDefault="004669A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AB9DB7" wp14:editId="67CE39D0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02151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45843" w14:textId="77777777" w:rsidR="004669A0" w:rsidRPr="00305590" w:rsidRDefault="004669A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B9DB7" id="_x0000_s1034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H78zg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54B45843" w14:textId="77777777" w:rsidR="004669A0" w:rsidRPr="00305590" w:rsidRDefault="004669A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8CD393" wp14:editId="4E9DA7A3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41699720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C292" w14:textId="77777777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لاشتقاق</w:t>
                            </w:r>
                          </w:p>
                          <w:p w14:paraId="31852418" w14:textId="021E7493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7C01E7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01E7" w:rsidRPr="007C01E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معادلة المماس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8CD393" id="_x0000_s1035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RzdQIAAEM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d8FksLP5ZQbl79MxDtwfByduKZnMnAj4KT8SnFaFlxgc6tIGm4NDfOFuD/3Xqf7Qn&#10;PpKWs4YWqeDh50Z4xZn5bomps3wyiZuXhMn0YkyCP9asjjV2U18DTTmnZ8PJdI32aPZX7aF+o51f&#10;xqikElZS7IJL9HvhGrsFp1dDquUymdG2OYF39tnJ6Dz2OdLupX0T3vUERaL2PeyXTsw/ULSzjUgL&#10;yw2CrhJ/D33tJ0CbmujZvyrxKTiWk9Xh7Vv8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KESRz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2990C292" w14:textId="77777777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لاشتقاق</w:t>
                      </w:r>
                    </w:p>
                    <w:p w14:paraId="31852418" w14:textId="021E7493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7C01E7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7C01E7" w:rsidRPr="007C01E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معادلة المماس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DC3DE94" w14:textId="77777777" w:rsidR="004669A0" w:rsidRPr="00792B9B" w:rsidRDefault="004669A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669A0" w:rsidRPr="00792B9B" w14:paraId="50FD63D4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E3E8EBB" w14:textId="77777777" w:rsidR="004669A0" w:rsidRPr="00305590" w:rsidRDefault="004669A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0F69A43" w14:textId="77777777" w:rsidR="004669A0" w:rsidRPr="00305590" w:rsidRDefault="004669A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F88DFC5" w14:textId="77777777" w:rsidR="004669A0" w:rsidRPr="00305590" w:rsidRDefault="004669A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669A0" w:rsidRPr="00792B9B" w14:paraId="08BDDFAB" w14:textId="77777777" w:rsidTr="00305590">
        <w:tc>
          <w:tcPr>
            <w:tcW w:w="1278" w:type="dxa"/>
          </w:tcPr>
          <w:p w14:paraId="23EB9EFF" w14:textId="77777777" w:rsidR="004669A0" w:rsidRDefault="004669A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3F7474" w14:textId="77777777" w:rsidR="004669A0" w:rsidRDefault="004669A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635B7D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B9799D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7B6683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18676A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440D59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0DFE2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99EB2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29D1FA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695051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3B0DDE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8FBA5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EC7A65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201F8C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673A2A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2F4435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589520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5DA75E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EAAA93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9E92A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6E0FC6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6014B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079EF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6B99C5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F6DB3B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4536E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583F44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7FFD80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2D039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F0C8B9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513281" w14:textId="77777777" w:rsidR="004669A0" w:rsidRPr="00FB5A89" w:rsidRDefault="004669A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60B5BC7" w14:textId="77777777" w:rsidR="004669A0" w:rsidRPr="00792B9B" w:rsidRDefault="004669A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DFC4246" w14:textId="77777777" w:rsidR="00AF47CF" w:rsidRPr="009D1399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التفسير البياني للعدد المشتق </w:t>
            </w:r>
          </w:p>
          <w:p w14:paraId="31876846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32B80E09" w14:textId="77777777" w:rsidR="00AF47CF" w:rsidRPr="009D1399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</w:p>
          <w:p w14:paraId="59FF497B" w14:textId="77777777" w:rsidR="00AF47CF" w:rsidRPr="009D1399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B2E833" w14:textId="77777777" w:rsidR="00AF47CF" w:rsidRPr="009D1399" w:rsidRDefault="00AF47CF" w:rsidP="00AF47CF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9D1399">
              <w:rPr>
                <w:rFonts w:ascii="Amiri" w:hAnsi="Amiri" w:cs="Amir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7C0B6E4" wp14:editId="5735150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396875</wp:posOffset>
                      </wp:positionV>
                      <wp:extent cx="2514600" cy="2486025"/>
                      <wp:effectExtent l="0" t="0" r="0" b="9525"/>
                      <wp:wrapNone/>
                      <wp:docPr id="20422989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24860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9756C" w14:textId="77777777" w:rsidR="00AF47CF" w:rsidRDefault="00AF47CF" w:rsidP="00AF47C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F5A99" wp14:editId="06437B99">
                                        <wp:extent cx="2276475" cy="2369185"/>
                                        <wp:effectExtent l="0" t="0" r="9525" b="0"/>
                                        <wp:docPr id="96629143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6291435" name=""/>
                                                <pic:cNvPicPr/>
                                              </pic:nvPicPr>
                                              <pic:blipFill>
                                                <a:blip r:embed="rId19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76475" cy="2369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0B6E4" id="Rectangle 1" o:spid="_x0000_s1036" style="position:absolute;left:0;text-align:left;margin-left:6.25pt;margin-top:31.25pt;width:198pt;height:19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" fillcolor="white [3201]" stroked="f" strokeweight="2pt">
                      <v:textbox>
                        <w:txbxContent>
                          <w:p w14:paraId="5339756C" w14:textId="77777777" w:rsidR="00AF47CF" w:rsidRDefault="00AF47CF" w:rsidP="00AF47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F5A99" wp14:editId="06437B99">
                                  <wp:extent cx="2276475" cy="2369185"/>
                                  <wp:effectExtent l="0" t="0" r="9525" b="0"/>
                                  <wp:docPr id="96629143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6291435" name=""/>
                                          <pic:cNvPicPr/>
                                        </pic:nvPicPr>
                                        <pic:blipFill>
                                          <a:blip r:embed="rId1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6475" cy="2369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0BF7A1A5">
                <v:shape id="_x0000_i1236" type="#_x0000_t75" style="width:12pt;height:12.75pt" o:ole="">
                  <v:imagedata r:id="rId192" o:title=""/>
                </v:shape>
                <o:OLEObject Type="Embed" ProgID="Equation.DSMT4" ShapeID="_x0000_i1236" DrawAspect="Content" ObjectID="_1797331056" r:id="rId193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3600EDA1">
                <v:shape id="_x0000_i1237" type="#_x0000_t75" style="width:12.75pt;height:12.75pt" o:ole="">
                  <v:imagedata r:id="rId194" o:title=""/>
                </v:shape>
                <o:OLEObject Type="Embed" ProgID="Equation.DSMT4" ShapeID="_x0000_i1237" DrawAspect="Content" ObjectID="_1797331057" r:id="rId19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بالعبارة: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1300" w:dyaOrig="360" w14:anchorId="5CA91AFF">
                <v:shape id="_x0000_i1238" type="#_x0000_t75" style="width:65.25pt;height:18.75pt" o:ole="">
                  <v:imagedata r:id="rId196" o:title=""/>
                </v:shape>
                <o:OLEObject Type="Embed" ProgID="Equation.DSMT4" ShapeID="_x0000_i1238" DrawAspect="Content" ObjectID="_1797331058" r:id="rId19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E7D95F5">
                <v:shape id="_x0000_i1239" type="#_x0000_t75" style="width:27pt;height:20.25pt" o:ole="">
                  <v:imagedata r:id="rId198" o:title=""/>
                </v:shape>
                <o:OLEObject Type="Embed" ProgID="Equation.DSMT4" ShapeID="_x0000_i1239" DrawAspect="Content" ObjectID="_1797331059" r:id="rId19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معلم متعامد ومتجانس </w:t>
            </w:r>
            <w:r w:rsidRPr="009D1399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12EEB25F">
                <v:shape id="_x0000_i1240" type="#_x0000_t75" style="width:39pt;height:24pt" o:ole="">
                  <v:imagedata r:id="rId200" o:title=""/>
                </v:shape>
                <o:OLEObject Type="Embed" ProgID="Equation.DSMT4" ShapeID="_x0000_i1240" DrawAspect="Content" ObjectID="_1797331060" r:id="rId20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A3D9C3C">
                <v:shape id="_x0000_i1241" type="#_x0000_t75" style="width:21pt;height:20.25pt" o:ole="">
                  <v:imagedata r:id="rId202" o:title=""/>
                </v:shape>
                <o:OLEObject Type="Embed" ProgID="Equation.DSMT4" ShapeID="_x0000_i1241" DrawAspect="Content" ObjectID="_1797331061" r:id="rId20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مستقيم يمس </w:t>
            </w:r>
            <w:r w:rsidRPr="009D1399">
              <w:rPr>
                <w:rFonts w:ascii="Amiri" w:hAnsi="Amiri" w:cs="Amiri"/>
                <w:sz w:val="28"/>
                <w:szCs w:val="28"/>
              </w:rPr>
              <w:br/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المنحنى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89F8CB3">
                <v:shape id="_x0000_i1242" type="#_x0000_t75" style="width:27pt;height:20.25pt" o:ole="">
                  <v:imagedata r:id="rId198" o:title=""/>
                </v:shape>
                <o:OLEObject Type="Embed" ProgID="Equation.DSMT4" ShapeID="_x0000_i1242" DrawAspect="Content" ObjectID="_1797331062" r:id="rId20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600" w:dyaOrig="360" w14:anchorId="7BE5A63C">
                <v:shape id="_x0000_i1243" type="#_x0000_t75" style="width:30pt;height:18.75pt" o:ole="">
                  <v:imagedata r:id="rId205" o:title=""/>
                </v:shape>
                <o:OLEObject Type="Embed" ProgID="Equation.DSMT4" ShapeID="_x0000_i1243" DrawAspect="Content" ObjectID="_1797331063" r:id="rId20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3782B150" w14:textId="77777777" w:rsidR="00AF47CF" w:rsidRPr="009D1399" w:rsidRDefault="00AF47CF" w:rsidP="00AF47CF">
            <w:pPr>
              <w:pStyle w:val="Paragraphedeliste"/>
              <w:numPr>
                <w:ilvl w:val="0"/>
                <w:numId w:val="30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معامل توجيه المستقيم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4274BA0">
                <v:shape id="_x0000_i1244" type="#_x0000_t75" style="width:21pt;height:20.25pt" o:ole="">
                  <v:imagedata r:id="rId202" o:title=""/>
                </v:shape>
                <o:OLEObject Type="Embed" ProgID="Equation.DSMT4" ShapeID="_x0000_i1244" DrawAspect="Content" ObjectID="_1797331064" r:id="rId20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ثم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br/>
              <w:t>اكتب معادلة له.</w:t>
            </w:r>
          </w:p>
          <w:p w14:paraId="2BD91A2A" w14:textId="77777777" w:rsidR="00AF47CF" w:rsidRPr="009D1399" w:rsidRDefault="00AF47CF" w:rsidP="00AF47CF">
            <w:pPr>
              <w:pStyle w:val="Paragraphedeliste"/>
              <w:numPr>
                <w:ilvl w:val="0"/>
                <w:numId w:val="30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628D0E77">
                <v:shape id="_x0000_i1245" type="#_x0000_t75" style="width:27pt;height:15.75pt" o:ole="">
                  <v:imagedata r:id="rId208" o:title=""/>
                </v:shape>
                <o:OLEObject Type="Embed" ProgID="Equation.DSMT4" ShapeID="_x0000_i1245" DrawAspect="Content" ObjectID="_1797331065" r:id="rId20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2CD7767" w14:textId="77777777" w:rsidR="00AF47CF" w:rsidRDefault="00AF47CF" w:rsidP="00AF47CF">
            <w:pPr>
              <w:pStyle w:val="Paragraphedeliste"/>
              <w:numPr>
                <w:ilvl w:val="0"/>
                <w:numId w:val="30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ماذا تستنتج؟</w:t>
            </w:r>
          </w:p>
          <w:p w14:paraId="11F44EE2" w14:textId="66D1AFDD" w:rsidR="00AE7760" w:rsidRPr="009D1399" w:rsidRDefault="00AE7760" w:rsidP="00AE7760">
            <w:pPr>
              <w:pStyle w:val="Paragraphedeliste"/>
              <w:numPr>
                <w:ilvl w:val="0"/>
                <w:numId w:val="30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اكتب معادلة للمستقيم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233585C">
                <v:shape id="_x0000_i1331" type="#_x0000_t75" style="width:21pt;height:20.25pt" o:ole="">
                  <v:imagedata r:id="rId202" o:title=""/>
                </v:shape>
                <o:OLEObject Type="Embed" ProgID="Equation.DSMT4" ShapeID="_x0000_i1331" DrawAspect="Content" ObjectID="_1797331066" r:id="rId210"/>
              </w:object>
            </w:r>
          </w:p>
          <w:p w14:paraId="04BF3152" w14:textId="77777777" w:rsidR="00AF47CF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D3DC06" w14:textId="77777777" w:rsidR="00AF47CF" w:rsidRPr="009D1399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495E985A" w14:textId="33A2361B" w:rsidR="00AF47CF" w:rsidRPr="009D1399" w:rsidRDefault="00AF47CF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إذا قبلت</w: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5870E729">
                <v:shape id="_x0000_i1246" type="#_x0000_t75" style="width:12pt;height:12.75pt" o:ole="">
                  <v:imagedata r:id="rId192" o:title=""/>
                </v:shape>
                <o:OLEObject Type="Embed" ProgID="Equation.DSMT4" ShapeID="_x0000_i1246" DrawAspect="Content" ObjectID="_1797331067" r:id="rId21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الاشتقاق عند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7E60FA5D">
                <v:shape id="_x0000_i1247" type="#_x0000_t75" style="width:12.75pt;height:18.75pt" o:ole="">
                  <v:imagedata r:id="rId212" o:title=""/>
                </v:shape>
                <o:OLEObject Type="Embed" ProgID="Equation.DSMT4" ShapeID="_x0000_i1247" DrawAspect="Content" ObjectID="_1797331068" r:id="rId21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فإن تمثيلها البياني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971C642">
                <v:shape id="_x0000_i1248" type="#_x0000_t75" style="width:27pt;height:20.25pt" o:ole="">
                  <v:imagedata r:id="rId198" o:title=""/>
                </v:shape>
                <o:OLEObject Type="Embed" ProgID="Equation.DSMT4" ShapeID="_x0000_i1248" DrawAspect="Content" ObjectID="_1797331069" r:id="rId21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يقبل عند النقطة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1460" w:dyaOrig="400" w14:anchorId="4CCFB136">
                <v:shape id="_x0000_i1249" type="#_x0000_t75" style="width:72.75pt;height:20.25pt" o:ole="">
                  <v:imagedata r:id="rId215" o:title=""/>
                </v:shape>
                <o:OLEObject Type="Embed" ProgID="Equation.DSMT4" ShapeID="_x0000_i1249" DrawAspect="Content" ObjectID="_1797331070" r:id="rId21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مماسا معامل توجيهه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56CE3949">
                <v:shape id="_x0000_i1250" type="#_x0000_t75" style="width:36pt;height:20.25pt" o:ole="">
                  <v:imagedata r:id="rId217" o:title=""/>
                </v:shape>
                <o:OLEObject Type="Embed" ProgID="Equation.DSMT4" ShapeID="_x0000_i1250" DrawAspect="Content" ObjectID="_1797331071" r:id="rId21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ومعادلته: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2659" w:dyaOrig="400" w14:anchorId="40788919">
                <v:shape id="_x0000_i1251" type="#_x0000_t75" style="width:132pt;height:20.25pt" o:ole="">
                  <v:imagedata r:id="rId219" o:title=""/>
                </v:shape>
                <o:OLEObject Type="Embed" ProgID="Equation.DSMT4" ShapeID="_x0000_i1251" DrawAspect="Content" ObjectID="_1797331072" r:id="rId220"/>
              </w:object>
            </w:r>
          </w:p>
          <w:p w14:paraId="4D078EFC" w14:textId="77777777" w:rsidR="00AF47CF" w:rsidRPr="009D1399" w:rsidRDefault="00AF47CF" w:rsidP="00AF47C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36052EAB" w14:textId="168DBCFA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ليكن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B306D47">
                <v:shape id="_x0000_i1252" type="#_x0000_t75" style="width:27pt;height:20.25pt" o:ole="">
                  <v:imagedata r:id="rId198" o:title=""/>
                </v:shape>
                <o:OLEObject Type="Embed" ProgID="Equation.DSMT4" ShapeID="_x0000_i1252" DrawAspect="Content" ObjectID="_1797331073" r:id="rId22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للدالة </w: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3BDD3DE5">
                <v:shape id="_x0000_i1253" type="#_x0000_t75" style="width:12pt;height:12.75pt" o:ole="">
                  <v:imagedata r:id="rId192" o:title=""/>
                </v:shape>
                <o:OLEObject Type="Embed" ProgID="Equation.DSMT4" ShapeID="_x0000_i1253" DrawAspect="Content" ObjectID="_1797331074" r:id="rId22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19C52D5">
                <v:shape id="_x0000_i1254" type="#_x0000_t75" style="width:12.75pt;height:12.75pt" o:ole="">
                  <v:imagedata r:id="rId223" o:title=""/>
                </v:shape>
                <o:OLEObject Type="Embed" ProgID="Equation.DSMT4" ShapeID="_x0000_i1254" DrawAspect="Content" ObjectID="_1797331075" r:id="rId22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بــ: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320" w:dyaOrig="360" w14:anchorId="55228AA5">
                <v:shape id="_x0000_i1255" type="#_x0000_t75" style="width:66pt;height:18.75pt" o:ole="">
                  <v:imagedata r:id="rId225" o:title=""/>
                </v:shape>
                <o:OLEObject Type="Embed" ProgID="Equation.DSMT4" ShapeID="_x0000_i1255" DrawAspect="Content" ObjectID="_1797331076" r:id="rId226"/>
              </w:object>
            </w:r>
          </w:p>
          <w:p w14:paraId="7FDC16C8" w14:textId="77777777" w:rsidR="00AF47CF" w:rsidRPr="009D1399" w:rsidRDefault="00AF47CF" w:rsidP="00AF47CF">
            <w:pPr>
              <w:pStyle w:val="Paragraphedeliste"/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العدد المشتق للدالة </w: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292DD0E8">
                <v:shape id="_x0000_i1256" type="#_x0000_t75" style="width:12pt;height:12.75pt" o:ole="">
                  <v:imagedata r:id="rId192" o:title=""/>
                </v:shape>
                <o:OLEObject Type="Embed" ProgID="Equation.DSMT4" ShapeID="_x0000_i1256" DrawAspect="Content" ObjectID="_1797331077" r:id="rId22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60" w:dyaOrig="360" w14:anchorId="5DB41C83">
                <v:shape id="_x0000_i1257" type="#_x0000_t75" style="width:38.25pt;height:18.75pt" o:ole="">
                  <v:imagedata r:id="rId228" o:title=""/>
                </v:shape>
                <o:OLEObject Type="Embed" ProgID="Equation.DSMT4" ShapeID="_x0000_i1257" DrawAspect="Content" ObjectID="_1797331078" r:id="rId22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962ED7E" w14:textId="77777777" w:rsidR="00AF47CF" w:rsidRPr="009D1399" w:rsidRDefault="00AF47CF" w:rsidP="00AF47CF">
            <w:pPr>
              <w:pStyle w:val="Paragraphedeliste"/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1B6AB53">
                <v:shape id="_x0000_i1258" type="#_x0000_t75" style="width:21pt;height:20.25pt" o:ole="">
                  <v:imagedata r:id="rId202" o:title=""/>
                </v:shape>
                <o:OLEObject Type="Embed" ProgID="Equation.DSMT4" ShapeID="_x0000_i1258" DrawAspect="Content" ObjectID="_1797331079" r:id="rId23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للمنحنى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7D771E9">
                <v:shape id="_x0000_i1259" type="#_x0000_t75" style="width:27pt;height:20.25pt" o:ole="">
                  <v:imagedata r:id="rId198" o:title=""/>
                </v:shape>
                <o:OLEObject Type="Embed" ProgID="Equation.DSMT4" ShapeID="_x0000_i1259" DrawAspect="Content" ObjectID="_1797331080" r:id="rId23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ذات الفاصلة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60" w:dyaOrig="360" w14:anchorId="5F39BA8E">
                <v:shape id="_x0000_i1260" type="#_x0000_t75" style="width:38.25pt;height:18.75pt" o:ole="">
                  <v:imagedata r:id="rId228" o:title=""/>
                </v:shape>
                <o:OLEObject Type="Embed" ProgID="Equation.DSMT4" ShapeID="_x0000_i1260" DrawAspect="Content" ObjectID="_1797331081" r:id="rId23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233DD7E9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6798B2B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690D705" w14:textId="050D9E2B" w:rsidR="00AF47CF" w:rsidRDefault="00AF47CF" w:rsidP="00AF47C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49E1A278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C06C8A7" w14:textId="6948DE2D" w:rsidR="009C013F" w:rsidRPr="009D1399" w:rsidRDefault="009C013F" w:rsidP="009C013F">
            <w:pPr>
              <w:bidi/>
              <w:ind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ليكن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2FD153D3">
                <v:shape id="_x0000_i1309" type="#_x0000_t75" style="width:27pt;height:20.25pt" o:ole="">
                  <v:imagedata r:id="rId198" o:title=""/>
                </v:shape>
                <o:OLEObject Type="Embed" ProgID="Equation.DSMT4" ShapeID="_x0000_i1309" DrawAspect="Content" ObjectID="_1797331082" r:id="rId23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للدالة </w: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0C89A32B">
                <v:shape id="_x0000_i1310" type="#_x0000_t75" style="width:12pt;height:12.75pt" o:ole="">
                  <v:imagedata r:id="rId192" o:title=""/>
                </v:shape>
                <o:OLEObject Type="Embed" ProgID="Equation.DSMT4" ShapeID="_x0000_i1310" DrawAspect="Content" ObjectID="_1797331083" r:id="rId23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1745501C">
                <v:shape id="_x0000_i1311" type="#_x0000_t75" style="width:12.75pt;height:12.75pt" o:ole="">
                  <v:imagedata r:id="rId223" o:title=""/>
                </v:shape>
                <o:OLEObject Type="Embed" ProgID="Equation.DSMT4" ShapeID="_x0000_i1311" DrawAspect="Content" ObjectID="_1797331084" r:id="rId23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بــ:</w:t>
            </w:r>
            <w:r w:rsidR="00AE7760" w:rsidRPr="00AE7760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591F1172">
                <v:shape id="_x0000_i1330" type="#_x0000_t75" style="width:47.25pt;height:32.25pt" o:ole="">
                  <v:imagedata r:id="rId236" o:title=""/>
                </v:shape>
                <o:OLEObject Type="Embed" ProgID="Equation.DSMT4" ShapeID="_x0000_i1330" DrawAspect="Content" ObjectID="_1797331085" r:id="rId237"/>
              </w:object>
            </w:r>
          </w:p>
          <w:p w14:paraId="6B4C78B2" w14:textId="2547DB7F" w:rsidR="009C013F" w:rsidRPr="009D1399" w:rsidRDefault="009C013F" w:rsidP="009C013F">
            <w:pPr>
              <w:pStyle w:val="Paragraphedeliste"/>
              <w:numPr>
                <w:ilvl w:val="0"/>
                <w:numId w:val="31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العدد المشتق للدالة </w: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17ED2300">
                <v:shape id="_x0000_i1313" type="#_x0000_t75" style="width:12pt;height:12.75pt" o:ole="">
                  <v:imagedata r:id="rId192" o:title=""/>
                </v:shape>
                <o:OLEObject Type="Embed" ProgID="Equation.DSMT4" ShapeID="_x0000_i1313" DrawAspect="Content" ObjectID="_1797331086" r:id="rId23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39" w:dyaOrig="360" w14:anchorId="7F646FA4">
                <v:shape id="_x0000_i1326" type="#_x0000_t75" style="width:32.25pt;height:18.75pt" o:ole="">
                  <v:imagedata r:id="rId239" o:title=""/>
                </v:shape>
                <o:OLEObject Type="Embed" ProgID="Equation.DSMT4" ShapeID="_x0000_i1326" DrawAspect="Content" ObjectID="_1797331087" r:id="rId24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FBF302F" w14:textId="099F027D" w:rsidR="009C013F" w:rsidRPr="009D1399" w:rsidRDefault="009C013F" w:rsidP="009C013F">
            <w:pPr>
              <w:pStyle w:val="Paragraphedeliste"/>
              <w:numPr>
                <w:ilvl w:val="0"/>
                <w:numId w:val="31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B1BF311">
                <v:shape id="_x0000_i1315" type="#_x0000_t75" style="width:21pt;height:20.25pt" o:ole="">
                  <v:imagedata r:id="rId202" o:title=""/>
                </v:shape>
                <o:OLEObject Type="Embed" ProgID="Equation.DSMT4" ShapeID="_x0000_i1315" DrawAspect="Content" ObjectID="_1797331088" r:id="rId241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للمنحنى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0A48C332">
                <v:shape id="_x0000_i1316" type="#_x0000_t75" style="width:27pt;height:20.25pt" o:ole="">
                  <v:imagedata r:id="rId198" o:title=""/>
                </v:shape>
                <o:OLEObject Type="Embed" ProgID="Equation.DSMT4" ShapeID="_x0000_i1316" DrawAspect="Content" ObjectID="_1797331089" r:id="rId24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ذات الفاصلة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39" w:dyaOrig="360" w14:anchorId="24751DD9">
                <v:shape id="_x0000_i1328" type="#_x0000_t75" style="width:32.25pt;height:18.75pt" o:ole="">
                  <v:imagedata r:id="rId243" o:title=""/>
                </v:shape>
                <o:OLEObject Type="Embed" ProgID="Equation.DSMT4" ShapeID="_x0000_i1328" DrawAspect="Content" ObjectID="_1797331090" r:id="rId24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7D0D2E5D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C943B4E" w14:textId="77777777" w:rsidR="009C013F" w:rsidRDefault="009C013F" w:rsidP="009C013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71B6230" w14:textId="77777777" w:rsidR="009C013F" w:rsidRPr="009D1399" w:rsidRDefault="009C013F" w:rsidP="009C013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642AC278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73599F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F421567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74A355" wp14:editId="57AABC09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158115</wp:posOffset>
                      </wp:positionV>
                      <wp:extent cx="2390775" cy="2247900"/>
                      <wp:effectExtent l="0" t="0" r="9525" b="0"/>
                      <wp:wrapNone/>
                      <wp:docPr id="174919525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2247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E95227" w14:textId="77777777" w:rsidR="00AF47CF" w:rsidRDefault="00AF47CF" w:rsidP="00AF47C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041097" wp14:editId="26FD4993">
                                        <wp:extent cx="1953895" cy="1860550"/>
                                        <wp:effectExtent l="0" t="0" r="8255" b="6350"/>
                                        <wp:docPr id="771290406" name="Image 7712904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895" cy="186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74A355" id="Rectangle 4" o:spid="_x0000_s1037" style="position:absolute;left:0;text-align:left;margin-left:25pt;margin-top:12.45pt;width:188.25pt;height:17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" fillcolor="white [3201]" stroked="f" strokeweight="2pt">
                      <v:textbox>
                        <w:txbxContent>
                          <w:p w14:paraId="65E95227" w14:textId="77777777" w:rsidR="00AF47CF" w:rsidRDefault="00AF47CF" w:rsidP="00AF47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041097" wp14:editId="26FD4993">
                                  <wp:extent cx="1953895" cy="1860550"/>
                                  <wp:effectExtent l="0" t="0" r="8255" b="6350"/>
                                  <wp:docPr id="771290406" name="Image 771290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895" cy="186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3C1F29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E841C6C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D431B5F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27DF7F0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59D5F60" w14:textId="77777777" w:rsidR="00AF47CF" w:rsidRPr="009D1399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160874C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F332288" w14:textId="77777777" w:rsidR="00AF47CF" w:rsidRDefault="00AF47CF" w:rsidP="00AF47C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A8AB69" w14:textId="77777777" w:rsidR="004669A0" w:rsidRDefault="004669A0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7935FF2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D17628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94A355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B04CF08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6616E7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7CCDDE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1703CB4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3BA870F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00A7A8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5BDE421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0C7DE7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FCB4D77" w14:textId="77777777" w:rsidR="00AE7760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CCC9DC2" w14:textId="77777777" w:rsidR="00AE7760" w:rsidRPr="00792B9B" w:rsidRDefault="00AE7760" w:rsidP="00AE776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50CD0BB8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476F94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906386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46CE9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705890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026C3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FE8D5D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820DA3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5212C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78A6D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76568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E27EA4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212E52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AEA5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FCCA52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EA86E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4620F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6B5D6E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EBF331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D7B6A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D4587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52A79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44E4E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6CE93E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3CC05F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ACD5FB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99AD03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8F3A16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B4415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3BC7A0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662C3A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BB8482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D76E74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B54251" w14:textId="77777777" w:rsidR="004669A0" w:rsidRPr="00792B9B" w:rsidRDefault="004669A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73A461C" w14:textId="77777777" w:rsidR="004669A0" w:rsidRPr="00792B9B" w:rsidRDefault="004669A0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07B4109F" w14:textId="77777777" w:rsidR="004669A0" w:rsidRDefault="004669A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5E19ED" wp14:editId="38159149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90885733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02E73" w14:textId="77777777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472D788" w14:textId="464B515A" w:rsidR="004669A0" w:rsidRPr="00B05328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05328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05328" w:rsidRPr="00B0532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05328" w:rsidRPr="00B05328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الدالة المشتقة لدالة قابلة للاشتقاق على مجال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E19ED" id="_x0000_s1038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UljwG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55302E73" w14:textId="77777777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472D788" w14:textId="464B515A" w:rsidR="004669A0" w:rsidRPr="00B05328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B05328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05328" w:rsidRPr="00B0532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05328" w:rsidRPr="00B05328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الدالة المشتقة لدالة قابلة للاشتقاق على مجال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735E7C" wp14:editId="1AFC8108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33705737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D68B" w14:textId="77777777" w:rsidR="004669A0" w:rsidRPr="00305590" w:rsidRDefault="004669A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531E75ED" w14:textId="77777777" w:rsidR="004669A0" w:rsidRDefault="004669A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35E7C" id="_x0000_s1039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UdcgIAAEQ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U2tOo2ZxacllNuFZx66RQhO3lfUnAcRcCE8TT71k7YZn+jQBpqCQ09xtgL/69h71KeBJCln&#10;DW1SwcPPtfCKM/PN0qhe5ZNJXL3ETM4uxsT4Q8nyUGLX9S1Qm3P6N5xMZNRHsyO1h/qNln4evZJI&#10;WEm+Cy7R75hb7Dacvg2p5vOkRuvmBD7YFycjeCx0nLvX9k14108o0mw/wm7rxPTDjHa60dLCfI2g&#10;qzTA+7r2LaBVTXvQfyvxLzjkk9b+85v9Bg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3AkUd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42E7D68B" w14:textId="77777777" w:rsidR="004669A0" w:rsidRPr="00305590" w:rsidRDefault="004669A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531E75ED" w14:textId="77777777" w:rsidR="004669A0" w:rsidRDefault="004669A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EEDC68" wp14:editId="5D8A6D1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1388580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0C67" w14:textId="77777777" w:rsidR="004669A0" w:rsidRPr="00305590" w:rsidRDefault="004669A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EDC68" id="_x0000_s1040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vqsQ6X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4120C67" w14:textId="77777777" w:rsidR="004669A0" w:rsidRPr="00305590" w:rsidRDefault="004669A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87764E" wp14:editId="41D2403D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7566624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D0A24" w14:textId="77777777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لاشتقاق</w:t>
                            </w:r>
                          </w:p>
                          <w:p w14:paraId="53AADCA5" w14:textId="69077DF9" w:rsidR="004669A0" w:rsidRPr="00305590" w:rsidRDefault="004669A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05328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05328" w:rsidRPr="00B05328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الدوال المشتقة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87764E" id="_x0000_s1041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sD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N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OKMbA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FED0A24" w14:textId="77777777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لاشتقاق</w:t>
                      </w:r>
                    </w:p>
                    <w:p w14:paraId="53AADCA5" w14:textId="69077DF9" w:rsidR="004669A0" w:rsidRPr="00305590" w:rsidRDefault="004669A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05328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05328" w:rsidRPr="00B05328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الدوال المشتقة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1EE5CA2" w14:textId="77777777" w:rsidR="004669A0" w:rsidRPr="00792B9B" w:rsidRDefault="004669A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669A0" w:rsidRPr="00792B9B" w14:paraId="545FA511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0648785" w14:textId="77777777" w:rsidR="004669A0" w:rsidRPr="00305590" w:rsidRDefault="004669A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BAFDCE6" w14:textId="77777777" w:rsidR="004669A0" w:rsidRPr="00305590" w:rsidRDefault="004669A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4BA2664" w14:textId="77777777" w:rsidR="004669A0" w:rsidRPr="00305590" w:rsidRDefault="004669A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669A0" w:rsidRPr="00792B9B" w14:paraId="74F928D9" w14:textId="77777777" w:rsidTr="00305590">
        <w:tc>
          <w:tcPr>
            <w:tcW w:w="1278" w:type="dxa"/>
          </w:tcPr>
          <w:p w14:paraId="744C55BD" w14:textId="77777777" w:rsidR="004669A0" w:rsidRDefault="004669A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F822853" w14:textId="77777777" w:rsidR="004669A0" w:rsidRDefault="004669A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1CAF3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E39B19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21196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295293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51BC40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AFBDFD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186B7A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DFF59E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DEA77B" w14:textId="77777777" w:rsidR="004669A0" w:rsidRDefault="004669A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CC07E7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580A2D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8B315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F0E45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75DD7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BDE69D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44DA59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7947FC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CB60DB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4F8CA2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D3078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D5B138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FC9AFF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D2E09C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FF8E73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089A15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0BFC55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DC2783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E4B63E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302059" w14:textId="77777777" w:rsidR="004669A0" w:rsidRDefault="004669A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55B62D" w14:textId="77777777" w:rsidR="004669A0" w:rsidRPr="00FB5A89" w:rsidRDefault="004669A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53A8689" w14:textId="77777777" w:rsidR="004669A0" w:rsidRPr="00792B9B" w:rsidRDefault="004669A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E346A1C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الدالة المشتقة:</w:t>
            </w:r>
          </w:p>
          <w:p w14:paraId="7BD776A1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3EF031D" w14:textId="77777777" w:rsidR="00B05328" w:rsidRPr="009D1399" w:rsidRDefault="00B05328" w:rsidP="00B0532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046D0609">
                <v:shape id="_x0000_i1332" type="#_x0000_t75" style="width:12pt;height:15.75pt" o:ole="">
                  <v:imagedata r:id="rId146" o:title=""/>
                </v:shape>
                <o:OLEObject Type="Embed" ProgID="Equation.DSMT4" ShapeID="_x0000_i1332" DrawAspect="Content" ObjectID="_1797331091" r:id="rId24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مجال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658D49CE">
                <v:shape id="_x0000_i1333" type="#_x0000_t75" style="width:20.25pt;height:18.75pt" o:ole="">
                  <v:imagedata r:id="rId148" o:title=""/>
                </v:shape>
                <o:OLEObject Type="Embed" ProgID="Equation.DSMT4" ShapeID="_x0000_i1333" DrawAspect="Content" ObjectID="_1797331092" r:id="rId24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78554910">
                <v:shape id="_x0000_i1334" type="#_x0000_t75" style="width:12.75pt;height:12.75pt" o:ole="">
                  <v:imagedata r:id="rId150" o:title=""/>
                </v:shape>
                <o:OLEObject Type="Embed" ProgID="Equation.DSMT4" ShapeID="_x0000_i1334" DrawAspect="Content" ObjectID="_1797331093" r:id="rId24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357367E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 نقول </w:t>
            </w:r>
            <w:r w:rsidRPr="009D1399">
              <w:rPr>
                <w:rFonts w:ascii="Amiri" w:hAnsi="Amiri" w:cs="Amiri" w:hint="cs"/>
                <w:sz w:val="28"/>
                <w:szCs w:val="28"/>
                <w:rtl/>
              </w:rPr>
              <w:t>إن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7AE0D3DC">
                <v:shape id="_x0000_i1335" type="#_x0000_t75" style="width:12pt;height:15.75pt" o:ole="">
                  <v:imagedata r:id="rId146" o:title=""/>
                </v:shape>
                <o:OLEObject Type="Embed" ProgID="Equation.DSMT4" ShapeID="_x0000_i1335" DrawAspect="Content" ObjectID="_1797331094" r:id="rId24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1E2C923D">
                <v:shape id="_x0000_i1336" type="#_x0000_t75" style="width:20.25pt;height:18.75pt" o:ole="">
                  <v:imagedata r:id="rId148" o:title=""/>
                </v:shape>
                <o:OLEObject Type="Embed" ProgID="Equation.DSMT4" ShapeID="_x0000_i1336" DrawAspect="Content" ObjectID="_1797331095" r:id="rId249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إذا وفقط إذا كانت قابلة للاشتقاق عند كل نقطة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2EF2F69E">
                <v:shape id="_x0000_i1337" type="#_x0000_t75" style="width:20.25pt;height:18.75pt" o:ole="">
                  <v:imagedata r:id="rId148" o:title=""/>
                </v:shape>
                <o:OLEObject Type="Embed" ProgID="Equation.DSMT4" ShapeID="_x0000_i1337" DrawAspect="Content" ObjectID="_1797331096" r:id="rId250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53D25A23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تسمى الدالة التي ترفق بكل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39EBD7AD">
                <v:shape id="_x0000_i1338" type="#_x0000_t75" style="width:9.75pt;height:11.25pt" o:ole="">
                  <v:imagedata r:id="rId251" o:title=""/>
                </v:shape>
                <o:OLEObject Type="Embed" ProgID="Equation.DSMT4" ShapeID="_x0000_i1338" DrawAspect="Content" ObjectID="_1797331097" r:id="rId25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27BDDE3E">
                <v:shape id="_x0000_i1339" type="#_x0000_t75" style="width:20.25pt;height:18.75pt" o:ole="">
                  <v:imagedata r:id="rId148" o:title=""/>
                </v:shape>
                <o:OLEObject Type="Embed" ProgID="Equation.DSMT4" ShapeID="_x0000_i1339" DrawAspect="Content" ObjectID="_1797331098" r:id="rId25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العدد المشتق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639" w:dyaOrig="320" w14:anchorId="3A03B48F">
                <v:shape id="_x0000_i1340" type="#_x0000_t75" style="width:33pt;height:15.75pt" o:ole="">
                  <v:imagedata r:id="rId254" o:title=""/>
                </v:shape>
                <o:OLEObject Type="Embed" ProgID="Equation.DSMT4" ShapeID="_x0000_i1340" DrawAspect="Content" ObjectID="_1797331099" r:id="rId25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الدالة المشتقة للدالة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3B32A917">
                <v:shape id="_x0000_i1341" type="#_x0000_t75" style="width:12pt;height:15.75pt" o:ole="">
                  <v:imagedata r:id="rId146" o:title=""/>
                </v:shape>
                <o:OLEObject Type="Embed" ProgID="Equation.DSMT4" ShapeID="_x0000_i1341" DrawAspect="Content" ObjectID="_1797331100" r:id="rId25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على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218DBAB6">
                <v:shape id="_x0000_i1342" type="#_x0000_t75" style="width:20.25pt;height:18.75pt" o:ole="">
                  <v:imagedata r:id="rId148" o:title=""/>
                </v:shape>
                <o:OLEObject Type="Embed" ProgID="Equation.DSMT4" ShapeID="_x0000_i1342" DrawAspect="Content" ObjectID="_1797331101" r:id="rId257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.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ويرمز لها</w: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بـِ</w: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b/>
                <w:bCs/>
                <w:color w:val="FFFF00"/>
                <w:position w:val="-10"/>
                <w:sz w:val="28"/>
                <w:szCs w:val="28"/>
                <w:rtl/>
              </w:rPr>
              <w:object w:dxaOrig="300" w:dyaOrig="320" w14:anchorId="5540AC69">
                <v:shape id="_x0000_i1343" type="#_x0000_t75" style="width:15pt;height:15.75pt" o:ole="" filled="t" fillcolor="yellow">
                  <v:imagedata r:id="rId258" o:title=""/>
                </v:shape>
                <o:OLEObject Type="Embed" ProgID="Equation.DSMT4" ShapeID="_x0000_i1343" DrawAspect="Content" ObjectID="_1797331102" r:id="rId259"/>
              </w:objec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>.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. ونكتب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380" w:dyaOrig="320" w14:anchorId="2D231F3F">
                <v:shape id="_x0000_i1344" type="#_x0000_t75" style="width:69pt;height:15.75pt" o:ole="" filled="t" fillcolor="yellow">
                  <v:imagedata r:id="rId260" o:title=""/>
                </v:shape>
                <o:OLEObject Type="Embed" ProgID="Equation.DSMT4" ShapeID="_x0000_i1344" DrawAspect="Content" ObjectID="_1797331103" r:id="rId261"/>
              </w:object>
            </w:r>
            <w:r w:rsidRPr="009D1399">
              <w:rPr>
                <w:rFonts w:ascii="Amiri" w:hAnsi="Amiri" w:cs="Amiri"/>
                <w:color w:val="FFFF00"/>
                <w:sz w:val="28"/>
                <w:szCs w:val="28"/>
                <w:rtl/>
              </w:rPr>
              <w:t xml:space="preserve">  </w:t>
            </w:r>
          </w:p>
          <w:p w14:paraId="47D8CCCD" w14:textId="77777777" w:rsidR="00B05328" w:rsidRDefault="00B05328" w:rsidP="00B0532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200AA4C" w14:textId="2C72F4E0" w:rsidR="00600199" w:rsidRPr="00600199" w:rsidRDefault="00600199" w:rsidP="0060019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60019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</w:t>
            </w:r>
          </w:p>
          <w:p w14:paraId="7DE11088" w14:textId="1FCF0674" w:rsidR="00600199" w:rsidRPr="00600199" w:rsidRDefault="00600199" w:rsidP="00600199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</w: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6001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02F1AEE">
                <v:shape id="_x0000_i1532" type="#_x0000_t75" style="width:12pt;height:15.75pt" o:ole="">
                  <v:imagedata r:id="rId262" o:title=""/>
                </v:shape>
                <o:OLEObject Type="Embed" ProgID="Equation.DSMT4" ShapeID="_x0000_i1532" DrawAspect="Content" ObjectID="_1797331104" r:id="rId263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6001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5A290D27">
                <v:shape id="_x0000_i1533" type="#_x0000_t75" style="width:12.75pt;height:12.75pt" o:ole="">
                  <v:imagedata r:id="rId264" o:title=""/>
                </v:shape>
                <o:OLEObject Type="Embed" ProgID="Equation.DSMT4" ShapeID="_x0000_i1533" DrawAspect="Content" ObjectID="_1797331105" r:id="rId265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بـِ: </w:t>
            </w:r>
            <w:r w:rsidRPr="00600199">
              <w:rPr>
                <w:rFonts w:ascii="Amiri" w:hAnsi="Amiri" w:cs="Amiri"/>
                <w:position w:val="-10"/>
                <w:sz w:val="28"/>
                <w:szCs w:val="28"/>
              </w:rPr>
              <w:object w:dxaOrig="1740" w:dyaOrig="360" w14:anchorId="73EA7232">
                <v:shape id="_x0000_i1534" type="#_x0000_t75" style="width:87pt;height:18pt" o:ole="">
                  <v:imagedata r:id="rId266" o:title=""/>
                </v:shape>
                <o:OLEObject Type="Embed" ProgID="Equation.DSMT4" ShapeID="_x0000_i1534" DrawAspect="Content" ObjectID="_1797331106" r:id="rId267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.           </w:t>
            </w:r>
          </w:p>
          <w:p w14:paraId="3E443548" w14:textId="529C7240" w:rsidR="00600199" w:rsidRDefault="00600199" w:rsidP="006001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</w:t>
            </w:r>
            <w:r w:rsidRPr="006001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042BF0FD">
                <v:shape id="_x0000_i1535" type="#_x0000_t75" style="width:9pt;height:9.75pt" o:ole="">
                  <v:imagedata r:id="rId268" o:title=""/>
                </v:shape>
                <o:OLEObject Type="Embed" ProgID="Equation.DSMT4" ShapeID="_x0000_i1535" DrawAspect="Content" ObjectID="_1797331107" r:id="rId269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>عين العدد المشتق للدالة</w:t>
            </w:r>
            <w:r w:rsidRPr="006001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4C8C11A">
                <v:shape id="_x0000_i1536" type="#_x0000_t75" style="width:12pt;height:15.75pt" o:ole="">
                  <v:imagedata r:id="rId262" o:title=""/>
                </v:shape>
                <o:OLEObject Type="Embed" ProgID="Equation.DSMT4" ShapeID="_x0000_i1536" DrawAspect="Content" ObjectID="_1797331108" r:id="rId270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600199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639" w:dyaOrig="360" w14:anchorId="44A4B5D9">
                <v:shape id="_x0000_i1537" type="#_x0000_t75" style="width:32.25pt;height:18pt" o:ole="">
                  <v:imagedata r:id="rId271" o:title=""/>
                </v:shape>
                <o:OLEObject Type="Embed" ProgID="Equation.DSMT4" ShapeID="_x0000_i1537" DrawAspect="Content" ObjectID="_1797331109" r:id="rId272"/>
              </w:object>
            </w:r>
            <w:r w:rsidRPr="00600199">
              <w:rPr>
                <w:rFonts w:ascii="Amiri" w:hAnsi="Amiri" w:cs="Amiri"/>
                <w:sz w:val="28"/>
                <w:szCs w:val="28"/>
                <w:rtl/>
              </w:rPr>
              <w:t xml:space="preserve"> . </w:t>
            </w:r>
          </w:p>
          <w:p w14:paraId="32E5A88E" w14:textId="77777777" w:rsidR="00600199" w:rsidRDefault="00600199" w:rsidP="0060019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EA8DB79" w14:textId="2788669D" w:rsidR="00600199" w:rsidRDefault="00600199" w:rsidP="0060019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600199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الإجابة:</w:t>
            </w:r>
          </w:p>
          <w:p w14:paraId="1D14A03A" w14:textId="0A807B55" w:rsidR="00181E64" w:rsidRPr="00181E64" w:rsidRDefault="00181E64" w:rsidP="00181E6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181E64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118450B2">
                <v:shape id="_x0000_i1574" type="#_x0000_t75" style="width:9.75pt;height:14.25pt" o:ole="">
                  <v:imagedata r:id="rId273" o:title=""/>
                </v:shape>
                <o:OLEObject Type="Embed" ProgID="Equation.DSMT4" ShapeID="_x0000_i1574" DrawAspect="Content" ObjectID="_1797331110" r:id="rId274"/>
              </w:object>
            </w: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 يختلف عن 0 </w:t>
            </w:r>
            <w:r w:rsidRPr="00181E64">
              <w:rPr>
                <w:rFonts w:ascii="Amiri" w:hAnsi="Amiri" w:cs="Amiri" w:hint="cs"/>
                <w:sz w:val="28"/>
                <w:szCs w:val="28"/>
                <w:rtl/>
              </w:rPr>
              <w:t>لدينا:</w:t>
            </w: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3B538BF7" w14:textId="77777777" w:rsidR="00181E64" w:rsidRPr="00181E64" w:rsidRDefault="00181E64" w:rsidP="00181E64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181E64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                                        </w:t>
            </w:r>
            <w:r w:rsidRPr="00181E64">
              <w:rPr>
                <w:rFonts w:ascii="Amiri" w:hAnsi="Amiri" w:cs="Amiri"/>
                <w:b/>
                <w:bCs/>
                <w:position w:val="-112"/>
                <w:sz w:val="28"/>
                <w:szCs w:val="28"/>
                <w:rtl/>
              </w:rPr>
              <w:object w:dxaOrig="4160" w:dyaOrig="2360" w14:anchorId="1C187024">
                <v:shape id="_x0000_i1579" type="#_x0000_t75" style="width:207.75pt;height:117.75pt" o:ole="">
                  <v:imagedata r:id="rId275" o:title=""/>
                </v:shape>
                <o:OLEObject Type="Embed" ProgID="Equation.DSMT4" ShapeID="_x0000_i1579" DrawAspect="Content" ObjectID="_1797331111" r:id="rId276"/>
              </w:object>
            </w:r>
          </w:p>
          <w:p w14:paraId="0F2D53BB" w14:textId="77777777" w:rsidR="00181E64" w:rsidRPr="00181E64" w:rsidRDefault="00181E64" w:rsidP="00181E6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181E64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 </w: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</w: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             </w: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                   </w:t>
            </w:r>
            <w:r w:rsidRPr="00181E64">
              <w:rPr>
                <w:rFonts w:ascii="Amiri" w:hAnsi="Amiri" w:cs="Amiri"/>
                <w:position w:val="-44"/>
                <w:sz w:val="28"/>
                <w:szCs w:val="28"/>
                <w:rtl/>
              </w:rPr>
              <w:object w:dxaOrig="3120" w:dyaOrig="999" w14:anchorId="7092E6BF">
                <v:shape id="_x0000_i1575" type="#_x0000_t75" style="width:155.25pt;height:49.5pt" o:ole="" fillcolor="yellow">
                  <v:imagedata r:id="rId277" o:title=""/>
                </v:shape>
                <o:OLEObject Type="Embed" ProgID="Equation.DSMT4" ShapeID="_x0000_i1575" DrawAspect="Content" ObjectID="_1797331112" r:id="rId278"/>
              </w:object>
            </w:r>
          </w:p>
          <w:p w14:paraId="58F1EDF8" w14:textId="77777777" w:rsidR="00181E64" w:rsidRPr="00181E64" w:rsidRDefault="00181E64" w:rsidP="00181E6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  إذن الدالة</w:t>
            </w:r>
            <w:r w:rsidRPr="00181E64">
              <w:rPr>
                <w:rFonts w:ascii="Amiri" w:hAnsi="Amiri" w:cs="Amiri"/>
                <w:b/>
                <w:bCs/>
                <w:position w:val="-10"/>
                <w:sz w:val="28"/>
                <w:szCs w:val="28"/>
              </w:rPr>
              <w:object w:dxaOrig="240" w:dyaOrig="320" w14:anchorId="4EAB2D24">
                <v:shape id="_x0000_i1576" type="#_x0000_t75" style="width:12pt;height:15.75pt" o:ole="">
                  <v:imagedata r:id="rId262" o:title=""/>
                </v:shape>
                <o:OLEObject Type="Embed" ProgID="Equation.DSMT4" ShapeID="_x0000_i1576" DrawAspect="Content" ObjectID="_1797331113" r:id="rId279"/>
              </w:objec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قابلة للاشتقاق عند  </w:t>
            </w:r>
            <w:r w:rsidRPr="00181E64">
              <w:rPr>
                <w:rFonts w:ascii="Amiri" w:hAnsi="Amiri" w:cs="Amiri"/>
                <w:b/>
                <w:bCs/>
                <w:position w:val="-4"/>
                <w:sz w:val="28"/>
                <w:szCs w:val="28"/>
                <w:rtl/>
              </w:rPr>
              <w:object w:dxaOrig="200" w:dyaOrig="260" w14:anchorId="17EF8C62">
                <v:shape id="_x0000_i1577" type="#_x0000_t75" style="width:9.75pt;height:12.75pt" o:ole="">
                  <v:imagedata r:id="rId280" o:title=""/>
                </v:shape>
                <o:OLEObject Type="Embed" ProgID="Equation.DSMT4" ShapeID="_x0000_i1577" DrawAspect="Content" ObjectID="_1797331114" r:id="rId281"/>
              </w:object>
            </w: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81E64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999" w:dyaOrig="400" w14:anchorId="5BE937F5">
                <v:shape id="_x0000_i1578" type="#_x0000_t75" style="width:50.25pt;height:20.25pt" o:ole="">
                  <v:imagedata r:id="rId282" o:title=""/>
                </v:shape>
                <o:OLEObject Type="Embed" ProgID="Equation.DSMT4" ShapeID="_x0000_i1578" DrawAspect="Content" ObjectID="_1797331115" r:id="rId283"/>
              </w:object>
            </w:r>
            <w:r w:rsidRPr="00181E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.</w:t>
            </w:r>
            <w:r w:rsidRPr="00181E6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33846F8" w14:textId="77777777" w:rsidR="00600199" w:rsidRPr="00600199" w:rsidRDefault="00600199" w:rsidP="0060019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335B760" w14:textId="77777777" w:rsidR="00B05328" w:rsidRPr="009D1399" w:rsidRDefault="00B05328" w:rsidP="00B0532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2770C">
              <w:rPr>
                <w:rFonts w:ascii="Amiri" w:hAnsi="Amiri" w:cs="Amiri"/>
                <w:color w:val="FF0000"/>
                <w:sz w:val="28"/>
                <w:szCs w:val="28"/>
                <w:rtl/>
              </w:rPr>
              <w:lastRenderedPageBreak/>
              <w:t>ا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لدوال المشتقة لدوال مألوفة:</w:t>
            </w:r>
          </w:p>
          <w:p w14:paraId="1EC8D517" w14:textId="77777777" w:rsidR="00B05328" w:rsidRPr="009D1399" w:rsidRDefault="00B05328" w:rsidP="00B0532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9A38676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</w:p>
          <w:p w14:paraId="316A0BB3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AB64B19" wp14:editId="2E6BD872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564515</wp:posOffset>
                      </wp:positionV>
                      <wp:extent cx="1704975" cy="1809750"/>
                      <wp:effectExtent l="0" t="0" r="9525" b="0"/>
                      <wp:wrapNone/>
                      <wp:docPr id="89002308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809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0C2576" w14:textId="77777777" w:rsidR="00B05328" w:rsidRDefault="00B05328" w:rsidP="00B0532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4D1FD8" wp14:editId="15CB9589">
                                        <wp:extent cx="1496695" cy="1425192"/>
                                        <wp:effectExtent l="0" t="0" r="8255" b="3810"/>
                                        <wp:docPr id="2018495230" name="Image 20184952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6695" cy="14251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64B19" id="Rectangle 5" o:spid="_x0000_s1042" style="position:absolute;left:0;text-align:left;margin-left:4pt;margin-top:44.45pt;width:134.25pt;height:14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" fillcolor="white [3201]" stroked="f" strokeweight="2pt">
                      <v:textbox>
                        <w:txbxContent>
                          <w:p w14:paraId="080C2576" w14:textId="77777777" w:rsidR="00B05328" w:rsidRDefault="00B05328" w:rsidP="00B053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D1FD8" wp14:editId="15CB9589">
                                  <wp:extent cx="1496695" cy="1425192"/>
                                  <wp:effectExtent l="0" t="0" r="8255" b="3810"/>
                                  <wp:docPr id="2018495230" name="Image 2018495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6695" cy="142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7728B54">
                <v:shape id="_x0000_i1345" type="#_x0000_t75" style="width:12pt;height:15.75pt" o:ole="">
                  <v:imagedata r:id="rId284" o:title=""/>
                </v:shape>
                <o:OLEObject Type="Embed" ProgID="Equation.DSMT4" ShapeID="_x0000_i1345" DrawAspect="Content" ObjectID="_1797331116" r:id="rId28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و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4057EE62">
                <v:shape id="_x0000_i1346" type="#_x0000_t75" style="width:14.25pt;height:18.75pt" o:ole="">
                  <v:imagedata r:id="rId286" o:title=""/>
                </v:shape>
                <o:OLEObject Type="Embed" ProgID="Equation.DSMT4" ShapeID="_x0000_i1346" DrawAspect="Content" ObjectID="_1797331117" r:id="rId287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حقيقي أحسب النسبة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760" w:dyaOrig="660" w14:anchorId="0860E96A">
                <v:shape id="_x0000_i1347" type="#_x0000_t75" style="width:87.75pt;height:33pt" o:ole="">
                  <v:imagedata r:id="rId288" o:title=""/>
                </v:shape>
                <o:OLEObject Type="Embed" ProgID="Equation.DSMT4" ShapeID="_x0000_i1347" DrawAspect="Content" ObjectID="_1797331118" r:id="rId28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في كل حالة من الحالات الاتية ثم استنتج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08E749C0">
                <v:shape id="_x0000_i1348" type="#_x0000_t75" style="width:33pt;height:18.75pt" o:ole="">
                  <v:imagedata r:id="rId290" o:title=""/>
                </v:shape>
                <o:OLEObject Type="Embed" ProgID="Equation.DSMT4" ShapeID="_x0000_i1348" DrawAspect="Content" ObjectID="_1797331119" r:id="rId291"/>
              </w:object>
            </w:r>
          </w:p>
          <w:p w14:paraId="4C4F99A9" w14:textId="77777777" w:rsidR="00B05328" w:rsidRPr="009D1399" w:rsidRDefault="00B05328" w:rsidP="00B05328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2C04EDBE">
                <v:shape id="_x0000_i1349" type="#_x0000_t75" style="width:45pt;height:15.75pt" o:ole="">
                  <v:imagedata r:id="rId292" o:title=""/>
                </v:shape>
                <o:OLEObject Type="Embed" ProgID="Equation.DSMT4" ShapeID="_x0000_i1349" DrawAspect="Content" ObjectID="_1797331120" r:id="rId293"/>
              </w:object>
            </w:r>
          </w:p>
          <w:p w14:paraId="24C6B4C0" w14:textId="77777777" w:rsidR="00B05328" w:rsidRPr="009D1399" w:rsidRDefault="00B05328" w:rsidP="00B05328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340" w:dyaOrig="320" w14:anchorId="54216531">
                <v:shape id="_x0000_i1350" type="#_x0000_t75" style="width:66.75pt;height:15.75pt" o:ole="">
                  <v:imagedata r:id="rId294" o:title=""/>
                </v:shape>
                <o:OLEObject Type="Embed" ProgID="Equation.DSMT4" ShapeID="_x0000_i1350" DrawAspect="Content" ObjectID="_1797331121" r:id="rId295"/>
              </w:object>
            </w:r>
          </w:p>
          <w:p w14:paraId="7610E0BF" w14:textId="77777777" w:rsidR="00B05328" w:rsidRPr="009D1399" w:rsidRDefault="00B05328" w:rsidP="00B05328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80" w:dyaOrig="360" w14:anchorId="2033FA78">
                <v:shape id="_x0000_i1351" type="#_x0000_t75" style="width:48.75pt;height:18.75pt" o:ole="">
                  <v:imagedata r:id="rId296" o:title=""/>
                </v:shape>
                <o:OLEObject Type="Embed" ProgID="Equation.DSMT4" ShapeID="_x0000_i1351" DrawAspect="Content" ObjectID="_1797331122" r:id="rId297"/>
              </w:objec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180" w:dyaOrig="279" w14:anchorId="051C9621">
                <v:shape id="_x0000_i1352" type="#_x0000_t75" style="width:9pt;height:14.25pt" o:ole="">
                  <v:imagedata r:id="rId298" o:title=""/>
                </v:shape>
                <o:OLEObject Type="Embed" ProgID="Equation.DSMT4" ShapeID="_x0000_i1352" DrawAspect="Content" ObjectID="_1797331123" r:id="rId299"/>
              </w:object>
            </w:r>
          </w:p>
          <w:p w14:paraId="2003849F" w14:textId="61770331" w:rsidR="00B05328" w:rsidRDefault="00B05328" w:rsidP="00B05328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34B81CDF">
                <v:shape id="_x0000_i1353" type="#_x0000_t75" style="width:47.25pt;height:30.75pt" o:ole="">
                  <v:imagedata r:id="rId300" o:title=""/>
                </v:shape>
                <o:OLEObject Type="Embed" ProgID="Equation.DSMT4" ShapeID="_x0000_i1353" DrawAspect="Content" ObjectID="_1797331124" r:id="rId301"/>
              </w:object>
            </w:r>
          </w:p>
          <w:p w14:paraId="1662F3F6" w14:textId="77777777" w:rsidR="00B05328" w:rsidRPr="00B05328" w:rsidRDefault="00B05328" w:rsidP="00B05328">
            <w:pPr>
              <w:pStyle w:val="Paragraphedeliste"/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6B998259" w14:textId="77777777" w:rsidR="00B05328" w:rsidRDefault="00B05328" w:rsidP="00B05328">
            <w:pPr>
              <w:pStyle w:val="Paragraphedeliste"/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الدالة المشتقة لكل من الدوال السابقة.</w:t>
            </w:r>
          </w:p>
          <w:p w14:paraId="15DC587E" w14:textId="77777777" w:rsidR="00B05328" w:rsidRPr="00181E64" w:rsidRDefault="00B05328" w:rsidP="00181E6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B2A7722" w14:textId="77777777" w:rsidR="00B05328" w:rsidRPr="000B031F" w:rsidRDefault="00B05328" w:rsidP="00B05328">
            <w:pPr>
              <w:pStyle w:val="Paragraphedeliste"/>
              <w:numPr>
                <w:ilvl w:val="0"/>
                <w:numId w:val="33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الجدول التالي يلخص الدوال المشتقة لدوال مألوفة </w:t>
            </w:r>
          </w:p>
          <w:tbl>
            <w:tblPr>
              <w:tblStyle w:val="Grilledutableau"/>
              <w:bidiVisual/>
              <w:tblW w:w="0" w:type="auto"/>
              <w:tblInd w:w="21" w:type="dxa"/>
              <w:tblLook w:val="01E0" w:firstRow="1" w:lastRow="1" w:firstColumn="1" w:lastColumn="1" w:noHBand="0" w:noVBand="0"/>
            </w:tblPr>
            <w:tblGrid>
              <w:gridCol w:w="2089"/>
              <w:gridCol w:w="2535"/>
              <w:gridCol w:w="877"/>
              <w:gridCol w:w="1177"/>
              <w:gridCol w:w="1430"/>
            </w:tblGrid>
            <w:tr w:rsidR="00B05328" w:rsidRPr="009D1399" w14:paraId="2342183A" w14:textId="77777777" w:rsidTr="001D76F7">
              <w:tc>
                <w:tcPr>
                  <w:tcW w:w="2133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272940D3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18"/>
                      <w:sz w:val="28"/>
                      <w:szCs w:val="28"/>
                    </w:rPr>
                    <w:object w:dxaOrig="400" w:dyaOrig="480" w14:anchorId="16386949">
                      <v:shape id="_x0000_i1354" type="#_x0000_t75" style="width:20.25pt;height:24pt" o:ole="">
                        <v:imagedata r:id="rId302" o:title=""/>
                      </v:shape>
                      <o:OLEObject Type="Embed" ProgID="Equation.DSMT4" ShapeID="_x0000_i1354" DrawAspect="Content" ObjectID="_1797331125" r:id="rId303"/>
                    </w:object>
                  </w:r>
                </w:p>
              </w:tc>
              <w:tc>
                <w:tcPr>
                  <w:tcW w:w="2612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74A8A0A9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</w:t>
                  </w: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40" w:dyaOrig="300" w14:anchorId="0D2BD9EF">
                      <v:shape id="_x0000_i1355" type="#_x0000_t75" style="width:17.25pt;height:15pt" o:ole="">
                        <v:imagedata r:id="rId304" o:title=""/>
                      </v:shape>
                      <o:OLEObject Type="Embed" ProgID="Equation.DSMT4" ShapeID="_x0000_i1355" DrawAspect="Content" ObjectID="_1797331126" r:id="rId305"/>
                    </w:object>
                  </w: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(</w:t>
                  </w:r>
                  <w:r w:rsidRPr="009D1399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620" w:dyaOrig="279" w14:anchorId="66545314">
                      <v:shape id="_x0000_i1356" type="#_x0000_t75" style="width:30.75pt;height:14.25pt" o:ole="">
                        <v:imagedata r:id="rId306" o:title=""/>
                      </v:shape>
                      <o:OLEObject Type="Embed" ProgID="Equation.DSMT4" ShapeID="_x0000_i1356" DrawAspect="Content" ObjectID="_1797331127" r:id="rId307"/>
                    </w:object>
                  </w: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و</w:t>
                  </w: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580" w:dyaOrig="260" w14:anchorId="4C041B61">
                      <v:shape id="_x0000_i1357" type="#_x0000_t75" style="width:29.25pt;height:12.75pt" o:ole="">
                        <v:imagedata r:id="rId308" o:title=""/>
                      </v:shape>
                      <o:OLEObject Type="Embed" ProgID="Equation.DSMT4" ShapeID="_x0000_i1357" DrawAspect="Content" ObjectID="_1797331128" r:id="rId309"/>
                    </w:object>
                  </w: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)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04287493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639" w:dyaOrig="279" w14:anchorId="549B2E68">
                      <v:shape id="_x0000_i1358" type="#_x0000_t75" style="width:33pt;height:13.5pt" o:ole="">
                        <v:imagedata r:id="rId310" o:title=""/>
                      </v:shape>
                      <o:OLEObject Type="Embed" ProgID="Equation.DSMT4" ShapeID="_x0000_i1358" DrawAspect="Content" ObjectID="_1797331129" r:id="rId311"/>
                    </w:object>
                  </w:r>
                </w:p>
              </w:tc>
              <w:tc>
                <w:tcPr>
                  <w:tcW w:w="1211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1F0CE493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79" w14:anchorId="60502146">
                      <v:shape id="_x0000_i1359" type="#_x0000_t75" style="width:9.75pt;height:14.25pt" o:ole="">
                        <v:imagedata r:id="rId312" o:title=""/>
                      </v:shape>
                      <o:OLEObject Type="Embed" ProgID="Equation.DSMT4" ShapeID="_x0000_i1359" DrawAspect="Content" ObjectID="_1797331130" r:id="rId313"/>
                    </w:object>
                  </w:r>
                </w:p>
              </w:tc>
              <w:tc>
                <w:tcPr>
                  <w:tcW w:w="1447" w:type="dxa"/>
                  <w:shd w:val="clear" w:color="auto" w:fill="FFFFFF"/>
                  <w:vAlign w:val="center"/>
                </w:tcPr>
                <w:p w14:paraId="4CA9A595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540" w:dyaOrig="320" w14:anchorId="7D195DEE">
                      <v:shape id="_x0000_i1360" type="#_x0000_t75" style="width:27pt;height:15.75pt" o:ole="">
                        <v:imagedata r:id="rId314" o:title=""/>
                      </v:shape>
                      <o:OLEObject Type="Embed" ProgID="Equation.DSMT4" ShapeID="_x0000_i1360" DrawAspect="Content" ObjectID="_1797331131" r:id="rId315"/>
                    </w:object>
                  </w:r>
                </w:p>
              </w:tc>
            </w:tr>
            <w:tr w:rsidR="00B05328" w:rsidRPr="009D1399" w14:paraId="47FE0090" w14:textId="77777777" w:rsidTr="001D76F7">
              <w:tc>
                <w:tcPr>
                  <w:tcW w:w="2133" w:type="dxa"/>
                  <w:shd w:val="clear" w:color="auto" w:fill="F3F3F3"/>
                  <w:vAlign w:val="center"/>
                </w:tcPr>
                <w:p w14:paraId="39A82D68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540" w:dyaOrig="620" w14:anchorId="51357C0E">
                      <v:shape id="_x0000_i1361" type="#_x0000_t75" style="width:27pt;height:30.75pt" o:ole="">
                        <v:imagedata r:id="rId316" o:title=""/>
                      </v:shape>
                      <o:OLEObject Type="Embed" ProgID="Equation.DSMT4" ShapeID="_x0000_i1361" DrawAspect="Content" ObjectID="_1797331132" r:id="rId317"/>
                    </w:object>
                  </w:r>
                </w:p>
              </w:tc>
              <w:tc>
                <w:tcPr>
                  <w:tcW w:w="2612" w:type="dxa"/>
                  <w:shd w:val="clear" w:color="auto" w:fill="F3F3F3"/>
                  <w:vAlign w:val="center"/>
                </w:tcPr>
                <w:p w14:paraId="03E2BB70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580" w:dyaOrig="300" w14:anchorId="0BE50406">
                      <v:shape id="_x0000_i1362" type="#_x0000_t75" style="width:29.25pt;height:15pt" o:ole="">
                        <v:imagedata r:id="rId318" o:title=""/>
                      </v:shape>
                      <o:OLEObject Type="Embed" ProgID="Equation.DSMT4" ShapeID="_x0000_i1362" DrawAspect="Content" ObjectID="_1797331133" r:id="rId319"/>
                    </w:object>
                  </w:r>
                </w:p>
              </w:tc>
              <w:tc>
                <w:tcPr>
                  <w:tcW w:w="855" w:type="dxa"/>
                  <w:shd w:val="clear" w:color="auto" w:fill="F3F3F3"/>
                  <w:vAlign w:val="center"/>
                </w:tcPr>
                <w:p w14:paraId="2C3D6432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211" w:type="dxa"/>
                  <w:shd w:val="clear" w:color="auto" w:fill="F3F3F3"/>
                  <w:vAlign w:val="center"/>
                </w:tcPr>
                <w:p w14:paraId="4A39A7F5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79" w14:anchorId="6BD812F9">
                      <v:shape id="_x0000_i1363" type="#_x0000_t75" style="width:9.75pt;height:14.25pt" o:ole="">
                        <v:imagedata r:id="rId320" o:title=""/>
                      </v:shape>
                      <o:OLEObject Type="Embed" ProgID="Equation.DSMT4" ShapeID="_x0000_i1363" DrawAspect="Content" ObjectID="_1797331134" r:id="rId321"/>
                    </w:object>
                  </w:r>
                </w:p>
              </w:tc>
              <w:tc>
                <w:tcPr>
                  <w:tcW w:w="1447" w:type="dxa"/>
                  <w:shd w:val="clear" w:color="auto" w:fill="FFFFFF"/>
                  <w:vAlign w:val="center"/>
                </w:tcPr>
                <w:p w14:paraId="20ED3B05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600" w:dyaOrig="320" w14:anchorId="5B5CCE85">
                      <v:shape id="_x0000_i1364" type="#_x0000_t75" style="width:30pt;height:15.75pt" o:ole="">
                        <v:imagedata r:id="rId322" o:title=""/>
                      </v:shape>
                      <o:OLEObject Type="Embed" ProgID="Equation.DSMT4" ShapeID="_x0000_i1364" DrawAspect="Content" ObjectID="_1797331135" r:id="rId323"/>
                    </w:object>
                  </w:r>
                </w:p>
              </w:tc>
            </w:tr>
            <w:tr w:rsidR="00B05328" w:rsidRPr="009D1399" w14:paraId="107DA040" w14:textId="77777777" w:rsidTr="001D76F7">
              <w:tc>
                <w:tcPr>
                  <w:tcW w:w="2133" w:type="dxa"/>
                  <w:shd w:val="clear" w:color="auto" w:fill="F3F3F3"/>
                  <w:vAlign w:val="center"/>
                </w:tcPr>
                <w:p w14:paraId="766874AB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14"/>
                      <w:sz w:val="28"/>
                      <w:szCs w:val="28"/>
                    </w:rPr>
                    <w:object w:dxaOrig="760" w:dyaOrig="400" w14:anchorId="126BAC18">
                      <v:shape id="_x0000_i1365" type="#_x0000_t75" style="width:38.25pt;height:20.25pt" o:ole="">
                        <v:imagedata r:id="rId324" o:title=""/>
                      </v:shape>
                      <o:OLEObject Type="Embed" ProgID="Equation.DSMT4" ShapeID="_x0000_i1365" DrawAspect="Content" ObjectID="_1797331136" r:id="rId325"/>
                    </w:object>
                  </w: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و</w:t>
                  </w:r>
                  <w:r w:rsidRPr="009D1399">
                    <w:rPr>
                      <w:rFonts w:ascii="Amiri" w:hAnsi="Amiri" w:cs="Amiri"/>
                      <w:position w:val="-14"/>
                      <w:sz w:val="28"/>
                      <w:szCs w:val="28"/>
                    </w:rPr>
                    <w:object w:dxaOrig="800" w:dyaOrig="400" w14:anchorId="47B5DE26">
                      <v:shape id="_x0000_i1366" type="#_x0000_t75" style="width:39pt;height:20.25pt" o:ole="">
                        <v:imagedata r:id="rId326" o:title=""/>
                      </v:shape>
                      <o:OLEObject Type="Embed" ProgID="Equation.DSMT4" ShapeID="_x0000_i1366" DrawAspect="Content" ObjectID="_1797331137" r:id="rId327"/>
                    </w:object>
                  </w:r>
                </w:p>
              </w:tc>
              <w:tc>
                <w:tcPr>
                  <w:tcW w:w="2612" w:type="dxa"/>
                  <w:shd w:val="clear" w:color="auto" w:fill="F3F3F3"/>
                  <w:vAlign w:val="center"/>
                </w:tcPr>
                <w:p w14:paraId="2050B497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855" w:type="dxa"/>
                  <w:shd w:val="clear" w:color="auto" w:fill="F3F3F3"/>
                  <w:vAlign w:val="center"/>
                </w:tcPr>
                <w:p w14:paraId="532CD10F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211" w:type="dxa"/>
                  <w:shd w:val="clear" w:color="auto" w:fill="F3F3F3"/>
                  <w:vAlign w:val="center"/>
                </w:tcPr>
                <w:p w14:paraId="795CFBDF" w14:textId="77777777" w:rsidR="00B05328" w:rsidRPr="009D1399" w:rsidRDefault="00B05328" w:rsidP="00B0532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47" w:type="dxa"/>
                  <w:shd w:val="clear" w:color="auto" w:fill="FFFFFF"/>
                  <w:vAlign w:val="center"/>
                </w:tcPr>
                <w:p w14:paraId="7F378887" w14:textId="77777777" w:rsidR="00B05328" w:rsidRPr="009D1399" w:rsidRDefault="00B05328" w:rsidP="00B05328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مجالات قابلية الاشتقاق</w:t>
                  </w:r>
                </w:p>
              </w:tc>
            </w:tr>
          </w:tbl>
          <w:p w14:paraId="3B71859C" w14:textId="77777777" w:rsidR="00B05328" w:rsidRDefault="00B05328" w:rsidP="00B05328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0D1F9794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عمليات على الدوال المشتقة</w:t>
            </w:r>
          </w:p>
          <w:p w14:paraId="1006BD72" w14:textId="77777777" w:rsidR="00B05328" w:rsidRPr="009D1399" w:rsidRDefault="00B05328" w:rsidP="00B0532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D9E6620" w14:textId="77777777" w:rsidR="00B05328" w:rsidRPr="009D1399" w:rsidRDefault="00B05328" w:rsidP="00B0532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71831F2">
                <v:shape id="_x0000_i1367" type="#_x0000_t75" style="width:12pt;height:15.75pt" o:ole="">
                  <v:imagedata r:id="rId328" o:title=""/>
                </v:shape>
                <o:OLEObject Type="Embed" ProgID="Equation.DSMT4" ShapeID="_x0000_i1367" DrawAspect="Content" ObjectID="_1797331138" r:id="rId32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6640D818">
                <v:shape id="_x0000_i1368" type="#_x0000_t75" style="width:11.25pt;height:12.75pt" o:ole="">
                  <v:imagedata r:id="rId330" o:title=""/>
                </v:shape>
                <o:OLEObject Type="Embed" ProgID="Equation.DSMT4" ShapeID="_x0000_i1368" DrawAspect="Content" ObjectID="_1797331139" r:id="rId331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دالتان معرفتان على نفس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60AEFFFC">
                <v:shape id="_x0000_i1369" type="#_x0000_t75" style="width:9.75pt;height:12.75pt" o:ole="">
                  <v:imagedata r:id="rId332" o:title=""/>
                </v:shape>
                <o:OLEObject Type="Embed" ProgID="Equation.DSMT4" ShapeID="_x0000_i1369" DrawAspect="Content" ObjectID="_1797331140" r:id="rId333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49F5CA3">
                <v:shape id="_x0000_i1370" type="#_x0000_t75" style="width:12.75pt;height:12.75pt" o:ole="">
                  <v:imagedata r:id="rId334" o:title=""/>
                </v:shape>
                <o:OLEObject Type="Embed" ProgID="Equation.DSMT4" ShapeID="_x0000_i1370" DrawAspect="Content" ObjectID="_1797331141" r:id="rId33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0B196E1">
                <v:shape id="_x0000_i1371" type="#_x0000_t75" style="width:9.75pt;height:14.25pt" o:ole="">
                  <v:imagedata r:id="rId336" o:title=""/>
                </v:shape>
                <o:OLEObject Type="Embed" ProgID="Equation.DSMT4" ShapeID="_x0000_i1371" DrawAspect="Content" ObjectID="_1797331142" r:id="rId337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حقيقي.</w:t>
            </w:r>
          </w:p>
          <w:p w14:paraId="70C0BDCD" w14:textId="77777777" w:rsidR="00B05328" w:rsidRPr="009D1399" w:rsidRDefault="00B05328" w:rsidP="00B0532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2F8932F4" w14:textId="77777777" w:rsidR="002C54E2" w:rsidRDefault="00B05328" w:rsidP="00B0532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C54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الدالة المشتقة لمجموع دالتين </w:t>
            </w:r>
          </w:p>
          <w:p w14:paraId="4AA73AAB" w14:textId="71028A50" w:rsidR="00B05328" w:rsidRPr="009D1399" w:rsidRDefault="00B05328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C54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0C8286DE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17F62263">
                <v:shape id="_x0000_i1372" type="#_x0000_t75" style="width:12pt;height:15.75pt" o:ole="">
                  <v:imagedata r:id="rId328" o:title=""/>
                </v:shape>
                <o:OLEObject Type="Embed" ProgID="Equation.DSMT4" ShapeID="_x0000_i1372" DrawAspect="Content" ObjectID="_1797331143" r:id="rId33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5891F1FA">
                <v:shape id="_x0000_i1373" type="#_x0000_t75" style="width:11.25pt;height:12.75pt" o:ole="">
                  <v:imagedata r:id="rId330" o:title=""/>
                </v:shape>
                <o:OLEObject Type="Embed" ProgID="Equation.DSMT4" ShapeID="_x0000_i1373" DrawAspect="Content" ObjectID="_1797331144" r:id="rId33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71FCDEA1">
                <v:shape id="_x0000_i1374" type="#_x0000_t75" style="width:9.75pt;height:12.75pt" o:ole="">
                  <v:imagedata r:id="rId332" o:title=""/>
                </v:shape>
                <o:OLEObject Type="Embed" ProgID="Equation.DSMT4" ShapeID="_x0000_i1374" DrawAspect="Content" ObjectID="_1797331145" r:id="rId34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0CF5CC63">
                <v:shape id="_x0000_i1375" type="#_x0000_t75" style="width:30pt;height:15.75pt" o:ole="">
                  <v:imagedata r:id="rId341" o:title=""/>
                </v:shape>
                <o:OLEObject Type="Embed" ProgID="Equation.DSMT4" ShapeID="_x0000_i1375" DrawAspect="Content" ObjectID="_1797331146" r:id="rId34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قابلة للاشتقاق على</w: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CAEBC38">
                <v:shape id="_x0000_i1376" type="#_x0000_t75" style="width:9.75pt;height:12.75pt" o:ole="">
                  <v:imagedata r:id="rId332" o:title=""/>
                </v:shape>
                <o:OLEObject Type="Embed" ProgID="Equation.DSMT4" ShapeID="_x0000_i1376" DrawAspect="Content" ObjectID="_1797331147" r:id="rId343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59" w:dyaOrig="400" w14:anchorId="66778A68">
                <v:shape id="_x0000_i1377" type="#_x0000_t75" style="width:42.75pt;height:20.25pt" o:ole="">
                  <v:imagedata r:id="rId344" o:title=""/>
                </v:shape>
                <o:OLEObject Type="Embed" ProgID="Equation.DSMT4" ShapeID="_x0000_i1377" DrawAspect="Content" ObjectID="_1797331148" r:id="rId34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معرفة كمايلي:</w:t>
            </w:r>
          </w:p>
          <w:p w14:paraId="067CB6D6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3059E5C">
                <v:shape id="_x0000_i1378" type="#_x0000_t75" style="width:9.75pt;height:11.25pt" o:ole="">
                  <v:imagedata r:id="rId346" o:title=""/>
                </v:shape>
                <o:OLEObject Type="Embed" ProgID="Equation.DSMT4" ShapeID="_x0000_i1378" DrawAspect="Content" ObjectID="_1797331149" r:id="rId34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5998FC72">
                <v:shape id="_x0000_i1379" type="#_x0000_t75" style="width:9.75pt;height:12.75pt" o:ole="">
                  <v:imagedata r:id="rId332" o:title=""/>
                </v:shape>
                <o:OLEObject Type="Embed" ProgID="Equation.DSMT4" ShapeID="_x0000_i1379" DrawAspect="Content" ObjectID="_1797331150" r:id="rId34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659" w:dyaOrig="400" w14:anchorId="5D199720">
                <v:shape id="_x0000_i1380" type="#_x0000_t75" style="width:132pt;height:20.25pt" o:ole="">
                  <v:imagedata r:id="rId349" o:title=""/>
                </v:shape>
                <o:OLEObject Type="Embed" ProgID="Equation.DSMT4" ShapeID="_x0000_i1380" DrawAspect="Content" ObjectID="_1797331151" r:id="rId35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DFBE527" w14:textId="77777777" w:rsidR="001E2221" w:rsidRDefault="001E2221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58ED99F" w14:textId="0392D7C6" w:rsidR="00B05328" w:rsidRDefault="00B05328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14:paraId="60FD37D8" w14:textId="77777777" w:rsidR="001E2221" w:rsidRPr="001E2221" w:rsidRDefault="001E2221" w:rsidP="001E222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2268"/>
              <w:gridCol w:w="2977"/>
            </w:tblGrid>
            <w:tr w:rsidR="00B05328" w:rsidRPr="009D1399" w14:paraId="1AACA3D1" w14:textId="77777777" w:rsidTr="001D76F7">
              <w:tc>
                <w:tcPr>
                  <w:tcW w:w="2715" w:type="dxa"/>
                </w:tcPr>
                <w:p w14:paraId="243F5772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2268" w:type="dxa"/>
                </w:tcPr>
                <w:p w14:paraId="2D0A6A1C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39C78E2D">
                      <v:shape id="_x0000_i1381" type="#_x0000_t75" style="width:15pt;height:15.75pt" o:ole="">
                        <v:imagedata r:id="rId351" o:title=""/>
                      </v:shape>
                      <o:OLEObject Type="Embed" ProgID="Equation.DSMT4" ShapeID="_x0000_i1381" DrawAspect="Content" ObjectID="_1797331152" r:id="rId352"/>
                    </w:object>
                  </w:r>
                </w:p>
              </w:tc>
              <w:tc>
                <w:tcPr>
                  <w:tcW w:w="2977" w:type="dxa"/>
                </w:tcPr>
                <w:p w14:paraId="039588C5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37A62F3D">
                      <v:shape id="_x0000_i1382" type="#_x0000_t75" style="width:12pt;height:15.75pt" o:ole="">
                        <v:imagedata r:id="rId353" o:title=""/>
                      </v:shape>
                      <o:OLEObject Type="Embed" ProgID="Equation.DSMT4" ShapeID="_x0000_i1382" DrawAspect="Content" ObjectID="_1797331153" r:id="rId354"/>
                    </w:object>
                  </w:r>
                </w:p>
              </w:tc>
            </w:tr>
            <w:tr w:rsidR="00B05328" w:rsidRPr="009D1399" w14:paraId="00341614" w14:textId="77777777" w:rsidTr="001D76F7">
              <w:tc>
                <w:tcPr>
                  <w:tcW w:w="2715" w:type="dxa"/>
                </w:tcPr>
                <w:p w14:paraId="6C154FE1" w14:textId="77777777" w:rsidR="00B05328" w:rsidRPr="009D1399" w:rsidRDefault="00B05328" w:rsidP="00B0532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7D6EF74C">
                      <v:shape id="_x0000_i1383" type="#_x0000_t75" style="width:12.75pt;height:12.75pt" o:ole="">
                        <v:imagedata r:id="rId355" o:title=""/>
                      </v:shape>
                      <o:OLEObject Type="Embed" ProgID="Equation.DSMT4" ShapeID="_x0000_i1383" DrawAspect="Content" ObjectID="_1797331154" r:id="rId356"/>
                    </w:object>
                  </w:r>
                </w:p>
              </w:tc>
              <w:tc>
                <w:tcPr>
                  <w:tcW w:w="2268" w:type="dxa"/>
                </w:tcPr>
                <w:p w14:paraId="08A66B78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2977" w:type="dxa"/>
                </w:tcPr>
                <w:p w14:paraId="73759077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eastAsiaTheme="minorEastAsia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719" w:dyaOrig="360" w14:anchorId="25120B08">
                      <v:shape id="_x0000_i1384" type="#_x0000_t75" style="width:86.25pt;height:18.75pt" o:ole="">
                        <v:imagedata r:id="rId357" o:title=""/>
                      </v:shape>
                      <o:OLEObject Type="Embed" ProgID="Equation.DSMT4" ShapeID="_x0000_i1384" DrawAspect="Content" ObjectID="_1797331155" r:id="rId358"/>
                    </w:object>
                  </w:r>
                </w:p>
              </w:tc>
            </w:tr>
            <w:tr w:rsidR="00B05328" w:rsidRPr="009D1399" w14:paraId="4D4A9840" w14:textId="77777777" w:rsidTr="001D76F7">
              <w:tc>
                <w:tcPr>
                  <w:tcW w:w="2715" w:type="dxa"/>
                </w:tcPr>
                <w:p w14:paraId="693F9FA8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bidi="ar-DZ"/>
                            </w:rPr>
                            <m:t>-∞;0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rtl/>
                          <w:lang w:bidi="ar-DZ"/>
                        </w:rPr>
                        <m:t>و</m:t>
                      </m:r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bidi="ar-DZ"/>
                            </w:rPr>
                            <m:t>0;+∞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14:paraId="48DCD82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2977" w:type="dxa"/>
                </w:tcPr>
                <w:p w14:paraId="5B5E575E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719" w:dyaOrig="620" w14:anchorId="403E0574">
                      <v:shape id="_x0000_i1385" type="#_x0000_t75" style="width:86.25pt;height:30.75pt" o:ole="">
                        <v:imagedata r:id="rId359" o:title=""/>
                      </v:shape>
                      <o:OLEObject Type="Embed" ProgID="Equation.DSMT4" ShapeID="_x0000_i1385" DrawAspect="Content" ObjectID="_1797331156" r:id="rId360"/>
                    </w:object>
                  </w:r>
                </w:p>
              </w:tc>
            </w:tr>
            <w:tr w:rsidR="00B05328" w:rsidRPr="009D1399" w14:paraId="63707AA2" w14:textId="77777777" w:rsidTr="001D76F7">
              <w:tc>
                <w:tcPr>
                  <w:tcW w:w="2715" w:type="dxa"/>
                </w:tcPr>
                <w:p w14:paraId="41BFA6B1" w14:textId="77777777" w:rsidR="00B05328" w:rsidRPr="009D1399" w:rsidRDefault="00B05328" w:rsidP="00B0532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2663FAEC">
                      <v:shape id="_x0000_i1386" type="#_x0000_t75" style="width:12.75pt;height:12.75pt" o:ole="">
                        <v:imagedata r:id="rId355" o:title=""/>
                      </v:shape>
                      <o:OLEObject Type="Embed" ProgID="Equation.DSMT4" ShapeID="_x0000_i1386" DrawAspect="Content" ObjectID="_1797331157" r:id="rId361"/>
                    </w:object>
                  </w:r>
                </w:p>
              </w:tc>
              <w:tc>
                <w:tcPr>
                  <w:tcW w:w="2268" w:type="dxa"/>
                </w:tcPr>
                <w:p w14:paraId="706AAD2A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2977" w:type="dxa"/>
                </w:tcPr>
                <w:p w14:paraId="47820E6E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1780" w:dyaOrig="360" w14:anchorId="649E0A05">
                      <v:shape id="_x0000_i1387" type="#_x0000_t75" style="width:89.25pt;height:18.75pt" o:ole="">
                        <v:imagedata r:id="rId362" o:title=""/>
                      </v:shape>
                      <o:OLEObject Type="Embed" ProgID="Equation.DSMT4" ShapeID="_x0000_i1387" DrawAspect="Content" ObjectID="_1797331158" r:id="rId363"/>
                    </w:object>
                  </w:r>
                </w:p>
              </w:tc>
            </w:tr>
          </w:tbl>
          <w:p w14:paraId="4CF8DB6F" w14:textId="77777777" w:rsidR="00B05328" w:rsidRPr="009D1399" w:rsidRDefault="00B05328" w:rsidP="00B0532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218702F" w14:textId="77777777" w:rsidR="00B05328" w:rsidRPr="009D1399" w:rsidRDefault="00B05328" w:rsidP="00B05328">
            <w:pPr>
              <w:pStyle w:val="Paragraphedeliste"/>
              <w:numPr>
                <w:ilvl w:val="0"/>
                <w:numId w:val="34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الدالة المشتقة لجداء الدالتين </w:t>
            </w:r>
          </w:p>
          <w:p w14:paraId="1E9486D4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43053EFE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1DF35D4D">
                <v:shape id="_x0000_i1388" type="#_x0000_t75" style="width:12pt;height:15.75pt" o:ole="">
                  <v:imagedata r:id="rId328" o:title=""/>
                </v:shape>
                <o:OLEObject Type="Embed" ProgID="Equation.DSMT4" ShapeID="_x0000_i1388" DrawAspect="Content" ObjectID="_1797331159" r:id="rId36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1C4F13A3">
                <v:shape id="_x0000_i1389" type="#_x0000_t75" style="width:11.25pt;height:12.75pt" o:ole="">
                  <v:imagedata r:id="rId330" o:title=""/>
                </v:shape>
                <o:OLEObject Type="Embed" ProgID="Equation.DSMT4" ShapeID="_x0000_i1389" DrawAspect="Content" ObjectID="_1797331160" r:id="rId36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0B124B1">
                <v:shape id="_x0000_i1390" type="#_x0000_t75" style="width:9.75pt;height:12.75pt" o:ole="">
                  <v:imagedata r:id="rId332" o:title=""/>
                </v:shape>
                <o:OLEObject Type="Embed" ProgID="Equation.DSMT4" ShapeID="_x0000_i1390" DrawAspect="Content" ObjectID="_1797331161" r:id="rId36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440" w:dyaOrig="320" w14:anchorId="46D950EC">
                <v:shape id="_x0000_i1391" type="#_x0000_t75" style="width:21.75pt;height:15.75pt" o:ole="">
                  <v:imagedata r:id="rId367" o:title=""/>
                </v:shape>
                <o:OLEObject Type="Embed" ProgID="Equation.DSMT4" ShapeID="_x0000_i1391" DrawAspect="Content" ObjectID="_1797331162" r:id="rId36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A025789">
                <v:shape id="_x0000_i1392" type="#_x0000_t75" style="width:9.75pt;height:12.75pt" o:ole="">
                  <v:imagedata r:id="rId332" o:title=""/>
                </v:shape>
                <o:OLEObject Type="Embed" ProgID="Equation.DSMT4" ShapeID="_x0000_i1392" DrawAspect="Content" ObjectID="_1797331163" r:id="rId36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66E4E887">
                <v:shape id="_x0000_i1393" type="#_x0000_t75" style="width:33.75pt;height:20.25pt" o:ole="">
                  <v:imagedata r:id="rId370" o:title=""/>
                </v:shape>
                <o:OLEObject Type="Embed" ProgID="Equation.DSMT4" ShapeID="_x0000_i1393" DrawAspect="Content" ObjectID="_1797331164" r:id="rId37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معرفة كمايلي:</w:t>
            </w:r>
          </w:p>
          <w:p w14:paraId="3B4E7728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6B96100">
                <v:shape id="_x0000_i1394" type="#_x0000_t75" style="width:9.75pt;height:11.25pt" o:ole="">
                  <v:imagedata r:id="rId346" o:title=""/>
                </v:shape>
                <o:OLEObject Type="Embed" ProgID="Equation.DSMT4" ShapeID="_x0000_i1394" DrawAspect="Content" ObjectID="_1797331165" r:id="rId37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0CB34A9">
                <v:shape id="_x0000_i1395" type="#_x0000_t75" style="width:9.75pt;height:12.75pt" o:ole="">
                  <v:imagedata r:id="rId332" o:title=""/>
                </v:shape>
                <o:OLEObject Type="Embed" ProgID="Equation.DSMT4" ShapeID="_x0000_i1395" DrawAspect="Content" ObjectID="_1797331166" r:id="rId37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3620" w:dyaOrig="400" w14:anchorId="4EB01461">
                <v:shape id="_x0000_i1396" type="#_x0000_t75" style="width:180.75pt;height:20.25pt" o:ole="">
                  <v:imagedata r:id="rId374" o:title=""/>
                </v:shape>
                <o:OLEObject Type="Embed" ProgID="Equation.DSMT4" ShapeID="_x0000_i1396" DrawAspect="Content" ObjectID="_1797331167" r:id="rId375"/>
              </w:object>
            </w:r>
            <w:r w:rsidRPr="009D1399">
              <w:rPr>
                <w:rFonts w:ascii="Amiri" w:hAnsi="Amiri" w:cs="Amiri"/>
                <w:sz w:val="28"/>
                <w:szCs w:val="28"/>
              </w:rPr>
              <w:br/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4C3E0E0D" w14:textId="77777777" w:rsidR="00B05328" w:rsidRPr="009D1399" w:rsidRDefault="00B05328" w:rsidP="00B0532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843"/>
              <w:gridCol w:w="3402"/>
            </w:tblGrid>
            <w:tr w:rsidR="00B05328" w:rsidRPr="009D1399" w14:paraId="05919D10" w14:textId="77777777" w:rsidTr="001D76F7">
              <w:tc>
                <w:tcPr>
                  <w:tcW w:w="2715" w:type="dxa"/>
                </w:tcPr>
                <w:p w14:paraId="03ADDE5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1843" w:type="dxa"/>
                </w:tcPr>
                <w:p w14:paraId="4038873A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540AB709">
                      <v:shape id="_x0000_i1397" type="#_x0000_t75" style="width:15pt;height:15.75pt" o:ole="">
                        <v:imagedata r:id="rId351" o:title=""/>
                      </v:shape>
                      <o:OLEObject Type="Embed" ProgID="Equation.DSMT4" ShapeID="_x0000_i1397" DrawAspect="Content" ObjectID="_1797331168" r:id="rId376"/>
                    </w:object>
                  </w:r>
                </w:p>
              </w:tc>
              <w:tc>
                <w:tcPr>
                  <w:tcW w:w="3402" w:type="dxa"/>
                </w:tcPr>
                <w:p w14:paraId="53A8960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3A1CC064">
                      <v:shape id="_x0000_i1398" type="#_x0000_t75" style="width:12pt;height:15.75pt" o:ole="">
                        <v:imagedata r:id="rId353" o:title=""/>
                      </v:shape>
                      <o:OLEObject Type="Embed" ProgID="Equation.DSMT4" ShapeID="_x0000_i1398" DrawAspect="Content" ObjectID="_1797331169" r:id="rId377"/>
                    </w:object>
                  </w:r>
                </w:p>
              </w:tc>
            </w:tr>
            <w:tr w:rsidR="00B05328" w:rsidRPr="009D1399" w14:paraId="3CB05F86" w14:textId="77777777" w:rsidTr="001D76F7">
              <w:tc>
                <w:tcPr>
                  <w:tcW w:w="2715" w:type="dxa"/>
                </w:tcPr>
                <w:p w14:paraId="3E431999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7C0D9A49">
                      <v:shape id="_x0000_i1399" type="#_x0000_t75" style="width:12.75pt;height:12.75pt" o:ole="">
                        <v:imagedata r:id="rId355" o:title=""/>
                      </v:shape>
                      <o:OLEObject Type="Embed" ProgID="Equation.DSMT4" ShapeID="_x0000_i1399" DrawAspect="Content" ObjectID="_1797331170" r:id="rId378"/>
                    </w:object>
                  </w:r>
                </w:p>
              </w:tc>
              <w:tc>
                <w:tcPr>
                  <w:tcW w:w="1843" w:type="dxa"/>
                </w:tcPr>
                <w:p w14:paraId="2F39D18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58291FA8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340" w:dyaOrig="320" w14:anchorId="30E4DA2E">
                      <v:shape id="_x0000_i1400" type="#_x0000_t75" style="width:117pt;height:15.75pt" o:ole="">
                        <v:imagedata r:id="rId379" o:title=""/>
                      </v:shape>
                      <o:OLEObject Type="Embed" ProgID="Equation.DSMT4" ShapeID="_x0000_i1400" DrawAspect="Content" ObjectID="_1797331171" r:id="rId380"/>
                    </w:object>
                  </w:r>
                </w:p>
              </w:tc>
            </w:tr>
            <w:tr w:rsidR="00B05328" w:rsidRPr="009D1399" w14:paraId="28EC7866" w14:textId="77777777" w:rsidTr="001D76F7">
              <w:tc>
                <w:tcPr>
                  <w:tcW w:w="2715" w:type="dxa"/>
                </w:tcPr>
                <w:p w14:paraId="554D7C4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5692F3B2">
                      <v:shape id="_x0000_i1401" type="#_x0000_t75" style="width:12.75pt;height:12.75pt" o:ole="">
                        <v:imagedata r:id="rId355" o:title=""/>
                      </v:shape>
                      <o:OLEObject Type="Embed" ProgID="Equation.DSMT4" ShapeID="_x0000_i1401" DrawAspect="Content" ObjectID="_1797331172" r:id="rId381"/>
                    </w:object>
                  </w:r>
                </w:p>
              </w:tc>
              <w:tc>
                <w:tcPr>
                  <w:tcW w:w="1843" w:type="dxa"/>
                </w:tcPr>
                <w:p w14:paraId="18A6BA5E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4F486F8E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240" w:dyaOrig="320" w14:anchorId="5E9BDD76">
                      <v:shape id="_x0000_i1402" type="#_x0000_t75" style="width:112.5pt;height:15.75pt" o:ole="">
                        <v:imagedata r:id="rId382" o:title=""/>
                      </v:shape>
                      <o:OLEObject Type="Embed" ProgID="Equation.DSMT4" ShapeID="_x0000_i1402" DrawAspect="Content" ObjectID="_1797331173" r:id="rId383"/>
                    </w:object>
                  </w:r>
                </w:p>
              </w:tc>
            </w:tr>
            <w:tr w:rsidR="00B05328" w:rsidRPr="009D1399" w14:paraId="07A3CD3F" w14:textId="77777777" w:rsidTr="001D76F7">
              <w:tc>
                <w:tcPr>
                  <w:tcW w:w="2715" w:type="dxa"/>
                </w:tcPr>
                <w:p w14:paraId="12D3A46B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1C8BE3FE">
                      <v:shape id="_x0000_i1403" type="#_x0000_t75" style="width:12.75pt;height:12.75pt" o:ole="">
                        <v:imagedata r:id="rId355" o:title=""/>
                      </v:shape>
                      <o:OLEObject Type="Embed" ProgID="Equation.DSMT4" ShapeID="_x0000_i1403" DrawAspect="Content" ObjectID="_1797331174" r:id="rId384"/>
                    </w:object>
                  </w:r>
                </w:p>
              </w:tc>
              <w:tc>
                <w:tcPr>
                  <w:tcW w:w="1843" w:type="dxa"/>
                </w:tcPr>
                <w:p w14:paraId="5C575BA9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3402" w:type="dxa"/>
                </w:tcPr>
                <w:p w14:paraId="1E64447A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040" w:dyaOrig="360" w14:anchorId="3DB63EDF">
                      <v:shape id="_x0000_i1404" type="#_x0000_t75" style="width:102pt;height:18.75pt" o:ole="">
                        <v:imagedata r:id="rId385" o:title=""/>
                      </v:shape>
                      <o:OLEObject Type="Embed" ProgID="Equation.DSMT4" ShapeID="_x0000_i1404" DrawAspect="Content" ObjectID="_1797331175" r:id="rId386"/>
                    </w:object>
                  </w:r>
                </w:p>
              </w:tc>
            </w:tr>
          </w:tbl>
          <w:p w14:paraId="1D6FBF14" w14:textId="77777777" w:rsidR="00B05328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63022A45" w14:textId="77777777" w:rsidR="00B05328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حالة خاصة:</w:t>
            </w:r>
          </w:p>
          <w:p w14:paraId="3BF3A389" w14:textId="77777777" w:rsidR="001E2221" w:rsidRPr="009D1399" w:rsidRDefault="001E2221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2A43B19" w14:textId="77777777" w:rsidR="00B05328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قابلة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396C250">
                <v:shape id="_x0000_i1405" type="#_x0000_t75" style="width:9.75pt;height:12.75pt" o:ole="">
                  <v:imagedata r:id="rId332" o:title=""/>
                </v:shape>
                <o:OLEObject Type="Embed" ProgID="Equation.DSMT4" ShapeID="_x0000_i1405" DrawAspect="Content" ObjectID="_1797331176" r:id="rId38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420" w:dyaOrig="320" w14:anchorId="19A92D9D">
                <v:shape id="_x0000_i1406" type="#_x0000_t75" style="width:21pt;height:15.75pt" o:ole="">
                  <v:imagedata r:id="rId388" o:title=""/>
                </v:shape>
                <o:OLEObject Type="Embed" ProgID="Equation.DSMT4" ShapeID="_x0000_i1406" DrawAspect="Content" ObjectID="_1797331177" r:id="rId38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A479C82">
                <v:shape id="_x0000_i1407" type="#_x0000_t75" style="width:9.75pt;height:12.75pt" o:ole="">
                  <v:imagedata r:id="rId332" o:title=""/>
                </v:shape>
                <o:OLEObject Type="Embed" ProgID="Equation.DSMT4" ShapeID="_x0000_i1407" DrawAspect="Content" ObjectID="_1797331178" r:id="rId39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660" w:dyaOrig="400" w14:anchorId="784BCABD">
                <v:shape id="_x0000_i1408" type="#_x0000_t75" style="width:33pt;height:20.25pt" o:ole="">
                  <v:imagedata r:id="rId391" o:title=""/>
                </v:shape>
                <o:OLEObject Type="Embed" ProgID="Equation.DSMT4" ShapeID="_x0000_i1408" DrawAspect="Content" ObjectID="_1797331179" r:id="rId39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معرفة كمايلي: 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60" w:dyaOrig="360" w14:anchorId="0EADB89D">
                <v:shape id="_x0000_i1409" type="#_x0000_t75" style="width:93pt;height:18.75pt" o:ole="">
                  <v:imagedata r:id="rId393" o:title=""/>
                </v:shape>
                <o:OLEObject Type="Embed" ProgID="Equation.DSMT4" ShapeID="_x0000_i1409" DrawAspect="Content" ObjectID="_1797331180" r:id="rId394"/>
              </w:object>
            </w:r>
          </w:p>
          <w:p w14:paraId="75E291A8" w14:textId="77777777" w:rsidR="001E2221" w:rsidRPr="009D1399" w:rsidRDefault="001E2221" w:rsidP="001E2221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33D9BD9" w14:textId="3D9098EB" w:rsidR="001E2221" w:rsidRDefault="00B05328" w:rsidP="001E2221">
            <w:pPr>
              <w:bidi/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t xml:space="preserve">مثال: </w:t>
            </w:r>
            <w:r w:rsidRPr="009D1399"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10D93A45" w14:textId="77777777" w:rsidR="00B05328" w:rsidRPr="009D1399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الدالة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39900D91">
                <v:shape id="_x0000_i1410" type="#_x0000_t75" style="width:11.25pt;height:12.75pt" o:ole="">
                  <v:imagedata r:id="rId395" o:title=""/>
                </v:shape>
                <o:OLEObject Type="Embed" ProgID="Equation.DSMT4" ShapeID="_x0000_i1410" DrawAspect="Content" ObjectID="_1797331181" r:id="rId39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666545CC">
                <v:shape id="_x0000_i1411" type="#_x0000_t75" style="width:12.75pt;height:12.75pt" o:ole="">
                  <v:imagedata r:id="rId397" o:title=""/>
                </v:shape>
                <o:OLEObject Type="Embed" ProgID="Equation.DSMT4" ShapeID="_x0000_i1411" DrawAspect="Content" ObjectID="_1797331182" r:id="rId39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بــ: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40" w:dyaOrig="360" w14:anchorId="56337FF2">
                <v:shape id="_x0000_i1412" type="#_x0000_t75" style="width:77.25pt;height:18.75pt" o:ole="">
                  <v:imagedata r:id="rId399" o:title=""/>
                </v:shape>
                <o:OLEObject Type="Embed" ProgID="Equation.DSMT4" ShapeID="_x0000_i1412" DrawAspect="Content" ObjectID="_1797331183" r:id="rId40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قابلة للاشتقاق ودالتها المشتقة:</w:t>
            </w:r>
          </w:p>
          <w:p w14:paraId="789D321E" w14:textId="77777777" w:rsidR="00B05328" w:rsidRDefault="00B05328" w:rsidP="00B053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40" w:dyaOrig="320" w14:anchorId="10C042C8">
                <v:shape id="_x0000_i1413" type="#_x0000_t75" style="width:92.25pt;height:15.75pt" o:ole="">
                  <v:imagedata r:id="rId401" o:title=""/>
                </v:shape>
                <o:OLEObject Type="Embed" ProgID="Equation.DSMT4" ShapeID="_x0000_i1413" DrawAspect="Content" ObjectID="_1797331184" r:id="rId402"/>
              </w:object>
            </w:r>
          </w:p>
          <w:p w14:paraId="4E31EA46" w14:textId="77777777" w:rsidR="001E2221" w:rsidRDefault="001E2221" w:rsidP="001E2221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1991945" w14:textId="77777777" w:rsidR="001E2221" w:rsidRDefault="001E2221" w:rsidP="001E2221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01522ABF" w14:textId="3C005BB2" w:rsidR="0082666F" w:rsidRDefault="0082666F" w:rsidP="0082666F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مشتقة الدالة قوة</w:t>
            </w:r>
          </w:p>
          <w:p w14:paraId="4E54D89D" w14:textId="1FC833A7" w:rsidR="0082666F" w:rsidRDefault="0082666F" w:rsidP="0082666F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مبرهنة:</w:t>
            </w:r>
          </w:p>
          <w:p w14:paraId="09A54515" w14:textId="3977B3BA" w:rsidR="0082666F" w:rsidRPr="0082666F" w:rsidRDefault="0082666F" w:rsidP="0082666F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82666F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82666F">
              <w:rPr>
                <w:rFonts w:ascii="Amiri" w:hAnsi="Amiri" w:cs="Amiri"/>
                <w:b/>
                <w:bCs/>
                <w:position w:val="-10"/>
                <w:sz w:val="28"/>
                <w:szCs w:val="28"/>
                <w:rtl/>
              </w:rPr>
              <w:object w:dxaOrig="1020" w:dyaOrig="360" w14:anchorId="661E7271">
                <v:shape id="_x0000_i1672" type="#_x0000_t75" style="width:51pt;height:18pt" o:ole="">
                  <v:imagedata r:id="rId403" o:title=""/>
                </v:shape>
                <o:OLEObject Type="Embed" ProgID="Equation.DSMT4" ShapeID="_x0000_i1672" DrawAspect="Content" ObjectID="_1797331185" r:id="rId404"/>
              </w:objec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 (</w:t>
            </w:r>
            <w:r w:rsidRPr="0082666F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39194E9D">
                <v:shape id="_x0000_i1673" type="#_x0000_t75" style="width:9.75pt;height:11.25pt" o:ole="">
                  <v:imagedata r:id="rId405" o:title=""/>
                </v:shape>
                <o:OLEObject Type="Embed" ProgID="Equation.DSMT4" ShapeID="_x0000_i1673" DrawAspect="Content" ObjectID="_1797331186" r:id="rId406"/>
              </w:objec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عدد طبيعي غير </w:t>
            </w:r>
            <w:r w:rsidRPr="0082666F">
              <w:rPr>
                <w:rFonts w:ascii="Amiri" w:hAnsi="Amiri" w:cs="Amiri" w:hint="cs"/>
                <w:sz w:val="28"/>
                <w:szCs w:val="28"/>
                <w:rtl/>
              </w:rPr>
              <w:t>معدوم)</w: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قابلة </w:t>
            </w:r>
            <w:r w:rsidRPr="0082666F">
              <w:rPr>
                <w:rFonts w:ascii="Amiri" w:hAnsi="Amiri" w:cs="Amiri" w:hint="cs"/>
                <w:sz w:val="28"/>
                <w:szCs w:val="28"/>
                <w:rtl/>
              </w:rPr>
              <w:t>للاشتقاق</w: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82666F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AE9B6A7">
                <v:shape id="_x0000_i1674" type="#_x0000_t75" style="width:12.75pt;height:12.75pt" o:ole="">
                  <v:imagedata r:id="rId407" o:title=""/>
                </v:shape>
                <o:OLEObject Type="Embed" ProgID="Equation.DSMT4" ShapeID="_x0000_i1674" DrawAspect="Content" ObjectID="_1797331187" r:id="rId408"/>
              </w:objec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2666F">
              <w:rPr>
                <w:rFonts w:ascii="Amiri" w:hAnsi="Amiri" w:cs="Amiri" w:hint="cs"/>
                <w:sz w:val="28"/>
                <w:szCs w:val="28"/>
                <w:rtl/>
              </w:rPr>
              <w:t>ودالتها</w:t>
            </w: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المشتقة </w:t>
            </w:r>
            <w:r w:rsidRPr="0082666F">
              <w:rPr>
                <w:rFonts w:ascii="Amiri" w:hAnsi="Amiri" w:cs="Amiri" w:hint="cs"/>
                <w:sz w:val="28"/>
                <w:szCs w:val="28"/>
                <w:rtl/>
              </w:rPr>
              <w:t>هي:</w:t>
            </w:r>
          </w:p>
          <w:p w14:paraId="6167CC88" w14:textId="2457DD5E" w:rsidR="0082666F" w:rsidRPr="0082666F" w:rsidRDefault="0082666F" w:rsidP="0082666F">
            <w:pPr>
              <w:bidi/>
              <w:jc w:val="both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82666F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                       </w:t>
            </w:r>
            <w:r w:rsidRPr="0082666F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340" w:dyaOrig="360" w14:anchorId="1310E170">
                <v:shape id="_x0000_i1675" type="#_x0000_t75" style="width:66.75pt;height:20.25pt" o:ole="" filled="t" fillcolor="yellow">
                  <v:imagedata r:id="rId409" o:title=""/>
                </v:shape>
                <o:OLEObject Type="Embed" ProgID="Equation.DSMT4" ShapeID="_x0000_i1675" DrawAspect="Content" ObjectID="_1797331188" r:id="rId410"/>
              </w:object>
            </w:r>
          </w:p>
          <w:p w14:paraId="1F05D82F" w14:textId="77777777" w:rsidR="0082666F" w:rsidRDefault="0082666F" w:rsidP="0082666F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</w:p>
          <w:p w14:paraId="1B8E9B4A" w14:textId="02281381" w:rsidR="0082666F" w:rsidRDefault="0082666F" w:rsidP="0082666F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14:paraId="2CC39EC3" w14:textId="41EDBB62" w:rsidR="0082666F" w:rsidRDefault="0082666F" w:rsidP="0082666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82666F">
              <w:rPr>
                <w:position w:val="-10"/>
                <w:lang w:bidi="ar-DZ"/>
              </w:rPr>
              <w:object w:dxaOrig="240" w:dyaOrig="320" w14:anchorId="2CD43AAE">
                <v:shape id="_x0000_i1691" type="#_x0000_t75" style="width:12pt;height:15.75pt" o:ole="">
                  <v:imagedata r:id="rId411" o:title=""/>
                </v:shape>
                <o:OLEObject Type="Embed" ProgID="Equation.DSMT4" ShapeID="_x0000_i1691" DrawAspect="Content" ObjectID="_1797331189" r:id="rId412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المعرفة على </w:t>
            </w:r>
            <w:r w:rsidRPr="0082666F">
              <w:rPr>
                <w:position w:val="-4"/>
                <w:lang w:bidi="ar-DZ"/>
              </w:rPr>
              <w:object w:dxaOrig="260" w:dyaOrig="260" w14:anchorId="127919E8">
                <v:shape id="_x0000_i1694" type="#_x0000_t75" style="width:12.75pt;height:12.75pt" o:ole="">
                  <v:imagedata r:id="rId413" o:title=""/>
                </v:shape>
                <o:OLEObject Type="Embed" ProgID="Equation.DSMT4" ShapeID="_x0000_i1694" DrawAspect="Content" ObjectID="_1797331190" r:id="rId414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بالعبارة: </w:t>
            </w:r>
            <w:r w:rsidRPr="0082666F">
              <w:rPr>
                <w:position w:val="-10"/>
                <w:lang w:bidi="ar-DZ"/>
              </w:rPr>
              <w:object w:dxaOrig="980" w:dyaOrig="360" w14:anchorId="41C1A90E">
                <v:shape id="_x0000_i1698" type="#_x0000_t75" style="width:48.75pt;height:18pt" o:ole="">
                  <v:imagedata r:id="rId415" o:title=""/>
                </v:shape>
                <o:OLEObject Type="Embed" ProgID="Equation.DSMT4" ShapeID="_x0000_i1698" DrawAspect="Content" ObjectID="_1797331191" r:id="rId416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Pr="0082666F">
              <w:rPr>
                <w:position w:val="-4"/>
                <w:lang w:bidi="ar-DZ"/>
              </w:rPr>
              <w:object w:dxaOrig="260" w:dyaOrig="260" w14:anchorId="5CF174F0">
                <v:shape id="_x0000_i1699" type="#_x0000_t75" style="width:12.75pt;height:12.75pt" o:ole="">
                  <v:imagedata r:id="rId413" o:title=""/>
                </v:shape>
                <o:OLEObject Type="Embed" ProgID="Equation.DSMT4" ShapeID="_x0000_i1699" DrawAspect="Content" ObjectID="_1797331192" r:id="rId417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ودالتها المشتقة: </w:t>
            </w:r>
            <w:r w:rsidRPr="0082666F">
              <w:rPr>
                <w:position w:val="-10"/>
                <w:lang w:bidi="ar-DZ"/>
              </w:rPr>
              <w:object w:dxaOrig="1140" w:dyaOrig="360" w14:anchorId="7F0F680D">
                <v:shape id="_x0000_i1702" type="#_x0000_t75" style="width:57pt;height:18pt" o:ole="">
                  <v:imagedata r:id="rId418" o:title=""/>
                </v:shape>
                <o:OLEObject Type="Embed" ProgID="Equation.DSMT4" ShapeID="_x0000_i1702" DrawAspect="Content" ObjectID="_1797331193" r:id="rId419"/>
              </w:object>
            </w:r>
          </w:p>
          <w:p w14:paraId="3A8F0EC9" w14:textId="17C9F31F" w:rsidR="0082666F" w:rsidRPr="00A17F83" w:rsidRDefault="0082666F" w:rsidP="00A17F83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82666F">
              <w:rPr>
                <w:position w:val="-10"/>
                <w:lang w:bidi="ar-DZ"/>
              </w:rPr>
              <w:object w:dxaOrig="240" w:dyaOrig="320" w14:anchorId="01B21BF6">
                <v:shape id="_x0000_i1723" type="#_x0000_t75" style="width:12pt;height:15.75pt" o:ole="">
                  <v:imagedata r:id="rId411" o:title=""/>
                </v:shape>
                <o:OLEObject Type="Embed" ProgID="Equation.DSMT4" ShapeID="_x0000_i1723" DrawAspect="Content" ObjectID="_1797331194" r:id="rId420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المعرفة على </w:t>
            </w:r>
            <w:r w:rsidRPr="0082666F">
              <w:rPr>
                <w:position w:val="-4"/>
                <w:lang w:bidi="ar-DZ"/>
              </w:rPr>
              <w:object w:dxaOrig="260" w:dyaOrig="260" w14:anchorId="28E761F1">
                <v:shape id="_x0000_i1724" type="#_x0000_t75" style="width:12.75pt;height:12.75pt" o:ole="">
                  <v:imagedata r:id="rId413" o:title=""/>
                </v:shape>
                <o:OLEObject Type="Embed" ProgID="Equation.DSMT4" ShapeID="_x0000_i1724" DrawAspect="Content" ObjectID="_1797331195" r:id="rId421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بالعبارة: </w:t>
            </w:r>
            <w:r w:rsidRPr="0082666F">
              <w:rPr>
                <w:position w:val="-10"/>
                <w:lang w:bidi="ar-DZ"/>
              </w:rPr>
              <w:object w:dxaOrig="980" w:dyaOrig="360" w14:anchorId="4FA52F85">
                <v:shape id="_x0000_i1729" type="#_x0000_t75" style="width:48.75pt;height:18pt" o:ole="">
                  <v:imagedata r:id="rId422" o:title=""/>
                </v:shape>
                <o:OLEObject Type="Embed" ProgID="Equation.DSMT4" ShapeID="_x0000_i1729" DrawAspect="Content" ObjectID="_1797331196" r:id="rId423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Pr="0082666F">
              <w:rPr>
                <w:position w:val="-4"/>
                <w:lang w:bidi="ar-DZ"/>
              </w:rPr>
              <w:object w:dxaOrig="260" w:dyaOrig="260" w14:anchorId="0F1CF16A">
                <v:shape id="_x0000_i1726" type="#_x0000_t75" style="width:12.75pt;height:12.75pt" o:ole="">
                  <v:imagedata r:id="rId413" o:title=""/>
                </v:shape>
                <o:OLEObject Type="Embed" ProgID="Equation.DSMT4" ShapeID="_x0000_i1726" DrawAspect="Content" ObjectID="_1797331197" r:id="rId424"/>
              </w:object>
            </w:r>
            <w:r w:rsidRPr="0082666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ودالتها المشتقة: </w:t>
            </w:r>
            <w:r w:rsidRPr="0082666F">
              <w:rPr>
                <w:position w:val="-10"/>
                <w:lang w:bidi="ar-DZ"/>
              </w:rPr>
              <w:object w:dxaOrig="1160" w:dyaOrig="360" w14:anchorId="646618CB">
                <v:shape id="_x0000_i1731" type="#_x0000_t75" style="width:57.75pt;height:18pt" o:ole="">
                  <v:imagedata r:id="rId425" o:title=""/>
                </v:shape>
                <o:OLEObject Type="Embed" ProgID="Equation.DSMT4" ShapeID="_x0000_i1731" DrawAspect="Content" ObjectID="_1797331198" r:id="rId426"/>
              </w:object>
            </w:r>
          </w:p>
          <w:p w14:paraId="27F51462" w14:textId="001BAE20" w:rsidR="00A17F83" w:rsidRPr="00A17F83" w:rsidRDefault="00B05328" w:rsidP="00A17F83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05328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ج-الدالة المشتقة لمقلوب دالة</w:t>
            </w:r>
          </w:p>
          <w:p w14:paraId="1FB360B4" w14:textId="77777777" w:rsidR="00F33A98" w:rsidRPr="00F33A98" w:rsidRDefault="00F33A98" w:rsidP="00F33A9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33A9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F33A98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6A4A8170" w14:textId="661DA8F2" w:rsidR="00F33A98" w:rsidRDefault="00F33A98" w:rsidP="002C54E2">
            <w:p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 w:rsidRPr="00F33A98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80" w:dyaOrig="220" w14:anchorId="47549EFF">
                <v:shape id="_x0000_i1604" type="#_x0000_t75" style="width:9pt;height:11.25pt" o:ole="">
                  <v:imagedata r:id="rId427" o:title=""/>
                </v:shape>
                <o:OLEObject Type="Embed" ProgID="Equation.DSMT4" ShapeID="_x0000_i1604" DrawAspect="Content" ObjectID="_1797331199" r:id="rId428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دالة قابلة للاشتقاق على مجال</w:t>
            </w:r>
            <w:r w:rsidRPr="00F33A98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4647967">
                <v:shape id="_x0000_i1605" type="#_x0000_t75" style="width:12.75pt;height:12.75pt" o:ole="">
                  <v:imagedata r:id="rId429" o:title=""/>
                </v:shape>
                <o:OLEObject Type="Embed" ProgID="Equation.DSMT4" ShapeID="_x0000_i1605" DrawAspect="Content" ObjectID="_1797331200" r:id="rId430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 من</w:t>
            </w:r>
            <w:r w:rsidRPr="00F33A98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6D9212F2">
                <v:shape id="_x0000_i1606" type="#_x0000_t75" style="width:12.75pt;height:12.75pt" o:ole="">
                  <v:imagedata r:id="rId431" o:title=""/>
                </v:shape>
                <o:OLEObject Type="Embed" ProgID="Equation.DSMT4" ShapeID="_x0000_i1606" DrawAspect="Content" ObjectID="_1797331201" r:id="rId432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F33A98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80" w:dyaOrig="220" w14:anchorId="17EDC667">
                <v:shape id="_x0000_i1607" type="#_x0000_t75" style="width:9pt;height:11.25pt" o:ole="">
                  <v:imagedata r:id="rId433" o:title=""/>
                </v:shape>
                <o:OLEObject Type="Embed" ProgID="Equation.DSMT4" ShapeID="_x0000_i1607" DrawAspect="Content" ObjectID="_1797331202" r:id="rId434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لا تنعدم على</w:t>
            </w:r>
            <w:r w:rsidRPr="00F33A98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7E113E5">
                <v:shape id="_x0000_i1608" type="#_x0000_t75" style="width:12.75pt;height:12.75pt" o:ole="">
                  <v:imagedata r:id="rId435" o:title=""/>
                </v:shape>
                <o:OLEObject Type="Embed" ProgID="Equation.DSMT4" ShapeID="_x0000_i1608" DrawAspect="Content" ObjectID="_1797331203" r:id="rId436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F33A9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F33A98">
              <w:rPr>
                <w:rFonts w:ascii="Amiri" w:hAnsi="Amiri" w:cs="Amiri"/>
                <w:position w:val="-28"/>
                <w:sz w:val="28"/>
                <w:szCs w:val="28"/>
                <w:rtl/>
              </w:rPr>
              <w:object w:dxaOrig="460" w:dyaOrig="680" w14:anchorId="30C4EDB1">
                <v:shape id="_x0000_i1609" type="#_x0000_t75" style="width:23.25pt;height:33.75pt" o:ole="">
                  <v:imagedata r:id="rId437" o:title=""/>
                </v:shape>
                <o:OLEObject Type="Embed" ProgID="Equation.DSMT4" ShapeID="_x0000_i1609" DrawAspect="Content" ObjectID="_1797331204" r:id="rId438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قابلة</w:t>
            </w:r>
            <w:r w:rsidRPr="00F33A9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>للاشتقاق</w:t>
            </w:r>
            <w:r w:rsidRPr="00F33A9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>على</w:t>
            </w:r>
            <w:r w:rsidRPr="00F33A98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0DDF6D4E">
                <v:shape id="_x0000_i1610" type="#_x0000_t75" style="width:12.75pt;height:12.75pt" o:ole="">
                  <v:imagedata r:id="rId429" o:title=""/>
                </v:shape>
                <o:OLEObject Type="Embed" ProgID="Equation.DSMT4" ShapeID="_x0000_i1610" DrawAspect="Content" ObjectID="_1797331205" r:id="rId439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ودالتها المشتقة </w:t>
            </w:r>
            <w:proofErr w:type="gramStart"/>
            <w:r w:rsidRPr="00F33A98">
              <w:rPr>
                <w:rFonts w:ascii="Amiri" w:hAnsi="Amiri" w:cs="Amiri" w:hint="cs"/>
                <w:sz w:val="28"/>
                <w:szCs w:val="28"/>
                <w:rtl/>
              </w:rPr>
              <w:t xml:space="preserve">هي:  </w: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proofErr w:type="gramEnd"/>
            <w:r w:rsidRPr="00F33A9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33A98">
              <w:rPr>
                <w:rFonts w:ascii="Amiri" w:hAnsi="Amiri" w:cs="Amiri"/>
                <w:position w:val="-34"/>
                <w:sz w:val="28"/>
                <w:szCs w:val="28"/>
              </w:rPr>
              <w:object w:dxaOrig="1260" w:dyaOrig="859" w14:anchorId="4F71002F">
                <v:shape id="_x0000_i1611" type="#_x0000_t75" style="width:63pt;height:43.5pt" o:ole="" filled="t" fillcolor="yellow">
                  <v:imagedata r:id="rId440" o:title=""/>
                </v:shape>
                <o:OLEObject Type="Embed" ProgID="Equation.DSMT4" ShapeID="_x0000_i1611" DrawAspect="Content" ObjectID="_1797331206" r:id="rId441"/>
              </w:object>
            </w:r>
            <w:r w:rsidRPr="00F33A98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ED61CBE" w14:textId="2CA5ABB8" w:rsidR="00F33A98" w:rsidRPr="00F33A98" w:rsidRDefault="00F33A98" w:rsidP="00F33A98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33A98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843"/>
              <w:gridCol w:w="3402"/>
            </w:tblGrid>
            <w:tr w:rsidR="002C54E2" w:rsidRPr="009D1399" w14:paraId="730E8C96" w14:textId="77777777" w:rsidTr="001D76F7">
              <w:tc>
                <w:tcPr>
                  <w:tcW w:w="2715" w:type="dxa"/>
                </w:tcPr>
                <w:p w14:paraId="60405FF5" w14:textId="77777777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1843" w:type="dxa"/>
                </w:tcPr>
                <w:p w14:paraId="20AE2BBF" w14:textId="77777777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0ED93A96">
                      <v:shape id="_x0000_i1652" type="#_x0000_t75" style="width:15pt;height:15.75pt" o:ole="">
                        <v:imagedata r:id="rId442" o:title=""/>
                      </v:shape>
                      <o:OLEObject Type="Embed" ProgID="Equation.DSMT4" ShapeID="_x0000_i1652" DrawAspect="Content" ObjectID="_1797331207" r:id="rId443"/>
                    </w:object>
                  </w:r>
                </w:p>
              </w:tc>
              <w:tc>
                <w:tcPr>
                  <w:tcW w:w="3402" w:type="dxa"/>
                </w:tcPr>
                <w:p w14:paraId="54D10DE2" w14:textId="77777777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3EA93C5F">
                      <v:shape id="_x0000_i1653" type="#_x0000_t75" style="width:12pt;height:15.75pt" o:ole="">
                        <v:imagedata r:id="rId444" o:title=""/>
                      </v:shape>
                      <o:OLEObject Type="Embed" ProgID="Equation.DSMT4" ShapeID="_x0000_i1653" DrawAspect="Content" ObjectID="_1797331208" r:id="rId445"/>
                    </w:object>
                  </w:r>
                </w:p>
              </w:tc>
            </w:tr>
            <w:tr w:rsidR="002C54E2" w:rsidRPr="009D1399" w14:paraId="094C5381" w14:textId="77777777" w:rsidTr="001D76F7">
              <w:tc>
                <w:tcPr>
                  <w:tcW w:w="2715" w:type="dxa"/>
                </w:tcPr>
                <w:p w14:paraId="10344F81" w14:textId="0105C19F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2C54E2">
                    <w:rPr>
                      <w:rFonts w:ascii="Amiri" w:hAnsi="Amiri" w:cs="Amiri"/>
                      <w:position w:val="-14"/>
                      <w:sz w:val="28"/>
                      <w:szCs w:val="28"/>
                    </w:rPr>
                    <w:object w:dxaOrig="900" w:dyaOrig="400" w14:anchorId="7D7DE4F8">
                      <v:shape id="_x0000_i1663" type="#_x0000_t75" style="width:45pt;height:19.5pt" o:ole="">
                        <v:imagedata r:id="rId446" o:title=""/>
                      </v:shape>
                      <o:OLEObject Type="Embed" ProgID="Equation.DSMT4" ShapeID="_x0000_i1663" DrawAspect="Content" ObjectID="_1797331209" r:id="rId447"/>
                    </w:object>
                  </w:r>
                </w:p>
              </w:tc>
              <w:tc>
                <w:tcPr>
                  <w:tcW w:w="1843" w:type="dxa"/>
                </w:tcPr>
                <w:p w14:paraId="41DAC8D4" w14:textId="77777777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01573301" w14:textId="1E5A84FB" w:rsidR="002C54E2" w:rsidRPr="009D1399" w:rsidRDefault="002C54E2" w:rsidP="002C54E2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260" w:dyaOrig="620" w14:anchorId="61C603D7">
                      <v:shape id="_x0000_i1661" type="#_x0000_t75" style="width:63pt;height:30.75pt" o:ole="">
                        <v:imagedata r:id="rId448" o:title=""/>
                      </v:shape>
                      <o:OLEObject Type="Embed" ProgID="Equation.DSMT4" ShapeID="_x0000_i1661" DrawAspect="Content" ObjectID="_1797331210" r:id="rId449"/>
                    </w:object>
                  </w:r>
                </w:p>
              </w:tc>
            </w:tr>
            <w:tr w:rsidR="002C54E2" w:rsidRPr="009D1399" w14:paraId="246A0DB3" w14:textId="77777777" w:rsidTr="001D76F7">
              <w:tc>
                <w:tcPr>
                  <w:tcW w:w="2715" w:type="dxa"/>
                </w:tcPr>
                <w:p w14:paraId="502C40CC" w14:textId="27E8E6D1" w:rsidR="002C54E2" w:rsidRPr="009D1399" w:rsidRDefault="002C54E2" w:rsidP="002C54E2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2C54E2">
                    <w:rPr>
                      <w:rFonts w:ascii="Amiri" w:hAnsi="Amiri" w:cs="Amiri"/>
                      <w:position w:val="-14"/>
                      <w:sz w:val="28"/>
                      <w:szCs w:val="28"/>
                    </w:rPr>
                    <w:object w:dxaOrig="880" w:dyaOrig="400" w14:anchorId="4425CE75">
                      <v:shape id="_x0000_i1669" type="#_x0000_t75" style="width:44.25pt;height:19.5pt" o:ole="">
                        <v:imagedata r:id="rId450" o:title=""/>
                      </v:shape>
                      <o:OLEObject Type="Embed" ProgID="Equation.DSMT4" ShapeID="_x0000_i1669" DrawAspect="Content" ObjectID="_1797331211" r:id="rId451"/>
                    </w:object>
                  </w:r>
                </w:p>
              </w:tc>
              <w:tc>
                <w:tcPr>
                  <w:tcW w:w="1843" w:type="dxa"/>
                </w:tcPr>
                <w:p w14:paraId="4CBEBBA5" w14:textId="77777777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4C318FE4" w14:textId="7CBC8F50" w:rsidR="002C54E2" w:rsidRPr="009D1399" w:rsidRDefault="002C54E2" w:rsidP="002C54E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400" w:dyaOrig="620" w14:anchorId="5E18CE53">
                      <v:shape id="_x0000_i1665" type="#_x0000_t75" style="width:69pt;height:30.75pt" o:ole="">
                        <v:imagedata r:id="rId452" o:title=""/>
                      </v:shape>
                      <o:OLEObject Type="Embed" ProgID="Equation.DSMT4" ShapeID="_x0000_i1665" DrawAspect="Content" ObjectID="_1797331212" r:id="rId453"/>
                    </w:object>
                  </w:r>
                </w:p>
              </w:tc>
            </w:tr>
          </w:tbl>
          <w:p w14:paraId="7CCB3DA0" w14:textId="77777777" w:rsidR="00B05328" w:rsidRPr="009D1399" w:rsidRDefault="00B05328" w:rsidP="00B0532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92EB5AD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ج- الدالة المشتقة لحاصل قسمة دالتين</w:t>
            </w:r>
          </w:p>
          <w:p w14:paraId="2FFC5C74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F73A73A" w14:textId="77777777" w:rsidR="00B05328" w:rsidRPr="009D1399" w:rsidRDefault="00B05328" w:rsidP="00B053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614FF26E" w14:textId="2CEB9F64" w:rsidR="00B05328" w:rsidRPr="002C54E2" w:rsidRDefault="00B05328" w:rsidP="002C54E2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3ACE9A4B">
                <v:shape id="_x0000_i1414" type="#_x0000_t75" style="width:12pt;height:15.75pt" o:ole="">
                  <v:imagedata r:id="rId328" o:title=""/>
                </v:shape>
                <o:OLEObject Type="Embed" ProgID="Equation.DSMT4" ShapeID="_x0000_i1414" DrawAspect="Content" ObjectID="_1797331213" r:id="rId45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23020C75">
                <v:shape id="_x0000_i1415" type="#_x0000_t75" style="width:11.25pt;height:12.75pt" o:ole="">
                  <v:imagedata r:id="rId330" o:title=""/>
                </v:shape>
                <o:OLEObject Type="Embed" ProgID="Equation.DSMT4" ShapeID="_x0000_i1415" DrawAspect="Content" ObjectID="_1797331214" r:id="rId45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0A4BCD9">
                <v:shape id="_x0000_i1416" type="#_x0000_t75" style="width:9.75pt;height:12.75pt" o:ole="">
                  <v:imagedata r:id="rId332" o:title=""/>
                </v:shape>
                <o:OLEObject Type="Embed" ProgID="Equation.DSMT4" ShapeID="_x0000_i1416" DrawAspect="Content" ObjectID="_1797331215" r:id="rId45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حيث 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AED8A3A">
                <v:shape id="_x0000_i1417" type="#_x0000_t75" style="width:9.75pt;height:11.25pt" o:ole="">
                  <v:imagedata r:id="rId346" o:title=""/>
                </v:shape>
                <o:OLEObject Type="Embed" ProgID="Equation.DSMT4" ShapeID="_x0000_i1417" DrawAspect="Content" ObjectID="_1797331216" r:id="rId45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35DCB228">
                <v:shape id="_x0000_i1418" type="#_x0000_t75" style="width:9.75pt;height:12.75pt" o:ole="">
                  <v:imagedata r:id="rId332" o:title=""/>
                </v:shape>
                <o:OLEObject Type="Embed" ProgID="Equation.DSMT4" ShapeID="_x0000_i1418" DrawAspect="Content" ObjectID="_1797331217" r:id="rId45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حيث: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6EAB6F56">
                <v:shape id="_x0000_i1419" type="#_x0000_t75" style="width:44.25pt;height:15.75pt" o:ole="">
                  <v:imagedata r:id="rId459" o:title=""/>
                </v:shape>
                <o:OLEObject Type="Embed" ProgID="Equation.DSMT4" ShapeID="_x0000_i1419" DrawAspect="Content" ObjectID="_1797331218" r:id="rId46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 الدالة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28"/>
                <w:sz w:val="28"/>
                <w:szCs w:val="28"/>
                <w:lang w:bidi="ar-DZ"/>
              </w:rPr>
              <w:object w:dxaOrig="279" w:dyaOrig="660" w14:anchorId="41DB2908">
                <v:shape id="_x0000_i1420" type="#_x0000_t75" style="width:14.25pt;height:33pt" o:ole="">
                  <v:imagedata r:id="rId461" o:title=""/>
                </v:shape>
                <o:OLEObject Type="Embed" ProgID="Equation.DSMT4" ShapeID="_x0000_i1420" DrawAspect="Content" ObjectID="_1797331219" r:id="rId46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FC1FC3D">
                <v:shape id="_x0000_i1421" type="#_x0000_t75" style="width:9.75pt;height:12.75pt" o:ole="">
                  <v:imagedata r:id="rId332" o:title=""/>
                </v:shape>
                <o:OLEObject Type="Embed" ProgID="Equation.DSMT4" ShapeID="_x0000_i1421" DrawAspect="Content" ObjectID="_1797331220" r:id="rId463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ودالتها المشتقة </w:t>
            </w:r>
            <w:r w:rsidRPr="009D1399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540" w:dyaOrig="780" w14:anchorId="1FF66BF5">
                <v:shape id="_x0000_i1422" type="#_x0000_t75" style="width:27pt;height:39pt" o:ole="">
                  <v:imagedata r:id="rId464" o:title=""/>
                </v:shape>
                <o:OLEObject Type="Embed" ProgID="Equation.DSMT4" ShapeID="_x0000_i1422" DrawAspect="Content" ObjectID="_1797331221" r:id="rId46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معرفة كمايلي: </w:t>
            </w:r>
            <w:r w:rsidRPr="009D1399">
              <w:rPr>
                <w:rFonts w:ascii="Amiri" w:eastAsiaTheme="minorEastAsia" w:hAnsi="Amiri" w:cs="Amiri"/>
                <w:position w:val="-36"/>
                <w:sz w:val="28"/>
                <w:szCs w:val="28"/>
                <w:lang w:bidi="ar-DZ"/>
              </w:rPr>
              <w:object w:dxaOrig="3420" w:dyaOrig="840" w14:anchorId="4B984788">
                <v:shape id="_x0000_i1423" type="#_x0000_t75" style="width:171pt;height:42pt" o:ole="">
                  <v:imagedata r:id="rId466" o:title=""/>
                </v:shape>
                <o:OLEObject Type="Embed" ProgID="Equation.DSMT4" ShapeID="_x0000_i1423" DrawAspect="Content" ObjectID="_1797331222" r:id="rId467"/>
              </w:object>
            </w:r>
          </w:p>
          <w:p w14:paraId="11A53B22" w14:textId="77777777" w:rsidR="001E2221" w:rsidRDefault="001E2221" w:rsidP="002C54E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99F97F" w14:textId="77777777" w:rsidR="001E2221" w:rsidRDefault="001E2221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EE05EC" w14:textId="0ADA3117" w:rsidR="00B05328" w:rsidRDefault="00B05328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7716A728" w14:textId="77777777" w:rsidR="002C54E2" w:rsidRPr="002C54E2" w:rsidRDefault="002C54E2" w:rsidP="002C54E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843"/>
              <w:gridCol w:w="3402"/>
            </w:tblGrid>
            <w:tr w:rsidR="00B05328" w:rsidRPr="009D1399" w14:paraId="0325374E" w14:textId="77777777" w:rsidTr="001D76F7">
              <w:tc>
                <w:tcPr>
                  <w:tcW w:w="2715" w:type="dxa"/>
                </w:tcPr>
                <w:p w14:paraId="5E662F4F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1843" w:type="dxa"/>
                </w:tcPr>
                <w:p w14:paraId="1131DE37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2BFD08B8">
                      <v:shape id="_x0000_i1424" type="#_x0000_t75" style="width:15pt;height:15.75pt" o:ole="">
                        <v:imagedata r:id="rId442" o:title=""/>
                      </v:shape>
                      <o:OLEObject Type="Embed" ProgID="Equation.DSMT4" ShapeID="_x0000_i1424" DrawAspect="Content" ObjectID="_1797331223" r:id="rId468"/>
                    </w:object>
                  </w:r>
                </w:p>
              </w:tc>
              <w:tc>
                <w:tcPr>
                  <w:tcW w:w="3402" w:type="dxa"/>
                </w:tcPr>
                <w:p w14:paraId="4126A8C4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25444C4B">
                      <v:shape id="_x0000_i1425" type="#_x0000_t75" style="width:12pt;height:15.75pt" o:ole="">
                        <v:imagedata r:id="rId444" o:title=""/>
                      </v:shape>
                      <o:OLEObject Type="Embed" ProgID="Equation.DSMT4" ShapeID="_x0000_i1425" DrawAspect="Content" ObjectID="_1797331224" r:id="rId469"/>
                    </w:object>
                  </w:r>
                </w:p>
              </w:tc>
            </w:tr>
            <w:tr w:rsidR="00B05328" w:rsidRPr="009D1399" w14:paraId="038EF003" w14:textId="77777777" w:rsidTr="001D76F7">
              <w:tc>
                <w:tcPr>
                  <w:tcW w:w="2715" w:type="dxa"/>
                </w:tcPr>
                <w:p w14:paraId="45C7657B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8"/>
                      <w:sz w:val="28"/>
                      <w:szCs w:val="28"/>
                    </w:rPr>
                    <w:object w:dxaOrig="880" w:dyaOrig="680" w14:anchorId="482F9DBB">
                      <v:shape id="_x0000_i1426" type="#_x0000_t75" style="width:44.25pt;height:33.75pt" o:ole="">
                        <v:imagedata r:id="rId470" o:title=""/>
                      </v:shape>
                      <o:OLEObject Type="Embed" ProgID="Equation.DSMT4" ShapeID="_x0000_i1426" DrawAspect="Content" ObjectID="_1797331225" r:id="rId471"/>
                    </w:object>
                  </w:r>
                </w:p>
              </w:tc>
              <w:tc>
                <w:tcPr>
                  <w:tcW w:w="1843" w:type="dxa"/>
                </w:tcPr>
                <w:p w14:paraId="0D8CF7BB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74087575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340" w:dyaOrig="620" w14:anchorId="65C2E985">
                      <v:shape id="_x0000_i1427" type="#_x0000_t75" style="width:66.75pt;height:30.75pt" o:ole="">
                        <v:imagedata r:id="rId472" o:title=""/>
                      </v:shape>
                      <o:OLEObject Type="Embed" ProgID="Equation.DSMT4" ShapeID="_x0000_i1427" DrawAspect="Content" ObjectID="_1797331226" r:id="rId473"/>
                    </w:object>
                  </w:r>
                </w:p>
              </w:tc>
            </w:tr>
            <w:tr w:rsidR="00B05328" w:rsidRPr="009D1399" w14:paraId="3CA27EE7" w14:textId="77777777" w:rsidTr="001D76F7">
              <w:tc>
                <w:tcPr>
                  <w:tcW w:w="2715" w:type="dxa"/>
                </w:tcPr>
                <w:p w14:paraId="1D9A42C9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20" w:dyaOrig="300" w14:anchorId="01858450">
                      <v:shape id="_x0000_i1428" type="#_x0000_t75" style="width:15.75pt;height:15pt" o:ole="">
                        <v:imagedata r:id="rId474" o:title=""/>
                      </v:shape>
                      <o:OLEObject Type="Embed" ProgID="Equation.DSMT4" ShapeID="_x0000_i1428" DrawAspect="Content" ObjectID="_1797331227" r:id="rId475"/>
                    </w:object>
                  </w:r>
                </w:p>
              </w:tc>
              <w:tc>
                <w:tcPr>
                  <w:tcW w:w="1843" w:type="dxa"/>
                </w:tcPr>
                <w:p w14:paraId="4200EC7D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387D5E96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820" w:dyaOrig="660" w14:anchorId="7A31A13D">
                      <v:shape id="_x0000_i1429" type="#_x0000_t75" style="width:90pt;height:33pt" o:ole="">
                        <v:imagedata r:id="rId476" o:title=""/>
                      </v:shape>
                      <o:OLEObject Type="Embed" ProgID="Equation.DSMT4" ShapeID="_x0000_i1429" DrawAspect="Content" ObjectID="_1797331228" r:id="rId477"/>
                    </w:object>
                  </w:r>
                </w:p>
              </w:tc>
            </w:tr>
            <w:tr w:rsidR="00B05328" w:rsidRPr="009D1399" w14:paraId="01A5B29B" w14:textId="77777777" w:rsidTr="001D76F7">
              <w:tc>
                <w:tcPr>
                  <w:tcW w:w="2715" w:type="dxa"/>
                </w:tcPr>
                <w:p w14:paraId="40EB38AA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8"/>
                      <w:sz w:val="28"/>
                      <w:szCs w:val="28"/>
                    </w:rPr>
                    <w:object w:dxaOrig="880" w:dyaOrig="680" w14:anchorId="5D03997F">
                      <v:shape id="_x0000_i1430" type="#_x0000_t75" style="width:44.25pt;height:33.75pt" o:ole="">
                        <v:imagedata r:id="rId478" o:title=""/>
                      </v:shape>
                      <o:OLEObject Type="Embed" ProgID="Equation.DSMT4" ShapeID="_x0000_i1430" DrawAspect="Content" ObjectID="_1797331229" r:id="rId479"/>
                    </w:object>
                  </w:r>
                </w:p>
              </w:tc>
              <w:tc>
                <w:tcPr>
                  <w:tcW w:w="1843" w:type="dxa"/>
                </w:tcPr>
                <w:p w14:paraId="1AE995F2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3402" w:type="dxa"/>
                </w:tcPr>
                <w:p w14:paraId="0E2A23A2" w14:textId="77777777" w:rsidR="00B05328" w:rsidRPr="009D1399" w:rsidRDefault="00B05328" w:rsidP="00B0532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400" w:dyaOrig="620" w14:anchorId="6E247793">
                      <v:shape id="_x0000_i1431" type="#_x0000_t75" style="width:69.75pt;height:30.75pt" o:ole="">
                        <v:imagedata r:id="rId480" o:title=""/>
                      </v:shape>
                      <o:OLEObject Type="Embed" ProgID="Equation.DSMT4" ShapeID="_x0000_i1431" DrawAspect="Content" ObjectID="_1797331230" r:id="rId481"/>
                    </w:object>
                  </w:r>
                </w:p>
              </w:tc>
            </w:tr>
          </w:tbl>
          <w:p w14:paraId="4A614775" w14:textId="77777777" w:rsidR="001E2221" w:rsidRDefault="001E2221" w:rsidP="002C54E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140B127" w14:textId="01057B8B" w:rsidR="00B05328" w:rsidRDefault="00B05328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تمارين:</w:t>
            </w:r>
          </w:p>
          <w:p w14:paraId="270896CA" w14:textId="77777777" w:rsidR="001E2221" w:rsidRPr="002C54E2" w:rsidRDefault="001E2221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44BEBD6F" w14:textId="77777777" w:rsidR="001E2221" w:rsidRDefault="00B05328" w:rsidP="00A17F8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ت 31 ص 193   </w:t>
            </w:r>
            <w:proofErr w:type="gramStart"/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</w:t>
            </w:r>
            <w:proofErr w:type="gramEnd"/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ت 39 ص 194   </w:t>
            </w:r>
          </w:p>
          <w:p w14:paraId="234E9000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E5DC22C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82F0677" w14:textId="4CEC2E70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BE5E99" wp14:editId="3585909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204470</wp:posOffset>
                      </wp:positionV>
                      <wp:extent cx="3790950" cy="3819525"/>
                      <wp:effectExtent l="0" t="0" r="19050" b="28575"/>
                      <wp:wrapNone/>
                      <wp:docPr id="110429809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0" cy="3819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2632A4" w14:textId="77DB3696" w:rsidR="001E2221" w:rsidRDefault="001E2221" w:rsidP="001E222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CA0C2F" wp14:editId="2639D1D8">
                                        <wp:extent cx="2733675" cy="2609850"/>
                                        <wp:effectExtent l="0" t="0" r="9525" b="0"/>
                                        <wp:docPr id="1098651587" name="Image 10986515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33675" cy="2609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E5E99" id="Rectangle 7" o:spid="_x0000_s1043" style="position:absolute;left:0;text-align:left;margin-left:21.45pt;margin-top:16.1pt;width:298.5pt;height:300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6A2632A4" w14:textId="77DB3696" w:rsidR="001E2221" w:rsidRDefault="001E2221" w:rsidP="001E2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A0C2F" wp14:editId="2639D1D8">
                                  <wp:extent cx="2733675" cy="2609850"/>
                                  <wp:effectExtent l="0" t="0" r="9525" b="0"/>
                                  <wp:docPr id="1098651587" name="Image 1098651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75" cy="2609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7AAD8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05DCA27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FD39E68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8F0B8CD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5323F18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8BD08A9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F32FE52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8CDEBC8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A76C1C4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F6DA2FD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1883CEE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C14C5D2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BA0E61" w14:textId="77777777" w:rsidR="001E2221" w:rsidRDefault="001E2221" w:rsidP="001E222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147F35D" w14:textId="69C673E8" w:rsidR="002C54E2" w:rsidRPr="002C54E2" w:rsidRDefault="00B05328" w:rsidP="001E2221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79" w:type="dxa"/>
          </w:tcPr>
          <w:p w14:paraId="404FF61A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A10994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F958AA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B732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0DBA0B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A72324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FC12B0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65D87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2DD74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A858F1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68FE73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F66701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DA7A6A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97017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1FD43F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1E608F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6B2876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FC20E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86A57D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7A45F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B9AE6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644962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6015A3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2ACA4F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00619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16DF46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805360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0B66A3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6D501C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A7144C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C25E15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A0277E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7F1C7" w14:textId="77777777" w:rsidR="004669A0" w:rsidRDefault="004669A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A33370" w14:textId="77777777" w:rsidR="004669A0" w:rsidRPr="00792B9B" w:rsidRDefault="004669A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1492D0D" w14:textId="77777777" w:rsidR="002C54E2" w:rsidRDefault="002C54E2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C71D0A" wp14:editId="51B1F5E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08931303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696C" w14:textId="77777777" w:rsidR="002C54E2" w:rsidRPr="00305590" w:rsidRDefault="002C54E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E3D2276" w14:textId="587510B2" w:rsidR="002C54E2" w:rsidRPr="00305590" w:rsidRDefault="002C54E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4450E8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C4EEF" w:rsidRPr="003C4EE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الربط بين اتجاه تغير دالة </w:t>
                            </w:r>
                            <w:proofErr w:type="gramStart"/>
                            <w:r w:rsidR="003C4EEF" w:rsidRPr="003C4EE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 إشارة</w:t>
                            </w:r>
                            <w:proofErr w:type="gramEnd"/>
                            <w:r w:rsidR="003C4EEF" w:rsidRPr="003C4EE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مشتقتها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71D0A" id="_x0000_s1044" style="position:absolute;left:0;text-align:left;margin-left:-46.15pt;margin-top:66.05pt;width:543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iZh0b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42B4696C" w14:textId="77777777" w:rsidR="002C54E2" w:rsidRPr="00305590" w:rsidRDefault="002C54E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E3D2276" w14:textId="587510B2" w:rsidR="002C54E2" w:rsidRPr="00305590" w:rsidRDefault="002C54E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4450E8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C4EEF" w:rsidRPr="003C4EE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الربط بين اتجاه تغير دالة </w:t>
                      </w:r>
                      <w:proofErr w:type="gramStart"/>
                      <w:r w:rsidR="003C4EEF" w:rsidRPr="003C4EE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 إشارة</w:t>
                      </w:r>
                      <w:proofErr w:type="gramEnd"/>
                      <w:r w:rsidR="003C4EEF" w:rsidRPr="003C4EE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مشتقتها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328C22" wp14:editId="3536D48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6081586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A3BD" w14:textId="77777777" w:rsidR="002C54E2" w:rsidRPr="00305590" w:rsidRDefault="002C54E2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17D26A8C" w14:textId="77777777" w:rsidR="002C54E2" w:rsidRDefault="002C54E2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28C22" id="_x0000_s1045" style="position:absolute;left:0;text-align:left;margin-left:-44.65pt;margin-top:.8pt;width:100.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FocwIAAEQFAAAOAAAAZHJzL2Uyb0RvYy54bWysVM1u2zAMvg/YOwi6r46zt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rMLBaH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396CA3BD" w14:textId="77777777" w:rsidR="002C54E2" w:rsidRPr="00305590" w:rsidRDefault="002C54E2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17D26A8C" w14:textId="77777777" w:rsidR="002C54E2" w:rsidRDefault="002C54E2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85547C" wp14:editId="7D06C70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19667917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50E19" w14:textId="77777777" w:rsidR="002C54E2" w:rsidRPr="00305590" w:rsidRDefault="002C54E2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5547C" id="_x0000_s1046" style="position:absolute;left:0;text-align:left;margin-left:396.35pt;margin-top:-.7pt;width:100.5pt;height:6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oOrkA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17D50E19" w14:textId="77777777" w:rsidR="002C54E2" w:rsidRPr="00305590" w:rsidRDefault="002C54E2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0F2BCC" wp14:editId="490FDE24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3744245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FEC1" w14:textId="77777777" w:rsidR="002C54E2" w:rsidRPr="00305590" w:rsidRDefault="002C54E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لاشتقاق</w:t>
                            </w:r>
                          </w:p>
                          <w:p w14:paraId="11070D9B" w14:textId="48810F93" w:rsidR="002C54E2" w:rsidRPr="00305590" w:rsidRDefault="002C54E2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4450E8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450E8" w:rsidRPr="004450E8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المشتقة واتجاه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0F2BCC" id="_x0000_s1047" style="position:absolute;left:0;text-align:left;margin-left:66.35pt;margin-top:1.55pt;width:323.25pt;height:58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" fillcolor="white [3201]" strokecolor="black [3213]" strokeweight="2pt">
                <v:textbox>
                  <w:txbxContent>
                    <w:p w14:paraId="5831FEC1" w14:textId="77777777" w:rsidR="002C54E2" w:rsidRPr="00305590" w:rsidRDefault="002C54E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لاشتقاق</w:t>
                      </w:r>
                    </w:p>
                    <w:p w14:paraId="11070D9B" w14:textId="48810F93" w:rsidR="002C54E2" w:rsidRPr="00305590" w:rsidRDefault="002C54E2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4450E8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4450E8" w:rsidRPr="004450E8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المشتقة واتجاه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F51FBD4" w14:textId="77777777" w:rsidR="002C54E2" w:rsidRPr="00792B9B" w:rsidRDefault="002C54E2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2C54E2" w:rsidRPr="00792B9B" w14:paraId="6D8D50BA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736BF05" w14:textId="77777777" w:rsidR="002C54E2" w:rsidRPr="00305590" w:rsidRDefault="002C54E2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A4AF5D7" w14:textId="77777777" w:rsidR="002C54E2" w:rsidRPr="00305590" w:rsidRDefault="002C54E2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8C5F679" w14:textId="77777777" w:rsidR="002C54E2" w:rsidRPr="00305590" w:rsidRDefault="002C54E2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2C54E2" w:rsidRPr="00792B9B" w14:paraId="04CFA111" w14:textId="77777777" w:rsidTr="00305590">
        <w:tc>
          <w:tcPr>
            <w:tcW w:w="1278" w:type="dxa"/>
          </w:tcPr>
          <w:p w14:paraId="615EE86E" w14:textId="77777777" w:rsidR="002C54E2" w:rsidRDefault="002C54E2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079D5B" w14:textId="77777777" w:rsidR="002C54E2" w:rsidRDefault="002C54E2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2C53EB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9C507C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C89777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771CB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5501D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5F3A6E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17C42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18B1D6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6B51FC" w14:textId="77777777" w:rsidR="002C54E2" w:rsidRDefault="002C54E2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34F21C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38F38A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E3C708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5745D7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1F0AF8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F498F8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9D49DE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27B971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01FE31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8164FC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0BE074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AE91DC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1EAF50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387CC9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7F400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F87AB2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87B835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B2B647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078049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D136BA" w14:textId="77777777" w:rsidR="002C54E2" w:rsidRDefault="002C54E2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2D5EFB" w14:textId="77777777" w:rsidR="002C54E2" w:rsidRPr="00FB5A89" w:rsidRDefault="002C54E2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FA17BC0" w14:textId="77777777" w:rsidR="002C54E2" w:rsidRPr="00792B9B" w:rsidRDefault="002C54E2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43452" w14:textId="77777777" w:rsidR="00105FD3" w:rsidRPr="009D1399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اتجاه تغير الدالة</w:t>
            </w:r>
          </w:p>
          <w:p w14:paraId="56680EF8" w14:textId="77777777" w:rsidR="00105FD3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113307C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375081CA">
                <v:shape id="_x0000_i1764" type="#_x0000_t75" style="width:12pt;height:15.75pt" o:ole="">
                  <v:imagedata r:id="rId482" o:title=""/>
                </v:shape>
                <o:OLEObject Type="Embed" ProgID="Equation.DSMT4" ShapeID="_x0000_i1764" DrawAspect="Content" ObjectID="_1797331231" r:id="rId48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268FEDFD">
                <v:shape id="_x0000_i1765" type="#_x0000_t75" style="width:11.25pt;height:12.75pt" o:ole="">
                  <v:imagedata r:id="rId484" o:title=""/>
                </v:shape>
                <o:OLEObject Type="Embed" ProgID="Equation.DSMT4" ShapeID="_x0000_i1765" DrawAspect="Content" ObjectID="_1797331232" r:id="rId48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7AA9C0F3">
                <v:shape id="_x0000_i1766" type="#_x0000_t75" style="width:9.75pt;height:14.25pt" o:ole="">
                  <v:imagedata r:id="rId486" o:title=""/>
                </v:shape>
                <o:OLEObject Type="Embed" ProgID="Equation.DSMT4" ShapeID="_x0000_i1766" DrawAspect="Content" ObjectID="_1797331233" r:id="rId487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5D5C1366">
                <v:shape id="_x0000_i1767" type="#_x0000_t75" style="width:9.75pt;height:14.25pt" o:ole="">
                  <v:imagedata r:id="rId488" o:title=""/>
                </v:shape>
                <o:OLEObject Type="Embed" ProgID="Equation.DSMT4" ShapeID="_x0000_i1767" DrawAspect="Content" ObjectID="_1797331234" r:id="rId489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دوال معرفة كما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</w:p>
          <w:p w14:paraId="0837F093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300" w:dyaOrig="320" w14:anchorId="30612A44">
                <v:shape id="_x0000_i1768" type="#_x0000_t75" style="width:65.25pt;height:15.75pt" o:ole="">
                  <v:imagedata r:id="rId490" o:title=""/>
                </v:shape>
                <o:OLEObject Type="Embed" ProgID="Equation.DSMT4" ShapeID="_x0000_i1768" DrawAspect="Content" ObjectID="_1797331235" r:id="rId491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A9F2FFF">
                <v:shape id="_x0000_i1769" type="#_x0000_t75" style="width:12.75pt;height:12.75pt" o:ole="">
                  <v:imagedata r:id="rId492" o:title=""/>
                </v:shape>
                <o:OLEObject Type="Embed" ProgID="Equation.DSMT4" ShapeID="_x0000_i1769" DrawAspect="Content" ObjectID="_1797331236" r:id="rId49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  </w:t>
            </w:r>
          </w:p>
          <w:p w14:paraId="6514DDB0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540" w:dyaOrig="320" w14:anchorId="68011370">
                <v:shape id="_x0000_i1770" type="#_x0000_t75" style="width:77.25pt;height:15.75pt" o:ole="">
                  <v:imagedata r:id="rId494" o:title=""/>
                </v:shape>
                <o:OLEObject Type="Embed" ProgID="Equation.DSMT4" ShapeID="_x0000_i1770" DrawAspect="Content" ObjectID="_1797331237" r:id="rId49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0C53ACAC">
                <v:shape id="_x0000_i1771" type="#_x0000_t75" style="width:12.75pt;height:12.75pt" o:ole="">
                  <v:imagedata r:id="rId492" o:title=""/>
                </v:shape>
                <o:OLEObject Type="Embed" ProgID="Equation.DSMT4" ShapeID="_x0000_i1771" DrawAspect="Content" ObjectID="_1797331238" r:id="rId49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       </w:t>
            </w:r>
          </w:p>
          <w:p w14:paraId="6C89A22B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020" w:dyaOrig="320" w14:anchorId="0113F511">
                <v:shape id="_x0000_i1772" type="#_x0000_t75" style="width:51pt;height:15.75pt" o:ole="">
                  <v:imagedata r:id="rId497" o:title=""/>
                </v:shape>
                <o:OLEObject Type="Embed" ProgID="Equation.DSMT4" ShapeID="_x0000_i1772" DrawAspect="Content" ObjectID="_1797331239" r:id="rId49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75AD3197">
                <v:shape id="_x0000_i1773" type="#_x0000_t75" style="width:12.75pt;height:12.75pt" o:ole="">
                  <v:imagedata r:id="rId492" o:title=""/>
                </v:shape>
                <o:OLEObject Type="Embed" ProgID="Equation.DSMT4" ShapeID="_x0000_i1773" DrawAspect="Content" ObjectID="_1797331240" r:id="rId499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71F47C6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B60F95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980" w:dyaOrig="620" w14:anchorId="10545257">
                <v:shape id="_x0000_i1774" type="#_x0000_t75" style="width:48.75pt;height:30.75pt" o:ole="">
                  <v:imagedata r:id="rId500" o:title=""/>
                </v:shape>
                <o:OLEObject Type="Embed" ProgID="Equation.DSMT4" ShapeID="_x0000_i1774" DrawAspect="Content" ObjectID="_1797331241" r:id="rId501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800" w:dyaOrig="400" w14:anchorId="0DE78297">
                <v:shape id="_x0000_i1775" type="#_x0000_t75" style="width:39.75pt;height:20.25pt" o:ole="">
                  <v:imagedata r:id="rId502" o:title=""/>
                </v:shape>
                <o:OLEObject Type="Embed" ProgID="Equation.DSMT4" ShapeID="_x0000_i1775" DrawAspect="Content" ObjectID="_1797331242" r:id="rId50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6117663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1) ذكر بتغيرات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05898A10">
                <v:shape id="_x0000_i1776" type="#_x0000_t75" style="width:12pt;height:15.75pt" o:ole="">
                  <v:imagedata r:id="rId482" o:title=""/>
                </v:shape>
                <o:OLEObject Type="Embed" ProgID="Equation.DSMT4" ShapeID="_x0000_i1776" DrawAspect="Content" ObjectID="_1797331243" r:id="rId504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08824BED">
                <v:shape id="_x0000_i1777" type="#_x0000_t75" style="width:11.25pt;height:12.75pt" o:ole="">
                  <v:imagedata r:id="rId484" o:title=""/>
                </v:shape>
                <o:OLEObject Type="Embed" ProgID="Equation.DSMT4" ShapeID="_x0000_i1777" DrawAspect="Content" ObjectID="_1797331244" r:id="rId50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09A77AD9">
                <v:shape id="_x0000_i1778" type="#_x0000_t75" style="width:9.75pt;height:14.25pt" o:ole="">
                  <v:imagedata r:id="rId486" o:title=""/>
                </v:shape>
                <o:OLEObject Type="Embed" ProgID="Equation.DSMT4" ShapeID="_x0000_i1778" DrawAspect="Content" ObjectID="_1797331245" r:id="rId50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79208FB3">
                <v:shape id="_x0000_i1779" type="#_x0000_t75" style="width:9.75pt;height:14.25pt" o:ole="">
                  <v:imagedata r:id="rId488" o:title=""/>
                </v:shape>
                <o:OLEObject Type="Embed" ProgID="Equation.DSMT4" ShapeID="_x0000_i1779" DrawAspect="Content" ObjectID="_1797331246" r:id="rId507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6F76664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2) عين الدوال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7135C10F">
                <v:shape id="_x0000_i1780" type="#_x0000_t75" style="width:15pt;height:15.75pt" o:ole="">
                  <v:imagedata r:id="rId508" o:title=""/>
                </v:shape>
                <o:OLEObject Type="Embed" ProgID="Equation.DSMT4" ShapeID="_x0000_i1780" DrawAspect="Content" ObjectID="_1797331247" r:id="rId509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79" w:dyaOrig="320" w14:anchorId="363C402E">
                <v:shape id="_x0000_i1781" type="#_x0000_t75" style="width:14.25pt;height:15.75pt" o:ole="">
                  <v:imagedata r:id="rId510" o:title=""/>
                </v:shape>
                <o:OLEObject Type="Embed" ProgID="Equation.DSMT4" ShapeID="_x0000_i1781" DrawAspect="Content" ObjectID="_1797331248" r:id="rId511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4076F58F">
                <v:shape id="_x0000_i1782" type="#_x0000_t75" style="width:12.75pt;height:14.25pt" o:ole="">
                  <v:imagedata r:id="rId512" o:title=""/>
                </v:shape>
                <o:OLEObject Type="Embed" ProgID="Equation.DSMT4" ShapeID="_x0000_i1782" DrawAspect="Content" ObjectID="_1797331249" r:id="rId51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2EB7486A">
                <v:shape id="_x0000_i1783" type="#_x0000_t75" style="width:12.75pt;height:14.25pt" o:ole="">
                  <v:imagedata r:id="rId514" o:title=""/>
                </v:shape>
                <o:OLEObject Type="Embed" ProgID="Equation.DSMT4" ShapeID="_x0000_i1783" DrawAspect="Content" ObjectID="_1797331250" r:id="rId51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الدوال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المشتقة للدوال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4861DFB3">
                <v:shape id="_x0000_i1784" type="#_x0000_t75" style="width:12pt;height:15.75pt" o:ole="">
                  <v:imagedata r:id="rId482" o:title=""/>
                </v:shape>
                <o:OLEObject Type="Embed" ProgID="Equation.DSMT4" ShapeID="_x0000_i1784" DrawAspect="Content" ObjectID="_1797331251" r:id="rId51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6DCFC405">
                <v:shape id="_x0000_i1785" type="#_x0000_t75" style="width:11.25pt;height:12.75pt" o:ole="">
                  <v:imagedata r:id="rId484" o:title=""/>
                </v:shape>
                <o:OLEObject Type="Embed" ProgID="Equation.DSMT4" ShapeID="_x0000_i1785" DrawAspect="Content" ObjectID="_1797331252" r:id="rId517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569FE688">
                <v:shape id="_x0000_i1786" type="#_x0000_t75" style="width:9.75pt;height:14.25pt" o:ole="">
                  <v:imagedata r:id="rId486" o:title=""/>
                </v:shape>
                <o:OLEObject Type="Embed" ProgID="Equation.DSMT4" ShapeID="_x0000_i1786" DrawAspect="Content" ObjectID="_1797331253" r:id="rId51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4F5BCCD7">
                <v:shape id="_x0000_i1787" type="#_x0000_t75" style="width:9.75pt;height:14.25pt" o:ole="">
                  <v:imagedata r:id="rId488" o:title=""/>
                </v:shape>
                <o:OLEObject Type="Embed" ProgID="Equation.DSMT4" ShapeID="_x0000_i1787" DrawAspect="Content" ObjectID="_1797331254" r:id="rId519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الترتيب.</w:t>
            </w:r>
          </w:p>
          <w:p w14:paraId="3C1FED89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3) عين إشارات الدوال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0FCE415B">
                <v:shape id="_x0000_i1788" type="#_x0000_t75" style="width:15pt;height:15.75pt" o:ole="">
                  <v:imagedata r:id="rId520" o:title=""/>
                </v:shape>
                <o:OLEObject Type="Embed" ProgID="Equation.DSMT4" ShapeID="_x0000_i1788" DrawAspect="Content" ObjectID="_1797331255" r:id="rId521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79" w:dyaOrig="320" w14:anchorId="76ADED16">
                <v:shape id="_x0000_i1789" type="#_x0000_t75" style="width:14.25pt;height:15.75pt" o:ole="">
                  <v:imagedata r:id="rId522" o:title=""/>
                </v:shape>
                <o:OLEObject Type="Embed" ProgID="Equation.DSMT4" ShapeID="_x0000_i1789" DrawAspect="Content" ObjectID="_1797331256" r:id="rId52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096D6B91">
                <v:shape id="_x0000_i1790" type="#_x0000_t75" style="width:12.75pt;height:14.25pt" o:ole="">
                  <v:imagedata r:id="rId524" o:title=""/>
                </v:shape>
                <o:OLEObject Type="Embed" ProgID="Equation.DSMT4" ShapeID="_x0000_i1790" DrawAspect="Content" ObjectID="_1797331257" r:id="rId52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45C455D8">
                <v:shape id="_x0000_i1791" type="#_x0000_t75" style="width:12.75pt;height:14.25pt" o:ole="">
                  <v:imagedata r:id="rId526" o:title=""/>
                </v:shape>
                <o:OLEObject Type="Embed" ProgID="Equation.DSMT4" ShapeID="_x0000_i1791" DrawAspect="Content" ObjectID="_1797331258" r:id="rId527"/>
              </w:object>
            </w:r>
            <w:r w:rsidRPr="00B60F9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التوالي.</w:t>
            </w:r>
          </w:p>
          <w:p w14:paraId="2FE86721" w14:textId="77777777" w:rsidR="00105FD3" w:rsidRPr="00B60F95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4) تأكد في كل حالة أنه إذا كانت الدالة متزايدة تماما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مجال فإن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مشتقتها موجبة تماما على هذا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المجال،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وأنه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إذا كانت الدالة متناقصة تماما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مجال فإن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مشتقتها سالبة تماما على هذا المجال. </w:t>
            </w:r>
          </w:p>
          <w:p w14:paraId="01C925F9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CC271CA" w14:textId="77777777" w:rsidR="00105FD3" w:rsidRPr="009D1399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 (تقبل دون برهان)</w:t>
            </w:r>
          </w:p>
          <w:p w14:paraId="6A940BEE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C9A871F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>لتكن 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181E13D7">
                <v:shape id="_x0000_i1732" type="#_x0000_t75" style="width:12pt;height:15.75pt" o:ole="">
                  <v:imagedata r:id="rId528" o:title=""/>
                </v:shape>
                <o:OLEObject Type="Embed" ProgID="Equation.DSMT4" ShapeID="_x0000_i1732" DrawAspect="Content" ObjectID="_1797331259" r:id="rId529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معرفة وقابلة للاشتقاق على مجال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54EBE6D0">
                <v:shape id="_x0000_i1733" type="#_x0000_t75" style="width:17.25pt;height:18.75pt" o:ole="">
                  <v:imagedata r:id="rId530" o:title=""/>
                </v:shape>
                <o:OLEObject Type="Embed" ProgID="Equation.DSMT4" ShapeID="_x0000_i1733" DrawAspect="Content" ObjectID="_1797331260" r:id="rId53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79028CE1">
                <v:shape id="_x0000_i1734" type="#_x0000_t75" style="width:15pt;height:15.75pt" o:ole="">
                  <v:imagedata r:id="rId532" o:title=""/>
                </v:shape>
                <o:OLEObject Type="Embed" ProgID="Equation.DSMT4" ShapeID="_x0000_i1734" DrawAspect="Content" ObjectID="_1797331261" r:id="rId53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دالتها المشتقة.</w:t>
            </w:r>
          </w:p>
          <w:p w14:paraId="5F3E8C0C" w14:textId="77777777" w:rsidR="00105FD3" w:rsidRPr="009D1399" w:rsidRDefault="00105FD3" w:rsidP="00105FD3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71E39357">
                <v:shape id="_x0000_i1735" type="#_x0000_t75" style="width:9pt;height:9.75pt" o:ole="">
                  <v:imagedata r:id="rId534" o:title=""/>
                </v:shape>
                <o:OLEObject Type="Embed" ProgID="Equation.DSMT4" ShapeID="_x0000_i1735" DrawAspect="Content" ObjectID="_1797331262" r:id="rId53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42985755">
                <v:shape id="_x0000_i1736" type="#_x0000_t75" style="width:15pt;height:15.75pt" o:ole="">
                  <v:imagedata r:id="rId536" o:title=""/>
                </v:shape>
                <o:OLEObject Type="Embed" ProgID="Equation.DSMT4" ShapeID="_x0000_i1736" DrawAspect="Content" ObjectID="_1797331263" r:id="rId53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موجبة تماما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695B32EA">
                <v:shape id="_x0000_i1737" type="#_x0000_t75" style="width:17.25pt;height:18.75pt" o:ole="">
                  <v:imagedata r:id="rId530" o:title=""/>
                </v:shape>
                <o:OLEObject Type="Embed" ProgID="Equation.DSMT4" ShapeID="_x0000_i1737" DrawAspect="Content" ObjectID="_1797331264" r:id="rId53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 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6ABD2F72">
                <v:shape id="_x0000_i1738" type="#_x0000_t75" style="width:12pt;height:15.75pt" o:ole="">
                  <v:imagedata r:id="rId528" o:title=""/>
                </v:shape>
                <o:OLEObject Type="Embed" ProgID="Equation.DSMT4" ShapeID="_x0000_i1738" DrawAspect="Content" ObjectID="_1797331265" r:id="rId53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متزايدة تماما 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76D20C97">
                <v:shape id="_x0000_i1739" type="#_x0000_t75" style="width:17.25pt;height:18.75pt" o:ole="">
                  <v:imagedata r:id="rId530" o:title=""/>
                </v:shape>
                <o:OLEObject Type="Embed" ProgID="Equation.DSMT4" ShapeID="_x0000_i1739" DrawAspect="Content" ObjectID="_1797331266" r:id="rId54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D8F95C0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7339F76F">
                <v:shape id="_x0000_i1740" type="#_x0000_t75" style="width:9pt;height:9.75pt" o:ole="">
                  <v:imagedata r:id="rId534" o:title=""/>
                </v:shape>
                <o:OLEObject Type="Embed" ProgID="Equation.DSMT4" ShapeID="_x0000_i1740" DrawAspect="Content" ObjectID="_1797331267" r:id="rId54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11D663D3">
                <v:shape id="_x0000_i1741" type="#_x0000_t75" style="width:15pt;height:15.75pt" o:ole="">
                  <v:imagedata r:id="rId532" o:title=""/>
                </v:shape>
                <o:OLEObject Type="Embed" ProgID="Equation.DSMT4" ShapeID="_x0000_i1741" DrawAspect="Content" ObjectID="_1797331268" r:id="rId54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سالبة تماما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68C04AED">
                <v:shape id="_x0000_i1742" type="#_x0000_t75" style="width:17.25pt;height:18.75pt" o:ole="">
                  <v:imagedata r:id="rId530" o:title=""/>
                </v:shape>
                <o:OLEObject Type="Embed" ProgID="Equation.DSMT4" ShapeID="_x0000_i1742" DrawAspect="Content" ObjectID="_1797331269" r:id="rId54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3407458F">
                <v:shape id="_x0000_i1743" type="#_x0000_t75" style="width:12pt;height:15.75pt" o:ole="">
                  <v:imagedata r:id="rId528" o:title=""/>
                </v:shape>
                <o:OLEObject Type="Embed" ProgID="Equation.DSMT4" ShapeID="_x0000_i1743" DrawAspect="Content" ObjectID="_1797331270" r:id="rId54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متناقصة تماما 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1604422A">
                <v:shape id="_x0000_i1744" type="#_x0000_t75" style="width:17.25pt;height:18.75pt" o:ole="">
                  <v:imagedata r:id="rId530" o:title=""/>
                </v:shape>
                <o:OLEObject Type="Embed" ProgID="Equation.DSMT4" ShapeID="_x0000_i1744" DrawAspect="Content" ObjectID="_1797331271" r:id="rId54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870EE73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3C6AF61D">
                <v:shape id="_x0000_i1745" type="#_x0000_t75" style="width:9pt;height:9.75pt" o:ole="">
                  <v:imagedata r:id="rId534" o:title=""/>
                </v:shape>
                <o:OLEObject Type="Embed" ProgID="Equation.DSMT4" ShapeID="_x0000_i1745" DrawAspect="Content" ObjectID="_1797331272" r:id="rId54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6E707A7E">
                <v:shape id="_x0000_i1746" type="#_x0000_t75" style="width:15pt;height:15.75pt" o:ole="">
                  <v:imagedata r:id="rId532" o:title=""/>
                </v:shape>
                <o:OLEObject Type="Embed" ProgID="Equation.DSMT4" ShapeID="_x0000_i1746" DrawAspect="Content" ObjectID="_1797331273" r:id="rId54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معدومة 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6C182A4F">
                <v:shape id="_x0000_i1747" type="#_x0000_t75" style="width:17.25pt;height:18.75pt" o:ole="">
                  <v:imagedata r:id="rId530" o:title=""/>
                </v:shape>
                <o:OLEObject Type="Embed" ProgID="Equation.DSMT4" ShapeID="_x0000_i1747" DrawAspect="Content" ObjectID="_1797331274" r:id="rId54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فإن 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761C0052">
                <v:shape id="_x0000_i1748" type="#_x0000_t75" style="width:12pt;height:15.75pt" o:ole="">
                  <v:imagedata r:id="rId528" o:title=""/>
                </v:shape>
                <o:OLEObject Type="Embed" ProgID="Equation.DSMT4" ShapeID="_x0000_i1748" DrawAspect="Content" ObjectID="_1797331275" r:id="rId54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ثابتة على المجال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2B455216">
                <v:shape id="_x0000_i1749" type="#_x0000_t75" style="width:17.25pt;height:18.75pt" o:ole="">
                  <v:imagedata r:id="rId530" o:title=""/>
                </v:shape>
                <o:OLEObject Type="Embed" ProgID="Equation.DSMT4" ShapeID="_x0000_i1749" DrawAspect="Content" ObjectID="_1797331276" r:id="rId55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F786374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88C4363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8021CAF" w14:textId="77777777" w:rsidR="00105FD3" w:rsidRPr="009D1399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 ت 42 ص 194.</w:t>
            </w:r>
          </w:p>
          <w:p w14:paraId="441338D2" w14:textId="77777777" w:rsidR="00105FD3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77A290" w14:textId="77777777" w:rsidR="00105FD3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8A432B8" w14:textId="77777777" w:rsidR="00105FD3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FA5C2A" wp14:editId="48AE864F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23495</wp:posOffset>
                      </wp:positionV>
                      <wp:extent cx="2152650" cy="1866900"/>
                      <wp:effectExtent l="0" t="0" r="0" b="0"/>
                      <wp:wrapNone/>
                      <wp:docPr id="1986098118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1866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EC160E" w14:textId="77777777" w:rsidR="00105FD3" w:rsidRDefault="00105FD3" w:rsidP="00105FD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F2A1A6" wp14:editId="2B302C95">
                                        <wp:extent cx="1771650" cy="1666741"/>
                                        <wp:effectExtent l="0" t="0" r="0" b="0"/>
                                        <wp:docPr id="198903791" name="Image 1989037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3723" cy="16686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A5C2A" id="Rectangle 6" o:spid="_x0000_s1048" style="position:absolute;left:0;text-align:left;margin-left:43pt;margin-top:1.85pt;width:169.5pt;height:14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" fillcolor="white [3201]" stroked="f" strokeweight="2pt">
                      <v:textbox>
                        <w:txbxContent>
                          <w:p w14:paraId="1BEC160E" w14:textId="77777777" w:rsidR="00105FD3" w:rsidRDefault="00105FD3" w:rsidP="00105F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2A1A6" wp14:editId="2B302C95">
                                  <wp:extent cx="1771650" cy="1666741"/>
                                  <wp:effectExtent l="0" t="0" r="0" b="0"/>
                                  <wp:docPr id="198903791" name="Image 1989037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3723" cy="1668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3AB6D4" w14:textId="77777777" w:rsidR="00105FD3" w:rsidRPr="009D1399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D84B1C4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02: ت 43 ص 194.</w:t>
            </w:r>
          </w:p>
          <w:p w14:paraId="26A4825F" w14:textId="77777777" w:rsidR="00105FD3" w:rsidRDefault="00105FD3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D8F9B00" w14:textId="77777777" w:rsidR="001E2221" w:rsidRDefault="001E2221" w:rsidP="00105FD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70F93D8" w14:textId="77777777" w:rsidR="001E2221" w:rsidRDefault="001E2221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02A4C02" w14:textId="193A27A5" w:rsidR="00105FD3" w:rsidRPr="009D1399" w:rsidRDefault="00105FD3" w:rsidP="001E222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01:</w:t>
            </w:r>
          </w:p>
          <w:p w14:paraId="476F9322" w14:textId="77777777" w:rsidR="00105FD3" w:rsidRPr="009D1399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E6C5200" w14:textId="77777777" w:rsidR="00105FD3" w:rsidRPr="009D1399" w:rsidRDefault="00105FD3" w:rsidP="00105FD3">
            <w:pPr>
              <w:bidi/>
              <w:ind w:left="90"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9410E6B">
                <v:shape id="_x0000_i1754" type="#_x0000_t75" style="width:12pt;height:15.75pt" o:ole="">
                  <v:imagedata r:id="rId551" o:title=""/>
                </v:shape>
                <o:OLEObject Type="Embed" ProgID="Equation.DSMT4" ShapeID="_x0000_i1754" DrawAspect="Content" ObjectID="_1797331277" r:id="rId55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الدالة العددية للمتغير الحقيقي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FD2F5A3">
                <v:shape id="_x0000_i1755" type="#_x0000_t75" style="width:9.75pt;height:11.25pt" o:ole="">
                  <v:imagedata r:id="rId553" o:title=""/>
                </v:shape>
                <o:OLEObject Type="Embed" ProgID="Equation.DSMT4" ShapeID="_x0000_i1755" DrawAspect="Content" ObjectID="_1797331278" r:id="rId55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المعرفة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B265518">
                <v:shape id="_x0000_i1756" type="#_x0000_t75" style="width:12.75pt;height:12.75pt" o:ole="">
                  <v:imagedata r:id="rId555" o:title=""/>
                </v:shape>
                <o:OLEObject Type="Embed" ProgID="Equation.DSMT4" ShapeID="_x0000_i1756" DrawAspect="Content" ObjectID="_1797331279" r:id="rId55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حيث: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1860" w:dyaOrig="360" w14:anchorId="289B3C42">
                <v:shape id="_x0000_i1757" type="#_x0000_t75" style="width:93pt;height:18.75pt" o:ole="">
                  <v:imagedata r:id="rId557" o:title=""/>
                </v:shape>
                <o:OLEObject Type="Embed" ProgID="Equation.DSMT4" ShapeID="_x0000_i1757" DrawAspect="Content" ObjectID="_1797331280" r:id="rId55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                  </w:t>
            </w:r>
          </w:p>
          <w:p w14:paraId="3C928AE3" w14:textId="77777777" w:rsidR="00105FD3" w:rsidRPr="009D1399" w:rsidRDefault="00105FD3" w:rsidP="00105FD3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وليكن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380" w:dyaOrig="320" w14:anchorId="66636ED7">
                <v:shape id="_x0000_i1758" type="#_x0000_t75" style="width:18.75pt;height:15.75pt" o:ole="">
                  <v:imagedata r:id="rId559" o:title=""/>
                </v:shape>
                <o:OLEObject Type="Embed" ProgID="Equation.DSMT4" ShapeID="_x0000_i1758" DrawAspect="Content" ObjectID="_1797331281" r:id="rId56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المنحني البياني الممثل للدالة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FA01729">
                <v:shape id="_x0000_i1759" type="#_x0000_t75" style="width:12pt;height:15.75pt" o:ole="">
                  <v:imagedata r:id="rId551" o:title=""/>
                </v:shape>
                <o:OLEObject Type="Embed" ProgID="Equation.DSMT4" ShapeID="_x0000_i1759" DrawAspect="Content" ObjectID="_1797331282" r:id="rId56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في المستوي المنسوب إلى معلم متعامد ومتجانس.</w:t>
            </w:r>
          </w:p>
          <w:p w14:paraId="5CE70BD7" w14:textId="77777777" w:rsidR="00105FD3" w:rsidRPr="009D1399" w:rsidRDefault="00105FD3" w:rsidP="00105FD3">
            <w:pPr>
              <w:pStyle w:val="Paragraphedeliste"/>
              <w:numPr>
                <w:ilvl w:val="0"/>
                <w:numId w:val="37"/>
              </w:numPr>
              <w:bidi/>
              <w:spacing w:after="160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الدالة المشتقة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f’</m:t>
              </m:r>
            </m:oMath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للدالة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hAnsi="Cambria Math" w:cs="Amiri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عين اشارتها.</w:t>
            </w:r>
          </w:p>
          <w:p w14:paraId="26BE2E18" w14:textId="77777777" w:rsidR="00105FD3" w:rsidRPr="009D1399" w:rsidRDefault="00105FD3" w:rsidP="00105FD3">
            <w:pPr>
              <w:pStyle w:val="Paragraphedeliste"/>
              <w:numPr>
                <w:ilvl w:val="0"/>
                <w:numId w:val="37"/>
              </w:numPr>
              <w:bidi/>
              <w:spacing w:after="160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68FB1347" w14:textId="77777777" w:rsidR="00105FD3" w:rsidRPr="009D1399" w:rsidRDefault="00105FD3" w:rsidP="00105FD3">
            <w:pPr>
              <w:pStyle w:val="Paragraphedeliste"/>
              <w:numPr>
                <w:ilvl w:val="0"/>
                <w:numId w:val="37"/>
              </w:numPr>
              <w:bidi/>
              <w:spacing w:after="160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المماسين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0BA52656">
                <v:shape id="_x0000_i1760" type="#_x0000_t75" style="width:21.75pt;height:20.25pt" o:ole="">
                  <v:imagedata r:id="rId562" o:title=""/>
                </v:shape>
                <o:OLEObject Type="Embed" ProgID="Equation.DSMT4" ShapeID="_x0000_i1760" DrawAspect="Content" ObjectID="_1797331283" r:id="rId56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00" w14:anchorId="59BC6BAF">
                <v:shape id="_x0000_i1761" type="#_x0000_t75" style="width:24.75pt;height:20.25pt" o:ole="">
                  <v:imagedata r:id="rId564" o:title=""/>
                </v:shape>
                <o:OLEObject Type="Embed" ProgID="Equation.DSMT4" ShapeID="_x0000_i1761" DrawAspect="Content" ObjectID="_1797331284" r:id="rId56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النقطتين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20" w:dyaOrig="400" w14:anchorId="2C7C0C7D">
                <v:shape id="_x0000_i1762" type="#_x0000_t75" style="width:36pt;height:20.25pt" o:ole="">
                  <v:imagedata r:id="rId566" o:title=""/>
                </v:shape>
                <o:OLEObject Type="Embed" ProgID="Equation.DSMT4" ShapeID="_x0000_i1762" DrawAspect="Content" ObjectID="_1797331285" r:id="rId5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80" w:dyaOrig="400" w14:anchorId="2DF7F12D">
                <v:shape id="_x0000_i1763" type="#_x0000_t75" style="width:44.25pt;height:20.25pt" o:ole="">
                  <v:imagedata r:id="rId568" o:title=""/>
                </v:shape>
                <o:OLEObject Type="Embed" ProgID="Equation.DSMT4" ShapeID="_x0000_i1763" DrawAspect="Content" ObjectID="_1797331286" r:id="rId56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الترتيب</w:t>
            </w:r>
          </w:p>
          <w:p w14:paraId="031F6C5B" w14:textId="77777777" w:rsidR="00105FD3" w:rsidRPr="009D1399" w:rsidRDefault="00105FD3" w:rsidP="00105FD3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B9F7BE5" wp14:editId="0060ADF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86360</wp:posOffset>
                      </wp:positionV>
                      <wp:extent cx="2162175" cy="2009775"/>
                      <wp:effectExtent l="0" t="0" r="9525" b="95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20097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2B0A58" w14:textId="77777777" w:rsidR="00105FD3" w:rsidRDefault="00105FD3" w:rsidP="00105FD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AA0ABC" wp14:editId="116A97F4">
                                        <wp:extent cx="1953895" cy="1860550"/>
                                        <wp:effectExtent l="0" t="0" r="8255" b="6350"/>
                                        <wp:docPr id="22" name="Imag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895" cy="186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F7BE5" id="Rectangle 21" o:spid="_x0000_s1049" style="position:absolute;left:0;text-align:left;margin-left:4.75pt;margin-top:6.8pt;width:170.25pt;height:158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" fillcolor="white [3201]" stroked="f" strokeweight="2pt">
                      <v:textbox>
                        <w:txbxContent>
                          <w:p w14:paraId="722B0A58" w14:textId="77777777" w:rsidR="00105FD3" w:rsidRDefault="00105FD3" w:rsidP="00105F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AA0ABC" wp14:editId="116A97F4">
                                  <wp:extent cx="1953895" cy="1860550"/>
                                  <wp:effectExtent l="0" t="0" r="8255" b="635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895" cy="186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8C7F33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3F8C4D0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9A31EA7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1DBC443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704FEC7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5AEFA39" w14:textId="77777777" w:rsidR="00105FD3" w:rsidRPr="009D1399" w:rsidRDefault="00105FD3" w:rsidP="00105FD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4C2460F" w14:textId="77777777" w:rsidR="00105FD3" w:rsidRDefault="00105FD3" w:rsidP="00105FD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C066FC3" w14:textId="61BEF7DC" w:rsidR="00105FD3" w:rsidRDefault="00105FD3" w:rsidP="00105FD3">
            <w:pPr>
              <w:ind w:right="-851"/>
              <w:rPr>
                <w:rFonts w:ascii="Amiri" w:hAnsi="Amiri" w:cs="Amiri"/>
                <w:sz w:val="36"/>
                <w:szCs w:val="36"/>
                <w:rtl/>
                <w:lang w:bidi="ar-DZ"/>
              </w:rPr>
            </w:pPr>
            <w:r w:rsidRPr="009841C5">
              <w:rPr>
                <w:rFonts w:ascii="Amiri" w:hAnsi="Amiri" w:cs="Amiri"/>
                <w:sz w:val="36"/>
                <w:szCs w:val="36"/>
                <w:highlight w:val="cyan"/>
              </w:rPr>
              <w:t>Email</w:t>
            </w:r>
            <w:r w:rsidRPr="009841C5">
              <w:rPr>
                <w:rFonts w:ascii="Amiri" w:hAnsi="Amiri" w:cs="Amiri" w:hint="cs"/>
                <w:sz w:val="36"/>
                <w:szCs w:val="36"/>
                <w:highlight w:val="cyan"/>
                <w:rtl/>
                <w:lang w:bidi="ar-DZ"/>
              </w:rPr>
              <w:t xml:space="preserve"> :</w:t>
            </w:r>
            <w:r w:rsidRPr="009841C5">
              <w:rPr>
                <w:rFonts w:ascii="Amiri" w:hAnsi="Amiri" w:cs="Amiri"/>
                <w:sz w:val="36"/>
                <w:szCs w:val="36"/>
                <w:highlight w:val="cyan"/>
                <w:lang w:bidi="ar-DZ"/>
              </w:rPr>
              <w:t xml:space="preserve"> </w:t>
            </w:r>
            <w:hyperlink r:id="rId570" w:history="1">
              <w:r w:rsidR="001E2221" w:rsidRPr="001756C1">
                <w:rPr>
                  <w:rStyle w:val="Lienhypertexte"/>
                  <w:rFonts w:ascii="Amiri" w:hAnsi="Amiri" w:cs="Amiri"/>
                  <w:sz w:val="36"/>
                  <w:szCs w:val="36"/>
                  <w:highlight w:val="cyan"/>
                  <w:lang w:bidi="ar-DZ"/>
                </w:rPr>
                <w:t>mebarki.math32@gmail.com</w:t>
              </w:r>
            </w:hyperlink>
          </w:p>
          <w:p w14:paraId="4CA7FC8E" w14:textId="77777777" w:rsidR="001E2221" w:rsidRDefault="001E2221" w:rsidP="00105FD3">
            <w:pPr>
              <w:ind w:right="-851"/>
              <w:rPr>
                <w:rFonts w:ascii="Amiri" w:hAnsi="Amiri" w:cs="Amiri"/>
                <w:sz w:val="36"/>
                <w:szCs w:val="36"/>
                <w:rtl/>
                <w:lang w:bidi="ar-DZ"/>
              </w:rPr>
            </w:pPr>
          </w:p>
          <w:p w14:paraId="21157A46" w14:textId="77777777" w:rsidR="002C54E2" w:rsidRPr="00792B9B" w:rsidRDefault="002C54E2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0009D48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9EA26E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618DCD" w14:textId="77777777" w:rsidR="00105FD3" w:rsidRPr="003F039C" w:rsidRDefault="00105FD3" w:rsidP="00105FD3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B60F95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تعطى أمثال بسيطة لدوال مألوفة لاستنتاج العلاقة بين اتجاه تغير دالة </w:t>
            </w:r>
            <w:r w:rsidRPr="00B60F95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وإشارة</w:t>
            </w:r>
            <w:r w:rsidRPr="00B60F95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مشتقتها</w:t>
            </w:r>
          </w:p>
          <w:p w14:paraId="271DD42D" w14:textId="77777777" w:rsidR="00105FD3" w:rsidRDefault="00105FD3" w:rsidP="00105FD3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CA368B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9B5182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92A7FD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4384DB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4C8746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EE475E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34D12B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49274D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759628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0E4690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B5C779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B2398A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08AD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978866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5889B3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A746EE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590D6C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64D6D5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9260C1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968881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FFA622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956E7E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BCD99F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F5A0B9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23ABA0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7C11D6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C50A1F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2216C2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005F8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81A760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FEF520" w14:textId="77777777" w:rsidR="002C54E2" w:rsidRDefault="002C54E2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0EB201" w14:textId="77777777" w:rsidR="002C54E2" w:rsidRPr="00792B9B" w:rsidRDefault="002C54E2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5A112E2" w14:textId="77777777" w:rsidR="004669A0" w:rsidRPr="00792B9B" w:rsidRDefault="004669A0" w:rsidP="001E2221">
      <w:pPr>
        <w:bidi/>
        <w:ind w:right="-851"/>
        <w:rPr>
          <w:rFonts w:cstheme="minorHAnsi"/>
          <w:sz w:val="28"/>
          <w:szCs w:val="28"/>
        </w:rPr>
      </w:pPr>
    </w:p>
    <w:sectPr w:rsidR="004669A0" w:rsidRPr="00792B9B" w:rsidSect="00DA4F13">
      <w:headerReference w:type="default" r:id="rId571"/>
      <w:footerReference w:type="default" r:id="rId572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48E5" w14:textId="77777777" w:rsidR="00927AD2" w:rsidRDefault="00927AD2" w:rsidP="00DA4F13">
      <w:pPr>
        <w:spacing w:after="0" w:line="240" w:lineRule="auto"/>
      </w:pPr>
      <w:r>
        <w:separator/>
      </w:r>
    </w:p>
  </w:endnote>
  <w:endnote w:type="continuationSeparator" w:id="0">
    <w:p w14:paraId="76453A01" w14:textId="77777777" w:rsidR="00927AD2" w:rsidRDefault="00927AD2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Arial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9549427"/>
      <w:docPartObj>
        <w:docPartGallery w:val="Page Numbers (Bottom of Page)"/>
        <w:docPartUnique/>
      </w:docPartObj>
    </w:sdtPr>
    <w:sdtContent>
      <w:p w14:paraId="3E27EE2A" w14:textId="08348389" w:rsidR="00105FD3" w:rsidRDefault="00105FD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4E04" w14:textId="77777777" w:rsidR="00105FD3" w:rsidRDefault="00105F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E7418" w14:textId="77777777" w:rsidR="00927AD2" w:rsidRDefault="00927AD2" w:rsidP="00DA4F13">
      <w:pPr>
        <w:spacing w:after="0" w:line="240" w:lineRule="auto"/>
      </w:pPr>
      <w:r>
        <w:separator/>
      </w:r>
    </w:p>
  </w:footnote>
  <w:footnote w:type="continuationSeparator" w:id="0">
    <w:p w14:paraId="753DCF35" w14:textId="77777777" w:rsidR="00927AD2" w:rsidRDefault="00927AD2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7753FA30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_x0000_s1050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2403C1C7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6E4BA1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_x0000_s1051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2403C1C7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6E4BA1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6E4BA1">
      <w:rPr>
        <w:rFonts w:ascii="Amiri" w:hAnsi="Amiri" w:cs="Amiri"/>
        <w:b/>
        <w:bCs/>
        <w:sz w:val="28"/>
        <w:szCs w:val="28"/>
        <w:lang w:bidi="ar-DZ"/>
      </w:rPr>
      <w:t>2025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6E4BA1">
      <w:rPr>
        <w:rFonts w:ascii="Amiri" w:hAnsi="Amiri" w:cs="Amiri"/>
        <w:b/>
        <w:bCs/>
        <w:sz w:val="28"/>
        <w:szCs w:val="28"/>
        <w:lang w:bidi="ar-DZ"/>
      </w:rPr>
      <w:t>/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6E4BA1">
      <w:rPr>
        <w:rFonts w:ascii="Amiri" w:hAnsi="Amiri" w:cs="Amiri"/>
        <w:b/>
        <w:bCs/>
        <w:sz w:val="28"/>
        <w:szCs w:val="28"/>
        <w:lang w:bidi="ar-DZ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1B0C"/>
    <w:multiLevelType w:val="hybridMultilevel"/>
    <w:tmpl w:val="54DAC1A4"/>
    <w:lvl w:ilvl="0" w:tplc="20DAAAB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F33561"/>
    <w:multiLevelType w:val="hybridMultilevel"/>
    <w:tmpl w:val="C0D8C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87989"/>
    <w:multiLevelType w:val="hybridMultilevel"/>
    <w:tmpl w:val="C43CC0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073CD"/>
    <w:multiLevelType w:val="hybridMultilevel"/>
    <w:tmpl w:val="7C0C7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1FF40CEC"/>
    <w:multiLevelType w:val="hybridMultilevel"/>
    <w:tmpl w:val="0512FE4C"/>
    <w:lvl w:ilvl="0" w:tplc="43C0785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B46E3"/>
    <w:multiLevelType w:val="hybridMultilevel"/>
    <w:tmpl w:val="FB8E3D70"/>
    <w:lvl w:ilvl="0" w:tplc="0FDCDB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1435F"/>
    <w:multiLevelType w:val="hybridMultilevel"/>
    <w:tmpl w:val="2DFC71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70511"/>
    <w:multiLevelType w:val="hybridMultilevel"/>
    <w:tmpl w:val="71008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5" w15:restartNumberingAfterBreak="0">
    <w:nsid w:val="637A0FC3"/>
    <w:multiLevelType w:val="hybridMultilevel"/>
    <w:tmpl w:val="8D685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81C8D"/>
    <w:multiLevelType w:val="hybridMultilevel"/>
    <w:tmpl w:val="7C0C7B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76B1FC7"/>
    <w:multiLevelType w:val="hybridMultilevel"/>
    <w:tmpl w:val="E5A695D4"/>
    <w:lvl w:ilvl="0" w:tplc="752E0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5368B"/>
    <w:multiLevelType w:val="hybridMultilevel"/>
    <w:tmpl w:val="0802A6AE"/>
    <w:lvl w:ilvl="0" w:tplc="65443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0400"/>
    <w:multiLevelType w:val="hybridMultilevel"/>
    <w:tmpl w:val="EE8C1052"/>
    <w:lvl w:ilvl="0" w:tplc="CCA45E6C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7F326EF0"/>
    <w:multiLevelType w:val="hybridMultilevel"/>
    <w:tmpl w:val="E42A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145">
    <w:abstractNumId w:val="10"/>
  </w:num>
  <w:num w:numId="2" w16cid:durableId="584461586">
    <w:abstractNumId w:val="20"/>
  </w:num>
  <w:num w:numId="3" w16cid:durableId="1002857701">
    <w:abstractNumId w:val="21"/>
  </w:num>
  <w:num w:numId="4" w16cid:durableId="1283268148">
    <w:abstractNumId w:val="3"/>
  </w:num>
  <w:num w:numId="5" w16cid:durableId="733623680">
    <w:abstractNumId w:val="31"/>
  </w:num>
  <w:num w:numId="6" w16cid:durableId="595670283">
    <w:abstractNumId w:val="8"/>
  </w:num>
  <w:num w:numId="7" w16cid:durableId="1097561516">
    <w:abstractNumId w:val="12"/>
  </w:num>
  <w:num w:numId="8" w16cid:durableId="2084717201">
    <w:abstractNumId w:val="2"/>
  </w:num>
  <w:num w:numId="9" w16cid:durableId="1965457287">
    <w:abstractNumId w:val="9"/>
  </w:num>
  <w:num w:numId="10" w16cid:durableId="176357642">
    <w:abstractNumId w:val="15"/>
  </w:num>
  <w:num w:numId="11" w16cid:durableId="1266764765">
    <w:abstractNumId w:val="17"/>
  </w:num>
  <w:num w:numId="12" w16cid:durableId="1455758284">
    <w:abstractNumId w:val="14"/>
  </w:num>
  <w:num w:numId="13" w16cid:durableId="1180659470">
    <w:abstractNumId w:val="35"/>
  </w:num>
  <w:num w:numId="14" w16cid:durableId="1315254488">
    <w:abstractNumId w:val="26"/>
  </w:num>
  <w:num w:numId="15" w16cid:durableId="188689573">
    <w:abstractNumId w:val="0"/>
  </w:num>
  <w:num w:numId="16" w16cid:durableId="2078237877">
    <w:abstractNumId w:val="19"/>
  </w:num>
  <w:num w:numId="17" w16cid:durableId="1534416411">
    <w:abstractNumId w:val="24"/>
  </w:num>
  <w:num w:numId="18" w16cid:durableId="1004698760">
    <w:abstractNumId w:val="27"/>
  </w:num>
  <w:num w:numId="19" w16cid:durableId="436559025">
    <w:abstractNumId w:val="13"/>
  </w:num>
  <w:num w:numId="20" w16cid:durableId="1593974168">
    <w:abstractNumId w:val="4"/>
  </w:num>
  <w:num w:numId="21" w16cid:durableId="961691805">
    <w:abstractNumId w:val="30"/>
  </w:num>
  <w:num w:numId="22" w16cid:durableId="387808142">
    <w:abstractNumId w:val="16"/>
  </w:num>
  <w:num w:numId="23" w16cid:durableId="25759628">
    <w:abstractNumId w:val="29"/>
  </w:num>
  <w:num w:numId="24" w16cid:durableId="395057481">
    <w:abstractNumId w:val="23"/>
  </w:num>
  <w:num w:numId="25" w16cid:durableId="1446119492">
    <w:abstractNumId w:val="1"/>
  </w:num>
  <w:num w:numId="26" w16cid:durableId="793327153">
    <w:abstractNumId w:val="25"/>
  </w:num>
  <w:num w:numId="27" w16cid:durableId="1333950542">
    <w:abstractNumId w:val="22"/>
  </w:num>
  <w:num w:numId="28" w16cid:durableId="1016349924">
    <w:abstractNumId w:val="11"/>
  </w:num>
  <w:num w:numId="29" w16cid:durableId="181435808">
    <w:abstractNumId w:val="28"/>
  </w:num>
  <w:num w:numId="30" w16cid:durableId="1439328782">
    <w:abstractNumId w:val="32"/>
  </w:num>
  <w:num w:numId="31" w16cid:durableId="1200782833">
    <w:abstractNumId w:val="7"/>
  </w:num>
  <w:num w:numId="32" w16cid:durableId="627980638">
    <w:abstractNumId w:val="18"/>
  </w:num>
  <w:num w:numId="33" w16cid:durableId="1994554248">
    <w:abstractNumId w:val="33"/>
  </w:num>
  <w:num w:numId="34" w16cid:durableId="387265848">
    <w:abstractNumId w:val="34"/>
  </w:num>
  <w:num w:numId="35" w16cid:durableId="1207529719">
    <w:abstractNumId w:val="36"/>
  </w:num>
  <w:num w:numId="36" w16cid:durableId="1138885921">
    <w:abstractNumId w:val="5"/>
  </w:num>
  <w:num w:numId="37" w16cid:durableId="563413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105FD3"/>
    <w:rsid w:val="001101A3"/>
    <w:rsid w:val="001159FD"/>
    <w:rsid w:val="0012061E"/>
    <w:rsid w:val="00181E64"/>
    <w:rsid w:val="001A1E8F"/>
    <w:rsid w:val="001D0AFA"/>
    <w:rsid w:val="001E2221"/>
    <w:rsid w:val="002250DD"/>
    <w:rsid w:val="002915CE"/>
    <w:rsid w:val="002C54E2"/>
    <w:rsid w:val="002D403C"/>
    <w:rsid w:val="00305590"/>
    <w:rsid w:val="00347F55"/>
    <w:rsid w:val="003C4EEF"/>
    <w:rsid w:val="003D5BFF"/>
    <w:rsid w:val="003F1B6C"/>
    <w:rsid w:val="0042346F"/>
    <w:rsid w:val="0042747E"/>
    <w:rsid w:val="004450E8"/>
    <w:rsid w:val="004653BE"/>
    <w:rsid w:val="004669A0"/>
    <w:rsid w:val="0046792D"/>
    <w:rsid w:val="004C2F53"/>
    <w:rsid w:val="00560BBD"/>
    <w:rsid w:val="00600199"/>
    <w:rsid w:val="00645C77"/>
    <w:rsid w:val="006858DB"/>
    <w:rsid w:val="006D488D"/>
    <w:rsid w:val="006E4BA1"/>
    <w:rsid w:val="006F5DCB"/>
    <w:rsid w:val="0072668B"/>
    <w:rsid w:val="00792B9B"/>
    <w:rsid w:val="007C01E7"/>
    <w:rsid w:val="00812F94"/>
    <w:rsid w:val="008251D7"/>
    <w:rsid w:val="0082666F"/>
    <w:rsid w:val="00834B18"/>
    <w:rsid w:val="00847BBD"/>
    <w:rsid w:val="00847C30"/>
    <w:rsid w:val="00873428"/>
    <w:rsid w:val="00876C9D"/>
    <w:rsid w:val="008F3252"/>
    <w:rsid w:val="00927AD2"/>
    <w:rsid w:val="0096214E"/>
    <w:rsid w:val="00981E9C"/>
    <w:rsid w:val="009C013F"/>
    <w:rsid w:val="00A1760B"/>
    <w:rsid w:val="00A17F83"/>
    <w:rsid w:val="00A704EB"/>
    <w:rsid w:val="00A85A9E"/>
    <w:rsid w:val="00AC4AAE"/>
    <w:rsid w:val="00AC74A8"/>
    <w:rsid w:val="00AE7760"/>
    <w:rsid w:val="00AF47CF"/>
    <w:rsid w:val="00B05328"/>
    <w:rsid w:val="00B82627"/>
    <w:rsid w:val="00BC1043"/>
    <w:rsid w:val="00BE6698"/>
    <w:rsid w:val="00C2649B"/>
    <w:rsid w:val="00C419C2"/>
    <w:rsid w:val="00C448DD"/>
    <w:rsid w:val="00C81718"/>
    <w:rsid w:val="00CA3C1E"/>
    <w:rsid w:val="00CA4226"/>
    <w:rsid w:val="00CA5119"/>
    <w:rsid w:val="00D60CA1"/>
    <w:rsid w:val="00D935F4"/>
    <w:rsid w:val="00DA4F13"/>
    <w:rsid w:val="00DB6768"/>
    <w:rsid w:val="00DF3C71"/>
    <w:rsid w:val="00E60A10"/>
    <w:rsid w:val="00EA6A8F"/>
    <w:rsid w:val="00EC70C0"/>
    <w:rsid w:val="00ED3865"/>
    <w:rsid w:val="00EE65E3"/>
    <w:rsid w:val="00F33A98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A85A9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222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70.bin"/><Relationship Id="rId21" Type="http://schemas.openxmlformats.org/officeDocument/2006/relationships/image" Target="media/image8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68.wmf"/><Relationship Id="rId324" Type="http://schemas.openxmlformats.org/officeDocument/2006/relationships/image" Target="media/image136.wmf"/><Relationship Id="rId366" Type="http://schemas.openxmlformats.org/officeDocument/2006/relationships/oleObject" Target="embeddings/oleObject208.bin"/><Relationship Id="rId531" Type="http://schemas.openxmlformats.org/officeDocument/2006/relationships/oleObject" Target="embeddings/oleObject307.bin"/><Relationship Id="rId573" Type="http://schemas.openxmlformats.org/officeDocument/2006/relationships/fontTable" Target="fontTable.xml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79.wmf"/><Relationship Id="rId268" Type="http://schemas.openxmlformats.org/officeDocument/2006/relationships/image" Target="media/image109.wmf"/><Relationship Id="rId475" Type="http://schemas.openxmlformats.org/officeDocument/2006/relationships/oleObject" Target="embeddings/oleObject274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6.bin"/><Relationship Id="rId500" Type="http://schemas.openxmlformats.org/officeDocument/2006/relationships/image" Target="media/image207.wmf"/><Relationship Id="rId542" Type="http://schemas.openxmlformats.org/officeDocument/2006/relationships/oleObject" Target="embeddings/oleObject315.bin"/><Relationship Id="rId5" Type="http://schemas.openxmlformats.org/officeDocument/2006/relationships/footnotes" Target="footnote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32.bin"/><Relationship Id="rId402" Type="http://schemas.openxmlformats.org/officeDocument/2006/relationships/oleObject" Target="embeddings/oleObject231.bin"/><Relationship Id="rId279" Type="http://schemas.openxmlformats.org/officeDocument/2006/relationships/oleObject" Target="embeddings/oleObject160.bin"/><Relationship Id="rId444" Type="http://schemas.openxmlformats.org/officeDocument/2006/relationships/image" Target="media/image184.wmf"/><Relationship Id="rId486" Type="http://schemas.openxmlformats.org/officeDocument/2006/relationships/image" Target="media/image201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19.wmf"/><Relationship Id="rId304" Type="http://schemas.openxmlformats.org/officeDocument/2006/relationships/image" Target="media/image126.wmf"/><Relationship Id="rId346" Type="http://schemas.openxmlformats.org/officeDocument/2006/relationships/image" Target="media/image145.wmf"/><Relationship Id="rId388" Type="http://schemas.openxmlformats.org/officeDocument/2006/relationships/image" Target="media/image159.wmf"/><Relationship Id="rId511" Type="http://schemas.openxmlformats.org/officeDocument/2006/relationships/oleObject" Target="embeddings/oleObject295.bin"/><Relationship Id="rId553" Type="http://schemas.openxmlformats.org/officeDocument/2006/relationships/image" Target="media/image223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65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10.bin"/><Relationship Id="rId413" Type="http://schemas.openxmlformats.org/officeDocument/2006/relationships/image" Target="media/image171.wmf"/><Relationship Id="rId248" Type="http://schemas.openxmlformats.org/officeDocument/2006/relationships/oleObject" Target="embeddings/oleObject141.bin"/><Relationship Id="rId455" Type="http://schemas.openxmlformats.org/officeDocument/2006/relationships/oleObject" Target="embeddings/oleObject261.bin"/><Relationship Id="rId497" Type="http://schemas.openxmlformats.org/officeDocument/2006/relationships/image" Target="media/image206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78.bin"/><Relationship Id="rId357" Type="http://schemas.openxmlformats.org/officeDocument/2006/relationships/image" Target="media/image150.wmf"/><Relationship Id="rId522" Type="http://schemas.openxmlformats.org/officeDocument/2006/relationships/image" Target="media/image214.wmf"/><Relationship Id="rId54" Type="http://schemas.openxmlformats.org/officeDocument/2006/relationships/image" Target="media/image22.wmf"/><Relationship Id="rId96" Type="http://schemas.openxmlformats.org/officeDocument/2006/relationships/oleObject" Target="embeddings/oleObject51.bin"/><Relationship Id="rId161" Type="http://schemas.openxmlformats.org/officeDocument/2006/relationships/image" Target="media/image69.wmf"/><Relationship Id="rId217" Type="http://schemas.openxmlformats.org/officeDocument/2006/relationships/image" Target="media/image94.wmf"/><Relationship Id="rId399" Type="http://schemas.openxmlformats.org/officeDocument/2006/relationships/image" Target="media/image164.wmf"/><Relationship Id="rId564" Type="http://schemas.openxmlformats.org/officeDocument/2006/relationships/image" Target="media/image228.wmf"/><Relationship Id="rId259" Type="http://schemas.openxmlformats.org/officeDocument/2006/relationships/oleObject" Target="embeddings/oleObject149.bin"/><Relationship Id="rId424" Type="http://schemas.openxmlformats.org/officeDocument/2006/relationships/oleObject" Target="embeddings/oleObject244.bin"/><Relationship Id="rId466" Type="http://schemas.openxmlformats.org/officeDocument/2006/relationships/image" Target="media/image192.wmf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55.bin"/><Relationship Id="rId326" Type="http://schemas.openxmlformats.org/officeDocument/2006/relationships/image" Target="media/image137.wmf"/><Relationship Id="rId533" Type="http://schemas.openxmlformats.org/officeDocument/2006/relationships/oleObject" Target="embeddings/oleObject308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55.wmf"/><Relationship Id="rId368" Type="http://schemas.openxmlformats.org/officeDocument/2006/relationships/oleObject" Target="embeddings/oleObject209.bin"/><Relationship Id="rId172" Type="http://schemas.openxmlformats.org/officeDocument/2006/relationships/oleObject" Target="embeddings/oleObject93.bin"/><Relationship Id="rId228" Type="http://schemas.openxmlformats.org/officeDocument/2006/relationships/image" Target="media/image98.wmf"/><Relationship Id="rId435" Type="http://schemas.openxmlformats.org/officeDocument/2006/relationships/image" Target="media/image180.wmf"/><Relationship Id="rId477" Type="http://schemas.openxmlformats.org/officeDocument/2006/relationships/oleObject" Target="embeddings/oleObject275.bin"/><Relationship Id="rId281" Type="http://schemas.openxmlformats.org/officeDocument/2006/relationships/oleObject" Target="embeddings/oleObject161.bin"/><Relationship Id="rId337" Type="http://schemas.openxmlformats.org/officeDocument/2006/relationships/oleObject" Target="embeddings/oleObject189.bin"/><Relationship Id="rId502" Type="http://schemas.openxmlformats.org/officeDocument/2006/relationships/image" Target="media/image208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5.bin"/><Relationship Id="rId379" Type="http://schemas.openxmlformats.org/officeDocument/2006/relationships/image" Target="media/image156.wmf"/><Relationship Id="rId544" Type="http://schemas.openxmlformats.org/officeDocument/2006/relationships/oleObject" Target="embeddings/oleObject317.bin"/><Relationship Id="rId7" Type="http://schemas.openxmlformats.org/officeDocument/2006/relationships/image" Target="media/image1.wmf"/><Relationship Id="rId183" Type="http://schemas.openxmlformats.org/officeDocument/2006/relationships/image" Target="media/image79.wmf"/><Relationship Id="rId239" Type="http://schemas.openxmlformats.org/officeDocument/2006/relationships/image" Target="media/image100.wmf"/><Relationship Id="rId390" Type="http://schemas.openxmlformats.org/officeDocument/2006/relationships/oleObject" Target="embeddings/oleObject225.bin"/><Relationship Id="rId404" Type="http://schemas.openxmlformats.org/officeDocument/2006/relationships/oleObject" Target="embeddings/oleObject232.bin"/><Relationship Id="rId446" Type="http://schemas.openxmlformats.org/officeDocument/2006/relationships/image" Target="media/image185.wmf"/><Relationship Id="rId250" Type="http://schemas.openxmlformats.org/officeDocument/2006/relationships/oleObject" Target="embeddings/oleObject143.bin"/><Relationship Id="rId292" Type="http://schemas.openxmlformats.org/officeDocument/2006/relationships/image" Target="media/image120.wmf"/><Relationship Id="rId306" Type="http://schemas.openxmlformats.org/officeDocument/2006/relationships/image" Target="media/image127.wmf"/><Relationship Id="rId488" Type="http://schemas.openxmlformats.org/officeDocument/2006/relationships/image" Target="media/image202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97.bin"/><Relationship Id="rId513" Type="http://schemas.openxmlformats.org/officeDocument/2006/relationships/oleObject" Target="embeddings/oleObject296.bin"/><Relationship Id="rId555" Type="http://schemas.openxmlformats.org/officeDocument/2006/relationships/image" Target="media/image224.wmf"/><Relationship Id="rId152" Type="http://schemas.openxmlformats.org/officeDocument/2006/relationships/image" Target="media/image66.wmf"/><Relationship Id="rId194" Type="http://schemas.openxmlformats.org/officeDocument/2006/relationships/image" Target="media/image85.wmf"/><Relationship Id="rId208" Type="http://schemas.openxmlformats.org/officeDocument/2006/relationships/image" Target="media/image91.wmf"/><Relationship Id="rId415" Type="http://schemas.openxmlformats.org/officeDocument/2006/relationships/image" Target="media/image172.wmf"/><Relationship Id="rId457" Type="http://schemas.openxmlformats.org/officeDocument/2006/relationships/oleObject" Target="embeddings/oleObject263.bin"/><Relationship Id="rId261" Type="http://schemas.openxmlformats.org/officeDocument/2006/relationships/oleObject" Target="embeddings/oleObject150.bin"/><Relationship Id="rId499" Type="http://schemas.openxmlformats.org/officeDocument/2006/relationships/oleObject" Target="embeddings/oleObject287.bin"/><Relationship Id="rId14" Type="http://schemas.openxmlformats.org/officeDocument/2006/relationships/oleObject" Target="embeddings/oleObject4.bin"/><Relationship Id="rId56" Type="http://schemas.openxmlformats.org/officeDocument/2006/relationships/image" Target="media/image23.wmf"/><Relationship Id="rId317" Type="http://schemas.openxmlformats.org/officeDocument/2006/relationships/oleObject" Target="embeddings/oleObject179.bin"/><Relationship Id="rId359" Type="http://schemas.openxmlformats.org/officeDocument/2006/relationships/image" Target="media/image151.wmf"/><Relationship Id="rId524" Type="http://schemas.openxmlformats.org/officeDocument/2006/relationships/image" Target="media/image215.wmf"/><Relationship Id="rId566" Type="http://schemas.openxmlformats.org/officeDocument/2006/relationships/image" Target="media/image22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image" Target="media/image70.wmf"/><Relationship Id="rId219" Type="http://schemas.openxmlformats.org/officeDocument/2006/relationships/image" Target="media/image95.wmf"/><Relationship Id="rId370" Type="http://schemas.openxmlformats.org/officeDocument/2006/relationships/image" Target="media/image154.wmf"/><Relationship Id="rId426" Type="http://schemas.openxmlformats.org/officeDocument/2006/relationships/oleObject" Target="embeddings/oleObject245.bin"/><Relationship Id="rId230" Type="http://schemas.openxmlformats.org/officeDocument/2006/relationships/oleObject" Target="embeddings/oleObject126.bin"/><Relationship Id="rId468" Type="http://schemas.openxmlformats.org/officeDocument/2006/relationships/oleObject" Target="embeddings/oleObject270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6.bin"/><Relationship Id="rId328" Type="http://schemas.openxmlformats.org/officeDocument/2006/relationships/image" Target="media/image138.wmf"/><Relationship Id="rId535" Type="http://schemas.openxmlformats.org/officeDocument/2006/relationships/oleObject" Target="embeddings/oleObject309.bin"/><Relationship Id="rId132" Type="http://schemas.openxmlformats.org/officeDocument/2006/relationships/image" Target="media/image56.wmf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19.bin"/><Relationship Id="rId241" Type="http://schemas.openxmlformats.org/officeDocument/2006/relationships/oleObject" Target="embeddings/oleObject135.bin"/><Relationship Id="rId437" Type="http://schemas.openxmlformats.org/officeDocument/2006/relationships/image" Target="media/image181.wmf"/><Relationship Id="rId479" Type="http://schemas.openxmlformats.org/officeDocument/2006/relationships/oleObject" Target="embeddings/oleObject276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62.bin"/><Relationship Id="rId339" Type="http://schemas.openxmlformats.org/officeDocument/2006/relationships/oleObject" Target="embeddings/oleObject191.bin"/><Relationship Id="rId490" Type="http://schemas.openxmlformats.org/officeDocument/2006/relationships/image" Target="media/image203.wmf"/><Relationship Id="rId504" Type="http://schemas.openxmlformats.org/officeDocument/2006/relationships/oleObject" Target="embeddings/oleObject290.bin"/><Relationship Id="rId546" Type="http://schemas.openxmlformats.org/officeDocument/2006/relationships/oleObject" Target="embeddings/oleObject319.bin"/><Relationship Id="rId78" Type="http://schemas.openxmlformats.org/officeDocument/2006/relationships/image" Target="media/image31.wmf"/><Relationship Id="rId101" Type="http://schemas.openxmlformats.org/officeDocument/2006/relationships/image" Target="media/image42.wmf"/><Relationship Id="rId143" Type="http://schemas.openxmlformats.org/officeDocument/2006/relationships/oleObject" Target="embeddings/oleObject76.bin"/><Relationship Id="rId185" Type="http://schemas.openxmlformats.org/officeDocument/2006/relationships/image" Target="media/image80.wmf"/><Relationship Id="rId350" Type="http://schemas.openxmlformats.org/officeDocument/2006/relationships/oleObject" Target="embeddings/oleObject198.bin"/><Relationship Id="rId406" Type="http://schemas.openxmlformats.org/officeDocument/2006/relationships/oleObject" Target="embeddings/oleObject23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26.bin"/><Relationship Id="rId448" Type="http://schemas.openxmlformats.org/officeDocument/2006/relationships/image" Target="media/image18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1.wmf"/><Relationship Id="rId294" Type="http://schemas.openxmlformats.org/officeDocument/2006/relationships/image" Target="media/image121.wmf"/><Relationship Id="rId308" Type="http://schemas.openxmlformats.org/officeDocument/2006/relationships/image" Target="media/image128.wmf"/><Relationship Id="rId329" Type="http://schemas.openxmlformats.org/officeDocument/2006/relationships/oleObject" Target="embeddings/oleObject185.bin"/><Relationship Id="rId480" Type="http://schemas.openxmlformats.org/officeDocument/2006/relationships/image" Target="media/image198.wmf"/><Relationship Id="rId515" Type="http://schemas.openxmlformats.org/officeDocument/2006/relationships/oleObject" Target="embeddings/oleObject297.bin"/><Relationship Id="rId536" Type="http://schemas.openxmlformats.org/officeDocument/2006/relationships/image" Target="media/image221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92.bin"/><Relationship Id="rId361" Type="http://schemas.openxmlformats.org/officeDocument/2006/relationships/oleObject" Target="embeddings/oleObject204.bin"/><Relationship Id="rId557" Type="http://schemas.openxmlformats.org/officeDocument/2006/relationships/image" Target="media/image225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382" Type="http://schemas.openxmlformats.org/officeDocument/2006/relationships/image" Target="media/image157.wmf"/><Relationship Id="rId417" Type="http://schemas.openxmlformats.org/officeDocument/2006/relationships/oleObject" Target="embeddings/oleObject239.bin"/><Relationship Id="rId438" Type="http://schemas.openxmlformats.org/officeDocument/2006/relationships/oleObject" Target="embeddings/oleObject251.bin"/><Relationship Id="rId459" Type="http://schemas.openxmlformats.org/officeDocument/2006/relationships/image" Target="media/image18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6.bin"/><Relationship Id="rId263" Type="http://schemas.openxmlformats.org/officeDocument/2006/relationships/oleObject" Target="embeddings/oleObject151.bin"/><Relationship Id="rId284" Type="http://schemas.openxmlformats.org/officeDocument/2006/relationships/image" Target="media/image116.wmf"/><Relationship Id="rId319" Type="http://schemas.openxmlformats.org/officeDocument/2006/relationships/oleObject" Target="embeddings/oleObject180.bin"/><Relationship Id="rId470" Type="http://schemas.openxmlformats.org/officeDocument/2006/relationships/image" Target="media/image193.wmf"/><Relationship Id="rId491" Type="http://schemas.openxmlformats.org/officeDocument/2006/relationships/oleObject" Target="embeddings/oleObject282.bin"/><Relationship Id="rId505" Type="http://schemas.openxmlformats.org/officeDocument/2006/relationships/oleObject" Target="embeddings/oleObject291.bin"/><Relationship Id="rId526" Type="http://schemas.openxmlformats.org/officeDocument/2006/relationships/image" Target="media/image21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image" Target="media/image62.wmf"/><Relationship Id="rId330" Type="http://schemas.openxmlformats.org/officeDocument/2006/relationships/image" Target="media/image139.wmf"/><Relationship Id="rId547" Type="http://schemas.openxmlformats.org/officeDocument/2006/relationships/oleObject" Target="embeddings/oleObject320.bin"/><Relationship Id="rId568" Type="http://schemas.openxmlformats.org/officeDocument/2006/relationships/image" Target="media/image230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47.wmf"/><Relationship Id="rId372" Type="http://schemas.openxmlformats.org/officeDocument/2006/relationships/oleObject" Target="embeddings/oleObject212.bin"/><Relationship Id="rId393" Type="http://schemas.openxmlformats.org/officeDocument/2006/relationships/image" Target="media/image161.wmf"/><Relationship Id="rId407" Type="http://schemas.openxmlformats.org/officeDocument/2006/relationships/image" Target="media/image168.wmf"/><Relationship Id="rId428" Type="http://schemas.openxmlformats.org/officeDocument/2006/relationships/oleObject" Target="embeddings/oleObject246.bin"/><Relationship Id="rId449" Type="http://schemas.openxmlformats.org/officeDocument/2006/relationships/oleObject" Target="embeddings/oleObject257.bin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5.bin"/><Relationship Id="rId274" Type="http://schemas.openxmlformats.org/officeDocument/2006/relationships/oleObject" Target="embeddings/oleObject157.bin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65.bin"/><Relationship Id="rId481" Type="http://schemas.openxmlformats.org/officeDocument/2006/relationships/oleObject" Target="embeddings/oleObject277.bin"/><Relationship Id="rId516" Type="http://schemas.openxmlformats.org/officeDocument/2006/relationships/oleObject" Target="embeddings/oleObject298.bin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34" Type="http://schemas.openxmlformats.org/officeDocument/2006/relationships/image" Target="media/image57.wmf"/><Relationship Id="rId320" Type="http://schemas.openxmlformats.org/officeDocument/2006/relationships/image" Target="media/image134.wmf"/><Relationship Id="rId537" Type="http://schemas.openxmlformats.org/officeDocument/2006/relationships/oleObject" Target="embeddings/oleObject310.bin"/><Relationship Id="rId558" Type="http://schemas.openxmlformats.org/officeDocument/2006/relationships/oleObject" Target="embeddings/oleObject327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5.bin"/><Relationship Id="rId341" Type="http://schemas.openxmlformats.org/officeDocument/2006/relationships/image" Target="media/image143.wmf"/><Relationship Id="rId362" Type="http://schemas.openxmlformats.org/officeDocument/2006/relationships/image" Target="media/image152.wmf"/><Relationship Id="rId383" Type="http://schemas.openxmlformats.org/officeDocument/2006/relationships/oleObject" Target="embeddings/oleObject220.bin"/><Relationship Id="rId418" Type="http://schemas.openxmlformats.org/officeDocument/2006/relationships/image" Target="media/image173.wmf"/><Relationship Id="rId439" Type="http://schemas.openxmlformats.org/officeDocument/2006/relationships/oleObject" Target="embeddings/oleObject252.bin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1.wmf"/><Relationship Id="rId264" Type="http://schemas.openxmlformats.org/officeDocument/2006/relationships/image" Target="media/image107.wmf"/><Relationship Id="rId285" Type="http://schemas.openxmlformats.org/officeDocument/2006/relationships/oleObject" Target="embeddings/oleObject163.bin"/><Relationship Id="rId450" Type="http://schemas.openxmlformats.org/officeDocument/2006/relationships/image" Target="media/image187.wmf"/><Relationship Id="rId471" Type="http://schemas.openxmlformats.org/officeDocument/2006/relationships/oleObject" Target="embeddings/oleObject272.bin"/><Relationship Id="rId506" Type="http://schemas.openxmlformats.org/officeDocument/2006/relationships/oleObject" Target="embeddings/oleObject29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Relationship Id="rId310" Type="http://schemas.openxmlformats.org/officeDocument/2006/relationships/image" Target="media/image129.wmf"/><Relationship Id="rId492" Type="http://schemas.openxmlformats.org/officeDocument/2006/relationships/image" Target="media/image204.wmf"/><Relationship Id="rId527" Type="http://schemas.openxmlformats.org/officeDocument/2006/relationships/oleObject" Target="embeddings/oleObject305.bin"/><Relationship Id="rId548" Type="http://schemas.openxmlformats.org/officeDocument/2006/relationships/oleObject" Target="embeddings/oleObject321.bin"/><Relationship Id="rId569" Type="http://schemas.openxmlformats.org/officeDocument/2006/relationships/oleObject" Target="embeddings/oleObject33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1.wmf"/><Relationship Id="rId331" Type="http://schemas.openxmlformats.org/officeDocument/2006/relationships/oleObject" Target="embeddings/oleObject186.bin"/><Relationship Id="rId352" Type="http://schemas.openxmlformats.org/officeDocument/2006/relationships/oleObject" Target="embeddings/oleObject199.bin"/><Relationship Id="rId373" Type="http://schemas.openxmlformats.org/officeDocument/2006/relationships/oleObject" Target="embeddings/oleObject213.bin"/><Relationship Id="rId394" Type="http://schemas.openxmlformats.org/officeDocument/2006/relationships/oleObject" Target="embeddings/oleObject227.bin"/><Relationship Id="rId408" Type="http://schemas.openxmlformats.org/officeDocument/2006/relationships/oleObject" Target="embeddings/oleObject234.bin"/><Relationship Id="rId429" Type="http://schemas.openxmlformats.org/officeDocument/2006/relationships/image" Target="media/image177.wmf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3.wmf"/><Relationship Id="rId440" Type="http://schemas.openxmlformats.org/officeDocument/2006/relationships/image" Target="media/image18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12.wmf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461" Type="http://schemas.openxmlformats.org/officeDocument/2006/relationships/image" Target="media/image190.wmf"/><Relationship Id="rId482" Type="http://schemas.openxmlformats.org/officeDocument/2006/relationships/image" Target="media/image199.wmf"/><Relationship Id="rId517" Type="http://schemas.openxmlformats.org/officeDocument/2006/relationships/oleObject" Target="embeddings/oleObject299.bin"/><Relationship Id="rId538" Type="http://schemas.openxmlformats.org/officeDocument/2006/relationships/oleObject" Target="embeddings/oleObject311.bin"/><Relationship Id="rId559" Type="http://schemas.openxmlformats.org/officeDocument/2006/relationships/image" Target="media/image226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81.bin"/><Relationship Id="rId342" Type="http://schemas.openxmlformats.org/officeDocument/2006/relationships/oleObject" Target="embeddings/oleObject193.bin"/><Relationship Id="rId363" Type="http://schemas.openxmlformats.org/officeDocument/2006/relationships/oleObject" Target="embeddings/oleObject205.bin"/><Relationship Id="rId384" Type="http://schemas.openxmlformats.org/officeDocument/2006/relationships/oleObject" Target="embeddings/oleObject221.bin"/><Relationship Id="rId419" Type="http://schemas.openxmlformats.org/officeDocument/2006/relationships/oleObject" Target="embeddings/oleObject240.bin"/><Relationship Id="rId570" Type="http://schemas.openxmlformats.org/officeDocument/2006/relationships/hyperlink" Target="mailto:mebarki.math32@gmail.com" TargetMode="External"/><Relationship Id="rId202" Type="http://schemas.openxmlformats.org/officeDocument/2006/relationships/image" Target="media/image89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37.bin"/><Relationship Id="rId430" Type="http://schemas.openxmlformats.org/officeDocument/2006/relationships/oleObject" Target="embeddings/oleObject24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52.bin"/><Relationship Id="rId286" Type="http://schemas.openxmlformats.org/officeDocument/2006/relationships/image" Target="media/image117.wmf"/><Relationship Id="rId451" Type="http://schemas.openxmlformats.org/officeDocument/2006/relationships/oleObject" Target="embeddings/oleObject258.bin"/><Relationship Id="rId472" Type="http://schemas.openxmlformats.org/officeDocument/2006/relationships/image" Target="media/image194.wmf"/><Relationship Id="rId493" Type="http://schemas.openxmlformats.org/officeDocument/2006/relationships/oleObject" Target="embeddings/oleObject283.bin"/><Relationship Id="rId507" Type="http://schemas.openxmlformats.org/officeDocument/2006/relationships/oleObject" Target="embeddings/oleObject293.bin"/><Relationship Id="rId528" Type="http://schemas.openxmlformats.org/officeDocument/2006/relationships/image" Target="media/image217.wmf"/><Relationship Id="rId549" Type="http://schemas.openxmlformats.org/officeDocument/2006/relationships/oleObject" Target="embeddings/oleObject322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6.bin"/><Relationship Id="rId332" Type="http://schemas.openxmlformats.org/officeDocument/2006/relationships/image" Target="media/image140.wmf"/><Relationship Id="rId353" Type="http://schemas.openxmlformats.org/officeDocument/2006/relationships/image" Target="media/image148.wmf"/><Relationship Id="rId374" Type="http://schemas.openxmlformats.org/officeDocument/2006/relationships/image" Target="media/image155.wmf"/><Relationship Id="rId395" Type="http://schemas.openxmlformats.org/officeDocument/2006/relationships/image" Target="media/image162.wmf"/><Relationship Id="rId409" Type="http://schemas.openxmlformats.org/officeDocument/2006/relationships/image" Target="media/image169.wmf"/><Relationship Id="rId560" Type="http://schemas.openxmlformats.org/officeDocument/2006/relationships/oleObject" Target="embeddings/oleObject328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30.bin"/><Relationship Id="rId420" Type="http://schemas.openxmlformats.org/officeDocument/2006/relationships/oleObject" Target="embeddings/oleObject2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6.bin"/><Relationship Id="rId276" Type="http://schemas.openxmlformats.org/officeDocument/2006/relationships/oleObject" Target="embeddings/oleObject158.bin"/><Relationship Id="rId297" Type="http://schemas.openxmlformats.org/officeDocument/2006/relationships/oleObject" Target="embeddings/oleObject169.bin"/><Relationship Id="rId441" Type="http://schemas.openxmlformats.org/officeDocument/2006/relationships/oleObject" Target="embeddings/oleObject253.bin"/><Relationship Id="rId462" Type="http://schemas.openxmlformats.org/officeDocument/2006/relationships/oleObject" Target="embeddings/oleObject266.bin"/><Relationship Id="rId483" Type="http://schemas.openxmlformats.org/officeDocument/2006/relationships/oleObject" Target="embeddings/oleObject278.bin"/><Relationship Id="rId518" Type="http://schemas.openxmlformats.org/officeDocument/2006/relationships/oleObject" Target="embeddings/oleObject300.bin"/><Relationship Id="rId539" Type="http://schemas.openxmlformats.org/officeDocument/2006/relationships/oleObject" Target="embeddings/oleObject312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9.wmf"/><Relationship Id="rId136" Type="http://schemas.openxmlformats.org/officeDocument/2006/relationships/image" Target="media/image58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71.bin"/><Relationship Id="rId322" Type="http://schemas.openxmlformats.org/officeDocument/2006/relationships/image" Target="media/image135.wmf"/><Relationship Id="rId343" Type="http://schemas.openxmlformats.org/officeDocument/2006/relationships/oleObject" Target="embeddings/oleObject194.bin"/><Relationship Id="rId364" Type="http://schemas.openxmlformats.org/officeDocument/2006/relationships/oleObject" Target="embeddings/oleObject206.bin"/><Relationship Id="rId550" Type="http://schemas.openxmlformats.org/officeDocument/2006/relationships/oleObject" Target="embeddings/oleObject32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58.wmf"/><Relationship Id="rId571" Type="http://schemas.openxmlformats.org/officeDocument/2006/relationships/header" Target="header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8.bin"/><Relationship Id="rId266" Type="http://schemas.openxmlformats.org/officeDocument/2006/relationships/image" Target="media/image108.wmf"/><Relationship Id="rId287" Type="http://schemas.openxmlformats.org/officeDocument/2006/relationships/oleObject" Target="embeddings/oleObject164.bin"/><Relationship Id="rId410" Type="http://schemas.openxmlformats.org/officeDocument/2006/relationships/oleObject" Target="embeddings/oleObject235.bin"/><Relationship Id="rId431" Type="http://schemas.openxmlformats.org/officeDocument/2006/relationships/image" Target="media/image178.wmf"/><Relationship Id="rId452" Type="http://schemas.openxmlformats.org/officeDocument/2006/relationships/image" Target="media/image188.wmf"/><Relationship Id="rId473" Type="http://schemas.openxmlformats.org/officeDocument/2006/relationships/oleObject" Target="embeddings/oleObject273.bin"/><Relationship Id="rId494" Type="http://schemas.openxmlformats.org/officeDocument/2006/relationships/image" Target="media/image205.wmf"/><Relationship Id="rId508" Type="http://schemas.openxmlformats.org/officeDocument/2006/relationships/image" Target="media/image209.wmf"/><Relationship Id="rId529" Type="http://schemas.openxmlformats.org/officeDocument/2006/relationships/oleObject" Target="embeddings/oleObject306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1.bin"/><Relationship Id="rId312" Type="http://schemas.openxmlformats.org/officeDocument/2006/relationships/image" Target="media/image130.wmf"/><Relationship Id="rId333" Type="http://schemas.openxmlformats.org/officeDocument/2006/relationships/oleObject" Target="embeddings/oleObject187.bin"/><Relationship Id="rId354" Type="http://schemas.openxmlformats.org/officeDocument/2006/relationships/oleObject" Target="embeddings/oleObject200.bin"/><Relationship Id="rId540" Type="http://schemas.openxmlformats.org/officeDocument/2006/relationships/oleObject" Target="embeddings/oleObject313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8.wmf"/><Relationship Id="rId189" Type="http://schemas.openxmlformats.org/officeDocument/2006/relationships/image" Target="media/image82.wmf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28.bin"/><Relationship Id="rId561" Type="http://schemas.openxmlformats.org/officeDocument/2006/relationships/oleObject" Target="embeddings/oleObject32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31.bin"/><Relationship Id="rId256" Type="http://schemas.openxmlformats.org/officeDocument/2006/relationships/oleObject" Target="embeddings/oleObject147.bin"/><Relationship Id="rId277" Type="http://schemas.openxmlformats.org/officeDocument/2006/relationships/image" Target="media/image113.wmf"/><Relationship Id="rId298" Type="http://schemas.openxmlformats.org/officeDocument/2006/relationships/image" Target="media/image123.wmf"/><Relationship Id="rId400" Type="http://schemas.openxmlformats.org/officeDocument/2006/relationships/oleObject" Target="embeddings/oleObject230.bin"/><Relationship Id="rId421" Type="http://schemas.openxmlformats.org/officeDocument/2006/relationships/oleObject" Target="embeddings/oleObject242.bin"/><Relationship Id="rId442" Type="http://schemas.openxmlformats.org/officeDocument/2006/relationships/image" Target="media/image183.wmf"/><Relationship Id="rId463" Type="http://schemas.openxmlformats.org/officeDocument/2006/relationships/oleObject" Target="embeddings/oleObject267.bin"/><Relationship Id="rId484" Type="http://schemas.openxmlformats.org/officeDocument/2006/relationships/image" Target="media/image200.wmf"/><Relationship Id="rId519" Type="http://schemas.openxmlformats.org/officeDocument/2006/relationships/oleObject" Target="embeddings/oleObject301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302" Type="http://schemas.openxmlformats.org/officeDocument/2006/relationships/image" Target="media/image125.wmf"/><Relationship Id="rId323" Type="http://schemas.openxmlformats.org/officeDocument/2006/relationships/oleObject" Target="embeddings/oleObject182.bin"/><Relationship Id="rId344" Type="http://schemas.openxmlformats.org/officeDocument/2006/relationships/image" Target="media/image144.wmf"/><Relationship Id="rId530" Type="http://schemas.openxmlformats.org/officeDocument/2006/relationships/image" Target="media/image21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image" Target="media/image33.wmf"/><Relationship Id="rId179" Type="http://schemas.openxmlformats.org/officeDocument/2006/relationships/image" Target="media/image77.wmf"/><Relationship Id="rId365" Type="http://schemas.openxmlformats.org/officeDocument/2006/relationships/oleObject" Target="embeddings/oleObject207.bin"/><Relationship Id="rId386" Type="http://schemas.openxmlformats.org/officeDocument/2006/relationships/oleObject" Target="embeddings/oleObject222.bin"/><Relationship Id="rId551" Type="http://schemas.openxmlformats.org/officeDocument/2006/relationships/image" Target="media/image222.wmf"/><Relationship Id="rId572" Type="http://schemas.openxmlformats.org/officeDocument/2006/relationships/footer" Target="footer1.xml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97.wmf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3.bin"/><Relationship Id="rId288" Type="http://schemas.openxmlformats.org/officeDocument/2006/relationships/image" Target="media/image118.wmf"/><Relationship Id="rId411" Type="http://schemas.openxmlformats.org/officeDocument/2006/relationships/image" Target="media/image170.wmf"/><Relationship Id="rId432" Type="http://schemas.openxmlformats.org/officeDocument/2006/relationships/oleObject" Target="embeddings/oleObject248.bin"/><Relationship Id="rId453" Type="http://schemas.openxmlformats.org/officeDocument/2006/relationships/oleObject" Target="embeddings/oleObject259.bin"/><Relationship Id="rId474" Type="http://schemas.openxmlformats.org/officeDocument/2006/relationships/image" Target="media/image195.wmf"/><Relationship Id="rId509" Type="http://schemas.openxmlformats.org/officeDocument/2006/relationships/oleObject" Target="embeddings/oleObject294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8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oleObject" Target="embeddings/oleObject50.bin"/><Relationship Id="rId148" Type="http://schemas.openxmlformats.org/officeDocument/2006/relationships/image" Target="media/image64.wmf"/><Relationship Id="rId169" Type="http://schemas.openxmlformats.org/officeDocument/2006/relationships/image" Target="media/image72.wmf"/><Relationship Id="rId334" Type="http://schemas.openxmlformats.org/officeDocument/2006/relationships/image" Target="media/image141.wmf"/><Relationship Id="rId355" Type="http://schemas.openxmlformats.org/officeDocument/2006/relationships/image" Target="media/image149.wmf"/><Relationship Id="rId376" Type="http://schemas.openxmlformats.org/officeDocument/2006/relationships/oleObject" Target="embeddings/oleObject215.bin"/><Relationship Id="rId397" Type="http://schemas.openxmlformats.org/officeDocument/2006/relationships/image" Target="media/image163.wmf"/><Relationship Id="rId520" Type="http://schemas.openxmlformats.org/officeDocument/2006/relationships/image" Target="media/image213.wmf"/><Relationship Id="rId541" Type="http://schemas.openxmlformats.org/officeDocument/2006/relationships/oleObject" Target="embeddings/oleObject314.bin"/><Relationship Id="rId562" Type="http://schemas.openxmlformats.org/officeDocument/2006/relationships/image" Target="media/image22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3.wmf"/><Relationship Id="rId236" Type="http://schemas.openxmlformats.org/officeDocument/2006/relationships/image" Target="media/image99.wmf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59.bin"/><Relationship Id="rId401" Type="http://schemas.openxmlformats.org/officeDocument/2006/relationships/image" Target="media/image165.wmf"/><Relationship Id="rId422" Type="http://schemas.openxmlformats.org/officeDocument/2006/relationships/image" Target="media/image174.wmf"/><Relationship Id="rId443" Type="http://schemas.openxmlformats.org/officeDocument/2006/relationships/oleObject" Target="embeddings/oleObject254.bin"/><Relationship Id="rId464" Type="http://schemas.openxmlformats.org/officeDocument/2006/relationships/image" Target="media/image191.wmf"/><Relationship Id="rId303" Type="http://schemas.openxmlformats.org/officeDocument/2006/relationships/oleObject" Target="embeddings/oleObject172.bin"/><Relationship Id="rId485" Type="http://schemas.openxmlformats.org/officeDocument/2006/relationships/oleObject" Target="embeddings/oleObject279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9.wmf"/><Relationship Id="rId345" Type="http://schemas.openxmlformats.org/officeDocument/2006/relationships/oleObject" Target="embeddings/oleObject195.bin"/><Relationship Id="rId387" Type="http://schemas.openxmlformats.org/officeDocument/2006/relationships/oleObject" Target="embeddings/oleObject223.bin"/><Relationship Id="rId510" Type="http://schemas.openxmlformats.org/officeDocument/2006/relationships/image" Target="media/image210.wmf"/><Relationship Id="rId552" Type="http://schemas.openxmlformats.org/officeDocument/2006/relationships/oleObject" Target="embeddings/oleObject324.bin"/><Relationship Id="rId191" Type="http://schemas.openxmlformats.org/officeDocument/2006/relationships/image" Target="media/image83.png"/><Relationship Id="rId205" Type="http://schemas.openxmlformats.org/officeDocument/2006/relationships/image" Target="media/image90.wmf"/><Relationship Id="rId247" Type="http://schemas.openxmlformats.org/officeDocument/2006/relationships/oleObject" Target="embeddings/oleObject140.bin"/><Relationship Id="rId412" Type="http://schemas.openxmlformats.org/officeDocument/2006/relationships/oleObject" Target="embeddings/oleObject236.bin"/><Relationship Id="rId107" Type="http://schemas.openxmlformats.org/officeDocument/2006/relationships/image" Target="media/image45.wmf"/><Relationship Id="rId289" Type="http://schemas.openxmlformats.org/officeDocument/2006/relationships/oleObject" Target="embeddings/oleObject165.bin"/><Relationship Id="rId454" Type="http://schemas.openxmlformats.org/officeDocument/2006/relationships/oleObject" Target="embeddings/oleObject260.bin"/><Relationship Id="rId496" Type="http://schemas.openxmlformats.org/officeDocument/2006/relationships/oleObject" Target="embeddings/oleObject285.bin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9.bin"/><Relationship Id="rId314" Type="http://schemas.openxmlformats.org/officeDocument/2006/relationships/image" Target="media/image131.wmf"/><Relationship Id="rId356" Type="http://schemas.openxmlformats.org/officeDocument/2006/relationships/oleObject" Target="embeddings/oleObject201.bin"/><Relationship Id="rId398" Type="http://schemas.openxmlformats.org/officeDocument/2006/relationships/oleObject" Target="embeddings/oleObject229.bin"/><Relationship Id="rId521" Type="http://schemas.openxmlformats.org/officeDocument/2006/relationships/oleObject" Target="embeddings/oleObject302.bin"/><Relationship Id="rId563" Type="http://schemas.openxmlformats.org/officeDocument/2006/relationships/oleObject" Target="embeddings/oleObject330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43.bin"/><Relationship Id="rId258" Type="http://schemas.openxmlformats.org/officeDocument/2006/relationships/image" Target="media/image104.wmf"/><Relationship Id="rId465" Type="http://schemas.openxmlformats.org/officeDocument/2006/relationships/oleObject" Target="embeddings/oleObject268.bin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83.bin"/><Relationship Id="rId367" Type="http://schemas.openxmlformats.org/officeDocument/2006/relationships/image" Target="media/image153.wmf"/><Relationship Id="rId532" Type="http://schemas.openxmlformats.org/officeDocument/2006/relationships/image" Target="media/image219.wmf"/><Relationship Id="rId574" Type="http://schemas.openxmlformats.org/officeDocument/2006/relationships/theme" Target="theme/theme1.xml"/><Relationship Id="rId171" Type="http://schemas.openxmlformats.org/officeDocument/2006/relationships/image" Target="media/image73.wmf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54.bin"/><Relationship Id="rId434" Type="http://schemas.openxmlformats.org/officeDocument/2006/relationships/oleObject" Target="embeddings/oleObject249.bin"/><Relationship Id="rId476" Type="http://schemas.openxmlformats.org/officeDocument/2006/relationships/image" Target="media/image196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9.bin"/><Relationship Id="rId280" Type="http://schemas.openxmlformats.org/officeDocument/2006/relationships/image" Target="media/image114.wmf"/><Relationship Id="rId336" Type="http://schemas.openxmlformats.org/officeDocument/2006/relationships/image" Target="media/image142.wmf"/><Relationship Id="rId501" Type="http://schemas.openxmlformats.org/officeDocument/2006/relationships/oleObject" Target="embeddings/oleObject288.bin"/><Relationship Id="rId543" Type="http://schemas.openxmlformats.org/officeDocument/2006/relationships/oleObject" Target="embeddings/oleObject316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60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17.bin"/><Relationship Id="rId403" Type="http://schemas.openxmlformats.org/officeDocument/2006/relationships/image" Target="media/image166.wmf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80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3.bin"/><Relationship Id="rId347" Type="http://schemas.openxmlformats.org/officeDocument/2006/relationships/oleObject" Target="embeddings/oleObject196.bin"/><Relationship Id="rId512" Type="http://schemas.openxmlformats.org/officeDocument/2006/relationships/image" Target="media/image211.wmf"/><Relationship Id="rId44" Type="http://schemas.openxmlformats.org/officeDocument/2006/relationships/image" Target="media/image17.wmf"/><Relationship Id="rId86" Type="http://schemas.openxmlformats.org/officeDocument/2006/relationships/image" Target="media/image34.wmf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24.bin"/><Relationship Id="rId554" Type="http://schemas.openxmlformats.org/officeDocument/2006/relationships/oleObject" Target="embeddings/oleObject325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42.bin"/><Relationship Id="rId414" Type="http://schemas.openxmlformats.org/officeDocument/2006/relationships/oleObject" Target="embeddings/oleObject237.bin"/><Relationship Id="rId456" Type="http://schemas.openxmlformats.org/officeDocument/2006/relationships/oleObject" Target="embeddings/oleObject262.bin"/><Relationship Id="rId498" Type="http://schemas.openxmlformats.org/officeDocument/2006/relationships/oleObject" Target="embeddings/oleObject286.bin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260" Type="http://schemas.openxmlformats.org/officeDocument/2006/relationships/image" Target="media/image105.wmf"/><Relationship Id="rId316" Type="http://schemas.openxmlformats.org/officeDocument/2006/relationships/image" Target="media/image132.wmf"/><Relationship Id="rId523" Type="http://schemas.openxmlformats.org/officeDocument/2006/relationships/oleObject" Target="embeddings/oleObject303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202.bin"/><Relationship Id="rId565" Type="http://schemas.openxmlformats.org/officeDocument/2006/relationships/oleObject" Target="embeddings/oleObject331.bin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18.bin"/><Relationship Id="rId425" Type="http://schemas.openxmlformats.org/officeDocument/2006/relationships/image" Target="media/image175.wmf"/><Relationship Id="rId467" Type="http://schemas.openxmlformats.org/officeDocument/2006/relationships/oleObject" Target="embeddings/oleObject269.bin"/><Relationship Id="rId271" Type="http://schemas.openxmlformats.org/officeDocument/2006/relationships/image" Target="media/image110.wmf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84.bin"/><Relationship Id="rId369" Type="http://schemas.openxmlformats.org/officeDocument/2006/relationships/oleObject" Target="embeddings/oleObject210.bin"/><Relationship Id="rId534" Type="http://schemas.openxmlformats.org/officeDocument/2006/relationships/image" Target="media/image220.wmf"/><Relationship Id="rId173" Type="http://schemas.openxmlformats.org/officeDocument/2006/relationships/image" Target="media/image74.wmf"/><Relationship Id="rId229" Type="http://schemas.openxmlformats.org/officeDocument/2006/relationships/oleObject" Target="embeddings/oleObject125.bin"/><Relationship Id="rId380" Type="http://schemas.openxmlformats.org/officeDocument/2006/relationships/oleObject" Target="embeddings/oleObject218.bin"/><Relationship Id="rId436" Type="http://schemas.openxmlformats.org/officeDocument/2006/relationships/oleObject" Target="embeddings/oleObject250.bin"/><Relationship Id="rId240" Type="http://schemas.openxmlformats.org/officeDocument/2006/relationships/oleObject" Target="embeddings/oleObject134.bin"/><Relationship Id="rId478" Type="http://schemas.openxmlformats.org/officeDocument/2006/relationships/image" Target="media/image197.wmf"/><Relationship Id="rId35" Type="http://schemas.openxmlformats.org/officeDocument/2006/relationships/image" Target="media/image15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15.wmf"/><Relationship Id="rId338" Type="http://schemas.openxmlformats.org/officeDocument/2006/relationships/oleObject" Target="embeddings/oleObject190.bin"/><Relationship Id="rId503" Type="http://schemas.openxmlformats.org/officeDocument/2006/relationships/oleObject" Target="embeddings/oleObject289.bin"/><Relationship Id="rId545" Type="http://schemas.openxmlformats.org/officeDocument/2006/relationships/oleObject" Target="embeddings/oleObject318.bin"/><Relationship Id="rId8" Type="http://schemas.openxmlformats.org/officeDocument/2006/relationships/oleObject" Target="embeddings/oleObject1.bin"/><Relationship Id="rId142" Type="http://schemas.openxmlformats.org/officeDocument/2006/relationships/image" Target="media/image61.wmf"/><Relationship Id="rId184" Type="http://schemas.openxmlformats.org/officeDocument/2006/relationships/oleObject" Target="embeddings/oleObject99.bin"/><Relationship Id="rId391" Type="http://schemas.openxmlformats.org/officeDocument/2006/relationships/image" Target="media/image160.wmf"/><Relationship Id="rId405" Type="http://schemas.openxmlformats.org/officeDocument/2006/relationships/image" Target="media/image167.wmf"/><Relationship Id="rId447" Type="http://schemas.openxmlformats.org/officeDocument/2006/relationships/oleObject" Target="embeddings/oleObject256.bin"/><Relationship Id="rId251" Type="http://schemas.openxmlformats.org/officeDocument/2006/relationships/image" Target="media/image102.wmf"/><Relationship Id="rId489" Type="http://schemas.openxmlformats.org/officeDocument/2006/relationships/oleObject" Target="embeddings/oleObject281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4.bin"/><Relationship Id="rId349" Type="http://schemas.openxmlformats.org/officeDocument/2006/relationships/image" Target="media/image146.wmf"/><Relationship Id="rId514" Type="http://schemas.openxmlformats.org/officeDocument/2006/relationships/image" Target="media/image212.wmf"/><Relationship Id="rId556" Type="http://schemas.openxmlformats.org/officeDocument/2006/relationships/oleObject" Target="embeddings/oleObject326.bin"/><Relationship Id="rId88" Type="http://schemas.openxmlformats.org/officeDocument/2006/relationships/image" Target="media/image35.png"/><Relationship Id="rId111" Type="http://schemas.openxmlformats.org/officeDocument/2006/relationships/image" Target="media/image47.wmf"/><Relationship Id="rId153" Type="http://schemas.openxmlformats.org/officeDocument/2006/relationships/oleObject" Target="embeddings/oleObject81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360" Type="http://schemas.openxmlformats.org/officeDocument/2006/relationships/oleObject" Target="embeddings/oleObject203.bin"/><Relationship Id="rId416" Type="http://schemas.openxmlformats.org/officeDocument/2006/relationships/oleObject" Target="embeddings/oleObject238.bin"/><Relationship Id="rId220" Type="http://schemas.openxmlformats.org/officeDocument/2006/relationships/oleObject" Target="embeddings/oleObject119.bin"/><Relationship Id="rId458" Type="http://schemas.openxmlformats.org/officeDocument/2006/relationships/oleObject" Target="embeddings/oleObject264.bin"/><Relationship Id="rId15" Type="http://schemas.openxmlformats.org/officeDocument/2006/relationships/image" Target="media/image5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06.wmf"/><Relationship Id="rId318" Type="http://schemas.openxmlformats.org/officeDocument/2006/relationships/image" Target="media/image133.wmf"/><Relationship Id="rId525" Type="http://schemas.openxmlformats.org/officeDocument/2006/relationships/oleObject" Target="embeddings/oleObject304.bin"/><Relationship Id="rId567" Type="http://schemas.openxmlformats.org/officeDocument/2006/relationships/oleObject" Target="embeddings/oleObject332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11.bin"/><Relationship Id="rId427" Type="http://schemas.openxmlformats.org/officeDocument/2006/relationships/image" Target="media/image176.wmf"/><Relationship Id="rId469" Type="http://schemas.openxmlformats.org/officeDocument/2006/relationships/oleObject" Target="embeddings/oleObject27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145</TotalTime>
  <Pages>12</Pages>
  <Words>2322</Words>
  <Characters>12773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23</cp:revision>
  <dcterms:created xsi:type="dcterms:W3CDTF">2024-10-11T20:42:00Z</dcterms:created>
  <dcterms:modified xsi:type="dcterms:W3CDTF">2025-01-02T12:04:00Z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