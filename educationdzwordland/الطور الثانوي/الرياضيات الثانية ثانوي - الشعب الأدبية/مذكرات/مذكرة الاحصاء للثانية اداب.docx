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6D77" w14:textId="48142A3E" w:rsidR="00981E9C" w:rsidRPr="00594A0A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763015AB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 w:rsidR="00B922A2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922A2" w:rsidRPr="00B922A2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مفهوم سلسلة الإحصائية-التواترات</w:t>
                            </w:r>
                            <w:r w:rsidR="00611F89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0B1A36EA" w14:textId="682386A2" w:rsidR="00305590" w:rsidRPr="00B922A2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8E2B4B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922A2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محاكاة تجربة عشوائية بسيطة وملاحظة استقرار التواترات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sYTNacgIAAEM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303C3F6E" w14:textId="763015AB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 w:rsidR="00B922A2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922A2" w:rsidRPr="00B922A2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مفهوم سلسلة الإحصائية-التواترات</w:t>
                      </w:r>
                      <w:r w:rsidR="00611F89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14:paraId="0B1A36EA" w14:textId="682386A2" w:rsidR="00305590" w:rsidRPr="00B922A2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8E2B4B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922A2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محاكاة تجربة عشوائية بسيطة وملاحظة استقرار التواترات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0D6286A0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D459DD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02</w:t>
                            </w:r>
                            <w:r w:rsidR="008E2B4B" w:rsidRPr="008E2B4B">
                              <w:rPr>
                                <w:rFonts w:ascii="Amiri" w:hAnsi="Amiri" w:cs="Ami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" fillcolor="white [3201]" strokecolor="black [3213]" strokeweight="2pt">
                <v:textbox>
                  <w:txbxContent>
                    <w:p w14:paraId="04040C10" w14:textId="0D6286A0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D459DD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02</w:t>
                      </w:r>
                      <w:r w:rsidR="008E2B4B" w:rsidRPr="008E2B4B">
                        <w:rPr>
                          <w:rFonts w:ascii="Amiri" w:hAnsi="Amiri" w:cs="Amiri" w:hint="cs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62FC0815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 w:rsidR="00611F89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آداب</w:t>
                            </w:r>
                            <w:r w:rsidR="00876675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F52BA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JCcwIAAEM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qTsRWHxZQblbIkPo9sA7eVdRb+6FD0uBNPjUTlrm8EiHNtAUHHqKszXgr1PvUZ/mkaSc&#10;NbRIBfc/NwIVZ+abpUm9zM/P4+Yl5nwyHRODx5LVscRu6hugLuf0bTiZyKgfzJ7UCPUr7fwiRiWR&#10;sJJiF1wG3DM3oVtw+jWkWiySGm2bE+HePjsZncc6x7F7aV8Fun5AA432A+yXTszejWinGy0tLDYB&#10;dJXm91DXvgO0qWkN+l8lfgXHfNI6/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BRzDJC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62FC0815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 w:rsidR="00611F89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آداب</w:t>
                      </w:r>
                      <w:r w:rsidR="00876675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FF52BA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ولغات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548A6B2B" w:rsidR="00305590" w:rsidRPr="008E2B4B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8E2B4B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 w:rsidRPr="008E2B4B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8E2B4B">
                              <w:rPr>
                                <w:rFonts w:ascii="Amiri" w:hAnsi="Amiri" w:cs="Amir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الاحصاء</w:t>
                            </w:r>
                          </w:p>
                          <w:p w14:paraId="689BBFB2" w14:textId="36C33223" w:rsidR="00305590" w:rsidRPr="008E2B4B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8E2B4B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8E2B4B" w:rsidRPr="008E2B4B">
                              <w:rPr>
                                <w:rFonts w:ascii="Amiri" w:hAnsi="Amiri" w:cs="Amir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11F89">
                              <w:rPr>
                                <w:rFonts w:ascii="Amiri" w:hAnsi="Amiri" w:cs="Amir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محاكاة تجربة عشوائية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Bcc+z+dQIAAEM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09E3D4D8" w14:textId="548A6B2B" w:rsidR="00305590" w:rsidRPr="008E2B4B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8E2B4B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 w:rsidRPr="008E2B4B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8E2B4B">
                        <w:rPr>
                          <w:rFonts w:ascii="Amiri" w:hAnsi="Amiri" w:cs="Amiri"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الاحصاء</w:t>
                      </w:r>
                    </w:p>
                    <w:p w14:paraId="689BBFB2" w14:textId="36C33223" w:rsidR="00305590" w:rsidRPr="008E2B4B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8E2B4B">
                        <w:rPr>
                          <w:rFonts w:ascii="Amiri" w:hAnsi="Amiri" w:cs="Amir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8E2B4B" w:rsidRPr="008E2B4B">
                        <w:rPr>
                          <w:rFonts w:ascii="Amiri" w:hAnsi="Amiri" w:cs="Amir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611F89">
                        <w:rPr>
                          <w:rFonts w:ascii="Amiri" w:hAnsi="Amiri" w:cs="Amir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محاكاة تجربة عشوائية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 w:rsidRPr="00594A0A">
        <w:rPr>
          <w:rFonts w:cstheme="minorHAnsi"/>
          <w:sz w:val="28"/>
          <w:szCs w:val="28"/>
          <w:rtl/>
        </w:rPr>
        <w:br/>
      </w:r>
      <w:r w:rsidR="00981E9C" w:rsidRPr="00594A0A">
        <w:rPr>
          <w:rFonts w:cstheme="minorHAnsi"/>
          <w:sz w:val="28"/>
          <w:szCs w:val="28"/>
          <w:rtl/>
        </w:rPr>
        <w:br/>
      </w:r>
      <w:r w:rsidR="00981E9C" w:rsidRPr="00594A0A"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tblpPr w:leftFromText="141" w:rightFromText="141" w:vertAnchor="text" w:horzAnchor="margin" w:tblpXSpec="center" w:tblpY="305"/>
        <w:bidiVisual/>
        <w:tblW w:w="10812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594A0A" w:rsidRPr="00594A0A" w14:paraId="012126AC" w14:textId="77777777" w:rsidTr="008E2B4B">
        <w:tc>
          <w:tcPr>
            <w:tcW w:w="1278" w:type="dxa"/>
            <w:shd w:val="clear" w:color="auto" w:fill="FDE9D9" w:themeFill="accent6" w:themeFillTint="33"/>
          </w:tcPr>
          <w:p w14:paraId="06B9C48D" w14:textId="77777777" w:rsidR="00E531B1" w:rsidRPr="00594A0A" w:rsidRDefault="00E531B1" w:rsidP="00E531B1">
            <w:pPr>
              <w:bidi/>
              <w:ind w:right="-851"/>
              <w:rPr>
                <w:rFonts w:ascii="Amiri" w:hAnsi="Amiri" w:cs="Amiri"/>
                <w:b/>
                <w:bCs/>
                <w:sz w:val="24"/>
                <w:szCs w:val="24"/>
                <w:rtl/>
              </w:rPr>
            </w:pPr>
            <w:r w:rsidRPr="00594A0A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FDE9D9" w:themeFill="accent6" w:themeFillTint="33"/>
          </w:tcPr>
          <w:p w14:paraId="1FB609E6" w14:textId="77777777" w:rsidR="00E531B1" w:rsidRPr="00594A0A" w:rsidRDefault="00E531B1" w:rsidP="00E531B1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sz w:val="24"/>
                <w:szCs w:val="24"/>
                <w:rtl/>
              </w:rPr>
            </w:pPr>
            <w:r w:rsidRPr="00594A0A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FDE9D9" w:themeFill="accent6" w:themeFillTint="33"/>
          </w:tcPr>
          <w:p w14:paraId="25A68AA2" w14:textId="77777777" w:rsidR="00E531B1" w:rsidRPr="00594A0A" w:rsidRDefault="00E531B1" w:rsidP="00E531B1">
            <w:pPr>
              <w:bidi/>
              <w:rPr>
                <w:rFonts w:ascii="Amiri" w:hAnsi="Amiri" w:cs="Amiri"/>
                <w:b/>
                <w:bCs/>
                <w:sz w:val="24"/>
                <w:szCs w:val="24"/>
                <w:rtl/>
              </w:rPr>
            </w:pPr>
            <w:r w:rsidRPr="00594A0A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E531B1" w:rsidRPr="00792B9B" w14:paraId="716674FB" w14:textId="77777777" w:rsidTr="00E531B1">
        <w:tc>
          <w:tcPr>
            <w:tcW w:w="1278" w:type="dxa"/>
          </w:tcPr>
          <w:p w14:paraId="6FD54257" w14:textId="77777777" w:rsidR="00E531B1" w:rsidRDefault="00E531B1" w:rsidP="00E531B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35EE3BD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53B0D6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B3E028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AB0CEA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1B3132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3B09E1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F6D7DB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C39B3D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275338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B05FF1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5D56CD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D7BD6F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8AFF52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71EF3D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F3DA25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046EE6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1F1C89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96A056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91DD02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D8606D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AF83979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FC1A4D0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DC687A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A0CA8B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86EF25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911E34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40A0D5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66F375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968E72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E37512" w14:textId="77777777" w:rsidR="00E531B1" w:rsidRDefault="00E531B1" w:rsidP="00E531B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0EFC39" w14:textId="77777777" w:rsidR="00E531B1" w:rsidRPr="00FB5A89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7AEED186" w14:textId="77777777" w:rsidR="00E531B1" w:rsidRDefault="00E531B1" w:rsidP="00E531B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DCF6CE0" w14:textId="3A8F2113" w:rsidR="00611F89" w:rsidRPr="00611F89" w:rsidRDefault="00611F89" w:rsidP="00D459DD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611F8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التجربة العشـــــــــوائية:</w:t>
            </w:r>
          </w:p>
          <w:p w14:paraId="69909348" w14:textId="77777777" w:rsidR="00611F89" w:rsidRPr="00611F89" w:rsidRDefault="00611F89" w:rsidP="00611F89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  <w:r w:rsidRPr="00611F8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تعريف:</w:t>
            </w:r>
          </w:p>
          <w:p w14:paraId="6A6F1D0D" w14:textId="77777777" w:rsidR="00611F89" w:rsidRPr="00611F89" w:rsidRDefault="00611F89" w:rsidP="00611F89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611F89">
              <w:rPr>
                <w:rFonts w:ascii="Amiri" w:hAnsi="Amiri" w:cs="Amiri"/>
                <w:sz w:val="26"/>
                <w:szCs w:val="26"/>
                <w:rtl/>
              </w:rPr>
              <w:t>نسمي تجربة عشوائية كل تجربة لا يمكن توقع نتيجتها رغم معرفة مجموعة النتائج الممكنة.</w:t>
            </w:r>
          </w:p>
          <w:p w14:paraId="43BA6B24" w14:textId="33F31477" w:rsidR="00611F89" w:rsidRPr="00611F89" w:rsidRDefault="003528C4" w:rsidP="00611F8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F64DCD2" wp14:editId="7AB05D93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69216</wp:posOffset>
                      </wp:positionV>
                      <wp:extent cx="2305050" cy="2171700"/>
                      <wp:effectExtent l="0" t="0" r="19050" b="19050"/>
                      <wp:wrapNone/>
                      <wp:docPr id="565152114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2171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AEEDC6" w14:textId="57B2C113" w:rsidR="003528C4" w:rsidRDefault="003528C4" w:rsidP="003528C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A5D5BB" wp14:editId="1805735A">
                                        <wp:extent cx="1868170" cy="1868170"/>
                                        <wp:effectExtent l="0" t="0" r="0" b="0"/>
                                        <wp:docPr id="1679652224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49413427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68170" cy="18681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64DCD2" id="Rectangle 43" o:spid="_x0000_s1030" style="position:absolute;left:0;text-align:left;margin-left:8.2pt;margin-top:5.45pt;width:181.5pt;height:17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" fillcolor="white [3212]" strokecolor="white [3212]" strokeweight="2pt">
                      <v:textbox>
                        <w:txbxContent>
                          <w:p w14:paraId="2DAEEDC6" w14:textId="57B2C113" w:rsidR="003528C4" w:rsidRDefault="003528C4" w:rsidP="003528C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A5D5BB" wp14:editId="1805735A">
                                  <wp:extent cx="1868170" cy="1868170"/>
                                  <wp:effectExtent l="0" t="0" r="0" b="0"/>
                                  <wp:docPr id="167965222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941342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170" cy="1868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1F89" w:rsidRPr="00611F89">
              <w:rPr>
                <w:rFonts w:ascii="Amiri" w:hAnsi="Amiri" w:cs="Amiri"/>
                <w:sz w:val="26"/>
                <w:szCs w:val="26"/>
                <w:rtl/>
              </w:rPr>
              <w:t xml:space="preserve">   </w:t>
            </w:r>
          </w:p>
          <w:p w14:paraId="61AD21BD" w14:textId="77777777" w:rsidR="00611F89" w:rsidRPr="00611F89" w:rsidRDefault="00611F89" w:rsidP="00611F89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611F8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مثال:</w:t>
            </w:r>
          </w:p>
          <w:p w14:paraId="49F42B72" w14:textId="77777777" w:rsidR="00611F89" w:rsidRPr="00611F89" w:rsidRDefault="00611F89" w:rsidP="00611F89">
            <w:pPr>
              <w:numPr>
                <w:ilvl w:val="0"/>
                <w:numId w:val="23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611F89">
              <w:rPr>
                <w:rFonts w:ascii="Amiri" w:hAnsi="Amiri" w:cs="Amiri"/>
                <w:sz w:val="26"/>
                <w:szCs w:val="26"/>
                <w:rtl/>
              </w:rPr>
              <w:t>قرعة الحج تجربة عشوائية</w:t>
            </w:r>
          </w:p>
          <w:p w14:paraId="3733A1CF" w14:textId="77777777" w:rsidR="00611F89" w:rsidRPr="00611F89" w:rsidRDefault="00611F89" w:rsidP="00611F89">
            <w:pPr>
              <w:numPr>
                <w:ilvl w:val="0"/>
                <w:numId w:val="23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611F89">
              <w:rPr>
                <w:rFonts w:ascii="Amiri" w:hAnsi="Amiri" w:cs="Amiri"/>
                <w:sz w:val="26"/>
                <w:szCs w:val="26"/>
                <w:rtl/>
              </w:rPr>
              <w:t>قرعة تصفيات كأس العالم تجربة عشوائية</w:t>
            </w:r>
          </w:p>
          <w:p w14:paraId="52D36388" w14:textId="221EC260" w:rsidR="00611F89" w:rsidRPr="00611F89" w:rsidRDefault="00611F89" w:rsidP="00611F89">
            <w:pPr>
              <w:numPr>
                <w:ilvl w:val="0"/>
                <w:numId w:val="23"/>
              </w:num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611F89">
              <w:rPr>
                <w:rFonts w:ascii="Amiri" w:hAnsi="Amiri" w:cs="Amiri"/>
                <w:sz w:val="26"/>
                <w:szCs w:val="26"/>
                <w:rtl/>
              </w:rPr>
              <w:t xml:space="preserve">رمي </w:t>
            </w:r>
            <w:r>
              <w:rPr>
                <w:rFonts w:ascii="Amiri" w:hAnsi="Amiri" w:cs="Amiri" w:hint="cs"/>
                <w:sz w:val="26"/>
                <w:szCs w:val="26"/>
                <w:rtl/>
              </w:rPr>
              <w:t>قطعة نقدية</w:t>
            </w:r>
            <w:r w:rsidRPr="00611F89">
              <w:rPr>
                <w:rFonts w:ascii="Amiri" w:hAnsi="Amiri" w:cs="Amiri"/>
                <w:sz w:val="26"/>
                <w:szCs w:val="26"/>
                <w:rtl/>
              </w:rPr>
              <w:t xml:space="preserve"> تجربة عشوائية</w:t>
            </w:r>
          </w:p>
          <w:p w14:paraId="129E3060" w14:textId="77777777" w:rsidR="00611F89" w:rsidRPr="00611F89" w:rsidRDefault="00611F89" w:rsidP="00611F8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9B28FCA" w14:textId="77777777" w:rsidR="00611F89" w:rsidRPr="00611F89" w:rsidRDefault="00611F89" w:rsidP="00611F89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611F8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العينة:</w:t>
            </w:r>
          </w:p>
          <w:p w14:paraId="32432C13" w14:textId="77777777" w:rsidR="00611F89" w:rsidRPr="00611F89" w:rsidRDefault="00611F89" w:rsidP="00611F89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55FE99C3" w14:textId="0AB39B36" w:rsidR="00611F89" w:rsidRPr="00611F89" w:rsidRDefault="00611F89" w:rsidP="00611F89">
            <w:pPr>
              <w:bidi/>
              <w:rPr>
                <w:rFonts w:ascii="Amiri" w:hAnsi="Amiri" w:cs="Amiri"/>
                <w:color w:val="FF0000"/>
                <w:sz w:val="26"/>
                <w:szCs w:val="26"/>
                <w:u w:val="single"/>
                <w:rtl/>
              </w:rPr>
            </w:pPr>
            <w:r w:rsidRPr="00611F89">
              <w:rPr>
                <w:rFonts w:ascii="Amiri" w:hAnsi="Amiri" w:cs="Amiri"/>
                <w:sz w:val="26"/>
                <w:szCs w:val="26"/>
                <w:rtl/>
              </w:rPr>
              <w:t xml:space="preserve">لتكن سلسلة إحصائية تتكون من نتائج تجربة أُجريت </w:t>
            </w:r>
            <w:r w:rsidRPr="00611F89">
              <w:rPr>
                <w:rFonts w:ascii="Amiri" w:hAnsi="Amiri" w:cs="Amiri"/>
                <w:sz w:val="26"/>
                <w:szCs w:val="26"/>
              </w:rPr>
              <w:t>n</w:t>
            </w:r>
            <w:r w:rsidRPr="00611F89">
              <w:rPr>
                <w:rFonts w:ascii="Amiri" w:hAnsi="Amiri" w:cs="Amiri"/>
                <w:sz w:val="26"/>
                <w:szCs w:val="26"/>
                <w:rtl/>
              </w:rPr>
              <w:t xml:space="preserve"> مرة. هذه السلسلة تشكل </w:t>
            </w:r>
            <w:r w:rsidRPr="00611F89">
              <w:rPr>
                <w:rFonts w:ascii="Amiri" w:hAnsi="Amiri" w:cs="Amiri" w:hint="cs"/>
                <w:sz w:val="26"/>
                <w:szCs w:val="26"/>
                <w:rtl/>
              </w:rPr>
              <w:t>عيّنة إحصائية</w:t>
            </w:r>
          </w:p>
          <w:p w14:paraId="235DA4E9" w14:textId="77777777" w:rsidR="00611F89" w:rsidRPr="00611F89" w:rsidRDefault="00611F89" w:rsidP="00611F8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5A8C34AB" w14:textId="77777777" w:rsidR="00611F89" w:rsidRPr="00611F89" w:rsidRDefault="00611F89" w:rsidP="00611F89">
            <w:pPr>
              <w:tabs>
                <w:tab w:val="left" w:pos="3138"/>
              </w:tabs>
              <w:bidi/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</w:pPr>
            <w:r w:rsidRPr="00611F89"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  <w:t xml:space="preserve">مثال:        </w:t>
            </w:r>
          </w:p>
          <w:p w14:paraId="4FCD5C89" w14:textId="77777777" w:rsidR="00611F89" w:rsidRPr="00611F89" w:rsidRDefault="00611F89" w:rsidP="00611F89">
            <w:pPr>
              <w:tabs>
                <w:tab w:val="left" w:pos="3138"/>
              </w:tabs>
              <w:bidi/>
              <w:ind w:left="-110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- </w:t>
            </w:r>
            <w:r w:rsidRPr="00611F89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التّجربة: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رمي قطعة نقدية غير مزيّفة.</w:t>
            </w:r>
          </w:p>
          <w:p w14:paraId="1463DA80" w14:textId="77777777" w:rsidR="00611F89" w:rsidRPr="00611F89" w:rsidRDefault="00611F89" w:rsidP="00611F89">
            <w:pPr>
              <w:tabs>
                <w:tab w:val="left" w:pos="3138"/>
              </w:tabs>
              <w:bidi/>
              <w:ind w:left="-110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- </w:t>
            </w:r>
            <w:r w:rsidRPr="00611F89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النتائج الممكنة: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ظهر أو وجه.</w:t>
            </w:r>
          </w:p>
          <w:p w14:paraId="55C21519" w14:textId="77777777" w:rsidR="00611F89" w:rsidRPr="00611F89" w:rsidRDefault="00611F89" w:rsidP="00611F89">
            <w:pPr>
              <w:tabs>
                <w:tab w:val="left" w:pos="3138"/>
              </w:tabs>
              <w:bidi/>
              <w:ind w:left="-110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- </w:t>
            </w:r>
            <w:r w:rsidRPr="00611F89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التّرميز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: نرمز بالرّقم </w:t>
            </w:r>
            <w:r w:rsidRPr="00611F89">
              <w:rPr>
                <w:rFonts w:ascii="Amiri" w:hAnsi="Amiri" w:cs="Amiri"/>
                <w:bCs/>
                <w:i/>
                <w:color w:val="FF0000"/>
                <w:sz w:val="26"/>
                <w:szCs w:val="26"/>
                <w:rtl/>
              </w:rPr>
              <w:t>1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للوجه وبالرّقم </w:t>
            </w:r>
            <w:r w:rsidRPr="00611F89">
              <w:rPr>
                <w:rFonts w:ascii="Amiri" w:hAnsi="Amiri" w:cs="Amiri"/>
                <w:bCs/>
                <w:i/>
                <w:color w:val="FF0000"/>
                <w:sz w:val="26"/>
                <w:szCs w:val="26"/>
                <w:rtl/>
              </w:rPr>
              <w:t>2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للظهر.</w:t>
            </w:r>
          </w:p>
          <w:p w14:paraId="11B04D8E" w14:textId="77777777" w:rsidR="00611F89" w:rsidRPr="00611F89" w:rsidRDefault="00611F89" w:rsidP="00611F89">
            <w:pPr>
              <w:tabs>
                <w:tab w:val="left" w:pos="3138"/>
              </w:tabs>
              <w:bidi/>
              <w:ind w:left="-110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- </w:t>
            </w:r>
            <w:r w:rsidRPr="00611F89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العيّنة: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عندما نرمي هذه القطعة 10 مرّات نتحصل على عيّنة مقاسها 10.</w:t>
            </w:r>
          </w:p>
          <w:p w14:paraId="0319A287" w14:textId="1FF498E4" w:rsidR="00611F89" w:rsidRPr="00611F89" w:rsidRDefault="00611F89" w:rsidP="00D459DD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                          نتحصل مثلا عل </w:t>
            </w:r>
            <w:r w:rsidR="00D459DD" w:rsidRPr="00611F89">
              <w:rPr>
                <w:rFonts w:ascii="Amiri" w:hAnsi="Amiri" w:cs="Amiri" w:hint="cs"/>
                <w:i/>
                <w:sz w:val="26"/>
                <w:szCs w:val="26"/>
                <w:rtl/>
              </w:rPr>
              <w:t>العيّنة: 1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>-</w:t>
            </w:r>
            <w:r w:rsidRPr="00611F89">
              <w:rPr>
                <w:rFonts w:ascii="Amiri" w:hAnsi="Amiri" w:cs="Amiri"/>
                <w:bCs/>
                <w:i/>
                <w:color w:val="FF0000"/>
                <w:sz w:val="26"/>
                <w:szCs w:val="26"/>
                <w:rtl/>
              </w:rPr>
              <w:t>1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>-</w:t>
            </w:r>
            <w:r w:rsidRPr="00611F89">
              <w:rPr>
                <w:rFonts w:ascii="Amiri" w:hAnsi="Amiri" w:cs="Amiri"/>
                <w:bCs/>
                <w:i/>
                <w:color w:val="FF0000"/>
                <w:sz w:val="26"/>
                <w:szCs w:val="26"/>
                <w:rtl/>
              </w:rPr>
              <w:t>1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>-</w:t>
            </w:r>
            <w:r w:rsidRPr="00611F89">
              <w:rPr>
                <w:rFonts w:ascii="Amiri" w:hAnsi="Amiri" w:cs="Amiri"/>
                <w:bCs/>
                <w:i/>
                <w:color w:val="FF0000"/>
                <w:sz w:val="26"/>
                <w:szCs w:val="26"/>
                <w:rtl/>
              </w:rPr>
              <w:t>2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>-</w:t>
            </w:r>
            <w:r w:rsidRPr="00611F89">
              <w:rPr>
                <w:rFonts w:ascii="Amiri" w:hAnsi="Amiri" w:cs="Amiri"/>
                <w:bCs/>
                <w:i/>
                <w:color w:val="FF0000"/>
                <w:sz w:val="26"/>
                <w:szCs w:val="26"/>
                <w:rtl/>
              </w:rPr>
              <w:t>1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>-</w:t>
            </w:r>
            <w:r w:rsidRPr="00611F89">
              <w:rPr>
                <w:rFonts w:ascii="Amiri" w:hAnsi="Amiri" w:cs="Amiri"/>
                <w:bCs/>
                <w:i/>
                <w:color w:val="FF0000"/>
                <w:sz w:val="26"/>
                <w:szCs w:val="26"/>
                <w:rtl/>
              </w:rPr>
              <w:t>2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>-</w:t>
            </w:r>
            <w:r w:rsidRPr="00611F89">
              <w:rPr>
                <w:rFonts w:ascii="Amiri" w:hAnsi="Amiri" w:cs="Amiri"/>
                <w:bCs/>
                <w:i/>
                <w:color w:val="FF0000"/>
                <w:sz w:val="26"/>
                <w:szCs w:val="26"/>
                <w:rtl/>
              </w:rPr>
              <w:t>2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>-</w:t>
            </w:r>
            <w:r w:rsidRPr="00611F89">
              <w:rPr>
                <w:rFonts w:ascii="Amiri" w:hAnsi="Amiri" w:cs="Amiri"/>
                <w:bCs/>
                <w:i/>
                <w:color w:val="FF0000"/>
                <w:sz w:val="26"/>
                <w:szCs w:val="26"/>
                <w:rtl/>
              </w:rPr>
              <w:t>2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>-</w:t>
            </w:r>
            <w:r w:rsidRPr="00611F89">
              <w:rPr>
                <w:rFonts w:ascii="Amiri" w:hAnsi="Amiri" w:cs="Amiri"/>
                <w:bCs/>
                <w:i/>
                <w:color w:val="FF0000"/>
                <w:sz w:val="26"/>
                <w:szCs w:val="26"/>
                <w:rtl/>
              </w:rPr>
              <w:t>2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>-</w:t>
            </w:r>
            <w:r w:rsidRPr="00611F89">
              <w:rPr>
                <w:rFonts w:ascii="Amiri" w:hAnsi="Amiri" w:cs="Amiri"/>
                <w:bCs/>
                <w:i/>
                <w:color w:val="FF0000"/>
                <w:sz w:val="26"/>
                <w:szCs w:val="26"/>
                <w:rtl/>
              </w:rPr>
              <w:t>2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>.</w:t>
            </w:r>
          </w:p>
          <w:p w14:paraId="097CD257" w14:textId="77777777" w:rsidR="00611F89" w:rsidRPr="00611F89" w:rsidRDefault="00611F89" w:rsidP="00611F89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611F89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تذبذب العينات </w:t>
            </w:r>
          </w:p>
          <w:p w14:paraId="0B1B74F9" w14:textId="37C225EA" w:rsidR="00611F89" w:rsidRDefault="00D459DD" w:rsidP="00D459DD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611F89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rtl/>
              </w:rPr>
              <w:t>نشاط:</w:t>
            </w:r>
          </w:p>
          <w:p w14:paraId="6AECA345" w14:textId="77777777" w:rsidR="00D459DD" w:rsidRPr="00D459DD" w:rsidRDefault="00D459DD" w:rsidP="00D459DD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37633515" w14:textId="77777777" w:rsidR="00611F89" w:rsidRPr="00611F89" w:rsidRDefault="00611F89" w:rsidP="00611F89">
            <w:pPr>
              <w:bidi/>
              <w:rPr>
                <w:rFonts w:ascii="Amiri" w:hAnsi="Amiri" w:cs="Amiri"/>
                <w:i/>
                <w:sz w:val="26"/>
                <w:szCs w:val="26"/>
                <w:rtl/>
                <w:lang w:bidi="ar-DZ"/>
              </w:rPr>
            </w:pPr>
            <w:r w:rsidRPr="00611F89">
              <w:rPr>
                <w:rFonts w:ascii="Amiri" w:hAnsi="Amiri" w:cs="Amiri"/>
                <w:i/>
                <w:sz w:val="26"/>
                <w:szCs w:val="26"/>
              </w:rPr>
              <w:t xml:space="preserve">  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نرمي قطعة نقدية متوازنة ونسجل عدد مرات ظهور الوجه </w:t>
            </w:r>
            <w:r w:rsidRPr="00611F89">
              <w:rPr>
                <w:rFonts w:ascii="Amiri" w:hAnsi="Amiri" w:cs="Amiri"/>
                <w:i/>
                <w:sz w:val="26"/>
                <w:szCs w:val="26"/>
              </w:rPr>
              <w:t>F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  <w:lang w:bidi="ar-DZ"/>
              </w:rPr>
              <w:t xml:space="preserve"> والظهر </w:t>
            </w:r>
            <w:r w:rsidRPr="00611F89">
              <w:rPr>
                <w:rFonts w:ascii="Amiri" w:hAnsi="Amiri" w:cs="Amiri"/>
                <w:i/>
                <w:sz w:val="26"/>
                <w:szCs w:val="26"/>
                <w:lang w:bidi="ar-DZ"/>
              </w:rPr>
              <w:t>P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  <w:lang w:bidi="ar-DZ"/>
              </w:rPr>
              <w:t xml:space="preserve"> </w:t>
            </w:r>
          </w:p>
          <w:p w14:paraId="73F846CC" w14:textId="77777777" w:rsidR="00611F89" w:rsidRDefault="00611F89" w:rsidP="00611F89">
            <w:pPr>
              <w:bidi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611F89">
              <w:rPr>
                <w:rFonts w:ascii="Amiri" w:hAnsi="Amiri" w:cs="Amiri"/>
                <w:i/>
                <w:sz w:val="26"/>
                <w:szCs w:val="26"/>
              </w:rPr>
              <w:t xml:space="preserve"> 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نكرّر </w:t>
            </w:r>
            <w:r w:rsidRPr="00611F89">
              <w:rPr>
                <w:rFonts w:ascii="Amiri" w:hAnsi="Amiri" w:cs="Amiri"/>
                <w:i/>
                <w:sz w:val="26"/>
                <w:szCs w:val="26"/>
              </w:rPr>
              <w:t xml:space="preserve">  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عملية الرمي هذه </w:t>
            </w:r>
            <w:r w:rsidRPr="00611F89">
              <w:rPr>
                <w:rFonts w:ascii="Amiri" w:hAnsi="Amiri" w:cs="Amiri"/>
                <w:i/>
                <w:sz w:val="26"/>
                <w:szCs w:val="26"/>
              </w:rPr>
              <w:t xml:space="preserve">N 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مرّة. </w:t>
            </w:r>
          </w:p>
          <w:p w14:paraId="058FA668" w14:textId="77777777" w:rsidR="00D459DD" w:rsidRDefault="00D459DD" w:rsidP="00D459DD">
            <w:pPr>
              <w:bidi/>
              <w:rPr>
                <w:rFonts w:ascii="Amiri" w:hAnsi="Amiri" w:cs="Amiri"/>
                <w:i/>
                <w:sz w:val="26"/>
                <w:szCs w:val="26"/>
                <w:rtl/>
              </w:rPr>
            </w:pPr>
          </w:p>
          <w:p w14:paraId="4CC44B86" w14:textId="77777777" w:rsidR="00D459DD" w:rsidRDefault="00D459DD" w:rsidP="00D459DD">
            <w:pPr>
              <w:bidi/>
              <w:rPr>
                <w:rFonts w:ascii="Amiri" w:hAnsi="Amiri" w:cs="Amiri"/>
                <w:i/>
                <w:sz w:val="26"/>
                <w:szCs w:val="26"/>
                <w:rtl/>
              </w:rPr>
            </w:pPr>
          </w:p>
          <w:p w14:paraId="32715BD3" w14:textId="77777777" w:rsidR="00611F89" w:rsidRPr="00611F89" w:rsidRDefault="00611F89" w:rsidP="00611F89">
            <w:pPr>
              <w:bidi/>
              <w:rPr>
                <w:rFonts w:ascii="Amiri" w:hAnsi="Amiri" w:cs="Amiri"/>
                <w:i/>
                <w:sz w:val="26"/>
                <w:szCs w:val="26"/>
                <w:rtl/>
              </w:rPr>
            </w:pPr>
          </w:p>
          <w:tbl>
            <w:tblPr>
              <w:tblStyle w:val="Grilledutableau"/>
              <w:tblpPr w:leftFromText="141" w:rightFromText="141" w:vertAnchor="page" w:horzAnchor="margin" w:tblpY="9260"/>
              <w:tblOverlap w:val="never"/>
              <w:bidiVisual/>
              <w:tblW w:w="3072" w:type="dxa"/>
              <w:tblLook w:val="01E0" w:firstRow="1" w:lastRow="1" w:firstColumn="1" w:lastColumn="1" w:noHBand="0" w:noVBand="0"/>
            </w:tblPr>
            <w:tblGrid>
              <w:gridCol w:w="759"/>
              <w:gridCol w:w="759"/>
              <w:gridCol w:w="1554"/>
            </w:tblGrid>
            <w:tr w:rsidR="00611F89" w:rsidRPr="00611F89" w14:paraId="29622740" w14:textId="77777777" w:rsidTr="00E648A8">
              <w:trPr>
                <w:trHeight w:val="359"/>
              </w:trPr>
              <w:tc>
                <w:tcPr>
                  <w:tcW w:w="1235" w:type="pct"/>
                  <w:vAlign w:val="center"/>
                </w:tcPr>
                <w:p w14:paraId="16C0F24E" w14:textId="77777777" w:rsidR="00611F89" w:rsidRPr="00611F89" w:rsidRDefault="00611F89" w:rsidP="00611F89">
                  <w:pPr>
                    <w:jc w:val="center"/>
                    <w:rPr>
                      <w:rFonts w:ascii="Amiri" w:hAnsi="Amiri" w:cs="Amiri"/>
                      <w:bCs/>
                      <w:i/>
                      <w:sz w:val="26"/>
                      <w:szCs w:val="26"/>
                      <w:rtl/>
                    </w:rPr>
                  </w:pPr>
                  <w:r w:rsidRPr="00611F89">
                    <w:rPr>
                      <w:rFonts w:ascii="Amiri" w:hAnsi="Amiri" w:cs="Amiri"/>
                      <w:bCs/>
                      <w:i/>
                      <w:sz w:val="26"/>
                      <w:szCs w:val="26"/>
                    </w:rPr>
                    <w:t>P</w:t>
                  </w:r>
                </w:p>
              </w:tc>
              <w:tc>
                <w:tcPr>
                  <w:tcW w:w="1235" w:type="pct"/>
                  <w:vAlign w:val="center"/>
                </w:tcPr>
                <w:p w14:paraId="031C46EC" w14:textId="77777777" w:rsidR="00611F89" w:rsidRPr="00611F89" w:rsidRDefault="00611F89" w:rsidP="00611F89">
                  <w:pPr>
                    <w:jc w:val="center"/>
                    <w:rPr>
                      <w:rFonts w:ascii="Amiri" w:hAnsi="Amiri" w:cs="Amiri"/>
                      <w:bCs/>
                      <w:i/>
                      <w:sz w:val="26"/>
                      <w:szCs w:val="26"/>
                      <w:rtl/>
                    </w:rPr>
                  </w:pPr>
                  <w:r w:rsidRPr="00611F89">
                    <w:rPr>
                      <w:rFonts w:ascii="Amiri" w:hAnsi="Amiri" w:cs="Amiri"/>
                      <w:bCs/>
                      <w:i/>
                      <w:sz w:val="26"/>
                      <w:szCs w:val="26"/>
                    </w:rPr>
                    <w:t>F</w:t>
                  </w:r>
                </w:p>
              </w:tc>
              <w:tc>
                <w:tcPr>
                  <w:tcW w:w="2529" w:type="pct"/>
                  <w:vAlign w:val="center"/>
                </w:tcPr>
                <w:p w14:paraId="6ED98221" w14:textId="77777777" w:rsidR="00611F89" w:rsidRPr="00611F89" w:rsidRDefault="00611F89" w:rsidP="00611F89">
                  <w:pPr>
                    <w:jc w:val="center"/>
                    <w:rPr>
                      <w:rFonts w:ascii="Amiri" w:hAnsi="Amiri" w:cs="Amiri"/>
                      <w:bCs/>
                      <w:i/>
                      <w:sz w:val="26"/>
                      <w:szCs w:val="26"/>
                      <w:rtl/>
                    </w:rPr>
                  </w:pPr>
                  <w:r w:rsidRPr="00611F89">
                    <w:rPr>
                      <w:rFonts w:ascii="Amiri" w:hAnsi="Amiri" w:cs="Amiri"/>
                      <w:bCs/>
                      <w:i/>
                      <w:sz w:val="26"/>
                      <w:szCs w:val="26"/>
                      <w:rtl/>
                    </w:rPr>
                    <w:t>الوجه الظاهر</w:t>
                  </w:r>
                </w:p>
              </w:tc>
            </w:tr>
            <w:tr w:rsidR="00611F89" w:rsidRPr="00611F89" w14:paraId="5EEEC199" w14:textId="77777777" w:rsidTr="00E648A8">
              <w:trPr>
                <w:trHeight w:val="340"/>
              </w:trPr>
              <w:tc>
                <w:tcPr>
                  <w:tcW w:w="1235" w:type="pct"/>
                  <w:vAlign w:val="center"/>
                </w:tcPr>
                <w:p w14:paraId="35888503" w14:textId="77777777" w:rsidR="00611F89" w:rsidRPr="00611F89" w:rsidRDefault="00611F89" w:rsidP="00611F89">
                  <w:pPr>
                    <w:jc w:val="center"/>
                    <w:rPr>
                      <w:rFonts w:ascii="Amiri" w:hAnsi="Amiri" w:cs="Amiri"/>
                      <w:bCs/>
                      <w:i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235" w:type="pct"/>
                  <w:vAlign w:val="center"/>
                </w:tcPr>
                <w:p w14:paraId="516397DC" w14:textId="77777777" w:rsidR="00611F89" w:rsidRPr="00611F89" w:rsidRDefault="00611F89" w:rsidP="00611F89">
                  <w:pPr>
                    <w:jc w:val="center"/>
                    <w:rPr>
                      <w:rFonts w:ascii="Amiri" w:hAnsi="Amiri" w:cs="Amiri"/>
                      <w:bCs/>
                      <w:i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529" w:type="pct"/>
                  <w:vAlign w:val="center"/>
                </w:tcPr>
                <w:p w14:paraId="74C5AF9B" w14:textId="77777777" w:rsidR="00611F89" w:rsidRPr="00611F89" w:rsidRDefault="00611F89" w:rsidP="00611F89">
                  <w:pPr>
                    <w:jc w:val="center"/>
                    <w:rPr>
                      <w:rFonts w:ascii="Amiri" w:hAnsi="Amiri" w:cs="Amiri"/>
                      <w:bCs/>
                      <w:i/>
                      <w:sz w:val="26"/>
                      <w:szCs w:val="26"/>
                      <w:rtl/>
                    </w:rPr>
                  </w:pPr>
                  <w:r w:rsidRPr="00611F89">
                    <w:rPr>
                      <w:rFonts w:ascii="Amiri" w:hAnsi="Amiri" w:cs="Amiri"/>
                      <w:bCs/>
                      <w:i/>
                      <w:sz w:val="26"/>
                      <w:szCs w:val="26"/>
                      <w:rtl/>
                    </w:rPr>
                    <w:t xml:space="preserve">التّكرار </w:t>
                  </w:r>
                  <w:r w:rsidRPr="00611F89">
                    <w:rPr>
                      <w:rFonts w:ascii="Amiri" w:hAnsi="Amiri" w:cs="Amiri"/>
                      <w:bCs/>
                      <w:i/>
                      <w:noProof/>
                      <w:position w:val="-12"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 wp14:anchorId="303F058F" wp14:editId="7CC50C7F">
                        <wp:extent cx="148590" cy="233680"/>
                        <wp:effectExtent l="19050" t="0" r="3810" b="0"/>
                        <wp:docPr id="112564814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233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11F89" w:rsidRPr="00611F89" w14:paraId="51F407FA" w14:textId="77777777" w:rsidTr="00E648A8">
              <w:trPr>
                <w:trHeight w:val="292"/>
              </w:trPr>
              <w:tc>
                <w:tcPr>
                  <w:tcW w:w="1235" w:type="pct"/>
                  <w:vAlign w:val="center"/>
                </w:tcPr>
                <w:p w14:paraId="0885E0D4" w14:textId="77777777" w:rsidR="00611F89" w:rsidRPr="00611F89" w:rsidRDefault="00611F89" w:rsidP="00611F89">
                  <w:pPr>
                    <w:jc w:val="center"/>
                    <w:rPr>
                      <w:rFonts w:ascii="Amiri" w:hAnsi="Amiri" w:cs="Amiri"/>
                      <w:bCs/>
                      <w:i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1235" w:type="pct"/>
                  <w:vAlign w:val="center"/>
                </w:tcPr>
                <w:p w14:paraId="130EDB1E" w14:textId="77777777" w:rsidR="00611F89" w:rsidRPr="00611F89" w:rsidRDefault="00611F89" w:rsidP="00611F89">
                  <w:pPr>
                    <w:jc w:val="center"/>
                    <w:rPr>
                      <w:rFonts w:ascii="Amiri" w:hAnsi="Amiri" w:cs="Amiri"/>
                      <w:bCs/>
                      <w:i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529" w:type="pct"/>
                  <w:vAlign w:val="center"/>
                </w:tcPr>
                <w:p w14:paraId="3BF8C6EB" w14:textId="77777777" w:rsidR="00611F89" w:rsidRPr="00611F89" w:rsidRDefault="00611F89" w:rsidP="00611F89">
                  <w:pPr>
                    <w:jc w:val="center"/>
                    <w:rPr>
                      <w:rFonts w:ascii="Amiri" w:hAnsi="Amiri" w:cs="Amiri"/>
                      <w:bCs/>
                      <w:i/>
                      <w:sz w:val="26"/>
                      <w:szCs w:val="26"/>
                      <w:rtl/>
                    </w:rPr>
                  </w:pPr>
                  <w:r w:rsidRPr="00611F89">
                    <w:rPr>
                      <w:rFonts w:ascii="Amiri" w:hAnsi="Amiri" w:cs="Amiri"/>
                      <w:bCs/>
                      <w:i/>
                      <w:sz w:val="26"/>
                      <w:szCs w:val="26"/>
                      <w:rtl/>
                    </w:rPr>
                    <w:t>التّواتر</w:t>
                  </w:r>
                  <w:r w:rsidRPr="00611F89">
                    <w:rPr>
                      <w:rFonts w:ascii="Amiri" w:hAnsi="Amiri" w:cs="Amiri"/>
                      <w:bCs/>
                      <w:i/>
                      <w:position w:val="-24"/>
                      <w:sz w:val="26"/>
                      <w:szCs w:val="26"/>
                    </w:rPr>
                    <w:object w:dxaOrig="320" w:dyaOrig="639" w14:anchorId="68E989B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58" type="#_x0000_t75" style="width:15.75pt;height:24pt" o:ole="">
                        <v:imagedata r:id="rId9" o:title=""/>
                      </v:shape>
                      <o:OLEObject Type="Embed" ProgID="Equation.3" ShapeID="_x0000_i1158" DrawAspect="Content" ObjectID="_1790244684" r:id="rId10"/>
                    </w:object>
                  </w:r>
                </w:p>
              </w:tc>
            </w:tr>
          </w:tbl>
          <w:p w14:paraId="2F4B317B" w14:textId="77777777" w:rsidR="00611F89" w:rsidRPr="00611F89" w:rsidRDefault="00611F89" w:rsidP="00611F89">
            <w:pPr>
              <w:numPr>
                <w:ilvl w:val="0"/>
                <w:numId w:val="22"/>
              </w:numPr>
              <w:tabs>
                <w:tab w:val="clear" w:pos="0"/>
                <w:tab w:val="num" w:pos="278"/>
                <w:tab w:val="right" w:pos="430"/>
                <w:tab w:val="right" w:pos="610"/>
              </w:tabs>
              <w:bidi/>
              <w:ind w:left="250" w:hanging="180"/>
              <w:rPr>
                <w:rFonts w:ascii="Amiri" w:hAnsi="Amiri" w:cs="Amiri"/>
                <w:i/>
                <w:sz w:val="26"/>
                <w:szCs w:val="26"/>
              </w:rPr>
            </w:pP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أنجز </w:t>
            </w:r>
            <w:r w:rsidRPr="00611F89">
              <w:rPr>
                <w:rFonts w:ascii="Amiri" w:hAnsi="Amiri" w:cs="Amiri"/>
                <w:i/>
                <w:sz w:val="26"/>
                <w:szCs w:val="26"/>
              </w:rPr>
              <w:t>30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  <w:lang w:bidi="ar-DZ"/>
              </w:rPr>
              <w:t>رمية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واملأ الجدول المقابل.</w:t>
            </w:r>
          </w:p>
          <w:p w14:paraId="72B60F60" w14:textId="77777777" w:rsidR="00611F89" w:rsidRPr="00611F89" w:rsidRDefault="00611F89" w:rsidP="00611F89">
            <w:pPr>
              <w:tabs>
                <w:tab w:val="num" w:pos="278"/>
              </w:tabs>
              <w:bidi/>
              <w:rPr>
                <w:rFonts w:ascii="Amiri" w:hAnsi="Amiri" w:cs="Amiri"/>
                <w:i/>
                <w:sz w:val="26"/>
                <w:szCs w:val="26"/>
              </w:rPr>
            </w:pP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   قارن نتائجك مع نتائج زملائك. ماذا تلاحظ؟  </w:t>
            </w:r>
          </w:p>
          <w:p w14:paraId="4D78D1F5" w14:textId="2B856282" w:rsidR="00611F89" w:rsidRPr="00611F89" w:rsidRDefault="00611F89" w:rsidP="00611F89">
            <w:pPr>
              <w:numPr>
                <w:ilvl w:val="0"/>
                <w:numId w:val="22"/>
              </w:numPr>
              <w:tabs>
                <w:tab w:val="clear" w:pos="0"/>
                <w:tab w:val="num" w:pos="278"/>
                <w:tab w:val="right" w:pos="430"/>
                <w:tab w:val="right" w:pos="610"/>
              </w:tabs>
              <w:bidi/>
              <w:ind w:left="250" w:hanging="180"/>
              <w:rPr>
                <w:rFonts w:ascii="Amiri" w:hAnsi="Amiri" w:cs="Amiri"/>
                <w:i/>
                <w:sz w:val="26"/>
                <w:szCs w:val="26"/>
              </w:rPr>
            </w:pP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اجمع نتائج 8 تلاميذ واملأ جدول السّؤال الأول بهذه المعطيات </w:t>
            </w:r>
            <w:r w:rsidR="00D459DD" w:rsidRPr="00611F89">
              <w:rPr>
                <w:rFonts w:ascii="Amiri" w:hAnsi="Amiri" w:cs="Amiri" w:hint="cs"/>
                <w:i/>
                <w:sz w:val="26"/>
                <w:szCs w:val="26"/>
                <w:rtl/>
              </w:rPr>
              <w:t>الجديدة.</w:t>
            </w:r>
            <w:r w:rsidRPr="00611F89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ماذا تلاحظ؟</w:t>
            </w:r>
          </w:p>
          <w:p w14:paraId="2F1B760D" w14:textId="0474DCE1" w:rsidR="00611F89" w:rsidRPr="00D459DD" w:rsidRDefault="00611F89" w:rsidP="00611F89">
            <w:pPr>
              <w:numPr>
                <w:ilvl w:val="0"/>
                <w:numId w:val="22"/>
              </w:numPr>
              <w:tabs>
                <w:tab w:val="clear" w:pos="0"/>
                <w:tab w:val="num" w:pos="278"/>
                <w:tab w:val="right" w:pos="430"/>
                <w:tab w:val="right" w:pos="610"/>
              </w:tabs>
              <w:bidi/>
              <w:ind w:left="250" w:hanging="180"/>
              <w:rPr>
                <w:rFonts w:ascii="Amiri" w:hAnsi="Amiri" w:cs="Amiri"/>
                <w:i/>
                <w:sz w:val="26"/>
                <w:szCs w:val="26"/>
              </w:rPr>
            </w:pP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اجمع نتائج كلّ زملائك واملأ جدول السّؤال الأول بهذه المعطيات </w:t>
            </w:r>
            <w:r w:rsidR="00D459DD" w:rsidRPr="00D459DD">
              <w:rPr>
                <w:rFonts w:ascii="Amiri" w:hAnsi="Amiri" w:cs="Amiri" w:hint="cs"/>
                <w:i/>
                <w:sz w:val="26"/>
                <w:szCs w:val="26"/>
                <w:rtl/>
              </w:rPr>
              <w:t>الجديدة.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ماذا تلاحظ؟</w:t>
            </w:r>
          </w:p>
          <w:p w14:paraId="4B8CA697" w14:textId="48E10C13" w:rsidR="00611F89" w:rsidRPr="00D459DD" w:rsidRDefault="00611F89" w:rsidP="00611F89">
            <w:pPr>
              <w:numPr>
                <w:ilvl w:val="0"/>
                <w:numId w:val="22"/>
              </w:numPr>
              <w:tabs>
                <w:tab w:val="clear" w:pos="0"/>
                <w:tab w:val="num" w:pos="278"/>
                <w:tab w:val="right" w:pos="430"/>
                <w:tab w:val="right" w:pos="610"/>
              </w:tabs>
              <w:bidi/>
              <w:ind w:left="250" w:hanging="180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>ارسم على نفس الشكل، مضلّعات التوترات للسلسلتين المتعلقتين بالسّؤالين</w:t>
            </w:r>
            <w:r w:rsidRPr="00D459DD">
              <w:rPr>
                <w:rFonts w:ascii="Amiri" w:hAnsi="Amiri" w:cs="Amiri"/>
                <w:bCs/>
                <w:i/>
                <w:sz w:val="26"/>
                <w:szCs w:val="26"/>
                <w:rtl/>
              </w:rPr>
              <w:t xml:space="preserve"> </w:t>
            </w:r>
            <w:r w:rsidRPr="00D459DD">
              <w:rPr>
                <w:rFonts w:ascii="Amiri" w:hAnsi="Amiri" w:cs="Amiri"/>
                <w:b/>
                <w:i/>
                <w:sz w:val="26"/>
                <w:szCs w:val="26"/>
                <w:rtl/>
              </w:rPr>
              <w:t xml:space="preserve">2) </w:t>
            </w:r>
            <w:r w:rsidR="00D459DD" w:rsidRPr="00D459DD">
              <w:rPr>
                <w:rFonts w:ascii="Amiri" w:hAnsi="Amiri" w:cs="Amiri" w:hint="cs"/>
                <w:b/>
                <w:i/>
                <w:sz w:val="26"/>
                <w:szCs w:val="26"/>
                <w:rtl/>
              </w:rPr>
              <w:t>و3</w:t>
            </w:r>
            <w:r w:rsidRPr="00D459DD">
              <w:rPr>
                <w:rFonts w:ascii="Amiri" w:hAnsi="Amiri" w:cs="Amiri"/>
                <w:b/>
                <w:i/>
                <w:sz w:val="26"/>
                <w:szCs w:val="26"/>
                <w:rtl/>
              </w:rPr>
              <w:t>)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وللسلسلة التّي تحصلت عليها.</w:t>
            </w:r>
            <w:r w:rsidRPr="00D459DD">
              <w:rPr>
                <w:rFonts w:ascii="Amiri" w:hAnsi="Amiri" w:cs="Amiri"/>
                <w:bCs/>
                <w:i/>
                <w:sz w:val="26"/>
                <w:szCs w:val="26"/>
                <w:rtl/>
              </w:rPr>
              <w:tab/>
            </w:r>
          </w:p>
          <w:p w14:paraId="3E0EDBBB" w14:textId="77777777" w:rsidR="00611F89" w:rsidRPr="00D459DD" w:rsidRDefault="00611F89" w:rsidP="00611F8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17EE7B5" w14:textId="4BF544BE" w:rsidR="00611F89" w:rsidRPr="00D459DD" w:rsidRDefault="00611F89" w:rsidP="00D459DD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D459DD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1C8BC247" w14:textId="42CC8174" w:rsidR="00611F89" w:rsidRPr="00D459DD" w:rsidRDefault="00611F89" w:rsidP="00611F89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عندما ننجز تجربة </w:t>
            </w:r>
            <w:r w:rsidRPr="00D459DD">
              <w:rPr>
                <w:rFonts w:ascii="Amiri" w:hAnsi="Amiri" w:cs="Amiri"/>
                <w:i/>
                <w:sz w:val="26"/>
                <w:szCs w:val="26"/>
              </w:rPr>
              <w:t>n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مرة، نتحصل على عينة مقاسها </w:t>
            </w:r>
            <w:r w:rsidRPr="00D459DD">
              <w:rPr>
                <w:rFonts w:ascii="Amiri" w:hAnsi="Amiri" w:cs="Amiri"/>
                <w:i/>
                <w:sz w:val="26"/>
                <w:szCs w:val="26"/>
              </w:rPr>
              <w:t>n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، وعندما نعيد نفس التّجربة </w:t>
            </w:r>
            <w:r w:rsidRPr="00D459DD">
              <w:rPr>
                <w:rFonts w:ascii="Amiri" w:hAnsi="Amiri" w:cs="Amiri"/>
                <w:i/>
                <w:sz w:val="26"/>
                <w:szCs w:val="26"/>
              </w:rPr>
              <w:t>n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مرة في نفس الظروف نجد عينة أخرى </w:t>
            </w:r>
            <w:r w:rsidRPr="00D459DD">
              <w:rPr>
                <w:rFonts w:ascii="Amiri" w:hAnsi="Amiri" w:cs="Amiri"/>
                <w:bCs/>
                <w:i/>
                <w:sz w:val="26"/>
                <w:szCs w:val="26"/>
                <w:rtl/>
              </w:rPr>
              <w:t xml:space="preserve">مقاسها </w:t>
            </w:r>
            <w:r w:rsidRPr="00D459DD">
              <w:rPr>
                <w:rFonts w:ascii="Amiri" w:hAnsi="Amiri" w:cs="Amiri"/>
                <w:bCs/>
                <w:i/>
                <w:sz w:val="26"/>
                <w:szCs w:val="26"/>
              </w:rPr>
              <w:t>n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ليست بالضرورة مطابقة للأولى. تسمى هذه الظاهرة</w:t>
            </w:r>
            <w:r w:rsidRPr="00D459DD">
              <w:rPr>
                <w:rFonts w:ascii="Amiri" w:hAnsi="Amiri" w:cs="Amiri"/>
                <w:bCs/>
                <w:i/>
                <w:sz w:val="26"/>
                <w:szCs w:val="26"/>
                <w:rtl/>
              </w:rPr>
              <w:t xml:space="preserve"> تذبذب</w:t>
            </w:r>
            <w:r w:rsidR="00D459DD">
              <w:rPr>
                <w:rFonts w:ascii="Amiri" w:hAnsi="Amiri" w:cs="Amiri" w:hint="cs"/>
                <w:bCs/>
                <w:i/>
                <w:sz w:val="26"/>
                <w:szCs w:val="26"/>
                <w:rtl/>
              </w:rPr>
              <w:t xml:space="preserve"> العينات</w:t>
            </w:r>
          </w:p>
          <w:p w14:paraId="523FF5B3" w14:textId="77777777" w:rsidR="00611F89" w:rsidRPr="00D459DD" w:rsidRDefault="00611F89" w:rsidP="00611F89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D459DD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المـــــــحاكاة:</w:t>
            </w:r>
          </w:p>
          <w:p w14:paraId="7AC1C7CA" w14:textId="77777777" w:rsidR="00611F89" w:rsidRPr="00D459DD" w:rsidRDefault="00611F89" w:rsidP="00611F89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36E9772B" w14:textId="7C991542" w:rsidR="00611F89" w:rsidRPr="00D459DD" w:rsidRDefault="00611F89" w:rsidP="00D459DD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D459DD">
              <w:rPr>
                <w:rFonts w:ascii="Amiri" w:hAnsi="Amiri" w:cs="Amiri"/>
                <w:sz w:val="26"/>
                <w:szCs w:val="26"/>
                <w:rtl/>
              </w:rPr>
              <w:t>محاكاة تجربة عشوائية يعني اختيار نموذج لهذه التّجربة.</w:t>
            </w:r>
          </w:p>
          <w:p w14:paraId="358D887C" w14:textId="77777777" w:rsidR="00611F89" w:rsidRPr="00D459DD" w:rsidRDefault="00611F89" w:rsidP="00611F89">
            <w:pPr>
              <w:tabs>
                <w:tab w:val="left" w:pos="790"/>
                <w:tab w:val="right" w:pos="3130"/>
              </w:tabs>
              <w:bidi/>
              <w:ind w:left="70"/>
              <w:rPr>
                <w:rFonts w:ascii="Amiri" w:hAnsi="Amiri" w:cs="Amiri"/>
                <w:bCs/>
                <w:i/>
                <w:color w:val="FF0000"/>
                <w:sz w:val="26"/>
                <w:szCs w:val="26"/>
                <w:u w:val="single"/>
                <w:rtl/>
              </w:rPr>
            </w:pPr>
            <w:r w:rsidRPr="00D459DD">
              <w:rPr>
                <w:rFonts w:ascii="Amiri" w:hAnsi="Amiri" w:cs="Amiri"/>
                <w:bCs/>
                <w:i/>
                <w:color w:val="FF0000"/>
                <w:sz w:val="26"/>
                <w:szCs w:val="26"/>
                <w:u w:val="single"/>
                <w:rtl/>
              </w:rPr>
              <w:t xml:space="preserve">مثال: </w:t>
            </w:r>
          </w:p>
          <w:p w14:paraId="11B9CB0D" w14:textId="77777777" w:rsidR="00611F89" w:rsidRPr="00D459DD" w:rsidRDefault="00611F89" w:rsidP="00611F89">
            <w:pPr>
              <w:tabs>
                <w:tab w:val="left" w:pos="610"/>
                <w:tab w:val="right" w:pos="3130"/>
              </w:tabs>
              <w:bidi/>
              <w:ind w:left="790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D459DD">
              <w:rPr>
                <w:rFonts w:ascii="Amiri" w:hAnsi="Amiri" w:cs="Amiri"/>
                <w:bCs/>
                <w:i/>
                <w:sz w:val="26"/>
                <w:szCs w:val="26"/>
                <w:rtl/>
              </w:rPr>
              <w:t xml:space="preserve">-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التّجربة العشوائية: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ab/>
              <w:t>ميلاد بنت أو ولد في 10 عائلات.</w:t>
            </w:r>
          </w:p>
          <w:p w14:paraId="1FAF6893" w14:textId="77777777" w:rsidR="00611F89" w:rsidRPr="00D459DD" w:rsidRDefault="00611F89" w:rsidP="00611F89">
            <w:pPr>
              <w:tabs>
                <w:tab w:val="left" w:pos="610"/>
                <w:tab w:val="right" w:pos="2950"/>
              </w:tabs>
              <w:bidi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D459DD">
              <w:rPr>
                <w:rFonts w:ascii="Amiri" w:hAnsi="Amiri" w:cs="Amiri"/>
                <w:bCs/>
                <w:i/>
                <w:sz w:val="26"/>
                <w:szCs w:val="26"/>
                <w:rtl/>
              </w:rPr>
              <w:t xml:space="preserve">           -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نموذج لهذه التّجربة:</w:t>
            </w:r>
            <w:r w:rsidRPr="00D459DD">
              <w:rPr>
                <w:rFonts w:ascii="Amiri" w:hAnsi="Amiri" w:cs="Amiri"/>
                <w:bCs/>
                <w:i/>
                <w:color w:val="FF0000"/>
                <w:sz w:val="26"/>
                <w:szCs w:val="26"/>
                <w:rtl/>
              </w:rPr>
              <w:tab/>
            </w:r>
            <w:r w:rsidRPr="00D459DD">
              <w:rPr>
                <w:rFonts w:ascii="Amiri" w:hAnsi="Amiri" w:cs="Amiri"/>
                <w:bCs/>
                <w:i/>
                <w:sz w:val="26"/>
                <w:szCs w:val="26"/>
                <w:rtl/>
              </w:rPr>
              <w:t xml:space="preserve">   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>حظوظ ميلاد بنت تساوي حظوظ ميلاد ولد.</w:t>
            </w:r>
          </w:p>
          <w:p w14:paraId="274B8162" w14:textId="77777777" w:rsidR="00611F89" w:rsidRPr="00D459DD" w:rsidRDefault="00611F89" w:rsidP="00611F89">
            <w:pPr>
              <w:tabs>
                <w:tab w:val="left" w:pos="610"/>
                <w:tab w:val="left" w:pos="790"/>
              </w:tabs>
              <w:bidi/>
              <w:ind w:left="790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D459DD"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rtl/>
              </w:rPr>
              <w:t>-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 تنفيذ محاكاة توزيع الجنس في 10 عائلات: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يمكن محاكاة هذه التّجربة بعدة طرق، نقترح هنا طريقتين مألوفتين هما:</w:t>
            </w:r>
          </w:p>
          <w:p w14:paraId="16AF4600" w14:textId="77777777" w:rsidR="00611F89" w:rsidRPr="00D459DD" w:rsidRDefault="00611F89" w:rsidP="00611F89">
            <w:pPr>
              <w:tabs>
                <w:tab w:val="left" w:pos="610"/>
                <w:tab w:val="left" w:pos="790"/>
              </w:tabs>
              <w:bidi/>
              <w:spacing w:line="120" w:lineRule="auto"/>
              <w:ind w:left="788"/>
              <w:rPr>
                <w:rFonts w:ascii="Amiri" w:hAnsi="Amiri" w:cs="Amiri"/>
                <w:i/>
                <w:sz w:val="26"/>
                <w:szCs w:val="26"/>
                <w:rtl/>
              </w:rPr>
            </w:pPr>
          </w:p>
          <w:p w14:paraId="5D1D26B8" w14:textId="77777777" w:rsidR="00611F89" w:rsidRPr="00D459DD" w:rsidRDefault="00611F89" w:rsidP="00611F89">
            <w:pPr>
              <w:tabs>
                <w:tab w:val="left" w:pos="70"/>
                <w:tab w:val="left" w:pos="610"/>
              </w:tabs>
              <w:bidi/>
              <w:ind w:left="70"/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</w:pPr>
            <w:r w:rsidRPr="00D459DD"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  <w:t xml:space="preserve">طريقة1:                                         </w:t>
            </w:r>
          </w:p>
          <w:p w14:paraId="42634DF1" w14:textId="77777777" w:rsidR="00611F89" w:rsidRPr="00D459DD" w:rsidRDefault="00611F89" w:rsidP="00611F89">
            <w:pPr>
              <w:bidi/>
              <w:ind w:left="26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  برمي قطعة نقديّة غير مزيّفة </w:t>
            </w:r>
            <w:r w:rsidRPr="00D459DD">
              <w:rPr>
                <w:rFonts w:ascii="Amiri" w:hAnsi="Amiri" w:cs="Amiri"/>
                <w:bCs/>
                <w:i/>
                <w:color w:val="000000"/>
                <w:sz w:val="26"/>
                <w:szCs w:val="26"/>
                <w:rtl/>
              </w:rPr>
              <w:t>10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مرّات حيث نرفق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الوجه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بالنتيجة "بنت" والظهر        بالنتيجة "ولد". </w:t>
            </w:r>
          </w:p>
          <w:p w14:paraId="76B1DC02" w14:textId="77777777" w:rsidR="00611F89" w:rsidRPr="00D459DD" w:rsidRDefault="00611F89" w:rsidP="00611F89">
            <w:pPr>
              <w:tabs>
                <w:tab w:val="left" w:pos="3138"/>
              </w:tabs>
              <w:bidi/>
              <w:ind w:left="970" w:hanging="1592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         </w:t>
            </w:r>
          </w:p>
          <w:p w14:paraId="09CF9D48" w14:textId="3E009949" w:rsidR="00611F89" w:rsidRPr="00D459DD" w:rsidRDefault="00611F89" w:rsidP="00D459DD">
            <w:pPr>
              <w:tabs>
                <w:tab w:val="left" w:pos="3138"/>
              </w:tabs>
              <w:bidi/>
              <w:ind w:left="970" w:hanging="970"/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</w:pPr>
            <w:r w:rsidRPr="00D459DD"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  <w:t xml:space="preserve">مثلا 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العيّنة وجه –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ظهر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-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وجه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–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وجه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–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 ظهر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-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وجه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-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ظهر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>-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 وجه 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>–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 وجه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– </w:t>
            </w:r>
            <w:r w:rsidR="00D459DD" w:rsidRPr="00D459DD">
              <w:rPr>
                <w:rFonts w:ascii="Amiri" w:hAnsi="Amiri" w:cs="Amiri" w:hint="cs"/>
                <w:i/>
                <w:color w:val="FF0000"/>
                <w:sz w:val="26"/>
                <w:szCs w:val="26"/>
                <w:rtl/>
              </w:rPr>
              <w:t>ظهر</w:t>
            </w:r>
            <w:r w:rsidR="00D459DD" w:rsidRPr="00D459DD">
              <w:rPr>
                <w:rFonts w:ascii="Amiri" w:hAnsi="Amiri" w:cs="Amiri" w:hint="cs"/>
                <w:i/>
                <w:sz w:val="26"/>
                <w:szCs w:val="26"/>
                <w:rtl/>
              </w:rPr>
              <w:t xml:space="preserve"> تعبّر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  عن 6 </w:t>
            </w:r>
            <w:r w:rsidR="00D459DD" w:rsidRPr="00D459DD">
              <w:rPr>
                <w:rFonts w:ascii="Amiri" w:hAnsi="Amiri" w:cs="Amiri" w:hint="cs"/>
                <w:i/>
                <w:sz w:val="26"/>
                <w:szCs w:val="26"/>
                <w:rtl/>
              </w:rPr>
              <w:t>بنات و4 أولاد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في العائلات العشرة. </w:t>
            </w:r>
            <w:r w:rsidR="00D459DD" w:rsidRPr="00D459DD">
              <w:rPr>
                <w:rFonts w:ascii="Amiri" w:hAnsi="Amiri" w:cs="Amiri" w:hint="cs"/>
                <w:i/>
                <w:sz w:val="26"/>
                <w:szCs w:val="26"/>
                <w:rtl/>
              </w:rPr>
              <w:t>(يمكن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ان نرمز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 </w:t>
            </w:r>
            <w:r w:rsidR="00D459DD" w:rsidRPr="00D459DD">
              <w:rPr>
                <w:rFonts w:ascii="Amiri" w:hAnsi="Amiri" w:cs="Amiri"/>
                <w:i/>
                <w:color w:val="FF0000"/>
                <w:sz w:val="26"/>
                <w:szCs w:val="26"/>
              </w:rPr>
              <w:t>F</w:t>
            </w:r>
            <w:r w:rsidR="00D459DD" w:rsidRPr="00D459DD">
              <w:rPr>
                <w:rFonts w:ascii="Amiri" w:hAnsi="Amiri" w:cs="Amiri" w:hint="cs"/>
                <w:i/>
                <w:color w:val="FF0000"/>
                <w:sz w:val="26"/>
                <w:szCs w:val="26"/>
                <w:rtl/>
              </w:rPr>
              <w:t xml:space="preserve"> </w:t>
            </w:r>
            <w:r w:rsidR="00D459DD" w:rsidRPr="00D459DD">
              <w:rPr>
                <w:rFonts w:ascii="Amiri" w:hAnsi="Amiri" w:cs="Amiri" w:hint="cs"/>
                <w:i/>
                <w:sz w:val="26"/>
                <w:szCs w:val="26"/>
                <w:rtl/>
              </w:rPr>
              <w:t>لـ: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 </w:t>
            </w:r>
            <w:proofErr w:type="gramStart"/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وجه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و</w:t>
            </w:r>
            <w:proofErr w:type="gramEnd"/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</w:t>
            </w:r>
            <w:r w:rsidR="00D459DD" w:rsidRPr="00D459DD">
              <w:rPr>
                <w:rFonts w:ascii="Amiri" w:hAnsi="Amiri" w:cs="Amiri"/>
                <w:i/>
                <w:color w:val="FF0000"/>
                <w:sz w:val="26"/>
                <w:szCs w:val="26"/>
              </w:rPr>
              <w:t>P</w:t>
            </w:r>
            <w:r w:rsidR="00D459DD" w:rsidRPr="00D459DD">
              <w:rPr>
                <w:rFonts w:ascii="Amiri" w:hAnsi="Amiri" w:cs="Amiri" w:hint="cs"/>
                <w:i/>
                <w:color w:val="FF0000"/>
                <w:sz w:val="26"/>
                <w:szCs w:val="26"/>
                <w:rtl/>
              </w:rPr>
              <w:t xml:space="preserve"> </w:t>
            </w:r>
            <w:r w:rsidR="00D459DD" w:rsidRPr="00D459DD">
              <w:rPr>
                <w:rFonts w:ascii="Amiri" w:hAnsi="Amiri" w:cs="Amiri" w:hint="cs"/>
                <w:i/>
                <w:sz w:val="26"/>
                <w:szCs w:val="26"/>
                <w:rtl/>
              </w:rPr>
              <w:t>لـ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: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ظهر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).  </w:t>
            </w:r>
          </w:p>
          <w:p w14:paraId="7CD19624" w14:textId="77777777" w:rsidR="00611F89" w:rsidRPr="00D459DD" w:rsidRDefault="00611F89" w:rsidP="00611F89">
            <w:pPr>
              <w:tabs>
                <w:tab w:val="left" w:pos="3138"/>
              </w:tabs>
              <w:bidi/>
              <w:spacing w:line="120" w:lineRule="auto"/>
              <w:ind w:left="969" w:hanging="1593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                                </w:t>
            </w:r>
          </w:p>
          <w:p w14:paraId="0F79CBC2" w14:textId="77777777" w:rsidR="00611F89" w:rsidRPr="00D459DD" w:rsidRDefault="00611F89" w:rsidP="00D459DD">
            <w:pPr>
              <w:bidi/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</w:pPr>
            <w:r w:rsidRPr="00D459DD"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</w:rPr>
              <w:t xml:space="preserve"> </w:t>
            </w:r>
            <w:r w:rsidRPr="00D459DD">
              <w:rPr>
                <w:rFonts w:ascii="Amiri" w:hAnsi="Amiri" w:cs="Amiri"/>
                <w:b/>
                <w:bCs/>
                <w:i/>
                <w:color w:val="FF0000"/>
                <w:sz w:val="26"/>
                <w:szCs w:val="26"/>
                <w:u w:val="single"/>
                <w:rtl/>
              </w:rPr>
              <w:t>طريقة2:</w:t>
            </w:r>
          </w:p>
          <w:p w14:paraId="4E8A7B83" w14:textId="77777777" w:rsidR="00611F89" w:rsidRPr="00D459DD" w:rsidRDefault="00611F89" w:rsidP="00611F89">
            <w:pPr>
              <w:bidi/>
              <w:ind w:left="32" w:firstLine="33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برمي زهر نرد غير مزيّف </w:t>
            </w:r>
            <w:r w:rsidRPr="00D459DD">
              <w:rPr>
                <w:rFonts w:ascii="Amiri" w:hAnsi="Amiri" w:cs="Amiri"/>
                <w:bCs/>
                <w:i/>
                <w:color w:val="000000"/>
                <w:sz w:val="26"/>
                <w:szCs w:val="26"/>
                <w:rtl/>
              </w:rPr>
              <w:t>10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مرّات. نرفق الوجوه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2،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4،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 xml:space="preserve">6 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بالنتيجة "بنت" والوجوه </w:t>
            </w:r>
          </w:p>
          <w:p w14:paraId="31B1269C" w14:textId="3FE06CD6" w:rsidR="00611F89" w:rsidRPr="00D459DD" w:rsidRDefault="00611F89" w:rsidP="00611F89">
            <w:pPr>
              <w:bidi/>
              <w:ind w:left="566" w:firstLine="432"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1،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3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،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5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بالنتيجة "ولد</w:t>
            </w:r>
            <w:r w:rsidR="00D459DD" w:rsidRPr="00D459DD">
              <w:rPr>
                <w:rFonts w:ascii="Amiri" w:hAnsi="Amiri" w:cs="Amiri" w:hint="cs"/>
                <w:i/>
                <w:sz w:val="26"/>
                <w:szCs w:val="26"/>
                <w:rtl/>
              </w:rPr>
              <w:t>".</w:t>
            </w:r>
          </w:p>
          <w:p w14:paraId="7422F63A" w14:textId="77777777" w:rsidR="00611F89" w:rsidRPr="00D459DD" w:rsidRDefault="00611F89" w:rsidP="00611F89">
            <w:pPr>
              <w:bidi/>
              <w:ind w:right="-851"/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</w:pP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 xml:space="preserve"> مثلا: </w:t>
            </w:r>
          </w:p>
          <w:p w14:paraId="7C4CFAD0" w14:textId="11A04149" w:rsidR="00611F89" w:rsidRPr="00D459DD" w:rsidRDefault="00611F89" w:rsidP="00611F89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 xml:space="preserve">العيّنة 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2</w:t>
            </w: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>-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4</w:t>
            </w: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>-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1</w:t>
            </w: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>-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3</w:t>
            </w: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>-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1</w:t>
            </w: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>-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5</w:t>
            </w: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>-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6</w:t>
            </w: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>-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2</w:t>
            </w: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>-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3</w:t>
            </w: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>-</w:t>
            </w:r>
            <w:r w:rsidRPr="00D459DD">
              <w:rPr>
                <w:rFonts w:ascii="Amiri" w:hAnsi="Amiri" w:cs="Amiri"/>
                <w:i/>
                <w:color w:val="FF0000"/>
                <w:sz w:val="26"/>
                <w:szCs w:val="26"/>
                <w:rtl/>
              </w:rPr>
              <w:t>1</w:t>
            </w: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 xml:space="preserve"> 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>تعبّر عن</w:t>
            </w: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 xml:space="preserve"> 4 بنات </w:t>
            </w:r>
            <w:r w:rsidR="00D459DD" w:rsidRPr="00D459DD">
              <w:rPr>
                <w:rFonts w:ascii="Amiri" w:hAnsi="Amiri" w:cs="Amiri" w:hint="cs"/>
                <w:i/>
                <w:color w:val="000000"/>
                <w:sz w:val="26"/>
                <w:szCs w:val="26"/>
                <w:rtl/>
              </w:rPr>
              <w:t>و6</w:t>
            </w:r>
            <w:r w:rsidRPr="00D459DD">
              <w:rPr>
                <w:rFonts w:ascii="Amiri" w:hAnsi="Amiri" w:cs="Amiri"/>
                <w:i/>
                <w:color w:val="000000"/>
                <w:sz w:val="26"/>
                <w:szCs w:val="26"/>
                <w:rtl/>
              </w:rPr>
              <w:t xml:space="preserve"> أولاد </w:t>
            </w:r>
            <w:r w:rsidRPr="00D459DD">
              <w:rPr>
                <w:rFonts w:ascii="Amiri" w:hAnsi="Amiri" w:cs="Amiri"/>
                <w:i/>
                <w:sz w:val="26"/>
                <w:szCs w:val="26"/>
                <w:rtl/>
              </w:rPr>
              <w:t>في العائلات العشرة.</w:t>
            </w:r>
          </w:p>
          <w:p w14:paraId="36E8F213" w14:textId="77777777" w:rsidR="00E531B1" w:rsidRPr="00792B9B" w:rsidRDefault="00E531B1" w:rsidP="00E531B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219B8810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BF9A63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92BA3B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FF435A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C785F9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6B76B9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B68C2D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2C3C4B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11C797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22A420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FF54C6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641CBA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AEDB84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284FE3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8D97BF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0363E3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1BCBB7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62F390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26AB1D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7F3C2C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342625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A84230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00293F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3B0876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C08803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2E9934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B84FFC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E14632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4EC939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8A807A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6F89F6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0C5A56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F28962" w14:textId="77777777" w:rsidR="00E531B1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8D3CE9" w14:textId="77777777" w:rsidR="00E531B1" w:rsidRPr="00792B9B" w:rsidRDefault="00E531B1" w:rsidP="00E531B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6E6EE8EE" w14:textId="77777777" w:rsidR="00E54507" w:rsidRDefault="00E54507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401128" wp14:editId="17DEEEAB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164979729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0A6EE" w14:textId="4A1A7F84" w:rsidR="00E54507" w:rsidRPr="00305590" w:rsidRDefault="00E54507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 w:rsidR="00B922A2" w:rsidRPr="00B922A2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الوسط الحسابي</w:t>
                            </w:r>
                          </w:p>
                          <w:p w14:paraId="7150E9AD" w14:textId="77777777" w:rsidR="00E54507" w:rsidRPr="00305590" w:rsidRDefault="00E54507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Pr="00FC5B95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25792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حساب الانحراف المعياري وترجمته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01128" id="_x0000_s1031" style="position:absolute;left:0;text-align:left;margin-left:-46.15pt;margin-top:66.05pt;width:543pt;height:5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C/mxHY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5E40A6EE" w14:textId="4A1A7F84" w:rsidR="00E54507" w:rsidRPr="00305590" w:rsidRDefault="00E54507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 w:rsidR="00B922A2" w:rsidRPr="00B922A2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 xml:space="preserve"> الوسط الحسابي</w:t>
                      </w:r>
                    </w:p>
                    <w:p w14:paraId="7150E9AD" w14:textId="77777777" w:rsidR="00E54507" w:rsidRPr="00305590" w:rsidRDefault="00E54507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Pr="00FC5B95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25792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حساب الانحراف المعياري وترجمته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76E65E" wp14:editId="12709299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57206338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0925E" w14:textId="77777777" w:rsidR="00E54507" w:rsidRPr="00305590" w:rsidRDefault="00E54507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  <w:p w14:paraId="278BFE1C" w14:textId="77777777" w:rsidR="00E54507" w:rsidRDefault="00E54507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6E65E" id="_x0000_s1032" style="position:absolute;left:0;text-align:left;margin-left:-44.65pt;margin-top:.8pt;width:100.5pt;height:5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" fillcolor="white [3201]" strokecolor="black [3213]" strokeweight="2pt">
                <v:textbox>
                  <w:txbxContent>
                    <w:p w14:paraId="47D0925E" w14:textId="77777777" w:rsidR="00E54507" w:rsidRPr="00305590" w:rsidRDefault="00E54507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  <w:p w14:paraId="278BFE1C" w14:textId="77777777" w:rsidR="00E54507" w:rsidRDefault="00E54507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B4A105" wp14:editId="43920173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08020515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F5D81" w14:textId="218567C5" w:rsidR="00E54507" w:rsidRPr="00305590" w:rsidRDefault="00E54507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الثانية </w:t>
                            </w:r>
                            <w:r w:rsidR="00C91949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آداب 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4A105" id="_x0000_s1033" style="position:absolute;left:0;text-align:left;margin-left:396.35pt;margin-top:-.7pt;width:100.5pt;height:6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NzcwIAAEQ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Y6sisvi0gnK3RIbQLYJ38q6i5twLH5YCafKpn7TN4ZEObaApOPQUZ2vAX6feoz4NJEk5&#10;a2iTCu5/bgQqzsw3S6N6mZ+fx9VLzPlkOiYGjyWrY4nd1DdAbc7p33AykVE/mD2pEepXWvpFjEoi&#10;YSXFLrgMuGduQrfh9G1ItVgkNVo3J8K9fXYyOo+FjnP30r4KdP2EBprtB9hvnZi9m9FON1paWGwC&#10;6CoN8KGufQtoVdMe9N9K/AuO+aR1+PzmvwE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DI6UNz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602F5D81" w14:textId="218567C5" w:rsidR="00E54507" w:rsidRPr="00305590" w:rsidRDefault="00E54507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الثانية </w:t>
                      </w:r>
                      <w:r w:rsidR="00C91949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آداب 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4E814D" wp14:editId="05C34FBA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517332495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E768C" w14:textId="77777777" w:rsidR="00E54507" w:rsidRPr="00305590" w:rsidRDefault="00E54507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الاحصاء</w:t>
                            </w:r>
                          </w:p>
                          <w:p w14:paraId="7A769014" w14:textId="77777777" w:rsidR="00E54507" w:rsidRPr="00305590" w:rsidRDefault="00E54507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12141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التباين والانحراف المعياري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4E814D" id="_x0000_s1034" style="position:absolute;left:0;text-align:left;margin-left:66.35pt;margin-top:1.55pt;width:323.25pt;height:58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iZdgIAAEQ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loWsvPsbL4awXlbokMoVsE7+RdRcO5Fz4sBRLzaUdom8MjHdpAU3Dob5ytAX+d+h/t&#10;iZCk5ayhTSq4/7kRqDgz3yxR9TKfTOLqJWEyvRiTgMea1bHGbuoboDHn9G44ma7RPpj9VSPUr7T0&#10;ixiVVMJKil1wGXAv3IRuw+nZkGqxSGa0bk6Ee/vsZHQeGx1599K+CnQ9QwNx+wH2Wydm7zja2Uak&#10;hcUmgK4SgQ997UdAq5r42T8r8S04lpPV4fGb/wY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TuFIm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1DDE768C" w14:textId="77777777" w:rsidR="00E54507" w:rsidRPr="00305590" w:rsidRDefault="00E54507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الاحصاء</w:t>
                      </w:r>
                    </w:p>
                    <w:p w14:paraId="7A769014" w14:textId="77777777" w:rsidR="00E54507" w:rsidRPr="00305590" w:rsidRDefault="00E54507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D12141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التباين والانحراف المعياري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tblpPr w:leftFromText="141" w:rightFromText="141" w:vertAnchor="text" w:horzAnchor="margin" w:tblpXSpec="center" w:tblpY="425"/>
        <w:bidiVisual/>
        <w:tblW w:w="10812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E54507" w:rsidRPr="00792B9B" w14:paraId="4AB4F826" w14:textId="77777777" w:rsidTr="00D12141">
        <w:tc>
          <w:tcPr>
            <w:tcW w:w="1278" w:type="dxa"/>
            <w:shd w:val="clear" w:color="auto" w:fill="FDE9D9" w:themeFill="accent6" w:themeFillTint="33"/>
          </w:tcPr>
          <w:p w14:paraId="2FEAD36B" w14:textId="77777777" w:rsidR="00E54507" w:rsidRPr="00D12141" w:rsidRDefault="00E54507" w:rsidP="00D12141">
            <w:pPr>
              <w:bidi/>
              <w:ind w:right="-851"/>
              <w:rPr>
                <w:rFonts w:ascii="Amiri" w:hAnsi="Amiri" w:cs="Amiri"/>
                <w:b/>
                <w:bCs/>
                <w:sz w:val="24"/>
                <w:szCs w:val="24"/>
                <w:rtl/>
              </w:rPr>
            </w:pPr>
            <w:r w:rsidRPr="00D12141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FDE9D9" w:themeFill="accent6" w:themeFillTint="33"/>
          </w:tcPr>
          <w:p w14:paraId="5EBD8B82" w14:textId="77777777" w:rsidR="00E54507" w:rsidRPr="00D12141" w:rsidRDefault="00E54507" w:rsidP="00D12141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sz w:val="24"/>
                <w:szCs w:val="24"/>
                <w:rtl/>
              </w:rPr>
            </w:pPr>
            <w:r w:rsidRPr="00D12141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FDE9D9" w:themeFill="accent6" w:themeFillTint="33"/>
          </w:tcPr>
          <w:p w14:paraId="289DD9B0" w14:textId="77777777" w:rsidR="00E54507" w:rsidRPr="00D12141" w:rsidRDefault="00E54507" w:rsidP="00D12141">
            <w:pPr>
              <w:bidi/>
              <w:rPr>
                <w:rFonts w:ascii="Amiri" w:hAnsi="Amiri" w:cs="Amiri"/>
                <w:b/>
                <w:bCs/>
                <w:sz w:val="24"/>
                <w:szCs w:val="24"/>
                <w:rtl/>
              </w:rPr>
            </w:pPr>
            <w:r w:rsidRPr="00D12141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E54507" w:rsidRPr="00792B9B" w14:paraId="3EAAF502" w14:textId="77777777" w:rsidTr="00D12141">
        <w:tc>
          <w:tcPr>
            <w:tcW w:w="1278" w:type="dxa"/>
          </w:tcPr>
          <w:p w14:paraId="1BA0A106" w14:textId="77777777" w:rsidR="00E54507" w:rsidRDefault="00E54507" w:rsidP="00D1214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C4E2723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406040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B95EE1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79993C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F84ED0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F46E5C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3A8F5F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9B0214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ABBFEA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EE3739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C9368F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3EF646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7AAB9B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161A6B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007528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B43CA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784886E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72BAF5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7AF80F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8B33FC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5630E6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9EC60A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204959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AA9B65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185725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D3FE09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C55FB6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F584AF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FF016EC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AC4469" w14:textId="77777777" w:rsidR="00E54507" w:rsidRDefault="00E54507" w:rsidP="00D12141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C94078" w14:textId="77777777" w:rsidR="00E54507" w:rsidRPr="00FB5A89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214BC0D0" w14:textId="77777777" w:rsidR="006B54F7" w:rsidRDefault="006B54F7" w:rsidP="006B54F7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0D720AC4" w14:textId="15EAB0C8" w:rsidR="006B54F7" w:rsidRPr="00245383" w:rsidRDefault="006B54F7" w:rsidP="00C91949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</w:t>
            </w:r>
            <w:r w:rsidRPr="00062F75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لوسط الحسابي</w:t>
            </w:r>
            <w:r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"تذكير"</w:t>
            </w:r>
            <w:r w:rsidRPr="00062F75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: </w:t>
            </w:r>
          </w:p>
          <w:p w14:paraId="478A5C7B" w14:textId="77777777" w:rsidR="006B54F7" w:rsidRPr="00062F75" w:rsidRDefault="006B54F7" w:rsidP="006B54F7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062F75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220AB8B9" w14:textId="77777777" w:rsidR="006B54F7" w:rsidRPr="00062F75" w:rsidRDefault="006B54F7" w:rsidP="006B54F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062F75">
              <w:rPr>
                <w:rFonts w:ascii="Amiri" w:hAnsi="Amiri" w:cs="Amiri"/>
                <w:sz w:val="26"/>
                <w:szCs w:val="26"/>
                <w:rtl/>
              </w:rPr>
              <w:t>الوسط الحسابي للقيم</w:t>
            </w:r>
            <w:r w:rsidRPr="00062F75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79" w:dyaOrig="360" w14:anchorId="20FED529">
                <v:shape id="_x0000_i1205" type="#_x0000_t75" style="width:14.25pt;height:18.75pt" o:ole="">
                  <v:imagedata r:id="rId11" o:title=""/>
                </v:shape>
                <o:OLEObject Type="Embed" ProgID="Equation.3" ShapeID="_x0000_i1205" DrawAspect="Content" ObjectID="_1790244685" r:id="rId12"/>
              </w:object>
            </w:r>
            <w:r w:rsidRPr="00062F75">
              <w:rPr>
                <w:rFonts w:ascii="Amiri" w:hAnsi="Amiri" w:cs="Amiri"/>
                <w:sz w:val="26"/>
                <w:szCs w:val="26"/>
              </w:rPr>
              <w:t>,</w:t>
            </w:r>
            <w:r w:rsidRPr="00062F75">
              <w:rPr>
                <w:rFonts w:ascii="Amiri" w:hAnsi="Amiri" w:cs="Amiri"/>
                <w:sz w:val="26"/>
                <w:szCs w:val="26"/>
                <w:rtl/>
              </w:rPr>
              <w:t>....</w:t>
            </w:r>
            <w:r w:rsidRPr="00062F75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60" w:dyaOrig="360" w14:anchorId="6B44594A">
                <v:shape id="_x0000_i1206" type="#_x0000_t75" style="width:13.5pt;height:18.75pt" o:ole="">
                  <v:imagedata r:id="rId13" o:title=""/>
                </v:shape>
                <o:OLEObject Type="Embed" ProgID="Equation.3" ShapeID="_x0000_i1206" DrawAspect="Content" ObjectID="_1790244686" r:id="rId14"/>
              </w:object>
            </w:r>
            <w:r w:rsidRPr="00062F75">
              <w:rPr>
                <w:rFonts w:ascii="Amiri" w:hAnsi="Amiri" w:cs="Amiri"/>
                <w:sz w:val="26"/>
                <w:szCs w:val="26"/>
              </w:rPr>
              <w:t>,</w:t>
            </w:r>
            <w:r w:rsidRPr="00062F75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279" w:dyaOrig="340" w14:anchorId="38224C17">
                <v:shape id="_x0000_i1207" type="#_x0000_t75" style="width:14.25pt;height:16.5pt" o:ole="">
                  <v:imagedata r:id="rId15" o:title=""/>
                </v:shape>
                <o:OLEObject Type="Embed" ProgID="Equation.3" ShapeID="_x0000_i1207" DrawAspect="Content" ObjectID="_1790244687" r:id="rId16"/>
              </w:object>
            </w:r>
            <w:r w:rsidRPr="00062F75">
              <w:rPr>
                <w:rFonts w:ascii="Amiri" w:hAnsi="Amiri" w:cs="Amiri"/>
                <w:sz w:val="26"/>
                <w:szCs w:val="26"/>
              </w:rPr>
              <w:t>,</w:t>
            </w:r>
            <w:r w:rsidRPr="00062F75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240" w:dyaOrig="340" w14:anchorId="16CDF0E4">
                <v:shape id="_x0000_i1208" type="#_x0000_t75" style="width:12pt;height:16.5pt" o:ole="">
                  <v:imagedata r:id="rId17" o:title=""/>
                </v:shape>
                <o:OLEObject Type="Embed" ProgID="Equation.3" ShapeID="_x0000_i1208" DrawAspect="Content" ObjectID="_1790244688" r:id="rId18"/>
              </w:object>
            </w:r>
            <w:r w:rsidRPr="00062F75">
              <w:rPr>
                <w:rFonts w:ascii="Amiri" w:hAnsi="Amiri" w:cs="Amiri"/>
                <w:sz w:val="26"/>
                <w:szCs w:val="26"/>
                <w:rtl/>
              </w:rPr>
              <w:t xml:space="preserve"> التّي تكراراتها هي، على التّرتيب، </w:t>
            </w:r>
            <w:r w:rsidRPr="00062F75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79" w:dyaOrig="360" w14:anchorId="759F08D5">
                <v:shape id="_x0000_i1209" type="#_x0000_t75" style="width:14.25pt;height:18.75pt" o:ole="">
                  <v:imagedata r:id="rId19" o:title=""/>
                </v:shape>
                <o:OLEObject Type="Embed" ProgID="Equation.3" ShapeID="_x0000_i1209" DrawAspect="Content" ObjectID="_1790244689" r:id="rId20"/>
              </w:object>
            </w:r>
            <w:r w:rsidRPr="00062F75">
              <w:rPr>
                <w:rFonts w:ascii="Amiri" w:hAnsi="Amiri" w:cs="Amiri"/>
                <w:sz w:val="26"/>
                <w:szCs w:val="26"/>
              </w:rPr>
              <w:t>,</w:t>
            </w:r>
            <w:proofErr w:type="gramStart"/>
            <w:r w:rsidRPr="00062F75">
              <w:rPr>
                <w:rFonts w:ascii="Amiri" w:hAnsi="Amiri" w:cs="Amiri"/>
                <w:sz w:val="26"/>
                <w:szCs w:val="26"/>
                <w:rtl/>
              </w:rPr>
              <w:t>....</w:t>
            </w:r>
            <w:r w:rsidRPr="00062F75">
              <w:rPr>
                <w:rFonts w:ascii="Amiri" w:hAnsi="Amiri" w:cs="Amiri"/>
                <w:sz w:val="26"/>
                <w:szCs w:val="26"/>
              </w:rPr>
              <w:t>,</w:t>
            </w:r>
            <w:proofErr w:type="gramEnd"/>
            <w:r w:rsidRPr="00062F75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260" w:dyaOrig="360" w14:anchorId="7122C172">
                <v:shape id="_x0000_i1210" type="#_x0000_t75" style="width:13.5pt;height:18.75pt" o:ole="">
                  <v:imagedata r:id="rId21" o:title=""/>
                </v:shape>
                <o:OLEObject Type="Embed" ProgID="Equation.3" ShapeID="_x0000_i1210" DrawAspect="Content" ObjectID="_1790244690" r:id="rId22"/>
              </w:object>
            </w:r>
            <w:r w:rsidRPr="00062F75">
              <w:rPr>
                <w:rFonts w:ascii="Amiri" w:hAnsi="Amiri" w:cs="Amiri"/>
                <w:sz w:val="26"/>
                <w:szCs w:val="26"/>
              </w:rPr>
              <w:t>,</w:t>
            </w:r>
            <w:r w:rsidRPr="00062F75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279" w:dyaOrig="340" w14:anchorId="5D642C2C">
                <v:shape id="_x0000_i1211" type="#_x0000_t75" style="width:14.25pt;height:16.5pt" o:ole="">
                  <v:imagedata r:id="rId23" o:title=""/>
                </v:shape>
                <o:OLEObject Type="Embed" ProgID="Equation.3" ShapeID="_x0000_i1211" DrawAspect="Content" ObjectID="_1790244691" r:id="rId24"/>
              </w:object>
            </w:r>
            <w:r w:rsidRPr="00062F75">
              <w:rPr>
                <w:rFonts w:ascii="Amiri" w:hAnsi="Amiri" w:cs="Amiri"/>
                <w:sz w:val="26"/>
                <w:szCs w:val="26"/>
              </w:rPr>
              <w:t>,</w:t>
            </w:r>
            <w:r w:rsidRPr="00062F75">
              <w:rPr>
                <w:rFonts w:ascii="Amiri" w:hAnsi="Amiri" w:cs="Amiri"/>
                <w:position w:val="-10"/>
                <w:sz w:val="26"/>
                <w:szCs w:val="26"/>
                <w:rtl/>
              </w:rPr>
              <w:object w:dxaOrig="240" w:dyaOrig="340" w14:anchorId="66FF7444">
                <v:shape id="_x0000_i1212" type="#_x0000_t75" style="width:12pt;height:16.5pt" o:ole="">
                  <v:imagedata r:id="rId25" o:title=""/>
                </v:shape>
                <o:OLEObject Type="Embed" ProgID="Equation.3" ShapeID="_x0000_i1212" DrawAspect="Content" ObjectID="_1790244692" r:id="rId26"/>
              </w:object>
            </w:r>
            <w:r w:rsidRPr="00062F75">
              <w:rPr>
                <w:rFonts w:ascii="Amiri" w:hAnsi="Amiri" w:cs="Amiri"/>
                <w:sz w:val="26"/>
                <w:szCs w:val="26"/>
                <w:rtl/>
              </w:rPr>
              <w:t xml:space="preserve"> هو العدد </w:t>
            </w:r>
            <w:r w:rsidRPr="00062F75">
              <w:rPr>
                <w:rFonts w:ascii="Amiri" w:hAnsi="Amiri" w:cs="Amiri"/>
                <w:position w:val="-6"/>
                <w:sz w:val="26"/>
                <w:szCs w:val="26"/>
              </w:rPr>
              <w:object w:dxaOrig="200" w:dyaOrig="340" w14:anchorId="711C3E33">
                <v:shape id="_x0000_i1213" type="#_x0000_t75" style="width:9.75pt;height:16.5pt" o:ole="">
                  <v:imagedata r:id="rId27" o:title=""/>
                </v:shape>
                <o:OLEObject Type="Embed" ProgID="Equation.3" ShapeID="_x0000_i1213" DrawAspect="Content" ObjectID="_1790244693" r:id="rId28"/>
              </w:object>
            </w:r>
            <w:r w:rsidRPr="00062F75">
              <w:rPr>
                <w:rFonts w:ascii="Amiri" w:hAnsi="Amiri" w:cs="Amiri"/>
                <w:sz w:val="26"/>
                <w:szCs w:val="26"/>
                <w:rtl/>
              </w:rPr>
              <w:t xml:space="preserve"> حيث </w:t>
            </w:r>
            <w:r w:rsidRPr="00062F75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</w:t>
            </w:r>
            <w:r w:rsidRPr="00062F75">
              <w:rPr>
                <w:rFonts w:ascii="Amiri" w:hAnsi="Amiri" w:cs="Amiri"/>
                <w:position w:val="-60"/>
                <w:sz w:val="26"/>
                <w:szCs w:val="26"/>
              </w:rPr>
              <w:object w:dxaOrig="4400" w:dyaOrig="1320" w14:anchorId="638B2123">
                <v:shape id="_x0000_i1214" type="#_x0000_t75" style="width:220.5pt;height:66pt" o:ole="">
                  <v:imagedata r:id="rId29" o:title=""/>
                </v:shape>
                <o:OLEObject Type="Embed" ProgID="Equation.DSMT4" ShapeID="_x0000_i1214" DrawAspect="Content" ObjectID="_1790244694" r:id="rId30"/>
              </w:object>
            </w:r>
          </w:p>
          <w:p w14:paraId="105D431D" w14:textId="77777777" w:rsidR="006B54F7" w:rsidRDefault="006B54F7" w:rsidP="006B54F7">
            <w:pPr>
              <w:bidi/>
              <w:ind w:right="-851"/>
              <w:rPr>
                <w:sz w:val="24"/>
                <w:szCs w:val="24"/>
                <w:rtl/>
              </w:rPr>
            </w:pPr>
          </w:p>
          <w:p w14:paraId="64E461F6" w14:textId="77777777" w:rsidR="006B54F7" w:rsidRPr="00245383" w:rsidRDefault="006B54F7" w:rsidP="006B54F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24538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مثـــــــــــال 01:</w:t>
            </w:r>
          </w:p>
          <w:p w14:paraId="288EFD93" w14:textId="77777777" w:rsidR="006B54F7" w:rsidRPr="00245383" w:rsidRDefault="006B54F7" w:rsidP="006B54F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24538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  <w:r w:rsidRPr="00245383">
              <w:rPr>
                <w:rFonts w:ascii="Amiri" w:hAnsi="Amiri" w:cs="Amiri"/>
                <w:sz w:val="26"/>
                <w:szCs w:val="26"/>
                <w:rtl/>
              </w:rPr>
              <w:t>الوسط الحسابي للسلسلة 7، 8، 11، 13، 15 هــــــــــــو: ............................</w:t>
            </w:r>
          </w:p>
          <w:p w14:paraId="10A2B6C3" w14:textId="77777777" w:rsidR="006B54F7" w:rsidRPr="00245383" w:rsidRDefault="006B54F7" w:rsidP="006B54F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24538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مثـــــال 02:</w:t>
            </w:r>
          </w:p>
          <w:p w14:paraId="4D4A1FD2" w14:textId="77777777" w:rsidR="006B54F7" w:rsidRPr="00245383" w:rsidRDefault="006B54F7" w:rsidP="006B54F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245383">
              <w:rPr>
                <w:rFonts w:ascii="Amiri" w:hAnsi="Amiri" w:cs="Amiri"/>
                <w:sz w:val="26"/>
                <w:szCs w:val="26"/>
                <w:rtl/>
              </w:rPr>
              <w:t xml:space="preserve">إليك السلسلة الإحصائية </w:t>
            </w:r>
            <w:r w:rsidRPr="00245383">
              <w:rPr>
                <w:rFonts w:ascii="Amiri" w:hAnsi="Amiri" w:cs="Amiri" w:hint="cs"/>
                <w:sz w:val="26"/>
                <w:szCs w:val="26"/>
                <w:rtl/>
              </w:rPr>
              <w:t>التــــــــــالية: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29"/>
              <w:gridCol w:w="1622"/>
              <w:gridCol w:w="1626"/>
              <w:gridCol w:w="1626"/>
              <w:gridCol w:w="1626"/>
            </w:tblGrid>
            <w:tr w:rsidR="006B54F7" w:rsidRPr="00245383" w14:paraId="44C8468F" w14:textId="77777777" w:rsidTr="00E648A8">
              <w:tc>
                <w:tcPr>
                  <w:tcW w:w="1654" w:type="dxa"/>
                </w:tcPr>
                <w:p w14:paraId="2FB391FB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القيمة</w:t>
                  </w:r>
                </w:p>
              </w:tc>
              <w:tc>
                <w:tcPr>
                  <w:tcW w:w="1655" w:type="dxa"/>
                </w:tcPr>
                <w:p w14:paraId="16F42A18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9</w:t>
                  </w:r>
                </w:p>
              </w:tc>
              <w:tc>
                <w:tcPr>
                  <w:tcW w:w="1655" w:type="dxa"/>
                </w:tcPr>
                <w:p w14:paraId="2FFFA161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13</w:t>
                  </w:r>
                </w:p>
              </w:tc>
              <w:tc>
                <w:tcPr>
                  <w:tcW w:w="1655" w:type="dxa"/>
                </w:tcPr>
                <w:p w14:paraId="7CDEC4BA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23</w:t>
                  </w:r>
                </w:p>
              </w:tc>
              <w:tc>
                <w:tcPr>
                  <w:tcW w:w="1655" w:type="dxa"/>
                </w:tcPr>
                <w:p w14:paraId="092E0025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27</w:t>
                  </w:r>
                </w:p>
              </w:tc>
            </w:tr>
            <w:tr w:rsidR="006B54F7" w:rsidRPr="00245383" w14:paraId="14DBACF4" w14:textId="77777777" w:rsidTr="00E648A8">
              <w:tc>
                <w:tcPr>
                  <w:tcW w:w="1654" w:type="dxa"/>
                </w:tcPr>
                <w:p w14:paraId="5247C1DA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التكرار</w:t>
                  </w:r>
                </w:p>
              </w:tc>
              <w:tc>
                <w:tcPr>
                  <w:tcW w:w="1655" w:type="dxa"/>
                </w:tcPr>
                <w:p w14:paraId="25E4A33C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1655" w:type="dxa"/>
                </w:tcPr>
                <w:p w14:paraId="4F5702DF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</w:t>
                  </w:r>
                </w:p>
              </w:tc>
              <w:tc>
                <w:tcPr>
                  <w:tcW w:w="1655" w:type="dxa"/>
                </w:tcPr>
                <w:p w14:paraId="58160931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3</w:t>
                  </w:r>
                </w:p>
              </w:tc>
              <w:tc>
                <w:tcPr>
                  <w:tcW w:w="1655" w:type="dxa"/>
                </w:tcPr>
                <w:p w14:paraId="606B7105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</w:t>
                  </w:r>
                </w:p>
              </w:tc>
            </w:tr>
          </w:tbl>
          <w:p w14:paraId="4A86C1D7" w14:textId="77777777" w:rsidR="006B54F7" w:rsidRPr="00245383" w:rsidRDefault="006B54F7" w:rsidP="006B54F7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EC72D99" w14:textId="77777777" w:rsidR="006B54F7" w:rsidRPr="00245383" w:rsidRDefault="006B54F7" w:rsidP="006B54F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245383">
              <w:rPr>
                <w:rFonts w:ascii="Amiri" w:hAnsi="Amiri" w:cs="Amiri"/>
                <w:sz w:val="26"/>
                <w:szCs w:val="26"/>
                <w:rtl/>
              </w:rPr>
              <w:t>الوسط الحسابي للسلسلة هـــو: .................................................</w:t>
            </w:r>
          </w:p>
          <w:p w14:paraId="2A2D0DEA" w14:textId="77777777" w:rsidR="006B54F7" w:rsidRPr="00245383" w:rsidRDefault="006B54F7" w:rsidP="006B54F7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1D7BA0DA" w14:textId="77777777" w:rsidR="006B54F7" w:rsidRPr="00245383" w:rsidRDefault="006B54F7" w:rsidP="006B54F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24538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ملاحظة:</w:t>
            </w:r>
          </w:p>
          <w:p w14:paraId="2AD692AE" w14:textId="77777777" w:rsidR="006B54F7" w:rsidRPr="00245383" w:rsidRDefault="006B54F7" w:rsidP="006B54F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24538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</w:t>
            </w:r>
            <w:r w:rsidRPr="00245383">
              <w:rPr>
                <w:rFonts w:ascii="Amiri" w:hAnsi="Amiri" w:cs="Amiri"/>
                <w:sz w:val="26"/>
                <w:szCs w:val="26"/>
                <w:rtl/>
              </w:rPr>
              <w:t>إذا كانت السلسلة مستمرة تؤخذ مراكز الفئات كقيم المتغير الإحصائي.</w:t>
            </w:r>
          </w:p>
          <w:p w14:paraId="04C5DBA1" w14:textId="77777777" w:rsidR="006B54F7" w:rsidRDefault="006B54F7" w:rsidP="006B54F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876EBB" w14:textId="77777777" w:rsidR="006B54F7" w:rsidRPr="00245383" w:rsidRDefault="006B54F7" w:rsidP="006B54F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24538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مثــال: </w:t>
            </w:r>
          </w:p>
          <w:p w14:paraId="27AFBB1A" w14:textId="77777777" w:rsidR="006B54F7" w:rsidRPr="00245383" w:rsidRDefault="006B54F7" w:rsidP="006B54F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24538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</w:t>
            </w:r>
            <w:r w:rsidRPr="00245383">
              <w:rPr>
                <w:rFonts w:ascii="Amiri" w:hAnsi="Amiri" w:cs="Amiri"/>
                <w:b/>
                <w:bCs/>
                <w:sz w:val="26"/>
                <w:szCs w:val="26"/>
                <w:u w:val="single"/>
                <w:rtl/>
              </w:rPr>
              <w:t xml:space="preserve"> </w:t>
            </w:r>
            <w:r w:rsidRPr="00245383">
              <w:rPr>
                <w:rFonts w:ascii="Amiri" w:hAnsi="Amiri" w:cs="Amiri"/>
                <w:sz w:val="26"/>
                <w:szCs w:val="26"/>
                <w:rtl/>
              </w:rPr>
              <w:t>يمثل الجدول التالي توزيع 35 عاملا حسب أجرهم في الساعة(بالدولار):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1356"/>
              <w:gridCol w:w="1217"/>
              <w:gridCol w:w="1254"/>
              <w:gridCol w:w="1119"/>
              <w:gridCol w:w="1822"/>
            </w:tblGrid>
            <w:tr w:rsidR="006B54F7" w:rsidRPr="00245383" w14:paraId="15885807" w14:textId="77777777" w:rsidTr="00E648A8">
              <w:tc>
                <w:tcPr>
                  <w:tcW w:w="1379" w:type="dxa"/>
                </w:tcPr>
                <w:p w14:paraId="1BA98CA5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u w:val="single"/>
                      <w:rtl/>
                    </w:rPr>
                  </w:pPr>
                  <w:r w:rsidRPr="00245383">
                    <w:rPr>
                      <w:rFonts w:ascii="Amiri" w:hAnsi="Amiri" w:cs="Amiri"/>
                      <w:position w:val="-14"/>
                      <w:sz w:val="26"/>
                      <w:szCs w:val="26"/>
                    </w:rPr>
                    <w:object w:dxaOrig="740" w:dyaOrig="400" w14:anchorId="6B832A3B">
                      <v:shape id="_x0000_i1215" type="#_x0000_t75" style="width:36.75pt;height:20.25pt" o:ole="">
                        <v:imagedata r:id="rId31" o:title=""/>
                      </v:shape>
                      <o:OLEObject Type="Embed" ProgID="Equation.DSMT4" ShapeID="_x0000_i1215" DrawAspect="Content" ObjectID="_1790244695" r:id="rId32"/>
                    </w:object>
                  </w:r>
                </w:p>
              </w:tc>
              <w:tc>
                <w:tcPr>
                  <w:tcW w:w="1379" w:type="dxa"/>
                </w:tcPr>
                <w:p w14:paraId="52855242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u w:val="single"/>
                      <w:rtl/>
                    </w:rPr>
                  </w:pPr>
                  <w:r w:rsidRPr="00245383">
                    <w:rPr>
                      <w:rFonts w:ascii="Amiri" w:hAnsi="Amiri" w:cs="Amiri"/>
                      <w:position w:val="-14"/>
                      <w:sz w:val="26"/>
                      <w:szCs w:val="26"/>
                    </w:rPr>
                    <w:object w:dxaOrig="639" w:dyaOrig="400" w14:anchorId="21F81691">
                      <v:shape id="_x0000_i1216" type="#_x0000_t75" style="width:31.5pt;height:20.25pt" o:ole="">
                        <v:imagedata r:id="rId33" o:title=""/>
                      </v:shape>
                      <o:OLEObject Type="Embed" ProgID="Equation.DSMT4" ShapeID="_x0000_i1216" DrawAspect="Content" ObjectID="_1790244696" r:id="rId34"/>
                    </w:object>
                  </w:r>
                </w:p>
              </w:tc>
              <w:tc>
                <w:tcPr>
                  <w:tcW w:w="1238" w:type="dxa"/>
                </w:tcPr>
                <w:p w14:paraId="5FB19048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u w:val="single"/>
                      <w:rtl/>
                    </w:rPr>
                  </w:pPr>
                  <w:r w:rsidRPr="00245383">
                    <w:rPr>
                      <w:rFonts w:ascii="Amiri" w:hAnsi="Amiri" w:cs="Amiri"/>
                      <w:position w:val="-14"/>
                      <w:sz w:val="26"/>
                      <w:szCs w:val="26"/>
                    </w:rPr>
                    <w:object w:dxaOrig="540" w:dyaOrig="400" w14:anchorId="45867957">
                      <v:shape id="_x0000_i1217" type="#_x0000_t75" style="width:27pt;height:20.25pt" o:ole="">
                        <v:imagedata r:id="rId35" o:title=""/>
                      </v:shape>
                      <o:OLEObject Type="Embed" ProgID="Equation.DSMT4" ShapeID="_x0000_i1217" DrawAspect="Content" ObjectID="_1790244697" r:id="rId36"/>
                    </w:object>
                  </w:r>
                </w:p>
              </w:tc>
              <w:tc>
                <w:tcPr>
                  <w:tcW w:w="1276" w:type="dxa"/>
                </w:tcPr>
                <w:p w14:paraId="39F8FFFC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u w:val="single"/>
                      <w:rtl/>
                    </w:rPr>
                  </w:pPr>
                  <w:r w:rsidRPr="00245383">
                    <w:rPr>
                      <w:rFonts w:ascii="Amiri" w:hAnsi="Amiri" w:cs="Amiri"/>
                      <w:position w:val="-14"/>
                      <w:sz w:val="26"/>
                      <w:szCs w:val="26"/>
                    </w:rPr>
                    <w:object w:dxaOrig="560" w:dyaOrig="400" w14:anchorId="52E9CF14">
                      <v:shape id="_x0000_i1218" type="#_x0000_t75" style="width:27.75pt;height:20.25pt" o:ole="">
                        <v:imagedata r:id="rId37" o:title=""/>
                      </v:shape>
                      <o:OLEObject Type="Embed" ProgID="Equation.DSMT4" ShapeID="_x0000_i1218" DrawAspect="Content" ObjectID="_1790244698" r:id="rId38"/>
                    </w:object>
                  </w:r>
                </w:p>
              </w:tc>
              <w:tc>
                <w:tcPr>
                  <w:tcW w:w="1134" w:type="dxa"/>
                </w:tcPr>
                <w:p w14:paraId="20813A9E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u w:val="single"/>
                      <w:rtl/>
                    </w:rPr>
                  </w:pPr>
                  <w:r w:rsidRPr="00245383">
                    <w:rPr>
                      <w:rFonts w:ascii="Amiri" w:hAnsi="Amiri" w:cs="Amiri"/>
                      <w:position w:val="-14"/>
                      <w:sz w:val="26"/>
                      <w:szCs w:val="26"/>
                    </w:rPr>
                    <w:object w:dxaOrig="560" w:dyaOrig="400" w14:anchorId="6EBA0F40">
                      <v:shape id="_x0000_i1219" type="#_x0000_t75" style="width:27.75pt;height:20.25pt" o:ole="">
                        <v:imagedata r:id="rId39" o:title=""/>
                      </v:shape>
                      <o:OLEObject Type="Embed" ProgID="Equation.DSMT4" ShapeID="_x0000_i1219" DrawAspect="Content" ObjectID="_1790244699" r:id="rId40"/>
                    </w:object>
                  </w:r>
                </w:p>
              </w:tc>
              <w:tc>
                <w:tcPr>
                  <w:tcW w:w="1868" w:type="dxa"/>
                </w:tcPr>
                <w:p w14:paraId="18B29199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245383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الأجر في الساعة</w:t>
                  </w:r>
                </w:p>
              </w:tc>
            </w:tr>
            <w:tr w:rsidR="006B54F7" w:rsidRPr="00245383" w14:paraId="1BDA0C69" w14:textId="77777777" w:rsidTr="00E648A8">
              <w:tc>
                <w:tcPr>
                  <w:tcW w:w="1379" w:type="dxa"/>
                </w:tcPr>
                <w:p w14:paraId="2AA5B5EC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</w:t>
                  </w:r>
                </w:p>
              </w:tc>
              <w:tc>
                <w:tcPr>
                  <w:tcW w:w="1379" w:type="dxa"/>
                </w:tcPr>
                <w:p w14:paraId="3240ED1C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6</w:t>
                  </w:r>
                </w:p>
              </w:tc>
              <w:tc>
                <w:tcPr>
                  <w:tcW w:w="1238" w:type="dxa"/>
                </w:tcPr>
                <w:p w14:paraId="7FD524DC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12</w:t>
                  </w:r>
                </w:p>
              </w:tc>
              <w:tc>
                <w:tcPr>
                  <w:tcW w:w="1276" w:type="dxa"/>
                </w:tcPr>
                <w:p w14:paraId="2EF3F606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14:paraId="6031FF72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1868" w:type="dxa"/>
                </w:tcPr>
                <w:p w14:paraId="7921AC40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</w:rPr>
                    <w:t>عدد العمال</w:t>
                  </w:r>
                </w:p>
              </w:tc>
            </w:tr>
            <w:tr w:rsidR="006B54F7" w:rsidRPr="00245383" w14:paraId="19BA8D66" w14:textId="77777777" w:rsidTr="00E648A8">
              <w:tc>
                <w:tcPr>
                  <w:tcW w:w="1379" w:type="dxa"/>
                </w:tcPr>
                <w:p w14:paraId="171AE70C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u w:val="single"/>
                      <w:rtl/>
                    </w:rPr>
                  </w:pPr>
                </w:p>
              </w:tc>
              <w:tc>
                <w:tcPr>
                  <w:tcW w:w="1379" w:type="dxa"/>
                </w:tcPr>
                <w:p w14:paraId="7E1E7519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u w:val="single"/>
                      <w:rtl/>
                    </w:rPr>
                  </w:pPr>
                </w:p>
              </w:tc>
              <w:tc>
                <w:tcPr>
                  <w:tcW w:w="1238" w:type="dxa"/>
                </w:tcPr>
                <w:p w14:paraId="717F33B2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u w:val="single"/>
                      <w:rtl/>
                    </w:rPr>
                  </w:pPr>
                </w:p>
              </w:tc>
              <w:tc>
                <w:tcPr>
                  <w:tcW w:w="1276" w:type="dxa"/>
                </w:tcPr>
                <w:p w14:paraId="37EF17FE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u w:val="single"/>
                      <w:rtl/>
                    </w:rPr>
                  </w:pPr>
                </w:p>
              </w:tc>
              <w:tc>
                <w:tcPr>
                  <w:tcW w:w="1134" w:type="dxa"/>
                </w:tcPr>
                <w:p w14:paraId="6A784D81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b/>
                      <w:bCs/>
                      <w:color w:val="FF0000"/>
                      <w:sz w:val="26"/>
                      <w:szCs w:val="26"/>
                      <w:u w:val="single"/>
                      <w:rtl/>
                    </w:rPr>
                  </w:pPr>
                </w:p>
              </w:tc>
              <w:tc>
                <w:tcPr>
                  <w:tcW w:w="1868" w:type="dxa"/>
                </w:tcPr>
                <w:p w14:paraId="24422CB9" w14:textId="77777777" w:rsidR="006B54F7" w:rsidRPr="00245383" w:rsidRDefault="006B54F7" w:rsidP="006B54F7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</w:rPr>
                  </w:pPr>
                  <w:r w:rsidRPr="00245383">
                    <w:rPr>
                      <w:rFonts w:ascii="Amiri" w:hAnsi="Amiri" w:cs="Amiri"/>
                      <w:b/>
                      <w:bCs/>
                      <w:sz w:val="26"/>
                      <w:szCs w:val="26"/>
                      <w:rtl/>
                    </w:rPr>
                    <w:t>مراكز الفئات</w:t>
                  </w:r>
                </w:p>
              </w:tc>
            </w:tr>
          </w:tbl>
          <w:p w14:paraId="24CF53E1" w14:textId="77777777" w:rsidR="006B54F7" w:rsidRPr="00245383" w:rsidRDefault="006B54F7" w:rsidP="006B54F7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/>
                <w:sz w:val="26"/>
                <w:szCs w:val="26"/>
                <w:rtl/>
              </w:rPr>
              <w:br/>
            </w:r>
            <w:r w:rsidRPr="00245383">
              <w:rPr>
                <w:rFonts w:ascii="Amiri" w:hAnsi="Amiri" w:cs="Amiri"/>
                <w:sz w:val="26"/>
                <w:szCs w:val="26"/>
                <w:rtl/>
              </w:rPr>
              <w:t>الوسط الحسابي للسلسلة هـــــــو: ..............................................</w:t>
            </w:r>
          </w:p>
          <w:p w14:paraId="3861F4F3" w14:textId="77777777" w:rsidR="006B54F7" w:rsidRDefault="006B54F7" w:rsidP="00D1214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7ABB0AA4" w14:textId="2ADE9760" w:rsidR="00E54507" w:rsidRDefault="00E54507" w:rsidP="006B54F7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التبــــــــاين</w:t>
            </w:r>
          </w:p>
          <w:p w14:paraId="7494279E" w14:textId="77777777" w:rsidR="00E54507" w:rsidRDefault="00E54507" w:rsidP="00D1214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72C0C3EB" w14:textId="77777777" w:rsidR="00E54507" w:rsidRPr="001A5FD3" w:rsidRDefault="00E54507" w:rsidP="00D1214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1A5FD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نشاط </w:t>
            </w:r>
          </w:p>
          <w:p w14:paraId="68290162" w14:textId="77777777" w:rsidR="00E54507" w:rsidRPr="001A5FD3" w:rsidRDefault="00E54507" w:rsidP="00D1214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نعتبر السلسلة الإحصائية </w:t>
            </w:r>
            <w:r w:rsidRPr="001A5FD3">
              <w:rPr>
                <w:rFonts w:ascii="Amiri" w:hAnsi="Amiri" w:cs="Amiri" w:hint="cs"/>
                <w:sz w:val="26"/>
                <w:szCs w:val="26"/>
                <w:rtl/>
              </w:rPr>
              <w:t>التالية: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44"/>
              <w:gridCol w:w="851"/>
              <w:gridCol w:w="850"/>
              <w:gridCol w:w="993"/>
              <w:gridCol w:w="850"/>
              <w:gridCol w:w="750"/>
              <w:gridCol w:w="2227"/>
            </w:tblGrid>
            <w:tr w:rsidR="00E54507" w:rsidRPr="001A5FD3" w14:paraId="7D7B671E" w14:textId="77777777" w:rsidTr="009656A1">
              <w:tc>
                <w:tcPr>
                  <w:tcW w:w="1444" w:type="dxa"/>
                </w:tcPr>
                <w:p w14:paraId="082705EA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  <w:lang w:bidi="ar-DZ"/>
                    </w:rPr>
                    <w:t>المجموع</w:t>
                  </w:r>
                </w:p>
              </w:tc>
              <w:tc>
                <w:tcPr>
                  <w:tcW w:w="851" w:type="dxa"/>
                </w:tcPr>
                <w:p w14:paraId="5C1A9868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14</w:t>
                  </w:r>
                </w:p>
              </w:tc>
              <w:tc>
                <w:tcPr>
                  <w:tcW w:w="850" w:type="dxa"/>
                </w:tcPr>
                <w:p w14:paraId="0355A2AE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12</w:t>
                  </w:r>
                </w:p>
              </w:tc>
              <w:tc>
                <w:tcPr>
                  <w:tcW w:w="993" w:type="dxa"/>
                </w:tcPr>
                <w:p w14:paraId="074E98F9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11</w:t>
                  </w:r>
                </w:p>
              </w:tc>
              <w:tc>
                <w:tcPr>
                  <w:tcW w:w="850" w:type="dxa"/>
                </w:tcPr>
                <w:p w14:paraId="6D4F3EED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9</w:t>
                  </w:r>
                </w:p>
              </w:tc>
              <w:tc>
                <w:tcPr>
                  <w:tcW w:w="750" w:type="dxa"/>
                </w:tcPr>
                <w:p w14:paraId="142E0C53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7</w:t>
                  </w:r>
                </w:p>
              </w:tc>
              <w:tc>
                <w:tcPr>
                  <w:tcW w:w="2227" w:type="dxa"/>
                </w:tcPr>
                <w:p w14:paraId="459B9A4D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</w:rPr>
                  </w:pPr>
                  <w:r w:rsidRPr="001A5FD3">
                    <w:rPr>
                      <w:rFonts w:ascii="Amiri" w:hAnsi="Amiri" w:cs="Amiri"/>
                      <w:position w:val="-14"/>
                      <w:sz w:val="26"/>
                      <w:szCs w:val="26"/>
                    </w:rPr>
                    <w:object w:dxaOrig="320" w:dyaOrig="400" w14:anchorId="17E8A0F1">
                      <v:shape id="_x0000_i1086" type="#_x0000_t75" style="width:15.75pt;height:20.25pt" o:ole="">
                        <v:imagedata r:id="rId41" o:title=""/>
                      </v:shape>
                      <o:OLEObject Type="Embed" ProgID="Equation.DSMT4" ShapeID="_x0000_i1086" DrawAspect="Content" ObjectID="_1790244700" r:id="rId42"/>
                    </w:object>
                  </w:r>
                </w:p>
              </w:tc>
            </w:tr>
            <w:tr w:rsidR="00E54507" w:rsidRPr="001A5FD3" w14:paraId="7456BB0C" w14:textId="77777777" w:rsidTr="009656A1">
              <w:tc>
                <w:tcPr>
                  <w:tcW w:w="1444" w:type="dxa"/>
                </w:tcPr>
                <w:p w14:paraId="022FE05D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/</w:t>
                  </w:r>
                </w:p>
              </w:tc>
              <w:tc>
                <w:tcPr>
                  <w:tcW w:w="851" w:type="dxa"/>
                </w:tcPr>
                <w:p w14:paraId="01BF0A02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3</w:t>
                  </w:r>
                </w:p>
              </w:tc>
              <w:tc>
                <w:tcPr>
                  <w:tcW w:w="850" w:type="dxa"/>
                </w:tcPr>
                <w:p w14:paraId="18EFA761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</w:t>
                  </w:r>
                </w:p>
              </w:tc>
              <w:tc>
                <w:tcPr>
                  <w:tcW w:w="993" w:type="dxa"/>
                </w:tcPr>
                <w:p w14:paraId="3CF4E4A3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19F42078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3</w:t>
                  </w:r>
                </w:p>
              </w:tc>
              <w:tc>
                <w:tcPr>
                  <w:tcW w:w="750" w:type="dxa"/>
                </w:tcPr>
                <w:p w14:paraId="458E6865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</w:t>
                  </w:r>
                </w:p>
              </w:tc>
              <w:tc>
                <w:tcPr>
                  <w:tcW w:w="2227" w:type="dxa"/>
                </w:tcPr>
                <w:p w14:paraId="0347CB81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position w:val="-14"/>
                      <w:sz w:val="26"/>
                      <w:szCs w:val="26"/>
                    </w:rPr>
                    <w:object w:dxaOrig="320" w:dyaOrig="400" w14:anchorId="52730987">
                      <v:shape id="_x0000_i1087" type="#_x0000_t75" style="width:15.75pt;height:20.25pt" o:ole="">
                        <v:imagedata r:id="rId43" o:title=""/>
                      </v:shape>
                      <o:OLEObject Type="Embed" ProgID="Equation.DSMT4" ShapeID="_x0000_i1087" DrawAspect="Content" ObjectID="_1790244701" r:id="rId44"/>
                    </w:object>
                  </w:r>
                </w:p>
              </w:tc>
            </w:tr>
            <w:tr w:rsidR="00E54507" w:rsidRPr="001A5FD3" w14:paraId="208562BE" w14:textId="77777777" w:rsidTr="009656A1">
              <w:tc>
                <w:tcPr>
                  <w:tcW w:w="1444" w:type="dxa"/>
                </w:tcPr>
                <w:p w14:paraId="3E52BB7D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/</w:t>
                  </w:r>
                </w:p>
              </w:tc>
              <w:tc>
                <w:tcPr>
                  <w:tcW w:w="851" w:type="dxa"/>
                </w:tcPr>
                <w:p w14:paraId="06EF8C32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850" w:type="dxa"/>
                </w:tcPr>
                <w:p w14:paraId="2EE20F37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993" w:type="dxa"/>
                </w:tcPr>
                <w:p w14:paraId="316E7B89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850" w:type="dxa"/>
                </w:tcPr>
                <w:p w14:paraId="76860657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750" w:type="dxa"/>
                </w:tcPr>
                <w:p w14:paraId="0EAE3411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227" w:type="dxa"/>
                </w:tcPr>
                <w:p w14:paraId="4C101869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lang w:bidi="ar-DZ"/>
                    </w:rPr>
                  </w:pPr>
                  <w:r w:rsidRPr="001A5FD3">
                    <w:rPr>
                      <w:rFonts w:ascii="Amiri" w:hAnsi="Amiri" w:cs="Amiri"/>
                      <w:position w:val="-28"/>
                      <w:sz w:val="26"/>
                      <w:szCs w:val="26"/>
                    </w:rPr>
                    <w:object w:dxaOrig="1100" w:dyaOrig="720" w14:anchorId="224160ED">
                      <v:shape id="_x0000_i1088" type="#_x0000_t75" style="width:55.5pt;height:36pt" o:ole="">
                        <v:imagedata r:id="rId45" o:title=""/>
                      </v:shape>
                      <o:OLEObject Type="Embed" ProgID="Equation.DSMT4" ShapeID="_x0000_i1088" DrawAspect="Content" ObjectID="_1790244702" r:id="rId46"/>
                    </w:object>
                  </w:r>
                </w:p>
              </w:tc>
            </w:tr>
            <w:tr w:rsidR="00E54507" w:rsidRPr="001A5FD3" w14:paraId="58CE15E8" w14:textId="77777777" w:rsidTr="009656A1">
              <w:tc>
                <w:tcPr>
                  <w:tcW w:w="1444" w:type="dxa"/>
                </w:tcPr>
                <w:p w14:paraId="3829CA65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sz w:val="26"/>
                      <w:szCs w:val="26"/>
                      <w:rtl/>
                    </w:rPr>
                    <w:t>.........</w:t>
                  </w:r>
                </w:p>
              </w:tc>
              <w:tc>
                <w:tcPr>
                  <w:tcW w:w="851" w:type="dxa"/>
                </w:tcPr>
                <w:p w14:paraId="36466773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850" w:type="dxa"/>
                </w:tcPr>
                <w:p w14:paraId="45FB69B0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993" w:type="dxa"/>
                </w:tcPr>
                <w:p w14:paraId="591266A5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850" w:type="dxa"/>
                </w:tcPr>
                <w:p w14:paraId="31F89C63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750" w:type="dxa"/>
                </w:tcPr>
                <w:p w14:paraId="299450A4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2227" w:type="dxa"/>
                </w:tcPr>
                <w:p w14:paraId="39E672C7" w14:textId="77777777" w:rsidR="00E54507" w:rsidRPr="001A5FD3" w:rsidRDefault="00E54507" w:rsidP="00876675">
                  <w:pPr>
                    <w:framePr w:hSpace="141" w:wrap="around" w:vAnchor="text" w:hAnchor="margin" w:xAlign="center" w:y="42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A5FD3">
                    <w:rPr>
                      <w:rFonts w:ascii="Amiri" w:hAnsi="Amiri" w:cs="Amiri"/>
                      <w:position w:val="-28"/>
                      <w:sz w:val="26"/>
                      <w:szCs w:val="26"/>
                    </w:rPr>
                    <w:object w:dxaOrig="1380" w:dyaOrig="720" w14:anchorId="4130389E">
                      <v:shape id="_x0000_i1089" type="#_x0000_t75" style="width:69pt;height:36pt" o:ole="">
                        <v:imagedata r:id="rId47" o:title=""/>
                      </v:shape>
                      <o:OLEObject Type="Embed" ProgID="Equation.DSMT4" ShapeID="_x0000_i1089" DrawAspect="Content" ObjectID="_1790244703" r:id="rId48"/>
                    </w:object>
                  </w:r>
                </w:p>
              </w:tc>
            </w:tr>
          </w:tbl>
          <w:p w14:paraId="752B4869" w14:textId="77777777" w:rsidR="00E54507" w:rsidRPr="001A5FD3" w:rsidRDefault="00E54507" w:rsidP="00D1214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1885C9E6" w14:textId="77777777" w:rsidR="00E54507" w:rsidRPr="001A5FD3" w:rsidRDefault="00E54507" w:rsidP="00D12141">
            <w:pPr>
              <w:numPr>
                <w:ilvl w:val="0"/>
                <w:numId w:val="16"/>
              </w:numPr>
              <w:bidi/>
              <w:rPr>
                <w:rFonts w:ascii="Amiri" w:hAnsi="Amiri" w:cs="Amiri"/>
                <w:sz w:val="26"/>
                <w:szCs w:val="26"/>
              </w:rPr>
            </w:pP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أحسب الوسط الحسابي </w:t>
            </w:r>
            <w:r w:rsidRPr="001A5FD3">
              <w:rPr>
                <w:rFonts w:ascii="Amiri" w:hAnsi="Amiri" w:cs="Amiri"/>
                <w:position w:val="-6"/>
                <w:sz w:val="26"/>
                <w:szCs w:val="26"/>
              </w:rPr>
              <w:object w:dxaOrig="260" w:dyaOrig="460" w14:anchorId="71F8DB0A">
                <v:shape id="_x0000_i1090" type="#_x0000_t75" style="width:13.5pt;height:22.5pt" o:ole="">
                  <v:imagedata r:id="rId49" o:title=""/>
                </v:shape>
                <o:OLEObject Type="Embed" ProgID="Equation.DSMT4" ShapeID="_x0000_i1090" DrawAspect="Content" ObjectID="_1790244704" r:id="rId50"/>
              </w:object>
            </w: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 للسلسلة.</w:t>
            </w:r>
          </w:p>
          <w:p w14:paraId="5F9F49CE" w14:textId="77777777" w:rsidR="00E54507" w:rsidRPr="001A5FD3" w:rsidRDefault="00E54507" w:rsidP="00D12141">
            <w:pPr>
              <w:numPr>
                <w:ilvl w:val="0"/>
                <w:numId w:val="16"/>
              </w:num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أحسب النسبتين: </w:t>
            </w:r>
            <w:r w:rsidRPr="001A5FD3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1A5FD3">
              <w:rPr>
                <w:rFonts w:ascii="Amiri" w:hAnsi="Amiri" w:cs="Amiri"/>
                <w:position w:val="-24"/>
                <w:sz w:val="26"/>
                <w:szCs w:val="26"/>
              </w:rPr>
              <w:object w:dxaOrig="1700" w:dyaOrig="999" w14:anchorId="72F80012">
                <v:shape id="_x0000_i1091" type="#_x0000_t75" style="width:85.5pt;height:50.25pt" o:ole="">
                  <v:imagedata r:id="rId51" o:title=""/>
                </v:shape>
                <o:OLEObject Type="Embed" ProgID="Equation.DSMT4" ShapeID="_x0000_i1091" DrawAspect="Content" ObjectID="_1790244705" r:id="rId52"/>
              </w:object>
            </w: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     و     </w:t>
            </w:r>
            <w:r w:rsidRPr="001A5FD3">
              <w:rPr>
                <w:rFonts w:ascii="Amiri" w:hAnsi="Amiri" w:cs="Amiri"/>
                <w:position w:val="-26"/>
                <w:sz w:val="26"/>
                <w:szCs w:val="26"/>
              </w:rPr>
              <w:object w:dxaOrig="1880" w:dyaOrig="1080" w14:anchorId="2F27B30B">
                <v:shape id="_x0000_i1092" type="#_x0000_t75" style="width:93.75pt;height:54.75pt" o:ole="">
                  <v:imagedata r:id="rId53" o:title=""/>
                </v:shape>
                <o:OLEObject Type="Embed" ProgID="Equation.DSMT4" ShapeID="_x0000_i1092" DrawAspect="Content" ObjectID="_1790244706" r:id="rId54"/>
              </w:object>
            </w: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 .</w:t>
            </w:r>
          </w:p>
          <w:p w14:paraId="7CDF4816" w14:textId="77777777" w:rsidR="00E54507" w:rsidRPr="001A5FD3" w:rsidRDefault="00E54507" w:rsidP="00D12141">
            <w:pPr>
              <w:bidi/>
              <w:ind w:left="174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1A5FD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1CDD758C" w14:textId="77777777" w:rsidR="00E54507" w:rsidRPr="001A5FD3" w:rsidRDefault="00E54507" w:rsidP="00D12141">
            <w:pPr>
              <w:numPr>
                <w:ilvl w:val="0"/>
                <w:numId w:val="17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تباين سلسلة معرفة بكل قيمها </w:t>
            </w:r>
            <w:r w:rsidRPr="001A5FD3">
              <w:rPr>
                <w:rFonts w:ascii="Amiri" w:hAnsi="Amiri" w:cs="Amiri"/>
                <w:position w:val="-14"/>
                <w:sz w:val="26"/>
                <w:szCs w:val="26"/>
              </w:rPr>
              <w:object w:dxaOrig="320" w:dyaOrig="400" w14:anchorId="210C7441">
                <v:shape id="_x0000_i1093" type="#_x0000_t75" style="width:15.75pt;height:20.25pt" o:ole="">
                  <v:imagedata r:id="rId41" o:title=""/>
                </v:shape>
                <o:OLEObject Type="Embed" ProgID="Equation.DSMT4" ShapeID="_x0000_i1093" DrawAspect="Content" ObjectID="_1790244707" r:id="rId55"/>
              </w:object>
            </w: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 ووسطها الحسابي </w:t>
            </w:r>
            <w:r w:rsidRPr="001A5FD3">
              <w:rPr>
                <w:rFonts w:ascii="Amiri" w:hAnsi="Amiri" w:cs="Amiri"/>
                <w:position w:val="-6"/>
                <w:sz w:val="26"/>
                <w:szCs w:val="26"/>
              </w:rPr>
              <w:object w:dxaOrig="260" w:dyaOrig="460" w14:anchorId="75D4B17C">
                <v:shape id="_x0000_i1094" type="#_x0000_t75" style="width:13.5pt;height:22.5pt" o:ole="">
                  <v:imagedata r:id="rId49" o:title=""/>
                </v:shape>
                <o:OLEObject Type="Embed" ProgID="Equation.DSMT4" ShapeID="_x0000_i1094" DrawAspect="Content" ObjectID="_1790244708" r:id="rId56"/>
              </w:object>
            </w: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والذي نرمز له بالرمز </w:t>
            </w:r>
            <w:r w:rsidRPr="001A5FD3">
              <w:rPr>
                <w:rFonts w:ascii="Amiri" w:hAnsi="Amiri" w:cs="Amiri"/>
                <w:sz w:val="26"/>
                <w:szCs w:val="26"/>
              </w:rPr>
              <w:t>V</w:t>
            </w:r>
            <w:r w:rsidRPr="001A5FD3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هو وسط مربعات الفروق بين هذه القيم ووسطها الحسابي أي: </w:t>
            </w:r>
            <w:r w:rsidRPr="001A5FD3">
              <w:rPr>
                <w:rFonts w:ascii="Amiri" w:hAnsi="Amiri" w:cs="Amiri"/>
                <w:position w:val="-24"/>
                <w:sz w:val="26"/>
                <w:szCs w:val="26"/>
              </w:rPr>
              <w:object w:dxaOrig="2100" w:dyaOrig="999" w14:anchorId="7BA9D402">
                <v:shape id="_x0000_i1095" type="#_x0000_t75" style="width:105pt;height:50.25pt" o:ole="">
                  <v:imagedata r:id="rId57" o:title=""/>
                </v:shape>
                <o:OLEObject Type="Embed" ProgID="Equation.DSMT4" ShapeID="_x0000_i1095" DrawAspect="Content" ObjectID="_1790244709" r:id="rId58"/>
              </w:object>
            </w:r>
            <w:r w:rsidRPr="001A5FD3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  <w:p w14:paraId="76F33194" w14:textId="77777777" w:rsidR="00E54507" w:rsidRPr="001A5FD3" w:rsidRDefault="00E54507" w:rsidP="00D12141">
            <w:pPr>
              <w:numPr>
                <w:ilvl w:val="0"/>
                <w:numId w:val="17"/>
              </w:num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الانحراف المعياري هو الذي نرمز له بالرمز </w:t>
            </w:r>
            <m:oMath>
              <m:r>
                <m:rPr>
                  <m:sty m:val="p"/>
                </m:rPr>
                <w:rPr>
                  <w:rFonts w:ascii="Cambria" w:hAnsi="Cambria" w:cs="Cambria" w:hint="cs"/>
                  <w:sz w:val="26"/>
                  <w:szCs w:val="26"/>
                  <w:rtl/>
                </w:rPr>
                <m:t>σ</m:t>
              </m:r>
            </m:oMath>
            <w:r w:rsidRPr="001A5FD3">
              <w:rPr>
                <w:rFonts w:ascii="Amiri" w:eastAsiaTheme="minorEastAsia" w:hAnsi="Amiri" w:cs="Amiri"/>
                <w:sz w:val="26"/>
                <w:szCs w:val="26"/>
                <w:rtl/>
              </w:rPr>
              <w:t xml:space="preserve"> وهو الجذر التربيعي للتباين أي </w:t>
            </w:r>
            <m:oMath>
              <m:r>
                <m:rPr>
                  <m:sty m:val="p"/>
                </m:rPr>
                <w:rPr>
                  <w:rFonts w:ascii="Cambria" w:eastAsiaTheme="minorEastAsia" w:hAnsi="Cambria" w:cs="Cambria" w:hint="cs"/>
                  <w:sz w:val="26"/>
                  <w:szCs w:val="26"/>
                  <w:rtl/>
                </w:rPr>
                <m:t>σ</m:t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sz w:val="26"/>
                  <w:szCs w:val="26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miri"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</w:rPr>
                    <m:t>V</m:t>
                  </m:r>
                </m:e>
              </m:rad>
            </m:oMath>
          </w:p>
          <w:p w14:paraId="6AC20408" w14:textId="77777777" w:rsidR="00E54507" w:rsidRDefault="00E54507" w:rsidP="00D1214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30219E1E" w14:textId="77777777" w:rsidR="00E54507" w:rsidRPr="001A5FD3" w:rsidRDefault="00E54507" w:rsidP="00D12141">
            <w:p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w:r w:rsidRPr="001A5FD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مثـــــــال:</w:t>
            </w:r>
            <w:r w:rsidRPr="001A5FD3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Pr="001A5FD3">
              <w:rPr>
                <w:rFonts w:ascii="Amiri" w:hAnsi="Amiri" w:cs="Amiri"/>
                <w:b/>
                <w:bCs/>
                <w:sz w:val="26"/>
                <w:szCs w:val="26"/>
                <w:rtl/>
                <w:lang w:bidi="ar-DZ"/>
              </w:rPr>
              <w:t>ت12 ص 60</w:t>
            </w:r>
          </w:p>
          <w:p w14:paraId="14BBBE5E" w14:textId="77777777" w:rsidR="00E54507" w:rsidRPr="001A5FD3" w:rsidRDefault="00E54507" w:rsidP="00D12141">
            <w:pPr>
              <w:tabs>
                <w:tab w:val="left" w:pos="3005"/>
              </w:tabs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/>
                <w:sz w:val="26"/>
                <w:szCs w:val="26"/>
                <w:rtl/>
              </w:rPr>
              <w:tab/>
            </w:r>
          </w:p>
          <w:p w14:paraId="0182CAFC" w14:textId="77777777" w:rsidR="00E54507" w:rsidRPr="001A5FD3" w:rsidRDefault="00E54507" w:rsidP="00D1214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1A5FD3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>مبرهنة (تقبل دون برهان):</w:t>
            </w: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11B1C6D1" w14:textId="77777777" w:rsidR="00E54507" w:rsidRDefault="00E54507" w:rsidP="00D12141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إذا كانت سلسلة معرفة بكل قيمها </w:t>
            </w:r>
            <w:r w:rsidRPr="001A5FD3">
              <w:rPr>
                <w:rFonts w:ascii="Amiri" w:hAnsi="Amiri" w:cs="Amiri"/>
                <w:position w:val="-14"/>
                <w:sz w:val="26"/>
                <w:szCs w:val="26"/>
              </w:rPr>
              <w:object w:dxaOrig="320" w:dyaOrig="400" w14:anchorId="3D375B92">
                <v:shape id="_x0000_i1096" type="#_x0000_t75" style="width:15.75pt;height:20.25pt" o:ole="">
                  <v:imagedata r:id="rId41" o:title=""/>
                </v:shape>
                <o:OLEObject Type="Embed" ProgID="Equation.DSMT4" ShapeID="_x0000_i1096" DrawAspect="Content" ObjectID="_1790244710" r:id="rId59"/>
              </w:object>
            </w: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وتكرارها </w:t>
            </w:r>
            <w:r w:rsidRPr="001A5FD3">
              <w:rPr>
                <w:rFonts w:ascii="Amiri" w:hAnsi="Amiri" w:cs="Amiri"/>
                <w:position w:val="-14"/>
                <w:sz w:val="26"/>
                <w:szCs w:val="26"/>
              </w:rPr>
              <w:object w:dxaOrig="320" w:dyaOrig="400" w14:anchorId="0FC0B9D9">
                <v:shape id="_x0000_i1097" type="#_x0000_t75" style="width:15.75pt;height:20.25pt" o:ole="">
                  <v:imagedata r:id="rId43" o:title=""/>
                </v:shape>
                <o:OLEObject Type="Embed" ProgID="Equation.DSMT4" ShapeID="_x0000_i1097" DrawAspect="Content" ObjectID="_1790244711" r:id="rId60"/>
              </w:object>
            </w:r>
            <w:r w:rsidRPr="001A5FD3">
              <w:rPr>
                <w:rFonts w:ascii="Amiri" w:hAnsi="Amiri" w:cs="Amiri"/>
                <w:sz w:val="26"/>
                <w:szCs w:val="26"/>
                <w:rtl/>
              </w:rPr>
              <w:t xml:space="preserve"> فإن التباين هو: </w:t>
            </w:r>
            <w:r w:rsidRPr="001A5FD3">
              <w:rPr>
                <w:rFonts w:ascii="Amiri" w:hAnsi="Amiri" w:cs="Amiri"/>
                <w:position w:val="-24"/>
                <w:sz w:val="26"/>
                <w:szCs w:val="26"/>
              </w:rPr>
              <w:object w:dxaOrig="1780" w:dyaOrig="720" w14:anchorId="6FA66A15">
                <v:shape id="_x0000_i1098" type="#_x0000_t75" style="width:88.5pt;height:36pt" o:ole="">
                  <v:imagedata r:id="rId61" o:title=""/>
                </v:shape>
                <o:OLEObject Type="Embed" ProgID="Equation.DSMT4" ShapeID="_x0000_i1098" DrawAspect="Content" ObjectID="_1790244712" r:id="rId62"/>
              </w:object>
            </w:r>
          </w:p>
          <w:p w14:paraId="1C22C9ED" w14:textId="135A9AE4" w:rsidR="00C91949" w:rsidRDefault="003528C4" w:rsidP="00C91949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5F4E9B5" wp14:editId="73602622">
                      <wp:simplePos x="0" y="0"/>
                      <wp:positionH relativeFrom="column">
                        <wp:posOffset>2504440</wp:posOffset>
                      </wp:positionH>
                      <wp:positionV relativeFrom="paragraph">
                        <wp:posOffset>29211</wp:posOffset>
                      </wp:positionV>
                      <wp:extent cx="1981200" cy="1847850"/>
                      <wp:effectExtent l="0" t="0" r="19050" b="19050"/>
                      <wp:wrapNone/>
                      <wp:docPr id="1980442378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847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E0AA41" w14:textId="6DCE7B55" w:rsidR="003528C4" w:rsidRDefault="003528C4" w:rsidP="003528C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5E6052" wp14:editId="0269976C">
                                        <wp:extent cx="1772920" cy="1772920"/>
                                        <wp:effectExtent l="0" t="0" r="0" b="0"/>
                                        <wp:docPr id="459049108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49413427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72920" cy="1772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4E9B5" id="Rectangle 44" o:spid="_x0000_s1035" style="position:absolute;left:0;text-align:left;margin-left:197.2pt;margin-top:2.3pt;width:156pt;height:14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" fillcolor="white [3201]" strokecolor="white [3212]" strokeweight="2pt">
                      <v:textbox>
                        <w:txbxContent>
                          <w:p w14:paraId="49E0AA41" w14:textId="6DCE7B55" w:rsidR="003528C4" w:rsidRDefault="003528C4" w:rsidP="003528C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5E6052" wp14:editId="0269976C">
                                  <wp:extent cx="1772920" cy="1772920"/>
                                  <wp:effectExtent l="0" t="0" r="0" b="0"/>
                                  <wp:docPr id="45904910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941342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2920" cy="1772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93AD68" w14:textId="77777777" w:rsidR="00C91949" w:rsidRDefault="00C91949" w:rsidP="00C91949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E877773" w14:textId="77777777" w:rsidR="00C91949" w:rsidRDefault="00C91949" w:rsidP="00C91949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ED5212D" w14:textId="77777777" w:rsidR="00C91949" w:rsidRDefault="00C91949" w:rsidP="00C91949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79E624D" w14:textId="77777777" w:rsidR="00C91949" w:rsidRDefault="00C91949" w:rsidP="00C91949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10B0ABB4" w14:textId="77777777" w:rsidR="00C91949" w:rsidRDefault="00C91949" w:rsidP="00C91949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6454E8A7" w14:textId="77777777" w:rsidR="00E54507" w:rsidRPr="00792B9B" w:rsidRDefault="00E54507" w:rsidP="00D1214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286E43A2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8803CF" w14:textId="77777777" w:rsidR="006B54F7" w:rsidRDefault="006B54F7" w:rsidP="006B54F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6A82B3" w14:textId="201325E3" w:rsidR="006B54F7" w:rsidRPr="006B54F7" w:rsidRDefault="006B54F7" w:rsidP="006B54F7">
            <w:pPr>
              <w:bidi/>
              <w:rPr>
                <w:rFonts w:ascii="Amiri" w:hAnsi="Amiri" w:cs="Amiri"/>
                <w:sz w:val="24"/>
                <w:szCs w:val="24"/>
                <w:rtl/>
              </w:rPr>
            </w:pPr>
            <w:r w:rsidRPr="006B54F7">
              <w:rPr>
                <w:rFonts w:ascii="Amiri" w:hAnsi="Amiri" w:cs="Amiri"/>
                <w:sz w:val="24"/>
                <w:szCs w:val="24"/>
                <w:rtl/>
              </w:rPr>
              <w:t>تذكير بدرس الوسط الحسابي الذي تمت دراسته في السنة الاولى</w:t>
            </w:r>
          </w:p>
          <w:p w14:paraId="29256616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CA115E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08FF8A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403A68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0D897E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6054DB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A4243B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0EE100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DA7041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112A61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93B0FD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F9CD86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4E71EF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75B904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478419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A3B562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724592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E3CB20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F489B3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539AA1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5FDD0B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AFBE92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2EBD22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1A8FE1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0E6C01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521DDC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503CF1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3EAFFD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F2267F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BBA8B6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440809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F52AC5" w14:textId="77777777" w:rsidR="00E54507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7697D0" w14:textId="77777777" w:rsidR="00E54507" w:rsidRPr="00792B9B" w:rsidRDefault="00E54507" w:rsidP="00D1214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72D486C" w14:textId="77777777" w:rsidR="00E54507" w:rsidRPr="00792B9B" w:rsidRDefault="00E54507" w:rsidP="00C91949">
      <w:pPr>
        <w:bidi/>
        <w:ind w:right="-851"/>
        <w:rPr>
          <w:rFonts w:cstheme="minorHAnsi"/>
          <w:sz w:val="28"/>
          <w:szCs w:val="28"/>
        </w:rPr>
      </w:pPr>
    </w:p>
    <w:p w14:paraId="1EEF77E1" w14:textId="77777777" w:rsidR="00E54507" w:rsidRDefault="00E54507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43CC9B" wp14:editId="4E0D086F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472334970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DCDC4" w14:textId="258B960E" w:rsidR="00E54507" w:rsidRPr="00305590" w:rsidRDefault="00E54507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  <w:r w:rsidR="00B922A2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922A2" w:rsidRPr="00B922A2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تعيين الوسيط في حالة سلسلة إحصائية متقطعة</w:t>
                            </w:r>
                          </w:p>
                          <w:p w14:paraId="500B8A2E" w14:textId="77777777" w:rsidR="00E54507" w:rsidRPr="00305590" w:rsidRDefault="00E54507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Pr="00465FF0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25792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تلخيص سلسلة إحصائية باستعمال مؤشرات الموقع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3CC9B" id="_x0000_s1036" style="position:absolute;left:0;text-align:left;margin-left:-46.15pt;margin-top:66.05pt;width:543pt;height:5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DyeGsP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1A3DCDC4" w14:textId="258B960E" w:rsidR="00E54507" w:rsidRPr="00305590" w:rsidRDefault="00E54507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  <w:r w:rsidR="00B922A2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922A2" w:rsidRPr="00B922A2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تعيين الوسيط في حالة سلسلة إحصائية متقطعة</w:t>
                      </w:r>
                    </w:p>
                    <w:p w14:paraId="500B8A2E" w14:textId="77777777" w:rsidR="00E54507" w:rsidRPr="00305590" w:rsidRDefault="00E54507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Pr="00465FF0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25792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تلخيص سلسلة إحصائية باستعمال مؤشرات الموقع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097804" wp14:editId="374E2EA9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97111777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668AE" w14:textId="77777777" w:rsidR="00E54507" w:rsidRPr="00305590" w:rsidRDefault="00E54507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02 ساعة</w:t>
                            </w:r>
                          </w:p>
                          <w:p w14:paraId="71FAA1F1" w14:textId="77777777" w:rsidR="00E54507" w:rsidRDefault="00E54507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97804" id="_x0000_s1037" style="position:absolute;left:0;text-align:left;margin-left:-44.65pt;margin-top:.8pt;width:100.5pt;height:5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T/K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RZfFpBuXv0zEO3CMHJZUXNuRMBH4Wnyad+0jbjAx3aQFNw6CnO1uB/nXqP+jSQJOWs&#10;oU0qePi5EV5xZr5ZGtWrfDKJq5eYyfnlmBh/LFkdS+ymXgC1Oad/w8lERn00e1J7qF9p6efRK4mE&#10;leS74BL9nllgt+H0bUg1nyc1Wjcn8M4+OxnBY6Hj3L20r8K7fkKRZvse9lsnpu9mtNONlhbmGwRd&#10;pQE+1LVvAa1q2oP+W4l/wTGftA6f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A64T/K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345668AE" w14:textId="77777777" w:rsidR="00E54507" w:rsidRPr="00305590" w:rsidRDefault="00E54507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02 ساعة</w:t>
                      </w:r>
                    </w:p>
                    <w:p w14:paraId="71FAA1F1" w14:textId="77777777" w:rsidR="00E54507" w:rsidRDefault="00E54507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60D0E0" wp14:editId="163A0628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64227668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6D309" w14:textId="2595240E" w:rsidR="00E54507" w:rsidRPr="00305590" w:rsidRDefault="00E54507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</w:t>
                            </w:r>
                            <w:r w:rsidR="00C91949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="00C91949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اداب</w:t>
                            </w:r>
                            <w:proofErr w:type="spellEnd"/>
                            <w:r w:rsidR="00C91949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/لغات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0D0E0" id="_x0000_s1038" style="position:absolute;left:0;text-align:left;margin-left:396.35pt;margin-top:-.7pt;width:100.5pt;height:62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mkdA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1KppRBafVlDulp556BYhOHlXUXPuRcCl8DT51E/aZnykQxtoCg49xdka/K9T71GfBpKk&#10;nDW0SQUPPzfCK87MN0ujepmfn8fVS8z5ZDomxh9LVscSu6lvgNqc07/hZCKjPpo9qT3Ur7T0ixiV&#10;RMJKil1wiX7P3GC34fRtSLVYJDVaNyfw3j47GZ3HQse5e2lfhXf9hCLN9gPst07M3s1opxstLSw2&#10;CLpKA3yoa98CWtW0B/23Ev+CYz5pHT6/+W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hQo5pH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68E6D309" w14:textId="2595240E" w:rsidR="00E54507" w:rsidRPr="00305590" w:rsidRDefault="00E54507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الثانية</w:t>
                      </w:r>
                      <w:r w:rsidR="00C91949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="00C91949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اداب</w:t>
                      </w:r>
                      <w:proofErr w:type="spellEnd"/>
                      <w:r w:rsidR="00C91949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/لغات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0AEBC5" wp14:editId="7D03CA17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84800293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A3C1C" w14:textId="77777777" w:rsidR="00E54507" w:rsidRPr="00305590" w:rsidRDefault="00E54507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الاحصاء</w:t>
                            </w:r>
                          </w:p>
                          <w:p w14:paraId="40B0C92D" w14:textId="77777777" w:rsidR="00E54507" w:rsidRPr="00305590" w:rsidRDefault="00E54507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Pr="00465FF0">
                              <w:rPr>
                                <w:rFonts w:ascii="Amiri" w:hAnsi="Amiri" w:cs="Amiri" w:hint="cs"/>
                                <w:color w:val="0D0D0D" w:themeColor="text1" w:themeTint="F2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الربعيا</w:t>
                            </w:r>
                            <w:r w:rsidRPr="00465FF0">
                              <w:rPr>
                                <w:rFonts w:ascii="Amiri" w:hAnsi="Amiri" w:cs="Amiri" w:hint="eastAsia"/>
                                <w:color w:val="0D0D0D" w:themeColor="text1" w:themeTint="F2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</w:t>
                            </w:r>
                            <w:r w:rsidRPr="00465FF0">
                              <w:rPr>
                                <w:rFonts w:ascii="Amiri" w:hAnsi="Amiri" w:cs="Amiri" w:hint="cs"/>
                                <w:color w:val="0D0D0D" w:themeColor="text1" w:themeTint="F2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والعشريات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0AEBC5" id="_x0000_s1039" style="position:absolute;left:0;text-align:left;margin-left:66.35pt;margin-top:1.55pt;width:323.25pt;height:58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Q0MEYX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410A3C1C" w14:textId="77777777" w:rsidR="00E54507" w:rsidRPr="00305590" w:rsidRDefault="00E54507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الاحصاء</w:t>
                      </w:r>
                    </w:p>
                    <w:p w14:paraId="40B0C92D" w14:textId="77777777" w:rsidR="00E54507" w:rsidRPr="00305590" w:rsidRDefault="00E54507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Pr="00465FF0">
                        <w:rPr>
                          <w:rFonts w:ascii="Amiri" w:hAnsi="Amiri" w:cs="Amiri" w:hint="cs"/>
                          <w:color w:val="0D0D0D" w:themeColor="text1" w:themeTint="F2"/>
                          <w:sz w:val="26"/>
                          <w:szCs w:val="26"/>
                          <w:rtl/>
                          <w:lang w:bidi="ar-DZ"/>
                        </w:rPr>
                        <w:t xml:space="preserve"> الربعيا</w:t>
                      </w:r>
                      <w:r w:rsidRPr="00465FF0">
                        <w:rPr>
                          <w:rFonts w:ascii="Amiri" w:hAnsi="Amiri" w:cs="Amiri" w:hint="eastAsia"/>
                          <w:color w:val="0D0D0D" w:themeColor="text1" w:themeTint="F2"/>
                          <w:sz w:val="26"/>
                          <w:szCs w:val="26"/>
                          <w:rtl/>
                          <w:lang w:bidi="ar-DZ"/>
                        </w:rPr>
                        <w:t>ت</w:t>
                      </w:r>
                      <w:r w:rsidRPr="00465FF0">
                        <w:rPr>
                          <w:rFonts w:ascii="Amiri" w:hAnsi="Amiri" w:cs="Amiri" w:hint="cs"/>
                          <w:color w:val="0D0D0D" w:themeColor="text1" w:themeTint="F2"/>
                          <w:sz w:val="26"/>
                          <w:szCs w:val="26"/>
                          <w:rtl/>
                          <w:lang w:bidi="ar-DZ"/>
                        </w:rPr>
                        <w:t xml:space="preserve"> والعشريات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tbl>
      <w:tblPr>
        <w:tblStyle w:val="Grilledutableau"/>
        <w:tblpPr w:leftFromText="141" w:rightFromText="141" w:vertAnchor="text" w:horzAnchor="margin" w:tblpXSpec="center" w:tblpY="365"/>
        <w:bidiVisual/>
        <w:tblW w:w="10812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E54507" w:rsidRPr="00792B9B" w14:paraId="181CF1F5" w14:textId="77777777" w:rsidTr="00465FF0">
        <w:tc>
          <w:tcPr>
            <w:tcW w:w="1278" w:type="dxa"/>
            <w:shd w:val="clear" w:color="auto" w:fill="FDE9D9" w:themeFill="accent6" w:themeFillTint="33"/>
          </w:tcPr>
          <w:p w14:paraId="63D6C382" w14:textId="77777777" w:rsidR="00E54507" w:rsidRPr="00465FF0" w:rsidRDefault="00E54507" w:rsidP="00465FF0">
            <w:pPr>
              <w:bidi/>
              <w:ind w:right="-851"/>
              <w:rPr>
                <w:rFonts w:ascii="Amiri" w:hAnsi="Amiri" w:cs="Amiri"/>
                <w:b/>
                <w:bCs/>
                <w:sz w:val="24"/>
                <w:szCs w:val="24"/>
                <w:rtl/>
              </w:rPr>
            </w:pPr>
            <w:r w:rsidRPr="00465FF0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FDE9D9" w:themeFill="accent6" w:themeFillTint="33"/>
          </w:tcPr>
          <w:p w14:paraId="41174B16" w14:textId="77777777" w:rsidR="00E54507" w:rsidRPr="00465FF0" w:rsidRDefault="00E54507" w:rsidP="00465FF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sz w:val="24"/>
                <w:szCs w:val="24"/>
                <w:rtl/>
              </w:rPr>
            </w:pPr>
            <w:r w:rsidRPr="00465FF0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FDE9D9" w:themeFill="accent6" w:themeFillTint="33"/>
          </w:tcPr>
          <w:p w14:paraId="35A8644F" w14:textId="77777777" w:rsidR="00E54507" w:rsidRPr="00465FF0" w:rsidRDefault="00E54507" w:rsidP="00465FF0">
            <w:pPr>
              <w:bidi/>
              <w:rPr>
                <w:rFonts w:ascii="Amiri" w:hAnsi="Amiri" w:cs="Amiri"/>
                <w:b/>
                <w:bCs/>
                <w:sz w:val="24"/>
                <w:szCs w:val="24"/>
                <w:rtl/>
              </w:rPr>
            </w:pPr>
            <w:r w:rsidRPr="00465FF0">
              <w:rPr>
                <w:rFonts w:ascii="Amiri" w:hAnsi="Amiri" w:cs="Amir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E54507" w:rsidRPr="00792B9B" w14:paraId="3B7F4B30" w14:textId="77777777" w:rsidTr="00465FF0">
        <w:tc>
          <w:tcPr>
            <w:tcW w:w="1278" w:type="dxa"/>
          </w:tcPr>
          <w:p w14:paraId="297B13E1" w14:textId="77777777" w:rsidR="00E54507" w:rsidRDefault="00E54507" w:rsidP="00465FF0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1B66A57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1A7002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47E5DA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49B009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F3534A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CF07D6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6C814C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A9114F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09CF39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5FC182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8F5F2F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436871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0A6CC6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FBCAD6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A15B98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43A69D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5BD16B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7DBD6E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D8EA58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A31373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2E08AE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0FD640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9B2354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A70B55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6A9019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26FAAD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6BB8C2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9BB255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154823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07D37B6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CF2885" w14:textId="77777777" w:rsidR="00E54507" w:rsidRPr="00FB5A89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2C524345" w14:textId="77777777" w:rsidR="00E54507" w:rsidRPr="00792B9B" w:rsidRDefault="00E54507" w:rsidP="00465FF0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AEB7672" w14:textId="77777777" w:rsidR="00E54507" w:rsidRPr="00CC5E5B" w:rsidRDefault="00E54507" w:rsidP="00465FF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الوسيط </w:t>
            </w:r>
            <w:r w:rsidRPr="00CC5E5B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والربعيات</w:t>
            </w: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</w:t>
            </w:r>
            <w:r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والعشريات</w:t>
            </w:r>
          </w:p>
          <w:p w14:paraId="662BDF16" w14:textId="77777777" w:rsidR="00E54507" w:rsidRDefault="00E54507" w:rsidP="00465FF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C1A2995" w14:textId="77777777" w:rsidR="00E54507" w:rsidRDefault="00E54507" w:rsidP="00465FF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نشـــــــــــاط 04 ص 34</w:t>
            </w:r>
          </w:p>
          <w:p w14:paraId="52BA03C2" w14:textId="77777777" w:rsidR="00E54507" w:rsidRPr="00CC5E5B" w:rsidRDefault="00E54507" w:rsidP="00465FF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452F0005" w14:textId="2D6EF5F2" w:rsidR="00E54507" w:rsidRPr="00CC5E5B" w:rsidRDefault="00E54507" w:rsidP="00465FF0">
            <w:pPr>
              <w:numPr>
                <w:ilvl w:val="0"/>
                <w:numId w:val="12"/>
              </w:num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الوسيط </w:t>
            </w:r>
            <w:r w:rsidR="00461751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"تذكير"</w:t>
            </w:r>
          </w:p>
          <w:p w14:paraId="372091CA" w14:textId="77777777" w:rsidR="00E54507" w:rsidRPr="00F50018" w:rsidRDefault="00E54507" w:rsidP="00465FF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 xml:space="preserve">       </w:t>
            </w: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 تعريف:</w:t>
            </w:r>
          </w:p>
          <w:p w14:paraId="7785C147" w14:textId="77777777" w:rsidR="00E54507" w:rsidRPr="00CC5E5B" w:rsidRDefault="00E54507" w:rsidP="00465FF0">
            <w:pPr>
              <w:bidi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CC5E5B">
              <w:rPr>
                <w:rFonts w:ascii="Amiri" w:hAnsi="Amiri" w:cs="Amiri"/>
                <w:sz w:val="26"/>
                <w:szCs w:val="26"/>
                <w:rtl/>
              </w:rPr>
              <w:t>ل</w:t>
            </w:r>
            <w:r w:rsidRPr="00CC5E5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تكن سلسلة إحصائية ذات متغير متقطع قيمه مرتّبة ترتيبا تصاعديا أو تنازليا، وتكرارها الكلي </w:t>
            </w:r>
            <w:r w:rsidRPr="00CC5E5B">
              <w:rPr>
                <w:rFonts w:ascii="Amiri" w:hAnsi="Amiri" w:cs="Amiri"/>
                <w:i/>
                <w:position w:val="-6"/>
                <w:sz w:val="26"/>
                <w:szCs w:val="26"/>
              </w:rPr>
              <w:object w:dxaOrig="279" w:dyaOrig="279" w14:anchorId="03943DB0">
                <v:shape id="_x0000_i1099" type="#_x0000_t75" style="width:14.25pt;height:14.25pt" o:ole="">
                  <v:imagedata r:id="rId63" o:title=""/>
                </v:shape>
                <o:OLEObject Type="Embed" ProgID="Equation.3" ShapeID="_x0000_i1099" DrawAspect="Content" ObjectID="_1790244713" r:id="rId64"/>
              </w:object>
            </w:r>
            <w:r w:rsidRPr="00CC5E5B">
              <w:rPr>
                <w:rFonts w:ascii="Amiri" w:hAnsi="Amiri" w:cs="Amiri"/>
                <w:i/>
                <w:sz w:val="26"/>
                <w:szCs w:val="26"/>
                <w:rtl/>
              </w:rPr>
              <w:t>.</w:t>
            </w:r>
          </w:p>
          <w:p w14:paraId="6154CB42" w14:textId="77777777" w:rsidR="00E54507" w:rsidRPr="00CC5E5B" w:rsidRDefault="00E54507" w:rsidP="00465FF0">
            <w:pPr>
              <w:bidi/>
              <w:rPr>
                <w:rFonts w:ascii="Amiri" w:hAnsi="Amiri" w:cs="Amiri"/>
                <w:i/>
                <w:sz w:val="26"/>
                <w:szCs w:val="26"/>
                <w:rtl/>
              </w:rPr>
            </w:pPr>
            <w:r w:rsidRPr="00CC5E5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نسمي الوسيط لهذه </w:t>
            </w:r>
            <w:r w:rsidRPr="00CC5E5B">
              <w:rPr>
                <w:rFonts w:ascii="Amiri" w:hAnsi="Amiri" w:cs="Amiri" w:hint="cs"/>
                <w:i/>
                <w:sz w:val="26"/>
                <w:szCs w:val="26"/>
                <w:rtl/>
              </w:rPr>
              <w:t>السلسلة العدد</w:t>
            </w:r>
            <w:r w:rsidRPr="00CC5E5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الذي يجزئها إلى جزأين لهما نفس التكرار </w:t>
            </w:r>
            <w:r w:rsidRPr="00CC5E5B">
              <w:rPr>
                <w:rFonts w:ascii="Amiri" w:hAnsi="Amiri" w:cs="Amiri" w:hint="cs"/>
                <w:i/>
                <w:sz w:val="26"/>
                <w:szCs w:val="26"/>
                <w:rtl/>
              </w:rPr>
              <w:t>ونرمز</w:t>
            </w:r>
            <w:r w:rsidRPr="00CC5E5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له بالرمز </w:t>
            </w:r>
            <w:r w:rsidRPr="00CC5E5B">
              <w:rPr>
                <w:rFonts w:ascii="Amiri" w:hAnsi="Amiri" w:cs="Amiri"/>
                <w:i/>
                <w:sz w:val="26"/>
                <w:szCs w:val="26"/>
              </w:rPr>
              <w:t>Med</w:t>
            </w:r>
            <w:r w:rsidRPr="00CC5E5B">
              <w:rPr>
                <w:rFonts w:ascii="Amiri" w:hAnsi="Amiri" w:cs="Amiri"/>
                <w:i/>
                <w:sz w:val="26"/>
                <w:szCs w:val="26"/>
                <w:rtl/>
              </w:rPr>
              <w:t>، والمعرف كالآتي:</w:t>
            </w:r>
          </w:p>
          <w:p w14:paraId="0D069698" w14:textId="77777777" w:rsidR="00E54507" w:rsidRPr="00CC5E5B" w:rsidRDefault="00E54507" w:rsidP="00465FF0">
            <w:pPr>
              <w:numPr>
                <w:ilvl w:val="0"/>
                <w:numId w:val="11"/>
              </w:numPr>
              <w:bidi/>
              <w:rPr>
                <w:rFonts w:ascii="Amiri" w:hAnsi="Amiri" w:cs="Amiri"/>
                <w:i/>
                <w:sz w:val="26"/>
                <w:szCs w:val="26"/>
              </w:rPr>
            </w:pPr>
            <w:r w:rsidRPr="00CC5E5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إذا كان </w:t>
            </w:r>
            <w:r w:rsidRPr="00CC5E5B">
              <w:rPr>
                <w:rFonts w:ascii="Amiri" w:hAnsi="Amiri" w:cs="Amiri"/>
                <w:i/>
                <w:position w:val="-6"/>
                <w:sz w:val="26"/>
                <w:szCs w:val="26"/>
              </w:rPr>
              <w:object w:dxaOrig="279" w:dyaOrig="279" w14:anchorId="690F4614">
                <v:shape id="_x0000_i1100" type="#_x0000_t75" style="width:14.25pt;height:14.25pt" o:ole="">
                  <v:imagedata r:id="rId63" o:title=""/>
                </v:shape>
                <o:OLEObject Type="Embed" ProgID="Equation.3" ShapeID="_x0000_i1100" DrawAspect="Content" ObjectID="_1790244714" r:id="rId65"/>
              </w:object>
            </w:r>
            <w:r w:rsidRPr="00CC5E5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فرديا أي</w:t>
            </w:r>
            <w:r w:rsidRPr="00CC5E5B">
              <w:rPr>
                <w:rFonts w:ascii="Amiri" w:hAnsi="Amiri" w:cs="Amiri"/>
                <w:i/>
                <w:sz w:val="26"/>
                <w:szCs w:val="26"/>
              </w:rPr>
              <w:t xml:space="preserve"> N=2p+1</w:t>
            </w:r>
            <w:r w:rsidRPr="00CC5E5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: </w:t>
            </w:r>
            <w:r w:rsidRPr="00CC5E5B">
              <w:rPr>
                <w:rFonts w:ascii="Amiri" w:hAnsi="Amiri" w:cs="Amiri"/>
                <w:i/>
                <w:sz w:val="26"/>
                <w:szCs w:val="26"/>
              </w:rPr>
              <w:t>Med</w:t>
            </w:r>
            <w:r w:rsidRPr="00CC5E5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يكون القيمة التّي رتبتها </w:t>
            </w:r>
            <w:r w:rsidRPr="00CC5E5B">
              <w:rPr>
                <w:rFonts w:ascii="Amiri" w:hAnsi="Amiri" w:cs="Amiri"/>
                <w:i/>
                <w:sz w:val="26"/>
                <w:szCs w:val="26"/>
              </w:rPr>
              <w:t>p+</w:t>
            </w:r>
            <w:proofErr w:type="gramStart"/>
            <w:r w:rsidRPr="00CC5E5B">
              <w:rPr>
                <w:rFonts w:ascii="Amiri" w:hAnsi="Amiri" w:cs="Amiri"/>
                <w:i/>
                <w:sz w:val="26"/>
                <w:szCs w:val="26"/>
              </w:rPr>
              <w:t xml:space="preserve">1 </w:t>
            </w:r>
            <w:r w:rsidRPr="00CC5E5B">
              <w:rPr>
                <w:rFonts w:ascii="Amiri" w:hAnsi="Amiri" w:cs="Amiri"/>
                <w:i/>
                <w:sz w:val="26"/>
                <w:szCs w:val="26"/>
                <w:rtl/>
              </w:rPr>
              <w:t>.</w:t>
            </w:r>
            <w:proofErr w:type="gramEnd"/>
          </w:p>
          <w:p w14:paraId="50CC031C" w14:textId="46D73D3E" w:rsidR="00E54507" w:rsidRPr="00CC5E5B" w:rsidRDefault="0064572D" w:rsidP="00465FF0">
            <w:pPr>
              <w:numPr>
                <w:ilvl w:val="0"/>
                <w:numId w:val="11"/>
              </w:numPr>
              <w:bidi/>
              <w:ind w:left="741"/>
              <w:rPr>
                <w:rFonts w:ascii="Amiri" w:hAnsi="Amiri" w:cs="Amiri"/>
                <w:i/>
                <w:sz w:val="26"/>
                <w:szCs w:val="26"/>
                <w:rtl/>
              </w:rPr>
            </w:pPr>
            <w:r>
              <w:rPr>
                <w:rFonts w:ascii="Amiri" w:hAnsi="Amiri" w:cs="Amiri"/>
                <w:i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A55571A" wp14:editId="3A038A87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428625</wp:posOffset>
                      </wp:positionV>
                      <wp:extent cx="2076450" cy="2076450"/>
                      <wp:effectExtent l="0" t="0" r="19050" b="19050"/>
                      <wp:wrapNone/>
                      <wp:docPr id="1299959335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20764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450909" w14:textId="285FC651" w:rsidR="0064572D" w:rsidRDefault="0064572D" w:rsidP="0064572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47D263" wp14:editId="0E10EA92">
                                        <wp:extent cx="1868170" cy="1868170"/>
                                        <wp:effectExtent l="0" t="0" r="0" b="0"/>
                                        <wp:docPr id="94941342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49413427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68170" cy="18681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55571A" id="Rectangle 38" o:spid="_x0000_s1040" style="position:absolute;left:0;text-align:left;margin-left:.7pt;margin-top:33.75pt;width:163.5pt;height:163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" fillcolor="white [3201]" strokecolor="white [3212]" strokeweight="2pt">
                      <v:textbox>
                        <w:txbxContent>
                          <w:p w14:paraId="77450909" w14:textId="285FC651" w:rsidR="0064572D" w:rsidRDefault="0064572D" w:rsidP="0064572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47D263" wp14:editId="0E10EA92">
                                  <wp:extent cx="1868170" cy="1868170"/>
                                  <wp:effectExtent l="0" t="0" r="0" b="0"/>
                                  <wp:docPr id="94941342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941342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170" cy="1868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54507" w:rsidRPr="00CC5E5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إذا كان </w:t>
            </w:r>
            <w:r w:rsidR="00E54507" w:rsidRPr="00CC5E5B">
              <w:rPr>
                <w:rFonts w:ascii="Amiri" w:hAnsi="Amiri" w:cs="Amiri"/>
                <w:i/>
                <w:position w:val="-6"/>
                <w:sz w:val="26"/>
                <w:szCs w:val="26"/>
              </w:rPr>
              <w:object w:dxaOrig="279" w:dyaOrig="279" w14:anchorId="0A004F80">
                <v:shape id="_x0000_i1101" type="#_x0000_t75" style="width:14.25pt;height:14.25pt" o:ole="">
                  <v:imagedata r:id="rId63" o:title=""/>
                </v:shape>
                <o:OLEObject Type="Embed" ProgID="Equation.3" ShapeID="_x0000_i1101" DrawAspect="Content" ObjectID="_1790244715" r:id="rId66"/>
              </w:object>
            </w:r>
            <w:r w:rsidR="00E54507" w:rsidRPr="00CC5E5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زوجيا أي </w:t>
            </w:r>
            <w:r w:rsidR="00E54507" w:rsidRPr="00CC5E5B">
              <w:rPr>
                <w:rFonts w:ascii="Amiri" w:hAnsi="Amiri" w:cs="Amiri"/>
                <w:i/>
                <w:sz w:val="26"/>
                <w:szCs w:val="26"/>
              </w:rPr>
              <w:t>N=2p</w:t>
            </w:r>
            <w:r w:rsidR="00E54507" w:rsidRPr="00CC5E5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: </w:t>
            </w:r>
            <w:r w:rsidR="00E54507" w:rsidRPr="00CC5E5B">
              <w:rPr>
                <w:rFonts w:ascii="Amiri" w:hAnsi="Amiri" w:cs="Amiri"/>
                <w:i/>
                <w:sz w:val="26"/>
                <w:szCs w:val="26"/>
              </w:rPr>
              <w:t>Med</w:t>
            </w:r>
            <w:r w:rsidR="00E54507" w:rsidRPr="00CC5E5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يكون نصف مجموع القيمتين اللتين رتبتاهما </w:t>
            </w:r>
            <w:r w:rsidR="00E54507" w:rsidRPr="00CC5E5B">
              <w:rPr>
                <w:rFonts w:ascii="Amiri" w:hAnsi="Amiri" w:cs="Amiri"/>
                <w:i/>
                <w:sz w:val="26"/>
                <w:szCs w:val="26"/>
              </w:rPr>
              <w:t>p</w:t>
            </w:r>
            <w:r w:rsidR="00E54507" w:rsidRPr="00CC5E5B">
              <w:rPr>
                <w:rFonts w:ascii="Amiri" w:hAnsi="Amiri" w:cs="Amiri"/>
                <w:i/>
                <w:sz w:val="26"/>
                <w:szCs w:val="26"/>
                <w:rtl/>
              </w:rPr>
              <w:t xml:space="preserve"> و</w:t>
            </w:r>
            <w:r w:rsidR="00E54507" w:rsidRPr="00CC5E5B">
              <w:rPr>
                <w:rFonts w:ascii="Amiri" w:hAnsi="Amiri" w:cs="Amiri"/>
                <w:i/>
                <w:sz w:val="26"/>
                <w:szCs w:val="26"/>
              </w:rPr>
              <w:t>p+1</w:t>
            </w:r>
          </w:p>
          <w:p w14:paraId="3DA0245C" w14:textId="77777777" w:rsidR="00E54507" w:rsidRDefault="00E54507" w:rsidP="00465FF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مثــــــــــال 01:</w:t>
            </w:r>
          </w:p>
          <w:p w14:paraId="439FB96F" w14:textId="77777777" w:rsidR="00E54507" w:rsidRPr="00CC5E5B" w:rsidRDefault="00E54507" w:rsidP="00465FF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6199B342" w14:textId="77777777" w:rsidR="00E54507" w:rsidRPr="00CC5E5B" w:rsidRDefault="00E54507" w:rsidP="00465FF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أحسب وسيط السلاسل التالية:</w:t>
            </w:r>
          </w:p>
          <w:p w14:paraId="607EE64F" w14:textId="77777777" w:rsidR="00E54507" w:rsidRPr="00CC5E5B" w:rsidRDefault="00E54507" w:rsidP="00465FF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7F563DC9" w14:textId="77777777" w:rsidR="00E54507" w:rsidRPr="00CC5E5B" w:rsidRDefault="00E54507" w:rsidP="00465FF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السلسلة </w:t>
            </w:r>
            <w:proofErr w:type="gramStart"/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01:</w:t>
            </w: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 xml:space="preserve">   </w:t>
            </w:r>
            <w:proofErr w:type="gramEnd"/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  <w:t xml:space="preserve">  </w:t>
            </w: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</w:t>
            </w:r>
            <w:r w:rsidRPr="00CC5E5B">
              <w:rPr>
                <w:rFonts w:ascii="Amiri" w:hAnsi="Amiri" w:cs="Amiri"/>
                <w:sz w:val="26"/>
                <w:szCs w:val="26"/>
                <w:rtl/>
              </w:rPr>
              <w:t>5 ، 6 ، 7 ، 9 ، 13 ، 17 ،20</w:t>
            </w:r>
          </w:p>
          <w:p w14:paraId="2A8D4719" w14:textId="77777777" w:rsidR="00E54507" w:rsidRPr="00CC5E5B" w:rsidRDefault="00E54507" w:rsidP="00465FF0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السلسلة </w:t>
            </w:r>
            <w:proofErr w:type="gramStart"/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02:</w:t>
            </w: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   </w:t>
            </w:r>
            <w:proofErr w:type="gramEnd"/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     2 ، 3 ، 4 ، 5 ، 7 ، 8</w:t>
            </w:r>
          </w:p>
          <w:p w14:paraId="08ED6653" w14:textId="77777777" w:rsidR="00E54507" w:rsidRPr="00CC5E5B" w:rsidRDefault="00E54507" w:rsidP="00465FF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السلسلة 03:        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1626"/>
              <w:gridCol w:w="1626"/>
              <w:gridCol w:w="1622"/>
              <w:gridCol w:w="1631"/>
            </w:tblGrid>
            <w:tr w:rsidR="00E54507" w:rsidRPr="00CC5E5B" w14:paraId="48658F3C" w14:textId="77777777" w:rsidTr="00141C00">
              <w:tc>
                <w:tcPr>
                  <w:tcW w:w="1654" w:type="dxa"/>
                </w:tcPr>
                <w:p w14:paraId="167B2245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16</w:t>
                  </w:r>
                </w:p>
              </w:tc>
              <w:tc>
                <w:tcPr>
                  <w:tcW w:w="1655" w:type="dxa"/>
                </w:tcPr>
                <w:p w14:paraId="0CDE79AD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15</w:t>
                  </w:r>
                </w:p>
              </w:tc>
              <w:tc>
                <w:tcPr>
                  <w:tcW w:w="1655" w:type="dxa"/>
                </w:tcPr>
                <w:p w14:paraId="4DEE95B3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11</w:t>
                  </w:r>
                </w:p>
              </w:tc>
              <w:tc>
                <w:tcPr>
                  <w:tcW w:w="1655" w:type="dxa"/>
                </w:tcPr>
                <w:p w14:paraId="54F1C22D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9</w:t>
                  </w:r>
                </w:p>
              </w:tc>
              <w:tc>
                <w:tcPr>
                  <w:tcW w:w="1655" w:type="dxa"/>
                </w:tcPr>
                <w:p w14:paraId="59B3237E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القيمة</w:t>
                  </w:r>
                </w:p>
              </w:tc>
            </w:tr>
            <w:tr w:rsidR="00E54507" w:rsidRPr="00CC5E5B" w14:paraId="7EAED4C8" w14:textId="77777777" w:rsidTr="00141C00">
              <w:tc>
                <w:tcPr>
                  <w:tcW w:w="1654" w:type="dxa"/>
                </w:tcPr>
                <w:p w14:paraId="7B34D14D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</w:t>
                  </w:r>
                </w:p>
              </w:tc>
              <w:tc>
                <w:tcPr>
                  <w:tcW w:w="1655" w:type="dxa"/>
                </w:tcPr>
                <w:p w14:paraId="344E7561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3</w:t>
                  </w:r>
                </w:p>
              </w:tc>
              <w:tc>
                <w:tcPr>
                  <w:tcW w:w="1655" w:type="dxa"/>
                </w:tcPr>
                <w:p w14:paraId="40F9CE33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1655" w:type="dxa"/>
                </w:tcPr>
                <w:p w14:paraId="4A684AB3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</w:t>
                  </w:r>
                </w:p>
              </w:tc>
              <w:tc>
                <w:tcPr>
                  <w:tcW w:w="1655" w:type="dxa"/>
                </w:tcPr>
                <w:p w14:paraId="1E069C81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التكرار</w:t>
                  </w:r>
                </w:p>
              </w:tc>
            </w:tr>
          </w:tbl>
          <w:p w14:paraId="1425E748" w14:textId="77777777" w:rsidR="00E54507" w:rsidRPr="00CC5E5B" w:rsidRDefault="00E54507" w:rsidP="00465FF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السلسلة 04: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23"/>
              <w:gridCol w:w="1625"/>
              <w:gridCol w:w="1625"/>
              <w:gridCol w:w="1625"/>
              <w:gridCol w:w="1631"/>
            </w:tblGrid>
            <w:tr w:rsidR="00E54507" w:rsidRPr="00CC5E5B" w14:paraId="00559028" w14:textId="77777777" w:rsidTr="00141C00">
              <w:tc>
                <w:tcPr>
                  <w:tcW w:w="1654" w:type="dxa"/>
                </w:tcPr>
                <w:p w14:paraId="0D267AEB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20</w:t>
                  </w:r>
                </w:p>
              </w:tc>
              <w:tc>
                <w:tcPr>
                  <w:tcW w:w="1655" w:type="dxa"/>
                </w:tcPr>
                <w:p w14:paraId="184640F8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18</w:t>
                  </w:r>
                </w:p>
              </w:tc>
              <w:tc>
                <w:tcPr>
                  <w:tcW w:w="1655" w:type="dxa"/>
                </w:tcPr>
                <w:p w14:paraId="5A373B64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17</w:t>
                  </w:r>
                </w:p>
              </w:tc>
              <w:tc>
                <w:tcPr>
                  <w:tcW w:w="1655" w:type="dxa"/>
                </w:tcPr>
                <w:p w14:paraId="13EE483E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13</w:t>
                  </w:r>
                </w:p>
              </w:tc>
              <w:tc>
                <w:tcPr>
                  <w:tcW w:w="1655" w:type="dxa"/>
                </w:tcPr>
                <w:p w14:paraId="37562EFE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 xml:space="preserve">القيمة </w:t>
                  </w:r>
                </w:p>
              </w:tc>
            </w:tr>
            <w:tr w:rsidR="00E54507" w:rsidRPr="00CC5E5B" w14:paraId="2250811D" w14:textId="77777777" w:rsidTr="00141C00">
              <w:tc>
                <w:tcPr>
                  <w:tcW w:w="1654" w:type="dxa"/>
                </w:tcPr>
                <w:p w14:paraId="6D8805C0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</w:t>
                  </w:r>
                </w:p>
              </w:tc>
              <w:tc>
                <w:tcPr>
                  <w:tcW w:w="1655" w:type="dxa"/>
                </w:tcPr>
                <w:p w14:paraId="165191F0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6</w:t>
                  </w:r>
                </w:p>
              </w:tc>
              <w:tc>
                <w:tcPr>
                  <w:tcW w:w="1655" w:type="dxa"/>
                </w:tcPr>
                <w:p w14:paraId="5258575D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4</w:t>
                  </w:r>
                </w:p>
              </w:tc>
              <w:tc>
                <w:tcPr>
                  <w:tcW w:w="1655" w:type="dxa"/>
                </w:tcPr>
                <w:p w14:paraId="221C66F3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2</w:t>
                  </w:r>
                </w:p>
              </w:tc>
              <w:tc>
                <w:tcPr>
                  <w:tcW w:w="1655" w:type="dxa"/>
                </w:tcPr>
                <w:p w14:paraId="36A63BCA" w14:textId="77777777" w:rsidR="00E54507" w:rsidRPr="00CC5E5B" w:rsidRDefault="00E54507" w:rsidP="00876675">
                  <w:pPr>
                    <w:framePr w:hSpace="141" w:wrap="around" w:vAnchor="text" w:hAnchor="margin" w:xAlign="center" w:y="365"/>
                    <w:bidi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CC5E5B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التكرار</w:t>
                  </w:r>
                </w:p>
              </w:tc>
            </w:tr>
          </w:tbl>
          <w:p w14:paraId="0575E904" w14:textId="77777777" w:rsidR="00E54507" w:rsidRDefault="00E54507" w:rsidP="00465FF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1778E9C4" w14:textId="77777777" w:rsidR="00E54507" w:rsidRDefault="00E54507" w:rsidP="00465FF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7037BF25" w14:textId="77777777" w:rsidR="00E54507" w:rsidRPr="000951E1" w:rsidRDefault="00E54507" w:rsidP="00465FF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C5E5B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lastRenderedPageBreak/>
              <w:t>الربعـــــــيات:</w:t>
            </w:r>
          </w:p>
          <w:p w14:paraId="25ACE0C9" w14:textId="77777777" w:rsidR="00E54507" w:rsidRPr="00CC5E5B" w:rsidRDefault="00E54507" w:rsidP="00465FF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تعريف:</w:t>
            </w:r>
          </w:p>
          <w:p w14:paraId="743839AF" w14:textId="77777777" w:rsidR="00E54507" w:rsidRPr="00CC5E5B" w:rsidRDefault="00E54507" w:rsidP="00465FF0">
            <w:pPr>
              <w:numPr>
                <w:ilvl w:val="0"/>
                <w:numId w:val="11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الربعي الأول </w:t>
            </w:r>
            <w:r w:rsidRPr="00CC5E5B">
              <w:rPr>
                <w:rFonts w:ascii="Amiri" w:hAnsi="Amiri" w:cs="Amiri" w:hint="cs"/>
                <w:sz w:val="26"/>
                <w:szCs w:val="26"/>
                <w:rtl/>
              </w:rPr>
              <w:t>ونرمز</w:t>
            </w: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 له بالرمز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 w:cs="Amiri"/>
                      <w:sz w:val="26"/>
                      <w:szCs w:val="26"/>
                    </w:rPr>
                    <m:t>1</m:t>
                  </m:r>
                </m:sub>
              </m:sSub>
            </m:oMath>
            <w:r w:rsidRPr="00CC5E5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 هو أصغر قيمة للسلسلة حيث يكون </w:t>
            </w:r>
            <w:r w:rsidRPr="00CC5E5B">
              <w:rPr>
                <w:rFonts w:ascii="Amiri" w:hAnsi="Amiri" w:cs="Amiri"/>
                <w:sz w:val="26"/>
                <w:szCs w:val="26"/>
                <w:lang w:bidi="ar-DZ"/>
              </w:rPr>
              <w:t>25%</w:t>
            </w:r>
            <w:r w:rsidRPr="00CC5E5B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 على الأقل من قيمها أصغر أو يساوي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 w:cs="Amiri"/>
                      <w:sz w:val="26"/>
                      <w:szCs w:val="26"/>
                    </w:rPr>
                    <m:t>1</m:t>
                  </m:r>
                </m:sub>
              </m:sSub>
            </m:oMath>
          </w:p>
          <w:p w14:paraId="2C09F765" w14:textId="77777777" w:rsidR="00E54507" w:rsidRPr="00CC5E5B" w:rsidRDefault="00E54507" w:rsidP="00465FF0">
            <w:pPr>
              <w:numPr>
                <w:ilvl w:val="0"/>
                <w:numId w:val="11"/>
              </w:numPr>
              <w:bidi/>
              <w:rPr>
                <w:rFonts w:ascii="Amiri" w:hAnsi="Amiri" w:cs="Amiri"/>
                <w:sz w:val="26"/>
                <w:szCs w:val="26"/>
                <w:lang w:bidi="ar-DZ"/>
              </w:rPr>
            </w:pP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الربعي الثالث ونرمز له بالرمز 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 w:cs="Amiri"/>
                      <w:sz w:val="26"/>
                      <w:szCs w:val="26"/>
                    </w:rPr>
                    <m:t>3</m:t>
                  </m:r>
                </m:sub>
              </m:sSub>
            </m:oMath>
            <w:r w:rsidRPr="00CC5E5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هو أصغر قيمة للسلسلة حيث يكون </w:t>
            </w:r>
            <w:r w:rsidRPr="00CC5E5B">
              <w:rPr>
                <w:rFonts w:ascii="Amiri" w:eastAsiaTheme="minorEastAsia" w:hAnsi="Amiri" w:cs="Amiri"/>
                <w:sz w:val="26"/>
                <w:szCs w:val="26"/>
                <w:lang w:bidi="ar-DZ"/>
              </w:rPr>
              <w:t>75%</w:t>
            </w:r>
            <w:r w:rsidRPr="00CC5E5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على الأقل من قيمها أصغر أو يساوي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6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hAnsi="Cambria Math" w:cs="Amiri"/>
                      <w:sz w:val="26"/>
                      <w:szCs w:val="26"/>
                    </w:rPr>
                    <m:t>3</m:t>
                  </m:r>
                </m:sub>
              </m:sSub>
            </m:oMath>
            <w:r w:rsidRPr="00CC5E5B">
              <w:rPr>
                <w:rFonts w:ascii="Amiri" w:eastAsiaTheme="minorEastAsia" w:hAnsi="Amiri" w:cs="Amiri"/>
                <w:sz w:val="26"/>
                <w:szCs w:val="26"/>
                <w:rtl/>
              </w:rPr>
              <w:t xml:space="preserve"> .</w:t>
            </w:r>
          </w:p>
          <w:p w14:paraId="1564AB3F" w14:textId="77777777" w:rsidR="00E54507" w:rsidRPr="00CC5E5B" w:rsidRDefault="00000000" w:rsidP="00465FF0">
            <w:pPr>
              <w:numPr>
                <w:ilvl w:val="0"/>
                <w:numId w:val="11"/>
              </w:numPr>
              <w:bidi/>
              <w:rPr>
                <w:rFonts w:ascii="Amiri" w:hAnsi="Amiri" w:cs="Amiri"/>
                <w:sz w:val="26"/>
                <w:szCs w:val="26"/>
                <w:rtl/>
                <w:lang w:bidi="ar-DZ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miri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sz w:val="26"/>
                          <w:szCs w:val="2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sz w:val="26"/>
                          <w:szCs w:val="26"/>
                          <w:lang w:bidi="ar-DZ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miri"/>
                          <w:sz w:val="26"/>
                          <w:szCs w:val="26"/>
                          <w:lang w:bidi="ar-DZ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miri"/>
                      <w:sz w:val="26"/>
                      <w:szCs w:val="26"/>
                      <w:lang w:bidi="ar-DZ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Amiri"/>
                          <w:i/>
                          <w:sz w:val="26"/>
                          <w:szCs w:val="2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sz w:val="26"/>
                          <w:szCs w:val="26"/>
                          <w:lang w:bidi="ar-DZ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Amiri"/>
                          <w:sz w:val="26"/>
                          <w:szCs w:val="26"/>
                          <w:lang w:bidi="ar-DZ"/>
                        </w:rPr>
                        <m:t>3</m:t>
                      </m:r>
                    </m:sub>
                  </m:sSub>
                </m:e>
              </m:d>
            </m:oMath>
            <w:r w:rsidR="00E54507" w:rsidRPr="00CC5E5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هو المجال </w:t>
            </w:r>
            <w:r w:rsidR="00E54507" w:rsidRPr="00CC5E5B"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>الربعي و</w:t>
            </w:r>
            <w:r w:rsidR="00E54507" w:rsidRPr="00CC5E5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miri"/>
                  <w:sz w:val="26"/>
                  <w:szCs w:val="26"/>
                  <w:lang w:bidi="ar-DZ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</m:oMath>
            <w:r w:rsidR="00E54507" w:rsidRPr="00CC5E5B">
              <w:rPr>
                <w:rFonts w:ascii="Amiri" w:eastAsiaTheme="minorEastAsia" w:hAnsi="Amiri" w:cs="Amiri"/>
                <w:sz w:val="26"/>
                <w:szCs w:val="26"/>
                <w:rtl/>
                <w:lang w:bidi="ar-DZ"/>
              </w:rPr>
              <w:t xml:space="preserve"> هو الانحراف </w:t>
            </w:r>
            <w:r w:rsidR="00E54507" w:rsidRPr="00CC5E5B">
              <w:rPr>
                <w:rFonts w:ascii="Amiri" w:eastAsiaTheme="minorEastAsia" w:hAnsi="Amiri" w:cs="Amiri" w:hint="cs"/>
                <w:sz w:val="26"/>
                <w:szCs w:val="26"/>
                <w:rtl/>
                <w:lang w:bidi="ar-DZ"/>
              </w:rPr>
              <w:t>الربعي.</w:t>
            </w:r>
          </w:p>
          <w:p w14:paraId="520A4349" w14:textId="77777777" w:rsidR="00E54507" w:rsidRDefault="00E54507" w:rsidP="00465FF0">
            <w:pPr>
              <w:bidi/>
              <w:ind w:right="-851"/>
              <w:rPr>
                <w:sz w:val="24"/>
                <w:szCs w:val="24"/>
                <w:rtl/>
              </w:rPr>
            </w:pPr>
          </w:p>
          <w:p w14:paraId="6EC43895" w14:textId="77777777" w:rsidR="00E54507" w:rsidRPr="00CC5E5B" w:rsidRDefault="00E54507" w:rsidP="00465FF0">
            <w:pPr>
              <w:bidi/>
              <w:rPr>
                <w:rFonts w:ascii="Amiri" w:hAnsi="Amiri" w:cs="Amiri"/>
                <w:b/>
                <w:bCs/>
                <w:color w:val="FF0000"/>
                <w:position w:val="-2"/>
                <w:sz w:val="26"/>
                <w:szCs w:val="26"/>
                <w:u w:val="single"/>
                <w:rtl/>
              </w:rPr>
            </w:pP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كيف</w:t>
            </w:r>
            <w:r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ية تحديد</w:t>
            </w: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 </w:t>
            </w: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  <w:t>Q</w:t>
            </w:r>
            <w:r w:rsidRPr="00CC5E5B">
              <w:rPr>
                <w:rFonts w:ascii="Amiri" w:hAnsi="Amiri" w:cs="Amiri"/>
                <w:b/>
                <w:bCs/>
                <w:color w:val="FF0000"/>
                <w:position w:val="-2"/>
                <w:sz w:val="26"/>
                <w:szCs w:val="26"/>
                <w:u w:val="single"/>
                <w:vertAlign w:val="subscript"/>
              </w:rPr>
              <w:t>1</w:t>
            </w:r>
            <w:r w:rsidRPr="00CC5E5B">
              <w:rPr>
                <w:rFonts w:ascii="Amiri" w:hAnsi="Amiri" w:cs="Amiri"/>
                <w:b/>
                <w:bCs/>
                <w:color w:val="FF0000"/>
                <w:position w:val="-2"/>
                <w:sz w:val="26"/>
                <w:szCs w:val="26"/>
                <w:u w:val="single"/>
                <w:vertAlign w:val="subscript"/>
                <w:rtl/>
              </w:rPr>
              <w:t xml:space="preserve"> </w:t>
            </w: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و </w:t>
            </w:r>
            <w:r w:rsidRPr="00CC5E5B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</w:rPr>
              <w:t>Q</w:t>
            </w:r>
            <w:proofErr w:type="gramStart"/>
            <w:r w:rsidRPr="00CC5E5B">
              <w:rPr>
                <w:rFonts w:ascii="Amiri" w:hAnsi="Amiri" w:cs="Amiri"/>
                <w:b/>
                <w:bCs/>
                <w:color w:val="FF0000"/>
                <w:position w:val="-2"/>
                <w:sz w:val="26"/>
                <w:szCs w:val="26"/>
                <w:u w:val="single"/>
                <w:vertAlign w:val="subscript"/>
              </w:rPr>
              <w:t>3</w:t>
            </w:r>
            <w:r w:rsidRPr="00CC5E5B">
              <w:rPr>
                <w:rFonts w:ascii="Amiri" w:hAnsi="Amiri" w:cs="Amiri"/>
                <w:b/>
                <w:bCs/>
                <w:color w:val="FF0000"/>
                <w:position w:val="-2"/>
                <w:sz w:val="26"/>
                <w:szCs w:val="26"/>
                <w:u w:val="single"/>
                <w:vertAlign w:val="subscript"/>
                <w:rtl/>
              </w:rPr>
              <w:t xml:space="preserve"> </w:t>
            </w:r>
            <w:r w:rsidRPr="00CC5E5B">
              <w:rPr>
                <w:rFonts w:ascii="Amiri" w:hAnsi="Amiri" w:cs="Amiri"/>
                <w:b/>
                <w:bCs/>
                <w:color w:val="FF0000"/>
                <w:position w:val="-2"/>
                <w:sz w:val="26"/>
                <w:szCs w:val="26"/>
                <w:u w:val="single"/>
                <w:rtl/>
              </w:rPr>
              <w:t>:</w:t>
            </w:r>
            <w:proofErr w:type="gramEnd"/>
          </w:p>
          <w:p w14:paraId="78BBB000" w14:textId="77777777" w:rsidR="00E54507" w:rsidRPr="00CC5E5B" w:rsidRDefault="00E54507" w:rsidP="00465FF0">
            <w:pPr>
              <w:bidi/>
              <w:rPr>
                <w:rFonts w:ascii="Amiri" w:hAnsi="Amiri" w:cs="Amiri"/>
                <w:b/>
                <w:bCs/>
                <w:color w:val="FF0000"/>
                <w:position w:val="-2"/>
                <w:sz w:val="26"/>
                <w:szCs w:val="26"/>
                <w:u w:val="single"/>
                <w:rtl/>
              </w:rPr>
            </w:pPr>
          </w:p>
          <w:p w14:paraId="535BE437" w14:textId="77777777" w:rsidR="00E54507" w:rsidRPr="00CC5E5B" w:rsidRDefault="00E54507" w:rsidP="00465FF0">
            <w:pPr>
              <w:bidi/>
              <w:jc w:val="both"/>
              <w:rPr>
                <w:rFonts w:ascii="Amiri" w:hAnsi="Amiri" w:cs="Amiri"/>
                <w:sz w:val="26"/>
                <w:szCs w:val="26"/>
                <w:rtl/>
              </w:rPr>
            </w:pPr>
            <w:r w:rsidRPr="00CC5E5B">
              <w:rPr>
                <w:rFonts w:ascii="Amiri" w:hAnsi="Amiri" w:cs="Amiri"/>
                <w:sz w:val="26"/>
                <w:szCs w:val="26"/>
              </w:rPr>
              <w:sym w:font="Wingdings" w:char="F0D7"/>
            </w: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 بعد ترتيب القائمة ترتيبا </w:t>
            </w:r>
            <w:r w:rsidRPr="00CC5E5B">
              <w:rPr>
                <w:rFonts w:ascii="Amiri" w:hAnsi="Amiri" w:cs="Amiri" w:hint="cs"/>
                <w:sz w:val="26"/>
                <w:szCs w:val="26"/>
                <w:rtl/>
              </w:rPr>
              <w:t xml:space="preserve">تصاعديا </w:t>
            </w: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(مع كتابة كل قيمة بعدد مساو لتكرارها) </w:t>
            </w:r>
          </w:p>
          <w:p w14:paraId="074EE155" w14:textId="77777777" w:rsidR="00E54507" w:rsidRPr="00CC5E5B" w:rsidRDefault="00E54507" w:rsidP="00465FF0">
            <w:pPr>
              <w:bidi/>
              <w:jc w:val="both"/>
              <w:rPr>
                <w:rFonts w:ascii="Amiri" w:hAnsi="Amiri" w:cs="Amiri"/>
                <w:sz w:val="26"/>
                <w:szCs w:val="26"/>
                <w:rtl/>
              </w:rPr>
            </w:pPr>
            <w:r w:rsidRPr="00CC5E5B">
              <w:rPr>
                <w:rFonts w:ascii="Amiri" w:hAnsi="Amiri" w:cs="Amiri"/>
                <w:sz w:val="26"/>
                <w:szCs w:val="26"/>
              </w:rPr>
              <w:sym w:font="Wingdings" w:char="F0D7"/>
            </w:r>
            <w:r w:rsidRPr="00CC5E5B">
              <w:rPr>
                <w:rFonts w:ascii="Amiri" w:hAnsi="Amiri" w:cs="Amiri"/>
                <w:b/>
                <w:bCs/>
                <w:position w:val="-12"/>
                <w:sz w:val="26"/>
                <w:szCs w:val="26"/>
                <w:rtl/>
              </w:rPr>
              <w:object w:dxaOrig="300" w:dyaOrig="360" w14:anchorId="48F699FF">
                <v:shape id="_x0000_i1102" type="#_x0000_t75" style="width:15pt;height:18.75pt" o:ole="">
                  <v:imagedata r:id="rId67" o:title=""/>
                </v:shape>
                <o:OLEObject Type="Embed" ProgID="Equation.DSMT4" ShapeID="_x0000_i1102" DrawAspect="Content" ObjectID="_1790244716" r:id="rId68"/>
              </w:object>
            </w:r>
            <w:r w:rsidRPr="00CC5E5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 xml:space="preserve"> </w:t>
            </w: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القيمة التي رتبتها </w:t>
            </w:r>
            <w:r w:rsidRPr="00CC5E5B">
              <w:rPr>
                <w:rFonts w:ascii="Amiri" w:hAnsi="Amiri" w:cs="Amiri"/>
                <w:sz w:val="26"/>
                <w:szCs w:val="26"/>
              </w:rPr>
              <w:t>n</w:t>
            </w: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 حيث </w:t>
            </w:r>
            <w:r w:rsidRPr="00CC5E5B">
              <w:rPr>
                <w:rFonts w:ascii="Amiri" w:hAnsi="Amiri" w:cs="Amiri"/>
                <w:sz w:val="26"/>
                <w:szCs w:val="26"/>
              </w:rPr>
              <w:t xml:space="preserve">n  </w:t>
            </w: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 هو أصغر عدد طبيعي يحقق </w:t>
            </w:r>
            <w:r w:rsidRPr="00CC5E5B">
              <w:rPr>
                <w:rFonts w:ascii="Amiri" w:hAnsi="Amiri" w:cs="Amiri"/>
                <w:position w:val="-24"/>
                <w:sz w:val="26"/>
                <w:szCs w:val="26"/>
                <w:rtl/>
              </w:rPr>
              <w:object w:dxaOrig="660" w:dyaOrig="620" w14:anchorId="377EA3D4">
                <v:shape id="_x0000_i1103" type="#_x0000_t75" style="width:30pt;height:26.25pt" o:ole="">
                  <v:imagedata r:id="rId69" o:title=""/>
                </v:shape>
                <o:OLEObject Type="Embed" ProgID="Equation.DSMT4" ShapeID="_x0000_i1103" DrawAspect="Content" ObjectID="_1790244717" r:id="rId70"/>
              </w:object>
            </w:r>
          </w:p>
          <w:p w14:paraId="78273B10" w14:textId="77777777" w:rsidR="00E54507" w:rsidRPr="00CC5E5B" w:rsidRDefault="00E54507" w:rsidP="00465FF0">
            <w:pPr>
              <w:bidi/>
              <w:jc w:val="both"/>
              <w:rPr>
                <w:rFonts w:ascii="Amiri" w:hAnsi="Amiri" w:cs="Amiri"/>
                <w:color w:val="FF0000"/>
                <w:sz w:val="26"/>
                <w:szCs w:val="26"/>
                <w:rtl/>
              </w:rPr>
            </w:pPr>
            <w:r w:rsidRPr="00CC5E5B">
              <w:rPr>
                <w:rFonts w:ascii="Amiri" w:hAnsi="Amiri" w:cs="Amiri"/>
                <w:sz w:val="26"/>
                <w:szCs w:val="26"/>
              </w:rPr>
              <w:sym w:font="Wingdings" w:char="F0D7"/>
            </w:r>
            <w:r w:rsidRPr="00CC5E5B">
              <w:rPr>
                <w:rFonts w:ascii="Amiri" w:hAnsi="Amiri" w:cs="Amiri"/>
                <w:b/>
                <w:bCs/>
                <w:position w:val="-12"/>
                <w:sz w:val="26"/>
                <w:szCs w:val="26"/>
                <w:rtl/>
              </w:rPr>
              <w:object w:dxaOrig="320" w:dyaOrig="360" w14:anchorId="105FCDD7">
                <v:shape id="_x0000_i1104" type="#_x0000_t75" style="width:15.75pt;height:18.75pt" o:ole="">
                  <v:imagedata r:id="rId71" o:title=""/>
                </v:shape>
                <o:OLEObject Type="Embed" ProgID="Equation.DSMT4" ShapeID="_x0000_i1104" DrawAspect="Content" ObjectID="_1790244718" r:id="rId72"/>
              </w:object>
            </w:r>
            <w:r w:rsidRPr="00CC5E5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 xml:space="preserve"> </w:t>
            </w: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القيمة التي رتبتها </w:t>
            </w:r>
            <w:r w:rsidRPr="00CC5E5B">
              <w:rPr>
                <w:rFonts w:ascii="Amiri" w:hAnsi="Amiri" w:cs="Amiri"/>
                <w:sz w:val="26"/>
                <w:szCs w:val="26"/>
              </w:rPr>
              <w:t>n</w:t>
            </w: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 حيث </w:t>
            </w:r>
            <w:r w:rsidRPr="00CC5E5B">
              <w:rPr>
                <w:rFonts w:ascii="Amiri" w:hAnsi="Amiri" w:cs="Amiri"/>
                <w:sz w:val="26"/>
                <w:szCs w:val="26"/>
              </w:rPr>
              <w:t xml:space="preserve">n </w:t>
            </w:r>
            <w:r w:rsidRPr="00CC5E5B">
              <w:rPr>
                <w:rFonts w:ascii="Amiri" w:hAnsi="Amiri" w:cs="Amiri"/>
                <w:sz w:val="26"/>
                <w:szCs w:val="26"/>
                <w:rtl/>
              </w:rPr>
              <w:t xml:space="preserve">هو أصغر عدد طبيعي يحقق </w:t>
            </w:r>
            <w:r w:rsidRPr="00CC5E5B">
              <w:rPr>
                <w:rFonts w:ascii="Amiri" w:hAnsi="Amiri" w:cs="Amiri"/>
                <w:position w:val="-24"/>
                <w:sz w:val="26"/>
                <w:szCs w:val="26"/>
                <w:rtl/>
              </w:rPr>
              <w:object w:dxaOrig="780" w:dyaOrig="620" w14:anchorId="46687211">
                <v:shape id="_x0000_i1105" type="#_x0000_t75" style="width:35.25pt;height:26.25pt" o:ole="">
                  <v:imagedata r:id="rId73" o:title=""/>
                </v:shape>
                <o:OLEObject Type="Embed" ProgID="Equation.DSMT4" ShapeID="_x0000_i1105" DrawAspect="Content" ObjectID="_1790244719" r:id="rId74"/>
              </w:object>
            </w:r>
          </w:p>
          <w:p w14:paraId="1411D611" w14:textId="77777777" w:rsidR="00E54507" w:rsidRDefault="00E54507" w:rsidP="00465FF0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0B4E0A65" w14:textId="77777777" w:rsidR="00E54507" w:rsidRPr="00CC5E5B" w:rsidRDefault="00E54507" w:rsidP="00465FF0">
            <w:pPr>
              <w:bidi/>
              <w:ind w:right="-851"/>
              <w:rPr>
                <w:rFonts w:ascii="Amiri" w:hAnsi="Amiri" w:cs="Amiri"/>
                <w:sz w:val="26"/>
                <w:szCs w:val="26"/>
                <w:lang w:bidi="ar-DZ"/>
              </w:rPr>
            </w:pPr>
          </w:p>
          <w:p w14:paraId="4BF16B5B" w14:textId="77777777" w:rsidR="00E54507" w:rsidRPr="00613FD1" w:rsidRDefault="00E54507" w:rsidP="00465FF0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rtl/>
              </w:rPr>
            </w:pPr>
            <w:r w:rsidRPr="00CC5E5B">
              <w:rPr>
                <w:rFonts w:ascii="Amiri" w:hAnsi="Amiri" w:cs="Amir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مثـــــــال: </w:t>
            </w:r>
            <w:r w:rsidRPr="00CC5E5B">
              <w:rPr>
                <w:rFonts w:ascii="Amiri" w:hAnsi="Amiri" w:cs="Amiri" w:hint="cs"/>
                <w:b/>
                <w:bCs/>
                <w:sz w:val="26"/>
                <w:szCs w:val="26"/>
                <w:rtl/>
              </w:rPr>
              <w:t>ت 19</w:t>
            </w:r>
            <w:r w:rsidRPr="00CC5E5B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 xml:space="preserve"> ص 61</w:t>
            </w:r>
          </w:p>
          <w:p w14:paraId="07B05169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2FEA56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3D99C4" w14:textId="77777777" w:rsidR="00E54507" w:rsidRPr="000951E1" w:rsidRDefault="00E54507" w:rsidP="00465FF0">
            <w:pPr>
              <w:bidi/>
              <w:rPr>
                <w:rFonts w:ascii="Amiri" w:hAnsi="Amiri" w:cs="Amiri"/>
                <w:color w:val="FF0000"/>
                <w:sz w:val="26"/>
                <w:szCs w:val="26"/>
                <w:rtl/>
              </w:rPr>
            </w:pPr>
            <w:r w:rsidRPr="000951E1">
              <w:rPr>
                <w:rFonts w:ascii="Amiri" w:hAnsi="Amiri" w:cs="Amiri" w:hint="cs"/>
                <w:color w:val="FF0000"/>
                <w:sz w:val="26"/>
                <w:szCs w:val="26"/>
                <w:rtl/>
              </w:rPr>
              <w:t>ملاحظة:</w:t>
            </w:r>
          </w:p>
          <w:p w14:paraId="7D40DAB4" w14:textId="77777777" w:rsidR="00E54507" w:rsidRPr="000951E1" w:rsidRDefault="00E54507" w:rsidP="00465FF0">
            <w:pPr>
              <w:tabs>
                <w:tab w:val="right" w:pos="72"/>
                <w:tab w:val="right" w:pos="252"/>
                <w:tab w:val="right" w:pos="432"/>
              </w:tabs>
              <w:bidi/>
              <w:jc w:val="both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BC5896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  </w:t>
            </w:r>
            <w:r w:rsidRPr="000951E1">
              <w:rPr>
                <w:rFonts w:ascii="Amiri" w:hAnsi="Amiri" w:cs="Amiri"/>
                <w:sz w:val="26"/>
                <w:szCs w:val="26"/>
                <w:rtl/>
                <w:lang w:bidi="ar-DZ"/>
              </w:rPr>
              <w:t xml:space="preserve">- بالنسبة إلى مفهوم العشري، نستعمل نفس التعريف السابق بدءا من </w:t>
            </w:r>
            <w:r w:rsidRPr="000951E1">
              <w:rPr>
                <w:rFonts w:ascii="Amiri" w:hAnsi="Amiri" w:cs="Amiri"/>
                <w:i/>
                <w:sz w:val="26"/>
                <w:szCs w:val="26"/>
                <w:lang w:bidi="ar-DZ"/>
              </w:rPr>
              <w:t>10</w:t>
            </w:r>
            <w:r w:rsidRPr="000951E1">
              <w:rPr>
                <w:rFonts w:ascii="Amiri" w:hAnsi="Amiri" w:cs="Amiri"/>
                <w:iCs/>
                <w:sz w:val="26"/>
                <w:szCs w:val="26"/>
                <w:lang w:bidi="ar-DZ"/>
              </w:rPr>
              <w:t xml:space="preserve"> %</w:t>
            </w:r>
            <w:r w:rsidRPr="000951E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3C1317D0" w14:textId="77777777" w:rsidR="00E54507" w:rsidRPr="000951E1" w:rsidRDefault="00E54507" w:rsidP="00465FF0">
            <w:pPr>
              <w:tabs>
                <w:tab w:val="right" w:pos="72"/>
                <w:tab w:val="right" w:pos="252"/>
                <w:tab w:val="right" w:pos="432"/>
              </w:tabs>
              <w:bidi/>
              <w:jc w:val="both"/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</w:pPr>
            <w:r w:rsidRPr="000951E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  - الانحراف العشري هو الفرق بين العشري الأول</w:t>
            </w:r>
            <w:r w:rsidRPr="000951E1">
              <w:rPr>
                <w:rFonts w:ascii="Amiri" w:hAnsi="Amiri" w:cs="Amiri"/>
                <w:position w:val="-12"/>
                <w:sz w:val="26"/>
                <w:szCs w:val="26"/>
                <w:rtl/>
                <w:lang w:val="en-US" w:bidi="ar-DZ"/>
              </w:rPr>
              <w:object w:dxaOrig="300" w:dyaOrig="360" w14:anchorId="2FECE286">
                <v:shape id="_x0000_i1106" type="#_x0000_t75" style="width:15pt;height:18pt" o:ole="">
                  <v:imagedata r:id="rId75" o:title=""/>
                </v:shape>
                <o:OLEObject Type="Embed" ProgID="Equation.DSMT4" ShapeID="_x0000_i1106" DrawAspect="Content" ObjectID="_1790244720" r:id="rId76"/>
              </w:object>
            </w:r>
            <w:r w:rsidRPr="000951E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والعشري التاسع</w:t>
            </w:r>
            <w:r w:rsidRPr="000951E1">
              <w:rPr>
                <w:rFonts w:ascii="Amiri" w:hAnsi="Amiri" w:cs="Amiri"/>
                <w:position w:val="-12"/>
                <w:sz w:val="26"/>
                <w:szCs w:val="26"/>
                <w:rtl/>
                <w:lang w:val="en-US" w:bidi="ar-DZ"/>
              </w:rPr>
              <w:object w:dxaOrig="320" w:dyaOrig="360" w14:anchorId="2DBAFB2F">
                <v:shape id="_x0000_i1107" type="#_x0000_t75" style="width:15.75pt;height:18pt" o:ole="">
                  <v:imagedata r:id="rId77" o:title=""/>
                </v:shape>
                <o:OLEObject Type="Embed" ProgID="Equation.DSMT4" ShapeID="_x0000_i1107" DrawAspect="Content" ObjectID="_1790244721" r:id="rId78"/>
              </w:object>
            </w:r>
            <w:r w:rsidRPr="000951E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 xml:space="preserve"> أي </w:t>
            </w:r>
            <w:r w:rsidRPr="000951E1">
              <w:rPr>
                <w:rFonts w:ascii="Amiri" w:hAnsi="Amiri" w:cs="Amiri"/>
                <w:position w:val="-12"/>
                <w:sz w:val="26"/>
                <w:szCs w:val="26"/>
                <w:rtl/>
                <w:lang w:val="en-US" w:bidi="ar-DZ"/>
              </w:rPr>
              <w:object w:dxaOrig="780" w:dyaOrig="360" w14:anchorId="7942FF01">
                <v:shape id="_x0000_i1108" type="#_x0000_t75" style="width:39pt;height:18pt" o:ole="">
                  <v:imagedata r:id="rId79" o:title=""/>
                </v:shape>
                <o:OLEObject Type="Embed" ProgID="Equation.DSMT4" ShapeID="_x0000_i1108" DrawAspect="Content" ObjectID="_1790244722" r:id="rId80"/>
              </w:object>
            </w:r>
            <w:r w:rsidRPr="000951E1">
              <w:rPr>
                <w:rFonts w:ascii="Amiri" w:hAnsi="Amiri" w:cs="Amiri"/>
                <w:sz w:val="26"/>
                <w:szCs w:val="26"/>
                <w:rtl/>
                <w:lang w:val="en-US" w:bidi="ar-DZ"/>
              </w:rPr>
              <w:t>.</w:t>
            </w:r>
          </w:p>
          <w:p w14:paraId="43855A1C" w14:textId="2A6DAA8B" w:rsidR="00E54507" w:rsidRDefault="0064572D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C3454B0" wp14:editId="073C8110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135890</wp:posOffset>
                      </wp:positionV>
                      <wp:extent cx="2238375" cy="2333625"/>
                      <wp:effectExtent l="0" t="0" r="28575" b="28575"/>
                      <wp:wrapNone/>
                      <wp:docPr id="41953006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2333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EC3C80" w14:textId="10C4865C" w:rsidR="0064572D" w:rsidRDefault="0064572D" w:rsidP="0064572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6330AA" wp14:editId="29D5B990">
                                        <wp:extent cx="2030095" cy="2030095"/>
                                        <wp:effectExtent l="0" t="0" r="8255" b="8255"/>
                                        <wp:docPr id="29952002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9520025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30095" cy="20300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3454B0" id="Rectangle 37" o:spid="_x0000_s1041" style="position:absolute;left:0;text-align:left;margin-left:5.2pt;margin-top:10.7pt;width:176.25pt;height:183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" fillcolor="white [3201]" strokecolor="white [3212]" strokeweight="2pt">
                      <v:textbox>
                        <w:txbxContent>
                          <w:p w14:paraId="0FEC3C80" w14:textId="10C4865C" w:rsidR="0064572D" w:rsidRDefault="0064572D" w:rsidP="0064572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6330AA" wp14:editId="29D5B990">
                                  <wp:extent cx="2030095" cy="2030095"/>
                                  <wp:effectExtent l="0" t="0" r="8255" b="8255"/>
                                  <wp:docPr id="29952002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9520025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095" cy="2030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DDEABF3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7789EF" w14:textId="77777777" w:rsidR="00E54507" w:rsidRDefault="00E54507" w:rsidP="00465FF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F344A8" w14:textId="77777777" w:rsidR="00E54507" w:rsidRDefault="00E54507" w:rsidP="00465FF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13FD1">
              <w:rPr>
                <w:rFonts w:ascii="Amiri" w:hAnsi="Amiri" w:cs="Amiri"/>
                <w:color w:val="FF0000"/>
                <w:sz w:val="28"/>
                <w:szCs w:val="28"/>
                <w:rtl/>
              </w:rPr>
              <w:t>مثال:</w:t>
            </w:r>
            <w:r w:rsidRPr="00613FD1">
              <w:rPr>
                <w:rFonts w:ascii="Amiri" w:hAnsi="Amiri" w:cs="Amiri"/>
                <w:sz w:val="28"/>
                <w:szCs w:val="28"/>
                <w:rtl/>
              </w:rPr>
              <w:t xml:space="preserve"> ت 20 ص30</w:t>
            </w:r>
          </w:p>
          <w:p w14:paraId="259DA8AA" w14:textId="77777777" w:rsidR="00E54507" w:rsidRDefault="00E54507" w:rsidP="00465FF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C5C4E1C" w14:textId="77777777" w:rsidR="00E54507" w:rsidRDefault="00E54507" w:rsidP="00465FF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9F0FE9F" w14:textId="77777777" w:rsidR="00461751" w:rsidRDefault="00461751" w:rsidP="0046175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53278BFF" w14:textId="77777777" w:rsidR="00461751" w:rsidRDefault="00461751" w:rsidP="0046175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43943786" w14:textId="77777777" w:rsidR="00461751" w:rsidRDefault="00461751" w:rsidP="0046175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5F4B5AA4" w14:textId="77777777" w:rsidR="00461751" w:rsidRDefault="00461751" w:rsidP="0046175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21C3C36C" w14:textId="77777777" w:rsidR="00461751" w:rsidRDefault="00461751" w:rsidP="0046175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4686B9A6" w14:textId="77777777" w:rsidR="00461751" w:rsidRDefault="00461751" w:rsidP="0046175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6F4929E7" w14:textId="77777777" w:rsidR="00461751" w:rsidRDefault="00461751" w:rsidP="0046175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4945B4C0" w14:textId="7DE6B07C" w:rsidR="00461751" w:rsidRPr="007A5CD7" w:rsidRDefault="00461751" w:rsidP="0046175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7A5CD7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lastRenderedPageBreak/>
              <w:t>المخطط بالعلب:</w:t>
            </w:r>
          </w:p>
          <w:p w14:paraId="12340EFB" w14:textId="77777777" w:rsidR="00461751" w:rsidRPr="007A5CD7" w:rsidRDefault="00461751" w:rsidP="0046175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722F75DE" w14:textId="77777777" w:rsidR="00461751" w:rsidRPr="007A5CD7" w:rsidRDefault="00461751" w:rsidP="00461751">
            <w:pPr>
              <w:tabs>
                <w:tab w:val="left" w:pos="5591"/>
                <w:tab w:val="left" w:pos="6971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7A5CD7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 </w: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نكوّن مخططا بالعلب بالطريقة </w:t>
            </w:r>
            <w:r w:rsidRPr="007A5CD7">
              <w:rPr>
                <w:rFonts w:ascii="Amiri" w:hAnsi="Amiri" w:cs="Amiri" w:hint="cs"/>
                <w:sz w:val="26"/>
                <w:szCs w:val="26"/>
                <w:rtl/>
              </w:rPr>
              <w:t>التالية:</w:t>
            </w:r>
          </w:p>
          <w:p w14:paraId="21C9B8D1" w14:textId="77777777" w:rsidR="00461751" w:rsidRPr="007A5CD7" w:rsidRDefault="00461751" w:rsidP="00461751">
            <w:pPr>
              <w:tabs>
                <w:tab w:val="left" w:pos="5591"/>
                <w:tab w:val="left" w:pos="6971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7A5CD7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نضع قيم الطبع على محور </w:t>
            </w:r>
            <w:r w:rsidRPr="007A5CD7">
              <w:rPr>
                <w:rFonts w:ascii="Amiri" w:hAnsi="Amiri" w:cs="Amiri" w:hint="cs"/>
                <w:sz w:val="26"/>
                <w:szCs w:val="26"/>
                <w:rtl/>
              </w:rPr>
              <w:t>(أفقي</w: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أو </w:t>
            </w:r>
            <w:r w:rsidRPr="007A5CD7">
              <w:rPr>
                <w:rFonts w:ascii="Amiri" w:hAnsi="Amiri" w:cs="Amiri" w:hint="cs"/>
                <w:sz w:val="26"/>
                <w:szCs w:val="26"/>
                <w:rtl/>
              </w:rPr>
              <w:t>شاقولي)</w: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</w:p>
          <w:p w14:paraId="52C3E472" w14:textId="77777777" w:rsidR="00461751" w:rsidRPr="007A5CD7" w:rsidRDefault="00461751" w:rsidP="00461751">
            <w:pPr>
              <w:tabs>
                <w:tab w:val="left" w:pos="5591"/>
                <w:tab w:val="left" w:pos="6971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7A5CD7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نعيّن على هذا المحور القيم </w:t>
            </w:r>
            <w:r w:rsidRPr="007A5CD7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460" w:dyaOrig="260" w14:anchorId="4106A97A">
                <v:shape id="_x0000_i1237" type="#_x0000_t75" style="width:22.5pt;height:13.5pt" o:ole="">
                  <v:imagedata r:id="rId81" o:title=""/>
                </v:shape>
                <o:OLEObject Type="Embed" ProgID="Equation.DSMT4" ShapeID="_x0000_i1237" DrawAspect="Content" ObjectID="_1790244723" r:id="rId82"/>
              </w:objec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7A5CD7">
              <w:rPr>
                <w:rFonts w:ascii="Amiri" w:hAnsi="Amiri" w:cs="Amiri"/>
                <w:position w:val="-6"/>
                <w:sz w:val="26"/>
                <w:szCs w:val="26"/>
                <w:rtl/>
              </w:rPr>
              <w:object w:dxaOrig="499" w:dyaOrig="220" w14:anchorId="37A07C38">
                <v:shape id="_x0000_i1238" type="#_x0000_t75" style="width:24.75pt;height:11.25pt" o:ole="">
                  <v:imagedata r:id="rId83" o:title=""/>
                </v:shape>
                <o:OLEObject Type="Embed" ProgID="Equation.DSMT4" ShapeID="_x0000_i1238" DrawAspect="Content" ObjectID="_1790244724" r:id="rId84"/>
              </w:objec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7A5CD7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300" w:dyaOrig="360" w14:anchorId="22CA5473">
                <v:shape id="_x0000_i1239" type="#_x0000_t75" style="width:15pt;height:18.75pt" o:ole="">
                  <v:imagedata r:id="rId67" o:title=""/>
                </v:shape>
                <o:OLEObject Type="Embed" ProgID="Equation.DSMT4" ShapeID="_x0000_i1239" DrawAspect="Content" ObjectID="_1790244725" r:id="rId85"/>
              </w:objec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7A5CD7">
              <w:rPr>
                <w:rFonts w:ascii="Amiri" w:hAnsi="Amiri" w:cs="Amiri"/>
                <w:position w:val="-6"/>
                <w:sz w:val="26"/>
                <w:szCs w:val="26"/>
                <w:rtl/>
              </w:rPr>
              <w:object w:dxaOrig="520" w:dyaOrig="279" w14:anchorId="47168D07">
                <v:shape id="_x0000_i1240" type="#_x0000_t75" style="width:26.25pt;height:14.25pt" o:ole="">
                  <v:imagedata r:id="rId86" o:title=""/>
                </v:shape>
                <o:OLEObject Type="Embed" ProgID="Equation.DSMT4" ShapeID="_x0000_i1240" DrawAspect="Content" ObjectID="_1790244726" r:id="rId87"/>
              </w:objec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7A5CD7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320" w:dyaOrig="360" w14:anchorId="472D29CC">
                <v:shape id="_x0000_i1241" type="#_x0000_t75" style="width:15.75pt;height:18.75pt" o:ole="">
                  <v:imagedata r:id="rId71" o:title=""/>
                </v:shape>
                <o:OLEObject Type="Embed" ProgID="Equation.DSMT4" ShapeID="_x0000_i1241" DrawAspect="Content" ObjectID="_1790244727" r:id="rId88"/>
              </w:objec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.</w:t>
            </w:r>
          </w:p>
          <w:p w14:paraId="401FBDEF" w14:textId="77777777" w:rsidR="00461751" w:rsidRPr="007A5CD7" w:rsidRDefault="00461751" w:rsidP="00461751">
            <w:pPr>
              <w:tabs>
                <w:tab w:val="left" w:pos="5591"/>
                <w:tab w:val="left" w:pos="6971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  </w:t>
            </w:r>
            <w:r w:rsidRPr="007A5CD7">
              <w:rPr>
                <w:rFonts w:ascii="Amiri" w:hAnsi="Amiri" w:cs="Amiri" w:hint="cs"/>
                <w:sz w:val="26"/>
                <w:szCs w:val="26"/>
                <w:rtl/>
              </w:rPr>
              <w:t>(القيمة</w: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7A5CD7">
              <w:rPr>
                <w:rFonts w:ascii="Amiri" w:hAnsi="Amiri" w:cs="Amiri" w:hint="cs"/>
                <w:sz w:val="26"/>
                <w:szCs w:val="26"/>
                <w:rtl/>
              </w:rPr>
              <w:t>الصغرى،</w: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القيمة </w:t>
            </w:r>
            <w:r w:rsidRPr="007A5CD7">
              <w:rPr>
                <w:rFonts w:ascii="Amiri" w:hAnsi="Amiri" w:cs="Amiri" w:hint="cs"/>
                <w:sz w:val="26"/>
                <w:szCs w:val="26"/>
                <w:rtl/>
              </w:rPr>
              <w:t>الكبرى،</w: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الربعيين الأول </w:t>
            </w:r>
            <w:r w:rsidRPr="007A5CD7">
              <w:rPr>
                <w:rFonts w:ascii="Amiri" w:hAnsi="Amiri" w:cs="Amiri" w:hint="cs"/>
                <w:sz w:val="26"/>
                <w:szCs w:val="26"/>
                <w:rtl/>
              </w:rPr>
              <w:t>والثالث</w: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7A5CD7">
              <w:rPr>
                <w:rFonts w:ascii="Amiri" w:hAnsi="Amiri" w:cs="Amiri" w:hint="cs"/>
                <w:sz w:val="26"/>
                <w:szCs w:val="26"/>
                <w:rtl/>
              </w:rPr>
              <w:t>والوسيط)</w:t>
            </w:r>
          </w:p>
          <w:p w14:paraId="1CC64F78" w14:textId="77777777" w:rsidR="00461751" w:rsidRPr="007A5CD7" w:rsidRDefault="00461751" w:rsidP="00461751">
            <w:pPr>
              <w:tabs>
                <w:tab w:val="left" w:pos="5591"/>
                <w:tab w:val="left" w:pos="6971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7A5CD7">
              <w:rPr>
                <w:rFonts w:ascii="Amiri" w:hAnsi="Amiri" w:cs="Amiri"/>
                <w:sz w:val="26"/>
                <w:szCs w:val="26"/>
              </w:rPr>
              <w:sym w:font="Wingdings" w:char="F0C3"/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نكون عندئذ مستطيلا </w:t>
            </w:r>
            <w:r w:rsidRPr="007A5CD7">
              <w:rPr>
                <w:rFonts w:ascii="Amiri" w:hAnsi="Amiri" w:cs="Amiri" w:hint="cs"/>
                <w:sz w:val="26"/>
                <w:szCs w:val="26"/>
                <w:rtl/>
              </w:rPr>
              <w:t>(العلبة)</w: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بالتوازي مع </w:t>
            </w:r>
            <w:r w:rsidRPr="007A5CD7">
              <w:rPr>
                <w:rFonts w:ascii="Amiri" w:hAnsi="Amiri" w:cs="Amiri" w:hint="cs"/>
                <w:sz w:val="26"/>
                <w:szCs w:val="26"/>
                <w:rtl/>
              </w:rPr>
              <w:t>المحور.</w: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7A5CD7">
              <w:rPr>
                <w:rFonts w:ascii="Amiri" w:hAnsi="Amiri" w:cs="Amiri" w:hint="cs"/>
                <w:sz w:val="26"/>
                <w:szCs w:val="26"/>
                <w:rtl/>
              </w:rPr>
              <w:t>(طول</w: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المستطيل هو الانحراف الربعي </w:t>
            </w:r>
            <w:r w:rsidRPr="007A5CD7">
              <w:rPr>
                <w:rFonts w:ascii="Amiri" w:hAnsi="Amiri" w:cs="Amiri" w:hint="cs"/>
                <w:sz w:val="26"/>
                <w:szCs w:val="26"/>
                <w:rtl/>
              </w:rPr>
              <w:t>وعرضه</w: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</w:t>
            </w:r>
            <w:r w:rsidRPr="007A5CD7">
              <w:rPr>
                <w:rFonts w:ascii="Amiri" w:hAnsi="Amiri" w:cs="Amiri" w:hint="cs"/>
                <w:sz w:val="26"/>
                <w:szCs w:val="26"/>
                <w:rtl/>
              </w:rPr>
              <w:t>كيفي)</w:t>
            </w:r>
          </w:p>
          <w:p w14:paraId="7EE379AB" w14:textId="77777777" w:rsidR="00461751" w:rsidRPr="007A5CD7" w:rsidRDefault="00461751" w:rsidP="00461751">
            <w:pPr>
              <w:tabs>
                <w:tab w:val="left" w:pos="5591"/>
                <w:tab w:val="left" w:pos="6971"/>
              </w:tabs>
              <w:bidi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77BF9578" w14:textId="77777777" w:rsidR="00461751" w:rsidRPr="007A5CD7" w:rsidRDefault="00461751" w:rsidP="00461751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7A5CD7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 xml:space="preserve">    </w:t>
            </w:r>
            <w:proofErr w:type="gramStart"/>
            <w:r w:rsidRPr="007A5CD7">
              <w:rPr>
                <w:rFonts w:ascii="Amiri" w:hAnsi="Amiri" w:cs="Amiri" w:hint="cs"/>
                <w:b/>
                <w:bCs/>
                <w:sz w:val="26"/>
                <w:szCs w:val="26"/>
                <w:rtl/>
              </w:rPr>
              <w:t>مثال:</w:t>
            </w:r>
            <w:r w:rsidRPr="007A5CD7">
              <w:rPr>
                <w:rFonts w:ascii="Amiri" w:hAnsi="Amiri" w:cs="Amiri"/>
                <w:b/>
                <w:bCs/>
                <w:sz w:val="26"/>
                <w:szCs w:val="26"/>
                <w:rtl/>
              </w:rPr>
              <w:t xml:space="preserve">  </w:t>
            </w:r>
            <w:r w:rsidRPr="007A5CD7">
              <w:rPr>
                <w:rFonts w:ascii="Amiri" w:hAnsi="Amiri" w:cs="Amiri"/>
                <w:sz w:val="26"/>
                <w:szCs w:val="26"/>
              </w:rPr>
              <w:t>=</w:t>
            </w:r>
            <w:proofErr w:type="gramEnd"/>
            <w:r w:rsidRPr="007A5CD7">
              <w:rPr>
                <w:rFonts w:ascii="Amiri" w:hAnsi="Amiri" w:cs="Amiri"/>
                <w:sz w:val="26"/>
                <w:szCs w:val="26"/>
              </w:rPr>
              <w:t>1</w:t>
            </w:r>
            <w:r w:rsidRPr="007A5CD7">
              <w:rPr>
                <w:rFonts w:ascii="Amiri" w:hAnsi="Amiri" w:cs="Amiri"/>
                <w:position w:val="-4"/>
                <w:sz w:val="26"/>
                <w:szCs w:val="26"/>
                <w:rtl/>
              </w:rPr>
              <w:object w:dxaOrig="460" w:dyaOrig="260" w14:anchorId="2AA9524C">
                <v:shape id="_x0000_i1242" type="#_x0000_t75" style="width:22.5pt;height:13.5pt" o:ole="">
                  <v:imagedata r:id="rId81" o:title=""/>
                </v:shape>
                <o:OLEObject Type="Embed" ProgID="Equation.DSMT4" ShapeID="_x0000_i1242" DrawAspect="Content" ObjectID="_1790244728" r:id="rId89"/>
              </w:objec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7A5CD7">
              <w:rPr>
                <w:rFonts w:ascii="Amiri" w:hAnsi="Amiri" w:cs="Amiri"/>
                <w:sz w:val="26"/>
                <w:szCs w:val="26"/>
              </w:rPr>
              <w:t>= 9</w:t>
            </w:r>
            <w:r w:rsidRPr="007A5CD7">
              <w:rPr>
                <w:rFonts w:ascii="Amiri" w:hAnsi="Amiri" w:cs="Amiri"/>
                <w:position w:val="-6"/>
                <w:sz w:val="26"/>
                <w:szCs w:val="26"/>
                <w:rtl/>
              </w:rPr>
              <w:object w:dxaOrig="499" w:dyaOrig="220" w14:anchorId="3CC7099F">
                <v:shape id="_x0000_i1243" type="#_x0000_t75" style="width:24.75pt;height:11.25pt" o:ole="">
                  <v:imagedata r:id="rId83" o:title=""/>
                </v:shape>
                <o:OLEObject Type="Embed" ProgID="Equation.DSMT4" ShapeID="_x0000_i1243" DrawAspect="Content" ObjectID="_1790244729" r:id="rId90"/>
              </w:objec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7A5CD7">
              <w:rPr>
                <w:rFonts w:ascii="Amiri" w:hAnsi="Amiri" w:cs="Amiri"/>
                <w:sz w:val="26"/>
                <w:szCs w:val="26"/>
              </w:rPr>
              <w:t>= 3</w:t>
            </w:r>
            <w:r w:rsidRPr="007A5CD7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300" w:dyaOrig="360" w14:anchorId="3AC8F4B3">
                <v:shape id="_x0000_i1244" type="#_x0000_t75" style="width:15pt;height:18.75pt" o:ole="">
                  <v:imagedata r:id="rId67" o:title=""/>
                </v:shape>
                <o:OLEObject Type="Embed" ProgID="Equation.DSMT4" ShapeID="_x0000_i1244" DrawAspect="Content" ObjectID="_1790244730" r:id="rId91"/>
              </w:objec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، </w:t>
            </w:r>
            <w:r w:rsidRPr="007A5CD7">
              <w:rPr>
                <w:rFonts w:ascii="Amiri" w:hAnsi="Amiri" w:cs="Amiri"/>
                <w:sz w:val="26"/>
                <w:szCs w:val="26"/>
              </w:rPr>
              <w:t>= 4</w:t>
            </w:r>
            <w:r w:rsidRPr="007A5CD7">
              <w:rPr>
                <w:rFonts w:ascii="Amiri" w:hAnsi="Amiri" w:cs="Amiri"/>
                <w:position w:val="-6"/>
                <w:sz w:val="26"/>
                <w:szCs w:val="26"/>
                <w:rtl/>
              </w:rPr>
              <w:object w:dxaOrig="520" w:dyaOrig="279" w14:anchorId="4A604BFF">
                <v:shape id="_x0000_i1245" type="#_x0000_t75" style="width:26.25pt;height:14.25pt" o:ole="">
                  <v:imagedata r:id="rId86" o:title=""/>
                </v:shape>
                <o:OLEObject Type="Embed" ProgID="Equation.DSMT4" ShapeID="_x0000_i1245" DrawAspect="Content" ObjectID="_1790244731" r:id="rId92"/>
              </w:object>
            </w:r>
            <w:r w:rsidRPr="007A5CD7">
              <w:rPr>
                <w:rFonts w:ascii="Amiri" w:hAnsi="Amiri" w:cs="Amiri"/>
                <w:sz w:val="26"/>
                <w:szCs w:val="26"/>
                <w:rtl/>
              </w:rPr>
              <w:t xml:space="preserve"> و </w:t>
            </w:r>
            <w:r w:rsidRPr="007A5CD7">
              <w:rPr>
                <w:rFonts w:ascii="Amiri" w:hAnsi="Amiri" w:cs="Amiri"/>
                <w:sz w:val="26"/>
                <w:szCs w:val="26"/>
              </w:rPr>
              <w:t>= 6</w:t>
            </w:r>
            <w:r w:rsidRPr="007A5CD7">
              <w:rPr>
                <w:rFonts w:ascii="Amiri" w:hAnsi="Amiri" w:cs="Amiri"/>
                <w:position w:val="-12"/>
                <w:sz w:val="26"/>
                <w:szCs w:val="26"/>
                <w:rtl/>
              </w:rPr>
              <w:object w:dxaOrig="320" w:dyaOrig="360" w14:anchorId="6B504EB9">
                <v:shape id="_x0000_i1246" type="#_x0000_t75" style="width:15.75pt;height:18.75pt" o:ole="">
                  <v:imagedata r:id="rId71" o:title=""/>
                </v:shape>
                <o:OLEObject Type="Embed" ProgID="Equation.DSMT4" ShapeID="_x0000_i1246" DrawAspect="Content" ObjectID="_1790244732" r:id="rId93"/>
              </w:object>
            </w:r>
          </w:p>
          <w:p w14:paraId="0BD622A5" w14:textId="77777777" w:rsidR="00461751" w:rsidRPr="007A5CD7" w:rsidRDefault="00461751" w:rsidP="00461751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30FBC5C5" w14:textId="77777777" w:rsidR="00461751" w:rsidRPr="007A5CD7" w:rsidRDefault="00461751" w:rsidP="00461751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>
              <w:rPr>
                <w:rFonts w:ascii="Amiri" w:hAnsi="Amiri" w:cs="Amiri"/>
                <w:noProof/>
                <w:sz w:val="26"/>
                <w:szCs w:val="26"/>
                <w:rtl/>
                <w:lang w:eastAsia="fr-FR"/>
              </w:rPr>
              <w:object w:dxaOrig="1440" w:dyaOrig="1440" w14:anchorId="42869B75">
                <v:group id="_x0000_s2183" style="position:absolute;left:0;text-align:left;margin-left:32.05pt;margin-top:5.45pt;width:372pt;height:54.75pt;z-index:251781120" coordorigin="1832,7560" coordsize="7440,1095">
                  <v:line id="_x0000_s2184" style="position:absolute;flip:x" from="1832,8280" to="9272,8280"/>
                  <v:line id="_x0000_s2185" style="position:absolute" from="2792,8640" to="2792,8640"/>
                  <v:line id="_x0000_s2186" style="position:absolute" from="2072,8190" to="2072,8370"/>
                  <v:line id="_x0000_s2187" style="position:absolute" from="2672,8190" to="2672,8370"/>
                  <v:line id="_x0000_s2188" style="position:absolute" from="3272,8190" to="3272,8370"/>
                  <v:line id="_x0000_s2189" style="position:absolute" from="3872,8190" to="3872,8370"/>
                  <v:line id="_x0000_s2190" style="position:absolute" from="4472,8190" to="4472,8370"/>
                  <v:line id="_x0000_s2191" style="position:absolute" from="5072,8190" to="5072,8370"/>
                  <v:line id="_x0000_s2192" style="position:absolute" from="5672,8190" to="5672,8370"/>
                  <v:line id="_x0000_s2193" style="position:absolute" from="6272,8190" to="6272,8370"/>
                  <v:line id="_x0000_s2194" style="position:absolute" from="6872,8190" to="6872,8370"/>
                  <v:line id="_x0000_s2195" style="position:absolute" from="7472,8190" to="7472,8370"/>
                  <v:line id="_x0000_s2196" style="position:absolute" from="8072,8190" to="8072,8370"/>
                  <v:rect id="_x0000_s2197" style="position:absolute;left:3272;top:7560;width:1800;height:360"/>
                  <v:line id="_x0000_s2198" style="position:absolute;flip:x" from="2072,7740" to="3272,7740"/>
                  <v:line id="_x0000_s2199" style="position:absolute" from="5072,7740" to="6872,7740"/>
                  <v:oval id="_x0000_s2200" style="position:absolute;left:6812;top:7650;width:120;height:180" fillcolor="black"/>
                  <v:oval id="_x0000_s2201" style="position:absolute;left:2027;top:7650;width:120;height:180" fillcolor="black"/>
                  <v:line id="_x0000_s2202" style="position:absolute" from="6872,7740" to="6872,8280">
                    <v:stroke dashstyle="1 1"/>
                  </v:line>
                  <v:line id="_x0000_s2203" style="position:absolute" from="2072,7740" to="2072,8280">
                    <v:stroke dashstyle="1 1"/>
                  </v:line>
                  <v:line id="_x0000_s2204" style="position:absolute" from="3272,7920" to="3272,8280">
                    <v:stroke dashstyle="1 1"/>
                  </v:line>
                  <v:line id="_x0000_s2205" style="position:absolute" from="3872,7560" to="3872,7920"/>
                  <v:line id="_x0000_s2206" style="position:absolute" from="3872,7920" to="3872,8280">
                    <v:stroke dashstyle="1 1"/>
                  </v:line>
                  <v:line id="_x0000_s2207" style="position:absolute" from="5072,7920" to="5072,8280">
                    <v:stroke dashstyle="1 1"/>
                  </v:line>
                  <v:shape id="_x0000_s2208" type="#_x0000_t75" style="position:absolute;left:2027;top:8370;width:135;height:255">
                    <v:imagedata r:id="rId94" o:title=""/>
                  </v:shape>
                  <v:shape id="_x0000_s2209" type="#_x0000_t75" style="position:absolute;left:3797;top:8370;width:194;height:255">
                    <v:imagedata r:id="rId95" o:title=""/>
                  </v:shape>
                  <v:shape id="_x0000_s2210" type="#_x0000_t75" style="position:absolute;left:3212;top:8370;width:175;height:274">
                    <v:imagedata r:id="rId96" o:title=""/>
                  </v:shape>
                  <v:shape id="_x0000_s2211" type="#_x0000_t75" style="position:absolute;left:4982;top:8370;width:195;height:285">
                    <v:imagedata r:id="rId97" o:title=""/>
                  </v:shape>
                  <v:shape id="_x0000_s2212" type="#_x0000_t75" style="position:absolute;left:6812;top:8355;width:175;height:274">
                    <v:imagedata r:id="rId98" o:title=""/>
                  </v:shape>
                  <w10:wrap anchorx="page"/>
                </v:group>
                <o:OLEObject Type="Embed" ProgID="Equation.DSMT4" ShapeID="_x0000_s2208" DrawAspect="Content" ObjectID="_1790244733" r:id="rId99"/>
                <o:OLEObject Type="Embed" ProgID="Equation.DSMT4" ShapeID="_x0000_s2209" DrawAspect="Content" ObjectID="_1790244734" r:id="rId100"/>
                <o:OLEObject Type="Embed" ProgID="Equation.DSMT4" ShapeID="_x0000_s2210" DrawAspect="Content" ObjectID="_1790244735" r:id="rId101"/>
                <o:OLEObject Type="Embed" ProgID="Equation.DSMT4" ShapeID="_x0000_s2211" DrawAspect="Content" ObjectID="_1790244736" r:id="rId102"/>
                <o:OLEObject Type="Embed" ProgID="Equation.DSMT4" ShapeID="_x0000_s2212" DrawAspect="Content" ObjectID="_1790244737" r:id="rId103"/>
              </w:object>
            </w:r>
          </w:p>
          <w:p w14:paraId="45DEE863" w14:textId="77777777" w:rsidR="00461751" w:rsidRDefault="00461751" w:rsidP="00461751">
            <w:pPr>
              <w:bidi/>
              <w:ind w:right="-851"/>
              <w:rPr>
                <w:sz w:val="24"/>
                <w:szCs w:val="24"/>
                <w:rtl/>
              </w:rPr>
            </w:pPr>
          </w:p>
          <w:p w14:paraId="1386054B" w14:textId="77777777" w:rsidR="00461751" w:rsidRDefault="00461751" w:rsidP="0046175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5832524" w14:textId="1E204ECE" w:rsidR="0017503C" w:rsidRPr="0017503C" w:rsidRDefault="0017503C" w:rsidP="0017503C">
            <w:pPr>
              <w:bidi/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17503C">
              <w:rPr>
                <w:rFonts w:ascii="Amiri" w:hAnsi="Amiri" w:cs="Amiri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تمرين:</w:t>
            </w:r>
          </w:p>
          <w:p w14:paraId="0334B34B" w14:textId="77777777" w:rsidR="0017503C" w:rsidRPr="0017503C" w:rsidRDefault="0017503C" w:rsidP="001750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17503C">
              <w:rPr>
                <w:rFonts w:ascii="Amiri" w:hAnsi="Amiri" w:cs="Amiri"/>
                <w:sz w:val="26"/>
                <w:szCs w:val="26"/>
                <w:rtl/>
              </w:rPr>
              <w:t>سئل 18 طالب عن عدد الساعات التي يخصصها كل واحد منهم للمراجعة</w:t>
            </w:r>
          </w:p>
          <w:p w14:paraId="17CEF63A" w14:textId="77777777" w:rsidR="0017503C" w:rsidRPr="0017503C" w:rsidRDefault="0017503C" w:rsidP="001750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17503C">
              <w:rPr>
                <w:rFonts w:ascii="Amiri" w:hAnsi="Amiri" w:cs="Amiri"/>
                <w:sz w:val="26"/>
                <w:szCs w:val="26"/>
                <w:rtl/>
              </w:rPr>
              <w:t>في الأسبوع الواحد فكانت النتائج كالتالي</w:t>
            </w:r>
            <w:r w:rsidRPr="0017503C">
              <w:rPr>
                <w:rFonts w:ascii="Amiri" w:hAnsi="Amiri" w:cs="Amiri"/>
                <w:sz w:val="26"/>
                <w:szCs w:val="26"/>
              </w:rPr>
              <w:t>:</w:t>
            </w:r>
          </w:p>
          <w:p w14:paraId="79C8C877" w14:textId="77777777" w:rsidR="0017503C" w:rsidRPr="0017503C" w:rsidRDefault="0017503C" w:rsidP="001750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19B7CE75" w14:textId="2456310C" w:rsidR="0017503C" w:rsidRPr="0017503C" w:rsidRDefault="0017503C" w:rsidP="0017503C">
            <w:pPr>
              <w:bidi/>
              <w:rPr>
                <w:rFonts w:ascii="Amiri" w:hAnsi="Amiri" w:cs="Amiri"/>
                <w:sz w:val="26"/>
                <w:szCs w:val="26"/>
                <w:rtl/>
              </w:rPr>
            </w:pPr>
            <w:r w:rsidRPr="0017503C">
              <w:rPr>
                <w:rFonts w:ascii="Amiri" w:hAnsi="Amiri" w:cs="Amiri"/>
                <w:sz w:val="26"/>
                <w:szCs w:val="26"/>
              </w:rPr>
              <w:t>– 8 – 17 – 16 – 4 – 7 – 9 – 13 – 8 – 4 – 4 – 17 – 18 - 16</w:t>
            </w:r>
            <w:r w:rsidRPr="0017503C">
              <w:rPr>
                <w:rFonts w:ascii="Amiri" w:hAnsi="Amiri" w:cs="Amiri"/>
                <w:sz w:val="26"/>
                <w:szCs w:val="26"/>
                <w:rtl/>
              </w:rPr>
              <w:t>- 11 – 10 – 6 – 5 – 12</w:t>
            </w:r>
          </w:p>
          <w:p w14:paraId="3B7824CA" w14:textId="77777777" w:rsidR="0017503C" w:rsidRPr="0017503C" w:rsidRDefault="0017503C" w:rsidP="0017503C">
            <w:pPr>
              <w:pStyle w:val="Paragraphedeliste"/>
              <w:numPr>
                <w:ilvl w:val="0"/>
                <w:numId w:val="26"/>
              </w:num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  <w:r w:rsidRPr="0017503C">
              <w:rPr>
                <w:rFonts w:ascii="Amiri" w:hAnsi="Amiri" w:cs="Amiri"/>
                <w:sz w:val="26"/>
                <w:szCs w:val="26"/>
                <w:rtl/>
              </w:rPr>
              <w:t>نظم المعطيات السابقة في جدول توضح فيه القيم وتكرارها وتواترها.</w:t>
            </w:r>
          </w:p>
          <w:p w14:paraId="0B281B66" w14:textId="77777777" w:rsidR="0017503C" w:rsidRPr="0017503C" w:rsidRDefault="0017503C" w:rsidP="001750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557"/>
              <w:gridCol w:w="458"/>
              <w:gridCol w:w="625"/>
              <w:gridCol w:w="624"/>
              <w:gridCol w:w="623"/>
              <w:gridCol w:w="623"/>
              <w:gridCol w:w="623"/>
              <w:gridCol w:w="623"/>
              <w:gridCol w:w="624"/>
              <w:gridCol w:w="624"/>
              <w:gridCol w:w="624"/>
              <w:gridCol w:w="624"/>
            </w:tblGrid>
            <w:tr w:rsidR="0017503C" w:rsidRPr="0017503C" w14:paraId="39833A24" w14:textId="77777777" w:rsidTr="00E648A8">
              <w:tc>
                <w:tcPr>
                  <w:tcW w:w="881" w:type="dxa"/>
                </w:tcPr>
                <w:p w14:paraId="1CAFCC82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7503C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القيمة</w:t>
                  </w:r>
                </w:p>
              </w:tc>
              <w:tc>
                <w:tcPr>
                  <w:tcW w:w="567" w:type="dxa"/>
                </w:tcPr>
                <w:p w14:paraId="1F455066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464" w:type="dxa"/>
                </w:tcPr>
                <w:p w14:paraId="412A233C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8" w:type="dxa"/>
                </w:tcPr>
                <w:p w14:paraId="089687E5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11E82087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6" w:type="dxa"/>
                </w:tcPr>
                <w:p w14:paraId="1134A7B3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6" w:type="dxa"/>
                </w:tcPr>
                <w:p w14:paraId="2C122A89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6" w:type="dxa"/>
                </w:tcPr>
                <w:p w14:paraId="4FF69F90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6" w:type="dxa"/>
                </w:tcPr>
                <w:p w14:paraId="43543054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0FCED844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0D4B62B3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20163722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0F4DDF7B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</w:tr>
            <w:tr w:rsidR="0017503C" w:rsidRPr="0017503C" w14:paraId="7E49AE46" w14:textId="77777777" w:rsidTr="00E648A8">
              <w:tc>
                <w:tcPr>
                  <w:tcW w:w="881" w:type="dxa"/>
                </w:tcPr>
                <w:p w14:paraId="7A5A435A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7503C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التكرار</w:t>
                  </w:r>
                </w:p>
              </w:tc>
              <w:tc>
                <w:tcPr>
                  <w:tcW w:w="567" w:type="dxa"/>
                </w:tcPr>
                <w:p w14:paraId="73D6D073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464" w:type="dxa"/>
                </w:tcPr>
                <w:p w14:paraId="1307B641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8" w:type="dxa"/>
                </w:tcPr>
                <w:p w14:paraId="29E79370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340FEF87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6" w:type="dxa"/>
                </w:tcPr>
                <w:p w14:paraId="6264DE97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6" w:type="dxa"/>
                </w:tcPr>
                <w:p w14:paraId="52BC2ACF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6" w:type="dxa"/>
                </w:tcPr>
                <w:p w14:paraId="17C32CE1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6" w:type="dxa"/>
                </w:tcPr>
                <w:p w14:paraId="359D79DF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75593A72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7B2430D4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36723A50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5733EE4C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</w:tr>
            <w:tr w:rsidR="0017503C" w:rsidRPr="0017503C" w14:paraId="29A9E1D8" w14:textId="77777777" w:rsidTr="00E648A8">
              <w:tc>
                <w:tcPr>
                  <w:tcW w:w="881" w:type="dxa"/>
                </w:tcPr>
                <w:p w14:paraId="6BAFBD5F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  <w:r w:rsidRPr="0017503C">
                    <w:rPr>
                      <w:rFonts w:ascii="Amiri" w:hAnsi="Amiri" w:cs="Amiri"/>
                      <w:sz w:val="26"/>
                      <w:szCs w:val="26"/>
                      <w:rtl/>
                    </w:rPr>
                    <w:t>التواتر</w:t>
                  </w:r>
                </w:p>
              </w:tc>
              <w:tc>
                <w:tcPr>
                  <w:tcW w:w="567" w:type="dxa"/>
                </w:tcPr>
                <w:p w14:paraId="5000CEC9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464" w:type="dxa"/>
                </w:tcPr>
                <w:p w14:paraId="4A09D6CD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8" w:type="dxa"/>
                </w:tcPr>
                <w:p w14:paraId="768251E2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008C3C06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6" w:type="dxa"/>
                </w:tcPr>
                <w:p w14:paraId="1EE75B78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6" w:type="dxa"/>
                </w:tcPr>
                <w:p w14:paraId="2CACC14B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6" w:type="dxa"/>
                </w:tcPr>
                <w:p w14:paraId="7A803026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6" w:type="dxa"/>
                </w:tcPr>
                <w:p w14:paraId="22C41875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57EAF8EC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6C5C6D51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30DAB8BC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637" w:type="dxa"/>
                </w:tcPr>
                <w:p w14:paraId="51EDC4F6" w14:textId="77777777" w:rsidR="0017503C" w:rsidRPr="0017503C" w:rsidRDefault="0017503C" w:rsidP="0017503C">
                  <w:pPr>
                    <w:framePr w:hSpace="141" w:wrap="around" w:vAnchor="text" w:hAnchor="margin" w:xAlign="center" w:y="365"/>
                    <w:bidi/>
                    <w:ind w:right="-851"/>
                    <w:rPr>
                      <w:rFonts w:ascii="Amiri" w:hAnsi="Amiri" w:cs="Amiri"/>
                      <w:sz w:val="26"/>
                      <w:szCs w:val="26"/>
                      <w:rtl/>
                    </w:rPr>
                  </w:pPr>
                </w:p>
              </w:tc>
            </w:tr>
          </w:tbl>
          <w:p w14:paraId="2C0DA628" w14:textId="77777777" w:rsidR="0017503C" w:rsidRPr="0017503C" w:rsidRDefault="0017503C" w:rsidP="0017503C">
            <w:pPr>
              <w:bidi/>
              <w:ind w:right="-851"/>
              <w:rPr>
                <w:rFonts w:ascii="Amiri" w:hAnsi="Amiri" w:cs="Amiri"/>
                <w:sz w:val="26"/>
                <w:szCs w:val="26"/>
                <w:rtl/>
              </w:rPr>
            </w:pPr>
          </w:p>
          <w:p w14:paraId="22AC124B" w14:textId="77777777" w:rsidR="0017503C" w:rsidRPr="0017503C" w:rsidRDefault="0017503C" w:rsidP="0017503C">
            <w:pPr>
              <w:pStyle w:val="Paragraphedeliste"/>
              <w:numPr>
                <w:ilvl w:val="0"/>
                <w:numId w:val="26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17503C">
              <w:rPr>
                <w:rFonts w:ascii="Amiri" w:hAnsi="Amiri" w:cs="Amiri"/>
                <w:sz w:val="26"/>
                <w:szCs w:val="26"/>
                <w:rtl/>
              </w:rPr>
              <w:t>أحسب الوسط الحسابي والتباين ثم استنتج قيمة الانحراف المعياري.</w:t>
            </w:r>
          </w:p>
          <w:p w14:paraId="3E467ED8" w14:textId="6BB952C4" w:rsidR="0017503C" w:rsidRPr="0017503C" w:rsidRDefault="0017503C" w:rsidP="0017503C">
            <w:pPr>
              <w:pStyle w:val="Paragraphedeliste"/>
              <w:numPr>
                <w:ilvl w:val="0"/>
                <w:numId w:val="26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17503C">
              <w:rPr>
                <w:rFonts w:ascii="Amiri" w:hAnsi="Amiri" w:cs="Amiri"/>
                <w:noProof/>
                <w:sz w:val="26"/>
                <w:szCs w:val="26"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4EEFE23" wp14:editId="7A590B0F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107950</wp:posOffset>
                      </wp:positionV>
                      <wp:extent cx="1476375" cy="1552575"/>
                      <wp:effectExtent l="0" t="0" r="9525" b="9525"/>
                      <wp:wrapNone/>
                      <wp:docPr id="70224083" name="Rectangle : coins arrondis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15525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984A1A" w14:textId="77777777" w:rsidR="0017503C" w:rsidRDefault="0017503C" w:rsidP="0017503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5F9992" wp14:editId="293533F4">
                                        <wp:extent cx="1181100" cy="1343025"/>
                                        <wp:effectExtent l="0" t="0" r="0" b="9525"/>
                                        <wp:docPr id="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1100" cy="1343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EEFE23" id="Rectangle : coins arrondis 42" o:spid="_x0000_s1042" style="position:absolute;left:0;text-align:left;margin-left:8.95pt;margin-top:8.5pt;width:116.25pt;height:122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" stroked="f">
                      <v:textbox>
                        <w:txbxContent>
                          <w:p w14:paraId="4F984A1A" w14:textId="77777777" w:rsidR="0017503C" w:rsidRDefault="0017503C" w:rsidP="00175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F9992" wp14:editId="293533F4">
                                  <wp:extent cx="1181100" cy="1343025"/>
                                  <wp:effectExtent l="0" t="0" r="0" b="952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1100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17503C">
              <w:rPr>
                <w:rFonts w:ascii="Amiri" w:hAnsi="Amiri" w:cs="Amiri"/>
                <w:sz w:val="26"/>
                <w:szCs w:val="26"/>
                <w:rtl/>
              </w:rPr>
              <w:t>عين قيمة كل من: الوسيط، الربعي الأول، الربعي الثالث.</w:t>
            </w:r>
          </w:p>
          <w:p w14:paraId="317CF5C4" w14:textId="77777777" w:rsidR="0017503C" w:rsidRPr="0017503C" w:rsidRDefault="0017503C" w:rsidP="0017503C">
            <w:pPr>
              <w:pStyle w:val="Paragraphedeliste"/>
              <w:numPr>
                <w:ilvl w:val="0"/>
                <w:numId w:val="26"/>
              </w:numPr>
              <w:bidi/>
              <w:ind w:right="-851"/>
              <w:rPr>
                <w:rFonts w:ascii="Amiri" w:hAnsi="Amiri" w:cs="Amiri"/>
                <w:sz w:val="26"/>
                <w:szCs w:val="26"/>
              </w:rPr>
            </w:pPr>
            <w:r w:rsidRPr="0017503C">
              <w:rPr>
                <w:rFonts w:ascii="Amiri" w:hAnsi="Amiri" w:cs="Amiri"/>
                <w:sz w:val="26"/>
                <w:szCs w:val="26"/>
                <w:rtl/>
              </w:rPr>
              <w:t>أوجد المدى، المنوال للسلسة</w:t>
            </w:r>
          </w:p>
          <w:p w14:paraId="23A454E6" w14:textId="77777777" w:rsidR="00461751" w:rsidRDefault="00461751" w:rsidP="0046175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787136A" w14:textId="4372C0AB" w:rsidR="00461751" w:rsidRPr="0017503C" w:rsidRDefault="00461751" w:rsidP="0017503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proofErr w:type="gramStart"/>
            <w:r w:rsidRPr="007A5CD7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تمرين:</w:t>
            </w:r>
            <w:r w:rsidR="0017503C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ascii="Amiri" w:hAnsi="Amiri" w:cs="Amiri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ت</w:t>
            </w:r>
            <w:proofErr w:type="gramEnd"/>
            <w:r>
              <w:rPr>
                <w:rFonts w:ascii="Amiri" w:hAnsi="Amiri" w:cs="Amiri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22 ص30</w:t>
            </w:r>
          </w:p>
          <w:p w14:paraId="6C2D6588" w14:textId="77777777" w:rsidR="00E54507" w:rsidRDefault="00E54507" w:rsidP="00465FF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6767EAB" w14:textId="77777777" w:rsidR="00E54507" w:rsidRPr="00792B9B" w:rsidRDefault="00E54507" w:rsidP="00465FF0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0AE6090B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F590D6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A3E89E" w14:textId="77777777" w:rsidR="00461751" w:rsidRDefault="00461751" w:rsidP="0046175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0CD2E8" w14:textId="77777777" w:rsidR="00461751" w:rsidRPr="00461751" w:rsidRDefault="00461751" w:rsidP="00461751">
            <w:pPr>
              <w:bidi/>
              <w:rPr>
                <w:rFonts w:ascii="Amiri" w:hAnsi="Amiri" w:cs="Amiri"/>
                <w:sz w:val="24"/>
                <w:szCs w:val="24"/>
                <w:rtl/>
              </w:rPr>
            </w:pPr>
          </w:p>
          <w:p w14:paraId="5B499458" w14:textId="705351D9" w:rsidR="00461751" w:rsidRPr="00461751" w:rsidRDefault="00461751" w:rsidP="00461751">
            <w:pPr>
              <w:bidi/>
              <w:rPr>
                <w:rFonts w:ascii="Amiri" w:hAnsi="Amiri" w:cs="Amiri"/>
                <w:sz w:val="24"/>
                <w:szCs w:val="24"/>
                <w:rtl/>
              </w:rPr>
            </w:pPr>
            <w:r w:rsidRPr="00461751">
              <w:rPr>
                <w:rFonts w:ascii="Amiri" w:hAnsi="Amiri" w:cs="Amiri"/>
                <w:sz w:val="24"/>
                <w:szCs w:val="24"/>
                <w:rtl/>
              </w:rPr>
              <w:t>تذكير بدرس الوسيط الذي تمت دراسته في السنة الأولى</w:t>
            </w:r>
          </w:p>
          <w:p w14:paraId="28C2312B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E506C7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41D710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E44154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AAF60E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AE35F3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589453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3F2752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D42F3B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24DE59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72D62D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8F27A9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F1316B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01CA75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C0DC9F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C8BBD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E9B28B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735305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449619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3F082A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28E6E3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2E4BB6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1B5644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C94C10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77E818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0F91DF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5BF7D9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3FFF86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3A7A4C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725514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36C532" w14:textId="77777777" w:rsidR="00E54507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37F358" w14:textId="77777777" w:rsidR="00E54507" w:rsidRPr="00792B9B" w:rsidRDefault="00E54507" w:rsidP="00465FF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E73CCEB" w14:textId="0CDB78EC" w:rsidR="00E54507" w:rsidRPr="00792B9B" w:rsidRDefault="00E54507" w:rsidP="00461751">
      <w:pPr>
        <w:bidi/>
        <w:ind w:right="-851"/>
        <w:rPr>
          <w:rFonts w:cstheme="minorHAnsi"/>
          <w:sz w:val="28"/>
          <w:szCs w:val="28"/>
        </w:rPr>
      </w:pPr>
    </w:p>
    <w:sectPr w:rsidR="00E54507" w:rsidRPr="00792B9B" w:rsidSect="000B785F">
      <w:headerReference w:type="default" r:id="rId105"/>
      <w:footerReference w:type="default" r:id="rId106"/>
      <w:pgSz w:w="11906" w:h="16838"/>
      <w:pgMar w:top="284" w:right="1418" w:bottom="284" w:left="1418" w:header="279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A59C8" w14:textId="77777777" w:rsidR="00F93472" w:rsidRDefault="00F93472" w:rsidP="00DA4F13">
      <w:pPr>
        <w:spacing w:after="0" w:line="240" w:lineRule="auto"/>
      </w:pPr>
      <w:r>
        <w:separator/>
      </w:r>
    </w:p>
  </w:endnote>
  <w:endnote w:type="continuationSeparator" w:id="0">
    <w:p w14:paraId="4B502F3A" w14:textId="77777777" w:rsidR="00F93472" w:rsidRDefault="00F93472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2440354"/>
      <w:docPartObj>
        <w:docPartGallery w:val="Page Numbers (Bottom of Page)"/>
        <w:docPartUnique/>
      </w:docPartObj>
    </w:sdtPr>
    <w:sdtContent>
      <w:p w14:paraId="2C29C8A7" w14:textId="18D2144A" w:rsidR="000B785F" w:rsidRDefault="000B785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066EB" w14:textId="77777777" w:rsidR="000B785F" w:rsidRDefault="000B78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CC962" w14:textId="77777777" w:rsidR="00F93472" w:rsidRDefault="00F93472" w:rsidP="00DA4F13">
      <w:pPr>
        <w:spacing w:after="0" w:line="240" w:lineRule="auto"/>
      </w:pPr>
      <w:r>
        <w:separator/>
      </w:r>
    </w:p>
  </w:footnote>
  <w:footnote w:type="continuationSeparator" w:id="0">
    <w:p w14:paraId="4EED20C1" w14:textId="77777777" w:rsidR="00F93472" w:rsidRDefault="00F93472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3FF0" w14:textId="568B2FB8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37718DFF">
              <wp:simplePos x="0" y="0"/>
              <wp:positionH relativeFrom="column">
                <wp:posOffset>3747770</wp:posOffset>
              </wp:positionH>
              <wp:positionV relativeFrom="paragraph">
                <wp:posOffset>-81280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43" style="position:absolute;left:0;text-align:left;margin-left:295.1pt;margin-top:-6.4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27F9BFCE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mebarki.math31@gmail.com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Rectangle 4" o:spid="_x0000_s1044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27F9BFCE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mebarki.math31@gmail.com</w:t>
                    </w:r>
                  </w:p>
                </w:txbxContent>
              </v:textbox>
            </v:rect>
          </w:pict>
        </mc:Fallback>
      </mc:AlternateContent>
    </w:r>
    <w:r w:rsidR="000B785F">
      <w:rPr>
        <w:rFonts w:ascii="Amiri" w:hAnsi="Amiri" w:cs="Amiri" w:hint="cs"/>
        <w:b/>
        <w:bCs/>
        <w:sz w:val="28"/>
        <w:szCs w:val="28"/>
        <w:rtl/>
        <w:lang w:bidi="ar-DZ"/>
      </w:rPr>
      <w:t>2024/2025</w:t>
    </w:r>
    <w:r w:rsidRPr="00DA4F13">
      <w:rPr>
        <w:rFonts w:ascii="Amiri" w:hAnsi="Amiri" w:cs="Amiri"/>
        <w:b/>
        <w:bCs/>
        <w:sz w:val="28"/>
        <w:szCs w:val="28"/>
        <w:rtl/>
        <w:lang w:bidi="ar-D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3202CE0"/>
    <w:multiLevelType w:val="hybridMultilevel"/>
    <w:tmpl w:val="578E5D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DD34D1"/>
    <w:multiLevelType w:val="hybridMultilevel"/>
    <w:tmpl w:val="623AE182"/>
    <w:lvl w:ilvl="0" w:tplc="8B14EA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19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24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7F6F14A8"/>
    <w:multiLevelType w:val="hybridMultilevel"/>
    <w:tmpl w:val="482E70F6"/>
    <w:lvl w:ilvl="0" w:tplc="50BEF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180145">
    <w:abstractNumId w:val="6"/>
  </w:num>
  <w:num w:numId="2" w16cid:durableId="584461586">
    <w:abstractNumId w:val="16"/>
  </w:num>
  <w:num w:numId="3" w16cid:durableId="1002857701">
    <w:abstractNumId w:val="17"/>
  </w:num>
  <w:num w:numId="4" w16cid:durableId="1283268148">
    <w:abstractNumId w:val="2"/>
  </w:num>
  <w:num w:numId="5" w16cid:durableId="733623680">
    <w:abstractNumId w:val="23"/>
  </w:num>
  <w:num w:numId="6" w16cid:durableId="595670283">
    <w:abstractNumId w:val="4"/>
  </w:num>
  <w:num w:numId="7" w16cid:durableId="1097561516">
    <w:abstractNumId w:val="8"/>
  </w:num>
  <w:num w:numId="8" w16cid:durableId="2084717201">
    <w:abstractNumId w:val="1"/>
  </w:num>
  <w:num w:numId="9" w16cid:durableId="1965457287">
    <w:abstractNumId w:val="5"/>
  </w:num>
  <w:num w:numId="10" w16cid:durableId="176357642">
    <w:abstractNumId w:val="11"/>
  </w:num>
  <w:num w:numId="11" w16cid:durableId="1266764765">
    <w:abstractNumId w:val="14"/>
  </w:num>
  <w:num w:numId="12" w16cid:durableId="1455758284">
    <w:abstractNumId w:val="10"/>
  </w:num>
  <w:num w:numId="13" w16cid:durableId="1180659470">
    <w:abstractNumId w:val="24"/>
  </w:num>
  <w:num w:numId="14" w16cid:durableId="1315254488">
    <w:abstractNumId w:val="19"/>
  </w:num>
  <w:num w:numId="15" w16cid:durableId="188689573">
    <w:abstractNumId w:val="0"/>
  </w:num>
  <w:num w:numId="16" w16cid:durableId="2078237877">
    <w:abstractNumId w:val="15"/>
  </w:num>
  <w:num w:numId="17" w16cid:durableId="1534416411">
    <w:abstractNumId w:val="18"/>
  </w:num>
  <w:num w:numId="18" w16cid:durableId="1004698760">
    <w:abstractNumId w:val="20"/>
  </w:num>
  <w:num w:numId="19" w16cid:durableId="436559025">
    <w:abstractNumId w:val="9"/>
  </w:num>
  <w:num w:numId="20" w16cid:durableId="1593974168">
    <w:abstractNumId w:val="3"/>
  </w:num>
  <w:num w:numId="21" w16cid:durableId="961691805">
    <w:abstractNumId w:val="22"/>
  </w:num>
  <w:num w:numId="22" w16cid:durableId="387808142">
    <w:abstractNumId w:val="12"/>
  </w:num>
  <w:num w:numId="23" w16cid:durableId="25759628">
    <w:abstractNumId w:val="21"/>
  </w:num>
  <w:num w:numId="24" w16cid:durableId="9986749">
    <w:abstractNumId w:val="13"/>
  </w:num>
  <w:num w:numId="25" w16cid:durableId="335504064">
    <w:abstractNumId w:val="7"/>
  </w:num>
  <w:num w:numId="26" w16cid:durableId="42542127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2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48B3"/>
    <w:rsid w:val="0005485F"/>
    <w:rsid w:val="00080A18"/>
    <w:rsid w:val="000869A9"/>
    <w:rsid w:val="000A0F97"/>
    <w:rsid w:val="000B785F"/>
    <w:rsid w:val="001101A3"/>
    <w:rsid w:val="001159FD"/>
    <w:rsid w:val="0012061E"/>
    <w:rsid w:val="001339E6"/>
    <w:rsid w:val="0017503C"/>
    <w:rsid w:val="001A1E8F"/>
    <w:rsid w:val="001D0AFA"/>
    <w:rsid w:val="002250DD"/>
    <w:rsid w:val="002915CE"/>
    <w:rsid w:val="00305590"/>
    <w:rsid w:val="00347F55"/>
    <w:rsid w:val="003528C4"/>
    <w:rsid w:val="003D5BFF"/>
    <w:rsid w:val="003F1B6C"/>
    <w:rsid w:val="0042346F"/>
    <w:rsid w:val="0042747E"/>
    <w:rsid w:val="00461751"/>
    <w:rsid w:val="004653BE"/>
    <w:rsid w:val="0046792D"/>
    <w:rsid w:val="004C2F53"/>
    <w:rsid w:val="00560BBD"/>
    <w:rsid w:val="00594A0A"/>
    <w:rsid w:val="005A01E4"/>
    <w:rsid w:val="00611F89"/>
    <w:rsid w:val="0064572D"/>
    <w:rsid w:val="00645C77"/>
    <w:rsid w:val="006858DB"/>
    <w:rsid w:val="006B54F7"/>
    <w:rsid w:val="006F5DCB"/>
    <w:rsid w:val="00725EB1"/>
    <w:rsid w:val="0072668B"/>
    <w:rsid w:val="00792B9B"/>
    <w:rsid w:val="00812F94"/>
    <w:rsid w:val="008251D7"/>
    <w:rsid w:val="00834B18"/>
    <w:rsid w:val="00847BBD"/>
    <w:rsid w:val="00847C30"/>
    <w:rsid w:val="00873428"/>
    <w:rsid w:val="00876675"/>
    <w:rsid w:val="00876C9D"/>
    <w:rsid w:val="008A3D5D"/>
    <w:rsid w:val="008E2B4B"/>
    <w:rsid w:val="008F3252"/>
    <w:rsid w:val="0096214E"/>
    <w:rsid w:val="00981E9C"/>
    <w:rsid w:val="00A704EB"/>
    <w:rsid w:val="00AC4AAE"/>
    <w:rsid w:val="00AC74A8"/>
    <w:rsid w:val="00B922A2"/>
    <w:rsid w:val="00BC1043"/>
    <w:rsid w:val="00BE6698"/>
    <w:rsid w:val="00C2649B"/>
    <w:rsid w:val="00C419C2"/>
    <w:rsid w:val="00C448DD"/>
    <w:rsid w:val="00C62775"/>
    <w:rsid w:val="00C81718"/>
    <w:rsid w:val="00C9079D"/>
    <w:rsid w:val="00C91949"/>
    <w:rsid w:val="00CA3C1E"/>
    <w:rsid w:val="00CA4226"/>
    <w:rsid w:val="00CA5119"/>
    <w:rsid w:val="00CC081B"/>
    <w:rsid w:val="00D459DD"/>
    <w:rsid w:val="00D60CA1"/>
    <w:rsid w:val="00D935F4"/>
    <w:rsid w:val="00DA4F13"/>
    <w:rsid w:val="00DB6768"/>
    <w:rsid w:val="00DF3C71"/>
    <w:rsid w:val="00E531B1"/>
    <w:rsid w:val="00E54507"/>
    <w:rsid w:val="00E60A10"/>
    <w:rsid w:val="00E6731E"/>
    <w:rsid w:val="00EA6A8F"/>
    <w:rsid w:val="00EC70C0"/>
    <w:rsid w:val="00ED3865"/>
    <w:rsid w:val="00F4222D"/>
    <w:rsid w:val="00F443AD"/>
    <w:rsid w:val="00F93472"/>
    <w:rsid w:val="00FA0D94"/>
    <w:rsid w:val="00FB5A89"/>
    <w:rsid w:val="00FF52BA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3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uiPriority w:val="34"/>
    <w:qFormat/>
    <w:rsid w:val="008E2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5.bin"/><Relationship Id="rId7" Type="http://schemas.openxmlformats.org/officeDocument/2006/relationships/image" Target="media/image1.png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07" Type="http://schemas.openxmlformats.org/officeDocument/2006/relationships/fontTable" Target="fontTable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87" Type="http://schemas.openxmlformats.org/officeDocument/2006/relationships/oleObject" Target="embeddings/oleObject43.bin"/><Relationship Id="rId102" Type="http://schemas.openxmlformats.org/officeDocument/2006/relationships/oleObject" Target="embeddings/oleObject53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103" Type="http://schemas.openxmlformats.org/officeDocument/2006/relationships/oleObject" Target="embeddings/oleObject54.bin"/><Relationship Id="rId108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106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image" Target="media/image4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75</TotalTime>
  <Pages>7</Pages>
  <Words>1122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22</cp:revision>
  <dcterms:created xsi:type="dcterms:W3CDTF">2024-10-11T20:42:00Z</dcterms:created>
  <dcterms:modified xsi:type="dcterms:W3CDTF">2024-10-12T11:16:00Z</dcterms:modified>
</cp:coreProperties>
</file>