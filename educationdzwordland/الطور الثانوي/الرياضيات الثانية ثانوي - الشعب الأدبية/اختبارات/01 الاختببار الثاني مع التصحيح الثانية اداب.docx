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30F" w14:textId="77777777" w:rsidR="009160ED" w:rsidRPr="00023D97" w:rsidRDefault="009160ED" w:rsidP="007469A3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62AD3" w14:textId="5429E9CC" w:rsidR="009160ED" w:rsidRPr="00023D97" w:rsidRDefault="00725CD1" w:rsidP="007469A3">
      <w:pPr>
        <w:pStyle w:val="En-tte"/>
        <w:tabs>
          <w:tab w:val="clear" w:pos="4536"/>
          <w:tab w:val="clear" w:pos="9072"/>
        </w:tabs>
        <w:bidi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10B9423" wp14:editId="5C0B0B06">
            <wp:simplePos x="0" y="0"/>
            <wp:positionH relativeFrom="column">
              <wp:posOffset>2847975</wp:posOffset>
            </wp:positionH>
            <wp:positionV relativeFrom="paragraph">
              <wp:posOffset>19685</wp:posOffset>
            </wp:positionV>
            <wp:extent cx="485775" cy="3331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البيض  </w:t>
      </w:r>
      <w:r w:rsidR="00AC19AF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8A1E42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0A25CBF4" w14:textId="4DE0F693" w:rsidR="009160ED" w:rsidRPr="00023D97" w:rsidRDefault="009160ED" w:rsidP="007469A3">
      <w:pPr>
        <w:pStyle w:val="En-tte"/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</w:t>
      </w:r>
      <w:r w:rsidR="000E07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ــــــــــــــــــــــــــــــــــــــــــــــــــــــــــــــــــ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وى: </w:t>
      </w:r>
      <w:r w:rsidR="000E072E" w:rsidRPr="00023D9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2.</w:t>
      </w:r>
      <w:r w:rsidR="000E07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أف</w:t>
      </w:r>
      <w:r w:rsidR="000E072E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ل</w:t>
      </w: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التاري</w:t>
      </w:r>
      <w:r w:rsidR="000E07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ــــــــــــــــــــــــــــــــــــــــــــــــــــــــــــ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خ: 06/03/2023</w:t>
      </w:r>
    </w:p>
    <w:p w14:paraId="670E074F" w14:textId="4FD66C4B" w:rsidR="009160ED" w:rsidRPr="00023D97" w:rsidRDefault="00F42BDD" w:rsidP="007469A3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</w:t>
      </w:r>
      <w:r w:rsidR="000E07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الاختبار الثاني في مادة الرياضيات</w:t>
      </w:r>
      <w:r w:rsidR="00C24FD6" w:rsidRPr="00023D97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9160E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9160E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 ساعة</w:t>
      </w:r>
      <w:r w:rsidR="00AF2CF1" w:rsidRPr="00023D97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203B6055" w14:textId="77777777" w:rsidR="001B3AFA" w:rsidRPr="00023D97" w:rsidRDefault="001B3AFA" w:rsidP="007469A3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11A8176" w14:textId="77777777" w:rsidR="00F73A88" w:rsidRDefault="00F73A88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0EB4F4F" w14:textId="40E53E25" w:rsidR="001B3AFA" w:rsidRDefault="001B3AFA" w:rsidP="00F73A88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3E583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</w:t>
      </w:r>
      <w:r w:rsidR="00F73A8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6</w:t>
      </w:r>
      <w:r w:rsidR="003E583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358DE6B6" w14:textId="77777777" w:rsidR="00F73A88" w:rsidRPr="00023D97" w:rsidRDefault="00F73A88" w:rsidP="00F73A88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p w14:paraId="69B02F0A" w14:textId="1FD8A2B8" w:rsidR="00023D97" w:rsidRPr="00F73A88" w:rsidRDefault="00023D97" w:rsidP="00023D9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F73A88">
        <w:rPr>
          <w:rFonts w:eastAsia="Calibri" w:cstheme="minorHAnsi"/>
          <w:b/>
          <w:bCs/>
          <w:sz w:val="28"/>
          <w:szCs w:val="28"/>
          <w:u w:val="single"/>
          <w:rtl/>
        </w:rPr>
        <w:t>اختر الإجابة الصحيحة مع تبرير اختيارك</w:t>
      </w:r>
    </w:p>
    <w:p w14:paraId="54E73513" w14:textId="77777777" w:rsidR="00F73A88" w:rsidRDefault="00F73A88" w:rsidP="00F73A88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</w:p>
    <w:bookmarkStart w:id="0" w:name="_Hlk128328508"/>
    <w:p w14:paraId="5E56FDBB" w14:textId="3CF4C6E6" w:rsidR="00362690" w:rsidRPr="00950D9B" w:rsidRDefault="00023D97" w:rsidP="00362690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</w:rPr>
      </w:pPr>
      <w:r w:rsidRPr="00362690">
        <w:rPr>
          <w:position w:val="-10"/>
        </w:rPr>
        <w:object w:dxaOrig="220" w:dyaOrig="260" w14:anchorId="4757C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7" o:title=""/>
          </v:shape>
          <o:OLEObject Type="Embed" ProgID="Equation.DSMT4" ShapeID="_x0000_i1025" DrawAspect="Content" ObjectID="_1739643025" r:id="rId8"/>
        </w:object>
      </w:r>
      <w:bookmarkEnd w:id="0"/>
      <w:r w:rsidR="00362690" w:rsidRPr="00362690">
        <w:rPr>
          <w:rFonts w:eastAsiaTheme="minorEastAsia" w:cstheme="minorHAnsi"/>
          <w:sz w:val="28"/>
          <w:szCs w:val="28"/>
          <w:rtl/>
          <w:lang w:bidi="ar-DZ"/>
        </w:rPr>
        <w:t xml:space="preserve"> دالة معرفة على </w:t>
      </w:r>
      <w:r w:rsidR="00362690" w:rsidRPr="00362690">
        <w:rPr>
          <w:position w:val="-14"/>
        </w:rPr>
        <w:object w:dxaOrig="760" w:dyaOrig="400" w14:anchorId="54B605E8">
          <v:shape id="_x0000_i1026" type="#_x0000_t75" style="width:38.25pt;height:20.25pt" o:ole="">
            <v:imagedata r:id="rId9" o:title=""/>
          </v:shape>
          <o:OLEObject Type="Embed" ProgID="Equation.DSMT4" ShapeID="_x0000_i1026" DrawAspect="Content" ObjectID="_1739643026" r:id="rId10"/>
        </w:object>
      </w:r>
      <w:r w:rsidR="00362690" w:rsidRPr="00362690">
        <w:rPr>
          <w:rFonts w:eastAsiaTheme="minorEastAsia" w:cstheme="minorHAnsi"/>
          <w:sz w:val="28"/>
          <w:szCs w:val="28"/>
          <w:rtl/>
          <w:lang w:bidi="ar-DZ"/>
        </w:rPr>
        <w:t xml:space="preserve">بـ:  </w:t>
      </w:r>
      <w:r w:rsidR="00362690" w:rsidRPr="00362690">
        <w:rPr>
          <w:position w:val="-24"/>
        </w:rPr>
        <w:object w:dxaOrig="1320" w:dyaOrig="620" w14:anchorId="4B3A4800">
          <v:shape id="_x0000_i1027" type="#_x0000_t75" style="width:66pt;height:30.75pt" o:ole="">
            <v:imagedata r:id="rId11" o:title=""/>
          </v:shape>
          <o:OLEObject Type="Embed" ProgID="Equation.DSMT4" ShapeID="_x0000_i1027" DrawAspect="Content" ObjectID="_1739643027" r:id="rId12"/>
        </w:object>
      </w:r>
      <w:r w:rsidR="00362690">
        <w:rPr>
          <w:rFonts w:cstheme="minorHAnsi" w:hint="cs"/>
          <w:sz w:val="28"/>
          <w:szCs w:val="28"/>
          <w:rtl/>
          <w:lang w:bidi="ar-DZ"/>
        </w:rPr>
        <w:t xml:space="preserve"> ، مشتقة الدالة </w:t>
      </w:r>
      <w:r w:rsidR="00362690" w:rsidRPr="00362690">
        <w:rPr>
          <w:position w:val="-10"/>
        </w:rPr>
        <w:object w:dxaOrig="220" w:dyaOrig="260" w14:anchorId="4BE14492">
          <v:shape id="_x0000_i1028" type="#_x0000_t75" style="width:11.25pt;height:12.75pt" o:ole="">
            <v:imagedata r:id="rId7" o:title=""/>
          </v:shape>
          <o:OLEObject Type="Embed" ProgID="Equation.DSMT4" ShapeID="_x0000_i1028" DrawAspect="Content" ObjectID="_1739643028" r:id="rId13"/>
        </w:object>
      </w:r>
      <w:r w:rsidR="00362690">
        <w:rPr>
          <w:rFonts w:cstheme="minorHAnsi" w:hint="cs"/>
          <w:sz w:val="28"/>
          <w:szCs w:val="28"/>
          <w:rtl/>
        </w:rPr>
        <w:t xml:space="preserve"> على مجموعة تعريفها هي: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93"/>
        <w:gridCol w:w="3292"/>
        <w:gridCol w:w="3151"/>
      </w:tblGrid>
      <w:tr w:rsidR="00950D9B" w14:paraId="13994038" w14:textId="77777777" w:rsidTr="00950D9B">
        <w:tc>
          <w:tcPr>
            <w:tcW w:w="3485" w:type="dxa"/>
          </w:tcPr>
          <w:p w14:paraId="439F0CE8" w14:textId="77777777" w:rsidR="00950D9B" w:rsidRPr="00950D9B" w:rsidRDefault="00950D9B" w:rsidP="00950D9B">
            <w:pPr>
              <w:pStyle w:val="Paragraphedeliste"/>
              <w:numPr>
                <w:ilvl w:val="0"/>
                <w:numId w:val="38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</w:rPr>
            </w:pPr>
            <w:r w:rsidRPr="000B4D42">
              <w:rPr>
                <w:position w:val="-36"/>
              </w:rPr>
              <w:object w:dxaOrig="1579" w:dyaOrig="740" w14:anchorId="428AF8FE">
                <v:shape id="_x0000_i1029" type="#_x0000_t75" style="width:78.75pt;height:36.75pt" o:ole="">
                  <v:imagedata r:id="rId14" o:title=""/>
                </v:shape>
                <o:OLEObject Type="Embed" ProgID="Equation.DSMT4" ShapeID="_x0000_i1029" DrawAspect="Content" ObjectID="_1739643029" r:id="rId15"/>
              </w:object>
            </w:r>
          </w:p>
          <w:p w14:paraId="1579310F" w14:textId="0F657DFD" w:rsidR="00950D9B" w:rsidRPr="00950D9B" w:rsidRDefault="00950D9B" w:rsidP="00950D9B">
            <w:p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3485" w:type="dxa"/>
          </w:tcPr>
          <w:p w14:paraId="4F3C164C" w14:textId="77777777" w:rsidR="00950D9B" w:rsidRPr="00950D9B" w:rsidRDefault="00950D9B" w:rsidP="00950D9B">
            <w:pPr>
              <w:pStyle w:val="Paragraphedeliste"/>
              <w:numPr>
                <w:ilvl w:val="0"/>
                <w:numId w:val="38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</w:rPr>
            </w:pPr>
            <w:r w:rsidRPr="000B4D42">
              <w:rPr>
                <w:position w:val="-36"/>
              </w:rPr>
              <w:object w:dxaOrig="1579" w:dyaOrig="740" w14:anchorId="1D43DF63">
                <v:shape id="_x0000_i1030" type="#_x0000_t75" style="width:78.75pt;height:36.75pt" o:ole="">
                  <v:imagedata r:id="rId16" o:title=""/>
                </v:shape>
                <o:OLEObject Type="Embed" ProgID="Equation.DSMT4" ShapeID="_x0000_i1030" DrawAspect="Content" ObjectID="_1739643030" r:id="rId17"/>
              </w:object>
            </w:r>
          </w:p>
          <w:p w14:paraId="655BCF82" w14:textId="4D08373E" w:rsidR="00950D9B" w:rsidRPr="00950D9B" w:rsidRDefault="00950D9B" w:rsidP="00950D9B">
            <w:p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3486" w:type="dxa"/>
          </w:tcPr>
          <w:p w14:paraId="0E349DE0" w14:textId="54C85A62" w:rsidR="00950D9B" w:rsidRPr="00950D9B" w:rsidRDefault="00950D9B" w:rsidP="00950D9B">
            <w:pPr>
              <w:pStyle w:val="Paragraphedeliste"/>
              <w:tabs>
                <w:tab w:val="right" w:pos="2560"/>
                <w:tab w:val="left" w:pos="6101"/>
              </w:tabs>
              <w:bidi/>
              <w:spacing w:line="400" w:lineRule="exact"/>
              <w:ind w:left="0"/>
              <w:rPr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ج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- </w:t>
            </w:r>
            <w:r w:rsidRPr="000B4D42">
              <w:rPr>
                <w:position w:val="-36"/>
              </w:rPr>
              <w:object w:dxaOrig="1579" w:dyaOrig="740" w14:anchorId="0ADC8FB1">
                <v:shape id="_x0000_i1031" type="#_x0000_t75" style="width:78.75pt;height:36.75pt" o:ole="">
                  <v:imagedata r:id="rId18" o:title=""/>
                </v:shape>
                <o:OLEObject Type="Embed" ProgID="Equation.DSMT4" ShapeID="_x0000_i1031" DrawAspect="Content" ObjectID="_1739643031" r:id="rId19"/>
              </w:object>
            </w:r>
          </w:p>
        </w:tc>
      </w:tr>
    </w:tbl>
    <w:p w14:paraId="2B25F206" w14:textId="77777777" w:rsidR="00023D97" w:rsidRPr="00023D97" w:rsidRDefault="00023D97" w:rsidP="00023D97">
      <w:pPr>
        <w:pStyle w:val="Paragraphedeliste"/>
        <w:tabs>
          <w:tab w:val="right" w:pos="2560"/>
          <w:tab w:val="left" w:pos="6101"/>
        </w:tabs>
        <w:bidi/>
        <w:spacing w:line="400" w:lineRule="exact"/>
        <w:rPr>
          <w:rFonts w:cstheme="minorHAnsi"/>
          <w:sz w:val="28"/>
          <w:szCs w:val="28"/>
          <w:rtl/>
        </w:rPr>
      </w:pPr>
    </w:p>
    <w:p w14:paraId="0AA2CC7F" w14:textId="601192EF" w:rsidR="00C03939" w:rsidRPr="00A63502" w:rsidRDefault="0096055F" w:rsidP="00A63502">
      <w:pPr>
        <w:pStyle w:val="Paragraphedeliste"/>
        <w:numPr>
          <w:ilvl w:val="0"/>
          <w:numId w:val="37"/>
        </w:numPr>
        <w:bidi/>
        <w:rPr>
          <w:rFonts w:cstheme="minorHAnsi"/>
          <w:sz w:val="28"/>
          <w:szCs w:val="28"/>
        </w:rPr>
      </w:pPr>
      <w:r w:rsidRPr="00023D97">
        <w:rPr>
          <w:rtl/>
        </w:rPr>
        <w:object w:dxaOrig="240" w:dyaOrig="320" w14:anchorId="48C6A6AF">
          <v:shape id="_x0000_i1032" type="#_x0000_t75" style="width:12pt;height:15.75pt" o:ole="">
            <v:imagedata r:id="rId20" o:title=""/>
          </v:shape>
          <o:OLEObject Type="Embed" ProgID="Equation.DSMT4" ShapeID="_x0000_i1032" DrawAspect="Content" ObjectID="_1739643032" r:id="rId21"/>
        </w:object>
      </w:r>
      <w:r w:rsidRPr="00A63502">
        <w:rPr>
          <w:rFonts w:cstheme="minorHAnsi"/>
          <w:sz w:val="28"/>
          <w:szCs w:val="28"/>
          <w:rtl/>
        </w:rPr>
        <w:t xml:space="preserve"> دالة </w:t>
      </w:r>
      <w:r w:rsidR="0088421F" w:rsidRPr="00A63502">
        <w:rPr>
          <w:rFonts w:cstheme="minorHAnsi" w:hint="cs"/>
          <w:sz w:val="28"/>
          <w:szCs w:val="28"/>
          <w:rtl/>
        </w:rPr>
        <w:t>حيث:</w:t>
      </w:r>
      <w:r w:rsidRPr="00023D97">
        <w:rPr>
          <w:rtl/>
        </w:rPr>
        <w:object w:dxaOrig="859" w:dyaOrig="320" w14:anchorId="07F572A7">
          <v:shape id="_x0000_i1033" type="#_x0000_t75" style="width:42.75pt;height:15.75pt" o:ole="">
            <v:imagedata r:id="rId22" o:title=""/>
          </v:shape>
          <o:OLEObject Type="Embed" ProgID="Equation.DSMT4" ShapeID="_x0000_i1033" DrawAspect="Content" ObjectID="_1739643033" r:id="rId23"/>
        </w:object>
      </w:r>
      <w:r w:rsidRPr="00A63502">
        <w:rPr>
          <w:rFonts w:cstheme="minorHAnsi"/>
          <w:sz w:val="28"/>
          <w:szCs w:val="28"/>
          <w:rtl/>
        </w:rPr>
        <w:t xml:space="preserve"> و</w:t>
      </w:r>
      <w:r w:rsidRPr="00023D97">
        <w:rPr>
          <w:rtl/>
        </w:rPr>
        <w:object w:dxaOrig="1020" w:dyaOrig="320" w14:anchorId="6E3C136F">
          <v:shape id="_x0000_i1034" type="#_x0000_t75" style="width:51pt;height:15.75pt" o:ole="">
            <v:imagedata r:id="rId24" o:title=""/>
          </v:shape>
          <o:OLEObject Type="Embed" ProgID="Equation.DSMT4" ShapeID="_x0000_i1034" DrawAspect="Content" ObjectID="_1739643034" r:id="rId25"/>
        </w:object>
      </w:r>
      <w:r w:rsidR="00C03939" w:rsidRPr="00A63502">
        <w:rPr>
          <w:rFonts w:cstheme="minorHAnsi" w:hint="cs"/>
          <w:sz w:val="28"/>
          <w:szCs w:val="28"/>
          <w:rtl/>
        </w:rPr>
        <w:t xml:space="preserve"> </w:t>
      </w:r>
      <w:r w:rsidRPr="00A63502">
        <w:rPr>
          <w:rFonts w:cstheme="minorHAnsi"/>
          <w:sz w:val="28"/>
          <w:szCs w:val="28"/>
          <w:rtl/>
        </w:rPr>
        <w:t>معادلة مماس المنحني للدالة</w:t>
      </w:r>
      <w:r w:rsidRPr="00023D97">
        <w:rPr>
          <w:rtl/>
        </w:rPr>
        <w:object w:dxaOrig="240" w:dyaOrig="320" w14:anchorId="11C26DF5">
          <v:shape id="_x0000_i1035" type="#_x0000_t75" style="width:12pt;height:15.75pt" o:ole="">
            <v:imagedata r:id="rId20" o:title=""/>
          </v:shape>
          <o:OLEObject Type="Embed" ProgID="Equation.DSMT4" ShapeID="_x0000_i1035" DrawAspect="Content" ObjectID="_1739643035" r:id="rId26"/>
        </w:object>
      </w:r>
      <w:r w:rsidRPr="00A63502">
        <w:rPr>
          <w:rFonts w:cstheme="minorHAnsi"/>
          <w:sz w:val="28"/>
          <w:szCs w:val="28"/>
          <w:rtl/>
        </w:rPr>
        <w:t xml:space="preserve"> عند النقطة</w:t>
      </w:r>
      <w:r w:rsidRPr="00023D97">
        <w:object w:dxaOrig="720" w:dyaOrig="320" w14:anchorId="6B010161">
          <v:shape id="_x0000_i1036" type="#_x0000_t75" style="width:36pt;height:15.75pt" o:ole="">
            <v:imagedata r:id="rId27" o:title=""/>
          </v:shape>
          <o:OLEObject Type="Embed" ProgID="Equation.DSMT4" ShapeID="_x0000_i1036" DrawAspect="Content" ObjectID="_1739643036" r:id="rId28"/>
        </w:object>
      </w:r>
      <w:r w:rsidRPr="00A63502">
        <w:rPr>
          <w:rFonts w:cstheme="minorHAnsi"/>
          <w:sz w:val="28"/>
          <w:szCs w:val="28"/>
          <w:rtl/>
        </w:rPr>
        <w:t xml:space="preserve"> هي:   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85"/>
        <w:gridCol w:w="3250"/>
        <w:gridCol w:w="3201"/>
      </w:tblGrid>
      <w:tr w:rsidR="00C03939" w14:paraId="0A9AD110" w14:textId="77777777" w:rsidTr="00C03939">
        <w:tc>
          <w:tcPr>
            <w:tcW w:w="3485" w:type="dxa"/>
          </w:tcPr>
          <w:p w14:paraId="036B0153" w14:textId="548680CC" w:rsidR="00C03939" w:rsidRDefault="00C03939" w:rsidP="00C03939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position w:val="-10"/>
                <w:rtl/>
              </w:rPr>
              <w:object w:dxaOrig="980" w:dyaOrig="320" w14:anchorId="494E1B9F">
                <v:shape id="_x0000_i1037" type="#_x0000_t75" style="width:48.75pt;height:15.75pt" o:ole="">
                  <v:imagedata r:id="rId29" o:title=""/>
                </v:shape>
                <o:OLEObject Type="Embed" ProgID="Equation.DSMT4" ShapeID="_x0000_i1037" DrawAspect="Content" ObjectID="_1739643037" r:id="rId30"/>
              </w:object>
            </w:r>
          </w:p>
        </w:tc>
        <w:tc>
          <w:tcPr>
            <w:tcW w:w="3485" w:type="dxa"/>
          </w:tcPr>
          <w:p w14:paraId="3B1E7264" w14:textId="05F4261A" w:rsidR="00C03939" w:rsidRDefault="00C03939" w:rsidP="00C03939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position w:val="-10"/>
                <w:rtl/>
              </w:rPr>
              <w:object w:dxaOrig="700" w:dyaOrig="320" w14:anchorId="5466C72F">
                <v:shape id="_x0000_i1038" type="#_x0000_t75" style="width:35.25pt;height:15.75pt" o:ole="">
                  <v:imagedata r:id="rId31" o:title=""/>
                </v:shape>
                <o:OLEObject Type="Embed" ProgID="Equation.DSMT4" ShapeID="_x0000_i1038" DrawAspect="Content" ObjectID="_1739643038" r:id="rId32"/>
              </w:object>
            </w:r>
          </w:p>
        </w:tc>
        <w:tc>
          <w:tcPr>
            <w:tcW w:w="3486" w:type="dxa"/>
          </w:tcPr>
          <w:p w14:paraId="1A174ABC" w14:textId="3295730C" w:rsidR="00C03939" w:rsidRDefault="00C03939" w:rsidP="00C03939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</w:t>
            </w:r>
            <w:r w:rsidRPr="00023D97">
              <w:rPr>
                <w:position w:val="-10"/>
                <w:rtl/>
              </w:rPr>
              <w:object w:dxaOrig="1040" w:dyaOrig="320" w14:anchorId="3E894128">
                <v:shape id="_x0000_i1039" type="#_x0000_t75" style="width:51.75pt;height:15.75pt" o:ole="">
                  <v:imagedata r:id="rId33" o:title=""/>
                </v:shape>
                <o:OLEObject Type="Embed" ProgID="Equation.DSMT4" ShapeID="_x0000_i1039" DrawAspect="Content" ObjectID="_1739643039" r:id="rId34"/>
              </w:object>
            </w:r>
          </w:p>
        </w:tc>
      </w:tr>
    </w:tbl>
    <w:p w14:paraId="67BC2C26" w14:textId="77777777" w:rsidR="00C03939" w:rsidRDefault="00C03939" w:rsidP="00C03939">
      <w:pPr>
        <w:pStyle w:val="Paragraphedeliste"/>
        <w:bidi/>
        <w:rPr>
          <w:rFonts w:cstheme="minorHAnsi"/>
          <w:sz w:val="28"/>
          <w:szCs w:val="28"/>
        </w:rPr>
      </w:pPr>
    </w:p>
    <w:p w14:paraId="16C41770" w14:textId="157F453E" w:rsidR="00C03939" w:rsidRDefault="0096055F" w:rsidP="00A63502">
      <w:pPr>
        <w:pStyle w:val="Paragraphedeliste"/>
        <w:numPr>
          <w:ilvl w:val="0"/>
          <w:numId w:val="37"/>
        </w:numPr>
        <w:bidi/>
        <w:rPr>
          <w:rFonts w:cstheme="minorHAnsi"/>
          <w:sz w:val="28"/>
          <w:szCs w:val="28"/>
        </w:rPr>
      </w:pPr>
      <w:r w:rsidRPr="00023D97">
        <w:rPr>
          <w:position w:val="-10"/>
          <w:rtl/>
        </w:rPr>
        <w:object w:dxaOrig="1040" w:dyaOrig="320" w14:anchorId="3C63E891">
          <v:shape id="_x0000_i1040" type="#_x0000_t75" style="width:51.75pt;height:15.75pt" o:ole="">
            <v:imagedata r:id="rId35" o:title=""/>
          </v:shape>
          <o:OLEObject Type="Embed" ProgID="Equation.DSMT4" ShapeID="_x0000_i1040" DrawAspect="Content" ObjectID="_1739643040" r:id="rId36"/>
        </w:object>
      </w:r>
      <w:r w:rsidRPr="00C03939">
        <w:rPr>
          <w:rFonts w:cstheme="minorHAnsi"/>
          <w:sz w:val="28"/>
          <w:szCs w:val="28"/>
          <w:rtl/>
        </w:rPr>
        <w:t xml:space="preserve"> هي معادلة مماس منحني الدالة</w:t>
      </w:r>
      <w:r w:rsidRPr="00023D97">
        <w:rPr>
          <w:position w:val="-10"/>
          <w:rtl/>
        </w:rPr>
        <w:object w:dxaOrig="240" w:dyaOrig="320" w14:anchorId="5FDDD0F9">
          <v:shape id="_x0000_i1041" type="#_x0000_t75" style="width:12pt;height:15.75pt" o:ole="">
            <v:imagedata r:id="rId20" o:title=""/>
          </v:shape>
          <o:OLEObject Type="Embed" ProgID="Equation.DSMT4" ShapeID="_x0000_i1041" DrawAspect="Content" ObjectID="_1739643041" r:id="rId37"/>
        </w:object>
      </w:r>
      <w:r w:rsidRPr="00C03939">
        <w:rPr>
          <w:rFonts w:cstheme="minorHAnsi"/>
          <w:sz w:val="28"/>
          <w:szCs w:val="28"/>
          <w:rtl/>
        </w:rPr>
        <w:t xml:space="preserve"> عند النقطة</w:t>
      </w:r>
      <w:r w:rsidRPr="00023D97">
        <w:rPr>
          <w:position w:val="-10"/>
          <w:rtl/>
        </w:rPr>
        <w:object w:dxaOrig="840" w:dyaOrig="320" w14:anchorId="5BA6D98A">
          <v:shape id="_x0000_i1042" type="#_x0000_t75" style="width:42pt;height:15.75pt" o:ole="">
            <v:imagedata r:id="rId38" o:title=""/>
          </v:shape>
          <o:OLEObject Type="Embed" ProgID="Equation.DSMT4" ShapeID="_x0000_i1042" DrawAspect="Content" ObjectID="_1739643042" r:id="rId39"/>
        </w:object>
      </w:r>
      <w:r w:rsidRPr="00C03939">
        <w:rPr>
          <w:rFonts w:cstheme="minorHAnsi"/>
          <w:sz w:val="28"/>
          <w:szCs w:val="28"/>
          <w:rtl/>
        </w:rPr>
        <w:t xml:space="preserve"> . العدد </w:t>
      </w:r>
      <w:r w:rsidRPr="00023D97">
        <w:rPr>
          <w:position w:val="-10"/>
          <w:rtl/>
        </w:rPr>
        <w:object w:dxaOrig="620" w:dyaOrig="320" w14:anchorId="2AF4715B">
          <v:shape id="_x0000_i1043" type="#_x0000_t75" style="width:30.75pt;height:15.75pt" o:ole="">
            <v:imagedata r:id="rId40" o:title=""/>
          </v:shape>
          <o:OLEObject Type="Embed" ProgID="Equation.DSMT4" ShapeID="_x0000_i1043" DrawAspect="Content" ObjectID="_1739643043" r:id="rId41"/>
        </w:object>
      </w:r>
      <w:r w:rsidRPr="00C03939">
        <w:rPr>
          <w:rFonts w:cstheme="minorHAnsi"/>
          <w:sz w:val="28"/>
          <w:szCs w:val="28"/>
          <w:rtl/>
        </w:rPr>
        <w:t xml:space="preserve"> هو: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63"/>
        <w:gridCol w:w="3264"/>
        <w:gridCol w:w="3209"/>
      </w:tblGrid>
      <w:tr w:rsidR="00C03939" w14:paraId="1BA95931" w14:textId="77777777" w:rsidTr="00C03939">
        <w:tc>
          <w:tcPr>
            <w:tcW w:w="3485" w:type="dxa"/>
          </w:tcPr>
          <w:p w14:paraId="0F08785F" w14:textId="0FCF899B" w:rsidR="00C03939" w:rsidRDefault="00C03939" w:rsidP="00C03939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C03939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485" w:type="dxa"/>
          </w:tcPr>
          <w:p w14:paraId="52FE8836" w14:textId="685E2D0B" w:rsidR="00C03939" w:rsidRDefault="00C03939" w:rsidP="00C03939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C03939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486" w:type="dxa"/>
          </w:tcPr>
          <w:p w14:paraId="09BC6633" w14:textId="604D6B6D" w:rsidR="00C03939" w:rsidRDefault="00C03939" w:rsidP="00C03939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</w:t>
            </w:r>
            <w:r w:rsidRPr="00C03939">
              <w:rPr>
                <w:rFonts w:cstheme="minorHAnsi"/>
                <w:sz w:val="28"/>
                <w:szCs w:val="28"/>
                <w:rtl/>
              </w:rPr>
              <w:t>0</w:t>
            </w:r>
          </w:p>
        </w:tc>
      </w:tr>
    </w:tbl>
    <w:p w14:paraId="27343CEA" w14:textId="2017AEF2" w:rsidR="00C03939" w:rsidRDefault="00C03939" w:rsidP="00C03939">
      <w:pPr>
        <w:pStyle w:val="Paragraphedeliste"/>
        <w:tabs>
          <w:tab w:val="right" w:pos="2560"/>
          <w:tab w:val="left" w:pos="6101"/>
        </w:tabs>
        <w:bidi/>
        <w:spacing w:line="400" w:lineRule="exact"/>
        <w:rPr>
          <w:rFonts w:cstheme="minorHAnsi"/>
          <w:sz w:val="28"/>
          <w:szCs w:val="28"/>
        </w:rPr>
      </w:pPr>
    </w:p>
    <w:p w14:paraId="286B1478" w14:textId="116DD0ED" w:rsidR="00C03939" w:rsidRDefault="0096055F" w:rsidP="00A63502">
      <w:pPr>
        <w:pStyle w:val="Paragraphedeliste"/>
        <w:numPr>
          <w:ilvl w:val="0"/>
          <w:numId w:val="37"/>
        </w:numPr>
        <w:tabs>
          <w:tab w:val="right" w:pos="2560"/>
          <w:tab w:val="left" w:pos="6101"/>
        </w:tabs>
        <w:bidi/>
        <w:spacing w:line="400" w:lineRule="exact"/>
        <w:rPr>
          <w:rFonts w:cstheme="minorHAnsi"/>
          <w:sz w:val="28"/>
          <w:szCs w:val="28"/>
        </w:rPr>
      </w:pPr>
      <w:r w:rsidRPr="00C03939">
        <w:rPr>
          <w:rFonts w:cstheme="minorHAnsi"/>
          <w:sz w:val="28"/>
          <w:szCs w:val="28"/>
          <w:rtl/>
        </w:rPr>
        <w:t xml:space="preserve"> الدالة</w:t>
      </w:r>
      <w:r w:rsidR="00A63502" w:rsidRPr="00023D97">
        <w:rPr>
          <w:position w:val="-10"/>
        </w:rPr>
        <w:object w:dxaOrig="1980" w:dyaOrig="360" w14:anchorId="1075D4DD">
          <v:shape id="_x0000_i1044" type="#_x0000_t75" style="width:99pt;height:18pt" o:ole="">
            <v:imagedata r:id="rId42" o:title=""/>
          </v:shape>
          <o:OLEObject Type="Embed" ProgID="Equation.DSMT4" ShapeID="_x0000_i1044" DrawAspect="Content" ObjectID="_1739643044" r:id="rId43"/>
        </w:object>
      </w:r>
      <w:r w:rsidRPr="00C03939">
        <w:rPr>
          <w:rFonts w:cstheme="minorHAnsi"/>
          <w:sz w:val="28"/>
          <w:szCs w:val="28"/>
          <w:rtl/>
        </w:rPr>
        <w:t xml:space="preserve"> المعرفة على</w:t>
      </w:r>
      <w:r w:rsidRPr="00023D97">
        <w:rPr>
          <w:position w:val="-4"/>
          <w:rtl/>
        </w:rPr>
        <w:object w:dxaOrig="260" w:dyaOrig="260" w14:anchorId="1373E679">
          <v:shape id="_x0000_i1045" type="#_x0000_t75" style="width:12.75pt;height:12.75pt" o:ole="">
            <v:imagedata r:id="rId44" o:title=""/>
          </v:shape>
          <o:OLEObject Type="Embed" ProgID="Equation.DSMT4" ShapeID="_x0000_i1045" DrawAspect="Content" ObjectID="_1739643045" r:id="rId45"/>
        </w:object>
      </w:r>
      <w:r w:rsidR="00C03939">
        <w:rPr>
          <w:rFonts w:cstheme="minorHAnsi" w:hint="cs"/>
          <w:sz w:val="28"/>
          <w:szCs w:val="28"/>
          <w:rtl/>
        </w:rPr>
        <w:t>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67"/>
        <w:gridCol w:w="3286"/>
        <w:gridCol w:w="3183"/>
      </w:tblGrid>
      <w:tr w:rsidR="00C03939" w14:paraId="6C75FC19" w14:textId="77777777" w:rsidTr="00C03939">
        <w:tc>
          <w:tcPr>
            <w:tcW w:w="3485" w:type="dxa"/>
          </w:tcPr>
          <w:p w14:paraId="7ECADE92" w14:textId="6CDD375A" w:rsidR="00C03939" w:rsidRDefault="00C03939" w:rsidP="00C03939">
            <w:pPr>
              <w:pStyle w:val="Paragraphedeliste"/>
              <w:numPr>
                <w:ilvl w:val="0"/>
                <w:numId w:val="35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rFonts w:cstheme="minorHAnsi"/>
                <w:sz w:val="28"/>
                <w:szCs w:val="28"/>
                <w:rtl/>
              </w:rPr>
              <w:t>متزايدة تماما</w:t>
            </w:r>
          </w:p>
        </w:tc>
        <w:tc>
          <w:tcPr>
            <w:tcW w:w="3485" w:type="dxa"/>
          </w:tcPr>
          <w:p w14:paraId="47C9702A" w14:textId="3149D19D" w:rsidR="00C03939" w:rsidRDefault="00C03939" w:rsidP="00C03939">
            <w:pPr>
              <w:pStyle w:val="Paragraphedeliste"/>
              <w:numPr>
                <w:ilvl w:val="0"/>
                <w:numId w:val="35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rFonts w:cstheme="minorHAnsi"/>
                <w:sz w:val="28"/>
                <w:szCs w:val="28"/>
                <w:rtl/>
              </w:rPr>
              <w:t>متناقصة تماما</w:t>
            </w:r>
          </w:p>
        </w:tc>
        <w:tc>
          <w:tcPr>
            <w:tcW w:w="3486" w:type="dxa"/>
          </w:tcPr>
          <w:p w14:paraId="15E0CF1B" w14:textId="702339DF" w:rsidR="00C03939" w:rsidRDefault="00C03939" w:rsidP="00C03939">
            <w:pPr>
              <w:pStyle w:val="Paragraphedeliste"/>
              <w:tabs>
                <w:tab w:val="right" w:pos="2560"/>
                <w:tab w:val="left" w:pos="6101"/>
              </w:tabs>
              <w:bidi/>
              <w:spacing w:line="400" w:lineRule="exact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</w:t>
            </w:r>
            <w:r w:rsidRPr="00023D97">
              <w:rPr>
                <w:rFonts w:cstheme="minorHAnsi"/>
                <w:sz w:val="28"/>
                <w:szCs w:val="28"/>
                <w:rtl/>
              </w:rPr>
              <w:t>ليست رتيبة</w:t>
            </w:r>
          </w:p>
        </w:tc>
      </w:tr>
    </w:tbl>
    <w:p w14:paraId="5F8D0B8D" w14:textId="77777777" w:rsidR="003E5831" w:rsidRDefault="003E5831" w:rsidP="003E5831">
      <w:pPr>
        <w:pStyle w:val="Paragraphedeliste"/>
        <w:bidi/>
        <w:rPr>
          <w:rFonts w:cstheme="minorHAnsi"/>
          <w:noProof/>
          <w:sz w:val="28"/>
          <w:szCs w:val="28"/>
        </w:rPr>
      </w:pPr>
    </w:p>
    <w:p w14:paraId="173208C8" w14:textId="2D92919E" w:rsidR="00C03939" w:rsidRDefault="00023D97" w:rsidP="00A63502">
      <w:pPr>
        <w:pStyle w:val="Paragraphedeliste"/>
        <w:numPr>
          <w:ilvl w:val="0"/>
          <w:numId w:val="37"/>
        </w:numPr>
        <w:bidi/>
        <w:ind w:right="-426"/>
        <w:rPr>
          <w:rFonts w:cstheme="minorHAnsi"/>
          <w:noProof/>
          <w:sz w:val="28"/>
          <w:szCs w:val="28"/>
        </w:rPr>
      </w:pPr>
      <w:r w:rsidRPr="00C03939">
        <w:rPr>
          <w:rFonts w:cstheme="minorHAnsi"/>
          <w:noProof/>
          <w:sz w:val="28"/>
          <w:szCs w:val="28"/>
          <w:rtl/>
        </w:rPr>
        <w:t xml:space="preserve">لتكن </w:t>
      </w:r>
      <w:r w:rsidRPr="00023D97">
        <w:rPr>
          <w:noProof/>
          <w:position w:val="-4"/>
        </w:rPr>
        <w:object w:dxaOrig="240" w:dyaOrig="260" w14:anchorId="335A58F2">
          <v:shape id="_x0000_i1046" type="#_x0000_t75" style="width:12pt;height:12.75pt" o:ole="">
            <v:imagedata r:id="rId46" o:title=""/>
          </v:shape>
          <o:OLEObject Type="Embed" ProgID="Equation.DSMT4" ShapeID="_x0000_i1046" DrawAspect="Content" ObjectID="_1739643046" r:id="rId47"/>
        </w:object>
      </w:r>
      <w:r w:rsidRPr="00C03939">
        <w:rPr>
          <w:rFonts w:cstheme="minorHAnsi"/>
          <w:noProof/>
          <w:sz w:val="28"/>
          <w:szCs w:val="28"/>
          <w:rtl/>
        </w:rPr>
        <w:t xml:space="preserve"> و</w:t>
      </w:r>
      <w:r w:rsidRPr="00023D97">
        <w:rPr>
          <w:noProof/>
          <w:position w:val="-6"/>
        </w:rPr>
        <w:object w:dxaOrig="240" w:dyaOrig="279" w14:anchorId="2C131AED">
          <v:shape id="_x0000_i1047" type="#_x0000_t75" style="width:12pt;height:14.25pt" o:ole="">
            <v:imagedata r:id="rId48" o:title=""/>
          </v:shape>
          <o:OLEObject Type="Embed" ProgID="Equation.DSMT4" ShapeID="_x0000_i1047" DrawAspect="Content" ObjectID="_1739643047" r:id="rId49"/>
        </w:object>
      </w:r>
      <w:r w:rsidRPr="00C03939">
        <w:rPr>
          <w:rFonts w:cstheme="minorHAnsi"/>
          <w:noProof/>
          <w:sz w:val="28"/>
          <w:szCs w:val="28"/>
          <w:rtl/>
        </w:rPr>
        <w:t xml:space="preserve"> ثلاث حادثات من المجموعة</w:t>
      </w:r>
      <w:r w:rsidRPr="00023D97">
        <w:rPr>
          <w:noProof/>
          <w:position w:val="-4"/>
        </w:rPr>
        <w:object w:dxaOrig="260" w:dyaOrig="260" w14:anchorId="73FCB5DC">
          <v:shape id="_x0000_i1048" type="#_x0000_t75" style="width:12.75pt;height:12.75pt" o:ole="">
            <v:imagedata r:id="rId50" o:title=""/>
          </v:shape>
          <o:OLEObject Type="Embed" ProgID="Equation.DSMT4" ShapeID="_x0000_i1048" DrawAspect="Content" ObjectID="_1739643048" r:id="rId51"/>
        </w:object>
      </w:r>
      <w:r w:rsidRPr="00C03939">
        <w:rPr>
          <w:rFonts w:cstheme="minorHAnsi"/>
          <w:noProof/>
          <w:sz w:val="28"/>
          <w:szCs w:val="28"/>
          <w:rtl/>
        </w:rPr>
        <w:t xml:space="preserve"> حيث</w:t>
      </w:r>
      <w:r w:rsidR="00C03939">
        <w:rPr>
          <w:rFonts w:cstheme="minorHAnsi" w:hint="cs"/>
          <w:noProof/>
          <w:sz w:val="28"/>
          <w:szCs w:val="28"/>
          <w:rtl/>
        </w:rPr>
        <w:t>:</w:t>
      </w:r>
      <w:r w:rsidR="00C03939">
        <w:rPr>
          <w:rFonts w:cstheme="minorHAnsi"/>
          <w:noProof/>
          <w:sz w:val="28"/>
          <w:szCs w:val="28"/>
          <w:rtl/>
        </w:rPr>
        <w:br/>
      </w:r>
      <w:r w:rsidR="00F73A88">
        <w:rPr>
          <w:rFonts w:cs="Simplified Arabic" w:hint="cs"/>
          <w:noProof/>
          <w:rtl/>
          <w:lang w:bidi="ar-DZ"/>
        </w:rPr>
        <w:t xml:space="preserve"> </w:t>
      </w:r>
      <w:r w:rsidR="00F73A88" w:rsidRPr="00203815">
        <w:rPr>
          <w:rFonts w:cs="Simplified Arabic"/>
          <w:noProof/>
          <w:position w:val="-10"/>
        </w:rPr>
        <w:object w:dxaOrig="1100" w:dyaOrig="320" w14:anchorId="5B798F19">
          <v:shape id="_x0000_i1049" type="#_x0000_t75" style="width:54.75pt;height:15.75pt" o:ole="">
            <v:imagedata r:id="rId52" o:title=""/>
          </v:shape>
          <o:OLEObject Type="Embed" ProgID="Equation.DSMT4" ShapeID="_x0000_i1049" DrawAspect="Content" ObjectID="_1739643049" r:id="rId53"/>
        </w:object>
      </w:r>
      <w:r w:rsidR="00F73A88">
        <w:rPr>
          <w:rFonts w:cs="Simplified Arabic" w:hint="cs"/>
          <w:noProof/>
          <w:rtl/>
        </w:rPr>
        <w:t xml:space="preserve"> ، </w:t>
      </w:r>
      <w:r w:rsidRPr="00023D97">
        <w:rPr>
          <w:noProof/>
          <w:position w:val="-10"/>
        </w:rPr>
        <w:object w:dxaOrig="1120" w:dyaOrig="320" w14:anchorId="79300E82">
          <v:shape id="_x0000_i1050" type="#_x0000_t75" style="width:56.25pt;height:15.75pt" o:ole="">
            <v:imagedata r:id="rId54" o:title=""/>
          </v:shape>
          <o:OLEObject Type="Embed" ProgID="Equation.DSMT4" ShapeID="_x0000_i1050" DrawAspect="Content" ObjectID="_1739643050" r:id="rId55"/>
        </w:object>
      </w:r>
      <w:r w:rsidRPr="00C03939">
        <w:rPr>
          <w:rFonts w:cstheme="minorHAnsi"/>
          <w:noProof/>
          <w:sz w:val="28"/>
          <w:szCs w:val="28"/>
          <w:rtl/>
        </w:rPr>
        <w:t>،</w:t>
      </w:r>
      <w:r w:rsidRPr="00023D97">
        <w:rPr>
          <w:noProof/>
          <w:position w:val="-10"/>
        </w:rPr>
        <w:object w:dxaOrig="1140" w:dyaOrig="320" w14:anchorId="43A98477">
          <v:shape id="_x0000_i1051" type="#_x0000_t75" style="width:57pt;height:15.75pt" o:ole="">
            <v:imagedata r:id="rId56" o:title=""/>
          </v:shape>
          <o:OLEObject Type="Embed" ProgID="Equation.DSMT4" ShapeID="_x0000_i1051" DrawAspect="Content" ObjectID="_1739643051" r:id="rId57"/>
        </w:object>
      </w:r>
      <w:r w:rsidR="00C03939">
        <w:rPr>
          <w:rFonts w:cstheme="minorHAnsi" w:hint="cs"/>
          <w:noProof/>
          <w:sz w:val="28"/>
          <w:szCs w:val="28"/>
          <w:rtl/>
        </w:rPr>
        <w:t xml:space="preserve"> ، </w:t>
      </w:r>
      <w:r w:rsidR="00F73A88" w:rsidRPr="00203815">
        <w:rPr>
          <w:rFonts w:cs="Simplified Arabic"/>
          <w:noProof/>
          <w:position w:val="-10"/>
        </w:rPr>
        <w:object w:dxaOrig="1540" w:dyaOrig="320" w14:anchorId="0CD6826B">
          <v:shape id="_x0000_i1052" type="#_x0000_t75" style="width:77.25pt;height:15.75pt" o:ole="">
            <v:imagedata r:id="rId58" o:title=""/>
          </v:shape>
          <o:OLEObject Type="Embed" ProgID="Equation.DSMT4" ShapeID="_x0000_i1052" DrawAspect="Content" ObjectID="_1739643052" r:id="rId59"/>
        </w:object>
      </w:r>
      <w:r w:rsidR="00F73A88">
        <w:rPr>
          <w:rFonts w:cstheme="minorHAnsi" w:hint="cs"/>
          <w:noProof/>
          <w:sz w:val="28"/>
          <w:szCs w:val="28"/>
          <w:rtl/>
        </w:rPr>
        <w:t xml:space="preserve">  ، </w:t>
      </w:r>
      <w:r w:rsidR="00C03939" w:rsidRPr="00023D97">
        <w:rPr>
          <w:rFonts w:cstheme="minorHAnsi"/>
          <w:noProof/>
          <w:position w:val="-10"/>
          <w:sz w:val="28"/>
          <w:szCs w:val="28"/>
        </w:rPr>
        <w:object w:dxaOrig="1540" w:dyaOrig="320" w14:anchorId="217F4D43">
          <v:shape id="_x0000_i1053" type="#_x0000_t75" style="width:77.25pt;height:15.75pt" o:ole="">
            <v:imagedata r:id="rId60" o:title=""/>
          </v:shape>
          <o:OLEObject Type="Embed" ProgID="Equation.DSMT4" ShapeID="_x0000_i1053" DrawAspect="Content" ObjectID="_1739643053" r:id="rId61"/>
        </w:object>
      </w:r>
      <w:r w:rsidR="00C03939">
        <w:rPr>
          <w:rFonts w:cstheme="minorHAnsi" w:hint="cs"/>
          <w:noProof/>
          <w:sz w:val="28"/>
          <w:szCs w:val="28"/>
          <w:rtl/>
        </w:rPr>
        <w:t xml:space="preserve"> </w:t>
      </w:r>
      <w:r w:rsidR="00F73A88">
        <w:rPr>
          <w:rFonts w:cstheme="minorHAnsi" w:hint="cs"/>
          <w:noProof/>
          <w:sz w:val="28"/>
          <w:szCs w:val="28"/>
          <w:rtl/>
        </w:rPr>
        <w:t xml:space="preserve"> </w:t>
      </w:r>
      <w:r w:rsidR="00F73A88">
        <w:rPr>
          <w:rFonts w:cs="Simplified Arabic" w:hint="cs"/>
          <w:noProof/>
          <w:rtl/>
        </w:rPr>
        <w:t xml:space="preserve"> ، </w:t>
      </w:r>
      <w:r w:rsidR="00F73A88" w:rsidRPr="00203815">
        <w:rPr>
          <w:rFonts w:cs="Simplified Arabic"/>
          <w:noProof/>
          <w:position w:val="-10"/>
        </w:rPr>
        <w:object w:dxaOrig="1540" w:dyaOrig="320" w14:anchorId="5BD849BC">
          <v:shape id="_x0000_i1054" type="#_x0000_t75" style="width:77.25pt;height:15.75pt" o:ole="">
            <v:imagedata r:id="rId62" o:title=""/>
          </v:shape>
          <o:OLEObject Type="Embed" ProgID="Equation.DSMT4" ShapeID="_x0000_i1054" DrawAspect="Content" ObjectID="_1739643054" r:id="rId63"/>
        </w:object>
      </w:r>
      <w:r w:rsidR="00C03939">
        <w:rPr>
          <w:rFonts w:cstheme="minorHAnsi" w:hint="cs"/>
          <w:noProof/>
          <w:sz w:val="28"/>
          <w:szCs w:val="28"/>
          <w:rtl/>
        </w:rPr>
        <w:t>إذا</w:t>
      </w:r>
      <w:r w:rsidR="00F73A88">
        <w:rPr>
          <w:rFonts w:cstheme="minorHAnsi" w:hint="cs"/>
          <w:noProof/>
          <w:sz w:val="28"/>
          <w:szCs w:val="28"/>
          <w:rtl/>
        </w:rPr>
        <w:t>:</w:t>
      </w:r>
      <w:r w:rsidR="00F73A88">
        <w:rPr>
          <w:rFonts w:cstheme="minorHAnsi"/>
          <w:noProof/>
          <w:sz w:val="28"/>
          <w:szCs w:val="28"/>
          <w:rtl/>
        </w:rPr>
        <w:br/>
      </w:r>
      <w:r w:rsidR="00F73A88">
        <w:rPr>
          <w:rFonts w:cstheme="minorHAnsi" w:hint="cs"/>
          <w:noProof/>
          <w:sz w:val="28"/>
          <w:szCs w:val="28"/>
          <w:rtl/>
        </w:rPr>
        <w:t xml:space="preserve">أ- </w:t>
      </w:r>
      <w:r w:rsidR="00C03939">
        <w:rPr>
          <w:rFonts w:cstheme="minorHAnsi" w:hint="cs"/>
          <w:noProof/>
          <w:sz w:val="28"/>
          <w:szCs w:val="28"/>
          <w:rtl/>
        </w:rPr>
        <w:t xml:space="preserve"> </w:t>
      </w:r>
      <w:r w:rsidR="00C03939" w:rsidRPr="00023D97">
        <w:rPr>
          <w:rFonts w:cstheme="minorHAnsi"/>
          <w:noProof/>
          <w:sz w:val="28"/>
          <w:szCs w:val="28"/>
          <w:rtl/>
        </w:rPr>
        <w:t xml:space="preserve"> </w:t>
      </w:r>
      <w:r w:rsidR="00F73A88">
        <w:rPr>
          <w:rFonts w:cstheme="minorHAnsi" w:hint="cs"/>
          <w:noProof/>
          <w:sz w:val="28"/>
          <w:szCs w:val="28"/>
          <w:rtl/>
        </w:rPr>
        <w:t xml:space="preserve"> </w:t>
      </w:r>
      <w:r w:rsidR="00F73A88">
        <w:rPr>
          <w:rFonts w:cstheme="minorHAnsi"/>
          <w:noProof/>
          <w:sz w:val="28"/>
          <w:szCs w:val="28"/>
        </w:rPr>
        <w:t xml:space="preserve">   </w:t>
      </w:r>
      <w:r w:rsidR="00C03939" w:rsidRPr="00023D97">
        <w:rPr>
          <w:rFonts w:cstheme="minorHAnsi"/>
          <w:noProof/>
          <w:position w:val="-10"/>
          <w:sz w:val="28"/>
          <w:szCs w:val="28"/>
        </w:rPr>
        <w:object w:dxaOrig="1380" w:dyaOrig="320" w14:anchorId="399A0237">
          <v:shape id="_x0000_i1055" type="#_x0000_t75" style="width:69pt;height:15.75pt" o:ole="">
            <v:imagedata r:id="rId64" o:title=""/>
          </v:shape>
          <o:OLEObject Type="Embed" ProgID="Equation.DSMT4" ShapeID="_x0000_i1055" DrawAspect="Content" ObjectID="_1739643055" r:id="rId65"/>
        </w:objec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7"/>
        <w:gridCol w:w="3266"/>
        <w:gridCol w:w="3193"/>
      </w:tblGrid>
      <w:tr w:rsidR="00C03939" w14:paraId="2310F302" w14:textId="77777777" w:rsidTr="00C03939">
        <w:tc>
          <w:tcPr>
            <w:tcW w:w="3485" w:type="dxa"/>
          </w:tcPr>
          <w:p w14:paraId="3CB3BA46" w14:textId="3CBA2931" w:rsidR="00C03939" w:rsidRDefault="00F73A88" w:rsidP="00C03939">
            <w:pPr>
              <w:pStyle w:val="Paragraphedeliste"/>
              <w:numPr>
                <w:ilvl w:val="0"/>
                <w:numId w:val="36"/>
              </w:num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0B4D42">
              <w:rPr>
                <w:position w:val="-6"/>
              </w:rPr>
              <w:object w:dxaOrig="480" w:dyaOrig="279" w14:anchorId="0987E072">
                <v:shape id="_x0000_i1056" type="#_x0000_t75" style="width:24pt;height:14.25pt" o:ole="">
                  <v:imagedata r:id="rId66" o:title=""/>
                </v:shape>
                <o:OLEObject Type="Embed" ProgID="Equation.DSMT4" ShapeID="_x0000_i1056" DrawAspect="Content" ObjectID="_1739643056" r:id="rId67"/>
              </w:object>
            </w:r>
          </w:p>
        </w:tc>
        <w:tc>
          <w:tcPr>
            <w:tcW w:w="3485" w:type="dxa"/>
          </w:tcPr>
          <w:p w14:paraId="55FDEC0A" w14:textId="659BF752" w:rsidR="00C03939" w:rsidRDefault="00F73A88" w:rsidP="00C03939">
            <w:pPr>
              <w:pStyle w:val="Paragraphedeliste"/>
              <w:numPr>
                <w:ilvl w:val="0"/>
                <w:numId w:val="36"/>
              </w:num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0B4D42">
              <w:rPr>
                <w:position w:val="-6"/>
              </w:rPr>
              <w:object w:dxaOrig="380" w:dyaOrig="279" w14:anchorId="7BBB904E">
                <v:shape id="_x0000_i1057" type="#_x0000_t75" style="width:18.75pt;height:14.25pt" o:ole="">
                  <v:imagedata r:id="rId68" o:title=""/>
                </v:shape>
                <o:OLEObject Type="Embed" ProgID="Equation.DSMT4" ShapeID="_x0000_i1057" DrawAspect="Content" ObjectID="_1739643057" r:id="rId69"/>
              </w:object>
            </w:r>
          </w:p>
        </w:tc>
        <w:tc>
          <w:tcPr>
            <w:tcW w:w="3486" w:type="dxa"/>
          </w:tcPr>
          <w:p w14:paraId="095528F5" w14:textId="2ADFC15B" w:rsidR="00C03939" w:rsidRDefault="00C03939" w:rsidP="00C03939">
            <w:pPr>
              <w:pStyle w:val="Paragraphedeliste"/>
              <w:bidi/>
              <w:ind w:left="0"/>
              <w:rPr>
                <w:rFonts w:cstheme="minorHAnsi"/>
                <w:noProof/>
                <w:sz w:val="28"/>
                <w:szCs w:val="28"/>
                <w:rtl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w:t xml:space="preserve">ج- </w:t>
            </w:r>
            <w:r w:rsidR="00F73A88" w:rsidRPr="000B4D42">
              <w:rPr>
                <w:position w:val="-6"/>
              </w:rPr>
              <w:object w:dxaOrig="360" w:dyaOrig="279" w14:anchorId="6CE867B7">
                <v:shape id="_x0000_i1058" type="#_x0000_t75" style="width:18pt;height:14.25pt" o:ole="">
                  <v:imagedata r:id="rId70" o:title=""/>
                </v:shape>
                <o:OLEObject Type="Embed" ProgID="Equation.DSMT4" ShapeID="_x0000_i1058" DrawAspect="Content" ObjectID="_1739643058" r:id="rId71"/>
              </w:object>
            </w:r>
          </w:p>
        </w:tc>
      </w:tr>
    </w:tbl>
    <w:p w14:paraId="1F889F2D" w14:textId="6AE923E7" w:rsidR="001B3AFA" w:rsidRPr="00F73A88" w:rsidRDefault="00F73A88" w:rsidP="00F73A88">
      <w:pPr>
        <w:pStyle w:val="Paragraphedeliste"/>
        <w:numPr>
          <w:ilvl w:val="0"/>
          <w:numId w:val="36"/>
        </w:numPr>
        <w:bidi/>
        <w:ind w:left="968"/>
        <w:rPr>
          <w:rFonts w:cstheme="minorHAnsi"/>
          <w:noProof/>
          <w:sz w:val="28"/>
          <w:szCs w:val="28"/>
        </w:rPr>
      </w:pPr>
      <w:r>
        <w:rPr>
          <w:rFonts w:cstheme="minorHAnsi" w:hint="cs"/>
          <w:noProof/>
          <w:sz w:val="28"/>
          <w:szCs w:val="28"/>
          <w:rtl/>
        </w:rPr>
        <w:t>.........</w:t>
      </w:r>
      <w:r w:rsidRPr="00F73A88">
        <w:rPr>
          <w:rFonts w:cs="Simplified Arabic"/>
          <w:noProof/>
          <w:rtl/>
        </w:rPr>
        <w:t xml:space="preserve"> </w:t>
      </w:r>
      <w:r w:rsidRPr="00203815">
        <w:rPr>
          <w:rFonts w:cs="Simplified Arabic"/>
          <w:noProof/>
          <w:position w:val="-10"/>
        </w:rPr>
        <w:object w:dxaOrig="1380" w:dyaOrig="320" w14:anchorId="78BB9659">
          <v:shape id="_x0000_i1059" type="#_x0000_t75" style="width:69pt;height:15.75pt" o:ole="">
            <v:imagedata r:id="rId72" o:title=""/>
          </v:shape>
          <o:OLEObject Type="Embed" ProgID="Equation.DSMT4" ShapeID="_x0000_i1059" DrawAspect="Content" ObjectID="_1739643059" r:id="rId73"/>
        </w:object>
      </w:r>
    </w:p>
    <w:tbl>
      <w:tblPr>
        <w:tblStyle w:val="Grilledutableau"/>
        <w:bidiVisual/>
        <w:tblW w:w="0" w:type="auto"/>
        <w:tblInd w:w="690" w:type="dxa"/>
        <w:tblLook w:val="04A0" w:firstRow="1" w:lastRow="0" w:firstColumn="1" w:lastColumn="0" w:noHBand="0" w:noVBand="1"/>
      </w:tblPr>
      <w:tblGrid>
        <w:gridCol w:w="3252"/>
        <w:gridCol w:w="3351"/>
        <w:gridCol w:w="3163"/>
      </w:tblGrid>
      <w:tr w:rsidR="00F73A88" w14:paraId="07B7844A" w14:textId="77777777" w:rsidTr="00F73A88">
        <w:tc>
          <w:tcPr>
            <w:tcW w:w="3252" w:type="dxa"/>
          </w:tcPr>
          <w:p w14:paraId="7E8AE3A2" w14:textId="2D8FB54F" w:rsidR="00F73A88" w:rsidRDefault="00F73A88" w:rsidP="00F73A88">
            <w:pPr>
              <w:pStyle w:val="Paragraphedeliste"/>
              <w:numPr>
                <w:ilvl w:val="0"/>
                <w:numId w:val="39"/>
              </w:num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0B4D42">
              <w:rPr>
                <w:position w:val="-6"/>
              </w:rPr>
              <w:object w:dxaOrig="360" w:dyaOrig="279" w14:anchorId="7167936D">
                <v:shape id="_x0000_i1060" type="#_x0000_t75" style="width:18pt;height:14.25pt" o:ole="">
                  <v:imagedata r:id="rId74" o:title=""/>
                </v:shape>
                <o:OLEObject Type="Embed" ProgID="Equation.DSMT4" ShapeID="_x0000_i1060" DrawAspect="Content" ObjectID="_1739643060" r:id="rId75"/>
              </w:object>
            </w:r>
          </w:p>
        </w:tc>
        <w:tc>
          <w:tcPr>
            <w:tcW w:w="3351" w:type="dxa"/>
          </w:tcPr>
          <w:p w14:paraId="314BCCAB" w14:textId="4F072D6F" w:rsidR="00F73A88" w:rsidRDefault="00F73A88" w:rsidP="00F73A88">
            <w:pPr>
              <w:pStyle w:val="Paragraphedeliste"/>
              <w:numPr>
                <w:ilvl w:val="0"/>
                <w:numId w:val="39"/>
              </w:num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0B4D42">
              <w:rPr>
                <w:position w:val="-6"/>
              </w:rPr>
              <w:object w:dxaOrig="499" w:dyaOrig="279" w14:anchorId="3559BF28">
                <v:shape id="_x0000_i1061" type="#_x0000_t75" style="width:24.75pt;height:14.25pt" o:ole="">
                  <v:imagedata r:id="rId76" o:title=""/>
                </v:shape>
                <o:OLEObject Type="Embed" ProgID="Equation.DSMT4" ShapeID="_x0000_i1061" DrawAspect="Content" ObjectID="_1739643061" r:id="rId77"/>
              </w:object>
            </w:r>
          </w:p>
        </w:tc>
        <w:tc>
          <w:tcPr>
            <w:tcW w:w="3163" w:type="dxa"/>
          </w:tcPr>
          <w:p w14:paraId="43F777B0" w14:textId="1FFBE19B" w:rsidR="00F73A88" w:rsidRDefault="00F73A88" w:rsidP="00F73A88">
            <w:pPr>
              <w:pStyle w:val="Paragraphedeliste"/>
              <w:numPr>
                <w:ilvl w:val="0"/>
                <w:numId w:val="36"/>
              </w:num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0B4D42">
              <w:rPr>
                <w:position w:val="-6"/>
              </w:rPr>
              <w:object w:dxaOrig="480" w:dyaOrig="279" w14:anchorId="5FA6E068">
                <v:shape id="_x0000_i1062" type="#_x0000_t75" style="width:24pt;height:14.25pt" o:ole="">
                  <v:imagedata r:id="rId78" o:title=""/>
                </v:shape>
                <o:OLEObject Type="Embed" ProgID="Equation.DSMT4" ShapeID="_x0000_i1062" DrawAspect="Content" ObjectID="_1739643062" r:id="rId79"/>
              </w:object>
            </w:r>
          </w:p>
        </w:tc>
      </w:tr>
    </w:tbl>
    <w:p w14:paraId="2B880AF9" w14:textId="77777777" w:rsidR="00F73A88" w:rsidRDefault="00F73A88" w:rsidP="007469A3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E4FB8DA" w14:textId="77777777" w:rsidR="00F73A88" w:rsidRDefault="00F73A88" w:rsidP="00F73A88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74F3C51" w14:textId="1D19B55F" w:rsidR="001B3AFA" w:rsidRPr="00023D97" w:rsidRDefault="001B3AFA" w:rsidP="00F73A88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023D97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3E5831">
        <w:rPr>
          <w:rFonts w:eastAsia="Calibri" w:cstheme="minorHAnsi" w:hint="cs"/>
          <w:b/>
          <w:bCs/>
          <w:sz w:val="28"/>
          <w:szCs w:val="28"/>
          <w:rtl/>
          <w:lang w:bidi="ar-DZ"/>
        </w:rPr>
        <w:t>0</w:t>
      </w:r>
      <w:r w:rsidR="00F73A88">
        <w:rPr>
          <w:rFonts w:eastAsia="Calibri" w:cstheme="minorHAnsi" w:hint="cs"/>
          <w:b/>
          <w:bCs/>
          <w:sz w:val="28"/>
          <w:szCs w:val="28"/>
          <w:rtl/>
          <w:lang w:bidi="ar-DZ"/>
        </w:rPr>
        <w:t>6</w:t>
      </w:r>
      <w:r w:rsidR="003E5831">
        <w:rPr>
          <w:rFonts w:eastAsia="Calibri" w:cstheme="minorHAnsi" w:hint="cs"/>
          <w:b/>
          <w:bCs/>
          <w:sz w:val="28"/>
          <w:szCs w:val="28"/>
          <w:rtl/>
          <w:lang w:bidi="ar-DZ"/>
        </w:rPr>
        <w:t>ن</w:t>
      </w:r>
      <w:r w:rsidRPr="00023D97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15C9C765" w14:textId="77777777" w:rsidR="001B3AFA" w:rsidRPr="00023D97" w:rsidRDefault="001B3AFA" w:rsidP="007469A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023D97">
        <w:rPr>
          <w:rFonts w:eastAsia="Calibri" w:cstheme="minorHAnsi"/>
          <w:sz w:val="28"/>
          <w:szCs w:val="28"/>
          <w:rtl/>
        </w:rPr>
        <w:t xml:space="preserve">  </w:t>
      </w:r>
    </w:p>
    <w:p w14:paraId="78F32A9B" w14:textId="7320C5A9" w:rsidR="002553DD" w:rsidRPr="00023D97" w:rsidRDefault="00F43D3A" w:rsidP="007469A3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023D97">
        <w:rPr>
          <w:rFonts w:eastAsia="Calibri" w:cstheme="minorHAnsi"/>
          <w:sz w:val="28"/>
          <w:szCs w:val="28"/>
          <w:rtl/>
        </w:rPr>
        <w:t>تحتوي علبة على 3 كريات حمراء مرقمة بالأرقام 1، 2، 3 و4 كريات سوداء مرقمة بالأرقام 0، 1، 2 ،3 وكرتين صفراوين تحملان الرقمين 1 ،4</w:t>
      </w:r>
      <w:r w:rsidR="002F7E75" w:rsidRPr="00023D97">
        <w:rPr>
          <w:rFonts w:eastAsia="Calibri" w:cstheme="minorHAnsi"/>
          <w:sz w:val="28"/>
          <w:szCs w:val="28"/>
          <w:rtl/>
        </w:rPr>
        <w:t xml:space="preserve"> </w:t>
      </w:r>
      <w:r w:rsidR="002F7E75" w:rsidRPr="00023D97">
        <w:rPr>
          <w:rFonts w:eastAsia="Calibri" w:cstheme="minorHAnsi"/>
          <w:sz w:val="28"/>
          <w:szCs w:val="28"/>
          <w:rtl/>
          <w:lang w:bidi="ar-DZ"/>
        </w:rPr>
        <w:t>(الكريات لا نفرق بينهم باللمس)</w:t>
      </w:r>
    </w:p>
    <w:p w14:paraId="42547D12" w14:textId="53737E00" w:rsidR="002F7E75" w:rsidRDefault="002F7E75" w:rsidP="002F7E7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023D97">
        <w:rPr>
          <w:rFonts w:eastAsia="Calibri" w:cstheme="minorHAnsi"/>
          <w:sz w:val="28"/>
          <w:szCs w:val="28"/>
          <w:rtl/>
          <w:lang w:bidi="ar-DZ"/>
        </w:rPr>
        <w:t xml:space="preserve">     نسحب كرية واحدة عشوائيا من العلبة</w:t>
      </w:r>
    </w:p>
    <w:p w14:paraId="10B5BB1E" w14:textId="26D81DB4" w:rsidR="00F73A88" w:rsidRDefault="00F73A88" w:rsidP="00F73A88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4BF857E2" w14:textId="11505C9C" w:rsidR="00F73A88" w:rsidRDefault="00F73A88" w:rsidP="00F73A88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52FD888A" w14:textId="046EBBA6" w:rsidR="00F73A88" w:rsidRDefault="00F73A88" w:rsidP="00F73A88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F73A8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أقلب الصفحة</w:t>
      </w:r>
    </w:p>
    <w:p w14:paraId="27218FAC" w14:textId="4A570596" w:rsidR="00F73A88" w:rsidRDefault="00F73A88" w:rsidP="00F73A88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77E20FD" w14:textId="77777777" w:rsidR="00CB5003" w:rsidRPr="00F73A88" w:rsidRDefault="00CB5003" w:rsidP="00CB5003">
      <w:pPr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C80ECE0" w14:textId="60E69FF4" w:rsidR="00F43D3A" w:rsidRDefault="002F7E75" w:rsidP="002F7E75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023D97">
        <w:rPr>
          <w:rFonts w:eastAsia="Calibri" w:cstheme="minorHAnsi"/>
          <w:sz w:val="28"/>
          <w:szCs w:val="28"/>
          <w:rtl/>
        </w:rPr>
        <w:t>عين احتمال الأحداث التالية:</w:t>
      </w:r>
    </w:p>
    <w:p w14:paraId="0A933281" w14:textId="77777777" w:rsidR="00CB5003" w:rsidRPr="00023D97" w:rsidRDefault="00CB5003" w:rsidP="00CB5003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</w:rPr>
      </w:pPr>
    </w:p>
    <w:p w14:paraId="6DA83668" w14:textId="4C0530B1" w:rsidR="002F7E75" w:rsidRDefault="002F7E75" w:rsidP="002F7E75">
      <w:pPr>
        <w:pStyle w:val="Paragraphedeliste"/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023D97">
        <w:rPr>
          <w:rFonts w:cstheme="minorHAnsi"/>
          <w:position w:val="-4"/>
          <w:sz w:val="28"/>
          <w:szCs w:val="28"/>
        </w:rPr>
        <w:object w:dxaOrig="240" w:dyaOrig="260" w14:anchorId="6022422A">
          <v:shape id="_x0000_i1063" type="#_x0000_t75" style="width:12pt;height:12.75pt" o:ole="">
            <v:imagedata r:id="rId80" o:title=""/>
          </v:shape>
          <o:OLEObject Type="Embed" ProgID="Equation.DSMT4" ShapeID="_x0000_i1063" DrawAspect="Content" ObjectID="_1739643063" r:id="rId81"/>
        </w:object>
      </w:r>
      <w:r w:rsidRPr="00023D97">
        <w:rPr>
          <w:rFonts w:cstheme="minorHAnsi"/>
          <w:sz w:val="28"/>
          <w:szCs w:val="28"/>
          <w:rtl/>
        </w:rPr>
        <w:t xml:space="preserve">:" الكرة المسحوبة حمراء"            </w:t>
      </w:r>
      <w:r w:rsidRPr="00023D97">
        <w:rPr>
          <w:rFonts w:cstheme="minorHAnsi"/>
          <w:position w:val="-4"/>
          <w:sz w:val="28"/>
          <w:szCs w:val="28"/>
        </w:rPr>
        <w:object w:dxaOrig="240" w:dyaOrig="260" w14:anchorId="2F681CC5">
          <v:shape id="_x0000_i1064" type="#_x0000_t75" style="width:12pt;height:12.75pt" o:ole="">
            <v:imagedata r:id="rId82" o:title=""/>
          </v:shape>
          <o:OLEObject Type="Embed" ProgID="Equation.DSMT4" ShapeID="_x0000_i1064" DrawAspect="Content" ObjectID="_1739643064" r:id="rId83"/>
        </w:object>
      </w:r>
      <w:r w:rsidRPr="00023D97">
        <w:rPr>
          <w:rFonts w:cstheme="minorHAnsi"/>
          <w:sz w:val="28"/>
          <w:szCs w:val="28"/>
          <w:rtl/>
        </w:rPr>
        <w:t>:</w:t>
      </w:r>
      <w:r w:rsidRPr="00023D97">
        <w:rPr>
          <w:rFonts w:cstheme="minorHAnsi"/>
          <w:sz w:val="28"/>
          <w:szCs w:val="28"/>
          <w:rtl/>
          <w:lang w:bidi="ar-DZ"/>
        </w:rPr>
        <w:t xml:space="preserve">"الكرة المسحوبة تحمل رقما فرديا"         </w:t>
      </w:r>
      <w:r w:rsidRPr="00023D97">
        <w:rPr>
          <w:rFonts w:cstheme="minorHAnsi"/>
          <w:sz w:val="28"/>
          <w:szCs w:val="28"/>
          <w:rtl/>
          <w:lang w:bidi="ar-DZ"/>
        </w:rPr>
        <w:br/>
        <w:t xml:space="preserve"> </w:t>
      </w:r>
      <w:r w:rsidRPr="00023D97">
        <w:rPr>
          <w:rFonts w:cstheme="minorHAnsi"/>
          <w:position w:val="-6"/>
          <w:sz w:val="28"/>
          <w:szCs w:val="28"/>
        </w:rPr>
        <w:object w:dxaOrig="240" w:dyaOrig="279" w14:anchorId="0CC596AB">
          <v:shape id="_x0000_i1065" type="#_x0000_t75" style="width:12pt;height:14.25pt" o:ole="">
            <v:imagedata r:id="rId84" o:title=""/>
          </v:shape>
          <o:OLEObject Type="Embed" ProgID="Equation.DSMT4" ShapeID="_x0000_i1065" DrawAspect="Content" ObjectID="_1739643065" r:id="rId85"/>
        </w:object>
      </w:r>
      <w:r w:rsidRPr="00023D97">
        <w:rPr>
          <w:rFonts w:cstheme="minorHAnsi"/>
          <w:sz w:val="28"/>
          <w:szCs w:val="28"/>
          <w:rtl/>
        </w:rPr>
        <w:t>:</w:t>
      </w:r>
      <w:r w:rsidRPr="00023D97">
        <w:rPr>
          <w:rFonts w:cstheme="minorHAnsi"/>
          <w:sz w:val="28"/>
          <w:szCs w:val="28"/>
          <w:rtl/>
          <w:lang w:bidi="ar-DZ"/>
        </w:rPr>
        <w:t>" الكرة المسحوبة تحمل رقما أكبر أو يساوي3"</w:t>
      </w:r>
    </w:p>
    <w:p w14:paraId="7E29C81E" w14:textId="77777777" w:rsidR="00CB5003" w:rsidRPr="00023D97" w:rsidRDefault="00CB5003" w:rsidP="00CB5003">
      <w:pPr>
        <w:pStyle w:val="Paragraphedeliste"/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</w:p>
    <w:p w14:paraId="75121189" w14:textId="23EF3497" w:rsidR="00B30483" w:rsidRDefault="00B30483" w:rsidP="00B30483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هل الحادثتان </w:t>
      </w:r>
      <w:r w:rsidRPr="00023D97">
        <w:rPr>
          <w:rFonts w:cstheme="minorHAnsi"/>
          <w:position w:val="-4"/>
          <w:sz w:val="28"/>
          <w:szCs w:val="28"/>
        </w:rPr>
        <w:object w:dxaOrig="240" w:dyaOrig="260" w14:anchorId="64472D2C">
          <v:shape id="_x0000_i1066" type="#_x0000_t75" style="width:12pt;height:12.75pt" o:ole="">
            <v:imagedata r:id="rId86" o:title=""/>
          </v:shape>
          <o:OLEObject Type="Embed" ProgID="Equation.DSMT4" ShapeID="_x0000_i1066" DrawAspect="Content" ObjectID="_1739643066" r:id="rId87"/>
        </w:object>
      </w:r>
      <w:r w:rsidRPr="00023D97">
        <w:rPr>
          <w:rFonts w:cstheme="minorHAnsi"/>
          <w:sz w:val="28"/>
          <w:szCs w:val="28"/>
          <w:rtl/>
        </w:rPr>
        <w:t xml:space="preserve"> و </w:t>
      </w:r>
      <w:r w:rsidRPr="00023D97">
        <w:rPr>
          <w:rFonts w:cstheme="minorHAnsi"/>
          <w:position w:val="-6"/>
          <w:sz w:val="28"/>
          <w:szCs w:val="28"/>
        </w:rPr>
        <w:object w:dxaOrig="240" w:dyaOrig="279" w14:anchorId="591A1689">
          <v:shape id="_x0000_i1067" type="#_x0000_t75" style="width:12pt;height:14.25pt" o:ole="">
            <v:imagedata r:id="rId88" o:title=""/>
          </v:shape>
          <o:OLEObject Type="Embed" ProgID="Equation.DSMT4" ShapeID="_x0000_i1067" DrawAspect="Content" ObjectID="_1739643067" r:id="rId89"/>
        </w:object>
      </w:r>
      <w:r w:rsidRPr="00023D97">
        <w:rPr>
          <w:rFonts w:cstheme="minorHAnsi"/>
          <w:sz w:val="28"/>
          <w:szCs w:val="28"/>
          <w:rtl/>
        </w:rPr>
        <w:t xml:space="preserve"> متلائمتين؟ برر اجابتك </w:t>
      </w:r>
    </w:p>
    <w:p w14:paraId="2AC14AEA" w14:textId="77777777" w:rsidR="00CB5003" w:rsidRPr="00023D97" w:rsidRDefault="00CB5003" w:rsidP="00CB5003">
      <w:pPr>
        <w:pStyle w:val="Paragraphedeliste"/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</w:p>
    <w:p w14:paraId="26AA391E" w14:textId="1B2997FF" w:rsidR="002F7E75" w:rsidRPr="00023D97" w:rsidRDefault="00AC02BD" w:rsidP="002F7E75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023D97">
        <w:rPr>
          <w:rFonts w:eastAsia="Calibri" w:cstheme="minorHAnsi"/>
          <w:sz w:val="28"/>
          <w:szCs w:val="28"/>
          <w:rtl/>
          <w:lang w:bidi="ar-DZ"/>
        </w:rPr>
        <w:t>احسب احتمال الأحداث التالية:</w:t>
      </w:r>
    </w:p>
    <w:p w14:paraId="1A11C8E9" w14:textId="6D579BDB" w:rsidR="002553DD" w:rsidRPr="00023D97" w:rsidRDefault="00AC02BD" w:rsidP="00CC3C8B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023D97">
        <w:rPr>
          <w:rFonts w:eastAsia="Calibri" w:cstheme="minorHAnsi"/>
          <w:sz w:val="28"/>
          <w:szCs w:val="28"/>
          <w:rtl/>
          <w:lang w:bidi="ar-DZ"/>
        </w:rPr>
        <w:t xml:space="preserve">             </w:t>
      </w:r>
      <w:r w:rsidRPr="00023D97">
        <w:rPr>
          <w:rFonts w:cstheme="minorHAnsi"/>
          <w:position w:val="-4"/>
          <w:sz w:val="28"/>
          <w:szCs w:val="28"/>
        </w:rPr>
        <w:object w:dxaOrig="240" w:dyaOrig="320" w14:anchorId="31AC9820">
          <v:shape id="_x0000_i1068" type="#_x0000_t75" style="width:12pt;height:15.75pt" o:ole="">
            <v:imagedata r:id="rId90" o:title=""/>
          </v:shape>
          <o:OLEObject Type="Embed" ProgID="Equation.DSMT4" ShapeID="_x0000_i1068" DrawAspect="Content" ObjectID="_1739643068" r:id="rId91"/>
        </w:object>
      </w:r>
      <w:r w:rsidRPr="00023D97">
        <w:rPr>
          <w:rFonts w:cstheme="minorHAnsi"/>
          <w:sz w:val="28"/>
          <w:szCs w:val="28"/>
          <w:rtl/>
        </w:rPr>
        <w:t xml:space="preserve">  ،  </w:t>
      </w:r>
      <w:r w:rsidR="00B30483" w:rsidRPr="00023D97">
        <w:rPr>
          <w:rFonts w:cstheme="minorHAnsi"/>
          <w:position w:val="-4"/>
          <w:sz w:val="28"/>
          <w:szCs w:val="28"/>
        </w:rPr>
        <w:object w:dxaOrig="660" w:dyaOrig="260" w14:anchorId="78322FB9">
          <v:shape id="_x0000_i1069" type="#_x0000_t75" style="width:33pt;height:12.75pt" o:ole="">
            <v:imagedata r:id="rId92" o:title=""/>
          </v:shape>
          <o:OLEObject Type="Embed" ProgID="Equation.DSMT4" ShapeID="_x0000_i1069" DrawAspect="Content" ObjectID="_1739643069" r:id="rId93"/>
        </w:object>
      </w:r>
      <w:r w:rsidR="00B30483" w:rsidRPr="00023D97">
        <w:rPr>
          <w:rFonts w:cstheme="minorHAnsi"/>
          <w:sz w:val="28"/>
          <w:szCs w:val="28"/>
          <w:rtl/>
        </w:rPr>
        <w:t xml:space="preserve"> ،</w:t>
      </w:r>
      <w:r w:rsidR="00396B40" w:rsidRPr="00023D97">
        <w:rPr>
          <w:rFonts w:cstheme="minorHAnsi"/>
          <w:sz w:val="28"/>
          <w:szCs w:val="28"/>
          <w:rtl/>
        </w:rPr>
        <w:t xml:space="preserve"> </w:t>
      </w:r>
      <w:r w:rsidR="00396B40" w:rsidRPr="00023D97">
        <w:rPr>
          <w:rFonts w:cstheme="minorHAnsi"/>
          <w:position w:val="-6"/>
          <w:sz w:val="28"/>
          <w:szCs w:val="28"/>
        </w:rPr>
        <w:object w:dxaOrig="660" w:dyaOrig="279" w14:anchorId="07561DE7">
          <v:shape id="_x0000_i1070" type="#_x0000_t75" style="width:33pt;height:14.25pt" o:ole="">
            <v:imagedata r:id="rId94" o:title=""/>
          </v:shape>
          <o:OLEObject Type="Embed" ProgID="Equation.DSMT4" ShapeID="_x0000_i1070" DrawAspect="Content" ObjectID="_1739643070" r:id="rId95"/>
        </w:object>
      </w:r>
      <w:r w:rsidR="00396B40" w:rsidRPr="00023D97">
        <w:rPr>
          <w:rFonts w:cstheme="minorHAnsi"/>
          <w:sz w:val="28"/>
          <w:szCs w:val="28"/>
          <w:rtl/>
        </w:rPr>
        <w:t xml:space="preserve"> ،  </w:t>
      </w:r>
      <w:r w:rsidR="00396B40" w:rsidRPr="00023D97">
        <w:rPr>
          <w:rFonts w:cstheme="minorHAnsi"/>
          <w:position w:val="-4"/>
          <w:sz w:val="28"/>
          <w:szCs w:val="28"/>
        </w:rPr>
        <w:object w:dxaOrig="660" w:dyaOrig="320" w14:anchorId="0699366E">
          <v:shape id="_x0000_i1071" type="#_x0000_t75" style="width:33pt;height:15.75pt" o:ole="">
            <v:imagedata r:id="rId96" o:title=""/>
          </v:shape>
          <o:OLEObject Type="Embed" ProgID="Equation.DSMT4" ShapeID="_x0000_i1071" DrawAspect="Content" ObjectID="_1739643071" r:id="rId97"/>
        </w:object>
      </w:r>
      <w:r w:rsidR="00396B40" w:rsidRPr="00023D97">
        <w:rPr>
          <w:rFonts w:cstheme="minorHAnsi"/>
          <w:sz w:val="28"/>
          <w:szCs w:val="28"/>
          <w:rtl/>
        </w:rPr>
        <w:t xml:space="preserve">  ،  </w:t>
      </w:r>
      <w:r w:rsidR="00396B40" w:rsidRPr="00023D97">
        <w:rPr>
          <w:rFonts w:cstheme="minorHAnsi"/>
          <w:position w:val="-6"/>
          <w:sz w:val="28"/>
          <w:szCs w:val="28"/>
        </w:rPr>
        <w:object w:dxaOrig="240" w:dyaOrig="340" w14:anchorId="6F0865B6">
          <v:shape id="_x0000_i1072" type="#_x0000_t75" style="width:12pt;height:17.25pt" o:ole="">
            <v:imagedata r:id="rId98" o:title=""/>
          </v:shape>
          <o:OLEObject Type="Embed" ProgID="Equation.DSMT4" ShapeID="_x0000_i1072" DrawAspect="Content" ObjectID="_1739643072" r:id="rId99"/>
        </w:object>
      </w:r>
    </w:p>
    <w:p w14:paraId="37554752" w14:textId="77777777" w:rsidR="002553DD" w:rsidRPr="00023D97" w:rsidRDefault="002553DD" w:rsidP="007469A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F40B360" w14:textId="77777777" w:rsidR="00C03939" w:rsidRDefault="00C03939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D4F8E1E" w14:textId="77777777" w:rsidR="00C03939" w:rsidRDefault="00C03939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DF1D572" w14:textId="15B2A0CB" w:rsidR="001B3AFA" w:rsidRPr="00023D97" w:rsidRDefault="001B3AFA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8A1C6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( </w:t>
      </w:r>
      <w:r w:rsidR="008A1C6F" w:rsidRPr="008A1C6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08ن</w:t>
      </w:r>
      <w:r w:rsidRPr="008A1C6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)</w:t>
      </w:r>
    </w:p>
    <w:p w14:paraId="41967CE9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bookmarkStart w:id="1" w:name="_Hlk128244119"/>
    <w:bookmarkStart w:id="2" w:name="_Hlk128744311"/>
    <w:p w14:paraId="0D674B13" w14:textId="5CA691A7" w:rsidR="007469A3" w:rsidRPr="00023D97" w:rsidRDefault="007469A3" w:rsidP="007469A3">
      <w:pPr>
        <w:autoSpaceDE w:val="0"/>
        <w:autoSpaceDN w:val="0"/>
        <w:bidi/>
        <w:adjustRightInd w:val="0"/>
        <w:spacing w:line="240" w:lineRule="auto"/>
        <w:ind w:left="360"/>
        <w:jc w:val="both"/>
        <w:rPr>
          <w:rFonts w:cstheme="minorHAnsi"/>
          <w:sz w:val="28"/>
          <w:szCs w:val="28"/>
          <w:rtl/>
          <w:lang w:bidi="ar-DZ"/>
        </w:rPr>
      </w:pPr>
      <w:r w:rsidRPr="00023D97">
        <w:rPr>
          <w:rFonts w:cstheme="minorHAnsi"/>
          <w:position w:val="-4"/>
          <w:sz w:val="28"/>
          <w:szCs w:val="28"/>
          <w:lang w:bidi="ar-DZ"/>
        </w:rPr>
        <w:object w:dxaOrig="240" w:dyaOrig="255" w14:anchorId="719EABE0">
          <v:shape id="_x0000_i1073" type="#_x0000_t75" style="width:12pt;height:12.75pt" o:ole="">
            <v:imagedata r:id="rId100" o:title=""/>
          </v:shape>
          <o:OLEObject Type="Embed" ProgID="Equation.DSMT4" ShapeID="_x0000_i1073" DrawAspect="Content" ObjectID="_1739643073" r:id="rId101"/>
        </w:object>
      </w:r>
      <w:bookmarkEnd w:id="1"/>
      <w:r w:rsidRPr="00023D97">
        <w:rPr>
          <w:rFonts w:cstheme="minorHAnsi"/>
          <w:sz w:val="28"/>
          <w:szCs w:val="28"/>
          <w:rtl/>
          <w:lang w:bidi="ar-DZ"/>
        </w:rPr>
        <w:t xml:space="preserve"> دالة معرفة على المجموعة  </w:t>
      </w:r>
      <w:r w:rsidRPr="00023D97">
        <w:rPr>
          <w:rFonts w:cstheme="minorHAnsi"/>
          <w:position w:val="-14"/>
          <w:sz w:val="28"/>
          <w:szCs w:val="28"/>
          <w:lang w:bidi="ar-DZ"/>
        </w:rPr>
        <w:object w:dxaOrig="1920" w:dyaOrig="405" w14:anchorId="6F3498AC">
          <v:shape id="_x0000_i1074" type="#_x0000_t75" style="width:96pt;height:20.25pt" o:ole="">
            <v:imagedata r:id="rId102" o:title=""/>
          </v:shape>
          <o:OLEObject Type="Embed" ProgID="Equation.DSMT4" ShapeID="_x0000_i1074" DrawAspect="Content" ObjectID="_1739643074" r:id="rId103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</w:t>
      </w:r>
      <w:r w:rsidR="00C9562E" w:rsidRPr="00023D97">
        <w:rPr>
          <w:rFonts w:cstheme="minorHAnsi"/>
          <w:sz w:val="28"/>
          <w:szCs w:val="28"/>
          <w:rtl/>
          <w:lang w:bidi="ar-DZ"/>
        </w:rPr>
        <w:t xml:space="preserve">كمايلي:  </w:t>
      </w:r>
      <w:r w:rsidRPr="00023D97">
        <w:rPr>
          <w:rFonts w:cstheme="minorHAnsi"/>
          <w:position w:val="-24"/>
          <w:sz w:val="28"/>
          <w:szCs w:val="28"/>
          <w:lang w:bidi="ar-DZ"/>
        </w:rPr>
        <w:object w:dxaOrig="1500" w:dyaOrig="630" w14:anchorId="4FD1F8B1">
          <v:shape id="_x0000_i1075" type="#_x0000_t75" style="width:75pt;height:31.5pt" o:ole="">
            <v:imagedata r:id="rId104" o:title=""/>
          </v:shape>
          <o:OLEObject Type="Embed" ProgID="Equation.DSMT4" ShapeID="_x0000_i1075" DrawAspect="Content" ObjectID="_1739643075" r:id="rId105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20E4146" w14:textId="19137354" w:rsidR="007469A3" w:rsidRPr="00C85444" w:rsidRDefault="007469A3" w:rsidP="007469A3">
      <w:p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rtl/>
          <w:lang w:bidi="ar-DZ"/>
        </w:rPr>
      </w:pPr>
      <w:r w:rsidRPr="00C85444">
        <w:rPr>
          <w:rFonts w:cstheme="minorHAnsi"/>
          <w:sz w:val="28"/>
          <w:szCs w:val="28"/>
          <w:rtl/>
          <w:lang w:bidi="ar-DZ"/>
        </w:rPr>
        <w:t xml:space="preserve">       </w:t>
      </w:r>
      <w:bookmarkStart w:id="3" w:name="_Hlk128244163"/>
      <w:r w:rsidRPr="00C85444">
        <w:rPr>
          <w:rFonts w:cstheme="minorHAnsi"/>
          <w:position w:val="-14"/>
          <w:sz w:val="28"/>
          <w:szCs w:val="28"/>
          <w:lang w:bidi="ar-DZ"/>
        </w:rPr>
        <w:object w:dxaOrig="540" w:dyaOrig="405" w14:anchorId="39382B49">
          <v:shape id="_x0000_i1076" type="#_x0000_t75" style="width:27pt;height:20.25pt" o:ole="">
            <v:imagedata r:id="rId106" o:title=""/>
          </v:shape>
          <o:OLEObject Type="Embed" ProgID="Equation.DSMT4" ShapeID="_x0000_i1076" DrawAspect="Content" ObjectID="_1739643076" r:id="rId107"/>
        </w:object>
      </w:r>
      <w:bookmarkEnd w:id="3"/>
      <w:r w:rsidRPr="00C85444">
        <w:rPr>
          <w:rFonts w:cstheme="minorHAnsi"/>
          <w:sz w:val="28"/>
          <w:szCs w:val="28"/>
          <w:rtl/>
          <w:lang w:bidi="ar-DZ"/>
        </w:rPr>
        <w:t xml:space="preserve"> المنحنى الممثل للدالة </w:t>
      </w:r>
      <w:r w:rsidRPr="00C85444">
        <w:rPr>
          <w:rFonts w:cstheme="minorHAnsi"/>
          <w:position w:val="-4"/>
          <w:sz w:val="28"/>
          <w:szCs w:val="28"/>
          <w:lang w:bidi="ar-DZ"/>
        </w:rPr>
        <w:object w:dxaOrig="240" w:dyaOrig="255" w14:anchorId="3AE15D98">
          <v:shape id="_x0000_i1077" type="#_x0000_t75" style="width:12pt;height:12.75pt" o:ole="">
            <v:imagedata r:id="rId100" o:title=""/>
          </v:shape>
          <o:OLEObject Type="Embed" ProgID="Equation.DSMT4" ShapeID="_x0000_i1077" DrawAspect="Content" ObjectID="_1739643077" r:id="rId108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في المستوي المنسوب الى المعلم المتعامد والمتجانس </w:t>
      </w:r>
      <w:r w:rsidRPr="00C85444">
        <w:rPr>
          <w:rFonts w:cstheme="minorHAnsi"/>
          <w:position w:val="-18"/>
          <w:sz w:val="28"/>
          <w:szCs w:val="28"/>
          <w:lang w:bidi="ar-DZ"/>
        </w:rPr>
        <w:object w:dxaOrig="810" w:dyaOrig="480" w14:anchorId="72D07465">
          <v:shape id="_x0000_i1078" type="#_x0000_t75" style="width:40.5pt;height:24pt" o:ole="">
            <v:imagedata r:id="rId109" o:title=""/>
          </v:shape>
          <o:OLEObject Type="Embed" ProgID="Equation.DSMT4" ShapeID="_x0000_i1078" DrawAspect="Content" ObjectID="_1739643078" r:id="rId110"/>
        </w:object>
      </w:r>
      <w:r w:rsidRPr="00C85444">
        <w:rPr>
          <w:rFonts w:cstheme="minorHAnsi"/>
          <w:sz w:val="28"/>
          <w:szCs w:val="28"/>
          <w:rtl/>
          <w:lang w:bidi="ar-DZ"/>
        </w:rPr>
        <w:t>.</w:t>
      </w:r>
    </w:p>
    <w:p w14:paraId="23DF41ED" w14:textId="2FBA08BB" w:rsidR="00960EAD" w:rsidRPr="00C85444" w:rsidRDefault="00960EAD" w:rsidP="00960EAD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C85444">
        <w:rPr>
          <w:rFonts w:cstheme="minorHAnsi"/>
          <w:sz w:val="28"/>
          <w:szCs w:val="28"/>
          <w:rtl/>
          <w:lang w:bidi="ar-DZ"/>
        </w:rPr>
        <w:t xml:space="preserve">عين صور الأعداد  </w:t>
      </w:r>
      <w:r w:rsidRPr="00C85444">
        <w:rPr>
          <w:rFonts w:cstheme="minorHAnsi"/>
          <w:position w:val="-4"/>
          <w:sz w:val="28"/>
          <w:szCs w:val="28"/>
        </w:rPr>
        <w:object w:dxaOrig="139" w:dyaOrig="260" w14:anchorId="5C802733">
          <v:shape id="_x0000_i1079" type="#_x0000_t75" style="width:6.75pt;height:12.75pt" o:ole="">
            <v:imagedata r:id="rId111" o:title=""/>
          </v:shape>
          <o:OLEObject Type="Embed" ProgID="Equation.DSMT4" ShapeID="_x0000_i1079" DrawAspect="Content" ObjectID="_1739643079" r:id="rId112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، </w:t>
      </w:r>
      <w:r w:rsidRPr="00C85444">
        <w:rPr>
          <w:rFonts w:cstheme="minorHAnsi"/>
          <w:position w:val="-4"/>
          <w:sz w:val="28"/>
          <w:szCs w:val="28"/>
        </w:rPr>
        <w:object w:dxaOrig="200" w:dyaOrig="260" w14:anchorId="497818D6">
          <v:shape id="_x0000_i1080" type="#_x0000_t75" style="width:9.75pt;height:12.75pt" o:ole="">
            <v:imagedata r:id="rId113" o:title=""/>
          </v:shape>
          <o:OLEObject Type="Embed" ProgID="Equation.DSMT4" ShapeID="_x0000_i1080" DrawAspect="Content" ObjectID="_1739643080" r:id="rId114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، </w:t>
      </w:r>
      <w:r w:rsidRPr="00C85444">
        <w:rPr>
          <w:rFonts w:cstheme="minorHAnsi"/>
          <w:position w:val="-6"/>
          <w:sz w:val="28"/>
          <w:szCs w:val="28"/>
        </w:rPr>
        <w:object w:dxaOrig="320" w:dyaOrig="279" w14:anchorId="4CBED698">
          <v:shape id="_x0000_i1081" type="#_x0000_t75" style="width:15.75pt;height:14.25pt" o:ole="">
            <v:imagedata r:id="rId115" o:title=""/>
          </v:shape>
          <o:OLEObject Type="Embed" ProgID="Equation.DSMT4" ShapeID="_x0000_i1081" DrawAspect="Content" ObjectID="_1739643081" r:id="rId116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، </w:t>
      </w:r>
      <w:r w:rsidRPr="00C85444">
        <w:rPr>
          <w:rFonts w:cstheme="minorHAnsi"/>
          <w:position w:val="-4"/>
          <w:sz w:val="28"/>
          <w:szCs w:val="28"/>
        </w:rPr>
        <w:object w:dxaOrig="320" w:dyaOrig="260" w14:anchorId="5A185FAD">
          <v:shape id="_x0000_i1082" type="#_x0000_t75" style="width:15.75pt;height:12.75pt" o:ole="">
            <v:imagedata r:id="rId117" o:title=""/>
          </v:shape>
          <o:OLEObject Type="Embed" ProgID="Equation.DSMT4" ShapeID="_x0000_i1082" DrawAspect="Content" ObjectID="_1739643082" r:id="rId118"/>
        </w:object>
      </w:r>
    </w:p>
    <w:bookmarkEnd w:id="2"/>
    <w:p w14:paraId="0EEDB378" w14:textId="43F0A24A" w:rsidR="00C85444" w:rsidRPr="00C85444" w:rsidRDefault="00C85444" w:rsidP="00C85444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C85444">
        <w:rPr>
          <w:rFonts w:cstheme="minorHAnsi"/>
          <w:sz w:val="28"/>
          <w:szCs w:val="28"/>
          <w:rtl/>
        </w:rPr>
        <w:t xml:space="preserve">هل المنحنى </w:t>
      </w:r>
      <w:r w:rsidRPr="00C85444">
        <w:rPr>
          <w:rFonts w:cstheme="minorHAnsi"/>
          <w:position w:val="-14"/>
          <w:sz w:val="28"/>
          <w:szCs w:val="28"/>
          <w:lang w:bidi="ar-DZ"/>
        </w:rPr>
        <w:object w:dxaOrig="540" w:dyaOrig="405" w14:anchorId="41B14F54">
          <v:shape id="_x0000_i1083" type="#_x0000_t75" style="width:27pt;height:20.25pt" o:ole="">
            <v:imagedata r:id="rId106" o:title=""/>
          </v:shape>
          <o:OLEObject Type="Embed" ProgID="Equation.DSMT4" ShapeID="_x0000_i1083" DrawAspect="Content" ObjectID="_1739643083" r:id="rId119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يشمل النقطة </w:t>
      </w:r>
      <w:r w:rsidRPr="00C85444">
        <w:rPr>
          <w:rFonts w:cstheme="minorHAnsi"/>
          <w:position w:val="-14"/>
          <w:sz w:val="28"/>
          <w:szCs w:val="28"/>
        </w:rPr>
        <w:object w:dxaOrig="1020" w:dyaOrig="400" w14:anchorId="07288482">
          <v:shape id="_x0000_i1084" type="#_x0000_t75" style="width:51pt;height:20.25pt" o:ole="">
            <v:imagedata r:id="rId120" o:title=""/>
          </v:shape>
          <o:OLEObject Type="Embed" ProgID="Equation.DSMT4" ShapeID="_x0000_i1084" DrawAspect="Content" ObjectID="_1739643084" r:id="rId121"/>
        </w:object>
      </w:r>
      <w:r w:rsidRPr="00C85444">
        <w:rPr>
          <w:rFonts w:cstheme="minorHAnsi"/>
          <w:sz w:val="28"/>
          <w:szCs w:val="28"/>
          <w:rtl/>
        </w:rPr>
        <w:t>؟ برر اجابتك</w:t>
      </w:r>
    </w:p>
    <w:p w14:paraId="0D6E717D" w14:textId="089AE099" w:rsidR="007469A3" w:rsidRPr="00C85444" w:rsidRDefault="007469A3" w:rsidP="007469A3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C85444">
        <w:rPr>
          <w:rFonts w:cstheme="minorHAnsi"/>
          <w:sz w:val="28"/>
          <w:szCs w:val="28"/>
          <w:rtl/>
          <w:lang w:bidi="ar-DZ"/>
        </w:rPr>
        <w:t xml:space="preserve">أ- أحسب الدالة المشتقة للدالة </w:t>
      </w:r>
      <w:r w:rsidRPr="00C85444">
        <w:rPr>
          <w:rFonts w:cstheme="minorHAnsi"/>
          <w:position w:val="-4"/>
          <w:sz w:val="28"/>
          <w:szCs w:val="28"/>
          <w:lang w:bidi="ar-DZ"/>
        </w:rPr>
        <w:object w:dxaOrig="240" w:dyaOrig="255" w14:anchorId="799E1DFB">
          <v:shape id="_x0000_i1085" type="#_x0000_t75" style="width:12pt;height:12.75pt" o:ole="">
            <v:imagedata r:id="rId100" o:title=""/>
          </v:shape>
          <o:OLEObject Type="Embed" ProgID="Equation.DSMT4" ShapeID="_x0000_i1085" DrawAspect="Content" ObjectID="_1739643085" r:id="rId122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ثم عين اشارتها.</w:t>
      </w:r>
      <w:r w:rsidRPr="00C85444">
        <w:rPr>
          <w:rFonts w:cstheme="minorHAnsi"/>
          <w:sz w:val="28"/>
          <w:szCs w:val="28"/>
          <w:rtl/>
          <w:lang w:bidi="ar-DZ"/>
        </w:rPr>
        <w:br/>
        <w:t xml:space="preserve">ب- شكل جدول تغيرات الدالة </w:t>
      </w:r>
      <w:r w:rsidRPr="00C85444">
        <w:rPr>
          <w:rFonts w:cstheme="minorHAnsi"/>
          <w:position w:val="-4"/>
          <w:sz w:val="28"/>
          <w:szCs w:val="28"/>
          <w:lang w:bidi="ar-DZ"/>
        </w:rPr>
        <w:object w:dxaOrig="240" w:dyaOrig="255" w14:anchorId="2E538756">
          <v:shape id="_x0000_i1086" type="#_x0000_t75" style="width:12pt;height:12.75pt" o:ole="">
            <v:imagedata r:id="rId100" o:title=""/>
          </v:shape>
          <o:OLEObject Type="Embed" ProgID="Equation.DSMT4" ShapeID="_x0000_i1086" DrawAspect="Content" ObjectID="_1739643086" r:id="rId123"/>
        </w:object>
      </w:r>
    </w:p>
    <w:p w14:paraId="38A70375" w14:textId="2F554EB1" w:rsidR="007469A3" w:rsidRPr="00C85444" w:rsidRDefault="007469A3" w:rsidP="007469A3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C85444">
        <w:rPr>
          <w:rFonts w:cstheme="minorHAnsi"/>
          <w:sz w:val="28"/>
          <w:szCs w:val="28"/>
          <w:rtl/>
          <w:lang w:bidi="ar-DZ"/>
        </w:rPr>
        <w:t xml:space="preserve">أكتب معادلة للمستقيم </w:t>
      </w:r>
      <w:r w:rsidRPr="00C85444">
        <w:rPr>
          <w:rFonts w:cstheme="minorHAnsi"/>
          <w:position w:val="-14"/>
          <w:sz w:val="28"/>
          <w:szCs w:val="28"/>
        </w:rPr>
        <w:object w:dxaOrig="420" w:dyaOrig="400" w14:anchorId="7ED14D9E">
          <v:shape id="_x0000_i1087" type="#_x0000_t75" style="width:21pt;height:20.25pt" o:ole="">
            <v:imagedata r:id="rId124" o:title=""/>
          </v:shape>
          <o:OLEObject Type="Embed" ProgID="Equation.DSMT4" ShapeID="_x0000_i1087" DrawAspect="Content" ObjectID="_1739643087" r:id="rId125"/>
        </w:object>
      </w:r>
      <w:r w:rsidRPr="00C85444">
        <w:rPr>
          <w:rFonts w:cstheme="minorHAnsi"/>
          <w:sz w:val="28"/>
          <w:szCs w:val="28"/>
          <w:rtl/>
        </w:rPr>
        <w:t xml:space="preserve"> مماس للمنحنى </w:t>
      </w:r>
      <w:r w:rsidRPr="00C85444">
        <w:rPr>
          <w:rFonts w:cstheme="minorHAnsi"/>
          <w:position w:val="-14"/>
          <w:sz w:val="28"/>
          <w:szCs w:val="28"/>
          <w:lang w:bidi="ar-DZ"/>
        </w:rPr>
        <w:object w:dxaOrig="540" w:dyaOrig="405" w14:anchorId="562DBA46">
          <v:shape id="_x0000_i1088" type="#_x0000_t75" style="width:27pt;height:20.25pt" o:ole="">
            <v:imagedata r:id="rId106" o:title=""/>
          </v:shape>
          <o:OLEObject Type="Embed" ProgID="Equation.DSMT4" ShapeID="_x0000_i1088" DrawAspect="Content" ObjectID="_1739643088" r:id="rId126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عند النقطة التي فاصلتها </w:t>
      </w:r>
      <w:r w:rsidRPr="00C85444">
        <w:rPr>
          <w:rFonts w:cstheme="minorHAnsi"/>
          <w:position w:val="-12"/>
          <w:sz w:val="28"/>
          <w:szCs w:val="28"/>
        </w:rPr>
        <w:object w:dxaOrig="760" w:dyaOrig="360" w14:anchorId="0DE9C63A">
          <v:shape id="_x0000_i1089" type="#_x0000_t75" style="width:38.25pt;height:18pt" o:ole="">
            <v:imagedata r:id="rId127" o:title=""/>
          </v:shape>
          <o:OLEObject Type="Embed" ProgID="Equation.DSMT4" ShapeID="_x0000_i1089" DrawAspect="Content" ObjectID="_1739643089" r:id="rId128"/>
        </w:object>
      </w:r>
    </w:p>
    <w:p w14:paraId="76B8B576" w14:textId="74E7B4AC" w:rsidR="00960EAD" w:rsidRPr="00C85444" w:rsidRDefault="00960EAD" w:rsidP="00960EAD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C85444">
        <w:rPr>
          <w:rFonts w:cstheme="minorHAnsi"/>
          <w:sz w:val="28"/>
          <w:szCs w:val="28"/>
          <w:rtl/>
        </w:rPr>
        <w:t>عين نقط</w:t>
      </w:r>
      <w:r w:rsidR="00C85444" w:rsidRPr="00C85444">
        <w:rPr>
          <w:rFonts w:cstheme="minorHAnsi"/>
          <w:sz w:val="28"/>
          <w:szCs w:val="28"/>
          <w:rtl/>
        </w:rPr>
        <w:t>ة</w:t>
      </w:r>
      <w:r w:rsidRPr="00C85444">
        <w:rPr>
          <w:rFonts w:cstheme="minorHAnsi"/>
          <w:sz w:val="28"/>
          <w:szCs w:val="28"/>
          <w:rtl/>
        </w:rPr>
        <w:t xml:space="preserve"> تقاطع المنحنى </w:t>
      </w:r>
      <w:r w:rsidRPr="00C85444">
        <w:rPr>
          <w:rFonts w:cstheme="minorHAnsi"/>
          <w:position w:val="-14"/>
          <w:sz w:val="28"/>
          <w:szCs w:val="28"/>
          <w:lang w:bidi="ar-DZ"/>
        </w:rPr>
        <w:object w:dxaOrig="540" w:dyaOrig="405" w14:anchorId="20FB2CF3">
          <v:shape id="_x0000_i1090" type="#_x0000_t75" style="width:27pt;height:20.25pt" o:ole="">
            <v:imagedata r:id="rId106" o:title=""/>
          </v:shape>
          <o:OLEObject Type="Embed" ProgID="Equation.DSMT4" ShapeID="_x0000_i1090" DrawAspect="Content" ObjectID="_1739643090" r:id="rId129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مع حامل</w:t>
      </w:r>
      <w:r w:rsidR="00C85444" w:rsidRPr="00C85444">
        <w:rPr>
          <w:rFonts w:cstheme="minorHAnsi"/>
          <w:sz w:val="28"/>
          <w:szCs w:val="28"/>
          <w:rtl/>
          <w:lang w:bidi="ar-DZ"/>
        </w:rPr>
        <w:t xml:space="preserve"> محور الفواصل.</w:t>
      </w:r>
    </w:p>
    <w:p w14:paraId="0651D0AA" w14:textId="3C1A8002" w:rsidR="00C85444" w:rsidRPr="00C85444" w:rsidRDefault="00C85444" w:rsidP="00C85444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bookmarkStart w:id="4" w:name="_Hlk128746899"/>
      <w:r w:rsidRPr="00C85444">
        <w:rPr>
          <w:rFonts w:cstheme="minorHAnsi"/>
          <w:sz w:val="28"/>
          <w:szCs w:val="28"/>
          <w:rtl/>
        </w:rPr>
        <w:t xml:space="preserve">عين نقطة تقاطع المنحنى </w:t>
      </w:r>
      <w:r w:rsidRPr="00C85444">
        <w:rPr>
          <w:rFonts w:cstheme="minorHAnsi"/>
          <w:position w:val="-14"/>
          <w:sz w:val="28"/>
          <w:szCs w:val="28"/>
          <w:lang w:bidi="ar-DZ"/>
        </w:rPr>
        <w:object w:dxaOrig="540" w:dyaOrig="405" w14:anchorId="65339115">
          <v:shape id="_x0000_i1091" type="#_x0000_t75" style="width:27pt;height:20.25pt" o:ole="">
            <v:imagedata r:id="rId106" o:title=""/>
          </v:shape>
          <o:OLEObject Type="Embed" ProgID="Equation.DSMT4" ShapeID="_x0000_i1091" DrawAspect="Content" ObjectID="_1739643091" r:id="rId130"/>
        </w:object>
      </w:r>
      <w:r w:rsidRPr="00C85444">
        <w:rPr>
          <w:rFonts w:cstheme="minorHAnsi"/>
          <w:sz w:val="28"/>
          <w:szCs w:val="28"/>
          <w:rtl/>
          <w:lang w:bidi="ar-DZ"/>
        </w:rPr>
        <w:t xml:space="preserve"> مع حامل محور التر</w:t>
      </w:r>
      <w:r w:rsidR="007B2539">
        <w:rPr>
          <w:rFonts w:cstheme="minorHAnsi" w:hint="cs"/>
          <w:sz w:val="28"/>
          <w:szCs w:val="28"/>
          <w:rtl/>
          <w:lang w:bidi="ar-DZ"/>
        </w:rPr>
        <w:t>ا</w:t>
      </w:r>
      <w:r w:rsidRPr="00C85444">
        <w:rPr>
          <w:rFonts w:cstheme="minorHAnsi"/>
          <w:sz w:val="28"/>
          <w:szCs w:val="28"/>
          <w:rtl/>
          <w:lang w:bidi="ar-DZ"/>
        </w:rPr>
        <w:t>تيب.</w:t>
      </w:r>
    </w:p>
    <w:bookmarkEnd w:id="4"/>
    <w:p w14:paraId="07B3D2E2" w14:textId="62D8482D" w:rsidR="00C85444" w:rsidRDefault="00C85444" w:rsidP="00C85444">
      <w:pPr>
        <w:pStyle w:val="Paragraphedeliste"/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</w:p>
    <w:p w14:paraId="0B625859" w14:textId="5E75743A" w:rsidR="00C85444" w:rsidRDefault="00C85444" w:rsidP="00C85444">
      <w:p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rtl/>
          <w:lang w:bidi="ar-DZ"/>
        </w:rPr>
      </w:pPr>
    </w:p>
    <w:p w14:paraId="5AF8C2D7" w14:textId="77777777" w:rsidR="00C85444" w:rsidRPr="00C85444" w:rsidRDefault="00C85444" w:rsidP="00C85444">
      <w:p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lang w:bidi="ar-DZ"/>
        </w:rPr>
      </w:pPr>
    </w:p>
    <w:p w14:paraId="62407575" w14:textId="53DD388E" w:rsidR="007469A3" w:rsidRPr="00023D97" w:rsidRDefault="007469A3" w:rsidP="00A03FFB">
      <w:p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lang w:bidi="ar-DZ"/>
        </w:rPr>
      </w:pPr>
    </w:p>
    <w:p w14:paraId="4542D248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F89F39E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31C280F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D9208F6" w14:textId="0420659E" w:rsidR="002553DD" w:rsidRPr="00023D97" w:rsidRDefault="001B3AFA" w:rsidP="00CB500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023D97">
        <w:rPr>
          <w:rFonts w:eastAsia="Calibri" w:cstheme="minorHAnsi"/>
          <w:sz w:val="28"/>
          <w:szCs w:val="28"/>
          <w:rtl/>
        </w:rPr>
        <w:t xml:space="preserve">  </w:t>
      </w:r>
    </w:p>
    <w:p w14:paraId="466EA8DF" w14:textId="729DA649" w:rsidR="002553DD" w:rsidRPr="00A7215F" w:rsidRDefault="00A7215F" w:rsidP="00A7215F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A7215F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مع تمنيات أستاذتي المادة لكم بالتوفيق</w:t>
      </w:r>
    </w:p>
    <w:p w14:paraId="1E51553F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1400A62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0DB29CC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FD36599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BED8C34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F9BAB51" w14:textId="4F94B2D8" w:rsidR="002553DD" w:rsidRDefault="00A7215F" w:rsidP="00A7215F">
      <w:pPr>
        <w:tabs>
          <w:tab w:val="left" w:pos="8081"/>
          <w:tab w:val="left" w:pos="8981"/>
        </w:tabs>
        <w:bidi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val="eu-ES" w:eastAsia="eu-ES" w:bidi="ar-DZ"/>
        </w:rPr>
      </w:pPr>
      <w:r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الصفحة 2/2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045"/>
        <w:gridCol w:w="1411"/>
      </w:tblGrid>
      <w:tr w:rsidR="00550699" w14:paraId="5430E57F" w14:textId="77777777" w:rsidTr="00550699">
        <w:tc>
          <w:tcPr>
            <w:tcW w:w="9045" w:type="dxa"/>
          </w:tcPr>
          <w:p w14:paraId="4661076A" w14:textId="3E5E2121" w:rsidR="00550699" w:rsidRPr="008F09F2" w:rsidRDefault="00550699" w:rsidP="00550699">
            <w:pPr>
              <w:tabs>
                <w:tab w:val="left" w:pos="8081"/>
                <w:tab w:val="left" w:pos="8981"/>
              </w:tabs>
              <w:bidi/>
              <w:jc w:val="center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rtl/>
                <w:lang w:val="eu-ES" w:eastAsia="eu-ES"/>
              </w:rPr>
            </w:pPr>
            <w:r w:rsidRPr="008F09F2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u-ES" w:eastAsia="eu-ES"/>
              </w:rPr>
              <w:lastRenderedPageBreak/>
              <w:t xml:space="preserve">الإجابة </w:t>
            </w:r>
          </w:p>
        </w:tc>
        <w:tc>
          <w:tcPr>
            <w:tcW w:w="1411" w:type="dxa"/>
          </w:tcPr>
          <w:p w14:paraId="13663CA3" w14:textId="4E4DC887" w:rsidR="00550699" w:rsidRPr="008F09F2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</w:pPr>
            <w:r w:rsidRPr="008F09F2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  <w:t>العلامة</w:t>
            </w:r>
          </w:p>
        </w:tc>
      </w:tr>
      <w:tr w:rsidR="00550699" w14:paraId="59510FAA" w14:textId="77777777" w:rsidTr="00550699">
        <w:tc>
          <w:tcPr>
            <w:tcW w:w="9045" w:type="dxa"/>
          </w:tcPr>
          <w:p w14:paraId="1929A001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lang w:val="eu-ES" w:eastAsia="eu-ES" w:bidi="ar-DZ"/>
              </w:rPr>
            </w:pPr>
          </w:p>
          <w:p w14:paraId="15E82656" w14:textId="68481BB4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</w:pPr>
            <w:r w:rsidRPr="009A120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val="eu-ES" w:eastAsia="eu-ES"/>
              </w:rPr>
              <w:t>التمرين الأول</w:t>
            </w:r>
            <w:r w:rsidR="009A120A" w:rsidRPr="009A120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val="eu-ES" w:eastAsia="eu-ES"/>
              </w:rPr>
              <w:t>(06ن)</w:t>
            </w:r>
            <w:r w:rsidRPr="009A120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val="eu-ES" w:eastAsia="eu-ES"/>
              </w:rPr>
              <w:t>:</w:t>
            </w:r>
          </w:p>
          <w:p w14:paraId="1AAF2F59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</w:pPr>
          </w:p>
          <w:p w14:paraId="06136A44" w14:textId="7B7CA94A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  <w:t>اختيار الإجابة الصحيحة:</w:t>
            </w:r>
          </w:p>
          <w:p w14:paraId="78778214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</w:pPr>
          </w:p>
          <w:p w14:paraId="31E06EF2" w14:textId="351A2DC6" w:rsidR="00550699" w:rsidRPr="005E2E7F" w:rsidRDefault="00550699" w:rsidP="00550699">
            <w:pPr>
              <w:pStyle w:val="Paragraphedeliste"/>
              <w:numPr>
                <w:ilvl w:val="0"/>
                <w:numId w:val="40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676D7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الاختيار </w:t>
            </w:r>
            <w:r w:rsid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 w:bidi="ar-DZ"/>
              </w:rPr>
              <w:t>"</w:t>
            </w:r>
            <w:r w:rsidRPr="00C676D7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>ب</w:t>
            </w:r>
            <w:r w:rsid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E2692E">
              <w:rPr>
                <w:rFonts w:eastAsia="Times New Roman" w:cstheme="minorHAnsi"/>
                <w:color w:val="00B050"/>
                <w:sz w:val="28"/>
                <w:szCs w:val="28"/>
                <w:rtl/>
                <w:lang w:val="eu-ES" w:eastAsia="eu-ES"/>
              </w:rPr>
              <w:t xml:space="preserve"> </w:t>
            </w:r>
            <w:r w:rsidRPr="005E2E7F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لأن: </w:t>
            </w:r>
            <w:r>
              <w:rPr>
                <w:rFonts w:eastAsia="Times New Roman" w:cstheme="minorHAnsi"/>
                <w:sz w:val="28"/>
                <w:szCs w:val="28"/>
                <w:lang w:val="eu-ES" w:eastAsia="eu-ES"/>
              </w:rPr>
              <w:br/>
            </w:r>
            <w:r w:rsidRPr="005E2E7F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</w:t>
            </w:r>
            <w:r w:rsidRPr="005E2E7F">
              <w:rPr>
                <w:rFonts w:cstheme="minorHAnsi"/>
                <w:position w:val="-36"/>
                <w:sz w:val="28"/>
                <w:szCs w:val="28"/>
              </w:rPr>
              <w:object w:dxaOrig="5260" w:dyaOrig="780" w14:anchorId="14D3FF0F">
                <v:shape id="_x0000_i1092" type="#_x0000_t75" style="width:263.25pt;height:39pt" o:ole="">
                  <v:imagedata r:id="rId131" o:title=""/>
                </v:shape>
                <o:OLEObject Type="Embed" ProgID="Equation.DSMT4" ShapeID="_x0000_i1092" DrawAspect="Content" ObjectID="_1739643092" r:id="rId132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0A0D1541" w14:textId="5D190BAA" w:rsidR="00550699" w:rsidRPr="005E2E7F" w:rsidRDefault="00550699" w:rsidP="00550699">
            <w:pPr>
              <w:pStyle w:val="Paragraphedeliste"/>
              <w:numPr>
                <w:ilvl w:val="0"/>
                <w:numId w:val="40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676D7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الاختيار </w:t>
            </w:r>
            <w:r w:rsidR="00C676D7" w:rsidRP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C676D7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>أ</w:t>
            </w:r>
            <w:r w:rsidR="00C676D7" w:rsidRP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C676D7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 لأن:</w:t>
            </w:r>
            <w:r>
              <w:rPr>
                <w:rFonts w:eastAsia="Times New Roman" w:cstheme="minorHAnsi"/>
                <w:sz w:val="28"/>
                <w:szCs w:val="28"/>
                <w:lang w:val="eu-ES" w:eastAsia="eu-ES"/>
              </w:rPr>
              <w:br/>
            </w:r>
            <w:r w:rsidRPr="005E2E7F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2240" w:dyaOrig="320" w14:anchorId="23ECAD88">
                <v:shape id="_x0000_i1093" type="#_x0000_t75" style="width:111.75pt;height:15.75pt" o:ole="">
                  <v:imagedata r:id="rId133" o:title=""/>
                </v:shape>
                <o:OLEObject Type="Embed" ProgID="Equation.DSMT4" ShapeID="_x0000_i1093" DrawAspect="Content" ObjectID="_1739643093" r:id="rId134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980" w:dyaOrig="320" w14:anchorId="49C9EE08">
                <v:shape id="_x0000_i1094" type="#_x0000_t75" style="width:48.75pt;height:15.75pt" o:ole="">
                  <v:imagedata r:id="rId135" o:title=""/>
                </v:shape>
                <o:OLEObject Type="Embed" ProgID="Equation.DSMT4" ShapeID="_x0000_i1094" DrawAspect="Content" ObjectID="_1739643094" r:id="rId136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2F52233" w14:textId="765804A7" w:rsidR="00550699" w:rsidRPr="005E2E7F" w:rsidRDefault="00550699" w:rsidP="00550699">
            <w:pPr>
              <w:pStyle w:val="Paragraphedeliste"/>
              <w:numPr>
                <w:ilvl w:val="0"/>
                <w:numId w:val="40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676D7">
              <w:rPr>
                <w:rFonts w:cstheme="minorHAnsi"/>
                <w:sz w:val="28"/>
                <w:szCs w:val="28"/>
                <w:rtl/>
              </w:rPr>
              <w:t xml:space="preserve">الاختيار </w:t>
            </w:r>
            <w:r w:rsidR="00C676D7">
              <w:rPr>
                <w:rFonts w:cstheme="minorHAnsi" w:hint="cs"/>
                <w:sz w:val="28"/>
                <w:szCs w:val="28"/>
                <w:rtl/>
              </w:rPr>
              <w:t>"</w:t>
            </w:r>
            <w:r w:rsidRPr="00C676D7">
              <w:rPr>
                <w:rFonts w:cstheme="minorHAnsi"/>
                <w:sz w:val="28"/>
                <w:szCs w:val="28"/>
                <w:rtl/>
              </w:rPr>
              <w:t>ب</w:t>
            </w:r>
            <w:r w:rsidR="00C676D7">
              <w:rPr>
                <w:rFonts w:cstheme="minorHAnsi" w:hint="cs"/>
                <w:sz w:val="28"/>
                <w:szCs w:val="28"/>
                <w:rtl/>
              </w:rPr>
              <w:t>"</w:t>
            </w:r>
            <w:r w:rsidRPr="00C676D7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E2E7F">
              <w:rPr>
                <w:rFonts w:cstheme="minorHAnsi" w:hint="cs"/>
                <w:sz w:val="28"/>
                <w:szCs w:val="28"/>
                <w:rtl/>
              </w:rPr>
              <w:t xml:space="preserve">لأن: </w:t>
            </w:r>
            <w:r>
              <w:rPr>
                <w:rFonts w:cstheme="minorHAnsi"/>
                <w:sz w:val="28"/>
                <w:szCs w:val="28"/>
              </w:rPr>
              <w:br/>
            </w:r>
            <w:r w:rsidRPr="005E2E7F">
              <w:rPr>
                <w:rFonts w:cstheme="minorHAnsi" w:hint="cs"/>
                <w:sz w:val="28"/>
                <w:szCs w:val="28"/>
                <w:rtl/>
              </w:rPr>
              <w:t>لدينا</w: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: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2120" w:dyaOrig="320" w14:anchorId="62BD8883">
                <v:shape id="_x0000_i1095" type="#_x0000_t75" style="width:105.75pt;height:15.75pt" o:ole="">
                  <v:imagedata r:id="rId137" o:title=""/>
                </v:shape>
                <o:OLEObject Type="Embed" ProgID="Equation.DSMT4" ShapeID="_x0000_i1095" DrawAspect="Content" ObjectID="_1739643095" r:id="rId138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و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1020" w:dyaOrig="320" w14:anchorId="1C2B011A">
                <v:shape id="_x0000_i1096" type="#_x0000_t75" style="width:51pt;height:15.75pt" o:ole="">
                  <v:imagedata r:id="rId139" o:title=""/>
                </v:shape>
                <o:OLEObject Type="Embed" ProgID="Equation.DSMT4" ShapeID="_x0000_i1096" DrawAspect="Content" ObjectID="_1739643096" r:id="rId140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 ومنه: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38D6116C">
                <v:shape id="_x0000_i1097" type="#_x0000_t75" style="width:45pt;height:15.75pt" o:ole="">
                  <v:imagedata r:id="rId141" o:title=""/>
                </v:shape>
                <o:OLEObject Type="Embed" ProgID="Equation.DSMT4" ShapeID="_x0000_i1097" DrawAspect="Content" ObjectID="_1739643097" r:id="rId142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12DD23A" w14:textId="7C9309F8" w:rsidR="00550699" w:rsidRPr="005E2E7F" w:rsidRDefault="00550699" w:rsidP="00550699">
            <w:pPr>
              <w:pStyle w:val="Paragraphedeliste"/>
              <w:numPr>
                <w:ilvl w:val="0"/>
                <w:numId w:val="40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676D7">
              <w:rPr>
                <w:rFonts w:cstheme="minorHAnsi"/>
                <w:sz w:val="28"/>
                <w:szCs w:val="28"/>
                <w:rtl/>
              </w:rPr>
              <w:t xml:space="preserve">الاختيار </w:t>
            </w:r>
            <w:r w:rsidR="00C676D7">
              <w:rPr>
                <w:rFonts w:cstheme="minorHAnsi" w:hint="cs"/>
                <w:sz w:val="28"/>
                <w:szCs w:val="28"/>
                <w:rtl/>
              </w:rPr>
              <w:t>"</w:t>
            </w:r>
            <w:r w:rsidRPr="00C676D7">
              <w:rPr>
                <w:rFonts w:cstheme="minorHAnsi"/>
                <w:sz w:val="28"/>
                <w:szCs w:val="28"/>
                <w:rtl/>
              </w:rPr>
              <w:t>أ</w:t>
            </w:r>
            <w:r w:rsidR="00C676D7">
              <w:rPr>
                <w:rFonts w:cstheme="minorHAnsi" w:hint="cs"/>
                <w:sz w:val="28"/>
                <w:szCs w:val="28"/>
                <w:rtl/>
              </w:rPr>
              <w:t>"</w:t>
            </w:r>
            <w:r w:rsidRPr="00C676D7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676D7">
              <w:rPr>
                <w:rFonts w:cstheme="minorHAnsi" w:hint="cs"/>
                <w:sz w:val="28"/>
                <w:szCs w:val="28"/>
                <w:rtl/>
              </w:rPr>
              <w:t>لأن:</w:t>
            </w:r>
            <w:r>
              <w:rPr>
                <w:rFonts w:cstheme="minorHAnsi"/>
                <w:sz w:val="28"/>
                <w:szCs w:val="28"/>
              </w:rPr>
              <w:br/>
            </w:r>
            <w:r w:rsidRPr="005E2E7F">
              <w:rPr>
                <w:rFonts w:cstheme="minorHAnsi" w:hint="cs"/>
                <w:sz w:val="28"/>
                <w:szCs w:val="28"/>
                <w:rtl/>
              </w:rPr>
              <w:t xml:space="preserve"> الدالة</w: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076720F3">
                <v:shape id="_x0000_i1098" type="#_x0000_t75" style="width:12pt;height:15.75pt" o:ole="">
                  <v:imagedata r:id="rId143" o:title=""/>
                </v:shape>
                <o:OLEObject Type="Embed" ProgID="Equation.DSMT4" ShapeID="_x0000_i1098" DrawAspect="Content" ObjectID="_1739643098" r:id="rId144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قابلة للاشتقاق على </w:t>
            </w:r>
            <w:r w:rsidRPr="005E2E7F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1A67AD0C">
                <v:shape id="_x0000_i1099" type="#_x0000_t75" style="width:12.75pt;height:12.75pt" o:ole="">
                  <v:imagedata r:id="rId145" o:title=""/>
                </v:shape>
                <o:OLEObject Type="Embed" ProgID="Equation.DSMT4" ShapeID="_x0000_i1099" DrawAspect="Content" ObjectID="_1739643099" r:id="rId146"/>
              </w:object>
            </w:r>
            <w:r w:rsidRPr="005E2E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5E2E7F">
              <w:rPr>
                <w:rFonts w:cstheme="minorHAnsi" w:hint="cs"/>
                <w:sz w:val="28"/>
                <w:szCs w:val="28"/>
                <w:rtl/>
                <w:lang w:bidi="ar-DZ"/>
              </w:rPr>
              <w:t>و:</w:t>
            </w:r>
            <w:r w:rsidRPr="005E2E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1880" w:dyaOrig="360" w14:anchorId="166663A1">
                <v:shape id="_x0000_i1100" type="#_x0000_t75" style="width:93.75pt;height:18pt" o:ole="">
                  <v:imagedata r:id="rId147" o:title=""/>
                </v:shape>
                <o:OLEObject Type="Embed" ProgID="Equation.DSMT4" ShapeID="_x0000_i1100" DrawAspect="Content" ObjectID="_1739643100" r:id="rId148"/>
              </w:object>
            </w:r>
          </w:p>
          <w:p w14:paraId="55E6AA6D" w14:textId="00A7BF53" w:rsidR="00550699" w:rsidRPr="005E2E7F" w:rsidRDefault="00550699" w:rsidP="00550699">
            <w:pPr>
              <w:pStyle w:val="Paragraphedeliste"/>
              <w:numPr>
                <w:ilvl w:val="0"/>
                <w:numId w:val="40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أ- </w:t>
            </w:r>
            <w:r w:rsidRP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الاختيار </w:t>
            </w:r>
            <w:r w:rsid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ب</w:t>
            </w:r>
            <w:r w:rsid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E2692E">
              <w:rPr>
                <w:rFonts w:eastAsia="Times New Roman" w:cstheme="minorHAnsi" w:hint="cs"/>
                <w:color w:val="00B050"/>
                <w:sz w:val="28"/>
                <w:szCs w:val="28"/>
                <w:rtl/>
                <w:lang w:val="eu-ES" w:eastAsia="eu-ES"/>
              </w:rPr>
              <w:t xml:space="preserve"> </w:t>
            </w:r>
            <w:r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لأن:</w:t>
            </w:r>
            <w:r>
              <w:rPr>
                <w:rFonts w:eastAsia="Times New Roman" w:cstheme="minorHAnsi"/>
                <w:sz w:val="28"/>
                <w:szCs w:val="28"/>
                <w:lang w:val="eu-ES" w:eastAsia="eu-ES"/>
              </w:rPr>
              <w:br/>
            </w:r>
            <w:r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لدينا: </w:t>
            </w:r>
            <w:r w:rsidRPr="00300946">
              <w:rPr>
                <w:position w:val="-14"/>
              </w:rPr>
              <w:object w:dxaOrig="3739" w:dyaOrig="400" w14:anchorId="7108C8CA">
                <v:shape id="_x0000_i1101" type="#_x0000_t75" style="width:186.75pt;height:20.25pt" o:ole="">
                  <v:imagedata r:id="rId149" o:title=""/>
                </v:shape>
                <o:OLEObject Type="Embed" ProgID="Equation.DSMT4" ShapeID="_x0000_i1101" DrawAspect="Content" ObjectID="_1739643101" r:id="rId150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tl/>
              </w:rPr>
              <w:br/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5E2E7F">
              <w:rPr>
                <w:rFonts w:cstheme="minorHAnsi"/>
                <w:position w:val="-14"/>
                <w:sz w:val="28"/>
                <w:szCs w:val="28"/>
              </w:rPr>
              <w:object w:dxaOrig="3739" w:dyaOrig="400" w14:anchorId="790BDB26">
                <v:shape id="_x0000_i1102" type="#_x0000_t75" style="width:186.75pt;height:20.25pt" o:ole="">
                  <v:imagedata r:id="rId151" o:title=""/>
                </v:shape>
                <o:OLEObject Type="Embed" ProgID="Equation.DSMT4" ShapeID="_x0000_i1102" DrawAspect="Content" ObjectID="_1739643102" r:id="rId152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5E2E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:  </w:t>
            </w:r>
            <w:r w:rsidRPr="005E2E7F">
              <w:rPr>
                <w:rFonts w:cstheme="minorHAnsi"/>
                <w:position w:val="-14"/>
                <w:sz w:val="28"/>
                <w:szCs w:val="28"/>
              </w:rPr>
              <w:object w:dxaOrig="3140" w:dyaOrig="400" w14:anchorId="56E3450D">
                <v:shape id="_x0000_i1103" type="#_x0000_t75" style="width:156.75pt;height:20.25pt" o:ole="">
                  <v:imagedata r:id="rId153" o:title=""/>
                </v:shape>
                <o:OLEObject Type="Embed" ProgID="Equation.DSMT4" ShapeID="_x0000_i1103" DrawAspect="Content" ObjectID="_1739643103" r:id="rId154"/>
              </w:object>
            </w:r>
          </w:p>
          <w:p w14:paraId="0D24E9A6" w14:textId="0D4A27FB" w:rsidR="00550699" w:rsidRDefault="00550699" w:rsidP="00550699">
            <w:pPr>
              <w:tabs>
                <w:tab w:val="left" w:pos="8081"/>
                <w:tab w:val="left" w:pos="8981"/>
              </w:tabs>
              <w:bidi/>
              <w:ind w:left="720"/>
              <w:rPr>
                <w:rtl/>
              </w:rPr>
            </w:pPr>
            <w:r w:rsidRP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ب. الاختيار </w:t>
            </w:r>
            <w:r w:rsid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أ</w:t>
            </w:r>
            <w:r w:rsid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C676D7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:</w:t>
            </w:r>
            <w:r w:rsidRPr="00E2692E">
              <w:rPr>
                <w:rFonts w:eastAsia="Times New Roman" w:cstheme="minorHAnsi" w:hint="cs"/>
                <w:color w:val="00B050"/>
                <w:sz w:val="28"/>
                <w:szCs w:val="28"/>
                <w:rtl/>
                <w:lang w:val="eu-ES" w:eastAsia="eu-ES"/>
              </w:rPr>
              <w:t xml:space="preserve"> </w:t>
            </w:r>
            <w:r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لأن: </w:t>
            </w:r>
            <w:r>
              <w:rPr>
                <w:rFonts w:eastAsia="Times New Roman" w:cstheme="minorHAnsi"/>
                <w:sz w:val="28"/>
                <w:szCs w:val="28"/>
                <w:lang w:val="eu-ES" w:eastAsia="eu-ES"/>
              </w:rPr>
              <w:br/>
            </w:r>
            <w:r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 </w:t>
            </w:r>
            <w:r w:rsidRPr="00300946">
              <w:rPr>
                <w:position w:val="-14"/>
              </w:rPr>
              <w:object w:dxaOrig="5820" w:dyaOrig="400" w14:anchorId="67DCF47D">
                <v:shape id="_x0000_i1104" type="#_x0000_t75" style="width:291pt;height:20.25pt" o:ole="">
                  <v:imagedata r:id="rId155" o:title=""/>
                </v:shape>
                <o:OLEObject Type="Embed" ProgID="Equation.DSMT4" ShapeID="_x0000_i1104" DrawAspect="Content" ObjectID="_1739643104" r:id="rId156"/>
              </w:object>
            </w:r>
          </w:p>
          <w:p w14:paraId="5C244046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ind w:left="720"/>
              <w:rPr>
                <w:rFonts w:eastAsia="Times New Roman" w:cstheme="minorHAnsi"/>
                <w:sz w:val="28"/>
                <w:szCs w:val="28"/>
                <w:rtl/>
                <w:lang w:eastAsia="eu-ES"/>
              </w:rPr>
            </w:pPr>
          </w:p>
          <w:p w14:paraId="75C29564" w14:textId="3C4B1CA6" w:rsidR="00550699" w:rsidRDefault="00550699" w:rsidP="00550699">
            <w:pPr>
              <w:tabs>
                <w:tab w:val="left" w:pos="8081"/>
                <w:tab w:val="left" w:pos="8981"/>
              </w:tabs>
              <w:bidi/>
              <w:ind w:left="-24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eastAsia="eu-ES"/>
              </w:rPr>
            </w:pPr>
            <w:r w:rsidRPr="008D34F1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eastAsia="eu-ES"/>
              </w:rPr>
              <w:t>التمرين الثاني</w:t>
            </w:r>
            <w:r w:rsidR="009A120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eastAsia="eu-ES"/>
              </w:rPr>
              <w:t>(06ن)</w:t>
            </w:r>
            <w:r w:rsidRPr="008D34F1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eastAsia="eu-ES"/>
              </w:rPr>
              <w:t>:</w:t>
            </w:r>
          </w:p>
          <w:p w14:paraId="44EA26F9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ind w:left="-24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eastAsia="eu-ES"/>
              </w:rPr>
            </w:pPr>
          </w:p>
          <w:p w14:paraId="65E5EBDB" w14:textId="56F446DB" w:rsidR="00550699" w:rsidRDefault="00550699" w:rsidP="00550699">
            <w:pPr>
              <w:pStyle w:val="Paragraphedeliste"/>
              <w:numPr>
                <w:ilvl w:val="0"/>
                <w:numId w:val="42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eastAsia="eu-ES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eastAsia="eu-ES"/>
              </w:rPr>
              <w:t>تعيين احتمال الأحداث:</w:t>
            </w:r>
          </w:p>
          <w:p w14:paraId="744F315F" w14:textId="77777777" w:rsidR="008F09F2" w:rsidRDefault="008F09F2" w:rsidP="008F09F2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336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eastAsia="eu-ES"/>
              </w:rPr>
            </w:pPr>
          </w:p>
          <w:p w14:paraId="409622C0" w14:textId="708D6ED7" w:rsidR="00550699" w:rsidRDefault="00550699" w:rsidP="00550699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336"/>
              <w:rPr>
                <w:rtl/>
              </w:rPr>
            </w:pPr>
            <w:r w:rsidRPr="00300946">
              <w:rPr>
                <w:position w:val="-24"/>
              </w:rPr>
              <w:object w:dxaOrig="960" w:dyaOrig="620" w14:anchorId="229C476A">
                <v:shape id="_x0000_i1105" type="#_x0000_t75" style="width:48pt;height:30.75pt" o:ole="">
                  <v:imagedata r:id="rId157" o:title=""/>
                </v:shape>
                <o:OLEObject Type="Embed" ProgID="Equation.DSMT4" ShapeID="_x0000_i1105" DrawAspect="Content" ObjectID="_1739643105" r:id="rId158"/>
              </w:object>
            </w:r>
            <w:r>
              <w:rPr>
                <w:rFonts w:hint="cs"/>
                <w:rtl/>
              </w:rPr>
              <w:t xml:space="preserve">      ،    </w:t>
            </w:r>
            <w:r w:rsidRPr="00300946">
              <w:rPr>
                <w:position w:val="-24"/>
              </w:rPr>
              <w:object w:dxaOrig="999" w:dyaOrig="620" w14:anchorId="606C657A">
                <v:shape id="_x0000_i1106" type="#_x0000_t75" style="width:50.25pt;height:30.75pt" o:ole="">
                  <v:imagedata r:id="rId159" o:title=""/>
                </v:shape>
                <o:OLEObject Type="Embed" ProgID="Equation.DSMT4" ShapeID="_x0000_i1106" DrawAspect="Content" ObjectID="_1739643106" r:id="rId160"/>
              </w:object>
            </w:r>
            <w:r>
              <w:rPr>
                <w:rFonts w:hint="cs"/>
                <w:rtl/>
              </w:rPr>
              <w:t xml:space="preserve">   ،      </w:t>
            </w:r>
            <w:r w:rsidRPr="00300946">
              <w:rPr>
                <w:position w:val="-24"/>
              </w:rPr>
              <w:object w:dxaOrig="999" w:dyaOrig="620" w14:anchorId="397DED76">
                <v:shape id="_x0000_i1107" type="#_x0000_t75" style="width:50.25pt;height:30.75pt" o:ole="">
                  <v:imagedata r:id="rId161" o:title=""/>
                </v:shape>
                <o:OLEObject Type="Embed" ProgID="Equation.DSMT4" ShapeID="_x0000_i1107" DrawAspect="Content" ObjectID="_1739643107" r:id="rId162"/>
              </w:object>
            </w:r>
          </w:p>
          <w:p w14:paraId="7CE21760" w14:textId="77777777" w:rsidR="008F09F2" w:rsidRDefault="008F09F2" w:rsidP="008F09F2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336"/>
              <w:rPr>
                <w:rtl/>
              </w:rPr>
            </w:pPr>
          </w:p>
          <w:p w14:paraId="5ABFF2B2" w14:textId="08A7C606" w:rsidR="00550699" w:rsidRPr="008F09F2" w:rsidRDefault="00550699" w:rsidP="00550699">
            <w:pPr>
              <w:pStyle w:val="Paragraphedeliste"/>
              <w:numPr>
                <w:ilvl w:val="0"/>
                <w:numId w:val="42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u-ES" w:bidi="ar-DZ"/>
              </w:rPr>
            </w:pPr>
            <w:r w:rsidRPr="00661073">
              <w:rPr>
                <w:rFonts w:cstheme="minorHAnsi"/>
                <w:sz w:val="28"/>
                <w:szCs w:val="28"/>
                <w:rtl/>
              </w:rPr>
              <w:t xml:space="preserve">الحادثتان </w:t>
            </w:r>
            <w:r w:rsidRPr="00661073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2F0B902D">
                <v:shape id="_x0000_i1108" type="#_x0000_t75" style="width:12pt;height:12.75pt" o:ole="">
                  <v:imagedata r:id="rId163" o:title=""/>
                </v:shape>
                <o:OLEObject Type="Embed" ProgID="Equation.DSMT4" ShapeID="_x0000_i1108" DrawAspect="Content" ObjectID="_1739643108" r:id="rId164"/>
              </w:object>
            </w:r>
            <w:r w:rsidRPr="00661073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661073">
              <w:rPr>
                <w:rFonts w:cstheme="minorHAnsi"/>
                <w:position w:val="-6"/>
                <w:sz w:val="28"/>
                <w:szCs w:val="28"/>
              </w:rPr>
              <w:object w:dxaOrig="240" w:dyaOrig="279" w14:anchorId="69A6CCB0">
                <v:shape id="_x0000_i1109" type="#_x0000_t75" style="width:12pt;height:14.25pt" o:ole="">
                  <v:imagedata r:id="rId165" o:title=""/>
                </v:shape>
                <o:OLEObject Type="Embed" ProgID="Equation.DSMT4" ShapeID="_x0000_i1109" DrawAspect="Content" ObjectID="_1739643109" r:id="rId166"/>
              </w:object>
            </w:r>
            <w:r w:rsidRPr="00661073">
              <w:rPr>
                <w:rFonts w:cstheme="minorHAnsi"/>
                <w:sz w:val="28"/>
                <w:szCs w:val="28"/>
                <w:rtl/>
              </w:rPr>
              <w:t xml:space="preserve"> متلائمتين لأن:  </w:t>
            </w:r>
            <w:r w:rsidRPr="00661073">
              <w:rPr>
                <w:rFonts w:cstheme="minorHAnsi"/>
                <w:position w:val="-14"/>
                <w:sz w:val="28"/>
                <w:szCs w:val="28"/>
              </w:rPr>
              <w:object w:dxaOrig="1320" w:dyaOrig="400" w14:anchorId="3F075A93">
                <v:shape id="_x0000_i1110" type="#_x0000_t75" style="width:66pt;height:20.25pt" o:ole="">
                  <v:imagedata r:id="rId167" o:title=""/>
                </v:shape>
                <o:OLEObject Type="Embed" ProgID="Equation.DSMT4" ShapeID="_x0000_i1110" DrawAspect="Content" ObjectID="_1739643110" r:id="rId168"/>
              </w:object>
            </w:r>
          </w:p>
          <w:p w14:paraId="2764894E" w14:textId="77777777" w:rsidR="008F09F2" w:rsidRPr="00661073" w:rsidRDefault="008F09F2" w:rsidP="008F09F2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336"/>
              <w:rPr>
                <w:rFonts w:eastAsia="Times New Roman" w:cstheme="minorHAnsi"/>
                <w:sz w:val="36"/>
                <w:szCs w:val="36"/>
                <w:lang w:eastAsia="eu-ES" w:bidi="ar-DZ"/>
              </w:rPr>
            </w:pPr>
          </w:p>
          <w:p w14:paraId="10CE736E" w14:textId="77777777" w:rsidR="00550699" w:rsidRDefault="00550699" w:rsidP="00550699">
            <w:pPr>
              <w:pStyle w:val="Paragraphedeliste"/>
              <w:numPr>
                <w:ilvl w:val="0"/>
                <w:numId w:val="42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color w:val="FF0000"/>
                <w:sz w:val="28"/>
                <w:szCs w:val="28"/>
                <w:u w:val="single"/>
                <w:lang w:eastAsia="eu-ES" w:bidi="ar-DZ"/>
              </w:rPr>
            </w:pPr>
            <w:r w:rsidRPr="00524667">
              <w:rPr>
                <w:rFonts w:eastAsia="Times New Roman" w:cstheme="minorHAnsi" w:hint="cs"/>
                <w:color w:val="FF0000"/>
                <w:sz w:val="28"/>
                <w:szCs w:val="28"/>
                <w:u w:val="single"/>
                <w:rtl/>
                <w:lang w:eastAsia="eu-ES"/>
              </w:rPr>
              <w:t>حساب الاحتمالات:</w:t>
            </w:r>
          </w:p>
          <w:p w14:paraId="5B2EF17D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color w:val="FF0000"/>
                <w:sz w:val="28"/>
                <w:szCs w:val="28"/>
                <w:u w:val="single"/>
                <w:rtl/>
                <w:lang w:eastAsia="eu-ES" w:bidi="ar-DZ"/>
              </w:rPr>
            </w:pPr>
          </w:p>
          <w:p w14:paraId="32F340E5" w14:textId="77777777" w:rsidR="00550699" w:rsidRPr="00A41EA5" w:rsidRDefault="00550699" w:rsidP="00550699">
            <w:pPr>
              <w:pStyle w:val="Paragraphedeliste"/>
              <w:numPr>
                <w:ilvl w:val="0"/>
                <w:numId w:val="43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 w:rsidRPr="00DB7159">
              <w:rPr>
                <w:position w:val="-24"/>
              </w:rPr>
              <w:object w:dxaOrig="2740" w:dyaOrig="620" w14:anchorId="182A7CB1">
                <v:shape id="_x0000_i1111" type="#_x0000_t75" style="width:137.25pt;height:30.75pt" o:ole="">
                  <v:imagedata r:id="rId169" o:title=""/>
                </v:shape>
                <o:OLEObject Type="Embed" ProgID="Equation.DSMT4" ShapeID="_x0000_i1111" DrawAspect="Content" ObjectID="_1739643111" r:id="rId170"/>
              </w:object>
            </w:r>
            <w:r w:rsidRPr="00A41EA5">
              <w:rPr>
                <w:rFonts w:cstheme="minorHAnsi"/>
                <w:sz w:val="28"/>
                <w:szCs w:val="28"/>
                <w:rtl/>
              </w:rPr>
              <w:t xml:space="preserve">   .</w:t>
            </w:r>
          </w:p>
          <w:p w14:paraId="390D6E07" w14:textId="77777777" w:rsidR="00550699" w:rsidRPr="00A41EA5" w:rsidRDefault="00550699" w:rsidP="00550699">
            <w:pPr>
              <w:pStyle w:val="Paragraphedeliste"/>
              <w:numPr>
                <w:ilvl w:val="0"/>
                <w:numId w:val="43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 w:rsidRPr="00DB7159">
              <w:rPr>
                <w:position w:val="-4"/>
              </w:rPr>
              <w:object w:dxaOrig="660" w:dyaOrig="260" w14:anchorId="30FE4A20">
                <v:shape id="_x0000_i1112" type="#_x0000_t75" style="width:33pt;height:12.75pt" o:ole="">
                  <v:imagedata r:id="rId171" o:title=""/>
                </v:shape>
                <o:OLEObject Type="Embed" ProgID="Equation.DSMT4" ShapeID="_x0000_i1112" DrawAspect="Content" ObjectID="_1739643112" r:id="rId172"/>
              </w:object>
            </w:r>
            <w:r w:rsidRPr="00A41EA5">
              <w:rPr>
                <w:rFonts w:cstheme="minorHAnsi"/>
                <w:sz w:val="28"/>
                <w:szCs w:val="28"/>
                <w:rtl/>
              </w:rPr>
              <w:t xml:space="preserve">: </w:t>
            </w:r>
            <w:r w:rsidRPr="00A41EA5">
              <w:rPr>
                <w:rFonts w:cstheme="minorHAnsi"/>
                <w:sz w:val="28"/>
                <w:szCs w:val="28"/>
                <w:rtl/>
                <w:lang w:bidi="ar-DZ"/>
              </w:rPr>
              <w:t xml:space="preserve">"الكرية المسحوبة حمراء تحمل رقما فرديا"       </w:t>
            </w:r>
            <w:r w:rsidRPr="00A41EA5">
              <w:rPr>
                <w:rFonts w:cstheme="minorHAnsi" w:hint="cs"/>
                <w:sz w:val="28"/>
                <w:szCs w:val="28"/>
                <w:rtl/>
              </w:rPr>
              <w:t>ومنه:</w:t>
            </w:r>
            <w:r w:rsidRPr="00A41EA5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A41EA5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B7159">
              <w:rPr>
                <w:position w:val="-24"/>
              </w:rPr>
              <w:object w:dxaOrig="1420" w:dyaOrig="620" w14:anchorId="266E6D77">
                <v:shape id="_x0000_i1113" type="#_x0000_t75" style="width:71.25pt;height:30.75pt" o:ole="">
                  <v:imagedata r:id="rId173" o:title=""/>
                </v:shape>
                <o:OLEObject Type="Embed" ProgID="Equation.DSMT4" ShapeID="_x0000_i1113" DrawAspect="Content" ObjectID="_1739643113" r:id="rId174"/>
              </w:object>
            </w:r>
          </w:p>
          <w:p w14:paraId="5342DE67" w14:textId="77777777" w:rsidR="00550699" w:rsidRDefault="00550699" w:rsidP="00550699">
            <w:pPr>
              <w:pStyle w:val="Paragraphedeliste"/>
              <w:numPr>
                <w:ilvl w:val="0"/>
                <w:numId w:val="43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</w:pPr>
            <w:r w:rsidRPr="00300946">
              <w:rPr>
                <w:position w:val="-24"/>
              </w:rPr>
              <w:object w:dxaOrig="5240" w:dyaOrig="620" w14:anchorId="756A3EC7">
                <v:shape id="_x0000_i1114" type="#_x0000_t75" style="width:261.75pt;height:30.75pt" o:ole="">
                  <v:imagedata r:id="rId175" o:title=""/>
                </v:shape>
                <o:OLEObject Type="Embed" ProgID="Equation.DSMT4" ShapeID="_x0000_i1114" DrawAspect="Content" ObjectID="_1739643114" r:id="rId176"/>
              </w:object>
            </w:r>
          </w:p>
          <w:p w14:paraId="475B09C8" w14:textId="77777777" w:rsidR="00550699" w:rsidRDefault="00550699" w:rsidP="00550699">
            <w:pPr>
              <w:pStyle w:val="Paragraphedeliste"/>
              <w:numPr>
                <w:ilvl w:val="0"/>
                <w:numId w:val="43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</w:pPr>
            <w:r w:rsidRPr="00300946">
              <w:rPr>
                <w:position w:val="-24"/>
              </w:rPr>
              <w:object w:dxaOrig="5220" w:dyaOrig="620" w14:anchorId="07F73C40">
                <v:shape id="_x0000_i1115" type="#_x0000_t75" style="width:261pt;height:30.75pt" o:ole="">
                  <v:imagedata r:id="rId177" o:title=""/>
                </v:shape>
                <o:OLEObject Type="Embed" ProgID="Equation.DSMT4" ShapeID="_x0000_i1115" DrawAspect="Content" ObjectID="_1739643115" r:id="rId178"/>
              </w:object>
            </w:r>
          </w:p>
          <w:p w14:paraId="0A931ADF" w14:textId="77777777" w:rsidR="00550699" w:rsidRDefault="00550699" w:rsidP="00550699">
            <w:pPr>
              <w:pStyle w:val="Paragraphedeliste"/>
              <w:numPr>
                <w:ilvl w:val="0"/>
                <w:numId w:val="43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</w:pPr>
            <w:r w:rsidRPr="00300946">
              <w:rPr>
                <w:position w:val="-24"/>
              </w:rPr>
              <w:object w:dxaOrig="2760" w:dyaOrig="620" w14:anchorId="32CF22B7">
                <v:shape id="_x0000_i1116" type="#_x0000_t75" style="width:138pt;height:30.75pt" o:ole="">
                  <v:imagedata r:id="rId179" o:title=""/>
                </v:shape>
                <o:OLEObject Type="Embed" ProgID="Equation.DSMT4" ShapeID="_x0000_i1116" DrawAspect="Content" ObjectID="_1739643116" r:id="rId180"/>
              </w:object>
            </w:r>
          </w:p>
          <w:p w14:paraId="487A8EFD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2E637E46" w14:textId="77777777" w:rsidR="008F09F2" w:rsidRDefault="008F09F2" w:rsidP="00550699">
            <w:pPr>
              <w:tabs>
                <w:tab w:val="left" w:pos="8081"/>
                <w:tab w:val="left" w:pos="8981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9412D07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E4B0F0F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0CC5FAC" w14:textId="64F0E091" w:rsidR="00550699" w:rsidRPr="0001564E" w:rsidRDefault="00550699" w:rsidP="008F09F2">
            <w:pPr>
              <w:tabs>
                <w:tab w:val="left" w:pos="8081"/>
                <w:tab w:val="left" w:pos="8981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8D34F1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lastRenderedPageBreak/>
              <w:t>التمرين الثالث</w:t>
            </w:r>
            <w:r w:rsidR="009A120A">
              <w:rPr>
                <w:rFonts w:cstheme="minorHAnsi" w:hint="cs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(08ن)</w:t>
            </w:r>
            <w:r w:rsidRPr="008D34F1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</w:rPr>
              <w:t>:</w:t>
            </w:r>
          </w:p>
          <w:p w14:paraId="5B7F0234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color w:val="FF0000"/>
                <w:sz w:val="28"/>
                <w:szCs w:val="28"/>
                <w:u w:val="single"/>
                <w:rtl/>
                <w:lang w:eastAsia="eu-ES" w:bidi="ar-DZ"/>
              </w:rPr>
            </w:pPr>
          </w:p>
          <w:p w14:paraId="328471FD" w14:textId="77777777" w:rsidR="00550699" w:rsidRPr="00C85444" w:rsidRDefault="00550699" w:rsidP="00550699">
            <w:pPr>
              <w:autoSpaceDE w:val="0"/>
              <w:autoSpaceDN w:val="0"/>
              <w:bidi/>
              <w:adjustRightInd w:val="0"/>
              <w:ind w:left="-24"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023D9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55" w14:anchorId="4F739A8D">
                <v:shape id="_x0000_i1117" type="#_x0000_t75" style="width:12pt;height:12.75pt" o:ole="">
                  <v:imagedata r:id="rId100" o:title=""/>
                </v:shape>
                <o:OLEObject Type="Embed" ProgID="Equation.DSMT4" ShapeID="_x0000_i1117" DrawAspect="Content" ObjectID="_1739643117" r:id="rId181"/>
              </w:object>
            </w:r>
            <w:r w:rsidRPr="00023D97">
              <w:rPr>
                <w:rFonts w:cstheme="minorHAnsi"/>
                <w:sz w:val="28"/>
                <w:szCs w:val="28"/>
                <w:rtl/>
                <w:lang w:bidi="ar-DZ"/>
              </w:rPr>
              <w:t xml:space="preserve"> دالة معرفة على المجموعة  </w:t>
            </w:r>
            <w:r w:rsidRPr="00023D97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1920" w:dyaOrig="405" w14:anchorId="20FCE56C">
                <v:shape id="_x0000_i1118" type="#_x0000_t75" style="width:96pt;height:20.25pt" o:ole="">
                  <v:imagedata r:id="rId102" o:title=""/>
                </v:shape>
                <o:OLEObject Type="Embed" ProgID="Equation.DSMT4" ShapeID="_x0000_i1118" DrawAspect="Content" ObjectID="_1739643118" r:id="rId182"/>
              </w:object>
            </w:r>
            <w:r w:rsidRPr="00023D9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كمايلي:  </w:t>
            </w:r>
            <w:r w:rsidRPr="00023D97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1500" w:dyaOrig="630" w14:anchorId="20FA1DAE">
                <v:shape id="_x0000_i1119" type="#_x0000_t75" style="width:75pt;height:31.5pt" o:ole="">
                  <v:imagedata r:id="rId104" o:title=""/>
                </v:shape>
                <o:OLEObject Type="Embed" ProgID="Equation.DSMT4" ShapeID="_x0000_i1119" DrawAspect="Content" ObjectID="_1739643119" r:id="rId183"/>
              </w:object>
            </w:r>
            <w:r w:rsidRPr="00023D97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1E15BC5F" w14:textId="77777777" w:rsidR="00550699" w:rsidRDefault="00550699" w:rsidP="00550699">
            <w:pPr>
              <w:pStyle w:val="Paragraphedeliste"/>
              <w:numPr>
                <w:ilvl w:val="0"/>
                <w:numId w:val="44"/>
              </w:numPr>
              <w:autoSpaceDE w:val="0"/>
              <w:autoSpaceDN w:val="0"/>
              <w:bidi/>
              <w:adjustRightInd w:val="0"/>
              <w:spacing w:line="240" w:lineRule="auto"/>
              <w:ind w:left="685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344E1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</w:t>
            </w: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ع</w:t>
            </w:r>
            <w:r w:rsidRPr="008344E1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ي</w:t>
            </w: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ين صور الأعداد  </w:t>
            </w:r>
            <w:r w:rsidRPr="008344E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u w:val="single"/>
              </w:rPr>
              <w:object w:dxaOrig="139" w:dyaOrig="260" w14:anchorId="36514D97">
                <v:shape id="_x0000_i1120" type="#_x0000_t75" style="width:6.75pt;height:12.75pt" o:ole="">
                  <v:imagedata r:id="rId184" o:title=""/>
                </v:shape>
                <o:OLEObject Type="Embed" ProgID="Equation.DSMT4" ShapeID="_x0000_i1120" DrawAspect="Content" ObjectID="_1739643120" r:id="rId185"/>
              </w:object>
            </w: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، </w:t>
            </w:r>
            <w:r w:rsidRPr="008344E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u w:val="single"/>
              </w:rPr>
              <w:object w:dxaOrig="200" w:dyaOrig="260" w14:anchorId="681A683A">
                <v:shape id="_x0000_i1121" type="#_x0000_t75" style="width:9.75pt;height:12.75pt" o:ole="">
                  <v:imagedata r:id="rId186" o:title=""/>
                </v:shape>
                <o:OLEObject Type="Embed" ProgID="Equation.DSMT4" ShapeID="_x0000_i1121" DrawAspect="Content" ObjectID="_1739643121" r:id="rId187"/>
              </w:object>
            </w: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، </w:t>
            </w:r>
            <w:r w:rsidRPr="008344E1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</w:rPr>
              <w:object w:dxaOrig="320" w:dyaOrig="279" w14:anchorId="581D791F">
                <v:shape id="_x0000_i1122" type="#_x0000_t75" style="width:15.75pt;height:14.25pt" o:ole="">
                  <v:imagedata r:id="rId188" o:title=""/>
                </v:shape>
                <o:OLEObject Type="Embed" ProgID="Equation.DSMT4" ShapeID="_x0000_i1122" DrawAspect="Content" ObjectID="_1739643122" r:id="rId189"/>
              </w:object>
            </w: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، </w:t>
            </w:r>
            <w:r w:rsidRPr="008344E1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u w:val="single"/>
              </w:rPr>
              <w:object w:dxaOrig="320" w:dyaOrig="260" w14:anchorId="7DBC845B">
                <v:shape id="_x0000_i1123" type="#_x0000_t75" style="width:15.75pt;height:12.75pt" o:ole="">
                  <v:imagedata r:id="rId190" o:title=""/>
                </v:shape>
                <o:OLEObject Type="Embed" ProgID="Equation.DSMT4" ShapeID="_x0000_i1123" DrawAspect="Content" ObjectID="_1739643123" r:id="rId191"/>
              </w:object>
            </w:r>
            <w:r w:rsidRPr="008344E1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42E84A99" w14:textId="77777777" w:rsidR="00550699" w:rsidRDefault="00550699" w:rsidP="00550699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685"/>
              <w:rPr>
                <w:rtl/>
              </w:rPr>
            </w:pPr>
            <w:r w:rsidRPr="00300946">
              <w:rPr>
                <w:position w:val="-10"/>
              </w:rPr>
              <w:object w:dxaOrig="840" w:dyaOrig="320" w14:anchorId="442E9F0E">
                <v:shape id="_x0000_i1124" type="#_x0000_t75" style="width:42pt;height:15.75pt" o:ole="">
                  <v:imagedata r:id="rId192" o:title=""/>
                </v:shape>
                <o:OLEObject Type="Embed" ProgID="Equation.DSMT4" ShapeID="_x0000_i1124" DrawAspect="Content" ObjectID="_1739643124" r:id="rId193"/>
              </w:object>
            </w:r>
            <w:r>
              <w:rPr>
                <w:rFonts w:hint="cs"/>
                <w:rtl/>
              </w:rPr>
              <w:t xml:space="preserve">   ،  </w:t>
            </w:r>
            <w:r w:rsidRPr="00300946">
              <w:rPr>
                <w:position w:val="-24"/>
              </w:rPr>
              <w:object w:dxaOrig="1320" w:dyaOrig="620" w14:anchorId="4B98A9A3">
                <v:shape id="_x0000_i1125" type="#_x0000_t75" style="width:66pt;height:30.75pt" o:ole="">
                  <v:imagedata r:id="rId194" o:title=""/>
                </v:shape>
                <o:OLEObject Type="Embed" ProgID="Equation.DSMT4" ShapeID="_x0000_i1125" DrawAspect="Content" ObjectID="_1739643125" r:id="rId195"/>
              </w:object>
            </w:r>
            <w:r>
              <w:rPr>
                <w:rFonts w:hint="cs"/>
                <w:rtl/>
              </w:rPr>
              <w:t xml:space="preserve">    ،   </w:t>
            </w:r>
            <w:r w:rsidRPr="00300946">
              <w:rPr>
                <w:position w:val="-24"/>
              </w:rPr>
              <w:object w:dxaOrig="1520" w:dyaOrig="620" w14:anchorId="3AB0ABFB">
                <v:shape id="_x0000_i1126" type="#_x0000_t75" style="width:75.75pt;height:30.75pt" o:ole="">
                  <v:imagedata r:id="rId196" o:title=""/>
                </v:shape>
                <o:OLEObject Type="Embed" ProgID="Equation.DSMT4" ShapeID="_x0000_i1126" DrawAspect="Content" ObjectID="_1739643126" r:id="rId197"/>
              </w:object>
            </w:r>
            <w:r>
              <w:rPr>
                <w:rFonts w:hint="cs"/>
                <w:rtl/>
              </w:rPr>
              <w:t xml:space="preserve">   ،   </w:t>
            </w:r>
            <w:r w:rsidRPr="00300946">
              <w:rPr>
                <w:position w:val="-10"/>
              </w:rPr>
              <w:object w:dxaOrig="1020" w:dyaOrig="320" w14:anchorId="26C286E4">
                <v:shape id="_x0000_i1127" type="#_x0000_t75" style="width:51pt;height:15.75pt" o:ole="">
                  <v:imagedata r:id="rId198" o:title=""/>
                </v:shape>
                <o:OLEObject Type="Embed" ProgID="Equation.DSMT4" ShapeID="_x0000_i1127" DrawAspect="Content" ObjectID="_1739643127" r:id="rId199"/>
              </w:object>
            </w:r>
          </w:p>
          <w:p w14:paraId="6482B15D" w14:textId="77777777" w:rsidR="00550699" w:rsidRDefault="00550699" w:rsidP="00550699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685"/>
              <w:rPr>
                <w:rtl/>
                <w:lang w:bidi="ar-DZ"/>
              </w:rPr>
            </w:pPr>
          </w:p>
          <w:p w14:paraId="04DB1834" w14:textId="77777777" w:rsidR="00550699" w:rsidRPr="00F25603" w:rsidRDefault="00550699" w:rsidP="00550699">
            <w:pPr>
              <w:pStyle w:val="Paragraphedeliste"/>
              <w:numPr>
                <w:ilvl w:val="0"/>
                <w:numId w:val="44"/>
              </w:numPr>
              <w:autoSpaceDE w:val="0"/>
              <w:autoSpaceDN w:val="0"/>
              <w:bidi/>
              <w:adjustRightInd w:val="0"/>
              <w:spacing w:line="240" w:lineRule="auto"/>
              <w:ind w:left="543" w:hanging="283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هل المنحنى </w:t>
            </w:r>
            <w:r w:rsidRPr="008344E1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lang w:bidi="ar-DZ"/>
              </w:rPr>
              <w:object w:dxaOrig="540" w:dyaOrig="440" w14:anchorId="0FBD8FFB">
                <v:shape id="_x0000_i1128" type="#_x0000_t75" style="width:27pt;height:21.75pt" o:ole="">
                  <v:imagedata r:id="rId200" o:title=""/>
                </v:shape>
                <o:OLEObject Type="Embed" ProgID="Equation.DSMT4" ShapeID="_x0000_i1128" DrawAspect="Content" ObjectID="_1739643128" r:id="rId201"/>
              </w:object>
            </w: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يشمل النقطة </w:t>
            </w:r>
            <w:r w:rsidRPr="008344E1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1020" w:dyaOrig="400" w14:anchorId="764937AB">
                <v:shape id="_x0000_i1129" type="#_x0000_t75" style="width:51pt;height:20.25pt" o:ole="">
                  <v:imagedata r:id="rId202" o:title=""/>
                </v:shape>
                <o:OLEObject Type="Embed" ProgID="Equation.DSMT4" ShapeID="_x0000_i1129" DrawAspect="Content" ObjectID="_1739643129" r:id="rId203"/>
              </w:object>
            </w:r>
            <w:r w:rsidRPr="008344E1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؟ برر اجابتك</w:t>
            </w:r>
          </w:p>
          <w:p w14:paraId="643C2714" w14:textId="77777777" w:rsidR="00550699" w:rsidRDefault="00550699" w:rsidP="00550699">
            <w:pPr>
              <w:autoSpaceDE w:val="0"/>
              <w:autoSpaceDN w:val="0"/>
              <w:bidi/>
              <w:adjustRightInd w:val="0"/>
              <w:rPr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   </w:t>
            </w:r>
            <w:r w:rsidRPr="00F25603">
              <w:rPr>
                <w:rFonts w:cstheme="minorHAnsi"/>
                <w:sz w:val="28"/>
                <w:szCs w:val="28"/>
                <w:rtl/>
              </w:rPr>
              <w:t xml:space="preserve"> نعم النقطة </w:t>
            </w:r>
            <w:r w:rsidRPr="00F25603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71E990C1">
                <v:shape id="_x0000_i1130" type="#_x0000_t75" style="width:12pt;height:12.75pt" o:ole="">
                  <v:imagedata r:id="rId204" o:title=""/>
                </v:shape>
                <o:OLEObject Type="Embed" ProgID="Equation.DSMT4" ShapeID="_x0000_i1130" DrawAspect="Content" ObjectID="_1739643130" r:id="rId205"/>
              </w:object>
            </w:r>
            <w:r w:rsidRPr="00F25603">
              <w:rPr>
                <w:rFonts w:cstheme="minorHAnsi"/>
                <w:sz w:val="28"/>
                <w:szCs w:val="28"/>
                <w:rtl/>
              </w:rPr>
              <w:t xml:space="preserve"> تنتمي الى المنحنى </w:t>
            </w:r>
            <w:r w:rsidRPr="00F25603">
              <w:rPr>
                <w:rFonts w:cstheme="minorHAnsi"/>
                <w:color w:val="FF0000"/>
                <w:position w:val="-16"/>
                <w:sz w:val="28"/>
                <w:szCs w:val="28"/>
                <w:lang w:bidi="ar-DZ"/>
              </w:rPr>
              <w:object w:dxaOrig="540" w:dyaOrig="440" w14:anchorId="28634336">
                <v:shape id="_x0000_i1131" type="#_x0000_t75" style="width:27pt;height:21.75pt" o:ole="">
                  <v:imagedata r:id="rId206" o:title=""/>
                </v:shape>
                <o:OLEObject Type="Embed" ProgID="Equation.DSMT4" ShapeID="_x0000_i1131" DrawAspect="Content" ObjectID="_1739643131" r:id="rId207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F25603">
              <w:rPr>
                <w:rFonts w:cstheme="minorHAnsi" w:hint="cs"/>
                <w:sz w:val="28"/>
                <w:szCs w:val="28"/>
                <w:rtl/>
                <w:lang w:bidi="ar-DZ"/>
              </w:rPr>
              <w:t>لأن: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300946">
              <w:rPr>
                <w:position w:val="-24"/>
              </w:rPr>
              <w:object w:dxaOrig="2299" w:dyaOrig="660" w14:anchorId="03163547">
                <v:shape id="_x0000_i1132" type="#_x0000_t75" style="width:114.75pt;height:33pt" o:ole="">
                  <v:imagedata r:id="rId208" o:title=""/>
                </v:shape>
                <o:OLEObject Type="Embed" ProgID="Equation.DSMT4" ShapeID="_x0000_i1132" DrawAspect="Content" ObjectID="_1739643132" r:id="rId209"/>
              </w:object>
            </w:r>
            <w:r>
              <w:rPr>
                <w:rFonts w:hint="cs"/>
                <w:rtl/>
              </w:rPr>
              <w:t>.</w:t>
            </w:r>
          </w:p>
          <w:p w14:paraId="72B42033" w14:textId="77777777" w:rsidR="00550699" w:rsidRDefault="00550699" w:rsidP="00550699">
            <w:pPr>
              <w:pStyle w:val="Paragraphedeliste"/>
              <w:numPr>
                <w:ilvl w:val="0"/>
                <w:numId w:val="44"/>
              </w:numPr>
              <w:autoSpaceDE w:val="0"/>
              <w:autoSpaceDN w:val="0"/>
              <w:bidi/>
              <w:adjustRightInd w:val="0"/>
              <w:spacing w:line="240" w:lineRule="auto"/>
              <w:ind w:left="54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D120B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أ-</w:t>
            </w:r>
            <w:r w:rsidRPr="00D120B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حس</w:t>
            </w:r>
            <w:r w:rsidRPr="00D120B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D120B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 الدالة المشتقة للدالة </w:t>
            </w:r>
            <m:oMath>
              <m:r>
                <m:rPr>
                  <m:sty m:val="bi"/>
                </m:rPr>
                <w:rPr>
                  <w:rFonts w:ascii="Cambria Math" w:cstheme="minorHAnsi"/>
                  <w:color w:val="FF0000"/>
                  <w:sz w:val="28"/>
                  <w:szCs w:val="28"/>
                  <w:u w:val="single"/>
                  <w:lang w:bidi="ar-DZ"/>
                </w:rPr>
                <m:t>f</m:t>
              </m:r>
            </m:oMath>
            <w:r w:rsidRPr="00D120B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D120B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وت</w:t>
            </w:r>
            <w:r w:rsidRPr="00D120B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ع</w:t>
            </w:r>
            <w:r w:rsidRPr="00D120B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ي</w:t>
            </w:r>
            <w:r w:rsidRPr="00D120B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ين اشارتها.</w:t>
            </w:r>
          </w:p>
          <w:p w14:paraId="034440FD" w14:textId="77777777" w:rsidR="00550699" w:rsidRPr="00D120B3" w:rsidRDefault="00550699" w:rsidP="00550699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54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C7DD225" w14:textId="77777777" w:rsidR="00550699" w:rsidRDefault="00550699" w:rsidP="00550699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685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785C0C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الدالة </w:t>
            </w:r>
            <w:r w:rsidRPr="00785C0C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55" w14:anchorId="0606A349">
                <v:shape id="_x0000_i1133" type="#_x0000_t75" style="width:12pt;height:12.75pt" o:ole="">
                  <v:imagedata r:id="rId100" o:title=""/>
                </v:shape>
                <o:OLEObject Type="Embed" ProgID="Equation.DSMT4" ShapeID="_x0000_i1133" DrawAspect="Content" ObjectID="_1739643133" r:id="rId210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قابلة للاشتقاق على مجالي تعريفها و :  </w:t>
            </w:r>
            <w:r w:rsidRPr="00300946">
              <w:rPr>
                <w:position w:val="-36"/>
              </w:rPr>
              <w:object w:dxaOrig="4140" w:dyaOrig="780" w14:anchorId="47B2EDBB">
                <v:shape id="_x0000_i1134" type="#_x0000_t75" style="width:207pt;height:39pt" o:ole="">
                  <v:imagedata r:id="rId211" o:title=""/>
                </v:shape>
                <o:OLEObject Type="Embed" ProgID="Equation.DSMT4" ShapeID="_x0000_i1134" DrawAspect="Content" ObjectID="_1739643134" r:id="rId212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31F3C40A" w14:textId="77777777" w:rsidR="00550699" w:rsidRDefault="00550699" w:rsidP="00550699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685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ومنه: الدالة </w:t>
            </w:r>
            <w:r w:rsidRPr="00023D9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55" w14:anchorId="3656F0F9">
                <v:shape id="_x0000_i1135" type="#_x0000_t75" style="width:12pt;height:12.75pt" o:ole="">
                  <v:imagedata r:id="rId100" o:title=""/>
                </v:shape>
                <o:OLEObject Type="Embed" ProgID="Equation.DSMT4" ShapeID="_x0000_i1135" DrawAspect="Content" ObjectID="_1739643135" r:id="rId213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متزايدة تماما على مجالي تعريفها</w:t>
            </w:r>
          </w:p>
          <w:p w14:paraId="6FB48215" w14:textId="77777777" w:rsidR="00550699" w:rsidRDefault="00550699" w:rsidP="00550699">
            <w:pPr>
              <w:autoSpaceDE w:val="0"/>
              <w:autoSpaceDN w:val="0"/>
              <w:bidi/>
              <w:adjustRightInd w:val="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 </w:t>
            </w:r>
            <w:r w:rsidRPr="00785C0C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ب. جدول تغيرات الدالة </w:t>
            </w:r>
            <w:r w:rsidRPr="00785C0C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u w:val="single"/>
                <w:lang w:bidi="ar-DZ"/>
              </w:rPr>
              <w:object w:dxaOrig="240" w:dyaOrig="320" w14:anchorId="4067470A">
                <v:shape id="_x0000_i1136" type="#_x0000_t75" style="width:12pt;height:15.75pt" o:ole="">
                  <v:imagedata r:id="rId214" o:title=""/>
                </v:shape>
                <o:OLEObject Type="Embed" ProgID="Equation.DSMT4" ShapeID="_x0000_i1136" DrawAspect="Content" ObjectID="_1739643136" r:id="rId215"/>
              </w:object>
            </w:r>
          </w:p>
          <w:p w14:paraId="7AEF4048" w14:textId="77777777" w:rsidR="00550699" w:rsidRDefault="00550699" w:rsidP="00550699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B158E2">
              <w:rPr>
                <w:rFonts w:cs="Calibri"/>
                <w:b/>
                <w:bCs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53ECF27F" wp14:editId="441FCC0D">
                  <wp:extent cx="1638529" cy="1133633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216A6" w14:textId="77777777" w:rsidR="00550699" w:rsidRPr="002A165D" w:rsidRDefault="00550699" w:rsidP="00550699">
            <w:pPr>
              <w:pStyle w:val="Paragraphedeliste"/>
              <w:numPr>
                <w:ilvl w:val="0"/>
                <w:numId w:val="44"/>
              </w:numPr>
              <w:autoSpaceDE w:val="0"/>
              <w:autoSpaceDN w:val="0"/>
              <w:bidi/>
              <w:adjustRightInd w:val="0"/>
              <w:spacing w:line="240" w:lineRule="auto"/>
              <w:ind w:left="286" w:firstLine="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أكتب معادلة للمستقيم </w:t>
            </w:r>
            <w:r w:rsidRPr="002A165D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u w:val="single"/>
              </w:rPr>
              <w:object w:dxaOrig="420" w:dyaOrig="400" w14:anchorId="551D2884">
                <v:shape id="_x0000_i1137" type="#_x0000_t75" style="width:21pt;height:20.25pt" o:ole="">
                  <v:imagedata r:id="rId217" o:title=""/>
                </v:shape>
                <o:OLEObject Type="Embed" ProgID="Equation.DSMT4" ShapeID="_x0000_i1137" DrawAspect="Content" ObjectID="_1739643137" r:id="rId218"/>
              </w:objec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مماس للمنحنى </w:t>
            </w:r>
            <w:r w:rsidRPr="002A165D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u w:val="single"/>
                <w:lang w:bidi="ar-DZ"/>
              </w:rPr>
              <w:object w:dxaOrig="540" w:dyaOrig="440" w14:anchorId="5AA840A5">
                <v:shape id="_x0000_i1138" type="#_x0000_t75" style="width:27pt;height:21.75pt" o:ole="">
                  <v:imagedata r:id="rId219" o:title=""/>
                </v:shape>
                <o:OLEObject Type="Embed" ProgID="Equation.DSMT4" ShapeID="_x0000_i1138" DrawAspect="Content" ObjectID="_1739643138" r:id="rId220"/>
              </w:objec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عند النقطة التي فاصلتها </w:t>
            </w:r>
            <w:r w:rsidRPr="002A165D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  <w:u w:val="single"/>
              </w:rPr>
              <w:object w:dxaOrig="760" w:dyaOrig="360" w14:anchorId="03C4DAFA">
                <v:shape id="_x0000_i1139" type="#_x0000_t75" style="width:38.25pt;height:18pt" o:ole="">
                  <v:imagedata r:id="rId221" o:title=""/>
                </v:shape>
                <o:OLEObject Type="Embed" ProgID="Equation.DSMT4" ShapeID="_x0000_i1139" DrawAspect="Content" ObjectID="_1739643139" r:id="rId222"/>
              </w:object>
            </w:r>
          </w:p>
          <w:p w14:paraId="64ABA7F5" w14:textId="77777777" w:rsidR="00550699" w:rsidRPr="002A165D" w:rsidRDefault="00550699" w:rsidP="00550699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118"/>
              <w:rPr>
                <w:rFonts w:cstheme="minorHAnsi"/>
                <w:sz w:val="28"/>
                <w:szCs w:val="28"/>
                <w:rtl/>
              </w:rPr>
            </w:pP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لدينا</w: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:       </w: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2A165D">
              <w:rPr>
                <w:rFonts w:cstheme="minorHAnsi"/>
                <w:sz w:val="28"/>
                <w:szCs w:val="28"/>
              </w:rPr>
              <w:t xml:space="preserve">  </w:t>
            </w:r>
            <w:r w:rsidRPr="002A165D">
              <w:rPr>
                <w:rFonts w:cstheme="minorHAnsi"/>
                <w:position w:val="-14"/>
                <w:sz w:val="28"/>
                <w:szCs w:val="28"/>
              </w:rPr>
              <w:object w:dxaOrig="2580" w:dyaOrig="400" w14:anchorId="321164EA">
                <v:shape id="_x0000_i1140" type="#_x0000_t75" style="width:129pt;height:20.25pt" o:ole="">
                  <v:imagedata r:id="rId223" o:title=""/>
                </v:shape>
                <o:OLEObject Type="Embed" ProgID="Equation.DSMT4" ShapeID="_x0000_i1140" DrawAspect="Content" ObjectID="_1739643140" r:id="rId224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ومنه :   </w:t>
            </w:r>
            <w:r w:rsidRPr="002A165D">
              <w:rPr>
                <w:rFonts w:cstheme="minorHAnsi"/>
                <w:position w:val="-14"/>
                <w:sz w:val="28"/>
                <w:szCs w:val="28"/>
              </w:rPr>
              <w:object w:dxaOrig="2540" w:dyaOrig="400" w14:anchorId="60593268">
                <v:shape id="_x0000_i1141" type="#_x0000_t75" style="width:126.75pt;height:20.25pt" o:ole="">
                  <v:imagedata r:id="rId225" o:title=""/>
                </v:shape>
                <o:OLEObject Type="Embed" ProgID="Equation.DSMT4" ShapeID="_x0000_i1141" DrawAspect="Content" ObjectID="_1739643141" r:id="rId226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 إ</w:t>
            </w:r>
            <w:r w:rsidRPr="002A165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2A165D">
              <w:rPr>
                <w:rFonts w:cstheme="minorHAnsi"/>
                <w:position w:val="-10"/>
                <w:sz w:val="28"/>
                <w:szCs w:val="28"/>
              </w:rPr>
              <w:object w:dxaOrig="1120" w:dyaOrig="320" w14:anchorId="58EFB1F9">
                <v:shape id="_x0000_i1142" type="#_x0000_t75" style="width:56.25pt;height:15.75pt" o:ole="">
                  <v:imagedata r:id="rId227" o:title=""/>
                </v:shape>
                <o:OLEObject Type="Embed" ProgID="Equation.DSMT4" ShapeID="_x0000_i1142" DrawAspect="Content" ObjectID="_1739643142" r:id="rId228"/>
              </w:object>
            </w:r>
          </w:p>
          <w:p w14:paraId="2857510D" w14:textId="77777777" w:rsidR="00550699" w:rsidRPr="002A165D" w:rsidRDefault="00550699" w:rsidP="00550699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118"/>
              <w:rPr>
                <w:rFonts w:cstheme="minorHAnsi"/>
                <w:sz w:val="28"/>
                <w:szCs w:val="28"/>
                <w:lang w:bidi="ar-DZ"/>
              </w:rPr>
            </w:pPr>
          </w:p>
          <w:p w14:paraId="38CD1A8B" w14:textId="77777777" w:rsidR="00550699" w:rsidRPr="002A165D" w:rsidRDefault="00550699" w:rsidP="00550699">
            <w:pPr>
              <w:pStyle w:val="Paragraphedeliste"/>
              <w:numPr>
                <w:ilvl w:val="0"/>
                <w:numId w:val="44"/>
              </w:numPr>
              <w:autoSpaceDE w:val="0"/>
              <w:autoSpaceDN w:val="0"/>
              <w:bidi/>
              <w:adjustRightInd w:val="0"/>
              <w:spacing w:line="240" w:lineRule="auto"/>
              <w:ind w:left="428" w:hanging="28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عين نقطة تقاطع المنحنى </w:t>
            </w:r>
            <w:r w:rsidRPr="002A165D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u w:val="single"/>
                <w:lang w:bidi="ar-DZ"/>
              </w:rPr>
              <w:object w:dxaOrig="540" w:dyaOrig="440" w14:anchorId="7E8B7066">
                <v:shape id="_x0000_i1143" type="#_x0000_t75" style="width:27pt;height:21.75pt" o:ole="">
                  <v:imagedata r:id="rId229" o:title=""/>
                </v:shape>
                <o:OLEObject Type="Embed" ProgID="Equation.DSMT4" ShapeID="_x0000_i1143" DrawAspect="Content" ObjectID="_1739643143" r:id="rId230"/>
              </w:objec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مع حامل محور الفواصل</w:t>
            </w:r>
          </w:p>
          <w:p w14:paraId="2F801087" w14:textId="77777777" w:rsidR="00550699" w:rsidRPr="002A165D" w:rsidRDefault="00550699" w:rsidP="00550699">
            <w:pPr>
              <w:autoSpaceDE w:val="0"/>
              <w:autoSpaceDN w:val="0"/>
              <w:bidi/>
              <w:adjustRightInd w:val="0"/>
              <w:rPr>
                <w:rFonts w:cstheme="minorHAnsi"/>
                <w:sz w:val="28"/>
                <w:szCs w:val="28"/>
                <w:rtl/>
              </w:rPr>
            </w:pPr>
            <w:r w:rsidRPr="002A165D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4663FC2E">
                <v:shape id="_x0000_i1144" type="#_x0000_t75" style="width:45pt;height:15.75pt" o:ole="">
                  <v:imagedata r:id="rId231" o:title=""/>
                </v:shape>
                <o:OLEObject Type="Embed" ProgID="Equation.DSMT4" ShapeID="_x0000_i1144" DrawAspect="Content" ObjectID="_1739643144" r:id="rId232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تكافئ:  </w:t>
            </w:r>
            <w:r w:rsidRPr="002A165D">
              <w:rPr>
                <w:rFonts w:cstheme="minorHAnsi"/>
                <w:position w:val="-6"/>
                <w:sz w:val="28"/>
                <w:szCs w:val="28"/>
              </w:rPr>
              <w:object w:dxaOrig="999" w:dyaOrig="279" w14:anchorId="04CE45C2">
                <v:shape id="_x0000_i1145" type="#_x0000_t75" style="width:50.25pt;height:14.25pt" o:ole="">
                  <v:imagedata r:id="rId233" o:title=""/>
                </v:shape>
                <o:OLEObject Type="Embed" ProgID="Equation.DSMT4" ShapeID="_x0000_i1145" DrawAspect="Content" ObjectID="_1739643145" r:id="rId234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ومنه :   </w:t>
            </w:r>
            <w:r w:rsidRPr="002A165D">
              <w:rPr>
                <w:rFonts w:cstheme="minorHAnsi"/>
                <w:position w:val="-6"/>
                <w:sz w:val="28"/>
                <w:szCs w:val="28"/>
              </w:rPr>
              <w:object w:dxaOrig="520" w:dyaOrig="279" w14:anchorId="7856DD2B">
                <v:shape id="_x0000_i1146" type="#_x0000_t75" style="width:26.25pt;height:14.25pt" o:ole="">
                  <v:imagedata r:id="rId235" o:title=""/>
                </v:shape>
                <o:OLEObject Type="Embed" ProgID="Equation.DSMT4" ShapeID="_x0000_i1146" DrawAspect="Content" ObjectID="_1739643146" r:id="rId236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2A165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:   </w:t>
            </w:r>
            <w:r w:rsidRPr="002A165D">
              <w:rPr>
                <w:rFonts w:cstheme="minorHAnsi"/>
                <w:position w:val="-16"/>
                <w:sz w:val="28"/>
                <w:szCs w:val="28"/>
              </w:rPr>
              <w:object w:dxaOrig="2160" w:dyaOrig="440" w14:anchorId="376FB594">
                <v:shape id="_x0000_i1147" type="#_x0000_t75" style="width:108pt;height:21.75pt" o:ole="">
                  <v:imagedata r:id="rId237" o:title=""/>
                </v:shape>
                <o:OLEObject Type="Embed" ProgID="Equation.DSMT4" ShapeID="_x0000_i1147" DrawAspect="Content" ObjectID="_1739643147" r:id="rId238"/>
              </w:object>
            </w:r>
          </w:p>
          <w:p w14:paraId="5F06D033" w14:textId="77777777" w:rsidR="00550699" w:rsidRPr="002A165D" w:rsidRDefault="00550699" w:rsidP="00550699">
            <w:pPr>
              <w:pStyle w:val="Paragraphedeliste"/>
              <w:numPr>
                <w:ilvl w:val="0"/>
                <w:numId w:val="44"/>
              </w:numPr>
              <w:autoSpaceDE w:val="0"/>
              <w:autoSpaceDN w:val="0"/>
              <w:bidi/>
              <w:adjustRightInd w:val="0"/>
              <w:spacing w:line="240" w:lineRule="auto"/>
              <w:ind w:left="286" w:firstLine="27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عين نقطة تقاطع المنحنى </w:t>
            </w:r>
            <w:r w:rsidRPr="002A165D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u w:val="single"/>
                <w:lang w:bidi="ar-DZ"/>
              </w:rPr>
              <w:object w:dxaOrig="540" w:dyaOrig="440" w14:anchorId="5395CB73">
                <v:shape id="_x0000_i1148" type="#_x0000_t75" style="width:27pt;height:21.75pt" o:ole="">
                  <v:imagedata r:id="rId229" o:title=""/>
                </v:shape>
                <o:OLEObject Type="Embed" ProgID="Equation.DSMT4" ShapeID="_x0000_i1148" DrawAspect="Content" ObjectID="_1739643148" r:id="rId239"/>
              </w:objec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مع حامل محور التراتيب.</w:t>
            </w:r>
          </w:p>
          <w:p w14:paraId="236E2778" w14:textId="77777777" w:rsidR="00550699" w:rsidRPr="002A165D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color w:val="FF0000"/>
                <w:sz w:val="28"/>
                <w:szCs w:val="28"/>
                <w:u w:val="single"/>
                <w:rtl/>
                <w:lang w:eastAsia="eu-ES" w:bidi="ar-DZ"/>
              </w:rPr>
            </w:pPr>
            <w:r w:rsidRPr="002A165D">
              <w:rPr>
                <w:rFonts w:cstheme="minorHAnsi"/>
                <w:position w:val="-14"/>
                <w:sz w:val="28"/>
                <w:szCs w:val="28"/>
              </w:rPr>
              <w:object w:dxaOrig="1040" w:dyaOrig="400" w14:anchorId="34AAEF11">
                <v:shape id="_x0000_i1149" type="#_x0000_t75" style="width:51.75pt;height:20.25pt" o:ole="">
                  <v:imagedata r:id="rId240" o:title=""/>
                </v:shape>
                <o:OLEObject Type="Embed" ProgID="Equation.DSMT4" ShapeID="_x0000_i1149" DrawAspect="Content" ObjectID="_1739643149" r:id="rId241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 إ</w:t>
            </w:r>
            <w:r w:rsidRPr="002A165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2A165D">
              <w:rPr>
                <w:rFonts w:cstheme="minorHAnsi"/>
                <w:position w:val="-16"/>
                <w:sz w:val="28"/>
                <w:szCs w:val="28"/>
              </w:rPr>
              <w:object w:dxaOrig="2340" w:dyaOrig="440" w14:anchorId="1CA2356C">
                <v:shape id="_x0000_i1150" type="#_x0000_t75" style="width:117pt;height:21.75pt" o:ole="">
                  <v:imagedata r:id="rId242" o:title=""/>
                </v:shape>
                <o:OLEObject Type="Embed" ProgID="Equation.DSMT4" ShapeID="_x0000_i1150" DrawAspect="Content" ObjectID="_1739643150" r:id="rId243"/>
              </w:object>
            </w:r>
          </w:p>
          <w:p w14:paraId="37C7B1A5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lang w:val="eu-ES" w:eastAsia="eu-ES" w:bidi="ar-DZ"/>
              </w:rPr>
            </w:pPr>
          </w:p>
          <w:p w14:paraId="513A4B6F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lang w:val="eu-ES" w:eastAsia="eu-ES" w:bidi="ar-DZ"/>
              </w:rPr>
            </w:pPr>
          </w:p>
          <w:p w14:paraId="1D23C29B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lang w:val="eu-ES" w:eastAsia="eu-ES" w:bidi="ar-DZ"/>
              </w:rPr>
            </w:pPr>
          </w:p>
          <w:p w14:paraId="511B028C" w14:textId="1912C8F3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00B3C6F5" w14:textId="0BE44CB8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505FECA9" w14:textId="0B06EF1E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24101A48" w14:textId="18CD0178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72E12063" w14:textId="5A81BC21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</w:tc>
        <w:tc>
          <w:tcPr>
            <w:tcW w:w="1411" w:type="dxa"/>
          </w:tcPr>
          <w:p w14:paraId="6CA7285A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0B0A38C8" w14:textId="2E07AE13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77ADE67E" w14:textId="65705693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21B62756" w14:textId="640FD13A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4DDA86BF" w14:textId="53701DB6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0F309E2B" w14:textId="5730A34C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7FF585FA" w14:textId="0921D331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71AFAC94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4D55DF93" w14:textId="77777777" w:rsid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u-ES" w:eastAsia="eu-ES" w:bidi="ar-DZ"/>
              </w:rPr>
            </w:pPr>
          </w:p>
          <w:p w14:paraId="7D8E62A3" w14:textId="1F691688" w:rsidR="00550699" w:rsidRP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 w:rsidRPr="00550699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(اختيار الإجابة 0.25ن</w:t>
            </w:r>
          </w:p>
          <w:p w14:paraId="30E777FE" w14:textId="144430F4" w:rsidR="00550699" w:rsidRP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 w:rsidRPr="00550699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التبرير 0.75)</w:t>
            </w:r>
          </w:p>
          <w:p w14:paraId="1716C0C8" w14:textId="77777777" w:rsidR="00550699" w:rsidRPr="00550699" w:rsidRDefault="00550699" w:rsidP="0055069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0311520" w14:textId="77777777" w:rsidR="00550699" w:rsidRDefault="00550699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 w:rsidRPr="00550699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×</w:t>
            </w:r>
            <w:r w:rsidR="008F09F2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 xml:space="preserve">  </w:t>
            </w:r>
            <w:r w:rsidRPr="00550699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6</w:t>
            </w:r>
          </w:p>
          <w:p w14:paraId="2AEDED7A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40C10D66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330CECF3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7EE656C6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A46A288" w14:textId="21D7C162" w:rsidR="008F09F2" w:rsidRDefault="009B18CE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/>
                <w:b/>
                <w:bCs/>
                <w:noProof/>
                <w:color w:val="FF0000"/>
                <w:sz w:val="28"/>
                <w:szCs w:val="28"/>
                <w:rtl/>
                <w:lang w:val="ar-DZ" w:eastAsia="eu-ES" w:bidi="ar-D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2289D1" wp14:editId="1926165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130810</wp:posOffset>
                      </wp:positionV>
                      <wp:extent cx="6581775" cy="0"/>
                      <wp:effectExtent l="0" t="0" r="0" b="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81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569953" id="Connecteur droit 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0.3pt" to="516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" strokecolor="#4579b8 [3044]"/>
                  </w:pict>
                </mc:Fallback>
              </mc:AlternateContent>
            </w:r>
          </w:p>
          <w:p w14:paraId="157EF72A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7F3BCCD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0E3ECDE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57861B29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C2159CD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0.75ن×3</w:t>
            </w:r>
          </w:p>
          <w:p w14:paraId="1DC77660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80E6570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6C93EC35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0.25+0.5</w:t>
            </w:r>
          </w:p>
          <w:p w14:paraId="11C72DF8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77504BB8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6980A2AC" w14:textId="77777777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6343483D" w14:textId="784D764C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0.75ن</w:t>
            </w:r>
          </w:p>
          <w:p w14:paraId="4EC03C7E" w14:textId="3FDD836B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30076AF3" w14:textId="7C0DAC54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0.75ن</w:t>
            </w:r>
          </w:p>
          <w:p w14:paraId="33991544" w14:textId="12D1AA32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07B0780" w14:textId="3BAF8883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0.5ن</w:t>
            </w:r>
          </w:p>
          <w:p w14:paraId="6E6FC67B" w14:textId="511E3EFD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06355BE" w14:textId="13DA0CCA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0.5ن</w:t>
            </w:r>
          </w:p>
          <w:p w14:paraId="2F2954B6" w14:textId="5FA38DDA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085C5D4" w14:textId="7AEB6CAA" w:rsid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0.5ن</w:t>
            </w:r>
          </w:p>
          <w:p w14:paraId="34B4B2AA" w14:textId="1336F5CF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3E80B5B4" w14:textId="6AC79A5F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67A2281" w14:textId="168A693C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56F3E961" w14:textId="664D0C1F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34D6F1F4" w14:textId="350CFEAC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4E92EEF1" w14:textId="75E560F3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7BC53C77" w14:textId="58AD9A8A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70E7CF9" w14:textId="4DB70AC1" w:rsidR="00587792" w:rsidRDefault="00587792" w:rsidP="0058779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22479F0" w14:textId="4C66AE46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A389537" w14:textId="07C12B09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3F93C265" w14:textId="26440D84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0.5ن ×4</w:t>
            </w:r>
          </w:p>
          <w:p w14:paraId="1BC7595F" w14:textId="49BC51E0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589DD956" w14:textId="3AA7A5B7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4C8D1F6B" w14:textId="5CFB1FB7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8FC9323" w14:textId="194E9E0F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01ن</w:t>
            </w:r>
          </w:p>
          <w:p w14:paraId="78126A88" w14:textId="758DCF60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5C598C56" w14:textId="72699FD2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592540A9" w14:textId="052E7987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62F8D342" w14:textId="7ECD730C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AC39F07" w14:textId="61DDF8E9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01+0.5ن</w:t>
            </w:r>
          </w:p>
          <w:p w14:paraId="1BA2EBEC" w14:textId="54417814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6EA86BB5" w14:textId="4E38F3CB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79ED8218" w14:textId="27A4BA45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758AC41A" w14:textId="67920DE2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692B7B6E" w14:textId="442B0D1E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42A30FCA" w14:textId="006D616A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0.5ن</w:t>
            </w:r>
          </w:p>
          <w:p w14:paraId="7F3ECFAF" w14:textId="27B264E9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1D61916" w14:textId="0D8D1DB0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79B8A15C" w14:textId="3B132EA6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69F16341" w14:textId="6C79A35B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17CC5BC" w14:textId="7ABA7185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5DA1EC4F" w14:textId="738FFB50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01ن</w:t>
            </w:r>
          </w:p>
          <w:p w14:paraId="75A92FC9" w14:textId="769B1872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0324F5A" w14:textId="251AD89C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1F492E5" w14:textId="22E8C1BC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01ن</w:t>
            </w:r>
          </w:p>
          <w:p w14:paraId="565D1280" w14:textId="4B9BA419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CF326A1" w14:textId="58244534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27FAE04" w14:textId="774385EC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7475B0F6" w14:textId="02BBE1F6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  <w:t>01ن</w:t>
            </w:r>
          </w:p>
          <w:p w14:paraId="19E64F5C" w14:textId="337F2B2E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30A84460" w14:textId="4253E759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7DF1E52" w14:textId="359AF33A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1471BDD5" w14:textId="6A8C4BF9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234B871F" w14:textId="238B66D0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35F3F608" w14:textId="6B325AC9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5D1AE9C" w14:textId="77777777" w:rsidR="008D34F1" w:rsidRDefault="008D34F1" w:rsidP="008D34F1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41A45B58" w14:textId="06ED9394" w:rsidR="008F09F2" w:rsidRPr="008F09F2" w:rsidRDefault="008F09F2" w:rsidP="008F09F2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</w:tc>
      </w:tr>
    </w:tbl>
    <w:p w14:paraId="289853E9" w14:textId="5E6D1DD3" w:rsidR="005E417B" w:rsidRDefault="005E417B" w:rsidP="00550699">
      <w:pPr>
        <w:tabs>
          <w:tab w:val="left" w:pos="8081"/>
          <w:tab w:val="left" w:pos="8981"/>
        </w:tabs>
        <w:bidi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u w:val="single"/>
          <w:rtl/>
          <w:lang w:val="eu-ES" w:eastAsia="eu-ES"/>
        </w:rPr>
      </w:pPr>
    </w:p>
    <w:sectPr w:rsidR="005E417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4835"/>
    <w:multiLevelType w:val="hybridMultilevel"/>
    <w:tmpl w:val="FC1EA23E"/>
    <w:lvl w:ilvl="0" w:tplc="DF4E58E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07C70"/>
    <w:multiLevelType w:val="hybridMultilevel"/>
    <w:tmpl w:val="C21674C0"/>
    <w:lvl w:ilvl="0" w:tplc="606ECCA0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F68CF"/>
    <w:multiLevelType w:val="hybridMultilevel"/>
    <w:tmpl w:val="30D84A40"/>
    <w:lvl w:ilvl="0" w:tplc="109467B6">
      <w:start w:val="1"/>
      <w:numFmt w:val="decimal"/>
      <w:lvlText w:val="%1."/>
      <w:lvlJc w:val="left"/>
      <w:pPr>
        <w:ind w:left="2880" w:hanging="360"/>
      </w:pPr>
      <w:rPr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6B77"/>
    <w:multiLevelType w:val="hybridMultilevel"/>
    <w:tmpl w:val="4A4C9950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215733D5"/>
    <w:multiLevelType w:val="hybridMultilevel"/>
    <w:tmpl w:val="EDBC08FA"/>
    <w:lvl w:ilvl="0" w:tplc="A2A879A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97597"/>
    <w:multiLevelType w:val="hybridMultilevel"/>
    <w:tmpl w:val="40BAB208"/>
    <w:lvl w:ilvl="0" w:tplc="5486EC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3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C73B9"/>
    <w:multiLevelType w:val="hybridMultilevel"/>
    <w:tmpl w:val="0912759E"/>
    <w:lvl w:ilvl="0" w:tplc="864C83B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3DEA7989"/>
    <w:multiLevelType w:val="hybridMultilevel"/>
    <w:tmpl w:val="210C3F90"/>
    <w:lvl w:ilvl="0" w:tplc="C158C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04E1"/>
    <w:multiLevelType w:val="hybridMultilevel"/>
    <w:tmpl w:val="6DEC9616"/>
    <w:lvl w:ilvl="0" w:tplc="C55AB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D6B13"/>
    <w:multiLevelType w:val="hybridMultilevel"/>
    <w:tmpl w:val="6FEAF13A"/>
    <w:lvl w:ilvl="0" w:tplc="5E34439C">
      <w:start w:val="1"/>
      <w:numFmt w:val="decimal"/>
      <w:lvlText w:val="%1)"/>
      <w:lvlJc w:val="right"/>
      <w:pPr>
        <w:tabs>
          <w:tab w:val="num" w:pos="1210"/>
        </w:tabs>
        <w:ind w:left="793" w:firstLine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C46AC"/>
    <w:multiLevelType w:val="hybridMultilevel"/>
    <w:tmpl w:val="1826CEC4"/>
    <w:lvl w:ilvl="0" w:tplc="95EAA23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7A3680"/>
    <w:multiLevelType w:val="hybridMultilevel"/>
    <w:tmpl w:val="07A6C802"/>
    <w:lvl w:ilvl="0" w:tplc="D5B4D1E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07AAE"/>
    <w:multiLevelType w:val="hybridMultilevel"/>
    <w:tmpl w:val="69820024"/>
    <w:lvl w:ilvl="0" w:tplc="BAA6EB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F7EAF"/>
    <w:multiLevelType w:val="hybridMultilevel"/>
    <w:tmpl w:val="297865AC"/>
    <w:lvl w:ilvl="0" w:tplc="E5F0B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194614"/>
    <w:multiLevelType w:val="hybridMultilevel"/>
    <w:tmpl w:val="C492CB90"/>
    <w:lvl w:ilvl="0" w:tplc="2B98CA1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92A75"/>
    <w:multiLevelType w:val="hybridMultilevel"/>
    <w:tmpl w:val="606EEC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8" w15:restartNumberingAfterBreak="0">
    <w:nsid w:val="6BFD25F3"/>
    <w:multiLevelType w:val="hybridMultilevel"/>
    <w:tmpl w:val="15943CC6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B20F9"/>
    <w:multiLevelType w:val="hybridMultilevel"/>
    <w:tmpl w:val="BA224BF6"/>
    <w:lvl w:ilvl="0" w:tplc="57D0595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765FAD"/>
    <w:multiLevelType w:val="hybridMultilevel"/>
    <w:tmpl w:val="1688BAD8"/>
    <w:lvl w:ilvl="0" w:tplc="FC7022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3" w15:restartNumberingAfterBreak="0">
    <w:nsid w:val="7CD43126"/>
    <w:multiLevelType w:val="hybridMultilevel"/>
    <w:tmpl w:val="6F7697BA"/>
    <w:lvl w:ilvl="0" w:tplc="60C613D8">
      <w:start w:val="1"/>
      <w:numFmt w:val="decimal"/>
      <w:lvlText w:val="%1."/>
      <w:lvlJc w:val="left"/>
      <w:pPr>
        <w:ind w:left="336" w:hanging="360"/>
      </w:pPr>
      <w:rPr>
        <w:rFonts w:hint="default"/>
        <w:b/>
        <w:bCs/>
        <w:color w:val="FF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num w:numId="1" w16cid:durableId="1827747376">
    <w:abstractNumId w:val="31"/>
  </w:num>
  <w:num w:numId="2" w16cid:durableId="989483160">
    <w:abstractNumId w:val="22"/>
  </w:num>
  <w:num w:numId="3" w16cid:durableId="1152211794">
    <w:abstractNumId w:val="15"/>
  </w:num>
  <w:num w:numId="4" w16cid:durableId="1398824097">
    <w:abstractNumId w:val="0"/>
  </w:num>
  <w:num w:numId="5" w16cid:durableId="231279001">
    <w:abstractNumId w:val="24"/>
  </w:num>
  <w:num w:numId="6" w16cid:durableId="1512333614">
    <w:abstractNumId w:val="10"/>
  </w:num>
  <w:num w:numId="7" w16cid:durableId="1559125182">
    <w:abstractNumId w:val="5"/>
  </w:num>
  <w:num w:numId="8" w16cid:durableId="1352100235">
    <w:abstractNumId w:val="11"/>
  </w:num>
  <w:num w:numId="9" w16cid:durableId="252665795">
    <w:abstractNumId w:val="16"/>
  </w:num>
  <w:num w:numId="10" w16cid:durableId="737898099">
    <w:abstractNumId w:val="14"/>
  </w:num>
  <w:num w:numId="11" w16cid:durableId="2030326858">
    <w:abstractNumId w:val="12"/>
  </w:num>
  <w:num w:numId="12" w16cid:durableId="1069498442">
    <w:abstractNumId w:val="29"/>
  </w:num>
  <w:num w:numId="13" w16cid:durableId="1634869357">
    <w:abstractNumId w:val="34"/>
  </w:num>
  <w:num w:numId="14" w16cid:durableId="1590773204">
    <w:abstractNumId w:val="18"/>
  </w:num>
  <w:num w:numId="15" w16cid:durableId="653292586">
    <w:abstractNumId w:val="36"/>
  </w:num>
  <w:num w:numId="16" w16cid:durableId="1407066905">
    <w:abstractNumId w:val="37"/>
  </w:num>
  <w:num w:numId="17" w16cid:durableId="1796101892">
    <w:abstractNumId w:val="19"/>
  </w:num>
  <w:num w:numId="18" w16cid:durableId="1942713067">
    <w:abstractNumId w:val="39"/>
  </w:num>
  <w:num w:numId="19" w16cid:durableId="206339667">
    <w:abstractNumId w:val="28"/>
  </w:num>
  <w:num w:numId="20" w16cid:durableId="40717945">
    <w:abstractNumId w:val="13"/>
  </w:num>
  <w:num w:numId="21" w16cid:durableId="1323896434">
    <w:abstractNumId w:val="42"/>
  </w:num>
  <w:num w:numId="22" w16cid:durableId="814418643">
    <w:abstractNumId w:val="33"/>
  </w:num>
  <w:num w:numId="23" w16cid:durableId="302389410">
    <w:abstractNumId w:val="7"/>
  </w:num>
  <w:num w:numId="24" w16cid:durableId="2092043894">
    <w:abstractNumId w:val="1"/>
  </w:num>
  <w:num w:numId="25" w16cid:durableId="35751026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2146494">
    <w:abstractNumId w:val="3"/>
  </w:num>
  <w:num w:numId="27" w16cid:durableId="6913254">
    <w:abstractNumId w:val="20"/>
  </w:num>
  <w:num w:numId="28" w16cid:durableId="1836920984">
    <w:abstractNumId w:val="23"/>
  </w:num>
  <w:num w:numId="29" w16cid:durableId="76876047">
    <w:abstractNumId w:val="17"/>
  </w:num>
  <w:num w:numId="30" w16cid:durableId="1942446809">
    <w:abstractNumId w:val="21"/>
  </w:num>
  <w:num w:numId="31" w16cid:durableId="1171143286">
    <w:abstractNumId w:val="2"/>
  </w:num>
  <w:num w:numId="32" w16cid:durableId="1073625205">
    <w:abstractNumId w:val="32"/>
  </w:num>
  <w:num w:numId="33" w16cid:durableId="259418013">
    <w:abstractNumId w:val="8"/>
  </w:num>
  <w:num w:numId="34" w16cid:durableId="228228665">
    <w:abstractNumId w:val="9"/>
  </w:num>
  <w:num w:numId="35" w16cid:durableId="140201017">
    <w:abstractNumId w:val="26"/>
  </w:num>
  <w:num w:numId="36" w16cid:durableId="285701715">
    <w:abstractNumId w:val="6"/>
  </w:num>
  <w:num w:numId="37" w16cid:durableId="71511677">
    <w:abstractNumId w:val="27"/>
  </w:num>
  <w:num w:numId="38" w16cid:durableId="1734038935">
    <w:abstractNumId w:val="25"/>
  </w:num>
  <w:num w:numId="39" w16cid:durableId="395785425">
    <w:abstractNumId w:val="38"/>
  </w:num>
  <w:num w:numId="40" w16cid:durableId="1311060757">
    <w:abstractNumId w:val="30"/>
  </w:num>
  <w:num w:numId="41" w16cid:durableId="1146123169">
    <w:abstractNumId w:val="40"/>
  </w:num>
  <w:num w:numId="42" w16cid:durableId="940378479">
    <w:abstractNumId w:val="43"/>
  </w:num>
  <w:num w:numId="43" w16cid:durableId="482355979">
    <w:abstractNumId w:val="41"/>
  </w:num>
  <w:num w:numId="44" w16cid:durableId="1188758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D"/>
    <w:rsid w:val="0001564E"/>
    <w:rsid w:val="00023D97"/>
    <w:rsid w:val="000A02D4"/>
    <w:rsid w:val="000E072E"/>
    <w:rsid w:val="000E6A3C"/>
    <w:rsid w:val="00146DE2"/>
    <w:rsid w:val="00190432"/>
    <w:rsid w:val="001B3AFA"/>
    <w:rsid w:val="001F1208"/>
    <w:rsid w:val="0022755A"/>
    <w:rsid w:val="002553DD"/>
    <w:rsid w:val="002948D4"/>
    <w:rsid w:val="002A165D"/>
    <w:rsid w:val="002F7E75"/>
    <w:rsid w:val="00362690"/>
    <w:rsid w:val="00396B40"/>
    <w:rsid w:val="003E5831"/>
    <w:rsid w:val="003F7B0E"/>
    <w:rsid w:val="004B4F85"/>
    <w:rsid w:val="00524667"/>
    <w:rsid w:val="00524B82"/>
    <w:rsid w:val="00550699"/>
    <w:rsid w:val="00587792"/>
    <w:rsid w:val="005E2E7F"/>
    <w:rsid w:val="005E417B"/>
    <w:rsid w:val="006561B1"/>
    <w:rsid w:val="00661073"/>
    <w:rsid w:val="00725CD1"/>
    <w:rsid w:val="00737178"/>
    <w:rsid w:val="007469A3"/>
    <w:rsid w:val="00785C0C"/>
    <w:rsid w:val="007A7356"/>
    <w:rsid w:val="007B2539"/>
    <w:rsid w:val="008344E1"/>
    <w:rsid w:val="0088421F"/>
    <w:rsid w:val="008A1C6F"/>
    <w:rsid w:val="008A1E42"/>
    <w:rsid w:val="008D34F1"/>
    <w:rsid w:val="008F09F2"/>
    <w:rsid w:val="009160ED"/>
    <w:rsid w:val="00950D9B"/>
    <w:rsid w:val="0096055F"/>
    <w:rsid w:val="00960EAD"/>
    <w:rsid w:val="009A120A"/>
    <w:rsid w:val="009B18CE"/>
    <w:rsid w:val="009B1980"/>
    <w:rsid w:val="009D076A"/>
    <w:rsid w:val="009F4F73"/>
    <w:rsid w:val="00A03FFB"/>
    <w:rsid w:val="00A41EA5"/>
    <w:rsid w:val="00A63502"/>
    <w:rsid w:val="00A7215F"/>
    <w:rsid w:val="00A937C9"/>
    <w:rsid w:val="00AC02BD"/>
    <w:rsid w:val="00AC19AF"/>
    <w:rsid w:val="00AF2CF1"/>
    <w:rsid w:val="00B158E2"/>
    <w:rsid w:val="00B30483"/>
    <w:rsid w:val="00B347BB"/>
    <w:rsid w:val="00B648F0"/>
    <w:rsid w:val="00C00C4C"/>
    <w:rsid w:val="00C03939"/>
    <w:rsid w:val="00C24FD6"/>
    <w:rsid w:val="00C317FA"/>
    <w:rsid w:val="00C366AF"/>
    <w:rsid w:val="00C4663B"/>
    <w:rsid w:val="00C5432A"/>
    <w:rsid w:val="00C676D7"/>
    <w:rsid w:val="00C85444"/>
    <w:rsid w:val="00C9562E"/>
    <w:rsid w:val="00CB5003"/>
    <w:rsid w:val="00CC3C8B"/>
    <w:rsid w:val="00CD4CDC"/>
    <w:rsid w:val="00D120B3"/>
    <w:rsid w:val="00DB7159"/>
    <w:rsid w:val="00E2692E"/>
    <w:rsid w:val="00E72BDD"/>
    <w:rsid w:val="00F015B1"/>
    <w:rsid w:val="00F25603"/>
    <w:rsid w:val="00F272EC"/>
    <w:rsid w:val="00F42BDD"/>
    <w:rsid w:val="00F43D3A"/>
    <w:rsid w:val="00F5566A"/>
    <w:rsid w:val="00F63CD3"/>
    <w:rsid w:val="00F73A88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38D5F"/>
  <w15:docId w15:val="{D11AA12C-B502-4C16-987A-551E4AB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image" Target="media/image99.png"/><Relationship Id="rId237" Type="http://schemas.openxmlformats.org/officeDocument/2006/relationships/image" Target="media/image110.wmf"/><Relationship Id="rId22" Type="http://schemas.openxmlformats.org/officeDocument/2006/relationships/image" Target="media/image9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201" Type="http://schemas.openxmlformats.org/officeDocument/2006/relationships/oleObject" Target="embeddings/oleObject104.bin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26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4.bin"/><Relationship Id="rId187" Type="http://schemas.openxmlformats.org/officeDocument/2006/relationships/oleObject" Target="embeddings/oleObject97.bin"/><Relationship Id="rId217" Type="http://schemas.openxmlformats.org/officeDocument/2006/relationships/image" Target="media/image100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8.wmf"/><Relationship Id="rId238" Type="http://schemas.openxmlformats.org/officeDocument/2006/relationships/oleObject" Target="embeddings/oleObject123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7.bin"/><Relationship Id="rId223" Type="http://schemas.openxmlformats.org/officeDocument/2006/relationships/image" Target="media/image103.wmf"/><Relationship Id="rId228" Type="http://schemas.openxmlformats.org/officeDocument/2006/relationships/oleObject" Target="embeddings/oleObject118.bin"/><Relationship Id="rId244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image" Target="media/image8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1.bin"/><Relationship Id="rId218" Type="http://schemas.openxmlformats.org/officeDocument/2006/relationships/oleObject" Target="embeddings/oleObject113.bin"/><Relationship Id="rId234" Type="http://schemas.openxmlformats.org/officeDocument/2006/relationships/oleObject" Target="embeddings/oleObject121.bin"/><Relationship Id="rId239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0" Type="http://schemas.openxmlformats.org/officeDocument/2006/relationships/image" Target="media/image111.wmf"/><Relationship Id="rId245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image" Target="media/image84.wmf"/><Relationship Id="rId189" Type="http://schemas.openxmlformats.org/officeDocument/2006/relationships/oleObject" Target="embeddings/oleObject98.bin"/><Relationship Id="rId219" Type="http://schemas.openxmlformats.org/officeDocument/2006/relationships/image" Target="media/image101.wmf"/><Relationship Id="rId3" Type="http://schemas.openxmlformats.org/officeDocument/2006/relationships/styles" Target="styles.xml"/><Relationship Id="rId214" Type="http://schemas.openxmlformats.org/officeDocument/2006/relationships/image" Target="media/image98.wmf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4.wmf"/><Relationship Id="rId241" Type="http://schemas.openxmlformats.org/officeDocument/2006/relationships/oleObject" Target="embeddings/oleObject125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09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7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1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2.wmf"/><Relationship Id="rId165" Type="http://schemas.openxmlformats.org/officeDocument/2006/relationships/image" Target="media/image76.wmf"/><Relationship Id="rId186" Type="http://schemas.openxmlformats.org/officeDocument/2006/relationships/image" Target="media/image85.wmf"/><Relationship Id="rId211" Type="http://schemas.openxmlformats.org/officeDocument/2006/relationships/image" Target="media/image97.wmf"/><Relationship Id="rId232" Type="http://schemas.openxmlformats.org/officeDocument/2006/relationships/oleObject" Target="embeddings/oleObject120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434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43</cp:revision>
  <cp:lastPrinted>2023-03-03T14:02:00Z</cp:lastPrinted>
  <dcterms:created xsi:type="dcterms:W3CDTF">2023-02-25T09:21:00Z</dcterms:created>
  <dcterms:modified xsi:type="dcterms:W3CDTF">2023-03-06T20:22:00Z</dcterms:modified>
</cp:coreProperties>
</file>