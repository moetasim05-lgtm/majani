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7777777" w:rsidR="009160ED" w:rsidRPr="00DC1F5A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357B691C" w:rsidR="009160ED" w:rsidRPr="00DC1F5A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1F5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4F8F8B8C">
            <wp:simplePos x="0" y="0"/>
            <wp:positionH relativeFrom="column">
              <wp:posOffset>2886075</wp:posOffset>
            </wp:positionH>
            <wp:positionV relativeFrom="paragraph">
              <wp:posOffset>86360</wp:posOffset>
            </wp:positionV>
            <wp:extent cx="561233" cy="3714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4" cy="37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C1F5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DC1F5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8A1E42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لولاية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0BE49490" w:rsidR="009160ED" w:rsidRPr="00DC1F5A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</w:t>
      </w:r>
      <w:r w:rsidR="00DC1F5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</w:t>
      </w:r>
      <w:r w:rsidR="00AC19A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AC19A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علي الشلالة</w:t>
      </w:r>
    </w:p>
    <w:p w14:paraId="2992B4BF" w14:textId="77777777" w:rsidR="00DC1F5A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</w:t>
      </w: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DC1F5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أولى جذع مشترك علوم وتكنولوجيا</w:t>
      </w:r>
    </w:p>
    <w:p w14:paraId="79F3F4AE" w14:textId="4E8D9B7C" w:rsidR="009160ED" w:rsidRPr="00DC1F5A" w:rsidRDefault="009160ED" w:rsidP="00DC1F5A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FEC1C1" w14:textId="587AEA48" w:rsidR="009160ED" w:rsidRPr="00DC1F5A" w:rsidRDefault="009160ED" w:rsidP="00373D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DC1F5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C1F5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DC1F5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  <w:r w:rsidR="00DC1F5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725CD1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AF2CF1" w:rsidRPr="00DC1F5A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DC1F5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ساعتين</w:t>
      </w:r>
    </w:p>
    <w:p w14:paraId="2E5BDD69" w14:textId="77777777" w:rsidR="001B3AFA" w:rsidRPr="00DC1F5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549C5E3" w14:textId="204E2ADB" w:rsidR="001B3AFA" w:rsidRPr="00DC1F5A" w:rsidRDefault="001B3AFA" w:rsidP="001B3AFA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C532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 w:rsidR="00373D0F"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DC1F5A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7575836E" w14:textId="3E7CFB76" w:rsidR="005A30DC" w:rsidRDefault="005A30DC" w:rsidP="005A30DC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DC1F5A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>أجب بصح أو خطأ مع التبرير :</w:t>
      </w:r>
    </w:p>
    <w:p w14:paraId="5BC7C0C5" w14:textId="77777777" w:rsidR="001E68C3" w:rsidRPr="00DC1F5A" w:rsidRDefault="001E68C3" w:rsidP="001E68C3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</w:p>
    <w:p w14:paraId="654172A4" w14:textId="711070C6" w:rsidR="005A30DC" w:rsidRPr="00DC1F5A" w:rsidRDefault="005A30DC" w:rsidP="005A30DC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>العدد 58087 عدد أولي.</w:t>
      </w:r>
    </w:p>
    <w:p w14:paraId="6918E99A" w14:textId="43500D06" w:rsidR="005A30DC" w:rsidRPr="00DC1F5A" w:rsidRDefault="005A30DC" w:rsidP="005A30DC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الكتابة العلمية للعدد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0.052×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-7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هــــــــــــي: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5.2×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-8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63F94CB6" w14:textId="2D7B5918" w:rsidR="005A30DC" w:rsidRPr="00DC1F5A" w:rsidRDefault="005A30DC" w:rsidP="005A30DC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PGCD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3528;14553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7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×5</m:t>
        </m:r>
      </m:oMath>
      <w:r w:rsidR="00542D0F"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7015B1FA" w14:textId="62F343D4" w:rsidR="00542D0F" w:rsidRPr="00DC1F5A" w:rsidRDefault="00542D0F" w:rsidP="00542D0F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PPCM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14553;99225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4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5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7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×11</m:t>
        </m:r>
      </m:oMath>
    </w:p>
    <w:p w14:paraId="297DF6AE" w14:textId="1EC354B7" w:rsidR="00542D0F" w:rsidRPr="00DC1F5A" w:rsidRDefault="00542D0F" w:rsidP="00542D0F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مدور العدد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109.52×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-4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هـــــــــو: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2×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-2</m:t>
            </m:r>
          </m:sup>
        </m:sSup>
      </m:oMath>
      <w:r w:rsidR="00D30F17"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31219153" w14:textId="4F2951A3" w:rsidR="00D30F17" w:rsidRPr="00DC1F5A" w:rsidRDefault="00D30F17" w:rsidP="00D30F17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حل المتباينة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d(x;5)≤3</m:t>
        </m:r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هـــــــــــو المجال  </w:t>
      </w:r>
      <m:oMath>
        <m:d>
          <m:dPr>
            <m:begChr m:val="["/>
            <m:endChr m:val="]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2;8</m:t>
            </m:r>
          </m:e>
        </m:d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</w:p>
    <w:p w14:paraId="109777C3" w14:textId="77777777" w:rsidR="001E68C3" w:rsidRDefault="001E68C3" w:rsidP="00D30F1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F2DAA62" w14:textId="56F70ACE" w:rsidR="00D30F17" w:rsidRDefault="00D30F17" w:rsidP="001E68C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C532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(03ن)</w:t>
      </w: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5470E81D" w14:textId="77777777" w:rsidR="001E68C3" w:rsidRPr="00DC1F5A" w:rsidRDefault="001E68C3" w:rsidP="001E68C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B7C2BB6" w14:textId="7119BB23" w:rsidR="00D30F17" w:rsidRPr="00DC1F5A" w:rsidRDefault="00D30F17" w:rsidP="00D30F17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على مستقيم مزود بمعلم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</m:e>
        </m:d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علم النقطتين </w:t>
      </w:r>
      <w:r w:rsidRPr="00DC1F5A">
        <w:rPr>
          <w:rFonts w:eastAsia="Calibri" w:cstheme="minorHAnsi"/>
          <w:sz w:val="28"/>
          <w:szCs w:val="28"/>
          <w:lang w:bidi="ar-DZ"/>
        </w:rPr>
        <w:t>A(2)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، </w:t>
      </w:r>
      <w:r w:rsidRPr="00DC1F5A">
        <w:rPr>
          <w:rFonts w:eastAsia="Calibri" w:cstheme="minorHAnsi"/>
          <w:sz w:val="28"/>
          <w:szCs w:val="28"/>
          <w:lang w:bidi="ar-DZ"/>
        </w:rPr>
        <w:t>B(-3)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.لتكن </w:t>
      </w:r>
      <w:r w:rsidRPr="00DC1F5A">
        <w:rPr>
          <w:rFonts w:eastAsia="Calibri" w:cstheme="minorHAnsi"/>
          <w:sz w:val="28"/>
          <w:szCs w:val="28"/>
          <w:lang w:bidi="ar-DZ"/>
        </w:rPr>
        <w:t>M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نقطة متحركة فاصلتها </w:t>
      </w:r>
      <w:r w:rsidRPr="00DC1F5A">
        <w:rPr>
          <w:rFonts w:eastAsia="Calibri" w:cstheme="minorHAnsi"/>
          <w:sz w:val="28"/>
          <w:szCs w:val="28"/>
          <w:lang w:bidi="ar-DZ"/>
        </w:rPr>
        <w:t>x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</w:p>
    <w:p w14:paraId="032D2D52" w14:textId="7A600A64" w:rsidR="00D30F17" w:rsidRPr="00DC1F5A" w:rsidRDefault="00D30F17" w:rsidP="00D30F17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عين في كل حالة مواضع النقطة </w:t>
      </w:r>
      <w:r w:rsidRPr="00DC1F5A">
        <w:rPr>
          <w:rFonts w:eastAsia="Calibri" w:cstheme="minorHAnsi"/>
          <w:sz w:val="28"/>
          <w:szCs w:val="28"/>
          <w:lang w:bidi="ar-DZ"/>
        </w:rPr>
        <w:t>M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F77445" w:rsidRPr="00DC1F5A">
        <w:rPr>
          <w:rFonts w:eastAsia="Calibri" w:cstheme="minorHAnsi"/>
          <w:sz w:val="28"/>
          <w:szCs w:val="28"/>
          <w:rtl/>
          <w:lang w:bidi="ar-DZ"/>
        </w:rPr>
        <w:t>عندما تحقق الشرط مستنتجا الحلول:</w:t>
      </w:r>
    </w:p>
    <w:bookmarkStart w:id="0" w:name="_Hlk88942237"/>
    <w:bookmarkStart w:id="1" w:name="_Hlk88942194"/>
    <w:p w14:paraId="58F6F0C2" w14:textId="3E548FCF" w:rsidR="00F77445" w:rsidRPr="00DC1F5A" w:rsidRDefault="009C5322" w:rsidP="00F77445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m:oMath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x-2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rtl/>
            <w:lang w:bidi="ar-DZ"/>
          </w:rPr>
          <m:t>&lt;</m:t>
        </m:r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x+3</m:t>
            </m:r>
          </m:e>
        </m:d>
      </m:oMath>
      <w:bookmarkEnd w:id="0"/>
      <w:r w:rsidR="00F77445"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bookmarkEnd w:id="1"/>
      <w:r w:rsidR="00F77445" w:rsidRPr="00DC1F5A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4D1DC7C6" w14:textId="234F49FF" w:rsidR="00F77445" w:rsidRPr="00DC1F5A" w:rsidRDefault="009C5322" w:rsidP="00F77445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m:oMath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x-2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</m:t>
        </m:r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x+3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=5</m:t>
        </m:r>
      </m:oMath>
      <w:r w:rsidR="00F77445"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33D68332" w14:textId="244CC76D" w:rsidR="00F77445" w:rsidRPr="00DC1F5A" w:rsidRDefault="009C5322" w:rsidP="00F77445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m:oMath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x-2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x+3</m:t>
            </m:r>
          </m:e>
        </m:d>
      </m:oMath>
    </w:p>
    <w:p w14:paraId="4A39468B" w14:textId="35C976B7" w:rsidR="002553DD" w:rsidRPr="00DC1F5A" w:rsidRDefault="005A30DC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C1F5A">
        <w:rPr>
          <w:rFonts w:eastAsia="Calibri" w:cstheme="minorHAnsi"/>
          <w:sz w:val="28"/>
          <w:szCs w:val="28"/>
          <w:rtl/>
        </w:rPr>
        <w:t xml:space="preserve"> </w:t>
      </w:r>
      <w:r w:rsidR="001B3AFA" w:rsidRPr="00DC1F5A">
        <w:rPr>
          <w:rFonts w:eastAsia="Calibri" w:cstheme="minorHAnsi"/>
          <w:sz w:val="28"/>
          <w:szCs w:val="28"/>
        </w:rPr>
        <w:t xml:space="preserve">   </w:t>
      </w:r>
    </w:p>
    <w:p w14:paraId="5DFB1B1C" w14:textId="17F46DB6" w:rsidR="001B3AFA" w:rsidRPr="00DC1F5A" w:rsidRDefault="00725CD1" w:rsidP="004F6946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DC1F5A">
        <w:rPr>
          <w:rFonts w:eastAsia="Calibri" w:cstheme="minorHAnsi"/>
          <w:sz w:val="28"/>
          <w:szCs w:val="28"/>
          <w:rtl/>
        </w:rPr>
        <w:t xml:space="preserve"> </w:t>
      </w:r>
    </w:p>
    <w:p w14:paraId="054BF2D8" w14:textId="4083DDFA" w:rsidR="001B3AFA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4F6946"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لث</w:t>
      </w:r>
      <w:r w:rsidR="009C532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="004F6946"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16EDB9C" w14:textId="77777777" w:rsidR="001E68C3" w:rsidRPr="00DC1F5A" w:rsidRDefault="001E68C3" w:rsidP="001E68C3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DAFEAA3" w14:textId="1174389E" w:rsidR="001B3AFA" w:rsidRPr="00DC1F5A" w:rsidRDefault="001B3AFA" w:rsidP="00D42DA1">
      <w:pPr>
        <w:pStyle w:val="Paragraphedeliste"/>
        <w:numPr>
          <w:ilvl w:val="0"/>
          <w:numId w:val="28"/>
        </w:numPr>
        <w:bidi/>
        <w:spacing w:after="0" w:line="240" w:lineRule="auto"/>
        <w:ind w:left="-24" w:hanging="142"/>
        <w:rPr>
          <w:rFonts w:eastAsia="Calibri" w:cstheme="minorHAnsi"/>
          <w:sz w:val="28"/>
          <w:szCs w:val="28"/>
          <w:rtl/>
        </w:rPr>
      </w:pPr>
      <w:r w:rsidRPr="00DC1F5A">
        <w:rPr>
          <w:rFonts w:eastAsia="Calibri" w:cstheme="minorHAnsi"/>
          <w:sz w:val="28"/>
          <w:szCs w:val="28"/>
          <w:rtl/>
        </w:rPr>
        <w:t xml:space="preserve"> </w:t>
      </w:r>
      <w:r w:rsidR="004F6946" w:rsidRPr="00DC1F5A">
        <w:rPr>
          <w:rFonts w:eastAsia="Calibri" w:cstheme="minorHAnsi"/>
          <w:sz w:val="28"/>
          <w:szCs w:val="28"/>
          <w:rtl/>
        </w:rPr>
        <w:t xml:space="preserve">في ثانوية يوجد 105 تلميذ و 161 تلميذة نريد </w:t>
      </w:r>
      <w:r w:rsidR="00DC1F5A" w:rsidRPr="00DC1F5A">
        <w:rPr>
          <w:rFonts w:eastAsia="Calibri" w:cstheme="minorHAnsi" w:hint="cs"/>
          <w:sz w:val="28"/>
          <w:szCs w:val="28"/>
          <w:rtl/>
        </w:rPr>
        <w:t>تقسيم</w:t>
      </w:r>
      <w:r w:rsidR="004F6946" w:rsidRPr="00DC1F5A">
        <w:rPr>
          <w:rFonts w:eastAsia="Calibri" w:cstheme="minorHAnsi"/>
          <w:sz w:val="28"/>
          <w:szCs w:val="28"/>
          <w:rtl/>
        </w:rPr>
        <w:t xml:space="preserve"> مجموعة </w:t>
      </w:r>
      <w:r w:rsidR="00D42DA1" w:rsidRPr="00DC1F5A">
        <w:rPr>
          <w:rFonts w:eastAsia="Calibri" w:cstheme="minorHAnsi"/>
          <w:sz w:val="28"/>
          <w:szCs w:val="28"/>
          <w:rtl/>
        </w:rPr>
        <w:t>التلاميذ والتلميذات الى مجموعات لها نفس العدد .</w:t>
      </w:r>
    </w:p>
    <w:p w14:paraId="139DF9A9" w14:textId="1F542947" w:rsidR="00D42DA1" w:rsidRPr="00DC1F5A" w:rsidRDefault="00DC1F5A" w:rsidP="00D42DA1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C1F5A">
        <w:rPr>
          <w:rFonts w:eastAsia="Calibri" w:cstheme="minorHAnsi" w:hint="cs"/>
          <w:sz w:val="28"/>
          <w:szCs w:val="28"/>
          <w:rtl/>
        </w:rPr>
        <w:t>ما ه</w:t>
      </w:r>
      <w:r w:rsidRPr="00DC1F5A">
        <w:rPr>
          <w:rFonts w:eastAsia="Calibri" w:cstheme="minorHAnsi" w:hint="eastAsia"/>
          <w:sz w:val="28"/>
          <w:szCs w:val="28"/>
          <w:rtl/>
        </w:rPr>
        <w:t>و</w:t>
      </w:r>
      <w:r w:rsidR="00D42DA1" w:rsidRPr="00DC1F5A">
        <w:rPr>
          <w:rFonts w:eastAsia="Calibri" w:cstheme="minorHAnsi"/>
          <w:sz w:val="28"/>
          <w:szCs w:val="28"/>
          <w:rtl/>
        </w:rPr>
        <w:t xml:space="preserve"> أكبر عدد من الأفراد التي يمكن أن تتضمنها كل مجموعة؟</w:t>
      </w:r>
    </w:p>
    <w:p w14:paraId="451E738B" w14:textId="7AC03A3E" w:rsidR="00D42DA1" w:rsidRPr="00DC1F5A" w:rsidRDefault="00DC1F5A" w:rsidP="00D42DA1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DC1F5A">
        <w:rPr>
          <w:rFonts w:eastAsia="Calibri" w:cstheme="minorHAnsi" w:hint="cs"/>
          <w:sz w:val="28"/>
          <w:szCs w:val="28"/>
          <w:rtl/>
        </w:rPr>
        <w:t>ما ه</w:t>
      </w:r>
      <w:r w:rsidRPr="00DC1F5A">
        <w:rPr>
          <w:rFonts w:eastAsia="Calibri" w:cstheme="minorHAnsi" w:hint="eastAsia"/>
          <w:sz w:val="28"/>
          <w:szCs w:val="28"/>
          <w:rtl/>
        </w:rPr>
        <w:t>و</w:t>
      </w:r>
      <w:r w:rsidR="00D42DA1" w:rsidRPr="00DC1F5A">
        <w:rPr>
          <w:rFonts w:eastAsia="Calibri" w:cstheme="minorHAnsi"/>
          <w:sz w:val="28"/>
          <w:szCs w:val="28"/>
          <w:rtl/>
        </w:rPr>
        <w:t xml:space="preserve"> عدد المجموعات التي تتشكل منها كل فئة في هذه الحالة؟</w:t>
      </w:r>
    </w:p>
    <w:p w14:paraId="0C5D9B4B" w14:textId="076BDB28" w:rsidR="00D42DA1" w:rsidRPr="00DC1F5A" w:rsidRDefault="00D42DA1" w:rsidP="00D42DA1">
      <w:pPr>
        <w:pStyle w:val="Paragraphedeliste"/>
        <w:numPr>
          <w:ilvl w:val="0"/>
          <w:numId w:val="28"/>
        </w:numPr>
        <w:bidi/>
        <w:spacing w:after="0" w:line="240" w:lineRule="auto"/>
        <w:ind w:left="118" w:hanging="284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إذا علمت </w:t>
      </w:r>
      <w:r w:rsidR="00DC1F5A" w:rsidRPr="00DC1F5A">
        <w:rPr>
          <w:rFonts w:eastAsia="Calibri" w:cstheme="minorHAnsi" w:hint="cs"/>
          <w:sz w:val="28"/>
          <w:szCs w:val="28"/>
          <w:rtl/>
          <w:lang w:bidi="ar-DZ"/>
        </w:rPr>
        <w:t xml:space="preserve">أن: 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=166.375</m:t>
        </m:r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 ،  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5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=5032.84375</m:t>
        </m:r>
      </m:oMath>
      <w:r w:rsidR="00E01FD1"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53FCEFAC" w14:textId="4FC339D0" w:rsidR="00E01FD1" w:rsidRPr="00DC1F5A" w:rsidRDefault="00E01FD1" w:rsidP="00E01FD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أحسب </w:t>
      </w:r>
      <w:bookmarkStart w:id="2" w:name="_Hlk88942953"/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 </w:t>
      </w:r>
      <w:bookmarkEnd w:id="2"/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،  </w:t>
      </w:r>
      <w:bookmarkStart w:id="3" w:name="_Hlk88942967"/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6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bookmarkEnd w:id="3"/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دون حساب </w:t>
      </w:r>
      <w:r w:rsidRPr="00DC1F5A">
        <w:rPr>
          <w:rFonts w:eastAsia="Calibri" w:cstheme="minorHAnsi"/>
          <w:sz w:val="28"/>
          <w:szCs w:val="28"/>
          <w:lang w:bidi="ar-DZ"/>
        </w:rPr>
        <w:t>b</w:t>
      </w:r>
      <w:r w:rsidRPr="00DC1F5A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679D4F94" w14:textId="56751B8D" w:rsidR="00E01FD1" w:rsidRPr="00DC1F5A" w:rsidRDefault="00E01FD1" w:rsidP="00E01FD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أكتب علميا كلا من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 ،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6</m:t>
            </m:r>
          </m:sup>
        </m:sSup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374181" w:rsidRPr="00DC1F5A">
        <w:rPr>
          <w:rFonts w:eastAsia="Calibri" w:cstheme="minorHAnsi"/>
          <w:sz w:val="28"/>
          <w:szCs w:val="28"/>
          <w:rtl/>
          <w:lang w:bidi="ar-DZ"/>
        </w:rPr>
        <w:t xml:space="preserve">ثم مدورها إلى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-3</m:t>
            </m:r>
          </m:sup>
        </m:sSup>
      </m:oMath>
      <w:r w:rsidR="00374181"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767BA2CA" w14:textId="77777777" w:rsidR="001E68C3" w:rsidRDefault="001E68C3" w:rsidP="00DC1F5A">
      <w:pPr>
        <w:pStyle w:val="Paragraphedeliste"/>
        <w:bidi/>
        <w:spacing w:after="0" w:line="240" w:lineRule="auto"/>
        <w:ind w:left="-24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5AEC5CA" w14:textId="49578152" w:rsidR="00374181" w:rsidRPr="00DC1F5A" w:rsidRDefault="00374181" w:rsidP="001E68C3">
      <w:pPr>
        <w:pStyle w:val="Paragraphedeliste"/>
        <w:bidi/>
        <w:spacing w:after="0" w:line="240" w:lineRule="auto"/>
        <w:ind w:left="-24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9C532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59160EC5" w14:textId="77777777" w:rsidR="001E68C3" w:rsidRDefault="001E68C3" w:rsidP="00DC1F5A">
      <w:pPr>
        <w:pStyle w:val="Paragraphedeliste"/>
        <w:bidi/>
        <w:spacing w:after="0" w:line="240" w:lineRule="auto"/>
        <w:ind w:left="478"/>
        <w:rPr>
          <w:rFonts w:eastAsia="Calibri" w:cstheme="minorHAnsi"/>
          <w:sz w:val="28"/>
          <w:szCs w:val="28"/>
          <w:rtl/>
          <w:lang w:bidi="ar-DZ"/>
        </w:rPr>
      </w:pPr>
    </w:p>
    <w:p w14:paraId="74077B23" w14:textId="12AB84E5" w:rsidR="002553DD" w:rsidRPr="00DC1F5A" w:rsidRDefault="009C5322" w:rsidP="001E68C3">
      <w:pPr>
        <w:pStyle w:val="Paragraphedeliste"/>
        <w:bidi/>
        <w:spacing w:after="0" w:line="240" w:lineRule="auto"/>
        <w:ind w:left="478"/>
        <w:rPr>
          <w:rFonts w:eastAsia="Calibri" w:cstheme="minorHAnsi"/>
          <w:sz w:val="28"/>
          <w:szCs w:val="28"/>
          <w:lang w:bidi="ar-DZ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EB60A6" w:rsidRPr="00DC1F5A">
        <w:rPr>
          <w:rFonts w:eastAsia="Calibri" w:cstheme="minorHAnsi"/>
          <w:sz w:val="28"/>
          <w:szCs w:val="28"/>
          <w:rtl/>
          <w:lang w:bidi="ar-DZ"/>
        </w:rPr>
        <w:t xml:space="preserve"> التمثيل البياني للدالة </w:t>
      </w:r>
      <w:r w:rsidR="00EB60A6" w:rsidRPr="00DC1F5A">
        <w:rPr>
          <w:rFonts w:eastAsia="Calibri" w:cstheme="minorHAnsi"/>
          <w:sz w:val="28"/>
          <w:szCs w:val="28"/>
          <w:lang w:bidi="ar-DZ"/>
        </w:rPr>
        <w:t>f</w:t>
      </w:r>
      <w:r w:rsidR="00EB60A6" w:rsidRPr="00DC1F5A">
        <w:rPr>
          <w:rFonts w:eastAsia="Calibri" w:cstheme="minorHAnsi"/>
          <w:sz w:val="28"/>
          <w:szCs w:val="28"/>
          <w:rtl/>
          <w:lang w:bidi="ar-DZ"/>
        </w:rPr>
        <w:t xml:space="preserve"> حيث: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+6x+7</m:t>
        </m:r>
      </m:oMath>
    </w:p>
    <w:p w14:paraId="6DA2658A" w14:textId="77777777" w:rsidR="001E68C3" w:rsidRPr="00DC1F5A" w:rsidRDefault="001E68C3" w:rsidP="001E68C3">
      <w:pPr>
        <w:pStyle w:val="Paragraphedeliste"/>
        <w:numPr>
          <w:ilvl w:val="0"/>
          <w:numId w:val="32"/>
        </w:numPr>
        <w:tabs>
          <w:tab w:val="left" w:pos="3874"/>
        </w:tabs>
        <w:bidi/>
        <w:spacing w:after="0" w:line="240" w:lineRule="auto"/>
        <w:ind w:left="260" w:firstLine="0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بقراءة بياني</w:t>
      </w:r>
      <w:r w:rsidRPr="00DC1F5A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ـــــــــــــــــــــــ</w:t>
      </w: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ة حدد:</w:t>
      </w:r>
    </w:p>
    <w:p w14:paraId="69A9EE4A" w14:textId="274DEFF1" w:rsidR="001E68C3" w:rsidRPr="00DC1F5A" w:rsidRDefault="001E68C3" w:rsidP="001E68C3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مجموعة تعريف الدالة </w:t>
      </w:r>
      <w:r w:rsidRPr="00DC1F5A">
        <w:rPr>
          <w:rFonts w:eastAsia="Calibri" w:cstheme="minorHAnsi"/>
          <w:sz w:val="28"/>
          <w:szCs w:val="28"/>
          <w:lang w:bidi="ar-DZ"/>
        </w:rPr>
        <w:t xml:space="preserve">f  </w:t>
      </w:r>
    </w:p>
    <w:p w14:paraId="3727861E" w14:textId="77777777" w:rsidR="001E68C3" w:rsidRPr="00DC1F5A" w:rsidRDefault="001E68C3" w:rsidP="001E68C3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>صور الأعداد 3- ، 2- ، 4- ، 1- .</w:t>
      </w:r>
    </w:p>
    <w:p w14:paraId="698CE2A7" w14:textId="2DAAD776" w:rsidR="004C7410" w:rsidRDefault="004C7410" w:rsidP="004C741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E18A10D" w14:textId="61E71D04" w:rsidR="001E68C3" w:rsidRDefault="001E68C3" w:rsidP="001E68C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2EA617B" w14:textId="77777777" w:rsidR="001E68C3" w:rsidRPr="00DC1F5A" w:rsidRDefault="001E68C3" w:rsidP="001E68C3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DC1F5A">
        <w:rPr>
          <w:rFonts w:eastAsia="Calibri" w:cstheme="minorHAnsi" w:hint="cs"/>
          <w:b/>
          <w:bCs/>
          <w:sz w:val="28"/>
          <w:szCs w:val="28"/>
          <w:u w:val="single"/>
          <w:rtl/>
        </w:rPr>
        <w:t>أقلب الصفحة</w:t>
      </w:r>
    </w:p>
    <w:p w14:paraId="7A5107DE" w14:textId="11A7B6E7" w:rsidR="001E68C3" w:rsidRDefault="001E68C3" w:rsidP="001E68C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A207B15" w14:textId="63CD1B1E" w:rsidR="001E68C3" w:rsidRPr="00DC1F5A" w:rsidRDefault="001E68C3" w:rsidP="001E68C3">
      <w:pPr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</w:rPr>
      </w:pPr>
    </w:p>
    <w:p w14:paraId="5E0BD8A3" w14:textId="6B859E44" w:rsidR="002553DD" w:rsidRPr="00DC1F5A" w:rsidRDefault="002553DD" w:rsidP="00DC1F5A">
      <w:pPr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</w:rPr>
      </w:pPr>
    </w:p>
    <w:p w14:paraId="0782C6DA" w14:textId="77777777" w:rsidR="002553DD" w:rsidRPr="00DC1F5A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8411A40" w14:textId="77777777" w:rsidR="00DC1F5A" w:rsidRPr="00DC1F5A" w:rsidRDefault="00DC1F5A" w:rsidP="00DC1F5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</w:p>
    <w:p w14:paraId="1218BF9D" w14:textId="237D64FD" w:rsidR="0087580C" w:rsidRPr="00DC1F5A" w:rsidRDefault="0087580C" w:rsidP="001E68C3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سوابق </w:t>
      </w:r>
      <w:r w:rsidR="00DC1F5A" w:rsidRPr="00DC1F5A">
        <w:rPr>
          <w:rFonts w:eastAsia="Calibri" w:cstheme="minorHAnsi" w:hint="cs"/>
          <w:sz w:val="28"/>
          <w:szCs w:val="28"/>
          <w:rtl/>
          <w:lang w:bidi="ar-DZ"/>
        </w:rPr>
        <w:t>الأعداد: 2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- ، 4- ، 2 </w:t>
      </w:r>
      <w:r w:rsidR="00DC1F5A" w:rsidRPr="00DC1F5A">
        <w:rPr>
          <w:rFonts w:eastAsia="Calibri" w:cstheme="minorHAnsi" w:hint="cs"/>
          <w:sz w:val="28"/>
          <w:szCs w:val="28"/>
          <w:rtl/>
          <w:lang w:bidi="ar-DZ"/>
        </w:rPr>
        <w:t>(إن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وجدت)</w:t>
      </w:r>
    </w:p>
    <w:p w14:paraId="603A0887" w14:textId="444A5CC4" w:rsidR="0087580C" w:rsidRPr="00DC1F5A" w:rsidRDefault="0087580C" w:rsidP="001E68C3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اتجاه تغير الدالة </w:t>
      </w:r>
      <w:r w:rsidRPr="00DC1F5A">
        <w:rPr>
          <w:rFonts w:eastAsia="Calibri" w:cstheme="minorHAnsi"/>
          <w:sz w:val="28"/>
          <w:szCs w:val="28"/>
          <w:lang w:bidi="ar-DZ"/>
        </w:rPr>
        <w:t>f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ثم جدول التغيرات.</w:t>
      </w:r>
    </w:p>
    <w:p w14:paraId="3C3ADC61" w14:textId="5948D79B" w:rsidR="0087580C" w:rsidRDefault="0087580C" w:rsidP="001E68C3">
      <w:pPr>
        <w:pStyle w:val="Paragraphedeliste"/>
        <w:numPr>
          <w:ilvl w:val="0"/>
          <w:numId w:val="32"/>
        </w:numPr>
        <w:tabs>
          <w:tab w:val="left" w:pos="3874"/>
        </w:tabs>
        <w:bidi/>
        <w:spacing w:after="0" w:line="240" w:lineRule="auto"/>
        <w:ind w:left="543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باستعمال الحس</w:t>
      </w:r>
      <w:r w:rsidR="00DC1F5A" w:rsidRPr="00DC1F5A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ــــــــــــــــــــــــــــــــــــــ</w:t>
      </w:r>
      <w:r w:rsidRPr="00DC1F5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اب:</w:t>
      </w:r>
    </w:p>
    <w:p w14:paraId="5A8431FE" w14:textId="77777777" w:rsidR="001E68C3" w:rsidRPr="00DC1F5A" w:rsidRDefault="001E68C3" w:rsidP="001E68C3">
      <w:pPr>
        <w:pStyle w:val="Paragraphedeliste"/>
        <w:tabs>
          <w:tab w:val="left" w:pos="3874"/>
        </w:tabs>
        <w:bidi/>
        <w:spacing w:after="0" w:line="240" w:lineRule="auto"/>
        <w:ind w:left="543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54E1EF50" w14:textId="67431BFE" w:rsidR="0087580C" w:rsidRPr="00DC1F5A" w:rsidRDefault="00192C16" w:rsidP="0087580C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تحقق أن: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(x+3)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-2</m:t>
        </m:r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     و  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w:bookmarkStart w:id="4" w:name="_Hlk88944024"/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x+3+</m:t>
            </m:r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e>
            </m:rad>
            <w:bookmarkEnd w:id="4"/>
          </m:e>
        </m:d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x+3-</m:t>
            </m:r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e>
            </m:rad>
          </m:e>
        </m:d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670534E7" w14:textId="451ED3B8" w:rsidR="00192C16" w:rsidRPr="00DC1F5A" w:rsidRDefault="00192C16" w:rsidP="00192C16">
      <w:pPr>
        <w:pStyle w:val="Paragraphedeliste"/>
        <w:numPr>
          <w:ilvl w:val="0"/>
          <w:numId w:val="33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أ- </w:t>
      </w:r>
      <w:bookmarkStart w:id="5" w:name="_Hlk88944194"/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bookmarkEnd w:id="5"/>
      <w:r w:rsidR="00DC1F5A" w:rsidRPr="00DC1F5A">
        <w:rPr>
          <w:rFonts w:eastAsia="Calibri" w:cstheme="minorHAnsi" w:hint="cs"/>
          <w:sz w:val="28"/>
          <w:szCs w:val="28"/>
          <w:rtl/>
          <w:lang w:bidi="ar-DZ"/>
        </w:rPr>
        <w:t xml:space="preserve">المعادلتين: </w:t>
      </w:r>
      <w:r w:rsidR="00DC1F5A" w:rsidRPr="00DC1F5A">
        <w:rPr>
          <w:rFonts w:eastAsia="Calibri" w:cstheme="minorHAnsi" w:hint="cs"/>
          <w:sz w:val="28"/>
          <w:szCs w:val="28"/>
          <w:lang w:bidi="ar-DZ"/>
        </w:rPr>
        <w:t>f</w:t>
      </w:r>
      <w:r w:rsidRPr="00DC1F5A">
        <w:rPr>
          <w:rFonts w:eastAsia="Calibri" w:cstheme="minorHAnsi"/>
          <w:sz w:val="28"/>
          <w:szCs w:val="28"/>
          <w:lang w:bidi="ar-DZ"/>
        </w:rPr>
        <w:t>(x)=0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 ،  </w:t>
      </w:r>
      <w:r w:rsidRPr="00DC1F5A">
        <w:rPr>
          <w:rFonts w:eastAsia="Calibri" w:cstheme="minorHAnsi"/>
          <w:sz w:val="28"/>
          <w:szCs w:val="28"/>
          <w:lang w:bidi="ar-DZ"/>
        </w:rPr>
        <w:t>f(x)=-2</w:t>
      </w:r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.</w:t>
      </w:r>
      <w:r w:rsidRPr="00DC1F5A">
        <w:rPr>
          <w:rFonts w:eastAsia="Calibri" w:cstheme="minorHAnsi"/>
          <w:sz w:val="28"/>
          <w:szCs w:val="28"/>
          <w:rtl/>
          <w:lang w:bidi="ar-DZ"/>
        </w:rPr>
        <w:br/>
        <w:t>ب- هل النتيجة منسجمة مع البيان ؟</w:t>
      </w:r>
      <w:r w:rsidRPr="00DC1F5A">
        <w:rPr>
          <w:rFonts w:eastAsia="Calibri" w:cstheme="minorHAnsi"/>
          <w:sz w:val="28"/>
          <w:szCs w:val="28"/>
          <w:rtl/>
          <w:lang w:bidi="ar-DZ"/>
        </w:rPr>
        <w:br/>
        <w:t xml:space="preserve">ج- حل في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C1F5A">
        <w:rPr>
          <w:rFonts w:eastAsia="Calibri" w:cstheme="minorHAnsi"/>
          <w:sz w:val="28"/>
          <w:szCs w:val="28"/>
          <w:rtl/>
          <w:lang w:bidi="ar-DZ"/>
        </w:rPr>
        <w:t xml:space="preserve">  المتباينة : </w:t>
      </w:r>
      <w:r w:rsidR="003406E3" w:rsidRPr="00DC1F5A">
        <w:rPr>
          <w:rFonts w:eastAsia="Calibri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f(x)≤0</m:t>
        </m:r>
      </m:oMath>
    </w:p>
    <w:p w14:paraId="4362631D" w14:textId="77777777" w:rsidR="002553DD" w:rsidRPr="00DC1F5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08116CB" w14:textId="77777777" w:rsidR="002553DD" w:rsidRPr="00DC1F5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354399E" w14:textId="77777777" w:rsidR="002553DD" w:rsidRPr="00DC1F5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133545E" w14:textId="77777777" w:rsidR="002553DD" w:rsidRPr="00DC1F5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9385831" w14:textId="0EC64D5F" w:rsidR="002553DD" w:rsidRPr="00DC1F5A" w:rsidRDefault="001E68C3" w:rsidP="001E68C3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noProof/>
        </w:rPr>
        <w:drawing>
          <wp:inline distT="0" distB="0" distL="0" distR="0" wp14:anchorId="6892E05E" wp14:editId="2CBF22B2">
            <wp:extent cx="5048250" cy="2943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1290" w14:textId="77777777" w:rsidR="002553DD" w:rsidRPr="00DC1F5A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91DAD6E" w14:textId="77777777" w:rsidR="002553DD" w:rsidRPr="00DC1F5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2930BCF" w14:textId="77777777" w:rsidR="002553DD" w:rsidRPr="00DC1F5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E38DC8A" w14:textId="77777777" w:rsidR="002553DD" w:rsidRPr="00DC1F5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67179E5" w14:textId="77777777" w:rsidR="002553DD" w:rsidRPr="00DC1F5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A5DFF11" w14:textId="77777777" w:rsidR="002553DD" w:rsidRPr="00DC1F5A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217EA1C9" w14:textId="77777777" w:rsidR="002553DD" w:rsidRPr="00DC1F5A" w:rsidRDefault="002553DD" w:rsidP="00C00C4C">
      <w:pPr>
        <w:bidi/>
        <w:spacing w:after="240" w:line="259" w:lineRule="auto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121158CA" w14:textId="77777777" w:rsidR="002553DD" w:rsidRPr="00DC1F5A" w:rsidRDefault="002553DD" w:rsidP="002553DD">
      <w:pPr>
        <w:bidi/>
        <w:spacing w:after="240" w:line="259" w:lineRule="auto"/>
        <w:ind w:left="401" w:right="-142"/>
        <w:rPr>
          <w:rFonts w:eastAsia="Calibri" w:cstheme="minorHAnsi"/>
          <w:sz w:val="28"/>
          <w:szCs w:val="28"/>
          <w:rtl/>
          <w:lang w:bidi="ar-DZ"/>
        </w:rPr>
      </w:pPr>
    </w:p>
    <w:p w14:paraId="3E87FCC6" w14:textId="77777777" w:rsidR="002553DD" w:rsidRPr="00DC1F5A" w:rsidRDefault="002553DD" w:rsidP="00C00C4C">
      <w:pPr>
        <w:bidi/>
        <w:spacing w:after="240" w:line="259" w:lineRule="auto"/>
        <w:ind w:right="-142"/>
        <w:rPr>
          <w:rFonts w:eastAsia="Calibri" w:cstheme="minorHAnsi"/>
          <w:sz w:val="28"/>
          <w:szCs w:val="28"/>
          <w:rtl/>
          <w:lang w:bidi="ar-DZ"/>
        </w:rPr>
      </w:pPr>
    </w:p>
    <w:p w14:paraId="01F90509" w14:textId="39391698" w:rsidR="000E6A3C" w:rsidRPr="001E68C3" w:rsidRDefault="001E68C3" w:rsidP="001E68C3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1E68C3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انتــــــــــــــــــــــــــــــــــــــــــــــــــــــــــــــــــــــهى </w:t>
      </w:r>
    </w:p>
    <w:p w14:paraId="0DD7FDB8" w14:textId="68E9160B" w:rsidR="001E68C3" w:rsidRPr="001E68C3" w:rsidRDefault="001E68C3" w:rsidP="001E68C3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1E68C3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بالتوفيق مع تحيات أستاذة المادة سماعيل .ك</w:t>
      </w:r>
    </w:p>
    <w:sectPr w:rsidR="001E68C3" w:rsidRPr="001E68C3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C1B7F26"/>
    <w:multiLevelType w:val="hybridMultilevel"/>
    <w:tmpl w:val="BA26BAD0"/>
    <w:lvl w:ilvl="0" w:tplc="0A00FCB8">
      <w:start w:val="1"/>
      <w:numFmt w:val="decimal"/>
      <w:lvlText w:val="%1."/>
      <w:lvlJc w:val="left"/>
      <w:pPr>
        <w:ind w:left="10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5" w15:restartNumberingAfterBreak="0">
    <w:nsid w:val="22E86651"/>
    <w:multiLevelType w:val="hybridMultilevel"/>
    <w:tmpl w:val="439E5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64A90"/>
    <w:multiLevelType w:val="hybridMultilevel"/>
    <w:tmpl w:val="7A30E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4A17C9"/>
    <w:multiLevelType w:val="hybridMultilevel"/>
    <w:tmpl w:val="B1AA7406"/>
    <w:lvl w:ilvl="0" w:tplc="2F24FF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raditional Arabic"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B0D8B"/>
    <w:multiLevelType w:val="hybridMultilevel"/>
    <w:tmpl w:val="A9B869F4"/>
    <w:lvl w:ilvl="0" w:tplc="CA70BA5A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925A9"/>
    <w:multiLevelType w:val="hybridMultilevel"/>
    <w:tmpl w:val="3EB2A7A8"/>
    <w:lvl w:ilvl="0" w:tplc="9DAC4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86A"/>
    <w:multiLevelType w:val="hybridMultilevel"/>
    <w:tmpl w:val="337ED7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95109F3"/>
    <w:multiLevelType w:val="hybridMultilevel"/>
    <w:tmpl w:val="D5025332"/>
    <w:lvl w:ilvl="0" w:tplc="A8A2FBA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975C2"/>
    <w:multiLevelType w:val="hybridMultilevel"/>
    <w:tmpl w:val="3FC60F1C"/>
    <w:lvl w:ilvl="0" w:tplc="444A3D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6A601F3"/>
    <w:multiLevelType w:val="hybridMultilevel"/>
    <w:tmpl w:val="E3469478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4"/>
  </w:num>
  <w:num w:numId="2">
    <w:abstractNumId w:val="18"/>
  </w:num>
  <w:num w:numId="3">
    <w:abstractNumId w:val="12"/>
  </w:num>
  <w:num w:numId="4">
    <w:abstractNumId w:val="0"/>
  </w:num>
  <w:num w:numId="5">
    <w:abstractNumId w:val="19"/>
  </w:num>
  <w:num w:numId="6">
    <w:abstractNumId w:val="6"/>
  </w:num>
  <w:num w:numId="7">
    <w:abstractNumId w:val="2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22"/>
  </w:num>
  <w:num w:numId="13">
    <w:abstractNumId w:val="26"/>
  </w:num>
  <w:num w:numId="14">
    <w:abstractNumId w:val="14"/>
  </w:num>
  <w:num w:numId="15">
    <w:abstractNumId w:val="27"/>
  </w:num>
  <w:num w:numId="16">
    <w:abstractNumId w:val="28"/>
  </w:num>
  <w:num w:numId="17">
    <w:abstractNumId w:val="15"/>
  </w:num>
  <w:num w:numId="18">
    <w:abstractNumId w:val="30"/>
  </w:num>
  <w:num w:numId="19">
    <w:abstractNumId w:val="21"/>
  </w:num>
  <w:num w:numId="20">
    <w:abstractNumId w:val="9"/>
  </w:num>
  <w:num w:numId="21">
    <w:abstractNumId w:val="33"/>
  </w:num>
  <w:num w:numId="22">
    <w:abstractNumId w:val="25"/>
  </w:num>
  <w:num w:numId="23">
    <w:abstractNumId w:val="3"/>
  </w:num>
  <w:num w:numId="24">
    <w:abstractNumId w:val="1"/>
  </w:num>
  <w:num w:numId="25">
    <w:abstractNumId w:val="16"/>
  </w:num>
  <w:num w:numId="26">
    <w:abstractNumId w:val="5"/>
  </w:num>
  <w:num w:numId="27">
    <w:abstractNumId w:val="10"/>
  </w:num>
  <w:num w:numId="28">
    <w:abstractNumId w:val="17"/>
  </w:num>
  <w:num w:numId="29">
    <w:abstractNumId w:val="29"/>
  </w:num>
  <w:num w:numId="30">
    <w:abstractNumId w:val="23"/>
  </w:num>
  <w:num w:numId="31">
    <w:abstractNumId w:val="20"/>
  </w:num>
  <w:num w:numId="32">
    <w:abstractNumId w:val="32"/>
  </w:num>
  <w:num w:numId="33">
    <w:abstractNumId w:val="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A02D4"/>
    <w:rsid w:val="000E6A3C"/>
    <w:rsid w:val="00190432"/>
    <w:rsid w:val="00192C16"/>
    <w:rsid w:val="001B3AFA"/>
    <w:rsid w:val="001E68C3"/>
    <w:rsid w:val="002553DD"/>
    <w:rsid w:val="003406E3"/>
    <w:rsid w:val="00373D0F"/>
    <w:rsid w:val="00374181"/>
    <w:rsid w:val="003F7B0E"/>
    <w:rsid w:val="004C7410"/>
    <w:rsid w:val="004F6946"/>
    <w:rsid w:val="00524B82"/>
    <w:rsid w:val="00542D0F"/>
    <w:rsid w:val="005A30DC"/>
    <w:rsid w:val="00725CD1"/>
    <w:rsid w:val="00737178"/>
    <w:rsid w:val="007A7356"/>
    <w:rsid w:val="0087580C"/>
    <w:rsid w:val="008A1E42"/>
    <w:rsid w:val="009160ED"/>
    <w:rsid w:val="009B1980"/>
    <w:rsid w:val="009C5322"/>
    <w:rsid w:val="009F4F73"/>
    <w:rsid w:val="00AC19AF"/>
    <w:rsid w:val="00AF2CF1"/>
    <w:rsid w:val="00C00C4C"/>
    <w:rsid w:val="00C24FD6"/>
    <w:rsid w:val="00C317FA"/>
    <w:rsid w:val="00D30F17"/>
    <w:rsid w:val="00D42DA1"/>
    <w:rsid w:val="00DC1F5A"/>
    <w:rsid w:val="00E01FD1"/>
    <w:rsid w:val="00EB60A6"/>
    <w:rsid w:val="00F63CD3"/>
    <w:rsid w:val="00F77445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A3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63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6</cp:revision>
  <dcterms:created xsi:type="dcterms:W3CDTF">2021-11-25T09:26:00Z</dcterms:created>
  <dcterms:modified xsi:type="dcterms:W3CDTF">2021-11-27T22:48:00Z</dcterms:modified>
</cp:coreProperties>
</file>