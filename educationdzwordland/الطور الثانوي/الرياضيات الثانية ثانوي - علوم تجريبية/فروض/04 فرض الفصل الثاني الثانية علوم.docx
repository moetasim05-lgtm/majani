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ECA7" w14:textId="77777777" w:rsidR="009160ED" w:rsidRPr="00395CCA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95CC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5EE3B96E" w14:textId="55FC3F59" w:rsidR="009160ED" w:rsidRPr="00395CCA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95CCA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CA9AA82" wp14:editId="54DD1EA3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554990" cy="485403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48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395CC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395CC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395CC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395CC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395CCA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9160ED" w:rsidRPr="00395CC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395CC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395CC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395CC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="00395CCA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</w:t>
      </w:r>
      <w:r w:rsidR="008A1E42" w:rsidRPr="00395CC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مديرية التربية لولاية </w:t>
      </w:r>
      <w:r w:rsidR="00B838F5" w:rsidRPr="00395CC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البيض</w:t>
      </w:r>
    </w:p>
    <w:p w14:paraId="614D86FA" w14:textId="125839E5" w:rsidR="009160ED" w:rsidRPr="00395CCA" w:rsidRDefault="00AC19AF" w:rsidP="00B838F5">
      <w:pPr>
        <w:pStyle w:val="En-tte"/>
        <w:tabs>
          <w:tab w:val="clear" w:pos="4536"/>
          <w:tab w:val="clear" w:pos="9072"/>
        </w:tabs>
        <w:bidi/>
        <w:spacing w:line="216" w:lineRule="auto"/>
        <w:ind w:left="-166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95CC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B838F5" w:rsidRPr="00395CC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المستوى: </w:t>
      </w:r>
      <w:r w:rsidR="00CB5AB3" w:rsidRPr="00395CC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الثانية علوم تجريبية</w:t>
      </w:r>
      <w:r w:rsidR="00B838F5" w:rsidRPr="00395CC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395CC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</w:t>
      </w:r>
      <w:r w:rsidR="00395CCA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</w:t>
      </w:r>
      <w:r w:rsidRPr="00395CC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 w:rsidR="008A1E42" w:rsidRPr="00395CC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B838F5" w:rsidRPr="00395CC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حميتو الحاج علي الشلالة</w:t>
      </w:r>
    </w:p>
    <w:p w14:paraId="764012BD" w14:textId="1F10853F" w:rsidR="009160ED" w:rsidRPr="00395CCA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131BC869" w14:textId="6ABE3BFF" w:rsidR="009160ED" w:rsidRPr="00395CCA" w:rsidRDefault="00B838F5" w:rsidP="00B838F5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95CC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فرض الفصل الثاني في مادة الرياضيات</w:t>
      </w:r>
    </w:p>
    <w:p w14:paraId="2D3602B4" w14:textId="77777777" w:rsidR="00B838F5" w:rsidRPr="00395CCA" w:rsidRDefault="00B838F5" w:rsidP="00B838F5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2BE41F6A" w14:textId="77777777" w:rsidR="001B3AFA" w:rsidRPr="00395CCA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38978058" w14:textId="41ED45A1" w:rsidR="002553DD" w:rsidRDefault="001B3AFA" w:rsidP="00CB5AB3">
      <w:pPr>
        <w:bidi/>
        <w:spacing w:after="0" w:line="240" w:lineRule="auto"/>
        <w:ind w:left="-307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395CCA">
        <w:rPr>
          <w:rFonts w:eastAsia="Calibri" w:cstheme="minorHAnsi"/>
          <w:sz w:val="28"/>
          <w:szCs w:val="28"/>
        </w:rPr>
        <w:t xml:space="preserve">    </w:t>
      </w:r>
      <w:r w:rsidR="00E80755" w:rsidRPr="00395CCA">
        <w:rPr>
          <w:rFonts w:eastAsia="Calibri" w:cstheme="minorHAnsi"/>
          <w:b/>
          <w:bCs/>
          <w:sz w:val="28"/>
          <w:szCs w:val="28"/>
          <w:u w:val="single"/>
          <w:rtl/>
        </w:rPr>
        <w:t xml:space="preserve">التمرين </w:t>
      </w:r>
      <w:r w:rsidR="00CB5AB3" w:rsidRPr="00395CCA">
        <w:rPr>
          <w:rFonts w:eastAsia="Calibri" w:cstheme="minorHAnsi"/>
          <w:b/>
          <w:bCs/>
          <w:sz w:val="28"/>
          <w:szCs w:val="28"/>
          <w:u w:val="single"/>
          <w:rtl/>
        </w:rPr>
        <w:t>الأول:</w:t>
      </w:r>
    </w:p>
    <w:p w14:paraId="46951957" w14:textId="77777777" w:rsidR="00395CCA" w:rsidRPr="00395CCA" w:rsidRDefault="00395CCA" w:rsidP="00395CCA">
      <w:pPr>
        <w:bidi/>
        <w:spacing w:after="0" w:line="240" w:lineRule="auto"/>
        <w:ind w:left="-307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3CB50FA3" w14:textId="28202EBA" w:rsidR="00E80755" w:rsidRPr="00395CCA" w:rsidRDefault="00E80755" w:rsidP="00E80755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395CCA">
        <w:rPr>
          <w:rFonts w:eastAsia="Calibri" w:cstheme="minorHAnsi"/>
          <w:sz w:val="28"/>
          <w:szCs w:val="28"/>
          <w:rtl/>
        </w:rPr>
        <w:t xml:space="preserve">صندوق به 9 بطاقات متماثلة لا نفرق بينهم </w:t>
      </w:r>
      <w:r w:rsidR="00CB5AB3" w:rsidRPr="00395CCA">
        <w:rPr>
          <w:rFonts w:eastAsia="Calibri" w:cstheme="minorHAnsi"/>
          <w:sz w:val="28"/>
          <w:szCs w:val="28"/>
          <w:rtl/>
        </w:rPr>
        <w:t>باللمس،</w:t>
      </w:r>
      <w:r w:rsidR="00A30AE9" w:rsidRPr="00395CCA">
        <w:rPr>
          <w:rFonts w:eastAsia="Calibri" w:cstheme="minorHAnsi"/>
          <w:sz w:val="28"/>
          <w:szCs w:val="28"/>
          <w:rtl/>
        </w:rPr>
        <w:t xml:space="preserve"> مكتوب على كل واحد منها سؤالا </w:t>
      </w:r>
      <w:r w:rsidR="00CB5AB3" w:rsidRPr="00395CCA">
        <w:rPr>
          <w:rFonts w:eastAsia="Calibri" w:cstheme="minorHAnsi"/>
          <w:sz w:val="28"/>
          <w:szCs w:val="28"/>
          <w:rtl/>
        </w:rPr>
        <w:t>واحدا،</w:t>
      </w:r>
      <w:r w:rsidR="00A30AE9" w:rsidRPr="00395CCA">
        <w:rPr>
          <w:rFonts w:eastAsia="Calibri" w:cstheme="minorHAnsi"/>
          <w:sz w:val="28"/>
          <w:szCs w:val="28"/>
          <w:rtl/>
        </w:rPr>
        <w:t xml:space="preserve"> منها ثلاثة أسئلة في الهندسة مرقمة بــ </w:t>
      </w:r>
      <w:r w:rsidR="00CB5AB3" w:rsidRPr="00395CCA">
        <w:rPr>
          <w:rFonts w:eastAsia="Calibri" w:cstheme="minorHAnsi"/>
          <w:sz w:val="28"/>
          <w:szCs w:val="28"/>
          <w:rtl/>
        </w:rPr>
        <w:t>1،</w:t>
      </w:r>
      <w:r w:rsidR="00A30AE9" w:rsidRPr="00395CCA">
        <w:rPr>
          <w:rFonts w:eastAsia="Calibri" w:cstheme="minorHAnsi"/>
          <w:sz w:val="28"/>
          <w:szCs w:val="28"/>
          <w:rtl/>
        </w:rPr>
        <w:t xml:space="preserve"> </w:t>
      </w:r>
      <w:r w:rsidR="00CB5AB3" w:rsidRPr="00395CCA">
        <w:rPr>
          <w:rFonts w:eastAsia="Calibri" w:cstheme="minorHAnsi"/>
          <w:sz w:val="28"/>
          <w:szCs w:val="28"/>
          <w:rtl/>
        </w:rPr>
        <w:t>2،</w:t>
      </w:r>
      <w:r w:rsidR="00A30AE9" w:rsidRPr="00395CCA">
        <w:rPr>
          <w:rFonts w:eastAsia="Calibri" w:cstheme="minorHAnsi"/>
          <w:sz w:val="28"/>
          <w:szCs w:val="28"/>
          <w:rtl/>
        </w:rPr>
        <w:t xml:space="preserve"> 3 أربعة أسئلة في الجبر مرقمة بــ </w:t>
      </w:r>
      <w:r w:rsidR="00CB5AB3" w:rsidRPr="00395CCA">
        <w:rPr>
          <w:rFonts w:eastAsia="Calibri" w:cstheme="minorHAnsi"/>
          <w:sz w:val="28"/>
          <w:szCs w:val="28"/>
          <w:rtl/>
        </w:rPr>
        <w:t>1،</w:t>
      </w:r>
      <w:r w:rsidR="00A30AE9" w:rsidRPr="00395CCA">
        <w:rPr>
          <w:rFonts w:eastAsia="Calibri" w:cstheme="minorHAnsi"/>
          <w:sz w:val="28"/>
          <w:szCs w:val="28"/>
          <w:rtl/>
        </w:rPr>
        <w:t xml:space="preserve"> 2، </w:t>
      </w:r>
      <w:r w:rsidR="00CB5AB3" w:rsidRPr="00395CCA">
        <w:rPr>
          <w:rFonts w:eastAsia="Calibri" w:cstheme="minorHAnsi"/>
          <w:sz w:val="28"/>
          <w:szCs w:val="28"/>
          <w:rtl/>
        </w:rPr>
        <w:t>3،</w:t>
      </w:r>
      <w:r w:rsidR="00A30AE9" w:rsidRPr="00395CCA">
        <w:rPr>
          <w:rFonts w:eastAsia="Calibri" w:cstheme="minorHAnsi"/>
          <w:sz w:val="28"/>
          <w:szCs w:val="28"/>
          <w:rtl/>
        </w:rPr>
        <w:t xml:space="preserve"> 4 </w:t>
      </w:r>
      <w:r w:rsidR="00CB5AB3" w:rsidRPr="00395CCA">
        <w:rPr>
          <w:rFonts w:eastAsia="Calibri" w:cstheme="minorHAnsi"/>
          <w:sz w:val="28"/>
          <w:szCs w:val="28"/>
          <w:rtl/>
        </w:rPr>
        <w:t>وسؤالين</w:t>
      </w:r>
      <w:r w:rsidR="00A30AE9" w:rsidRPr="00395CCA">
        <w:rPr>
          <w:rFonts w:eastAsia="Calibri" w:cstheme="minorHAnsi"/>
          <w:sz w:val="28"/>
          <w:szCs w:val="28"/>
          <w:rtl/>
        </w:rPr>
        <w:t xml:space="preserve"> في التحليل مرقمين بــ 1 </w:t>
      </w:r>
      <w:r w:rsidR="00396426" w:rsidRPr="00395CCA">
        <w:rPr>
          <w:rFonts w:eastAsia="Calibri" w:cstheme="minorHAnsi"/>
          <w:sz w:val="28"/>
          <w:szCs w:val="28"/>
          <w:rtl/>
        </w:rPr>
        <w:t>و2</w:t>
      </w:r>
      <w:r w:rsidR="00CB5AB3" w:rsidRPr="00395CCA">
        <w:rPr>
          <w:rFonts w:eastAsia="Calibri" w:cstheme="minorHAnsi"/>
          <w:sz w:val="28"/>
          <w:szCs w:val="28"/>
          <w:rtl/>
        </w:rPr>
        <w:t>.</w:t>
      </w:r>
    </w:p>
    <w:p w14:paraId="0BB86001" w14:textId="56EAAA28" w:rsidR="00A30AE9" w:rsidRDefault="00A30AE9" w:rsidP="00A30AE9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395CCA">
        <w:rPr>
          <w:rFonts w:eastAsia="Calibri" w:cstheme="minorHAnsi"/>
          <w:sz w:val="28"/>
          <w:szCs w:val="28"/>
          <w:rtl/>
        </w:rPr>
        <w:t>نسحب عشوائيا بطاقة واحدة من الصندوق ونعتبر الحوادث التالية:</w:t>
      </w:r>
    </w:p>
    <w:p w14:paraId="038EAC5B" w14:textId="77777777" w:rsidR="00395CCA" w:rsidRPr="00395CCA" w:rsidRDefault="00395CCA" w:rsidP="00395CCA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338BB218" w14:textId="4D2F5C80" w:rsidR="00A30AE9" w:rsidRPr="00395CCA" w:rsidRDefault="00CB5AB3" w:rsidP="00A30AE9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395CCA">
        <w:rPr>
          <w:rFonts w:eastAsia="Calibri" w:cstheme="minorHAnsi"/>
          <w:sz w:val="28"/>
          <w:szCs w:val="28"/>
        </w:rPr>
        <w:t>A</w:t>
      </w: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:</w:t>
      </w:r>
      <w:r w:rsidR="00A30AE9" w:rsidRPr="00395CCA">
        <w:rPr>
          <w:rFonts w:eastAsia="Calibri" w:cstheme="minorHAnsi"/>
          <w:sz w:val="28"/>
          <w:szCs w:val="28"/>
          <w:rtl/>
          <w:lang w:bidi="ar-DZ"/>
        </w:rPr>
        <w:t>"سحب سؤال في الهندسة</w:t>
      </w: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" </w:t>
      </w:r>
      <w:r w:rsidRPr="00395CCA">
        <w:rPr>
          <w:rFonts w:eastAsia="Calibri" w:cstheme="minorHAnsi"/>
          <w:sz w:val="28"/>
          <w:szCs w:val="28"/>
          <w:lang w:bidi="ar-DZ"/>
        </w:rPr>
        <w:t>B</w:t>
      </w: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:</w:t>
      </w:r>
      <w:r w:rsidR="00A30AE9" w:rsidRPr="00395CCA">
        <w:rPr>
          <w:rFonts w:eastAsia="Calibri" w:cstheme="minorHAnsi"/>
          <w:sz w:val="28"/>
          <w:szCs w:val="28"/>
          <w:rtl/>
          <w:lang w:bidi="ar-DZ"/>
        </w:rPr>
        <w:t xml:space="preserve">" سحب سؤال في التحليل"   </w:t>
      </w:r>
      <w:r w:rsidRPr="00395CCA">
        <w:rPr>
          <w:rFonts w:eastAsia="Calibri" w:cstheme="minorHAnsi"/>
          <w:sz w:val="28"/>
          <w:szCs w:val="28"/>
          <w:lang w:bidi="ar-DZ"/>
        </w:rPr>
        <w:t>C</w:t>
      </w: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:</w:t>
      </w:r>
      <w:r w:rsidR="00A30AE9" w:rsidRPr="00395CCA">
        <w:rPr>
          <w:rFonts w:eastAsia="Calibri" w:cstheme="minorHAnsi"/>
          <w:sz w:val="28"/>
          <w:szCs w:val="28"/>
          <w:rtl/>
          <w:lang w:bidi="ar-DZ"/>
        </w:rPr>
        <w:t>"سحب سؤال في الجبر يحمل رقما زوجيا ".</w:t>
      </w:r>
      <w:r w:rsidR="00395CCA">
        <w:rPr>
          <w:rFonts w:eastAsia="Calibri" w:cstheme="minorHAnsi"/>
          <w:sz w:val="28"/>
          <w:szCs w:val="28"/>
          <w:rtl/>
          <w:lang w:bidi="ar-DZ"/>
        </w:rPr>
        <w:br/>
      </w:r>
    </w:p>
    <w:p w14:paraId="18B7FBBC" w14:textId="6B785CBF" w:rsidR="00A30AE9" w:rsidRPr="00395CCA" w:rsidRDefault="00A30AE9" w:rsidP="00A30AE9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أحسب </w:t>
      </w:r>
      <w:r w:rsidRPr="00395CCA">
        <w:rPr>
          <w:rFonts w:eastAsia="Calibri" w:cstheme="minorHAnsi"/>
          <w:sz w:val="28"/>
          <w:szCs w:val="28"/>
          <w:lang w:bidi="ar-DZ"/>
        </w:rPr>
        <w:t>P(A)</w:t>
      </w: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، </w:t>
      </w:r>
      <w:r w:rsidRPr="00395CCA">
        <w:rPr>
          <w:rFonts w:eastAsia="Calibri" w:cstheme="minorHAnsi"/>
          <w:sz w:val="28"/>
          <w:szCs w:val="28"/>
          <w:lang w:bidi="ar-DZ"/>
        </w:rPr>
        <w:t>P(B)</w:t>
      </w: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، </w:t>
      </w:r>
      <w:r w:rsidRPr="00395CCA">
        <w:rPr>
          <w:rFonts w:eastAsia="Calibri" w:cstheme="minorHAnsi"/>
          <w:sz w:val="28"/>
          <w:szCs w:val="28"/>
          <w:lang w:bidi="ar-DZ"/>
        </w:rPr>
        <w:t>P(C)</w:t>
      </w: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احتمال الحوادث </w:t>
      </w:r>
      <w:r w:rsidRPr="00395CCA">
        <w:rPr>
          <w:rFonts w:eastAsia="Calibri" w:cstheme="minorHAnsi"/>
          <w:sz w:val="28"/>
          <w:szCs w:val="28"/>
          <w:lang w:bidi="ar-DZ"/>
        </w:rPr>
        <w:t>A</w:t>
      </w: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، </w:t>
      </w:r>
      <w:r w:rsidRPr="00395CCA">
        <w:rPr>
          <w:rFonts w:eastAsia="Calibri" w:cstheme="minorHAnsi"/>
          <w:sz w:val="28"/>
          <w:szCs w:val="28"/>
          <w:lang w:bidi="ar-DZ"/>
        </w:rPr>
        <w:t>B</w:t>
      </w: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و </w:t>
      </w:r>
      <w:r w:rsidRPr="00395CCA">
        <w:rPr>
          <w:rFonts w:eastAsia="Calibri" w:cstheme="minorHAnsi"/>
          <w:sz w:val="28"/>
          <w:szCs w:val="28"/>
          <w:lang w:bidi="ar-DZ"/>
        </w:rPr>
        <w:t>C</w:t>
      </w:r>
      <w:r w:rsidRPr="00395CCA">
        <w:rPr>
          <w:rFonts w:eastAsia="Calibri" w:cstheme="minorHAnsi"/>
          <w:sz w:val="28"/>
          <w:szCs w:val="28"/>
          <w:rtl/>
          <w:lang w:bidi="ar-DZ"/>
        </w:rPr>
        <w:t>على الترتيب.</w:t>
      </w:r>
    </w:p>
    <w:p w14:paraId="4F0698E6" w14:textId="085FA094" w:rsidR="00A30AE9" w:rsidRPr="00395CCA" w:rsidRDefault="008F442A" w:rsidP="00A30AE9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395CCA">
        <w:rPr>
          <w:rFonts w:eastAsia="Calibri" w:cstheme="minorHAnsi"/>
          <w:sz w:val="28"/>
          <w:szCs w:val="28"/>
          <w:rtl/>
          <w:lang w:bidi="ar-DZ"/>
        </w:rPr>
        <w:t>أحسب احتمال سحب سؤال رقمه يختلف عن 1.</w:t>
      </w:r>
    </w:p>
    <w:p w14:paraId="57A0152C" w14:textId="14A9E5DF" w:rsidR="008F442A" w:rsidRPr="00395CCA" w:rsidRDefault="008F442A" w:rsidP="008F442A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المتغير العشوائي </w:t>
      </w:r>
      <w:r w:rsidRPr="00395CCA">
        <w:rPr>
          <w:rFonts w:eastAsia="Calibri" w:cstheme="minorHAnsi"/>
          <w:sz w:val="28"/>
          <w:szCs w:val="28"/>
          <w:lang w:bidi="ar-DZ"/>
        </w:rPr>
        <w:t>X</w:t>
      </w: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يرفق بكل بطاقة المسحوبة الرقم المسجل عليها </w:t>
      </w:r>
    </w:p>
    <w:p w14:paraId="54E45076" w14:textId="7A318885" w:rsidR="008F442A" w:rsidRPr="00395CCA" w:rsidRDefault="008F442A" w:rsidP="008F442A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عين قيم المتغير العشوائي </w:t>
      </w:r>
      <w:r w:rsidRPr="00395CCA">
        <w:rPr>
          <w:rFonts w:eastAsia="Calibri" w:cstheme="minorHAnsi"/>
          <w:sz w:val="28"/>
          <w:szCs w:val="28"/>
          <w:lang w:bidi="ar-DZ"/>
        </w:rPr>
        <w:t>X</w:t>
      </w:r>
      <w:r w:rsidRPr="00395CCA">
        <w:rPr>
          <w:rFonts w:eastAsia="Calibri" w:cstheme="minorHAnsi"/>
          <w:sz w:val="28"/>
          <w:szCs w:val="28"/>
          <w:rtl/>
          <w:lang w:bidi="ar-DZ"/>
        </w:rPr>
        <w:t>.</w:t>
      </w:r>
    </w:p>
    <w:p w14:paraId="7022DADC" w14:textId="790024B6" w:rsidR="008F442A" w:rsidRPr="00395CCA" w:rsidRDefault="00EE54DD" w:rsidP="008F442A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عين قانون احتمال المتغير العشوائي </w:t>
      </w:r>
      <w:r w:rsidRPr="00395CCA">
        <w:rPr>
          <w:rFonts w:eastAsia="Calibri" w:cstheme="minorHAnsi"/>
          <w:sz w:val="28"/>
          <w:szCs w:val="28"/>
          <w:lang w:bidi="ar-DZ"/>
        </w:rPr>
        <w:t>X</w:t>
      </w: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، ثم أحسب </w:t>
      </w:r>
      <w:r w:rsidRPr="00395CCA">
        <w:rPr>
          <w:rFonts w:eastAsia="Calibri" w:cstheme="minorHAnsi"/>
          <w:sz w:val="28"/>
          <w:szCs w:val="28"/>
          <w:lang w:bidi="ar-DZ"/>
        </w:rPr>
        <w:t>E(X)</w:t>
      </w: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أمله الرياضياتي.</w:t>
      </w:r>
    </w:p>
    <w:p w14:paraId="5A1EFD39" w14:textId="77777777" w:rsidR="00A30AE9" w:rsidRPr="00395CCA" w:rsidRDefault="00A30AE9" w:rsidP="00A30AE9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27237ECC" w14:textId="60F9EF00" w:rsidR="002553DD" w:rsidRDefault="00725CD1" w:rsidP="00CB5AB3">
      <w:pPr>
        <w:bidi/>
        <w:spacing w:after="0" w:line="240" w:lineRule="auto"/>
        <w:ind w:left="-166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395CCA">
        <w:rPr>
          <w:rFonts w:eastAsia="Calibri" w:cstheme="minorHAnsi"/>
          <w:sz w:val="28"/>
          <w:szCs w:val="28"/>
          <w:rtl/>
        </w:rPr>
        <w:t xml:space="preserve"> </w:t>
      </w:r>
      <w:r w:rsidR="00AE5F25" w:rsidRPr="00395CCA">
        <w:rPr>
          <w:rFonts w:eastAsia="Calibri" w:cstheme="minorHAnsi"/>
          <w:b/>
          <w:bCs/>
          <w:sz w:val="28"/>
          <w:szCs w:val="28"/>
          <w:u w:val="single"/>
          <w:rtl/>
        </w:rPr>
        <w:t xml:space="preserve">التمرين </w:t>
      </w:r>
      <w:r w:rsidR="00CB5AB3" w:rsidRPr="00395CCA">
        <w:rPr>
          <w:rFonts w:eastAsia="Calibri" w:cstheme="minorHAnsi"/>
          <w:b/>
          <w:bCs/>
          <w:sz w:val="28"/>
          <w:szCs w:val="28"/>
          <w:u w:val="single"/>
          <w:rtl/>
        </w:rPr>
        <w:t>الثاني:</w:t>
      </w:r>
    </w:p>
    <w:p w14:paraId="6F52CF61" w14:textId="77777777" w:rsidR="00395CCA" w:rsidRPr="00395CCA" w:rsidRDefault="00395CCA" w:rsidP="00395CCA">
      <w:pPr>
        <w:bidi/>
        <w:spacing w:after="0" w:line="240" w:lineRule="auto"/>
        <w:ind w:left="-166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3EFADEF1" w14:textId="77777777" w:rsidR="007935C7" w:rsidRPr="00395CCA" w:rsidRDefault="00AD1B67" w:rsidP="002E6613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395CCA">
        <w:rPr>
          <w:rFonts w:eastAsia="Calibri" w:cstheme="minorHAnsi"/>
          <w:sz w:val="28"/>
          <w:szCs w:val="28"/>
          <w:lang w:bidi="ar-DZ"/>
        </w:rPr>
        <w:t>ABC</w:t>
      </w: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مثلث كيفي ، </w:t>
      </w:r>
      <w:r w:rsidRPr="00395CCA">
        <w:rPr>
          <w:rFonts w:eastAsia="Calibri" w:cstheme="minorHAnsi"/>
          <w:sz w:val="28"/>
          <w:szCs w:val="28"/>
          <w:lang w:bidi="ar-DZ"/>
        </w:rPr>
        <w:t>G</w:t>
      </w: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مرجح الجملة  </w:t>
      </w:r>
      <m:oMath>
        <m:d>
          <m:dPr>
            <m:begChr m:val="{"/>
            <m:endChr m:val="}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A;1</m:t>
                </m:r>
              </m:e>
            </m:d>
            <m:d>
              <m:d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B;3</m:t>
                </m:r>
              </m:e>
            </m:d>
            <m:d>
              <m:d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C;-1</m:t>
                </m:r>
              </m:e>
            </m:d>
          </m:e>
        </m:d>
      </m:oMath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.</w:t>
      </w:r>
      <w:r w:rsidR="00062388" w:rsidRPr="00395CCA">
        <w:rPr>
          <w:rFonts w:eastAsia="Calibri" w:cstheme="minorHAnsi"/>
          <w:sz w:val="28"/>
          <w:szCs w:val="28"/>
          <w:lang w:bidi="ar-DZ"/>
        </w:rPr>
        <w:br/>
        <w:t xml:space="preserve">  </w:t>
      </w: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I</m:t>
        </m:r>
      </m:oMath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="002E6613" w:rsidRPr="00395CCA">
        <w:rPr>
          <w:rFonts w:eastAsia="Calibri" w:cstheme="minorHAnsi"/>
          <w:sz w:val="28"/>
          <w:szCs w:val="28"/>
          <w:rtl/>
          <w:lang w:bidi="ar-DZ"/>
        </w:rPr>
        <w:t xml:space="preserve">و </w:t>
      </w:r>
      <w:r w:rsidR="002E6613" w:rsidRPr="00395CCA">
        <w:rPr>
          <w:rFonts w:eastAsia="Calibri" w:cstheme="minorHAnsi"/>
          <w:sz w:val="28"/>
          <w:szCs w:val="28"/>
          <w:lang w:bidi="ar-DZ"/>
        </w:rPr>
        <w:t>J</w:t>
      </w:r>
      <w:r w:rsidR="002E6613" w:rsidRPr="00395CCA">
        <w:rPr>
          <w:rFonts w:eastAsia="Calibri" w:cstheme="minorHAnsi"/>
          <w:sz w:val="28"/>
          <w:szCs w:val="28"/>
          <w:rtl/>
          <w:lang w:bidi="ar-DZ"/>
        </w:rPr>
        <w:t xml:space="preserve"> نقطتان من المستوي تحققان </w:t>
      </w:r>
      <m:oMath>
        <m:acc>
          <m:accPr>
            <m:chr m:val="⃗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IB</m:t>
            </m:r>
          </m:e>
        </m:acc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4</m:t>
            </m:r>
          </m:den>
        </m:f>
        <m:acc>
          <m:accPr>
            <m:chr m:val="⃗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AB</m:t>
            </m:r>
          </m:e>
        </m:acc>
      </m:oMath>
      <w:r w:rsidR="00062388" w:rsidRPr="00395CCA">
        <w:rPr>
          <w:rFonts w:eastAsia="Calibri" w:cstheme="minorHAnsi"/>
          <w:sz w:val="28"/>
          <w:szCs w:val="28"/>
          <w:rtl/>
          <w:lang w:bidi="ar-DZ"/>
        </w:rPr>
        <w:t xml:space="preserve">  و 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6</m:t>
        </m:r>
        <m:acc>
          <m:accPr>
            <m:chr m:val="⃗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BC</m:t>
            </m:r>
          </m:e>
        </m:acc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-4</m:t>
        </m:r>
        <m:acc>
          <m:accPr>
            <m:chr m:val="⃗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JC</m:t>
            </m:r>
          </m:e>
        </m:acc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</m:t>
        </m:r>
        <m:acc>
          <m:accPr>
            <m:chr m:val="⃗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0</m:t>
            </m:r>
          </m:e>
        </m:acc>
      </m:oMath>
      <w:r w:rsidR="007935C7" w:rsidRPr="00395CCA">
        <w:rPr>
          <w:rFonts w:eastAsia="Calibri" w:cstheme="minorHAnsi"/>
          <w:sz w:val="28"/>
          <w:szCs w:val="28"/>
          <w:rtl/>
          <w:lang w:bidi="ar-DZ"/>
        </w:rPr>
        <w:t xml:space="preserve"> .</w:t>
      </w:r>
    </w:p>
    <w:p w14:paraId="4E638FD6" w14:textId="12F7A533" w:rsidR="007935C7" w:rsidRPr="00395CCA" w:rsidRDefault="007935C7" w:rsidP="007935C7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أنشئ شكلا </w:t>
      </w:r>
      <w:r w:rsidR="00CB5AB3" w:rsidRPr="00395CCA">
        <w:rPr>
          <w:rFonts w:eastAsia="Calibri" w:cstheme="minorHAnsi"/>
          <w:sz w:val="28"/>
          <w:szCs w:val="28"/>
          <w:rtl/>
          <w:lang w:bidi="ar-DZ"/>
        </w:rPr>
        <w:t>مناسبا.</w:t>
      </w:r>
    </w:p>
    <w:p w14:paraId="12B69BD4" w14:textId="6348454F" w:rsidR="007935C7" w:rsidRPr="00395CCA" w:rsidRDefault="007935C7" w:rsidP="007935C7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أثبت ان النقطة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I</m:t>
        </m:r>
      </m:oMath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مرجح النقطتين </w:t>
      </w:r>
      <w:r w:rsidRPr="00395CCA">
        <w:rPr>
          <w:rFonts w:eastAsia="Calibri" w:cstheme="minorHAnsi"/>
          <w:sz w:val="28"/>
          <w:szCs w:val="28"/>
          <w:lang w:bidi="ar-DZ"/>
        </w:rPr>
        <w:t>A</w:t>
      </w: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="00CB5AB3" w:rsidRPr="00395CCA">
        <w:rPr>
          <w:rFonts w:eastAsia="Calibri" w:cstheme="minorHAnsi"/>
          <w:sz w:val="28"/>
          <w:szCs w:val="28"/>
          <w:rtl/>
          <w:lang w:bidi="ar-DZ"/>
        </w:rPr>
        <w:t>و</w:t>
      </w:r>
      <w:r w:rsidR="00CB5AB3" w:rsidRPr="00395CCA">
        <w:rPr>
          <w:rFonts w:eastAsia="Calibri" w:cstheme="minorHAnsi"/>
          <w:sz w:val="28"/>
          <w:szCs w:val="28"/>
          <w:lang w:bidi="ar-DZ"/>
        </w:rPr>
        <w:t>B</w:t>
      </w: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مرفقتين بمعاملين يطلب </w:t>
      </w:r>
      <w:r w:rsidR="00CB5AB3" w:rsidRPr="00395CCA">
        <w:rPr>
          <w:rFonts w:eastAsia="Calibri" w:cstheme="minorHAnsi"/>
          <w:sz w:val="28"/>
          <w:szCs w:val="28"/>
          <w:rtl/>
          <w:lang w:bidi="ar-DZ"/>
        </w:rPr>
        <w:t>تعيينهما.</w:t>
      </w:r>
    </w:p>
    <w:p w14:paraId="6168B320" w14:textId="6A8ED2C5" w:rsidR="007935C7" w:rsidRPr="00395CCA" w:rsidRDefault="007935C7" w:rsidP="007935C7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أثبت ان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J</m:t>
        </m:r>
      </m:oMath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مرجح النقطتين </w:t>
      </w:r>
      <w:r w:rsidRPr="00395CCA">
        <w:rPr>
          <w:rFonts w:eastAsia="Calibri" w:cstheme="minorHAnsi"/>
          <w:sz w:val="28"/>
          <w:szCs w:val="28"/>
          <w:lang w:bidi="ar-DZ"/>
        </w:rPr>
        <w:t>B</w:t>
      </w: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="00CB5AB3" w:rsidRPr="00395CCA">
        <w:rPr>
          <w:rFonts w:eastAsia="Calibri" w:cstheme="minorHAnsi"/>
          <w:sz w:val="28"/>
          <w:szCs w:val="28"/>
          <w:rtl/>
          <w:lang w:bidi="ar-DZ"/>
        </w:rPr>
        <w:t>و</w:t>
      </w:r>
      <w:r w:rsidR="00CB5AB3" w:rsidRPr="00395CCA">
        <w:rPr>
          <w:rFonts w:eastAsia="Calibri" w:cstheme="minorHAnsi"/>
          <w:sz w:val="28"/>
          <w:szCs w:val="28"/>
          <w:lang w:bidi="ar-DZ"/>
        </w:rPr>
        <w:t>C</w:t>
      </w: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مرفقتين بمعاملين يطلب </w:t>
      </w:r>
      <w:r w:rsidR="00CB5AB3" w:rsidRPr="00395CCA">
        <w:rPr>
          <w:rFonts w:eastAsia="Calibri" w:cstheme="minorHAnsi"/>
          <w:sz w:val="28"/>
          <w:szCs w:val="28"/>
          <w:rtl/>
          <w:lang w:bidi="ar-DZ"/>
        </w:rPr>
        <w:t>تعيينهما.</w:t>
      </w:r>
    </w:p>
    <w:p w14:paraId="61A8DEB4" w14:textId="08334BF8" w:rsidR="007935C7" w:rsidRPr="00395CCA" w:rsidRDefault="007935C7" w:rsidP="007935C7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استنتج أن المستقيمين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(IC)</m:t>
        </m:r>
      </m:oMath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و 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(JA)</m:t>
        </m:r>
      </m:oMath>
      <w:r w:rsidRPr="00395CCA">
        <w:rPr>
          <w:rFonts w:eastAsia="Calibri" w:cstheme="minorHAnsi"/>
          <w:sz w:val="28"/>
          <w:szCs w:val="28"/>
          <w:lang w:bidi="ar-DZ"/>
        </w:rPr>
        <w:t xml:space="preserve"> </w:t>
      </w: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متقاطعان في النقطة </w:t>
      </w:r>
      <w:r w:rsidR="00CB5AB3" w:rsidRPr="00395CCA">
        <w:rPr>
          <w:rFonts w:eastAsia="Calibri" w:cstheme="minorHAnsi"/>
          <w:sz w:val="28"/>
          <w:szCs w:val="28"/>
          <w:lang w:bidi="ar-DZ"/>
        </w:rPr>
        <w:t>G</w:t>
      </w:r>
      <w:r w:rsidR="00CB5AB3" w:rsidRPr="00395CCA">
        <w:rPr>
          <w:rFonts w:eastAsia="Calibri" w:cstheme="minorHAnsi"/>
          <w:sz w:val="28"/>
          <w:szCs w:val="28"/>
          <w:rtl/>
          <w:lang w:bidi="ar-DZ"/>
        </w:rPr>
        <w:t>.</w:t>
      </w:r>
    </w:p>
    <w:p w14:paraId="05035F38" w14:textId="32123640" w:rsidR="00AD1B67" w:rsidRPr="00395CCA" w:rsidRDefault="007935C7" w:rsidP="007935C7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395CCA">
        <w:rPr>
          <w:rFonts w:eastAsia="Calibri" w:cstheme="minorHAnsi"/>
          <w:sz w:val="28"/>
          <w:szCs w:val="28"/>
          <w:lang w:bidi="ar-DZ"/>
        </w:rPr>
        <w:t>(T)</w:t>
      </w: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مجموعة النقط </w:t>
      </w:r>
      <w:r w:rsidRPr="00395CCA">
        <w:rPr>
          <w:rFonts w:eastAsia="Calibri" w:cstheme="minorHAnsi"/>
          <w:sz w:val="28"/>
          <w:szCs w:val="28"/>
          <w:lang w:bidi="ar-DZ"/>
        </w:rPr>
        <w:t>M</w:t>
      </w: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من المستوي التي </w:t>
      </w:r>
      <w:r w:rsidR="00CB5AB3" w:rsidRPr="00395CCA">
        <w:rPr>
          <w:rFonts w:eastAsia="Calibri" w:cstheme="minorHAnsi"/>
          <w:sz w:val="28"/>
          <w:szCs w:val="28"/>
          <w:rtl/>
          <w:lang w:bidi="ar-DZ"/>
        </w:rPr>
        <w:t>تحقق :</w:t>
      </w:r>
      <w:r w:rsidRPr="00395CCA">
        <w:rPr>
          <w:rFonts w:eastAsia="Calibri" w:cstheme="minorHAnsi"/>
          <w:sz w:val="28"/>
          <w:szCs w:val="28"/>
          <w:rtl/>
          <w:lang w:bidi="ar-DZ"/>
        </w:rPr>
        <w:t xml:space="preserve">  </w:t>
      </w:r>
      <m:oMath>
        <m:d>
          <m:dPr>
            <m:begChr m:val="‖"/>
            <m:endChr m:val="‖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3</m:t>
            </m:r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MA</m:t>
                </m:r>
              </m:e>
            </m:acc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+9</m:t>
            </m:r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MB</m:t>
                </m:r>
              </m:e>
            </m:acc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-3</m:t>
            </m:r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MC</m:t>
                </m:r>
              </m:e>
            </m:acc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=3</m:t>
        </m:r>
        <m:d>
          <m:dPr>
            <m:begChr m:val="‖"/>
            <m:endChr m:val="‖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MA</m:t>
                </m:r>
              </m:e>
            </m:acc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-</m:t>
            </m:r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MC</m:t>
                </m:r>
              </m:e>
            </m:acc>
          </m:e>
        </m:d>
      </m:oMath>
      <w:r w:rsidR="00AD1B67" w:rsidRPr="00395CCA">
        <w:rPr>
          <w:rFonts w:eastAsia="Calibri" w:cstheme="minorHAnsi"/>
          <w:sz w:val="28"/>
          <w:szCs w:val="28"/>
          <w:lang w:bidi="ar-DZ"/>
        </w:rPr>
        <w:br/>
      </w:r>
    </w:p>
    <w:p w14:paraId="425396D6" w14:textId="77777777" w:rsidR="002553DD" w:rsidRPr="00395CCA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1BCE6E74" w14:textId="77777777" w:rsidR="001B3AFA" w:rsidRPr="00395CCA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395CCA">
        <w:rPr>
          <w:rFonts w:eastAsia="Calibri" w:cstheme="minorHAnsi"/>
          <w:sz w:val="28"/>
          <w:szCs w:val="28"/>
        </w:rPr>
        <w:t xml:space="preserve"> </w:t>
      </w:r>
      <w:r w:rsidRPr="00395CCA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 </w:t>
      </w:r>
    </w:p>
    <w:p w14:paraId="3DE456C1" w14:textId="77777777" w:rsidR="001B3AFA" w:rsidRPr="00395CCA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395CCA">
        <w:rPr>
          <w:rFonts w:eastAsia="Calibri" w:cstheme="minorHAnsi"/>
          <w:sz w:val="28"/>
          <w:szCs w:val="28"/>
          <w:rtl/>
        </w:rPr>
        <w:t xml:space="preserve">  </w:t>
      </w:r>
    </w:p>
    <w:p w14:paraId="7BE110B0" w14:textId="77777777" w:rsidR="002553DD" w:rsidRPr="00395CCA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44A2355" w14:textId="5B5E29FC" w:rsidR="002553DD" w:rsidRPr="00395CCA" w:rsidRDefault="00D350C9" w:rsidP="00D350C9">
      <w:pPr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</w:rPr>
      </w:pPr>
      <w:r w:rsidRPr="00395CCA">
        <w:rPr>
          <w:rFonts w:eastAsia="Calibri" w:cstheme="minorHAnsi"/>
          <w:b/>
          <w:bCs/>
          <w:sz w:val="28"/>
          <w:szCs w:val="28"/>
          <w:rtl/>
        </w:rPr>
        <w:t>بالتوفيق مع تحيات أستاذة المادة مباركي .ف</w:t>
      </w:r>
    </w:p>
    <w:p w14:paraId="4E13E79F" w14:textId="77777777" w:rsidR="000E6A3C" w:rsidRPr="00395CCA" w:rsidRDefault="000E6A3C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</w:p>
    <w:sectPr w:rsidR="000E6A3C" w:rsidRPr="00395CCA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01EB2"/>
    <w:multiLevelType w:val="hybridMultilevel"/>
    <w:tmpl w:val="772A0B9A"/>
    <w:lvl w:ilvl="0" w:tplc="C024E11C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3BC47EB5"/>
    <w:multiLevelType w:val="hybridMultilevel"/>
    <w:tmpl w:val="C5E0BF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77751"/>
    <w:multiLevelType w:val="hybridMultilevel"/>
    <w:tmpl w:val="3CCA77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>
    <w:abstractNumId w:val="20"/>
  </w:num>
  <w:num w:numId="2">
    <w:abstractNumId w:val="16"/>
  </w:num>
  <w:num w:numId="3">
    <w:abstractNumId w:val="10"/>
  </w:num>
  <w:num w:numId="4">
    <w:abstractNumId w:val="0"/>
  </w:num>
  <w:num w:numId="5">
    <w:abstractNumId w:val="17"/>
  </w:num>
  <w:num w:numId="6">
    <w:abstractNumId w:val="5"/>
  </w:num>
  <w:num w:numId="7">
    <w:abstractNumId w:val="3"/>
  </w:num>
  <w:num w:numId="8">
    <w:abstractNumId w:val="6"/>
  </w:num>
  <w:num w:numId="9">
    <w:abstractNumId w:val="11"/>
  </w:num>
  <w:num w:numId="10">
    <w:abstractNumId w:val="9"/>
  </w:num>
  <w:num w:numId="11">
    <w:abstractNumId w:val="7"/>
  </w:num>
  <w:num w:numId="12">
    <w:abstractNumId w:val="19"/>
  </w:num>
  <w:num w:numId="13">
    <w:abstractNumId w:val="22"/>
  </w:num>
  <w:num w:numId="14">
    <w:abstractNumId w:val="12"/>
  </w:num>
  <w:num w:numId="15">
    <w:abstractNumId w:val="23"/>
  </w:num>
  <w:num w:numId="16">
    <w:abstractNumId w:val="24"/>
  </w:num>
  <w:num w:numId="17">
    <w:abstractNumId w:val="13"/>
  </w:num>
  <w:num w:numId="18">
    <w:abstractNumId w:val="25"/>
  </w:num>
  <w:num w:numId="19">
    <w:abstractNumId w:val="18"/>
  </w:num>
  <w:num w:numId="20">
    <w:abstractNumId w:val="8"/>
  </w:num>
  <w:num w:numId="21">
    <w:abstractNumId w:val="26"/>
  </w:num>
  <w:num w:numId="22">
    <w:abstractNumId w:val="21"/>
  </w:num>
  <w:num w:numId="23">
    <w:abstractNumId w:val="4"/>
  </w:num>
  <w:num w:numId="24">
    <w:abstractNumId w:val="1"/>
  </w:num>
  <w:num w:numId="25">
    <w:abstractNumId w:val="14"/>
  </w:num>
  <w:num w:numId="26">
    <w:abstractNumId w:val="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F5"/>
    <w:rsid w:val="00062388"/>
    <w:rsid w:val="000A02D4"/>
    <w:rsid w:val="000D594B"/>
    <w:rsid w:val="000E6A3C"/>
    <w:rsid w:val="00190432"/>
    <w:rsid w:val="001B3AFA"/>
    <w:rsid w:val="002553DD"/>
    <w:rsid w:val="002E6613"/>
    <w:rsid w:val="003059FD"/>
    <w:rsid w:val="00395CCA"/>
    <w:rsid w:val="00396426"/>
    <w:rsid w:val="003F7B0E"/>
    <w:rsid w:val="00524B82"/>
    <w:rsid w:val="00725CD1"/>
    <w:rsid w:val="00737178"/>
    <w:rsid w:val="007935C7"/>
    <w:rsid w:val="007A7356"/>
    <w:rsid w:val="008A1E42"/>
    <w:rsid w:val="008F442A"/>
    <w:rsid w:val="009160ED"/>
    <w:rsid w:val="009B1980"/>
    <w:rsid w:val="009F4F73"/>
    <w:rsid w:val="00A30AE9"/>
    <w:rsid w:val="00AC19AF"/>
    <w:rsid w:val="00AD1B67"/>
    <w:rsid w:val="00AE5F25"/>
    <w:rsid w:val="00AF2CF1"/>
    <w:rsid w:val="00B838F5"/>
    <w:rsid w:val="00C00C4C"/>
    <w:rsid w:val="00C24FD6"/>
    <w:rsid w:val="00C317FA"/>
    <w:rsid w:val="00CB5AB3"/>
    <w:rsid w:val="00D350C9"/>
    <w:rsid w:val="00E80755"/>
    <w:rsid w:val="00EE54DD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A0291"/>
  <w15:docId w15:val="{702CDBDA-3673-4A26-9E5B-565F163C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D1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115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11</cp:revision>
  <dcterms:created xsi:type="dcterms:W3CDTF">2022-01-25T16:08:00Z</dcterms:created>
  <dcterms:modified xsi:type="dcterms:W3CDTF">2022-03-02T17:27:00Z</dcterms:modified>
</cp:coreProperties>
</file>