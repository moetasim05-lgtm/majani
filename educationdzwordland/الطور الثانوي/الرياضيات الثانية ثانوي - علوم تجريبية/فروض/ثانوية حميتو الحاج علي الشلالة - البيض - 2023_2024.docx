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78E0" w14:textId="442EF11D" w:rsidR="00307C81" w:rsidRPr="00A25248" w:rsidRDefault="00A25248" w:rsidP="00A25248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A25248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695ED4D" wp14:editId="4D699F6F">
            <wp:simplePos x="0" y="0"/>
            <wp:positionH relativeFrom="column">
              <wp:posOffset>3257550</wp:posOffset>
            </wp:positionH>
            <wp:positionV relativeFrom="paragraph">
              <wp:posOffset>396240</wp:posOffset>
            </wp:positionV>
            <wp:extent cx="561975" cy="4191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ثانوية حميتو الحاج علي الشلالة     </w:t>
      </w:r>
    </w:p>
    <w:p w14:paraId="412BA93D" w14:textId="532A0C71" w:rsidR="009160ED" w:rsidRPr="00A25248" w:rsidRDefault="00307C81" w:rsidP="00A25248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lang w:bidi="ar-DZ"/>
        </w:rPr>
      </w:pPr>
      <w:r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>المستـوى:</w:t>
      </w:r>
      <w:r w:rsidR="00A25248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الثانية علوم تجريبية</w:t>
      </w:r>
      <w:r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  <w:r w:rsidR="00A25248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</w:t>
      </w:r>
      <w:r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الت</w:t>
      </w:r>
      <w:r w:rsidR="00312CA9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اريخ: </w:t>
      </w:r>
      <w:r w:rsidR="00312CA9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02/05/2024</w:t>
      </w:r>
    </w:p>
    <w:p w14:paraId="4308683F" w14:textId="0B05C45F" w:rsidR="00307C81" w:rsidRPr="00A25248" w:rsidRDefault="00A25248" w:rsidP="00A25248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فرض الفصل الثالث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3493FF9F" w14:textId="77777777" w:rsidR="001B3AFA" w:rsidRPr="00A25248" w:rsidRDefault="001B3AFA" w:rsidP="00A25248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02BA1204" w14:textId="098A00CD" w:rsidR="00217D92" w:rsidRDefault="001B3AFA" w:rsidP="00312CA9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A25248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D5539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(08ن)</w:t>
      </w:r>
      <w:r w:rsidRPr="00A25248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386DB10A" w14:textId="78A36959" w:rsidR="0004172B" w:rsidRDefault="0004172B" w:rsidP="0004172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أجب بصح أو خطأ مع تصحيح الخطأ ان وجد:</w:t>
      </w:r>
    </w:p>
    <w:p w14:paraId="57173802" w14:textId="77777777" w:rsidR="00217D92" w:rsidRDefault="00217D92" w:rsidP="00217D92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DA586D6" w14:textId="78C7F27E" w:rsidR="0004172B" w:rsidRPr="00C13DB9" w:rsidRDefault="00C13DB9" w:rsidP="00C13DB9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إذا كان </w:t>
      </w:r>
      <w:r w:rsidRPr="00C13DB9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600" w:dyaOrig="279" w14:anchorId="416A2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30pt;height:14.25pt" o:ole="">
            <v:imagedata r:id="rId7" o:title=""/>
          </v:shape>
          <o:OLEObject Type="Embed" ProgID="Equation.DSMT4" ShapeID="_x0000_i1126" DrawAspect="Content" ObjectID="_1775977667" r:id="rId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مثلث مباشر متقايس الأضلاع فإن: </w:t>
      </w:r>
      <w:r w:rsidRPr="00C13DB9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3860" w:dyaOrig="520" w14:anchorId="637A9CFD">
          <v:shape id="_x0000_i1129" type="#_x0000_t75" style="width:192.75pt;height:26.25pt" o:ole="">
            <v:imagedata r:id="rId9" o:title=""/>
          </v:shape>
          <o:OLEObject Type="Embed" ProgID="Equation.DSMT4" ShapeID="_x0000_i1129" DrawAspect="Content" ObjectID="_1775977668" r:id="rId10"/>
        </w:object>
      </w:r>
    </w:p>
    <w:p w14:paraId="32807FCF" w14:textId="0FD9234B" w:rsidR="00C13DB9" w:rsidRPr="0094294C" w:rsidRDefault="00C13DB9" w:rsidP="00C13DB9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القيس الرئيسي للزاوية الموجهة التي قيسها </w:t>
      </w:r>
      <w:r w:rsidR="0094294C" w:rsidRPr="00C13DB9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780" w:dyaOrig="680" w14:anchorId="7975D6F7">
          <v:shape id="_x0000_i1134" type="#_x0000_t75" style="width:39pt;height:33.75pt" o:ole="">
            <v:imagedata r:id="rId11" o:title=""/>
          </v:shape>
          <o:OLEObject Type="Embed" ProgID="Equation.DSMT4" ShapeID="_x0000_i1134" DrawAspect="Content" ObjectID="_1775977669" r:id="rId12"/>
        </w:object>
      </w:r>
      <w:r w:rsidR="0094294C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94294C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هو </w:t>
      </w:r>
      <w:r w:rsidR="0094294C" w:rsidRPr="0094294C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380" w:dyaOrig="680" w14:anchorId="4A56C46A">
          <v:shape id="_x0000_i1137" type="#_x0000_t75" style="width:18.75pt;height:33.75pt" o:ole="">
            <v:imagedata r:id="rId13" o:title=""/>
          </v:shape>
          <o:OLEObject Type="Embed" ProgID="Equation.DSMT4" ShapeID="_x0000_i1137" DrawAspect="Content" ObjectID="_1775977670" r:id="rId14"/>
        </w:object>
      </w:r>
    </w:p>
    <w:p w14:paraId="602F9A76" w14:textId="7688F99E" w:rsidR="0094294C" w:rsidRPr="005352B0" w:rsidRDefault="00A70013" w:rsidP="0094294C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العددان الحقيقيان </w:t>
      </w:r>
      <w:r w:rsidRPr="00A70013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780" w:dyaOrig="680" w14:anchorId="5B2DD858">
          <v:shape id="_x0000_i1140" type="#_x0000_t75" style="width:39pt;height:33.75pt" o:ole="">
            <v:imagedata r:id="rId15" o:title=""/>
          </v:shape>
          <o:OLEObject Type="Embed" ProgID="Equation.DSMT4" ShapeID="_x0000_i1140" DrawAspect="Content" ObjectID="_1775977671" r:id="rId1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A70013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760" w:dyaOrig="680" w14:anchorId="2ACDD698">
          <v:shape id="_x0000_i1143" type="#_x0000_t75" style="width:38.25pt;height:33.75pt" o:ole="">
            <v:imagedata r:id="rId17" o:title=""/>
          </v:shape>
          <o:OLEObject Type="Embed" ProgID="Equation.DSMT4" ShapeID="_x0000_i1143" DrawAspect="Content" ObjectID="_1775977672" r:id="rId1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قيسان لنفس الزاوية الموجهة</w:t>
      </w:r>
    </w:p>
    <w:p w14:paraId="203A801A" w14:textId="738138C8" w:rsidR="005352B0" w:rsidRPr="005352B0" w:rsidRDefault="00217D92" w:rsidP="005352B0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إذا</w:t>
      </w:r>
      <w:r w:rsidR="005352B0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كان </w:t>
      </w:r>
      <w:r w:rsidR="005352B0" w:rsidRPr="005352B0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060" w:dyaOrig="680" w14:anchorId="591FE0BA">
          <v:shape id="_x0000_i1146" type="#_x0000_t75" style="width:53.25pt;height:33.75pt" o:ole="">
            <v:imagedata r:id="rId19" o:title=""/>
          </v:shape>
          <o:OLEObject Type="Embed" ProgID="Equation.DSMT4" ShapeID="_x0000_i1146" DrawAspect="Content" ObjectID="_1775977673" r:id="rId20"/>
        </w:object>
      </w:r>
      <w:r w:rsidR="005352B0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فإن: </w:t>
      </w:r>
      <w:r w:rsidR="005352B0" w:rsidRPr="005352B0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380" w:dyaOrig="680" w14:anchorId="1B95D170">
          <v:shape id="_x0000_i1149" type="#_x0000_t75" style="width:69pt;height:33.75pt" o:ole="">
            <v:imagedata r:id="rId21" o:title=""/>
          </v:shape>
          <o:OLEObject Type="Embed" ProgID="Equation.DSMT4" ShapeID="_x0000_i1149" DrawAspect="Content" ObjectID="_1775977674" r:id="rId22"/>
        </w:object>
      </w:r>
    </w:p>
    <w:p w14:paraId="525C9BDB" w14:textId="12136218" w:rsidR="005352B0" w:rsidRPr="00C13DB9" w:rsidRDefault="005352B0" w:rsidP="005352B0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القيمة المضبوطة لـ </w:t>
      </w:r>
      <w:r w:rsidRPr="005352B0">
        <w:rPr>
          <w:rFonts w:ascii="Amiri" w:eastAsia="Calibri" w:hAnsi="Amiri" w:cs="Amiri"/>
          <w:position w:val="-30"/>
          <w:sz w:val="28"/>
          <w:szCs w:val="28"/>
          <w:lang w:bidi="ar-DZ"/>
        </w:rPr>
        <w:object w:dxaOrig="1100" w:dyaOrig="740" w14:anchorId="05F94CE6">
          <v:shape id="_x0000_i1152" type="#_x0000_t75" style="width:54.75pt;height:36.75pt" o:ole="">
            <v:imagedata r:id="rId23" o:title=""/>
          </v:shape>
          <o:OLEObject Type="Embed" ProgID="Equation.DSMT4" ShapeID="_x0000_i1152" DrawAspect="Content" ObjectID="_1775977675" r:id="rId2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 </w:t>
      </w:r>
      <w:r w:rsidRPr="005352B0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580" w:dyaOrig="720" w14:anchorId="2E336984">
          <v:shape id="_x0000_i1155" type="#_x0000_t75" style="width:29.25pt;height:36pt" o:ole="">
            <v:imagedata r:id="rId25" o:title=""/>
          </v:shape>
          <o:OLEObject Type="Embed" ProgID="Equation.DSMT4" ShapeID="_x0000_i1155" DrawAspect="Content" ObjectID="_1775977676" r:id="rId26"/>
        </w:object>
      </w:r>
    </w:p>
    <w:p w14:paraId="3E3FDD46" w14:textId="231F6605" w:rsidR="001B3AFA" w:rsidRPr="00A25248" w:rsidRDefault="001B3AFA" w:rsidP="00217D92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A25248">
        <w:rPr>
          <w:rFonts w:ascii="Amiri" w:eastAsia="Calibri" w:hAnsi="Amiri" w:cs="Amiri"/>
          <w:sz w:val="28"/>
          <w:szCs w:val="28"/>
        </w:rPr>
        <w:t xml:space="preserve">    </w:t>
      </w:r>
    </w:p>
    <w:p w14:paraId="33189508" w14:textId="70D2299C" w:rsidR="001B3AFA" w:rsidRDefault="001B3AFA" w:rsidP="00A25248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217D9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D5539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(12ن)</w:t>
      </w:r>
      <w:r w:rsidRPr="00217D9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327077B5" w14:textId="77777777" w:rsidR="00217D92" w:rsidRPr="00217D92" w:rsidRDefault="00217D92" w:rsidP="00217D92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511A1C23" w14:textId="5102034E" w:rsidR="001B3AFA" w:rsidRPr="00217D92" w:rsidRDefault="001F579F" w:rsidP="001F579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217D92">
        <w:rPr>
          <w:rFonts w:ascii="Amiri" w:eastAsia="Calibri" w:hAnsi="Amiri" w:cs="Amiri"/>
          <w:sz w:val="28"/>
          <w:szCs w:val="28"/>
          <w:rtl/>
        </w:rPr>
        <w:t>لتكن</w: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217D92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2F8DDFDC">
          <v:shape id="_x0000_i1031" type="#_x0000_t75" style="width:12pt;height:12.75pt" o:ole="">
            <v:imagedata r:id="rId27" o:title=""/>
          </v:shape>
          <o:OLEObject Type="Embed" ProgID="Equation.DSMT4" ShapeID="_x0000_i1031" DrawAspect="Content" ObjectID="_1775977677" r:id="rId28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Pr="00217D92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6848B86C">
          <v:shape id="_x0000_i1034" type="#_x0000_t75" style="width:12pt;height:12.75pt" o:ole="">
            <v:imagedata r:id="rId29" o:title=""/>
          </v:shape>
          <o:OLEObject Type="Embed" ProgID="Equation.DSMT4" ShapeID="_x0000_i1034" DrawAspect="Content" ObjectID="_1775977678" r:id="rId30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217D92">
        <w:rPr>
          <w:rFonts w:ascii="Amiri" w:hAnsi="Amiri" w:cs="Amiri"/>
          <w:position w:val="-6"/>
          <w:sz w:val="28"/>
          <w:szCs w:val="28"/>
          <w:lang w:bidi="ar-DZ"/>
        </w:rPr>
        <w:object w:dxaOrig="260" w:dyaOrig="279" w14:anchorId="20F7792C">
          <v:shape id="_x0000_i1038" type="#_x0000_t75" style="width:12.75pt;height:14.25pt" o:ole="">
            <v:imagedata r:id="rId31" o:title=""/>
          </v:shape>
          <o:OLEObject Type="Embed" ProgID="Equation.DSMT4" ShapeID="_x0000_i1038" DrawAspect="Content" ObjectID="_1775977679" r:id="rId32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ثلاث نقط من المستوي </w:t>
      </w:r>
      <w:r w:rsidR="009967E2" w:rsidRPr="00217D92">
        <w:rPr>
          <w:rFonts w:ascii="Amiri" w:eastAsia="Calibri" w:hAnsi="Amiri" w:cs="Amiri"/>
          <w:sz w:val="28"/>
          <w:szCs w:val="28"/>
          <w:rtl/>
          <w:lang w:bidi="ar-DZ"/>
        </w:rPr>
        <w:t>حيث:</w: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217D92">
        <w:rPr>
          <w:rFonts w:ascii="Amiri" w:hAnsi="Amiri" w:cs="Amiri"/>
          <w:position w:val="-6"/>
          <w:sz w:val="28"/>
          <w:szCs w:val="28"/>
          <w:lang w:bidi="ar-DZ"/>
        </w:rPr>
        <w:object w:dxaOrig="1760" w:dyaOrig="360" w14:anchorId="4FC66C5C">
          <v:shape id="_x0000_i1041" type="#_x0000_t75" style="width:87.75pt;height:18pt" o:ole="">
            <v:imagedata r:id="rId33" o:title=""/>
          </v:shape>
          <o:OLEObject Type="Embed" ProgID="Equation.DSMT4" ShapeID="_x0000_i1041" DrawAspect="Content" ObjectID="_1775977680" r:id="rId34"/>
        </w:object>
      </w:r>
      <w:r w:rsidR="001B3AFA" w:rsidRPr="00217D92">
        <w:rPr>
          <w:rFonts w:ascii="Amiri" w:eastAsia="Calibri" w:hAnsi="Amiri" w:cs="Amiri"/>
          <w:sz w:val="28"/>
          <w:szCs w:val="28"/>
          <w:rtl/>
        </w:rPr>
        <w:t xml:space="preserve">  </w:t>
      </w:r>
      <w:r w:rsidRPr="00217D92">
        <w:rPr>
          <w:rFonts w:ascii="Amiri" w:eastAsia="Calibri" w:hAnsi="Amiri" w:cs="Amiri"/>
          <w:sz w:val="28"/>
          <w:szCs w:val="28"/>
          <w:rtl/>
        </w:rPr>
        <w:br/>
        <w:t xml:space="preserve">أ- بين أن النقطة </w:t>
      </w:r>
      <w:r w:rsidRPr="00217D92">
        <w:rPr>
          <w:rFonts w:ascii="Amiri" w:hAnsi="Amiri" w:cs="Amiri"/>
          <w:position w:val="-6"/>
          <w:sz w:val="28"/>
          <w:szCs w:val="28"/>
          <w:lang w:bidi="ar-DZ"/>
        </w:rPr>
        <w:object w:dxaOrig="260" w:dyaOrig="279" w14:anchorId="50C7DD76">
          <v:shape id="_x0000_i1046" type="#_x0000_t75" style="width:12.75pt;height:14.25pt" o:ole="">
            <v:imagedata r:id="rId31" o:title=""/>
          </v:shape>
          <o:OLEObject Type="Embed" ProgID="Equation.DSMT4" ShapeID="_x0000_i1046" DrawAspect="Content" ObjectID="_1775977681" r:id="rId35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صورة النقطة </w:t>
      </w:r>
      <w:r w:rsidRPr="00217D92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69765B0E">
          <v:shape id="_x0000_i1047" type="#_x0000_t75" style="width:12pt;height:12.75pt" o:ole="">
            <v:imagedata r:id="rId29" o:title=""/>
          </v:shape>
          <o:OLEObject Type="Embed" ProgID="Equation.DSMT4" ShapeID="_x0000_i1047" DrawAspect="Content" ObjectID="_1775977682" r:id="rId36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بالتحاكي </w:t>
      </w:r>
      <w:r w:rsidRPr="00217D92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300" w14:anchorId="1A50D339">
          <v:shape id="_x0000_i1050" type="#_x0000_t75" style="width:9.75pt;height:15pt" o:ole="">
            <v:imagedata r:id="rId37" o:title=""/>
          </v:shape>
          <o:OLEObject Type="Embed" ProgID="Equation.DSMT4" ShapeID="_x0000_i1050" DrawAspect="Content" ObjectID="_1775977683" r:id="rId38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الذي مركزه </w:t>
      </w:r>
      <w:r w:rsidRPr="00217D92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60CE6367">
          <v:shape id="_x0000_i1051" type="#_x0000_t75" style="width:12pt;height:12.75pt" o:ole="">
            <v:imagedata r:id="rId27" o:title=""/>
          </v:shape>
          <o:OLEObject Type="Embed" ProgID="Equation.DSMT4" ShapeID="_x0000_i1051" DrawAspect="Content" ObjectID="_1775977684" r:id="rId39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يطلب تعيين نسبته.</w:t>
      </w:r>
    </w:p>
    <w:p w14:paraId="429F718D" w14:textId="704A3638" w:rsidR="001F579F" w:rsidRPr="00217D92" w:rsidRDefault="001F579F" w:rsidP="001F579F">
      <w:pPr>
        <w:pStyle w:val="Paragraphedeliste"/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ب- لتكن النقطة </w:t>
      </w:r>
      <w:r w:rsidRPr="00217D92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0148A3AA">
          <v:shape id="_x0000_i1686" type="#_x0000_t75" style="width:12.75pt;height:14.25pt" o:ole="">
            <v:imagedata r:id="rId40" o:title=""/>
          </v:shape>
          <o:OLEObject Type="Embed" ProgID="Equation.DSMT4" ShapeID="_x0000_i1686" DrawAspect="Content" ObjectID="_1775977685" r:id="rId41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مرجح الجملة المثقلة </w:t>
      </w:r>
      <w:r w:rsidR="009967E2" w:rsidRPr="00217D92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1700" w:dyaOrig="440" w14:anchorId="5BE0EB52">
          <v:shape id="_x0000_i1687" type="#_x0000_t75" style="width:84.75pt;height:21.75pt" o:ole="">
            <v:imagedata r:id="rId42" o:title=""/>
          </v:shape>
          <o:OLEObject Type="Embed" ProgID="Equation.DSMT4" ShapeID="_x0000_i1687" DrawAspect="Content" ObjectID="_1775977686" r:id="rId43"/>
        </w:object>
      </w:r>
    </w:p>
    <w:p w14:paraId="5C772B77" w14:textId="035E9810" w:rsidR="009967E2" w:rsidRPr="00217D92" w:rsidRDefault="009967E2" w:rsidP="009967E2">
      <w:pPr>
        <w:pStyle w:val="Paragraphedeliste"/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  بين أن النقطة</w:t>
      </w:r>
      <w:r w:rsidRPr="00217D92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653B136B">
          <v:shape id="_x0000_i1688" type="#_x0000_t75" style="width:12pt;height:12.75pt" o:ole="">
            <v:imagedata r:id="rId27" o:title=""/>
          </v:shape>
          <o:OLEObject Type="Embed" ProgID="Equation.DSMT4" ShapeID="_x0000_i1688" DrawAspect="Content" ObjectID="_1775977687" r:id="rId44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 صورة النقطة </w:t>
      </w:r>
      <w:r w:rsidRPr="00217D92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1170F043">
          <v:shape id="_x0000_i1689" type="#_x0000_t75" style="width:12.75pt;height:14.25pt" o:ole="">
            <v:imagedata r:id="rId40" o:title=""/>
          </v:shape>
          <o:OLEObject Type="Embed" ProgID="Equation.DSMT4" ShapeID="_x0000_i1689" DrawAspect="Content" ObjectID="_1775977688" r:id="rId45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بالتحاكي </w:t>
      </w:r>
      <w:r w:rsidRPr="00217D92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300" w14:anchorId="7DBCEC68">
          <v:shape id="_x0000_i1690" type="#_x0000_t75" style="width:9.75pt;height:15pt" o:ole="">
            <v:imagedata r:id="rId37" o:title=""/>
          </v:shape>
          <o:OLEObject Type="Embed" ProgID="Equation.DSMT4" ShapeID="_x0000_i1690" DrawAspect="Content" ObjectID="_1775977689" r:id="rId46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الذي مركزه </w:t>
      </w:r>
      <w:r w:rsidRPr="00217D92">
        <w:rPr>
          <w:rFonts w:ascii="Amiri" w:hAnsi="Amiri" w:cs="Amiri"/>
          <w:position w:val="-6"/>
          <w:sz w:val="28"/>
          <w:szCs w:val="28"/>
          <w:lang w:bidi="ar-DZ"/>
        </w:rPr>
        <w:object w:dxaOrig="260" w:dyaOrig="279" w14:anchorId="56DD791D">
          <v:shape id="_x0000_i1691" type="#_x0000_t75" style="width:12.75pt;height:14.25pt" o:ole="">
            <v:imagedata r:id="rId31" o:title=""/>
          </v:shape>
          <o:OLEObject Type="Embed" ProgID="Equation.DSMT4" ShapeID="_x0000_i1691" DrawAspect="Content" ObjectID="_1775977690" r:id="rId47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، يطلب تعيين نسبته.</w:t>
      </w:r>
    </w:p>
    <w:p w14:paraId="65E91841" w14:textId="73B3BC5E" w:rsidR="009967E2" w:rsidRPr="00217D92" w:rsidRDefault="009967E2" w:rsidP="009967E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المستوي منسوب الى </w:t>
      </w:r>
      <w:r w:rsidRPr="00217D92">
        <w:rPr>
          <w:rFonts w:ascii="Amiri" w:hAnsi="Amiri" w:cs="Amiri"/>
          <w:sz w:val="28"/>
          <w:szCs w:val="28"/>
          <w:rtl/>
        </w:rPr>
        <w:t xml:space="preserve">معلم متعامد ومتجانس </w:t>
      </w:r>
      <w:r w:rsidRPr="00217D92">
        <w:rPr>
          <w:rFonts w:ascii="Amiri" w:hAnsi="Amiri" w:cs="Amiri"/>
          <w:position w:val="-18"/>
          <w:sz w:val="28"/>
          <w:szCs w:val="28"/>
        </w:rPr>
        <w:object w:dxaOrig="800" w:dyaOrig="480" w14:anchorId="7CC893B7">
          <v:shape id="_x0000_i1064" type="#_x0000_t75" style="width:39.75pt;height:24pt" o:ole="">
            <v:imagedata r:id="rId48" o:title=""/>
          </v:shape>
          <o:OLEObject Type="Embed" ProgID="Equation.DSMT4" ShapeID="_x0000_i1064" DrawAspect="Content" ObjectID="_1775977691" r:id="rId49"/>
        </w:object>
      </w:r>
      <w:r w:rsidRPr="00217D92">
        <w:rPr>
          <w:rFonts w:ascii="Amiri" w:hAnsi="Amiri" w:cs="Amiri"/>
          <w:sz w:val="28"/>
          <w:szCs w:val="28"/>
          <w:rtl/>
        </w:rPr>
        <w:t xml:space="preserve"> و </w:t>
      </w:r>
      <w:r w:rsidRPr="00217D92">
        <w:rPr>
          <w:rFonts w:ascii="Amiri" w:hAnsi="Amiri" w:cs="Amiri"/>
          <w:position w:val="-6"/>
          <w:sz w:val="28"/>
          <w:szCs w:val="28"/>
        </w:rPr>
        <w:object w:dxaOrig="600" w:dyaOrig="279" w14:anchorId="29FFCEA1">
          <v:shape id="_x0000_i1067" type="#_x0000_t75" style="width:30pt;height:14.25pt" o:ole="">
            <v:imagedata r:id="rId50" o:title=""/>
          </v:shape>
          <o:OLEObject Type="Embed" ProgID="Equation.DSMT4" ShapeID="_x0000_i1067" DrawAspect="Content" ObjectID="_1775977692" r:id="rId51"/>
        </w:object>
      </w: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 مثلث حيث: </w:t>
      </w:r>
      <w:r w:rsidRPr="00217D92">
        <w:rPr>
          <w:rFonts w:ascii="Amiri" w:hAnsi="Amiri" w:cs="Amiri"/>
          <w:position w:val="-10"/>
          <w:sz w:val="28"/>
          <w:szCs w:val="28"/>
          <w:lang w:bidi="ar-DZ"/>
        </w:rPr>
        <w:object w:dxaOrig="900" w:dyaOrig="340" w14:anchorId="645D45C9">
          <v:shape id="_x0000_i1070" type="#_x0000_t75" style="width:45pt;height:17.25pt" o:ole="">
            <v:imagedata r:id="rId52" o:title=""/>
          </v:shape>
          <o:OLEObject Type="Embed" ProgID="Equation.DSMT4" ShapeID="_x0000_i1070" DrawAspect="Content" ObjectID="_1775977693" r:id="rId53"/>
        </w:object>
      </w: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Pr="00217D92">
        <w:rPr>
          <w:rFonts w:ascii="Amiri" w:hAnsi="Amiri" w:cs="Amiri"/>
          <w:position w:val="-10"/>
          <w:sz w:val="28"/>
          <w:szCs w:val="28"/>
          <w:lang w:bidi="ar-DZ"/>
        </w:rPr>
        <w:object w:dxaOrig="900" w:dyaOrig="340" w14:anchorId="77EB491E">
          <v:shape id="_x0000_i1073" type="#_x0000_t75" style="width:45pt;height:17.25pt" o:ole="">
            <v:imagedata r:id="rId54" o:title=""/>
          </v:shape>
          <o:OLEObject Type="Embed" ProgID="Equation.DSMT4" ShapeID="_x0000_i1073" DrawAspect="Content" ObjectID="_1775977694" r:id="rId55"/>
        </w:object>
      </w: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C13DB9" w:rsidRPr="00217D92">
        <w:rPr>
          <w:rFonts w:ascii="Amiri" w:hAnsi="Amiri" w:cs="Amiri"/>
          <w:position w:val="-4"/>
          <w:sz w:val="28"/>
          <w:szCs w:val="28"/>
          <w:lang w:bidi="ar-DZ"/>
        </w:rPr>
        <w:object w:dxaOrig="180" w:dyaOrig="279" w14:anchorId="01EAF587">
          <v:shape id="_x0000_i1123" type="#_x0000_t75" style="width:9pt;height:14.25pt" o:ole="">
            <v:imagedata r:id="rId56" o:title=""/>
          </v:shape>
          <o:OLEObject Type="Embed" ProgID="Equation.DSMT4" ShapeID="_x0000_i1123" DrawAspect="Content" ObjectID="_1775977695" r:id="rId57"/>
        </w:object>
      </w:r>
      <w:r w:rsidR="00E6140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217D92">
        <w:rPr>
          <w:rFonts w:ascii="Amiri" w:hAnsi="Amiri" w:cs="Amiri"/>
          <w:position w:val="-10"/>
          <w:sz w:val="28"/>
          <w:szCs w:val="28"/>
          <w:lang w:bidi="ar-DZ"/>
        </w:rPr>
        <w:object w:dxaOrig="760" w:dyaOrig="340" w14:anchorId="2146FDF9">
          <v:shape id="_x0000_i1078" type="#_x0000_t75" style="width:38.25pt;height:17.25pt" o:ole="">
            <v:imagedata r:id="rId58" o:title=""/>
          </v:shape>
          <o:OLEObject Type="Embed" ProgID="Equation.DSMT4" ShapeID="_x0000_i1078" DrawAspect="Content" ObjectID="_1775977696" r:id="rId59"/>
        </w:object>
      </w: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 والنقطة </w:t>
      </w:r>
      <w:r w:rsidRPr="00217D92">
        <w:rPr>
          <w:rFonts w:ascii="Amiri" w:hAnsi="Amiri" w:cs="Amiri"/>
          <w:position w:val="-10"/>
          <w:sz w:val="28"/>
          <w:szCs w:val="28"/>
          <w:lang w:bidi="ar-DZ"/>
        </w:rPr>
        <w:object w:dxaOrig="800" w:dyaOrig="340" w14:anchorId="7EB49DEF">
          <v:shape id="_x0000_i1081" type="#_x0000_t75" style="width:39.75pt;height:17.25pt" o:ole="">
            <v:imagedata r:id="rId60" o:title=""/>
          </v:shape>
          <o:OLEObject Type="Embed" ProgID="Equation.DSMT4" ShapeID="_x0000_i1081" DrawAspect="Content" ObjectID="_1775977697" r:id="rId61"/>
        </w:object>
      </w:r>
    </w:p>
    <w:p w14:paraId="35A44BAA" w14:textId="77777777" w:rsidR="009967E2" w:rsidRPr="00217D92" w:rsidRDefault="009967E2" w:rsidP="00E61407">
      <w:pPr>
        <w:pStyle w:val="Paragraphedeliste"/>
        <w:numPr>
          <w:ilvl w:val="0"/>
          <w:numId w:val="26"/>
        </w:numPr>
        <w:bidi/>
        <w:spacing w:after="0" w:line="240" w:lineRule="auto"/>
        <w:ind w:left="1819"/>
        <w:rPr>
          <w:rFonts w:ascii="Amiri" w:eastAsia="Calibri" w:hAnsi="Amiri" w:cs="Amiri"/>
          <w:sz w:val="28"/>
          <w:szCs w:val="28"/>
        </w:rPr>
      </w:pP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أكتب معادلة للمستقيم </w:t>
      </w:r>
      <w:r w:rsidRPr="00217D92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14BACF39">
          <v:shape id="_x0000_i1084" type="#_x0000_t75" style="width:30.75pt;height:20.25pt" o:ole="">
            <v:imagedata r:id="rId62" o:title=""/>
          </v:shape>
          <o:OLEObject Type="Embed" ProgID="Equation.DSMT4" ShapeID="_x0000_i1084" DrawAspect="Content" ObjectID="_1775977698" r:id="rId63"/>
        </w:object>
      </w:r>
      <w:r w:rsidRPr="00217D92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1D4754C4" w14:textId="77BE9984" w:rsidR="00FB1FDC" w:rsidRPr="00217D92" w:rsidRDefault="009967E2" w:rsidP="00E61407">
      <w:pPr>
        <w:pStyle w:val="Paragraphedeliste"/>
        <w:numPr>
          <w:ilvl w:val="0"/>
          <w:numId w:val="26"/>
        </w:numPr>
        <w:bidi/>
        <w:spacing w:after="0" w:line="240" w:lineRule="auto"/>
        <w:ind w:left="1819"/>
        <w:rPr>
          <w:rFonts w:ascii="Amiri" w:eastAsia="Calibri" w:hAnsi="Amiri" w:cs="Amiri"/>
          <w:sz w:val="28"/>
          <w:szCs w:val="28"/>
        </w:rPr>
      </w:pP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أحسب </w:t>
      </w:r>
      <w:r w:rsidRPr="00217D92">
        <w:rPr>
          <w:rFonts w:ascii="Amiri" w:hAnsi="Amiri" w:cs="Amiri"/>
          <w:position w:val="-10"/>
          <w:sz w:val="28"/>
          <w:szCs w:val="28"/>
          <w:lang w:bidi="ar-DZ"/>
        </w:rPr>
        <w:object w:dxaOrig="1240" w:dyaOrig="340" w14:anchorId="1FCD49F5">
          <v:shape id="_x0000_i1500" type="#_x0000_t75" style="width:62.25pt;height:17.25pt" o:ole="">
            <v:imagedata r:id="rId64" o:title=""/>
          </v:shape>
          <o:OLEObject Type="Embed" ProgID="Equation.DSMT4" ShapeID="_x0000_i1500" DrawAspect="Content" ObjectID="_1775977699" r:id="rId65"/>
        </w:object>
      </w: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 المسافة بين المستقيم </w:t>
      </w:r>
      <w:r w:rsidRPr="00217D92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5A1B6321">
          <v:shape id="_x0000_i1501" type="#_x0000_t75" style="width:30.75pt;height:20.25pt" o:ole="">
            <v:imagedata r:id="rId66" o:title=""/>
          </v:shape>
          <o:OLEObject Type="Embed" ProgID="Equation.DSMT4" ShapeID="_x0000_i1501" DrawAspect="Content" ObjectID="_1775977700" r:id="rId67"/>
        </w:object>
      </w: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FB1FDC" w:rsidRPr="00217D92">
        <w:rPr>
          <w:rFonts w:ascii="Amiri" w:hAnsi="Amiri" w:cs="Amiri"/>
          <w:sz w:val="28"/>
          <w:szCs w:val="28"/>
          <w:rtl/>
          <w:lang w:bidi="ar-DZ"/>
        </w:rPr>
        <w:t>والنقطة</w:t>
      </w: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217D92">
        <w:rPr>
          <w:rFonts w:ascii="Amiri" w:hAnsi="Amiri" w:cs="Amiri"/>
          <w:position w:val="-4"/>
          <w:sz w:val="28"/>
          <w:szCs w:val="28"/>
          <w:lang w:bidi="ar-DZ"/>
        </w:rPr>
        <w:object w:dxaOrig="279" w:dyaOrig="260" w14:anchorId="38A97659">
          <v:shape id="_x0000_i1502" type="#_x0000_t75" style="width:14.25pt;height:12.75pt" o:ole="">
            <v:imagedata r:id="rId68" o:title=""/>
          </v:shape>
          <o:OLEObject Type="Embed" ProgID="Equation.DSMT4" ShapeID="_x0000_i1502" DrawAspect="Content" ObjectID="_1775977701" r:id="rId69"/>
        </w:object>
      </w:r>
    </w:p>
    <w:p w14:paraId="7C11C7A4" w14:textId="77777777" w:rsidR="00FB1FDC" w:rsidRPr="00217D92" w:rsidRDefault="00FB1FDC" w:rsidP="00E61407">
      <w:pPr>
        <w:pStyle w:val="Paragraphedeliste"/>
        <w:numPr>
          <w:ilvl w:val="0"/>
          <w:numId w:val="26"/>
        </w:numPr>
        <w:bidi/>
        <w:spacing w:after="0" w:line="240" w:lineRule="auto"/>
        <w:ind w:left="1819"/>
        <w:rPr>
          <w:rFonts w:ascii="Amiri" w:eastAsia="Calibri" w:hAnsi="Amiri" w:cs="Amiri"/>
          <w:sz w:val="28"/>
          <w:szCs w:val="28"/>
        </w:rPr>
      </w:pP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أكتب معادلة للارتفاع </w:t>
      </w:r>
      <w:r w:rsidRPr="00217D92">
        <w:rPr>
          <w:rFonts w:ascii="Amiri" w:hAnsi="Amiri" w:cs="Amiri"/>
          <w:position w:val="-14"/>
          <w:sz w:val="28"/>
          <w:szCs w:val="28"/>
          <w:lang w:bidi="ar-DZ"/>
        </w:rPr>
        <w:object w:dxaOrig="440" w:dyaOrig="400" w14:anchorId="481283DC">
          <v:shape id="_x0000_i1503" type="#_x0000_t75" style="width:21.75pt;height:20.25pt" o:ole="">
            <v:imagedata r:id="rId70" o:title=""/>
          </v:shape>
          <o:OLEObject Type="Embed" ProgID="Equation.DSMT4" ShapeID="_x0000_i1503" DrawAspect="Content" ObjectID="_1775977702" r:id="rId71"/>
        </w:object>
      </w: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 الارتفاع المتعلق بالضلع </w:t>
      </w:r>
      <w:r w:rsidRPr="00217D92">
        <w:rPr>
          <w:rFonts w:ascii="Amiri" w:hAnsi="Amiri" w:cs="Amiri"/>
          <w:position w:val="-14"/>
          <w:sz w:val="28"/>
          <w:szCs w:val="28"/>
          <w:lang w:bidi="ar-DZ"/>
        </w:rPr>
        <w:object w:dxaOrig="600" w:dyaOrig="420" w14:anchorId="6BB7F7C2">
          <v:shape id="_x0000_i1504" type="#_x0000_t75" style="width:30pt;height:21pt" o:ole="">
            <v:imagedata r:id="rId72" o:title=""/>
          </v:shape>
          <o:OLEObject Type="Embed" ProgID="Equation.DSMT4" ShapeID="_x0000_i1504" DrawAspect="Content" ObjectID="_1775977703" r:id="rId73"/>
        </w:object>
      </w:r>
    </w:p>
    <w:p w14:paraId="79AFDCCD" w14:textId="77777777" w:rsidR="003B6569" w:rsidRPr="00217D92" w:rsidRDefault="003B6569" w:rsidP="00E61407">
      <w:pPr>
        <w:pStyle w:val="Paragraphedeliste"/>
        <w:numPr>
          <w:ilvl w:val="0"/>
          <w:numId w:val="26"/>
        </w:numPr>
        <w:bidi/>
        <w:spacing w:after="0" w:line="240" w:lineRule="auto"/>
        <w:ind w:left="1819"/>
        <w:rPr>
          <w:rFonts w:ascii="Amiri" w:eastAsia="Calibri" w:hAnsi="Amiri" w:cs="Amiri"/>
          <w:sz w:val="28"/>
          <w:szCs w:val="28"/>
        </w:rPr>
      </w:pP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اكتب معادلة للمستقيم </w:t>
      </w:r>
      <w:r w:rsidRPr="00217D92">
        <w:rPr>
          <w:rFonts w:ascii="Amiri" w:hAnsi="Amiri" w:cs="Amiri"/>
          <w:position w:val="-14"/>
          <w:sz w:val="28"/>
          <w:szCs w:val="28"/>
          <w:lang w:bidi="ar-DZ"/>
        </w:rPr>
        <w:object w:dxaOrig="440" w:dyaOrig="400" w14:anchorId="52A88735">
          <v:shape id="_x0000_i1505" type="#_x0000_t75" style="width:21.75pt;height:20.25pt" o:ole="">
            <v:imagedata r:id="rId74" o:title=""/>
          </v:shape>
          <o:OLEObject Type="Embed" ProgID="Equation.DSMT4" ShapeID="_x0000_i1505" DrawAspect="Content" ObjectID="_1775977704" r:id="rId75"/>
        </w:object>
      </w: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 صورة المستقيم </w:t>
      </w:r>
      <w:r w:rsidRPr="00217D92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17868379">
          <v:shape id="_x0000_i1506" type="#_x0000_t75" style="width:30.75pt;height:20.25pt" o:ole="">
            <v:imagedata r:id="rId66" o:title=""/>
          </v:shape>
          <o:OLEObject Type="Embed" ProgID="Equation.DSMT4" ShapeID="_x0000_i1506" DrawAspect="Content" ObjectID="_1775977705" r:id="rId76"/>
        </w:object>
      </w: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 بالتحاكي </w:t>
      </w:r>
      <w:r w:rsidRPr="00217D92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300" w14:anchorId="382C7317">
          <v:shape id="_x0000_i1507" type="#_x0000_t75" style="width:9.75pt;height:15pt" o:ole="">
            <v:imagedata r:id="rId37" o:title=""/>
          </v:shape>
          <o:OLEObject Type="Embed" ProgID="Equation.DSMT4" ShapeID="_x0000_i1507" DrawAspect="Content" ObjectID="_1775977706" r:id="rId77"/>
        </w:object>
      </w:r>
      <w:r w:rsidRPr="00217D92">
        <w:rPr>
          <w:rFonts w:ascii="Amiri" w:eastAsia="Calibri" w:hAnsi="Amiri" w:cs="Amiri"/>
          <w:sz w:val="28"/>
          <w:szCs w:val="28"/>
          <w:rtl/>
          <w:lang w:bidi="ar-DZ"/>
        </w:rPr>
        <w:t xml:space="preserve"> مركزه </w:t>
      </w:r>
      <w:r w:rsidRPr="00217D92">
        <w:rPr>
          <w:rFonts w:ascii="Amiri" w:hAnsi="Amiri" w:cs="Amiri"/>
          <w:position w:val="-4"/>
          <w:sz w:val="28"/>
          <w:szCs w:val="28"/>
          <w:lang w:bidi="ar-DZ"/>
        </w:rPr>
        <w:object w:dxaOrig="279" w:dyaOrig="260" w14:anchorId="6A1AC82D">
          <v:shape id="_x0000_i1508" type="#_x0000_t75" style="width:14.25pt;height:12.75pt" o:ole="">
            <v:imagedata r:id="rId68" o:title=""/>
          </v:shape>
          <o:OLEObject Type="Embed" ProgID="Equation.DSMT4" ShapeID="_x0000_i1508" DrawAspect="Content" ObjectID="_1775977707" r:id="rId78"/>
        </w:object>
      </w: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 ونسبته </w:t>
      </w:r>
      <w:r w:rsidRPr="00217D92">
        <w:rPr>
          <w:rFonts w:ascii="Amiri" w:hAnsi="Amiri" w:cs="Amiri"/>
          <w:position w:val="-4"/>
          <w:sz w:val="28"/>
          <w:szCs w:val="28"/>
          <w:lang w:bidi="ar-DZ"/>
        </w:rPr>
        <w:object w:dxaOrig="340" w:dyaOrig="260" w14:anchorId="51346761">
          <v:shape id="_x0000_i1509" type="#_x0000_t75" style="width:17.25pt;height:12.75pt" o:ole="">
            <v:imagedata r:id="rId79" o:title=""/>
          </v:shape>
          <o:OLEObject Type="Embed" ProgID="Equation.DSMT4" ShapeID="_x0000_i1509" DrawAspect="Content" ObjectID="_1775977708" r:id="rId80"/>
        </w:object>
      </w:r>
    </w:p>
    <w:p w14:paraId="1EA2F4D2" w14:textId="77777777" w:rsidR="002C6403" w:rsidRDefault="003B6569" w:rsidP="00E61407">
      <w:pPr>
        <w:pStyle w:val="Paragraphedeliste"/>
        <w:numPr>
          <w:ilvl w:val="0"/>
          <w:numId w:val="26"/>
        </w:numPr>
        <w:bidi/>
        <w:spacing w:after="0" w:line="240" w:lineRule="auto"/>
        <w:ind w:left="1819"/>
        <w:rPr>
          <w:rFonts w:ascii="Amiri" w:eastAsia="Calibri" w:hAnsi="Amiri" w:cs="Amiri"/>
          <w:sz w:val="28"/>
          <w:szCs w:val="28"/>
        </w:rPr>
      </w:pPr>
      <w:r w:rsidRPr="00217D92">
        <w:rPr>
          <w:rFonts w:ascii="Amiri" w:hAnsi="Amiri" w:cs="Amiri"/>
          <w:sz w:val="28"/>
          <w:szCs w:val="28"/>
          <w:rtl/>
          <w:lang w:bidi="ar-DZ"/>
        </w:rPr>
        <w:t xml:space="preserve">جد احداثيات تقاطع المستقيمين </w:t>
      </w:r>
      <w:r w:rsidR="00533BDC" w:rsidRPr="00217D92">
        <w:rPr>
          <w:rFonts w:ascii="Amiri" w:hAnsi="Amiri" w:cs="Amiri"/>
          <w:position w:val="-14"/>
          <w:sz w:val="28"/>
          <w:szCs w:val="28"/>
          <w:lang w:bidi="ar-DZ"/>
        </w:rPr>
        <w:object w:dxaOrig="440" w:dyaOrig="400" w14:anchorId="683E42C9">
          <v:shape id="_x0000_i1510" type="#_x0000_t75" style="width:21.75pt;height:20.25pt" o:ole="">
            <v:imagedata r:id="rId70" o:title=""/>
          </v:shape>
          <o:OLEObject Type="Embed" ProgID="Equation.DSMT4" ShapeID="_x0000_i1510" DrawAspect="Content" ObjectID="_1775977709" r:id="rId81"/>
        </w:object>
      </w:r>
      <w:r w:rsidR="00533BDC" w:rsidRPr="00217D92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533BDC" w:rsidRPr="00217D92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2BC26770">
          <v:shape id="_x0000_i1511" type="#_x0000_t75" style="width:30.75pt;height:20.25pt" o:ole="">
            <v:imagedata r:id="rId66" o:title=""/>
          </v:shape>
          <o:OLEObject Type="Embed" ProgID="Equation.DSMT4" ShapeID="_x0000_i1511" DrawAspect="Content" ObjectID="_1775977710" r:id="rId82"/>
        </w:object>
      </w:r>
      <w:r w:rsidR="009967E2">
        <w:rPr>
          <w:rFonts w:cstheme="minorHAnsi"/>
          <w:sz w:val="28"/>
          <w:szCs w:val="28"/>
          <w:rtl/>
          <w:lang w:bidi="ar-DZ"/>
        </w:rPr>
        <w:br/>
      </w:r>
      <w:r w:rsidR="00217D92">
        <w:rPr>
          <w:rFonts w:ascii="Amiri" w:eastAsia="Calibri" w:hAnsi="Amiri" w:cs="Amiri" w:hint="cs"/>
          <w:sz w:val="28"/>
          <w:szCs w:val="28"/>
          <w:rtl/>
        </w:rPr>
        <w:t xml:space="preserve">                                                               </w:t>
      </w:r>
    </w:p>
    <w:p w14:paraId="4D9A615C" w14:textId="22E5144D" w:rsidR="000E6A3C" w:rsidRPr="00217D92" w:rsidRDefault="002C6403" w:rsidP="002C6403">
      <w:pPr>
        <w:pStyle w:val="Paragraphedeliste"/>
        <w:bidi/>
        <w:spacing w:after="0" w:line="240" w:lineRule="auto"/>
        <w:ind w:left="1080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                                                                </w:t>
      </w:r>
      <w:r w:rsidR="00217D92">
        <w:rPr>
          <w:rFonts w:ascii="Amiri" w:eastAsia="Calibri" w:hAnsi="Amiri" w:cs="Amiri" w:hint="cs"/>
          <w:sz w:val="28"/>
          <w:szCs w:val="28"/>
          <w:rtl/>
        </w:rPr>
        <w:t xml:space="preserve">  </w:t>
      </w:r>
      <w:r w:rsidR="00217D92" w:rsidRPr="00217D92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مع تمنيات أستاذة المادة لكم بالتوفيق</w:t>
      </w:r>
    </w:p>
    <w:sectPr w:rsidR="000E6A3C" w:rsidRPr="00217D92" w:rsidSect="00A34BC2">
      <w:pgSz w:w="11906" w:h="16838"/>
      <w:pgMar w:top="426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1EFC"/>
    <w:multiLevelType w:val="hybridMultilevel"/>
    <w:tmpl w:val="95240B16"/>
    <w:lvl w:ilvl="0" w:tplc="A1165774">
      <w:start w:val="1"/>
      <w:numFmt w:val="arabicAlpha"/>
      <w:lvlText w:val="%1-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702"/>
    <w:multiLevelType w:val="hybridMultilevel"/>
    <w:tmpl w:val="2C9016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3C3D1D9F"/>
    <w:multiLevelType w:val="hybridMultilevel"/>
    <w:tmpl w:val="6DDE3C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0"/>
  </w:num>
  <w:num w:numId="2" w16cid:durableId="747768038">
    <w:abstractNumId w:val="16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7"/>
  </w:num>
  <w:num w:numId="6" w16cid:durableId="185097479">
    <w:abstractNumId w:val="6"/>
  </w:num>
  <w:num w:numId="7" w16cid:durableId="562369780">
    <w:abstractNumId w:val="4"/>
  </w:num>
  <w:num w:numId="8" w16cid:durableId="106656698">
    <w:abstractNumId w:val="7"/>
  </w:num>
  <w:num w:numId="9" w16cid:durableId="1694305683">
    <w:abstractNumId w:val="12"/>
  </w:num>
  <w:num w:numId="10" w16cid:durableId="1190264848">
    <w:abstractNumId w:val="10"/>
  </w:num>
  <w:num w:numId="11" w16cid:durableId="1885095571">
    <w:abstractNumId w:val="8"/>
  </w:num>
  <w:num w:numId="12" w16cid:durableId="340284481">
    <w:abstractNumId w:val="19"/>
  </w:num>
  <w:num w:numId="13" w16cid:durableId="227957912">
    <w:abstractNumId w:val="22"/>
  </w:num>
  <w:num w:numId="14" w16cid:durableId="795951552">
    <w:abstractNumId w:val="13"/>
  </w:num>
  <w:num w:numId="15" w16cid:durableId="990905399">
    <w:abstractNumId w:val="23"/>
  </w:num>
  <w:num w:numId="16" w16cid:durableId="2079011332">
    <w:abstractNumId w:val="24"/>
  </w:num>
  <w:num w:numId="17" w16cid:durableId="776948316">
    <w:abstractNumId w:val="14"/>
  </w:num>
  <w:num w:numId="18" w16cid:durableId="1876430385">
    <w:abstractNumId w:val="25"/>
  </w:num>
  <w:num w:numId="19" w16cid:durableId="1152213110">
    <w:abstractNumId w:val="18"/>
  </w:num>
  <w:num w:numId="20" w16cid:durableId="408573841">
    <w:abstractNumId w:val="9"/>
  </w:num>
  <w:num w:numId="21" w16cid:durableId="533999708">
    <w:abstractNumId w:val="26"/>
  </w:num>
  <w:num w:numId="22" w16cid:durableId="255597304">
    <w:abstractNumId w:val="21"/>
  </w:num>
  <w:num w:numId="23" w16cid:durableId="1221791678">
    <w:abstractNumId w:val="5"/>
  </w:num>
  <w:num w:numId="24" w16cid:durableId="555312302">
    <w:abstractNumId w:val="2"/>
  </w:num>
  <w:num w:numId="25" w16cid:durableId="321933031">
    <w:abstractNumId w:val="15"/>
  </w:num>
  <w:num w:numId="26" w16cid:durableId="1211764678">
    <w:abstractNumId w:val="1"/>
  </w:num>
  <w:num w:numId="27" w16cid:durableId="1269393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48"/>
    <w:rsid w:val="0004172B"/>
    <w:rsid w:val="000A02D4"/>
    <w:rsid w:val="000E6A3C"/>
    <w:rsid w:val="00190432"/>
    <w:rsid w:val="001B3AFA"/>
    <w:rsid w:val="001F579F"/>
    <w:rsid w:val="00217D92"/>
    <w:rsid w:val="00226293"/>
    <w:rsid w:val="002553DD"/>
    <w:rsid w:val="002C6403"/>
    <w:rsid w:val="00307C81"/>
    <w:rsid w:val="00312CA9"/>
    <w:rsid w:val="003B6569"/>
    <w:rsid w:val="003F7B0E"/>
    <w:rsid w:val="00524B82"/>
    <w:rsid w:val="00533BDC"/>
    <w:rsid w:val="005352B0"/>
    <w:rsid w:val="00725CD1"/>
    <w:rsid w:val="00737178"/>
    <w:rsid w:val="007A7356"/>
    <w:rsid w:val="008A1E42"/>
    <w:rsid w:val="009160ED"/>
    <w:rsid w:val="0094294C"/>
    <w:rsid w:val="009967E2"/>
    <w:rsid w:val="009B1980"/>
    <w:rsid w:val="009F4F73"/>
    <w:rsid w:val="00A25248"/>
    <w:rsid w:val="00A34BC2"/>
    <w:rsid w:val="00A70013"/>
    <w:rsid w:val="00AC19AF"/>
    <w:rsid w:val="00AF2CF1"/>
    <w:rsid w:val="00C00C4C"/>
    <w:rsid w:val="00C13DB9"/>
    <w:rsid w:val="00C24FD6"/>
    <w:rsid w:val="00C317FA"/>
    <w:rsid w:val="00D5539F"/>
    <w:rsid w:val="00E61407"/>
    <w:rsid w:val="00F63CD3"/>
    <w:rsid w:val="00FB1FDC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BCC0"/>
  <w15:docId w15:val="{F7415815-C2AE-4F60-9DC3-114780BC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76" Type="http://schemas.openxmlformats.org/officeDocument/2006/relationships/oleObject" Target="embeddings/oleObject39.bin"/><Relationship Id="rId84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image" Target="media/image33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oleObject" Target="embeddings/oleObject42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40</TotalTime>
  <Pages>1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13</cp:revision>
  <dcterms:created xsi:type="dcterms:W3CDTF">2024-04-30T07:24:00Z</dcterms:created>
  <dcterms:modified xsi:type="dcterms:W3CDTF">2024-04-30T08:06:00Z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