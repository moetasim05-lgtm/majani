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7C34503F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المستوى: الثا</w:t>
      </w:r>
      <w:r w:rsidR="009A18AB">
        <w:rPr>
          <w:rFonts w:ascii="Amiri" w:hAnsi="Amiri" w:cs="Amiri" w:hint="cs"/>
          <w:sz w:val="28"/>
          <w:szCs w:val="28"/>
          <w:rtl/>
          <w:lang w:bidi="ar-DZ"/>
        </w:rPr>
        <w:t xml:space="preserve">نية علوم تجريبية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    ي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رد يوم: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23/10/2024</w:t>
      </w:r>
    </w:p>
    <w:p w14:paraId="6904FE3B" w14:textId="788424D1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الأول للفصل ال</w:t>
      </w:r>
      <w:r w:rsidR="0028035F">
        <w:rPr>
          <w:rFonts w:ascii="Amiri" w:hAnsi="Amiri" w:cs="Amiri" w:hint="cs"/>
          <w:sz w:val="28"/>
          <w:szCs w:val="28"/>
          <w:rtl/>
          <w:lang w:bidi="ar-DZ"/>
        </w:rPr>
        <w:t>أول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7F9A0AE6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3A12838" w14:textId="77777777" w:rsidR="001B3AFA" w:rsidRPr="00D42743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D4274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1429D518" w14:textId="57C71B2E" w:rsidR="002553DD" w:rsidRDefault="001B3AFA" w:rsidP="00181654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3735AB">
        <w:rPr>
          <w:rFonts w:ascii="Amiri" w:eastAsia="Calibri" w:hAnsi="Amiri" w:cs="Amiri"/>
          <w:sz w:val="28"/>
          <w:szCs w:val="28"/>
        </w:rPr>
        <w:t xml:space="preserve">    </w:t>
      </w:r>
      <w:r w:rsidR="00181654">
        <w:rPr>
          <w:rFonts w:ascii="Amiri" w:eastAsia="Calibri" w:hAnsi="Amiri" w:cs="Amiri" w:hint="cs"/>
          <w:sz w:val="28"/>
          <w:szCs w:val="28"/>
          <w:rtl/>
        </w:rPr>
        <w:t xml:space="preserve">جدول التغيرات التالي هو لدالة </w:t>
      </w:r>
      <w:r w:rsidR="00181654" w:rsidRPr="00181654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02556E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5.6pt" o:ole="">
            <v:imagedata r:id="rId9" o:title=""/>
          </v:shape>
          <o:OLEObject Type="Embed" ProgID="Equation.DSMT4" ShapeID="_x0000_i1025" DrawAspect="Content" ObjectID="_1790784873" r:id="rId10"/>
        </w:object>
      </w:r>
      <w:r w:rsidR="00181654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معرفة على المجال </w:t>
      </w:r>
      <w:r w:rsidR="00181654" w:rsidRPr="0018165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60" w:dyaOrig="400" w14:anchorId="28DC2839">
          <v:shape id="_x0000_i1026" type="#_x0000_t75" style="width:33.3pt;height:20.4pt" o:ole="">
            <v:imagedata r:id="rId11" o:title=""/>
          </v:shape>
          <o:OLEObject Type="Embed" ProgID="Equation.DSMT4" ShapeID="_x0000_i1026" DrawAspect="Content" ObjectID="_1790784874" r:id="rId12"/>
        </w:object>
      </w:r>
    </w:p>
    <w:p w14:paraId="72D2DD35" w14:textId="74041494" w:rsidR="00181654" w:rsidRPr="003735AB" w:rsidRDefault="009F576F" w:rsidP="009F576F">
      <w:pPr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lang w:bidi="ar-DZ"/>
        </w:rPr>
      </w:pPr>
      <w:r>
        <w:rPr>
          <w:noProof/>
        </w:rPr>
        <w:drawing>
          <wp:inline distT="0" distB="0" distL="0" distR="0" wp14:anchorId="5B9654D2" wp14:editId="3140DB39">
            <wp:extent cx="3266667" cy="1019048"/>
            <wp:effectExtent l="0" t="0" r="0" b="0"/>
            <wp:docPr id="13497194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19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386" w14:textId="6E3DCECC" w:rsidR="002553DD" w:rsidRDefault="009F576F" w:rsidP="009F576F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اعط جدول تغيرات الدوال </w:t>
      </w:r>
      <w:r w:rsidRPr="009F576F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0" w:dyaOrig="260" w14:anchorId="116D0228">
          <v:shape id="_x0000_i1027" type="#_x0000_t75" style="width:11.55pt;height:12.9pt" o:ole="">
            <v:imagedata r:id="rId14" o:title=""/>
          </v:shape>
          <o:OLEObject Type="Embed" ProgID="Equation.DSMT4" ShapeID="_x0000_i1027" DrawAspect="Content" ObjectID="_1790784875" r:id="rId1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9F576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514B432D">
          <v:shape id="_x0000_i1028" type="#_x0000_t75" style="width:9.5pt;height:14.25pt" o:ole="">
            <v:imagedata r:id="rId16" o:title=""/>
          </v:shape>
          <o:OLEObject Type="Embed" ProgID="Equation.DSMT4" ShapeID="_x0000_i1028" DrawAspect="Content" ObjectID="_1790784876" r:id="rId1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9F576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0A784D7A">
          <v:shape id="_x0000_i1029" type="#_x0000_t75" style="width:9.5pt;height:14.25pt" o:ole="">
            <v:imagedata r:id="rId18" o:title=""/>
          </v:shape>
          <o:OLEObject Type="Embed" ProgID="Equation.DSMT4" ShapeID="_x0000_i1029" DrawAspect="Content" ObjectID="_1790784877" r:id="rId1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9F576F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20" w:dyaOrig="260" w14:anchorId="683DFDDE">
          <v:shape id="_x0000_i1030" type="#_x0000_t75" style="width:11.55pt;height:12.9pt" o:ole="">
            <v:imagedata r:id="rId20" o:title=""/>
          </v:shape>
          <o:OLEObject Type="Embed" ProgID="Equation.DSMT4" ShapeID="_x0000_i1030" DrawAspect="Content" ObjectID="_1790784878" r:id="rId2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1A3336" w:rsidRPr="009F576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39" w:dyaOrig="260" w14:anchorId="2608E87B">
          <v:shape id="_x0000_i1031" type="#_x0000_t75" style="width:6.8pt;height:12.9pt" o:ole="">
            <v:imagedata r:id="rId22" o:title=""/>
          </v:shape>
          <o:OLEObject Type="Embed" ProgID="Equation.DSMT4" ShapeID="_x0000_i1031" DrawAspect="Content" ObjectID="_1790784879" r:id="rId23"/>
        </w:object>
      </w:r>
      <w:r w:rsidR="001A333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حيث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: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9F576F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340" w:dyaOrig="320" w14:anchorId="0D8AF568">
          <v:shape id="_x0000_i1032" type="#_x0000_t75" style="width:66.55pt;height:15.6pt" o:ole="">
            <v:imagedata r:id="rId24" o:title=""/>
          </v:shape>
          <o:OLEObject Type="Embed" ProgID="Equation.DSMT4" ShapeID="_x0000_i1032" DrawAspect="Content" ObjectID="_1790784880" r:id="rId2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="001A333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 </w:t>
      </w:r>
      <w:r w:rsidR="001A3336" w:rsidRPr="001A333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340" w:dyaOrig="320" w14:anchorId="19E80DD4">
          <v:shape id="_x0000_i1033" type="#_x0000_t75" style="width:66.55pt;height:15.6pt" o:ole="">
            <v:imagedata r:id="rId26" o:title=""/>
          </v:shape>
          <o:OLEObject Type="Embed" ProgID="Equation.DSMT4" ShapeID="_x0000_i1033" DrawAspect="Content" ObjectID="_1790784881" r:id="rId27"/>
        </w:object>
      </w:r>
      <w:r w:rsidR="001A333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 </w:t>
      </w:r>
      <w:r w:rsidR="001A3336" w:rsidRPr="001A333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520" w:dyaOrig="320" w14:anchorId="03207DD4">
          <v:shape id="_x0000_i1034" type="#_x0000_t75" style="width:76.1pt;height:15.6pt" o:ole="">
            <v:imagedata r:id="rId28" o:title=""/>
          </v:shape>
          <o:OLEObject Type="Embed" ProgID="Equation.DSMT4" ShapeID="_x0000_i1034" DrawAspect="Content" ObjectID="_1790784882" r:id="rId29"/>
        </w:object>
      </w:r>
      <w:r w:rsidR="001A333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1A3336" w:rsidRPr="001A333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300" w:dyaOrig="400" w14:anchorId="2BDFE35F">
          <v:shape id="_x0000_i1035" type="#_x0000_t75" style="width:65.2pt;height:20.4pt" o:ole="">
            <v:imagedata r:id="rId30" o:title=""/>
          </v:shape>
          <o:OLEObject Type="Embed" ProgID="Equation.DSMT4" ShapeID="_x0000_i1035" DrawAspect="Content" ObjectID="_1790784883" r:id="rId31"/>
        </w:object>
      </w:r>
      <w:r w:rsidR="001A3336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="001A3336" w:rsidRPr="001A3336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1260" w:dyaOrig="440" w14:anchorId="1836D926">
          <v:shape id="_x0000_i1036" type="#_x0000_t75" style="width:63.15pt;height:21.75pt" o:ole="">
            <v:imagedata r:id="rId32" o:title=""/>
          </v:shape>
          <o:OLEObject Type="Embed" ProgID="Equation.DSMT4" ShapeID="_x0000_i1036" DrawAspect="Content" ObjectID="_1790784884" r:id="rId33"/>
        </w:object>
      </w:r>
    </w:p>
    <w:p w14:paraId="51108F6F" w14:textId="6D31AE0C" w:rsidR="001A3336" w:rsidRPr="009F576F" w:rsidRDefault="001A3336" w:rsidP="001A333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ارسم </w:t>
      </w:r>
      <w:r w:rsidRPr="001A3336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771B690C">
          <v:shape id="_x0000_i1037" type="#_x0000_t75" style="width:27.15pt;height:21.75pt" o:ole="">
            <v:imagedata r:id="rId34" o:title=""/>
          </v:shape>
          <o:OLEObject Type="Embed" ProgID="Equation.DSMT4" ShapeID="_x0000_i1037" DrawAspect="Content" ObjectID="_1790784885" r:id="rId3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المنحنى الممثل للدالة </w:t>
      </w:r>
      <w:r w:rsidRPr="00181654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6DF6341B">
          <v:shape id="_x0000_i1038" type="#_x0000_t75" style="width:12.25pt;height:15.6pt" o:ole="">
            <v:imagedata r:id="rId9" o:title=""/>
          </v:shape>
          <o:OLEObject Type="Embed" ProgID="Equation.DSMT4" ShapeID="_x0000_i1038" DrawAspect="Content" ObjectID="_1790784886" r:id="rId36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على المجال </w:t>
      </w:r>
      <w:r w:rsidRPr="0018165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60" w:dyaOrig="400" w14:anchorId="5C6DBCB9">
          <v:shape id="_x0000_i1039" type="#_x0000_t75" style="width:33.3pt;height:20.4pt" o:ole="">
            <v:imagedata r:id="rId11" o:title=""/>
          </v:shape>
          <o:OLEObject Type="Embed" ProgID="Equation.DSMT4" ShapeID="_x0000_i1039" DrawAspect="Content" ObjectID="_1790784887" r:id="rId37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ب-ارسم في نفس المعلم السابق المنحنى الممثل للدالتين </w:t>
      </w:r>
      <w:r w:rsidRPr="009F576F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0" w:dyaOrig="260" w14:anchorId="585F1C32">
          <v:shape id="_x0000_i1040" type="#_x0000_t75" style="width:11.55pt;height:12.9pt" o:ole="">
            <v:imagedata r:id="rId14" o:title=""/>
          </v:shape>
          <o:OLEObject Type="Embed" ProgID="Equation.DSMT4" ShapeID="_x0000_i1040" DrawAspect="Content" ObjectID="_1790784888" r:id="rId3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9F576F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39" w:dyaOrig="260" w14:anchorId="1C2B93B8">
          <v:shape id="_x0000_i1041" type="#_x0000_t75" style="width:6.8pt;height:12.9pt" o:ole="">
            <v:imagedata r:id="rId22" o:title=""/>
          </v:shape>
          <o:OLEObject Type="Embed" ProgID="Equation.DSMT4" ShapeID="_x0000_i1041" DrawAspect="Content" ObjectID="_1790784889" r:id="rId39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</w:p>
    <w:p w14:paraId="00B9C24D" w14:textId="77777777" w:rsidR="002553DD" w:rsidRPr="003735AB" w:rsidRDefault="002553DD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15FB68C" w14:textId="049C5317" w:rsidR="002553DD" w:rsidRPr="00D42743" w:rsidRDefault="00F179DB" w:rsidP="003735AB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D42743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الثاني:</w:t>
      </w:r>
    </w:p>
    <w:p w14:paraId="4944E1DC" w14:textId="77777777" w:rsidR="00D42743" w:rsidRPr="00D42743" w:rsidRDefault="00D42743" w:rsidP="00D42743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ind w:left="260" w:hanging="141"/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</w:pPr>
      <w:r w:rsidRPr="00D42743">
        <w:rPr>
          <w:rFonts w:ascii="Amiri" w:eastAsia="Times New Roman" w:hAnsi="Amiri" w:cs="Amiri"/>
          <w:noProof/>
          <w:position w:val="-10"/>
          <w:sz w:val="28"/>
          <w:szCs w:val="28"/>
          <w:lang w:eastAsia="fr-FR"/>
        </w:rPr>
        <w:object w:dxaOrig="240" w:dyaOrig="320" w14:anchorId="0A878A6A">
          <v:shape id="_x0000_i1042" type="#_x0000_t75" style="width:12.25pt;height:15.6pt" o:ole="">
            <v:imagedata r:id="rId40" o:title=""/>
          </v:shape>
          <o:OLEObject Type="Embed" ProgID="Equation.DSMT4" ShapeID="_x0000_i1042" DrawAspect="Content" ObjectID="_1790784890" r:id="rId41"/>
        </w:object>
      </w:r>
      <w:r w:rsidRPr="00D4274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>دالة معرفة على</w:t>
      </w:r>
      <w:r w:rsidRPr="00D42743">
        <w:rPr>
          <w:rFonts w:ascii="Amiri" w:eastAsia="Times New Roman" w:hAnsi="Amiri" w:cs="Amiri"/>
          <w:noProof/>
          <w:position w:val="-14"/>
          <w:sz w:val="28"/>
          <w:szCs w:val="28"/>
          <w:lang w:eastAsia="fr-FR" w:bidi="ar-DZ"/>
        </w:rPr>
        <w:object w:dxaOrig="740" w:dyaOrig="400" w14:anchorId="0CD5ACE6">
          <v:shape id="_x0000_i1043" type="#_x0000_t75" style="width:36.7pt;height:20.4pt" o:ole="">
            <v:imagedata r:id="rId42" o:title=""/>
          </v:shape>
          <o:OLEObject Type="Embed" ProgID="Equation.DSMT4" ShapeID="_x0000_i1043" DrawAspect="Content" ObjectID="_1790784891" r:id="rId43"/>
        </w:object>
      </w:r>
      <w:r w:rsidRPr="00D4274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>بالعبارة :</w:t>
      </w:r>
      <w:r w:rsidRPr="00D42743">
        <w:rPr>
          <w:rFonts w:ascii="Amiri" w:eastAsia="Times New Roman" w:hAnsi="Amiri" w:cs="Amiri"/>
          <w:noProof/>
          <w:position w:val="-24"/>
          <w:sz w:val="28"/>
          <w:szCs w:val="28"/>
          <w:lang w:eastAsia="fr-FR" w:bidi="ar-DZ"/>
        </w:rPr>
        <w:object w:dxaOrig="1320" w:dyaOrig="620" w14:anchorId="7C56A35B">
          <v:shape id="_x0000_i1044" type="#_x0000_t75" style="width:65.9pt;height:30.55pt" o:ole="">
            <v:imagedata r:id="rId44" o:title=""/>
          </v:shape>
          <o:OLEObject Type="Embed" ProgID="Equation.DSMT4" ShapeID="_x0000_i1044" DrawAspect="Content" ObjectID="_1790784892" r:id="rId45"/>
        </w:object>
      </w:r>
      <w:r w:rsidRPr="00D4274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 xml:space="preserve"> و </w:t>
      </w:r>
      <w:bookmarkStart w:id="0" w:name="_Hlk88829617"/>
      <w:r w:rsidRPr="00D42743">
        <w:rPr>
          <w:rFonts w:ascii="Amiri" w:eastAsia="Times New Roman" w:hAnsi="Amiri" w:cs="Amiri"/>
          <w:noProof/>
          <w:position w:val="-16"/>
          <w:sz w:val="28"/>
          <w:szCs w:val="28"/>
          <w:lang w:eastAsia="fr-FR" w:bidi="ar-DZ"/>
        </w:rPr>
        <w:object w:dxaOrig="540" w:dyaOrig="440" w14:anchorId="22C5D5EB">
          <v:shape id="_x0000_i1045" type="#_x0000_t75" style="width:27.15pt;height:21.75pt" o:ole="">
            <v:imagedata r:id="rId46" o:title=""/>
          </v:shape>
          <o:OLEObject Type="Embed" ProgID="Equation.DSMT4" ShapeID="_x0000_i1045" DrawAspect="Content" ObjectID="_1790784893" r:id="rId47"/>
        </w:object>
      </w:r>
      <w:bookmarkEnd w:id="0"/>
      <w:r w:rsidRPr="00D4274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 xml:space="preserve"> منحنيها البياني الممثل للدالة </w:t>
      </w:r>
      <w:r w:rsidRPr="00D42743">
        <w:rPr>
          <w:rFonts w:ascii="Amiri" w:eastAsia="Times New Roman" w:hAnsi="Amiri" w:cs="Amiri"/>
          <w:noProof/>
          <w:position w:val="-10"/>
          <w:sz w:val="28"/>
          <w:szCs w:val="28"/>
          <w:lang w:eastAsia="fr-FR"/>
        </w:rPr>
        <w:object w:dxaOrig="240" w:dyaOrig="320" w14:anchorId="1AAC5597">
          <v:shape id="_x0000_i1046" type="#_x0000_t75" style="width:12.25pt;height:15.6pt" o:ole="">
            <v:imagedata r:id="rId40" o:title=""/>
          </v:shape>
          <o:OLEObject Type="Embed" ProgID="Equation.DSMT4" ShapeID="_x0000_i1046" DrawAspect="Content" ObjectID="_1790784894" r:id="rId48"/>
        </w:object>
      </w:r>
    </w:p>
    <w:p w14:paraId="72999427" w14:textId="77777777" w:rsidR="00D42743" w:rsidRPr="00D42743" w:rsidRDefault="00D42743" w:rsidP="00D42743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عين </w: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العددين الحقيقين </w:t>
      </w:r>
      <w:r w:rsidRPr="00D4274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605C44B1">
          <v:shape id="_x0000_i1047" type="#_x0000_t75" style="width:9.5pt;height:11.55pt" o:ole="">
            <v:imagedata r:id="rId49" o:title=""/>
          </v:shape>
          <o:OLEObject Type="Embed" ProgID="Equation.DSMT4" ShapeID="_x0000_i1047" DrawAspect="Content" ObjectID="_1790784895" r:id="rId50"/>
        </w:objec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D42743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79" w14:anchorId="4EC4150A">
          <v:shape id="_x0000_i1048" type="#_x0000_t75" style="width:9.5pt;height:14.25pt" o:ole="">
            <v:imagedata r:id="rId51" o:title=""/>
          </v:shape>
          <o:OLEObject Type="Embed" ProgID="Equation.DSMT4" ShapeID="_x0000_i1048" DrawAspect="Content" ObjectID="_1790784896" r:id="rId52"/>
        </w:objec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 علما ان: </w:t>
      </w:r>
      <w:r w:rsidRPr="00D42743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40" w:dyaOrig="320" w14:anchorId="5367F932">
          <v:shape id="_x0000_i1049" type="#_x0000_t75" style="width:47.55pt;height:15.6pt" o:ole="">
            <v:imagedata r:id="rId53" o:title=""/>
          </v:shape>
          <o:OLEObject Type="Embed" ProgID="Equation.DSMT4" ShapeID="_x0000_i1049" DrawAspect="Content" ObjectID="_1790784897" r:id="rId54"/>
        </w:objec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، </w:t>
      </w:r>
      <w:r w:rsidRPr="00D42743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40" w:dyaOrig="320" w14:anchorId="56CFE7D4">
          <v:shape id="_x0000_i1050" type="#_x0000_t75" style="width:47.55pt;height:15.6pt" o:ole="">
            <v:imagedata r:id="rId55" o:title=""/>
          </v:shape>
          <o:OLEObject Type="Embed" ProgID="Equation.DSMT4" ShapeID="_x0000_i1050" DrawAspect="Content" ObjectID="_1790784898" r:id="rId56"/>
        </w:object>
      </w:r>
    </w:p>
    <w:p w14:paraId="08D59734" w14:textId="77777777" w:rsidR="00D42743" w:rsidRPr="00D42743" w:rsidRDefault="00D42743" w:rsidP="00D42743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D42743">
        <w:rPr>
          <w:rFonts w:ascii="Amiri" w:eastAsia="Times New Roman" w:hAnsi="Amiri" w:cs="Amiri"/>
          <w:noProof/>
          <w:position w:val="-10"/>
          <w:sz w:val="28"/>
          <w:szCs w:val="28"/>
          <w:lang w:eastAsia="fr-FR"/>
        </w:rPr>
        <w:object w:dxaOrig="240" w:dyaOrig="320" w14:anchorId="00FD82BE">
          <v:shape id="_x0000_i1051" type="#_x0000_t75" style="width:12.25pt;height:15.6pt" o:ole="">
            <v:imagedata r:id="rId40" o:title=""/>
          </v:shape>
          <o:OLEObject Type="Embed" ProgID="Equation.DSMT4" ShapeID="_x0000_i1051" DrawAspect="Content" ObjectID="_1790784899" r:id="rId57"/>
        </w:objec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14:paraId="05166343" w14:textId="77777777" w:rsidR="00D42743" w:rsidRPr="00D42743" w:rsidRDefault="00D42743" w:rsidP="00D42743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ind w:left="360" w:hanging="183"/>
        <w:rPr>
          <w:rFonts w:ascii="Amiri" w:eastAsia="Calibri" w:hAnsi="Amiri" w:cs="Amiri"/>
          <w:sz w:val="28"/>
          <w:szCs w:val="28"/>
          <w:lang w:bidi="ar-DZ"/>
        </w:rPr>
      </w:pPr>
      <w:r w:rsidRPr="00D42743">
        <w:rPr>
          <w:rFonts w:ascii="Amiri" w:eastAsia="Calibri" w:hAnsi="Amiri" w:cs="Amiri"/>
          <w:sz w:val="28"/>
          <w:szCs w:val="28"/>
          <w:rtl/>
        </w:rPr>
        <w:t>لتكن الدالة</w:t>
      </w:r>
      <w:r w:rsidRPr="00D42743">
        <w:rPr>
          <w:rFonts w:ascii="Amiri" w:eastAsia="Times New Roman" w:hAnsi="Amiri" w:cs="Amiri"/>
          <w:noProof/>
          <w:position w:val="-10"/>
          <w:sz w:val="28"/>
          <w:szCs w:val="28"/>
          <w:lang w:eastAsia="fr-FR"/>
        </w:rPr>
        <w:object w:dxaOrig="240" w:dyaOrig="320" w14:anchorId="188D5485">
          <v:shape id="_x0000_i1052" type="#_x0000_t75" style="width:12.25pt;height:15.6pt" o:ole="">
            <v:imagedata r:id="rId40" o:title=""/>
          </v:shape>
          <o:OLEObject Type="Embed" ProgID="Equation.DSMT4" ShapeID="_x0000_i1052" DrawAspect="Content" ObjectID="_1790784900" r:id="rId58"/>
        </w:object>
      </w:r>
      <w:r w:rsidRPr="00D4274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>دالة معرفة على</w:t>
      </w:r>
      <w:r w:rsidRPr="00D42743">
        <w:rPr>
          <w:rFonts w:ascii="Amiri" w:eastAsia="Times New Roman" w:hAnsi="Amiri" w:cs="Amiri"/>
          <w:noProof/>
          <w:position w:val="-14"/>
          <w:sz w:val="28"/>
          <w:szCs w:val="28"/>
          <w:lang w:eastAsia="fr-FR" w:bidi="ar-DZ"/>
        </w:rPr>
        <w:object w:dxaOrig="740" w:dyaOrig="400" w14:anchorId="00F02D37">
          <v:shape id="_x0000_i1053" type="#_x0000_t75" style="width:36.7pt;height:20.4pt" o:ole="">
            <v:imagedata r:id="rId42" o:title=""/>
          </v:shape>
          <o:OLEObject Type="Embed" ProgID="Equation.DSMT4" ShapeID="_x0000_i1053" DrawAspect="Content" ObjectID="_1790784901" r:id="rId59"/>
        </w:object>
      </w:r>
      <w:r w:rsidRPr="00D42743"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t>ب</w: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: </w:t>
      </w:r>
      <w:r w:rsidRPr="00D42743">
        <w:rPr>
          <w:rFonts w:ascii="Amiri" w:eastAsia="Calibri" w:hAnsi="Amiri" w:cs="Amiri"/>
          <w:position w:val="-24"/>
          <w:sz w:val="28"/>
          <w:szCs w:val="28"/>
          <w:lang w:bidi="ar-DZ"/>
        </w:rPr>
        <w:object w:dxaOrig="1160" w:dyaOrig="620" w14:anchorId="19034D1E">
          <v:shape id="_x0000_i1054" type="#_x0000_t75" style="width:57.75pt;height:30.55pt" o:ole="">
            <v:imagedata r:id="rId60" o:title=""/>
          </v:shape>
          <o:OLEObject Type="Embed" ProgID="Equation.DSMT4" ShapeID="_x0000_i1054" DrawAspect="Content" ObjectID="_1790784902" r:id="rId61"/>
        </w:objec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</w:p>
    <w:p w14:paraId="33CBB73F" w14:textId="6C79F708" w:rsidR="00D42743" w:rsidRPr="00D42743" w:rsidRDefault="00D42743" w:rsidP="00D42743">
      <w:pPr>
        <w:tabs>
          <w:tab w:val="left" w:pos="3874"/>
        </w:tabs>
        <w:bidi/>
        <w:spacing w:line="240" w:lineRule="auto"/>
        <w:ind w:left="177"/>
        <w:rPr>
          <w:rFonts w:ascii="Amiri" w:eastAsia="Calibri" w:hAnsi="Amiri" w:cs="Amiri"/>
          <w:sz w:val="28"/>
          <w:szCs w:val="28"/>
          <w:lang w:bidi="ar-DZ"/>
        </w:rPr>
      </w:pP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نعتبر الدوال التالية </w:t>
      </w:r>
      <w:r w:rsidRPr="00D42743">
        <w:rPr>
          <w:rFonts w:ascii="Amiri" w:eastAsia="Calibri" w:hAnsi="Amiri" w:cs="Amiri"/>
          <w:sz w:val="28"/>
          <w:szCs w:val="28"/>
          <w:lang w:bidi="ar-DZ"/>
        </w:rPr>
        <w:t>g</w:t>
      </w:r>
      <w:r w:rsidRPr="00D42743">
        <w:rPr>
          <w:rFonts w:ascii="Amiri" w:eastAsia="Calibri" w:hAnsi="Amiri" w:cs="Amiri" w:hint="cs"/>
          <w:sz w:val="28"/>
          <w:szCs w:val="28"/>
          <w:rtl/>
        </w:rPr>
        <w:t>،</w: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 </w:t>
      </w:r>
      <w:r w:rsidRPr="00D42743">
        <w:rPr>
          <w:rFonts w:ascii="Amiri" w:eastAsia="Calibri" w:hAnsi="Amiri" w:cs="Amiri"/>
          <w:sz w:val="28"/>
          <w:szCs w:val="28"/>
          <w:lang w:bidi="ar-DZ"/>
        </w:rPr>
        <w:t>h</w:t>
      </w:r>
      <w:r w:rsidRPr="00D42743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</w:t>
      </w:r>
      <w:r w:rsidRPr="00D42743">
        <w:rPr>
          <w:rFonts w:ascii="Amiri" w:eastAsia="Calibri" w:hAnsi="Amiri" w:cs="Amiri" w:hint="cs"/>
          <w:sz w:val="28"/>
          <w:szCs w:val="28"/>
        </w:rPr>
        <w:t>k</w: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>معرفة كمايلي:</w:t>
      </w:r>
      <w:r w:rsidRPr="00D42743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1280" w:dyaOrig="440" w14:anchorId="2EB24796">
          <v:shape id="_x0000_i1055" type="#_x0000_t75" style="width:63.85pt;height:21.75pt" o:ole="">
            <v:imagedata r:id="rId62" o:title=""/>
          </v:shape>
          <o:OLEObject Type="Embed" ProgID="Equation.DSMT4" ShapeID="_x0000_i1055" DrawAspect="Content" ObjectID="_1790784903" r:id="rId63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>،</w:t>
      </w:r>
      <w:r w:rsidRPr="00D4274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160" w:dyaOrig="400" w14:anchorId="08711E5C">
          <v:shape id="_x0000_i1056" type="#_x0000_t75" style="width:57.75pt;height:20.4pt" o:ole="">
            <v:imagedata r:id="rId64" o:title=""/>
          </v:shape>
          <o:OLEObject Type="Embed" ProgID="Equation.DSMT4" ShapeID="_x0000_i1056" DrawAspect="Content" ObjectID="_1790784904" r:id="rId65"/>
        </w:objec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 ،  </w:t>
      </w:r>
      <w:r w:rsidRPr="00D42743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660" w:dyaOrig="320" w14:anchorId="76A6733B">
          <v:shape id="_x0000_i1057" type="#_x0000_t75" style="width:83.55pt;height:15.6pt" o:ole="">
            <v:imagedata r:id="rId66" o:title=""/>
          </v:shape>
          <o:OLEObject Type="Embed" ProgID="Equation.DSMT4" ShapeID="_x0000_i1057" DrawAspect="Content" ObjectID="_1790784905" r:id="rId67"/>
        </w:objec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     </w:t>
      </w:r>
    </w:p>
    <w:p w14:paraId="2941C534" w14:textId="77777777" w:rsidR="00D42743" w:rsidRPr="00D42743" w:rsidRDefault="00D42743" w:rsidP="00D42743">
      <w:pPr>
        <w:pStyle w:val="Paragraphedeliste"/>
        <w:numPr>
          <w:ilvl w:val="0"/>
          <w:numId w:val="28"/>
        </w:numPr>
        <w:bidi/>
        <w:spacing w:after="0" w:line="240" w:lineRule="auto"/>
        <w:ind w:left="1110"/>
        <w:rPr>
          <w:rFonts w:ascii="Amiri" w:eastAsia="Calibri" w:hAnsi="Amiri" w:cs="Amiri"/>
          <w:sz w:val="28"/>
          <w:szCs w:val="28"/>
          <w:lang w:bidi="ar-DZ"/>
        </w:rPr>
      </w:pP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أ- بين أن الدالة </w:t>
      </w:r>
      <w:r w:rsidRPr="00D42743">
        <w:rPr>
          <w:rFonts w:ascii="Amiri" w:eastAsia="Calibri" w:hAnsi="Amiri" w:cs="Amiri"/>
          <w:sz w:val="28"/>
          <w:szCs w:val="28"/>
          <w:lang w:bidi="ar-DZ"/>
        </w:rPr>
        <w:t>g</w: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 xml:space="preserve"> زوجية.</w: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br/>
        <w:t xml:space="preserve">ب- اشرح دون رسم كيف يمكن رسم </w:t>
      </w:r>
      <w:r w:rsidRPr="00D42743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6A9F8708">
          <v:shape id="_x0000_i1058" type="#_x0000_t75" style="width:27.15pt;height:21.75pt" o:ole="">
            <v:imagedata r:id="rId68" o:title=""/>
          </v:shape>
          <o:OLEObject Type="Embed" ProgID="Equation.DSMT4" ShapeID="_x0000_i1058" DrawAspect="Content" ObjectID="_1790784906" r:id="rId69"/>
        </w:objec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 </w:t>
      </w:r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>انطلاقا من</w:t>
      </w:r>
      <w:r w:rsidRPr="00D42743">
        <w:rPr>
          <w:rFonts w:ascii="Amiri" w:eastAsia="Times New Roman" w:hAnsi="Amiri" w:cs="Amiri"/>
          <w:noProof/>
          <w:position w:val="-16"/>
          <w:sz w:val="28"/>
          <w:szCs w:val="28"/>
          <w:lang w:eastAsia="fr-FR" w:bidi="ar-DZ"/>
        </w:rPr>
        <w:object w:dxaOrig="540" w:dyaOrig="440" w14:anchorId="050C2DA1">
          <v:shape id="_x0000_i1059" type="#_x0000_t75" style="width:27.15pt;height:21.75pt" o:ole="">
            <v:imagedata r:id="rId46" o:title=""/>
          </v:shape>
          <o:OLEObject Type="Embed" ProgID="Equation.DSMT4" ShapeID="_x0000_i1059" DrawAspect="Content" ObjectID="_1790784907" r:id="rId70"/>
        </w:object>
      </w:r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>.</w:t>
      </w:r>
    </w:p>
    <w:p w14:paraId="5B372325" w14:textId="77777777" w:rsidR="00D42743" w:rsidRPr="00D42743" w:rsidRDefault="00D42743" w:rsidP="00D42743">
      <w:pPr>
        <w:pStyle w:val="Paragraphedeliste"/>
        <w:numPr>
          <w:ilvl w:val="0"/>
          <w:numId w:val="28"/>
        </w:numPr>
        <w:bidi/>
        <w:spacing w:after="0" w:line="240" w:lineRule="auto"/>
        <w:ind w:left="1110"/>
        <w:rPr>
          <w:rFonts w:ascii="Amiri" w:eastAsia="Calibri" w:hAnsi="Amiri" w:cs="Amiri"/>
          <w:sz w:val="28"/>
          <w:szCs w:val="28"/>
          <w:lang w:bidi="ar-DZ"/>
        </w:rPr>
      </w:pPr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انطلاقا من </w:t>
      </w:r>
      <w:r w:rsidRPr="00D42743">
        <w:rPr>
          <w:rFonts w:ascii="Amiri" w:eastAsia="Times New Roman" w:hAnsi="Amiri" w:cs="Amiri"/>
          <w:noProof/>
          <w:position w:val="-16"/>
          <w:sz w:val="28"/>
          <w:szCs w:val="28"/>
          <w:lang w:eastAsia="fr-FR" w:bidi="ar-DZ"/>
        </w:rPr>
        <w:object w:dxaOrig="540" w:dyaOrig="440" w14:anchorId="3F3F264C">
          <v:shape id="_x0000_i1243" type="#_x0000_t75" style="width:27.15pt;height:21.75pt" o:ole="">
            <v:imagedata r:id="rId46" o:title=""/>
          </v:shape>
          <o:OLEObject Type="Embed" ProgID="Equation.DSMT4" ShapeID="_x0000_i1243" DrawAspect="Content" ObjectID="_1790784908" r:id="rId71"/>
        </w:object>
      </w:r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 أنشئ المنحنيين </w:t>
      </w:r>
      <m:oMath>
        <m:d>
          <m:dPr>
            <m:ctrlPr>
              <w:rPr>
                <w:rFonts w:ascii="Cambria Math" w:eastAsia="Times New Roman" w:hAnsi="Cambria Math" w:cs="Amir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mir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="Amir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miri"/>
                    <w:noProof/>
                    <w:sz w:val="28"/>
                    <w:szCs w:val="28"/>
                    <w:lang w:eastAsia="fr-FR" w:bidi="ar-DZ"/>
                  </w:rPr>
                  <m:t>h</m:t>
                </m:r>
              </m:sub>
            </m:sSub>
          </m:e>
        </m:d>
      </m:oMath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 و </w:t>
      </w:r>
      <m:oMath>
        <m:d>
          <m:dPr>
            <m:ctrlPr>
              <w:rPr>
                <w:rFonts w:ascii="Cambria Math" w:eastAsia="Times New Roman" w:hAnsi="Cambria Math" w:cs="Amiri"/>
                <w:i/>
                <w:noProof/>
                <w:sz w:val="28"/>
                <w:szCs w:val="28"/>
                <w:lang w:eastAsia="fr-FR" w:bidi="ar-DZ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miri"/>
                    <w:i/>
                    <w:noProof/>
                    <w:sz w:val="28"/>
                    <w:szCs w:val="28"/>
                    <w:lang w:eastAsia="fr-FR" w:bidi="ar-DZ"/>
                  </w:rPr>
                </m:ctrlPr>
              </m:sSubPr>
              <m:e>
                <m:r>
                  <w:rPr>
                    <w:rFonts w:ascii="Cambria Math" w:eastAsia="Times New Roman" w:hAnsi="Cambria Math" w:cs="Amiri"/>
                    <w:noProof/>
                    <w:sz w:val="28"/>
                    <w:szCs w:val="28"/>
                    <w:lang w:eastAsia="fr-FR" w:bidi="ar-DZ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Amiri"/>
                    <w:noProof/>
                    <w:sz w:val="28"/>
                    <w:szCs w:val="28"/>
                    <w:lang w:eastAsia="fr-FR" w:bidi="ar-DZ"/>
                  </w:rPr>
                  <m:t>k</m:t>
                </m:r>
              </m:sub>
            </m:sSub>
          </m:e>
        </m:d>
      </m:oMath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 في نفس المعلم بألوان مختلفة</w:t>
      </w:r>
    </w:p>
    <w:p w14:paraId="6D4C38AD" w14:textId="77777777" w:rsidR="00D42743" w:rsidRPr="00D42743" w:rsidRDefault="00D42743" w:rsidP="00D42743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نعتبر الدالة </w:t>
      </w:r>
      <w:r w:rsidRPr="00D42743">
        <w:rPr>
          <w:rFonts w:ascii="Amiri" w:eastAsia="Calibri" w:hAnsi="Amiri" w:cs="Amiri"/>
          <w:position w:val="-12"/>
          <w:sz w:val="28"/>
          <w:szCs w:val="28"/>
          <w:lang w:eastAsia="fr-FR" w:bidi="ar-DZ"/>
        </w:rPr>
        <w:object w:dxaOrig="279" w:dyaOrig="360" w14:anchorId="74ACFCE9">
          <v:shape id="_x0000_i1061" type="#_x0000_t75" style="width:14.25pt;height:18.35pt" o:ole="">
            <v:imagedata r:id="rId72" o:title=""/>
          </v:shape>
          <o:OLEObject Type="Embed" ProgID="Equation.DSMT4" ShapeID="_x0000_i1061" DrawAspect="Content" ObjectID="_1790784909" r:id="rId73"/>
        </w:object>
      </w:r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 المعرفة كمايلي: </w:t>
      </w:r>
      <w:r w:rsidRPr="00D42743">
        <w:rPr>
          <w:rFonts w:ascii="Amiri" w:eastAsia="Calibri" w:hAnsi="Amiri" w:cs="Amiri"/>
          <w:position w:val="-42"/>
          <w:sz w:val="28"/>
          <w:szCs w:val="28"/>
          <w:lang w:eastAsia="fr-FR" w:bidi="ar-DZ"/>
        </w:rPr>
        <w:object w:dxaOrig="1700" w:dyaOrig="680" w14:anchorId="2B6F658A">
          <v:shape id="_x0000_i1062" type="#_x0000_t75" style="width:84.9pt;height:33.95pt" o:ole="">
            <v:imagedata r:id="rId74" o:title=""/>
          </v:shape>
          <o:OLEObject Type="Embed" ProgID="Equation.DSMT4" ShapeID="_x0000_i1062" DrawAspect="Content" ObjectID="_1790784910" r:id="rId75"/>
        </w:object>
      </w:r>
      <w:r w:rsidRPr="00D42743">
        <w:rPr>
          <w:rFonts w:ascii="Amiri" w:eastAsia="Calibri" w:hAnsi="Amiri" w:cs="Amiri"/>
          <w:sz w:val="28"/>
          <w:szCs w:val="28"/>
          <w:lang w:eastAsia="fr-FR" w:bidi="ar-DZ"/>
        </w:rPr>
        <w:t xml:space="preserve"> </w:t>
      </w:r>
    </w:p>
    <w:p w14:paraId="202736D1" w14:textId="75C94041" w:rsidR="00D42743" w:rsidRPr="00D42743" w:rsidRDefault="007A4616" w:rsidP="00D42743">
      <w:pPr>
        <w:pStyle w:val="Paragraphedeliste"/>
        <w:numPr>
          <w:ilvl w:val="0"/>
          <w:numId w:val="29"/>
        </w:numPr>
        <w:bidi/>
        <w:spacing w:after="0" w:line="240" w:lineRule="auto"/>
        <w:ind w:left="1110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DZ" w:eastAsia="fr-FR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30310" wp14:editId="0E6CA2B9">
                <wp:simplePos x="0" y="0"/>
                <wp:positionH relativeFrom="column">
                  <wp:posOffset>-241540</wp:posOffset>
                </wp:positionH>
                <wp:positionV relativeFrom="paragraph">
                  <wp:posOffset>114204</wp:posOffset>
                </wp:positionV>
                <wp:extent cx="1759789" cy="1690778"/>
                <wp:effectExtent l="0" t="0" r="12065" b="24130"/>
                <wp:wrapNone/>
                <wp:docPr id="13284039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16907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F6F60" w14:textId="5C720528" w:rsidR="007A4616" w:rsidRDefault="007A4616" w:rsidP="007A46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CB3CA" wp14:editId="25F8883D">
                                  <wp:extent cx="1551305" cy="1561465"/>
                                  <wp:effectExtent l="0" t="0" r="0" b="635"/>
                                  <wp:docPr id="79830052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300521" name=""/>
                                          <pic:cNvPicPr/>
                                        </pic:nvPicPr>
                                        <pic:blipFill>
                                          <a:blip r:embed="rId7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1305" cy="156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30310" id="Rectangle 3" o:spid="_x0000_s1026" style="position:absolute;left:0;text-align:left;margin-left:-19pt;margin-top:9pt;width:138.55pt;height:13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" fillcolor="white [3201]" strokecolor="white [3212]" strokeweight="2pt">
                <v:textbox>
                  <w:txbxContent>
                    <w:p w14:paraId="292F6F60" w14:textId="5C720528" w:rsidR="007A4616" w:rsidRDefault="007A4616" w:rsidP="007A46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3CB3CA" wp14:editId="25F8883D">
                            <wp:extent cx="1551305" cy="1561465"/>
                            <wp:effectExtent l="0" t="0" r="0" b="635"/>
                            <wp:docPr id="79830052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30052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1305" cy="1561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2743"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بين أن: </w:t>
      </w:r>
      <w:r w:rsidR="00D42743" w:rsidRPr="00D42743">
        <w:rPr>
          <w:rFonts w:ascii="Amiri" w:eastAsia="Calibri" w:hAnsi="Amiri" w:cs="Amiri"/>
          <w:position w:val="-14"/>
          <w:sz w:val="28"/>
          <w:szCs w:val="28"/>
          <w:lang w:eastAsia="fr-FR" w:bidi="ar-DZ"/>
        </w:rPr>
        <w:object w:dxaOrig="2079" w:dyaOrig="400" w14:anchorId="6B973260">
          <v:shape id="_x0000_i1063" type="#_x0000_t75" style="width:103.9pt;height:20.4pt" o:ole="">
            <v:imagedata r:id="rId77" o:title=""/>
          </v:shape>
          <o:OLEObject Type="Embed" ProgID="Equation.DSMT4" ShapeID="_x0000_i1063" DrawAspect="Content" ObjectID="_1790784911" r:id="rId78"/>
        </w:object>
      </w:r>
    </w:p>
    <w:p w14:paraId="1B6EAE0B" w14:textId="507EEF3D" w:rsidR="00D42743" w:rsidRPr="00D42743" w:rsidRDefault="00D42743" w:rsidP="00D42743">
      <w:pPr>
        <w:pStyle w:val="Paragraphedeliste"/>
        <w:numPr>
          <w:ilvl w:val="0"/>
          <w:numId w:val="29"/>
        </w:numPr>
        <w:bidi/>
        <w:spacing w:after="0" w:line="240" w:lineRule="auto"/>
        <w:ind w:left="1110"/>
        <w:rPr>
          <w:rFonts w:ascii="Amiri" w:eastAsia="Calibri" w:hAnsi="Amiri" w:cs="Amiri"/>
          <w:sz w:val="28"/>
          <w:szCs w:val="28"/>
        </w:rPr>
      </w:pPr>
      <w:r w:rsidRPr="00D42743">
        <w:rPr>
          <w:rFonts w:ascii="Amiri" w:eastAsia="Calibri" w:hAnsi="Amiri" w:cs="Amiri"/>
          <w:sz w:val="28"/>
          <w:szCs w:val="28"/>
          <w:rtl/>
          <w:lang w:eastAsia="fr-FR" w:bidi="ar-DZ"/>
        </w:rPr>
        <w:t xml:space="preserve">عين </w:t>
      </w:r>
      <w:r w:rsidRPr="00D42743">
        <w:rPr>
          <w:rFonts w:ascii="Amiri" w:eastAsia="Calibri" w:hAnsi="Amiri" w:cs="Amiri"/>
          <w:position w:val="-14"/>
          <w:sz w:val="28"/>
          <w:szCs w:val="28"/>
          <w:lang w:eastAsia="fr-FR" w:bidi="ar-DZ"/>
        </w:rPr>
        <w:object w:dxaOrig="620" w:dyaOrig="400" w14:anchorId="22748583">
          <v:shape id="_x0000_i1314" type="#_x0000_t75" style="width:30.55pt;height:20.4pt" o:ole="">
            <v:imagedata r:id="rId79" o:title=""/>
          </v:shape>
          <o:OLEObject Type="Embed" ProgID="Equation.DSMT4" ShapeID="_x0000_i1314" DrawAspect="Content" ObjectID="_1790784912" r:id="rId80"/>
        </w:objec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 ثم استنتج حسب قيم العدد الطبيعي </w:t>
      </w:r>
      <w:r w:rsidRPr="00D42743">
        <w:rPr>
          <w:rFonts w:ascii="Amiri" w:eastAsia="Calibri" w:hAnsi="Amiri" w:cs="Amiri"/>
          <w:position w:val="-6"/>
          <w:sz w:val="28"/>
          <w:szCs w:val="28"/>
        </w:rPr>
        <w:object w:dxaOrig="200" w:dyaOrig="220" w14:anchorId="6B32B726">
          <v:shape id="_x0000_i1315" type="#_x0000_t75" style="width:9.5pt;height:11.55pt" o:ole="">
            <v:imagedata r:id="rId81" o:title=""/>
          </v:shape>
          <o:OLEObject Type="Embed" ProgID="Equation.DSMT4" ShapeID="_x0000_i1315" DrawAspect="Content" ObjectID="_1790784913" r:id="rId82"/>
        </w:object>
      </w:r>
      <w:r w:rsidRPr="00D42743">
        <w:rPr>
          <w:rFonts w:ascii="Amiri" w:eastAsia="Calibri" w:hAnsi="Amiri" w:cs="Amiri"/>
          <w:sz w:val="28"/>
          <w:szCs w:val="28"/>
          <w:rtl/>
          <w:lang w:bidi="ar-DZ"/>
        </w:rPr>
        <w:t>العبارة</w: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 </w:t>
      </w:r>
      <w:r w:rsidRPr="00D42743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39" w:dyaOrig="400" w14:anchorId="13A90E5D">
          <v:shape id="_x0000_i1316" type="#_x0000_t75" style="width:31.9pt;height:20.4pt" o:ole="">
            <v:imagedata r:id="rId83" o:title=""/>
          </v:shape>
          <o:OLEObject Type="Embed" ProgID="Equation.DSMT4" ShapeID="_x0000_i1316" DrawAspect="Content" ObjectID="_1790784914" r:id="rId84"/>
        </w:object>
      </w:r>
      <w:r w:rsidRPr="00D42743">
        <w:rPr>
          <w:rFonts w:ascii="Amiri" w:eastAsia="Calibri" w:hAnsi="Amiri" w:cs="Amiri"/>
          <w:sz w:val="28"/>
          <w:szCs w:val="28"/>
          <w:rtl/>
        </w:rPr>
        <w:t xml:space="preserve"> </w:t>
      </w:r>
    </w:p>
    <w:p w14:paraId="3A2287AA" w14:textId="6A4E1020" w:rsidR="000E6A3C" w:rsidRDefault="001B3AFA" w:rsidP="005C04C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735AB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1D198E9D" w14:textId="5D45B138" w:rsidR="005C04CD" w:rsidRDefault="009E2035" w:rsidP="005C04C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                                      </w:t>
      </w:r>
    </w:p>
    <w:p w14:paraId="031948C1" w14:textId="77777777" w:rsidR="005C04CD" w:rsidRPr="003735AB" w:rsidRDefault="005C04CD" w:rsidP="005C04CD">
      <w:pPr>
        <w:bidi/>
        <w:spacing w:after="0" w:line="240" w:lineRule="auto"/>
        <w:jc w:val="right"/>
        <w:rPr>
          <w:rFonts w:ascii="Amiri" w:eastAsia="Calibri" w:hAnsi="Amiri" w:cs="Amiri"/>
          <w:sz w:val="28"/>
          <w:szCs w:val="28"/>
        </w:rPr>
      </w:pPr>
    </w:p>
    <w:sectPr w:rsidR="005C04CD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0FF2A" w14:textId="77777777" w:rsidR="006D6193" w:rsidRDefault="006D6193" w:rsidP="009E2035">
      <w:pPr>
        <w:spacing w:after="0" w:line="240" w:lineRule="auto"/>
      </w:pPr>
      <w:r>
        <w:separator/>
      </w:r>
    </w:p>
  </w:endnote>
  <w:endnote w:type="continuationSeparator" w:id="0">
    <w:p w14:paraId="5556E4AB" w14:textId="77777777" w:rsidR="006D6193" w:rsidRDefault="006D6193" w:rsidP="009E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CD308" w14:textId="77777777" w:rsidR="006D6193" w:rsidRDefault="006D6193" w:rsidP="009E2035">
      <w:pPr>
        <w:spacing w:after="0" w:line="240" w:lineRule="auto"/>
      </w:pPr>
      <w:r>
        <w:separator/>
      </w:r>
    </w:p>
  </w:footnote>
  <w:footnote w:type="continuationSeparator" w:id="0">
    <w:p w14:paraId="59438573" w14:textId="77777777" w:rsidR="006D6193" w:rsidRDefault="006D6193" w:rsidP="009E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C63D3"/>
    <w:multiLevelType w:val="hybridMultilevel"/>
    <w:tmpl w:val="289A1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20"/>
  </w:num>
  <w:num w:numId="2" w16cid:durableId="1514613654">
    <w:abstractNumId w:val="16"/>
  </w:num>
  <w:num w:numId="3" w16cid:durableId="1300771122">
    <w:abstractNumId w:val="11"/>
  </w:num>
  <w:num w:numId="4" w16cid:durableId="568810588">
    <w:abstractNumId w:val="0"/>
  </w:num>
  <w:num w:numId="5" w16cid:durableId="302122458">
    <w:abstractNumId w:val="17"/>
  </w:num>
  <w:num w:numId="6" w16cid:durableId="230510890">
    <w:abstractNumId w:val="5"/>
  </w:num>
  <w:num w:numId="7" w16cid:durableId="577980922">
    <w:abstractNumId w:val="2"/>
  </w:num>
  <w:num w:numId="8" w16cid:durableId="363098702">
    <w:abstractNumId w:val="6"/>
  </w:num>
  <w:num w:numId="9" w16cid:durableId="718359352">
    <w:abstractNumId w:val="12"/>
  </w:num>
  <w:num w:numId="10" w16cid:durableId="1300647720">
    <w:abstractNumId w:val="10"/>
  </w:num>
  <w:num w:numId="11" w16cid:durableId="1916742384">
    <w:abstractNumId w:val="7"/>
  </w:num>
  <w:num w:numId="12" w16cid:durableId="1503351778">
    <w:abstractNumId w:val="19"/>
  </w:num>
  <w:num w:numId="13" w16cid:durableId="1875927291">
    <w:abstractNumId w:val="22"/>
  </w:num>
  <w:num w:numId="14" w16cid:durableId="1605725591">
    <w:abstractNumId w:val="13"/>
  </w:num>
  <w:num w:numId="15" w16cid:durableId="987170706">
    <w:abstractNumId w:val="24"/>
  </w:num>
  <w:num w:numId="16" w16cid:durableId="815103576">
    <w:abstractNumId w:val="25"/>
  </w:num>
  <w:num w:numId="17" w16cid:durableId="1085300392">
    <w:abstractNumId w:val="14"/>
  </w:num>
  <w:num w:numId="18" w16cid:durableId="1776049698">
    <w:abstractNumId w:val="26"/>
  </w:num>
  <w:num w:numId="19" w16cid:durableId="510413131">
    <w:abstractNumId w:val="18"/>
  </w:num>
  <w:num w:numId="20" w16cid:durableId="1749880583">
    <w:abstractNumId w:val="8"/>
  </w:num>
  <w:num w:numId="21" w16cid:durableId="1921139161">
    <w:abstractNumId w:val="28"/>
  </w:num>
  <w:num w:numId="22" w16cid:durableId="1915431333">
    <w:abstractNumId w:val="21"/>
  </w:num>
  <w:num w:numId="23" w16cid:durableId="399593537">
    <w:abstractNumId w:val="3"/>
  </w:num>
  <w:num w:numId="24" w16cid:durableId="238758097">
    <w:abstractNumId w:val="1"/>
  </w:num>
  <w:num w:numId="25" w16cid:durableId="1646854871">
    <w:abstractNumId w:val="27"/>
  </w:num>
  <w:num w:numId="26" w16cid:durableId="58022359">
    <w:abstractNumId w:val="4"/>
  </w:num>
  <w:num w:numId="27" w16cid:durableId="1177305909">
    <w:abstractNumId w:val="15"/>
  </w:num>
  <w:num w:numId="28" w16cid:durableId="18893059">
    <w:abstractNumId w:val="23"/>
  </w:num>
  <w:num w:numId="29" w16cid:durableId="1044788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A02D4"/>
    <w:rsid w:val="000E6A3C"/>
    <w:rsid w:val="00181654"/>
    <w:rsid w:val="00190432"/>
    <w:rsid w:val="001A3336"/>
    <w:rsid w:val="001B3AFA"/>
    <w:rsid w:val="002553DD"/>
    <w:rsid w:val="0028035F"/>
    <w:rsid w:val="003735AB"/>
    <w:rsid w:val="003F7B0E"/>
    <w:rsid w:val="00486316"/>
    <w:rsid w:val="00524B82"/>
    <w:rsid w:val="005C04CD"/>
    <w:rsid w:val="006D6193"/>
    <w:rsid w:val="00725CD1"/>
    <w:rsid w:val="00737178"/>
    <w:rsid w:val="007A4616"/>
    <w:rsid w:val="007A7356"/>
    <w:rsid w:val="008A1E42"/>
    <w:rsid w:val="009160ED"/>
    <w:rsid w:val="00997C66"/>
    <w:rsid w:val="009A18AB"/>
    <w:rsid w:val="009B1980"/>
    <w:rsid w:val="009E2035"/>
    <w:rsid w:val="009F4F73"/>
    <w:rsid w:val="009F576F"/>
    <w:rsid w:val="00AC19AF"/>
    <w:rsid w:val="00AF2CF1"/>
    <w:rsid w:val="00C00C4C"/>
    <w:rsid w:val="00C24FD6"/>
    <w:rsid w:val="00C317FA"/>
    <w:rsid w:val="00D42743"/>
    <w:rsid w:val="00E7456D"/>
    <w:rsid w:val="00F179DB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99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76" Type="http://schemas.openxmlformats.org/officeDocument/2006/relationships/image" Target="media/image31.png"/><Relationship Id="rId84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7.wmf"/><Relationship Id="rId74" Type="http://schemas.openxmlformats.org/officeDocument/2006/relationships/image" Target="media/image30.wmf"/><Relationship Id="rId79" Type="http://schemas.openxmlformats.org/officeDocument/2006/relationships/image" Target="media/image33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2.wmf"/><Relationship Id="rId8" Type="http://schemas.openxmlformats.org/officeDocument/2006/relationships/image" Target="media/image1.emf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31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8</cp:revision>
  <dcterms:created xsi:type="dcterms:W3CDTF">2024-10-14T19:01:00Z</dcterms:created>
  <dcterms:modified xsi:type="dcterms:W3CDTF">2024-10-18T17:22:00Z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