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4517" w14:textId="77777777" w:rsidR="003735AB" w:rsidRPr="00DB42EF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DB42EF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1B125B53" w14:textId="6FA770A7" w:rsidR="003735AB" w:rsidRPr="00DB42EF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DB42EF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31C216E" wp14:editId="393B35CE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DB42EF">
        <w:rPr>
          <w:rFonts w:ascii="Amiri" w:hAnsi="Amiri" w:cs="Amiri"/>
          <w:sz w:val="28"/>
          <w:szCs w:val="28"/>
          <w:rtl/>
          <w:lang w:bidi="ar-DZ"/>
        </w:rPr>
        <w:t>مدي</w:t>
      </w:r>
      <w:r w:rsidR="0022329A" w:rsidRPr="00DB42EF">
        <w:rPr>
          <w:rFonts w:ascii="Amiri" w:hAnsi="Amiri" w:cs="Amiri"/>
          <w:sz w:val="28"/>
          <w:szCs w:val="28"/>
          <w:rtl/>
          <w:lang w:bidi="ar-DZ"/>
        </w:rPr>
        <w:t>ـــ</w:t>
      </w:r>
      <w:r w:rsidR="008A1E42" w:rsidRPr="00DB42EF">
        <w:rPr>
          <w:rFonts w:ascii="Amiri" w:hAnsi="Amiri" w:cs="Amiri"/>
          <w:sz w:val="28"/>
          <w:szCs w:val="28"/>
          <w:rtl/>
          <w:lang w:bidi="ar-DZ"/>
        </w:rPr>
        <w:t xml:space="preserve">رية التربية لولاية </w:t>
      </w:r>
      <w:r w:rsidR="003735AB" w:rsidRPr="00DB42EF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2A463C12" w14:textId="341ED00A" w:rsidR="009160ED" w:rsidRPr="00DB42EF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DB42EF">
        <w:rPr>
          <w:rFonts w:ascii="Amiri" w:hAnsi="Amiri" w:cs="Amiri"/>
          <w:sz w:val="28"/>
          <w:szCs w:val="28"/>
          <w:rtl/>
          <w:lang w:bidi="ar-DZ"/>
        </w:rPr>
        <w:t>المستوى: الثا</w:t>
      </w:r>
      <w:r w:rsidR="0022329A" w:rsidRPr="00DB42EF">
        <w:rPr>
          <w:rFonts w:ascii="Amiri" w:hAnsi="Amiri" w:cs="Amiri"/>
          <w:sz w:val="28"/>
          <w:szCs w:val="28"/>
          <w:rtl/>
          <w:lang w:bidi="ar-DZ"/>
        </w:rPr>
        <w:t>نية علوم تجريبية</w:t>
      </w:r>
      <w:r w:rsidR="00AC19AF" w:rsidRPr="00DB42EF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DB42EF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DB42EF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DB42EF">
        <w:rPr>
          <w:rFonts w:ascii="Amiri" w:hAnsi="Amiri" w:cs="Amiri"/>
          <w:sz w:val="28"/>
          <w:szCs w:val="28"/>
          <w:rtl/>
          <w:lang w:bidi="ar-DZ"/>
        </w:rPr>
        <w:t xml:space="preserve">                           </w:t>
      </w:r>
      <w:r w:rsidR="0022329A" w:rsidRPr="00DB42EF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r w:rsidRPr="00DB42EF">
        <w:rPr>
          <w:rFonts w:ascii="Amiri" w:hAnsi="Amiri" w:cs="Amiri"/>
          <w:sz w:val="28"/>
          <w:szCs w:val="28"/>
          <w:rtl/>
          <w:lang w:bidi="ar-DZ"/>
        </w:rPr>
        <w:t>يرد ي</w:t>
      </w:r>
      <w:r w:rsidR="0022329A" w:rsidRPr="00DB42EF">
        <w:rPr>
          <w:rFonts w:ascii="Amiri" w:hAnsi="Amiri" w:cs="Amiri"/>
          <w:sz w:val="28"/>
          <w:szCs w:val="28"/>
          <w:rtl/>
          <w:lang w:bidi="ar-DZ"/>
        </w:rPr>
        <w:t>ــــــــ</w:t>
      </w:r>
      <w:r w:rsidRPr="00DB42EF">
        <w:rPr>
          <w:rFonts w:ascii="Amiri" w:hAnsi="Amiri" w:cs="Amiri"/>
          <w:sz w:val="28"/>
          <w:szCs w:val="28"/>
          <w:rtl/>
          <w:lang w:bidi="ar-DZ"/>
        </w:rPr>
        <w:t>وم:</w:t>
      </w:r>
      <w:r w:rsidR="0022329A" w:rsidRPr="00DB42EF">
        <w:rPr>
          <w:rFonts w:ascii="Amiri" w:hAnsi="Amiri" w:cs="Amiri"/>
          <w:sz w:val="28"/>
          <w:szCs w:val="28"/>
          <w:rtl/>
          <w:lang w:bidi="ar-DZ"/>
        </w:rPr>
        <w:t>29/01/2024</w:t>
      </w:r>
    </w:p>
    <w:p w14:paraId="637B4BDD" w14:textId="1C6F054A" w:rsidR="009160ED" w:rsidRPr="00DB42EF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DB42EF">
        <w:rPr>
          <w:rFonts w:ascii="Amiri" w:hAnsi="Amiri" w:cs="Amiri"/>
          <w:sz w:val="28"/>
          <w:szCs w:val="28"/>
          <w:rtl/>
          <w:lang w:bidi="ar-DZ"/>
        </w:rPr>
        <w:t>الواجب ال</w:t>
      </w:r>
      <w:r w:rsidR="0022329A" w:rsidRPr="00DB42EF">
        <w:rPr>
          <w:rFonts w:ascii="Amiri" w:hAnsi="Amiri" w:cs="Amiri"/>
          <w:sz w:val="28"/>
          <w:szCs w:val="28"/>
          <w:rtl/>
          <w:lang w:bidi="ar-DZ"/>
        </w:rPr>
        <w:t>ثاني</w:t>
      </w:r>
      <w:r w:rsidRPr="00DB42EF">
        <w:rPr>
          <w:rFonts w:ascii="Amiri" w:hAnsi="Amiri" w:cs="Amiri"/>
          <w:sz w:val="28"/>
          <w:szCs w:val="28"/>
          <w:rtl/>
          <w:lang w:bidi="ar-DZ"/>
        </w:rPr>
        <w:t xml:space="preserve"> للفصل الثاني في مادة الرياضيات</w:t>
      </w:r>
    </w:p>
    <w:p w14:paraId="347A05CE" w14:textId="77777777" w:rsidR="00725A85" w:rsidRPr="00DB42EF" w:rsidRDefault="00725A85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75C7A4B" w14:textId="6DB42EF3" w:rsidR="001B3AFA" w:rsidRPr="00DB42EF" w:rsidRDefault="001B3AFA" w:rsidP="00725A8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B42E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62F07A3" w14:textId="268A79D6" w:rsidR="00AE4487" w:rsidRPr="00DB42EF" w:rsidRDefault="00AE4487" w:rsidP="00AE448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B42E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أجب بصح أو خطأ مع التبرير:</w:t>
      </w:r>
    </w:p>
    <w:p w14:paraId="4EDBA7C3" w14:textId="492F7217" w:rsidR="00AE4487" w:rsidRPr="00DB42EF" w:rsidRDefault="00AE4487" w:rsidP="00AE4487">
      <w:pPr>
        <w:pStyle w:val="Paragraphedeliste"/>
        <w:numPr>
          <w:ilvl w:val="0"/>
          <w:numId w:val="30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B42EF">
        <w:rPr>
          <w:rFonts w:ascii="Amiri" w:hAnsi="Amiri" w:cs="Amiri"/>
          <w:color w:val="FF0000"/>
          <w:sz w:val="28"/>
          <w:szCs w:val="28"/>
          <w:rtl/>
        </w:rPr>
        <w:t xml:space="preserve">  </w:t>
      </w:r>
      <w:r w:rsidRPr="00DB42EF">
        <w:rPr>
          <w:rFonts w:ascii="Amiri" w:hAnsi="Amiri" w:cs="Amiri"/>
          <w:sz w:val="28"/>
          <w:szCs w:val="28"/>
          <w:rtl/>
        </w:rPr>
        <w:t xml:space="preserve">إذا كان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260" w:dyaOrig="279" w14:anchorId="61277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4.25pt" o:ole="">
            <v:imagedata r:id="rId7" o:title=""/>
          </v:shape>
          <o:OLEObject Type="Embed" ProgID="Equation.DSMT4" ShapeID="_x0000_i1025" DrawAspect="Content" ObjectID="_1768239812" r:id="rId8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مرجح للجملة </w:t>
      </w:r>
      <w:r w:rsidRPr="00DB42EF">
        <w:rPr>
          <w:rFonts w:ascii="Amiri" w:hAnsi="Amiri" w:cs="Amiri"/>
          <w:position w:val="-14"/>
          <w:sz w:val="28"/>
          <w:szCs w:val="28"/>
          <w:rtl/>
        </w:rPr>
        <w:object w:dxaOrig="1380" w:dyaOrig="400" w14:anchorId="4239A7F8">
          <v:shape id="_x0000_i1026" type="#_x0000_t75" style="width:68.65pt;height:20.1pt" o:ole="">
            <v:imagedata r:id="rId9" o:title=""/>
          </v:shape>
          <o:OLEObject Type="Embed" ProgID="Equation.DSMT4" ShapeID="_x0000_i1026" DrawAspect="Content" ObjectID="_1768239813" r:id="rId10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فإن: </w:t>
      </w:r>
      <w:r w:rsidRPr="00DB42EF">
        <w:rPr>
          <w:rFonts w:ascii="Amiri" w:hAnsi="Amiri" w:cs="Amiri"/>
          <w:position w:val="-24"/>
          <w:sz w:val="28"/>
          <w:szCs w:val="28"/>
          <w:rtl/>
        </w:rPr>
        <w:object w:dxaOrig="1160" w:dyaOrig="620" w14:anchorId="324BA80C">
          <v:shape id="_x0000_i1027" type="#_x0000_t75" style="width:57.75pt;height:31pt" o:ole="">
            <v:imagedata r:id="rId11" o:title=""/>
          </v:shape>
          <o:OLEObject Type="Embed" ProgID="Equation.DSMT4" ShapeID="_x0000_i1027" DrawAspect="Content" ObjectID="_1768239814" r:id="rId12"/>
        </w:object>
      </w:r>
    </w:p>
    <w:p w14:paraId="651BF68C" w14:textId="7A45F6B9" w:rsidR="00AE4487" w:rsidRPr="00DB42EF" w:rsidRDefault="00AE4487" w:rsidP="00AE4487">
      <w:pPr>
        <w:pStyle w:val="Paragraphedeliste"/>
        <w:numPr>
          <w:ilvl w:val="0"/>
          <w:numId w:val="30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B42EF">
        <w:rPr>
          <w:rFonts w:ascii="Amiri" w:hAnsi="Amiri" w:cs="Amiri"/>
          <w:sz w:val="28"/>
          <w:szCs w:val="28"/>
          <w:rtl/>
        </w:rPr>
        <w:t xml:space="preserve"> إذا كانت </w:t>
      </w:r>
      <w:r w:rsidRPr="00DB42EF">
        <w:rPr>
          <w:rFonts w:ascii="Amiri" w:hAnsi="Amiri" w:cs="Amiri"/>
          <w:position w:val="-10"/>
          <w:sz w:val="28"/>
          <w:szCs w:val="28"/>
          <w:rtl/>
        </w:rPr>
        <w:object w:dxaOrig="540" w:dyaOrig="320" w14:anchorId="0EDBD557">
          <v:shape id="_x0000_i1028" type="#_x0000_t75" style="width:26.8pt;height:15.9pt" o:ole="">
            <v:imagedata r:id="rId13" o:title=""/>
          </v:shape>
          <o:OLEObject Type="Embed" ProgID="Equation.DSMT4" ShapeID="_x0000_i1028" DrawAspect="Content" ObjectID="_1768239815" r:id="rId14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قطعة مستقيمة و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240" w:dyaOrig="279" w14:anchorId="22941BE9">
          <v:shape id="_x0000_i1029" type="#_x0000_t75" style="width:11.7pt;height:14.25pt" o:ole="">
            <v:imagedata r:id="rId15" o:title=""/>
          </v:shape>
          <o:OLEObject Type="Embed" ProgID="Equation.DSMT4" ShapeID="_x0000_i1029" DrawAspect="Content" ObjectID="_1768239816" r:id="rId16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نقطة بحيث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1080" w:dyaOrig="340" w14:anchorId="26FF810E">
          <v:shape id="_x0000_i1030" type="#_x0000_t75" style="width:54.4pt;height:17.6pt" o:ole="">
            <v:imagedata r:id="rId17" o:title=""/>
          </v:shape>
          <o:OLEObject Type="Embed" ProgID="Equation.DSMT4" ShapeID="_x0000_i1030" DrawAspect="Content" ObjectID="_1768239817" r:id="rId18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 فإن </w:t>
      </w:r>
      <w:r w:rsidRPr="00DB42EF">
        <w:rPr>
          <w:rFonts w:ascii="Amiri" w:hAnsi="Amiri" w:cs="Amiri"/>
          <w:position w:val="-4"/>
          <w:sz w:val="28"/>
          <w:szCs w:val="28"/>
          <w:rtl/>
        </w:rPr>
        <w:object w:dxaOrig="240" w:dyaOrig="260" w14:anchorId="3306AD89">
          <v:shape id="_x0000_i1031" type="#_x0000_t75" style="width:11.7pt;height:12.55pt" o:ole="">
            <v:imagedata r:id="rId19" o:title=""/>
          </v:shape>
          <o:OLEObject Type="Embed" ProgID="Equation.DSMT4" ShapeID="_x0000_i1031" DrawAspect="Content" ObjectID="_1768239818" r:id="rId20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هي مرجح النقطتين </w:t>
      </w:r>
      <w:r w:rsidRPr="00DB42EF">
        <w:rPr>
          <w:rFonts w:ascii="Amiri" w:hAnsi="Amiri" w:cs="Amiri"/>
          <w:position w:val="-4"/>
          <w:sz w:val="28"/>
          <w:szCs w:val="28"/>
          <w:rtl/>
        </w:rPr>
        <w:object w:dxaOrig="240" w:dyaOrig="260" w14:anchorId="223C2422">
          <v:shape id="_x0000_i1032" type="#_x0000_t75" style="width:11.7pt;height:12.55pt" o:ole="">
            <v:imagedata r:id="rId21" o:title=""/>
          </v:shape>
          <o:OLEObject Type="Embed" ProgID="Equation.DSMT4" ShapeID="_x0000_i1032" DrawAspect="Content" ObjectID="_1768239819" r:id="rId22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و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240" w:dyaOrig="279" w14:anchorId="7842EB23">
          <v:shape id="_x0000_i1033" type="#_x0000_t75" style="width:11.7pt;height:14.25pt" o:ole="">
            <v:imagedata r:id="rId15" o:title=""/>
          </v:shape>
          <o:OLEObject Type="Embed" ProgID="Equation.DSMT4" ShapeID="_x0000_i1033" DrawAspect="Content" ObjectID="_1768239820" r:id="rId23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المرفقتين بالمعاملين 1 و3- على الترتيب.</w:t>
      </w:r>
    </w:p>
    <w:p w14:paraId="0E8CE26B" w14:textId="319C5BAB" w:rsidR="00AE4487" w:rsidRPr="00DB42EF" w:rsidRDefault="00AE4487" w:rsidP="00725A85">
      <w:pPr>
        <w:pStyle w:val="Paragraphedeliste"/>
        <w:numPr>
          <w:ilvl w:val="0"/>
          <w:numId w:val="30"/>
        </w:numPr>
        <w:tabs>
          <w:tab w:val="left" w:pos="3874"/>
        </w:tabs>
        <w:bidi/>
        <w:spacing w:after="0" w:line="235" w:lineRule="auto"/>
        <w:ind w:right="-284"/>
        <w:rPr>
          <w:rFonts w:ascii="Amiri" w:hAnsi="Amiri" w:cs="Amiri"/>
          <w:sz w:val="28"/>
          <w:szCs w:val="28"/>
        </w:rPr>
      </w:pPr>
      <w:r w:rsidRPr="00DB42EF">
        <w:rPr>
          <w:rFonts w:ascii="Amiri" w:hAnsi="Amiri" w:cs="Amiri"/>
          <w:sz w:val="28"/>
          <w:szCs w:val="28"/>
          <w:rtl/>
        </w:rPr>
        <w:t xml:space="preserve"> إذا كان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560" w:dyaOrig="279" w14:anchorId="3A43A629">
          <v:shape id="_x0000_i1034" type="#_x0000_t75" style="width:27.65pt;height:14.25pt" o:ole="">
            <v:imagedata r:id="rId24" o:title=""/>
          </v:shape>
          <o:OLEObject Type="Embed" ProgID="Equation.DSMT4" ShapeID="_x0000_i1034" DrawAspect="Content" ObjectID="_1768239821" r:id="rId25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مثلثا مركز ثقله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260" w:dyaOrig="279" w14:anchorId="504A43E4">
          <v:shape id="_x0000_i1035" type="#_x0000_t75" style="width:12.55pt;height:14.25pt" o:ole="">
            <v:imagedata r:id="rId7" o:title=""/>
          </v:shape>
          <o:OLEObject Type="Embed" ProgID="Equation.DSMT4" ShapeID="_x0000_i1035" DrawAspect="Content" ObjectID="_1768239822" r:id="rId26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وكانت </w:t>
      </w:r>
      <w:r w:rsidRPr="00DB42EF">
        <w:rPr>
          <w:rFonts w:ascii="Amiri" w:hAnsi="Amiri" w:cs="Amiri"/>
          <w:position w:val="-4"/>
          <w:sz w:val="28"/>
          <w:szCs w:val="28"/>
          <w:rtl/>
        </w:rPr>
        <w:object w:dxaOrig="200" w:dyaOrig="260" w14:anchorId="4C1B693B">
          <v:shape id="_x0000_i1036" type="#_x0000_t75" style="width:10.05pt;height:12.55pt" o:ole="">
            <v:imagedata r:id="rId27" o:title=""/>
          </v:shape>
          <o:OLEObject Type="Embed" ProgID="Equation.DSMT4" ShapeID="_x0000_i1036" DrawAspect="Content" ObjectID="_1768239823" r:id="rId28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منتصف القطعة </w:t>
      </w:r>
      <w:r w:rsidR="002C592D" w:rsidRPr="00DB42EF">
        <w:rPr>
          <w:rFonts w:ascii="Amiri" w:hAnsi="Amiri" w:cs="Amiri"/>
          <w:position w:val="-10"/>
          <w:sz w:val="28"/>
          <w:szCs w:val="28"/>
        </w:rPr>
        <w:object w:dxaOrig="540" w:dyaOrig="320" w14:anchorId="52A0C962">
          <v:shape id="_x0000_i2039" type="#_x0000_t75" style="width:26.8pt;height:15.9pt" o:ole="">
            <v:imagedata r:id="rId29" o:title=""/>
          </v:shape>
          <o:OLEObject Type="Embed" ProgID="Equation.DSMT4" ShapeID="_x0000_i2039" DrawAspect="Content" ObjectID="_1768239824" r:id="rId30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فإن </w:t>
      </w:r>
      <w:r w:rsidRPr="00DB42EF">
        <w:rPr>
          <w:rFonts w:ascii="Amiri" w:hAnsi="Amiri" w:cs="Amiri"/>
          <w:position w:val="-4"/>
          <w:sz w:val="28"/>
          <w:szCs w:val="28"/>
          <w:rtl/>
        </w:rPr>
        <w:object w:dxaOrig="240" w:dyaOrig="260" w14:anchorId="7D5AA358">
          <v:shape id="_x0000_i1038" type="#_x0000_t75" style="width:11.7pt;height:12.55pt" o:ole="">
            <v:imagedata r:id="rId19" o:title=""/>
          </v:shape>
          <o:OLEObject Type="Embed" ProgID="Equation.DSMT4" ShapeID="_x0000_i1038" DrawAspect="Content" ObjectID="_1768239825" r:id="rId31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هي مرجح للجملة </w:t>
      </w:r>
      <w:r w:rsidR="00723BC1" w:rsidRPr="00DB42EF">
        <w:rPr>
          <w:rFonts w:ascii="Amiri" w:hAnsi="Amiri" w:cs="Amiri"/>
          <w:position w:val="-14"/>
          <w:sz w:val="28"/>
          <w:szCs w:val="28"/>
        </w:rPr>
        <w:object w:dxaOrig="1500" w:dyaOrig="400" w14:anchorId="55E79DC4">
          <v:shape id="_x0000_i2172" type="#_x0000_t75" style="width:75.35pt;height:20.1pt" o:ole="">
            <v:imagedata r:id="rId32" o:title=""/>
          </v:shape>
          <o:OLEObject Type="Embed" ProgID="Equation.DSMT4" ShapeID="_x0000_i2172" DrawAspect="Content" ObjectID="_1768239826" r:id="rId33"/>
        </w:object>
      </w:r>
    </w:p>
    <w:p w14:paraId="4DD6CE1B" w14:textId="008B512B" w:rsidR="00AE4487" w:rsidRPr="00DB42EF" w:rsidRDefault="00AE4487" w:rsidP="00AE4487">
      <w:pPr>
        <w:pStyle w:val="Paragraphedeliste"/>
        <w:numPr>
          <w:ilvl w:val="0"/>
          <w:numId w:val="30"/>
        </w:numPr>
        <w:tabs>
          <w:tab w:val="left" w:pos="3874"/>
        </w:tabs>
        <w:bidi/>
        <w:spacing w:after="0" w:line="235" w:lineRule="auto"/>
        <w:rPr>
          <w:rFonts w:ascii="Amiri" w:hAnsi="Amiri" w:cs="Amiri"/>
          <w:sz w:val="28"/>
          <w:szCs w:val="28"/>
        </w:rPr>
      </w:pPr>
      <w:r w:rsidRPr="00DB42EF">
        <w:rPr>
          <w:rFonts w:ascii="Amiri" w:hAnsi="Amiri" w:cs="Amiri"/>
          <w:sz w:val="28"/>
          <w:szCs w:val="28"/>
          <w:rtl/>
        </w:rPr>
        <w:t xml:space="preserve">إذا كان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720" w:dyaOrig="279" w14:anchorId="4724382B">
          <v:shape id="_x0000_i1040" type="#_x0000_t75" style="width:36pt;height:14.25pt" o:ole="">
            <v:imagedata r:id="rId34" o:title=""/>
          </v:shape>
          <o:OLEObject Type="Embed" ProgID="Equation.DSMT4" ShapeID="_x0000_i1040" DrawAspect="Content" ObjectID="_1768239827" r:id="rId35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متوازي أضلاع فإن </w:t>
      </w:r>
      <w:r w:rsidRPr="00DB42EF">
        <w:rPr>
          <w:rFonts w:ascii="Amiri" w:hAnsi="Amiri" w:cs="Amiri"/>
          <w:position w:val="-4"/>
          <w:sz w:val="28"/>
          <w:szCs w:val="28"/>
          <w:rtl/>
        </w:rPr>
        <w:object w:dxaOrig="240" w:dyaOrig="260" w14:anchorId="538B9440">
          <v:shape id="_x0000_i1041" type="#_x0000_t75" style="width:11.7pt;height:12.55pt" o:ole="">
            <v:imagedata r:id="rId19" o:title=""/>
          </v:shape>
          <o:OLEObject Type="Embed" ProgID="Equation.DSMT4" ShapeID="_x0000_i1041" DrawAspect="Content" ObjectID="_1768239828" r:id="rId36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مرجح الجملة</w:t>
      </w:r>
      <w:r w:rsidRPr="00DB42EF">
        <w:rPr>
          <w:rFonts w:ascii="Amiri" w:hAnsi="Amiri" w:cs="Amiri"/>
          <w:sz w:val="28"/>
          <w:szCs w:val="28"/>
        </w:rPr>
        <w:t xml:space="preserve"> </w:t>
      </w:r>
      <w:r w:rsidRPr="00DB42E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B42EF">
        <w:rPr>
          <w:rFonts w:ascii="Amiri" w:hAnsi="Amiri" w:cs="Amiri"/>
          <w:position w:val="-14"/>
          <w:sz w:val="28"/>
          <w:szCs w:val="28"/>
          <w:rtl/>
        </w:rPr>
        <w:object w:dxaOrig="2100" w:dyaOrig="400" w14:anchorId="358D15D5">
          <v:shape id="_x0000_i1042" type="#_x0000_t75" style="width:104.65pt;height:20.1pt" o:ole="">
            <v:imagedata r:id="rId37" o:title=""/>
          </v:shape>
          <o:OLEObject Type="Embed" ProgID="Equation.DSMT4" ShapeID="_x0000_i1042" DrawAspect="Content" ObjectID="_1768239829" r:id="rId38"/>
        </w:object>
      </w:r>
    </w:p>
    <w:p w14:paraId="44ADB43B" w14:textId="25B6CE46" w:rsidR="00AE4487" w:rsidRPr="00DB42EF" w:rsidRDefault="00AE4487" w:rsidP="00725A85">
      <w:pPr>
        <w:pStyle w:val="Paragraphedeliste"/>
        <w:numPr>
          <w:ilvl w:val="0"/>
          <w:numId w:val="30"/>
        </w:numPr>
        <w:tabs>
          <w:tab w:val="left" w:pos="401"/>
        </w:tabs>
        <w:bidi/>
        <w:spacing w:after="0" w:line="240" w:lineRule="auto"/>
        <w:ind w:left="401" w:right="-567" w:hanging="41"/>
        <w:rPr>
          <w:rFonts w:ascii="Amiri" w:hAnsi="Amiri" w:cs="Amiri"/>
          <w:sz w:val="28"/>
          <w:szCs w:val="28"/>
        </w:rPr>
      </w:pPr>
      <w:r w:rsidRPr="00DB42EF">
        <w:rPr>
          <w:rFonts w:ascii="Amiri" w:hAnsi="Amiri" w:cs="Amiri"/>
          <w:sz w:val="28"/>
          <w:szCs w:val="28"/>
          <w:rtl/>
        </w:rPr>
        <w:t xml:space="preserve"> </w:t>
      </w:r>
      <w:r w:rsidRPr="00DB42EF">
        <w:rPr>
          <w:rFonts w:ascii="Amiri" w:hAnsi="Amiri" w:cs="Amiri"/>
          <w:noProof/>
          <w:position w:val="-4"/>
          <w:sz w:val="28"/>
          <w:szCs w:val="28"/>
          <w:rtl/>
        </w:rPr>
        <w:object w:dxaOrig="240" w:dyaOrig="260" w14:anchorId="575A0AB7">
          <v:shape id="_x0000_i1043" type="#_x0000_t75" style="width:11.7pt;height:12.55pt" o:ole="">
            <v:imagedata r:id="rId39" o:title=""/>
          </v:shape>
          <o:OLEObject Type="Embed" ProgID="Equation.DSMT4" ShapeID="_x0000_i1043" DrawAspect="Content" ObjectID="_1768239830" r:id="rId40"/>
        </w:object>
      </w:r>
      <w:r w:rsidRPr="00DB42EF">
        <w:rPr>
          <w:rFonts w:ascii="Amiri" w:hAnsi="Amiri" w:cs="Amiri"/>
          <w:noProof/>
          <w:sz w:val="28"/>
          <w:szCs w:val="28"/>
          <w:rtl/>
        </w:rPr>
        <w:t xml:space="preserve"> ،</w:t>
      </w:r>
      <w:r w:rsidRPr="00DB42EF">
        <w:rPr>
          <w:rFonts w:ascii="Amiri" w:hAnsi="Amiri" w:cs="Amiri"/>
          <w:noProof/>
          <w:position w:val="-4"/>
          <w:sz w:val="28"/>
          <w:szCs w:val="28"/>
          <w:rtl/>
        </w:rPr>
        <w:object w:dxaOrig="240" w:dyaOrig="260" w14:anchorId="345A03BF">
          <v:shape id="_x0000_i1044" type="#_x0000_t75" style="width:11.7pt;height:12.55pt" o:ole="">
            <v:imagedata r:id="rId41" o:title=""/>
          </v:shape>
          <o:OLEObject Type="Embed" ProgID="Equation.DSMT4" ShapeID="_x0000_i1044" DrawAspect="Content" ObjectID="_1768239831" r:id="rId42"/>
        </w:object>
      </w:r>
      <w:r w:rsidRPr="00DB42EF">
        <w:rPr>
          <w:rFonts w:ascii="Amiri" w:hAnsi="Amiri" w:cs="Amiri"/>
          <w:noProof/>
          <w:sz w:val="28"/>
          <w:szCs w:val="28"/>
          <w:rtl/>
        </w:rPr>
        <w:t xml:space="preserve"> و </w:t>
      </w:r>
      <w:r w:rsidRPr="00DB42EF">
        <w:rPr>
          <w:rFonts w:ascii="Amiri" w:hAnsi="Amiri" w:cs="Amiri"/>
          <w:noProof/>
          <w:position w:val="-6"/>
          <w:sz w:val="28"/>
          <w:szCs w:val="28"/>
          <w:rtl/>
        </w:rPr>
        <w:object w:dxaOrig="240" w:dyaOrig="279" w14:anchorId="7C4E7420">
          <v:shape id="_x0000_i1045" type="#_x0000_t75" style="width:11.7pt;height:14.25pt" o:ole="">
            <v:imagedata r:id="rId43" o:title=""/>
          </v:shape>
          <o:OLEObject Type="Embed" ProgID="Equation.DSMT4" ShapeID="_x0000_i1045" DrawAspect="Content" ObjectID="_1768239832" r:id="rId44"/>
        </w:object>
      </w:r>
      <w:r w:rsidRPr="00DB42EF">
        <w:rPr>
          <w:rFonts w:ascii="Amiri" w:hAnsi="Amiri" w:cs="Amiri"/>
          <w:noProof/>
          <w:sz w:val="28"/>
          <w:szCs w:val="28"/>
          <w:rtl/>
        </w:rPr>
        <w:t xml:space="preserve"> ثلاث نقط من المستوي ليست في استقامية</w:t>
      </w:r>
      <w:r w:rsidRPr="00DB42EF">
        <w:rPr>
          <w:rFonts w:ascii="Amiri" w:hAnsi="Amiri" w:cs="Amiri"/>
          <w:sz w:val="28"/>
          <w:szCs w:val="28"/>
          <w:rtl/>
        </w:rPr>
        <w:t xml:space="preserve">. توجد نقطة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260" w:dyaOrig="279" w14:anchorId="68C9E33D">
          <v:shape id="_x0000_i1046" type="#_x0000_t75" style="width:12.55pt;height:14.25pt" o:ole="">
            <v:imagedata r:id="rId7" o:title=""/>
          </v:shape>
          <o:OLEObject Type="Embed" ProgID="Equation.DSMT4" ShapeID="_x0000_i1046" DrawAspect="Content" ObjectID="_1768239833" r:id="rId45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من المستوي معرفة بالعلاقة: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3220" w:dyaOrig="340" w14:anchorId="572E4917">
          <v:shape id="_x0000_i1047" type="#_x0000_t75" style="width:161.6pt;height:17.6pt" o:ole="">
            <v:imagedata r:id="rId46" o:title=""/>
          </v:shape>
          <o:OLEObject Type="Embed" ProgID="Equation.DSMT4" ShapeID="_x0000_i1047" DrawAspect="Content" ObjectID="_1768239834" r:id="rId47"/>
        </w:object>
      </w:r>
    </w:p>
    <w:p w14:paraId="1F657D09" w14:textId="38E20D5B" w:rsidR="00AE4487" w:rsidRPr="00DB42EF" w:rsidRDefault="00AE4487" w:rsidP="00725A85">
      <w:pPr>
        <w:pStyle w:val="Paragraphedeliste"/>
        <w:numPr>
          <w:ilvl w:val="0"/>
          <w:numId w:val="30"/>
        </w:numPr>
        <w:tabs>
          <w:tab w:val="left" w:pos="401"/>
        </w:tabs>
        <w:bidi/>
        <w:spacing w:after="0" w:line="235" w:lineRule="auto"/>
        <w:ind w:left="401" w:right="-567" w:hanging="41"/>
        <w:rPr>
          <w:rFonts w:ascii="Amiri" w:hAnsi="Amiri" w:cs="Amiri"/>
          <w:sz w:val="28"/>
          <w:szCs w:val="28"/>
        </w:rPr>
      </w:pPr>
      <w:r w:rsidRPr="00DB42EF">
        <w:rPr>
          <w:rFonts w:ascii="Amiri" w:hAnsi="Amiri" w:cs="Amiri"/>
          <w:sz w:val="28"/>
          <w:szCs w:val="28"/>
          <w:rtl/>
        </w:rPr>
        <w:t xml:space="preserve"> إذا كانت النقطة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260" w:dyaOrig="279" w14:anchorId="676AC090">
          <v:shape id="_x0000_i1048" type="#_x0000_t75" style="width:12.55pt;height:14.25pt" o:ole="">
            <v:imagedata r:id="rId7" o:title=""/>
          </v:shape>
          <o:OLEObject Type="Embed" ProgID="Equation.DSMT4" ShapeID="_x0000_i1048" DrawAspect="Content" ObjectID="_1768239835" r:id="rId48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معرفة بالعلاقة: 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1640" w:dyaOrig="340" w14:anchorId="056A5292">
          <v:shape id="_x0000_i1049" type="#_x0000_t75" style="width:82.05pt;height:17.6pt" o:ole="">
            <v:imagedata r:id="rId49" o:title=""/>
          </v:shape>
          <o:OLEObject Type="Embed" ProgID="Equation.DSMT4" ShapeID="_x0000_i1049" DrawAspect="Content" ObjectID="_1768239836" r:id="rId50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فإن</w:t>
      </w:r>
      <w:r w:rsidRPr="00DB42EF">
        <w:rPr>
          <w:rFonts w:ascii="Amiri" w:hAnsi="Amiri" w:cs="Amiri"/>
          <w:position w:val="-6"/>
          <w:sz w:val="28"/>
          <w:szCs w:val="28"/>
          <w:rtl/>
        </w:rPr>
        <w:object w:dxaOrig="260" w:dyaOrig="279" w14:anchorId="5AEE60FC">
          <v:shape id="_x0000_i1050" type="#_x0000_t75" style="width:12.55pt;height:14.25pt" o:ole="">
            <v:imagedata r:id="rId7" o:title=""/>
          </v:shape>
          <o:OLEObject Type="Embed" ProgID="Equation.DSMT4" ShapeID="_x0000_i1050" DrawAspect="Content" ObjectID="_1768239837" r:id="rId51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 هي مرجح للجملة </w:t>
      </w:r>
      <w:r w:rsidRPr="00DB42EF">
        <w:rPr>
          <w:rFonts w:ascii="Amiri" w:hAnsi="Amiri" w:cs="Amiri"/>
          <w:position w:val="-14"/>
          <w:sz w:val="28"/>
          <w:szCs w:val="28"/>
          <w:rtl/>
        </w:rPr>
        <w:object w:dxaOrig="2240" w:dyaOrig="400" w14:anchorId="060B9B5C">
          <v:shape id="_x0000_i1051" type="#_x0000_t75" style="width:112.2pt;height:20.1pt" o:ole="">
            <v:imagedata r:id="rId52" o:title=""/>
          </v:shape>
          <o:OLEObject Type="Embed" ProgID="Equation.DSMT4" ShapeID="_x0000_i1051" DrawAspect="Content" ObjectID="_1768239838" r:id="rId53"/>
        </w:object>
      </w:r>
      <w:r w:rsidRPr="00DB42EF">
        <w:rPr>
          <w:rFonts w:ascii="Amiri" w:hAnsi="Amiri" w:cs="Amiri"/>
          <w:sz w:val="28"/>
          <w:szCs w:val="28"/>
          <w:rtl/>
        </w:rPr>
        <w:t>.</w:t>
      </w:r>
    </w:p>
    <w:p w14:paraId="3578EC2B" w14:textId="1D2A553D" w:rsidR="00AE4487" w:rsidRPr="00DB42EF" w:rsidRDefault="00AE4487" w:rsidP="00725A85">
      <w:pPr>
        <w:pStyle w:val="Paragraphedeliste"/>
        <w:numPr>
          <w:ilvl w:val="0"/>
          <w:numId w:val="30"/>
        </w:numPr>
        <w:tabs>
          <w:tab w:val="left" w:pos="401"/>
        </w:tabs>
        <w:bidi/>
        <w:spacing w:after="0" w:line="235" w:lineRule="auto"/>
        <w:ind w:left="401" w:right="-567" w:hanging="41"/>
        <w:rPr>
          <w:rFonts w:ascii="Amiri" w:hAnsi="Amiri" w:cs="Amiri"/>
          <w:sz w:val="28"/>
          <w:szCs w:val="28"/>
          <w:rtl/>
        </w:rPr>
      </w:pPr>
      <w:r w:rsidRPr="00DB42EF">
        <w:rPr>
          <w:rFonts w:ascii="Amiri" w:hAnsi="Amiri" w:cs="Amiri"/>
          <w:position w:val="-10"/>
          <w:sz w:val="28"/>
          <w:szCs w:val="28"/>
          <w:rtl/>
        </w:rPr>
        <w:object w:dxaOrig="540" w:dyaOrig="320" w14:anchorId="741DD42D">
          <v:shape id="_x0000_i1052" type="#_x0000_t75" style="width:26.8pt;height:15.9pt" o:ole="">
            <v:imagedata r:id="rId13" o:title=""/>
          </v:shape>
          <o:OLEObject Type="Embed" ProgID="Equation.DSMT4" ShapeID="_x0000_i1052" DrawAspect="Content" ObjectID="_1768239839" r:id="rId54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قطعة مستقيمة و</w:t>
      </w:r>
      <w:r w:rsidRPr="00DB42EF">
        <w:rPr>
          <w:rFonts w:ascii="Amiri" w:hAnsi="Amiri" w:cs="Amiri"/>
          <w:noProof/>
          <w:position w:val="-4"/>
          <w:sz w:val="28"/>
          <w:szCs w:val="28"/>
          <w:rtl/>
        </w:rPr>
        <w:object w:dxaOrig="200" w:dyaOrig="260" w14:anchorId="3761C3E6">
          <v:shape id="_x0000_i1053" type="#_x0000_t75" style="width:10.05pt;height:12.55pt" o:ole="">
            <v:imagedata r:id="rId27" o:title=""/>
          </v:shape>
          <o:OLEObject Type="Embed" ProgID="Equation.DSMT4" ShapeID="_x0000_i1053" DrawAspect="Content" ObjectID="_1768239840" r:id="rId55"/>
        </w:object>
      </w:r>
      <w:r w:rsidRPr="00DB42EF">
        <w:rPr>
          <w:rFonts w:ascii="Amiri" w:hAnsi="Amiri" w:cs="Amiri"/>
          <w:noProof/>
          <w:sz w:val="28"/>
          <w:szCs w:val="28"/>
          <w:rtl/>
        </w:rPr>
        <w:t xml:space="preserve"> منتصفها.مجموعة النقط </w:t>
      </w:r>
      <w:r w:rsidRPr="00DB42EF">
        <w:rPr>
          <w:rFonts w:ascii="Amiri" w:hAnsi="Amiri" w:cs="Amiri"/>
          <w:noProof/>
          <w:position w:val="-4"/>
          <w:sz w:val="28"/>
          <w:szCs w:val="28"/>
          <w:rtl/>
        </w:rPr>
        <w:object w:dxaOrig="320" w:dyaOrig="260" w14:anchorId="3CA52AA4">
          <v:shape id="_x0000_i1054" type="#_x0000_t75" style="width:15.9pt;height:12.55pt" o:ole="">
            <v:imagedata r:id="rId56" o:title=""/>
          </v:shape>
          <o:OLEObject Type="Embed" ProgID="Equation.DSMT4" ShapeID="_x0000_i1054" DrawAspect="Content" ObjectID="_1768239841" r:id="rId57"/>
        </w:object>
      </w:r>
      <w:r w:rsidRPr="00DB42EF">
        <w:rPr>
          <w:rFonts w:ascii="Amiri" w:hAnsi="Amiri" w:cs="Amiri"/>
          <w:noProof/>
          <w:sz w:val="28"/>
          <w:szCs w:val="28"/>
          <w:rtl/>
        </w:rPr>
        <w:t xml:space="preserve"> من المستوي بحيث </w:t>
      </w:r>
      <w:r w:rsidRPr="00DB42EF">
        <w:rPr>
          <w:rFonts w:ascii="Amiri" w:hAnsi="Amiri" w:cs="Amiri"/>
          <w:noProof/>
          <w:position w:val="-18"/>
          <w:sz w:val="28"/>
          <w:szCs w:val="28"/>
          <w:rtl/>
        </w:rPr>
        <w:object w:dxaOrig="1980" w:dyaOrig="480" w14:anchorId="2761B87C">
          <v:shape id="_x0000_i1055" type="#_x0000_t75" style="width:98.8pt;height:24.3pt" o:ole="">
            <v:imagedata r:id="rId58" o:title=""/>
          </v:shape>
          <o:OLEObject Type="Embed" ProgID="Equation.DSMT4" ShapeID="_x0000_i1055" DrawAspect="Content" ObjectID="_1768239842" r:id="rId59"/>
        </w:object>
      </w:r>
      <w:r w:rsidRPr="00DB42EF">
        <w:rPr>
          <w:rFonts w:ascii="Amiri" w:hAnsi="Amiri" w:cs="Amiri"/>
          <w:noProof/>
          <w:sz w:val="28"/>
          <w:szCs w:val="28"/>
          <w:rtl/>
        </w:rPr>
        <w:t xml:space="preserve"> هي الدائرة التي مركزها </w:t>
      </w:r>
      <w:r w:rsidRPr="00DB42EF">
        <w:rPr>
          <w:rFonts w:ascii="Amiri" w:hAnsi="Amiri" w:cs="Amiri"/>
          <w:noProof/>
          <w:position w:val="-4"/>
          <w:sz w:val="28"/>
          <w:szCs w:val="28"/>
          <w:rtl/>
        </w:rPr>
        <w:object w:dxaOrig="200" w:dyaOrig="260" w14:anchorId="6AEF3DE4">
          <v:shape id="_x0000_i1056" type="#_x0000_t75" style="width:10.05pt;height:12.55pt" o:ole="">
            <v:imagedata r:id="rId27" o:title=""/>
          </v:shape>
          <o:OLEObject Type="Embed" ProgID="Equation.DSMT4" ShapeID="_x0000_i1056" DrawAspect="Content" ObjectID="_1768239843" r:id="rId60"/>
        </w:object>
      </w:r>
      <w:r w:rsidRPr="00DB42EF">
        <w:rPr>
          <w:rFonts w:ascii="Amiri" w:hAnsi="Amiri" w:cs="Amiri"/>
          <w:noProof/>
          <w:sz w:val="28"/>
          <w:szCs w:val="28"/>
          <w:rtl/>
        </w:rPr>
        <w:t xml:space="preserve"> و نصف قطرها </w:t>
      </w:r>
      <w:r w:rsidRPr="00DB42EF">
        <w:rPr>
          <w:rFonts w:ascii="Amiri" w:hAnsi="Amiri" w:cs="Amiri"/>
          <w:noProof/>
          <w:position w:val="-4"/>
          <w:sz w:val="28"/>
          <w:szCs w:val="28"/>
          <w:rtl/>
        </w:rPr>
        <w:object w:dxaOrig="400" w:dyaOrig="260" w14:anchorId="772653A7">
          <v:shape id="_x0000_i1057" type="#_x0000_t75" style="width:20.1pt;height:12.55pt" o:ole="">
            <v:imagedata r:id="rId61" o:title=""/>
          </v:shape>
          <o:OLEObject Type="Embed" ProgID="Equation.DSMT4" ShapeID="_x0000_i1057" DrawAspect="Content" ObjectID="_1768239844" r:id="rId62"/>
        </w:object>
      </w:r>
      <w:r w:rsidRPr="00DB42EF">
        <w:rPr>
          <w:rFonts w:ascii="Amiri" w:hAnsi="Amiri" w:cs="Amiri"/>
          <w:noProof/>
          <w:sz w:val="28"/>
          <w:szCs w:val="28"/>
          <w:rtl/>
        </w:rPr>
        <w:t>.</w:t>
      </w:r>
    </w:p>
    <w:p w14:paraId="4AA700D9" w14:textId="75C02F05" w:rsidR="001B3AFA" w:rsidRPr="00DB42EF" w:rsidRDefault="001B3AFA" w:rsidP="00725A85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B42E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03D864F8" w14:textId="798F27E9" w:rsidR="001B3AFA" w:rsidRPr="00DB42EF" w:rsidRDefault="001B3AFA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DB42EF">
        <w:rPr>
          <w:rFonts w:ascii="Amiri" w:eastAsia="Calibri" w:hAnsi="Amiri" w:cs="Amiri"/>
          <w:sz w:val="28"/>
          <w:szCs w:val="28"/>
          <w:rtl/>
        </w:rPr>
        <w:t xml:space="preserve">  </w:t>
      </w:r>
      <w:r w:rsidR="00976634" w:rsidRPr="00DB42EF">
        <w:rPr>
          <w:rFonts w:ascii="Amiri" w:eastAsia="Calibri" w:hAnsi="Amiri" w:cs="Amiri"/>
          <w:position w:val="-6"/>
          <w:sz w:val="28"/>
          <w:szCs w:val="28"/>
        </w:rPr>
        <w:object w:dxaOrig="560" w:dyaOrig="279" w14:anchorId="26DC0AAB">
          <v:shape id="_x0000_i1058" type="#_x0000_t75" style="width:27.65pt;height:14.25pt" o:ole="">
            <v:imagedata r:id="rId63" o:title=""/>
          </v:shape>
          <o:OLEObject Type="Embed" ProgID="Equation.DSMT4" ShapeID="_x0000_i1058" DrawAspect="Content" ObjectID="_1768239845" r:id="rId64"/>
        </w:object>
      </w:r>
      <w:r w:rsidR="00976634"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مثلث كيفي حيث: </w:t>
      </w:r>
      <w:r w:rsidR="00976634" w:rsidRPr="00DB42E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020" w:dyaOrig="279" w14:anchorId="3A80A4FE">
          <v:shape id="_x0000_i1059" type="#_x0000_t75" style="width:51.05pt;height:14.25pt" o:ole="">
            <v:imagedata r:id="rId65" o:title=""/>
          </v:shape>
          <o:OLEObject Type="Embed" ProgID="Equation.DSMT4" ShapeID="_x0000_i1059" DrawAspect="Content" ObjectID="_1768239846" r:id="rId66"/>
        </w:object>
      </w:r>
      <w:r w:rsidR="00976634"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="00976634" w:rsidRPr="00DB42E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746162D6">
          <v:shape id="_x0000_i1060" type="#_x0000_t75" style="width:14.25pt;height:12.55pt" o:ole="">
            <v:imagedata r:id="rId67" o:title=""/>
          </v:shape>
          <o:OLEObject Type="Embed" ProgID="Equation.DSMT4" ShapeID="_x0000_i1060" DrawAspect="Content" ObjectID="_1768239847" r:id="rId68"/>
        </w:object>
      </w:r>
      <w:r w:rsidR="00976634"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نقطة من المستوي معرفة بالعلاقة: </w:t>
      </w:r>
      <w:r w:rsidR="00976634" w:rsidRPr="00DB42E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460" w:dyaOrig="340" w14:anchorId="748A8873">
          <v:shape id="_x0000_i1061" type="#_x0000_t75" style="width:72.85pt;height:17.6pt" o:ole="">
            <v:imagedata r:id="rId69" o:title=""/>
          </v:shape>
          <o:OLEObject Type="Embed" ProgID="Equation.DSMT4" ShapeID="_x0000_i1061" DrawAspect="Content" ObjectID="_1768239848" r:id="rId70"/>
        </w:object>
      </w:r>
      <w:r w:rsidR="00976634" w:rsidRPr="00DB42EF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976634"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، </w:t>
      </w:r>
      <w:r w:rsidR="00976634" w:rsidRPr="00DB42E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00" w:dyaOrig="260" w14:anchorId="45630A86">
          <v:shape id="_x0000_i1062" type="#_x0000_t75" style="width:10.05pt;height:12.55pt" o:ole="">
            <v:imagedata r:id="rId71" o:title=""/>
          </v:shape>
          <o:OLEObject Type="Embed" ProgID="Equation.DSMT4" ShapeID="_x0000_i1062" DrawAspect="Content" ObjectID="_1768239849" r:id="rId72"/>
        </w:object>
      </w:r>
      <w:r w:rsidR="00976634"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مرجح الجملة المثقلة </w:t>
      </w:r>
      <w:r w:rsidR="00976634" w:rsidRPr="00DB42EF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579" w:dyaOrig="400" w14:anchorId="2C27D1BA">
          <v:shape id="_x0000_i1063" type="#_x0000_t75" style="width:78.7pt;height:20.1pt" o:ole="">
            <v:imagedata r:id="rId73" o:title=""/>
          </v:shape>
          <o:OLEObject Type="Embed" ProgID="Equation.DSMT4" ShapeID="_x0000_i1063" DrawAspect="Content" ObjectID="_1768239850" r:id="rId74"/>
        </w:object>
      </w:r>
    </w:p>
    <w:p w14:paraId="50DE4A76" w14:textId="5CCB3FE0" w:rsidR="00976634" w:rsidRPr="00DB42EF" w:rsidRDefault="00976634" w:rsidP="0097663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بين أن النقطة </w:t>
      </w:r>
      <w:r w:rsidRPr="00DB42E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68661BC9">
          <v:shape id="_x0000_i1064" type="#_x0000_t75" style="width:14.25pt;height:12.55pt" o:ole="">
            <v:imagedata r:id="rId67" o:title=""/>
          </v:shape>
          <o:OLEObject Type="Embed" ProgID="Equation.DSMT4" ShapeID="_x0000_i1064" DrawAspect="Content" ObjectID="_1768239851" r:id="rId75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مرجح للنقطتين </w:t>
      </w:r>
      <w:r w:rsidRPr="00DB42E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25E2A045">
          <v:shape id="_x0000_i1065" type="#_x0000_t75" style="width:11.7pt;height:12.55pt" o:ole="">
            <v:imagedata r:id="rId76" o:title=""/>
          </v:shape>
          <o:OLEObject Type="Embed" ProgID="Equation.DSMT4" ShapeID="_x0000_i1065" DrawAspect="Content" ObjectID="_1768239852" r:id="rId77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DB42E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1BF0814D">
          <v:shape id="_x0000_i1066" type="#_x0000_t75" style="width:11.7pt;height:12.55pt" o:ole="">
            <v:imagedata r:id="rId78" o:title=""/>
          </v:shape>
          <o:OLEObject Type="Embed" ProgID="Equation.DSMT4" ShapeID="_x0000_i1066" DrawAspect="Content" ObjectID="_1768239853" r:id="rId79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مرفقتين بمعاملين يطلب تعيينهما.</w:t>
      </w:r>
    </w:p>
    <w:p w14:paraId="4BC584CE" w14:textId="02938669" w:rsidR="00976634" w:rsidRPr="00DB42EF" w:rsidRDefault="00976634" w:rsidP="0097663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لتكن النقطة </w:t>
      </w:r>
      <w:r w:rsidRPr="00DB42E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3B90295D">
          <v:shape id="_x0000_i1067" type="#_x0000_t75" style="width:12.55pt;height:14.25pt" o:ole="">
            <v:imagedata r:id="rId80" o:title=""/>
          </v:shape>
          <o:OLEObject Type="Embed" ProgID="Equation.DSMT4" ShapeID="_x0000_i1067" DrawAspect="Content" ObjectID="_1768239854" r:id="rId81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معرفة بالعلاقة: </w:t>
      </w:r>
      <w:r w:rsidRPr="00DB42E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40" w:dyaOrig="340" w14:anchorId="31A058A4">
          <v:shape id="_x0000_i1068" type="#_x0000_t75" style="width:102.15pt;height:17.6pt" o:ole="">
            <v:imagedata r:id="rId82" o:title=""/>
          </v:shape>
          <o:OLEObject Type="Embed" ProgID="Equation.DSMT4" ShapeID="_x0000_i1068" DrawAspect="Content" ObjectID="_1768239855" r:id="rId83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br/>
        <w:t xml:space="preserve">- بين أن النقطة </w:t>
      </w:r>
      <w:r w:rsidRPr="00DB42E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7F075279">
          <v:shape id="_x0000_i1069" type="#_x0000_t75" style="width:12.55pt;height:14.25pt" o:ole="">
            <v:imagedata r:id="rId80" o:title=""/>
          </v:shape>
          <o:OLEObject Type="Embed" ProgID="Equation.DSMT4" ShapeID="_x0000_i1069" DrawAspect="Content" ObjectID="_1768239856" r:id="rId84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مرجح الجملة </w:t>
      </w:r>
      <w:r w:rsidRPr="00DB42EF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2220" w:dyaOrig="400" w14:anchorId="1BCB2E76">
          <v:shape id="_x0000_i1070" type="#_x0000_t75" style="width:111.35pt;height:20.1pt" o:ole="">
            <v:imagedata r:id="rId85" o:title=""/>
          </v:shape>
          <o:OLEObject Type="Embed" ProgID="Equation.DSMT4" ShapeID="_x0000_i1070" DrawAspect="Content" ObjectID="_1768239857" r:id="rId86"/>
        </w:object>
      </w:r>
    </w:p>
    <w:p w14:paraId="15BDF990" w14:textId="2328216E" w:rsidR="00976634" w:rsidRPr="00DB42EF" w:rsidRDefault="00976634" w:rsidP="0097663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أنشئ شكلا مناسبا توضح فيه النقط </w:t>
      </w:r>
      <w:r w:rsidRPr="00DB42E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524035BD">
          <v:shape id="_x0000_i1071" type="#_x0000_t75" style="width:14.25pt;height:12.55pt" o:ole="">
            <v:imagedata r:id="rId67" o:title=""/>
          </v:shape>
          <o:OLEObject Type="Embed" ProgID="Equation.DSMT4" ShapeID="_x0000_i1071" DrawAspect="Content" ObjectID="_1768239858" r:id="rId87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Pr="00DB42E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00" w:dyaOrig="260" w14:anchorId="296D665E">
          <v:shape id="_x0000_i1072" type="#_x0000_t75" style="width:10.05pt;height:12.55pt" o:ole="">
            <v:imagedata r:id="rId71" o:title=""/>
          </v:shape>
          <o:OLEObject Type="Embed" ProgID="Equation.DSMT4" ShapeID="_x0000_i1072" DrawAspect="Content" ObjectID="_1768239859" r:id="rId88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DB42E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574F9586">
          <v:shape id="_x0000_i1073" type="#_x0000_t75" style="width:12.55pt;height:14.25pt" o:ole="">
            <v:imagedata r:id="rId80" o:title=""/>
          </v:shape>
          <o:OLEObject Type="Embed" ProgID="Equation.DSMT4" ShapeID="_x0000_i1073" DrawAspect="Content" ObjectID="_1768239860" r:id="rId89"/>
        </w:object>
      </w:r>
    </w:p>
    <w:p w14:paraId="24B5C92C" w14:textId="4D8EE927" w:rsidR="00976634" w:rsidRPr="00DB42EF" w:rsidRDefault="003B6C31" w:rsidP="0097663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بين أن النقط </w:t>
      </w:r>
      <w:r w:rsidRPr="00DB42E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12271443">
          <v:shape id="_x0000_i1074" type="#_x0000_t75" style="width:11.7pt;height:12.55pt" o:ole="">
            <v:imagedata r:id="rId90" o:title=""/>
          </v:shape>
          <o:OLEObject Type="Embed" ProgID="Equation.DSMT4" ShapeID="_x0000_i1074" DrawAspect="Content" ObjectID="_1768239861" r:id="rId91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Pr="00DB42E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00" w:dyaOrig="260" w14:anchorId="0040F814">
          <v:shape id="_x0000_i1075" type="#_x0000_t75" style="width:10.05pt;height:12.55pt" o:ole="">
            <v:imagedata r:id="rId71" o:title=""/>
          </v:shape>
          <o:OLEObject Type="Embed" ProgID="Equation.DSMT4" ShapeID="_x0000_i1075" DrawAspect="Content" ObjectID="_1768239862" r:id="rId92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DB42E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5779D169">
          <v:shape id="_x0000_i1076" type="#_x0000_t75" style="width:12.55pt;height:14.25pt" o:ole="">
            <v:imagedata r:id="rId80" o:title=""/>
          </v:shape>
          <o:OLEObject Type="Embed" ProgID="Equation.DSMT4" ShapeID="_x0000_i1076" DrawAspect="Content" ObjectID="_1768239863" r:id="rId93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في استقامية.</w:t>
      </w:r>
    </w:p>
    <w:p w14:paraId="758EF89F" w14:textId="7BE1A6BC" w:rsidR="003B6C31" w:rsidRPr="00DB42EF" w:rsidRDefault="003B6C31" w:rsidP="00C35AD9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بين أن المستقيمين  </w:t>
      </w:r>
      <w:r w:rsidRPr="00DB42EF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40" w:dyaOrig="400" w14:anchorId="177BB864">
          <v:shape id="_x0000_i1077" type="#_x0000_t75" style="width:26.8pt;height:20.1pt" o:ole="">
            <v:imagedata r:id="rId94" o:title=""/>
          </v:shape>
          <o:OLEObject Type="Embed" ProgID="Equation.DSMT4" ShapeID="_x0000_i1077" DrawAspect="Content" ObjectID="_1768239864" r:id="rId95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DB42EF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20" w:dyaOrig="400" w14:anchorId="4C100970">
          <v:shape id="_x0000_i1078" type="#_x0000_t75" style="width:31pt;height:20.1pt" o:ole="">
            <v:imagedata r:id="rId96" o:title=""/>
          </v:shape>
          <o:OLEObject Type="Embed" ProgID="Equation.DSMT4" ShapeID="_x0000_i1078" DrawAspect="Content" ObjectID="_1768239865" r:id="rId97"/>
        </w:object>
      </w:r>
      <w:r w:rsidRPr="00DB42EF">
        <w:rPr>
          <w:rFonts w:ascii="Amiri" w:eastAsia="Calibri" w:hAnsi="Amiri" w:cs="Amiri"/>
          <w:sz w:val="28"/>
          <w:szCs w:val="28"/>
          <w:rtl/>
          <w:lang w:bidi="ar-DZ"/>
        </w:rPr>
        <w:t xml:space="preserve"> يتقاطعان في نقطة واحدة.</w:t>
      </w:r>
    </w:p>
    <w:p w14:paraId="58839D93" w14:textId="269843EE" w:rsidR="00C35AD9" w:rsidRPr="00DB42EF" w:rsidRDefault="00C35AD9" w:rsidP="00C35AD9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B42EF">
        <w:rPr>
          <w:rFonts w:ascii="Amiri" w:hAnsi="Amiri" w:cs="Amiri"/>
          <w:sz w:val="28"/>
          <w:szCs w:val="28"/>
          <w:rtl/>
        </w:rPr>
        <w:t xml:space="preserve">عين </w:t>
      </w:r>
      <w:r w:rsidRPr="00DB42EF">
        <w:rPr>
          <w:rFonts w:ascii="Amiri" w:hAnsi="Amiri" w:cs="Amiri"/>
          <w:position w:val="-14"/>
          <w:sz w:val="28"/>
          <w:szCs w:val="28"/>
        </w:rPr>
        <w:object w:dxaOrig="480" w:dyaOrig="400" w14:anchorId="6254C17D">
          <v:shape id="_x0000_i1079" type="#_x0000_t75" style="width:24.3pt;height:20.1pt" o:ole="">
            <v:imagedata r:id="rId98" o:title=""/>
          </v:shape>
          <o:OLEObject Type="Embed" ProgID="Equation.DSMT4" ShapeID="_x0000_i1079" DrawAspect="Content" ObjectID="_1768239866" r:id="rId99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مجموعة النقطة </w:t>
      </w:r>
      <w:r w:rsidRPr="00DB42EF">
        <w:rPr>
          <w:rFonts w:ascii="Amiri" w:hAnsi="Amiri" w:cs="Amiri"/>
          <w:position w:val="-4"/>
          <w:sz w:val="28"/>
          <w:szCs w:val="28"/>
        </w:rPr>
        <w:object w:dxaOrig="320" w:dyaOrig="260" w14:anchorId="688FC787">
          <v:shape id="_x0000_i1080" type="#_x0000_t75" style="width:15.9pt;height:12.55pt" o:ole="">
            <v:imagedata r:id="rId100" o:title=""/>
          </v:shape>
          <o:OLEObject Type="Embed" ProgID="Equation.DSMT4" ShapeID="_x0000_i1080" DrawAspect="Content" ObjectID="_1768239867" r:id="rId101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من المستوي التي تحقق:  </w:t>
      </w:r>
      <w:r w:rsidRPr="00DB42EF">
        <w:rPr>
          <w:rFonts w:ascii="Amiri" w:hAnsi="Amiri" w:cs="Amiri"/>
          <w:position w:val="-18"/>
          <w:sz w:val="28"/>
          <w:szCs w:val="28"/>
        </w:rPr>
        <w:object w:dxaOrig="3640" w:dyaOrig="480" w14:anchorId="6EE66E31">
          <v:shape id="_x0000_i1081" type="#_x0000_t75" style="width:182.5pt;height:24.3pt" o:ole="">
            <v:imagedata r:id="rId102" o:title=""/>
          </v:shape>
          <o:OLEObject Type="Embed" ProgID="Equation.DSMT4" ShapeID="_x0000_i1081" DrawAspect="Content" ObjectID="_1768239868" r:id="rId103"/>
        </w:object>
      </w:r>
    </w:p>
    <w:p w14:paraId="4C40EC90" w14:textId="33BA3F5B" w:rsidR="00C35AD9" w:rsidRPr="00DB42EF" w:rsidRDefault="00C35AD9" w:rsidP="00C35AD9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B42EF">
        <w:rPr>
          <w:rFonts w:ascii="Amiri" w:hAnsi="Amiri" w:cs="Amiri"/>
          <w:sz w:val="28"/>
          <w:szCs w:val="28"/>
          <w:rtl/>
        </w:rPr>
        <w:t xml:space="preserve">عين </w:t>
      </w:r>
      <w:r w:rsidRPr="00DB42EF">
        <w:rPr>
          <w:rFonts w:ascii="Amiri" w:hAnsi="Amiri" w:cs="Amiri"/>
          <w:position w:val="-14"/>
          <w:sz w:val="28"/>
          <w:szCs w:val="28"/>
        </w:rPr>
        <w:object w:dxaOrig="499" w:dyaOrig="400" w14:anchorId="191E3A13">
          <v:shape id="_x0000_i1082" type="#_x0000_t75" style="width:25.1pt;height:20.1pt" o:ole="">
            <v:imagedata r:id="rId104" o:title=""/>
          </v:shape>
          <o:OLEObject Type="Embed" ProgID="Equation.DSMT4" ShapeID="_x0000_i1082" DrawAspect="Content" ObjectID="_1768239869" r:id="rId105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مجموعة النقطة </w:t>
      </w:r>
      <w:r w:rsidRPr="00DB42EF">
        <w:rPr>
          <w:rFonts w:ascii="Amiri" w:hAnsi="Amiri" w:cs="Amiri"/>
          <w:position w:val="-4"/>
          <w:sz w:val="28"/>
          <w:szCs w:val="28"/>
        </w:rPr>
        <w:object w:dxaOrig="320" w:dyaOrig="260" w14:anchorId="37A6B083">
          <v:shape id="_x0000_i1083" type="#_x0000_t75" style="width:15.9pt;height:12.55pt" o:ole="">
            <v:imagedata r:id="rId100" o:title=""/>
          </v:shape>
          <o:OLEObject Type="Embed" ProgID="Equation.DSMT4" ShapeID="_x0000_i1083" DrawAspect="Content" ObjectID="_1768239870" r:id="rId106"/>
        </w:object>
      </w:r>
      <w:r w:rsidRPr="00DB42EF">
        <w:rPr>
          <w:rFonts w:ascii="Amiri" w:hAnsi="Amiri" w:cs="Amiri"/>
          <w:sz w:val="28"/>
          <w:szCs w:val="28"/>
          <w:rtl/>
        </w:rPr>
        <w:t xml:space="preserve"> من المستوي التي تحقق:  </w:t>
      </w:r>
      <w:r w:rsidRPr="00DB42EF">
        <w:rPr>
          <w:rFonts w:ascii="Amiri" w:hAnsi="Amiri" w:cs="Amiri"/>
          <w:position w:val="-18"/>
          <w:sz w:val="28"/>
          <w:szCs w:val="28"/>
        </w:rPr>
        <w:object w:dxaOrig="2720" w:dyaOrig="480" w14:anchorId="10CE619E">
          <v:shape id="_x0000_i1084" type="#_x0000_t75" style="width:135.65pt;height:24.3pt" o:ole="">
            <v:imagedata r:id="rId107" o:title=""/>
          </v:shape>
          <o:OLEObject Type="Embed" ProgID="Equation.DSMT4" ShapeID="_x0000_i1084" DrawAspect="Content" ObjectID="_1768239871" r:id="rId108"/>
        </w:object>
      </w:r>
    </w:p>
    <w:p w14:paraId="5047AE9D" w14:textId="5F369C2C" w:rsidR="00E21EF6" w:rsidRPr="00DB42EF" w:rsidRDefault="00E21EF6" w:rsidP="00E21EF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bookmarkStart w:id="0" w:name="_Hlk124506060"/>
      <w:r w:rsidRPr="00DB42EF">
        <w:rPr>
          <w:rFonts w:ascii="Amiri" w:hAnsi="Amiri" w:cs="Amiri"/>
          <w:sz w:val="28"/>
          <w:szCs w:val="28"/>
          <w:rtl/>
        </w:rPr>
        <w:t>نعتبر</w:t>
      </w:r>
      <w:r w:rsidRPr="00DB42EF">
        <w:rPr>
          <w:rFonts w:ascii="Amiri" w:hAnsi="Amiri" w:cs="Amiri"/>
          <w:position w:val="-12"/>
          <w:sz w:val="28"/>
          <w:szCs w:val="28"/>
        </w:rPr>
        <w:object w:dxaOrig="340" w:dyaOrig="360" w14:anchorId="656EB666">
          <v:shape id="_x0000_i1085" type="#_x0000_t75" style="width:17.6pt;height:18.4pt" o:ole="">
            <v:imagedata r:id="rId109" o:title=""/>
          </v:shape>
          <o:OLEObject Type="Embed" ProgID="Equation.DSMT4" ShapeID="_x0000_i1085" DrawAspect="Content" ObjectID="_1768239872" r:id="rId110"/>
        </w:object>
      </w:r>
      <w:bookmarkEnd w:id="0"/>
      <w:r w:rsidRPr="00DB42EF">
        <w:rPr>
          <w:rFonts w:ascii="Amiri" w:hAnsi="Amiri" w:cs="Amiri"/>
          <w:sz w:val="28"/>
          <w:szCs w:val="28"/>
          <w:rtl/>
        </w:rPr>
        <w:t xml:space="preserve"> مرجح الجملة </w:t>
      </w:r>
      <w:r w:rsidRPr="00DB42EF">
        <w:rPr>
          <w:rFonts w:ascii="Amiri" w:hAnsi="Amiri" w:cs="Amiri"/>
          <w:position w:val="-18"/>
          <w:sz w:val="28"/>
          <w:szCs w:val="28"/>
        </w:rPr>
        <w:object w:dxaOrig="3480" w:dyaOrig="480" w14:anchorId="63585F2A">
          <v:shape id="_x0000_i1086" type="#_x0000_t75" style="width:174.15pt;height:24.3pt" o:ole="">
            <v:imagedata r:id="rId111" o:title=""/>
          </v:shape>
          <o:OLEObject Type="Embed" ProgID="Equation.DSMT4" ShapeID="_x0000_i1086" DrawAspect="Content" ObjectID="_1768239873" r:id="rId112"/>
        </w:object>
      </w:r>
    </w:p>
    <w:p w14:paraId="33EEF6BF" w14:textId="0246D26D" w:rsidR="00E21EF6" w:rsidRPr="00DB42EF" w:rsidRDefault="00E21EF6" w:rsidP="00E21EF6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B42EF">
        <w:rPr>
          <w:rFonts w:ascii="Amiri" w:hAnsi="Amiri" w:cs="Amiri"/>
          <w:sz w:val="28"/>
          <w:szCs w:val="28"/>
          <w:rtl/>
          <w:lang w:bidi="ar-DZ"/>
        </w:rPr>
        <w:t xml:space="preserve">عين قيم </w:t>
      </w:r>
      <w:bookmarkStart w:id="1" w:name="_Hlk124506134"/>
      <w:r w:rsidRPr="00DB42EF">
        <w:rPr>
          <w:rFonts w:ascii="Amiri" w:hAnsi="Amiri" w:cs="Amiri"/>
          <w:position w:val="-6"/>
          <w:sz w:val="28"/>
          <w:szCs w:val="28"/>
        </w:rPr>
        <w:object w:dxaOrig="260" w:dyaOrig="220" w14:anchorId="1365E024">
          <v:shape id="_x0000_i1087" type="#_x0000_t75" style="width:12.55pt;height:10.9pt" o:ole="">
            <v:imagedata r:id="rId113" o:title=""/>
          </v:shape>
          <o:OLEObject Type="Embed" ProgID="Equation.DSMT4" ShapeID="_x0000_i1087" DrawAspect="Content" ObjectID="_1768239874" r:id="rId114"/>
        </w:object>
      </w:r>
      <w:bookmarkEnd w:id="1"/>
      <w:r w:rsidRPr="00DB42EF">
        <w:rPr>
          <w:rFonts w:ascii="Amiri" w:hAnsi="Amiri" w:cs="Amiri"/>
          <w:sz w:val="28"/>
          <w:szCs w:val="28"/>
          <w:rtl/>
        </w:rPr>
        <w:t xml:space="preserve"> التي يكون من اجلها </w:t>
      </w:r>
      <w:bookmarkStart w:id="2" w:name="_Hlk124506117"/>
      <w:r w:rsidRPr="00DB42EF">
        <w:rPr>
          <w:rFonts w:ascii="Amiri" w:hAnsi="Amiri" w:cs="Amiri"/>
          <w:position w:val="-12"/>
          <w:sz w:val="28"/>
          <w:szCs w:val="28"/>
        </w:rPr>
        <w:object w:dxaOrig="340" w:dyaOrig="360" w14:anchorId="465487EA">
          <v:shape id="_x0000_i1088" type="#_x0000_t75" style="width:17.6pt;height:18.4pt" o:ole="">
            <v:imagedata r:id="rId109" o:title=""/>
          </v:shape>
          <o:OLEObject Type="Embed" ProgID="Equation.DSMT4" ShapeID="_x0000_i1088" DrawAspect="Content" ObjectID="_1768239875" r:id="rId115"/>
        </w:object>
      </w:r>
      <w:bookmarkEnd w:id="2"/>
      <w:r w:rsidRPr="00DB42EF">
        <w:rPr>
          <w:rFonts w:ascii="Amiri" w:hAnsi="Amiri" w:cs="Amiri"/>
          <w:sz w:val="28"/>
          <w:szCs w:val="28"/>
          <w:rtl/>
        </w:rPr>
        <w:t xml:space="preserve"> موجود ووحيد</w:t>
      </w:r>
      <w:bookmarkStart w:id="3" w:name="_Hlk157068536"/>
      <w:r w:rsidRPr="00DB42EF">
        <w:rPr>
          <w:rFonts w:ascii="Amiri" w:hAnsi="Amiri" w:cs="Amiri"/>
          <w:sz w:val="28"/>
          <w:szCs w:val="28"/>
          <w:rtl/>
        </w:rPr>
        <w:t>.</w:t>
      </w:r>
    </w:p>
    <w:bookmarkEnd w:id="3"/>
    <w:p w14:paraId="4F2AC994" w14:textId="31589D7B" w:rsidR="003B6C31" w:rsidRDefault="003B6C31" w:rsidP="00E21EF6">
      <w:pPr>
        <w:pStyle w:val="Paragraphedeliste"/>
        <w:bidi/>
        <w:spacing w:after="0" w:line="240" w:lineRule="auto"/>
        <w:ind w:left="1080"/>
        <w:rPr>
          <w:rFonts w:eastAsia="Calibri" w:cstheme="minorHAnsi"/>
          <w:sz w:val="32"/>
          <w:szCs w:val="32"/>
          <w:lang w:bidi="ar-DZ"/>
        </w:rPr>
      </w:pPr>
    </w:p>
    <w:p w14:paraId="7C4007A1" w14:textId="56F9D835" w:rsidR="00DB42EF" w:rsidRPr="00D244B3" w:rsidRDefault="00DB42EF" w:rsidP="00DB42EF">
      <w:pPr>
        <w:pStyle w:val="Paragraphedeliste"/>
        <w:bidi/>
        <w:spacing w:after="0" w:line="240" w:lineRule="auto"/>
        <w:ind w:left="1080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 w:rsidRPr="00D244B3"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  <w:lastRenderedPageBreak/>
        <w:t>تصحيح الواجب الثاني للفصل الثاني</w:t>
      </w:r>
    </w:p>
    <w:tbl>
      <w:tblPr>
        <w:tblStyle w:val="Grilledutableau"/>
        <w:bidiVisual/>
        <w:tblW w:w="10772" w:type="dxa"/>
        <w:tblInd w:w="-29" w:type="dxa"/>
        <w:tblLook w:val="04A0" w:firstRow="1" w:lastRow="0" w:firstColumn="1" w:lastColumn="0" w:noHBand="0" w:noVBand="1"/>
      </w:tblPr>
      <w:tblGrid>
        <w:gridCol w:w="9497"/>
        <w:gridCol w:w="1275"/>
      </w:tblGrid>
      <w:tr w:rsidR="00DB42EF" w:rsidRPr="00D42CAA" w14:paraId="1FD9BA34" w14:textId="77777777" w:rsidTr="0032607A">
        <w:tc>
          <w:tcPr>
            <w:tcW w:w="9497" w:type="dxa"/>
            <w:shd w:val="clear" w:color="auto" w:fill="DAEEF3" w:themeFill="accent5" w:themeFillTint="33"/>
          </w:tcPr>
          <w:p w14:paraId="6D60F901" w14:textId="1BC7D30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الاجابة</w:t>
            </w:r>
          </w:p>
        </w:tc>
        <w:tc>
          <w:tcPr>
            <w:tcW w:w="1275" w:type="dxa"/>
            <w:shd w:val="clear" w:color="auto" w:fill="DAEEF3" w:themeFill="accent5" w:themeFillTint="33"/>
          </w:tcPr>
          <w:p w14:paraId="3C3D89BC" w14:textId="0E2F4BD4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النقطة</w:t>
            </w:r>
          </w:p>
        </w:tc>
      </w:tr>
      <w:tr w:rsidR="00DB42EF" w:rsidRPr="00D42CAA" w14:paraId="6462D5DE" w14:textId="77777777" w:rsidTr="0032607A">
        <w:tc>
          <w:tcPr>
            <w:tcW w:w="9497" w:type="dxa"/>
          </w:tcPr>
          <w:p w14:paraId="1919319C" w14:textId="2B5F49A6" w:rsidR="00DB42EF" w:rsidRPr="00D42CAA" w:rsidRDefault="00DB42EF" w:rsidP="00D42CAA">
            <w:pPr>
              <w:pStyle w:val="Paragraphedeliste"/>
              <w:shd w:val="clear" w:color="auto" w:fill="FDE9D9" w:themeFill="accent6" w:themeFillTint="33"/>
              <w:bidi/>
              <w:spacing w:after="0" w:line="240" w:lineRule="auto"/>
              <w:ind w:left="0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التمرين الأول:</w:t>
            </w:r>
          </w:p>
          <w:p w14:paraId="2F4B1E48" w14:textId="137440CC" w:rsidR="00DB42EF" w:rsidRPr="00D42CAA" w:rsidRDefault="002C592D" w:rsidP="002C592D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الإجابة بصح أو خطأ مع ال</w:t>
            </w:r>
            <w:r w:rsidR="00D42CAA" w:rsidRPr="00D42CAA">
              <w:rPr>
                <w:rFonts w:ascii="Amiri" w:eastAsia="Calib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تبرير</w:t>
            </w:r>
          </w:p>
          <w:p w14:paraId="2CA75A7C" w14:textId="77777777" w:rsidR="00D42CAA" w:rsidRPr="00D42CAA" w:rsidRDefault="002C592D" w:rsidP="00D42CAA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spacing w:after="0" w:line="240" w:lineRule="auto"/>
              <w:ind w:left="45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42CA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D42CA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ص </w:t>
            </w:r>
            <w:r w:rsidR="00723BC1" w:rsidRPr="00D244B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لأن: </w:t>
            </w:r>
          </w:p>
          <w:p w14:paraId="198CBBD7" w14:textId="7E01F881" w:rsidR="002C592D" w:rsidRPr="00D42CAA" w:rsidRDefault="002C592D" w:rsidP="00D42CAA">
            <w:pPr>
              <w:tabs>
                <w:tab w:val="left" w:pos="3874"/>
              </w:tabs>
              <w:bidi/>
              <w:ind w:left="9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لدينا:  </w:t>
            </w:r>
            <w:r w:rsidRPr="00D42CAA">
              <w:rPr>
                <w:position w:val="-6"/>
              </w:rPr>
              <w:object w:dxaOrig="1400" w:dyaOrig="340" w14:anchorId="6E39C530">
                <v:shape id="_x0000_i4224" type="#_x0000_t75" style="width:70.35pt;height:16.75pt" o:ole="">
                  <v:imagedata r:id="rId116" o:title=""/>
                </v:shape>
                <o:OLEObject Type="Embed" ProgID="Equation.DSMT4" ShapeID="_x0000_i4224" DrawAspect="Content" ObjectID="_1768239876" r:id="rId117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position w:val="-6"/>
              </w:rPr>
              <w:object w:dxaOrig="1920" w:dyaOrig="340" w14:anchorId="5FDF8CCD">
                <v:shape id="_x0000_i4225" type="#_x0000_t75" style="width:96.3pt;height:16.75pt" o:ole="">
                  <v:imagedata r:id="rId118" o:title=""/>
                </v:shape>
                <o:OLEObject Type="Embed" ProgID="Equation.DSMT4" ShapeID="_x0000_i4225" DrawAspect="Content" ObjectID="_1768239877" r:id="rId119"/>
              </w:object>
            </w:r>
            <w:r w:rsidRPr="00D42CAA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 </w:t>
            </w:r>
            <w:r w:rsidRPr="00D42CAA">
              <w:rPr>
                <w:position w:val="-6"/>
                <w:lang w:bidi="ar-DZ"/>
              </w:rPr>
              <w:object w:dxaOrig="1180" w:dyaOrig="340" w14:anchorId="7F907F77">
                <v:shape id="_x0000_i4226" type="#_x0000_t75" style="width:58.6pt;height:16.75pt" o:ole="">
                  <v:imagedata r:id="rId120" o:title=""/>
                </v:shape>
                <o:OLEObject Type="Embed" ProgID="Equation.DSMT4" ShapeID="_x0000_i4226" DrawAspect="Content" ObjectID="_1768239878" r:id="rId121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position w:val="-24"/>
                <w:lang w:bidi="ar-DZ"/>
              </w:rPr>
              <w:object w:dxaOrig="1280" w:dyaOrig="620" w14:anchorId="2451BFB5">
                <v:shape id="_x0000_i4227" type="#_x0000_t75" style="width:63.65pt;height:31pt" o:ole="">
                  <v:imagedata r:id="rId122" o:title=""/>
                </v:shape>
                <o:OLEObject Type="Embed" ProgID="Equation.DSMT4" ShapeID="_x0000_i4227" DrawAspect="Content" ObjectID="_1768239879" r:id="rId123"/>
              </w:object>
            </w:r>
            <w:r w:rsidRPr="00D42CAA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إذا: </w:t>
            </w:r>
            <w:r w:rsidRPr="00D42CAA">
              <w:rPr>
                <w:position w:val="-24"/>
                <w:rtl/>
              </w:rPr>
              <w:object w:dxaOrig="1160" w:dyaOrig="620" w14:anchorId="006DD2F2">
                <v:shape id="_x0000_i4228" type="#_x0000_t75" style="width:57.75pt;height:31pt" o:ole="">
                  <v:imagedata r:id="rId11" o:title=""/>
                </v:shape>
                <o:OLEObject Type="Embed" ProgID="Equation.DSMT4" ShapeID="_x0000_i4228" DrawAspect="Content" ObjectID="_1768239880" r:id="rId124"/>
              </w:object>
            </w:r>
          </w:p>
          <w:p w14:paraId="614A0735" w14:textId="77777777" w:rsidR="00D42CAA" w:rsidRPr="00D42CAA" w:rsidRDefault="002C592D" w:rsidP="00D42CAA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spacing w:after="0" w:line="240" w:lineRule="auto"/>
              <w:ind w:left="45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42CA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="003F656B" w:rsidRPr="00D42CAA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خ</w:t>
            </w:r>
            <w:r w:rsidRPr="00D42CA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D244B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لأن: </w:t>
            </w:r>
          </w:p>
          <w:p w14:paraId="7D213FC7" w14:textId="2B4716FF" w:rsidR="002C592D" w:rsidRPr="00D42CAA" w:rsidRDefault="002C592D" w:rsidP="00D42CAA">
            <w:pPr>
              <w:tabs>
                <w:tab w:val="left" w:pos="3874"/>
              </w:tabs>
              <w:bidi/>
              <w:ind w:left="9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42CAA">
              <w:rPr>
                <w:position w:val="-6"/>
                <w:rtl/>
              </w:rPr>
              <w:object w:dxaOrig="1080" w:dyaOrig="340" w14:anchorId="2D80A79A">
                <v:shape id="_x0000_i4229" type="#_x0000_t75" style="width:54.4pt;height:17.6pt" o:ole="">
                  <v:imagedata r:id="rId17" o:title=""/>
                </v:shape>
                <o:OLEObject Type="Embed" ProgID="Equation.DSMT4" ShapeID="_x0000_i4229" DrawAspect="Content" ObjectID="_1768239881" r:id="rId125"/>
              </w:object>
            </w:r>
            <w:r w:rsidRPr="00D42CA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تعني: </w:t>
            </w:r>
            <w:r w:rsidRPr="00D42CAA">
              <w:rPr>
                <w:position w:val="-6"/>
              </w:rPr>
              <w:object w:dxaOrig="1400" w:dyaOrig="340" w14:anchorId="53099253">
                <v:shape id="_x0000_i4230" type="#_x0000_t75" style="width:70.35pt;height:17.6pt" o:ole="">
                  <v:imagedata r:id="rId126" o:title=""/>
                </v:shape>
                <o:OLEObject Type="Embed" ProgID="Equation.DSMT4" ShapeID="_x0000_i4230" DrawAspect="Content" ObjectID="_1768239882" r:id="rId127"/>
              </w:object>
            </w:r>
            <w:r w:rsidRPr="00D42CA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 </w:t>
            </w:r>
            <w:r w:rsidRPr="00D42CAA">
              <w:rPr>
                <w:position w:val="-4"/>
                <w:rtl/>
              </w:rPr>
              <w:object w:dxaOrig="240" w:dyaOrig="260" w14:anchorId="2AD224E2">
                <v:shape id="_x0000_i4231" type="#_x0000_t75" style="width:11.7pt;height:12.55pt" o:ole="">
                  <v:imagedata r:id="rId19" o:title=""/>
                </v:shape>
                <o:OLEObject Type="Embed" ProgID="Equation.DSMT4" ShapeID="_x0000_i4231" DrawAspect="Content" ObjectID="_1768239883" r:id="rId128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هي مرجح</w: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الجملة: </w:t>
            </w:r>
            <w:r w:rsidR="003F656B" w:rsidRPr="00D42CAA">
              <w:rPr>
                <w:position w:val="-14"/>
              </w:rPr>
              <w:object w:dxaOrig="1560" w:dyaOrig="400" w14:anchorId="091FBFBB">
                <v:shape id="_x0000_i4232" type="#_x0000_t75" style="width:77.85pt;height:20.1pt" o:ole="">
                  <v:imagedata r:id="rId129" o:title=""/>
                </v:shape>
                <o:OLEObject Type="Embed" ProgID="Equation.DSMT4" ShapeID="_x0000_i4232" DrawAspect="Content" ObjectID="_1768239884" r:id="rId130"/>
              </w:object>
            </w:r>
          </w:p>
          <w:p w14:paraId="4C01DD45" w14:textId="785F2FC5" w:rsidR="00D42CAA" w:rsidRPr="00D42CAA" w:rsidRDefault="002C592D" w:rsidP="00D42CAA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spacing w:after="0" w:line="240" w:lineRule="auto"/>
              <w:ind w:left="45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723BC1" w:rsidRPr="00D42CAA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خ</w:t>
            </w:r>
            <w:r w:rsidR="003F656B" w:rsidRPr="00D42CA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D244B3" w:rsidRPr="00D244B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لأن:</w:t>
            </w:r>
          </w:p>
          <w:p w14:paraId="7F98B125" w14:textId="70035C89" w:rsidR="002C592D" w:rsidRPr="00D42CAA" w:rsidRDefault="00723BC1" w:rsidP="00D42CAA">
            <w:pPr>
              <w:tabs>
                <w:tab w:val="left" w:pos="3874"/>
              </w:tabs>
              <w:bidi/>
              <w:ind w:left="9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42CAA">
              <w:rPr>
                <w:rFonts w:ascii="Amiri" w:hAnsi="Amiri" w:cs="Amiri"/>
                <w:sz w:val="28"/>
                <w:szCs w:val="28"/>
                <w:rtl/>
              </w:rPr>
              <w:t>لدينا</w:t>
            </w:r>
            <w:r w:rsidR="003F656B" w:rsidRPr="00D42CAA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="003F656B" w:rsidRPr="00D42CAA">
              <w:rPr>
                <w:position w:val="-6"/>
              </w:rPr>
              <w:object w:dxaOrig="1820" w:dyaOrig="340" w14:anchorId="032A9713">
                <v:shape id="_x0000_i4233" type="#_x0000_t75" style="width:91.25pt;height:16.75pt" o:ole="">
                  <v:imagedata r:id="rId131" o:title=""/>
                </v:shape>
                <o:OLEObject Type="Embed" ProgID="Equation.DSMT4" ShapeID="_x0000_i4233" DrawAspect="Content" ObjectID="_1768239885" r:id="rId132"/>
              </w:object>
            </w:r>
            <w:r w:rsidR="003F656B"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="003F656B" w:rsidRPr="00D42CAA">
              <w:rPr>
                <w:position w:val="-6"/>
              </w:rPr>
              <w:object w:dxaOrig="2640" w:dyaOrig="340" w14:anchorId="5FB62577">
                <v:shape id="_x0000_i4234" type="#_x0000_t75" style="width:132.3pt;height:16.75pt" o:ole="">
                  <v:imagedata r:id="rId133" o:title=""/>
                </v:shape>
                <o:OLEObject Type="Embed" ProgID="Equation.DSMT4" ShapeID="_x0000_i4234" DrawAspect="Content" ObjectID="_1768239886" r:id="rId134"/>
              </w:object>
            </w:r>
            <w:r w:rsidR="003F656B"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="003F656B" w:rsidRPr="00D42CAA">
              <w:rPr>
                <w:position w:val="-6"/>
              </w:rPr>
              <w:object w:dxaOrig="1340" w:dyaOrig="340" w14:anchorId="6AC9587F">
                <v:shape id="_x0000_i4235" type="#_x0000_t75" style="width:67pt;height:16.75pt" o:ole="">
                  <v:imagedata r:id="rId135" o:title=""/>
                </v:shape>
                <o:OLEObject Type="Embed" ProgID="Equation.DSMT4" ShapeID="_x0000_i4235" DrawAspect="Content" ObjectID="_1768239887" r:id="rId136"/>
              </w:object>
            </w:r>
            <w:r w:rsidRPr="00D42CA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(لأن: </w:t>
            </w:r>
            <w:r w:rsidRPr="00D42CAA">
              <w:rPr>
                <w:position w:val="-6"/>
                <w:lang w:bidi="ar-DZ"/>
              </w:rPr>
              <w:object w:dxaOrig="1140" w:dyaOrig="340" w14:anchorId="0B99E19F">
                <v:shape id="_x0000_i4241" type="#_x0000_t75" style="width:56.95pt;height:16.75pt" o:ole="">
                  <v:imagedata r:id="rId137" o:title=""/>
                </v:shape>
                <o:OLEObject Type="Embed" ProgID="Equation.DSMT4" ShapeID="_x0000_i4241" DrawAspect="Content" ObjectID="_1768239888" r:id="rId138"/>
              </w:object>
            </w:r>
          </w:p>
          <w:p w14:paraId="75D4BA53" w14:textId="1E60B254" w:rsidR="00723BC1" w:rsidRDefault="00723BC1" w:rsidP="00723BC1">
            <w:pPr>
              <w:tabs>
                <w:tab w:val="left" w:pos="3874"/>
              </w:tabs>
              <w:bidi/>
              <w:spacing w:line="235" w:lineRule="auto"/>
              <w:ind w:right="-284"/>
              <w:rPr>
                <w:rFonts w:ascii="Amiri" w:hAnsi="Amiri" w:cs="Amiri"/>
                <w:sz w:val="28"/>
                <w:szCs w:val="28"/>
                <w:rtl/>
              </w:rPr>
            </w:pP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2000" w:dyaOrig="340" w14:anchorId="0D6E93E8">
                <v:shape id="_x0000_i4236" type="#_x0000_t75" style="width:99.65pt;height:16.75pt" o:ole="">
                  <v:imagedata r:id="rId139" o:title=""/>
                </v:shape>
                <o:OLEObject Type="Embed" ProgID="Equation.DSMT4" ShapeID="_x0000_i4236" DrawAspect="Content" ObjectID="_1768239889" r:id="rId140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1640" w:dyaOrig="340" w14:anchorId="43C98222">
                <v:shape id="_x0000_i4237" type="#_x0000_t75" style="width:82.05pt;height:16.75pt" o:ole="">
                  <v:imagedata r:id="rId141" o:title=""/>
                </v:shape>
                <o:OLEObject Type="Embed" ProgID="Equation.DSMT4" ShapeID="_x0000_i4237" DrawAspect="Content" ObjectID="_1768239890" r:id="rId142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ومنه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1500" w:dyaOrig="340" w14:anchorId="427971BF">
                <v:shape id="_x0000_i4239" type="#_x0000_t75" style="width:75.35pt;height:16.75pt" o:ole="">
                  <v:imagedata r:id="rId143" o:title=""/>
                </v:shape>
                <o:OLEObject Type="Embed" ProgID="Equation.DSMT4" ShapeID="_x0000_i4239" DrawAspect="Content" ObjectID="_1768239891" r:id="rId144"/>
              </w:object>
            </w:r>
            <w:r w:rsidR="00D244B3"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إذا:  </w:t>
            </w:r>
            <w:r w:rsidRPr="00D42CAA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40" w:dyaOrig="260" w14:anchorId="20B5EAB5">
                <v:shape id="_x0000_i4238" type="#_x0000_t75" style="width:11.7pt;height:12.55pt" o:ole="">
                  <v:imagedata r:id="rId19" o:title=""/>
                </v:shape>
                <o:OLEObject Type="Embed" ProgID="Equation.DSMT4" ShapeID="_x0000_i4238" DrawAspect="Content" ObjectID="_1768239892" r:id="rId145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هي مرجح للجملة  </w:t>
            </w:r>
            <w:r w:rsidRPr="00D42CAA">
              <w:rPr>
                <w:rFonts w:ascii="Amiri" w:hAnsi="Amiri" w:cs="Amiri"/>
                <w:position w:val="-14"/>
                <w:sz w:val="28"/>
                <w:szCs w:val="28"/>
              </w:rPr>
              <w:object w:dxaOrig="1500" w:dyaOrig="400" w14:anchorId="7DF9DE5E">
                <v:shape id="_x0000_i4240" type="#_x0000_t75" style="width:75.35pt;height:20.1pt" o:ole="">
                  <v:imagedata r:id="rId32" o:title=""/>
                </v:shape>
                <o:OLEObject Type="Embed" ProgID="Equation.DSMT4" ShapeID="_x0000_i4240" DrawAspect="Content" ObjectID="_1768239893" r:id="rId146"/>
              </w:object>
            </w:r>
          </w:p>
          <w:p w14:paraId="6E599198" w14:textId="1EE6FC10" w:rsidR="00D42CAA" w:rsidRPr="00D42CAA" w:rsidRDefault="00AF0FF0" w:rsidP="00D42CAA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spacing w:after="0" w:line="235" w:lineRule="auto"/>
              <w:ind w:left="454" w:right="-284"/>
              <w:rPr>
                <w:rFonts w:ascii="Amiri" w:hAnsi="Amiri" w:cs="Amiri"/>
                <w:sz w:val="28"/>
                <w:szCs w:val="28"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ص</w:t>
            </w:r>
            <w:r w:rsidR="00723BC1"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244B3" w:rsidRPr="00D244B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لأن:</w:t>
            </w:r>
          </w:p>
          <w:p w14:paraId="5CF341EA" w14:textId="481F284B" w:rsidR="00723BC1" w:rsidRPr="00D42CAA" w:rsidRDefault="00723BC1" w:rsidP="00D42CAA">
            <w:pPr>
              <w:tabs>
                <w:tab w:val="left" w:pos="3874"/>
              </w:tabs>
              <w:bidi/>
              <w:spacing w:line="235" w:lineRule="auto"/>
              <w:ind w:left="94" w:right="-284"/>
              <w:rPr>
                <w:rFonts w:ascii="Amiri" w:hAnsi="Amiri" w:cs="Amiri"/>
                <w:sz w:val="28"/>
                <w:szCs w:val="28"/>
                <w:rtl/>
              </w:rPr>
            </w:pPr>
            <w:r w:rsidRPr="00D42CAA">
              <w:rPr>
                <w:position w:val="-6"/>
                <w:rtl/>
              </w:rPr>
              <w:object w:dxaOrig="720" w:dyaOrig="279" w14:anchorId="25437F53">
                <v:shape id="_x0000_i4242" type="#_x0000_t75" style="width:36pt;height:14.25pt" o:ole="">
                  <v:imagedata r:id="rId34" o:title=""/>
                </v:shape>
                <o:OLEObject Type="Embed" ProgID="Equation.DSMT4" ShapeID="_x0000_i4242" DrawAspect="Content" ObjectID="_1768239894" r:id="rId147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متوازي أضلاع</w: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معناه: </w:t>
            </w:r>
            <w:r w:rsidRPr="00D42CAA">
              <w:rPr>
                <w:position w:val="-6"/>
              </w:rPr>
              <w:object w:dxaOrig="980" w:dyaOrig="340" w14:anchorId="08CC934A">
                <v:shape id="_x0000_i4243" type="#_x0000_t75" style="width:49.4pt;height:16.75pt" o:ole="">
                  <v:imagedata r:id="rId148" o:title=""/>
                </v:shape>
                <o:OLEObject Type="Embed" ProgID="Equation.DSMT4" ShapeID="_x0000_i4243" DrawAspect="Content" ObjectID="_1768239895" r:id="rId149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position w:val="-6"/>
              </w:rPr>
              <w:object w:dxaOrig="1320" w:dyaOrig="340" w14:anchorId="009F02EA">
                <v:shape id="_x0000_i4244" type="#_x0000_t75" style="width:66.15pt;height:16.75pt" o:ole="">
                  <v:imagedata r:id="rId150" o:title=""/>
                </v:shape>
                <o:OLEObject Type="Embed" ProgID="Equation.DSMT4" ShapeID="_x0000_i4244" DrawAspect="Content" ObjectID="_1768239896" r:id="rId151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="00AF0FF0" w:rsidRPr="00D42CAA">
              <w:rPr>
                <w:position w:val="-6"/>
              </w:rPr>
              <w:object w:dxaOrig="1840" w:dyaOrig="340" w14:anchorId="74311CD7">
                <v:shape id="_x0000_i4245" type="#_x0000_t75" style="width:92.1pt;height:16.75pt" o:ole="">
                  <v:imagedata r:id="rId152" o:title=""/>
                </v:shape>
                <o:OLEObject Type="Embed" ProgID="Equation.DSMT4" ShapeID="_x0000_i4245" DrawAspect="Content" ObjectID="_1768239897" r:id="rId153"/>
              </w:object>
            </w:r>
          </w:p>
          <w:p w14:paraId="1EAEF517" w14:textId="0FCCCE29" w:rsidR="00723BC1" w:rsidRPr="00D42CAA" w:rsidRDefault="00AF0FF0" w:rsidP="00723BC1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1860" w:dyaOrig="340" w14:anchorId="645096E9">
                <v:shape id="_x0000_i4246" type="#_x0000_t75" style="width:92.95pt;height:16.75pt" o:ole="">
                  <v:imagedata r:id="rId154" o:title=""/>
                </v:shape>
                <o:OLEObject Type="Embed" ProgID="Equation.DSMT4" ShapeID="_x0000_i4246" DrawAspect="Content" ObjectID="_1768239898" r:id="rId155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إذا </w:t>
            </w:r>
            <w:r w:rsidRPr="00D42CAA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40" w:dyaOrig="260" w14:anchorId="32C667CA">
                <v:shape id="_x0000_i4247" type="#_x0000_t75" style="width:11.7pt;height:12.55pt" o:ole="">
                  <v:imagedata r:id="rId19" o:title=""/>
                </v:shape>
                <o:OLEObject Type="Embed" ProgID="Equation.DSMT4" ShapeID="_x0000_i4247" DrawAspect="Content" ObjectID="_1768239899" r:id="rId156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مرجح الجملة</w:t>
            </w:r>
            <w:r w:rsidRPr="00D42CA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D42CAA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2100" w:dyaOrig="400" w14:anchorId="00888116">
                <v:shape id="_x0000_i4248" type="#_x0000_t75" style="width:104.65pt;height:20.1pt" o:ole="">
                  <v:imagedata r:id="rId37" o:title=""/>
                </v:shape>
                <o:OLEObject Type="Embed" ProgID="Equation.DSMT4" ShapeID="_x0000_i4248" DrawAspect="Content" ObjectID="_1768239900" r:id="rId157"/>
              </w:object>
            </w:r>
          </w:p>
          <w:p w14:paraId="1E8391BE" w14:textId="77777777" w:rsidR="00D42CAA" w:rsidRDefault="00AF0FF0" w:rsidP="00D42CAA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spacing w:after="0" w:line="240" w:lineRule="auto"/>
              <w:ind w:left="45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خ</w: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D244B3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لأن: </w:t>
            </w:r>
          </w:p>
          <w:p w14:paraId="2B7EF379" w14:textId="4EFB6CA3" w:rsidR="00AF0FF0" w:rsidRPr="00D42CAA" w:rsidRDefault="00AF0FF0" w:rsidP="00D42CAA">
            <w:pPr>
              <w:tabs>
                <w:tab w:val="left" w:pos="3874"/>
              </w:tabs>
              <w:bidi/>
              <w:ind w:left="94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tl/>
              </w:rPr>
              <w:object w:dxaOrig="3220" w:dyaOrig="340" w14:anchorId="1DA6CDBB">
                <v:shape id="_x0000_i4249" type="#_x0000_t75" style="width:161.6pt;height:17.6pt" o:ole="">
                  <v:imagedata r:id="rId46" o:title=""/>
                </v:shape>
                <o:OLEObject Type="Embed" ProgID="Equation.DSMT4" ShapeID="_x0000_i4249" DrawAspect="Content" ObjectID="_1768239901" r:id="rId158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Pr="00D42CAA">
              <w:object w:dxaOrig="3540" w:dyaOrig="340" w14:anchorId="20C8CEB7">
                <v:shape id="_x0000_i4250" type="#_x0000_t75" style="width:177.5pt;height:17.6pt" o:ole="">
                  <v:imagedata r:id="rId159" o:title=""/>
                </v:shape>
                <o:OLEObject Type="Embed" ProgID="Equation.DSMT4" ShapeID="_x0000_i4250" DrawAspect="Content" ObjectID="_1768239902" r:id="rId160"/>
              </w:object>
            </w:r>
          </w:p>
          <w:p w14:paraId="4BEDF158" w14:textId="27D23065" w:rsidR="00AF0FF0" w:rsidRPr="00D42CAA" w:rsidRDefault="00AF0FF0" w:rsidP="00D42CA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4900" w:dyaOrig="340" w14:anchorId="2E996D2E">
                <v:shape id="_x0000_i4251" type="#_x0000_t75" style="width:245.3pt;height:17.6pt" o:ole="">
                  <v:imagedata r:id="rId161" o:title=""/>
                </v:shape>
                <o:OLEObject Type="Embed" ProgID="Equation.DSMT4" ShapeID="_x0000_i4251" DrawAspect="Content" ObjectID="_1768239903" r:id="rId162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1700" w:dyaOrig="340" w14:anchorId="3B4839BF">
                <v:shape id="_x0000_i4252" type="#_x0000_t75" style="width:85.4pt;height:17.6pt" o:ole="">
                  <v:imagedata r:id="rId163" o:title=""/>
                </v:shape>
                <o:OLEObject Type="Embed" ProgID="Equation.DSMT4" ShapeID="_x0000_i4252" DrawAspect="Content" ObjectID="_1768239904" r:id="rId164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1520" w:dyaOrig="340" w14:anchorId="1995BFEE">
                <v:shape id="_x0000_i4253" type="#_x0000_t75" style="width:76.2pt;height:17.6pt" o:ole="">
                  <v:imagedata r:id="rId165" o:title=""/>
                </v:shape>
                <o:OLEObject Type="Embed" ProgID="Equation.DSMT4" ShapeID="_x0000_i4253" DrawAspect="Content" ObjectID="_1768239905" r:id="rId166"/>
              </w:object>
            </w:r>
            <w:r w:rsidRPr="00D42CA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42CA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، </w: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لدينا: 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880" w:dyaOrig="279" w14:anchorId="03186929">
                <v:shape id="_x0000_i4254" type="#_x0000_t75" style="width:44.35pt;height:14.25pt" o:ole="">
                  <v:imagedata r:id="rId167" o:title=""/>
                </v:shape>
                <o:OLEObject Type="Embed" ProgID="Equation.DSMT4" ShapeID="_x0000_i4254" DrawAspect="Content" ObjectID="_1768239906" r:id="rId168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 النقطة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5285A099">
                <v:shape id="_x0000_i4255" type="#_x0000_t75" style="width:12.55pt;height:14.25pt" o:ole="">
                  <v:imagedata r:id="rId7" o:title=""/>
                </v:shape>
                <o:OLEObject Type="Embed" ProgID="Equation.DSMT4" ShapeID="_x0000_i4255" DrawAspect="Content" ObjectID="_1768239907" r:id="rId169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غير موجودة</w:t>
            </w:r>
          </w:p>
          <w:p w14:paraId="25F17FF3" w14:textId="77777777" w:rsidR="00D42CAA" w:rsidRDefault="00AF0FF0" w:rsidP="00D42CAA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spacing w:after="0" w:line="235" w:lineRule="auto"/>
              <w:ind w:left="454" w:right="-28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42CAA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خ</w: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D244B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لأن:  </w:t>
            </w:r>
          </w:p>
          <w:p w14:paraId="67D83748" w14:textId="49CBAE7B" w:rsidR="003F656B" w:rsidRPr="00D42CAA" w:rsidRDefault="00AF0FF0" w:rsidP="00D42CAA">
            <w:pPr>
              <w:tabs>
                <w:tab w:val="left" w:pos="3874"/>
              </w:tabs>
              <w:bidi/>
              <w:spacing w:line="235" w:lineRule="auto"/>
              <w:ind w:left="94" w:right="-2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  <w:r w:rsidRPr="00D42CAA">
              <w:rPr>
                <w:rtl/>
              </w:rPr>
              <w:object w:dxaOrig="1640" w:dyaOrig="340" w14:anchorId="21592403">
                <v:shape id="_x0000_i4256" type="#_x0000_t75" style="width:82.05pt;height:17.6pt" o:ole="">
                  <v:imagedata r:id="rId49" o:title=""/>
                </v:shape>
                <o:OLEObject Type="Embed" ProgID="Equation.DSMT4" ShapeID="_x0000_i4256" DrawAspect="Content" ObjectID="_1768239908" r:id="rId170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Pr="00D42CAA">
              <w:object w:dxaOrig="1960" w:dyaOrig="340" w14:anchorId="7B293967">
                <v:shape id="_x0000_i4257" type="#_x0000_t75" style="width:97.95pt;height:17.6pt" o:ole="">
                  <v:imagedata r:id="rId171" o:title=""/>
                </v:shape>
                <o:OLEObject Type="Embed" ProgID="Equation.DSMT4" ShapeID="_x0000_i4257" DrawAspect="Content" ObjectID="_1768239909" r:id="rId172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Pr="00D42CAA">
              <w:object w:dxaOrig="3200" w:dyaOrig="340" w14:anchorId="492EF3C8">
                <v:shape id="_x0000_i4258" type="#_x0000_t75" style="width:159.9pt;height:17.6pt" o:ole="">
                  <v:imagedata r:id="rId173" o:title=""/>
                </v:shape>
                <o:OLEObject Type="Embed" ProgID="Equation.DSMT4" ShapeID="_x0000_i4258" DrawAspect="Content" ObjectID="_1768239910" r:id="rId174"/>
              </w:object>
            </w:r>
          </w:p>
          <w:p w14:paraId="5A2384E2" w14:textId="7A28FCE9" w:rsidR="00AF0FF0" w:rsidRPr="00D42CAA" w:rsidRDefault="00AF0FF0" w:rsidP="00D42CAA">
            <w:pPr>
              <w:tabs>
                <w:tab w:val="left" w:pos="3874"/>
              </w:tabs>
              <w:bidi/>
              <w:spacing w:line="235" w:lineRule="auto"/>
              <w:ind w:right="-2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2040" w:dyaOrig="340" w14:anchorId="0B55CDC0">
                <v:shape id="_x0000_i4259" type="#_x0000_t75" style="width:101.3pt;height:17.6pt" o:ole="">
                  <v:imagedata r:id="rId175" o:title=""/>
                </v:shape>
                <o:OLEObject Type="Embed" ProgID="Equation.DSMT4" ShapeID="_x0000_i4259" DrawAspect="Content" ObjectID="_1768239911" r:id="rId176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إذا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6E1BDBA5">
                <v:shape id="_x0000_i4260" type="#_x0000_t75" style="width:12.55pt;height:14.25pt" o:ole="">
                  <v:imagedata r:id="rId7" o:title=""/>
                </v:shape>
                <o:OLEObject Type="Embed" ProgID="Equation.DSMT4" ShapeID="_x0000_i4260" DrawAspect="Content" ObjectID="_1768239912" r:id="rId177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 هي مرجح للجملة </w:t>
            </w:r>
            <w:r w:rsidRPr="00D42CAA">
              <w:rPr>
                <w:rFonts w:ascii="Amiri" w:hAnsi="Amiri" w:cs="Amiri"/>
                <w:position w:val="-14"/>
                <w:sz w:val="28"/>
                <w:szCs w:val="28"/>
              </w:rPr>
              <w:object w:dxaOrig="2280" w:dyaOrig="400" w14:anchorId="3DC640C1">
                <v:shape id="_x0000_i4261" type="#_x0000_t75" style="width:113.85pt;height:20.1pt" o:ole="">
                  <v:imagedata r:id="rId178" o:title=""/>
                </v:shape>
                <o:OLEObject Type="Embed" ProgID="Equation.DSMT4" ShapeID="_x0000_i4261" DrawAspect="Content" ObjectID="_1768239913" r:id="rId179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BB5B022" w14:textId="77777777" w:rsidR="00D42CAA" w:rsidRPr="00D244B3" w:rsidRDefault="00AF0FF0" w:rsidP="00D42CAA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spacing w:after="0" w:line="235" w:lineRule="auto"/>
              <w:ind w:left="454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D244B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ص لأن: </w:t>
            </w:r>
          </w:p>
          <w:p w14:paraId="61193E93" w14:textId="20D30D65" w:rsidR="002C592D" w:rsidRPr="00D42CAA" w:rsidRDefault="00AF0FF0" w:rsidP="00D42CAA">
            <w:pPr>
              <w:tabs>
                <w:tab w:val="left" w:pos="3874"/>
              </w:tabs>
              <w:bidi/>
              <w:spacing w:line="235" w:lineRule="auto"/>
              <w:ind w:left="9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  <w:r w:rsidRPr="00D42CAA">
              <w:rPr>
                <w:noProof/>
                <w:position w:val="-4"/>
                <w:rtl/>
              </w:rPr>
              <w:object w:dxaOrig="200" w:dyaOrig="260" w14:anchorId="4766E4BC">
                <v:shape id="_x0000_i4262" type="#_x0000_t75" style="width:10.05pt;height:12.55pt" o:ole="">
                  <v:imagedata r:id="rId27" o:title=""/>
                </v:shape>
                <o:OLEObject Type="Embed" ProgID="Equation.DSMT4" ShapeID="_x0000_i4262" DrawAspect="Content" ObjectID="_1768239914" r:id="rId180"/>
              </w:object>
            </w:r>
            <w:r w:rsidRPr="00D42CAA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منتصف </w:t>
            </w:r>
            <w:r w:rsidRPr="00D42CAA">
              <w:rPr>
                <w:position w:val="-10"/>
                <w:rtl/>
              </w:rPr>
              <w:object w:dxaOrig="540" w:dyaOrig="320" w14:anchorId="2B9AA646">
                <v:shape id="_x0000_i4263" type="#_x0000_t75" style="width:26.8pt;height:15.9pt" o:ole="">
                  <v:imagedata r:id="rId13" o:title=""/>
                </v:shape>
                <o:OLEObject Type="Embed" ProgID="Equation.DSMT4" ShapeID="_x0000_i4263" DrawAspect="Content" ObjectID="_1768239915" r:id="rId181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أي: </w:t>
            </w:r>
            <w:r w:rsidR="00450EE2" w:rsidRPr="00D42CAA">
              <w:rPr>
                <w:position w:val="-6"/>
              </w:rPr>
              <w:object w:dxaOrig="1120" w:dyaOrig="340" w14:anchorId="145563C9">
                <v:shape id="_x0000_i4264" type="#_x0000_t75" style="width:56.1pt;height:16.75pt" o:ole="">
                  <v:imagedata r:id="rId182" o:title=""/>
                </v:shape>
                <o:OLEObject Type="Embed" ProgID="Equation.DSMT4" ShapeID="_x0000_i4264" DrawAspect="Content" ObjectID="_1768239916" r:id="rId183"/>
              </w:object>
            </w:r>
            <w:r w:rsidR="00450EE2"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ولدينا: </w:t>
            </w:r>
            <w:r w:rsidR="00450EE2" w:rsidRPr="00D42CAA">
              <w:rPr>
                <w:noProof/>
                <w:position w:val="-18"/>
                <w:rtl/>
              </w:rPr>
              <w:object w:dxaOrig="1980" w:dyaOrig="480" w14:anchorId="5E5E5298">
                <v:shape id="_x0000_i4265" type="#_x0000_t75" style="width:98.8pt;height:24.3pt" o:ole="">
                  <v:imagedata r:id="rId58" o:title=""/>
                </v:shape>
                <o:OLEObject Type="Embed" ProgID="Equation.DSMT4" ShapeID="_x0000_i4265" DrawAspect="Content" ObjectID="_1768239917" r:id="rId184"/>
              </w:object>
            </w:r>
            <w:r w:rsidR="00450EE2" w:rsidRPr="00D42CAA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تعني: </w:t>
            </w:r>
            <w:r w:rsidR="00450EE2" w:rsidRPr="00D42CAA">
              <w:rPr>
                <w:noProof/>
                <w:position w:val="-4"/>
              </w:rPr>
              <w:object w:dxaOrig="1200" w:dyaOrig="260" w14:anchorId="34F4BE93">
                <v:shape id="_x0000_i4266" type="#_x0000_t75" style="width:60.3pt;height:13.4pt" o:ole="">
                  <v:imagedata r:id="rId185" o:title=""/>
                </v:shape>
                <o:OLEObject Type="Embed" ProgID="Equation.DSMT4" ShapeID="_x0000_i4266" DrawAspect="Content" ObjectID="_1768239918" r:id="rId186"/>
              </w:object>
            </w:r>
            <w:r w:rsidR="00450EE2" w:rsidRPr="00D42CAA">
              <w:rPr>
                <w:rFonts w:ascii="Amiri" w:hAnsi="Amiri" w:cs="Amiri"/>
                <w:noProof/>
                <w:sz w:val="28"/>
                <w:szCs w:val="28"/>
                <w:rtl/>
                <w:lang w:bidi="ar-DZ"/>
              </w:rPr>
              <w:t xml:space="preserve"> ومنه: </w:t>
            </w:r>
            <w:r w:rsidR="00450EE2" w:rsidRPr="00D42CAA">
              <w:rPr>
                <w:noProof/>
                <w:position w:val="-4"/>
              </w:rPr>
              <w:object w:dxaOrig="940" w:dyaOrig="260" w14:anchorId="32D2A1C6">
                <v:shape id="_x0000_i4267" type="#_x0000_t75" style="width:46.9pt;height:13.4pt" o:ole="">
                  <v:imagedata r:id="rId187" o:title=""/>
                </v:shape>
                <o:OLEObject Type="Embed" ProgID="Equation.DSMT4" ShapeID="_x0000_i4267" DrawAspect="Content" ObjectID="_1768239919" r:id="rId188"/>
              </w:object>
            </w:r>
            <w:r w:rsidR="00450EE2" w:rsidRPr="00D42CAA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إذا </w:t>
            </w:r>
            <w:r w:rsidR="002C592D" w:rsidRPr="00D42CAA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مجموعة النقط </w:t>
            </w:r>
            <w:r w:rsidR="002C592D" w:rsidRPr="00D42CAA">
              <w:rPr>
                <w:noProof/>
                <w:position w:val="-4"/>
                <w:rtl/>
              </w:rPr>
              <w:object w:dxaOrig="320" w:dyaOrig="260" w14:anchorId="78C9AD53">
                <v:shape id="_x0000_i4221" type="#_x0000_t75" style="width:15.9pt;height:12.55pt" o:ole="">
                  <v:imagedata r:id="rId56" o:title=""/>
                </v:shape>
                <o:OLEObject Type="Embed" ProgID="Equation.DSMT4" ShapeID="_x0000_i4221" DrawAspect="Content" ObjectID="_1768239920" r:id="rId189"/>
              </w:object>
            </w:r>
            <w:r w:rsidR="002C592D" w:rsidRPr="00D42CAA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من المستوي  هي الدائرة التي مركزها </w:t>
            </w:r>
            <w:r w:rsidR="002C592D" w:rsidRPr="00D42CAA">
              <w:rPr>
                <w:noProof/>
                <w:position w:val="-4"/>
                <w:rtl/>
              </w:rPr>
              <w:object w:dxaOrig="200" w:dyaOrig="260" w14:anchorId="09770976">
                <v:shape id="_x0000_i4222" type="#_x0000_t75" style="width:10.05pt;height:12.55pt" o:ole="">
                  <v:imagedata r:id="rId27" o:title=""/>
                </v:shape>
                <o:OLEObject Type="Embed" ProgID="Equation.DSMT4" ShapeID="_x0000_i4222" DrawAspect="Content" ObjectID="_1768239921" r:id="rId190"/>
              </w:object>
            </w:r>
            <w:r w:rsidR="002C592D" w:rsidRPr="00D42CAA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و نصف قطرها </w:t>
            </w:r>
            <w:r w:rsidR="002C592D" w:rsidRPr="00D42CAA">
              <w:rPr>
                <w:noProof/>
                <w:position w:val="-4"/>
                <w:rtl/>
              </w:rPr>
              <w:object w:dxaOrig="400" w:dyaOrig="260" w14:anchorId="36B29C41">
                <v:shape id="_x0000_i4223" type="#_x0000_t75" style="width:20.1pt;height:12.55pt" o:ole="">
                  <v:imagedata r:id="rId61" o:title=""/>
                </v:shape>
                <o:OLEObject Type="Embed" ProgID="Equation.DSMT4" ShapeID="_x0000_i4223" DrawAspect="Content" ObjectID="_1768239922" r:id="rId191"/>
              </w:object>
            </w:r>
            <w:r w:rsidR="002C592D" w:rsidRPr="00D42CAA">
              <w:rPr>
                <w:rFonts w:ascii="Amiri" w:hAnsi="Amiri" w:cs="Amiri"/>
                <w:noProof/>
                <w:sz w:val="28"/>
                <w:szCs w:val="28"/>
                <w:rtl/>
              </w:rPr>
              <w:t>.</w:t>
            </w:r>
          </w:p>
          <w:p w14:paraId="4FEACBFC" w14:textId="77777777" w:rsidR="002C592D" w:rsidRDefault="002C592D" w:rsidP="002C592D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56133F5A" w14:textId="77777777" w:rsidR="00D42CAA" w:rsidRDefault="00D42CAA" w:rsidP="00D42CAA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2BE1A2BB" w14:textId="77777777" w:rsidR="00D42CAA" w:rsidRDefault="00D42CAA" w:rsidP="00D42CAA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068594A2" w14:textId="77777777" w:rsidR="00D42CAA" w:rsidRPr="00D42CAA" w:rsidRDefault="00D42CAA" w:rsidP="00D42CAA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694D84A8" w14:textId="1FBFAC1B" w:rsidR="00DB42EF" w:rsidRPr="00D42CAA" w:rsidRDefault="00450EE2" w:rsidP="00D42CAA">
            <w:pPr>
              <w:pStyle w:val="Paragraphedeliste"/>
              <w:shd w:val="clear" w:color="auto" w:fill="FDE9D9" w:themeFill="accent6" w:themeFillTint="33"/>
              <w:bidi/>
              <w:spacing w:after="0" w:line="240" w:lineRule="auto"/>
              <w:ind w:left="0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lastRenderedPageBreak/>
              <w:t>التمرين الثاني:</w:t>
            </w:r>
          </w:p>
          <w:p w14:paraId="48F6CFB5" w14:textId="77777777" w:rsidR="00D42CAA" w:rsidRDefault="00D42CAA" w:rsidP="00D42CA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  <w:p w14:paraId="3630B01E" w14:textId="3A903170" w:rsidR="00450EE2" w:rsidRPr="00D42CAA" w:rsidRDefault="00450EE2" w:rsidP="00D42CAA">
            <w:pPr>
              <w:pStyle w:val="Paragraphedeliste"/>
              <w:numPr>
                <w:ilvl w:val="0"/>
                <w:numId w:val="35"/>
              </w:numPr>
              <w:bidi/>
              <w:spacing w:after="0" w:line="240" w:lineRule="auto"/>
              <w:ind w:left="454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تبي</w:t>
            </w: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ن أن النقطة </w:t>
            </w:r>
            <w:r w:rsidR="00D244B3" w:rsidRPr="00D42CAA">
              <w:rPr>
                <w:color w:val="FF0000"/>
                <w:position w:val="-4"/>
                <w:sz w:val="28"/>
                <w:szCs w:val="28"/>
                <w:lang w:bidi="ar-DZ"/>
              </w:rPr>
              <w:object w:dxaOrig="279" w:dyaOrig="260" w14:anchorId="36E2CC04">
                <v:shape id="_x0000_i4449" type="#_x0000_t75" style="width:14.25pt;height:12.55pt" o:ole="">
                  <v:imagedata r:id="rId192" o:title=""/>
                </v:shape>
                <o:OLEObject Type="Embed" ProgID="Equation.DSMT4" ShapeID="_x0000_i4449" DrawAspect="Content" ObjectID="_1768239923" r:id="rId193"/>
              </w:object>
            </w: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مرجح للنقطتين </w:t>
            </w:r>
            <w:r w:rsidR="00D244B3" w:rsidRPr="00D42CAA">
              <w:rPr>
                <w:color w:val="FF0000"/>
                <w:position w:val="-4"/>
                <w:sz w:val="28"/>
                <w:szCs w:val="28"/>
                <w:lang w:bidi="ar-DZ"/>
              </w:rPr>
              <w:object w:dxaOrig="240" w:dyaOrig="260" w14:anchorId="35B986D4">
                <v:shape id="_x0000_i4451" type="#_x0000_t75" style="width:11.7pt;height:12.55pt" o:ole="">
                  <v:imagedata r:id="rId194" o:title=""/>
                </v:shape>
                <o:OLEObject Type="Embed" ProgID="Equation.DSMT4" ShapeID="_x0000_i4451" DrawAspect="Content" ObjectID="_1768239924" r:id="rId195"/>
              </w:object>
            </w: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="00D244B3" w:rsidRPr="00D42CAA">
              <w:rPr>
                <w:color w:val="FF0000"/>
                <w:position w:val="-4"/>
                <w:sz w:val="28"/>
                <w:szCs w:val="28"/>
                <w:lang w:bidi="ar-DZ"/>
              </w:rPr>
              <w:object w:dxaOrig="240" w:dyaOrig="260" w14:anchorId="29763089">
                <v:shape id="_x0000_i4453" type="#_x0000_t75" style="width:11.7pt;height:12.55pt" o:ole="">
                  <v:imagedata r:id="rId196" o:title=""/>
                </v:shape>
                <o:OLEObject Type="Embed" ProgID="Equation.DSMT4" ShapeID="_x0000_i4453" DrawAspect="Content" ObjectID="_1768239925" r:id="rId197"/>
              </w:object>
            </w: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مرفقتين بمعاملين يطلب تعيينهما.</w:t>
            </w:r>
          </w:p>
          <w:p w14:paraId="2FA81534" w14:textId="44CB6802" w:rsidR="00450EE2" w:rsidRPr="00D42CAA" w:rsidRDefault="00450EE2" w:rsidP="00D42CA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لدينا: </w:t>
            </w:r>
            <w:r w:rsidRPr="00D42CAA">
              <w:rPr>
                <w:lang w:bidi="ar-DZ"/>
              </w:rPr>
              <w:object w:dxaOrig="1460" w:dyaOrig="340" w14:anchorId="312B2DB9">
                <v:shape id="_x0000_i4271" type="#_x0000_t75" style="width:72.85pt;height:17.6pt" o:ole="">
                  <v:imagedata r:id="rId69" o:title=""/>
                </v:shape>
                <o:OLEObject Type="Embed" ProgID="Equation.DSMT4" ShapeID="_x0000_i4271" DrawAspect="Content" ObjectID="_1768239926" r:id="rId198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lang w:bidi="ar-DZ"/>
              </w:rPr>
              <w:object w:dxaOrig="2060" w:dyaOrig="340" w14:anchorId="7AF5D02C">
                <v:shape id="_x0000_i4272" type="#_x0000_t75" style="width:103pt;height:17.6pt" o:ole="">
                  <v:imagedata r:id="rId199" o:title=""/>
                </v:shape>
                <o:OLEObject Type="Embed" ProgID="Equation.DSMT4" ShapeID="_x0000_i4272" DrawAspect="Content" ObjectID="_1768239927" r:id="rId200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 </w: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lang w:bidi="ar-DZ"/>
              </w:rPr>
              <w:object w:dxaOrig="1460" w:dyaOrig="340" w14:anchorId="2BC38306">
                <v:shape id="_x0000_i4273" type="#_x0000_t75" style="width:72.85pt;height:17.6pt" o:ole="">
                  <v:imagedata r:id="rId201" o:title=""/>
                </v:shape>
                <o:OLEObject Type="Embed" ProgID="Equation.DSMT4" ShapeID="_x0000_i4273" DrawAspect="Content" ObjectID="_1768239928" r:id="rId202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lang w:bidi="ar-DZ"/>
              </w:rPr>
              <w:object w:dxaOrig="1540" w:dyaOrig="340" w14:anchorId="6EED5C18">
                <v:shape id="_x0000_i4274" type="#_x0000_t75" style="width:77pt;height:17.6pt" o:ole="">
                  <v:imagedata r:id="rId203" o:title=""/>
                </v:shape>
                <o:OLEObject Type="Embed" ProgID="Equation.DSMT4" ShapeID="_x0000_i4274" DrawAspect="Content" ObjectID="_1768239929" r:id="rId204"/>
              </w:object>
            </w:r>
          </w:p>
          <w:p w14:paraId="0DC247E6" w14:textId="0E6EA234" w:rsidR="00664861" w:rsidRDefault="00664861" w:rsidP="00D42CA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ومنه </w:t>
            </w:r>
            <w:r w:rsidRPr="00D42CAA">
              <w:rPr>
                <w:position w:val="-4"/>
                <w:lang w:bidi="ar-DZ"/>
              </w:rPr>
              <w:object w:dxaOrig="279" w:dyaOrig="260" w14:anchorId="3E86F95D">
                <v:shape id="_x0000_i4301" type="#_x0000_t75" style="width:14.25pt;height:12.55pt" o:ole="">
                  <v:imagedata r:id="rId67" o:title=""/>
                </v:shape>
                <o:OLEObject Type="Embed" ProgID="Equation.DSMT4" ShapeID="_x0000_i4301" DrawAspect="Content" ObjectID="_1768239930" r:id="rId205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مرجح الجملة </w:t>
            </w:r>
            <w:r w:rsidRPr="00D42CAA">
              <w:rPr>
                <w:position w:val="-14"/>
                <w:lang w:bidi="ar-DZ"/>
              </w:rPr>
              <w:object w:dxaOrig="1540" w:dyaOrig="400" w14:anchorId="512D061C">
                <v:shape id="_x0000_i4302" type="#_x0000_t75" style="width:77pt;height:20.1pt" o:ole="">
                  <v:imagedata r:id="rId206" o:title=""/>
                </v:shape>
                <o:OLEObject Type="Embed" ProgID="Equation.DSMT4" ShapeID="_x0000_i4302" DrawAspect="Content" ObjectID="_1768239931" r:id="rId207"/>
              </w:object>
            </w:r>
          </w:p>
          <w:p w14:paraId="4AD21E50" w14:textId="7CE8A4AD" w:rsidR="00450EE2" w:rsidRPr="00D42CAA" w:rsidRDefault="00EE0078" w:rsidP="00D42CAA">
            <w:pPr>
              <w:pStyle w:val="Paragraphedeliste"/>
              <w:numPr>
                <w:ilvl w:val="0"/>
                <w:numId w:val="35"/>
              </w:numPr>
              <w:bidi/>
              <w:spacing w:after="0" w:line="240" w:lineRule="auto"/>
              <w:ind w:left="454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بين أن النقطة </w:t>
            </w:r>
            <w:r w:rsidR="00D244B3" w:rsidRPr="00D42CAA">
              <w:rPr>
                <w:color w:val="FF0000"/>
                <w:position w:val="-6"/>
                <w:lang w:bidi="ar-DZ"/>
              </w:rPr>
              <w:object w:dxaOrig="260" w:dyaOrig="279" w14:anchorId="629F2301">
                <v:shape id="_x0000_i4456" type="#_x0000_t75" style="width:12.55pt;height:14.25pt" o:ole="">
                  <v:imagedata r:id="rId208" o:title=""/>
                </v:shape>
                <o:OLEObject Type="Embed" ProgID="Equation.DSMT4" ShapeID="_x0000_i4456" DrawAspect="Content" ObjectID="_1768239932" r:id="rId209"/>
              </w:object>
            </w: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مرجح الجملة </w:t>
            </w:r>
            <w:r w:rsidR="00D244B3" w:rsidRPr="00D42CAA">
              <w:rPr>
                <w:color w:val="FF0000"/>
                <w:position w:val="-14"/>
                <w:lang w:bidi="ar-DZ"/>
              </w:rPr>
              <w:object w:dxaOrig="2220" w:dyaOrig="400" w14:anchorId="0E0EB88E">
                <v:shape id="_x0000_i4458" type="#_x0000_t75" style="width:111.35pt;height:20.1pt" o:ole="">
                  <v:imagedata r:id="rId210" o:title=""/>
                </v:shape>
                <o:OLEObject Type="Embed" ProgID="Equation.DSMT4" ShapeID="_x0000_i4458" DrawAspect="Content" ObjectID="_1768239933" r:id="rId211"/>
              </w:object>
            </w:r>
          </w:p>
          <w:p w14:paraId="66F2DABD" w14:textId="797A12FD" w:rsidR="00450EE2" w:rsidRPr="00D42CAA" w:rsidRDefault="00EE0078" w:rsidP="00450EE2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D42CA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  لدينا: </w:t>
            </w:r>
            <w:r w:rsidRPr="00D42CA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40" w:dyaOrig="340" w14:anchorId="4C8E68AC">
                <v:shape id="_x0000_i4277" type="#_x0000_t75" style="width:102.15pt;height:17.6pt" o:ole="">
                  <v:imagedata r:id="rId82" o:title=""/>
                </v:shape>
                <o:OLEObject Type="Embed" ProgID="Equation.DSMT4" ShapeID="_x0000_i4277" DrawAspect="Content" ObjectID="_1768239934" r:id="rId212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740" w:dyaOrig="340" w14:anchorId="4D46DFEA">
                <v:shape id="_x0000_i4278" type="#_x0000_t75" style="width:137.3pt;height:17.6pt" o:ole="">
                  <v:imagedata r:id="rId213" o:title=""/>
                </v:shape>
                <o:OLEObject Type="Embed" ProgID="Equation.DSMT4" ShapeID="_x0000_i4278" DrawAspect="Content" ObjectID="_1768239935" r:id="rId214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60" w:dyaOrig="340" w14:anchorId="6E6ADD49">
                <v:shape id="_x0000_i4279" type="#_x0000_t75" style="width:103pt;height:17.6pt" o:ole="">
                  <v:imagedata r:id="rId215" o:title=""/>
                </v:shape>
                <o:OLEObject Type="Embed" ProgID="Equation.DSMT4" ShapeID="_x0000_i4279" DrawAspect="Content" ObjectID="_1768239936" r:id="rId216"/>
              </w:object>
            </w:r>
          </w:p>
          <w:p w14:paraId="5F46F79D" w14:textId="4A2986CF" w:rsidR="00450EE2" w:rsidRPr="00D42CAA" w:rsidRDefault="00EE0078" w:rsidP="00450EE2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7A1FEF60">
                <v:shape id="_x0000_i4280" type="#_x0000_t75" style="width:12.55pt;height:14.25pt" o:ole="">
                  <v:imagedata r:id="rId80" o:title=""/>
                </v:shape>
                <o:OLEObject Type="Embed" ProgID="Equation.DSMT4" ShapeID="_x0000_i4280" DrawAspect="Content" ObjectID="_1768239937" r:id="rId217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مرجح الجملة </w:t>
            </w:r>
            <w:r w:rsidRPr="00D42CA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2220" w:dyaOrig="400" w14:anchorId="362F284B">
                <v:shape id="_x0000_i4281" type="#_x0000_t75" style="width:111.35pt;height:20.1pt" o:ole="">
                  <v:imagedata r:id="rId85" o:title=""/>
                </v:shape>
                <o:OLEObject Type="Embed" ProgID="Equation.DSMT4" ShapeID="_x0000_i4281" DrawAspect="Content" ObjectID="_1768239938" r:id="rId218"/>
              </w:object>
            </w:r>
          </w:p>
          <w:p w14:paraId="5941AE92" w14:textId="34C14C06" w:rsidR="00EE0078" w:rsidRDefault="00A214D5" w:rsidP="00D42CAA">
            <w:pPr>
              <w:pStyle w:val="Paragraphedeliste"/>
              <w:numPr>
                <w:ilvl w:val="0"/>
                <w:numId w:val="35"/>
              </w:numPr>
              <w:bidi/>
              <w:spacing w:after="0" w:line="240" w:lineRule="auto"/>
              <w:ind w:left="454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انشاء الشكل</w:t>
            </w:r>
          </w:p>
          <w:p w14:paraId="2AC20BEE" w14:textId="2E05E2F7" w:rsidR="00A214D5" w:rsidRPr="00D42CAA" w:rsidRDefault="00D42CAA" w:rsidP="00D42CAA">
            <w:pPr>
              <w:pStyle w:val="Paragraphedeliste"/>
              <w:numPr>
                <w:ilvl w:val="0"/>
                <w:numId w:val="35"/>
              </w:numPr>
              <w:bidi/>
              <w:spacing w:after="0" w:line="240" w:lineRule="auto"/>
              <w:ind w:left="454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تبيين</w:t>
            </w:r>
            <w:r w:rsidR="00A214D5"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أن النقط </w:t>
            </w:r>
            <w:r w:rsidR="00FC0B58" w:rsidRPr="00D42CAA">
              <w:rPr>
                <w:color w:val="FF0000"/>
                <w:position w:val="-4"/>
                <w:sz w:val="28"/>
                <w:szCs w:val="28"/>
                <w:lang w:bidi="ar-DZ"/>
              </w:rPr>
              <w:object w:dxaOrig="240" w:dyaOrig="260" w14:anchorId="6D5E0CAE">
                <v:shape id="_x0000_i4460" type="#_x0000_t75" style="width:11.7pt;height:12.55pt" o:ole="">
                  <v:imagedata r:id="rId194" o:title=""/>
                </v:shape>
                <o:OLEObject Type="Embed" ProgID="Equation.DSMT4" ShapeID="_x0000_i4460" DrawAspect="Content" ObjectID="_1768239939" r:id="rId219"/>
              </w:object>
            </w:r>
            <w:r w:rsidR="00A214D5"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="00FC0B58" w:rsidRPr="00D42CAA">
              <w:rPr>
                <w:color w:val="FF0000"/>
                <w:position w:val="-4"/>
                <w:lang w:bidi="ar-DZ"/>
              </w:rPr>
              <w:object w:dxaOrig="200" w:dyaOrig="260" w14:anchorId="284DD367">
                <v:shape id="_x0000_i4465" type="#_x0000_t75" style="width:10.05pt;height:12.55pt" o:ole="">
                  <v:imagedata r:id="rId220" o:title=""/>
                </v:shape>
                <o:OLEObject Type="Embed" ProgID="Equation.DSMT4" ShapeID="_x0000_i4465" DrawAspect="Content" ObjectID="_1768239940" r:id="rId221"/>
              </w:object>
            </w:r>
            <w:r w:rsidR="00A214D5"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="00FC0B58" w:rsidRPr="00D42CAA">
              <w:rPr>
                <w:color w:val="FF0000"/>
                <w:position w:val="-6"/>
                <w:lang w:bidi="ar-DZ"/>
              </w:rPr>
              <w:object w:dxaOrig="260" w:dyaOrig="279" w14:anchorId="5EED1250">
                <v:shape id="_x0000_i4462" type="#_x0000_t75" style="width:12.55pt;height:14.25pt" o:ole="">
                  <v:imagedata r:id="rId208" o:title=""/>
                </v:shape>
                <o:OLEObject Type="Embed" ProgID="Equation.DSMT4" ShapeID="_x0000_i4462" DrawAspect="Content" ObjectID="_1768239941" r:id="rId222"/>
              </w:object>
            </w:r>
            <w:r w:rsidR="00A214D5"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في استقامية.</w:t>
            </w:r>
          </w:p>
          <w:p w14:paraId="1D32B449" w14:textId="77777777" w:rsidR="00A214D5" w:rsidRPr="00D42CAA" w:rsidRDefault="00A214D5" w:rsidP="00A214D5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  <w:r w:rsidRPr="00D42CAA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138010DF">
                <v:shape id="_x0000_i4285" type="#_x0000_t75" style="width:10.05pt;height:12.55pt" o:ole="">
                  <v:imagedata r:id="rId71" o:title=""/>
                </v:shape>
                <o:OLEObject Type="Embed" ProgID="Equation.DSMT4" ShapeID="_x0000_i4285" DrawAspect="Content" ObjectID="_1768239942" r:id="rId223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مرجح الجملة المثقلة </w:t>
            </w:r>
            <w:r w:rsidRPr="00D42CA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579" w:dyaOrig="400" w14:anchorId="3313E486">
                <v:shape id="_x0000_i4286" type="#_x0000_t75" style="width:78.7pt;height:20.1pt" o:ole="">
                  <v:imagedata r:id="rId73" o:title=""/>
                </v:shape>
                <o:OLEObject Type="Embed" ProgID="Equation.DSMT4" ShapeID="_x0000_i4286" DrawAspect="Content" ObjectID="_1768239943" r:id="rId224"/>
              </w:object>
            </w:r>
          </w:p>
          <w:p w14:paraId="680A0297" w14:textId="7C2EFA47" w:rsidR="00A214D5" w:rsidRPr="00D42CAA" w:rsidRDefault="00A214D5" w:rsidP="00A214D5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و  </w:t>
            </w:r>
            <w:r w:rsidRPr="00D42CA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184F3BC8">
                <v:shape id="_x0000_i4287" type="#_x0000_t75" style="width:12.55pt;height:14.25pt" o:ole="">
                  <v:imagedata r:id="rId80" o:title=""/>
                </v:shape>
                <o:OLEObject Type="Embed" ProgID="Equation.DSMT4" ShapeID="_x0000_i4287" DrawAspect="Content" ObjectID="_1768239944" r:id="rId225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مرجح الجملة </w:t>
            </w:r>
            <w:r w:rsidRPr="00D42CA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2220" w:dyaOrig="400" w14:anchorId="32B51597">
                <v:shape id="_x0000_i4288" type="#_x0000_t75" style="width:111.35pt;height:20.1pt" o:ole="">
                  <v:imagedata r:id="rId85" o:title=""/>
                </v:shape>
                <o:OLEObject Type="Embed" ProgID="Equation.DSMT4" ShapeID="_x0000_i4288" DrawAspect="Content" ObjectID="_1768239945" r:id="rId226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إذا حسب خاصية التجميع نجد: </w:t>
            </w:r>
            <w:r w:rsidR="00FC0B58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="00FC0B58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  </w:t>
            </w:r>
            <w:r w:rsidRPr="00D42CA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4BFDA6AE">
                <v:shape id="_x0000_i4289" type="#_x0000_t75" style="width:12.55pt;height:14.25pt" o:ole="">
                  <v:imagedata r:id="rId80" o:title=""/>
                </v:shape>
                <o:OLEObject Type="Embed" ProgID="Equation.DSMT4" ShapeID="_x0000_i4289" DrawAspect="Content" ObjectID="_1768239946" r:id="rId227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مرجح الجملة </w:t>
            </w:r>
            <w:r w:rsidRPr="00D42CA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380" w:dyaOrig="400" w14:anchorId="5CF03893">
                <v:shape id="_x0000_i4290" type="#_x0000_t75" style="width:68.65pt;height:20.1pt" o:ole="">
                  <v:imagedata r:id="rId228" o:title=""/>
                </v:shape>
                <o:OLEObject Type="Embed" ProgID="Equation.DSMT4" ShapeID="_x0000_i4290" DrawAspect="Content" ObjectID="_1768239947" r:id="rId229"/>
              </w:object>
            </w:r>
          </w:p>
          <w:p w14:paraId="2B014CFB" w14:textId="2B21C15E" w:rsidR="00A214D5" w:rsidRPr="00D42CAA" w:rsidRDefault="00A214D5" w:rsidP="00FC0B58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ومنه:  </w:t>
            </w:r>
            <w:r w:rsidRPr="00D42CA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940" w:dyaOrig="400" w14:anchorId="0681FA27">
                <v:shape id="_x0000_i4291" type="#_x0000_t75" style="width:46.9pt;height:20.1pt" o:ole="">
                  <v:imagedata r:id="rId230" o:title=""/>
                </v:shape>
                <o:OLEObject Type="Embed" ProgID="Equation.DSMT4" ShapeID="_x0000_i4291" DrawAspect="Content" ObjectID="_1768239948" r:id="rId231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إذا </w: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النقط </w:t>
            </w:r>
            <w:r w:rsidRPr="00D42CAA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1999C2F7">
                <v:shape id="_x0000_i4292" type="#_x0000_t75" style="width:11.7pt;height:12.55pt" o:ole="">
                  <v:imagedata r:id="rId90" o:title=""/>
                </v:shape>
                <o:OLEObject Type="Embed" ProgID="Equation.DSMT4" ShapeID="_x0000_i4292" DrawAspect="Content" ObjectID="_1768239949" r:id="rId232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D42CAA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3AD94211">
                <v:shape id="_x0000_i4293" type="#_x0000_t75" style="width:10.05pt;height:12.55pt" o:ole="">
                  <v:imagedata r:id="rId71" o:title=""/>
                </v:shape>
                <o:OLEObject Type="Embed" ProgID="Equation.DSMT4" ShapeID="_x0000_i4293" DrawAspect="Content" ObjectID="_1768239950" r:id="rId233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D42CA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3BC852D4">
                <v:shape id="_x0000_i4294" type="#_x0000_t75" style="width:12.55pt;height:14.25pt" o:ole="">
                  <v:imagedata r:id="rId80" o:title=""/>
                </v:shape>
                <o:OLEObject Type="Embed" ProgID="Equation.DSMT4" ShapeID="_x0000_i4294" DrawAspect="Content" ObjectID="_1768239951" r:id="rId234"/>
              </w:object>
            </w:r>
            <w:r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في استقامية.</w:t>
            </w:r>
            <w:r w:rsidR="00FC0B58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</w:p>
          <w:p w14:paraId="29E90ADA" w14:textId="7129B71C" w:rsidR="00F9140B" w:rsidRPr="00FC0B58" w:rsidRDefault="00F9140B" w:rsidP="00FC0B58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FC0B58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FC0B58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بي</w:t>
            </w:r>
            <w:r w:rsidRPr="00FC0B58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ي</w:t>
            </w:r>
            <w:r w:rsidRPr="00FC0B58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ن أن المستقيمين  </w:t>
            </w:r>
            <w:r w:rsidR="00FC0B58" w:rsidRPr="00D42CAA">
              <w:rPr>
                <w:position w:val="-14"/>
                <w:lang w:bidi="ar-DZ"/>
              </w:rPr>
              <w:object w:dxaOrig="540" w:dyaOrig="400" w14:anchorId="75D30417">
                <v:shape id="_x0000_i4474" type="#_x0000_t75" style="width:26.8pt;height:20.1pt" o:ole="">
                  <v:imagedata r:id="rId235" o:title=""/>
                </v:shape>
                <o:OLEObject Type="Embed" ProgID="Equation.DSMT4" ShapeID="_x0000_i4474" DrawAspect="Content" ObjectID="_1768239952" r:id="rId236"/>
              </w:object>
            </w:r>
            <w:r w:rsidRPr="00FC0B58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="00FC0B58" w:rsidRPr="00D42CAA">
              <w:rPr>
                <w:position w:val="-14"/>
                <w:lang w:bidi="ar-DZ"/>
              </w:rPr>
              <w:object w:dxaOrig="620" w:dyaOrig="400" w14:anchorId="3B50E835">
                <v:shape id="_x0000_i4476" type="#_x0000_t75" style="width:31pt;height:20.1pt" o:ole="">
                  <v:imagedata r:id="rId237" o:title=""/>
                </v:shape>
                <o:OLEObject Type="Embed" ProgID="Equation.DSMT4" ShapeID="_x0000_i4476" DrawAspect="Content" ObjectID="_1768239953" r:id="rId238"/>
              </w:object>
            </w:r>
            <w:r w:rsidRPr="00FC0B58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يتقاطعان في نقطة واحدة.</w:t>
            </w:r>
          </w:p>
          <w:p w14:paraId="6ECD87D2" w14:textId="0860AF9B" w:rsidR="00450EE2" w:rsidRPr="0032607A" w:rsidRDefault="007A3610" w:rsidP="0032607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2607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من السؤال السابق لدينا </w:t>
            </w:r>
            <w:r w:rsidRPr="0032607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940" w:dyaOrig="400" w14:anchorId="278BA8C4">
                <v:shape id="_x0000_i4297" type="#_x0000_t75" style="width:46.9pt;height:20.1pt" o:ole="">
                  <v:imagedata r:id="rId230" o:title=""/>
                </v:shape>
                <o:OLEObject Type="Embed" ProgID="Equation.DSMT4" ShapeID="_x0000_i4297" DrawAspect="Content" ObjectID="_1768239954" r:id="rId239"/>
              </w:objec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.................(1)</w:t>
            </w:r>
          </w:p>
          <w:p w14:paraId="54347D2A" w14:textId="54AC3C07" w:rsidR="007A3610" w:rsidRPr="0032607A" w:rsidRDefault="00664861" w:rsidP="0032607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ولدينا: </w:t>
            </w:r>
            <w:r w:rsidRPr="0032607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79" w:dyaOrig="260" w14:anchorId="59551DE0">
                <v:shape id="_x0000_i4303" type="#_x0000_t75" style="width:14.25pt;height:12.55pt" o:ole="">
                  <v:imagedata r:id="rId67" o:title=""/>
                </v:shape>
                <o:OLEObject Type="Embed" ProgID="Equation.DSMT4" ShapeID="_x0000_i4303" DrawAspect="Content" ObjectID="_1768239955" r:id="rId240"/>
              </w:objec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مرجح الجملة </w:t>
            </w:r>
            <w:r w:rsidRPr="0032607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540" w:dyaOrig="400" w14:anchorId="3167F291">
                <v:shape id="_x0000_i4304" type="#_x0000_t75" style="width:77pt;height:20.1pt" o:ole="">
                  <v:imagedata r:id="rId206" o:title=""/>
                </v:shape>
                <o:OLEObject Type="Embed" ProgID="Equation.DSMT4" ShapeID="_x0000_i4304" DrawAspect="Content" ObjectID="_1768239956" r:id="rId241"/>
              </w:objec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أي </w:t>
            </w:r>
            <w:r w:rsidRPr="0032607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79" w:dyaOrig="260" w14:anchorId="693038DE">
                <v:shape id="_x0000_i4305" type="#_x0000_t75" style="width:14.25pt;height:12.55pt" o:ole="">
                  <v:imagedata r:id="rId67" o:title=""/>
                </v:shape>
                <o:OLEObject Type="Embed" ProgID="Equation.DSMT4" ShapeID="_x0000_i4305" DrawAspect="Content" ObjectID="_1768239957" r:id="rId242"/>
              </w:objec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مرجح الجملة </w:t>
            </w:r>
            <w:r w:rsidRPr="0032607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560" w:dyaOrig="400" w14:anchorId="7A0288FE">
                <v:shape id="_x0000_i4306" type="#_x0000_t75" style="width:77.85pt;height:20.1pt" o:ole="">
                  <v:imagedata r:id="rId243" o:title=""/>
                </v:shape>
                <o:OLEObject Type="Embed" ProgID="Equation.DSMT4" ShapeID="_x0000_i4306" DrawAspect="Content" ObjectID="_1768239958" r:id="rId244"/>
              </w:object>
            </w:r>
          </w:p>
          <w:p w14:paraId="4E64886E" w14:textId="1F625545" w:rsidR="00664861" w:rsidRPr="0032607A" w:rsidRDefault="00664861" w:rsidP="00664861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 </w:t>
            </w:r>
            <w:r w:rsidR="0032607A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</w: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32607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2419FAED">
                <v:shape id="_x0000_i4298" type="#_x0000_t75" style="width:12.55pt;height:14.25pt" o:ole="">
                  <v:imagedata r:id="rId80" o:title=""/>
                </v:shape>
                <o:OLEObject Type="Embed" ProgID="Equation.DSMT4" ShapeID="_x0000_i4298" DrawAspect="Content" ObjectID="_1768239959" r:id="rId245"/>
              </w:objec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مرجح الجملة </w:t>
            </w:r>
            <w:r w:rsidRPr="0032607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2220" w:dyaOrig="400" w14:anchorId="13BC28F9">
                <v:shape id="_x0000_i4299" type="#_x0000_t75" style="width:111.35pt;height:20.1pt" o:ole="">
                  <v:imagedata r:id="rId85" o:title=""/>
                </v:shape>
                <o:OLEObject Type="Embed" ProgID="Equation.DSMT4" ShapeID="_x0000_i4299" DrawAspect="Content" ObjectID="_1768239960" r:id="rId246"/>
              </w:objec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إذا حسب خاصية التجميع نجد: </w:t>
            </w:r>
            <w:r w:rsid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="0032607A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      </w:t>
            </w:r>
            <w:r w:rsidRPr="0032607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347C87E3">
                <v:shape id="_x0000_i4300" type="#_x0000_t75" style="width:12.55pt;height:14.25pt" o:ole="">
                  <v:imagedata r:id="rId80" o:title=""/>
                </v:shape>
                <o:OLEObject Type="Embed" ProgID="Equation.DSMT4" ShapeID="_x0000_i4300" DrawAspect="Content" ObjectID="_1768239961" r:id="rId247"/>
              </w:objec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مرجح الجملة </w:t>
            </w:r>
            <w:r w:rsidRPr="0032607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540" w:dyaOrig="400" w14:anchorId="2875E87B">
                <v:shape id="_x0000_i4307" type="#_x0000_t75" style="width:77pt;height:20.1pt" o:ole="">
                  <v:imagedata r:id="rId248" o:title=""/>
                </v:shape>
                <o:OLEObject Type="Embed" ProgID="Equation.DSMT4" ShapeID="_x0000_i4307" DrawAspect="Content" ObjectID="_1768239962" r:id="rId249"/>
              </w:objec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32607A" w:rsidRPr="0032607A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إذا:  </w:t>
            </w:r>
            <w:r w:rsidRPr="0032607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020" w:dyaOrig="400" w14:anchorId="4E64CFB1">
                <v:shape id="_x0000_i4308" type="#_x0000_t75" style="width:51.05pt;height:20.1pt" o:ole="">
                  <v:imagedata r:id="rId250" o:title=""/>
                </v:shape>
                <o:OLEObject Type="Embed" ProgID="Equation.DSMT4" ShapeID="_x0000_i4308" DrawAspect="Content" ObjectID="_1768239963" r:id="rId251"/>
              </w:objec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..................(2)</w:t>
            </w:r>
          </w:p>
          <w:p w14:paraId="4C9C5987" w14:textId="1231E56C" w:rsidR="007A3610" w:rsidRPr="0032607A" w:rsidRDefault="00664861" w:rsidP="0032607A">
            <w:pPr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32607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من (1) و (2) نجد:  </w:t>
            </w:r>
            <w:r w:rsidRPr="0032607A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1939" w:dyaOrig="400" w14:anchorId="0B421D5B">
                <v:shape id="_x0000_i4309" type="#_x0000_t75" style="width:97.1pt;height:20.1pt" o:ole="">
                  <v:imagedata r:id="rId252" o:title=""/>
                </v:shape>
                <o:OLEObject Type="Embed" ProgID="Equation.DSMT4" ShapeID="_x0000_i4309" DrawAspect="Content" ObjectID="_1768239964" r:id="rId253"/>
              </w:object>
            </w:r>
          </w:p>
          <w:p w14:paraId="4F7C1D59" w14:textId="26391B71" w:rsidR="00F9140B" w:rsidRPr="00D42CAA" w:rsidRDefault="00664861" w:rsidP="0066486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42CA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5. تعيين مجموعة النقط </w: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FC0B58" w:rsidRPr="00D42CA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1A21A33">
                <v:shape id="_x0000_i4478" type="#_x0000_t75" style="width:24.3pt;height:20.1pt" o:ole="">
                  <v:imagedata r:id="rId254" o:title=""/>
                </v:shape>
                <o:OLEObject Type="Embed" ProgID="Equation.DSMT4" ShapeID="_x0000_i4478" DrawAspect="Content" ObjectID="_1768239965" r:id="rId255"/>
              </w:object>
            </w:r>
          </w:p>
          <w:p w14:paraId="5CA93AB9" w14:textId="79256CBC" w:rsidR="00664861" w:rsidRPr="0032607A" w:rsidRDefault="00664861" w:rsidP="0066486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32607A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  <w:r w:rsidRPr="0032607A">
              <w:rPr>
                <w:rFonts w:ascii="Amiri" w:hAnsi="Amiri" w:cs="Amiri"/>
                <w:position w:val="-18"/>
                <w:sz w:val="28"/>
                <w:szCs w:val="28"/>
              </w:rPr>
              <w:object w:dxaOrig="3640" w:dyaOrig="480" w14:anchorId="004532B4">
                <v:shape id="_x0000_i4311" type="#_x0000_t75" style="width:182.5pt;height:24.3pt" o:ole="">
                  <v:imagedata r:id="rId102" o:title=""/>
                </v:shape>
                <o:OLEObject Type="Embed" ProgID="Equation.DSMT4" ShapeID="_x0000_i4311" DrawAspect="Content" ObjectID="_1768239966" r:id="rId256"/>
              </w:object>
            </w:r>
            <w:r w:rsidRPr="0032607A">
              <w:rPr>
                <w:rFonts w:ascii="Amiri" w:hAnsi="Amiri" w:cs="Amiri"/>
                <w:sz w:val="28"/>
                <w:szCs w:val="28"/>
                <w:rtl/>
              </w:rPr>
              <w:t xml:space="preserve"> ومنه:  </w:t>
            </w:r>
            <w:r w:rsidRPr="0032607A">
              <w:rPr>
                <w:rFonts w:ascii="Amiri" w:hAnsi="Amiri" w:cs="Amiri"/>
                <w:position w:val="-6"/>
                <w:sz w:val="28"/>
                <w:szCs w:val="28"/>
              </w:rPr>
              <w:object w:dxaOrig="1359" w:dyaOrig="279" w14:anchorId="3FF3EA42">
                <v:shape id="_x0000_i4312" type="#_x0000_t75" style="width:67.8pt;height:14.25pt" o:ole="">
                  <v:imagedata r:id="rId257" o:title=""/>
                </v:shape>
                <o:OLEObject Type="Embed" ProgID="Equation.DSMT4" ShapeID="_x0000_i4312" DrawAspect="Content" ObjectID="_1768239967" r:id="rId258"/>
              </w:object>
            </w:r>
            <w:r w:rsidRPr="003260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32607A">
              <w:rPr>
                <w:rFonts w:ascii="Amiri" w:hAnsi="Amiri" w:cs="Amiri"/>
                <w:position w:val="-6"/>
                <w:sz w:val="28"/>
                <w:szCs w:val="28"/>
              </w:rPr>
              <w:object w:dxaOrig="1100" w:dyaOrig="279" w14:anchorId="5335A6A4">
                <v:shape id="_x0000_i4313" type="#_x0000_t75" style="width:55.25pt;height:14.25pt" o:ole="">
                  <v:imagedata r:id="rId259" o:title=""/>
                </v:shape>
                <o:OLEObject Type="Embed" ProgID="Equation.DSMT4" ShapeID="_x0000_i4313" DrawAspect="Content" ObjectID="_1768239968" r:id="rId260"/>
              </w:object>
            </w:r>
          </w:p>
          <w:p w14:paraId="55814CA5" w14:textId="78C70A50" w:rsidR="00664861" w:rsidRPr="00D42CAA" w:rsidRDefault="0032607A" w:rsidP="00664861">
            <w:p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  <w:r w:rsidR="00664861"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إذا مجموعة النقط </w:t>
            </w:r>
            <w:r w:rsidR="00664861" w:rsidRPr="00D42CA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F8F78FA">
                <v:shape id="_x0000_i4314" type="#_x0000_t75" style="width:24.3pt;height:20.1pt" o:ole="">
                  <v:imagedata r:id="rId98" o:title=""/>
                </v:shape>
                <o:OLEObject Type="Embed" ProgID="Equation.DSMT4" ShapeID="_x0000_i4314" DrawAspect="Content" ObjectID="_1768239969" r:id="rId261"/>
              </w:object>
            </w:r>
            <w:r w:rsidR="00664861"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هي محور القطعة المستقيمة </w:t>
            </w:r>
            <w:r w:rsidR="00664861" w:rsidRPr="00D42CAA">
              <w:rPr>
                <w:rFonts w:ascii="Amiri" w:hAnsi="Amiri" w:cs="Amiri"/>
                <w:position w:val="-14"/>
                <w:sz w:val="28"/>
                <w:szCs w:val="28"/>
              </w:rPr>
              <w:object w:dxaOrig="600" w:dyaOrig="400" w14:anchorId="5DB51C58">
                <v:shape id="_x0000_i4315" type="#_x0000_t75" style="width:30.15pt;height:20.1pt" o:ole="">
                  <v:imagedata r:id="rId262" o:title=""/>
                </v:shape>
                <o:OLEObject Type="Embed" ProgID="Equation.DSMT4" ShapeID="_x0000_i4315" DrawAspect="Content" ObjectID="_1768239970" r:id="rId263"/>
              </w:object>
            </w:r>
          </w:p>
          <w:p w14:paraId="5277ED21" w14:textId="3F1A8662" w:rsidR="00664861" w:rsidRPr="0032607A" w:rsidRDefault="00664861" w:rsidP="00FC0B58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602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32607A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تعيين مجموعة النقط </w:t>
            </w:r>
            <w:r w:rsidRPr="0032607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FC0B58" w:rsidRPr="00D42CAA">
              <w:rPr>
                <w:position w:val="-14"/>
              </w:rPr>
              <w:object w:dxaOrig="499" w:dyaOrig="400" w14:anchorId="63B13C32">
                <v:shape id="_x0000_i4480" type="#_x0000_t75" style="width:25.1pt;height:20.1pt" o:ole="">
                  <v:imagedata r:id="rId264" o:title=""/>
                </v:shape>
                <o:OLEObject Type="Embed" ProgID="Equation.DSMT4" ShapeID="_x0000_i4480" DrawAspect="Content" ObjectID="_1768239971" r:id="rId265"/>
              </w:object>
            </w:r>
          </w:p>
          <w:p w14:paraId="1DCE1188" w14:textId="3C3B1A44" w:rsidR="00664861" w:rsidRPr="0032607A" w:rsidRDefault="00664861" w:rsidP="00664861">
            <w:pPr>
              <w:pStyle w:val="Paragraphedeliste"/>
              <w:bidi/>
              <w:spacing w:after="0" w:line="240" w:lineRule="auto"/>
              <w:ind w:left="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  <w:r w:rsidRPr="0032607A">
              <w:rPr>
                <w:rFonts w:ascii="Amiri" w:hAnsi="Amiri" w:cs="Amiri"/>
                <w:position w:val="-18"/>
                <w:sz w:val="28"/>
                <w:szCs w:val="28"/>
              </w:rPr>
              <w:object w:dxaOrig="2720" w:dyaOrig="480" w14:anchorId="0F2E238F">
                <v:shape id="_x0000_i4317" type="#_x0000_t75" style="width:135.65pt;height:24.3pt" o:ole="">
                  <v:imagedata r:id="rId107" o:title=""/>
                </v:shape>
                <o:OLEObject Type="Embed" ProgID="Equation.DSMT4" ShapeID="_x0000_i4317" DrawAspect="Content" ObjectID="_1768239972" r:id="rId266"/>
              </w:object>
            </w:r>
            <w:r w:rsidRPr="0032607A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Pr="0032607A">
              <w:rPr>
                <w:rFonts w:ascii="Amiri" w:hAnsi="Amiri" w:cs="Amiri"/>
                <w:position w:val="-18"/>
                <w:sz w:val="28"/>
                <w:szCs w:val="28"/>
              </w:rPr>
              <w:object w:dxaOrig="2340" w:dyaOrig="480" w14:anchorId="74B496D0">
                <v:shape id="_x0000_i4318" type="#_x0000_t75" style="width:116.35pt;height:24.3pt" o:ole="">
                  <v:imagedata r:id="rId267" o:title=""/>
                </v:shape>
                <o:OLEObject Type="Embed" ProgID="Equation.DSMT4" ShapeID="_x0000_i4318" DrawAspect="Content" ObjectID="_1768239973" r:id="rId268"/>
              </w:object>
            </w:r>
            <w:r w:rsidRPr="003260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32607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940" w:dyaOrig="260" w14:anchorId="30F1FF8E">
                <v:shape id="_x0000_i4319" type="#_x0000_t75" style="width:46.9pt;height:13.4pt" o:ole="">
                  <v:imagedata r:id="rId269" o:title=""/>
                </v:shape>
                <o:OLEObject Type="Embed" ProgID="Equation.DSMT4" ShapeID="_x0000_i4319" DrawAspect="Content" ObjectID="_1768239974" r:id="rId270"/>
              </w:object>
            </w:r>
          </w:p>
          <w:p w14:paraId="6309B896" w14:textId="77777777" w:rsidR="00725124" w:rsidRDefault="00664861" w:rsidP="00725124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إذا:</w:t>
            </w:r>
            <w:r w:rsidR="00725124" w:rsidRPr="0032607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725124" w:rsidRPr="0032607A">
              <w:rPr>
                <w:rFonts w:ascii="Amiri" w:hAnsi="Amiri" w:cs="Amiri"/>
                <w:position w:val="-14"/>
                <w:sz w:val="28"/>
                <w:szCs w:val="28"/>
              </w:rPr>
              <w:object w:dxaOrig="499" w:dyaOrig="400" w14:anchorId="4095CBDF">
                <v:shape id="_x0000_i4320" type="#_x0000_t75" style="width:25.1pt;height:20.1pt" o:ole="">
                  <v:imagedata r:id="rId104" o:title=""/>
                </v:shape>
                <o:OLEObject Type="Embed" ProgID="Equation.DSMT4" ShapeID="_x0000_i4320" DrawAspect="Content" ObjectID="_1768239975" r:id="rId271"/>
              </w:object>
            </w:r>
            <w:r w:rsidR="00725124" w:rsidRPr="0032607A">
              <w:rPr>
                <w:rFonts w:ascii="Amiri" w:hAnsi="Amiri" w:cs="Amiri"/>
                <w:sz w:val="28"/>
                <w:szCs w:val="28"/>
                <w:rtl/>
              </w:rPr>
              <w:t xml:space="preserve"> هي الدائرة </w:t>
            </w:r>
            <w:r w:rsidR="00725124" w:rsidRPr="00D42CAA">
              <w:rPr>
                <w:rFonts w:ascii="Amiri" w:hAnsi="Amiri" w:cs="Amiri"/>
                <w:sz w:val="28"/>
                <w:szCs w:val="28"/>
                <w:rtl/>
              </w:rPr>
              <w:t xml:space="preserve">التي مركزها </w:t>
            </w:r>
            <w:r w:rsidR="00725124" w:rsidRPr="00D42CAA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1F56FEC9">
                <v:shape id="_x0000_i4321" type="#_x0000_t75" style="width:10.05pt;height:12.55pt" o:ole="">
                  <v:imagedata r:id="rId71" o:title=""/>
                </v:shape>
                <o:OLEObject Type="Embed" ProgID="Equation.DSMT4" ShapeID="_x0000_i4321" DrawAspect="Content" ObjectID="_1768239976" r:id="rId272"/>
              </w:object>
            </w:r>
            <w:r w:rsidR="00725124" w:rsidRPr="00D42CA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ونصف قطرها </w:t>
            </w:r>
            <w:r w:rsidR="00725124" w:rsidRPr="00D42CAA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400" w:dyaOrig="260" w14:anchorId="22225C26">
                <v:shape id="_x0000_i4322" type="#_x0000_t75" style="width:20.1pt;height:13.4pt" o:ole="">
                  <v:imagedata r:id="rId273" o:title=""/>
                </v:shape>
                <o:OLEObject Type="Embed" ProgID="Equation.DSMT4" ShapeID="_x0000_i4322" DrawAspect="Content" ObjectID="_1768239977" r:id="rId274"/>
              </w:object>
            </w:r>
          </w:p>
          <w:p w14:paraId="5C1B93F2" w14:textId="4199CA95" w:rsidR="00725124" w:rsidRPr="0032607A" w:rsidRDefault="0032607A" w:rsidP="0032607A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32607A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6. </w:t>
            </w:r>
            <w:r w:rsidR="00725124" w:rsidRPr="0032607A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725124" w:rsidRPr="0032607A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ع</w:t>
            </w:r>
            <w:r w:rsidR="00725124" w:rsidRPr="0032607A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ي</w:t>
            </w:r>
            <w:r w:rsidR="00725124" w:rsidRPr="0032607A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ين قيم </w:t>
            </w:r>
            <w:r w:rsidR="00FC0B58" w:rsidRPr="0032607A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60" w:dyaOrig="220" w14:anchorId="3E93F674">
                <v:shape id="_x0000_i4483" type="#_x0000_t75" style="width:12.55pt;height:10.9pt" o:ole="">
                  <v:imagedata r:id="rId275" o:title=""/>
                </v:shape>
                <o:OLEObject Type="Embed" ProgID="Equation.DSMT4" ShapeID="_x0000_i4483" DrawAspect="Content" ObjectID="_1768239978" r:id="rId276"/>
              </w:object>
            </w:r>
            <w:r w:rsidR="00725124" w:rsidRPr="0032607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التي يكون من اجلها </w:t>
            </w:r>
            <w:r w:rsidR="00FC0B58" w:rsidRPr="0032607A">
              <w:rPr>
                <w:rFonts w:ascii="Amiri" w:hAnsi="Amiri" w:cs="Amiri"/>
                <w:color w:val="FF0000"/>
                <w:position w:val="-12"/>
                <w:sz w:val="28"/>
                <w:szCs w:val="28"/>
              </w:rPr>
              <w:object w:dxaOrig="340" w:dyaOrig="360" w14:anchorId="4D62A332">
                <v:shape id="_x0000_i4485" type="#_x0000_t75" style="width:17.6pt;height:18.4pt" o:ole="">
                  <v:imagedata r:id="rId277" o:title=""/>
                </v:shape>
                <o:OLEObject Type="Embed" ProgID="Equation.DSMT4" ShapeID="_x0000_i4485" DrawAspect="Content" ObjectID="_1768239979" r:id="rId278"/>
              </w:object>
            </w:r>
            <w:r w:rsidR="00725124" w:rsidRPr="0032607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موجود ووحيد.</w:t>
            </w:r>
          </w:p>
          <w:p w14:paraId="186C224D" w14:textId="4B66F92E" w:rsidR="00664861" w:rsidRPr="00D42CAA" w:rsidRDefault="00D42CAA" w:rsidP="00FC0B58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D42CAA">
              <w:rPr>
                <w:rFonts w:ascii="Amiri" w:hAnsi="Amiri" w:cs="Amiri"/>
                <w:position w:val="-12"/>
                <w:sz w:val="28"/>
                <w:szCs w:val="28"/>
              </w:rPr>
              <w:object w:dxaOrig="340" w:dyaOrig="360" w14:anchorId="539792CD">
                <v:shape id="_x0000_i4325" type="#_x0000_t75" style="width:17.6pt;height:18.4pt" o:ole="">
                  <v:imagedata r:id="rId109" o:title=""/>
                </v:shape>
                <o:OLEObject Type="Embed" ProgID="Equation.DSMT4" ShapeID="_x0000_i4325" DrawAspect="Content" ObjectID="_1768239980" r:id="rId279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موجود معناه: 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2560" w:dyaOrig="320" w14:anchorId="39BD2274">
                <v:shape id="_x0000_i4326" type="#_x0000_t75" style="width:128.1pt;height:15.9pt" o:ole="">
                  <v:imagedata r:id="rId280" o:title=""/>
                </v:shape>
                <o:OLEObject Type="Embed" ProgID="Equation.DSMT4" ShapeID="_x0000_i4326" DrawAspect="Content" ObjectID="_1768239981" r:id="rId281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1160" w:dyaOrig="320" w14:anchorId="65C9AA8E">
                <v:shape id="_x0000_i4327" type="#_x0000_t75" style="width:57.75pt;height:15.9pt" o:ole="">
                  <v:imagedata r:id="rId282" o:title=""/>
                </v:shape>
                <o:OLEObject Type="Embed" ProgID="Equation.DSMT4" ShapeID="_x0000_i4327" DrawAspect="Content" ObjectID="_1768239982" r:id="rId283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840" w:dyaOrig="320" w14:anchorId="047D39FD">
                <v:shape id="_x0000_i4328" type="#_x0000_t75" style="width:41.85pt;height:15.9pt" o:ole="">
                  <v:imagedata r:id="rId284" o:title=""/>
                </v:shape>
                <o:OLEObject Type="Embed" ProgID="Equation.DSMT4" ShapeID="_x0000_i4328" DrawAspect="Content" ObjectID="_1768239983" r:id="rId285"/>
              </w:object>
            </w:r>
            <w:r w:rsidRPr="00D42CAA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Pr="00D42CAA">
              <w:rPr>
                <w:rFonts w:ascii="Amiri" w:hAnsi="Amiri" w:cs="Amiri"/>
                <w:position w:val="-6"/>
                <w:sz w:val="28"/>
                <w:szCs w:val="28"/>
              </w:rPr>
              <w:object w:dxaOrig="720" w:dyaOrig="320" w14:anchorId="3B07C9F1">
                <v:shape id="_x0000_i4329" type="#_x0000_t75" style="width:36pt;height:15.9pt" o:ole="">
                  <v:imagedata r:id="rId286" o:title=""/>
                </v:shape>
                <o:OLEObject Type="Embed" ProgID="Equation.DSMT4" ShapeID="_x0000_i4329" DrawAspect="Content" ObjectID="_1768239984" r:id="rId287"/>
              </w:object>
            </w:r>
          </w:p>
          <w:p w14:paraId="50F60FEE" w14:textId="3034CB08" w:rsidR="00664861" w:rsidRPr="00FC0B58" w:rsidRDefault="00D42CAA" w:rsidP="0072512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FC0B58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 ومنه: </w:t>
            </w:r>
            <w:r w:rsidRPr="00FC0B58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800" w:dyaOrig="340" w14:anchorId="22863E50">
                <v:shape id="_x0000_i4330" type="#_x0000_t75" style="width:40.2pt;height:16.75pt" o:ole="">
                  <v:imagedata r:id="rId288" o:title=""/>
                </v:shape>
                <o:OLEObject Type="Embed" ProgID="Equation.DSMT4" ShapeID="_x0000_i4330" DrawAspect="Content" ObjectID="_1768239985" r:id="rId289"/>
              </w:object>
            </w:r>
            <w:r w:rsidRPr="00FC0B58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FC0B58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940" w:dyaOrig="340" w14:anchorId="08D2D403">
                <v:shape id="_x0000_i4331" type="#_x0000_t75" style="width:46.9pt;height:16.75pt" o:ole="">
                  <v:imagedata r:id="rId290" o:title=""/>
                </v:shape>
                <o:OLEObject Type="Embed" ProgID="Equation.DSMT4" ShapeID="_x0000_i4331" DrawAspect="Content" ObjectID="_1768239986" r:id="rId291"/>
              </w:object>
            </w:r>
            <w:r w:rsidRPr="00FC0B58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إذا: </w:t>
            </w:r>
            <w:r w:rsidRPr="00FC0B58">
              <w:rPr>
                <w:rFonts w:ascii="Amiri" w:hAnsi="Amiri" w:cs="Amiri"/>
                <w:position w:val="-12"/>
                <w:sz w:val="28"/>
                <w:szCs w:val="28"/>
              </w:rPr>
              <w:object w:dxaOrig="340" w:dyaOrig="360" w14:anchorId="6EFB72B9">
                <v:shape id="_x0000_i4332" type="#_x0000_t75" style="width:17.6pt;height:18.4pt" o:ole="">
                  <v:imagedata r:id="rId109" o:title=""/>
                </v:shape>
                <o:OLEObject Type="Embed" ProgID="Equation.DSMT4" ShapeID="_x0000_i4332" DrawAspect="Content" ObjectID="_1768239987" r:id="rId292"/>
              </w:object>
            </w:r>
            <w:r w:rsidRPr="00FC0B58">
              <w:rPr>
                <w:rFonts w:ascii="Amiri" w:hAnsi="Amiri" w:cs="Amiri"/>
                <w:sz w:val="28"/>
                <w:szCs w:val="28"/>
                <w:rtl/>
              </w:rPr>
              <w:t xml:space="preserve"> موجود ووحيد</w:t>
            </w:r>
            <w:r w:rsidRPr="00FC0B58">
              <w:rPr>
                <w:rFonts w:ascii="Amiri" w:hAnsi="Amiri" w:cs="Amiri"/>
                <w:sz w:val="28"/>
                <w:szCs w:val="28"/>
                <w:rtl/>
              </w:rPr>
              <w:t xml:space="preserve"> من اجل:  </w:t>
            </w:r>
            <w:r w:rsidRPr="00FC0B58">
              <w:rPr>
                <w:rFonts w:ascii="Amiri" w:hAnsi="Amiri" w:cs="Amiri"/>
                <w:position w:val="-18"/>
                <w:sz w:val="28"/>
                <w:szCs w:val="28"/>
              </w:rPr>
              <w:object w:dxaOrig="1880" w:dyaOrig="480" w14:anchorId="539997DA">
                <v:shape id="_x0000_i4333" type="#_x0000_t75" style="width:93.75pt;height:24.3pt" o:ole="">
                  <v:imagedata r:id="rId293" o:title=""/>
                </v:shape>
                <o:OLEObject Type="Embed" ProgID="Equation.DSMT4" ShapeID="_x0000_i4333" DrawAspect="Content" ObjectID="_1768239988" r:id="rId294"/>
              </w:object>
            </w:r>
          </w:p>
          <w:p w14:paraId="2B8EB5BE" w14:textId="77777777" w:rsidR="00450EE2" w:rsidRPr="00D42CAA" w:rsidRDefault="00450EE2" w:rsidP="00450EE2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06C4CE8B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3D56BE87" w14:textId="1602ABFD" w:rsidR="00DB42EF" w:rsidRPr="00D42CAA" w:rsidRDefault="00901EF4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7F8CC5AC" wp14:editId="56886399">
                  <wp:extent cx="4952381" cy="4390476"/>
                  <wp:effectExtent l="0" t="0" r="635" b="0"/>
                  <wp:docPr id="54663964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639643" name="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1" cy="4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19B0C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A2C9C8E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3C8C675E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7D253FF1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0A752DD4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5E734A67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24D8A373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5E74EDB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3DB73BAA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6F6CE76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40C82F56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7C8B9BFD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0C5A93A5" w14:textId="44EF2036" w:rsidR="00DB42EF" w:rsidRPr="00ED28BE" w:rsidRDefault="00ED28BE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 w:hint="cs"/>
                <w:b/>
                <w:bCs/>
                <w:sz w:val="36"/>
                <w:szCs w:val="36"/>
                <w:lang w:bidi="ar-DZ"/>
              </w:rPr>
            </w:pPr>
            <w:r w:rsidRPr="00ED28BE">
              <w:rPr>
                <w:rFonts w:ascii="Amiri" w:eastAsia="Calibri" w:hAnsi="Amiri" w:cs="Amiri" w:hint="cs"/>
                <w:b/>
                <w:bCs/>
                <w:sz w:val="36"/>
                <w:szCs w:val="36"/>
                <w:rtl/>
                <w:lang w:bidi="ar-DZ"/>
              </w:rPr>
              <w:t xml:space="preserve">أي خطا نبهونا لتصحيحه </w:t>
            </w:r>
            <w:r w:rsidRPr="00ED28BE">
              <w:rPr>
                <w:rFonts w:ascii="Amiri" w:eastAsia="Calibri" w:hAnsi="Amiri" w:cs="Amiri"/>
                <w:b/>
                <w:bCs/>
                <w:sz w:val="36"/>
                <w:szCs w:val="36"/>
                <w:lang w:bidi="ar-DZ"/>
              </w:rPr>
              <w:t>mebarki.math32@gmail.com</w:t>
            </w:r>
          </w:p>
          <w:p w14:paraId="476A9D4E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720F7070" w14:textId="77777777" w:rsidR="00DB42EF" w:rsidRPr="00D42CAA" w:rsidRDefault="00DB42EF" w:rsidP="00901EF4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</w:tcPr>
          <w:p w14:paraId="55597824" w14:textId="77777777" w:rsidR="00DB42EF" w:rsidRPr="00D42CAA" w:rsidRDefault="00DB42EF" w:rsidP="00DB42EF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</w:tc>
      </w:tr>
    </w:tbl>
    <w:p w14:paraId="20F8FB11" w14:textId="77777777" w:rsidR="00DB42EF" w:rsidRPr="00ED28BE" w:rsidRDefault="00DB42EF" w:rsidP="00ED28BE">
      <w:pPr>
        <w:bidi/>
        <w:spacing w:after="0" w:line="240" w:lineRule="auto"/>
        <w:rPr>
          <w:rFonts w:eastAsia="Calibri" w:cstheme="minorHAnsi" w:hint="cs"/>
          <w:color w:val="FF0000"/>
          <w:sz w:val="32"/>
          <w:szCs w:val="32"/>
          <w:rtl/>
          <w:lang w:bidi="ar-DZ"/>
        </w:rPr>
      </w:pPr>
    </w:p>
    <w:sectPr w:rsidR="00DB42EF" w:rsidRPr="00ED28BE" w:rsidSect="00382805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9680E"/>
    <w:multiLevelType w:val="hybridMultilevel"/>
    <w:tmpl w:val="16B2100A"/>
    <w:lvl w:ilvl="0" w:tplc="1D2A43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48A706F"/>
    <w:multiLevelType w:val="hybridMultilevel"/>
    <w:tmpl w:val="186E7F04"/>
    <w:lvl w:ilvl="0" w:tplc="2EC20F3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F5CD2"/>
    <w:multiLevelType w:val="hybridMultilevel"/>
    <w:tmpl w:val="3D820998"/>
    <w:lvl w:ilvl="0" w:tplc="817A8ED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bCs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3DF949F8"/>
    <w:multiLevelType w:val="hybridMultilevel"/>
    <w:tmpl w:val="0FACA760"/>
    <w:lvl w:ilvl="0" w:tplc="B1F4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D4E0F"/>
    <w:multiLevelType w:val="hybridMultilevel"/>
    <w:tmpl w:val="293421F4"/>
    <w:lvl w:ilvl="0" w:tplc="04186556">
      <w:start w:val="1"/>
      <w:numFmt w:val="arabicAlpha"/>
      <w:lvlText w:val="%1-"/>
      <w:lvlJc w:val="left"/>
      <w:pPr>
        <w:ind w:left="108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D028C"/>
    <w:multiLevelType w:val="hybridMultilevel"/>
    <w:tmpl w:val="184C5A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650CA"/>
    <w:multiLevelType w:val="hybridMultilevel"/>
    <w:tmpl w:val="7E760974"/>
    <w:lvl w:ilvl="0" w:tplc="AD5089BC">
      <w:start w:val="7"/>
      <w:numFmt w:val="bullet"/>
      <w:lvlText w:val="-"/>
      <w:lvlJc w:val="left"/>
      <w:pPr>
        <w:ind w:left="108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78007F"/>
    <w:multiLevelType w:val="hybridMultilevel"/>
    <w:tmpl w:val="42D0A2B6"/>
    <w:lvl w:ilvl="0" w:tplc="BBEA8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2C0087"/>
    <w:multiLevelType w:val="hybridMultilevel"/>
    <w:tmpl w:val="186E7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1" w15:restartNumberingAfterBreak="0">
    <w:nsid w:val="6DB6305F"/>
    <w:multiLevelType w:val="hybridMultilevel"/>
    <w:tmpl w:val="03448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4" w15:restartNumberingAfterBreak="0">
    <w:nsid w:val="7D0A392A"/>
    <w:multiLevelType w:val="hybridMultilevel"/>
    <w:tmpl w:val="0E6CB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20117">
    <w:abstractNumId w:val="25"/>
  </w:num>
  <w:num w:numId="2" w16cid:durableId="1514613654">
    <w:abstractNumId w:val="18"/>
  </w:num>
  <w:num w:numId="3" w16cid:durableId="1300771122">
    <w:abstractNumId w:val="12"/>
  </w:num>
  <w:num w:numId="4" w16cid:durableId="568810588">
    <w:abstractNumId w:val="0"/>
  </w:num>
  <w:num w:numId="5" w16cid:durableId="302122458">
    <w:abstractNumId w:val="20"/>
  </w:num>
  <w:num w:numId="6" w16cid:durableId="230510890">
    <w:abstractNumId w:val="6"/>
  </w:num>
  <w:num w:numId="7" w16cid:durableId="577980922">
    <w:abstractNumId w:val="3"/>
  </w:num>
  <w:num w:numId="8" w16cid:durableId="363098702">
    <w:abstractNumId w:val="7"/>
  </w:num>
  <w:num w:numId="9" w16cid:durableId="718359352">
    <w:abstractNumId w:val="13"/>
  </w:num>
  <w:num w:numId="10" w16cid:durableId="1300647720">
    <w:abstractNumId w:val="11"/>
  </w:num>
  <w:num w:numId="11" w16cid:durableId="1916742384">
    <w:abstractNumId w:val="8"/>
  </w:num>
  <w:num w:numId="12" w16cid:durableId="1503351778">
    <w:abstractNumId w:val="24"/>
  </w:num>
  <w:num w:numId="13" w16cid:durableId="1875927291">
    <w:abstractNumId w:val="27"/>
  </w:num>
  <w:num w:numId="14" w16cid:durableId="1605725591">
    <w:abstractNumId w:val="14"/>
  </w:num>
  <w:num w:numId="15" w16cid:durableId="987170706">
    <w:abstractNumId w:val="28"/>
  </w:num>
  <w:num w:numId="16" w16cid:durableId="815103576">
    <w:abstractNumId w:val="30"/>
  </w:num>
  <w:num w:numId="17" w16cid:durableId="1085300392">
    <w:abstractNumId w:val="15"/>
  </w:num>
  <w:num w:numId="18" w16cid:durableId="1776049698">
    <w:abstractNumId w:val="32"/>
  </w:num>
  <w:num w:numId="19" w16cid:durableId="510413131">
    <w:abstractNumId w:val="23"/>
  </w:num>
  <w:num w:numId="20" w16cid:durableId="1749880583">
    <w:abstractNumId w:val="9"/>
  </w:num>
  <w:num w:numId="21" w16cid:durableId="1921139161">
    <w:abstractNumId w:val="33"/>
  </w:num>
  <w:num w:numId="22" w16cid:durableId="1915431333">
    <w:abstractNumId w:val="26"/>
  </w:num>
  <w:num w:numId="23" w16cid:durableId="399593537">
    <w:abstractNumId w:val="4"/>
  </w:num>
  <w:num w:numId="24" w16cid:durableId="238758097">
    <w:abstractNumId w:val="1"/>
  </w:num>
  <w:num w:numId="25" w16cid:durableId="1588465906">
    <w:abstractNumId w:val="16"/>
  </w:num>
  <w:num w:numId="26" w16cid:durableId="1112047315">
    <w:abstractNumId w:val="10"/>
  </w:num>
  <w:num w:numId="27" w16cid:durableId="879321666">
    <w:abstractNumId w:val="21"/>
  </w:num>
  <w:num w:numId="28" w16cid:durableId="2135440269">
    <w:abstractNumId w:val="22"/>
  </w:num>
  <w:num w:numId="29" w16cid:durableId="1586568036">
    <w:abstractNumId w:val="17"/>
  </w:num>
  <w:num w:numId="30" w16cid:durableId="1919093088">
    <w:abstractNumId w:val="5"/>
  </w:num>
  <w:num w:numId="31" w16cid:durableId="1907455102">
    <w:abstractNumId w:val="29"/>
  </w:num>
  <w:num w:numId="32" w16cid:durableId="1745951141">
    <w:abstractNumId w:val="34"/>
  </w:num>
  <w:num w:numId="33" w16cid:durableId="290673392">
    <w:abstractNumId w:val="19"/>
  </w:num>
  <w:num w:numId="34" w16cid:durableId="1620532940">
    <w:abstractNumId w:val="2"/>
  </w:num>
  <w:num w:numId="35" w16cid:durableId="15708411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9A"/>
    <w:rsid w:val="000A02D4"/>
    <w:rsid w:val="000E6A3C"/>
    <w:rsid w:val="00190432"/>
    <w:rsid w:val="001B3AFA"/>
    <w:rsid w:val="0022329A"/>
    <w:rsid w:val="002553DD"/>
    <w:rsid w:val="002C592D"/>
    <w:rsid w:val="0032607A"/>
    <w:rsid w:val="003735AB"/>
    <w:rsid w:val="00382805"/>
    <w:rsid w:val="003B6C31"/>
    <w:rsid w:val="003F656B"/>
    <w:rsid w:val="003F7B0E"/>
    <w:rsid w:val="00450EE2"/>
    <w:rsid w:val="00524B82"/>
    <w:rsid w:val="00664861"/>
    <w:rsid w:val="00723BC1"/>
    <w:rsid w:val="00725124"/>
    <w:rsid w:val="00725A85"/>
    <w:rsid w:val="00725CD1"/>
    <w:rsid w:val="00737178"/>
    <w:rsid w:val="007A3610"/>
    <w:rsid w:val="007A7356"/>
    <w:rsid w:val="008A1E42"/>
    <w:rsid w:val="00901EF4"/>
    <w:rsid w:val="009160ED"/>
    <w:rsid w:val="00976634"/>
    <w:rsid w:val="009B1980"/>
    <w:rsid w:val="009F4F73"/>
    <w:rsid w:val="00A214D5"/>
    <w:rsid w:val="00AC19AF"/>
    <w:rsid w:val="00AE4487"/>
    <w:rsid w:val="00AF0FF0"/>
    <w:rsid w:val="00AF2CF1"/>
    <w:rsid w:val="00C00C4C"/>
    <w:rsid w:val="00C24FD6"/>
    <w:rsid w:val="00C317FA"/>
    <w:rsid w:val="00C35AD9"/>
    <w:rsid w:val="00D244B3"/>
    <w:rsid w:val="00D42CAA"/>
    <w:rsid w:val="00DB42EF"/>
    <w:rsid w:val="00E21EF6"/>
    <w:rsid w:val="00ED28BE"/>
    <w:rsid w:val="00EE0078"/>
    <w:rsid w:val="00F63CD3"/>
    <w:rsid w:val="00F9140B"/>
    <w:rsid w:val="00FB413A"/>
    <w:rsid w:val="00FC0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D1FC"/>
  <w15:docId w15:val="{FD5F77D6-7024-47A9-8B83-A07BC0A8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3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7.bin"/><Relationship Id="rId159" Type="http://schemas.openxmlformats.org/officeDocument/2006/relationships/image" Target="media/image64.wmf"/><Relationship Id="rId170" Type="http://schemas.openxmlformats.org/officeDocument/2006/relationships/oleObject" Target="embeddings/oleObject97.bin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9.bin"/><Relationship Id="rId226" Type="http://schemas.openxmlformats.org/officeDocument/2006/relationships/oleObject" Target="embeddings/oleObject134.bin"/><Relationship Id="rId247" Type="http://schemas.openxmlformats.org/officeDocument/2006/relationships/oleObject" Target="embeddings/oleObject150.bin"/><Relationship Id="rId107" Type="http://schemas.openxmlformats.org/officeDocument/2006/relationships/image" Target="media/image43.wmf"/><Relationship Id="rId268" Type="http://schemas.openxmlformats.org/officeDocument/2006/relationships/oleObject" Target="embeddings/oleObject162.bin"/><Relationship Id="rId289" Type="http://schemas.openxmlformats.org/officeDocument/2006/relationships/oleObject" Target="embeddings/oleObject174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2.bin"/><Relationship Id="rId149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1.bin"/><Relationship Id="rId181" Type="http://schemas.openxmlformats.org/officeDocument/2006/relationships/oleObject" Target="embeddings/oleObject104.bin"/><Relationship Id="rId216" Type="http://schemas.openxmlformats.org/officeDocument/2006/relationships/oleObject" Target="embeddings/oleObject125.bin"/><Relationship Id="rId237" Type="http://schemas.openxmlformats.org/officeDocument/2006/relationships/image" Target="media/image91.wmf"/><Relationship Id="rId258" Type="http://schemas.openxmlformats.org/officeDocument/2006/relationships/oleObject" Target="embeddings/oleObject156.bin"/><Relationship Id="rId279" Type="http://schemas.openxmlformats.org/officeDocument/2006/relationships/oleObject" Target="embeddings/oleObject16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4.bin"/><Relationship Id="rId118" Type="http://schemas.openxmlformats.org/officeDocument/2006/relationships/image" Target="media/image48.wmf"/><Relationship Id="rId139" Type="http://schemas.openxmlformats.org/officeDocument/2006/relationships/image" Target="media/image57.wmf"/><Relationship Id="rId290" Type="http://schemas.openxmlformats.org/officeDocument/2006/relationships/image" Target="media/image111.wmf"/><Relationship Id="rId85" Type="http://schemas.openxmlformats.org/officeDocument/2006/relationships/image" Target="media/image35.wmf"/><Relationship Id="rId150" Type="http://schemas.openxmlformats.org/officeDocument/2006/relationships/image" Target="media/image61.wmf"/><Relationship Id="rId171" Type="http://schemas.openxmlformats.org/officeDocument/2006/relationships/image" Target="media/image69.wmf"/><Relationship Id="rId192" Type="http://schemas.openxmlformats.org/officeDocument/2006/relationships/image" Target="media/image76.wmf"/><Relationship Id="rId206" Type="http://schemas.openxmlformats.org/officeDocument/2006/relationships/image" Target="media/image82.wmf"/><Relationship Id="rId227" Type="http://schemas.openxmlformats.org/officeDocument/2006/relationships/oleObject" Target="embeddings/oleObject135.bin"/><Relationship Id="rId248" Type="http://schemas.openxmlformats.org/officeDocument/2006/relationships/image" Target="media/image93.wmf"/><Relationship Id="rId269" Type="http://schemas.openxmlformats.org/officeDocument/2006/relationships/image" Target="media/image102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60.bin"/><Relationship Id="rId129" Type="http://schemas.openxmlformats.org/officeDocument/2006/relationships/image" Target="media/image52.wmf"/><Relationship Id="rId280" Type="http://schemas.openxmlformats.org/officeDocument/2006/relationships/image" Target="media/image106.wmf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0.bin"/><Relationship Id="rId96" Type="http://schemas.openxmlformats.org/officeDocument/2006/relationships/image" Target="media/image38.wmf"/><Relationship Id="rId140" Type="http://schemas.openxmlformats.org/officeDocument/2006/relationships/oleObject" Target="embeddings/oleObject78.bin"/><Relationship Id="rId161" Type="http://schemas.openxmlformats.org/officeDocument/2006/relationships/image" Target="media/image65.wmf"/><Relationship Id="rId182" Type="http://schemas.openxmlformats.org/officeDocument/2006/relationships/image" Target="media/image73.wmf"/><Relationship Id="rId217" Type="http://schemas.openxmlformats.org/officeDocument/2006/relationships/oleObject" Target="embeddings/oleObject126.bin"/><Relationship Id="rId6" Type="http://schemas.openxmlformats.org/officeDocument/2006/relationships/image" Target="media/image1.emf"/><Relationship Id="rId238" Type="http://schemas.openxmlformats.org/officeDocument/2006/relationships/oleObject" Target="embeddings/oleObject142.bin"/><Relationship Id="rId259" Type="http://schemas.openxmlformats.org/officeDocument/2006/relationships/image" Target="media/image98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63.bin"/><Relationship Id="rId291" Type="http://schemas.openxmlformats.org/officeDocument/2006/relationships/oleObject" Target="embeddings/oleObject175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6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3.bin"/><Relationship Id="rId151" Type="http://schemas.openxmlformats.org/officeDocument/2006/relationships/oleObject" Target="embeddings/oleObject85.bin"/><Relationship Id="rId172" Type="http://schemas.openxmlformats.org/officeDocument/2006/relationships/oleObject" Target="embeddings/oleObject98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20.bin"/><Relationship Id="rId228" Type="http://schemas.openxmlformats.org/officeDocument/2006/relationships/image" Target="media/image88.wmf"/><Relationship Id="rId249" Type="http://schemas.openxmlformats.org/officeDocument/2006/relationships/oleObject" Target="embeddings/oleObject151.bin"/><Relationship Id="rId13" Type="http://schemas.openxmlformats.org/officeDocument/2006/relationships/image" Target="media/image5.wmf"/><Relationship Id="rId109" Type="http://schemas.openxmlformats.org/officeDocument/2006/relationships/image" Target="media/image44.wmf"/><Relationship Id="rId260" Type="http://schemas.openxmlformats.org/officeDocument/2006/relationships/oleObject" Target="embeddings/oleObject157.bin"/><Relationship Id="rId281" Type="http://schemas.openxmlformats.org/officeDocument/2006/relationships/oleObject" Target="embeddings/oleObject170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4.bin"/><Relationship Id="rId120" Type="http://schemas.openxmlformats.org/officeDocument/2006/relationships/image" Target="media/image49.wmf"/><Relationship Id="rId141" Type="http://schemas.openxmlformats.org/officeDocument/2006/relationships/image" Target="media/image58.wmf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05.bin"/><Relationship Id="rId213" Type="http://schemas.openxmlformats.org/officeDocument/2006/relationships/image" Target="media/image85.wmf"/><Relationship Id="rId218" Type="http://schemas.openxmlformats.org/officeDocument/2006/relationships/oleObject" Target="embeddings/oleObject127.bin"/><Relationship Id="rId234" Type="http://schemas.openxmlformats.org/officeDocument/2006/relationships/oleObject" Target="embeddings/oleObject140.bin"/><Relationship Id="rId239" Type="http://schemas.openxmlformats.org/officeDocument/2006/relationships/oleObject" Target="embeddings/oleObject1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image" Target="media/image94.wmf"/><Relationship Id="rId255" Type="http://schemas.openxmlformats.org/officeDocument/2006/relationships/oleObject" Target="embeddings/oleObject154.bin"/><Relationship Id="rId271" Type="http://schemas.openxmlformats.org/officeDocument/2006/relationships/oleObject" Target="embeddings/oleObject164.bin"/><Relationship Id="rId276" Type="http://schemas.openxmlformats.org/officeDocument/2006/relationships/oleObject" Target="embeddings/oleObject167.bin"/><Relationship Id="rId292" Type="http://schemas.openxmlformats.org/officeDocument/2006/relationships/oleObject" Target="embeddings/oleObject176.bin"/><Relationship Id="rId297" Type="http://schemas.openxmlformats.org/officeDocument/2006/relationships/theme" Target="theme/theme1.xml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1.bin"/><Relationship Id="rId115" Type="http://schemas.openxmlformats.org/officeDocument/2006/relationships/oleObject" Target="embeddings/oleObject64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89.bin"/><Relationship Id="rId178" Type="http://schemas.openxmlformats.org/officeDocument/2006/relationships/image" Target="media/image72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image" Target="media/image62.wmf"/><Relationship Id="rId173" Type="http://schemas.openxmlformats.org/officeDocument/2006/relationships/image" Target="media/image70.wmf"/><Relationship Id="rId194" Type="http://schemas.openxmlformats.org/officeDocument/2006/relationships/image" Target="media/image77.wmf"/><Relationship Id="rId199" Type="http://schemas.openxmlformats.org/officeDocument/2006/relationships/image" Target="media/image79.wmf"/><Relationship Id="rId203" Type="http://schemas.openxmlformats.org/officeDocument/2006/relationships/image" Target="media/image81.wmf"/><Relationship Id="rId208" Type="http://schemas.openxmlformats.org/officeDocument/2006/relationships/image" Target="media/image83.wmf"/><Relationship Id="rId229" Type="http://schemas.openxmlformats.org/officeDocument/2006/relationships/oleObject" Target="embeddings/oleObject136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2.bin"/><Relationship Id="rId240" Type="http://schemas.openxmlformats.org/officeDocument/2006/relationships/oleObject" Target="embeddings/oleObject144.bin"/><Relationship Id="rId245" Type="http://schemas.openxmlformats.org/officeDocument/2006/relationships/oleObject" Target="embeddings/oleObject148.bin"/><Relationship Id="rId261" Type="http://schemas.openxmlformats.org/officeDocument/2006/relationships/oleObject" Target="embeddings/oleObject158.bin"/><Relationship Id="rId266" Type="http://schemas.openxmlformats.org/officeDocument/2006/relationships/oleObject" Target="embeddings/oleObject161.bin"/><Relationship Id="rId287" Type="http://schemas.openxmlformats.org/officeDocument/2006/relationships/oleObject" Target="embeddings/oleObject173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5.bin"/><Relationship Id="rId282" Type="http://schemas.openxmlformats.org/officeDocument/2006/relationships/image" Target="media/image10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79.bin"/><Relationship Id="rId163" Type="http://schemas.openxmlformats.org/officeDocument/2006/relationships/image" Target="media/image66.wmf"/><Relationship Id="rId184" Type="http://schemas.openxmlformats.org/officeDocument/2006/relationships/oleObject" Target="embeddings/oleObject106.bin"/><Relationship Id="rId189" Type="http://schemas.openxmlformats.org/officeDocument/2006/relationships/oleObject" Target="embeddings/oleObject109.bin"/><Relationship Id="rId219" Type="http://schemas.openxmlformats.org/officeDocument/2006/relationships/oleObject" Target="embeddings/oleObject128.bin"/><Relationship Id="rId3" Type="http://schemas.openxmlformats.org/officeDocument/2006/relationships/styles" Target="styles.xml"/><Relationship Id="rId214" Type="http://schemas.openxmlformats.org/officeDocument/2006/relationships/oleObject" Target="embeddings/oleObject124.bin"/><Relationship Id="rId230" Type="http://schemas.openxmlformats.org/officeDocument/2006/relationships/image" Target="media/image89.wmf"/><Relationship Id="rId235" Type="http://schemas.openxmlformats.org/officeDocument/2006/relationships/image" Target="media/image90.wmf"/><Relationship Id="rId251" Type="http://schemas.openxmlformats.org/officeDocument/2006/relationships/oleObject" Target="embeddings/oleObject152.bin"/><Relationship Id="rId256" Type="http://schemas.openxmlformats.org/officeDocument/2006/relationships/oleObject" Target="embeddings/oleObject155.bin"/><Relationship Id="rId277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7.wmf"/><Relationship Id="rId116" Type="http://schemas.openxmlformats.org/officeDocument/2006/relationships/image" Target="media/image47.wmf"/><Relationship Id="rId137" Type="http://schemas.openxmlformats.org/officeDocument/2006/relationships/image" Target="media/image56.wmf"/><Relationship Id="rId158" Type="http://schemas.openxmlformats.org/officeDocument/2006/relationships/oleObject" Target="embeddings/oleObject90.bin"/><Relationship Id="rId272" Type="http://schemas.openxmlformats.org/officeDocument/2006/relationships/oleObject" Target="embeddings/oleObject165.bin"/><Relationship Id="rId293" Type="http://schemas.openxmlformats.org/officeDocument/2006/relationships/image" Target="media/image11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99.bin"/><Relationship Id="rId179" Type="http://schemas.openxmlformats.org/officeDocument/2006/relationships/oleObject" Target="embeddings/oleObject102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1.bin"/><Relationship Id="rId190" Type="http://schemas.openxmlformats.org/officeDocument/2006/relationships/oleObject" Target="embeddings/oleObject110.bin"/><Relationship Id="rId204" Type="http://schemas.openxmlformats.org/officeDocument/2006/relationships/oleObject" Target="embeddings/oleObject118.bin"/><Relationship Id="rId220" Type="http://schemas.openxmlformats.org/officeDocument/2006/relationships/image" Target="media/image87.wmf"/><Relationship Id="rId225" Type="http://schemas.openxmlformats.org/officeDocument/2006/relationships/oleObject" Target="embeddings/oleObject133.bin"/><Relationship Id="rId241" Type="http://schemas.openxmlformats.org/officeDocument/2006/relationships/oleObject" Target="embeddings/oleObject145.bin"/><Relationship Id="rId246" Type="http://schemas.openxmlformats.org/officeDocument/2006/relationships/oleObject" Target="embeddings/oleObject149.bin"/><Relationship Id="rId267" Type="http://schemas.openxmlformats.org/officeDocument/2006/relationships/image" Target="media/image101.wmf"/><Relationship Id="rId288" Type="http://schemas.openxmlformats.org/officeDocument/2006/relationships/image" Target="media/image11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1.bin"/><Relationship Id="rId262" Type="http://schemas.openxmlformats.org/officeDocument/2006/relationships/image" Target="media/image99.wmf"/><Relationship Id="rId283" Type="http://schemas.openxmlformats.org/officeDocument/2006/relationships/oleObject" Target="embeddings/oleObject17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image" Target="media/image37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50.wmf"/><Relationship Id="rId143" Type="http://schemas.openxmlformats.org/officeDocument/2006/relationships/image" Target="media/image59.wmf"/><Relationship Id="rId148" Type="http://schemas.openxmlformats.org/officeDocument/2006/relationships/image" Target="media/image60.wmf"/><Relationship Id="rId164" Type="http://schemas.openxmlformats.org/officeDocument/2006/relationships/oleObject" Target="embeddings/oleObject93.bin"/><Relationship Id="rId169" Type="http://schemas.openxmlformats.org/officeDocument/2006/relationships/oleObject" Target="embeddings/oleObject96.bin"/><Relationship Id="rId185" Type="http://schemas.openxmlformats.org/officeDocument/2006/relationships/image" Target="media/image7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3.bin"/><Relationship Id="rId210" Type="http://schemas.openxmlformats.org/officeDocument/2006/relationships/image" Target="media/image84.wmf"/><Relationship Id="rId215" Type="http://schemas.openxmlformats.org/officeDocument/2006/relationships/image" Target="media/image86.wmf"/><Relationship Id="rId236" Type="http://schemas.openxmlformats.org/officeDocument/2006/relationships/oleObject" Target="embeddings/oleObject141.bin"/><Relationship Id="rId257" Type="http://schemas.openxmlformats.org/officeDocument/2006/relationships/image" Target="media/image97.wmf"/><Relationship Id="rId278" Type="http://schemas.openxmlformats.org/officeDocument/2006/relationships/oleObject" Target="embeddings/oleObject168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7.bin"/><Relationship Id="rId252" Type="http://schemas.openxmlformats.org/officeDocument/2006/relationships/image" Target="media/image95.wmf"/><Relationship Id="rId273" Type="http://schemas.openxmlformats.org/officeDocument/2006/relationships/image" Target="media/image103.wmf"/><Relationship Id="rId294" Type="http://schemas.openxmlformats.org/officeDocument/2006/relationships/oleObject" Target="embeddings/oleObject177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2.bin"/><Relationship Id="rId133" Type="http://schemas.openxmlformats.org/officeDocument/2006/relationships/image" Target="media/image54.wmf"/><Relationship Id="rId154" Type="http://schemas.openxmlformats.org/officeDocument/2006/relationships/image" Target="media/image63.wmf"/><Relationship Id="rId175" Type="http://schemas.openxmlformats.org/officeDocument/2006/relationships/image" Target="media/image71.wmf"/><Relationship Id="rId196" Type="http://schemas.openxmlformats.org/officeDocument/2006/relationships/image" Target="media/image78.wmf"/><Relationship Id="rId200" Type="http://schemas.openxmlformats.org/officeDocument/2006/relationships/oleObject" Target="embeddings/oleObject11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9.bin"/><Relationship Id="rId242" Type="http://schemas.openxmlformats.org/officeDocument/2006/relationships/oleObject" Target="embeddings/oleObject146.bin"/><Relationship Id="rId263" Type="http://schemas.openxmlformats.org/officeDocument/2006/relationships/oleObject" Target="embeddings/oleObject159.bin"/><Relationship Id="rId284" Type="http://schemas.openxmlformats.org/officeDocument/2006/relationships/image" Target="media/image108.wmf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0.bin"/><Relationship Id="rId90" Type="http://schemas.openxmlformats.org/officeDocument/2006/relationships/image" Target="media/image36.wmf"/><Relationship Id="rId165" Type="http://schemas.openxmlformats.org/officeDocument/2006/relationships/image" Target="media/image67.wmf"/><Relationship Id="rId186" Type="http://schemas.openxmlformats.org/officeDocument/2006/relationships/oleObject" Target="embeddings/oleObject107.bin"/><Relationship Id="rId211" Type="http://schemas.openxmlformats.org/officeDocument/2006/relationships/oleObject" Target="embeddings/oleObject122.bin"/><Relationship Id="rId232" Type="http://schemas.openxmlformats.org/officeDocument/2006/relationships/oleObject" Target="embeddings/oleObject138.bin"/><Relationship Id="rId253" Type="http://schemas.openxmlformats.org/officeDocument/2006/relationships/oleObject" Target="embeddings/oleObject153.bin"/><Relationship Id="rId274" Type="http://schemas.openxmlformats.org/officeDocument/2006/relationships/oleObject" Target="embeddings/oleObject166.bin"/><Relationship Id="rId295" Type="http://schemas.openxmlformats.org/officeDocument/2006/relationships/image" Target="media/image113.png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image" Target="media/image28.wmf"/><Relationship Id="rId113" Type="http://schemas.openxmlformats.org/officeDocument/2006/relationships/image" Target="media/image46.wmf"/><Relationship Id="rId134" Type="http://schemas.openxmlformats.org/officeDocument/2006/relationships/oleObject" Target="embeddings/oleObject75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7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14.bin"/><Relationship Id="rId201" Type="http://schemas.openxmlformats.org/officeDocument/2006/relationships/image" Target="media/image80.wmf"/><Relationship Id="rId222" Type="http://schemas.openxmlformats.org/officeDocument/2006/relationships/oleObject" Target="embeddings/oleObject130.bin"/><Relationship Id="rId243" Type="http://schemas.openxmlformats.org/officeDocument/2006/relationships/image" Target="media/image92.wmf"/><Relationship Id="rId264" Type="http://schemas.openxmlformats.org/officeDocument/2006/relationships/image" Target="media/image100.wmf"/><Relationship Id="rId285" Type="http://schemas.openxmlformats.org/officeDocument/2006/relationships/oleObject" Target="embeddings/oleObject17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69.bin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81.bin"/><Relationship Id="rId166" Type="http://schemas.openxmlformats.org/officeDocument/2006/relationships/oleObject" Target="embeddings/oleObject94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9.bin"/><Relationship Id="rId254" Type="http://schemas.openxmlformats.org/officeDocument/2006/relationships/image" Target="media/image96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3.bin"/><Relationship Id="rId275" Type="http://schemas.openxmlformats.org/officeDocument/2006/relationships/image" Target="media/image104.wmf"/><Relationship Id="rId296" Type="http://schemas.openxmlformats.org/officeDocument/2006/relationships/fontTable" Target="fontTable.xml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135" Type="http://schemas.openxmlformats.org/officeDocument/2006/relationships/image" Target="media/image55.wmf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101.bin"/><Relationship Id="rId198" Type="http://schemas.openxmlformats.org/officeDocument/2006/relationships/oleObject" Target="embeddings/oleObject115.bin"/><Relationship Id="rId202" Type="http://schemas.openxmlformats.org/officeDocument/2006/relationships/oleObject" Target="embeddings/oleObject117.bin"/><Relationship Id="rId223" Type="http://schemas.openxmlformats.org/officeDocument/2006/relationships/oleObject" Target="embeddings/oleObject131.bin"/><Relationship Id="rId244" Type="http://schemas.openxmlformats.org/officeDocument/2006/relationships/oleObject" Target="embeddings/oleObject14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60.bin"/><Relationship Id="rId286" Type="http://schemas.openxmlformats.org/officeDocument/2006/relationships/image" Target="media/image109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2.wmf"/><Relationship Id="rId125" Type="http://schemas.openxmlformats.org/officeDocument/2006/relationships/oleObject" Target="embeddings/oleObject70.bin"/><Relationship Id="rId146" Type="http://schemas.openxmlformats.org/officeDocument/2006/relationships/oleObject" Target="embeddings/oleObject82.bin"/><Relationship Id="rId167" Type="http://schemas.openxmlformats.org/officeDocument/2006/relationships/image" Target="media/image68.wmf"/><Relationship Id="rId188" Type="http://schemas.openxmlformats.org/officeDocument/2006/relationships/oleObject" Target="embeddings/oleObject10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320</TotalTime>
  <Pages>4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17</cp:revision>
  <dcterms:created xsi:type="dcterms:W3CDTF">2024-01-25T07:58:00Z</dcterms:created>
  <dcterms:modified xsi:type="dcterms:W3CDTF">2024-01-31T19:27:00Z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