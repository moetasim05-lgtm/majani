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31EF" w14:textId="77777777" w:rsidR="00510D75" w:rsidRDefault="00510D75" w:rsidP="00DA4F13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3DCEC9A3" w14:textId="77777777" w:rsidR="00510D75" w:rsidRDefault="00510D75" w:rsidP="005C3E8A">
      <w:pPr>
        <w:bidi/>
        <w:ind w:right="-851"/>
        <w:rPr>
          <w:rFonts w:cstheme="minorHAnsi"/>
          <w:sz w:val="28"/>
          <w:szCs w:val="28"/>
          <w:rtl/>
        </w:rPr>
      </w:pPr>
    </w:p>
    <w:p w14:paraId="2965E0F1" w14:textId="77777777" w:rsidR="00510D75" w:rsidRDefault="00510D75" w:rsidP="00510D7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130FC100" w14:textId="77777777" w:rsidR="00510D75" w:rsidRDefault="00510D75" w:rsidP="00510D7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6C0C68C1" w14:textId="77777777" w:rsidR="00510D75" w:rsidRDefault="00510D75" w:rsidP="00510D7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160BF85A" w14:textId="77777777" w:rsidR="00510D75" w:rsidRDefault="00510D75" w:rsidP="00510D75">
      <w:pPr>
        <w:shd w:val="clear" w:color="auto" w:fill="E5DFEC" w:themeFill="accent4" w:themeFillTint="33"/>
        <w:bidi/>
        <w:ind w:left="-143" w:right="-567"/>
        <w:rPr>
          <w:rFonts w:ascii="Amiri" w:hAnsi="Amiri" w:cs="Amiri"/>
          <w:b/>
          <w:bCs/>
          <w:color w:val="FF0000"/>
          <w:sz w:val="36"/>
          <w:szCs w:val="36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            </w:t>
      </w:r>
      <w:r w:rsidRPr="00875B0B">
        <w:rPr>
          <w:rFonts w:ascii="Amiri" w:hAnsi="Amiri" w:cs="Amiri" w:hint="cs"/>
          <w:b/>
          <w:bCs/>
          <w:color w:val="FF0000"/>
          <w:sz w:val="36"/>
          <w:szCs w:val="36"/>
          <w:rtl/>
        </w:rPr>
        <w:t>ما جاء في المنهاج</w:t>
      </w:r>
    </w:p>
    <w:p w14:paraId="6443483E" w14:textId="77777777" w:rsidR="00510D75" w:rsidRDefault="00510D75" w:rsidP="00510D75">
      <w:pPr>
        <w:bidi/>
        <w:ind w:left="-143" w:right="-567"/>
        <w:rPr>
          <w:rFonts w:ascii="Amiri" w:hAnsi="Amiri" w:cs="Amiri"/>
          <w:b/>
          <w:bCs/>
          <w:color w:val="FF0000"/>
          <w:sz w:val="36"/>
          <w:szCs w:val="36"/>
          <w:rtl/>
        </w:rPr>
      </w:pPr>
    </w:p>
    <w:p w14:paraId="04377188" w14:textId="77777777" w:rsidR="00510D75" w:rsidRDefault="00510D75" w:rsidP="00510D75">
      <w:pPr>
        <w:bidi/>
        <w:ind w:left="-143" w:right="-567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AF458A6" wp14:editId="2AF994B3">
            <wp:extent cx="5942857" cy="523810"/>
            <wp:effectExtent l="0" t="0" r="1270" b="0"/>
            <wp:docPr id="5408353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5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1D4F" w14:textId="77777777" w:rsidR="00510D75" w:rsidRDefault="00510D75" w:rsidP="00510D75">
      <w:pPr>
        <w:bidi/>
        <w:ind w:left="-143" w:right="-567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6B7054A9" w14:textId="77777777" w:rsidR="00510D75" w:rsidRDefault="00510D75" w:rsidP="00510D75">
      <w:pPr>
        <w:bidi/>
        <w:ind w:left="-143" w:right="-567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3CA59F0" wp14:editId="44E92DE5">
            <wp:extent cx="6209524" cy="2247619"/>
            <wp:effectExtent l="0" t="0" r="1270" b="635"/>
            <wp:docPr id="4324215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21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5FD" w14:textId="77777777" w:rsidR="00510D75" w:rsidRDefault="00510D75" w:rsidP="00510D75">
      <w:pPr>
        <w:bidi/>
        <w:ind w:left="-143" w:right="-567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552223E" w14:textId="77777777" w:rsidR="00510D75" w:rsidRDefault="00510D75" w:rsidP="00510D7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2C678CB0" w14:textId="77777777" w:rsidR="00510D75" w:rsidRDefault="00510D75" w:rsidP="00510D7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0D1F1543" w14:textId="77777777" w:rsidR="00510D75" w:rsidRDefault="00510D75" w:rsidP="00510D7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4067A6F0" w14:textId="77777777" w:rsidR="00510D75" w:rsidRDefault="00510D75" w:rsidP="00510D7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2CEA13C4" w14:textId="77777777" w:rsidR="00510D75" w:rsidRDefault="00510D75" w:rsidP="00510D7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7D834813" w14:textId="77777777" w:rsidR="005C3E8A" w:rsidRDefault="005C3E8A" w:rsidP="005C3E8A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5AD5FD27" w14:textId="77777777" w:rsidR="00510D75" w:rsidRDefault="00510D75" w:rsidP="00510D75">
      <w:pPr>
        <w:bidi/>
        <w:ind w:right="-851"/>
        <w:rPr>
          <w:rFonts w:cstheme="minorHAnsi"/>
          <w:sz w:val="28"/>
          <w:szCs w:val="28"/>
          <w:rtl/>
        </w:rPr>
      </w:pPr>
    </w:p>
    <w:p w14:paraId="69F46D77" w14:textId="0DF4C4C2" w:rsidR="00981E9C" w:rsidRDefault="00305590" w:rsidP="00510D75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5EC7C0CC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5EC7C0CC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09087713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66761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09087713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66761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5353391F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894567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5353391F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894567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20D378B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894567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جداء السلمي</w:t>
                            </w:r>
                          </w:p>
                          <w:p w14:paraId="689BBFB2" w14:textId="2970F6C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510D75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10D75" w:rsidRPr="00510D75">
                              <w:rPr>
                                <w:rFonts w:ascii="Amiri" w:hAnsi="Amiri" w:cs="Amiri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الجداء السلمي لشعاعين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20D378B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894567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جداء السلمي</w:t>
                      </w:r>
                    </w:p>
                    <w:p w14:paraId="689BBFB2" w14:textId="2970F6C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510D75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510D75" w:rsidRPr="00510D75">
                        <w:rPr>
                          <w:rFonts w:ascii="Amiri" w:hAnsi="Amiri" w:cs="Amiri" w:hint="cs"/>
                          <w:color w:val="000000" w:themeColor="text1"/>
                          <w:sz w:val="26"/>
                          <w:szCs w:val="26"/>
                          <w:rtl/>
                          <w:lang w:bidi="ar-DZ"/>
                        </w:rPr>
                        <w:t>الجداء السلمي لشعاعين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E24A12D" w14:textId="77777777" w:rsidR="00510D75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5A5DD935" w14:textId="494A301D" w:rsidR="00510D75" w:rsidRPr="00D2465E" w:rsidRDefault="00510D75" w:rsidP="00510D75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D2465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نشاط 01 ص 280</w:t>
            </w:r>
          </w:p>
          <w:p w14:paraId="5D62BAB1" w14:textId="77777777" w:rsidR="00510D75" w:rsidRPr="007676B2" w:rsidRDefault="00510D75" w:rsidP="00510D75">
            <w:pPr>
              <w:pStyle w:val="Paragraphedeliste"/>
              <w:numPr>
                <w:ilvl w:val="0"/>
                <w:numId w:val="24"/>
              </w:numPr>
              <w:bidi/>
              <w:jc w:val="both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7676B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ت</w:t>
            </w:r>
            <w:r w:rsidRPr="007676B2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بين </w:t>
            </w:r>
            <w:r w:rsidRPr="007676B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أن:</w:t>
            </w:r>
            <w:r w:rsidRPr="007676B2">
              <w:rPr>
                <w:rFonts w:ascii="Amiri" w:hAnsi="Amiri" w:cs="Amiri"/>
                <w:color w:val="FF0000"/>
                <w:sz w:val="28"/>
                <w:szCs w:val="28"/>
              </w:rPr>
              <w:t xml:space="preserve">  </w:t>
            </w:r>
            <w:r w:rsidRPr="007676B2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1980" w:dyaOrig="340" w14:anchorId="513777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17.25pt" o:ole="">
                  <v:imagedata r:id="rId9" o:title=""/>
                </v:shape>
                <o:OLEObject Type="Embed" ProgID="Equation.DSMT4" ShapeID="_x0000_i1025" DrawAspect="Content" ObjectID="_1802456435" r:id="rId10"/>
              </w:object>
            </w:r>
            <w:r w:rsidRPr="007676B2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7676B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وأن: </w:t>
            </w:r>
            <w:r w:rsidRPr="007676B2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1980" w:dyaOrig="340" w14:anchorId="57EF98F3">
                <v:shape id="_x0000_i1026" type="#_x0000_t75" style="width:99pt;height:17.25pt" o:ole="">
                  <v:imagedata r:id="rId11" o:title=""/>
                </v:shape>
                <o:OLEObject Type="Embed" ProgID="Equation.DSMT4" ShapeID="_x0000_i1026" DrawAspect="Content" ObjectID="_1802456436" r:id="rId12"/>
              </w:object>
            </w:r>
          </w:p>
          <w:p w14:paraId="2FA0FC7B" w14:textId="77777777" w:rsidR="00510D75" w:rsidRDefault="00510D75" w:rsidP="00510D75">
            <w:pPr>
              <w:tabs>
                <w:tab w:val="left" w:pos="-2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</w:t>
            </w:r>
            <w:r w:rsidRPr="007676B2">
              <w:rPr>
                <w:rFonts w:ascii="Amiri" w:hAnsi="Amiri" w:cs="Amiri"/>
                <w:sz w:val="28"/>
                <w:szCs w:val="28"/>
                <w:rtl/>
              </w:rPr>
              <w:t>في المثلث القائم في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7676B2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00" w:dyaOrig="260" w14:anchorId="1DCB985E">
                <v:shape id="_x0000_i1027" type="#_x0000_t75" style="width:15pt;height:12.75pt" o:ole="">
                  <v:imagedata r:id="rId13" o:title=""/>
                </v:shape>
                <o:OLEObject Type="Embed" ProgID="Equation.DSMT4" ShapeID="_x0000_i1027" DrawAspect="Content" ObjectID="_1802456437" r:id="rId14"/>
              </w:object>
            </w:r>
            <w:r w:rsidRPr="007676B2">
              <w:rPr>
                <w:rFonts w:ascii="Amiri" w:hAnsi="Amiri" w:cs="Amiri"/>
                <w:sz w:val="28"/>
                <w:szCs w:val="28"/>
                <w:rtl/>
              </w:rPr>
              <w:t xml:space="preserve">  الذي وتره</w:t>
            </w:r>
            <w:r w:rsidRPr="007676B2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600" w:dyaOrig="420" w14:anchorId="26A10BD1">
                <v:shape id="_x0000_i1028" type="#_x0000_t75" style="width:30pt;height:21pt" o:ole="">
                  <v:imagedata r:id="rId15" o:title=""/>
                </v:shape>
                <o:OLEObject Type="Embed" ProgID="Equation.DSMT4" ShapeID="_x0000_i1028" DrawAspect="Content" ObjectID="_1802456438" r:id="rId16"/>
              </w:object>
            </w:r>
            <w:r w:rsidRPr="007676B2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7676B2">
              <w:rPr>
                <w:rFonts w:ascii="Amiri" w:hAnsi="Amiri" w:cs="Amiri"/>
                <w:sz w:val="28"/>
                <w:szCs w:val="28"/>
                <w:rtl/>
              </w:rPr>
              <w:t xml:space="preserve"> لدينا :</w:t>
            </w:r>
          </w:p>
          <w:p w14:paraId="4E02CEE7" w14:textId="77777777" w:rsidR="00510D75" w:rsidRDefault="00510D75" w:rsidP="00510D75">
            <w:pPr>
              <w:tabs>
                <w:tab w:val="left" w:pos="-2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     </w:t>
            </w:r>
            <w:r w:rsidRPr="00BD3ADB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640" w:dyaOrig="380" w14:anchorId="0B4F1736">
                <v:shape id="_x0000_i1029" type="#_x0000_t75" style="width:132pt;height:18.75pt" o:ole="">
                  <v:imagedata r:id="rId17" o:title=""/>
                </v:shape>
                <o:OLEObject Type="Embed" ProgID="Equation.DSMT4" ShapeID="_x0000_i1029" DrawAspect="Content" ObjectID="_1802456439" r:id="rId1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حسب مبرهنة فيتاغورس</w:t>
            </w:r>
          </w:p>
          <w:p w14:paraId="5CC8540D" w14:textId="77777777" w:rsidR="00510D75" w:rsidRDefault="00510D75" w:rsidP="00510D75">
            <w:pPr>
              <w:tabs>
                <w:tab w:val="left" w:pos="-2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7676B2">
              <w:rPr>
                <w:rFonts w:ascii="Amiri" w:hAnsi="Amiri" w:cs="Amiri"/>
                <w:sz w:val="28"/>
                <w:szCs w:val="28"/>
              </w:rPr>
              <w:t xml:space="preserve">        </w:t>
            </w:r>
            <w:r w:rsidRPr="007676B2">
              <w:rPr>
                <w:rFonts w:ascii="Amiri" w:hAnsi="Amiri" w:cs="Amiri"/>
                <w:sz w:val="28"/>
                <w:szCs w:val="28"/>
                <w:rtl/>
              </w:rPr>
              <w:t>في المثلث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BD3ADB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639" w:dyaOrig="279" w14:anchorId="743A34A0">
                <v:shape id="_x0000_i1030" type="#_x0000_t75" style="width:32.25pt;height:14.25pt" o:ole="">
                  <v:imagedata r:id="rId19" o:title=""/>
                </v:shape>
                <o:OLEObject Type="Embed" ProgID="Equation.DSMT4" ShapeID="_x0000_i1030" DrawAspect="Content" ObjectID="_1802456440" r:id="rId20"/>
              </w:object>
            </w:r>
            <w:r w:rsidRPr="007676B2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7676B2">
              <w:rPr>
                <w:rFonts w:ascii="Amiri" w:hAnsi="Amiri" w:cs="Amiri"/>
                <w:sz w:val="28"/>
                <w:szCs w:val="28"/>
                <w:rtl/>
              </w:rPr>
              <w:t xml:space="preserve"> القائم في </w:t>
            </w:r>
            <w:r w:rsidRPr="007676B2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00" w:dyaOrig="260" w14:anchorId="7801DF4C">
                <v:shape id="_x0000_i1031" type="#_x0000_t75" style="width:15pt;height:12.75pt" o:ole="">
                  <v:imagedata r:id="rId13" o:title=""/>
                </v:shape>
                <o:OLEObject Type="Embed" ProgID="Equation.DSMT4" ShapeID="_x0000_i1031" DrawAspect="Content" ObjectID="_1802456441" r:id="rId21"/>
              </w:object>
            </w:r>
            <w:r w:rsidRPr="007676B2">
              <w:rPr>
                <w:rFonts w:ascii="Amiri" w:hAnsi="Amiri" w:cs="Amiri"/>
                <w:sz w:val="28"/>
                <w:szCs w:val="28"/>
                <w:rtl/>
              </w:rPr>
              <w:t xml:space="preserve">  الذي وتره </w:t>
            </w:r>
            <w:r w:rsidRPr="00BD3ADB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600" w:dyaOrig="420" w14:anchorId="7AE06C81">
                <v:shape id="_x0000_i1032" type="#_x0000_t75" style="width:30pt;height:21pt" o:ole="">
                  <v:imagedata r:id="rId22" o:title=""/>
                </v:shape>
                <o:OLEObject Type="Embed" ProgID="Equation.DSMT4" ShapeID="_x0000_i1032" DrawAspect="Content" ObjectID="_1802456442" r:id="rId23"/>
              </w:object>
            </w:r>
            <w:r w:rsidRPr="007676B2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7676B2">
              <w:rPr>
                <w:rFonts w:ascii="Amiri" w:hAnsi="Amiri" w:cs="Amiri"/>
                <w:sz w:val="28"/>
                <w:szCs w:val="28"/>
                <w:rtl/>
              </w:rPr>
              <w:t xml:space="preserve"> لدينا :</w:t>
            </w:r>
          </w:p>
          <w:p w14:paraId="0C4D524A" w14:textId="77777777" w:rsidR="00510D75" w:rsidRPr="00BD3ADB" w:rsidRDefault="00510D75" w:rsidP="00510D75">
            <w:pPr>
              <w:tabs>
                <w:tab w:val="left" w:pos="-2"/>
              </w:tabs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32F6996" wp14:editId="0CF2772A">
                      <wp:simplePos x="0" y="0"/>
                      <wp:positionH relativeFrom="column">
                        <wp:posOffset>5079</wp:posOffset>
                      </wp:positionH>
                      <wp:positionV relativeFrom="paragraph">
                        <wp:posOffset>182880</wp:posOffset>
                      </wp:positionV>
                      <wp:extent cx="1762125" cy="1733550"/>
                      <wp:effectExtent l="0" t="0" r="28575" b="19050"/>
                      <wp:wrapNone/>
                      <wp:docPr id="67847777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17335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9AF752" w14:textId="77777777" w:rsidR="00510D75" w:rsidRDefault="00510D75" w:rsidP="00510D7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6F327D" wp14:editId="63F0A998">
                                        <wp:extent cx="1566545" cy="1577340"/>
                                        <wp:effectExtent l="0" t="0" r="0" b="3810"/>
                                        <wp:docPr id="107423286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51567047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6545" cy="15773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2F6996" id="Rectangle 4" o:spid="_x0000_s1030" style="position:absolute;left:0;text-align:left;margin-left:.4pt;margin-top:14.4pt;width:138.75pt;height:136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" fillcolor="white [3201]" strokecolor="white [3212]" strokeweight="2pt">
                      <v:textbox>
                        <w:txbxContent>
                          <w:p w14:paraId="1F9AF752" w14:textId="77777777" w:rsidR="00510D75" w:rsidRDefault="00510D75" w:rsidP="00510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F327D" wp14:editId="63F0A998">
                                  <wp:extent cx="1566545" cy="1577340"/>
                                  <wp:effectExtent l="0" t="0" r="0" b="3810"/>
                                  <wp:docPr id="107423286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1567047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6545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miri" w:hAnsi="Amiri" w:cs="Amiri"/>
                <w:sz w:val="28"/>
                <w:szCs w:val="28"/>
              </w:rPr>
              <w:t xml:space="preserve">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</w:t>
            </w:r>
            <w:r w:rsidRPr="00BD3ADB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760" w:dyaOrig="380" w14:anchorId="0EAF817C">
                <v:shape id="_x0000_i1033" type="#_x0000_t75" style="width:138pt;height:18.75pt" o:ole="">
                  <v:imagedata r:id="rId25" o:title=""/>
                </v:shape>
                <o:OLEObject Type="Embed" ProgID="Equation.DSMT4" ShapeID="_x0000_i1033" DrawAspect="Content" ObjectID="_1802456443" r:id="rId26"/>
              </w:object>
            </w:r>
          </w:p>
          <w:p w14:paraId="0D5A9303" w14:textId="77777777" w:rsidR="00510D75" w:rsidRPr="00BD3ADB" w:rsidRDefault="00510D75" w:rsidP="00510D75">
            <w:pPr>
              <w:pStyle w:val="Paragraphedeliste"/>
              <w:numPr>
                <w:ilvl w:val="0"/>
                <w:numId w:val="24"/>
              </w:numPr>
              <w:tabs>
                <w:tab w:val="left" w:pos="1630"/>
              </w:tabs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D3ADB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استنتاج أن: </w:t>
            </w:r>
            <w:r w:rsidRPr="00BD3ADB">
              <w:rPr>
                <w:rFonts w:ascii="Ami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760" w:dyaOrig="680" w14:anchorId="7E0725D2">
                <v:shape id="_x0000_i1034" type="#_x0000_t75" style="width:138pt;height:33.75pt" o:ole="">
                  <v:imagedata r:id="rId27" o:title=""/>
                </v:shape>
                <o:OLEObject Type="Embed" ProgID="Equation.DSMT4" ShapeID="_x0000_i1034" DrawAspect="Content" ObjectID="_1802456444" r:id="rId28"/>
              </w:object>
            </w:r>
          </w:p>
          <w:p w14:paraId="66C6A16B" w14:textId="77777777" w:rsidR="00510D75" w:rsidRPr="00BD3ADB" w:rsidRDefault="00510D75" w:rsidP="00510D75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BD3ADB">
              <w:rPr>
                <w:rFonts w:ascii="Amiri" w:hAnsi="Amiri" w:cs="Amiri"/>
                <w:sz w:val="28"/>
                <w:szCs w:val="28"/>
                <w:rtl/>
              </w:rPr>
              <w:t xml:space="preserve">من المعطيات </w:t>
            </w:r>
            <w:r w:rsidRPr="00BD3ADB">
              <w:rPr>
                <w:rFonts w:ascii="Amiri" w:hAnsi="Amiri" w:cs="Amiri" w:hint="cs"/>
                <w:sz w:val="28"/>
                <w:szCs w:val="28"/>
                <w:rtl/>
              </w:rPr>
              <w:t xml:space="preserve">لدينا:  </w:t>
            </w:r>
            <w:r w:rsidRPr="00BD3ADB">
              <w:rPr>
                <w:rFonts w:ascii="Amiri" w:hAnsi="Amiri" w:cs="Amiri"/>
                <w:color w:val="FF0000"/>
                <w:kern w:val="2"/>
                <w:position w:val="-26"/>
                <w:sz w:val="28"/>
                <w:szCs w:val="28"/>
                <w:lang w:bidi="ar-DZ"/>
                <w14:ligatures w14:val="standardContextual"/>
              </w:rPr>
              <w:object w:dxaOrig="2780" w:dyaOrig="680" w14:anchorId="7342D6D5">
                <v:shape id="_x0000_i1035" type="#_x0000_t75" style="width:138.75pt;height:33.75pt" o:ole="">
                  <v:imagedata r:id="rId29" o:title=""/>
                </v:shape>
                <o:OLEObject Type="Embed" ProgID="Equation.DSMT4" ShapeID="_x0000_i1035" DrawAspect="Content" ObjectID="_1802456445" r:id="rId30"/>
              </w:object>
            </w:r>
          </w:p>
          <w:p w14:paraId="6D2B8313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BD3ADB">
              <w:rPr>
                <w:rFonts w:ascii="Amiri" w:hAnsi="Amiri" w:cs="Amiri" w:hint="cs"/>
                <w:sz w:val="28"/>
                <w:szCs w:val="28"/>
                <w:rtl/>
              </w:rPr>
              <w:t>نعوض (</w:t>
            </w:r>
            <w:r w:rsidRPr="00BD3ADB">
              <w:rPr>
                <w:rFonts w:ascii="Amiri" w:hAnsi="Amiri" w:cs="Amiri"/>
                <w:sz w:val="28"/>
                <w:szCs w:val="28"/>
                <w:rtl/>
              </w:rPr>
              <w:t>1) و (2</w:t>
            </w:r>
            <w:r w:rsidRPr="00BD3ADB">
              <w:rPr>
                <w:rFonts w:ascii="Amiri" w:hAnsi="Amiri" w:cs="Amiri" w:hint="cs"/>
                <w:sz w:val="28"/>
                <w:szCs w:val="28"/>
                <w:rtl/>
              </w:rPr>
              <w:t>) في (</w:t>
            </w:r>
            <w:r w:rsidRPr="00BD3ADB">
              <w:rPr>
                <w:rFonts w:ascii="Amiri" w:hAnsi="Amiri" w:cs="Amiri"/>
                <w:sz w:val="28"/>
                <w:szCs w:val="28"/>
                <w:rtl/>
              </w:rPr>
              <w:t xml:space="preserve">3) </w:t>
            </w:r>
            <w:r w:rsidRPr="00BD3ADB">
              <w:rPr>
                <w:rFonts w:ascii="Amiri" w:hAnsi="Amiri" w:cs="Amiri" w:hint="cs"/>
                <w:sz w:val="28"/>
                <w:szCs w:val="28"/>
                <w:rtl/>
              </w:rPr>
              <w:t>نجد:</w:t>
            </w:r>
          </w:p>
          <w:p w14:paraId="39505DBF" w14:textId="77777777" w:rsidR="00510D75" w:rsidRPr="00BD3ADB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     </w:t>
            </w:r>
            <w:r w:rsidRPr="00C903F9">
              <w:rPr>
                <w:rFonts w:ascii="Amiri" w:hAnsi="Amiri" w:cs="Amiri"/>
                <w:kern w:val="2"/>
                <w:position w:val="-62"/>
                <w:sz w:val="28"/>
                <w:szCs w:val="28"/>
                <w14:ligatures w14:val="standardContextual"/>
              </w:rPr>
              <w:object w:dxaOrig="4220" w:dyaOrig="1359" w14:anchorId="663898CC">
                <v:shape id="_x0000_i1036" type="#_x0000_t75" style="width:210.75pt;height:68.25pt" o:ole="">
                  <v:imagedata r:id="rId31" o:title=""/>
                </v:shape>
                <o:OLEObject Type="Embed" ProgID="Equation.DSMT4" ShapeID="_x0000_i1036" DrawAspect="Content" ObjectID="_1802456446" r:id="rId32"/>
              </w:object>
            </w:r>
          </w:p>
          <w:p w14:paraId="5B294D50" w14:textId="77777777" w:rsidR="00510D75" w:rsidRPr="005E7B94" w:rsidRDefault="00510D75" w:rsidP="00667610">
            <w:pPr>
              <w:pStyle w:val="Paragraphedeliste"/>
              <w:numPr>
                <w:ilvl w:val="0"/>
                <w:numId w:val="25"/>
              </w:numPr>
              <w:shd w:val="clear" w:color="auto" w:fill="FFFFCC"/>
              <w:tabs>
                <w:tab w:val="left" w:pos="1630"/>
              </w:tabs>
              <w:bidi/>
              <w:rPr>
                <w:rFonts w:ascii="Amiri" w:hAnsi="Amiri" w:cs="Amiri"/>
                <w:color w:val="000000" w:themeColor="text1"/>
                <w:sz w:val="28"/>
                <w:szCs w:val="28"/>
                <w:lang w:bidi="ar-DZ"/>
              </w:rPr>
            </w:pPr>
            <w:r w:rsidRPr="0025057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الوضعية1: بكتابة </w:t>
            </w:r>
            <w:r w:rsidRPr="00C903F9">
              <w:rPr>
                <w:position w:val="-4"/>
                <w:lang w:bidi="ar-DZ"/>
              </w:rPr>
              <w:object w:dxaOrig="1620" w:dyaOrig="260" w14:anchorId="244AA7D9">
                <v:shape id="_x0000_i1037" type="#_x0000_t75" style="width:81pt;height:12.75pt" o:ole="">
                  <v:imagedata r:id="rId33" o:title=""/>
                </v:shape>
                <o:OLEObject Type="Embed" ProgID="Equation.DSMT4" ShapeID="_x0000_i1037" DrawAspect="Content" ObjectID="_1802456447" r:id="rId34"/>
              </w:object>
            </w:r>
            <w:r w:rsidRPr="00250572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5A87E99A" w14:textId="77777777" w:rsidR="00510D75" w:rsidRPr="005E7B94" w:rsidRDefault="00510D75" w:rsidP="00510D75">
            <w:pPr>
              <w:pStyle w:val="Paragraphedeliste"/>
              <w:tabs>
                <w:tab w:val="left" w:pos="1630"/>
              </w:tabs>
              <w:bidi/>
              <w:ind w:left="360"/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</w:rPr>
              <w:t>لدينا:</w:t>
            </w: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E7B94">
              <w:rPr>
                <w:rFonts w:ascii="Amiri" w:hAnsi="Amiri" w:cs="Amiri"/>
                <w:color w:val="000000" w:themeColor="text1"/>
                <w:position w:val="-26"/>
              </w:rPr>
              <w:object w:dxaOrig="2760" w:dyaOrig="680" w14:anchorId="5F15EC39">
                <v:shape id="_x0000_i1038" type="#_x0000_t75" style="width:138pt;height:33.75pt" o:ole="">
                  <v:imagedata r:id="rId35" o:title=""/>
                </v:shape>
                <o:OLEObject Type="Embed" ProgID="Equation.DSMT4" ShapeID="_x0000_i1038" DrawAspect="Content" ObjectID="_1802456448" r:id="rId36"/>
              </w:object>
            </w:r>
            <w:r w:rsidRPr="005E7B94">
              <w:rPr>
                <w:rFonts w:ascii="Amiri" w:hAnsi="Amiri" w:cs="Amiri"/>
                <w:color w:val="000000" w:themeColor="text1"/>
                <w:rtl/>
                <w:lang w:bidi="ar-DZ"/>
              </w:rPr>
              <w:t xml:space="preserve">  و </w:t>
            </w:r>
            <w:r w:rsidRPr="005E7B94">
              <w:rPr>
                <w:rFonts w:ascii="Amiri" w:hAnsi="Amiri" w:cs="Amiri"/>
                <w:color w:val="000000" w:themeColor="text1"/>
                <w:position w:val="-4"/>
                <w:sz w:val="28"/>
                <w:szCs w:val="28"/>
                <w:lang w:bidi="ar-DZ"/>
              </w:rPr>
              <w:object w:dxaOrig="1620" w:dyaOrig="260" w14:anchorId="67142FFB">
                <v:shape id="_x0000_i1039" type="#_x0000_t75" style="width:81pt;height:12.75pt" o:ole="">
                  <v:imagedata r:id="rId37" o:title=""/>
                </v:shape>
                <o:OLEObject Type="Embed" ProgID="Equation.DSMT4" ShapeID="_x0000_i1039" DrawAspect="Content" ObjectID="_1802456449" r:id="rId38"/>
              </w:object>
            </w: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بالتعويض نجد:</w:t>
            </w:r>
          </w:p>
          <w:p w14:paraId="2B19963C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t xml:space="preserve">  </w:t>
            </w:r>
            <w:r>
              <w:rPr>
                <w:rFonts w:hint="cs"/>
                <w:rtl/>
                <w:lang w:bidi="ar-DZ"/>
              </w:rPr>
              <w:t xml:space="preserve">         </w:t>
            </w:r>
            <w:r w:rsidRPr="00C34339">
              <w:rPr>
                <w:kern w:val="2"/>
                <w:position w:val="-94"/>
                <w14:ligatures w14:val="standardContextual"/>
              </w:rPr>
              <w:object w:dxaOrig="4660" w:dyaOrig="2040" w14:anchorId="0C8191E5">
                <v:shape id="_x0000_i1040" type="#_x0000_t75" style="width:233.25pt;height:102pt" o:ole="">
                  <v:imagedata r:id="rId39" o:title=""/>
                </v:shape>
                <o:OLEObject Type="Embed" ProgID="Equation.DSMT4" ShapeID="_x0000_i1040" DrawAspect="Content" ObjectID="_1802456450" r:id="rId40"/>
              </w:object>
            </w:r>
          </w:p>
          <w:p w14:paraId="0FA534BF" w14:textId="77777777" w:rsidR="00510D75" w:rsidRPr="005E7B94" w:rsidRDefault="00510D75" w:rsidP="00667610">
            <w:pPr>
              <w:pStyle w:val="Paragraphedeliste"/>
              <w:numPr>
                <w:ilvl w:val="0"/>
                <w:numId w:val="24"/>
              </w:numPr>
              <w:shd w:val="clear" w:color="auto" w:fill="FFFFCC"/>
              <w:tabs>
                <w:tab w:val="left" w:pos="1630"/>
              </w:tabs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تبيين أن: </w:t>
            </w:r>
            <w:r w:rsidRPr="00C903F9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360" w:dyaOrig="380" w14:anchorId="61C6AC45">
                <v:shape id="_x0000_i1041" type="#_x0000_t75" style="width:117.75pt;height:18.75pt" o:ole="">
                  <v:imagedata r:id="rId41" o:title=""/>
                </v:shape>
                <o:OLEObject Type="Embed" ProgID="Equation.DSMT4" ShapeID="_x0000_i1041" DrawAspect="Content" ObjectID="_1802456451" r:id="rId42"/>
              </w:object>
            </w:r>
          </w:p>
          <w:p w14:paraId="4FE538A9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5C38">
              <w:rPr>
                <w:rFonts w:ascii="Amiri" w:hAnsi="Amiri" w:cs="Amiri" w:hint="cs"/>
                <w:sz w:val="28"/>
                <w:szCs w:val="28"/>
                <w:rtl/>
              </w:rPr>
              <w:t xml:space="preserve">لدينا:  </w:t>
            </w:r>
            <w:r w:rsidRPr="00012267">
              <w:rPr>
                <w:kern w:val="2"/>
                <w:position w:val="-26"/>
                <w14:ligatures w14:val="standardContextual"/>
              </w:rPr>
              <w:object w:dxaOrig="1719" w:dyaOrig="680" w14:anchorId="1DCBC81B">
                <v:shape id="_x0000_i1042" type="#_x0000_t75" style="width:86.25pt;height:33.75pt" o:ole="">
                  <v:imagedata r:id="rId43" o:title=""/>
                </v:shape>
                <o:OLEObject Type="Embed" ProgID="Equation.DSMT4" ShapeID="_x0000_i1042" DrawAspect="Content" ObjectID="_1802456452" r:id="rId44"/>
              </w:object>
            </w:r>
            <w:r w:rsidRPr="00C75C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ومنه:  </w:t>
            </w:r>
            <w:r w:rsidRPr="00012267">
              <w:rPr>
                <w:kern w:val="2"/>
                <w:position w:val="-6"/>
                <w:lang w:bidi="ar-DZ"/>
                <w14:ligatures w14:val="standardContextual"/>
              </w:rPr>
              <w:object w:dxaOrig="2260" w:dyaOrig="380" w14:anchorId="2DC88302">
                <v:shape id="_x0000_i1043" type="#_x0000_t75" style="width:113.25pt;height:18.75pt" o:ole="">
                  <v:imagedata r:id="rId45" o:title=""/>
                </v:shape>
                <o:OLEObject Type="Embed" ProgID="Equation.DSMT4" ShapeID="_x0000_i1043" DrawAspect="Content" ObjectID="_1802456453" r:id="rId46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بالتعويض نجد:</w:t>
            </w:r>
          </w:p>
          <w:p w14:paraId="27BB8ADB" w14:textId="77777777" w:rsidR="00510D75" w:rsidRDefault="00510D75" w:rsidP="00510D75">
            <w:pPr>
              <w:bidi/>
              <w:rPr>
                <w:rFonts w:ascii="Amiri" w:hAnsi="Amiri" w:cs="Amiri"/>
                <w:color w:val="FF0000"/>
                <w:kern w:val="2"/>
                <w:sz w:val="28"/>
                <w:szCs w:val="28"/>
                <w:rtl/>
                <w:lang w:bidi="ar-DZ"/>
                <w14:ligatures w14:val="standardContextual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12267">
              <w:rPr>
                <w:rFonts w:ascii="Amiri" w:hAnsi="Amiri" w:cs="Amiri"/>
                <w:color w:val="FF0000"/>
                <w:kern w:val="2"/>
                <w:position w:val="-34"/>
                <w:sz w:val="28"/>
                <w:szCs w:val="28"/>
                <w:lang w:bidi="ar-DZ"/>
                <w14:ligatures w14:val="standardContextual"/>
              </w:rPr>
              <w:object w:dxaOrig="2580" w:dyaOrig="800" w14:anchorId="0056BD58">
                <v:shape id="_x0000_i1044" type="#_x0000_t75" style="width:129pt;height:39.75pt" o:ole="">
                  <v:imagedata r:id="rId47" o:title=""/>
                </v:shape>
                <o:OLEObject Type="Embed" ProgID="Equation.DSMT4" ShapeID="_x0000_i1044" DrawAspect="Content" ObjectID="_1802456454" r:id="rId48"/>
              </w:object>
            </w:r>
          </w:p>
          <w:p w14:paraId="60CAB6C5" w14:textId="17B79705" w:rsidR="00510D75" w:rsidRPr="005C3E8A" w:rsidRDefault="005C3E8A" w:rsidP="005C3E8A">
            <w:pPr>
              <w:tabs>
                <w:tab w:val="left" w:pos="2799"/>
              </w:tabs>
              <w:bidi/>
              <w:rPr>
                <w:rFonts w:ascii="Amiri" w:hAnsi="Amiri" w:cs="Amir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color w:val="000000"/>
                <w:sz w:val="28"/>
                <w:szCs w:val="28"/>
                <w:rtl/>
                <w:lang w:bidi="ar-DZ"/>
              </w:rPr>
              <w:lastRenderedPageBreak/>
              <w:tab/>
            </w:r>
          </w:p>
          <w:p w14:paraId="5BD27AC8" w14:textId="77777777" w:rsidR="00510D75" w:rsidRPr="005E7B94" w:rsidRDefault="00510D75" w:rsidP="00667610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5E7B94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الوضعية</w:t>
            </w:r>
            <w:r w:rsidRPr="005E7B94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2: بين </w:t>
            </w:r>
            <w:r w:rsidRPr="005E7B94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أن:  </w:t>
            </w:r>
            <w:r w:rsidRPr="005E7B94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3300" w:dyaOrig="400" w14:anchorId="1AAA95BD">
                <v:shape id="_x0000_i1045" type="#_x0000_t75" style="width:165pt;height:20.25pt" o:ole="">
                  <v:imagedata r:id="rId49" o:title=""/>
                </v:shape>
                <o:OLEObject Type="Embed" ProgID="Equation.DSMT4" ShapeID="_x0000_i1045" DrawAspect="Content" ObjectID="_1802456455" r:id="rId50"/>
              </w:object>
            </w:r>
          </w:p>
          <w:p w14:paraId="34BD34FB" w14:textId="77777777" w:rsidR="00510D75" w:rsidRPr="005E7B94" w:rsidRDefault="00510D75" w:rsidP="00510D75">
            <w:pPr>
              <w:pStyle w:val="Paragraphedeliste"/>
              <w:tabs>
                <w:tab w:val="left" w:pos="1630"/>
              </w:tabs>
              <w:bidi/>
              <w:ind w:left="360"/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color w:val="000000" w:themeColor="text1"/>
                <w:sz w:val="28"/>
                <w:szCs w:val="28"/>
                <w:rtl/>
                <w:lang w:val="ar-S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CD235B0" wp14:editId="376279F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504190</wp:posOffset>
                      </wp:positionV>
                      <wp:extent cx="1733550" cy="1695450"/>
                      <wp:effectExtent l="0" t="0" r="19050" b="19050"/>
                      <wp:wrapNone/>
                      <wp:docPr id="183656313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1695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7114D" w14:textId="77777777" w:rsidR="00510D75" w:rsidRDefault="00510D75" w:rsidP="00510D7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E46D40" wp14:editId="21401063">
                                        <wp:extent cx="1537970" cy="1548130"/>
                                        <wp:effectExtent l="0" t="0" r="5080" b="0"/>
                                        <wp:docPr id="135614975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41397231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7970" cy="1548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D235B0" id="Rectangle 3" o:spid="_x0000_s1031" style="position:absolute;left:0;text-align:left;margin-left:-1.1pt;margin-top:39.7pt;width:136.5pt;height:133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" fillcolor="white [3201]" strokecolor="white [3212]" strokeweight="2pt">
                      <v:textbox>
                        <w:txbxContent>
                          <w:p w14:paraId="22A7114D" w14:textId="77777777" w:rsidR="00510D75" w:rsidRDefault="00510D75" w:rsidP="00510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E46D40" wp14:editId="21401063">
                                  <wp:extent cx="1537970" cy="1548130"/>
                                  <wp:effectExtent l="0" t="0" r="5080" b="0"/>
                                  <wp:docPr id="135614975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139723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7970" cy="1548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</w:rPr>
              <w:t>لدينا:</w:t>
            </w: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E7B94">
              <w:rPr>
                <w:rFonts w:ascii="Amiri" w:hAnsi="Amiri" w:cs="Amiri"/>
                <w:color w:val="000000" w:themeColor="text1"/>
                <w:position w:val="-26"/>
              </w:rPr>
              <w:object w:dxaOrig="2760" w:dyaOrig="680" w14:anchorId="1D3F330E">
                <v:shape id="_x0000_i1046" type="#_x0000_t75" style="width:138pt;height:33.75pt" o:ole="">
                  <v:imagedata r:id="rId35" o:title=""/>
                </v:shape>
                <o:OLEObject Type="Embed" ProgID="Equation.DSMT4" ShapeID="_x0000_i1046" DrawAspect="Content" ObjectID="_1802456456" r:id="rId51"/>
              </w:object>
            </w:r>
            <w:r w:rsidRPr="005E7B94">
              <w:rPr>
                <w:rFonts w:ascii="Amiri" w:hAnsi="Amiri" w:cs="Amiri"/>
                <w:color w:val="000000" w:themeColor="text1"/>
                <w:rtl/>
                <w:lang w:bidi="ar-DZ"/>
              </w:rPr>
              <w:t xml:space="preserve">  و </w:t>
            </w:r>
            <w:r w:rsidRPr="005E7B94">
              <w:rPr>
                <w:rFonts w:ascii="Amiri" w:hAnsi="Amiri" w:cs="Amiri"/>
                <w:color w:val="000000" w:themeColor="text1"/>
                <w:position w:val="-4"/>
                <w:sz w:val="28"/>
                <w:szCs w:val="28"/>
                <w:lang w:bidi="ar-DZ"/>
              </w:rPr>
              <w:object w:dxaOrig="1680" w:dyaOrig="260" w14:anchorId="1C965532">
                <v:shape id="_x0000_i1047" type="#_x0000_t75" style="width:84pt;height:12.75pt" o:ole="">
                  <v:imagedata r:id="rId52" o:title=""/>
                </v:shape>
                <o:OLEObject Type="Embed" ProgID="Equation.DSMT4" ShapeID="_x0000_i1047" DrawAspect="Content" ObjectID="_1802456457" r:id="rId53"/>
              </w:object>
            </w: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بالتعويض نجد:</w:t>
            </w:r>
          </w:p>
          <w:p w14:paraId="59A6515B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t xml:space="preserve">  </w:t>
            </w:r>
            <w:r>
              <w:rPr>
                <w:rFonts w:hint="cs"/>
                <w:rtl/>
                <w:lang w:bidi="ar-DZ"/>
              </w:rPr>
              <w:t xml:space="preserve">         </w:t>
            </w:r>
            <w:r w:rsidRPr="00C34339">
              <w:rPr>
                <w:kern w:val="2"/>
                <w:position w:val="-94"/>
                <w14:ligatures w14:val="standardContextual"/>
              </w:rPr>
              <w:object w:dxaOrig="4760" w:dyaOrig="2040" w14:anchorId="4E4F1231">
                <v:shape id="_x0000_i1048" type="#_x0000_t75" style="width:238.5pt;height:102pt" o:ole="">
                  <v:imagedata r:id="rId54" o:title=""/>
                </v:shape>
                <o:OLEObject Type="Embed" ProgID="Equation.DSMT4" ShapeID="_x0000_i1048" DrawAspect="Content" ObjectID="_1802456458" r:id="rId55"/>
              </w:object>
            </w:r>
          </w:p>
          <w:p w14:paraId="5C8BF788" w14:textId="77777777" w:rsidR="00510D75" w:rsidRPr="005E7B94" w:rsidRDefault="00510D75" w:rsidP="00510D75">
            <w:pPr>
              <w:pStyle w:val="Paragraphedeliste"/>
              <w:numPr>
                <w:ilvl w:val="0"/>
                <w:numId w:val="24"/>
              </w:numPr>
              <w:tabs>
                <w:tab w:val="left" w:pos="1630"/>
              </w:tabs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تبيين أن: </w:t>
            </w:r>
            <w:r w:rsidRPr="00C903F9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360" w:dyaOrig="380" w14:anchorId="4A79B007">
                <v:shape id="_x0000_i1049" type="#_x0000_t75" style="width:117.75pt;height:18.75pt" o:ole="">
                  <v:imagedata r:id="rId41" o:title=""/>
                </v:shape>
                <o:OLEObject Type="Embed" ProgID="Equation.DSMT4" ShapeID="_x0000_i1049" DrawAspect="Content" ObjectID="_1802456459" r:id="rId56"/>
              </w:object>
            </w:r>
          </w:p>
          <w:p w14:paraId="00A416B2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5C38">
              <w:rPr>
                <w:rFonts w:ascii="Amiri" w:hAnsi="Amiri" w:cs="Amiri" w:hint="cs"/>
                <w:sz w:val="28"/>
                <w:szCs w:val="28"/>
                <w:rtl/>
              </w:rPr>
              <w:t xml:space="preserve">لدينا:  </w:t>
            </w:r>
            <w:r w:rsidRPr="00012267">
              <w:rPr>
                <w:kern w:val="2"/>
                <w:position w:val="-26"/>
                <w14:ligatures w14:val="standardContextual"/>
              </w:rPr>
              <w:object w:dxaOrig="1740" w:dyaOrig="680" w14:anchorId="3962C84C">
                <v:shape id="_x0000_i1050" type="#_x0000_t75" style="width:87pt;height:33.75pt" o:ole="">
                  <v:imagedata r:id="rId57" o:title=""/>
                </v:shape>
                <o:OLEObject Type="Embed" ProgID="Equation.DSMT4" ShapeID="_x0000_i1050" DrawAspect="Content" ObjectID="_1802456460" r:id="rId58"/>
              </w:object>
            </w:r>
            <w:r w:rsidRPr="00C75C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(المثلث القائم </w:t>
            </w:r>
            <w:r w:rsidRPr="00590662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620" w:dyaOrig="279" w14:anchorId="1DAAD797">
                <v:shape id="_x0000_i1051" type="#_x0000_t75" style="width:30.75pt;height:14.25pt" o:ole="">
                  <v:imagedata r:id="rId59" o:title=""/>
                </v:shape>
                <o:OLEObject Type="Embed" ProgID="Equation.DSMT4" ShapeID="_x0000_i1051" DrawAspect="Content" ObjectID="_1802456461" r:id="rId6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)</w:t>
            </w:r>
            <w:r w:rsidRPr="00C75C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  </w:t>
            </w:r>
            <w:r w:rsidRPr="00012267">
              <w:rPr>
                <w:kern w:val="2"/>
                <w:position w:val="-6"/>
                <w:lang w:bidi="ar-DZ"/>
                <w14:ligatures w14:val="standardContextual"/>
              </w:rPr>
              <w:object w:dxaOrig="2280" w:dyaOrig="380" w14:anchorId="3E1D7660">
                <v:shape id="_x0000_i1052" type="#_x0000_t75" style="width:114pt;height:18.75pt" o:ole="">
                  <v:imagedata r:id="rId61" o:title=""/>
                </v:shape>
                <o:OLEObject Type="Embed" ProgID="Equation.DSMT4" ShapeID="_x0000_i1052" DrawAspect="Content" ObjectID="_1802456462" r:id="rId62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بالتعويض نجد:</w:t>
            </w:r>
          </w:p>
          <w:p w14:paraId="32074890" w14:textId="77777777" w:rsidR="00510D75" w:rsidRPr="00012267" w:rsidRDefault="00510D75" w:rsidP="00510D75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12267">
              <w:rPr>
                <w:rFonts w:ascii="Amiri" w:hAnsi="Amiri" w:cs="Amiri"/>
                <w:color w:val="FF0000"/>
                <w:kern w:val="2"/>
                <w:position w:val="-34"/>
                <w:sz w:val="28"/>
                <w:szCs w:val="28"/>
                <w:lang w:bidi="ar-DZ"/>
                <w14:ligatures w14:val="standardContextual"/>
              </w:rPr>
              <w:object w:dxaOrig="2580" w:dyaOrig="800" w14:anchorId="0B531566">
                <v:shape id="_x0000_i1053" type="#_x0000_t75" style="width:129pt;height:39.75pt" o:ole="">
                  <v:imagedata r:id="rId47" o:title=""/>
                </v:shape>
                <o:OLEObject Type="Embed" ProgID="Equation.DSMT4" ShapeID="_x0000_i1053" DrawAspect="Content" ObjectID="_1802456463" r:id="rId63"/>
              </w:object>
            </w:r>
          </w:p>
          <w:p w14:paraId="5C7781FF" w14:textId="77777777" w:rsidR="00510D75" w:rsidRDefault="00510D75" w:rsidP="00510D75">
            <w:pPr>
              <w:bidi/>
              <w:rPr>
                <w:rFonts w:cs="Simplified Arabic"/>
              </w:rPr>
            </w:pPr>
          </w:p>
          <w:p w14:paraId="6FC2F621" w14:textId="77777777" w:rsidR="00510D75" w:rsidRPr="00590662" w:rsidRDefault="00510D75" w:rsidP="00667610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90662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الوضعية</w:t>
            </w:r>
            <w:r w:rsidRPr="00590662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3: بين </w:t>
            </w:r>
            <w:r w:rsidRPr="0059066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أن:  </w:t>
            </w:r>
            <w:r w:rsidRPr="00590662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3440" w:dyaOrig="400" w14:anchorId="0D689956">
                <v:shape id="_x0000_i1054" type="#_x0000_t75" style="width:171.75pt;height:20.25pt" o:ole="">
                  <v:imagedata r:id="rId64" o:title=""/>
                </v:shape>
                <o:OLEObject Type="Embed" ProgID="Equation.DSMT4" ShapeID="_x0000_i1054" DrawAspect="Content" ObjectID="_1802456464" r:id="rId65"/>
              </w:object>
            </w:r>
          </w:p>
          <w:p w14:paraId="25693418" w14:textId="77777777" w:rsidR="00510D75" w:rsidRDefault="00510D75" w:rsidP="00510D75">
            <w:pPr>
              <w:bidi/>
              <w:rPr>
                <w:rFonts w:cs="Simplified Arabic"/>
                <w:rtl/>
                <w:lang w:bidi="ar-DZ"/>
              </w:rPr>
            </w:pPr>
          </w:p>
          <w:p w14:paraId="500049F8" w14:textId="77777777" w:rsidR="00510D75" w:rsidRPr="005E7B94" w:rsidRDefault="00510D75" w:rsidP="00510D75">
            <w:pPr>
              <w:pStyle w:val="Paragraphedeliste"/>
              <w:tabs>
                <w:tab w:val="left" w:pos="1630"/>
              </w:tabs>
              <w:bidi/>
              <w:ind w:left="360"/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</w:rPr>
              <w:t>لدينا:</w:t>
            </w: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E7B94">
              <w:rPr>
                <w:rFonts w:ascii="Amiri" w:hAnsi="Amiri" w:cs="Amiri"/>
                <w:color w:val="000000" w:themeColor="text1"/>
                <w:position w:val="-26"/>
              </w:rPr>
              <w:object w:dxaOrig="2760" w:dyaOrig="680" w14:anchorId="00CF4353">
                <v:shape id="_x0000_i1055" type="#_x0000_t75" style="width:138pt;height:33.75pt" o:ole="">
                  <v:imagedata r:id="rId35" o:title=""/>
                </v:shape>
                <o:OLEObject Type="Embed" ProgID="Equation.DSMT4" ShapeID="_x0000_i1055" DrawAspect="Content" ObjectID="_1802456465" r:id="rId66"/>
              </w:object>
            </w:r>
            <w:r w:rsidRPr="005E7B94">
              <w:rPr>
                <w:rFonts w:ascii="Amiri" w:hAnsi="Amiri" w:cs="Amiri"/>
                <w:color w:val="000000" w:themeColor="text1"/>
                <w:rtl/>
                <w:lang w:bidi="ar-DZ"/>
              </w:rPr>
              <w:t xml:space="preserve">  و </w:t>
            </w:r>
            <w:r w:rsidRPr="005E7B94">
              <w:rPr>
                <w:rFonts w:ascii="Amiri" w:hAnsi="Amiri" w:cs="Amiri"/>
                <w:color w:val="000000" w:themeColor="text1"/>
                <w:position w:val="-4"/>
                <w:sz w:val="28"/>
                <w:szCs w:val="28"/>
                <w:lang w:bidi="ar-DZ"/>
              </w:rPr>
              <w:object w:dxaOrig="1680" w:dyaOrig="260" w14:anchorId="2A567AC8">
                <v:shape id="_x0000_i1056" type="#_x0000_t75" style="width:84pt;height:12.75pt" o:ole="">
                  <v:imagedata r:id="rId67" o:title=""/>
                </v:shape>
                <o:OLEObject Type="Embed" ProgID="Equation.DSMT4" ShapeID="_x0000_i1056" DrawAspect="Content" ObjectID="_1802456466" r:id="rId68"/>
              </w:object>
            </w:r>
            <w:r w:rsidRPr="005E7B94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بالتعويض نجد:</w:t>
            </w:r>
          </w:p>
          <w:p w14:paraId="36229359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t xml:space="preserve">  </w:t>
            </w:r>
            <w:r>
              <w:rPr>
                <w:rFonts w:hint="cs"/>
                <w:rtl/>
                <w:lang w:bidi="ar-DZ"/>
              </w:rPr>
              <w:t xml:space="preserve">         </w:t>
            </w:r>
            <w:r w:rsidRPr="00C34339">
              <w:rPr>
                <w:kern w:val="2"/>
                <w:position w:val="-94"/>
                <w14:ligatures w14:val="standardContextual"/>
              </w:rPr>
              <w:object w:dxaOrig="4840" w:dyaOrig="2040" w14:anchorId="52B103E7">
                <v:shape id="_x0000_i1057" type="#_x0000_t75" style="width:242.25pt;height:102pt" o:ole="">
                  <v:imagedata r:id="rId69" o:title=""/>
                </v:shape>
                <o:OLEObject Type="Embed" ProgID="Equation.DSMT4" ShapeID="_x0000_i1057" DrawAspect="Content" ObjectID="_1802456467" r:id="rId70"/>
              </w:object>
            </w:r>
          </w:p>
          <w:p w14:paraId="677B9885" w14:textId="77777777" w:rsidR="00510D75" w:rsidRPr="005E7B94" w:rsidRDefault="00510D75" w:rsidP="00510D75">
            <w:pPr>
              <w:pStyle w:val="Paragraphedeliste"/>
              <w:numPr>
                <w:ilvl w:val="0"/>
                <w:numId w:val="24"/>
              </w:numPr>
              <w:tabs>
                <w:tab w:val="left" w:pos="1630"/>
              </w:tabs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تبيين أن: </w:t>
            </w:r>
            <w:r w:rsidRPr="00C903F9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360" w:dyaOrig="380" w14:anchorId="6BEF9190">
                <v:shape id="_x0000_i1058" type="#_x0000_t75" style="width:117.75pt;height:18.75pt" o:ole="">
                  <v:imagedata r:id="rId41" o:title=""/>
                </v:shape>
                <o:OLEObject Type="Embed" ProgID="Equation.DSMT4" ShapeID="_x0000_i1058" DrawAspect="Content" ObjectID="_1802456468" r:id="rId71"/>
              </w:object>
            </w:r>
          </w:p>
          <w:p w14:paraId="0B970255" w14:textId="77777777" w:rsidR="00510D75" w:rsidRDefault="00510D75" w:rsidP="00510D75">
            <w:pPr>
              <w:bidi/>
              <w:rPr>
                <w:rtl/>
              </w:rPr>
            </w:pPr>
            <w:r w:rsidRPr="00C75C38">
              <w:rPr>
                <w:rFonts w:ascii="Amiri" w:hAnsi="Amiri" w:cs="Amiri" w:hint="cs"/>
                <w:sz w:val="28"/>
                <w:szCs w:val="28"/>
                <w:rtl/>
              </w:rPr>
              <w:t xml:space="preserve">لدينا:  </w:t>
            </w:r>
            <w:r w:rsidRPr="00743C8F">
              <w:rPr>
                <w:kern w:val="2"/>
                <w:position w:val="-14"/>
                <w14:ligatures w14:val="standardContextual"/>
              </w:rPr>
              <w:object w:dxaOrig="2460" w:dyaOrig="460" w14:anchorId="60B04556">
                <v:shape id="_x0000_i1059" type="#_x0000_t75" style="width:123pt;height:22.5pt" o:ole="">
                  <v:imagedata r:id="rId72" o:title=""/>
                </v:shape>
                <o:OLEObject Type="Embed" ProgID="Equation.DSMT4" ShapeID="_x0000_i1059" DrawAspect="Content" ObjectID="_1802456469" r:id="rId73"/>
              </w:object>
            </w:r>
            <w:r w:rsidRPr="00C75C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حيث:  </w:t>
            </w:r>
            <w:r w:rsidRPr="007D5209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1040" w:dyaOrig="380" w14:anchorId="6560D02D">
                <v:shape id="_x0000_i1060" type="#_x0000_t75" style="width:51.75pt;height:18.75pt" o:ole="">
                  <v:imagedata r:id="rId74" o:title=""/>
                </v:shape>
                <o:OLEObject Type="Embed" ProgID="Equation.DSMT4" ShapeID="_x0000_i1060" DrawAspect="Content" ObjectID="_1802456470" r:id="rId7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743C8F">
              <w:rPr>
                <w:kern w:val="2"/>
                <w:position w:val="-14"/>
                <w14:ligatures w14:val="standardContextual"/>
              </w:rPr>
              <w:object w:dxaOrig="2260" w:dyaOrig="460" w14:anchorId="4E1F49AE">
                <v:shape id="_x0000_i1061" type="#_x0000_t75" style="width:113.25pt;height:22.5pt" o:ole="">
                  <v:imagedata r:id="rId76" o:title=""/>
                </v:shape>
                <o:OLEObject Type="Embed" ProgID="Equation.DSMT4" ShapeID="_x0000_i1061" DrawAspect="Content" ObjectID="_1802456471" r:id="rId77"/>
              </w:object>
            </w:r>
          </w:p>
          <w:p w14:paraId="3B412C74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ومنه: </w:t>
            </w:r>
            <w:r w:rsidRPr="007D5209">
              <w:rPr>
                <w:kern w:val="2"/>
                <w:position w:val="-26"/>
                <w14:ligatures w14:val="standardContextual"/>
              </w:rPr>
              <w:object w:dxaOrig="3519" w:dyaOrig="680" w14:anchorId="215A714E">
                <v:shape id="_x0000_i1062" type="#_x0000_t75" style="width:176.25pt;height:33.75pt" o:ole="">
                  <v:imagedata r:id="rId78" o:title=""/>
                </v:shape>
                <o:OLEObject Type="Embed" ProgID="Equation.DSMT4" ShapeID="_x0000_i1062" DrawAspect="Content" ObjectID="_1802456472" r:id="rId79"/>
              </w:object>
            </w:r>
          </w:p>
          <w:p w14:paraId="4E53331C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5C3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  </w:t>
            </w:r>
            <w:r w:rsidRPr="00012267">
              <w:rPr>
                <w:kern w:val="2"/>
                <w:position w:val="-6"/>
                <w:lang w:bidi="ar-DZ"/>
                <w14:ligatures w14:val="standardContextual"/>
              </w:rPr>
              <w:object w:dxaOrig="2420" w:dyaOrig="380" w14:anchorId="25B96FB1">
                <v:shape id="_x0000_i1063" type="#_x0000_t75" style="width:121.5pt;height:18.75pt" o:ole="">
                  <v:imagedata r:id="rId80" o:title=""/>
                </v:shape>
                <o:OLEObject Type="Embed" ProgID="Equation.DSMT4" ShapeID="_x0000_i1063" DrawAspect="Content" ObjectID="_1802456473" r:id="rId81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بالتعويض نجد:</w:t>
            </w:r>
          </w:p>
          <w:p w14:paraId="68DC9242" w14:textId="77777777" w:rsidR="00510D75" w:rsidRDefault="00510D75" w:rsidP="00510D75">
            <w:pPr>
              <w:bidi/>
              <w:rPr>
                <w:rFonts w:ascii="Amiri" w:hAnsi="Amiri" w:cs="Amiri"/>
                <w:color w:val="000000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12267">
              <w:rPr>
                <w:rFonts w:ascii="Amiri" w:hAnsi="Amiri" w:cs="Amiri"/>
                <w:color w:val="FF0000"/>
                <w:kern w:val="2"/>
                <w:position w:val="-34"/>
                <w:sz w:val="28"/>
                <w:szCs w:val="28"/>
                <w:lang w:bidi="ar-DZ"/>
                <w14:ligatures w14:val="standardContextual"/>
              </w:rPr>
              <w:object w:dxaOrig="2740" w:dyaOrig="800" w14:anchorId="55FE8F2C">
                <v:shape id="_x0000_i1064" type="#_x0000_t75" style="width:137.25pt;height:39.75pt" o:ole="">
                  <v:imagedata r:id="rId82" o:title=""/>
                </v:shape>
                <o:OLEObject Type="Embed" ProgID="Equation.DSMT4" ShapeID="_x0000_i1064" DrawAspect="Content" ObjectID="_1802456474" r:id="rId83"/>
              </w:object>
            </w:r>
          </w:p>
          <w:p w14:paraId="70E3ED0D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5390"/>
            </w:tblGrid>
            <w:tr w:rsidR="00510D75" w14:paraId="63D450B4" w14:textId="77777777" w:rsidTr="00D37069">
              <w:tc>
                <w:tcPr>
                  <w:tcW w:w="5390" w:type="dxa"/>
                  <w:shd w:val="clear" w:color="auto" w:fill="E5DFEC" w:themeFill="accent4" w:themeFillTint="33"/>
                </w:tcPr>
                <w:p w14:paraId="730A0E52" w14:textId="77777777" w:rsidR="00510D75" w:rsidRPr="00D92E4B" w:rsidRDefault="00510D75" w:rsidP="00510D75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D92E4B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يسمى العدد </w:t>
                  </w:r>
                  <w:r w:rsidRPr="00D92E4B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:lang w:bidi="ar-DZ"/>
                      <w14:ligatures w14:val="standardContextual"/>
                    </w:rPr>
                    <w:object w:dxaOrig="240" w:dyaOrig="220" w14:anchorId="21C77BD4">
                      <v:shape id="_x0000_i1065" type="#_x0000_t75" style="width:12pt;height:11.25pt" o:ole="">
                        <v:imagedata r:id="rId84" o:title=""/>
                      </v:shape>
                      <o:OLEObject Type="Embed" ProgID="Equation.DSMT4" ShapeID="_x0000_i1065" DrawAspect="Content" ObjectID="_1802456475" r:id="rId85"/>
                    </w:object>
                  </w:r>
                  <w:r w:rsidRPr="00D92E4B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الجداء السلمي للشعاعين  </w:t>
                  </w:r>
                  <w:r w:rsidRPr="00D92E4B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:lang w:bidi="ar-DZ"/>
                      <w14:ligatures w14:val="standardContextual"/>
                    </w:rPr>
                    <w:object w:dxaOrig="420" w:dyaOrig="340" w14:anchorId="7CE63C9E">
                      <v:shape id="_x0000_i1066" type="#_x0000_t75" style="width:21pt;height:17.25pt" o:ole="">
                        <v:imagedata r:id="rId86" o:title=""/>
                      </v:shape>
                      <o:OLEObject Type="Embed" ProgID="Equation.DSMT4" ShapeID="_x0000_i1066" DrawAspect="Content" ObjectID="_1802456476" r:id="rId87"/>
                    </w:object>
                  </w:r>
                  <w:r w:rsidRPr="00D92E4B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D92E4B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:lang w:bidi="ar-DZ"/>
                      <w14:ligatures w14:val="standardContextual"/>
                    </w:rPr>
                    <w:object w:dxaOrig="440" w:dyaOrig="360" w14:anchorId="27B079FA">
                      <v:shape id="_x0000_i1067" type="#_x0000_t75" style="width:21.75pt;height:18pt" o:ole="">
                        <v:imagedata r:id="rId88" o:title=""/>
                      </v:shape>
                      <o:OLEObject Type="Embed" ProgID="Equation.DSMT4" ShapeID="_x0000_i1067" DrawAspect="Content" ObjectID="_1802456477" r:id="rId89"/>
                    </w:object>
                  </w:r>
                </w:p>
              </w:tc>
            </w:tr>
          </w:tbl>
          <w:p w14:paraId="6328FF67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6DAEF7B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0CA8C5C" w14:textId="77777777" w:rsidR="00667610" w:rsidRDefault="00667610" w:rsidP="0066761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D368FFF" w14:textId="77777777" w:rsidR="00510D75" w:rsidRPr="00D2465E" w:rsidRDefault="00510D75" w:rsidP="00667610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الجداء السلمي لشعاعين</w:t>
            </w:r>
          </w:p>
          <w:p w14:paraId="513EE19C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2465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تعريف</w:t>
            </w:r>
            <w:r w:rsidRPr="00D2465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461EB72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الجداء السلمي لشعاعين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384439F9">
                <v:shape id="_x0000_i1068" type="#_x0000_t75" style="width:9.75pt;height:17.25pt" o:ole="">
                  <v:imagedata r:id="rId90" o:title=""/>
                </v:shape>
                <o:OLEObject Type="Embed" ProgID="Equation.DSMT4" ShapeID="_x0000_i1068" DrawAspect="Content" ObjectID="_1802456478" r:id="rId91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2C70CA3E">
                <v:shape id="_x0000_i1069" type="#_x0000_t75" style="width:9.75pt;height:17.25pt" o:ole="">
                  <v:imagedata r:id="rId92" o:title=""/>
                </v:shape>
                <o:OLEObject Type="Embed" ProgID="Equation.DSMT4" ShapeID="_x0000_i1069" DrawAspect="Content" ObjectID="_1802456479" r:id="rId93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هو العدد الحقيقي الذي نرمز إليه بالرمز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440" w:dyaOrig="340" w14:anchorId="7E0B7C9E">
                <v:shape id="_x0000_i1070" type="#_x0000_t75" style="width:21.75pt;height:17.25pt" o:ole="">
                  <v:imagedata r:id="rId94" o:title=""/>
                </v:shape>
                <o:OLEObject Type="Embed" ProgID="Equation.DSMT4" ShapeID="_x0000_i1070" DrawAspect="Content" ObjectID="_1802456480" r:id="rId95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2465E">
              <w:rPr>
                <w:rFonts w:ascii="Amiri" w:hAnsi="Amiri" w:cs="Amiri" w:hint="cs"/>
                <w:sz w:val="28"/>
                <w:szCs w:val="28"/>
                <w:rtl/>
              </w:rPr>
              <w:t>والمعرف</w: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بـِ:</w:t>
            </w:r>
          </w:p>
          <w:p w14:paraId="6B926315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    </w:t>
            </w:r>
            <w:r w:rsidRPr="00D2465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180" w:dyaOrig="200" w14:anchorId="19B8C046">
                <v:shape id="_x0000_i1071" type="#_x0000_t75" style="width:9pt;height:9.75pt" o:ole="">
                  <v:imagedata r:id="rId96" o:title=""/>
                </v:shape>
                <o:OLEObject Type="Embed" ProgID="Equation.DSMT4" ShapeID="_x0000_i1071" DrawAspect="Content" ObjectID="_1802456481" r:id="rId97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340" w14:anchorId="5FB4EF1B">
                <v:shape id="_x0000_i1072" type="#_x0000_t75" style="width:39.75pt;height:17.25pt" o:ole="">
                  <v:imagedata r:id="rId98" o:title=""/>
                </v:shape>
                <o:OLEObject Type="Embed" ProgID="Equation.DSMT4" ShapeID="_x0000_i1072" DrawAspect="Content" ObjectID="_1802456482" r:id="rId99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   إذا كان   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340" w14:anchorId="3B45C90F">
                <v:shape id="_x0000_i1073" type="#_x0000_t75" style="width:27.75pt;height:17.25pt" o:ole="">
                  <v:imagedata r:id="rId100" o:title=""/>
                </v:shape>
                <o:OLEObject Type="Embed" ProgID="Equation.DSMT4" ShapeID="_x0000_i1073" DrawAspect="Content" ObjectID="_1802456483" r:id="rId101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340" w14:anchorId="7F3F0DA7">
                <v:shape id="_x0000_i1074" type="#_x0000_t75" style="width:27.75pt;height:17.25pt" o:ole="">
                  <v:imagedata r:id="rId102" o:title=""/>
                </v:shape>
                <o:OLEObject Type="Embed" ProgID="Equation.DSMT4" ShapeID="_x0000_i1074" DrawAspect="Content" ObjectID="_1802456484" r:id="rId103"/>
              </w:object>
            </w:r>
          </w:p>
          <w:p w14:paraId="69F00168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    </w:t>
            </w:r>
            <w:r w:rsidRPr="00D2465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180" w:dyaOrig="200" w14:anchorId="30FBAB44">
                <v:shape id="_x0000_i1075" type="#_x0000_t75" style="width:9pt;height:9.75pt" o:ole="">
                  <v:imagedata r:id="rId104" o:title=""/>
                </v:shape>
                <o:OLEObject Type="Embed" ProgID="Equation.DSMT4" ShapeID="_x0000_i1075" DrawAspect="Content" ObjectID="_1802456485" r:id="rId105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2465E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2400" w:dyaOrig="480" w14:anchorId="41E62340">
                <v:shape id="_x0000_i1076" type="#_x0000_t75" style="width:120pt;height:24pt" o:ole="">
                  <v:imagedata r:id="rId106" o:title=""/>
                </v:shape>
                <o:OLEObject Type="Embed" ProgID="Equation.DSMT4" ShapeID="_x0000_i1076" DrawAspect="Content" ObjectID="_1802456486" r:id="rId107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  إذا كان   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340" w14:anchorId="34E31608">
                <v:shape id="_x0000_i1077" type="#_x0000_t75" style="width:27.75pt;height:17.25pt" o:ole="">
                  <v:imagedata r:id="rId108" o:title=""/>
                </v:shape>
                <o:OLEObject Type="Embed" ProgID="Equation.DSMT4" ShapeID="_x0000_i1077" DrawAspect="Content" ObjectID="_1802456487" r:id="rId109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340" w14:anchorId="06D10B33">
                <v:shape id="_x0000_i1078" type="#_x0000_t75" style="width:27.75pt;height:17.25pt" o:ole="">
                  <v:imagedata r:id="rId110" o:title=""/>
                </v:shape>
                <o:OLEObject Type="Embed" ProgID="Equation.DSMT4" ShapeID="_x0000_i1078" DrawAspect="Content" ObjectID="_1802456488" r:id="rId111"/>
              </w:object>
            </w:r>
          </w:p>
          <w:p w14:paraId="3772D876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4BE6ED00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مثال: ت</w:t>
            </w: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46 ص300 (1-2)</w:t>
            </w:r>
          </w:p>
          <w:p w14:paraId="751EF36F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3F6DF2BE" w14:textId="77777777" w:rsidR="00510D75" w:rsidRPr="00D2465E" w:rsidRDefault="00510D75" w:rsidP="00667610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حالات خاصة:</w:t>
            </w:r>
          </w:p>
          <w:p w14:paraId="780641F4" w14:textId="77777777" w:rsidR="00510D75" w:rsidRDefault="00510D75" w:rsidP="00510D7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31D332A" w14:textId="77777777" w:rsidR="00510D75" w:rsidRPr="007121FE" w:rsidRDefault="00510D75" w:rsidP="00510D7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7121FE">
              <w:rPr>
                <w:rFonts w:ascii="Amiri" w:hAnsi="Amiri" w:cs="Amiri"/>
                <w:b/>
                <w:bCs/>
                <w:color w:val="FF0000"/>
                <w:kern w:val="2"/>
                <w:position w:val="-4"/>
                <w:sz w:val="28"/>
                <w:szCs w:val="28"/>
                <w14:ligatures w14:val="standardContextual"/>
              </w:rPr>
              <w:object w:dxaOrig="180" w:dyaOrig="200" w14:anchorId="1CA75249">
                <v:shape id="_x0000_i1079" type="#_x0000_t75" style="width:9pt;height:9.75pt" o:ole="">
                  <v:imagedata r:id="rId112" o:title=""/>
                </v:shape>
                <o:OLEObject Type="Embed" ProgID="Equation.DSMT4" ShapeID="_x0000_i1079" DrawAspect="Content" ObjectID="_1802456489" r:id="rId113"/>
              </w:objec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>إذا كان</w:t>
            </w:r>
            <w:r w:rsidRPr="007121FE">
              <w:rPr>
                <w:rFonts w:ascii="Amiri" w:hAnsi="Amiri" w:cs="Amiri"/>
                <w:b/>
                <w:bCs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5A0C7B2E">
                <v:shape id="_x0000_i1080" type="#_x0000_t75" style="width:9.75pt;height:17.25pt" o:ole="">
                  <v:imagedata r:id="rId90" o:title=""/>
                </v:shape>
                <o:OLEObject Type="Embed" ProgID="Equation.DSMT4" ShapeID="_x0000_i1080" DrawAspect="Content" ObjectID="_1802456490" r:id="rId114"/>
              </w:objec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7121FE">
              <w:rPr>
                <w:rFonts w:ascii="Amiri" w:hAnsi="Amiri" w:cs="Amiri"/>
                <w:b/>
                <w:bCs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2BDE8A8C">
                <v:shape id="_x0000_i1081" type="#_x0000_t75" style="width:9.75pt;height:17.25pt" o:ole="">
                  <v:imagedata r:id="rId92" o:title=""/>
                </v:shape>
                <o:OLEObject Type="Embed" ProgID="Equation.DSMT4" ShapeID="_x0000_i1081" DrawAspect="Content" ObjectID="_1802456491" r:id="rId115"/>
              </w:objec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مرتبطين خطيا </w:t>
            </w:r>
            <w:r w:rsidRPr="007121FE">
              <w:rPr>
                <w:rFonts w:ascii="Amiri" w:hAnsi="Amiri" w:cs="Amiri" w:hint="cs"/>
                <w:sz w:val="28"/>
                <w:szCs w:val="28"/>
                <w:rtl/>
              </w:rPr>
              <w:t>وكان</w: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لهما نفس الاتجاه فإن </w:t>
            </w:r>
            <w:r w:rsidRPr="007121FE">
              <w:rPr>
                <w:rFonts w:ascii="Amiri" w:hAnsi="Amiri" w:cs="Amiri"/>
                <w:b/>
                <w:bCs/>
                <w:kern w:val="2"/>
                <w:position w:val="-18"/>
                <w:sz w:val="28"/>
                <w:szCs w:val="28"/>
                <w14:ligatures w14:val="standardContextual"/>
              </w:rPr>
              <w:object w:dxaOrig="1440" w:dyaOrig="480" w14:anchorId="1375F9D9">
                <v:shape id="_x0000_i1082" type="#_x0000_t75" style="width:1in;height:24pt" o:ole="">
                  <v:imagedata r:id="rId116" o:title=""/>
                </v:shape>
                <o:OLEObject Type="Embed" ProgID="Equation.DSMT4" ShapeID="_x0000_i1082" DrawAspect="Content" ObjectID="_1802456492" r:id="rId117"/>
              </w:objec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</w: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 لأن </w:t>
            </w:r>
            <w:r w:rsidRPr="007121FE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1260" w:dyaOrig="480" w14:anchorId="2FFEBD45">
                <v:shape id="_x0000_i1083" type="#_x0000_t75" style="width:63pt;height:24pt" o:ole="">
                  <v:imagedata r:id="rId118" o:title=""/>
                </v:shape>
                <o:OLEObject Type="Embed" ProgID="Equation.DSMT4" ShapeID="_x0000_i1083" DrawAspect="Content" ObjectID="_1802456493" r:id="rId119"/>
              </w:object>
            </w:r>
          </w:p>
          <w:p w14:paraId="3240A01C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121F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180" w:dyaOrig="200" w14:anchorId="5AAFC5D3">
                <v:shape id="_x0000_i1084" type="#_x0000_t75" style="width:9pt;height:9.75pt" o:ole="">
                  <v:imagedata r:id="rId120" o:title=""/>
                </v:shape>
                <o:OLEObject Type="Embed" ProgID="Equation.DSMT4" ShapeID="_x0000_i1084" DrawAspect="Content" ObjectID="_1802456494" r:id="rId121"/>
              </w:objec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>إذا كان</w:t>
            </w:r>
            <w:r w:rsidRPr="007121FE">
              <w:rPr>
                <w:rFonts w:ascii="Amiri" w:hAnsi="Amiri" w:cs="Amiri"/>
                <w:b/>
                <w:bCs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24450D9D">
                <v:shape id="_x0000_i1085" type="#_x0000_t75" style="width:9.75pt;height:17.25pt" o:ole="">
                  <v:imagedata r:id="rId90" o:title=""/>
                </v:shape>
                <o:OLEObject Type="Embed" ProgID="Equation.DSMT4" ShapeID="_x0000_i1085" DrawAspect="Content" ObjectID="_1802456495" r:id="rId122"/>
              </w:objec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7121FE">
              <w:rPr>
                <w:rFonts w:ascii="Amiri" w:hAnsi="Amiri" w:cs="Amiri"/>
                <w:b/>
                <w:bCs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08281156">
                <v:shape id="_x0000_i1086" type="#_x0000_t75" style="width:9.75pt;height:17.25pt" o:ole="">
                  <v:imagedata r:id="rId92" o:title=""/>
                </v:shape>
                <o:OLEObject Type="Embed" ProgID="Equation.DSMT4" ShapeID="_x0000_i1086" DrawAspect="Content" ObjectID="_1802456496" r:id="rId123"/>
              </w:objec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مرتبطين خطيا </w:t>
            </w:r>
            <w:r w:rsidRPr="007121FE">
              <w:rPr>
                <w:rFonts w:ascii="Amiri" w:hAnsi="Amiri" w:cs="Amiri" w:hint="cs"/>
                <w:sz w:val="28"/>
                <w:szCs w:val="28"/>
                <w:rtl/>
              </w:rPr>
              <w:t>وكانا</w: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اتجاهاهما متعاكسين فإن </w:t>
            </w:r>
            <w:r w:rsidRPr="007121FE">
              <w:rPr>
                <w:rFonts w:ascii="Amiri" w:hAnsi="Amiri" w:cs="Amiri"/>
                <w:b/>
                <w:bCs/>
                <w:kern w:val="2"/>
                <w:position w:val="-18"/>
                <w:sz w:val="28"/>
                <w:szCs w:val="28"/>
                <w14:ligatures w14:val="standardContextual"/>
              </w:rPr>
              <w:object w:dxaOrig="1600" w:dyaOrig="480" w14:anchorId="042DC6CB">
                <v:shape id="_x0000_i1087" type="#_x0000_t75" style="width:80.25pt;height:24pt" o:ole="">
                  <v:imagedata r:id="rId124" o:title=""/>
                </v:shape>
                <o:OLEObject Type="Embed" ProgID="Equation.DSMT4" ShapeID="_x0000_i1087" DrawAspect="Content" ObjectID="_1802456497" r:id="rId125"/>
              </w:object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7121FE">
              <w:rPr>
                <w:rFonts w:ascii="Amiri" w:hAnsi="Amiri" w:cs="Amiri"/>
                <w:sz w:val="28"/>
                <w:szCs w:val="28"/>
                <w:rtl/>
              </w:rPr>
              <w:t xml:space="preserve"> لأن </w:t>
            </w:r>
            <w:r w:rsidRPr="007121FE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1420" w:dyaOrig="480" w14:anchorId="6B301636">
                <v:shape id="_x0000_i1088" type="#_x0000_t75" style="width:71.25pt;height:24pt" o:ole="">
                  <v:imagedata r:id="rId126" o:title=""/>
                </v:shape>
                <o:OLEObject Type="Embed" ProgID="Equation.DSMT4" ShapeID="_x0000_i1088" DrawAspect="Content" ObjectID="_1802456498" r:id="rId127"/>
              </w:object>
            </w:r>
          </w:p>
          <w:p w14:paraId="744B2171" w14:textId="77777777" w:rsidR="00510D75" w:rsidRPr="007121FE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121F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180" w:dyaOrig="200" w14:anchorId="2ED105DC">
                <v:shape id="_x0000_i1089" type="#_x0000_t75" style="width:9pt;height:9.75pt" o:ole="">
                  <v:imagedata r:id="rId128" o:title=""/>
                </v:shape>
                <o:OLEObject Type="Embed" ProgID="Equation.DSMT4" ShapeID="_x0000_i1089" DrawAspect="Content" ObjectID="_1802456499" r:id="rId12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7121FE">
              <w:rPr>
                <w:rFonts w:ascii="Amiri" w:hAnsi="Amiri" w:cs="Amiri"/>
                <w:kern w:val="2"/>
                <w:position w:val="-20"/>
                <w:sz w:val="28"/>
                <w:szCs w:val="28"/>
                <w14:ligatures w14:val="standardContextual"/>
              </w:rPr>
              <w:object w:dxaOrig="5960" w:dyaOrig="580" w14:anchorId="23DAA6A9">
                <v:shape id="_x0000_i1090" type="#_x0000_t75" style="width:297.75pt;height:29.25pt" o:ole="">
                  <v:imagedata r:id="rId130" o:title=""/>
                </v:shape>
                <o:OLEObject Type="Embed" ProgID="Equation.DSMT4" ShapeID="_x0000_i1090" DrawAspect="Content" ObjectID="_1802456500" r:id="rId131"/>
              </w:objec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p w14:paraId="014EF300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2465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مثال: ت 28 ص299</w:t>
            </w:r>
          </w:p>
          <w:p w14:paraId="4CCCFFB8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F7B22F0" w14:textId="77777777" w:rsidR="00510D75" w:rsidRPr="00D2465E" w:rsidRDefault="00510D75" w:rsidP="00667610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2465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نشاط 01 ص 280 (سؤال 3-4)</w:t>
            </w:r>
          </w:p>
          <w:p w14:paraId="61F84879" w14:textId="77777777" w:rsidR="00510D75" w:rsidRPr="00D2465E" w:rsidRDefault="00510D75" w:rsidP="00510D75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D2465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بفرض </w:t>
            </w:r>
            <w:r w:rsidRPr="00D2465E">
              <w:rPr>
                <w:rFonts w:ascii="Amiri" w:hAnsi="Amiri" w:cs="Amiri"/>
                <w:position w:val="-6"/>
                <w:lang w:bidi="ar-DZ"/>
              </w:rPr>
              <w:object w:dxaOrig="820" w:dyaOrig="360" w14:anchorId="16385DCA">
                <v:shape id="_x0000_i1091" type="#_x0000_t75" style="width:41.25pt;height:18pt" o:ole="">
                  <v:imagedata r:id="rId132" o:title=""/>
                </v:shape>
                <o:OLEObject Type="Embed" ProgID="Equation.DSMT4" ShapeID="_x0000_i1091" DrawAspect="Content" ObjectID="_1802456501" r:id="rId133"/>
              </w:object>
            </w:r>
            <w:r w:rsidRPr="00D2465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D2465E">
              <w:rPr>
                <w:rFonts w:ascii="Amiri" w:hAnsi="Amiri" w:cs="Amiri"/>
                <w:position w:val="-6"/>
                <w:lang w:bidi="ar-DZ"/>
              </w:rPr>
              <w:object w:dxaOrig="820" w:dyaOrig="360" w14:anchorId="0B72D14C">
                <v:shape id="_x0000_i1092" type="#_x0000_t75" style="width:41.25pt;height:18pt" o:ole="">
                  <v:imagedata r:id="rId134" o:title=""/>
                </v:shape>
                <o:OLEObject Type="Embed" ProgID="Equation.DSMT4" ShapeID="_x0000_i1092" DrawAspect="Content" ObjectID="_1802456502" r:id="rId135"/>
              </w:object>
            </w:r>
            <w:r w:rsidRPr="00D2465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تبيين ان:  </w:t>
            </w:r>
            <w:r w:rsidRPr="00D2465E">
              <w:rPr>
                <w:rFonts w:ascii="Amiri" w:hAnsi="Amiri" w:cs="Amiri"/>
                <w:position w:val="-26"/>
                <w:lang w:bidi="ar-DZ"/>
              </w:rPr>
              <w:object w:dxaOrig="2900" w:dyaOrig="680" w14:anchorId="4ED40BF4">
                <v:shape id="_x0000_i1093" type="#_x0000_t75" style="width:144.75pt;height:33.75pt" o:ole="">
                  <v:imagedata r:id="rId136" o:title=""/>
                </v:shape>
                <o:OLEObject Type="Embed" ProgID="Equation.DSMT4" ShapeID="_x0000_i1093" DrawAspect="Content" ObjectID="_1802456503" r:id="rId137"/>
              </w:object>
            </w:r>
          </w:p>
          <w:p w14:paraId="0D012A65" w14:textId="77777777" w:rsidR="00510D75" w:rsidRPr="00D2465E" w:rsidRDefault="00510D75" w:rsidP="00510D75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7ED5763" wp14:editId="473E5153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88900</wp:posOffset>
                      </wp:positionV>
                      <wp:extent cx="1714500" cy="1781175"/>
                      <wp:effectExtent l="0" t="0" r="19050" b="28575"/>
                      <wp:wrapNone/>
                      <wp:docPr id="175713527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1781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C15B2A" w14:textId="77777777" w:rsidR="00510D75" w:rsidRDefault="00510D75" w:rsidP="00510D7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4EB714" wp14:editId="2CD27779">
                                        <wp:extent cx="1518920" cy="1529080"/>
                                        <wp:effectExtent l="0" t="0" r="5080" b="0"/>
                                        <wp:docPr id="181843568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58513165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8920" cy="1529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ED5763" id="Rectangle 2" o:spid="_x0000_s1032" style="position:absolute;left:0;text-align:left;margin-left:4.9pt;margin-top:7pt;width:135pt;height:140.2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" fillcolor="white [3201]" strokecolor="white [3212]" strokeweight="2pt">
                      <v:textbox>
                        <w:txbxContent>
                          <w:p w14:paraId="31C15B2A" w14:textId="77777777" w:rsidR="00510D75" w:rsidRDefault="00510D75" w:rsidP="00510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EB714" wp14:editId="2CD27779">
                                  <wp:extent cx="1518920" cy="1529080"/>
                                  <wp:effectExtent l="0" t="0" r="5080" b="0"/>
                                  <wp:docPr id="181843568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8513165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8920" cy="152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246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لدينا:</w:t>
            </w:r>
          </w:p>
          <w:p w14:paraId="00C40F68" w14:textId="77777777" w:rsidR="00510D75" w:rsidRPr="00D2465E" w:rsidRDefault="00510D75" w:rsidP="00510D75">
            <w:pPr>
              <w:pStyle w:val="Paragraphedeliste"/>
              <w:bidi/>
              <w:rPr>
                <w:rFonts w:ascii="Amiri" w:hAnsi="Amiri" w:cs="Amiri"/>
                <w:position w:val="-90"/>
                <w:sz w:val="28"/>
                <w:szCs w:val="28"/>
                <w:rtl/>
              </w:rPr>
            </w:pPr>
            <w:r w:rsidRPr="00D2465E">
              <w:rPr>
                <w:rFonts w:ascii="Amiri" w:hAnsi="Amiri" w:cs="Amiri"/>
                <w:position w:val="-92"/>
                <w:sz w:val="28"/>
                <w:szCs w:val="28"/>
              </w:rPr>
              <w:object w:dxaOrig="2700" w:dyaOrig="1960" w14:anchorId="37DB6416">
                <v:shape id="_x0000_i1094" type="#_x0000_t75" style="width:127.5pt;height:98.25pt" o:ole="">
                  <v:imagedata r:id="rId138" o:title=""/>
                </v:shape>
                <o:OLEObject Type="Embed" ProgID="Equation.DSMT4" ShapeID="_x0000_i1094" DrawAspect="Content" ObjectID="_1802456504" r:id="rId139"/>
              </w:object>
            </w:r>
          </w:p>
          <w:p w14:paraId="7C8FAA6C" w14:textId="77777777" w:rsidR="00510D75" w:rsidRPr="00D2465E" w:rsidRDefault="00510D75" w:rsidP="00510D75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D2465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تبيين ان: </w:t>
            </w:r>
            <w:r w:rsidRPr="00D2465E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1359" w:dyaOrig="320" w14:anchorId="769B6EAA">
                <v:shape id="_x0000_i1095" type="#_x0000_t75" style="width:68.25pt;height:15.75pt" o:ole="">
                  <v:imagedata r:id="rId140" o:title=""/>
                </v:shape>
                <o:OLEObject Type="Embed" ProgID="Equation.DSMT4" ShapeID="_x0000_i1095" DrawAspect="Content" ObjectID="_1802456505" r:id="rId141"/>
              </w:object>
            </w:r>
          </w:p>
          <w:p w14:paraId="2E89E06E" w14:textId="77777777" w:rsidR="00510D75" w:rsidRDefault="00510D75" w:rsidP="00510D75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 </w:t>
            </w:r>
            <w:r w:rsidRPr="009B458B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560" w:dyaOrig="540" w14:anchorId="43F16552">
                <v:shape id="_x0000_i1096" type="#_x0000_t75" style="width:78pt;height:27pt" o:ole="">
                  <v:imagedata r:id="rId142" o:title=""/>
                </v:shape>
                <o:OLEObject Type="Embed" ProgID="Equation.DSMT4" ShapeID="_x0000_i1096" DrawAspect="Content" ObjectID="_1802456506" r:id="rId14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ولدينا: </w:t>
            </w:r>
            <w:r w:rsidRPr="002A1254">
              <w:rPr>
                <w:position w:val="-24"/>
              </w:rPr>
              <w:object w:dxaOrig="2700" w:dyaOrig="620" w14:anchorId="1EC8D47B">
                <v:shape id="_x0000_i1097" type="#_x0000_t75" style="width:135pt;height:30.75pt" o:ole="">
                  <v:imagedata r:id="rId144" o:title=""/>
                </v:shape>
                <o:OLEObject Type="Embed" ProgID="Equation.DSMT4" ShapeID="_x0000_i1097" DrawAspect="Content" ObjectID="_1802456507" r:id="rId145"/>
              </w:objec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9B458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بالتعويض نجد:</w:t>
            </w:r>
          </w:p>
          <w:p w14:paraId="7A73B041" w14:textId="77777777" w:rsidR="00510D75" w:rsidRDefault="00510D75" w:rsidP="00510D75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B458B">
              <w:rPr>
                <w:rFonts w:ascii="Amiri" w:hAnsi="Amiri" w:cs="Amiri"/>
                <w:position w:val="-26"/>
                <w:sz w:val="28"/>
                <w:szCs w:val="28"/>
                <w:lang w:bidi="ar-DZ"/>
              </w:rPr>
              <w:object w:dxaOrig="4880" w:dyaOrig="680" w14:anchorId="198C366C">
                <v:shape id="_x0000_i1098" type="#_x0000_t75" style="width:243.75pt;height:33.75pt" o:ole="">
                  <v:imagedata r:id="rId146" o:title=""/>
                </v:shape>
                <o:OLEObject Type="Embed" ProgID="Equation.DSMT4" ShapeID="_x0000_i1098" DrawAspect="Content" ObjectID="_1802456508" r:id="rId147"/>
              </w:object>
            </w:r>
          </w:p>
          <w:p w14:paraId="433D94B7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C7F07EC" w14:textId="77777777" w:rsidR="00510D75" w:rsidRDefault="00510D75" w:rsidP="00510D75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lastRenderedPageBreak/>
              <w:t>ومنه:</w:t>
            </w:r>
          </w:p>
          <w:p w14:paraId="205FC19A" w14:textId="77777777" w:rsidR="00510D75" w:rsidRPr="009B458B" w:rsidRDefault="00510D75" w:rsidP="00510D75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2352E">
              <w:rPr>
                <w:rFonts w:ascii="Amiri" w:hAnsi="Amiri" w:cs="Amiri"/>
                <w:kern w:val="2"/>
                <w:position w:val="-94"/>
                <w:sz w:val="28"/>
                <w:szCs w:val="28"/>
                <w:lang w:bidi="ar-DZ"/>
                <w14:ligatures w14:val="standardContextual"/>
              </w:rPr>
              <w:object w:dxaOrig="6020" w:dyaOrig="2040" w14:anchorId="33108881">
                <v:shape id="_x0000_i1099" type="#_x0000_t75" style="width:300.75pt;height:102pt" o:ole="">
                  <v:imagedata r:id="rId148" o:title=""/>
                </v:shape>
                <o:OLEObject Type="Embed" ProgID="Equation.DSMT4" ShapeID="_x0000_i1099" DrawAspect="Content" ObjectID="_1802456509" r:id="rId149"/>
              </w:object>
            </w:r>
          </w:p>
          <w:p w14:paraId="1492F4C2" w14:textId="77777777" w:rsidR="00510D75" w:rsidRPr="00D2465E" w:rsidRDefault="00510D75" w:rsidP="00510D75">
            <w:pPr>
              <w:pStyle w:val="Paragraphedeliste"/>
              <w:bidi/>
              <w:ind w:left="0"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مبرهنة</w:t>
            </w:r>
          </w:p>
          <w:p w14:paraId="64C478B6" w14:textId="77777777" w:rsidR="00510D75" w:rsidRPr="00D2465E" w:rsidRDefault="00510D75" w:rsidP="00510D75">
            <w:pPr>
              <w:pStyle w:val="Paragraphedeliste"/>
              <w:bidi/>
              <w:ind w:left="1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2465E">
              <w:rPr>
                <w:rFonts w:ascii="Amiri" w:hAnsi="Amiri" w:cs="Amiri"/>
                <w:sz w:val="28"/>
                <w:szCs w:val="28"/>
                <w:rtl/>
              </w:rPr>
              <w:t>إذا كان</w:t>
            </w:r>
            <w:r w:rsidRPr="00D2465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340" w14:anchorId="1C518A57">
                <v:shape id="_x0000_i1100" type="#_x0000_t75" style="width:9.75pt;height:17.25pt" o:ole="">
                  <v:imagedata r:id="rId90" o:title=""/>
                </v:shape>
                <o:OLEObject Type="Embed" ProgID="Equation.DSMT4" ShapeID="_x0000_i1100" DrawAspect="Content" ObjectID="_1802456510" r:id="rId150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D2465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340" w14:anchorId="7F34FE66">
                <v:shape id="_x0000_i1101" type="#_x0000_t75" style="width:9.75pt;height:17.25pt" o:ole="">
                  <v:imagedata r:id="rId92" o:title=""/>
                </v:shape>
                <o:OLEObject Type="Embed" ProgID="Equation.DSMT4" ShapeID="_x0000_i1101" DrawAspect="Content" ObjectID="_1802456511" r:id="rId151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شعاعين فإن:  </w:t>
            </w:r>
            <w:r w:rsidRPr="00D2465E">
              <w:rPr>
                <w:rFonts w:ascii="Amiri" w:hAnsi="Amiri" w:cs="Amiri"/>
                <w:position w:val="-24"/>
                <w:sz w:val="28"/>
                <w:szCs w:val="28"/>
              </w:rPr>
              <w:object w:dxaOrig="3220" w:dyaOrig="620" w14:anchorId="2F10843E">
                <v:shape id="_x0000_i1102" type="#_x0000_t75" style="width:161.25pt;height:30.75pt" o:ole="">
                  <v:imagedata r:id="rId152" o:title=""/>
                </v:shape>
                <o:OLEObject Type="Embed" ProgID="Equation.DSMT4" ShapeID="_x0000_i1102" DrawAspect="Content" ObjectID="_1802456512" r:id="rId153"/>
              </w:object>
            </w:r>
          </w:p>
          <w:p w14:paraId="6057CDD5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3805DEA" w14:textId="77777777" w:rsidR="00510D75" w:rsidRPr="00D2465E" w:rsidRDefault="00510D75" w:rsidP="00667610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العبارة التحليلية للجداء السلمي</w:t>
            </w:r>
          </w:p>
          <w:p w14:paraId="0E9FA550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  <w:r w:rsidRPr="00D2465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مبرهنة:</w:t>
            </w:r>
            <w:r w:rsidRPr="00D2465E">
              <w:rPr>
                <w:rFonts w:ascii="Amiri" w:hAnsi="Amiri" w:cs="Amiri"/>
                <w:sz w:val="28"/>
                <w:szCs w:val="28"/>
                <w:u w:val="single"/>
                <w:rtl/>
              </w:rPr>
              <w:t xml:space="preserve"> </w:t>
            </w:r>
          </w:p>
          <w:p w14:paraId="1D95B698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إذا كانت، في معلم متعامد </w:t>
            </w:r>
            <w:r w:rsidRPr="00D2465E">
              <w:rPr>
                <w:rFonts w:ascii="Amiri" w:hAnsi="Amiri" w:cs="Amiri" w:hint="cs"/>
                <w:sz w:val="28"/>
                <w:szCs w:val="28"/>
                <w:rtl/>
              </w:rPr>
              <w:t>ومتجانس</w: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>، إحداثيات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27AE1BA9">
                <v:shape id="_x0000_i1103" type="#_x0000_t75" style="width:9.75pt;height:17.25pt" o:ole="">
                  <v:imagedata r:id="rId90" o:title=""/>
                </v:shape>
                <o:OLEObject Type="Embed" ProgID="Equation.DSMT4" ShapeID="_x0000_i1103" DrawAspect="Content" ObjectID="_1802456513" r:id="rId154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هي</w:t>
            </w:r>
            <w:r w:rsidRPr="00D2465E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680" w:dyaOrig="400" w14:anchorId="5D67F3C4">
                <v:shape id="_x0000_i1104" type="#_x0000_t75" style="width:33.75pt;height:20.25pt" o:ole="">
                  <v:imagedata r:id="rId155" o:title=""/>
                </v:shape>
                <o:OLEObject Type="Embed" ProgID="Equation.DSMT4" ShapeID="_x0000_i1104" DrawAspect="Content" ObjectID="_1802456514" r:id="rId156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2465E">
              <w:rPr>
                <w:rFonts w:ascii="Amiri" w:hAnsi="Amiri" w:cs="Amiri" w:hint="cs"/>
                <w:sz w:val="28"/>
                <w:szCs w:val="28"/>
                <w:rtl/>
              </w:rPr>
              <w:t>وكانت</w: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إحداثيات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77FF8A14">
                <v:shape id="_x0000_i1105" type="#_x0000_t75" style="width:9.75pt;height:17.25pt" o:ole="">
                  <v:imagedata r:id="rId92" o:title=""/>
                </v:shape>
                <o:OLEObject Type="Embed" ProgID="Equation.DSMT4" ShapeID="_x0000_i1105" DrawAspect="Content" ObjectID="_1802456515" r:id="rId157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هيٍ</w:t>
            </w:r>
            <w:r w:rsidRPr="00D2465E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80" w:dyaOrig="400" w14:anchorId="21612657">
                <v:shape id="_x0000_i1106" type="#_x0000_t75" style="width:39pt;height:20.25pt" o:ole="">
                  <v:imagedata r:id="rId158" o:title=""/>
                </v:shape>
                <o:OLEObject Type="Embed" ProgID="Equation.DSMT4" ShapeID="_x0000_i1106" DrawAspect="Content" ObjectID="_1802456516" r:id="rId159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فإن:</w:t>
            </w:r>
            <w:r w:rsidRPr="00D2465E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D2465E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1579" w:dyaOrig="380" w14:anchorId="2708A1DC">
                <v:shape id="_x0000_i1107" type="#_x0000_t75" style="width:78.75pt;height:18.75pt" o:ole="">
                  <v:imagedata r:id="rId160" o:title=""/>
                </v:shape>
                <o:OLEObject Type="Embed" ProgID="Equation.DSMT4" ShapeID="_x0000_i1107" DrawAspect="Content" ObjectID="_1802456517" r:id="rId161"/>
              </w:object>
            </w:r>
          </w:p>
          <w:p w14:paraId="138AB878" w14:textId="77777777" w:rsidR="00510D75" w:rsidRPr="00D2465E" w:rsidRDefault="00510D75" w:rsidP="00510D75">
            <w:pPr>
              <w:pStyle w:val="Paragraphedeliste"/>
              <w:bidi/>
              <w:ind w:left="1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BD37F80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مثال: ت 43 ص 300</w:t>
            </w:r>
          </w:p>
          <w:p w14:paraId="0BCF3C47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8481D0D" w14:textId="77777777" w:rsidR="00510D75" w:rsidRPr="00D2465E" w:rsidRDefault="00510D75" w:rsidP="00667610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الأشعة المتعامدة</w:t>
            </w:r>
          </w:p>
          <w:p w14:paraId="718F4A78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  <w:r w:rsidRPr="00D2465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تعريف:</w:t>
            </w:r>
            <w:r w:rsidRPr="00D2465E">
              <w:rPr>
                <w:rFonts w:ascii="Amiri" w:hAnsi="Amiri" w:cs="Amiri"/>
                <w:sz w:val="28"/>
                <w:szCs w:val="28"/>
                <w:u w:val="single"/>
                <w:rtl/>
              </w:rPr>
              <w:t xml:space="preserve"> </w:t>
            </w:r>
          </w:p>
          <w:p w14:paraId="2128DA20" w14:textId="77777777" w:rsidR="00510D75" w:rsidRPr="00BB02A1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القول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ا</w:t>
            </w:r>
            <w:r w:rsidRPr="00BB02A1">
              <w:rPr>
                <w:rFonts w:ascii="Amiri" w:hAnsi="Amiri" w:cs="Amiri" w:hint="cs"/>
                <w:sz w:val="28"/>
                <w:szCs w:val="28"/>
                <w:rtl/>
              </w:rPr>
              <w:t>ن</w:t>
            </w: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الشعاعين غير المعدومين </w:t>
            </w:r>
            <w:r w:rsidRPr="00BB02A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11364EFD">
                <v:shape id="_x0000_i1108" type="#_x0000_t75" style="width:9.75pt;height:17.25pt" o:ole="">
                  <v:imagedata r:id="rId90" o:title=""/>
                </v:shape>
                <o:OLEObject Type="Embed" ProgID="Equation.DSMT4" ShapeID="_x0000_i1108" DrawAspect="Content" ObjectID="_1802456518" r:id="rId162"/>
              </w:object>
            </w: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B02A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6B81001F">
                <v:shape id="_x0000_i1109" type="#_x0000_t75" style="width:9.75pt;height:17.25pt" o:ole="">
                  <v:imagedata r:id="rId92" o:title=""/>
                </v:shape>
                <o:OLEObject Type="Embed" ProgID="Equation.DSMT4" ShapeID="_x0000_i1109" DrawAspect="Content" ObjectID="_1802456519" r:id="rId163"/>
              </w:object>
            </w: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متعامدان يعني أنه إذا كان:</w:t>
            </w:r>
            <w:r w:rsidRPr="00BB02A1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BB02A1">
              <w:rPr>
                <w:rFonts w:ascii="Amiri" w:hAnsi="Amiri" w:cs="Amiri"/>
                <w:sz w:val="28"/>
                <w:szCs w:val="28"/>
                <w:rtl/>
              </w:rPr>
              <w:tab/>
            </w:r>
          </w:p>
          <w:p w14:paraId="3744D345" w14:textId="77777777" w:rsidR="00510D75" w:rsidRDefault="00510D75" w:rsidP="00510D75">
            <w:pPr>
              <w:tabs>
                <w:tab w:val="left" w:pos="7256"/>
              </w:tabs>
              <w:bidi/>
              <w:rPr>
                <w:rFonts w:cs="Simplified Arabic"/>
                <w:b/>
                <w:bCs/>
                <w:rtl/>
              </w:rPr>
            </w:pP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BB02A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340" w14:anchorId="4EEE98A7">
                <v:shape id="_x0000_i1110" type="#_x0000_t75" style="width:39.75pt;height:17.25pt" o:ole="">
                  <v:imagedata r:id="rId164" o:title=""/>
                </v:shape>
                <o:OLEObject Type="Embed" ProgID="Equation.DSMT4" ShapeID="_x0000_i1110" DrawAspect="Content" ObjectID="_1802456520" r:id="rId165"/>
              </w:object>
            </w: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B02A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20" w:dyaOrig="340" w14:anchorId="32630E05">
                <v:shape id="_x0000_i1111" type="#_x0000_t75" style="width:41.25pt;height:17.25pt" o:ole="">
                  <v:imagedata r:id="rId166" o:title=""/>
                </v:shape>
                <o:OLEObject Type="Embed" ProgID="Equation.DSMT4" ShapeID="_x0000_i1111" DrawAspect="Content" ObjectID="_1802456521" r:id="rId167"/>
              </w:object>
            </w: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يكون المستقيمان</w:t>
            </w:r>
            <w:r w:rsidRPr="00BB02A1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620" w:dyaOrig="400" w14:anchorId="1D1D9702">
                <v:shape id="_x0000_i1112" type="#_x0000_t75" style="width:30.75pt;height:20.25pt" o:ole="">
                  <v:imagedata r:id="rId168" o:title=""/>
                </v:shape>
                <o:OLEObject Type="Embed" ProgID="Equation.DSMT4" ShapeID="_x0000_i1112" DrawAspect="Content" ObjectID="_1802456522" r:id="rId169"/>
              </w:object>
            </w: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B02A1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639" w:dyaOrig="400" w14:anchorId="1336DC41">
                <v:shape id="_x0000_i1113" type="#_x0000_t75" style="width:32.25pt;height:20.25pt" o:ole="">
                  <v:imagedata r:id="rId170" o:title=""/>
                </v:shape>
                <o:OLEObject Type="Embed" ProgID="Equation.DSMT4" ShapeID="_x0000_i1113" DrawAspect="Content" ObjectID="_1802456523" r:id="rId171"/>
              </w:object>
            </w:r>
            <w:r w:rsidRPr="00BB02A1">
              <w:rPr>
                <w:rFonts w:ascii="Amiri" w:hAnsi="Amiri" w:cs="Amiri"/>
                <w:sz w:val="28"/>
                <w:szCs w:val="28"/>
                <w:rtl/>
              </w:rPr>
              <w:t xml:space="preserve"> متعامدين</w:t>
            </w:r>
            <w:r>
              <w:rPr>
                <w:rFonts w:cs="Simplified Arabic" w:hint="cs"/>
                <w:b/>
                <w:bCs/>
                <w:rtl/>
              </w:rPr>
              <w:t>.</w:t>
            </w:r>
          </w:p>
          <w:p w14:paraId="6669C924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03566A6F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D2465E">
              <w:rPr>
                <w:rFonts w:cs="Simplified Arabic" w:hint="cs"/>
                <w:rtl/>
              </w:rPr>
              <w:t xml:space="preserve">  </w: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القول </w:t>
            </w:r>
            <w:r w:rsidRPr="00D2465E">
              <w:rPr>
                <w:rFonts w:ascii="Amiri" w:hAnsi="Amiri" w:cs="Amiri" w:hint="cs"/>
                <w:sz w:val="28"/>
                <w:szCs w:val="28"/>
                <w:rtl/>
              </w:rPr>
              <w:t>ا</w: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>ن الشعاعين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3AAC69C1">
                <v:shape id="_x0000_i1114" type="#_x0000_t75" style="width:9.75pt;height:17.25pt" o:ole="">
                  <v:imagedata r:id="rId90" o:title=""/>
                </v:shape>
                <o:OLEObject Type="Embed" ProgID="Equation.DSMT4" ShapeID="_x0000_i1114" DrawAspect="Content" ObjectID="_1802456524" r:id="rId172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0361D72D">
                <v:shape id="_x0000_i1115" type="#_x0000_t75" style="width:9.75pt;height:17.25pt" o:ole="">
                  <v:imagedata r:id="rId92" o:title=""/>
                </v:shape>
                <o:OLEObject Type="Embed" ProgID="Equation.DSMT4" ShapeID="_x0000_i1115" DrawAspect="Content" ObjectID="_1802456525" r:id="rId173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 xml:space="preserve"> متعامدان يعني أن </w:t>
            </w:r>
            <w:r w:rsidRPr="00D2465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340" w14:anchorId="5B888674">
                <v:shape id="_x0000_i1116" type="#_x0000_t75" style="width:39.75pt;height:17.25pt" o:ole="">
                  <v:imagedata r:id="rId98" o:title=""/>
                </v:shape>
                <o:OLEObject Type="Embed" ProgID="Equation.DSMT4" ShapeID="_x0000_i1116" DrawAspect="Content" ObjectID="_1802456526" r:id="rId174"/>
              </w:object>
            </w:r>
            <w:r w:rsidRPr="00D2465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53DDD92" w14:textId="77777777" w:rsidR="00510D75" w:rsidRPr="00D2465E" w:rsidRDefault="00510D75" w:rsidP="00510D7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CC2A742" wp14:editId="12975B1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88265</wp:posOffset>
                      </wp:positionV>
                      <wp:extent cx="2000250" cy="2019300"/>
                      <wp:effectExtent l="0" t="0" r="19050" b="19050"/>
                      <wp:wrapNone/>
                      <wp:docPr id="99554408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2019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3E2484" w14:textId="77777777" w:rsidR="00510D75" w:rsidRDefault="00510D75" w:rsidP="00510D7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3941BA" wp14:editId="2C9B3C1C">
                                        <wp:extent cx="1804670" cy="1816735"/>
                                        <wp:effectExtent l="0" t="0" r="5080" b="0"/>
                                        <wp:docPr id="45998557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6192545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4670" cy="18167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2A742" id="Rectangle 5" o:spid="_x0000_s1033" style="position:absolute;left:0;text-align:left;margin-left:1.15pt;margin-top:6.95pt;width:157.5pt;height:15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" fillcolor="white [3201]" strokecolor="white [3212]" strokeweight="2pt">
                      <v:textbox>
                        <w:txbxContent>
                          <w:p w14:paraId="213E2484" w14:textId="77777777" w:rsidR="00510D75" w:rsidRDefault="00510D75" w:rsidP="00510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941BA" wp14:editId="2C9B3C1C">
                                  <wp:extent cx="1804670" cy="1816735"/>
                                  <wp:effectExtent l="0" t="0" r="5080" b="0"/>
                                  <wp:docPr id="45998557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192545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670" cy="1816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69FB30" w14:textId="77777777" w:rsidR="00510D75" w:rsidRPr="000D28F9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مثال: ت 51 ص 300</w:t>
            </w:r>
          </w:p>
          <w:p w14:paraId="69D62F69" w14:textId="77777777" w:rsidR="00510D75" w:rsidRPr="00D2465E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الواجب المنزلي: </w:t>
            </w:r>
          </w:p>
          <w:p w14:paraId="58E5BA37" w14:textId="77777777" w:rsidR="00510D75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001A3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         </w:t>
            </w:r>
            <w:r w:rsidRPr="00D2465E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ت27، ت50، ت40ص 300  </w:t>
            </w:r>
          </w:p>
          <w:p w14:paraId="0025BF7A" w14:textId="77777777" w:rsidR="00510D75" w:rsidRDefault="00510D75" w:rsidP="00510D7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089611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F2E82D8" w14:textId="77777777" w:rsidR="00667610" w:rsidRDefault="00667610" w:rsidP="0066761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613D03B" w14:textId="77777777" w:rsidR="00667610" w:rsidRDefault="00667610" w:rsidP="0066761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15700DA" w14:textId="77777777" w:rsidR="00667610" w:rsidRDefault="00667610" w:rsidP="0066761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296739C" w14:textId="77777777" w:rsidR="00667610" w:rsidRPr="00792B9B" w:rsidRDefault="00667610" w:rsidP="0066761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5E3427" w14:textId="77777777" w:rsidR="00981E9C" w:rsidRPr="00792B9B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36513CA" w14:textId="77777777" w:rsidR="004446E8" w:rsidRDefault="004446E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E07D49" wp14:editId="7B333B8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9494754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8879D" w14:textId="77777777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52781E6" w14:textId="354ECAAC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B55ECE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5ECE" w:rsidRPr="00AB56D8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>حساب الجداء السلمي لشعاعين بالاعتماد على الاسقاطات العمودية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07D49" id="_x0000_s1034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l4EsOH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7068879D" w14:textId="77777777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52781E6" w14:textId="354ECAAC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B55ECE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55ECE" w:rsidRPr="00AB56D8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>حساب الجداء السلمي لشعاعين بالاعتماد على الاسقاطات العمودية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7F73FF" wp14:editId="6F91E24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88375050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D1B8C" w14:textId="3CE4B40B" w:rsidR="004446E8" w:rsidRPr="00305590" w:rsidRDefault="004446E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B55EC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0DC6BC5A" w14:textId="77777777" w:rsidR="004446E8" w:rsidRDefault="004446E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73FF" id="_x0000_s1035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Z9obA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6D6D1B8C" w14:textId="3CE4B40B" w:rsidR="004446E8" w:rsidRPr="00305590" w:rsidRDefault="004446E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B55EC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0DC6BC5A" w14:textId="77777777" w:rsidR="004446E8" w:rsidRDefault="004446E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22272" wp14:editId="49103DDD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7267213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5172" w14:textId="77777777" w:rsidR="004446E8" w:rsidRPr="00305590" w:rsidRDefault="004446E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22272" id="_x0000_s1036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lKqK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27B15172" w14:textId="77777777" w:rsidR="004446E8" w:rsidRPr="00305590" w:rsidRDefault="004446E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2227F2" wp14:editId="2C632E88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89112805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1C13B" w14:textId="77777777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جداء السلمي</w:t>
                            </w:r>
                          </w:p>
                          <w:p w14:paraId="408EF1F0" w14:textId="6353D4BD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B55ECE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5ECE" w:rsidRPr="00B55ECE">
                              <w:rPr>
                                <w:rFonts w:ascii="Amiri" w:hAnsi="Amiri" w:cs="Amiri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الجداء السلمي والاسقاط العمودي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2227F2" id="_x0000_s1037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" fillcolor="white [3201]" strokecolor="black [3213]" strokeweight="2pt">
                <v:textbox>
                  <w:txbxContent>
                    <w:p w14:paraId="67F1C13B" w14:textId="77777777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جداء السلمي</w:t>
                      </w:r>
                    </w:p>
                    <w:p w14:paraId="408EF1F0" w14:textId="6353D4BD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B55ECE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B55ECE" w:rsidRPr="00B55ECE">
                        <w:rPr>
                          <w:rFonts w:ascii="Amiri" w:hAnsi="Amiri" w:cs="Amiri" w:hint="cs"/>
                          <w:color w:val="000000" w:themeColor="text1"/>
                          <w:sz w:val="26"/>
                          <w:szCs w:val="26"/>
                          <w:rtl/>
                          <w:lang w:bidi="ar-DZ"/>
                        </w:rPr>
                        <w:t>الجداء السلمي والاسقاط العمودي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7B5137D" w14:textId="77777777" w:rsidR="004446E8" w:rsidRPr="00792B9B" w:rsidRDefault="004446E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446E8" w:rsidRPr="00792B9B" w14:paraId="21743A8C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18B9537E" w14:textId="77777777" w:rsidR="004446E8" w:rsidRPr="00305590" w:rsidRDefault="004446E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8C4BB47" w14:textId="77777777" w:rsidR="004446E8" w:rsidRPr="00305590" w:rsidRDefault="004446E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E51569A" w14:textId="77777777" w:rsidR="004446E8" w:rsidRPr="00305590" w:rsidRDefault="004446E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446E8" w:rsidRPr="00792B9B" w14:paraId="16994F90" w14:textId="77777777" w:rsidTr="00305590">
        <w:tc>
          <w:tcPr>
            <w:tcW w:w="1278" w:type="dxa"/>
          </w:tcPr>
          <w:p w14:paraId="02F6D638" w14:textId="77777777" w:rsidR="004446E8" w:rsidRDefault="004446E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284CF26" w14:textId="77777777" w:rsidR="004446E8" w:rsidRDefault="004446E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BD679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2FBF7D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D20EF4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9479E3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14CBBD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D8D612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994428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D8A7A5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A43B1C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7C76AA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E13B44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AB5B91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E4CEE5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E225E6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D4A206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58A63C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EE0E69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AB97FA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F236C0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2B30EE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00D162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6D7BEA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377549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9B2A9D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BEB29C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D6E1E4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A4ABC9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5F348F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701310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9820BC" w14:textId="77777777" w:rsidR="004446E8" w:rsidRPr="00FB5A89" w:rsidRDefault="004446E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92C908E" w14:textId="77777777" w:rsidR="004446E8" w:rsidRPr="00792B9B" w:rsidRDefault="004446E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9F5C5B" w14:textId="77777777" w:rsidR="00B55ECE" w:rsidRPr="00662C34" w:rsidRDefault="00B55ECE" w:rsidP="00B55ECE">
            <w:pPr>
              <w:pStyle w:val="Paragraphedeliste"/>
              <w:numPr>
                <w:ilvl w:val="0"/>
                <w:numId w:val="26"/>
              </w:num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662C34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المسقط العمودي لشعاع على محور أو شعاع</w:t>
            </w:r>
          </w:p>
          <w:p w14:paraId="62A6D138" w14:textId="77777777" w:rsidR="00B55ECE" w:rsidRPr="00AB6529" w:rsidRDefault="00B55ECE" w:rsidP="00B55EC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AB6529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تعريف</w:t>
            </w:r>
            <w:r w:rsidRPr="00AB6529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</w:p>
          <w:p w14:paraId="34B53A18" w14:textId="77777777" w:rsidR="00B55ECE" w:rsidRPr="00662C34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7828203" w14:textId="77777777" w:rsidR="00B55ECE" w:rsidRPr="00662C34" w:rsidRDefault="00B55ECE" w:rsidP="00B55EC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62C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3C1385AF">
                <v:shape id="_x0000_i1117" type="#_x0000_t75" style="width:9.75pt;height:17.25pt" o:ole="">
                  <v:imagedata r:id="rId175" o:title=""/>
                </v:shape>
                <o:OLEObject Type="Embed" ProgID="Equation.DSMT4" ShapeID="_x0000_i1117" DrawAspect="Content" ObjectID="_1802456527" r:id="rId176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 شعاع حيث</w:t>
            </w:r>
            <w:r w:rsidRPr="00662C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780" w:dyaOrig="340" w14:anchorId="53FC6071">
                <v:shape id="_x0000_i1118" type="#_x0000_t75" style="width:39pt;height:17.25pt" o:ole="">
                  <v:imagedata r:id="rId177" o:title=""/>
                </v:shape>
                <o:OLEObject Type="Embed" ProgID="Equation.DSMT4" ShapeID="_x0000_i1118" DrawAspect="Content" ObjectID="_1802456528" r:id="rId178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662C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320" w:dyaOrig="279" w14:anchorId="140CAF09">
                <v:shape id="_x0000_i1119" type="#_x0000_t75" style="width:15.75pt;height:14.25pt" o:ole="">
                  <v:imagedata r:id="rId179" o:title=""/>
                </v:shape>
                <o:OLEObject Type="Embed" ProgID="Equation.DSMT4" ShapeID="_x0000_i1119" DrawAspect="Content" ObjectID="_1802456529" r:id="rId180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662C34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40" w:dyaOrig="260" w14:anchorId="45A3B9E5">
                <v:shape id="_x0000_i1120" type="#_x0000_t75" style="width:17.25pt;height:12.75pt" o:ole="">
                  <v:imagedata r:id="rId181" o:title=""/>
                </v:shape>
                <o:OLEObject Type="Embed" ProgID="Equation.DSMT4" ShapeID="_x0000_i1120" DrawAspect="Content" ObjectID="_1802456530" r:id="rId182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المسقطان العموديان على الترتيب للنقطتين</w:t>
            </w:r>
            <w:r w:rsidRPr="00662C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60" w:dyaOrig="279" w14:anchorId="351F66ED">
                <v:shape id="_x0000_i1121" type="#_x0000_t75" style="width:12.75pt;height:14.25pt" o:ole="">
                  <v:imagedata r:id="rId183" o:title=""/>
                </v:shape>
                <o:OLEObject Type="Embed" ProgID="Equation.DSMT4" ShapeID="_x0000_i1121" DrawAspect="Content" ObjectID="_1802456531" r:id="rId184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662C34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79" w:dyaOrig="260" w14:anchorId="10BC58AF">
                <v:shape id="_x0000_i1122" type="#_x0000_t75" style="width:14.25pt;height:12.75pt" o:ole="">
                  <v:imagedata r:id="rId185" o:title=""/>
                </v:shape>
                <o:OLEObject Type="Embed" ProgID="Equation.DSMT4" ShapeID="_x0000_i1122" DrawAspect="Content" ObjectID="_1802456532" r:id="rId186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>على محور</w:t>
            </w:r>
            <w:r w:rsidRPr="00662C34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660" w:dyaOrig="480" w14:anchorId="24A2E919">
                <v:shape id="_x0000_i1123" type="#_x0000_t75" style="width:33pt;height:24pt" o:ole="">
                  <v:imagedata r:id="rId187" o:title=""/>
                </v:shape>
                <o:OLEObject Type="Embed" ProgID="Equation.DSMT4" ShapeID="_x0000_i1123" DrawAspect="Content" ObjectID="_1802456533" r:id="rId188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4C27804" w14:textId="77777777" w:rsidR="00B55ECE" w:rsidRPr="00662C34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 يسمى الشعاع </w:t>
            </w:r>
            <w:r w:rsidRPr="00662C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60" w:dyaOrig="340" w14:anchorId="18D52E6A">
                <v:shape id="_x0000_i1124" type="#_x0000_t75" style="width:12.75pt;height:17.25pt" o:ole="">
                  <v:imagedata r:id="rId189" o:title=""/>
                </v:shape>
                <o:OLEObject Type="Embed" ProgID="Equation.DSMT4" ShapeID="_x0000_i1124" DrawAspect="Content" ObjectID="_1802456534" r:id="rId190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، المعرف بـِ </w:t>
            </w:r>
            <w:r w:rsidRPr="00662C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940" w:dyaOrig="340" w14:anchorId="4562532D">
                <v:shape id="_x0000_i1125" type="#_x0000_t75" style="width:47.25pt;height:17.25pt" o:ole="">
                  <v:imagedata r:id="rId191" o:title=""/>
                </v:shape>
                <o:OLEObject Type="Embed" ProgID="Equation.DSMT4" ShapeID="_x0000_i1125" DrawAspect="Content" ObjectID="_1802456535" r:id="rId192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، المسقط العمودي للشعاع</w:t>
            </w:r>
            <w:r w:rsidRPr="00662C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681DC7CD">
                <v:shape id="_x0000_i1126" type="#_x0000_t75" style="width:9.75pt;height:17.25pt" o:ole="">
                  <v:imagedata r:id="rId175" o:title=""/>
                </v:shape>
                <o:OLEObject Type="Embed" ProgID="Equation.DSMT4" ShapeID="_x0000_i1126" DrawAspect="Content" ObjectID="_1802456536" r:id="rId193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على المحور</w:t>
            </w:r>
            <w:r w:rsidRPr="00662C34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660" w:dyaOrig="480" w14:anchorId="5986F73C">
                <v:shape id="_x0000_i1127" type="#_x0000_t75" style="width:33pt;height:24pt" o:ole="">
                  <v:imagedata r:id="rId187" o:title=""/>
                </v:shape>
                <o:OLEObject Type="Embed" ProgID="Equation.DSMT4" ShapeID="_x0000_i1127" DrawAspect="Content" ObjectID="_1802456537" r:id="rId194"/>
              </w:objec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( أو على الشعاع </w:t>
            </w:r>
            <w:r w:rsidRPr="00662C34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29C7AAFD">
                <v:shape id="_x0000_i1128" type="#_x0000_t75" style="width:9.75pt;height:17.25pt" o:ole="">
                  <v:imagedata r:id="rId195" o:title=""/>
                </v:shape>
                <o:OLEObject Type="Embed" ProgID="Equation.DSMT4" ShapeID="_x0000_i1128" DrawAspect="Content" ObjectID="_1802456538" r:id="rId196"/>
              </w:object>
            </w:r>
            <w:r w:rsidRPr="00662C34">
              <w:rPr>
                <w:rFonts w:ascii="Amiri" w:hAnsi="Amiri" w:cs="Amiri"/>
                <w:sz w:val="28"/>
                <w:szCs w:val="28"/>
                <w:rtl/>
              </w:rPr>
              <w:t xml:space="preserve"> )</w:t>
            </w:r>
          </w:p>
          <w:p w14:paraId="438323DE" w14:textId="77777777" w:rsidR="00B55ECE" w:rsidRDefault="00B55ECE" w:rsidP="00B55EC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903E380" w14:textId="77777777" w:rsidR="00B55ECE" w:rsidRDefault="00B55ECE" w:rsidP="00B55ECE">
            <w:pPr>
              <w:pStyle w:val="Paragraphedeliste"/>
              <w:numPr>
                <w:ilvl w:val="0"/>
                <w:numId w:val="26"/>
              </w:num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662C34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الجداء السلمي والمسقط العمودي لشعاع</w:t>
            </w:r>
          </w:p>
          <w:p w14:paraId="453B75E6" w14:textId="77777777" w:rsidR="00B55ECE" w:rsidRPr="00AB6529" w:rsidRDefault="00B55ECE" w:rsidP="00B55EC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B6529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AB6529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  <w:r w:rsidRPr="00AB652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526CE93" w14:textId="77777777" w:rsidR="00B55ECE" w:rsidRPr="0001117D" w:rsidRDefault="00B55ECE" w:rsidP="00B55EC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1117D">
              <w:rPr>
                <w:rFonts w:ascii="Amiri" w:hAnsi="Amiri" w:cs="Amiri"/>
                <w:sz w:val="28"/>
                <w:szCs w:val="28"/>
                <w:rtl/>
              </w:rPr>
              <w:t xml:space="preserve"> إذا كان</w:t>
            </w:r>
            <w:r w:rsidRPr="0001117D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6BF77EDA">
                <v:shape id="_x0000_i1129" type="#_x0000_t75" style="width:9.75pt;height:17.25pt" o:ole="">
                  <v:imagedata r:id="rId195" o:title=""/>
                </v:shape>
                <o:OLEObject Type="Embed" ProgID="Equation.DSMT4" ShapeID="_x0000_i1129" DrawAspect="Content" ObjectID="_1802456539" r:id="rId197"/>
              </w:object>
            </w:r>
            <w:r w:rsidRPr="0001117D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01117D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10CA7453">
                <v:shape id="_x0000_i1130" type="#_x0000_t75" style="width:9.75pt;height:17.25pt" o:ole="">
                  <v:imagedata r:id="rId175" o:title=""/>
                </v:shape>
                <o:OLEObject Type="Embed" ProgID="Equation.DSMT4" ShapeID="_x0000_i1130" DrawAspect="Content" ObjectID="_1802456540" r:id="rId198"/>
              </w:object>
            </w:r>
            <w:r w:rsidRPr="0001117D">
              <w:rPr>
                <w:rFonts w:ascii="Amiri" w:hAnsi="Amiri" w:cs="Amiri"/>
                <w:sz w:val="28"/>
                <w:szCs w:val="28"/>
                <w:rtl/>
              </w:rPr>
              <w:t xml:space="preserve">  شعاعين حيث </w:t>
            </w:r>
            <w:r w:rsidRPr="0001117D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560" w:dyaOrig="340" w14:anchorId="41DD42D5">
                <v:shape id="_x0000_i1131" type="#_x0000_t75" style="width:27.75pt;height:17.25pt" o:ole="">
                  <v:imagedata r:id="rId199" o:title=""/>
                </v:shape>
                <o:OLEObject Type="Embed" ProgID="Equation.DSMT4" ShapeID="_x0000_i1131" DrawAspect="Content" ObjectID="_1802456541" r:id="rId200"/>
              </w:object>
            </w:r>
            <w:r w:rsidRPr="0001117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1117D">
              <w:rPr>
                <w:rFonts w:ascii="Amiri" w:hAnsi="Amiri" w:cs="Amiri" w:hint="cs"/>
                <w:sz w:val="28"/>
                <w:szCs w:val="28"/>
                <w:rtl/>
              </w:rPr>
              <w:t>وكان</w:t>
            </w:r>
            <w:r w:rsidRPr="0001117D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60" w:dyaOrig="340" w14:anchorId="6059C56F">
                <v:shape id="_x0000_i1132" type="#_x0000_t75" style="width:12.75pt;height:17.25pt" o:ole="">
                  <v:imagedata r:id="rId189" o:title=""/>
                </v:shape>
                <o:OLEObject Type="Embed" ProgID="Equation.DSMT4" ShapeID="_x0000_i1132" DrawAspect="Content" ObjectID="_1802456542" r:id="rId201"/>
              </w:object>
            </w:r>
            <w:r w:rsidRPr="0001117D">
              <w:rPr>
                <w:rFonts w:ascii="Amiri" w:hAnsi="Amiri" w:cs="Amiri"/>
                <w:sz w:val="28"/>
                <w:szCs w:val="28"/>
                <w:rtl/>
              </w:rPr>
              <w:t xml:space="preserve"> المسقط العمودي للشعاع</w:t>
            </w:r>
            <w:r w:rsidRPr="0001117D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6EF82E47">
                <v:shape id="_x0000_i1133" type="#_x0000_t75" style="width:9.75pt;height:17.25pt" o:ole="">
                  <v:imagedata r:id="rId175" o:title=""/>
                </v:shape>
                <o:OLEObject Type="Embed" ProgID="Equation.DSMT4" ShapeID="_x0000_i1133" DrawAspect="Content" ObjectID="_1802456543" r:id="rId202"/>
              </w:object>
            </w:r>
            <w:r w:rsidRPr="0001117D">
              <w:rPr>
                <w:rFonts w:ascii="Amiri" w:hAnsi="Amiri" w:cs="Amiri"/>
                <w:sz w:val="28"/>
                <w:szCs w:val="28"/>
                <w:rtl/>
              </w:rPr>
              <w:t xml:space="preserve"> على</w:t>
            </w:r>
            <w:r w:rsidRPr="0001117D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42145CC5">
                <v:shape id="_x0000_i1134" type="#_x0000_t75" style="width:9.75pt;height:17.25pt" o:ole="">
                  <v:imagedata r:id="rId195" o:title=""/>
                </v:shape>
                <o:OLEObject Type="Embed" ProgID="Equation.DSMT4" ShapeID="_x0000_i1134" DrawAspect="Content" ObjectID="_1802456544" r:id="rId203"/>
              </w:object>
            </w:r>
            <w:r w:rsidRPr="0001117D">
              <w:rPr>
                <w:rFonts w:ascii="Amiri" w:hAnsi="Amiri" w:cs="Amiri"/>
                <w:sz w:val="28"/>
                <w:szCs w:val="28"/>
                <w:rtl/>
              </w:rPr>
              <w:t xml:space="preserve"> فإن:</w:t>
            </w:r>
          </w:p>
          <w:p w14:paraId="0CCFA4F6" w14:textId="77777777" w:rsidR="00B55ECE" w:rsidRPr="0001117D" w:rsidRDefault="00B55ECE" w:rsidP="00B55ECE">
            <w:pPr>
              <w:pStyle w:val="Paragraphedeliste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1117D">
              <w:rPr>
                <w:rFonts w:ascii="Amiri" w:hAnsi="Amiri" w:cs="Amiri"/>
                <w:position w:val="-6"/>
                <w:sz w:val="28"/>
                <w:szCs w:val="28"/>
              </w:rPr>
              <w:object w:dxaOrig="1120" w:dyaOrig="340" w14:anchorId="2237B887">
                <v:shape id="_x0000_i1135" type="#_x0000_t75" style="width:56.25pt;height:17.25pt" o:ole="">
                  <v:imagedata r:id="rId204" o:title=""/>
                </v:shape>
                <o:OLEObject Type="Embed" ProgID="Equation.DSMT4" ShapeID="_x0000_i1135" DrawAspect="Content" ObjectID="_1802456545" r:id="rId205"/>
              </w:object>
            </w:r>
          </w:p>
          <w:p w14:paraId="14F836C1" w14:textId="77777777" w:rsidR="00B55ECE" w:rsidRDefault="00B55ECE" w:rsidP="00B55EC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159453C" w14:textId="77777777" w:rsidR="00B55ECE" w:rsidRPr="003F7B3E" w:rsidRDefault="00B55ECE" w:rsidP="00B55EC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3F7B3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نتيجة:</w:t>
            </w:r>
          </w:p>
          <w:p w14:paraId="28C1CE56" w14:textId="77777777" w:rsidR="00B55ECE" w:rsidRPr="003F7B3E" w:rsidRDefault="00B55ECE" w:rsidP="00B55EC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F7B3E">
              <w:rPr>
                <w:rFonts w:ascii="Amiri" w:hAnsi="Amiri" w:cs="Amiri"/>
                <w:sz w:val="28"/>
                <w:szCs w:val="28"/>
                <w:rtl/>
              </w:rPr>
              <w:t>إذا كان</w:t>
            </w:r>
            <w:r w:rsidRPr="003F7B3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440" w:dyaOrig="320" w14:anchorId="4EAEC70B">
                <v:shape id="_x0000_i1136" type="#_x0000_t75" style="width:21.75pt;height:15.75pt" o:ole="">
                  <v:imagedata r:id="rId206" o:title=""/>
                </v:shape>
                <o:OLEObject Type="Embed" ProgID="Equation.DSMT4" ShapeID="_x0000_i1136" DrawAspect="Content" ObjectID="_1802456546" r:id="rId207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420" w:dyaOrig="340" w14:anchorId="2216CD16">
                <v:shape id="_x0000_i1137" type="#_x0000_t75" style="width:21pt;height:17.25pt" o:ole="">
                  <v:imagedata r:id="rId208" o:title=""/>
                </v:shape>
                <o:OLEObject Type="Embed" ProgID="Equation.DSMT4" ShapeID="_x0000_i1137" DrawAspect="Content" ObjectID="_1802456547" r:id="rId209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 شعاعين غير معدومين </w:t>
            </w:r>
            <w:r w:rsidRPr="003F7B3E">
              <w:rPr>
                <w:rFonts w:ascii="Amiri" w:hAnsi="Amiri" w:cs="Amiri" w:hint="cs"/>
                <w:sz w:val="28"/>
                <w:szCs w:val="28"/>
                <w:rtl/>
              </w:rPr>
              <w:t>وكانتا</w: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320" w:dyaOrig="279" w14:anchorId="5FC68188">
                <v:shape id="_x0000_i1138" type="#_x0000_t75" style="width:15.75pt;height:14.25pt" o:ole="">
                  <v:imagedata r:id="rId179" o:title=""/>
                </v:shape>
                <o:OLEObject Type="Embed" ProgID="Equation.DSMT4" ShapeID="_x0000_i1138" DrawAspect="Content" ObjectID="_1802456548" r:id="rId210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3F7B3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40" w:dyaOrig="260" w14:anchorId="5D64359E">
                <v:shape id="_x0000_i1139" type="#_x0000_t75" style="width:17.25pt;height:12.75pt" o:ole="">
                  <v:imagedata r:id="rId181" o:title=""/>
                </v:shape>
                <o:OLEObject Type="Embed" ProgID="Equation.DSMT4" ShapeID="_x0000_i1139" DrawAspect="Content" ObjectID="_1802456549" r:id="rId211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المسقطان العموديان على الترتيب للنقطتين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60" w:dyaOrig="279" w14:anchorId="6869C7DC">
                <v:shape id="_x0000_i1140" type="#_x0000_t75" style="width:12.75pt;height:14.25pt" o:ole="">
                  <v:imagedata r:id="rId183" o:title=""/>
                </v:shape>
                <o:OLEObject Type="Embed" ProgID="Equation.DSMT4" ShapeID="_x0000_i1140" DrawAspect="Content" ObjectID="_1802456550" r:id="rId212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3F7B3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79" w:dyaOrig="260" w14:anchorId="3D253E7B">
                <v:shape id="_x0000_i1141" type="#_x0000_t75" style="width:14.25pt;height:12.75pt" o:ole="">
                  <v:imagedata r:id="rId185" o:title=""/>
                </v:shape>
                <o:OLEObject Type="Embed" ProgID="Equation.DSMT4" ShapeID="_x0000_i1141" DrawAspect="Content" ObjectID="_1802456551" r:id="rId21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  على المستقيم</w:t>
            </w:r>
            <w:r w:rsidRPr="003F7B3E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620" w:dyaOrig="400" w14:anchorId="58DABC50">
                <v:shape id="_x0000_i1142" type="#_x0000_t75" style="width:30.75pt;height:20.25pt" o:ole="">
                  <v:imagedata r:id="rId214" o:title=""/>
                </v:shape>
                <o:OLEObject Type="Embed" ProgID="Equation.DSMT4" ShapeID="_x0000_i1142" DrawAspect="Content" ObjectID="_1802456552" r:id="rId215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F7B3E">
              <w:rPr>
                <w:rFonts w:ascii="Amiri" w:hAnsi="Amiri" w:cs="Amiri" w:hint="cs"/>
                <w:sz w:val="28"/>
                <w:szCs w:val="28"/>
                <w:rtl/>
              </w:rPr>
              <w:t xml:space="preserve">فإن:  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60" w:dyaOrig="340" w14:anchorId="5A773BC7">
                <v:shape id="_x0000_i1143" type="#_x0000_t75" style="width:102.75pt;height:17.25pt" o:ole="">
                  <v:imagedata r:id="rId216" o:title=""/>
                </v:shape>
                <o:OLEObject Type="Embed" ProgID="Equation.DSMT4" ShapeID="_x0000_i1143" DrawAspect="Content" ObjectID="_1802456553" r:id="rId217"/>
              </w:object>
            </w:r>
          </w:p>
          <w:p w14:paraId="2E159448" w14:textId="7EBF0EBC" w:rsidR="00B55ECE" w:rsidRDefault="005C3E8A" w:rsidP="00B55EC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noProof/>
                <w:color w:val="FF0000"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8BA3639" wp14:editId="0BDF19CE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208915</wp:posOffset>
                      </wp:positionV>
                      <wp:extent cx="2286000" cy="2238375"/>
                      <wp:effectExtent l="0" t="0" r="19050" b="28575"/>
                      <wp:wrapNone/>
                      <wp:docPr id="235897890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238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51384F" w14:textId="77777777" w:rsidR="00B55ECE" w:rsidRDefault="00B55ECE" w:rsidP="00B55EC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2A7033" wp14:editId="771F0035">
                                        <wp:extent cx="2090420" cy="2104390"/>
                                        <wp:effectExtent l="0" t="0" r="5080" b="0"/>
                                        <wp:docPr id="1905979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059795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0420" cy="2104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BA3639" id="Rectangle 6" o:spid="_x0000_s1038" style="position:absolute;left:0;text-align:left;margin-left:16.15pt;margin-top:16.45pt;width:180pt;height:176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" fillcolor="white [3201]" strokecolor="white [3212]" strokeweight="2pt">
                      <v:textbox>
                        <w:txbxContent>
                          <w:p w14:paraId="6051384F" w14:textId="77777777" w:rsidR="00B55ECE" w:rsidRDefault="00B55ECE" w:rsidP="00B55E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A7033" wp14:editId="771F0035">
                                  <wp:extent cx="2090420" cy="2104390"/>
                                  <wp:effectExtent l="0" t="0" r="5080" b="0"/>
                                  <wp:docPr id="1905979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59795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0420" cy="2104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E65C3C" w14:textId="586A3D50" w:rsidR="00B55ECE" w:rsidRPr="000C738D" w:rsidRDefault="00B55ECE" w:rsidP="00B55EC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0C738D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مثال: ت 54 ص301</w:t>
            </w:r>
          </w:p>
          <w:p w14:paraId="7C6D279C" w14:textId="77777777" w:rsidR="00B55ECE" w:rsidRDefault="00B55ECE" w:rsidP="00B55EC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2958642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D4C4BBF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302B9F4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AA48EC6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6060031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EE393C8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BA963D4" w14:textId="77777777" w:rsidR="00B55ECE" w:rsidRPr="00AB6529" w:rsidRDefault="00B55ECE" w:rsidP="00B55ECE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AB6529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خواص الجداء السلمي</w:t>
            </w:r>
          </w:p>
          <w:p w14:paraId="2C67A5BE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F4E28E4" w14:textId="77777777" w:rsidR="00B55ECE" w:rsidRPr="003F7B3E" w:rsidRDefault="00B55ECE" w:rsidP="00B55EC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F7B3E">
              <w:rPr>
                <w:rFonts w:ascii="Amiri" w:hAnsi="Amiri" w:cs="Amiri"/>
                <w:sz w:val="28"/>
                <w:szCs w:val="28"/>
                <w:rtl/>
              </w:rPr>
              <w:t>من اجل كل ثلاث أشعة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2B3D1EA8">
                <v:shape id="_x0000_i1144" type="#_x0000_t75" style="width:9.75pt;height:17.25pt" o:ole="">
                  <v:imagedata r:id="rId218" o:title=""/>
                </v:shape>
                <o:OLEObject Type="Embed" ProgID="Equation.DSMT4" ShapeID="_x0000_i1144" DrawAspect="Content" ObjectID="_1802456554" r:id="rId219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40" w14:anchorId="62CDD2F1">
                <v:shape id="_x0000_i1145" type="#_x0000_t75" style="width:9.75pt;height:17.25pt" o:ole="">
                  <v:imagedata r:id="rId220" o:title=""/>
                </v:shape>
                <o:OLEObject Type="Embed" ProgID="Equation.DSMT4" ShapeID="_x0000_i1145" DrawAspect="Content" ObjectID="_1802456555" r:id="rId221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60" w:dyaOrig="340" w14:anchorId="0D22656F">
                <v:shape id="_x0000_i1146" type="#_x0000_t75" style="width:12.75pt;height:17.25pt" o:ole="">
                  <v:imagedata r:id="rId222" o:title=""/>
                </v:shape>
                <o:OLEObject Type="Embed" ProgID="Equation.DSMT4" ShapeID="_x0000_i1146" DrawAspect="Content" ObjectID="_1802456556" r:id="rId223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F7B3E">
              <w:rPr>
                <w:rFonts w:ascii="Amiri" w:hAnsi="Amiri" w:cs="Amiri" w:hint="cs"/>
                <w:sz w:val="28"/>
                <w:szCs w:val="28"/>
                <w:rtl/>
              </w:rPr>
              <w:t>ومن</w: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أجل كل عدد حقيقي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20" w:dyaOrig="279" w14:anchorId="7B9A0CCA">
                <v:shape id="_x0000_i1147" type="#_x0000_t75" style="width:11.25pt;height:14.25pt" o:ole="">
                  <v:imagedata r:id="rId224" o:title=""/>
                </v:shape>
                <o:OLEObject Type="Embed" ProgID="Equation.DSMT4" ShapeID="_x0000_i1147" DrawAspect="Content" ObjectID="_1802456557" r:id="rId225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لدينا</w:t>
            </w:r>
          </w:p>
          <w:p w14:paraId="14837584" w14:textId="77777777" w:rsidR="00B55ECE" w:rsidRDefault="00B55ECE" w:rsidP="00B55ECE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      </w:t>
            </w:r>
            <w:r w:rsidRPr="003F7B3E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340" w:dyaOrig="400" w14:anchorId="5FE9ADCC">
                <v:shape id="_x0000_i1148" type="#_x0000_t75" style="width:17.25pt;height:20.25pt" o:ole="">
                  <v:imagedata r:id="rId226" o:title=""/>
                </v:shape>
                <o:OLEObject Type="Embed" ProgID="Equation.DSMT4" ShapeID="_x0000_i1148" DrawAspect="Content" ObjectID="_1802456558" r:id="rId227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F7B3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060" w:dyaOrig="340" w14:anchorId="22BD543C">
                <v:shape id="_x0000_i1149" type="#_x0000_t75" style="width:53.25pt;height:17.25pt" o:ole="">
                  <v:imagedata r:id="rId228" o:title=""/>
                </v:shape>
                <o:OLEObject Type="Embed" ProgID="Equation.DSMT4" ShapeID="_x0000_i1149" DrawAspect="Content" ObjectID="_1802456559" r:id="rId229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    </w:t>
            </w:r>
            <w:r w:rsidRPr="003F7B3E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380" w:dyaOrig="400" w14:anchorId="54555591">
                <v:shape id="_x0000_i1150" type="#_x0000_t75" style="width:18.75pt;height:20.25pt" o:ole="">
                  <v:imagedata r:id="rId230" o:title=""/>
                </v:shape>
                <o:OLEObject Type="Embed" ProgID="Equation.DSMT4" ShapeID="_x0000_i1150" DrawAspect="Content" ObjectID="_1802456560" r:id="rId231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F7B3E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2299" w:dyaOrig="480" w14:anchorId="68C0785C">
                <v:shape id="_x0000_i1151" type="#_x0000_t75" style="width:114.75pt;height:24pt" o:ole="">
                  <v:imagedata r:id="rId232" o:title=""/>
                </v:shape>
                <o:OLEObject Type="Embed" ProgID="Equation.DSMT4" ShapeID="_x0000_i1151" DrawAspect="Content" ObjectID="_1802456561" r:id="rId233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3F7B3E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360" w:dyaOrig="400" w14:anchorId="3AD655B6">
                <v:shape id="_x0000_i1152" type="#_x0000_t75" style="width:18pt;height:20.25pt" o:ole="">
                  <v:imagedata r:id="rId234" o:title=""/>
                </v:shape>
                <o:OLEObject Type="Embed" ProgID="Equation.DSMT4" ShapeID="_x0000_i1152" DrawAspect="Content" ObjectID="_1802456562" r:id="rId235"/>
              </w:object>
            </w: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F7B3E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1760" w:dyaOrig="480" w14:anchorId="4BA2FD5C">
                <v:shape id="_x0000_i1153" type="#_x0000_t75" style="width:87.75pt;height:24pt" o:ole="">
                  <v:imagedata r:id="rId236" o:title=""/>
                </v:shape>
                <o:OLEObject Type="Embed" ProgID="Equation.DSMT4" ShapeID="_x0000_i1153" DrawAspect="Content" ObjectID="_1802456563" r:id="rId23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</w:t>
            </w:r>
          </w:p>
          <w:p w14:paraId="124015C2" w14:textId="77777777" w:rsidR="00B55ECE" w:rsidRDefault="00B55ECE" w:rsidP="00B55ECE">
            <w:p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    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(4)</w:t>
            </w:r>
            <w:r>
              <w:rPr>
                <w:rFonts w:ascii="Amiri" w:hAnsi="Amiri" w:cs="Amiri"/>
                <w:sz w:val="28"/>
                <w:szCs w:val="28"/>
              </w:rPr>
              <w:t xml:space="preserve">   </w:t>
            </w:r>
            <w:r w:rsidRPr="003F7B3E">
              <w:rPr>
                <w:rFonts w:ascii="Amiri" w:hAnsi="Amiri" w:cs="Amiri"/>
                <w:kern w:val="2"/>
                <w:position w:val="-18"/>
                <w:sz w:val="28"/>
                <w:szCs w:val="28"/>
                <w14:ligatures w14:val="standardContextual"/>
              </w:rPr>
              <w:object w:dxaOrig="2360" w:dyaOrig="480" w14:anchorId="46DE8EE2">
                <v:shape id="_x0000_i1154" type="#_x0000_t75" style="width:117.75pt;height:24pt" o:ole="">
                  <v:imagedata r:id="rId238" o:title=""/>
                </v:shape>
                <o:OLEObject Type="Embed" ProgID="Equation.DSMT4" ShapeID="_x0000_i1154" DrawAspect="Content" ObjectID="_1802456564" r:id="rId239"/>
              </w:object>
            </w:r>
          </w:p>
          <w:p w14:paraId="3F8F6DEC" w14:textId="77777777" w:rsidR="00B55ECE" w:rsidRDefault="00B55ECE" w:rsidP="00B55ECE">
            <w:pPr>
              <w:bidi/>
              <w:rPr>
                <w:rFonts w:ascii="Amiri" w:hAnsi="Amiri" w:cs="Amiri"/>
                <w:sz w:val="28"/>
                <w:szCs w:val="28"/>
              </w:rPr>
            </w:pPr>
          </w:p>
          <w:p w14:paraId="7C78C448" w14:textId="77777777" w:rsidR="00B55ECE" w:rsidRPr="00BD0559" w:rsidRDefault="00B55ECE" w:rsidP="00B55ECE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D055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المتطابقات الشهيرة</w:t>
            </w:r>
          </w:p>
          <w:p w14:paraId="400EFE49" w14:textId="77777777" w:rsidR="00B55ECE" w:rsidRDefault="00B55ECE" w:rsidP="00B55ECE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485DA2">
              <w:rPr>
                <w:rFonts w:cs="Arabic Transparent"/>
                <w:b/>
                <w:bCs/>
                <w:kern w:val="2"/>
                <w:position w:val="-18"/>
                <w:sz w:val="32"/>
                <w:szCs w:val="32"/>
                <w14:ligatures w14:val="standardContextual"/>
              </w:rPr>
              <w:object w:dxaOrig="3840" w:dyaOrig="520" w14:anchorId="631C537C">
                <v:shape id="_x0000_i1155" type="#_x0000_t75" style="width:192pt;height:26.25pt" o:ole="">
                  <v:imagedata r:id="rId240" o:title=""/>
                </v:shape>
                <o:OLEObject Type="Embed" ProgID="Equation.DSMT4" ShapeID="_x0000_i1155" DrawAspect="Content" ObjectID="_1802456565" r:id="rId241"/>
              </w:object>
            </w:r>
          </w:p>
          <w:p w14:paraId="1A3E0160" w14:textId="77777777" w:rsidR="00B55ECE" w:rsidRDefault="00B55ECE" w:rsidP="00B55ECE">
            <w:pPr>
              <w:bidi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                      </w:t>
            </w:r>
            <w:r>
              <w:rPr>
                <w:rFonts w:cs="Arabic Transparent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Pr="00485DA2">
              <w:rPr>
                <w:rFonts w:cs="Arabic Transparent"/>
                <w:b/>
                <w:bCs/>
                <w:kern w:val="2"/>
                <w:position w:val="-18"/>
                <w:sz w:val="32"/>
                <w:szCs w:val="32"/>
                <w14:ligatures w14:val="standardContextual"/>
              </w:rPr>
              <w:object w:dxaOrig="3360" w:dyaOrig="520" w14:anchorId="50BB9EA7">
                <v:shape id="_x0000_i1156" type="#_x0000_t75" style="width:168pt;height:26.25pt" o:ole="">
                  <v:imagedata r:id="rId242" o:title=""/>
                </v:shape>
                <o:OLEObject Type="Embed" ProgID="Equation.DSMT4" ShapeID="_x0000_i1156" DrawAspect="Content" ObjectID="_1802456566" r:id="rId243"/>
              </w:object>
            </w:r>
          </w:p>
          <w:p w14:paraId="57C784F5" w14:textId="77777777" w:rsidR="00B55ECE" w:rsidRPr="00BD0559" w:rsidRDefault="00B55ECE" w:rsidP="00B55EC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                        </w:t>
            </w:r>
            <w:r>
              <w:rPr>
                <w:rFonts w:cs="Arabic Transparent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485DA2">
              <w:rPr>
                <w:rFonts w:cs="Arabic Transparent"/>
                <w:b/>
                <w:bCs/>
                <w:kern w:val="2"/>
                <w:position w:val="-18"/>
                <w:sz w:val="32"/>
                <w:szCs w:val="32"/>
                <w14:ligatures w14:val="standardContextual"/>
              </w:rPr>
              <w:object w:dxaOrig="3400" w:dyaOrig="520" w14:anchorId="48C24801">
                <v:shape id="_x0000_i1157" type="#_x0000_t75" style="width:170.25pt;height:26.25pt" o:ole="">
                  <v:imagedata r:id="rId244" o:title=""/>
                </v:shape>
                <o:OLEObject Type="Embed" ProgID="Equation.DSMT4" ShapeID="_x0000_i1157" DrawAspect="Content" ObjectID="_1802456567" r:id="rId245"/>
              </w:object>
            </w:r>
          </w:p>
          <w:p w14:paraId="1C4496FA" w14:textId="77777777" w:rsidR="00B55ECE" w:rsidRPr="003F7B3E" w:rsidRDefault="00B55ECE" w:rsidP="00B55EC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F7B3E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        </w:t>
            </w:r>
          </w:p>
          <w:p w14:paraId="0E60C4D9" w14:textId="77777777" w:rsidR="00B55ECE" w:rsidRPr="00AB6529" w:rsidRDefault="00B55ECE" w:rsidP="00B55EC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AB6529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مثال01: ت 42 ص300</w:t>
            </w:r>
          </w:p>
          <w:p w14:paraId="316C6C02" w14:textId="77777777" w:rsidR="00B55ECE" w:rsidRPr="00BD0559" w:rsidRDefault="00B55ECE" w:rsidP="00B55EC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77864E4" w14:textId="77777777" w:rsidR="00B55ECE" w:rsidRPr="00AB6529" w:rsidRDefault="00B55ECE" w:rsidP="00B55ECE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AB6529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مثال02: ت41 ص300</w:t>
            </w:r>
          </w:p>
          <w:p w14:paraId="50C34256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BEB90E0" wp14:editId="7721D18A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100965</wp:posOffset>
                      </wp:positionV>
                      <wp:extent cx="2486025" cy="2447925"/>
                      <wp:effectExtent l="0" t="0" r="28575" b="28575"/>
                      <wp:wrapNone/>
                      <wp:docPr id="57876759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447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7ED7C" w14:textId="77777777" w:rsidR="00B55ECE" w:rsidRDefault="00B55ECE" w:rsidP="00B55EC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037DC7" wp14:editId="78FD0B17">
                                        <wp:extent cx="2290445" cy="2306320"/>
                                        <wp:effectExtent l="0" t="0" r="0" b="0"/>
                                        <wp:docPr id="195699131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56991316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0445" cy="2306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EB90E0" id="Rectangle 7" o:spid="_x0000_s1039" style="position:absolute;left:0;text-align:left;margin-left:4.9pt;margin-top:7.95pt;width:195.75pt;height:192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" fillcolor="white [3201]" strokecolor="white [3212]" strokeweight="2pt">
                      <v:textbox>
                        <w:txbxContent>
                          <w:p w14:paraId="7B57ED7C" w14:textId="77777777" w:rsidR="00B55ECE" w:rsidRDefault="00B55ECE" w:rsidP="00B55E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037DC7" wp14:editId="78FD0B17">
                                  <wp:extent cx="2290445" cy="2306320"/>
                                  <wp:effectExtent l="0" t="0" r="0" b="0"/>
                                  <wp:docPr id="195699131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6991316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0445" cy="2306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DD4D054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84926B8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95F3297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6424AB36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6DC92715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58ED431E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2134C4B8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06B9320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39F7E2A8" w14:textId="77777777" w:rsidR="00B55ECE" w:rsidRDefault="00B55ECE" w:rsidP="00B55EC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75BF0B10" w14:textId="77777777" w:rsidR="00B55ECE" w:rsidRPr="00AB6529" w:rsidRDefault="00B55ECE" w:rsidP="00B55ECE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AB6529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الواجب المنزلي</w:t>
            </w:r>
          </w:p>
          <w:p w14:paraId="3D186DC8" w14:textId="77777777" w:rsidR="00B55ECE" w:rsidRPr="00AB6529" w:rsidRDefault="00B55ECE" w:rsidP="00B55ECE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6D386CFE" w14:textId="77777777" w:rsidR="00B55ECE" w:rsidRDefault="00B55ECE" w:rsidP="00B55EC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AB6529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  ت56 ص301</w:t>
            </w:r>
          </w:p>
          <w:p w14:paraId="4ED34C2D" w14:textId="77777777" w:rsidR="00B55ECE" w:rsidRPr="00AB6529" w:rsidRDefault="00B55ECE" w:rsidP="00B55EC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DB283A3" w14:textId="77777777" w:rsidR="004446E8" w:rsidRPr="00792B9B" w:rsidRDefault="004446E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6470B4D7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D697E3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8DBC0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72325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02852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BC116D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F542A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0B32D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AA866C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F3C41C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B74F12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614AC5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7E2A4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27CC6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D9DF5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58F3F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949797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882032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47FBAC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8EE9B2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A8476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C71580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90B15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F0D27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C5FF7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E707FF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2A944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87756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AFFC2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698185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9A8FE0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8E65EF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E94855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88BBCC" w14:textId="77777777" w:rsidR="004446E8" w:rsidRPr="00792B9B" w:rsidRDefault="004446E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28E019C" w14:textId="77777777" w:rsidR="004446E8" w:rsidRPr="00792B9B" w:rsidRDefault="004446E8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210B01D7" w14:textId="77777777" w:rsidR="004446E8" w:rsidRDefault="004446E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10BA83" wp14:editId="2ED003EA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25287064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9AB3F" w14:textId="77777777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291B490F" w14:textId="5489BB76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CB0FB4" w:rsidRPr="00CB0FB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CB0FB4" w:rsidRPr="00973926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>معادلة مستقيم علم شعاعه الناظمي ونقطة منه- معادلة الدائرة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0BA83" id="_x0000_s1040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JBqjgn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15A9AB3F" w14:textId="77777777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291B490F" w14:textId="5489BB76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CB0FB4" w:rsidRPr="00CB0FB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CB0FB4" w:rsidRPr="00973926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>معادلة مستقيم علم شعاعه الناظمي ونقطة منه- معادلة الدائرة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32F70E" wp14:editId="273CC621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35641146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28996" w14:textId="78F8C893" w:rsidR="004446E8" w:rsidRPr="00305590" w:rsidRDefault="004446E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B55EC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4CA503D4" w14:textId="77777777" w:rsidR="004446E8" w:rsidRDefault="004446E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2F70E" id="_x0000_s1041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aHcwIAAEQ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SpVecxs/i0gnL3iAyhWwTv5LKi5twJHx4F0uRTP2mbwwMd2kBTcOgpztaAv069R30aSJJy&#10;1tAmFdz/3AhUnJlvlkb1Kp9M4uolZnJ+OSYGjyWrY4nd1AugNuf0bziZyKgfzJ7UCPUrLf08eiWR&#10;sJJ8F1wG3DOL0G04fRtSzedJjdbNiXBnn52M4LHQce5e2leBrp/QQLN9D/utE9N3M9rpRksL800A&#10;XaUBPtS1bwGtatqD/luJf8Exn7QOn9/sN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AUAWh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0D428996" w14:textId="78F8C893" w:rsidR="004446E8" w:rsidRPr="00305590" w:rsidRDefault="004446E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B55EC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4CA503D4" w14:textId="77777777" w:rsidR="004446E8" w:rsidRDefault="004446E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89A525" wp14:editId="78916F61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24226345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37AFE" w14:textId="77777777" w:rsidR="004446E8" w:rsidRPr="00305590" w:rsidRDefault="004446E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9A525" id="_x0000_s1042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Ep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qVUJWXxaQblbIkPoFsE7eVdRc+6FD0uBNPnUT9rm8EiHNtAUHHqKszXgr1PvUZ8GkqSc&#10;NbRJBfc/NwIVZ+abpVG9zM/P4+ol5nwyHRODx5LVscRu6hugNuf0bziZyKgfzJ7UCPUrLf0iRiWR&#10;sJJiF1wG3DM3odtw+jakWiySGq2bE+HePjsZncdCx7l7aV8Fun5CA832A+y3TszezWinGy0tLDYB&#10;dJUG+FDXvgW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TaPEp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55A37AFE" w14:textId="77777777" w:rsidR="004446E8" w:rsidRPr="00305590" w:rsidRDefault="004446E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6ACE80" wp14:editId="628104DA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933495186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7CEE" w14:textId="77777777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جداء السلمي</w:t>
                            </w:r>
                          </w:p>
                          <w:p w14:paraId="0F7CA67B" w14:textId="2C39551C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B55ECE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5ECE" w:rsidRPr="00B55ECE">
                              <w:rPr>
                                <w:rFonts w:ascii="Amiri" w:hAnsi="Amiri" w:cs="Amiri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تطبيقات الجداء السلمي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6ACE80" id="_x0000_s1043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rDdgIAAEQFAAAOAAAAZHJzL2Uyb0RvYy54bWysVEtv2zAMvg/YfxB0Xx0HSbMG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1WD6w3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7F237CEE" w14:textId="77777777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جداء السلمي</w:t>
                      </w:r>
                    </w:p>
                    <w:p w14:paraId="0F7CA67B" w14:textId="2C39551C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B55ECE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B55ECE" w:rsidRPr="00B55ECE">
                        <w:rPr>
                          <w:rFonts w:ascii="Amiri" w:hAnsi="Amiri" w:cs="Amiri" w:hint="cs"/>
                          <w:color w:val="000000" w:themeColor="text1"/>
                          <w:sz w:val="26"/>
                          <w:szCs w:val="26"/>
                          <w:rtl/>
                          <w:lang w:bidi="ar-DZ"/>
                        </w:rPr>
                        <w:t>تطبيقات الجداء السلمي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E525B04" w14:textId="77777777" w:rsidR="004446E8" w:rsidRPr="00792B9B" w:rsidRDefault="004446E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446E8" w:rsidRPr="00792B9B" w14:paraId="506757FC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787A6DFC" w14:textId="77777777" w:rsidR="004446E8" w:rsidRPr="00305590" w:rsidRDefault="004446E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0BDA4BF8" w14:textId="77777777" w:rsidR="004446E8" w:rsidRPr="00305590" w:rsidRDefault="004446E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0A12077" w14:textId="77777777" w:rsidR="004446E8" w:rsidRPr="00305590" w:rsidRDefault="004446E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446E8" w:rsidRPr="00792B9B" w14:paraId="5CF54EF9" w14:textId="77777777" w:rsidTr="00305590">
        <w:tc>
          <w:tcPr>
            <w:tcW w:w="1278" w:type="dxa"/>
          </w:tcPr>
          <w:p w14:paraId="27A747D3" w14:textId="77777777" w:rsidR="004446E8" w:rsidRDefault="004446E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77B24FF" w14:textId="77777777" w:rsidR="004446E8" w:rsidRDefault="004446E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471F15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80374F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D67A8A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27B363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1999BC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2B80B0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F4AD0A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9F2EF3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D903B6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701218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72E64F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FA1208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9292A0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0FD62D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982BDA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D72A2E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79F456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9F67FA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64A868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9D554D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DE5BAB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6F69CB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3A4CD7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A2A182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1ACF86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97EC3F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4EF8F0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B0F709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020B2F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73C7BD" w14:textId="77777777" w:rsidR="004446E8" w:rsidRPr="00FB5A89" w:rsidRDefault="004446E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25C28A4F" w14:textId="77777777" w:rsidR="004446E8" w:rsidRDefault="004446E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311E237" w14:textId="77777777" w:rsidR="00CB0FB4" w:rsidRPr="00D001A3" w:rsidRDefault="00CB0FB4" w:rsidP="00CB0FB4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001A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Pr="00CB0FB4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shd w:val="clear" w:color="auto" w:fill="FFFFCC"/>
                <w:rtl/>
                <w:lang w:bidi="ar-DZ"/>
              </w:rPr>
              <w:t>شعاع الناظمي لمستقيم</w:t>
            </w:r>
          </w:p>
          <w:p w14:paraId="402030EC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E019884" w14:textId="77777777" w:rsidR="00CB0FB4" w:rsidRPr="004F27E8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4F27E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تعريف</w:t>
            </w:r>
            <w:r w:rsidRPr="004F27E8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</w:p>
          <w:p w14:paraId="0E44BE12" w14:textId="77777777" w:rsidR="00CB0FB4" w:rsidRDefault="00CB0FB4" w:rsidP="00CB0FB4">
            <w:pPr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  <w:r w:rsidRPr="004F27E8">
              <w:rPr>
                <w:rFonts w:ascii="Amiri" w:hAnsi="Amiri" w:cs="Amiri"/>
                <w:sz w:val="28"/>
                <w:szCs w:val="28"/>
                <w:rtl/>
              </w:rPr>
              <w:t xml:space="preserve"> القول </w:t>
            </w:r>
            <w:proofErr w:type="gramStart"/>
            <w:r>
              <w:rPr>
                <w:rFonts w:ascii="Amiri" w:hAnsi="Amiri" w:cs="Amiri" w:hint="cs"/>
                <w:sz w:val="28"/>
                <w:szCs w:val="28"/>
                <w:rtl/>
              </w:rPr>
              <w:t>أ</w:t>
            </w:r>
            <w:r w:rsidRPr="004F27E8">
              <w:rPr>
                <w:rFonts w:ascii="Amiri" w:hAnsi="Amiri" w:cs="Amiri" w:hint="cs"/>
                <w:sz w:val="28"/>
                <w:szCs w:val="28"/>
                <w:rtl/>
              </w:rPr>
              <w:t>ن</w:t>
            </w:r>
            <w:proofErr w:type="gramEnd"/>
            <w:r w:rsidRPr="004F27E8">
              <w:rPr>
                <w:rFonts w:ascii="Amiri" w:hAnsi="Amiri" w:cs="Amiri"/>
                <w:sz w:val="28"/>
                <w:szCs w:val="28"/>
                <w:rtl/>
              </w:rPr>
              <w:t xml:space="preserve"> الشعاع غير المعدوم</w:t>
            </w:r>
            <w:r w:rsidRPr="004F27E8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20" w:dyaOrig="320" w14:anchorId="02559A5B">
                <v:shape id="_x0000_i1158" type="#_x0000_t75" style="width:11.25pt;height:15.75pt" o:ole="">
                  <v:imagedata r:id="rId246" o:title=""/>
                </v:shape>
                <o:OLEObject Type="Embed" ProgID="Equation.DSMT4" ShapeID="_x0000_i1158" DrawAspect="Content" ObjectID="_1802456568" r:id="rId247"/>
              </w:object>
            </w:r>
            <w:r w:rsidRPr="004F27E8">
              <w:rPr>
                <w:rFonts w:ascii="Amiri" w:hAnsi="Amiri" w:cs="Amiri"/>
                <w:sz w:val="28"/>
                <w:szCs w:val="28"/>
                <w:rtl/>
              </w:rPr>
              <w:t xml:space="preserve"> شعاع ناظمي لمستقيم</w:t>
            </w:r>
            <w:r w:rsidRPr="004F27E8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60" w:dyaOrig="400" w14:anchorId="290F4EAE">
                <v:shape id="_x0000_i1159" type="#_x0000_t75" style="width:23.25pt;height:20.25pt" o:ole="">
                  <v:imagedata r:id="rId248" o:title=""/>
                </v:shape>
                <o:OLEObject Type="Embed" ProgID="Equation.DSMT4" ShapeID="_x0000_i1159" DrawAspect="Content" ObjectID="_1802456569" r:id="rId249"/>
              </w:object>
            </w:r>
            <w:r w:rsidRPr="004F27E8">
              <w:rPr>
                <w:rFonts w:ascii="Amiri" w:hAnsi="Amiri" w:cs="Amiri"/>
                <w:sz w:val="28"/>
                <w:szCs w:val="28"/>
                <w:rtl/>
              </w:rPr>
              <w:t xml:space="preserve"> يعني أن</w:t>
            </w:r>
            <w:r w:rsidRPr="004F27E8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20" w:dyaOrig="320" w14:anchorId="4B4A36D7">
                <v:shape id="_x0000_i1160" type="#_x0000_t75" style="width:11.25pt;height:15.75pt" o:ole="">
                  <v:imagedata r:id="rId246" o:title=""/>
                </v:shape>
                <o:OLEObject Type="Embed" ProgID="Equation.DSMT4" ShapeID="_x0000_i1160" DrawAspect="Content" ObjectID="_1802456570" r:id="rId250"/>
              </w:object>
            </w:r>
            <w:r w:rsidRPr="004F27E8">
              <w:rPr>
                <w:rFonts w:ascii="Amiri" w:hAnsi="Amiri" w:cs="Amiri"/>
                <w:sz w:val="28"/>
                <w:szCs w:val="28"/>
                <w:rtl/>
              </w:rPr>
              <w:t xml:space="preserve"> عمودي على شعاع توجيه لـِ</w:t>
            </w:r>
            <w:r w:rsidRPr="004F27E8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60" w:dyaOrig="400" w14:anchorId="7926A779">
                <v:shape id="_x0000_i1161" type="#_x0000_t75" style="width:23.25pt;height:20.25pt" o:ole="">
                  <v:imagedata r:id="rId248" o:title=""/>
                </v:shape>
                <o:OLEObject Type="Embed" ProgID="Equation.DSMT4" ShapeID="_x0000_i1161" DrawAspect="Content" ObjectID="_1802456571" r:id="rId251"/>
              </w:object>
            </w:r>
          </w:p>
          <w:p w14:paraId="7E3C8244" w14:textId="77777777" w:rsidR="00CB0FB4" w:rsidRPr="00D001A3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25E60B6" w14:textId="77777777" w:rsidR="00CB0FB4" w:rsidRPr="0077094D" w:rsidRDefault="00CB0FB4" w:rsidP="00CB0FB4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77094D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معادلة مستقيم علم شعاع ناظمي له </w:t>
            </w:r>
            <w:r w:rsidRPr="0077094D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ونقطة</w:t>
            </w:r>
            <w:r w:rsidRPr="0077094D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 منه</w:t>
            </w:r>
          </w:p>
          <w:p w14:paraId="29B1299E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C9663D9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0814052" w14:textId="77777777" w:rsidR="00CB0FB4" w:rsidRPr="00D001A3" w:rsidRDefault="00CB0FB4" w:rsidP="00CB0FB4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001A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نشاط</w:t>
            </w:r>
          </w:p>
          <w:p w14:paraId="798D3E03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A90EA15" w14:textId="77777777" w:rsidR="00CB0FB4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444E9">
              <w:rPr>
                <w:rFonts w:ascii="Amiri" w:hAnsi="Amiri" w:cs="Amiri"/>
                <w:color w:val="FF0000"/>
                <w:kern w:val="2"/>
                <w:position w:val="-18"/>
                <w:sz w:val="28"/>
                <w:szCs w:val="28"/>
                <w14:ligatures w14:val="standardContextual"/>
              </w:rPr>
              <w:object w:dxaOrig="880" w:dyaOrig="480" w14:anchorId="5AF3D733">
                <v:shape id="_x0000_i1162" type="#_x0000_t75" style="width:44.25pt;height:24pt" o:ole="">
                  <v:imagedata r:id="rId252" o:title=""/>
                </v:shape>
                <o:OLEObject Type="Embed" ProgID="Equation.DSMT4" ShapeID="_x0000_i1162" DrawAspect="Content" ObjectID="_1802456572" r:id="rId253"/>
              </w:object>
            </w:r>
            <w:r w:rsidRPr="005444E9">
              <w:rPr>
                <w:rFonts w:ascii="Amiri" w:hAnsi="Amiri" w:cs="Amiri"/>
                <w:sz w:val="28"/>
                <w:szCs w:val="28"/>
                <w:rtl/>
              </w:rPr>
              <w:t xml:space="preserve"> معلم متعامد </w:t>
            </w:r>
            <w:r w:rsidRPr="005444E9">
              <w:rPr>
                <w:rFonts w:ascii="Amiri" w:hAnsi="Amiri" w:cs="Amiri" w:hint="cs"/>
                <w:sz w:val="28"/>
                <w:szCs w:val="28"/>
                <w:rtl/>
              </w:rPr>
              <w:t>ومتجانس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</w:p>
          <w:p w14:paraId="647109B5" w14:textId="77777777" w:rsidR="00CB0FB4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444E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80" w:dyaOrig="420" w14:anchorId="57939E4F">
                <v:shape id="_x0000_i1163" type="#_x0000_t75" style="width:39pt;height:21pt" o:ole="">
                  <v:imagedata r:id="rId254" o:title=""/>
                </v:shape>
                <o:OLEObject Type="Embed" ProgID="Equation.DSMT4" ShapeID="_x0000_i1163" DrawAspect="Content" ObjectID="_1802456573" r:id="rId255"/>
              </w:object>
            </w:r>
            <w:r w:rsidRPr="005444E9">
              <w:rPr>
                <w:rFonts w:ascii="Amiri" w:hAnsi="Amiri" w:cs="Amiri"/>
                <w:sz w:val="28"/>
                <w:szCs w:val="28"/>
                <w:rtl/>
              </w:rPr>
              <w:t xml:space="preserve"> شعاع غير معدوم و</w:t>
            </w:r>
            <w:r w:rsidRPr="005444E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1060" w:dyaOrig="400" w14:anchorId="552D3449">
                <v:shape id="_x0000_i1164" type="#_x0000_t75" style="width:53.25pt;height:20.25pt" o:ole="">
                  <v:imagedata r:id="rId256" o:title=""/>
                </v:shape>
                <o:OLEObject Type="Embed" ProgID="Equation.DSMT4" ShapeID="_x0000_i1164" DrawAspect="Content" ObjectID="_1802456574" r:id="rId257"/>
              </w:object>
            </w:r>
            <w:r w:rsidRPr="005444E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، </w:t>
            </w:r>
            <w:r w:rsidRPr="005444E9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900" w:dyaOrig="340" w14:anchorId="423BAA76">
                <v:shape id="_x0000_i1165" type="#_x0000_t75" style="width:45pt;height:17.25pt" o:ole="">
                  <v:imagedata r:id="rId258" o:title=""/>
                </v:shape>
                <o:OLEObject Type="Embed" ProgID="Equation.DSMT4" ShapeID="_x0000_i1165" DrawAspect="Content" ObjectID="_1802456575" r:id="rId25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نقطتين من المستوي </w:t>
            </w:r>
          </w:p>
          <w:p w14:paraId="5F8E5C0A" w14:textId="77777777" w:rsidR="00CB0FB4" w:rsidRDefault="00CB0FB4" w:rsidP="00CB0FB4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  <w:r w:rsidRPr="00B22F47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أحسب الجداء السلمي للشعاعين</w: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B22F47">
              <w:rPr>
                <w:rFonts w:ascii="Amiri" w:hAnsi="Amiri" w:cs="Amiri"/>
                <w:b/>
                <w:bCs/>
                <w:position w:val="-6"/>
                <w:sz w:val="28"/>
                <w:szCs w:val="28"/>
                <w:lang w:bidi="ar-DZ"/>
              </w:rPr>
              <w:object w:dxaOrig="700" w:dyaOrig="360" w14:anchorId="060757D3">
                <v:shape id="_x0000_i1166" type="#_x0000_t75" style="width:35.25pt;height:18pt" o:ole="">
                  <v:imagedata r:id="rId260" o:title=""/>
                </v:shape>
                <o:OLEObject Type="Embed" ProgID="Equation.DSMT4" ShapeID="_x0000_i1166" DrawAspect="Content" ObjectID="_1802456576" r:id="rId261"/>
              </w:object>
            </w:r>
          </w:p>
          <w:p w14:paraId="736DCC10" w14:textId="77777777" w:rsidR="00CB0FB4" w:rsidRDefault="00CB0FB4" w:rsidP="00CB0FB4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  <w:r w:rsidRPr="005B2D45">
              <w:rPr>
                <w:rFonts w:ascii="Amiri" w:hAnsi="Amiri" w:cs="Amiri" w:hint="cs"/>
                <w:sz w:val="28"/>
                <w:szCs w:val="28"/>
                <w:rtl/>
              </w:rPr>
              <w:t>ليكن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5444E9">
              <w:rPr>
                <w:rFonts w:ascii="Amiri" w:hAnsi="Amiri" w:cs="Amiri"/>
                <w:position w:val="-14"/>
                <w:sz w:val="28"/>
                <w:szCs w:val="28"/>
              </w:rPr>
              <w:object w:dxaOrig="980" w:dyaOrig="400" w14:anchorId="62C0DCCB">
                <v:shape id="_x0000_i1167" type="#_x0000_t75" style="width:48.75pt;height:20.25pt" o:ole="">
                  <v:imagedata r:id="rId262" o:title=""/>
                </v:shape>
                <o:OLEObject Type="Embed" ProgID="Equation.DSMT4" ShapeID="_x0000_i1167" DrawAspect="Content" ObjectID="_1802456577" r:id="rId263"/>
              </w:object>
            </w:r>
            <w:r w:rsidRPr="005444E9">
              <w:rPr>
                <w:rFonts w:ascii="Amiri" w:hAnsi="Amiri" w:cs="Amiri"/>
                <w:sz w:val="28"/>
                <w:szCs w:val="28"/>
                <w:rtl/>
              </w:rPr>
              <w:t xml:space="preserve"> نقطة من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المستقيم</w:t>
            </w:r>
            <w:r w:rsidRPr="005444E9">
              <w:rPr>
                <w:rFonts w:ascii="Amiri" w:hAnsi="Amiri" w:cs="Amiri"/>
                <w:b/>
                <w:bCs/>
                <w:position w:val="-14"/>
                <w:sz w:val="28"/>
                <w:szCs w:val="28"/>
              </w:rPr>
              <w:object w:dxaOrig="460" w:dyaOrig="400" w14:anchorId="1BE338DB">
                <v:shape id="_x0000_i1168" type="#_x0000_t75" style="width:23.25pt;height:20.25pt" o:ole="">
                  <v:imagedata r:id="rId248" o:title=""/>
                </v:shape>
                <o:OLEObject Type="Embed" ProgID="Equation.DSMT4" ShapeID="_x0000_i1168" DrawAspect="Content" ObjectID="_1802456578" r:id="rId264"/>
              </w:objec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B2D45">
              <w:rPr>
                <w:rFonts w:ascii="Amiri" w:hAnsi="Amiri" w:cs="Amiri"/>
                <w:sz w:val="28"/>
                <w:szCs w:val="28"/>
                <w:rtl/>
              </w:rPr>
              <w:t>الذي يشمل</w:t>
            </w:r>
            <w:r w:rsidRPr="005444E9">
              <w:rPr>
                <w:position w:val="-4"/>
              </w:rPr>
              <w:object w:dxaOrig="260" w:dyaOrig="260" w14:anchorId="7708EC9E">
                <v:shape id="_x0000_i1169" type="#_x0000_t75" style="width:12.75pt;height:12.75pt" o:ole="">
                  <v:imagedata r:id="rId265" o:title=""/>
                </v:shape>
                <o:OLEObject Type="Embed" ProgID="Equation.DSMT4" ShapeID="_x0000_i1169" DrawAspect="Content" ObjectID="_1802456579" r:id="rId266"/>
              </w:object>
            </w:r>
            <w:r w:rsidRPr="005B2D4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5444E9">
              <w:rPr>
                <w:b/>
                <w:bCs/>
                <w:position w:val="-4"/>
              </w:rPr>
              <w:object w:dxaOrig="220" w:dyaOrig="320" w14:anchorId="2C6A590B">
                <v:shape id="_x0000_i1170" type="#_x0000_t75" style="width:11.25pt;height:15.75pt" o:ole="">
                  <v:imagedata r:id="rId246" o:title=""/>
                </v:shape>
                <o:OLEObject Type="Embed" ProgID="Equation.DSMT4" ShapeID="_x0000_i1170" DrawAspect="Content" ObjectID="_1802456580" r:id="rId267"/>
              </w:object>
            </w:r>
            <w:r w:rsidRPr="005B2D45">
              <w:rPr>
                <w:rFonts w:ascii="Amiri" w:hAnsi="Amiri" w:cs="Amiri"/>
                <w:sz w:val="28"/>
                <w:szCs w:val="28"/>
                <w:rtl/>
              </w:rPr>
              <w:t xml:space="preserve"> شعاع ناظمي له</w:t>
            </w:r>
            <w:r w:rsidRPr="005B2D45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- أكتب معادلة للمستقيم </w:t>
            </w:r>
            <w:r w:rsidRPr="005444E9">
              <w:rPr>
                <w:rFonts w:ascii="Amiri" w:hAnsi="Amiri" w:cs="Amiri"/>
                <w:b/>
                <w:bCs/>
                <w:position w:val="-14"/>
                <w:sz w:val="28"/>
                <w:szCs w:val="28"/>
              </w:rPr>
              <w:object w:dxaOrig="460" w:dyaOrig="400" w14:anchorId="06E6C75A">
                <v:shape id="_x0000_i1171" type="#_x0000_t75" style="width:23.25pt;height:20.25pt" o:ole="">
                  <v:imagedata r:id="rId248" o:title=""/>
                </v:shape>
                <o:OLEObject Type="Embed" ProgID="Equation.DSMT4" ShapeID="_x0000_i1171" DrawAspect="Content" ObjectID="_1802456581" r:id="rId268"/>
              </w:object>
            </w:r>
          </w:p>
          <w:p w14:paraId="563A793F" w14:textId="77777777" w:rsidR="00CB0FB4" w:rsidRPr="005B2D45" w:rsidRDefault="00CB0FB4" w:rsidP="00CB0FB4">
            <w:pPr>
              <w:pStyle w:val="Paragraphedeliste"/>
              <w:bidi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</w:p>
          <w:p w14:paraId="1C4A5469" w14:textId="77777777" w:rsidR="00CB0FB4" w:rsidRPr="00D001A3" w:rsidRDefault="00CB0FB4" w:rsidP="00CB0FB4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D001A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مناقشة النشاط</w:t>
            </w:r>
          </w:p>
          <w:p w14:paraId="6A94F08C" w14:textId="77777777" w:rsidR="00CB0FB4" w:rsidRPr="00B22F47" w:rsidRDefault="00CB0FB4" w:rsidP="00CB0FB4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B22F47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حساب الجداء السلمي للشعاعين</w:t>
            </w:r>
            <w:r w:rsidRPr="00B22F4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B22F47">
              <w:rPr>
                <w:rFonts w:ascii="Amiri" w:hAnsi="Amiri" w:cs="Amiri"/>
                <w:b/>
                <w:bCs/>
                <w:color w:val="FF0000"/>
                <w:position w:val="-6"/>
                <w:sz w:val="28"/>
                <w:szCs w:val="28"/>
                <w:lang w:bidi="ar-DZ"/>
              </w:rPr>
              <w:object w:dxaOrig="700" w:dyaOrig="360" w14:anchorId="5E7A7EB1">
                <v:shape id="_x0000_i1172" type="#_x0000_t75" style="width:35.25pt;height:18pt" o:ole="">
                  <v:imagedata r:id="rId269" o:title=""/>
                </v:shape>
                <o:OLEObject Type="Embed" ProgID="Equation.DSMT4" ShapeID="_x0000_i1172" DrawAspect="Content" ObjectID="_1802456582" r:id="rId270"/>
              </w:object>
            </w:r>
          </w:p>
          <w:p w14:paraId="6EDD11BC" w14:textId="77777777" w:rsidR="00CB0FB4" w:rsidRDefault="00CB0FB4" w:rsidP="00CB0FB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22F47">
              <w:rPr>
                <w:rFonts w:ascii="Amiri" w:hAnsi="Amiri" w:cs="Amiri" w:hint="cs"/>
                <w:sz w:val="28"/>
                <w:szCs w:val="28"/>
                <w:rtl/>
              </w:rPr>
              <w:t>لدينا</w: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5444E9">
              <w:rPr>
                <w:rFonts w:ascii="Amiri" w:hAnsi="Amiri" w:cs="Amiri"/>
                <w:position w:val="-14"/>
                <w:sz w:val="28"/>
                <w:szCs w:val="28"/>
              </w:rPr>
              <w:object w:dxaOrig="2079" w:dyaOrig="420" w14:anchorId="1C5B3295">
                <v:shape id="_x0000_i1173" type="#_x0000_t75" style="width:104.25pt;height:21pt" o:ole="">
                  <v:imagedata r:id="rId271" o:title=""/>
                </v:shape>
                <o:OLEObject Type="Embed" ProgID="Equation.DSMT4" ShapeID="_x0000_i1173" DrawAspect="Content" ObjectID="_1802456583" r:id="rId27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و </w:t>
            </w:r>
            <w:r w:rsidRPr="005444E9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20" w14:anchorId="71B02F47">
                <v:shape id="_x0000_i1174" type="#_x0000_t75" style="width:39pt;height:21pt" o:ole="">
                  <v:imagedata r:id="rId254" o:title=""/>
                </v:shape>
                <o:OLEObject Type="Embed" ProgID="Equation.DSMT4" ShapeID="_x0000_i1174" DrawAspect="Content" ObjectID="_1802456584" r:id="rId27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</w:p>
          <w:p w14:paraId="31FE4233" w14:textId="77777777" w:rsidR="00CB0FB4" w:rsidRDefault="00CB0FB4" w:rsidP="00CB0FB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إذا:   </w:t>
            </w:r>
          </w:p>
          <w:p w14:paraId="023E5D65" w14:textId="77777777" w:rsidR="00CB0FB4" w:rsidRDefault="00CB0FB4" w:rsidP="00CB0FB4">
            <w:pPr>
              <w:pStyle w:val="Paragraphedeliste"/>
              <w:bidi/>
              <w:rPr>
                <w:rFonts w:ascii="Amiri" w:hAnsi="Amiri" w:cs="Amiri"/>
                <w:kern w:val="2"/>
                <w:sz w:val="28"/>
                <w:szCs w:val="28"/>
                <w:rtl/>
                <w14:ligatures w14:val="standardContextual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</w:t>
            </w:r>
            <w:r w:rsidRPr="005444E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3180" w:dyaOrig="420" w14:anchorId="0F12BCFE">
                <v:shape id="_x0000_i1175" type="#_x0000_t75" style="width:159pt;height:21pt" o:ole="">
                  <v:imagedata r:id="rId274" o:title=""/>
                </v:shape>
                <o:OLEObject Type="Embed" ProgID="Equation.DSMT4" ShapeID="_x0000_i1175" DrawAspect="Content" ObjectID="_1802456585" r:id="rId275"/>
              </w:object>
            </w:r>
          </w:p>
          <w:p w14:paraId="2D91AE61" w14:textId="77777777" w:rsidR="00CB0FB4" w:rsidRDefault="00CB0FB4" w:rsidP="00CB0FB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8DB8C0B" w14:textId="77777777" w:rsidR="00CB0FB4" w:rsidRDefault="00CB0FB4" w:rsidP="00CB0FB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9985372" w14:textId="77777777" w:rsidR="00CB0FB4" w:rsidRPr="005B2D45" w:rsidRDefault="00CB0FB4" w:rsidP="00CB0FB4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B2D45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lastRenderedPageBreak/>
              <w:t xml:space="preserve">كتابة معادلة المستقيم </w:t>
            </w:r>
            <w:r w:rsidRPr="005B2D45">
              <w:rPr>
                <w:rFonts w:ascii="Amiri" w:hAnsi="Amiri" w:cs="Amiri"/>
                <w:color w:val="FF0000"/>
                <w:position w:val="-14"/>
                <w:sz w:val="28"/>
                <w:szCs w:val="28"/>
              </w:rPr>
              <w:object w:dxaOrig="440" w:dyaOrig="400" w14:anchorId="5CE91C09">
                <v:shape id="_x0000_i1176" type="#_x0000_t75" style="width:21.75pt;height:20.25pt" o:ole="">
                  <v:imagedata r:id="rId276" o:title=""/>
                </v:shape>
                <o:OLEObject Type="Embed" ProgID="Equation.DSMT4" ShapeID="_x0000_i1176" DrawAspect="Content" ObjectID="_1802456586" r:id="rId277"/>
              </w:object>
            </w:r>
          </w:p>
          <w:p w14:paraId="53C600E6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5444E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980" w:dyaOrig="400" w14:anchorId="75E57536">
                <v:shape id="_x0000_i1177" type="#_x0000_t75" style="width:48.75pt;height:20.25pt" o:ole="">
                  <v:imagedata r:id="rId262" o:title=""/>
                </v:shape>
                <o:OLEObject Type="Embed" ProgID="Equation.DSMT4" ShapeID="_x0000_i1177" DrawAspect="Content" ObjectID="_1802456587" r:id="rId278"/>
              </w:object>
            </w:r>
            <w:r w:rsidRPr="005444E9">
              <w:rPr>
                <w:rFonts w:ascii="Amiri" w:hAnsi="Amiri" w:cs="Amiri"/>
                <w:sz w:val="28"/>
                <w:szCs w:val="28"/>
                <w:rtl/>
              </w:rPr>
              <w:t xml:space="preserve"> نقطة من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المستقيم</w:t>
            </w:r>
            <w:r w:rsidRPr="005444E9">
              <w:rPr>
                <w:rFonts w:ascii="Amiri" w:hAnsi="Amiri" w:cs="Amiri"/>
                <w:b/>
                <w:bCs/>
                <w:kern w:val="2"/>
                <w:position w:val="-14"/>
                <w:sz w:val="28"/>
                <w:szCs w:val="28"/>
                <w14:ligatures w14:val="standardContextual"/>
              </w:rPr>
              <w:object w:dxaOrig="460" w:dyaOrig="400" w14:anchorId="7ECE80B0">
                <v:shape id="_x0000_i1178" type="#_x0000_t75" style="width:23.25pt;height:20.25pt" o:ole="">
                  <v:imagedata r:id="rId248" o:title=""/>
                </v:shape>
                <o:OLEObject Type="Embed" ProgID="Equation.DSMT4" ShapeID="_x0000_i1178" DrawAspect="Content" ObjectID="_1802456588" r:id="rId279"/>
              </w:objec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B2D45">
              <w:rPr>
                <w:rFonts w:ascii="Amiri" w:hAnsi="Amiri" w:cs="Amiri"/>
                <w:sz w:val="28"/>
                <w:szCs w:val="28"/>
                <w:rtl/>
              </w:rPr>
              <w:t>الذي يشمل</w:t>
            </w:r>
            <w:r w:rsidRPr="005444E9">
              <w:rPr>
                <w:kern w:val="2"/>
                <w:position w:val="-4"/>
                <w14:ligatures w14:val="standardContextual"/>
              </w:rPr>
              <w:object w:dxaOrig="260" w:dyaOrig="260" w14:anchorId="532BEBAE">
                <v:shape id="_x0000_i1179" type="#_x0000_t75" style="width:12.75pt;height:12.75pt" o:ole="">
                  <v:imagedata r:id="rId265" o:title=""/>
                </v:shape>
                <o:OLEObject Type="Embed" ProgID="Equation.DSMT4" ShapeID="_x0000_i1179" DrawAspect="Content" ObjectID="_1802456589" r:id="rId280"/>
              </w:object>
            </w:r>
            <w:r w:rsidRPr="005B2D4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5444E9">
              <w:rPr>
                <w:b/>
                <w:bCs/>
                <w:kern w:val="2"/>
                <w:position w:val="-4"/>
                <w14:ligatures w14:val="standardContextual"/>
              </w:rPr>
              <w:object w:dxaOrig="220" w:dyaOrig="320" w14:anchorId="56FD42E8">
                <v:shape id="_x0000_i1180" type="#_x0000_t75" style="width:11.25pt;height:15.75pt" o:ole="">
                  <v:imagedata r:id="rId246" o:title=""/>
                </v:shape>
                <o:OLEObject Type="Embed" ProgID="Equation.DSMT4" ShapeID="_x0000_i1180" DrawAspect="Content" ObjectID="_1802456590" r:id="rId281"/>
              </w:object>
            </w:r>
            <w:r w:rsidRPr="005B2D45">
              <w:rPr>
                <w:rFonts w:ascii="Amiri" w:hAnsi="Amiri" w:cs="Amiri"/>
                <w:sz w:val="28"/>
                <w:szCs w:val="28"/>
                <w:rtl/>
              </w:rPr>
              <w:t xml:space="preserve"> شعاع ناظمي له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معناه: </w:t>
            </w:r>
            <w:r w:rsidRPr="00B22F47">
              <w:rPr>
                <w:rFonts w:ascii="Amiri" w:hAnsi="Amiri" w:cs="Amiri"/>
                <w:b/>
                <w:bCs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1080" w:dyaOrig="360" w14:anchorId="4CFCB02C">
                <v:shape id="_x0000_i1181" type="#_x0000_t75" style="width:54pt;height:18pt" o:ole="">
                  <v:imagedata r:id="rId282" o:title=""/>
                </v:shape>
                <o:OLEObject Type="Embed" ProgID="Equation.DSMT4" ShapeID="_x0000_i1181" DrawAspect="Content" ObjectID="_1802456591" r:id="rId283"/>
              </w:object>
            </w:r>
          </w:p>
          <w:p w14:paraId="6E1D5224" w14:textId="77777777" w:rsidR="00CB0FB4" w:rsidRPr="005444E9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B2D45">
              <w:rPr>
                <w:rFonts w:ascii="Amiri" w:hAnsi="Amiri" w:cs="Amiri" w:hint="cs"/>
                <w:sz w:val="28"/>
                <w:szCs w:val="28"/>
                <w:rtl/>
              </w:rPr>
              <w:t>ومنه: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</w:t>
            </w:r>
            <w:r w:rsidRPr="005444E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2580" w:dyaOrig="400" w14:anchorId="14FF656C">
                <v:shape id="_x0000_i1182" type="#_x0000_t75" style="width:129pt;height:20.25pt" o:ole="">
                  <v:imagedata r:id="rId284" o:title=""/>
                </v:shape>
                <o:OLEObject Type="Embed" ProgID="Equation.DSMT4" ShapeID="_x0000_i1182" DrawAspect="Content" ObjectID="_1802456592" r:id="rId285"/>
              </w:object>
            </w:r>
          </w:p>
          <w:p w14:paraId="75E52011" w14:textId="77777777" w:rsidR="00CB0FB4" w:rsidRPr="005444E9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444E9">
              <w:rPr>
                <w:rFonts w:ascii="Amiri" w:hAnsi="Amiri" w:cs="Amiri"/>
                <w:sz w:val="28"/>
                <w:szCs w:val="28"/>
                <w:rtl/>
              </w:rPr>
              <w:t xml:space="preserve"> أي</w:t>
            </w:r>
            <w:r w:rsidRPr="005444E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2460" w:dyaOrig="400" w14:anchorId="24E2A71E">
                <v:shape id="_x0000_i1183" type="#_x0000_t75" style="width:123pt;height:20.25pt" o:ole="">
                  <v:imagedata r:id="rId286" o:title=""/>
                </v:shape>
                <o:OLEObject Type="Embed" ProgID="Equation.DSMT4" ShapeID="_x0000_i1183" DrawAspect="Content" ObjectID="_1802456593" r:id="rId287"/>
              </w:object>
            </w:r>
            <w:r w:rsidRPr="005444E9">
              <w:rPr>
                <w:rFonts w:ascii="Amiri" w:hAnsi="Amiri" w:cs="Amiri"/>
                <w:sz w:val="28"/>
                <w:szCs w:val="28"/>
                <w:rtl/>
              </w:rPr>
              <w:t xml:space="preserve"> أو</w:t>
            </w:r>
            <w:r w:rsidRPr="005444E9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1500" w:dyaOrig="320" w14:anchorId="2631FD4C">
                <v:shape id="_x0000_i1184" type="#_x0000_t75" style="width:75pt;height:15.75pt" o:ole="">
                  <v:imagedata r:id="rId288" o:title=""/>
                </v:shape>
                <o:OLEObject Type="Embed" ProgID="Equation.DSMT4" ShapeID="_x0000_i1184" DrawAspect="Content" ObjectID="_1802456594" r:id="rId289"/>
              </w:object>
            </w:r>
            <w:r w:rsidRPr="005444E9">
              <w:rPr>
                <w:rFonts w:ascii="Amiri" w:hAnsi="Amiri" w:cs="Amiri"/>
                <w:sz w:val="28"/>
                <w:szCs w:val="28"/>
                <w:rtl/>
              </w:rPr>
              <w:t xml:space="preserve"> بوضع</w:t>
            </w:r>
            <w:r w:rsidRPr="005444E9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1680" w:dyaOrig="400" w14:anchorId="66CF0674">
                <v:shape id="_x0000_i1185" type="#_x0000_t75" style="width:84pt;height:20.25pt" o:ole="">
                  <v:imagedata r:id="rId290" o:title=""/>
                </v:shape>
                <o:OLEObject Type="Embed" ProgID="Equation.DSMT4" ShapeID="_x0000_i1185" DrawAspect="Content" ObjectID="_1802456595" r:id="rId291"/>
              </w:object>
            </w:r>
          </w:p>
          <w:p w14:paraId="720C2914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790DCAD" w14:textId="77777777" w:rsidR="00CB0FB4" w:rsidRPr="00D001A3" w:rsidRDefault="00CB0FB4" w:rsidP="00CB0FB4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D001A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D001A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</w:p>
          <w:p w14:paraId="6B6EAECA" w14:textId="77777777" w:rsidR="00CB0FB4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90361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0346256" w14:textId="77777777" w:rsidR="00CB0FB4" w:rsidRPr="00F90361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90361">
              <w:rPr>
                <w:rFonts w:ascii="Amiri" w:hAnsi="Amiri" w:cs="Amiri"/>
                <w:sz w:val="28"/>
                <w:szCs w:val="28"/>
                <w:rtl/>
              </w:rPr>
              <w:t xml:space="preserve"> في معلم متعامد </w:t>
            </w:r>
            <w:r w:rsidRPr="00F90361">
              <w:rPr>
                <w:rFonts w:ascii="Amiri" w:hAnsi="Amiri" w:cs="Amiri" w:hint="cs"/>
                <w:sz w:val="28"/>
                <w:szCs w:val="28"/>
                <w:rtl/>
              </w:rPr>
              <w:t>ومتجانس</w:t>
            </w:r>
            <w:r w:rsidRPr="00F90361">
              <w:rPr>
                <w:rFonts w:ascii="Amiri" w:hAnsi="Amiri" w:cs="Amiri"/>
                <w:sz w:val="28"/>
                <w:szCs w:val="28"/>
                <w:rtl/>
              </w:rPr>
              <w:t xml:space="preserve"> يكون لكل مستقيم حيث الشعاع غير المعدوم</w:t>
            </w:r>
            <w:r w:rsidRPr="00F90361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780" w:dyaOrig="420" w14:anchorId="2F3772AC">
                <v:shape id="_x0000_i1186" type="#_x0000_t75" style="width:39pt;height:21pt" o:ole="">
                  <v:imagedata r:id="rId254" o:title=""/>
                </v:shape>
                <o:OLEObject Type="Embed" ProgID="Equation.DSMT4" ShapeID="_x0000_i1186" DrawAspect="Content" ObjectID="_1802456596" r:id="rId292"/>
              </w:object>
            </w:r>
            <w:r w:rsidRPr="00F90361">
              <w:rPr>
                <w:rFonts w:ascii="Amiri" w:hAnsi="Amiri" w:cs="Amiri"/>
                <w:sz w:val="28"/>
                <w:szCs w:val="28"/>
                <w:rtl/>
              </w:rPr>
              <w:t xml:space="preserve"> شعاع ناظمي له معادلة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F90361">
              <w:rPr>
                <w:rFonts w:ascii="Amiri" w:hAnsi="Amiri" w:cs="Amiri"/>
                <w:sz w:val="28"/>
                <w:szCs w:val="28"/>
                <w:rtl/>
              </w:rPr>
              <w:t xml:space="preserve">من الشكل: </w:t>
            </w:r>
            <w:r w:rsidRPr="00F90361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1500" w:dyaOrig="320" w14:anchorId="7D3704DA">
                <v:shape id="_x0000_i1187" type="#_x0000_t75" style="width:75pt;height:15.75pt" o:ole="">
                  <v:imagedata r:id="rId288" o:title=""/>
                </v:shape>
                <o:OLEObject Type="Embed" ProgID="Equation.DSMT4" ShapeID="_x0000_i1187" DrawAspect="Content" ObjectID="_1802456597" r:id="rId293"/>
              </w:object>
            </w:r>
            <w:r w:rsidRPr="00F90361">
              <w:rPr>
                <w:rFonts w:ascii="Amiri" w:hAnsi="Amiri" w:cs="Amiri"/>
                <w:sz w:val="28"/>
                <w:szCs w:val="28"/>
                <w:rtl/>
              </w:rPr>
              <w:t xml:space="preserve"> حيث</w:t>
            </w:r>
            <w:r w:rsidRPr="00F9036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42C20D44">
                <v:shape id="_x0000_i1188" type="#_x0000_t75" style="width:9.75pt;height:11.25pt" o:ole="">
                  <v:imagedata r:id="rId294" o:title=""/>
                </v:shape>
                <o:OLEObject Type="Embed" ProgID="Equation.DSMT4" ShapeID="_x0000_i1188" DrawAspect="Content" ObjectID="_1802456598" r:id="rId295"/>
              </w:object>
            </w:r>
            <w:r w:rsidRPr="00F90361">
              <w:rPr>
                <w:rFonts w:ascii="Amiri" w:hAnsi="Amiri" w:cs="Amiri"/>
                <w:sz w:val="28"/>
                <w:szCs w:val="28"/>
                <w:rtl/>
              </w:rPr>
              <w:t xml:space="preserve"> عدد حقيقي.</w:t>
            </w:r>
          </w:p>
          <w:p w14:paraId="44AD46E6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685AE3C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AB73A7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 xml:space="preserve">مثال01: ت 67 ص </w:t>
            </w:r>
            <w:r w:rsidRPr="009273AF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302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     </w:t>
            </w:r>
          </w:p>
          <w:p w14:paraId="117A14FB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383AB37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9273AF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مثال02</w:t>
            </w:r>
            <w:r w:rsidRPr="00AB73A7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: ت 68 ص 302</w:t>
            </w:r>
          </w:p>
          <w:p w14:paraId="3D4C2224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CC68BA8" w14:textId="77777777" w:rsidR="00CB0FB4" w:rsidRPr="003D082A" w:rsidRDefault="00CB0FB4" w:rsidP="00CB0FB4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3D082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معادلة الدائرة</w:t>
            </w:r>
          </w:p>
          <w:p w14:paraId="57E877EF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0C4DE5BE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23735C4D" w14:textId="77777777" w:rsidR="00CB0FB4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8017F">
              <w:rPr>
                <w:rFonts w:ascii="Amiri" w:hAnsi="Amiri" w:cs="Amiri" w:hint="cs"/>
                <w:sz w:val="28"/>
                <w:szCs w:val="28"/>
                <w:rtl/>
              </w:rPr>
              <w:t xml:space="preserve">في معلم متعامد ومتجانس </w:t>
            </w:r>
            <w:r w:rsidRPr="00B8017F">
              <w:rPr>
                <w:rFonts w:ascii="Amiri" w:hAnsi="Amiri" w:cs="Amiri"/>
                <w:kern w:val="2"/>
                <w:position w:val="-20"/>
                <w:sz w:val="28"/>
                <w:szCs w:val="28"/>
                <w14:ligatures w14:val="standardContextual"/>
              </w:rPr>
              <w:object w:dxaOrig="840" w:dyaOrig="520" w14:anchorId="2983BD1A">
                <v:shape id="_x0000_i1189" type="#_x0000_t75" style="width:42pt;height:26.25pt" o:ole="">
                  <v:imagedata r:id="rId296" o:title=""/>
                </v:shape>
                <o:OLEObject Type="Embed" ProgID="Equation.DSMT4" ShapeID="_x0000_i1189" DrawAspect="Content" ObjectID="_1802456599" r:id="rId29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نعتبر النقط </w:t>
            </w:r>
            <w:r w:rsidRPr="00B8017F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79" w:dyaOrig="260" w14:anchorId="3DFA484A">
                <v:shape id="_x0000_i1190" type="#_x0000_t75" style="width:14.25pt;height:12.75pt" o:ole="">
                  <v:imagedata r:id="rId298" o:title=""/>
                </v:shape>
                <o:OLEObject Type="Embed" ProgID="Equation.DSMT4" ShapeID="_x0000_i1190" DrawAspect="Content" ObjectID="_1802456600" r:id="rId29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B8017F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40" w:dyaOrig="260" w14:anchorId="45B4216A">
                <v:shape id="_x0000_i1191" type="#_x0000_t75" style="width:12pt;height:12.75pt" o:ole="">
                  <v:imagedata r:id="rId300" o:title=""/>
                </v:shape>
                <o:OLEObject Type="Embed" ProgID="Equation.DSMT4" ShapeID="_x0000_i1191" DrawAspect="Content" ObjectID="_1802456601" r:id="rId30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B8017F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40" w:dyaOrig="260" w14:anchorId="2A72B3E1">
                <v:shape id="_x0000_i1192" type="#_x0000_t75" style="width:12pt;height:12.75pt" o:ole="">
                  <v:imagedata r:id="rId302" o:title=""/>
                </v:shape>
                <o:OLEObject Type="Embed" ProgID="Equation.DSMT4" ShapeID="_x0000_i1192" DrawAspect="Content" ObjectID="_1802456602" r:id="rId30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نقط  إحداثياتها على الترتيب </w:t>
            </w:r>
            <w:r w:rsidRPr="00226C94">
              <w:rPr>
                <w:rFonts w:ascii="Amiri" w:hAnsi="Amiri" w:cs="Amiri"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820" w:dyaOrig="420" w14:anchorId="0D6B8673">
                <v:shape id="_x0000_i1193" type="#_x0000_t75" style="width:41.25pt;height:21pt" o:ole="">
                  <v:imagedata r:id="rId304" o:title=""/>
                </v:shape>
                <o:OLEObject Type="Embed" ProgID="Equation.DSMT4" ShapeID="_x0000_i1193" DrawAspect="Content" ObjectID="_1802456603" r:id="rId30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B8017F">
              <w:rPr>
                <w:rFonts w:ascii="Amiri" w:hAnsi="Amiri" w:cs="Amiri"/>
                <w:kern w:val="2"/>
                <w:position w:val="-12"/>
                <w:sz w:val="28"/>
                <w:szCs w:val="28"/>
                <w:lang w:bidi="ar-DZ"/>
                <w14:ligatures w14:val="standardContextual"/>
              </w:rPr>
              <w:object w:dxaOrig="859" w:dyaOrig="360" w14:anchorId="711196BB">
                <v:shape id="_x0000_i1194" type="#_x0000_t75" style="width:42.75pt;height:18pt" o:ole="">
                  <v:imagedata r:id="rId306" o:title=""/>
                </v:shape>
                <o:OLEObject Type="Embed" ProgID="Equation.DSMT4" ShapeID="_x0000_i1194" DrawAspect="Content" ObjectID="_1802456604" r:id="rId30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B8017F">
              <w:rPr>
                <w:rFonts w:ascii="Amiri" w:hAnsi="Amiri" w:cs="Amiri"/>
                <w:kern w:val="2"/>
                <w:position w:val="-12"/>
                <w:sz w:val="28"/>
                <w:szCs w:val="28"/>
                <w:lang w:bidi="ar-DZ"/>
                <w14:ligatures w14:val="standardContextual"/>
              </w:rPr>
              <w:object w:dxaOrig="859" w:dyaOrig="360" w14:anchorId="4AD08389">
                <v:shape id="_x0000_i1195" type="#_x0000_t75" style="width:42.75pt;height:18pt" o:ole="">
                  <v:imagedata r:id="rId308" o:title=""/>
                </v:shape>
                <o:OLEObject Type="Embed" ProgID="Equation.DSMT4" ShapeID="_x0000_i1195" DrawAspect="Content" ObjectID="_1802456605" r:id="rId30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Pr="00226C94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60" w:dyaOrig="400" w14:anchorId="3C53057F">
                <v:shape id="_x0000_i1196" type="#_x0000_t75" style="width:23.25pt;height:20.25pt" o:ole="">
                  <v:imagedata r:id="rId310" o:title=""/>
                </v:shape>
                <o:OLEObject Type="Embed" ProgID="Equation.DSMT4" ShapeID="_x0000_i1196" DrawAspect="Content" ObjectID="_1802456606" r:id="rId31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دائرة مركزها </w:t>
            </w:r>
            <w:r w:rsidRPr="00B8017F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79" w:dyaOrig="260" w14:anchorId="5806B419">
                <v:shape id="_x0000_i1197" type="#_x0000_t75" style="width:14.25pt;height:12.75pt" o:ole="">
                  <v:imagedata r:id="rId298" o:title=""/>
                </v:shape>
                <o:OLEObject Type="Embed" ProgID="Equation.DSMT4" ShapeID="_x0000_i1197" DrawAspect="Content" ObjectID="_1802456607" r:id="rId31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نصف قطرها </w:t>
            </w:r>
            <w:r w:rsidRPr="00226C94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00" w:dyaOrig="200" w14:anchorId="1438108E">
                <v:shape id="_x0000_i1198" type="#_x0000_t75" style="width:9.75pt;height:9.75pt" o:ole="">
                  <v:imagedata r:id="rId313" o:title=""/>
                </v:shape>
                <o:OLEObject Type="Embed" ProgID="Equation.DSMT4" ShapeID="_x0000_i1198" DrawAspect="Content" ObjectID="_1802456608" r:id="rId31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226C94">
              <w:rPr>
                <w:rFonts w:ascii="Amiri" w:hAnsi="Amiri" w:cs="Amiri"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800" w:dyaOrig="400" w14:anchorId="45DFD986">
                <v:shape id="_x0000_i1199" type="#_x0000_t75" style="width:39.75pt;height:20.25pt" o:ole="">
                  <v:imagedata r:id="rId315" o:title=""/>
                </v:shape>
                <o:OLEObject Type="Embed" ProgID="Equation.DSMT4" ShapeID="_x0000_i1199" DrawAspect="Content" ObjectID="_1802456609" r:id="rId31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 </w:t>
            </w:r>
            <w:r w:rsidRPr="00226C94">
              <w:rPr>
                <w:rFonts w:ascii="Amiri" w:hAnsi="Amiri" w:cs="Amiri"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580" w:dyaOrig="420" w14:anchorId="37A8BD86">
                <v:shape id="_x0000_i1200" type="#_x0000_t75" style="width:29.25pt;height:21pt" o:ole="">
                  <v:imagedata r:id="rId317" o:title=""/>
                </v:shape>
                <o:OLEObject Type="Embed" ProgID="Equation.DSMT4" ShapeID="_x0000_i1200" DrawAspect="Content" ObjectID="_1802456610" r:id="rId31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أحد أقطارها ولتكن </w:t>
            </w:r>
            <w:r w:rsidRPr="00226C94">
              <w:rPr>
                <w:rFonts w:ascii="Amiri" w:hAnsi="Amiri" w:cs="Amiri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900" w:dyaOrig="340" w14:anchorId="5F7BA155">
                <v:shape id="_x0000_i1201" type="#_x0000_t75" style="width:45pt;height:17.25pt" o:ole="">
                  <v:imagedata r:id="rId319" o:title=""/>
                </v:shape>
                <o:OLEObject Type="Embed" ProgID="Equation.DSMT4" ShapeID="_x0000_i1201" DrawAspect="Content" ObjectID="_1802456611" r:id="rId32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نقطة من </w:t>
            </w:r>
            <w:r w:rsidRPr="00226C94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60" w:dyaOrig="400" w14:anchorId="24E92A0C">
                <v:shape id="_x0000_i1202" type="#_x0000_t75" style="width:23.25pt;height:20.25pt" o:ole="">
                  <v:imagedata r:id="rId310" o:title=""/>
                </v:shape>
                <o:OLEObject Type="Embed" ProgID="Equation.DSMT4" ShapeID="_x0000_i1202" DrawAspect="Content" ObjectID="_1802456612" r:id="rId32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تختلف عن النقطتين </w:t>
            </w:r>
            <w:r w:rsidRPr="00BB7A69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1FFEE4FB">
                <v:shape id="_x0000_i1203" type="#_x0000_t75" style="width:12pt;height:12.75pt" o:ole="">
                  <v:imagedata r:id="rId322" o:title=""/>
                </v:shape>
                <o:OLEObject Type="Embed" ProgID="Equation.DSMT4" ShapeID="_x0000_i1203" DrawAspect="Content" ObjectID="_1802456613" r:id="rId32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BB7A69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40" w:dyaOrig="260" w14:anchorId="10A323C3">
                <v:shape id="_x0000_i1204" type="#_x0000_t75" style="width:12pt;height:12.75pt" o:ole="">
                  <v:imagedata r:id="rId324" o:title=""/>
                </v:shape>
                <o:OLEObject Type="Embed" ProgID="Equation.DSMT4" ShapeID="_x0000_i1204" DrawAspect="Content" ObjectID="_1802456614" r:id="rId32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</w:t>
            </w:r>
          </w:p>
          <w:p w14:paraId="1BA8CB3E" w14:textId="77777777" w:rsidR="00CB0FB4" w:rsidRDefault="00CB0FB4" w:rsidP="00CB0FB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أحسب بدلالة </w:t>
            </w:r>
            <w:r w:rsidRPr="00226C94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5D9FBA9E">
                <v:shape id="_x0000_i1205" type="#_x0000_t75" style="width:9.75pt;height:11.25pt" o:ole="">
                  <v:imagedata r:id="rId326" o:title=""/>
                </v:shape>
                <o:OLEObject Type="Embed" ProgID="Equation.DSMT4" ShapeID="_x0000_i1205" DrawAspect="Content" ObjectID="_1802456615" r:id="rId32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226C9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53C723E0">
                <v:shape id="_x0000_i1206" type="#_x0000_t75" style="width:11.25pt;height:12.75pt" o:ole="">
                  <v:imagedata r:id="rId328" o:title=""/>
                </v:shape>
                <o:OLEObject Type="Embed" ProgID="Equation.DSMT4" ShapeID="_x0000_i1206" DrawAspect="Content" ObjectID="_1802456616" r:id="rId32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العدد </w:t>
            </w:r>
            <w:r w:rsidRPr="00226C94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79" w:dyaOrig="320" w14:anchorId="19B83878">
                <v:shape id="_x0000_i1207" type="#_x0000_t75" style="width:14.25pt;height:15.75pt" o:ole="">
                  <v:imagedata r:id="rId330" o:title=""/>
                </v:shape>
                <o:OLEObject Type="Embed" ProgID="Equation.DSMT4" ShapeID="_x0000_i1207" DrawAspect="Content" ObjectID="_1802456617" r:id="rId33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</w:t>
            </w:r>
          </w:p>
          <w:p w14:paraId="3589D820" w14:textId="77777777" w:rsidR="00CB0FB4" w:rsidRDefault="00CB0FB4" w:rsidP="00CB0FB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أ- ما نوع المثلث </w:t>
            </w:r>
            <w:r w:rsidRPr="00C3180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660" w:dyaOrig="260" w14:anchorId="4B5B233E">
                <v:shape id="_x0000_i1208" type="#_x0000_t75" style="width:33pt;height:12.75pt" o:ole="">
                  <v:imagedata r:id="rId332" o:title=""/>
                </v:shape>
                <o:OLEObject Type="Embed" ProgID="Equation.DSMT4" ShapeID="_x0000_i1208" DrawAspect="Content" ObjectID="_1802456618" r:id="rId33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؟</w:t>
            </w: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ب- أحسب الجداء السلمي </w:t>
            </w:r>
            <w:r w:rsidRPr="00C3180A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880" w:dyaOrig="360" w14:anchorId="0263DE97">
                <v:shape id="_x0000_i1209" type="#_x0000_t75" style="width:44.25pt;height:18pt" o:ole="">
                  <v:imagedata r:id="rId334" o:title=""/>
                </v:shape>
                <o:OLEObject Type="Embed" ProgID="Equation.DSMT4" ShapeID="_x0000_i1209" DrawAspect="Content" ObjectID="_1802456619" r:id="rId33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226C94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4C5EEAE5">
                <v:shape id="_x0000_i1210" type="#_x0000_t75" style="width:9.75pt;height:11.25pt" o:ole="">
                  <v:imagedata r:id="rId326" o:title=""/>
                </v:shape>
                <o:OLEObject Type="Embed" ProgID="Equation.DSMT4" ShapeID="_x0000_i1210" DrawAspect="Content" ObjectID="_1802456620" r:id="rId33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226C9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70663B31">
                <v:shape id="_x0000_i1211" type="#_x0000_t75" style="width:11.25pt;height:12.75pt" o:ole="">
                  <v:imagedata r:id="rId328" o:title=""/>
                </v:shape>
                <o:OLEObject Type="Embed" ProgID="Equation.DSMT4" ShapeID="_x0000_i1211" DrawAspect="Content" ObjectID="_1802456621" r:id="rId337"/>
              </w:object>
            </w:r>
          </w:p>
          <w:p w14:paraId="04350BDC" w14:textId="77777777" w:rsidR="00CB0FB4" w:rsidRDefault="00CB0FB4" w:rsidP="00CB0FB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0214AE4C" w14:textId="77777777" w:rsidR="00CB0FB4" w:rsidRPr="002F2CC8" w:rsidRDefault="00CB0FB4" w:rsidP="00CB0FB4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F2CC8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</w:t>
            </w:r>
          </w:p>
          <w:p w14:paraId="6E6F5600" w14:textId="77777777" w:rsidR="00CB0FB4" w:rsidRDefault="00CB0FB4" w:rsidP="00CB0FB4">
            <w:pPr>
              <w:pStyle w:val="Paragraphedeliste"/>
              <w:numPr>
                <w:ilvl w:val="0"/>
                <w:numId w:val="31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BB7A6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حساب بدلالة </w:t>
            </w:r>
            <w:r w:rsidRPr="00BB7A69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1CF9BC24">
                <v:shape id="_x0000_i1212" type="#_x0000_t75" style="width:9.75pt;height:11.25pt" o:ole="">
                  <v:imagedata r:id="rId338" o:title=""/>
                </v:shape>
                <o:OLEObject Type="Embed" ProgID="Equation.DSMT4" ShapeID="_x0000_i1212" DrawAspect="Content" ObjectID="_1802456622" r:id="rId339"/>
              </w:object>
            </w:r>
            <w:r w:rsidRPr="00BB7A6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BB7A69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20" w:dyaOrig="260" w14:anchorId="33B375F0">
                <v:shape id="_x0000_i1213" type="#_x0000_t75" style="width:11.25pt;height:12.75pt" o:ole="">
                  <v:imagedata r:id="rId340" o:title=""/>
                </v:shape>
                <o:OLEObject Type="Embed" ProgID="Equation.DSMT4" ShapeID="_x0000_i1213" DrawAspect="Content" ObjectID="_1802456623" r:id="rId341"/>
              </w:object>
            </w:r>
            <w:r w:rsidRPr="00BB7A6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العدد </w:t>
            </w:r>
            <w:r w:rsidRPr="00BB7A69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279" w:dyaOrig="320" w14:anchorId="06C04F42">
                <v:shape id="_x0000_i1214" type="#_x0000_t75" style="width:14.25pt;height:15.75pt" o:ole="">
                  <v:imagedata r:id="rId342" o:title=""/>
                </v:shape>
                <o:OLEObject Type="Embed" ProgID="Equation.DSMT4" ShapeID="_x0000_i1214" DrawAspect="Content" ObjectID="_1802456624" r:id="rId343"/>
              </w:object>
            </w:r>
            <w:r w:rsidRPr="00BB7A6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14:paraId="40432747" w14:textId="77777777" w:rsidR="00CB0FB4" w:rsidRDefault="00CB0FB4" w:rsidP="00CB0FB4">
            <w:p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 </w:t>
            </w:r>
            <w:r w:rsidRPr="00BB7A69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900" w:dyaOrig="260" w14:anchorId="1AAD4D01">
                <v:shape id="_x0000_i1215" type="#_x0000_t75" style="width:45pt;height:12.75pt" o:ole="">
                  <v:imagedata r:id="rId344" o:title=""/>
                </v:shape>
                <o:OLEObject Type="Embed" ProgID="Equation.DSMT4" ShapeID="_x0000_i1215" DrawAspect="Content" ObjectID="_1802456625" r:id="rId34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</w:t>
            </w:r>
          </w:p>
          <w:p w14:paraId="6B46A123" w14:textId="77777777" w:rsidR="00CB0FB4" w:rsidRPr="00BB7A69" w:rsidRDefault="00CB0FB4" w:rsidP="00CB0FB4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           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B7A69">
              <w:rPr>
                <w:rFonts w:ascii="Amiri" w:hAnsi="Amiri" w:cs="Amiri"/>
                <w:kern w:val="2"/>
                <w:position w:val="-66"/>
                <w:sz w:val="28"/>
                <w:szCs w:val="28"/>
                <w:lang w:bidi="ar-DZ"/>
                <w14:ligatures w14:val="standardContextual"/>
              </w:rPr>
              <w:object w:dxaOrig="2860" w:dyaOrig="1520" w14:anchorId="056FD16B">
                <v:shape id="_x0000_i1216" type="#_x0000_t75" style="width:143.25pt;height:75.75pt" o:ole="">
                  <v:imagedata r:id="rId346" o:title=""/>
                </v:shape>
                <o:OLEObject Type="Embed" ProgID="Equation.DSMT4" ShapeID="_x0000_i1216" DrawAspect="Content" ObjectID="_1802456626" r:id="rId34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0FA0AD76" w14:textId="77777777" w:rsidR="00CB0FB4" w:rsidRPr="00BB7A69" w:rsidRDefault="00CB0FB4" w:rsidP="00CB0FB4">
            <w:pPr>
              <w:pStyle w:val="Paragraphedeliste"/>
              <w:numPr>
                <w:ilvl w:val="0"/>
                <w:numId w:val="31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B7A69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أ-</w:t>
            </w:r>
            <w:r w:rsidRPr="00BB7A6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نوع المثلث </w:t>
            </w:r>
            <w:r w:rsidRPr="00BB7A69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660" w:dyaOrig="260" w14:anchorId="2DC1B63C">
                <v:shape id="_x0000_i1217" type="#_x0000_t75" style="width:33pt;height:12.75pt" o:ole="">
                  <v:imagedata r:id="rId348" o:title=""/>
                </v:shape>
                <o:OLEObject Type="Embed" ProgID="Equation.DSMT4" ShapeID="_x0000_i1217" DrawAspect="Content" ObjectID="_1802456627" r:id="rId349"/>
              </w:object>
            </w:r>
            <w:r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  <w:proofErr w:type="spellStart"/>
            <w:r w:rsidRPr="00BB7A6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المثلث</w:t>
            </w:r>
            <w:proofErr w:type="spellEnd"/>
            <w:r w:rsidRPr="00BB7A6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B7A6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660" w:dyaOrig="260" w14:anchorId="7B78F6C2">
                <v:shape id="_x0000_i1218" type="#_x0000_t75" style="width:33pt;height:12.75pt" o:ole="">
                  <v:imagedata r:id="rId332" o:title=""/>
                </v:shape>
                <o:OLEObject Type="Embed" ProgID="Equation.DSMT4" ShapeID="_x0000_i1218" DrawAspect="Content" ObjectID="_1802456628" r:id="rId350"/>
              </w:object>
            </w:r>
            <w:r w:rsidRPr="00BB7A6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قائم في </w:t>
            </w:r>
            <w:r w:rsidRPr="00BB7A6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340" w:dyaOrig="260" w14:anchorId="6A9F5DF2">
                <v:shape id="_x0000_i1219" type="#_x0000_t75" style="width:17.25pt;height:12.75pt" o:ole="">
                  <v:imagedata r:id="rId351" o:title=""/>
                </v:shape>
                <o:OLEObject Type="Embed" ProgID="Equation.DSMT4" ShapeID="_x0000_i1219" DrawAspect="Content" ObjectID="_1802456629" r:id="rId352"/>
              </w:object>
            </w:r>
            <w:r w:rsidRPr="00BB7A6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لأنه مرسوم في نصف دائرة وتره قطر لها </w:t>
            </w:r>
          </w:p>
          <w:p w14:paraId="222B3128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  <w:r w:rsidRPr="00BB7A6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ب- حساب الجداء السلمي </w:t>
            </w:r>
            <w:r w:rsidRPr="00BB7A69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880" w:dyaOrig="360" w14:anchorId="7EE3F549">
                <v:shape id="_x0000_i1220" type="#_x0000_t75" style="width:44.25pt;height:18pt" o:ole="">
                  <v:imagedata r:id="rId353" o:title=""/>
                </v:shape>
                <o:OLEObject Type="Embed" ProgID="Equation.DSMT4" ShapeID="_x0000_i1220" DrawAspect="Content" ObjectID="_1802456630" r:id="rId354"/>
              </w:object>
            </w:r>
            <w:r w:rsidRPr="00BB7A6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بدلالة </w:t>
            </w:r>
            <w:r w:rsidRPr="00BB7A69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200" w:dyaOrig="220" w14:anchorId="0A45F2B3">
                <v:shape id="_x0000_i1221" type="#_x0000_t75" style="width:9.75pt;height:11.25pt" o:ole="">
                  <v:imagedata r:id="rId355" o:title=""/>
                </v:shape>
                <o:OLEObject Type="Embed" ProgID="Equation.DSMT4" ShapeID="_x0000_i1221" DrawAspect="Content" ObjectID="_1802456631" r:id="rId356"/>
              </w:object>
            </w:r>
            <w:r w:rsidRPr="00BB7A69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BB7A69">
              <w:rPr>
                <w:rFonts w:ascii="Amiri" w:hAnsi="Amiri" w:cs="Amiri"/>
                <w:color w:val="FF0000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220" w:dyaOrig="260" w14:anchorId="387C7633">
                <v:shape id="_x0000_i1222" type="#_x0000_t75" style="width:11.25pt;height:12.75pt" o:ole="">
                  <v:imagedata r:id="rId357" o:title=""/>
                </v:shape>
                <o:OLEObject Type="Embed" ProgID="Equation.DSMT4" ShapeID="_x0000_i1222" DrawAspect="Content" ObjectID="_1802456632" r:id="rId358"/>
              </w:object>
            </w:r>
          </w:p>
          <w:p w14:paraId="6E09823A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بما أن المثلث </w:t>
            </w:r>
            <w:r w:rsidRPr="00BB7A69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660" w:dyaOrig="260" w14:anchorId="19CF4CB6">
                <v:shape id="_x0000_i1223" type="#_x0000_t75" style="width:33pt;height:12.75pt" o:ole="">
                  <v:imagedata r:id="rId332" o:title=""/>
                </v:shape>
                <o:OLEObject Type="Embed" ProgID="Equation.DSMT4" ShapeID="_x0000_i1223" DrawAspect="Content" ObjectID="_1802456633" r:id="rId359"/>
              </w:object>
            </w:r>
            <w:r w:rsidRPr="00BB7A6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قائم في </w:t>
            </w:r>
            <w:r w:rsidRPr="00BB7A69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340" w:dyaOrig="260" w14:anchorId="40BE8EDA">
                <v:shape id="_x0000_i1224" type="#_x0000_t75" style="width:17.25pt;height:12.75pt" o:ole="">
                  <v:imagedata r:id="rId351" o:title=""/>
                </v:shape>
                <o:OLEObject Type="Embed" ProgID="Equation.DSMT4" ShapeID="_x0000_i1224" DrawAspect="Content" ObjectID="_1802456634" r:id="rId36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فإن: </w:t>
            </w:r>
            <w:r w:rsidRPr="00BB7A69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1260" w:dyaOrig="360" w14:anchorId="697B0587">
                <v:shape id="_x0000_i1225" type="#_x0000_t75" style="width:63pt;height:18pt" o:ole="">
                  <v:imagedata r:id="rId361" o:title=""/>
                </v:shape>
                <o:OLEObject Type="Embed" ProgID="Equation.DSMT4" ShapeID="_x0000_i1225" DrawAspect="Content" ObjectID="_1802456635" r:id="rId362"/>
              </w:object>
            </w:r>
          </w:p>
          <w:p w14:paraId="7DD5DBD5" w14:textId="77777777" w:rsidR="00CB0FB4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ومنه:  </w:t>
            </w:r>
            <w:r w:rsidRPr="00F37678">
              <w:rPr>
                <w:rFonts w:ascii="Amiri" w:hAnsi="Amiri" w:cs="Amiri"/>
                <w:kern w:val="2"/>
                <w:position w:val="-34"/>
                <w:sz w:val="28"/>
                <w:szCs w:val="28"/>
                <w:lang w:bidi="ar-DZ"/>
                <w14:ligatures w14:val="standardContextual"/>
              </w:rPr>
              <w:object w:dxaOrig="2299" w:dyaOrig="800" w14:anchorId="2F8FFF0F">
                <v:shape id="_x0000_i1226" type="#_x0000_t75" style="width:114.75pt;height:39.75pt" o:ole="">
                  <v:imagedata r:id="rId363" o:title=""/>
                </v:shape>
                <o:OLEObject Type="Embed" ProgID="Equation.DSMT4" ShapeID="_x0000_i1226" DrawAspect="Content" ObjectID="_1802456636" r:id="rId364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105F88D2" w14:textId="77777777" w:rsidR="00CB0FB4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</w:t>
            </w:r>
            <w:r w:rsidRPr="00E738F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ومنه: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3C109F4E" w14:textId="77777777" w:rsidR="00CB0FB4" w:rsidRPr="00E738FA" w:rsidRDefault="00CB0FB4" w:rsidP="00CB0FB4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C5070">
              <w:rPr>
                <w:rFonts w:ascii="Amiri" w:hAnsi="Amiri" w:cs="Amiri"/>
                <w:kern w:val="2"/>
                <w:position w:val="-56"/>
                <w:sz w:val="28"/>
                <w:szCs w:val="28"/>
                <w:lang w:bidi="ar-DZ"/>
                <w14:ligatures w14:val="standardContextual"/>
              </w:rPr>
              <w:object w:dxaOrig="5840" w:dyaOrig="1280" w14:anchorId="4238B552">
                <v:shape id="_x0000_i1227" type="#_x0000_t75" style="width:291.75pt;height:63.75pt" o:ole="">
                  <v:imagedata r:id="rId365" o:title=""/>
                </v:shape>
                <o:OLEObject Type="Embed" ProgID="Equation.DSMT4" ShapeID="_x0000_i1227" DrawAspect="Content" ObjectID="_1802456637" r:id="rId366"/>
              </w:object>
            </w:r>
          </w:p>
          <w:p w14:paraId="64BC43F5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587F8EE" w14:textId="77777777" w:rsidR="00CB0FB4" w:rsidRPr="002D691A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2D691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بوضع:</w:t>
            </w:r>
            <w:r w:rsidRPr="002D691A">
              <w:rPr>
                <w:rFonts w:ascii="Amiri" w:hAnsi="Amiri" w:cs="Amiri"/>
                <w:kern w:val="2"/>
                <w:position w:val="-54"/>
                <w:sz w:val="28"/>
                <w:szCs w:val="28"/>
                <w:lang w:bidi="ar-DZ"/>
                <w14:ligatures w14:val="standardContextual"/>
              </w:rPr>
              <w:object w:dxaOrig="1840" w:dyaOrig="1200" w14:anchorId="1490E096">
                <v:shape id="_x0000_i1228" type="#_x0000_t75" style="width:92.25pt;height:60pt" o:ole="">
                  <v:imagedata r:id="rId367" o:title=""/>
                </v:shape>
                <o:OLEObject Type="Embed" ProgID="Equation.DSMT4" ShapeID="_x0000_i1228" DrawAspect="Content" ObjectID="_1802456638" r:id="rId36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نجد:  </w:t>
            </w:r>
            <w:r w:rsidRPr="002D691A">
              <w:rPr>
                <w:kern w:val="2"/>
                <w:position w:val="-10"/>
                <w14:ligatures w14:val="standardContextual"/>
              </w:rPr>
              <w:object w:dxaOrig="2540" w:dyaOrig="380" w14:anchorId="15048D26">
                <v:shape id="_x0000_i1229" type="#_x0000_t75" style="width:126.75pt;height:18.75pt" o:ole="">
                  <v:imagedata r:id="rId369" o:title=""/>
                </v:shape>
                <o:OLEObject Type="Embed" ProgID="Equation.DSMT4" ShapeID="_x0000_i1229" DrawAspect="Content" ObjectID="_1802456639" r:id="rId370"/>
              </w:object>
            </w:r>
          </w:p>
          <w:p w14:paraId="6C657DA7" w14:textId="77777777" w:rsidR="00CB0FB4" w:rsidRPr="00BB7A69" w:rsidRDefault="00CB0FB4" w:rsidP="00CB0FB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C925C8B" w14:textId="77777777" w:rsidR="00CB0FB4" w:rsidRPr="00194DE8" w:rsidRDefault="00CB0FB4" w:rsidP="00CB0FB4">
            <w:pPr>
              <w:numPr>
                <w:ilvl w:val="0"/>
                <w:numId w:val="29"/>
              </w:numPr>
              <w:shd w:val="clear" w:color="auto" w:fill="FFFFCC"/>
              <w:tabs>
                <w:tab w:val="clear" w:pos="720"/>
                <w:tab w:val="num" w:pos="0"/>
              </w:tabs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3D082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معادلة دائرة علم مركزها </w:t>
            </w:r>
            <w:r w:rsidRPr="003D082A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ون</w:t>
            </w:r>
            <w:r w:rsidRPr="00194DE8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صف</w:t>
            </w:r>
            <w:r w:rsidRPr="00194DE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 قطرها</w:t>
            </w:r>
          </w:p>
          <w:p w14:paraId="65F4F11F" w14:textId="77777777" w:rsidR="00CB0FB4" w:rsidRPr="00194DE8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194DE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14:paraId="00D32E0C" w14:textId="77777777" w:rsidR="00CB0FB4" w:rsidRPr="00194DE8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94DE8">
              <w:rPr>
                <w:rFonts w:ascii="Amiri" w:hAnsi="Amiri" w:cs="Amiri"/>
                <w:sz w:val="28"/>
                <w:szCs w:val="28"/>
                <w:rtl/>
              </w:rPr>
              <w:t xml:space="preserve">في معلم متعامد </w:t>
            </w:r>
            <w:r w:rsidRPr="00194DE8">
              <w:rPr>
                <w:rFonts w:ascii="Amiri" w:hAnsi="Amiri" w:cs="Amiri" w:hint="cs"/>
                <w:sz w:val="28"/>
                <w:szCs w:val="28"/>
                <w:rtl/>
              </w:rPr>
              <w:t>ومتجانس</w:t>
            </w:r>
            <w:r w:rsidRPr="00194DE8">
              <w:rPr>
                <w:rFonts w:ascii="Amiri" w:hAnsi="Amiri" w:cs="Amiri"/>
                <w:sz w:val="28"/>
                <w:szCs w:val="28"/>
                <w:rtl/>
              </w:rPr>
              <w:t xml:space="preserve"> معادلة الدائرة</w:t>
            </w:r>
            <w:r w:rsidRPr="00194DE8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40" w:dyaOrig="400" w14:anchorId="6AA79630">
                <v:shape id="_x0000_i1230" type="#_x0000_t75" style="width:21.75pt;height:20.25pt" o:ole="">
                  <v:imagedata r:id="rId371" o:title=""/>
                </v:shape>
                <o:OLEObject Type="Embed" ProgID="Equation.DSMT4" ShapeID="_x0000_i1230" DrawAspect="Content" ObjectID="_1802456640" r:id="rId372"/>
              </w:object>
            </w:r>
            <w:r w:rsidRPr="00194DE8">
              <w:rPr>
                <w:rFonts w:ascii="Amiri" w:hAnsi="Amiri" w:cs="Amiri"/>
                <w:sz w:val="28"/>
                <w:szCs w:val="28"/>
                <w:rtl/>
              </w:rPr>
              <w:t xml:space="preserve"> التي مركزها</w:t>
            </w:r>
            <w:r w:rsidRPr="00194DE8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1060" w:dyaOrig="400" w14:anchorId="3A398FCC">
                <v:shape id="_x0000_i1231" type="#_x0000_t75" style="width:53.25pt;height:20.25pt" o:ole="">
                  <v:imagedata r:id="rId373" o:title=""/>
                </v:shape>
                <o:OLEObject Type="Embed" ProgID="Equation.DSMT4" ShapeID="_x0000_i1231" DrawAspect="Content" ObjectID="_1802456641" r:id="rId374"/>
              </w:object>
            </w:r>
            <w:r w:rsidRPr="00194DE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94DE8">
              <w:rPr>
                <w:rFonts w:ascii="Amiri" w:hAnsi="Amiri" w:cs="Amiri" w:hint="cs"/>
                <w:sz w:val="28"/>
                <w:szCs w:val="28"/>
                <w:rtl/>
              </w:rPr>
              <w:t>ونصف</w:t>
            </w:r>
            <w:r w:rsidRPr="00194DE8">
              <w:rPr>
                <w:rFonts w:ascii="Amiri" w:hAnsi="Amiri" w:cs="Amiri"/>
                <w:sz w:val="28"/>
                <w:szCs w:val="28"/>
                <w:rtl/>
              </w:rPr>
              <w:t xml:space="preserve"> قطرها</w:t>
            </w:r>
            <w:r w:rsidRPr="00194DE8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00" w:dyaOrig="200" w14:anchorId="4D4E4F37">
                <v:shape id="_x0000_i1232" type="#_x0000_t75" style="width:9.75pt;height:9.75pt" o:ole="">
                  <v:imagedata r:id="rId375" o:title=""/>
                </v:shape>
                <o:OLEObject Type="Embed" ProgID="Equation.DSMT4" ShapeID="_x0000_i1232" DrawAspect="Content" ObjectID="_1802456642" r:id="rId376"/>
              </w:object>
            </w:r>
            <w:r w:rsidRPr="00194DE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94DE8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639" w:dyaOrig="400" w14:anchorId="5041BD1B">
                <v:shape id="_x0000_i1233" type="#_x0000_t75" style="width:32.25pt;height:20.25pt" o:ole="">
                  <v:imagedata r:id="rId377" o:title=""/>
                </v:shape>
                <o:OLEObject Type="Embed" ProgID="Equation.DSMT4" ShapeID="_x0000_i1233" DrawAspect="Content" ObjectID="_1802456643" r:id="rId378"/>
              </w:object>
            </w:r>
            <w:r w:rsidRPr="00194DE8">
              <w:rPr>
                <w:rFonts w:ascii="Amiri" w:hAnsi="Amiri" w:cs="Amiri"/>
                <w:sz w:val="28"/>
                <w:szCs w:val="28"/>
                <w:rtl/>
              </w:rPr>
              <w:t xml:space="preserve"> هي:</w:t>
            </w:r>
            <w:r w:rsidRPr="00194DE8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194DE8">
              <w:rPr>
                <w:rFonts w:cs="Simplified Arabic"/>
                <w:kern w:val="2"/>
                <w:position w:val="-14"/>
                <w14:ligatures w14:val="standardContextual"/>
              </w:rPr>
              <w:object w:dxaOrig="2560" w:dyaOrig="440" w14:anchorId="0500A3A2">
                <v:shape id="_x0000_i1234" type="#_x0000_t75" style="width:128.25pt;height:21.75pt" o:ole="">
                  <v:imagedata r:id="rId379" o:title=""/>
                </v:shape>
                <o:OLEObject Type="Embed" ProgID="Equation.DSMT4" ShapeID="_x0000_i1234" DrawAspect="Content" ObjectID="_1802456644" r:id="rId380"/>
              </w:object>
            </w:r>
          </w:p>
          <w:p w14:paraId="409A3888" w14:textId="77777777" w:rsidR="00CB0FB4" w:rsidRPr="00194DE8" w:rsidRDefault="00CB0FB4" w:rsidP="00CB0FB4">
            <w:pPr>
              <w:jc w:val="center"/>
              <w:rPr>
                <w:rFonts w:cs="Simplified Arabic"/>
                <w:color w:val="FF0000"/>
                <w:rtl/>
              </w:rPr>
            </w:pPr>
          </w:p>
          <w:p w14:paraId="77779FC2" w14:textId="77777777" w:rsidR="00CB0FB4" w:rsidRPr="00194DE8" w:rsidRDefault="00CB0FB4" w:rsidP="00CB0FB4">
            <w:pPr>
              <w:numPr>
                <w:ilvl w:val="0"/>
                <w:numId w:val="29"/>
              </w:numPr>
              <w:shd w:val="clear" w:color="auto" w:fill="FFFFCC"/>
              <w:tabs>
                <w:tab w:val="clear" w:pos="720"/>
                <w:tab w:val="num" w:pos="42"/>
              </w:tabs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</w:pPr>
            <w:r w:rsidRPr="00194DE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معادلة دائرة علم قطر لها</w:t>
            </w:r>
            <w:r w:rsidRPr="00194DE8"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  <w:t xml:space="preserve"> </w:t>
            </w:r>
          </w:p>
          <w:p w14:paraId="4338BF6D" w14:textId="77777777" w:rsidR="00CB0FB4" w:rsidRPr="009E3437" w:rsidRDefault="00CB0FB4" w:rsidP="00CB0FB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3148C71" w14:textId="77777777" w:rsidR="00CB0FB4" w:rsidRPr="009E3437" w:rsidRDefault="00CB0FB4" w:rsidP="00CB0FB4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9E3437">
              <w:rPr>
                <w:rFonts w:ascii="Amiri" w:hAnsi="Amiri" w:cs="Amiri"/>
                <w:sz w:val="28"/>
                <w:szCs w:val="28"/>
                <w:rtl/>
              </w:rPr>
              <w:t xml:space="preserve"> الدائرة التي قطرها</w:t>
            </w:r>
            <w:r w:rsidRPr="009E3437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580" w:dyaOrig="400" w14:anchorId="049223C5">
                <v:shape id="_x0000_i1235" type="#_x0000_t75" style="width:29.25pt;height:20.25pt" o:ole="">
                  <v:imagedata r:id="rId381" o:title=""/>
                </v:shape>
                <o:OLEObject Type="Embed" ProgID="Equation.DSMT4" ShapeID="_x0000_i1235" DrawAspect="Content" ObjectID="_1802456645" r:id="rId382"/>
              </w:object>
            </w:r>
            <w:r w:rsidRPr="009E3437">
              <w:rPr>
                <w:rFonts w:ascii="Amiri" w:hAnsi="Amiri" w:cs="Amiri"/>
                <w:sz w:val="28"/>
                <w:szCs w:val="28"/>
                <w:rtl/>
              </w:rPr>
              <w:t xml:space="preserve"> هي مجموعة النقط</w:t>
            </w:r>
            <w:r w:rsidRPr="009E3437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40" w:dyaOrig="260" w14:anchorId="7572EC98">
                <v:shape id="_x0000_i1236" type="#_x0000_t75" style="width:17.25pt;height:12.75pt" o:ole="">
                  <v:imagedata r:id="rId383" o:title=""/>
                </v:shape>
                <o:OLEObject Type="Embed" ProgID="Equation.DSMT4" ShapeID="_x0000_i1236" DrawAspect="Content" ObjectID="_1802456646" r:id="rId384"/>
              </w:object>
            </w:r>
            <w:r w:rsidRPr="009E3437">
              <w:rPr>
                <w:rFonts w:ascii="Amiri" w:hAnsi="Amiri" w:cs="Amiri"/>
                <w:sz w:val="28"/>
                <w:szCs w:val="28"/>
                <w:rtl/>
              </w:rPr>
              <w:t xml:space="preserve"> حيث </w:t>
            </w:r>
            <w:r w:rsidRPr="009E3437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340" w:dyaOrig="340" w14:anchorId="54EB6D9E">
                <v:shape id="_x0000_i1237" type="#_x0000_t75" style="width:66.75pt;height:17.25pt" o:ole="">
                  <v:imagedata r:id="rId385" o:title=""/>
                </v:shape>
                <o:OLEObject Type="Embed" ProgID="Equation.DSMT4" ShapeID="_x0000_i1237" DrawAspect="Content" ObjectID="_1802456647" r:id="rId386"/>
              </w:object>
            </w:r>
          </w:p>
          <w:p w14:paraId="765CAEB4" w14:textId="77777777" w:rsidR="00CB0FB4" w:rsidRDefault="00CB0FB4" w:rsidP="00CB0FB4">
            <w:pPr>
              <w:bidi/>
              <w:rPr>
                <w:rFonts w:cs="Simplified Arabic"/>
                <w:rtl/>
              </w:rPr>
            </w:pPr>
            <w:r>
              <w:rPr>
                <w:rFonts w:cs="Simplified Arabic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557128B" wp14:editId="086F36B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34290</wp:posOffset>
                      </wp:positionV>
                      <wp:extent cx="1762125" cy="1695450"/>
                      <wp:effectExtent l="0" t="0" r="28575" b="19050"/>
                      <wp:wrapNone/>
                      <wp:docPr id="81635091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1695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91D8A" w14:textId="77777777" w:rsidR="00CB0FB4" w:rsidRDefault="00CB0FB4" w:rsidP="00CB0FB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B801B5" wp14:editId="71263D7D">
                                        <wp:extent cx="1566545" cy="1577340"/>
                                        <wp:effectExtent l="0" t="0" r="0" b="3810"/>
                                        <wp:docPr id="151715335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17153357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6545" cy="15773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57128B" id="Rectangle 8" o:spid="_x0000_s1044" style="position:absolute;left:0;text-align:left;margin-left:16.35pt;margin-top:2.7pt;width:138.75pt;height:133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" fillcolor="white [3201]" strokecolor="white [3212]" strokeweight="2pt">
                      <v:textbox>
                        <w:txbxContent>
                          <w:p w14:paraId="66D91D8A" w14:textId="77777777" w:rsidR="00CB0FB4" w:rsidRDefault="00CB0FB4" w:rsidP="00CB0F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801B5" wp14:editId="71263D7D">
                                  <wp:extent cx="1566545" cy="1577340"/>
                                  <wp:effectExtent l="0" t="0" r="0" b="3810"/>
                                  <wp:docPr id="151715335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7153357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6545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A71FB5" w14:textId="77777777" w:rsidR="00CB0FB4" w:rsidRPr="00194DE8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194DE8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مثال: ت75 ص 303</w:t>
            </w:r>
          </w:p>
          <w:p w14:paraId="12784763" w14:textId="77777777" w:rsidR="00CB0FB4" w:rsidRPr="009F2E66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14:paraId="2B575245" w14:textId="77777777" w:rsidR="00CB0FB4" w:rsidRPr="009F2E66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9F2E66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تطبيق: ت 76 ص 303</w:t>
            </w:r>
          </w:p>
          <w:p w14:paraId="4FFBE879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E1247C5" w14:textId="77777777" w:rsidR="00CB0FB4" w:rsidRDefault="00CB0FB4" w:rsidP="00CB0FB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6E5813ED" w14:textId="77777777" w:rsidR="00CB0FB4" w:rsidRDefault="00CB0FB4" w:rsidP="00CB0FB4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9F2E66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الواجب المنزلي:</w:t>
            </w:r>
          </w:p>
          <w:p w14:paraId="44015040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9F2E66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0170897C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9F2E66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ت 70 ص 303</w:t>
            </w:r>
          </w:p>
          <w:p w14:paraId="3340BAB6" w14:textId="77777777" w:rsidR="004446E8" w:rsidRPr="00792B9B" w:rsidRDefault="004446E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547B2E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4C3379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rtl/>
              </w:rPr>
            </w:pPr>
          </w:p>
          <w:p w14:paraId="4396AD5B" w14:textId="77777777" w:rsidR="00CB0FB4" w:rsidRDefault="00CB0FB4" w:rsidP="00CB0FB4">
            <w:pPr>
              <w:bidi/>
              <w:rPr>
                <w:rFonts w:ascii="Amiri" w:hAnsi="Amiri" w:cs="Amiri"/>
                <w:color w:val="FF0000"/>
                <w:rtl/>
              </w:rPr>
            </w:pPr>
          </w:p>
          <w:p w14:paraId="673F0880" w14:textId="435F8C50" w:rsidR="00CB0FB4" w:rsidRPr="0077094D" w:rsidRDefault="00CB0FB4" w:rsidP="00CB0FB4">
            <w:pPr>
              <w:bidi/>
              <w:rPr>
                <w:rFonts w:ascii="Amiri" w:hAnsi="Amiri" w:cs="Amiri"/>
                <w:color w:val="FF0000"/>
              </w:rPr>
            </w:pPr>
            <w:r w:rsidRPr="0077094D">
              <w:rPr>
                <w:rFonts w:ascii="Amiri" w:hAnsi="Amiri" w:cs="Amiri"/>
                <w:color w:val="FF0000"/>
                <w:rtl/>
              </w:rPr>
              <w:t xml:space="preserve">لكل مستقيم معادلة من الشكل </w:t>
            </w:r>
            <w:r w:rsidRPr="0077094D">
              <w:rPr>
                <w:rFonts w:ascii="Amiri" w:hAnsi="Amiri" w:cs="Amiri"/>
                <w:color w:val="FF0000"/>
                <w:kern w:val="2"/>
                <w:position w:val="-64"/>
                <w14:ligatures w14:val="standardContextual"/>
              </w:rPr>
              <w:object w:dxaOrig="520" w:dyaOrig="1400" w14:anchorId="4A43BB20">
                <v:shape id="_x0000_i1238" type="#_x0000_t75" style="width:26.25pt;height:69.75pt" o:ole="">
                  <v:imagedata r:id="rId387" o:title=""/>
                </v:shape>
                <o:OLEObject Type="Embed" ProgID="Equation.DSMT4" ShapeID="_x0000_i1238" DrawAspect="Content" ObjectID="_1802456648" r:id="rId388"/>
              </w:object>
            </w:r>
          </w:p>
          <w:p w14:paraId="78360039" w14:textId="77777777" w:rsidR="00CB0FB4" w:rsidRPr="0077094D" w:rsidRDefault="00CB0FB4" w:rsidP="00CB0FB4">
            <w:pPr>
              <w:bidi/>
              <w:rPr>
                <w:rFonts w:ascii="Amiri" w:hAnsi="Amiri" w:cs="Amiri"/>
                <w:color w:val="FF0000"/>
                <w:rtl/>
                <w:lang w:bidi="ar-DZ"/>
              </w:rPr>
            </w:pPr>
            <w:r w:rsidRPr="0077094D">
              <w:rPr>
                <w:rFonts w:ascii="Amiri" w:hAnsi="Amiri" w:cs="Amiri"/>
                <w:color w:val="FF0000"/>
                <w:rtl/>
                <w:lang w:bidi="ar-DZ"/>
              </w:rPr>
              <w:t>شعاع توجيهه</w:t>
            </w:r>
          </w:p>
          <w:p w14:paraId="4AB36FDC" w14:textId="77777777" w:rsidR="00CB0FB4" w:rsidRPr="0077094D" w:rsidRDefault="00CB0FB4" w:rsidP="00CB0FB4">
            <w:pPr>
              <w:bidi/>
              <w:rPr>
                <w:rFonts w:ascii="Amiri" w:hAnsi="Amiri" w:cs="Amiri"/>
                <w:color w:val="FF0000"/>
                <w:lang w:bidi="ar-DZ"/>
              </w:rPr>
            </w:pPr>
            <w:r w:rsidRPr="0077094D">
              <w:rPr>
                <w:rFonts w:ascii="Amiri" w:hAnsi="Amiri" w:cs="Amiri"/>
                <w:color w:val="FF0000"/>
                <w:kern w:val="2"/>
                <w:position w:val="-34"/>
                <w:lang w:bidi="ar-DZ"/>
                <w14:ligatures w14:val="standardContextual"/>
              </w:rPr>
              <w:object w:dxaOrig="760" w:dyaOrig="800" w14:anchorId="236EA866">
                <v:shape id="_x0000_i1239" type="#_x0000_t75" style="width:38.25pt;height:39.75pt" o:ole="">
                  <v:imagedata r:id="rId389" o:title=""/>
                </v:shape>
                <o:OLEObject Type="Embed" ProgID="Equation.DSMT4" ShapeID="_x0000_i1239" DrawAspect="Content" ObjectID="_1802456649" r:id="rId390"/>
              </w:object>
            </w:r>
          </w:p>
          <w:p w14:paraId="60D72D27" w14:textId="77777777" w:rsidR="00CB0FB4" w:rsidRPr="00623FFF" w:rsidRDefault="00CB0FB4" w:rsidP="00CB0FB4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A833FF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DF87D0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6A3005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C11A84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23069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C13B2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082982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2D12E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3A137C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0A6A0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92F45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B4D7B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C38794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35104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BE79F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5AC4F7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42FA5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8AC7C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1FF3E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DCC0BD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DB16B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03836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D5229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9C033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336BE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C07057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A27C24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81564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D8D764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CBBDC5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3BE903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66F124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035DD7" w14:textId="77777777" w:rsidR="004446E8" w:rsidRDefault="004446E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0FBFD3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965E7F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9B0D6E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6E58A4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D9D95D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C21D1B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F3752B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7A2029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40A43A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7E94DF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F232FB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683D21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DD03BD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46B58C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6501D2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09662F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7ED6EA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97C200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0B9A5D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2A734C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D1117D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6D1071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BCBF8D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993514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7CEF17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A6C6BC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0D9C98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49FD98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4BC431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EF0ADF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78E9A5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C77DAD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99FAFB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CE76F5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B2422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C48B26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88CF3D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82E41A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800816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0557EF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3FD3A2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3B7586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891B52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F3A64F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60B304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2738B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5E19DE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D09DE8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2615B5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D2F8BA" w14:textId="77777777" w:rsidR="000019AE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E07ADF" w14:textId="77777777" w:rsidR="000019AE" w:rsidRPr="009F2E66" w:rsidRDefault="000019AE" w:rsidP="000019AE">
            <w:pPr>
              <w:bidi/>
              <w:rPr>
                <w:rFonts w:ascii="Amiri" w:hAnsi="Amiri" w:cs="Amiri"/>
                <w:color w:val="FF0000"/>
                <w:rtl/>
              </w:rPr>
            </w:pPr>
            <w:r w:rsidRPr="009F2E66">
              <w:rPr>
                <w:rFonts w:ascii="Amiri" w:hAnsi="Amiri" w:cs="Amiri"/>
                <w:color w:val="FF0000"/>
                <w:rtl/>
              </w:rPr>
              <w:t>تعليق:</w:t>
            </w:r>
          </w:p>
          <w:p w14:paraId="6DD6A862" w14:textId="77777777" w:rsidR="000019AE" w:rsidRPr="009F2E66" w:rsidRDefault="000019AE" w:rsidP="000019AE">
            <w:pPr>
              <w:bidi/>
              <w:rPr>
                <w:rFonts w:ascii="Amiri" w:hAnsi="Amiri" w:cs="Amiri"/>
                <w:color w:val="FF0000"/>
                <w:rtl/>
              </w:rPr>
            </w:pPr>
            <w:r w:rsidRPr="009F2E66">
              <w:rPr>
                <w:rFonts w:ascii="Amiri" w:hAnsi="Amiri" w:cs="Amiri"/>
                <w:color w:val="FF0000"/>
                <w:rtl/>
              </w:rPr>
              <w:t xml:space="preserve">لكل دائرة </w:t>
            </w:r>
          </w:p>
          <w:p w14:paraId="5F069CAE" w14:textId="77777777" w:rsidR="000019AE" w:rsidRPr="009F2E66" w:rsidRDefault="000019AE" w:rsidP="000019AE">
            <w:pPr>
              <w:bidi/>
              <w:rPr>
                <w:rFonts w:ascii="Amiri" w:hAnsi="Amiri" w:cs="Amiri"/>
                <w:color w:val="FF0000"/>
                <w:rtl/>
              </w:rPr>
            </w:pPr>
            <w:r w:rsidRPr="009F2E66">
              <w:rPr>
                <w:rFonts w:ascii="Amiri" w:hAnsi="Amiri" w:cs="Amiri"/>
                <w:color w:val="FF0000"/>
                <w:rtl/>
              </w:rPr>
              <w:t>معادلة من الشكل</w:t>
            </w:r>
            <w:r w:rsidRPr="009F2E66">
              <w:rPr>
                <w:rFonts w:ascii="Amiri" w:hAnsi="Amiri" w:cs="Amiri"/>
                <w:color w:val="FF0000"/>
                <w:kern w:val="2"/>
                <w:position w:val="-42"/>
                <w14:ligatures w14:val="standardContextual"/>
              </w:rPr>
              <w:object w:dxaOrig="900" w:dyaOrig="1040" w14:anchorId="769CE3EA">
                <v:shape id="_x0000_i1240" type="#_x0000_t75" style="width:45pt;height:51.75pt" o:ole="">
                  <v:imagedata r:id="rId391" o:title=""/>
                </v:shape>
                <o:OLEObject Type="Embed" ProgID="Equation.DSMT4" ShapeID="_x0000_i1240" DrawAspect="Content" ObjectID="_1802456650" r:id="rId392"/>
              </w:object>
            </w:r>
            <w:r w:rsidRPr="009F2E66">
              <w:rPr>
                <w:rFonts w:ascii="Amiri" w:hAnsi="Amiri" w:cs="Amiri"/>
                <w:color w:val="FF0000"/>
                <w:rtl/>
              </w:rPr>
              <w:t xml:space="preserve"> لكن ليس</w:t>
            </w:r>
          </w:p>
          <w:p w14:paraId="1BB59A67" w14:textId="77777777" w:rsidR="000019AE" w:rsidRPr="009F2E66" w:rsidRDefault="000019AE" w:rsidP="000019AE">
            <w:pPr>
              <w:bidi/>
              <w:rPr>
                <w:rFonts w:ascii="Amiri" w:hAnsi="Amiri" w:cs="Amiri"/>
                <w:color w:val="FF0000"/>
                <w:rtl/>
              </w:rPr>
            </w:pPr>
            <w:r w:rsidRPr="009F2E66">
              <w:rPr>
                <w:rFonts w:ascii="Amiri" w:hAnsi="Amiri" w:cs="Amiri"/>
                <w:color w:val="FF0000"/>
                <w:rtl/>
              </w:rPr>
              <w:t xml:space="preserve"> كل معادلة من هذا الشكل معادلة لدائرة</w:t>
            </w:r>
          </w:p>
          <w:p w14:paraId="213DDA88" w14:textId="77777777" w:rsidR="000019AE" w:rsidRPr="00792B9B" w:rsidRDefault="000019AE" w:rsidP="000019A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0FADCD2" w14:textId="77777777" w:rsidR="004446E8" w:rsidRDefault="004446E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0B3298" wp14:editId="12A0D4E0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40060771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51189" w14:textId="77777777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ABE83BE" w14:textId="52231762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9A3246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A3246" w:rsidRPr="009A3246">
                              <w:rPr>
                                <w:rFonts w:ascii="Amiri" w:hAnsi="Amiri" w:cs="Amir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حساب مسافات </w:t>
                            </w:r>
                            <w:proofErr w:type="gramStart"/>
                            <w:r w:rsidR="009A3246" w:rsidRPr="009A3246">
                              <w:rPr>
                                <w:rFonts w:ascii="Amiri" w:hAnsi="Amiri" w:cs="Amir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</w:t>
                            </w:r>
                            <w:proofErr w:type="spellStart"/>
                            <w:r w:rsidR="009A3246" w:rsidRPr="009A3246">
                              <w:rPr>
                                <w:rFonts w:ascii="Amiri" w:hAnsi="Amiri" w:cs="Amir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اقياس</w:t>
                            </w:r>
                            <w:proofErr w:type="spellEnd"/>
                            <w:proofErr w:type="gramEnd"/>
                            <w:r w:rsidR="009A3246" w:rsidRPr="009A3246">
                              <w:rPr>
                                <w:rFonts w:ascii="Amiri" w:hAnsi="Amiri" w:cs="Amiri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زوايا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B3298" id="_x0000_s1045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X/q84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4E451189" w14:textId="77777777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ABE83BE" w14:textId="52231762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9A3246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9A3246" w:rsidRPr="009A3246">
                        <w:rPr>
                          <w:rFonts w:ascii="Amiri" w:hAnsi="Amiri" w:cs="Amiri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حساب مسافات </w:t>
                      </w:r>
                      <w:proofErr w:type="gramStart"/>
                      <w:r w:rsidR="009A3246" w:rsidRPr="009A3246">
                        <w:rPr>
                          <w:rFonts w:ascii="Amiri" w:hAnsi="Amiri" w:cs="Amiri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و </w:t>
                      </w:r>
                      <w:proofErr w:type="spellStart"/>
                      <w:r w:rsidR="009A3246" w:rsidRPr="009A3246">
                        <w:rPr>
                          <w:rFonts w:ascii="Amiri" w:hAnsi="Amiri" w:cs="Amiri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اقياس</w:t>
                      </w:r>
                      <w:proofErr w:type="spellEnd"/>
                      <w:proofErr w:type="gramEnd"/>
                      <w:r w:rsidR="009A3246" w:rsidRPr="009A3246">
                        <w:rPr>
                          <w:rFonts w:ascii="Amiri" w:hAnsi="Amiri" w:cs="Amiri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زوايا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135F2E" wp14:editId="65373E5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2785678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DB737" w14:textId="3F091CDB" w:rsidR="004446E8" w:rsidRPr="00305590" w:rsidRDefault="004446E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9A3246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ثلاث ساعات</w:t>
                            </w:r>
                          </w:p>
                          <w:p w14:paraId="27AA773F" w14:textId="77777777" w:rsidR="004446E8" w:rsidRDefault="004446E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35F2E" id="_x0000_s1046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yWMq4X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313DB737" w14:textId="3F091CDB" w:rsidR="004446E8" w:rsidRPr="00305590" w:rsidRDefault="004446E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9A3246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ثلاث ساعات</w:t>
                      </w:r>
                    </w:p>
                    <w:p w14:paraId="27AA773F" w14:textId="77777777" w:rsidR="004446E8" w:rsidRDefault="004446E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5EF575" wp14:editId="3CFB5448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88622333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A5FF" w14:textId="77777777" w:rsidR="004446E8" w:rsidRPr="00305590" w:rsidRDefault="004446E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EF575" id="_x0000_s1047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HaILI9yAgAARA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089CA5FF" w14:textId="77777777" w:rsidR="004446E8" w:rsidRPr="00305590" w:rsidRDefault="004446E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DD32A3" wp14:editId="10EC60F3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839208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3125B" w14:textId="77777777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جداء السلمي</w:t>
                            </w:r>
                          </w:p>
                          <w:p w14:paraId="63D3EBEC" w14:textId="512AA70A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9A3246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A3246" w:rsidRPr="009A3246">
                              <w:rPr>
                                <w:rFonts w:ascii="Amiri" w:hAnsi="Amiri" w:cs="Amiri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العلاقات المترية في مثلث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DD32A3" id="_x0000_s1048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HUPGp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FB3125B" w14:textId="77777777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جداء السلمي</w:t>
                      </w:r>
                    </w:p>
                    <w:p w14:paraId="63D3EBEC" w14:textId="512AA70A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9A3246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9A3246" w:rsidRPr="009A3246">
                        <w:rPr>
                          <w:rFonts w:ascii="Amiri" w:hAnsi="Amiri" w:cs="Amiri" w:hint="cs"/>
                          <w:color w:val="000000" w:themeColor="text1"/>
                          <w:sz w:val="26"/>
                          <w:szCs w:val="26"/>
                          <w:rtl/>
                          <w:lang w:bidi="ar-DZ"/>
                        </w:rPr>
                        <w:t>العلاقات المترية في مثلث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42F64519" w14:textId="77777777" w:rsidR="004446E8" w:rsidRPr="00792B9B" w:rsidRDefault="004446E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446E8" w:rsidRPr="00792B9B" w14:paraId="33704BB3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7CC59DA1" w14:textId="77777777" w:rsidR="004446E8" w:rsidRPr="00305590" w:rsidRDefault="004446E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443D299E" w14:textId="77777777" w:rsidR="004446E8" w:rsidRPr="00305590" w:rsidRDefault="004446E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79725D40" w14:textId="77777777" w:rsidR="004446E8" w:rsidRPr="00305590" w:rsidRDefault="004446E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446E8" w:rsidRPr="00792B9B" w14:paraId="6C2E1C31" w14:textId="77777777" w:rsidTr="00305590">
        <w:tc>
          <w:tcPr>
            <w:tcW w:w="1278" w:type="dxa"/>
          </w:tcPr>
          <w:p w14:paraId="7614D7C8" w14:textId="77777777" w:rsidR="004446E8" w:rsidRDefault="004446E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8A717FB" w14:textId="77777777" w:rsidR="004446E8" w:rsidRDefault="004446E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4FC9A1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F71056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3A8DD5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5FEF01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60F644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D4871C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503968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B7048D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3670CA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91A783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D413ED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0D1B94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E7C43F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6089A9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8E246F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8A2E5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2E0C9A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A62884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6D2F1D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B5393D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619A7F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70E2F7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BFD5A0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73484B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A9581C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A6158B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955A81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BDB4A5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C7F71C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5FA67E" w14:textId="77777777" w:rsidR="004446E8" w:rsidRPr="00FB5A89" w:rsidRDefault="004446E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E8307E4" w14:textId="77777777" w:rsidR="004446E8" w:rsidRPr="00792B9B" w:rsidRDefault="004446E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3259916" w14:textId="77777777" w:rsidR="00F76B2F" w:rsidRDefault="00F76B2F" w:rsidP="00F76B2F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حساب أطوال وأقياس زوايـــــا</w:t>
            </w:r>
          </w:p>
          <w:p w14:paraId="446EBF67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7B1A729" w14:textId="77777777" w:rsidR="00F76B2F" w:rsidRPr="00EA7C84" w:rsidRDefault="00F76B2F" w:rsidP="00F76B2F">
            <w:pPr>
              <w:pStyle w:val="Paragraphedeliste"/>
              <w:numPr>
                <w:ilvl w:val="0"/>
                <w:numId w:val="32"/>
              </w:numPr>
              <w:shd w:val="clear" w:color="auto" w:fill="FFFFCC"/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مبرهنـــة المتوسط</w:t>
            </w:r>
          </w:p>
          <w:p w14:paraId="2566BA72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10B6620" w14:textId="77777777" w:rsidR="00F76B2F" w:rsidRPr="0014209C" w:rsidRDefault="00F76B2F" w:rsidP="00F76B2F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4209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ن</w:t>
            </w:r>
            <w:r w:rsidRPr="00F76B2F">
              <w:rPr>
                <w:rFonts w:ascii="Amiri" w:hAnsi="Amiri" w:cs="Amiri"/>
                <w:color w:val="FF0000"/>
                <w:sz w:val="28"/>
                <w:szCs w:val="28"/>
                <w:u w:val="single"/>
                <w:shd w:val="clear" w:color="auto" w:fill="FFFFCC"/>
                <w:rtl/>
                <w:lang w:bidi="ar-DZ"/>
              </w:rPr>
              <w:t>شاط</w:t>
            </w:r>
          </w:p>
          <w:p w14:paraId="5D59DB1A" w14:textId="77777777" w:rsidR="00F76B2F" w:rsidRPr="00BA1302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9247B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40" w:dyaOrig="260" w14:anchorId="41907D1E">
                <v:shape id="_x0000_i1241" type="#_x0000_t75" style="width:12pt;height:12.75pt" o:ole="">
                  <v:imagedata r:id="rId393" o:title=""/>
                </v:shape>
                <o:OLEObject Type="Embed" ProgID="Equation.DSMT4" ShapeID="_x0000_i1241" DrawAspect="Content" ObjectID="_1802456651" r:id="rId394"/>
              </w:object>
            </w:r>
            <w:r>
              <w:rPr>
                <w:rFonts w:ascii="Amiri" w:hAnsi="Amiri" w:cs="Amiri" w:hint="cs"/>
                <w:kern w:val="2"/>
                <w:sz w:val="28"/>
                <w:szCs w:val="28"/>
                <w:rtl/>
                <w:lang w:bidi="ar-DZ"/>
                <w14:ligatures w14:val="standardContextual"/>
              </w:rPr>
              <w:t xml:space="preserve"> و </w:t>
            </w:r>
            <w:r w:rsidRPr="00B9247B">
              <w:rPr>
                <w:rFonts w:ascii="Amiri" w:hAnsi="Amiri" w:cs="Amiri"/>
                <w:kern w:val="2"/>
                <w:position w:val="-4"/>
                <w:sz w:val="28"/>
                <w:szCs w:val="28"/>
                <w:lang w:bidi="ar-DZ"/>
                <w14:ligatures w14:val="standardContextual"/>
              </w:rPr>
              <w:object w:dxaOrig="240" w:dyaOrig="260" w14:anchorId="5F1CB55F">
                <v:shape id="_x0000_i1242" type="#_x0000_t75" style="width:12pt;height:12.75pt" o:ole="">
                  <v:imagedata r:id="rId395" o:title=""/>
                </v:shape>
                <o:OLEObject Type="Embed" ProgID="Equation.DSMT4" ShapeID="_x0000_i1242" DrawAspect="Content" ObjectID="_1802456652" r:id="rId396"/>
              </w:object>
            </w:r>
            <w:r>
              <w:rPr>
                <w:rFonts w:ascii="Amiri" w:hAnsi="Amiri" w:cs="Amiri" w:hint="cs"/>
                <w:kern w:val="2"/>
                <w:sz w:val="28"/>
                <w:szCs w:val="28"/>
                <w:rtl/>
                <w:lang w:bidi="ar-DZ"/>
                <w14:ligatures w14:val="standardContextual"/>
              </w:rPr>
              <w:t xml:space="preserve"> </w:t>
            </w:r>
            <w:r w:rsidRPr="00BA1302">
              <w:rPr>
                <w:rFonts w:ascii="Amiri" w:hAnsi="Amiri" w:cs="Amiri"/>
                <w:sz w:val="28"/>
                <w:szCs w:val="28"/>
                <w:rtl/>
              </w:rPr>
              <w:t>نقطتان.</w:t>
            </w:r>
            <w:r>
              <w:rPr>
                <w:rFonts w:ascii="Amiri" w:hAnsi="Amiri" w:cs="Amiri" w:hint="cs"/>
                <w:kern w:val="2"/>
                <w:sz w:val="28"/>
                <w:szCs w:val="28"/>
                <w:rtl/>
                <w14:ligatures w14:val="standardContextual"/>
              </w:rPr>
              <w:t xml:space="preserve"> </w:t>
            </w:r>
            <w:r w:rsidRPr="00B9247B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00" w:dyaOrig="260" w14:anchorId="6B66F6AB">
                <v:shape id="_x0000_i1243" type="#_x0000_t75" style="width:9.75pt;height:12.75pt" o:ole="">
                  <v:imagedata r:id="rId397" o:title=""/>
                </v:shape>
                <o:OLEObject Type="Embed" ProgID="Equation.DSMT4" ShapeID="_x0000_i1243" DrawAspect="Content" ObjectID="_1802456653" r:id="rId398"/>
              </w:object>
            </w:r>
            <w:r w:rsidRPr="00BA1302">
              <w:rPr>
                <w:rFonts w:ascii="Amiri" w:hAnsi="Amiri" w:cs="Amiri"/>
                <w:sz w:val="28"/>
                <w:szCs w:val="28"/>
                <w:rtl/>
              </w:rPr>
              <w:t xml:space="preserve"> منتصف القطعة المستقيمة</w:t>
            </w:r>
            <w:r>
              <w:rPr>
                <w:rFonts w:ascii="Amiri" w:hAnsi="Amiri" w:cs="Amiri" w:hint="cs"/>
                <w:kern w:val="2"/>
                <w:sz w:val="28"/>
                <w:szCs w:val="28"/>
                <w:rtl/>
                <w:lang w:bidi="ar-DZ"/>
                <w14:ligatures w14:val="standardContextual"/>
              </w:rPr>
              <w:t xml:space="preserve"> </w:t>
            </w:r>
            <w:r w:rsidRPr="00B9247B">
              <w:rPr>
                <w:rFonts w:ascii="Amiri" w:hAnsi="Amiri" w:cs="Amiri"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580" w:dyaOrig="420" w14:anchorId="6811F34F">
                <v:shape id="_x0000_i1244" type="#_x0000_t75" style="width:29.25pt;height:21pt" o:ole="">
                  <v:imagedata r:id="rId399" o:title=""/>
                </v:shape>
                <o:OLEObject Type="Embed" ProgID="Equation.DSMT4" ShapeID="_x0000_i1244" DrawAspect="Content" ObjectID="_1802456654" r:id="rId400"/>
              </w:object>
            </w:r>
            <w:r w:rsidRPr="00BA1302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>
              <w:rPr>
                <w:rFonts w:ascii="Amiri" w:hAnsi="Amiri" w:cs="Amiri" w:hint="cs"/>
                <w:kern w:val="2"/>
                <w:sz w:val="28"/>
                <w:szCs w:val="28"/>
                <w:rtl/>
                <w14:ligatures w14:val="standardContextual"/>
              </w:rPr>
              <w:t xml:space="preserve"> </w:t>
            </w:r>
            <w:r w:rsidRPr="00B9247B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40" w:dyaOrig="260" w14:anchorId="13AFFAD7">
                <v:shape id="_x0000_i1245" type="#_x0000_t75" style="width:17.25pt;height:12.75pt" o:ole="">
                  <v:imagedata r:id="rId401" o:title=""/>
                </v:shape>
                <o:OLEObject Type="Embed" ProgID="Equation.DSMT4" ShapeID="_x0000_i1245" DrawAspect="Content" ObjectID="_1802456655" r:id="rId402"/>
              </w:object>
            </w:r>
            <w:r w:rsidRPr="00BA1302">
              <w:rPr>
                <w:rFonts w:ascii="Amiri" w:hAnsi="Amiri" w:cs="Amiri"/>
                <w:sz w:val="28"/>
                <w:szCs w:val="28"/>
                <w:rtl/>
              </w:rPr>
              <w:t xml:space="preserve"> نقطة كيفية من المستوي.</w:t>
            </w:r>
            <w:r w:rsidRPr="00BA1302">
              <w:rPr>
                <w:rFonts w:ascii="Amiri" w:hAnsi="Amiri" w:cs="Amiri"/>
                <w:sz w:val="28"/>
                <w:szCs w:val="28"/>
              </w:rPr>
              <w:t xml:space="preserve"> </w:t>
            </w:r>
          </w:p>
          <w:p w14:paraId="5B37497D" w14:textId="77777777" w:rsidR="00F76B2F" w:rsidRPr="00B9247B" w:rsidRDefault="00F76B2F" w:rsidP="00F76B2F">
            <w:pPr>
              <w:pStyle w:val="Paragraphedeliste"/>
              <w:numPr>
                <w:ilvl w:val="0"/>
                <w:numId w:val="32"/>
              </w:numPr>
              <w:bidi/>
              <w:ind w:right="426"/>
              <w:rPr>
                <w:rFonts w:ascii="Amiri" w:hAnsi="Amiri" w:cs="Amiri"/>
                <w:sz w:val="28"/>
                <w:szCs w:val="28"/>
                <w:rtl/>
              </w:rPr>
            </w:pPr>
            <w:r w:rsidRPr="00B9247B">
              <w:rPr>
                <w:rFonts w:ascii="Amiri" w:hAnsi="Amiri" w:cs="Amiri"/>
                <w:sz w:val="28"/>
                <w:szCs w:val="28"/>
                <w:rtl/>
              </w:rPr>
              <w:t xml:space="preserve">بين </w:t>
            </w:r>
            <w:r w:rsidRPr="00B9247B">
              <w:rPr>
                <w:rFonts w:ascii="Amiri" w:hAnsi="Amiri" w:cs="Amiri" w:hint="cs"/>
                <w:sz w:val="28"/>
                <w:szCs w:val="28"/>
                <w:rtl/>
              </w:rPr>
              <w:t>ان:</w:t>
            </w:r>
            <w:r w:rsidRPr="00B9247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9247B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B9247B">
              <w:rPr>
                <w:position w:val="-26"/>
                <w:lang w:bidi="ar-DZ"/>
              </w:rPr>
              <w:object w:dxaOrig="3000" w:dyaOrig="680" w14:anchorId="6136B51D">
                <v:shape id="_x0000_i1246" type="#_x0000_t75" style="width:150pt;height:33.75pt" o:ole="">
                  <v:imagedata r:id="rId403" o:title=""/>
                </v:shape>
                <o:OLEObject Type="Embed" ProgID="Equation.DSMT4" ShapeID="_x0000_i1246" DrawAspect="Content" ObjectID="_1802456656" r:id="rId404"/>
              </w:object>
            </w:r>
          </w:p>
          <w:p w14:paraId="730B2077" w14:textId="77777777" w:rsidR="00F76B2F" w:rsidRDefault="00F76B2F" w:rsidP="00F76B2F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81BE1F" w14:textId="6A8E6377" w:rsidR="00F76B2F" w:rsidRPr="00277C5A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4209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النشاط:</w:t>
            </w:r>
          </w:p>
          <w:p w14:paraId="76679F8C" w14:textId="77777777" w:rsidR="00F76B2F" w:rsidRPr="0014209C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4209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0ACEFD6B">
                <v:shape id="_x0000_i1247" type="#_x0000_t75" style="width:12.75pt;height:12.75pt" o:ole="">
                  <v:imagedata r:id="rId405" o:title=""/>
                </v:shape>
                <o:OLEObject Type="Embed" ProgID="Equation.DSMT4" ShapeID="_x0000_i1247" DrawAspect="Content" ObjectID="_1802456657" r:id="rId406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14209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41DCAA38">
                <v:shape id="_x0000_i1248" type="#_x0000_t75" style="width:12.75pt;height:12.75pt" o:ole="">
                  <v:imagedata r:id="rId407" o:title=""/>
                </v:shape>
                <o:OLEObject Type="Embed" ProgID="Equation.DSMT4" ShapeID="_x0000_i1248" DrawAspect="Content" ObjectID="_1802456658" r:id="rId408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نقطتان.</w:t>
            </w:r>
            <w:r w:rsidRPr="0014209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00" w:dyaOrig="260" w14:anchorId="497AF099">
                <v:shape id="_x0000_i1249" type="#_x0000_t75" style="width:9.75pt;height:12.75pt" o:ole="">
                  <v:imagedata r:id="rId409" o:title=""/>
                </v:shape>
                <o:OLEObject Type="Embed" ProgID="Equation.DSMT4" ShapeID="_x0000_i1249" DrawAspect="Content" ObjectID="_1802456659" r:id="rId410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منتصف القطعة المستقيمة</w:t>
            </w:r>
            <w:r w:rsidRPr="0014209C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580" w:dyaOrig="400" w14:anchorId="0C6CF7A6">
                <v:shape id="_x0000_i1250" type="#_x0000_t75" style="width:29.25pt;height:20.25pt" o:ole="">
                  <v:imagedata r:id="rId411" o:title=""/>
                </v:shape>
                <o:OLEObject Type="Embed" ProgID="Equation.DSMT4" ShapeID="_x0000_i1250" DrawAspect="Content" ObjectID="_1802456660" r:id="rId412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14209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40" w:dyaOrig="260" w14:anchorId="4B655B85">
                <v:shape id="_x0000_i1251" type="#_x0000_t75" style="width:17.25pt;height:12.75pt" o:ole="">
                  <v:imagedata r:id="rId383" o:title=""/>
                </v:shape>
                <o:OLEObject Type="Embed" ProgID="Equation.DSMT4" ShapeID="_x0000_i1251" DrawAspect="Content" ObjectID="_1802456661" r:id="rId413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نقطة كيفية من المستوي.</w:t>
            </w:r>
            <w:r w:rsidRPr="0014209C">
              <w:rPr>
                <w:rFonts w:ascii="Amiri" w:hAnsi="Amiri" w:cs="Amiri"/>
                <w:sz w:val="28"/>
                <w:szCs w:val="28"/>
              </w:rPr>
              <w:t xml:space="preserve"> </w:t>
            </w:r>
          </w:p>
          <w:p w14:paraId="0060BA78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لدينا: </w:t>
            </w:r>
          </w:p>
          <w:p w14:paraId="19DE43C5" w14:textId="77777777" w:rsidR="00F76B2F" w:rsidRPr="0014209C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001A3">
              <w:rPr>
                <w:rFonts w:ascii="Amiri" w:hAnsi="Amiri" w:cs="Amiri"/>
                <w:kern w:val="2"/>
                <w:position w:val="-72"/>
                <w:sz w:val="28"/>
                <w:szCs w:val="28"/>
                <w14:ligatures w14:val="standardContextual"/>
              </w:rPr>
              <w:object w:dxaOrig="4720" w:dyaOrig="1520" w14:anchorId="0A74CA59">
                <v:shape id="_x0000_i1252" type="#_x0000_t75" style="width:236.25pt;height:76.5pt" o:ole="">
                  <v:imagedata r:id="rId414" o:title=""/>
                </v:shape>
                <o:OLEObject Type="Embed" ProgID="Equation.DSMT4" ShapeID="_x0000_i1252" DrawAspect="Content" ObjectID="_1802456662" r:id="rId415"/>
              </w:object>
            </w:r>
          </w:p>
          <w:p w14:paraId="7EDA9C8E" w14:textId="77777777" w:rsidR="00F76B2F" w:rsidRPr="0014209C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4209C">
              <w:rPr>
                <w:rFonts w:ascii="Amiri" w:hAnsi="Amiri" w:cs="Amiri" w:hint="cs"/>
                <w:sz w:val="28"/>
                <w:szCs w:val="28"/>
                <w:rtl/>
              </w:rPr>
              <w:t>وبما</w: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أن: </w:t>
            </w:r>
            <w:r w:rsidRPr="0014209C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160" w:dyaOrig="340" w14:anchorId="3D836151">
                <v:shape id="_x0000_i1253" type="#_x0000_t75" style="width:57.75pt;height:17.25pt" o:ole="">
                  <v:imagedata r:id="rId416" o:title=""/>
                </v:shape>
                <o:OLEObject Type="Embed" ProgID="Equation.DSMT4" ShapeID="_x0000_i1253" DrawAspect="Content" ObjectID="_1802456663" r:id="rId417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14209C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620" w:dyaOrig="620" w14:anchorId="743947F9">
                <v:shape id="_x0000_i1254" type="#_x0000_t75" style="width:81pt;height:30.75pt" o:ole="">
                  <v:imagedata r:id="rId418" o:title=""/>
                </v:shape>
                <o:OLEObject Type="Embed" ProgID="Equation.DSMT4" ShapeID="_x0000_i1254" DrawAspect="Content" ObjectID="_1802456664" r:id="rId419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 أي  </w:t>
            </w:r>
            <w:r w:rsidRPr="0014209C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1900" w:dyaOrig="620" w14:anchorId="548B1CB5">
                <v:shape id="_x0000_i1255" type="#_x0000_t75" style="width:95.25pt;height:30.75pt" o:ole="">
                  <v:imagedata r:id="rId420" o:title=""/>
                </v:shape>
                <o:OLEObject Type="Embed" ProgID="Equation.DSMT4" ShapeID="_x0000_i1255" DrawAspect="Content" ObjectID="_1802456665" r:id="rId421"/>
              </w:object>
            </w:r>
          </w:p>
          <w:p w14:paraId="23B4E071" w14:textId="77777777" w:rsidR="00F76B2F" w:rsidRPr="0014209C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فإن: </w:t>
            </w:r>
            <w:r w:rsidRPr="0014209C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2940" w:dyaOrig="620" w14:anchorId="77D93254">
                <v:shape id="_x0000_i1256" type="#_x0000_t75" style="width:147pt;height:30.75pt" o:ole="">
                  <v:imagedata r:id="rId422" o:title=""/>
                </v:shape>
                <o:OLEObject Type="Embed" ProgID="Equation.DSMT4" ShapeID="_x0000_i1256" DrawAspect="Content" ObjectID="_1802456666" r:id="rId423"/>
              </w:object>
            </w:r>
          </w:p>
          <w:p w14:paraId="6D130778" w14:textId="77777777" w:rsidR="00F76B2F" w:rsidRDefault="00F76B2F" w:rsidP="00F76B2F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E127E2F" w14:textId="77777777" w:rsidR="00F76B2F" w:rsidRPr="0014209C" w:rsidRDefault="00F76B2F" w:rsidP="00F76B2F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14209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14209C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</w:p>
          <w:p w14:paraId="767F80A7" w14:textId="77777777" w:rsidR="00F76B2F" w:rsidRPr="0014209C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4209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626CB3E7">
                <v:shape id="_x0000_i1257" type="#_x0000_t75" style="width:12.75pt;height:12.75pt" o:ole="">
                  <v:imagedata r:id="rId405" o:title=""/>
                </v:shape>
                <o:OLEObject Type="Embed" ProgID="Equation.DSMT4" ShapeID="_x0000_i1257" DrawAspect="Content" ObjectID="_1802456667" r:id="rId424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14209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7F3E9AA0">
                <v:shape id="_x0000_i1258" type="#_x0000_t75" style="width:12.75pt;height:12.75pt" o:ole="">
                  <v:imagedata r:id="rId407" o:title=""/>
                </v:shape>
                <o:OLEObject Type="Embed" ProgID="Equation.DSMT4" ShapeID="_x0000_i1258" DrawAspect="Content" ObjectID="_1802456668" r:id="rId425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نقطتان و</w:t>
            </w:r>
            <w:r w:rsidRPr="0014209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00" w:dyaOrig="260" w14:anchorId="1FBEFA0B">
                <v:shape id="_x0000_i1259" type="#_x0000_t75" style="width:9.75pt;height:12.75pt" o:ole="">
                  <v:imagedata r:id="rId409" o:title=""/>
                </v:shape>
                <o:OLEObject Type="Embed" ProgID="Equation.DSMT4" ShapeID="_x0000_i1259" DrawAspect="Content" ObjectID="_1802456669" r:id="rId426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منتصف القطعة المستقيمة</w:t>
            </w:r>
            <w:r w:rsidRPr="0014209C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580" w:dyaOrig="400" w14:anchorId="7C8B2CAB">
                <v:shape id="_x0000_i1260" type="#_x0000_t75" style="width:29.25pt;height:20.25pt" o:ole="">
                  <v:imagedata r:id="rId411" o:title=""/>
                </v:shape>
                <o:OLEObject Type="Embed" ProgID="Equation.DSMT4" ShapeID="_x0000_i1260" DrawAspect="Content" ObjectID="_1802456670" r:id="rId427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>. من أجل كل نقطة</w:t>
            </w:r>
            <w:r w:rsidRPr="0014209C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40" w:dyaOrig="260" w14:anchorId="023D9090">
                <v:shape id="_x0000_i1261" type="#_x0000_t75" style="width:17.25pt;height:12.75pt" o:ole="">
                  <v:imagedata r:id="rId383" o:title=""/>
                </v:shape>
                <o:OLEObject Type="Embed" ProgID="Equation.DSMT4" ShapeID="_x0000_i1261" DrawAspect="Content" ObjectID="_1802456671" r:id="rId428"/>
              </w:object>
            </w:r>
            <w:r w:rsidRPr="0014209C">
              <w:rPr>
                <w:rFonts w:ascii="Amiri" w:hAnsi="Amiri" w:cs="Amiri"/>
                <w:sz w:val="28"/>
                <w:szCs w:val="28"/>
                <w:rtl/>
              </w:rPr>
              <w:t xml:space="preserve"> لدينا:</w:t>
            </w:r>
          </w:p>
          <w:p w14:paraId="14776D9F" w14:textId="77777777" w:rsidR="00F76B2F" w:rsidRDefault="00F76B2F" w:rsidP="00F76B2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69DAF35" wp14:editId="6A573E52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20955</wp:posOffset>
                      </wp:positionV>
                      <wp:extent cx="1390650" cy="1247775"/>
                      <wp:effectExtent l="0" t="0" r="19050" b="28575"/>
                      <wp:wrapNone/>
                      <wp:docPr id="1839168057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247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0DA530" w14:textId="77777777" w:rsidR="00F76B2F" w:rsidRDefault="00F76B2F" w:rsidP="00F76B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DC8939" wp14:editId="43893A2E">
                                        <wp:extent cx="1136015" cy="1143635"/>
                                        <wp:effectExtent l="0" t="0" r="6985" b="0"/>
                                        <wp:docPr id="48293033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2930337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1143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9DAF35" id="Rectangle 9" o:spid="_x0000_s1049" style="position:absolute;left:0;text-align:left;margin-left:1.65pt;margin-top:1.65pt;width:109.5pt;height:98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" fillcolor="white [3201]" strokecolor="white [3212]" strokeweight="2pt">
                      <v:textbox>
                        <w:txbxContent>
                          <w:p w14:paraId="5A0DA530" w14:textId="77777777" w:rsidR="00F76B2F" w:rsidRDefault="00F76B2F" w:rsidP="00F76B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C8939" wp14:editId="43893A2E">
                                  <wp:extent cx="1136015" cy="1143635"/>
                                  <wp:effectExtent l="0" t="0" r="6985" b="0"/>
                                  <wp:docPr id="48293033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2930337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1143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209C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2940" w:dyaOrig="620" w14:anchorId="0EDFA248">
                <v:shape id="_x0000_i1262" type="#_x0000_t75" style="width:147pt;height:30.75pt" o:ole="">
                  <v:imagedata r:id="rId422" o:title=""/>
                </v:shape>
                <o:OLEObject Type="Embed" ProgID="Equation.DSMT4" ShapeID="_x0000_i1262" DrawAspect="Content" ObjectID="_1802456672" r:id="rId429"/>
              </w:object>
            </w:r>
          </w:p>
          <w:p w14:paraId="44B5366B" w14:textId="77777777" w:rsidR="00F76B2F" w:rsidRDefault="00F76B2F" w:rsidP="00F76B2F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6F56F8C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4209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مثال: ت 96 ص 306</w:t>
            </w:r>
          </w:p>
          <w:p w14:paraId="21A398AA" w14:textId="77777777" w:rsidR="00277C5A" w:rsidRDefault="00277C5A" w:rsidP="00277C5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984137D" w14:textId="77777777" w:rsidR="00AB012B" w:rsidRDefault="00AB012B" w:rsidP="00AB012B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0481098" w14:textId="77777777" w:rsidR="00F76B2F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العلاقات المترية في مثلث</w:t>
            </w:r>
          </w:p>
          <w:p w14:paraId="07B15FAE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  <w:lang w:bidi="ar-DZ"/>
              </w:rPr>
            </w:pPr>
          </w:p>
          <w:p w14:paraId="3AB03C20" w14:textId="77777777" w:rsidR="00F76B2F" w:rsidRPr="00C415B3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415B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نش</w:t>
            </w:r>
            <w:r w:rsidRPr="00277C5A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shd w:val="clear" w:color="auto" w:fill="FFFFCC"/>
                <w:rtl/>
                <w:lang w:bidi="ar-DZ"/>
              </w:rPr>
              <w:t>اط</w:t>
            </w:r>
          </w:p>
          <w:p w14:paraId="15FF6E05" w14:textId="77777777" w:rsidR="00F76B2F" w:rsidRPr="00C415B3" w:rsidRDefault="00F76B2F" w:rsidP="00F76B2F">
            <w:pPr>
              <w:bidi/>
              <w:ind w:right="426"/>
              <w:rPr>
                <w:rFonts w:ascii="Amiri" w:hAnsi="Amiri" w:cs="Amiri"/>
                <w:b/>
                <w:bCs/>
                <w:color w:val="2818F4"/>
                <w:sz w:val="28"/>
                <w:szCs w:val="28"/>
                <w:u w:val="single"/>
                <w:rtl/>
              </w:rPr>
            </w:pPr>
            <w:r w:rsidRPr="00C415B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620" w:dyaOrig="279" w14:anchorId="34615FF4">
                <v:shape id="_x0000_i1263" type="#_x0000_t75" style="width:30.75pt;height:14.25pt" o:ole="">
                  <v:imagedata r:id="rId430" o:title=""/>
                </v:shape>
                <o:OLEObject Type="Embed" ProgID="Equation.DSMT4" ShapeID="_x0000_i1263" DrawAspect="Content" ObjectID="_1802456673" r:id="rId431"/>
              </w:object>
            </w:r>
            <w:r w:rsidRPr="00C415B3">
              <w:rPr>
                <w:rFonts w:ascii="Amiri" w:hAnsi="Amiri" w:cs="Amiri"/>
                <w:sz w:val="28"/>
                <w:szCs w:val="28"/>
                <w:rtl/>
              </w:rPr>
              <w:t xml:space="preserve"> مثلث. نضع</w:t>
            </w:r>
            <w:r w:rsidRPr="00C415B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279" w14:anchorId="16AADC2D">
                <v:shape id="_x0000_i1264" type="#_x0000_t75" style="width:39.75pt;height:14.25pt" o:ole="">
                  <v:imagedata r:id="rId432" o:title=""/>
                </v:shape>
                <o:OLEObject Type="Embed" ProgID="Equation.DSMT4" ShapeID="_x0000_i1264" DrawAspect="Content" ObjectID="_1802456674" r:id="rId433"/>
              </w:object>
            </w:r>
            <w:r w:rsidRPr="00C415B3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C415B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20" w:dyaOrig="279" w14:anchorId="33CD573B">
                <v:shape id="_x0000_i1265" type="#_x0000_t75" style="width:41.25pt;height:14.25pt" o:ole="">
                  <v:imagedata r:id="rId434" o:title=""/>
                </v:shape>
                <o:OLEObject Type="Embed" ProgID="Equation.DSMT4" ShapeID="_x0000_i1265" DrawAspect="Content" ObjectID="_1802456675" r:id="rId435"/>
              </w:object>
            </w:r>
            <w:r w:rsidRPr="00C415B3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C415B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279" w14:anchorId="679844B4">
                <v:shape id="_x0000_i1266" type="#_x0000_t75" style="width:39.75pt;height:14.25pt" o:ole="">
                  <v:imagedata r:id="rId436" o:title=""/>
                </v:shape>
                <o:OLEObject Type="Embed" ProgID="Equation.DSMT4" ShapeID="_x0000_i1266" DrawAspect="Content" ObjectID="_1802456676" r:id="rId437"/>
              </w:object>
            </w:r>
            <w:r w:rsidRPr="00C415B3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C415B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040" w:dyaOrig="360" w14:anchorId="5790982A">
                <v:shape id="_x0000_i1267" type="#_x0000_t75" style="width:51.75pt;height:18pt" o:ole="">
                  <v:imagedata r:id="rId438" o:title=""/>
                </v:shape>
                <o:OLEObject Type="Embed" ProgID="Equation.DSMT4" ShapeID="_x0000_i1267" DrawAspect="Content" ObjectID="_1802456677" r:id="rId439"/>
              </w:object>
            </w:r>
            <w:r w:rsidRPr="00C415B3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C415B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980" w:dyaOrig="360" w14:anchorId="612A56E0">
                <v:shape id="_x0000_i1268" type="#_x0000_t75" style="width:48.75pt;height:18pt" o:ole="">
                  <v:imagedata r:id="rId440" o:title=""/>
                </v:shape>
                <o:OLEObject Type="Embed" ProgID="Equation.DSMT4" ShapeID="_x0000_i1268" DrawAspect="Content" ObjectID="_1802456678" r:id="rId441"/>
              </w:object>
            </w:r>
            <w:r w:rsidRPr="00C415B3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C415B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1020" w:dyaOrig="360" w14:anchorId="3053C47D">
                <v:shape id="_x0000_i1269" type="#_x0000_t75" style="width:51pt;height:18pt" o:ole="">
                  <v:imagedata r:id="rId442" o:title=""/>
                </v:shape>
                <o:OLEObject Type="Embed" ProgID="Equation.DSMT4" ShapeID="_x0000_i1269" DrawAspect="Content" ObjectID="_1802456679" r:id="rId443"/>
              </w:object>
            </w:r>
            <w:r w:rsidRPr="00C415B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032C79DB" w14:textId="77777777" w:rsidR="00F76B2F" w:rsidRPr="00C415B3" w:rsidRDefault="00F76B2F" w:rsidP="00F76B2F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415B3">
              <w:rPr>
                <w:rFonts w:ascii="Amiri" w:hAnsi="Amiri" w:cs="Amiri"/>
                <w:sz w:val="28"/>
                <w:szCs w:val="28"/>
                <w:rtl/>
              </w:rPr>
              <w:t xml:space="preserve">بين أن: </w:t>
            </w:r>
            <w:r w:rsidRPr="00C415B3">
              <w:rPr>
                <w:rFonts w:ascii="Amiri" w:hAnsi="Amiri" w:cs="Amiri"/>
                <w:position w:val="-6"/>
                <w:sz w:val="28"/>
                <w:szCs w:val="28"/>
              </w:rPr>
              <w:object w:dxaOrig="2940" w:dyaOrig="380" w14:anchorId="18A5C595">
                <v:shape id="_x0000_i1270" type="#_x0000_t75" style="width:147pt;height:18.75pt" o:ole="">
                  <v:imagedata r:id="rId444" o:title=""/>
                </v:shape>
                <o:OLEObject Type="Embed" ProgID="Equation.DSMT4" ShapeID="_x0000_i1270" DrawAspect="Content" ObjectID="_1802456680" r:id="rId445"/>
              </w:object>
            </w:r>
          </w:p>
          <w:p w14:paraId="5C4B7756" w14:textId="77777777" w:rsidR="00F76B2F" w:rsidRPr="00C415B3" w:rsidRDefault="00F76B2F" w:rsidP="00F76B2F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C415B3">
              <w:rPr>
                <w:rFonts w:ascii="Amiri" w:hAnsi="Amiri" w:cs="Amiri"/>
                <w:sz w:val="28"/>
                <w:szCs w:val="28"/>
                <w:rtl/>
              </w:rPr>
              <w:t xml:space="preserve">بين أن:  </w:t>
            </w:r>
            <w:r w:rsidRPr="00C415B3">
              <w:rPr>
                <w:rFonts w:ascii="Amiri" w:hAnsi="Amiri" w:cs="Amiri"/>
                <w:position w:val="-10"/>
                <w:sz w:val="28"/>
                <w:szCs w:val="28"/>
              </w:rPr>
              <w:object w:dxaOrig="2340" w:dyaOrig="400" w14:anchorId="2A999443">
                <v:shape id="_x0000_i1271" type="#_x0000_t75" style="width:117pt;height:20.25pt" o:ole="">
                  <v:imagedata r:id="rId446" o:title=""/>
                </v:shape>
                <o:OLEObject Type="Embed" ProgID="Equation.DSMT4" ShapeID="_x0000_i1271" DrawAspect="Content" ObjectID="_1802456681" r:id="rId447"/>
              </w:object>
            </w:r>
          </w:p>
          <w:p w14:paraId="562E0199" w14:textId="77777777" w:rsidR="00F76B2F" w:rsidRDefault="00F76B2F" w:rsidP="00F76B2F">
            <w:pPr>
              <w:bidi/>
              <w:rPr>
                <w:rFonts w:cs="Arabic Transparent"/>
                <w:b/>
                <w:bCs/>
                <w:color w:val="FF0000"/>
                <w:sz w:val="28"/>
                <w:szCs w:val="28"/>
                <w:rtl/>
              </w:rPr>
            </w:pPr>
            <w:r w:rsidRPr="00893689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</w:p>
          <w:p w14:paraId="3E0035E1" w14:textId="77777777" w:rsidR="00F76B2F" w:rsidRPr="004E136D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E136D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</w:t>
            </w:r>
          </w:p>
          <w:p w14:paraId="291FD6C6" w14:textId="77777777" w:rsidR="00F76B2F" w:rsidRPr="00F1750B" w:rsidRDefault="00F76B2F" w:rsidP="00F76B2F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1750B">
              <w:rPr>
                <w:rFonts w:ascii="Amiri" w:hAnsi="Amiri" w:cs="Amiri"/>
                <w:sz w:val="28"/>
                <w:szCs w:val="28"/>
                <w:rtl/>
              </w:rPr>
              <w:t xml:space="preserve">لدينا:  </w:t>
            </w:r>
            <w:r w:rsidRPr="00F1750B">
              <w:rPr>
                <w:rFonts w:ascii="Amiri" w:hAnsi="Amiri" w:cs="Amiri"/>
                <w:position w:val="-18"/>
                <w:sz w:val="28"/>
                <w:szCs w:val="28"/>
              </w:rPr>
              <w:object w:dxaOrig="5319" w:dyaOrig="520" w14:anchorId="60D98B7B">
                <v:shape id="_x0000_i1272" type="#_x0000_t75" style="width:266.25pt;height:26.25pt" o:ole="">
                  <v:imagedata r:id="rId448" o:title=""/>
                </v:shape>
                <o:OLEObject Type="Embed" ProgID="Equation.DSMT4" ShapeID="_x0000_i1272" DrawAspect="Content" ObjectID="_1802456682" r:id="rId449"/>
              </w:object>
            </w:r>
          </w:p>
          <w:p w14:paraId="457F4232" w14:textId="77777777" w:rsidR="00F76B2F" w:rsidRPr="00F1750B" w:rsidRDefault="00F76B2F" w:rsidP="00F76B2F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1750B">
              <w:rPr>
                <w:rFonts w:ascii="Amiri" w:hAnsi="Amiri" w:cs="Amiri"/>
                <w:sz w:val="28"/>
                <w:szCs w:val="28"/>
                <w:rtl/>
              </w:rPr>
              <w:t>بما أن:</w:t>
            </w:r>
            <w:r w:rsidRPr="00F1750B">
              <w:rPr>
                <w:rFonts w:ascii="Amiri" w:hAnsi="Amiri" w:cs="Amiri"/>
                <w:position w:val="-6"/>
                <w:sz w:val="28"/>
                <w:szCs w:val="28"/>
              </w:rPr>
              <w:object w:dxaOrig="2659" w:dyaOrig="360" w14:anchorId="14C8CFEB">
                <v:shape id="_x0000_i1273" type="#_x0000_t75" style="width:132.75pt;height:18pt" o:ole="">
                  <v:imagedata r:id="rId450" o:title=""/>
                </v:shape>
                <o:OLEObject Type="Embed" ProgID="Equation.DSMT4" ShapeID="_x0000_i1273" DrawAspect="Content" ObjectID="_1802456683" r:id="rId451"/>
              </w:object>
            </w:r>
            <w:r w:rsidRPr="00F1750B">
              <w:rPr>
                <w:rFonts w:ascii="Amiri" w:hAnsi="Amiri" w:cs="Amiri"/>
                <w:sz w:val="28"/>
                <w:szCs w:val="28"/>
                <w:rtl/>
              </w:rPr>
              <w:t xml:space="preserve">،   </w:t>
            </w:r>
            <w:r w:rsidRPr="00F1750B">
              <w:rPr>
                <w:rFonts w:ascii="Amiri" w:hAnsi="Amiri" w:cs="Amiri"/>
                <w:position w:val="-6"/>
                <w:sz w:val="28"/>
                <w:szCs w:val="28"/>
              </w:rPr>
              <w:object w:dxaOrig="999" w:dyaOrig="380" w14:anchorId="76DD22DD">
                <v:shape id="_x0000_i1274" type="#_x0000_t75" style="width:50.25pt;height:18.75pt" o:ole="">
                  <v:imagedata r:id="rId452" o:title=""/>
                </v:shape>
                <o:OLEObject Type="Embed" ProgID="Equation.DSMT4" ShapeID="_x0000_i1274" DrawAspect="Content" ObjectID="_1802456684" r:id="rId453"/>
              </w:object>
            </w:r>
            <w:r w:rsidRPr="00F1750B">
              <w:rPr>
                <w:rFonts w:ascii="Amiri" w:hAnsi="Amiri" w:cs="Amiri"/>
                <w:sz w:val="28"/>
                <w:szCs w:val="28"/>
                <w:rtl/>
              </w:rPr>
              <w:t xml:space="preserve">     و</w:t>
            </w:r>
            <w:r w:rsidRPr="00F1750B">
              <w:rPr>
                <w:rFonts w:ascii="Amiri" w:hAnsi="Amiri" w:cs="Amiri"/>
                <w:position w:val="-6"/>
                <w:sz w:val="28"/>
                <w:szCs w:val="28"/>
              </w:rPr>
              <w:object w:dxaOrig="980" w:dyaOrig="380" w14:anchorId="1C8F76D7">
                <v:shape id="_x0000_i1275" type="#_x0000_t75" style="width:48.75pt;height:18.75pt" o:ole="">
                  <v:imagedata r:id="rId454" o:title=""/>
                </v:shape>
                <o:OLEObject Type="Embed" ProgID="Equation.DSMT4" ShapeID="_x0000_i1275" DrawAspect="Content" ObjectID="_1802456685" r:id="rId455"/>
              </w:object>
            </w:r>
            <w:r w:rsidRPr="00F1750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F1750B">
              <w:rPr>
                <w:rFonts w:ascii="Amiri" w:hAnsi="Amiri" w:cs="Amiri" w:hint="cs"/>
                <w:sz w:val="28"/>
                <w:szCs w:val="28"/>
                <w:rtl/>
              </w:rPr>
              <w:t>فإن:</w:t>
            </w:r>
            <w:r w:rsidRPr="00F1750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F1750B">
              <w:rPr>
                <w:rFonts w:ascii="Amiri" w:hAnsi="Amiri" w:cs="Amiri"/>
                <w:position w:val="-10"/>
                <w:sz w:val="28"/>
                <w:szCs w:val="28"/>
              </w:rPr>
              <w:object w:dxaOrig="2340" w:dyaOrig="400" w14:anchorId="46CEE801">
                <v:shape id="_x0000_i1276" type="#_x0000_t75" style="width:117pt;height:20.25pt" o:ole="">
                  <v:imagedata r:id="rId446" o:title=""/>
                </v:shape>
                <o:OLEObject Type="Embed" ProgID="Equation.DSMT4" ShapeID="_x0000_i1276" DrawAspect="Content" ObjectID="_1802456686" r:id="rId456"/>
              </w:object>
            </w:r>
            <w:r w:rsidRPr="00F1750B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3E1B50F4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38FD83D9" w14:textId="77777777" w:rsidR="00F76B2F" w:rsidRDefault="00F76B2F" w:rsidP="00277C5A">
            <w:pPr>
              <w:shd w:val="clear" w:color="auto" w:fill="FFFFCC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F7FE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9F7FE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0B7E230" w14:textId="77777777" w:rsidR="00F76B2F" w:rsidRPr="009F7FE3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F7FE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620" w:dyaOrig="279" w14:anchorId="0AA7364C">
                <v:shape id="_x0000_i1277" type="#_x0000_t75" style="width:30.75pt;height:14.25pt" o:ole="">
                  <v:imagedata r:id="rId430" o:title=""/>
                </v:shape>
                <o:OLEObject Type="Embed" ProgID="Equation.DSMT4" ShapeID="_x0000_i1277" DrawAspect="Content" ObjectID="_1802456687" r:id="rId457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مثلث حيث</w:t>
            </w:r>
            <w:r w:rsidRPr="009F7FE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279" w14:anchorId="4BDAC379">
                <v:shape id="_x0000_i1278" type="#_x0000_t75" style="width:39.75pt;height:14.25pt" o:ole="">
                  <v:imagedata r:id="rId432" o:title=""/>
                </v:shape>
                <o:OLEObject Type="Embed" ProgID="Equation.DSMT4" ShapeID="_x0000_i1278" DrawAspect="Content" ObjectID="_1802456688" r:id="rId458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9F7FE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20" w:dyaOrig="279" w14:anchorId="2289C5D6">
                <v:shape id="_x0000_i1279" type="#_x0000_t75" style="width:41.25pt;height:14.25pt" o:ole="">
                  <v:imagedata r:id="rId434" o:title=""/>
                </v:shape>
                <o:OLEObject Type="Embed" ProgID="Equation.DSMT4" ShapeID="_x0000_i1279" DrawAspect="Content" ObjectID="_1802456689" r:id="rId459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9F7FE3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279" w14:anchorId="1A776428">
                <v:shape id="_x0000_i1280" type="#_x0000_t75" style="width:39.75pt;height:14.25pt" o:ole="">
                  <v:imagedata r:id="rId436" o:title=""/>
                </v:shape>
                <o:OLEObject Type="Embed" ProgID="Equation.DSMT4" ShapeID="_x0000_i1280" DrawAspect="Content" ObjectID="_1802456690" r:id="rId460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>. لدينا العلاقات التالية:</w:t>
            </w:r>
          </w:p>
          <w:p w14:paraId="596D3AC8" w14:textId="77777777" w:rsidR="00F76B2F" w:rsidRPr="009F7FE3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9F7FE3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340" w:dyaOrig="400" w14:anchorId="714A1BF5">
                <v:shape id="_x0000_i1281" type="#_x0000_t75" style="width:17.25pt;height:20.25pt" o:ole="">
                  <v:imagedata r:id="rId461" o:title=""/>
                </v:shape>
                <o:OLEObject Type="Embed" ProgID="Equation.DSMT4" ShapeID="_x0000_i1281" DrawAspect="Content" ObjectID="_1802456691" r:id="rId462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F7FE3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340" w:dyaOrig="400" w14:anchorId="431F8682">
                <v:shape id="_x0000_i1282" type="#_x0000_t75" style="width:117pt;height:20.25pt" o:ole="">
                  <v:imagedata r:id="rId446" o:title=""/>
                </v:shape>
                <o:OLEObject Type="Embed" ProgID="Equation.DSMT4" ShapeID="_x0000_i1282" DrawAspect="Content" ObjectID="_1802456692" r:id="rId463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9F7FE3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380" w:dyaOrig="400" w14:anchorId="2B77F07C">
                <v:shape id="_x0000_i1283" type="#_x0000_t75" style="width:18.75pt;height:20.25pt" o:ole="">
                  <v:imagedata r:id="rId464" o:title=""/>
                </v:shape>
                <o:OLEObject Type="Embed" ProgID="Equation.DSMT4" ShapeID="_x0000_i1283" DrawAspect="Content" ObjectID="_1802456693" r:id="rId465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F7FE3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340" w:dyaOrig="400" w14:anchorId="335194EC">
                <v:shape id="_x0000_i1284" type="#_x0000_t75" style="width:117pt;height:20.25pt" o:ole="">
                  <v:imagedata r:id="rId466" o:title=""/>
                </v:shape>
                <o:OLEObject Type="Embed" ProgID="Equation.DSMT4" ShapeID="_x0000_i1284" DrawAspect="Content" ObjectID="_1802456694" r:id="rId467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9F7FE3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360" w:dyaOrig="400" w14:anchorId="5BCAED56">
                <v:shape id="_x0000_i1285" type="#_x0000_t75" style="width:18pt;height:20.25pt" o:ole="">
                  <v:imagedata r:id="rId468" o:title=""/>
                </v:shape>
                <o:OLEObject Type="Embed" ProgID="Equation.DSMT4" ShapeID="_x0000_i1285" DrawAspect="Content" ObjectID="_1802456695" r:id="rId469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9F7FE3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340" w:dyaOrig="400" w14:anchorId="12FFE0A6">
                <v:shape id="_x0000_i1286" type="#_x0000_t75" style="width:117pt;height:20.25pt" o:ole="">
                  <v:imagedata r:id="rId470" o:title=""/>
                </v:shape>
                <o:OLEObject Type="Embed" ProgID="Equation.DSMT4" ShapeID="_x0000_i1286" DrawAspect="Content" ObjectID="_1802456696" r:id="rId471"/>
              </w:object>
            </w:r>
          </w:p>
          <w:p w14:paraId="4E74E17F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74FBB2FB" w14:textId="77777777" w:rsidR="00F76B2F" w:rsidRPr="009F7FE3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9F7FE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قاعدة المساحة وقانون الجيوب</w:t>
            </w:r>
          </w:p>
          <w:p w14:paraId="770E2BF6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75B9620B" w14:textId="77777777" w:rsidR="00F76B2F" w:rsidRPr="009F7FE3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9F7FE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 xml:space="preserve"> (ت105ص306)</w:t>
            </w:r>
          </w:p>
          <w:p w14:paraId="63F32C91" w14:textId="77777777" w:rsidR="00F76B2F" w:rsidRPr="009F7FE3" w:rsidRDefault="00F76B2F" w:rsidP="00F76B2F">
            <w:pPr>
              <w:pStyle w:val="Paragraphedeliste"/>
              <w:numPr>
                <w:ilvl w:val="0"/>
                <w:numId w:val="35"/>
              </w:numPr>
              <w:tabs>
                <w:tab w:val="num" w:pos="889"/>
              </w:tabs>
              <w:bidi/>
              <w:spacing w:line="235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برهن أن المساحة </w:t>
            </w:r>
            <w:r w:rsidRPr="009F7FE3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20" w:dyaOrig="279" w14:anchorId="7D5A0310">
                <v:shape id="_x0000_i1287" type="#_x0000_t75" style="width:11.25pt;height:14.25pt" o:ole="">
                  <v:imagedata r:id="rId472" o:title=""/>
                </v:shape>
                <o:OLEObject Type="Embed" ProgID="Equation.DSMT4" ShapeID="_x0000_i1287" DrawAspect="Content" ObjectID="_1802456697" r:id="rId473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للمثلث</w:t>
            </w:r>
            <w:r w:rsidRPr="009F7FE3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560" w:dyaOrig="279" w14:anchorId="013476F3">
                <v:shape id="_x0000_i1288" type="#_x0000_t75" style="width:27.75pt;height:14.25pt" o:ole="">
                  <v:imagedata r:id="rId474" o:title=""/>
                </v:shape>
                <o:OLEObject Type="Embed" ProgID="Equation.DSMT4" ShapeID="_x0000_i1288" DrawAspect="Content" ObjectID="_1802456698" r:id="rId475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تكتب على الشكل: </w:t>
            </w:r>
            <w:r w:rsidRPr="009F7FE3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2200" w:dyaOrig="620" w14:anchorId="54C3FEC0">
                <v:shape id="_x0000_i1289" type="#_x0000_t75" style="width:110.25pt;height:30.75pt" o:ole="">
                  <v:imagedata r:id="rId476" o:title=""/>
                </v:shape>
                <o:OLEObject Type="Embed" ProgID="Equation.DSMT4" ShapeID="_x0000_i1289" DrawAspect="Content" ObjectID="_1802456699" r:id="rId477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3019829" w14:textId="77777777" w:rsidR="00F76B2F" w:rsidRPr="009F7FE3" w:rsidRDefault="00F76B2F" w:rsidP="00F76B2F">
            <w:pPr>
              <w:numPr>
                <w:ilvl w:val="0"/>
                <w:numId w:val="35"/>
              </w:numPr>
              <w:tabs>
                <w:tab w:val="num" w:pos="433"/>
              </w:tabs>
              <w:bidi/>
              <w:spacing w:line="235" w:lineRule="auto"/>
              <w:ind w:left="148" w:firstLine="0"/>
              <w:rPr>
                <w:rFonts w:ascii="Amiri" w:hAnsi="Amiri" w:cs="Amiri"/>
                <w:sz w:val="28"/>
                <w:szCs w:val="28"/>
              </w:rPr>
            </w:pP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استنتج </w:t>
            </w:r>
            <w:r w:rsidRPr="009F7FE3">
              <w:rPr>
                <w:rFonts w:ascii="Amiri" w:hAnsi="Amiri" w:cs="Amiri" w:hint="cs"/>
                <w:sz w:val="28"/>
                <w:szCs w:val="28"/>
                <w:rtl/>
              </w:rPr>
              <w:t>أن:</w: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F7FE3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2120" w:dyaOrig="620" w14:anchorId="7E10E79C">
                <v:shape id="_x0000_i1290" type="#_x0000_t75" style="width:105.75pt;height:30.75pt" o:ole="">
                  <v:imagedata r:id="rId478" o:title=""/>
                </v:shape>
                <o:OLEObject Type="Embed" ProgID="Equation.DSMT4" ShapeID="_x0000_i1290" DrawAspect="Content" ObjectID="_1802456700" r:id="rId479"/>
              </w:objec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9F7FE3">
              <w:rPr>
                <w:rFonts w:ascii="Amiri" w:hAnsi="Amiri" w:cs="Amiri"/>
                <w:kern w:val="2"/>
                <w:position w:val="-24"/>
                <w:sz w:val="28"/>
                <w:szCs w:val="28"/>
                <w14:ligatures w14:val="standardContextual"/>
              </w:rPr>
              <w:object w:dxaOrig="2120" w:dyaOrig="620" w14:anchorId="69924B7F">
                <v:shape id="_x0000_i1291" type="#_x0000_t75" style="width:105.75pt;height:30.75pt" o:ole="">
                  <v:imagedata r:id="rId480" o:title=""/>
                </v:shape>
                <o:OLEObject Type="Embed" ProgID="Equation.DSMT4" ShapeID="_x0000_i1291" DrawAspect="Content" ObjectID="_1802456701" r:id="rId481"/>
              </w:object>
            </w:r>
          </w:p>
          <w:p w14:paraId="6F371C6E" w14:textId="77777777" w:rsidR="00F76B2F" w:rsidRPr="00875B0B" w:rsidRDefault="00F76B2F" w:rsidP="00F76B2F">
            <w:pPr>
              <w:numPr>
                <w:ilvl w:val="0"/>
                <w:numId w:val="35"/>
              </w:numPr>
              <w:tabs>
                <w:tab w:val="num" w:pos="433"/>
              </w:tabs>
              <w:bidi/>
              <w:spacing w:line="235" w:lineRule="auto"/>
              <w:ind w:left="148" w:firstLine="0"/>
              <w:rPr>
                <w:rFonts w:ascii="Amiri" w:hAnsi="Amiri" w:cs="Amiri"/>
                <w:sz w:val="28"/>
                <w:szCs w:val="28"/>
                <w:rtl/>
              </w:rPr>
            </w:pP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واستنتج القاعدة المتعلقة </w:t>
            </w:r>
            <w:r w:rsidRPr="009F7FE3">
              <w:rPr>
                <w:rFonts w:ascii="Amiri" w:hAnsi="Amiri" w:cs="Amiri" w:hint="cs"/>
                <w:sz w:val="28"/>
                <w:szCs w:val="28"/>
                <w:rtl/>
              </w:rPr>
              <w:t>بالجيوب:</w:t>
            </w:r>
            <w:r w:rsidRPr="009F7FE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F7FE3">
              <w:rPr>
                <w:rFonts w:ascii="Amiri" w:hAnsi="Amiri" w:cs="Amiri"/>
                <w:kern w:val="2"/>
                <w:position w:val="-28"/>
                <w:sz w:val="28"/>
                <w:szCs w:val="28"/>
                <w:rtl/>
                <w14:ligatures w14:val="standardContextual"/>
              </w:rPr>
              <w:object w:dxaOrig="3820" w:dyaOrig="660" w14:anchorId="2C6742D8">
                <v:shape id="_x0000_i1292" type="#_x0000_t75" style="width:191.25pt;height:33pt" o:ole="">
                  <v:imagedata r:id="rId482" o:title=""/>
                </v:shape>
                <o:OLEObject Type="Embed" ProgID="Equation.DSMT4" ShapeID="_x0000_i1292" DrawAspect="Content" ObjectID="_1802456702" r:id="rId483"/>
              </w:object>
            </w:r>
          </w:p>
          <w:p w14:paraId="304AA95E" w14:textId="77777777" w:rsidR="00F76B2F" w:rsidRPr="00CA261A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A261A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3B5039DD" w14:textId="77777777" w:rsidR="00F76B2F" w:rsidRPr="006307E1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307E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620" w:dyaOrig="279" w14:anchorId="107C2E0A">
                <v:shape id="_x0000_i1293" type="#_x0000_t75" style="width:30.75pt;height:14.25pt" o:ole="">
                  <v:imagedata r:id="rId430" o:title=""/>
                </v:shape>
                <o:OLEObject Type="Embed" ProgID="Equation.DSMT4" ShapeID="_x0000_i1293" DrawAspect="Content" ObjectID="_1802456703" r:id="rId484"/>
              </w:object>
            </w:r>
            <w:r w:rsidRPr="006307E1">
              <w:rPr>
                <w:rFonts w:ascii="Amiri" w:hAnsi="Amiri" w:cs="Amiri"/>
                <w:sz w:val="28"/>
                <w:szCs w:val="28"/>
                <w:rtl/>
              </w:rPr>
              <w:t xml:space="preserve"> مثلث حيث</w:t>
            </w:r>
            <w:r w:rsidRPr="006307E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279" w14:anchorId="06FEF9BF">
                <v:shape id="_x0000_i1294" type="#_x0000_t75" style="width:39.75pt;height:14.25pt" o:ole="">
                  <v:imagedata r:id="rId432" o:title=""/>
                </v:shape>
                <o:OLEObject Type="Embed" ProgID="Equation.DSMT4" ShapeID="_x0000_i1294" DrawAspect="Content" ObjectID="_1802456704" r:id="rId485"/>
              </w:object>
            </w:r>
            <w:r w:rsidRPr="006307E1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6307E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20" w:dyaOrig="279" w14:anchorId="7EBFCC21">
                <v:shape id="_x0000_i1295" type="#_x0000_t75" style="width:41.25pt;height:14.25pt" o:ole="">
                  <v:imagedata r:id="rId434" o:title=""/>
                </v:shape>
                <o:OLEObject Type="Embed" ProgID="Equation.DSMT4" ShapeID="_x0000_i1295" DrawAspect="Content" ObjectID="_1802456705" r:id="rId486"/>
              </w:object>
            </w:r>
            <w:r w:rsidRPr="006307E1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6307E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800" w:dyaOrig="279" w14:anchorId="1F071396">
                <v:shape id="_x0000_i1296" type="#_x0000_t75" style="width:39.75pt;height:14.25pt" o:ole="">
                  <v:imagedata r:id="rId436" o:title=""/>
                </v:shape>
                <o:OLEObject Type="Embed" ProgID="Equation.DSMT4" ShapeID="_x0000_i1296" DrawAspect="Content" ObjectID="_1802456706" r:id="rId487"/>
              </w:object>
            </w:r>
            <w:r w:rsidRPr="006307E1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6307E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40" w:dyaOrig="279" w14:anchorId="6D87363C">
                <v:shape id="_x0000_i1297" type="#_x0000_t75" style="width:12pt;height:14.25pt" o:ole="">
                  <v:imagedata r:id="rId488" o:title=""/>
                </v:shape>
                <o:OLEObject Type="Embed" ProgID="Equation.DSMT4" ShapeID="_x0000_i1297" DrawAspect="Content" ObjectID="_1802456707" r:id="rId489"/>
              </w:object>
            </w:r>
            <w:r w:rsidRPr="006307E1">
              <w:rPr>
                <w:rFonts w:ascii="Amiri" w:hAnsi="Amiri" w:cs="Amiri"/>
                <w:sz w:val="28"/>
                <w:szCs w:val="28"/>
                <w:rtl/>
              </w:rPr>
              <w:t xml:space="preserve"> مساحة المثلث</w:t>
            </w:r>
            <w:r w:rsidRPr="006307E1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620" w:dyaOrig="279" w14:anchorId="77388658">
                <v:shape id="_x0000_i1298" type="#_x0000_t75" style="width:30.75pt;height:14.25pt" o:ole="">
                  <v:imagedata r:id="rId430" o:title=""/>
                </v:shape>
                <o:OLEObject Type="Embed" ProgID="Equation.DSMT4" ShapeID="_x0000_i1298" DrawAspect="Content" ObjectID="_1802456708" r:id="rId490"/>
              </w:object>
            </w:r>
            <w:r w:rsidRPr="006307E1">
              <w:rPr>
                <w:rFonts w:ascii="Amiri" w:hAnsi="Amiri" w:cs="Amiri"/>
                <w:sz w:val="28"/>
                <w:szCs w:val="28"/>
                <w:rtl/>
              </w:rPr>
              <w:t>. لدينا العلاقات التالية:</w:t>
            </w:r>
          </w:p>
          <w:p w14:paraId="0FC8AE67" w14:textId="77777777" w:rsidR="00F76B2F" w:rsidRPr="006307E1" w:rsidRDefault="00F76B2F" w:rsidP="00F76B2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  <w:u w:val="single"/>
              </w:rPr>
            </w:pPr>
            <w:r w:rsidRPr="006307E1">
              <w:rPr>
                <w:position w:val="-24"/>
              </w:rPr>
              <w:object w:dxaOrig="3820" w:dyaOrig="620" w14:anchorId="4E86C332">
                <v:shape id="_x0000_i1299" type="#_x0000_t75" style="width:191.25pt;height:30.75pt" o:ole="">
                  <v:imagedata r:id="rId491" o:title=""/>
                </v:shape>
                <o:OLEObject Type="Embed" ProgID="Equation.DSMT4" ShapeID="_x0000_i1299" DrawAspect="Content" ObjectID="_1802456709" r:id="rId492"/>
              </w:object>
            </w:r>
          </w:p>
          <w:p w14:paraId="20D7541A" w14:textId="77777777" w:rsidR="00F76B2F" w:rsidRPr="00253A37" w:rsidRDefault="00F76B2F" w:rsidP="00F76B2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  <w:u w:val="single"/>
              </w:rPr>
            </w:pPr>
            <w:r w:rsidRPr="000866C6">
              <w:rPr>
                <w:rFonts w:cs="Simplified Arabic"/>
                <w:position w:val="-28"/>
              </w:rPr>
              <w:object w:dxaOrig="2160" w:dyaOrig="660" w14:anchorId="22FB3E4A">
                <v:shape id="_x0000_i1300" type="#_x0000_t75" style="width:108pt;height:33pt" o:ole="">
                  <v:imagedata r:id="rId493" o:title=""/>
                </v:shape>
                <o:OLEObject Type="Embed" ProgID="Equation.DSMT4" ShapeID="_x0000_i1300" DrawAspect="Content" ObjectID="_1802456710" r:id="rId494"/>
              </w:object>
            </w:r>
          </w:p>
          <w:p w14:paraId="7FC22323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55CAF0AC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657FD32B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253A37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مثال: ت 105 ص306</w:t>
            </w:r>
          </w:p>
          <w:p w14:paraId="73D50CE8" w14:textId="77777777" w:rsidR="00F76B2F" w:rsidRPr="00253A37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4F5D1CE3" w14:textId="77777777" w:rsidR="00F76B2F" w:rsidRPr="00253A37" w:rsidRDefault="00F76B2F" w:rsidP="00F76B2F">
            <w:pPr>
              <w:bidi/>
              <w:spacing w:line="235" w:lineRule="auto"/>
              <w:ind w:left="490" w:firstLine="111"/>
              <w:rPr>
                <w:rFonts w:ascii="Amiri" w:hAnsi="Amiri" w:cs="Amiri"/>
                <w:sz w:val="28"/>
                <w:szCs w:val="28"/>
                <w:rtl/>
              </w:rPr>
            </w:pPr>
            <w:r w:rsidRPr="00253A37">
              <w:rPr>
                <w:rFonts w:ascii="Amiri" w:hAnsi="Amiri" w:cs="Amiri"/>
                <w:kern w:val="2"/>
                <w:position w:val="-6"/>
                <w:sz w:val="28"/>
                <w:szCs w:val="28"/>
                <w:rtl/>
                <w14:ligatures w14:val="standardContextual"/>
              </w:rPr>
              <w:object w:dxaOrig="560" w:dyaOrig="279" w14:anchorId="1B9170A8">
                <v:shape id="_x0000_i1301" type="#_x0000_t75" style="width:27.75pt;height:14.25pt" o:ole="">
                  <v:imagedata r:id="rId474" o:title=""/>
                </v:shape>
                <o:OLEObject Type="Embed" ProgID="Equation.DSMT4" ShapeID="_x0000_i1301" DrawAspect="Content" ObjectID="_1802456711" r:id="rId495"/>
              </w:object>
            </w:r>
            <w:r w:rsidRPr="00253A37">
              <w:rPr>
                <w:rFonts w:ascii="Amiri" w:hAnsi="Amiri" w:cs="Amiri"/>
                <w:sz w:val="28"/>
                <w:szCs w:val="28"/>
                <w:rtl/>
              </w:rPr>
              <w:t xml:space="preserve"> مثلث حيث: </w:t>
            </w:r>
            <w:r w:rsidRPr="00253A37">
              <w:rPr>
                <w:rFonts w:ascii="Amiri" w:hAnsi="Amiri" w:cs="Amiri"/>
                <w:kern w:val="2"/>
                <w:position w:val="-6"/>
                <w:sz w:val="28"/>
                <w:szCs w:val="28"/>
                <w:rtl/>
                <w14:ligatures w14:val="standardContextual"/>
              </w:rPr>
              <w:object w:dxaOrig="760" w:dyaOrig="279" w14:anchorId="359B935B">
                <v:shape id="_x0000_i1302" type="#_x0000_t75" style="width:38.25pt;height:14.25pt" o:ole="">
                  <v:imagedata r:id="rId496" o:title=""/>
                </v:shape>
                <o:OLEObject Type="Embed" ProgID="Equation.DSMT4" ShapeID="_x0000_i1302" DrawAspect="Content" ObjectID="_1802456712" r:id="rId497"/>
              </w:object>
            </w:r>
            <w:r w:rsidRPr="00253A37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253A37">
              <w:rPr>
                <w:rFonts w:ascii="Amiri" w:hAnsi="Amiri" w:cs="Amiri"/>
                <w:kern w:val="2"/>
                <w:position w:val="-6"/>
                <w:sz w:val="28"/>
                <w:szCs w:val="28"/>
                <w:rtl/>
                <w14:ligatures w14:val="standardContextual"/>
              </w:rPr>
              <w:object w:dxaOrig="760" w:dyaOrig="279" w14:anchorId="2C70D7FC">
                <v:shape id="_x0000_i1303" type="#_x0000_t75" style="width:38.25pt;height:14.25pt" o:ole="">
                  <v:imagedata r:id="rId498" o:title=""/>
                </v:shape>
                <o:OLEObject Type="Embed" ProgID="Equation.DSMT4" ShapeID="_x0000_i1303" DrawAspect="Content" ObjectID="_1802456713" r:id="rId499"/>
              </w:object>
            </w:r>
            <w:r w:rsidRPr="00253A37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253A37">
              <w:rPr>
                <w:rFonts w:ascii="Amiri" w:hAnsi="Amiri" w:cs="Amiri"/>
                <w:kern w:val="2"/>
                <w:position w:val="-6"/>
                <w:sz w:val="28"/>
                <w:szCs w:val="28"/>
                <w:rtl/>
                <w14:ligatures w14:val="standardContextual"/>
              </w:rPr>
              <w:object w:dxaOrig="880" w:dyaOrig="279" w14:anchorId="001AB4CB">
                <v:shape id="_x0000_i1304" type="#_x0000_t75" style="width:44.25pt;height:14.25pt" o:ole="">
                  <v:imagedata r:id="rId500" o:title=""/>
                </v:shape>
                <o:OLEObject Type="Embed" ProgID="Equation.DSMT4" ShapeID="_x0000_i1304" DrawAspect="Content" ObjectID="_1802456714" r:id="rId501"/>
              </w:object>
            </w:r>
            <w:r w:rsidRPr="00253A3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22A0D00" w14:textId="77777777" w:rsidR="00F76B2F" w:rsidRPr="00253A37" w:rsidRDefault="00F76B2F" w:rsidP="00F76B2F">
            <w:pPr>
              <w:numPr>
                <w:ilvl w:val="0"/>
                <w:numId w:val="37"/>
              </w:numPr>
              <w:tabs>
                <w:tab w:val="clear" w:pos="976"/>
                <w:tab w:val="num" w:pos="604"/>
              </w:tabs>
              <w:bidi/>
              <w:spacing w:line="235" w:lineRule="auto"/>
              <w:ind w:left="319" w:hanging="114"/>
              <w:rPr>
                <w:rFonts w:ascii="Amiri" w:hAnsi="Amiri" w:cs="Amiri"/>
                <w:sz w:val="28"/>
                <w:szCs w:val="28"/>
                <w:rtl/>
              </w:rPr>
            </w:pPr>
            <w:r w:rsidRPr="00253A37">
              <w:rPr>
                <w:rFonts w:ascii="Amiri" w:hAnsi="Amiri" w:cs="Amiri"/>
                <w:sz w:val="28"/>
                <w:szCs w:val="28"/>
                <w:rtl/>
              </w:rPr>
              <w:t>أحسب زوايا المثلث</w:t>
            </w:r>
            <w:r w:rsidRPr="00253A37">
              <w:rPr>
                <w:rFonts w:ascii="Amiri" w:hAnsi="Amiri" w:cs="Amiri"/>
                <w:kern w:val="2"/>
                <w:position w:val="-6"/>
                <w:sz w:val="28"/>
                <w:szCs w:val="28"/>
                <w:rtl/>
                <w14:ligatures w14:val="standardContextual"/>
              </w:rPr>
              <w:object w:dxaOrig="560" w:dyaOrig="279" w14:anchorId="1B9685D9">
                <v:shape id="_x0000_i1305" type="#_x0000_t75" style="width:27.75pt;height:14.25pt" o:ole="">
                  <v:imagedata r:id="rId474" o:title=""/>
                </v:shape>
                <o:OLEObject Type="Embed" ProgID="Equation.DSMT4" ShapeID="_x0000_i1305" DrawAspect="Content" ObjectID="_1802456715" r:id="rId502"/>
              </w:object>
            </w:r>
            <w:r w:rsidRPr="00253A37">
              <w:rPr>
                <w:rFonts w:ascii="Amiri" w:hAnsi="Amiri" w:cs="Amiri"/>
                <w:sz w:val="28"/>
                <w:szCs w:val="28"/>
                <w:rtl/>
              </w:rPr>
              <w:t xml:space="preserve"> . (تعطى النتائج مدورة إلى العشر) </w:t>
            </w:r>
          </w:p>
          <w:p w14:paraId="62419F5A" w14:textId="77777777" w:rsidR="00F76B2F" w:rsidRPr="00253A37" w:rsidRDefault="00F76B2F" w:rsidP="00F76B2F">
            <w:pPr>
              <w:numPr>
                <w:ilvl w:val="0"/>
                <w:numId w:val="37"/>
              </w:numPr>
              <w:tabs>
                <w:tab w:val="clear" w:pos="976"/>
                <w:tab w:val="num" w:pos="604"/>
              </w:tabs>
              <w:bidi/>
              <w:spacing w:line="235" w:lineRule="auto"/>
              <w:ind w:left="319" w:hanging="114"/>
              <w:rPr>
                <w:rFonts w:ascii="Amiri" w:hAnsi="Amiri" w:cs="Amiri"/>
                <w:sz w:val="28"/>
                <w:szCs w:val="28"/>
              </w:rPr>
            </w:pPr>
            <w:r w:rsidRPr="00253A37">
              <w:rPr>
                <w:rFonts w:ascii="Amiri" w:hAnsi="Amiri" w:cs="Amiri"/>
                <w:sz w:val="28"/>
                <w:szCs w:val="28"/>
                <w:rtl/>
              </w:rPr>
              <w:t>أحسب مساحة المثلث</w:t>
            </w:r>
            <w:r w:rsidRPr="00253A37">
              <w:rPr>
                <w:rFonts w:ascii="Amiri" w:hAnsi="Amiri" w:cs="Amiri"/>
                <w:kern w:val="2"/>
                <w:position w:val="-6"/>
                <w:sz w:val="28"/>
                <w:szCs w:val="28"/>
                <w:rtl/>
                <w14:ligatures w14:val="standardContextual"/>
              </w:rPr>
              <w:object w:dxaOrig="560" w:dyaOrig="279" w14:anchorId="78998EDA">
                <v:shape id="_x0000_i1306" type="#_x0000_t75" style="width:27.75pt;height:14.25pt" o:ole="">
                  <v:imagedata r:id="rId474" o:title=""/>
                </v:shape>
                <o:OLEObject Type="Embed" ProgID="Equation.DSMT4" ShapeID="_x0000_i1306" DrawAspect="Content" ObjectID="_1802456716" r:id="rId503"/>
              </w:object>
            </w:r>
            <w:r w:rsidRPr="00253A3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A8B1E2F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1611A66D" w14:textId="77777777" w:rsidR="00F76B2F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F21BC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المسافة بين نقطة ومستقيم</w:t>
            </w:r>
          </w:p>
          <w:p w14:paraId="3E2A63A9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7B3E2FD8" w14:textId="77777777" w:rsidR="00F76B2F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1BBE6F6D" w14:textId="77777777" w:rsidR="00F76B2F" w:rsidRPr="00F21BC3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المسافة بين نقطة</w:t>
            </w:r>
            <w:r w:rsidRPr="00F21BC3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360A3230">
                <v:shape id="_x0000_i1307" type="#_x0000_t75" style="width:12.75pt;height:12.75pt" o:ole="">
                  <v:imagedata r:id="rId504" o:title=""/>
                </v:shape>
                <o:OLEObject Type="Embed" ProgID="Equation.DSMT4" ShapeID="_x0000_i1307" DrawAspect="Content" ObjectID="_1802456717" r:id="rId505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F21BC3">
              <w:rPr>
                <w:rFonts w:ascii="Amiri" w:hAnsi="Amiri" w:cs="Amiri" w:hint="cs"/>
                <w:sz w:val="28"/>
                <w:szCs w:val="28"/>
                <w:rtl/>
              </w:rPr>
              <w:t>ومستقيم</w:t>
            </w:r>
            <w:r w:rsidRPr="00F21BC3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60" w:dyaOrig="400" w14:anchorId="403431FB">
                <v:shape id="_x0000_i1308" type="#_x0000_t75" style="width:23.25pt;height:20.25pt" o:ole="">
                  <v:imagedata r:id="rId506" o:title=""/>
                </v:shape>
                <o:OLEObject Type="Embed" ProgID="Equation.DSMT4" ShapeID="_x0000_i1308" DrawAspect="Content" ObjectID="_1802456718" r:id="rId507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هي المسافة</w:t>
            </w:r>
            <w:r w:rsidRPr="00F21BC3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480" w:dyaOrig="260" w14:anchorId="2D6E3C28">
                <v:shape id="_x0000_i1309" type="#_x0000_t75" style="width:24pt;height:12.75pt" o:ole="">
                  <v:imagedata r:id="rId508" o:title=""/>
                </v:shape>
                <o:OLEObject Type="Embed" ProgID="Equation.DSMT4" ShapeID="_x0000_i1309" DrawAspect="Content" ObjectID="_1802456719" r:id="rId509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بين</w:t>
            </w:r>
            <w:r w:rsidRPr="00F21BC3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7906996D">
                <v:shape id="_x0000_i1310" type="#_x0000_t75" style="width:12.75pt;height:12.75pt" o:ole="">
                  <v:imagedata r:id="rId510" o:title=""/>
                </v:shape>
                <o:OLEObject Type="Embed" ProgID="Equation.DSMT4" ShapeID="_x0000_i1310" DrawAspect="Content" ObjectID="_1802456720" r:id="rId511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F21BC3">
              <w:rPr>
                <w:rFonts w:ascii="Amiri" w:hAnsi="Amiri" w:cs="Amiri" w:hint="cs"/>
                <w:sz w:val="28"/>
                <w:szCs w:val="28"/>
                <w:rtl/>
              </w:rPr>
              <w:t>والنقطة</w:t>
            </w:r>
            <w:r w:rsidRPr="00F21BC3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00" w:dyaOrig="260" w14:anchorId="0D38F512">
                <v:shape id="_x0000_i1311" type="#_x0000_t75" style="width:15pt;height:12.75pt" o:ole="">
                  <v:imagedata r:id="rId512" o:title=""/>
                </v:shape>
                <o:OLEObject Type="Embed" ProgID="Equation.DSMT4" ShapeID="_x0000_i1311" DrawAspect="Content" ObjectID="_1802456721" r:id="rId513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مسقطها العمودي على</w:t>
            </w:r>
            <w:r w:rsidRPr="00F21BC3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460" w:dyaOrig="400" w14:anchorId="5D1E5A6D">
                <v:shape id="_x0000_i1312" type="#_x0000_t75" style="width:23.25pt;height:20.25pt" o:ole="">
                  <v:imagedata r:id="rId248" o:title=""/>
                </v:shape>
                <o:OLEObject Type="Embed" ProgID="Equation.DSMT4" ShapeID="_x0000_i1312" DrawAspect="Content" ObjectID="_1802456722" r:id="rId514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3C5691C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775E4012" w14:textId="77777777" w:rsidR="00F76B2F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75CCD7C4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4E7E6354" w14:textId="77777777" w:rsidR="00F76B2F" w:rsidRPr="00F21BC3" w:rsidRDefault="00F76B2F" w:rsidP="00F76B2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FFEC73A" wp14:editId="5C2DC413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699135</wp:posOffset>
                      </wp:positionV>
                      <wp:extent cx="2266950" cy="2305050"/>
                      <wp:effectExtent l="0" t="0" r="19050" b="19050"/>
                      <wp:wrapNone/>
                      <wp:docPr id="873379885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305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89D4D3" w14:textId="77777777" w:rsidR="00F76B2F" w:rsidRDefault="00F76B2F" w:rsidP="00F76B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E1F859" wp14:editId="4A0168FD">
                                        <wp:extent cx="2071370" cy="2085340"/>
                                        <wp:effectExtent l="0" t="0" r="5080" b="0"/>
                                        <wp:docPr id="39444731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4447313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1370" cy="20853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FEC73A" id="Rectangle 10" o:spid="_x0000_s1050" style="position:absolute;left:0;text-align:left;margin-left:6.9pt;margin-top:55.05pt;width:178.5pt;height:181.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" fillcolor="white [3201]" strokecolor="white [3212]" strokeweight="2pt">
                      <v:textbox>
                        <w:txbxContent>
                          <w:p w14:paraId="0289D4D3" w14:textId="77777777" w:rsidR="00F76B2F" w:rsidRDefault="00F76B2F" w:rsidP="00F76B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1F859" wp14:editId="4A0168FD">
                                  <wp:extent cx="2071370" cy="2085340"/>
                                  <wp:effectExtent l="0" t="0" r="5080" b="0"/>
                                  <wp:docPr id="39444731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4447313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1370" cy="2085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في معلم متعامد ومتجانس المسافة بين نقطة</w:t>
            </w:r>
            <w:r w:rsidRPr="00F21BC3">
              <w:rPr>
                <w:rFonts w:ascii="Amiri" w:hAnsi="Amiri" w:cs="Amiri"/>
                <w:kern w:val="2"/>
                <w:position w:val="-14"/>
                <w:sz w:val="28"/>
                <w:szCs w:val="28"/>
                <w14:ligatures w14:val="standardContextual"/>
              </w:rPr>
              <w:object w:dxaOrig="1060" w:dyaOrig="400" w14:anchorId="707FEBD9">
                <v:shape id="_x0000_i1313" type="#_x0000_t75" style="width:53.25pt;height:20.25pt" o:ole="">
                  <v:imagedata r:id="rId515" o:title=""/>
                </v:shape>
                <o:OLEObject Type="Embed" ProgID="Equation.DSMT4" ShapeID="_x0000_i1313" DrawAspect="Content" ObjectID="_1802456723" r:id="rId516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ومستقيم</w:t>
            </w:r>
            <w:r w:rsidRPr="00F21BC3">
              <w:rPr>
                <w:rFonts w:ascii="Amiri" w:hAnsi="Amiri" w:cs="Amiri"/>
                <w:b/>
                <w:bCs/>
                <w:kern w:val="2"/>
                <w:position w:val="-14"/>
                <w:sz w:val="28"/>
                <w:szCs w:val="28"/>
                <w14:ligatures w14:val="standardContextual"/>
              </w:rPr>
              <w:object w:dxaOrig="460" w:dyaOrig="400" w14:anchorId="7687E561">
                <v:shape id="_x0000_i1314" type="#_x0000_t75" style="width:23.25pt;height:20.25pt" o:ole="">
                  <v:imagedata r:id="rId248" o:title=""/>
                </v:shape>
                <o:OLEObject Type="Embed" ProgID="Equation.DSMT4" ShapeID="_x0000_i1314" DrawAspect="Content" ObjectID="_1802456724" r:id="rId517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معادلته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: </w:t>
            </w:r>
            <w:r w:rsidRPr="00F21BC3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1500" w:dyaOrig="320" w14:anchorId="5677BCB0">
                <v:shape id="_x0000_i1315" type="#_x0000_t75" style="width:75pt;height:15.75pt" o:ole="">
                  <v:imagedata r:id="rId288" o:title=""/>
                </v:shape>
                <o:OLEObject Type="Embed" ProgID="Equation.DSMT4" ShapeID="_x0000_i1315" DrawAspect="Content" ObjectID="_1802456725" r:id="rId518"/>
              </w:object>
            </w:r>
            <w:r w:rsidRPr="00F21BC3">
              <w:rPr>
                <w:rFonts w:ascii="Amiri" w:hAnsi="Amiri" w:cs="Amiri"/>
                <w:sz w:val="28"/>
                <w:szCs w:val="28"/>
                <w:rtl/>
              </w:rPr>
              <w:t xml:space="preserve"> هي: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F21BC3">
              <w:rPr>
                <w:rFonts w:ascii="Amiri" w:hAnsi="Amiri" w:cs="Amiri"/>
                <w:kern w:val="2"/>
                <w:position w:val="-30"/>
                <w:sz w:val="28"/>
                <w:szCs w:val="28"/>
                <w14:ligatures w14:val="standardContextual"/>
              </w:rPr>
              <w:object w:dxaOrig="1460" w:dyaOrig="720" w14:anchorId="4A8E8EEB">
                <v:shape id="_x0000_i1316" type="#_x0000_t75" style="width:72.75pt;height:36pt" o:ole="">
                  <v:imagedata r:id="rId519" o:title=""/>
                </v:shape>
                <o:OLEObject Type="Embed" ProgID="Equation.DSMT4" ShapeID="_x0000_i1316" DrawAspect="Content" ObjectID="_1802456726" r:id="rId520"/>
              </w:object>
            </w:r>
          </w:p>
          <w:p w14:paraId="61B5615C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0664EA15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مثال: ت74 ص303</w:t>
            </w:r>
          </w:p>
          <w:p w14:paraId="6874CB11" w14:textId="77777777" w:rsidR="00F76B2F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639F4828" w14:textId="77777777" w:rsidR="00F76B2F" w:rsidRPr="00F21BC3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709FFF78" w14:textId="77777777" w:rsidR="00F76B2F" w:rsidRPr="00C26D71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45188FBC" w14:textId="77777777" w:rsidR="00F76B2F" w:rsidRPr="00C26D71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5A4F03ED" w14:textId="77777777" w:rsidR="00F76B2F" w:rsidRPr="00C26D71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245672C4" w14:textId="77777777" w:rsidR="00F76B2F" w:rsidRPr="00C26D71" w:rsidRDefault="00F76B2F" w:rsidP="00F76B2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237D909D" w14:textId="77777777" w:rsidR="00F76B2F" w:rsidRPr="00C26D71" w:rsidRDefault="00F76B2F" w:rsidP="00277C5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26D71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الواجب المنزلي: ت 104 ص 306</w:t>
            </w:r>
          </w:p>
          <w:p w14:paraId="23218E7C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5963EE68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69BDF0EF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36D0E2E8" w14:textId="77777777" w:rsidR="00F76B2F" w:rsidRDefault="00F76B2F" w:rsidP="00F76B2F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43D280AE" w14:textId="77777777" w:rsidR="004446E8" w:rsidRPr="00792B9B" w:rsidRDefault="004446E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D9F7EA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CADF00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D9F977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440473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6B8ECA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519B26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B9CA63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95F9A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98472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EE83D3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441BA2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E4D17F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45BF1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C0B9E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A8F05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192B93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A9647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7F2C2D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A8455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FB380F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6FAA1B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36A25B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29871E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5CD9EC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94F3F9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55826C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B6D9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A8508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5E0A5A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635DCA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52BD19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9748CA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6CAAE2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429DF2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FBBD8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2AD99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33C37F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9F5FC5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886BC8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4DEBC9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DD6576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AA0AE6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146AF4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1499F5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5147F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47BBFD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A360B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614B32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B47085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CA8864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DCE642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CB9CD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4E9612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A59A56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036755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217C08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30CAA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ED1888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0AA043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29AE0F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22DCE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EAB80C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E55F6E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8BB58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15956F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8FB1B8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B3FEE6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FD53F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B76F3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7E52FC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A17A6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28E88C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C6597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61F339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35A731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0CDE2F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B55686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F5863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76164B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C3319F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9F6524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96A93B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BD8E95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5A46DD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7EA22D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290545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1B300E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7C1E83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104745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0E3806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B8BB68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7AD6E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32FBC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60F48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61B79B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D33E9C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200EF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2E4AC5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6D744E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86D79B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2F2EFB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061F48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1A53EE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24382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4F3981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F821EF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8FACB4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0DA09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9C7AD0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9D9DE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7A53C5" w14:textId="77777777" w:rsidR="00277C5A" w:rsidRPr="005068B6" w:rsidRDefault="00277C5A" w:rsidP="00277C5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5068B6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ادراج العلاقات المترية المألوفة في البحث عن مجموعة النقط</w:t>
            </w:r>
          </w:p>
          <w:p w14:paraId="1CD005C7" w14:textId="77777777" w:rsidR="00277C5A" w:rsidRDefault="00277C5A" w:rsidP="00277C5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CE8E3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4B2097" w14:textId="77777777" w:rsidR="004446E8" w:rsidRPr="00792B9B" w:rsidRDefault="004446E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9DDFF53" w14:textId="77777777" w:rsidR="004446E8" w:rsidRDefault="004446E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DDD495" wp14:editId="4A311A37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70585121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E34CE" w14:textId="77777777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559C96E8" w14:textId="21551281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627D81" w:rsidRPr="00627D8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627D81" w:rsidRPr="007C7979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 xml:space="preserve">توظيف الجداء السلمي </w:t>
                            </w:r>
                            <w:proofErr w:type="spellStart"/>
                            <w:r w:rsidR="00627D81" w:rsidRPr="007C7979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>لاثبات</w:t>
                            </w:r>
                            <w:proofErr w:type="spellEnd"/>
                            <w:r w:rsidR="00627D81" w:rsidRPr="007C7979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</w:rPr>
                              <w:t xml:space="preserve"> دساتير الجمع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DD495" id="_x0000_s1051" style="position:absolute;left:0;text-align:left;margin-left:-46.15pt;margin-top:66.05pt;width:543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2+cgIAAEQ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AT5tSZ+LSEcvfsmYduEYKT9xU150EEfBaeJp/6SduMT3RoA03Boac4W4P/deo96tNAkpSz&#10;hjap4OHnRnjFmflmaVSv8/PzuHqJOb+4HBPjjyXLY4nd1AugNuf0bziZyKiPZk9qD/U7Lf08RiWR&#10;sJJiF1yi3zML7Dacvg2p5vOkRuvmBD7YVyej81joOHdv7bvwrp9QpNl+hP3WiemHGe10o6WF+QZB&#10;V2mAD3XtW0Crmvag/1biX3DMJ63D5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3uC2+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46DE34CE" w14:textId="77777777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559C96E8" w14:textId="21551281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627D81" w:rsidRPr="00627D8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627D81" w:rsidRPr="007C7979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 xml:space="preserve">توظيف الجداء السلمي </w:t>
                      </w:r>
                      <w:proofErr w:type="spellStart"/>
                      <w:r w:rsidR="00627D81" w:rsidRPr="007C7979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>لاثبات</w:t>
                      </w:r>
                      <w:proofErr w:type="spellEnd"/>
                      <w:r w:rsidR="00627D81" w:rsidRPr="007C7979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</w:rPr>
                        <w:t xml:space="preserve"> دساتير الجمع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C791C3" wp14:editId="7B2FC140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63659871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C7020" w14:textId="2C17E9EF" w:rsidR="004446E8" w:rsidRPr="00305590" w:rsidRDefault="004446E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627D81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1D46535E" w14:textId="77777777" w:rsidR="004446E8" w:rsidRDefault="004446E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791C3" id="_x0000_s1052" style="position:absolute;left:0;text-align:left;margin-left:-44.65pt;margin-top:.8pt;width:100.5pt;height:5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vyF5e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485C7020" w14:textId="2C17E9EF" w:rsidR="004446E8" w:rsidRPr="00305590" w:rsidRDefault="004446E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627D81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1D46535E" w14:textId="77777777" w:rsidR="004446E8" w:rsidRDefault="004446E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15A52A" wp14:editId="436E3245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30695189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ED5E" w14:textId="77777777" w:rsidR="004446E8" w:rsidRPr="00305590" w:rsidRDefault="004446E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5A52A" id="_x0000_s1053" style="position:absolute;left:0;text-align:left;margin-left:396.35pt;margin-top:-.7pt;width:100.5pt;height:6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8Vcw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hHkakcWnFZS7pWceukUITt5V1Jx7EXApPE0+9ZO2GR/p0AaagkNPcbYG/+vUe9SngSQp&#10;Zw1tUsHDz43wijPzzdKoXubn53H1EnM+mY6J8ceS1bHEbuoboDbn9G84mcioj2ZPag/1Ky39IkYl&#10;kbCSYhdcot8zN9htOH0bUi0WSY3WzQm8t89ORuex0HHuXtpX4V0/oUiz/QD7rROzdzPa6UZLC4sN&#10;gq7SAB/q2reAVjXtQf+txL/gmE9ah89v/hs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Ayn8V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463BED5E" w14:textId="77777777" w:rsidR="004446E8" w:rsidRPr="00305590" w:rsidRDefault="004446E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8B5E33" wp14:editId="7EA9C24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958208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6785" w14:textId="77777777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جداء السلمي</w:t>
                            </w:r>
                          </w:p>
                          <w:p w14:paraId="00EF26CC" w14:textId="6D5E93B9" w:rsidR="004446E8" w:rsidRPr="00305590" w:rsidRDefault="004446E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627D81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27D81" w:rsidRPr="00627D81">
                              <w:rPr>
                                <w:rFonts w:ascii="Amiri" w:hAnsi="Amiri" w:cs="Amiri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دساتير الجميع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B5E33" id="_x0000_s1054" style="position:absolute;left:0;text-align:left;margin-left:66.35pt;margin-top:1.55pt;width:323.25pt;height:58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xoNC0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2BEB6785" w14:textId="77777777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جداء السلمي</w:t>
                      </w:r>
                    </w:p>
                    <w:p w14:paraId="00EF26CC" w14:textId="6D5E93B9" w:rsidR="004446E8" w:rsidRPr="00305590" w:rsidRDefault="004446E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627D81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627D81" w:rsidRPr="00627D81">
                        <w:rPr>
                          <w:rFonts w:ascii="Amiri" w:hAnsi="Amiri" w:cs="Amiri" w:hint="cs"/>
                          <w:color w:val="000000" w:themeColor="text1"/>
                          <w:sz w:val="26"/>
                          <w:szCs w:val="26"/>
                          <w:rtl/>
                          <w:lang w:bidi="ar-DZ"/>
                        </w:rPr>
                        <w:t>دساتير الجميع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498D577" w14:textId="77777777" w:rsidR="004446E8" w:rsidRPr="00792B9B" w:rsidRDefault="004446E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446E8" w:rsidRPr="00792B9B" w14:paraId="55FFD259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1642068E" w14:textId="77777777" w:rsidR="004446E8" w:rsidRPr="00305590" w:rsidRDefault="004446E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E0244A2" w14:textId="77777777" w:rsidR="004446E8" w:rsidRPr="00305590" w:rsidRDefault="004446E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80FECE5" w14:textId="77777777" w:rsidR="004446E8" w:rsidRPr="00305590" w:rsidRDefault="004446E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446E8" w:rsidRPr="00792B9B" w14:paraId="6EE03BBA" w14:textId="77777777" w:rsidTr="00305590">
        <w:tc>
          <w:tcPr>
            <w:tcW w:w="1278" w:type="dxa"/>
          </w:tcPr>
          <w:p w14:paraId="52359345" w14:textId="77777777" w:rsidR="004446E8" w:rsidRDefault="004446E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C5FB054" w14:textId="77777777" w:rsidR="004446E8" w:rsidRDefault="004446E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FC86CB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CBF263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1E953B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4FED66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532A49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8A1040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9E705E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49AF93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E163C2" w14:textId="77777777" w:rsidR="004446E8" w:rsidRDefault="004446E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BCDCA5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69979C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EA0435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B01223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B49AFC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AAA052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D53D69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A1B3E4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7F2E5C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225510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263841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48EF9A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CC68E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FA06BC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E12946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F92724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5F5936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EE2AE1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EFF7C5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01081F" w14:textId="77777777" w:rsidR="004446E8" w:rsidRDefault="004446E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A17903" w14:textId="77777777" w:rsidR="004446E8" w:rsidRPr="00FB5A89" w:rsidRDefault="004446E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0AC2335" w14:textId="77777777" w:rsidR="004446E8" w:rsidRDefault="004446E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F21B6A" w14:textId="77777777" w:rsidR="0044717D" w:rsidRPr="00E40E36" w:rsidRDefault="0044717D" w:rsidP="0044717D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E40E36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</w:t>
            </w:r>
            <w:r w:rsidRPr="0044717D">
              <w:rPr>
                <w:rFonts w:ascii="Amiri" w:hAnsi="Amiri" w:cs="Amiri"/>
                <w:color w:val="FF0000"/>
                <w:sz w:val="28"/>
                <w:szCs w:val="28"/>
                <w:u w:val="single"/>
                <w:shd w:val="clear" w:color="auto" w:fill="FFFFCC"/>
                <w:rtl/>
              </w:rPr>
              <w:t>شاط</w:t>
            </w:r>
          </w:p>
          <w:p w14:paraId="05126D9B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F037A59" w14:textId="77777777" w:rsidR="0044717D" w:rsidRPr="00E40E36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 </w:t>
            </w:r>
            <w:r w:rsidRPr="00E40E36">
              <w:rPr>
                <w:rFonts w:ascii="Amiri" w:hAnsi="Amiri" w:cs="Amiri"/>
                <w:noProof/>
                <w:kern w:val="2"/>
                <w:position w:val="-18"/>
                <w:sz w:val="28"/>
                <w:szCs w:val="28"/>
                <w14:ligatures w14:val="standardContextual"/>
              </w:rPr>
              <w:object w:dxaOrig="800" w:dyaOrig="480" w14:anchorId="118162DD">
                <v:shape id="_x0000_i1317" type="#_x0000_t75" style="width:39.75pt;height:24pt" o:ole="">
                  <v:imagedata r:id="rId521" o:title=""/>
                </v:shape>
                <o:OLEObject Type="Embed" ProgID="Equation.DSMT4" ShapeID="_x0000_i1317" DrawAspect="Content" ObjectID="_1802456727" r:id="rId522"/>
              </w:object>
            </w: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معلم متعامد و متجانس للمستوي. نعتبر النقطتين</w:t>
            </w:r>
            <w:r w:rsidRPr="00E40E36">
              <w:rPr>
                <w:rFonts w:ascii="Amiri" w:hAnsi="Amiri" w:cs="Amiri"/>
                <w:noProof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2BBA83BD">
                <v:shape id="_x0000_i1318" type="#_x0000_t75" style="width:12.75pt;height:12.75pt" o:ole="">
                  <v:imagedata r:id="rId265" o:title=""/>
                </v:shape>
                <o:OLEObject Type="Embed" ProgID="Equation.DSMT4" ShapeID="_x0000_i1318" DrawAspect="Content" ObjectID="_1802456728" r:id="rId523"/>
              </w:object>
            </w: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و</w:t>
            </w:r>
            <w:r w:rsidRPr="00E40E36">
              <w:rPr>
                <w:rFonts w:ascii="Amiri" w:hAnsi="Amiri" w:cs="Amiri"/>
                <w:noProof/>
                <w:kern w:val="2"/>
                <w:position w:val="-4"/>
                <w:sz w:val="28"/>
                <w:szCs w:val="28"/>
                <w14:ligatures w14:val="standardContextual"/>
              </w:rPr>
              <w:object w:dxaOrig="260" w:dyaOrig="260" w14:anchorId="2D5CC021">
                <v:shape id="_x0000_i1319" type="#_x0000_t75" style="width:12.75pt;height:12.75pt" o:ole="">
                  <v:imagedata r:id="rId524" o:title=""/>
                </v:shape>
                <o:OLEObject Type="Embed" ProgID="Equation.DSMT4" ShapeID="_x0000_i1319" DrawAspect="Content" ObjectID="_1802456729" r:id="rId525"/>
              </w:object>
            </w:r>
          </w:p>
          <w:p w14:paraId="33797429" w14:textId="77777777" w:rsidR="0044717D" w:rsidRDefault="0044717D" w:rsidP="0044717D">
            <w:pPr>
              <w:bidi/>
              <w:rPr>
                <w:rFonts w:ascii="Amiri" w:hAnsi="Amiri" w:cs="Amiri"/>
                <w:noProof/>
                <w:kern w:val="2"/>
                <w:sz w:val="28"/>
                <w:szCs w:val="28"/>
                <w:rtl/>
                <w14:ligatures w14:val="standardContextual"/>
              </w:rPr>
            </w:pP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>من الدائرة المثلثية التي مركزها النقطة</w:t>
            </w:r>
            <w:r w:rsidRPr="00E40E36">
              <w:rPr>
                <w:rFonts w:ascii="Amiri" w:hAnsi="Amiri" w:cs="Amiri"/>
                <w:noProof/>
                <w:kern w:val="2"/>
                <w:position w:val="-6"/>
                <w:sz w:val="28"/>
                <w:szCs w:val="28"/>
                <w14:ligatures w14:val="standardContextual"/>
              </w:rPr>
              <w:object w:dxaOrig="260" w:dyaOrig="279" w14:anchorId="5A437CFD">
                <v:shape id="_x0000_i1320" type="#_x0000_t75" style="width:12.75pt;height:14.25pt" o:ole="">
                  <v:imagedata r:id="rId526" o:title=""/>
                </v:shape>
                <o:OLEObject Type="Embed" ProgID="Equation.DSMT4" ShapeID="_x0000_i1320" DrawAspect="Content" ObjectID="_1802456730" r:id="rId527"/>
              </w:object>
            </w: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بحيث:   </w:t>
            </w:r>
            <w:r w:rsidRPr="00E40E36">
              <w:rPr>
                <w:rFonts w:ascii="Amiri" w:hAnsi="Amiri" w:cs="Amiri"/>
                <w:noProof/>
                <w:kern w:val="2"/>
                <w:position w:val="-18"/>
                <w:sz w:val="28"/>
                <w:szCs w:val="28"/>
                <w14:ligatures w14:val="standardContextual"/>
              </w:rPr>
              <w:object w:dxaOrig="1320" w:dyaOrig="480" w14:anchorId="6A1EEF4B">
                <v:shape id="_x0000_i1321" type="#_x0000_t75" style="width:66pt;height:24pt" o:ole="">
                  <v:imagedata r:id="rId528" o:title=""/>
                </v:shape>
                <o:OLEObject Type="Embed" ProgID="Equation.DSMT4" ShapeID="_x0000_i1321" DrawAspect="Content" ObjectID="_1802456731" r:id="rId529"/>
              </w:object>
            </w: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و </w:t>
            </w:r>
            <w:r w:rsidRPr="00E40E36">
              <w:rPr>
                <w:rFonts w:ascii="Amiri" w:hAnsi="Amiri" w:cs="Amiri"/>
                <w:noProof/>
                <w:kern w:val="2"/>
                <w:position w:val="-18"/>
                <w:sz w:val="28"/>
                <w:szCs w:val="28"/>
                <w14:ligatures w14:val="standardContextual"/>
              </w:rPr>
              <w:object w:dxaOrig="1340" w:dyaOrig="480" w14:anchorId="3FCEF3FA">
                <v:shape id="_x0000_i1322" type="#_x0000_t75" style="width:66.75pt;height:24pt" o:ole="">
                  <v:imagedata r:id="rId530" o:title=""/>
                </v:shape>
                <o:OLEObject Type="Embed" ProgID="Equation.DSMT4" ShapeID="_x0000_i1322" DrawAspect="Content" ObjectID="_1802456732" r:id="rId531"/>
              </w:object>
            </w:r>
          </w:p>
          <w:p w14:paraId="556A1BD7" w14:textId="77777777" w:rsidR="0044717D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E7FC0D" wp14:editId="59BD5710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66040</wp:posOffset>
                      </wp:positionV>
                      <wp:extent cx="2228850" cy="2057400"/>
                      <wp:effectExtent l="0" t="0" r="19050" b="19050"/>
                      <wp:wrapNone/>
                      <wp:docPr id="123977466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057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9C579" w14:textId="77777777" w:rsidR="0044717D" w:rsidRDefault="0044717D" w:rsidP="0044717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47DD75" wp14:editId="3C079BD5">
                                        <wp:extent cx="1819048" cy="1857143"/>
                                        <wp:effectExtent l="0" t="0" r="0" b="0"/>
                                        <wp:docPr id="211434852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14348525" name=""/>
                                                <pic:cNvPicPr/>
                                              </pic:nvPicPr>
                                              <pic:blipFill>
                                                <a:blip r:embed="rId53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19048" cy="1857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E7FC0D" id="_x0000_s1055" style="position:absolute;left:0;text-align:left;margin-left:115.15pt;margin-top:5.2pt;width:175.5pt;height:16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" fillcolor="white [3201]" strokecolor="white [3212]" strokeweight="2pt">
                      <v:textbox>
                        <w:txbxContent>
                          <w:p w14:paraId="7589C579" w14:textId="77777777" w:rsidR="0044717D" w:rsidRDefault="0044717D" w:rsidP="004471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47DD75" wp14:editId="3C079BD5">
                                  <wp:extent cx="1819048" cy="1857143"/>
                                  <wp:effectExtent l="0" t="0" r="0" b="0"/>
                                  <wp:docPr id="211434852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348525" name=""/>
                                          <pic:cNvPicPr/>
                                        </pic:nvPicPr>
                                        <pic:blipFill>
                                          <a:blip r:embed="rId5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9048" cy="18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BAE3DD" w14:textId="77777777" w:rsidR="0044717D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</w:p>
          <w:p w14:paraId="36C4908B" w14:textId="77777777" w:rsidR="0044717D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</w:p>
          <w:p w14:paraId="2DE9F69E" w14:textId="77777777" w:rsidR="0044717D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</w:p>
          <w:p w14:paraId="03A6E83D" w14:textId="77777777" w:rsidR="0044717D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</w:p>
          <w:p w14:paraId="352821A9" w14:textId="77777777" w:rsidR="0044717D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</w:p>
          <w:p w14:paraId="5FA01E65" w14:textId="77777777" w:rsidR="0044717D" w:rsidRPr="00E40E36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</w:p>
          <w:p w14:paraId="1CBAE5E8" w14:textId="77777777" w:rsidR="0044717D" w:rsidRPr="00E40E36" w:rsidRDefault="0044717D" w:rsidP="0044717D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bookmarkStart w:id="0" w:name="_Hlk163753287"/>
            <w:bookmarkStart w:id="1" w:name="_Hlk163764082"/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>عين إحداثيات الشعاعين</w:t>
            </w:r>
            <w:r w:rsidRPr="00E40E36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400" w:dyaOrig="340" w14:anchorId="01728E99">
                <v:shape id="_x0000_i1323" type="#_x0000_t75" style="width:20.25pt;height:17.25pt" o:ole="">
                  <v:imagedata r:id="rId533" o:title=""/>
                </v:shape>
                <o:OLEObject Type="Embed" ProgID="Equation.DSMT4" ShapeID="_x0000_i1323" DrawAspect="Content" ObjectID="_1802456733" r:id="rId534"/>
              </w:object>
            </w: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و</w:t>
            </w:r>
            <w:r w:rsidRPr="00E40E36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420" w:dyaOrig="340" w14:anchorId="22D52FB8">
                <v:shape id="_x0000_i1324" type="#_x0000_t75" style="width:21pt;height:17.25pt" o:ole="">
                  <v:imagedata r:id="rId535" o:title=""/>
                </v:shape>
                <o:OLEObject Type="Embed" ProgID="Equation.DSMT4" ShapeID="_x0000_i1324" DrawAspect="Content" ObjectID="_1802456734" r:id="rId536"/>
              </w:object>
            </w:r>
            <w:bookmarkEnd w:id="0"/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ثم باستعمال العبارة التحليلية للجداء السلمي أحسب: </w:t>
            </w:r>
            <w:r w:rsidRPr="00E40E36">
              <w:rPr>
                <w:rFonts w:ascii="Amiri" w:hAnsi="Amiri" w:cs="Amiri"/>
                <w:noProof/>
                <w:position w:val="-10"/>
                <w:sz w:val="28"/>
                <w:szCs w:val="28"/>
              </w:rPr>
              <w:object w:dxaOrig="840" w:dyaOrig="380" w14:anchorId="679458CB">
                <v:shape id="_x0000_i1325" type="#_x0000_t75" style="width:60pt;height:18.75pt" o:ole="">
                  <v:imagedata r:id="rId537" o:title=""/>
                </v:shape>
                <o:OLEObject Type="Embed" ProgID="Equation.DSMT4" ShapeID="_x0000_i1325" DrawAspect="Content" ObjectID="_1802456735" r:id="rId538"/>
              </w:object>
            </w:r>
          </w:p>
          <w:p w14:paraId="4912A742" w14:textId="77777777" w:rsidR="0044717D" w:rsidRPr="00E40E36" w:rsidRDefault="0044717D" w:rsidP="0044717D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>لدينا حسب علاقة شال:</w:t>
            </w:r>
            <w:r>
              <w:rPr>
                <w:rFonts w:ascii="Amiri" w:hAnsi="Amiri" w:cs="Amiri"/>
                <w:noProof/>
                <w:sz w:val="28"/>
                <w:szCs w:val="28"/>
              </w:rPr>
              <w:t xml:space="preserve"> </w:t>
            </w:r>
            <w:r w:rsidRPr="00B21409">
              <w:rPr>
                <w:rFonts w:ascii="Amiri" w:hAnsi="Amiri" w:cs="Amiri"/>
                <w:noProof/>
                <w:position w:val="-20"/>
                <w:sz w:val="28"/>
                <w:szCs w:val="28"/>
              </w:rPr>
              <w:object w:dxaOrig="2940" w:dyaOrig="520" w14:anchorId="411F5CDE">
                <v:shape id="_x0000_i1326" type="#_x0000_t75" style="width:147pt;height:26.25pt" o:ole="">
                  <v:imagedata r:id="rId539" o:title=""/>
                </v:shape>
                <o:OLEObject Type="Embed" ProgID="Equation.DSMT4" ShapeID="_x0000_i1326" DrawAspect="Content" ObjectID="_1802456736" r:id="rId540"/>
              </w:object>
            </w: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. </w:t>
            </w:r>
          </w:p>
          <w:p w14:paraId="6BA76EBC" w14:textId="77777777" w:rsidR="0044717D" w:rsidRPr="00E40E36" w:rsidRDefault="0044717D" w:rsidP="0044717D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miri" w:hAnsi="Amiri" w:cs="Amiri"/>
                <w:noProof/>
                <w:sz w:val="28"/>
                <w:szCs w:val="28"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 xml:space="preserve">أ- </w:t>
            </w: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باستعمال التعريف المناسب للجداء السلمي، بين أن: </w:t>
            </w:r>
            <w:r w:rsidRPr="00E40E36">
              <w:rPr>
                <w:rFonts w:ascii="Amiri" w:hAnsi="Amiri" w:cs="Amiri"/>
                <w:noProof/>
                <w:position w:val="-14"/>
                <w:sz w:val="28"/>
                <w:szCs w:val="28"/>
              </w:rPr>
              <w:object w:dxaOrig="2060" w:dyaOrig="420" w14:anchorId="6B3A8F35">
                <v:shape id="_x0000_i1327" type="#_x0000_t75" style="width:114pt;height:21pt" o:ole="">
                  <v:imagedata r:id="rId541" o:title=""/>
                </v:shape>
                <o:OLEObject Type="Embed" ProgID="Equation.DSMT4" ShapeID="_x0000_i1327" DrawAspect="Content" ObjectID="_1802456737" r:id="rId542"/>
              </w:object>
            </w:r>
          </w:p>
          <w:p w14:paraId="11500162" w14:textId="77777777" w:rsidR="0044717D" w:rsidRDefault="0044717D" w:rsidP="0044717D">
            <w:pPr>
              <w:pStyle w:val="Paragraphedeliste"/>
              <w:numPr>
                <w:ilvl w:val="0"/>
                <w:numId w:val="40"/>
              </w:numPr>
              <w:bidi/>
              <w:rPr>
                <w:rFonts w:ascii="Amiri" w:hAnsi="Amiri" w:cs="Amiri"/>
                <w:noProof/>
                <w:sz w:val="28"/>
                <w:szCs w:val="28"/>
              </w:rPr>
            </w:pPr>
            <w:r w:rsidRPr="00E40E36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استنتج أن : </w:t>
            </w:r>
            <w:r w:rsidRPr="00E40E36">
              <w:rPr>
                <w:rFonts w:ascii="Amiri" w:hAnsi="Amiri" w:cs="Amiri"/>
                <w:noProof/>
                <w:position w:val="-12"/>
                <w:sz w:val="28"/>
                <w:szCs w:val="28"/>
                <w:lang w:bidi="ar-DZ"/>
              </w:rPr>
              <w:object w:dxaOrig="3860" w:dyaOrig="360" w14:anchorId="4094C6EF">
                <v:shape id="_x0000_i1328" type="#_x0000_t75" style="width:192.75pt;height:18pt" o:ole="">
                  <v:imagedata r:id="rId543" o:title=""/>
                </v:shape>
                <o:OLEObject Type="Embed" ProgID="Equation.DSMT4" ShapeID="_x0000_i1328" DrawAspect="Content" ObjectID="_1802456738" r:id="rId544"/>
              </w:object>
            </w:r>
          </w:p>
          <w:p w14:paraId="4551D369" w14:textId="77777777" w:rsidR="0044717D" w:rsidRPr="00187D8D" w:rsidRDefault="0044717D" w:rsidP="0044717D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noProof/>
                <w:sz w:val="28"/>
                <w:szCs w:val="28"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 xml:space="preserve">باستبدال </w:t>
            </w:r>
            <w:r w:rsidRPr="00187D8D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200" w:dyaOrig="300" w14:anchorId="26A0A135">
                <v:shape id="_x0000_i1329" type="#_x0000_t75" style="width:9.75pt;height:15pt" o:ole="">
                  <v:imagedata r:id="rId545" o:title=""/>
                </v:shape>
                <o:OLEObject Type="Embed" ProgID="Equation.DSMT4" ShapeID="_x0000_i1329" DrawAspect="Content" ObjectID="_1802456739" r:id="rId546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 xml:space="preserve">بــ </w:t>
            </w:r>
            <w:r w:rsidRPr="00187D8D">
              <w:rPr>
                <w:rFonts w:ascii="Amiri" w:hAnsi="Amiri" w:cs="Amiri"/>
                <w:noProof/>
                <w:position w:val="-14"/>
                <w:sz w:val="28"/>
                <w:szCs w:val="28"/>
                <w:lang w:bidi="ar-DZ"/>
              </w:rPr>
              <w:object w:dxaOrig="540" w:dyaOrig="400" w14:anchorId="7B5534AF">
                <v:shape id="_x0000_i1330" type="#_x0000_t75" style="width:27pt;height:20.25pt" o:ole="">
                  <v:imagedata r:id="rId547" o:title=""/>
                </v:shape>
                <o:OLEObject Type="Embed" ProgID="Equation.DSMT4" ShapeID="_x0000_i1330" DrawAspect="Content" ObjectID="_1802456740" r:id="rId548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>في العلاقة السابقة استنتج أن:</w:t>
            </w:r>
            <w:r w:rsidRPr="00E40E36">
              <w:rPr>
                <w:rFonts w:ascii="Amiri" w:hAnsi="Amiri" w:cs="Amiri"/>
                <w:noProof/>
                <w:sz w:val="28"/>
                <w:szCs w:val="28"/>
                <w:lang w:bidi="ar-DZ"/>
              </w:rPr>
              <w:t xml:space="preserve"> </w:t>
            </w:r>
            <w:r w:rsidRPr="00E40E36">
              <w:rPr>
                <w:rFonts w:ascii="Amiri" w:hAnsi="Amiri" w:cs="Amiri"/>
                <w:noProof/>
                <w:position w:val="-12"/>
                <w:sz w:val="28"/>
                <w:szCs w:val="28"/>
                <w:lang w:bidi="ar-DZ"/>
              </w:rPr>
              <w:object w:dxaOrig="3860" w:dyaOrig="360" w14:anchorId="0ED313E4">
                <v:shape id="_x0000_i1331" type="#_x0000_t75" style="width:192.75pt;height:18pt" o:ole="">
                  <v:imagedata r:id="rId549" o:title=""/>
                </v:shape>
                <o:OLEObject Type="Embed" ProgID="Equation.DSMT4" ShapeID="_x0000_i1331" DrawAspect="Content" ObjectID="_1802456741" r:id="rId550"/>
              </w:object>
            </w:r>
          </w:p>
          <w:p w14:paraId="6F282F92" w14:textId="77777777" w:rsidR="0044717D" w:rsidRPr="004E5243" w:rsidRDefault="0044717D" w:rsidP="0044717D">
            <w:pPr>
              <w:pStyle w:val="Paragraphedeliste"/>
              <w:numPr>
                <w:ilvl w:val="0"/>
                <w:numId w:val="38"/>
              </w:numPr>
              <w:bidi/>
              <w:ind w:right="426"/>
              <w:rPr>
                <w:rFonts w:cs="Arabic Transparent"/>
                <w:noProof/>
                <w:sz w:val="28"/>
                <w:szCs w:val="28"/>
                <w:lang w:bidi="ar-DZ"/>
              </w:rPr>
            </w:pPr>
            <w:r w:rsidRPr="00376227">
              <w:rPr>
                <w:rFonts w:cs="Arabic Transparent" w:hint="cs"/>
                <w:noProof/>
                <w:sz w:val="28"/>
                <w:szCs w:val="28"/>
                <w:rtl/>
                <w:lang w:bidi="ar-DZ"/>
              </w:rPr>
              <w:t xml:space="preserve">بين أن </w:t>
            </w:r>
            <w:r w:rsidRPr="00376227">
              <w:rPr>
                <w:rFonts w:cs="Arabic Transparent"/>
                <w:noProof/>
                <w:position w:val="-12"/>
                <w:sz w:val="28"/>
                <w:szCs w:val="28"/>
                <w:lang w:bidi="ar-DZ"/>
              </w:rPr>
              <w:object w:dxaOrig="2740" w:dyaOrig="420" w14:anchorId="52AEBE1C">
                <v:shape id="_x0000_i1332" type="#_x0000_t75" style="width:137.25pt;height:21pt" o:ole="">
                  <v:imagedata r:id="rId551" o:title=""/>
                </v:shape>
                <o:OLEObject Type="Embed" ProgID="Equation.DSMT4" ShapeID="_x0000_i1332" DrawAspect="Content" ObjectID="_1802456742" r:id="rId552"/>
              </w:object>
            </w:r>
            <w:r>
              <w:rPr>
                <w:rFonts w:cs="Arabic Transparent" w:hint="cs"/>
                <w:noProof/>
                <w:sz w:val="28"/>
                <w:szCs w:val="28"/>
                <w:rtl/>
                <w:lang w:bidi="ar-DZ"/>
              </w:rPr>
              <w:t>، ثم استنتج أن</w:t>
            </w:r>
            <w:r w:rsidRPr="00A313CD">
              <w:rPr>
                <w:rFonts w:cs="Simplified Arabic"/>
                <w:noProof/>
                <w:position w:val="-12"/>
                <w:lang w:bidi="ar-DZ"/>
              </w:rPr>
              <w:object w:dxaOrig="2380" w:dyaOrig="420" w14:anchorId="14C01F6D">
                <v:shape id="_x0000_i1333" type="#_x0000_t75" style="width:119.25pt;height:21pt" o:ole="">
                  <v:imagedata r:id="rId553" o:title=""/>
                </v:shape>
                <o:OLEObject Type="Embed" ProgID="Equation.DSMT4" ShapeID="_x0000_i1333" DrawAspect="Content" ObjectID="_1802456743" r:id="rId554"/>
              </w:object>
            </w:r>
            <w:r>
              <w:rPr>
                <w:rFonts w:cs="Simplified Arabic" w:hint="cs"/>
                <w:noProof/>
                <w:rtl/>
                <w:lang w:bidi="ar-DZ"/>
              </w:rPr>
              <w:t xml:space="preserve"> و</w:t>
            </w:r>
            <w:r w:rsidRPr="00A313CD">
              <w:rPr>
                <w:rFonts w:cs="Simplified Arabic"/>
                <w:noProof/>
                <w:position w:val="-12"/>
                <w:lang w:bidi="ar-DZ"/>
              </w:rPr>
              <w:object w:dxaOrig="2340" w:dyaOrig="420" w14:anchorId="2982579D">
                <v:shape id="_x0000_i1334" type="#_x0000_t75" style="width:117pt;height:21pt" o:ole="">
                  <v:imagedata r:id="rId555" o:title=""/>
                </v:shape>
                <o:OLEObject Type="Embed" ProgID="Equation.DSMT4" ShapeID="_x0000_i1334" DrawAspect="Content" ObjectID="_1802456744" r:id="rId556"/>
              </w:object>
            </w:r>
          </w:p>
          <w:p w14:paraId="73B5D85D" w14:textId="77777777" w:rsidR="0044717D" w:rsidRDefault="0044717D" w:rsidP="0044717D">
            <w:pPr>
              <w:bidi/>
              <w:ind w:right="426"/>
              <w:rPr>
                <w:rFonts w:cs="Arabic Transparent"/>
                <w:noProof/>
                <w:sz w:val="28"/>
                <w:szCs w:val="28"/>
                <w:lang w:bidi="ar-DZ"/>
              </w:rPr>
            </w:pPr>
          </w:p>
          <w:p w14:paraId="223A7062" w14:textId="77777777" w:rsidR="0044717D" w:rsidRDefault="0044717D" w:rsidP="0044717D">
            <w:pPr>
              <w:bidi/>
              <w:ind w:right="426"/>
              <w:rPr>
                <w:rFonts w:cs="Arabic Transparent"/>
                <w:noProof/>
                <w:sz w:val="28"/>
                <w:szCs w:val="28"/>
                <w:lang w:bidi="ar-DZ"/>
              </w:rPr>
            </w:pPr>
          </w:p>
          <w:p w14:paraId="36F6182C" w14:textId="77777777" w:rsidR="0044717D" w:rsidRDefault="0044717D" w:rsidP="0044717D">
            <w:pPr>
              <w:bidi/>
              <w:ind w:right="426"/>
              <w:rPr>
                <w:rFonts w:cs="Arabic Transparent"/>
                <w:noProof/>
                <w:sz w:val="28"/>
                <w:szCs w:val="28"/>
                <w:lang w:bidi="ar-DZ"/>
              </w:rPr>
            </w:pPr>
          </w:p>
          <w:p w14:paraId="1A0A2F25" w14:textId="77777777" w:rsidR="0044717D" w:rsidRDefault="0044717D" w:rsidP="0044717D">
            <w:pPr>
              <w:bidi/>
              <w:ind w:right="426"/>
              <w:rPr>
                <w:rFonts w:cs="Arabic Transparent"/>
                <w:noProof/>
                <w:sz w:val="28"/>
                <w:szCs w:val="28"/>
                <w:lang w:bidi="ar-DZ"/>
              </w:rPr>
            </w:pPr>
          </w:p>
          <w:p w14:paraId="13BF6C25" w14:textId="77777777" w:rsidR="0044717D" w:rsidRDefault="0044717D" w:rsidP="0044717D">
            <w:pPr>
              <w:bidi/>
              <w:ind w:right="426"/>
              <w:rPr>
                <w:rFonts w:cs="Arabic Transparent"/>
                <w:noProof/>
                <w:sz w:val="28"/>
                <w:szCs w:val="28"/>
                <w:lang w:bidi="ar-DZ"/>
              </w:rPr>
            </w:pPr>
          </w:p>
          <w:p w14:paraId="3BF01429" w14:textId="77777777" w:rsidR="0044717D" w:rsidRPr="004E5243" w:rsidRDefault="0044717D" w:rsidP="0044717D">
            <w:pPr>
              <w:bidi/>
              <w:ind w:right="426"/>
              <w:rPr>
                <w:rFonts w:cs="Arabic Transparent"/>
                <w:noProof/>
                <w:sz w:val="28"/>
                <w:szCs w:val="28"/>
                <w:lang w:bidi="ar-DZ"/>
              </w:rPr>
            </w:pPr>
          </w:p>
          <w:bookmarkEnd w:id="1"/>
          <w:p w14:paraId="04422FB5" w14:textId="77777777" w:rsidR="0044717D" w:rsidRPr="00517CD3" w:rsidRDefault="0044717D" w:rsidP="0044717D">
            <w:pPr>
              <w:pStyle w:val="Paragraphedeliste"/>
              <w:bidi/>
              <w:ind w:right="426"/>
              <w:rPr>
                <w:rFonts w:cs="Arabic Transparent"/>
                <w:noProof/>
                <w:sz w:val="28"/>
                <w:szCs w:val="28"/>
                <w:rtl/>
                <w:lang w:bidi="ar-DZ"/>
              </w:rPr>
            </w:pPr>
          </w:p>
          <w:p w14:paraId="7A2CD8D0" w14:textId="77777777" w:rsidR="0044717D" w:rsidRDefault="0044717D" w:rsidP="0044717D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0C738D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مناقشة النشاط</w:t>
            </w:r>
          </w:p>
          <w:p w14:paraId="2586AE42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3AD7D5D8" w14:textId="77777777" w:rsidR="0044717D" w:rsidRPr="006F699A" w:rsidRDefault="0044717D" w:rsidP="0044717D">
            <w:pPr>
              <w:pStyle w:val="Paragraphedeliste"/>
              <w:numPr>
                <w:ilvl w:val="0"/>
                <w:numId w:val="39"/>
              </w:num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6F699A">
              <w:rPr>
                <w:rFonts w:ascii="Amiri" w:hAnsi="Amiri" w:cs="Amiri" w:hint="cs"/>
                <w:noProof/>
                <w:color w:val="FF0000"/>
                <w:sz w:val="28"/>
                <w:szCs w:val="28"/>
                <w:rtl/>
              </w:rPr>
              <w:t>ت</w:t>
            </w:r>
            <w:r w:rsidRPr="006F699A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</w:rPr>
              <w:t>ع</w:t>
            </w:r>
            <w:r w:rsidRPr="006F699A">
              <w:rPr>
                <w:rFonts w:ascii="Amiri" w:hAnsi="Amiri" w:cs="Amiri" w:hint="cs"/>
                <w:noProof/>
                <w:color w:val="FF0000"/>
                <w:sz w:val="28"/>
                <w:szCs w:val="28"/>
                <w:rtl/>
              </w:rPr>
              <w:t>ي</w:t>
            </w:r>
            <w:r w:rsidRPr="006F699A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</w:rPr>
              <w:t>ين إحداثيات الشعاعين</w:t>
            </w:r>
            <w:r w:rsidRPr="006F699A">
              <w:rPr>
                <w:rFonts w:ascii="Amiri" w:hAnsi="Amiri" w:cs="Amiri"/>
                <w:noProof/>
                <w:color w:val="FF0000"/>
                <w:position w:val="-6"/>
                <w:sz w:val="28"/>
                <w:szCs w:val="28"/>
              </w:rPr>
              <w:object w:dxaOrig="380" w:dyaOrig="340" w14:anchorId="0867F2A9">
                <v:shape id="_x0000_i1335" type="#_x0000_t75" style="width:19.5pt;height:17.25pt" o:ole="">
                  <v:imagedata r:id="rId557" o:title=""/>
                </v:shape>
                <o:OLEObject Type="Embed" ProgID="Equation.DSMT4" ShapeID="_x0000_i1335" DrawAspect="Content" ObjectID="_1802456745" r:id="rId558"/>
              </w:object>
            </w:r>
            <w:r w:rsidRPr="006F699A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</w:rPr>
              <w:t xml:space="preserve"> و</w:t>
            </w:r>
            <w:r w:rsidRPr="006F699A">
              <w:rPr>
                <w:rFonts w:ascii="Amiri" w:hAnsi="Amiri" w:cs="Amiri"/>
                <w:noProof/>
                <w:color w:val="FF0000"/>
                <w:position w:val="-6"/>
                <w:sz w:val="28"/>
                <w:szCs w:val="28"/>
              </w:rPr>
              <w:object w:dxaOrig="400" w:dyaOrig="340" w14:anchorId="16D501F5">
                <v:shape id="_x0000_i1336" type="#_x0000_t75" style="width:20.25pt;height:17.25pt" o:ole="">
                  <v:imagedata r:id="rId559" o:title=""/>
                </v:shape>
                <o:OLEObject Type="Embed" ProgID="Equation.DSMT4" ShapeID="_x0000_i1336" DrawAspect="Content" ObjectID="_1802456746" r:id="rId560"/>
              </w:object>
            </w:r>
          </w:p>
          <w:p w14:paraId="05339E55" w14:textId="77777777" w:rsidR="0044717D" w:rsidRDefault="0044717D" w:rsidP="0044717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F699A">
              <w:rPr>
                <w:rFonts w:ascii="Amiri" w:hAnsi="Amiri" w:cs="Amiri" w:hint="cs"/>
                <w:sz w:val="28"/>
                <w:szCs w:val="28"/>
                <w:rtl/>
              </w:rPr>
              <w:t xml:space="preserve">لدينا: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6F699A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800" w:dyaOrig="340" w14:anchorId="04B8CF34">
                <v:shape id="_x0000_i1337" type="#_x0000_t75" style="width:39.75pt;height:17.25pt" o:ole="">
                  <v:imagedata r:id="rId561" o:title=""/>
                </v:shape>
                <o:OLEObject Type="Embed" ProgID="Equation.DSMT4" ShapeID="_x0000_i1337" DrawAspect="Content" ObjectID="_1802456747" r:id="rId56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 </w:t>
            </w:r>
            <w:r w:rsidRPr="006F699A">
              <w:rPr>
                <w:rFonts w:ascii="Amiri" w:hAnsi="Amiri" w:cs="Amiri"/>
                <w:kern w:val="2"/>
                <w:position w:val="-64"/>
                <w:sz w:val="28"/>
                <w:szCs w:val="28"/>
                <w:lang w:bidi="ar-DZ"/>
                <w14:ligatures w14:val="standardContextual"/>
              </w:rPr>
              <w:object w:dxaOrig="1160" w:dyaOrig="1400" w14:anchorId="40F19E09">
                <v:shape id="_x0000_i1338" type="#_x0000_t75" style="width:57.75pt;height:69.75pt" o:ole="">
                  <v:imagedata r:id="rId563" o:title=""/>
                </v:shape>
                <o:OLEObject Type="Embed" ProgID="Equation.DSMT4" ShapeID="_x0000_i1338" DrawAspect="Content" ObjectID="_1802456748" r:id="rId564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  </w:t>
            </w:r>
            <w:r w:rsidRPr="006F699A">
              <w:rPr>
                <w:rFonts w:ascii="Amiri" w:hAnsi="Amiri" w:cs="Amiri"/>
                <w:kern w:val="2"/>
                <w:position w:val="-34"/>
                <w:sz w:val="28"/>
                <w:szCs w:val="28"/>
                <w:lang w:bidi="ar-DZ"/>
                <w14:ligatures w14:val="standardContextual"/>
              </w:rPr>
              <w:object w:dxaOrig="1120" w:dyaOrig="800" w14:anchorId="10489631">
                <v:shape id="_x0000_i1339" type="#_x0000_t75" style="width:56.25pt;height:39.75pt" o:ole="">
                  <v:imagedata r:id="rId565" o:title=""/>
                </v:shape>
                <o:OLEObject Type="Embed" ProgID="Equation.DSMT4" ShapeID="_x0000_i1339" DrawAspect="Content" ObjectID="_1802456749" r:id="rId56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ED0A55">
              <w:rPr>
                <w:rFonts w:ascii="Amiri" w:hAnsi="Amiri" w:cs="Amiri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1500" w:dyaOrig="340" w14:anchorId="4BB67DE3">
                <v:shape id="_x0000_i1340" type="#_x0000_t75" style="width:75pt;height:17.25pt" o:ole="">
                  <v:imagedata r:id="rId567" o:title=""/>
                </v:shape>
                <o:OLEObject Type="Embed" ProgID="Equation.DSMT4" ShapeID="_x0000_i1340" DrawAspect="Content" ObjectID="_1802456750" r:id="rId568"/>
              </w:object>
            </w:r>
          </w:p>
          <w:p w14:paraId="284DD4B5" w14:textId="77777777" w:rsidR="0044717D" w:rsidRPr="006F699A" w:rsidRDefault="0044717D" w:rsidP="0044717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ولدينا: </w:t>
            </w:r>
            <w:r w:rsidRPr="006F699A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800" w:dyaOrig="340" w14:anchorId="33084E20">
                <v:shape id="_x0000_i1341" type="#_x0000_t75" style="width:39.75pt;height:17.25pt" o:ole="">
                  <v:imagedata r:id="rId569" o:title=""/>
                </v:shape>
                <o:OLEObject Type="Embed" ProgID="Equation.DSMT4" ShapeID="_x0000_i1341" DrawAspect="Content" ObjectID="_1802456751" r:id="rId57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 </w:t>
            </w:r>
            <w:r w:rsidRPr="006F699A">
              <w:rPr>
                <w:rFonts w:ascii="Amiri" w:hAnsi="Amiri" w:cs="Amiri"/>
                <w:kern w:val="2"/>
                <w:position w:val="-64"/>
                <w:sz w:val="28"/>
                <w:szCs w:val="28"/>
                <w:lang w:bidi="ar-DZ"/>
                <w14:ligatures w14:val="standardContextual"/>
              </w:rPr>
              <w:object w:dxaOrig="1140" w:dyaOrig="1400" w14:anchorId="60A9E13D">
                <v:shape id="_x0000_i1342" type="#_x0000_t75" style="width:57pt;height:69.75pt" o:ole="">
                  <v:imagedata r:id="rId571" o:title=""/>
                </v:shape>
                <o:OLEObject Type="Embed" ProgID="Equation.DSMT4" ShapeID="_x0000_i1342" DrawAspect="Content" ObjectID="_1802456752" r:id="rId572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  </w:t>
            </w:r>
            <w:r w:rsidRPr="006F699A">
              <w:rPr>
                <w:rFonts w:ascii="Amiri" w:hAnsi="Amiri" w:cs="Amiri"/>
                <w:kern w:val="2"/>
                <w:position w:val="-34"/>
                <w:sz w:val="28"/>
                <w:szCs w:val="28"/>
                <w:lang w:bidi="ar-DZ"/>
                <w14:ligatures w14:val="standardContextual"/>
              </w:rPr>
              <w:object w:dxaOrig="1100" w:dyaOrig="800" w14:anchorId="7032C32A">
                <v:shape id="_x0000_i1343" type="#_x0000_t75" style="width:54.75pt;height:39.75pt" o:ole="">
                  <v:imagedata r:id="rId573" o:title=""/>
                </v:shape>
                <o:OLEObject Type="Embed" ProgID="Equation.DSMT4" ShapeID="_x0000_i1343" DrawAspect="Content" ObjectID="_1802456753" r:id="rId57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ED0A55">
              <w:rPr>
                <w:rFonts w:ascii="Amiri" w:hAnsi="Amiri" w:cs="Amiri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1480" w:dyaOrig="340" w14:anchorId="66761293">
                <v:shape id="_x0000_i1344" type="#_x0000_t75" style="width:74.25pt;height:17.25pt" o:ole="">
                  <v:imagedata r:id="rId575" o:title=""/>
                </v:shape>
                <o:OLEObject Type="Embed" ProgID="Equation.DSMT4" ShapeID="_x0000_i1344" DrawAspect="Content" ObjectID="_1802456754" r:id="rId576"/>
              </w:object>
            </w:r>
          </w:p>
          <w:p w14:paraId="4CE5F593" w14:textId="77777777" w:rsidR="0044717D" w:rsidRDefault="0044717D" w:rsidP="0044717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D0A5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إذا:</w:t>
            </w:r>
          </w:p>
          <w:p w14:paraId="2D0AEFBB" w14:textId="77777777" w:rsidR="0044717D" w:rsidRPr="00ED0A55" w:rsidRDefault="0044717D" w:rsidP="0044717D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D0A55">
              <w:rPr>
                <w:rFonts w:ascii="Amiri" w:hAnsi="Amiri" w:cs="Amiri"/>
                <w:kern w:val="2"/>
                <w:position w:val="-34"/>
                <w:sz w:val="28"/>
                <w:szCs w:val="28"/>
                <w:lang w:bidi="ar-DZ"/>
                <w14:ligatures w14:val="standardContextual"/>
              </w:rPr>
              <w:object w:dxaOrig="1200" w:dyaOrig="800" w14:anchorId="5AB37608">
                <v:shape id="_x0000_i1345" type="#_x0000_t75" style="width:60pt;height:39.75pt" o:ole="">
                  <v:imagedata r:id="rId577" o:title=""/>
                </v:shape>
                <o:OLEObject Type="Embed" ProgID="Equation.DSMT4" ShapeID="_x0000_i1345" DrawAspect="Content" ObjectID="_1802456755" r:id="rId57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،    </w:t>
            </w:r>
            <w:r w:rsidRPr="00ED0A55">
              <w:rPr>
                <w:rFonts w:ascii="Amiri" w:hAnsi="Amiri" w:cs="Amiri"/>
                <w:kern w:val="2"/>
                <w:position w:val="-34"/>
                <w:sz w:val="28"/>
                <w:szCs w:val="28"/>
                <w:lang w:bidi="ar-DZ"/>
                <w14:ligatures w14:val="standardContextual"/>
              </w:rPr>
              <w:object w:dxaOrig="1200" w:dyaOrig="800" w14:anchorId="31C3E893">
                <v:shape id="_x0000_i1346" type="#_x0000_t75" style="width:60pt;height:39.75pt" o:ole="">
                  <v:imagedata r:id="rId579" o:title=""/>
                </v:shape>
                <o:OLEObject Type="Embed" ProgID="Equation.DSMT4" ShapeID="_x0000_i1346" DrawAspect="Content" ObjectID="_1802456756" r:id="rId580"/>
              </w:object>
            </w:r>
          </w:p>
          <w:p w14:paraId="179B9EEB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482C69DF" w14:textId="77777777" w:rsidR="0044717D" w:rsidRPr="00ED0A55" w:rsidRDefault="0044717D" w:rsidP="0044717D">
            <w:pPr>
              <w:pStyle w:val="Paragraphedeliste"/>
              <w:numPr>
                <w:ilvl w:val="0"/>
                <w:numId w:val="39"/>
              </w:numPr>
              <w:shd w:val="clear" w:color="auto" w:fill="FFFFCC"/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ED0A55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</w:rPr>
              <w:t>حس</w:t>
            </w:r>
            <w:r w:rsidRPr="00ED0A55">
              <w:rPr>
                <w:rFonts w:ascii="Amiri" w:hAnsi="Amiri" w:cs="Amiri" w:hint="cs"/>
                <w:noProof/>
                <w:color w:val="FF0000"/>
                <w:sz w:val="28"/>
                <w:szCs w:val="28"/>
                <w:rtl/>
              </w:rPr>
              <w:t>ا</w:t>
            </w:r>
            <w:r w:rsidRPr="00ED0A55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</w:rPr>
              <w:t xml:space="preserve">ب: </w:t>
            </w:r>
            <w:r w:rsidRPr="00ED0A55">
              <w:rPr>
                <w:rFonts w:ascii="Amiri" w:hAnsi="Amiri" w:cs="Amiri"/>
                <w:noProof/>
                <w:color w:val="FF0000"/>
                <w:position w:val="-6"/>
                <w:sz w:val="28"/>
                <w:szCs w:val="28"/>
              </w:rPr>
              <w:object w:dxaOrig="800" w:dyaOrig="360" w14:anchorId="43BE16CF">
                <v:shape id="_x0000_i1347" type="#_x0000_t75" style="width:39.75pt;height:18pt" o:ole="">
                  <v:imagedata r:id="rId581" o:title=""/>
                </v:shape>
                <o:OLEObject Type="Embed" ProgID="Equation.DSMT4" ShapeID="_x0000_i1347" DrawAspect="Content" ObjectID="_1802456757" r:id="rId582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 xml:space="preserve"> </w:t>
            </w:r>
          </w:p>
          <w:p w14:paraId="6AE67B4F" w14:textId="77777777" w:rsidR="0044717D" w:rsidRPr="00E2651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  <w:r w:rsidRPr="007300F0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  </w:t>
            </w:r>
            <w:r w:rsidRPr="007300F0">
              <w:rPr>
                <w:rFonts w:ascii="Amiri" w:hAnsi="Amiri" w:cs="Amiri"/>
                <w:noProof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3500" w:dyaOrig="460" w14:anchorId="6E7DE102">
                <v:shape id="_x0000_i1348" type="#_x0000_t75" style="width:174.75pt;height:23.25pt" o:ole="">
                  <v:imagedata r:id="rId583" o:title=""/>
                </v:shape>
                <o:OLEObject Type="Embed" ProgID="Equation.DSMT4" ShapeID="_x0000_i1348" DrawAspect="Content" ObjectID="_1802456758" r:id="rId584"/>
              </w:object>
            </w:r>
            <w:r>
              <w:rPr>
                <w:rFonts w:ascii="Amiri" w:hAnsi="Amiri" w:cs="Amiri" w:hint="cs"/>
                <w:noProof/>
                <w:color w:val="FF0000"/>
                <w:sz w:val="28"/>
                <w:szCs w:val="28"/>
                <w:rtl/>
              </w:rPr>
              <w:t>.............................(1)</w:t>
            </w:r>
          </w:p>
          <w:p w14:paraId="271563BC" w14:textId="77777777" w:rsidR="0044717D" w:rsidRPr="007300F0" w:rsidRDefault="0044717D" w:rsidP="0044717D">
            <w:pPr>
              <w:pStyle w:val="Paragraphedeliste"/>
              <w:numPr>
                <w:ilvl w:val="0"/>
                <w:numId w:val="39"/>
              </w:numPr>
              <w:shd w:val="clear" w:color="auto" w:fill="FFFFCC"/>
              <w:bidi/>
              <w:ind w:left="360"/>
              <w:rPr>
                <w:rFonts w:ascii="Amiri" w:hAnsi="Amiri" w:cs="Amiri"/>
                <w:noProof/>
                <w:color w:val="FF0000"/>
                <w:sz w:val="28"/>
                <w:szCs w:val="28"/>
              </w:rPr>
            </w:pPr>
            <w:r>
              <w:rPr>
                <w:rFonts w:ascii="Amiri" w:hAnsi="Amiri" w:cs="Amiri" w:hint="cs"/>
                <w:noProof/>
                <w:color w:val="FF0000"/>
                <w:sz w:val="28"/>
                <w:szCs w:val="28"/>
                <w:rtl/>
              </w:rPr>
              <w:t>أ</w:t>
            </w:r>
            <w:r w:rsidRPr="0044717D">
              <w:rPr>
                <w:rFonts w:ascii="Amiri" w:hAnsi="Amiri" w:cs="Amiri" w:hint="cs"/>
                <w:noProof/>
                <w:color w:val="FF0000"/>
                <w:sz w:val="28"/>
                <w:szCs w:val="28"/>
                <w:shd w:val="clear" w:color="auto" w:fill="FFFFCC"/>
                <w:rtl/>
              </w:rPr>
              <w:t xml:space="preserve">- </w:t>
            </w:r>
            <w:r w:rsidRPr="0044717D">
              <w:rPr>
                <w:rFonts w:ascii="Amiri" w:hAnsi="Amiri" w:cs="Amiri"/>
                <w:noProof/>
                <w:color w:val="FF0000"/>
                <w:sz w:val="28"/>
                <w:szCs w:val="28"/>
                <w:shd w:val="clear" w:color="auto" w:fill="FFFFCC"/>
                <w:rtl/>
              </w:rPr>
              <w:t xml:space="preserve">بين أن: </w:t>
            </w:r>
            <w:r w:rsidRPr="0044717D">
              <w:rPr>
                <w:rFonts w:ascii="Amiri" w:hAnsi="Amiri" w:cs="Amiri" w:hint="cs"/>
                <w:noProof/>
                <w:color w:val="FF0000"/>
                <w:sz w:val="28"/>
                <w:szCs w:val="28"/>
                <w:shd w:val="clear" w:color="auto" w:fill="FFFFCC"/>
                <w:rtl/>
              </w:rPr>
              <w:t xml:space="preserve"> </w:t>
            </w:r>
            <w:r w:rsidRPr="0044717D">
              <w:rPr>
                <w:rFonts w:ascii="Amiri" w:hAnsi="Amiri" w:cs="Amiri"/>
                <w:noProof/>
                <w:color w:val="FF0000"/>
                <w:position w:val="-14"/>
                <w:sz w:val="28"/>
                <w:szCs w:val="28"/>
                <w:shd w:val="clear" w:color="auto" w:fill="FFFFCC"/>
              </w:rPr>
              <w:object w:dxaOrig="2140" w:dyaOrig="440" w14:anchorId="6E2DF373">
                <v:shape id="_x0000_i1349" type="#_x0000_t75" style="width:107.25pt;height:21.75pt" o:ole="">
                  <v:imagedata r:id="rId585" o:title=""/>
                </v:shape>
                <o:OLEObject Type="Embed" ProgID="Equation.DSMT4" ShapeID="_x0000_i1349" DrawAspect="Content" ObjectID="_1802456759" r:id="rId586"/>
              </w:object>
            </w:r>
            <w:r w:rsidRPr="007300F0">
              <w:rPr>
                <w:rFonts w:ascii="Amiri" w:hAnsi="Amiri" w:cs="Amiri" w:hint="cs"/>
                <w:noProof/>
                <w:color w:val="FF0000"/>
                <w:sz w:val="28"/>
                <w:szCs w:val="28"/>
                <w:rtl/>
              </w:rPr>
              <w:t xml:space="preserve">      </w:t>
            </w:r>
          </w:p>
          <w:p w14:paraId="7A9FFBA2" w14:textId="77777777" w:rsidR="0044717D" w:rsidRDefault="0044717D" w:rsidP="0044717D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A1EF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لدينا:</w:t>
            </w:r>
          </w:p>
          <w:p w14:paraId="66857BF9" w14:textId="77777777" w:rsidR="0044717D" w:rsidRPr="00C75888" w:rsidRDefault="0044717D" w:rsidP="0044717D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006846">
              <w:rPr>
                <w:rFonts w:ascii="Amiri" w:hAnsi="Amiri" w:cs="Amiri"/>
                <w:noProof/>
                <w:position w:val="-94"/>
                <w:sz w:val="28"/>
                <w:szCs w:val="28"/>
              </w:rPr>
              <w:object w:dxaOrig="3120" w:dyaOrig="2000" w14:anchorId="73E16801">
                <v:shape id="_x0000_i1350" type="#_x0000_t75" style="width:156pt;height:101.25pt" o:ole="">
                  <v:imagedata r:id="rId587" o:title=""/>
                </v:shape>
                <o:OLEObject Type="Embed" ProgID="Equation.DSMT4" ShapeID="_x0000_i1350" DrawAspect="Content" ObjectID="_1802456760" r:id="rId588"/>
              </w:object>
            </w:r>
          </w:p>
          <w:p w14:paraId="29F1DEB1" w14:textId="77777777" w:rsidR="0044717D" w:rsidRPr="00E2651D" w:rsidRDefault="0044717D" w:rsidP="0044717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006846">
              <w:rPr>
                <w:rFonts w:ascii="Amiri" w:hAnsi="Amiri" w:cs="Amiri"/>
                <w:noProof/>
                <w:color w:val="FF0000"/>
                <w:kern w:val="2"/>
                <w:position w:val="-24"/>
                <w:sz w:val="28"/>
                <w:szCs w:val="28"/>
                <w14:ligatures w14:val="standardContextual"/>
              </w:rPr>
              <w:object w:dxaOrig="6560" w:dyaOrig="620" w14:anchorId="295FD77D">
                <v:shape id="_x0000_i1351" type="#_x0000_t75" style="width:327.75pt;height:30.75pt" o:ole="">
                  <v:imagedata r:id="rId589" o:title=""/>
                </v:shape>
                <o:OLEObject Type="Embed" ProgID="Equation.DSMT4" ShapeID="_x0000_i1351" DrawAspect="Content" ObjectID="_1802456761" r:id="rId590"/>
              </w:object>
            </w:r>
            <w:r>
              <w:rPr>
                <w:rFonts w:ascii="Amiri" w:hAnsi="Amiri" w:cs="Amiri" w:hint="cs"/>
                <w:noProof/>
                <w:color w:val="FF0000"/>
                <w:sz w:val="28"/>
                <w:szCs w:val="28"/>
                <w:rtl/>
                <w:lang w:bidi="ar-DZ"/>
              </w:rPr>
              <w:t>.........(2)</w:t>
            </w:r>
          </w:p>
          <w:p w14:paraId="3EF900F8" w14:textId="77777777" w:rsidR="0044717D" w:rsidRDefault="0044717D" w:rsidP="0044717D">
            <w:pPr>
              <w:shd w:val="clear" w:color="auto" w:fill="FFFFCC"/>
              <w:bidi/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bidi="ar-DZ"/>
              </w:rPr>
            </w:pPr>
            <w:r w:rsidRPr="003A0C81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ب-استنتا</w:t>
            </w:r>
            <w:r w:rsidRPr="003A0C81">
              <w:rPr>
                <w:rFonts w:ascii="Amiri" w:hAnsi="Amiri" w:cs="Amiri" w:hint="eastAsia"/>
                <w:color w:val="FF0000"/>
                <w:sz w:val="28"/>
                <w:szCs w:val="28"/>
                <w:rtl/>
                <w:lang w:bidi="ar-DZ"/>
              </w:rPr>
              <w:t>ج</w:t>
            </w:r>
            <w:r w:rsidRPr="003A0C81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أن: </w:t>
            </w:r>
            <w:r w:rsidRPr="003A0C81">
              <w:rPr>
                <w:rFonts w:ascii="Amiri" w:hAnsi="Amiri" w:cs="Amiri"/>
                <w:noProof/>
                <w:color w:val="FF0000"/>
                <w:kern w:val="2"/>
                <w:position w:val="-12"/>
                <w:sz w:val="28"/>
                <w:szCs w:val="28"/>
                <w:lang w:bidi="ar-DZ"/>
                <w14:ligatures w14:val="standardContextual"/>
              </w:rPr>
              <w:object w:dxaOrig="3860" w:dyaOrig="360" w14:anchorId="5CDAAA41">
                <v:shape id="_x0000_i1352" type="#_x0000_t75" style="width:192.75pt;height:18pt" o:ole="">
                  <v:imagedata r:id="rId591" o:title=""/>
                </v:shape>
                <o:OLEObject Type="Embed" ProgID="Equation.DSMT4" ShapeID="_x0000_i1352" DrawAspect="Content" ObjectID="_1802456762" r:id="rId592"/>
              </w:object>
            </w:r>
          </w:p>
          <w:p w14:paraId="71A70DAC" w14:textId="77777777" w:rsidR="0044717D" w:rsidRPr="00D25C9C" w:rsidRDefault="0044717D" w:rsidP="0044717D">
            <w:pPr>
              <w:bidi/>
              <w:rPr>
                <w:rFonts w:ascii="Amiri" w:hAnsi="Amiri" w:cs="Amiri"/>
                <w:sz w:val="28"/>
                <w:szCs w:val="28"/>
                <w:u w:val="single"/>
              </w:rPr>
            </w:pPr>
            <w:r w:rsidRPr="00D25C9C">
              <w:rPr>
                <w:rFonts w:ascii="Amiri" w:hAnsi="Amiri" w:cs="Amiri" w:hint="cs"/>
                <w:sz w:val="28"/>
                <w:szCs w:val="28"/>
                <w:u w:val="single"/>
                <w:rtl/>
              </w:rPr>
              <w:t>من (1) و(2) نجد:</w:t>
            </w:r>
          </w:p>
          <w:p w14:paraId="30C468AF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</w:rPr>
              <w:t xml:space="preserve">   </w:t>
            </w:r>
            <w:r>
              <w:rPr>
                <w:rFonts w:ascii="Amiri" w:hAnsi="Amiri" w:cs="Amiri" w:hint="cs"/>
                <w:noProof/>
                <w:color w:val="FF0000"/>
                <w:sz w:val="28"/>
                <w:szCs w:val="28"/>
                <w:rtl/>
                <w:lang w:bidi="ar-DZ"/>
              </w:rPr>
              <w:t xml:space="preserve">              </w:t>
            </w:r>
            <w:r w:rsidRPr="00006846">
              <w:rPr>
                <w:rFonts w:ascii="Amiri" w:hAnsi="Amiri" w:cs="Amiri"/>
                <w:noProof/>
                <w:color w:val="FF0000"/>
                <w:kern w:val="2"/>
                <w:position w:val="-16"/>
                <w:sz w:val="28"/>
                <w:szCs w:val="28"/>
                <w14:ligatures w14:val="standardContextual"/>
              </w:rPr>
              <w:object w:dxaOrig="3800" w:dyaOrig="460" w14:anchorId="4BC26344">
                <v:shape id="_x0000_i1353" type="#_x0000_t75" style="width:189.75pt;height:23.25pt" o:ole="">
                  <v:imagedata r:id="rId593" o:title=""/>
                </v:shape>
                <o:OLEObject Type="Embed" ProgID="Equation.DSMT4" ShapeID="_x0000_i1353" DrawAspect="Content" ObjectID="_1802456763" r:id="rId594"/>
              </w:object>
            </w:r>
          </w:p>
          <w:p w14:paraId="79F0DC4F" w14:textId="77777777" w:rsidR="0044717D" w:rsidRDefault="0044717D" w:rsidP="0044717D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44717D">
              <w:rPr>
                <w:rFonts w:ascii="Amiri" w:hAnsi="Amiri" w:cs="Amiri" w:hint="cs"/>
                <w:color w:val="FF0000"/>
                <w:sz w:val="28"/>
                <w:szCs w:val="28"/>
                <w:shd w:val="clear" w:color="auto" w:fill="FFFFCC"/>
                <w:rtl/>
              </w:rPr>
              <w:t>ج-</w:t>
            </w:r>
            <w:r w:rsidRPr="0044717D">
              <w:rPr>
                <w:rFonts w:ascii="Amiri" w:hAnsi="Amiri" w:cs="Amiri" w:hint="cs"/>
                <w:noProof/>
                <w:color w:val="FF0000"/>
                <w:sz w:val="28"/>
                <w:szCs w:val="28"/>
                <w:shd w:val="clear" w:color="auto" w:fill="FFFFCC"/>
                <w:rtl/>
                <w:lang w:bidi="ar-DZ"/>
              </w:rPr>
              <w:t xml:space="preserve"> استنتاج أن:</w:t>
            </w:r>
            <w:r w:rsidRPr="0044717D">
              <w:rPr>
                <w:rFonts w:ascii="Amiri" w:hAnsi="Amiri" w:cs="Amiri"/>
                <w:noProof/>
                <w:color w:val="FF0000"/>
                <w:sz w:val="28"/>
                <w:szCs w:val="28"/>
                <w:shd w:val="clear" w:color="auto" w:fill="FFFFCC"/>
                <w:lang w:bidi="ar-DZ"/>
              </w:rPr>
              <w:t xml:space="preserve"> </w:t>
            </w:r>
            <w:r w:rsidRPr="0044717D">
              <w:rPr>
                <w:rFonts w:ascii="Amiri" w:hAnsi="Amiri" w:cs="Amiri"/>
                <w:noProof/>
                <w:color w:val="FF0000"/>
                <w:kern w:val="2"/>
                <w:position w:val="-12"/>
                <w:sz w:val="28"/>
                <w:szCs w:val="28"/>
                <w:shd w:val="clear" w:color="auto" w:fill="FFFFCC"/>
                <w:lang w:bidi="ar-DZ"/>
                <w14:ligatures w14:val="standardContextual"/>
              </w:rPr>
              <w:object w:dxaOrig="3860" w:dyaOrig="360" w14:anchorId="7B6717DE">
                <v:shape id="_x0000_i1354" type="#_x0000_t75" style="width:192.75pt;height:18pt" o:ole="">
                  <v:imagedata r:id="rId595" o:title=""/>
                </v:shape>
                <o:OLEObject Type="Embed" ProgID="Equation.DSMT4" ShapeID="_x0000_i1354" DrawAspect="Content" ObjectID="_1802456764" r:id="rId596"/>
              </w:object>
            </w:r>
          </w:p>
          <w:p w14:paraId="2840C1A1" w14:textId="77777777" w:rsidR="0044717D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 xml:space="preserve">باستبدال </w:t>
            </w:r>
            <w:r w:rsidRPr="00187D8D">
              <w:rPr>
                <w:rFonts w:ascii="Amiri" w:hAnsi="Amiri" w:cs="Amiri"/>
                <w:noProof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300" w14:anchorId="3D0B9CA1">
                <v:shape id="_x0000_i1355" type="#_x0000_t75" style="width:9.75pt;height:15pt" o:ole="">
                  <v:imagedata r:id="rId545" o:title=""/>
                </v:shape>
                <o:OLEObject Type="Embed" ProgID="Equation.DSMT4" ShapeID="_x0000_i1355" DrawAspect="Content" ObjectID="_1802456765" r:id="rId597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 xml:space="preserve">بــ </w:t>
            </w:r>
            <w:r w:rsidRPr="00187D8D">
              <w:rPr>
                <w:rFonts w:ascii="Amiri" w:hAnsi="Amiri" w:cs="Amiri"/>
                <w:noProof/>
                <w:kern w:val="2"/>
                <w:position w:val="-14"/>
                <w:sz w:val="28"/>
                <w:szCs w:val="28"/>
                <w:lang w:bidi="ar-DZ"/>
                <w14:ligatures w14:val="standardContextual"/>
              </w:rPr>
              <w:object w:dxaOrig="540" w:dyaOrig="400" w14:anchorId="0184A56F">
                <v:shape id="_x0000_i1356" type="#_x0000_t75" style="width:27pt;height:20.25pt" o:ole="">
                  <v:imagedata r:id="rId547" o:title=""/>
                </v:shape>
                <o:OLEObject Type="Embed" ProgID="Equation.DSMT4" ShapeID="_x0000_i1356" DrawAspect="Content" ObjectID="_1802456766" r:id="rId598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 xml:space="preserve">في العلاقة السابقة نجد: </w:t>
            </w:r>
          </w:p>
          <w:p w14:paraId="57510BF0" w14:textId="77777777" w:rsidR="0044717D" w:rsidRPr="00C943FE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087628">
              <w:rPr>
                <w:rFonts w:ascii="Amiri" w:hAnsi="Amiri" w:cs="Amiri"/>
                <w:noProof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4620" w:dyaOrig="340" w14:anchorId="58CB37BD">
                <v:shape id="_x0000_i1357" type="#_x0000_t75" style="width:231pt;height:17.25pt" o:ole="">
                  <v:imagedata r:id="rId599" o:title=""/>
                </v:shape>
                <o:OLEObject Type="Embed" ProgID="Equation.DSMT4" ShapeID="_x0000_i1357" DrawAspect="Content" ObjectID="_1802456767" r:id="rId600"/>
              </w:object>
            </w:r>
          </w:p>
          <w:p w14:paraId="5B43D6D8" w14:textId="77777777" w:rsidR="0044717D" w:rsidRDefault="0044717D" w:rsidP="0044717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943F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ولدينا: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C943FE">
              <w:rPr>
                <w:rFonts w:ascii="Amiri" w:hAnsi="Amiri" w:cs="Amiri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1640" w:dyaOrig="340" w14:anchorId="07263225">
                <v:shape id="_x0000_i1358" type="#_x0000_t75" style="width:81.75pt;height:17.25pt" o:ole="">
                  <v:imagedata r:id="rId601" o:title=""/>
                </v:shape>
                <o:OLEObject Type="Embed" ProgID="Equation.DSMT4" ShapeID="_x0000_i1358" DrawAspect="Content" ObjectID="_1802456768" r:id="rId60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 </w:t>
            </w:r>
            <w:r w:rsidRPr="00C943FE">
              <w:rPr>
                <w:rFonts w:ascii="Amiri" w:hAnsi="Amiri" w:cs="Amiri"/>
                <w:kern w:val="2"/>
                <w:position w:val="-10"/>
                <w:sz w:val="28"/>
                <w:szCs w:val="28"/>
                <w:lang w:bidi="ar-DZ"/>
                <w14:ligatures w14:val="standardContextual"/>
              </w:rPr>
              <w:object w:dxaOrig="1880" w:dyaOrig="340" w14:anchorId="5F5E6445">
                <v:shape id="_x0000_i1359" type="#_x0000_t75" style="width:93.75pt;height:17.25pt" o:ole="">
                  <v:imagedata r:id="rId603" o:title=""/>
                </v:shape>
                <o:OLEObject Type="Embed" ProgID="Equation.DSMT4" ShapeID="_x0000_i1359" DrawAspect="Content" ObjectID="_1802456769" r:id="rId604"/>
              </w:object>
            </w:r>
          </w:p>
          <w:p w14:paraId="54960272" w14:textId="77777777" w:rsidR="0044717D" w:rsidRDefault="0044717D" w:rsidP="0044717D">
            <w:pPr>
              <w:bidi/>
              <w:rPr>
                <w:rFonts w:ascii="Amiri" w:hAnsi="Amiri" w:cs="Amiri"/>
                <w:noProof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087628">
              <w:rPr>
                <w:rFonts w:ascii="Amiri" w:hAnsi="Amiri" w:cs="Amiri"/>
                <w:noProof/>
                <w:color w:val="FF0000"/>
                <w:kern w:val="2"/>
                <w:position w:val="-10"/>
                <w:sz w:val="28"/>
                <w:szCs w:val="28"/>
                <w14:ligatures w14:val="standardContextual"/>
              </w:rPr>
              <w:object w:dxaOrig="3700" w:dyaOrig="340" w14:anchorId="43399910">
                <v:shape id="_x0000_i1360" type="#_x0000_t75" style="width:185.25pt;height:17.25pt" o:ole="">
                  <v:imagedata r:id="rId605" o:title=""/>
                </v:shape>
                <o:OLEObject Type="Embed" ProgID="Equation.DSMT4" ShapeID="_x0000_i1360" DrawAspect="Content" ObjectID="_1802456770" r:id="rId606"/>
              </w:object>
            </w:r>
          </w:p>
          <w:p w14:paraId="19E8B16C" w14:textId="77777777" w:rsidR="0044717D" w:rsidRPr="00AA7097" w:rsidRDefault="0044717D" w:rsidP="0044717D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0EEB4631" w14:textId="77777777" w:rsidR="0044717D" w:rsidRPr="00A34BDC" w:rsidRDefault="0044717D" w:rsidP="0044717D">
            <w:pPr>
              <w:pStyle w:val="Paragraphedeliste"/>
              <w:numPr>
                <w:ilvl w:val="0"/>
                <w:numId w:val="39"/>
              </w:numPr>
              <w:shd w:val="clear" w:color="auto" w:fill="FFFFCC"/>
              <w:bidi/>
              <w:ind w:left="360" w:right="426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587137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</w:rPr>
              <w:t xml:space="preserve">تبيين ان: </w:t>
            </w:r>
            <w:r w:rsidRPr="00A34BDC">
              <w:rPr>
                <w:rFonts w:ascii="Amiri" w:hAnsi="Amiri" w:cs="Amiri"/>
                <w:noProof/>
                <w:color w:val="FF0000"/>
                <w:position w:val="-10"/>
                <w:sz w:val="28"/>
                <w:szCs w:val="28"/>
              </w:rPr>
              <w:object w:dxaOrig="2580" w:dyaOrig="380" w14:anchorId="13B1C72B">
                <v:shape id="_x0000_i1361" type="#_x0000_t75" style="width:129pt;height:18.75pt" o:ole="">
                  <v:imagedata r:id="rId607" o:title=""/>
                </v:shape>
                <o:OLEObject Type="Embed" ProgID="Equation.DSMT4" ShapeID="_x0000_i1361" DrawAspect="Content" ObjectID="_1802456771" r:id="rId608"/>
              </w:object>
            </w:r>
          </w:p>
          <w:p w14:paraId="72F083FD" w14:textId="77777777" w:rsidR="0044717D" w:rsidRDefault="0044717D" w:rsidP="0044717D">
            <w:pPr>
              <w:bidi/>
              <w:ind w:right="426"/>
              <w:rPr>
                <w:rFonts w:ascii="Amiri" w:hAnsi="Amiri" w:cs="Amiri"/>
                <w:noProof/>
                <w:color w:val="FF0000"/>
                <w:sz w:val="28"/>
                <w:szCs w:val="28"/>
              </w:rPr>
            </w:pPr>
            <w:r>
              <w:rPr>
                <w:rFonts w:ascii="Amiri" w:hAnsi="Amiri" w:cs="Amiri"/>
                <w:sz w:val="28"/>
                <w:szCs w:val="28"/>
              </w:rPr>
              <w:t xml:space="preserve">  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</w:t>
            </w:r>
            <w:r w:rsidRPr="0076519C">
              <w:rPr>
                <w:kern w:val="2"/>
                <w:position w:val="-70"/>
                <w14:ligatures w14:val="standardContextual"/>
              </w:rPr>
              <w:object w:dxaOrig="3440" w:dyaOrig="1540" w14:anchorId="2632739F">
                <v:shape id="_x0000_i1362" type="#_x0000_t75" style="width:171.75pt;height:77.25pt" o:ole="">
                  <v:imagedata r:id="rId609" o:title=""/>
                </v:shape>
                <o:OLEObject Type="Embed" ProgID="Equation.DSMT4" ShapeID="_x0000_i1362" DrawAspect="Content" ObjectID="_1802456772" r:id="rId610"/>
              </w:object>
            </w:r>
            <w:r w:rsidRPr="00587137">
              <w:rPr>
                <w:rFonts w:cs="Arabic Transparent"/>
                <w:noProof/>
                <w:sz w:val="28"/>
                <w:szCs w:val="28"/>
                <w:rtl/>
              </w:rPr>
              <w:br/>
            </w:r>
          </w:p>
          <w:p w14:paraId="100477F9" w14:textId="77777777" w:rsidR="0044717D" w:rsidRPr="00C05033" w:rsidRDefault="0044717D" w:rsidP="0044717D">
            <w:pPr>
              <w:shd w:val="clear" w:color="auto" w:fill="FFFFCC"/>
              <w:bidi/>
              <w:ind w:right="426"/>
              <w:rPr>
                <w:rFonts w:ascii="Amiri" w:hAnsi="Amiri" w:cs="Amiri"/>
                <w:sz w:val="28"/>
                <w:szCs w:val="28"/>
              </w:rPr>
            </w:pPr>
            <w:r w:rsidRPr="00E2651D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</w:rPr>
              <w:t xml:space="preserve"> </w:t>
            </w:r>
            <w:r w:rsidRPr="00E2651D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bidi="ar-DZ"/>
              </w:rPr>
              <w:t>استنتاج أن</w:t>
            </w:r>
            <w:r w:rsidRPr="00E2651D">
              <w:rPr>
                <w:rFonts w:ascii="Amiri" w:hAnsi="Amiri" w:cs="Amiri"/>
                <w:noProof/>
                <w:color w:val="FF0000"/>
                <w:kern w:val="2"/>
                <w:position w:val="-12"/>
                <w:sz w:val="28"/>
                <w:szCs w:val="28"/>
                <w:lang w:bidi="ar-DZ"/>
                <w14:ligatures w14:val="standardContextual"/>
              </w:rPr>
              <w:object w:dxaOrig="2380" w:dyaOrig="420" w14:anchorId="788A5AAC">
                <v:shape id="_x0000_i1363" type="#_x0000_t75" style="width:119.25pt;height:21pt" o:ole="">
                  <v:imagedata r:id="rId611" o:title=""/>
                </v:shape>
                <o:OLEObject Type="Embed" ProgID="Equation.DSMT4" ShapeID="_x0000_i1363" DrawAspect="Content" ObjectID="_1802456773" r:id="rId612"/>
              </w:object>
            </w:r>
            <w:r w:rsidRPr="00E2651D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bidi="ar-DZ"/>
              </w:rPr>
              <w:t xml:space="preserve"> و</w:t>
            </w:r>
            <w:r w:rsidRPr="00E2651D">
              <w:rPr>
                <w:rFonts w:ascii="Amiri" w:hAnsi="Amiri" w:cs="Amiri"/>
                <w:noProof/>
                <w:color w:val="FF0000"/>
                <w:kern w:val="2"/>
                <w:position w:val="-12"/>
                <w:sz w:val="28"/>
                <w:szCs w:val="28"/>
                <w:lang w:bidi="ar-DZ"/>
                <w14:ligatures w14:val="standardContextual"/>
              </w:rPr>
              <w:object w:dxaOrig="2340" w:dyaOrig="420" w14:anchorId="6EC5765D">
                <v:shape id="_x0000_i1364" type="#_x0000_t75" style="width:117pt;height:21pt" o:ole="">
                  <v:imagedata r:id="rId613" o:title=""/>
                </v:shape>
                <o:OLEObject Type="Embed" ProgID="Equation.DSMT4" ShapeID="_x0000_i1364" DrawAspect="Content" ObjectID="_1802456774" r:id="rId614"/>
              </w:object>
            </w:r>
          </w:p>
          <w:p w14:paraId="167B5710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E596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لدينا:   </w:t>
            </w:r>
            <w:proofErr w:type="gramEnd"/>
            <w:r w:rsidRPr="00C05033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2420" w:dyaOrig="340" w14:anchorId="285AAD9F">
                <v:shape id="_x0000_i1365" type="#_x0000_t75" style="width:120.75pt;height:17.25pt" o:ole="">
                  <v:imagedata r:id="rId615" o:title=""/>
                </v:shape>
                <o:OLEObject Type="Embed" ProgID="Equation.DSMT4" ShapeID="_x0000_i1365" DrawAspect="Content" ObjectID="_1802456775" r:id="rId616"/>
              </w:objec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</w:p>
          <w:p w14:paraId="14C7BEDB" w14:textId="77777777" w:rsidR="0044717D" w:rsidRDefault="0044717D" w:rsidP="0044717D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0503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ولدينا: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C05033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1860" w:dyaOrig="340" w14:anchorId="39C36C87">
                <v:shape id="_x0000_i1366" type="#_x0000_t75" style="width:93pt;height:17.25pt" o:ole="">
                  <v:imagedata r:id="rId617" o:title=""/>
                </v:shape>
                <o:OLEObject Type="Embed" ProgID="Equation.DSMT4" ShapeID="_x0000_i1366" DrawAspect="Content" ObjectID="_1802456776" r:id="rId61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ومنه:  </w:t>
            </w:r>
            <w:r w:rsidRPr="00C05033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1860" w:dyaOrig="340" w14:anchorId="192740A0">
                <v:shape id="_x0000_i1367" type="#_x0000_t75" style="width:93pt;height:17.25pt" o:ole="">
                  <v:imagedata r:id="rId619" o:title=""/>
                </v:shape>
                <o:OLEObject Type="Embed" ProgID="Equation.DSMT4" ShapeID="_x0000_i1367" DrawAspect="Content" ObjectID="_1802456777" r:id="rId62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C05033">
              <w:rPr>
                <w:rFonts w:ascii="Amiri" w:hAnsi="Amiri" w:cs="Amiri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1860" w:dyaOrig="340" w14:anchorId="11E6FBD7">
                <v:shape id="_x0000_i1368" type="#_x0000_t75" style="width:93pt;height:17.25pt" o:ole="">
                  <v:imagedata r:id="rId621" o:title=""/>
                </v:shape>
                <o:OLEObject Type="Embed" ProgID="Equation.DSMT4" ShapeID="_x0000_i1368" DrawAspect="Content" ObjectID="_1802456778" r:id="rId622"/>
              </w:object>
            </w:r>
          </w:p>
          <w:p w14:paraId="4DF19A52" w14:textId="77777777" w:rsidR="0044717D" w:rsidRPr="00C05033" w:rsidRDefault="0044717D" w:rsidP="0044717D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48BA0F8F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بالتعويض نجد:</w:t>
            </w:r>
          </w:p>
          <w:p w14:paraId="24F3BDA3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C05033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4020" w:dyaOrig="340" w14:anchorId="6558260B">
                <v:shape id="_x0000_i1369" type="#_x0000_t75" style="width:201pt;height:17.25pt" o:ole="">
                  <v:imagedata r:id="rId623" o:title=""/>
                </v:shape>
                <o:OLEObject Type="Embed" ProgID="Equation.DSMT4" ShapeID="_x0000_i1369" DrawAspect="Content" ObjectID="_1802456779" r:id="rId624"/>
              </w:object>
            </w:r>
          </w:p>
          <w:p w14:paraId="35BEE424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C05033">
              <w:rPr>
                <w:rFonts w:ascii="Amiri" w:hAnsi="Amiri" w:cs="Amiri"/>
                <w:color w:val="FF0000"/>
                <w:kern w:val="2"/>
                <w:position w:val="-6"/>
                <w:sz w:val="28"/>
                <w:szCs w:val="28"/>
                <w:lang w:bidi="ar-DZ"/>
                <w14:ligatures w14:val="standardContextual"/>
              </w:rPr>
              <w:object w:dxaOrig="4140" w:dyaOrig="340" w14:anchorId="01B86405">
                <v:shape id="_x0000_i1370" type="#_x0000_t75" style="width:207pt;height:17.25pt" o:ole="">
                  <v:imagedata r:id="rId625" o:title=""/>
                </v:shape>
                <o:OLEObject Type="Embed" ProgID="Equation.DSMT4" ShapeID="_x0000_i1370" DrawAspect="Content" ObjectID="_1802456780" r:id="rId626"/>
              </w:object>
            </w:r>
          </w:p>
          <w:p w14:paraId="77430F51" w14:textId="77777777" w:rsidR="0044717D" w:rsidRPr="0018370E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</w:p>
          <w:p w14:paraId="62AF9940" w14:textId="77777777" w:rsidR="0044717D" w:rsidRDefault="0044717D" w:rsidP="0044717D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F23861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05970BCA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0EABE834" w14:textId="77777777" w:rsidR="0044717D" w:rsidRPr="00F23861" w:rsidRDefault="0044717D" w:rsidP="0044717D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F23861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من أجل كل عددين حقيقين </w:t>
            </w:r>
            <w:r w:rsidRPr="00F23861">
              <w:rPr>
                <w:rFonts w:ascii="Amiri" w:hAnsi="Amiri" w:cs="Amiri"/>
                <w:noProof/>
                <w:kern w:val="2"/>
                <w:sz w:val="28"/>
                <w:szCs w:val="28"/>
                <w14:ligatures w14:val="standardContextual"/>
              </w:rPr>
              <w:object w:dxaOrig="220" w:dyaOrig="240" w14:anchorId="19E1B623">
                <v:shape id="_x0000_i1371" type="#_x0000_t75" style="width:11.25pt;height:12pt" o:ole="">
                  <v:imagedata r:id="rId627" o:title=""/>
                </v:shape>
                <o:OLEObject Type="Embed" ProgID="Equation.DSMT4" ShapeID="_x0000_i1371" DrawAspect="Content" ObjectID="_1802456781" r:id="rId628"/>
              </w:object>
            </w:r>
            <w:r w:rsidRPr="00F23861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و </w:t>
            </w:r>
            <w:r w:rsidRPr="00F23861">
              <w:rPr>
                <w:rFonts w:ascii="Amiri" w:hAnsi="Amiri" w:cs="Amiri"/>
                <w:noProof/>
                <w:kern w:val="2"/>
                <w:sz w:val="28"/>
                <w:szCs w:val="28"/>
                <w14:ligatures w14:val="standardContextual"/>
              </w:rPr>
              <w:object w:dxaOrig="200" w:dyaOrig="300" w14:anchorId="0315178A">
                <v:shape id="_x0000_i1372" type="#_x0000_t75" style="width:9.75pt;height:15pt" o:ole="">
                  <v:imagedata r:id="rId629" o:title=""/>
                </v:shape>
                <o:OLEObject Type="Embed" ProgID="Equation.DSMT4" ShapeID="_x0000_i1372" DrawAspect="Content" ObjectID="_1802456782" r:id="rId630"/>
              </w:object>
            </w:r>
            <w:r w:rsidRPr="00F23861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لدينا : </w:t>
            </w:r>
          </w:p>
          <w:p w14:paraId="73F7BF9F" w14:textId="77777777" w:rsidR="0044717D" w:rsidRPr="00F23861" w:rsidRDefault="0044717D" w:rsidP="0044717D">
            <w:pPr>
              <w:bidi/>
              <w:ind w:left="184"/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</w:pPr>
            <w:r w:rsidRPr="002D1542">
              <w:rPr>
                <w:rFonts w:ascii="Amiri" w:hAnsi="Amiri" w:cs="Amiri"/>
                <w:noProof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3980" w:dyaOrig="499" w14:anchorId="5B34C3CD">
                <v:shape id="_x0000_i1373" type="#_x0000_t75" style="width:198.75pt;height:24.75pt" o:ole="">
                  <v:imagedata r:id="rId631" o:title=""/>
                </v:shape>
                <o:OLEObject Type="Embed" ProgID="Equation.DSMT4" ShapeID="_x0000_i1373" DrawAspect="Content" ObjectID="_1802456783" r:id="rId632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>،</w:t>
            </w:r>
            <w:r w:rsidRPr="002D1542">
              <w:rPr>
                <w:rFonts w:ascii="Amiri" w:hAnsi="Amiri" w:cs="Amiri"/>
                <w:noProof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3980" w:dyaOrig="499" w14:anchorId="124871EF">
                <v:shape id="_x0000_i1374" type="#_x0000_t75" style="width:198.75pt;height:24.75pt" o:ole="">
                  <v:imagedata r:id="rId633" o:title=""/>
                </v:shape>
                <o:OLEObject Type="Embed" ProgID="Equation.DSMT4" ShapeID="_x0000_i1374" DrawAspect="Content" ObjectID="_1802456784" r:id="rId634"/>
              </w:object>
            </w:r>
          </w:p>
          <w:p w14:paraId="027F2177" w14:textId="77777777" w:rsidR="0044717D" w:rsidRPr="00F23861" w:rsidRDefault="0044717D" w:rsidP="0044717D">
            <w:pPr>
              <w:bidi/>
              <w:ind w:left="184"/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</w:pPr>
            <w:r w:rsidRPr="002D1542">
              <w:rPr>
                <w:rFonts w:ascii="Amiri" w:hAnsi="Amiri" w:cs="Amiri"/>
                <w:noProof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3920" w:dyaOrig="499" w14:anchorId="00479BDE">
                <v:shape id="_x0000_i1375" type="#_x0000_t75" style="width:195.75pt;height:24.75pt" o:ole="">
                  <v:imagedata r:id="rId635" o:title=""/>
                </v:shape>
                <o:OLEObject Type="Embed" ProgID="Equation.DSMT4" ShapeID="_x0000_i1375" DrawAspect="Content" ObjectID="_1802456785" r:id="rId636"/>
              </w:objec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  <w:lang w:bidi="ar-DZ"/>
              </w:rPr>
              <w:t xml:space="preserve"> ،</w:t>
            </w:r>
            <w:r w:rsidRPr="002D1542">
              <w:rPr>
                <w:rFonts w:ascii="Amiri" w:hAnsi="Amiri" w:cs="Amiri"/>
                <w:noProof/>
                <w:kern w:val="2"/>
                <w:position w:val="-18"/>
                <w:sz w:val="28"/>
                <w:szCs w:val="28"/>
                <w:lang w:bidi="ar-DZ"/>
                <w14:ligatures w14:val="standardContextual"/>
              </w:rPr>
              <w:object w:dxaOrig="3940" w:dyaOrig="499" w14:anchorId="56335669">
                <v:shape id="_x0000_i1376" type="#_x0000_t75" style="width:197.25pt;height:24.75pt" o:ole="">
                  <v:imagedata r:id="rId637" o:title=""/>
                </v:shape>
                <o:OLEObject Type="Embed" ProgID="Equation.DSMT4" ShapeID="_x0000_i1376" DrawAspect="Content" ObjectID="_1802456786" r:id="rId638"/>
              </w:object>
            </w:r>
          </w:p>
          <w:p w14:paraId="62337884" w14:textId="77777777" w:rsidR="0044717D" w:rsidRPr="00D44EB3" w:rsidRDefault="0044717D" w:rsidP="0044717D">
            <w:pPr>
              <w:bidi/>
              <w:ind w:left="184" w:right="426"/>
              <w:rPr>
                <w:rFonts w:cs="Traditional Arabic"/>
                <w:b/>
                <w:bCs/>
                <w:color w:val="2818F4"/>
                <w:sz w:val="28"/>
                <w:szCs w:val="28"/>
                <w:u w:val="single"/>
                <w:rtl/>
              </w:rPr>
            </w:pPr>
            <w:r w:rsidRPr="002D1542">
              <w:rPr>
                <w:rFonts w:cs="Simplified Arabic"/>
                <w:noProof/>
                <w:kern w:val="2"/>
                <w:position w:val="-18"/>
                <w:lang w:bidi="ar-DZ"/>
                <w14:ligatures w14:val="standardContextual"/>
              </w:rPr>
              <w:object w:dxaOrig="2520" w:dyaOrig="499" w14:anchorId="0A86CDEB">
                <v:shape id="_x0000_i1377" type="#_x0000_t75" style="width:126pt;height:24.75pt" o:ole="">
                  <v:imagedata r:id="rId639" o:title=""/>
                </v:shape>
                <o:OLEObject Type="Embed" ProgID="Equation.DSMT4" ShapeID="_x0000_i1377" DrawAspect="Content" ObjectID="_1802456787" r:id="rId640"/>
              </w:object>
            </w:r>
            <w:r>
              <w:rPr>
                <w:rFonts w:cs="Simplified Arabic" w:hint="cs"/>
                <w:noProof/>
                <w:rtl/>
                <w:lang w:bidi="ar-DZ"/>
              </w:rPr>
              <w:t xml:space="preserve"> ، </w:t>
            </w:r>
            <w:r w:rsidRPr="002D1542">
              <w:rPr>
                <w:rFonts w:cs="Simplified Arabic"/>
                <w:noProof/>
                <w:kern w:val="2"/>
                <w:position w:val="-18"/>
                <w:lang w:bidi="ar-DZ"/>
                <w14:ligatures w14:val="standardContextual"/>
              </w:rPr>
              <w:object w:dxaOrig="2860" w:dyaOrig="540" w14:anchorId="70967514">
                <v:shape id="_x0000_i1378" type="#_x0000_t75" style="width:143.25pt;height:27pt" o:ole="">
                  <v:imagedata r:id="rId641" o:title=""/>
                </v:shape>
                <o:OLEObject Type="Embed" ProgID="Equation.DSMT4" ShapeID="_x0000_i1378" DrawAspect="Content" ObjectID="_1802456788" r:id="rId642"/>
              </w:object>
            </w:r>
            <w:r>
              <w:rPr>
                <w:rFonts w:cs="Simplified Arabic" w:hint="cs"/>
                <w:noProof/>
                <w:rtl/>
                <w:lang w:bidi="ar-DZ"/>
              </w:rPr>
              <w:t xml:space="preserve"> </w:t>
            </w:r>
            <w:r w:rsidRPr="002D1542">
              <w:rPr>
                <w:rFonts w:cs="Simplified Arabic"/>
                <w:noProof/>
                <w:kern w:val="2"/>
                <w:position w:val="-18"/>
                <w:lang w:bidi="ar-DZ"/>
                <w14:ligatures w14:val="standardContextual"/>
              </w:rPr>
              <w:object w:dxaOrig="2500" w:dyaOrig="540" w14:anchorId="57166FC2">
                <v:shape id="_x0000_i1379" type="#_x0000_t75" style="width:125.25pt;height:27pt" o:ole="">
                  <v:imagedata r:id="rId643" o:title=""/>
                </v:shape>
                <o:OLEObject Type="Embed" ProgID="Equation.DSMT4" ShapeID="_x0000_i1379" DrawAspect="Content" ObjectID="_1802456789" r:id="rId644"/>
              </w:object>
            </w:r>
            <w:r>
              <w:rPr>
                <w:rFonts w:cs="Simplified Arabic" w:hint="cs"/>
                <w:noProof/>
                <w:rtl/>
                <w:lang w:bidi="ar-DZ"/>
              </w:rPr>
              <w:t xml:space="preserve"> ، </w:t>
            </w:r>
            <w:r w:rsidRPr="002D1542">
              <w:rPr>
                <w:rFonts w:cs="Simplified Arabic"/>
                <w:noProof/>
                <w:kern w:val="2"/>
                <w:position w:val="-18"/>
                <w:lang w:bidi="ar-DZ"/>
                <w14:ligatures w14:val="standardContextual"/>
              </w:rPr>
              <w:object w:dxaOrig="2460" w:dyaOrig="540" w14:anchorId="12CA4A1C">
                <v:shape id="_x0000_i1380" type="#_x0000_t75" style="width:123pt;height:27pt" o:ole="">
                  <v:imagedata r:id="rId645" o:title=""/>
                </v:shape>
                <o:OLEObject Type="Embed" ProgID="Equation.DSMT4" ShapeID="_x0000_i1380" DrawAspect="Content" ObjectID="_1802456790" r:id="rId646"/>
              </w:object>
            </w:r>
          </w:p>
          <w:p w14:paraId="6BA35930" w14:textId="77777777" w:rsidR="0044717D" w:rsidRDefault="0044717D" w:rsidP="0044717D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</w:p>
          <w:p w14:paraId="74A1733B" w14:textId="77777777" w:rsidR="0044717D" w:rsidRDefault="0044717D" w:rsidP="0044717D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</w:pPr>
            <w:r w:rsidRPr="00F23861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مثال: ت 108 ص307</w:t>
            </w:r>
          </w:p>
          <w:p w14:paraId="70CE94BE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</w:pPr>
          </w:p>
          <w:p w14:paraId="217EB83C" w14:textId="77777777" w:rsidR="0044717D" w:rsidRDefault="0044717D" w:rsidP="0044717D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</w:pPr>
          </w:p>
          <w:p w14:paraId="2BC822E4" w14:textId="20C55FED" w:rsidR="00163EFF" w:rsidRPr="0044717D" w:rsidRDefault="0044717D" w:rsidP="0044717D">
            <w:pPr>
              <w:shd w:val="clear" w:color="auto" w:fill="DAEEF3" w:themeFill="accent5" w:themeFillTint="33"/>
              <w:bidi/>
              <w:rPr>
                <w:rFonts w:ascii="Amiri" w:hAnsi="Amiri" w:cs="Amiri"/>
                <w:sz w:val="28"/>
                <w:szCs w:val="28"/>
                <w:u w:val="single"/>
                <w:rtl/>
              </w:rPr>
            </w:pPr>
            <w:r w:rsidRPr="00BE5961">
              <w:rPr>
                <w:rFonts w:ascii="Amiri" w:hAnsi="Amiri" w:cs="Amiri" w:hint="cs"/>
                <w:sz w:val="28"/>
                <w:szCs w:val="28"/>
                <w:u w:val="single"/>
                <w:rtl/>
              </w:rPr>
              <w:t xml:space="preserve">أي خطأ أو ملاحظة أو نقد بناء راسلونا عبر الايميل </w:t>
            </w:r>
            <w:r w:rsidRPr="00BE5961">
              <w:rPr>
                <w:rFonts w:ascii="Amiri" w:hAnsi="Amiri" w:cs="Amiri"/>
                <w:sz w:val="28"/>
                <w:szCs w:val="28"/>
                <w:u w:val="single"/>
              </w:rPr>
              <w:t>mebarki.math32@gmail.com</w:t>
            </w:r>
          </w:p>
          <w:p w14:paraId="46CF8E28" w14:textId="77777777" w:rsidR="004446E8" w:rsidRPr="00792B9B" w:rsidRDefault="004446E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238D6F92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FE021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F8A1B2" w14:textId="77777777" w:rsidR="0044717D" w:rsidRDefault="0044717D" w:rsidP="0044717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00C53C" w14:textId="77777777" w:rsidR="0044717D" w:rsidRDefault="0044717D" w:rsidP="0044717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98E706" w14:textId="77777777" w:rsidR="0044717D" w:rsidRDefault="0044717D" w:rsidP="0044717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6A86EE" w14:textId="77777777" w:rsidR="0044717D" w:rsidRDefault="0044717D" w:rsidP="0044717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9FC26E" w14:textId="77777777" w:rsidR="0044717D" w:rsidRPr="002D6CBE" w:rsidRDefault="0044717D" w:rsidP="0044717D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</w:pPr>
            <w:r w:rsidRPr="002D6CBE">
              <w:rPr>
                <w:rFonts w:ascii="Amiri" w:hAnsi="Amiri" w:cs="Amiri"/>
                <w:color w:val="FF0000"/>
                <w:sz w:val="24"/>
                <w:szCs w:val="24"/>
                <w:rtl/>
                <w:lang w:bidi="ar-DZ"/>
              </w:rPr>
              <w:t>يمكن اثبات باقي العلاقات من طرف التلميذ كواجب منزلي</w:t>
            </w:r>
          </w:p>
          <w:p w14:paraId="5FDA9555" w14:textId="77777777" w:rsidR="0044717D" w:rsidRDefault="0044717D" w:rsidP="0044717D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A3F6B7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3C9EB4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A1192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4F1575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F701F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145AF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F2B2F1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C768A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075866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D7076A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44367C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EB301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A1356D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8B8A96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507D3A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E0E0A7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17448D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ADC5E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8E830B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45F918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71B4C2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30424E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6C7D49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0F0FEC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E27F43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3925D3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6CEC7D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B95346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BC726D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7EC32C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124754" w14:textId="77777777" w:rsidR="004446E8" w:rsidRDefault="004446E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471AEA" w14:textId="77777777" w:rsidR="004446E8" w:rsidRPr="00792B9B" w:rsidRDefault="004446E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E145C0C" w14:textId="77777777" w:rsidR="00E60A10" w:rsidRDefault="00E60A10" w:rsidP="0044717D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218ABE22" w14:textId="77777777" w:rsidR="0044717D" w:rsidRDefault="0044717D" w:rsidP="0044717D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2F1A6469" w14:textId="77777777" w:rsidR="00CF6AE4" w:rsidRDefault="00CF6AE4" w:rsidP="00CF6AE4">
      <w:pPr>
        <w:shd w:val="clear" w:color="auto" w:fill="FFFFCC"/>
        <w:bidi/>
        <w:ind w:left="-853"/>
        <w:rPr>
          <w:rFonts w:ascii="Amiri" w:hAnsi="Amiri" w:cs="Amiri"/>
          <w:color w:val="FF0000"/>
          <w:sz w:val="28"/>
          <w:szCs w:val="28"/>
          <w:u w:val="single"/>
          <w:rtl/>
        </w:rPr>
        <w:sectPr w:rsidR="00CF6AE4" w:rsidSect="005C3E8A">
          <w:headerReference w:type="default" r:id="rId647"/>
          <w:footerReference w:type="default" r:id="rId648"/>
          <w:pgSz w:w="11906" w:h="16838"/>
          <w:pgMar w:top="284" w:right="1418" w:bottom="284" w:left="1418" w:header="279" w:footer="144" w:gutter="0"/>
          <w:cols w:space="708"/>
          <w:docGrid w:linePitch="360"/>
        </w:sectPr>
      </w:pPr>
    </w:p>
    <w:p w14:paraId="79C49B16" w14:textId="77777777" w:rsidR="00AB012B" w:rsidRPr="00E40E36" w:rsidRDefault="00AB012B" w:rsidP="00CF6AE4">
      <w:pPr>
        <w:shd w:val="clear" w:color="auto" w:fill="FFFFCC"/>
        <w:bidi/>
        <w:ind w:left="-853"/>
        <w:rPr>
          <w:rFonts w:ascii="Amiri" w:hAnsi="Amiri" w:cs="Amiri"/>
          <w:color w:val="FF0000"/>
          <w:sz w:val="28"/>
          <w:szCs w:val="28"/>
          <w:u w:val="single"/>
          <w:rtl/>
        </w:rPr>
      </w:pPr>
      <w:r w:rsidRPr="00E40E36">
        <w:rPr>
          <w:rFonts w:ascii="Amiri" w:hAnsi="Amiri" w:cs="Amiri"/>
          <w:color w:val="FF0000"/>
          <w:sz w:val="28"/>
          <w:szCs w:val="28"/>
          <w:u w:val="single"/>
          <w:rtl/>
        </w:rPr>
        <w:lastRenderedPageBreak/>
        <w:t>نشاط</w:t>
      </w:r>
    </w:p>
    <w:p w14:paraId="067E9FEC" w14:textId="77777777" w:rsidR="00AB012B" w:rsidRDefault="00AB012B" w:rsidP="00AB012B">
      <w:pPr>
        <w:bidi/>
        <w:ind w:left="-995"/>
        <w:rPr>
          <w:rFonts w:ascii="Amiri" w:hAnsi="Amiri" w:cs="Amiri"/>
          <w:noProof/>
          <w:sz w:val="28"/>
          <w:szCs w:val="28"/>
          <w:rtl/>
        </w:rPr>
      </w:pPr>
      <w:r>
        <w:rPr>
          <w:rFonts w:ascii="Amiri" w:hAnsi="Amiri" w:cs="Amir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54DF73" wp14:editId="3986068F">
                <wp:simplePos x="0" y="0"/>
                <wp:positionH relativeFrom="margin">
                  <wp:posOffset>1544955</wp:posOffset>
                </wp:positionH>
                <wp:positionV relativeFrom="paragraph">
                  <wp:posOffset>439420</wp:posOffset>
                </wp:positionV>
                <wp:extent cx="1543050" cy="1485900"/>
                <wp:effectExtent l="0" t="0" r="19050" b="19050"/>
                <wp:wrapNone/>
                <wp:docPr id="16393275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5F546" w14:textId="77777777" w:rsidR="00AB012B" w:rsidRDefault="00AB012B" w:rsidP="00AB012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F6C20" wp14:editId="0C53DE78">
                                  <wp:extent cx="1361440" cy="1371600"/>
                                  <wp:effectExtent l="0" t="0" r="0" b="0"/>
                                  <wp:docPr id="117081333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348525" name=""/>
                                          <pic:cNvPicPr/>
                                        </pic:nvPicPr>
                                        <pic:blipFill>
                                          <a:blip r:embed="rId5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747" cy="1371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DF73" id="_x0000_s1056" style="position:absolute;left:0;text-align:left;margin-left:121.65pt;margin-top:34.6pt;width:121.5pt;height:11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" fillcolor="white [3201]" strokecolor="white [3212]" strokeweight="2pt">
                <v:textbox>
                  <w:txbxContent>
                    <w:p w14:paraId="7FD5F546" w14:textId="77777777" w:rsidR="00AB012B" w:rsidRDefault="00AB012B" w:rsidP="00AB012B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2F6C20" wp14:editId="0C53DE78">
                            <wp:extent cx="1361440" cy="1371600"/>
                            <wp:effectExtent l="0" t="0" r="0" b="0"/>
                            <wp:docPr id="117081333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4348525" name=""/>
                                    <pic:cNvPicPr/>
                                  </pic:nvPicPr>
                                  <pic:blipFill>
                                    <a:blip r:embed="rId5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747" cy="1371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 </w:t>
      </w:r>
      <w:r w:rsidRPr="00E40E36">
        <w:rPr>
          <w:rFonts w:ascii="Amiri" w:hAnsi="Amiri" w:cs="Amiri"/>
          <w:noProof/>
          <w:position w:val="-18"/>
          <w:sz w:val="28"/>
          <w:szCs w:val="28"/>
        </w:rPr>
        <w:object w:dxaOrig="800" w:dyaOrig="480" w14:anchorId="262F2007">
          <v:shape id="_x0000_i1381" type="#_x0000_t75" style="width:39.75pt;height:24pt" o:ole="">
            <v:imagedata r:id="rId521" o:title=""/>
          </v:shape>
          <o:OLEObject Type="Embed" ProgID="Equation.DSMT4" ShapeID="_x0000_i1381" DrawAspect="Content" ObjectID="_1802456791" r:id="rId649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معلم متعامد و متجانس للمستوي. نعتبر النقطتين</w:t>
      </w:r>
      <w:r w:rsidRPr="00E40E36">
        <w:rPr>
          <w:rFonts w:ascii="Amiri" w:hAnsi="Amiri" w:cs="Amiri"/>
          <w:noProof/>
          <w:position w:val="-4"/>
          <w:sz w:val="28"/>
          <w:szCs w:val="28"/>
        </w:rPr>
        <w:object w:dxaOrig="260" w:dyaOrig="260" w14:anchorId="78EC6DBA">
          <v:shape id="_x0000_i1382" type="#_x0000_t75" style="width:12.75pt;height:12.75pt" o:ole="">
            <v:imagedata r:id="rId265" o:title=""/>
          </v:shape>
          <o:OLEObject Type="Embed" ProgID="Equation.DSMT4" ShapeID="_x0000_i1382" DrawAspect="Content" ObjectID="_1802456792" r:id="rId650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و</w:t>
      </w:r>
      <w:r w:rsidRPr="00E40E36">
        <w:rPr>
          <w:rFonts w:ascii="Amiri" w:hAnsi="Amiri" w:cs="Amiri"/>
          <w:noProof/>
          <w:position w:val="-4"/>
          <w:sz w:val="28"/>
          <w:szCs w:val="28"/>
        </w:rPr>
        <w:object w:dxaOrig="260" w:dyaOrig="260" w14:anchorId="213A79D3">
          <v:shape id="_x0000_i1383" type="#_x0000_t75" style="width:12.75pt;height:12.75pt" o:ole="">
            <v:imagedata r:id="rId524" o:title=""/>
          </v:shape>
          <o:OLEObject Type="Embed" ProgID="Equation.DSMT4" ShapeID="_x0000_i1383" DrawAspect="Content" ObjectID="_1802456793" r:id="rId651"/>
        </w:object>
      </w:r>
      <w:r>
        <w:rPr>
          <w:rFonts w:ascii="Amiri" w:hAnsi="Amiri" w:cs="Amiri" w:hint="cs"/>
          <w:noProof/>
          <w:sz w:val="28"/>
          <w:szCs w:val="28"/>
          <w:rtl/>
        </w:rPr>
        <w:t xml:space="preserve"> </w:t>
      </w:r>
      <w:r w:rsidRPr="00E40E36">
        <w:rPr>
          <w:rFonts w:ascii="Amiri" w:hAnsi="Amiri" w:cs="Amiri"/>
          <w:noProof/>
          <w:sz w:val="28"/>
          <w:szCs w:val="28"/>
          <w:rtl/>
        </w:rPr>
        <w:t>من الدائرة المثلثية التي مركزها النقطة</w:t>
      </w:r>
      <w:r w:rsidRPr="00E40E36">
        <w:rPr>
          <w:rFonts w:ascii="Amiri" w:hAnsi="Amiri" w:cs="Amiri"/>
          <w:noProof/>
          <w:position w:val="-6"/>
          <w:sz w:val="28"/>
          <w:szCs w:val="28"/>
        </w:rPr>
        <w:object w:dxaOrig="260" w:dyaOrig="279" w14:anchorId="5B6053DD">
          <v:shape id="_x0000_i1384" type="#_x0000_t75" style="width:12.75pt;height:14.25pt" o:ole="">
            <v:imagedata r:id="rId526" o:title=""/>
          </v:shape>
          <o:OLEObject Type="Embed" ProgID="Equation.DSMT4" ShapeID="_x0000_i1384" DrawAspect="Content" ObjectID="_1802456794" r:id="rId652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بحيث:   </w:t>
      </w:r>
      <w:r w:rsidRPr="00E40E36">
        <w:rPr>
          <w:rFonts w:ascii="Amiri" w:hAnsi="Amiri" w:cs="Amiri"/>
          <w:noProof/>
          <w:position w:val="-18"/>
          <w:sz w:val="28"/>
          <w:szCs w:val="28"/>
        </w:rPr>
        <w:object w:dxaOrig="1320" w:dyaOrig="480" w14:anchorId="197E38AD">
          <v:shape id="_x0000_i1385" type="#_x0000_t75" style="width:66pt;height:24pt" o:ole="">
            <v:imagedata r:id="rId528" o:title=""/>
          </v:shape>
          <o:OLEObject Type="Embed" ProgID="Equation.DSMT4" ShapeID="_x0000_i1385" DrawAspect="Content" ObjectID="_1802456795" r:id="rId653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و </w:t>
      </w:r>
      <w:r w:rsidRPr="00E40E36">
        <w:rPr>
          <w:rFonts w:ascii="Amiri" w:hAnsi="Amiri" w:cs="Amiri"/>
          <w:noProof/>
          <w:position w:val="-18"/>
          <w:sz w:val="28"/>
          <w:szCs w:val="28"/>
        </w:rPr>
        <w:object w:dxaOrig="1340" w:dyaOrig="480" w14:anchorId="1A511433">
          <v:shape id="_x0000_i1386" type="#_x0000_t75" style="width:66.75pt;height:24pt" o:ole="">
            <v:imagedata r:id="rId530" o:title=""/>
          </v:shape>
          <o:OLEObject Type="Embed" ProgID="Equation.DSMT4" ShapeID="_x0000_i1386" DrawAspect="Content" ObjectID="_1802456796" r:id="rId654"/>
        </w:object>
      </w:r>
    </w:p>
    <w:p w14:paraId="42C9C23A" w14:textId="77777777" w:rsidR="00AB012B" w:rsidRDefault="00AB012B" w:rsidP="00AB012B">
      <w:pPr>
        <w:bidi/>
        <w:rPr>
          <w:rFonts w:ascii="Amiri" w:hAnsi="Amiri" w:cs="Amiri"/>
          <w:noProof/>
          <w:sz w:val="28"/>
          <w:szCs w:val="28"/>
          <w:rtl/>
        </w:rPr>
      </w:pPr>
    </w:p>
    <w:p w14:paraId="512D0C54" w14:textId="77777777" w:rsidR="00AB012B" w:rsidRDefault="00AB012B" w:rsidP="00AB012B">
      <w:pPr>
        <w:bidi/>
        <w:rPr>
          <w:rFonts w:ascii="Amiri" w:hAnsi="Amiri" w:cs="Amiri"/>
          <w:noProof/>
          <w:sz w:val="28"/>
          <w:szCs w:val="28"/>
          <w:rtl/>
        </w:rPr>
      </w:pPr>
    </w:p>
    <w:p w14:paraId="483EC383" w14:textId="77777777" w:rsidR="00AB012B" w:rsidRPr="00E40E36" w:rsidRDefault="00AB012B" w:rsidP="00AB012B">
      <w:pPr>
        <w:bidi/>
        <w:rPr>
          <w:rFonts w:ascii="Amiri" w:hAnsi="Amiri" w:cs="Amiri"/>
          <w:noProof/>
          <w:sz w:val="28"/>
          <w:szCs w:val="28"/>
          <w:rtl/>
        </w:rPr>
      </w:pPr>
    </w:p>
    <w:p w14:paraId="2ADF5FFE" w14:textId="77777777" w:rsidR="00AB012B" w:rsidRDefault="00AB012B" w:rsidP="00AB012B">
      <w:pPr>
        <w:pStyle w:val="Paragraphedeliste"/>
        <w:numPr>
          <w:ilvl w:val="0"/>
          <w:numId w:val="42"/>
        </w:numPr>
        <w:bidi/>
        <w:spacing w:after="0" w:line="240" w:lineRule="auto"/>
        <w:ind w:left="-286"/>
        <w:rPr>
          <w:rFonts w:ascii="Amiri" w:hAnsi="Amiri" w:cs="Amiri"/>
          <w:noProof/>
          <w:sz w:val="28"/>
          <w:szCs w:val="28"/>
        </w:rPr>
      </w:pPr>
      <w:r w:rsidRPr="00E40E36">
        <w:rPr>
          <w:rFonts w:ascii="Amiri" w:hAnsi="Amiri" w:cs="Amiri"/>
          <w:noProof/>
          <w:sz w:val="28"/>
          <w:szCs w:val="28"/>
          <w:rtl/>
        </w:rPr>
        <w:t>عين إحداثيات الشعاعين</w:t>
      </w:r>
      <w:r w:rsidRPr="00E40E36">
        <w:rPr>
          <w:rFonts w:ascii="Amiri" w:hAnsi="Amiri" w:cs="Amiri"/>
          <w:noProof/>
          <w:position w:val="-6"/>
          <w:sz w:val="28"/>
          <w:szCs w:val="28"/>
        </w:rPr>
        <w:object w:dxaOrig="400" w:dyaOrig="340" w14:anchorId="3380A9B7">
          <v:shape id="_x0000_i1387" type="#_x0000_t75" style="width:20.25pt;height:17.25pt" o:ole="">
            <v:imagedata r:id="rId533" o:title=""/>
          </v:shape>
          <o:OLEObject Type="Embed" ProgID="Equation.DSMT4" ShapeID="_x0000_i1387" DrawAspect="Content" ObjectID="_1802456797" r:id="rId655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و</w:t>
      </w:r>
      <w:r w:rsidRPr="00E40E36">
        <w:rPr>
          <w:rFonts w:ascii="Amiri" w:hAnsi="Amiri" w:cs="Amiri"/>
          <w:noProof/>
          <w:position w:val="-6"/>
          <w:sz w:val="28"/>
          <w:szCs w:val="28"/>
        </w:rPr>
        <w:object w:dxaOrig="420" w:dyaOrig="340" w14:anchorId="69FBAC5E">
          <v:shape id="_x0000_i1388" type="#_x0000_t75" style="width:21pt;height:17.25pt" o:ole="">
            <v:imagedata r:id="rId535" o:title=""/>
          </v:shape>
          <o:OLEObject Type="Embed" ProgID="Equation.DSMT4" ShapeID="_x0000_i1388" DrawAspect="Content" ObjectID="_1802456798" r:id="rId656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ثم باستعمال العبارة التحليلية للجداء السلمي أحسب: </w:t>
      </w:r>
      <w:r w:rsidRPr="00E40E36">
        <w:rPr>
          <w:rFonts w:ascii="Amiri" w:hAnsi="Amiri" w:cs="Amiri"/>
          <w:noProof/>
          <w:position w:val="-10"/>
          <w:sz w:val="28"/>
          <w:szCs w:val="28"/>
        </w:rPr>
        <w:object w:dxaOrig="840" w:dyaOrig="380" w14:anchorId="771078A6">
          <v:shape id="_x0000_i1389" type="#_x0000_t75" style="width:60pt;height:18.75pt" o:ole="">
            <v:imagedata r:id="rId537" o:title=""/>
          </v:shape>
          <o:OLEObject Type="Embed" ProgID="Equation.DSMT4" ShapeID="_x0000_i1389" DrawAspect="Content" ObjectID="_1802456799" r:id="rId657"/>
        </w:object>
      </w:r>
    </w:p>
    <w:p w14:paraId="56726039" w14:textId="77777777" w:rsidR="00AB012B" w:rsidRDefault="00AB012B" w:rsidP="00AB012B">
      <w:pPr>
        <w:pStyle w:val="Paragraphedeliste"/>
        <w:numPr>
          <w:ilvl w:val="0"/>
          <w:numId w:val="42"/>
        </w:numPr>
        <w:bidi/>
        <w:spacing w:after="0" w:line="240" w:lineRule="auto"/>
        <w:ind w:left="-286"/>
        <w:rPr>
          <w:rFonts w:ascii="Amiri" w:hAnsi="Amiri" w:cs="Amiri"/>
          <w:noProof/>
          <w:sz w:val="28"/>
          <w:szCs w:val="28"/>
        </w:rPr>
      </w:pPr>
      <w:r w:rsidRPr="00AB012B">
        <w:rPr>
          <w:rFonts w:ascii="Amiri" w:hAnsi="Amiri" w:cs="Amiri"/>
          <w:noProof/>
          <w:sz w:val="28"/>
          <w:szCs w:val="28"/>
          <w:rtl/>
        </w:rPr>
        <w:t>لدينا حسب علاقة شال:</w:t>
      </w:r>
      <w:r w:rsidRPr="00AB012B">
        <w:rPr>
          <w:rFonts w:ascii="Amiri" w:hAnsi="Amiri" w:cs="Amiri"/>
          <w:noProof/>
          <w:sz w:val="28"/>
          <w:szCs w:val="28"/>
        </w:rPr>
        <w:t xml:space="preserve"> </w:t>
      </w:r>
      <w:r w:rsidRPr="00B21409">
        <w:rPr>
          <w:noProof/>
          <w:position w:val="-20"/>
        </w:rPr>
        <w:object w:dxaOrig="2940" w:dyaOrig="520" w14:anchorId="4DF164BA">
          <v:shape id="_x0000_i1390" type="#_x0000_t75" style="width:147pt;height:26.25pt" o:ole="">
            <v:imagedata r:id="rId539" o:title=""/>
          </v:shape>
          <o:OLEObject Type="Embed" ProgID="Equation.DSMT4" ShapeID="_x0000_i1390" DrawAspect="Content" ObjectID="_1802456800" r:id="rId658"/>
        </w:object>
      </w:r>
      <w:r w:rsidRPr="00AB012B">
        <w:rPr>
          <w:rFonts w:ascii="Amiri" w:hAnsi="Amiri" w:cs="Amiri"/>
          <w:noProof/>
          <w:sz w:val="28"/>
          <w:szCs w:val="28"/>
          <w:rtl/>
        </w:rPr>
        <w:t xml:space="preserve">. </w:t>
      </w:r>
    </w:p>
    <w:p w14:paraId="7CE25973" w14:textId="77777777" w:rsidR="00AB012B" w:rsidRPr="00AB012B" w:rsidRDefault="00AB012B" w:rsidP="00AB012B">
      <w:pPr>
        <w:pStyle w:val="Paragraphedeliste"/>
        <w:numPr>
          <w:ilvl w:val="0"/>
          <w:numId w:val="42"/>
        </w:numPr>
        <w:bidi/>
        <w:spacing w:after="0" w:line="240" w:lineRule="auto"/>
        <w:ind w:left="-286"/>
        <w:rPr>
          <w:rFonts w:ascii="Amiri" w:hAnsi="Amiri" w:cs="Amiri"/>
          <w:noProof/>
          <w:sz w:val="28"/>
          <w:szCs w:val="28"/>
        </w:rPr>
      </w:pPr>
      <w:r w:rsidRPr="00AB012B">
        <w:rPr>
          <w:rFonts w:ascii="Amiri" w:hAnsi="Amiri" w:cs="Amiri" w:hint="cs"/>
          <w:noProof/>
          <w:sz w:val="28"/>
          <w:szCs w:val="28"/>
          <w:rtl/>
        </w:rPr>
        <w:t xml:space="preserve">أ- </w:t>
      </w:r>
      <w:r w:rsidRPr="00AB012B">
        <w:rPr>
          <w:rFonts w:ascii="Amiri" w:hAnsi="Amiri" w:cs="Amiri"/>
          <w:noProof/>
          <w:sz w:val="28"/>
          <w:szCs w:val="28"/>
          <w:rtl/>
        </w:rPr>
        <w:t xml:space="preserve">باستعمال التعريف المناسب للجداء السلمي، بين أن: </w:t>
      </w:r>
      <w:r w:rsidRPr="00E40E36">
        <w:rPr>
          <w:noProof/>
          <w:position w:val="-14"/>
        </w:rPr>
        <w:object w:dxaOrig="2060" w:dyaOrig="420" w14:anchorId="40B2071E">
          <v:shape id="_x0000_i1391" type="#_x0000_t75" style="width:114pt;height:21pt" o:ole="">
            <v:imagedata r:id="rId541" o:title=""/>
          </v:shape>
          <o:OLEObject Type="Embed" ProgID="Equation.DSMT4" ShapeID="_x0000_i1391" DrawAspect="Content" ObjectID="_1802456801" r:id="rId659"/>
        </w:object>
      </w:r>
    </w:p>
    <w:p w14:paraId="128E7C74" w14:textId="77777777" w:rsidR="00AB012B" w:rsidRDefault="00AB012B" w:rsidP="00AB012B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noProof/>
          <w:sz w:val="28"/>
          <w:szCs w:val="28"/>
        </w:rPr>
      </w:pPr>
      <w:r w:rsidRPr="00E40E36">
        <w:rPr>
          <w:rFonts w:ascii="Amiri" w:hAnsi="Amiri" w:cs="Amiri"/>
          <w:noProof/>
          <w:sz w:val="28"/>
          <w:szCs w:val="28"/>
          <w:rtl/>
        </w:rPr>
        <w:t xml:space="preserve">استنتج أن : </w:t>
      </w:r>
      <w:r w:rsidRPr="00E40E36">
        <w:rPr>
          <w:rFonts w:ascii="Amiri" w:hAnsi="Amiri" w:cs="Amiri"/>
          <w:noProof/>
          <w:position w:val="-12"/>
          <w:sz w:val="28"/>
          <w:szCs w:val="28"/>
          <w:lang w:bidi="ar-DZ"/>
        </w:rPr>
        <w:object w:dxaOrig="3860" w:dyaOrig="360" w14:anchorId="08C7D1AF">
          <v:shape id="_x0000_i1392" type="#_x0000_t75" style="width:192.75pt;height:18pt" o:ole="">
            <v:imagedata r:id="rId543" o:title=""/>
          </v:shape>
          <o:OLEObject Type="Embed" ProgID="Equation.DSMT4" ShapeID="_x0000_i1392" DrawAspect="Content" ObjectID="_1802456802" r:id="rId660"/>
        </w:object>
      </w:r>
    </w:p>
    <w:p w14:paraId="7F49225D" w14:textId="77777777" w:rsidR="00AB012B" w:rsidRDefault="00AB012B" w:rsidP="00AB012B">
      <w:pPr>
        <w:pStyle w:val="Paragraphedeliste"/>
        <w:numPr>
          <w:ilvl w:val="0"/>
          <w:numId w:val="41"/>
        </w:numPr>
        <w:bidi/>
        <w:spacing w:after="0" w:line="240" w:lineRule="auto"/>
        <w:ind w:left="1133" w:right="-851"/>
        <w:rPr>
          <w:rFonts w:ascii="Amiri" w:hAnsi="Amiri" w:cs="Amiri"/>
          <w:noProof/>
          <w:sz w:val="28"/>
          <w:szCs w:val="28"/>
        </w:rPr>
      </w:pPr>
      <w:r>
        <w:rPr>
          <w:rFonts w:ascii="Amiri" w:hAnsi="Amiri" w:cs="Amiri" w:hint="cs"/>
          <w:noProof/>
          <w:sz w:val="28"/>
          <w:szCs w:val="28"/>
          <w:rtl/>
        </w:rPr>
        <w:t xml:space="preserve">باستبدال </w:t>
      </w:r>
      <w:r w:rsidRPr="00187D8D">
        <w:rPr>
          <w:rFonts w:ascii="Amiri" w:hAnsi="Amiri" w:cs="Amiri"/>
          <w:noProof/>
          <w:position w:val="-6"/>
          <w:sz w:val="28"/>
          <w:szCs w:val="28"/>
        </w:rPr>
        <w:object w:dxaOrig="200" w:dyaOrig="300" w14:anchorId="74C3DA7F">
          <v:shape id="_x0000_i1393" type="#_x0000_t75" style="width:9.75pt;height:15pt" o:ole="">
            <v:imagedata r:id="rId545" o:title=""/>
          </v:shape>
          <o:OLEObject Type="Embed" ProgID="Equation.DSMT4" ShapeID="_x0000_i1393" DrawAspect="Content" ObjectID="_1802456803" r:id="rId661"/>
        </w:object>
      </w:r>
      <w:r>
        <w:rPr>
          <w:rFonts w:ascii="Amiri" w:hAnsi="Amiri" w:cs="Amiri" w:hint="cs"/>
          <w:noProof/>
          <w:sz w:val="28"/>
          <w:szCs w:val="28"/>
          <w:rtl/>
          <w:lang w:bidi="ar-DZ"/>
        </w:rPr>
        <w:t xml:space="preserve">بــ </w:t>
      </w:r>
      <w:r w:rsidRPr="00187D8D">
        <w:rPr>
          <w:rFonts w:ascii="Amiri" w:hAnsi="Amiri" w:cs="Amiri"/>
          <w:noProof/>
          <w:position w:val="-14"/>
          <w:sz w:val="28"/>
          <w:szCs w:val="28"/>
          <w:lang w:bidi="ar-DZ"/>
        </w:rPr>
        <w:object w:dxaOrig="540" w:dyaOrig="400" w14:anchorId="18A2359F">
          <v:shape id="_x0000_i1394" type="#_x0000_t75" style="width:27pt;height:20.25pt" o:ole="">
            <v:imagedata r:id="rId547" o:title=""/>
          </v:shape>
          <o:OLEObject Type="Embed" ProgID="Equation.DSMT4" ShapeID="_x0000_i1394" DrawAspect="Content" ObjectID="_1802456804" r:id="rId662"/>
        </w:object>
      </w:r>
      <w:r>
        <w:rPr>
          <w:rFonts w:ascii="Amiri" w:hAnsi="Amiri" w:cs="Amiri" w:hint="cs"/>
          <w:noProof/>
          <w:sz w:val="28"/>
          <w:szCs w:val="28"/>
          <w:rtl/>
          <w:lang w:bidi="ar-DZ"/>
        </w:rPr>
        <w:t>في العلاقة السابقة استنتج أن:</w:t>
      </w:r>
      <w:r w:rsidRPr="00E40E36">
        <w:rPr>
          <w:rFonts w:ascii="Amiri" w:hAnsi="Amiri" w:cs="Amiri"/>
          <w:noProof/>
          <w:sz w:val="28"/>
          <w:szCs w:val="28"/>
          <w:lang w:bidi="ar-DZ"/>
        </w:rPr>
        <w:t xml:space="preserve"> </w:t>
      </w:r>
      <w:r w:rsidRPr="00E40E36">
        <w:rPr>
          <w:rFonts w:ascii="Amiri" w:hAnsi="Amiri" w:cs="Amiri"/>
          <w:noProof/>
          <w:position w:val="-12"/>
          <w:sz w:val="28"/>
          <w:szCs w:val="28"/>
          <w:lang w:bidi="ar-DZ"/>
        </w:rPr>
        <w:object w:dxaOrig="3860" w:dyaOrig="360" w14:anchorId="21EFD56D">
          <v:shape id="_x0000_i1395" type="#_x0000_t75" style="width:192.75pt;height:18pt" o:ole="">
            <v:imagedata r:id="rId549" o:title=""/>
          </v:shape>
          <o:OLEObject Type="Embed" ProgID="Equation.DSMT4" ShapeID="_x0000_i1395" DrawAspect="Content" ObjectID="_1802456805" r:id="rId663"/>
        </w:object>
      </w:r>
    </w:p>
    <w:p w14:paraId="33B83AC7" w14:textId="77777777" w:rsidR="00AB012B" w:rsidRPr="00AB012B" w:rsidRDefault="00AB012B" w:rsidP="00AB012B">
      <w:pPr>
        <w:pStyle w:val="Paragraphedeliste"/>
        <w:numPr>
          <w:ilvl w:val="0"/>
          <w:numId w:val="42"/>
        </w:numPr>
        <w:bidi/>
        <w:spacing w:after="0" w:line="240" w:lineRule="auto"/>
        <w:ind w:left="-428" w:right="-851"/>
        <w:rPr>
          <w:rFonts w:ascii="Amiri" w:hAnsi="Amiri" w:cs="Amiri"/>
          <w:noProof/>
          <w:sz w:val="28"/>
          <w:szCs w:val="28"/>
        </w:rPr>
      </w:pPr>
      <w:r w:rsidRPr="00AB012B">
        <w:rPr>
          <w:rFonts w:cs="Arabic Transparent" w:hint="cs"/>
          <w:noProof/>
          <w:sz w:val="28"/>
          <w:szCs w:val="28"/>
          <w:rtl/>
          <w:lang w:bidi="ar-DZ"/>
        </w:rPr>
        <w:t xml:space="preserve">بين أن </w:t>
      </w:r>
      <w:r w:rsidRPr="00376227">
        <w:rPr>
          <w:rFonts w:cs="Arabic Transparent"/>
          <w:noProof/>
          <w:sz w:val="28"/>
          <w:szCs w:val="28"/>
          <w:lang w:bidi="ar-DZ"/>
        </w:rPr>
        <w:object w:dxaOrig="2740" w:dyaOrig="420" w14:anchorId="08DB8713">
          <v:shape id="_x0000_i1396" type="#_x0000_t75" style="width:137.25pt;height:21pt" o:ole="">
            <v:imagedata r:id="rId551" o:title=""/>
          </v:shape>
          <o:OLEObject Type="Embed" ProgID="Equation.DSMT4" ShapeID="_x0000_i1396" DrawAspect="Content" ObjectID="_1802456806" r:id="rId664"/>
        </w:object>
      </w:r>
      <w:r w:rsidRPr="00AB012B">
        <w:rPr>
          <w:rFonts w:cs="Arabic Transparent" w:hint="cs"/>
          <w:noProof/>
          <w:sz w:val="28"/>
          <w:szCs w:val="28"/>
          <w:rtl/>
          <w:lang w:bidi="ar-DZ"/>
        </w:rPr>
        <w:t>، ثم استنتج أن</w:t>
      </w:r>
      <w:r w:rsidRPr="00A313CD">
        <w:rPr>
          <w:noProof/>
          <w:lang w:bidi="ar-DZ"/>
        </w:rPr>
        <w:object w:dxaOrig="2380" w:dyaOrig="420" w14:anchorId="68D99A86">
          <v:shape id="_x0000_i1397" type="#_x0000_t75" style="width:119.25pt;height:21pt" o:ole="">
            <v:imagedata r:id="rId553" o:title=""/>
          </v:shape>
          <o:OLEObject Type="Embed" ProgID="Equation.DSMT4" ShapeID="_x0000_i1397" DrawAspect="Content" ObjectID="_1802456807" r:id="rId665"/>
        </w:object>
      </w:r>
      <w:r w:rsidRPr="00AB012B">
        <w:rPr>
          <w:rFonts w:cs="Simplified Arabic" w:hint="cs"/>
          <w:noProof/>
          <w:rtl/>
          <w:lang w:bidi="ar-DZ"/>
        </w:rPr>
        <w:t xml:space="preserve"> و</w:t>
      </w:r>
      <w:r w:rsidRPr="00A313CD">
        <w:rPr>
          <w:noProof/>
          <w:lang w:bidi="ar-DZ"/>
        </w:rPr>
        <w:object w:dxaOrig="2340" w:dyaOrig="420" w14:anchorId="7F09F07A">
          <v:shape id="_x0000_i1398" type="#_x0000_t75" style="width:117pt;height:21pt" o:ole="">
            <v:imagedata r:id="rId555" o:title=""/>
          </v:shape>
          <o:OLEObject Type="Embed" ProgID="Equation.DSMT4" ShapeID="_x0000_i1398" DrawAspect="Content" ObjectID="_1802456808" r:id="rId666"/>
        </w:object>
      </w:r>
    </w:p>
    <w:p w14:paraId="3DB3BAD6" w14:textId="76969BAC" w:rsidR="00AB012B" w:rsidRDefault="00AB012B" w:rsidP="00AB012B">
      <w:pPr>
        <w:bidi/>
        <w:spacing w:after="0" w:line="240" w:lineRule="auto"/>
        <w:ind w:right="-851"/>
        <w:rPr>
          <w:rFonts w:cs="Arabic Transparent"/>
          <w:noProof/>
          <w:sz w:val="28"/>
          <w:szCs w:val="28"/>
          <w:rtl/>
          <w:lang w:bidi="ar-DZ"/>
        </w:rPr>
      </w:pPr>
      <w:r>
        <w:rPr>
          <w:rFonts w:cs="Arabic Transparent" w:hint="cs"/>
          <w:noProof/>
          <w:sz w:val="28"/>
          <w:szCs w:val="28"/>
          <w:rtl/>
          <w:lang w:bidi="ar-DZ"/>
        </w:rPr>
        <w:t>...........................................................................................................................</w:t>
      </w:r>
    </w:p>
    <w:p w14:paraId="4B9D684D" w14:textId="77777777" w:rsidR="00AB012B" w:rsidRPr="00E40E36" w:rsidRDefault="00AB012B" w:rsidP="00AB012B">
      <w:pPr>
        <w:shd w:val="clear" w:color="auto" w:fill="FFFFCC"/>
        <w:bidi/>
        <w:ind w:left="-995"/>
        <w:rPr>
          <w:rFonts w:ascii="Amiri" w:hAnsi="Amiri" w:cs="Amiri"/>
          <w:color w:val="FF0000"/>
          <w:sz w:val="28"/>
          <w:szCs w:val="28"/>
          <w:u w:val="single"/>
          <w:rtl/>
        </w:rPr>
      </w:pPr>
      <w:r w:rsidRPr="00E40E36">
        <w:rPr>
          <w:rFonts w:ascii="Amiri" w:hAnsi="Amiri" w:cs="Amiri"/>
          <w:color w:val="FF0000"/>
          <w:sz w:val="28"/>
          <w:szCs w:val="28"/>
          <w:u w:val="single"/>
          <w:rtl/>
        </w:rPr>
        <w:t>نشاط</w:t>
      </w:r>
    </w:p>
    <w:p w14:paraId="70B728E3" w14:textId="77777777" w:rsidR="00AB012B" w:rsidRDefault="00AB012B" w:rsidP="00AB012B">
      <w:pPr>
        <w:bidi/>
        <w:ind w:left="-995"/>
        <w:rPr>
          <w:rFonts w:ascii="Amiri" w:hAnsi="Amiri" w:cs="Amiri"/>
          <w:noProof/>
          <w:sz w:val="28"/>
          <w:szCs w:val="28"/>
          <w:rtl/>
        </w:rPr>
      </w:pPr>
      <w:r>
        <w:rPr>
          <w:rFonts w:ascii="Amiri" w:hAnsi="Amiri" w:cs="Amir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CB4C9E" wp14:editId="65B65F62">
                <wp:simplePos x="0" y="0"/>
                <wp:positionH relativeFrom="margin">
                  <wp:posOffset>1544955</wp:posOffset>
                </wp:positionH>
                <wp:positionV relativeFrom="paragraph">
                  <wp:posOffset>439420</wp:posOffset>
                </wp:positionV>
                <wp:extent cx="1543050" cy="1485900"/>
                <wp:effectExtent l="0" t="0" r="19050" b="19050"/>
                <wp:wrapNone/>
                <wp:docPr id="15705780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8FB1C" w14:textId="77777777" w:rsidR="00AB012B" w:rsidRDefault="00AB012B" w:rsidP="00AB012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64C18" wp14:editId="5A821646">
                                  <wp:extent cx="1361440" cy="1371600"/>
                                  <wp:effectExtent l="0" t="0" r="0" b="0"/>
                                  <wp:docPr id="56970507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348525" name=""/>
                                          <pic:cNvPicPr/>
                                        </pic:nvPicPr>
                                        <pic:blipFill>
                                          <a:blip r:embed="rId5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747" cy="1371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4C9E" id="_x0000_s1057" style="position:absolute;left:0;text-align:left;margin-left:121.65pt;margin-top:34.6pt;width:121.5pt;height:117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" fillcolor="white [3201]" strokecolor="white [3212]" strokeweight="2pt">
                <v:textbox>
                  <w:txbxContent>
                    <w:p w14:paraId="6618FB1C" w14:textId="77777777" w:rsidR="00AB012B" w:rsidRDefault="00AB012B" w:rsidP="00AB012B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664C18" wp14:editId="5A821646">
                            <wp:extent cx="1361440" cy="1371600"/>
                            <wp:effectExtent l="0" t="0" r="0" b="0"/>
                            <wp:docPr id="56970507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4348525" name=""/>
                                    <pic:cNvPicPr/>
                                  </pic:nvPicPr>
                                  <pic:blipFill>
                                    <a:blip r:embed="rId5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747" cy="1371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 </w:t>
      </w:r>
      <w:r w:rsidRPr="00E40E36">
        <w:rPr>
          <w:rFonts w:ascii="Amiri" w:hAnsi="Amiri" w:cs="Amiri"/>
          <w:noProof/>
          <w:position w:val="-18"/>
          <w:sz w:val="28"/>
          <w:szCs w:val="28"/>
        </w:rPr>
        <w:object w:dxaOrig="800" w:dyaOrig="480" w14:anchorId="07909B2E">
          <v:shape id="_x0000_i1399" type="#_x0000_t75" style="width:39.75pt;height:24pt" o:ole="">
            <v:imagedata r:id="rId521" o:title=""/>
          </v:shape>
          <o:OLEObject Type="Embed" ProgID="Equation.DSMT4" ShapeID="_x0000_i1399" DrawAspect="Content" ObjectID="_1802456809" r:id="rId667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معلم متعامد و متجانس للمستوي. نعتبر النقطتين</w:t>
      </w:r>
      <w:r w:rsidRPr="00E40E36">
        <w:rPr>
          <w:rFonts w:ascii="Amiri" w:hAnsi="Amiri" w:cs="Amiri"/>
          <w:noProof/>
          <w:position w:val="-4"/>
          <w:sz w:val="28"/>
          <w:szCs w:val="28"/>
        </w:rPr>
        <w:object w:dxaOrig="260" w:dyaOrig="260" w14:anchorId="519DE7B6">
          <v:shape id="_x0000_i1400" type="#_x0000_t75" style="width:12.75pt;height:12.75pt" o:ole="">
            <v:imagedata r:id="rId265" o:title=""/>
          </v:shape>
          <o:OLEObject Type="Embed" ProgID="Equation.DSMT4" ShapeID="_x0000_i1400" DrawAspect="Content" ObjectID="_1802456810" r:id="rId668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و</w:t>
      </w:r>
      <w:r w:rsidRPr="00E40E36">
        <w:rPr>
          <w:rFonts w:ascii="Amiri" w:hAnsi="Amiri" w:cs="Amiri"/>
          <w:noProof/>
          <w:position w:val="-4"/>
          <w:sz w:val="28"/>
          <w:szCs w:val="28"/>
        </w:rPr>
        <w:object w:dxaOrig="260" w:dyaOrig="260" w14:anchorId="31CF0D35">
          <v:shape id="_x0000_i1401" type="#_x0000_t75" style="width:12.75pt;height:12.75pt" o:ole="">
            <v:imagedata r:id="rId524" o:title=""/>
          </v:shape>
          <o:OLEObject Type="Embed" ProgID="Equation.DSMT4" ShapeID="_x0000_i1401" DrawAspect="Content" ObjectID="_1802456811" r:id="rId669"/>
        </w:object>
      </w:r>
      <w:r>
        <w:rPr>
          <w:rFonts w:ascii="Amiri" w:hAnsi="Amiri" w:cs="Amiri" w:hint="cs"/>
          <w:noProof/>
          <w:sz w:val="28"/>
          <w:szCs w:val="28"/>
          <w:rtl/>
        </w:rPr>
        <w:t xml:space="preserve"> </w:t>
      </w:r>
      <w:r w:rsidRPr="00E40E36">
        <w:rPr>
          <w:rFonts w:ascii="Amiri" w:hAnsi="Amiri" w:cs="Amiri"/>
          <w:noProof/>
          <w:sz w:val="28"/>
          <w:szCs w:val="28"/>
          <w:rtl/>
        </w:rPr>
        <w:t>من الدائرة المثلثية التي مركزها النقطة</w:t>
      </w:r>
      <w:r w:rsidRPr="00E40E36">
        <w:rPr>
          <w:rFonts w:ascii="Amiri" w:hAnsi="Amiri" w:cs="Amiri"/>
          <w:noProof/>
          <w:position w:val="-6"/>
          <w:sz w:val="28"/>
          <w:szCs w:val="28"/>
        </w:rPr>
        <w:object w:dxaOrig="260" w:dyaOrig="279" w14:anchorId="6F3A66CB">
          <v:shape id="_x0000_i1402" type="#_x0000_t75" style="width:12.75pt;height:14.25pt" o:ole="">
            <v:imagedata r:id="rId526" o:title=""/>
          </v:shape>
          <o:OLEObject Type="Embed" ProgID="Equation.DSMT4" ShapeID="_x0000_i1402" DrawAspect="Content" ObjectID="_1802456812" r:id="rId670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بحيث:   </w:t>
      </w:r>
      <w:r w:rsidRPr="00E40E36">
        <w:rPr>
          <w:rFonts w:ascii="Amiri" w:hAnsi="Amiri" w:cs="Amiri"/>
          <w:noProof/>
          <w:position w:val="-18"/>
          <w:sz w:val="28"/>
          <w:szCs w:val="28"/>
        </w:rPr>
        <w:object w:dxaOrig="1320" w:dyaOrig="480" w14:anchorId="2E8670F5">
          <v:shape id="_x0000_i1403" type="#_x0000_t75" style="width:66pt;height:24pt" o:ole="">
            <v:imagedata r:id="rId528" o:title=""/>
          </v:shape>
          <o:OLEObject Type="Embed" ProgID="Equation.DSMT4" ShapeID="_x0000_i1403" DrawAspect="Content" ObjectID="_1802456813" r:id="rId671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و </w:t>
      </w:r>
      <w:r w:rsidRPr="00E40E36">
        <w:rPr>
          <w:rFonts w:ascii="Amiri" w:hAnsi="Amiri" w:cs="Amiri"/>
          <w:noProof/>
          <w:position w:val="-18"/>
          <w:sz w:val="28"/>
          <w:szCs w:val="28"/>
        </w:rPr>
        <w:object w:dxaOrig="1340" w:dyaOrig="480" w14:anchorId="76A8408A">
          <v:shape id="_x0000_i1404" type="#_x0000_t75" style="width:66.75pt;height:24pt" o:ole="">
            <v:imagedata r:id="rId530" o:title=""/>
          </v:shape>
          <o:OLEObject Type="Embed" ProgID="Equation.DSMT4" ShapeID="_x0000_i1404" DrawAspect="Content" ObjectID="_1802456814" r:id="rId672"/>
        </w:object>
      </w:r>
    </w:p>
    <w:p w14:paraId="3DA88147" w14:textId="77777777" w:rsidR="00AB012B" w:rsidRDefault="00AB012B" w:rsidP="00AB012B">
      <w:pPr>
        <w:bidi/>
        <w:rPr>
          <w:rFonts w:ascii="Amiri" w:hAnsi="Amiri" w:cs="Amiri"/>
          <w:noProof/>
          <w:sz w:val="28"/>
          <w:szCs w:val="28"/>
          <w:rtl/>
        </w:rPr>
      </w:pPr>
    </w:p>
    <w:p w14:paraId="7FCE3E9F" w14:textId="77777777" w:rsidR="00AB012B" w:rsidRDefault="00AB012B" w:rsidP="00AB012B">
      <w:pPr>
        <w:bidi/>
        <w:rPr>
          <w:rFonts w:ascii="Amiri" w:hAnsi="Amiri" w:cs="Amiri"/>
          <w:noProof/>
          <w:sz w:val="28"/>
          <w:szCs w:val="28"/>
          <w:rtl/>
        </w:rPr>
      </w:pPr>
    </w:p>
    <w:p w14:paraId="09FCF1C1" w14:textId="77777777" w:rsidR="00AB012B" w:rsidRPr="00E40E36" w:rsidRDefault="00AB012B" w:rsidP="00AB012B">
      <w:pPr>
        <w:bidi/>
        <w:rPr>
          <w:rFonts w:ascii="Amiri" w:hAnsi="Amiri" w:cs="Amiri"/>
          <w:noProof/>
          <w:sz w:val="28"/>
          <w:szCs w:val="28"/>
          <w:rtl/>
        </w:rPr>
      </w:pPr>
    </w:p>
    <w:p w14:paraId="26455E03" w14:textId="77777777" w:rsidR="00AB012B" w:rsidRDefault="00AB012B" w:rsidP="00AB012B">
      <w:pPr>
        <w:pStyle w:val="Paragraphedeliste"/>
        <w:numPr>
          <w:ilvl w:val="0"/>
          <w:numId w:val="44"/>
        </w:numPr>
        <w:bidi/>
        <w:spacing w:after="0" w:line="240" w:lineRule="auto"/>
        <w:ind w:left="-428"/>
        <w:rPr>
          <w:rFonts w:ascii="Amiri" w:hAnsi="Amiri" w:cs="Amiri"/>
          <w:noProof/>
          <w:sz w:val="28"/>
          <w:szCs w:val="28"/>
        </w:rPr>
      </w:pPr>
      <w:r w:rsidRPr="00E40E36">
        <w:rPr>
          <w:rFonts w:ascii="Amiri" w:hAnsi="Amiri" w:cs="Amiri"/>
          <w:noProof/>
          <w:sz w:val="28"/>
          <w:szCs w:val="28"/>
          <w:rtl/>
        </w:rPr>
        <w:t>عين إحداثيات الشعاعين</w:t>
      </w:r>
      <w:r w:rsidRPr="00E40E36">
        <w:rPr>
          <w:rFonts w:ascii="Amiri" w:hAnsi="Amiri" w:cs="Amiri"/>
          <w:noProof/>
          <w:position w:val="-6"/>
          <w:sz w:val="28"/>
          <w:szCs w:val="28"/>
        </w:rPr>
        <w:object w:dxaOrig="400" w:dyaOrig="340" w14:anchorId="2FC0F0A9">
          <v:shape id="_x0000_i1405" type="#_x0000_t75" style="width:20.25pt;height:17.25pt" o:ole="">
            <v:imagedata r:id="rId533" o:title=""/>
          </v:shape>
          <o:OLEObject Type="Embed" ProgID="Equation.DSMT4" ShapeID="_x0000_i1405" DrawAspect="Content" ObjectID="_1802456815" r:id="rId673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و</w:t>
      </w:r>
      <w:r w:rsidRPr="00E40E36">
        <w:rPr>
          <w:rFonts w:ascii="Amiri" w:hAnsi="Amiri" w:cs="Amiri"/>
          <w:noProof/>
          <w:position w:val="-6"/>
          <w:sz w:val="28"/>
          <w:szCs w:val="28"/>
        </w:rPr>
        <w:object w:dxaOrig="420" w:dyaOrig="340" w14:anchorId="17DD470F">
          <v:shape id="_x0000_i1406" type="#_x0000_t75" style="width:21pt;height:17.25pt" o:ole="">
            <v:imagedata r:id="rId535" o:title=""/>
          </v:shape>
          <o:OLEObject Type="Embed" ProgID="Equation.DSMT4" ShapeID="_x0000_i1406" DrawAspect="Content" ObjectID="_1802456816" r:id="rId674"/>
        </w:object>
      </w:r>
      <w:r w:rsidRPr="00E40E36">
        <w:rPr>
          <w:rFonts w:ascii="Amiri" w:hAnsi="Amiri" w:cs="Amiri"/>
          <w:noProof/>
          <w:sz w:val="28"/>
          <w:szCs w:val="28"/>
          <w:rtl/>
        </w:rPr>
        <w:t xml:space="preserve"> ثم باستعمال العبارة التحليلية للجداء السلمي أحسب: </w:t>
      </w:r>
      <w:r w:rsidRPr="00E40E36">
        <w:rPr>
          <w:rFonts w:ascii="Amiri" w:hAnsi="Amiri" w:cs="Amiri"/>
          <w:noProof/>
          <w:position w:val="-10"/>
          <w:sz w:val="28"/>
          <w:szCs w:val="28"/>
        </w:rPr>
        <w:object w:dxaOrig="840" w:dyaOrig="380" w14:anchorId="1EFBBEC0">
          <v:shape id="_x0000_i1407" type="#_x0000_t75" style="width:60pt;height:18.75pt" o:ole="">
            <v:imagedata r:id="rId537" o:title=""/>
          </v:shape>
          <o:OLEObject Type="Embed" ProgID="Equation.DSMT4" ShapeID="_x0000_i1407" DrawAspect="Content" ObjectID="_1802456817" r:id="rId675"/>
        </w:object>
      </w:r>
    </w:p>
    <w:p w14:paraId="4E34637E" w14:textId="77777777" w:rsidR="00AB012B" w:rsidRDefault="00AB012B" w:rsidP="00AB012B">
      <w:pPr>
        <w:pStyle w:val="Paragraphedeliste"/>
        <w:numPr>
          <w:ilvl w:val="0"/>
          <w:numId w:val="44"/>
        </w:numPr>
        <w:bidi/>
        <w:spacing w:after="0" w:line="240" w:lineRule="auto"/>
        <w:ind w:left="-286"/>
        <w:rPr>
          <w:rFonts w:ascii="Amiri" w:hAnsi="Amiri" w:cs="Amiri"/>
          <w:noProof/>
          <w:sz w:val="28"/>
          <w:szCs w:val="28"/>
        </w:rPr>
      </w:pPr>
      <w:r w:rsidRPr="00AB012B">
        <w:rPr>
          <w:rFonts w:ascii="Amiri" w:hAnsi="Amiri" w:cs="Amiri"/>
          <w:noProof/>
          <w:sz w:val="28"/>
          <w:szCs w:val="28"/>
          <w:rtl/>
        </w:rPr>
        <w:t>لدينا حسب علاقة شال:</w:t>
      </w:r>
      <w:r w:rsidRPr="00AB012B">
        <w:rPr>
          <w:rFonts w:ascii="Amiri" w:hAnsi="Amiri" w:cs="Amiri"/>
          <w:noProof/>
          <w:sz w:val="28"/>
          <w:szCs w:val="28"/>
        </w:rPr>
        <w:t xml:space="preserve"> </w:t>
      </w:r>
      <w:r w:rsidRPr="00B21409">
        <w:rPr>
          <w:noProof/>
          <w:position w:val="-20"/>
        </w:rPr>
        <w:object w:dxaOrig="2940" w:dyaOrig="520" w14:anchorId="3AD19D59">
          <v:shape id="_x0000_i1408" type="#_x0000_t75" style="width:147pt;height:26.25pt" o:ole="">
            <v:imagedata r:id="rId539" o:title=""/>
          </v:shape>
          <o:OLEObject Type="Embed" ProgID="Equation.DSMT4" ShapeID="_x0000_i1408" DrawAspect="Content" ObjectID="_1802456818" r:id="rId676"/>
        </w:object>
      </w:r>
      <w:r w:rsidRPr="00AB012B">
        <w:rPr>
          <w:rFonts w:ascii="Amiri" w:hAnsi="Amiri" w:cs="Amiri"/>
          <w:noProof/>
          <w:sz w:val="28"/>
          <w:szCs w:val="28"/>
          <w:rtl/>
        </w:rPr>
        <w:t xml:space="preserve">. </w:t>
      </w:r>
    </w:p>
    <w:p w14:paraId="4AD9C0C6" w14:textId="77777777" w:rsidR="00AB012B" w:rsidRPr="00AB012B" w:rsidRDefault="00AB012B" w:rsidP="00AB012B">
      <w:pPr>
        <w:pStyle w:val="Paragraphedeliste"/>
        <w:numPr>
          <w:ilvl w:val="0"/>
          <w:numId w:val="44"/>
        </w:numPr>
        <w:bidi/>
        <w:spacing w:after="0" w:line="240" w:lineRule="auto"/>
        <w:ind w:left="-286"/>
        <w:rPr>
          <w:rFonts w:ascii="Amiri" w:hAnsi="Amiri" w:cs="Amiri"/>
          <w:noProof/>
          <w:sz w:val="28"/>
          <w:szCs w:val="28"/>
        </w:rPr>
      </w:pPr>
      <w:r w:rsidRPr="00AB012B">
        <w:rPr>
          <w:rFonts w:ascii="Amiri" w:hAnsi="Amiri" w:cs="Amiri" w:hint="cs"/>
          <w:noProof/>
          <w:sz w:val="28"/>
          <w:szCs w:val="28"/>
          <w:rtl/>
        </w:rPr>
        <w:t xml:space="preserve">أ- </w:t>
      </w:r>
      <w:r w:rsidRPr="00AB012B">
        <w:rPr>
          <w:rFonts w:ascii="Amiri" w:hAnsi="Amiri" w:cs="Amiri"/>
          <w:noProof/>
          <w:sz w:val="28"/>
          <w:szCs w:val="28"/>
          <w:rtl/>
        </w:rPr>
        <w:t xml:space="preserve">باستعمال التعريف المناسب للجداء السلمي، بين أن: </w:t>
      </w:r>
      <w:r w:rsidRPr="00E40E36">
        <w:rPr>
          <w:noProof/>
          <w:position w:val="-14"/>
        </w:rPr>
        <w:object w:dxaOrig="2060" w:dyaOrig="420" w14:anchorId="168E31C2">
          <v:shape id="_x0000_i1409" type="#_x0000_t75" style="width:114pt;height:21pt" o:ole="">
            <v:imagedata r:id="rId541" o:title=""/>
          </v:shape>
          <o:OLEObject Type="Embed" ProgID="Equation.DSMT4" ShapeID="_x0000_i1409" DrawAspect="Content" ObjectID="_1802456819" r:id="rId677"/>
        </w:object>
      </w:r>
    </w:p>
    <w:p w14:paraId="1EC54A44" w14:textId="77777777" w:rsidR="00AB012B" w:rsidRDefault="00AB012B" w:rsidP="00AB012B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noProof/>
          <w:sz w:val="28"/>
          <w:szCs w:val="28"/>
        </w:rPr>
      </w:pPr>
      <w:r w:rsidRPr="00E40E36">
        <w:rPr>
          <w:rFonts w:ascii="Amiri" w:hAnsi="Amiri" w:cs="Amiri"/>
          <w:noProof/>
          <w:sz w:val="28"/>
          <w:szCs w:val="28"/>
          <w:rtl/>
        </w:rPr>
        <w:t xml:space="preserve">استنتج أن : </w:t>
      </w:r>
      <w:r w:rsidRPr="00E40E36">
        <w:rPr>
          <w:rFonts w:ascii="Amiri" w:hAnsi="Amiri" w:cs="Amiri"/>
          <w:noProof/>
          <w:position w:val="-12"/>
          <w:sz w:val="28"/>
          <w:szCs w:val="28"/>
          <w:lang w:bidi="ar-DZ"/>
        </w:rPr>
        <w:object w:dxaOrig="3860" w:dyaOrig="360" w14:anchorId="68178B75">
          <v:shape id="_x0000_i1410" type="#_x0000_t75" style="width:192.75pt;height:18pt" o:ole="">
            <v:imagedata r:id="rId543" o:title=""/>
          </v:shape>
          <o:OLEObject Type="Embed" ProgID="Equation.DSMT4" ShapeID="_x0000_i1410" DrawAspect="Content" ObjectID="_1802456820" r:id="rId678"/>
        </w:object>
      </w:r>
    </w:p>
    <w:p w14:paraId="11BEE07B" w14:textId="77777777" w:rsidR="00AB012B" w:rsidRDefault="00AB012B" w:rsidP="00AB012B">
      <w:pPr>
        <w:pStyle w:val="Paragraphedeliste"/>
        <w:numPr>
          <w:ilvl w:val="0"/>
          <w:numId w:val="41"/>
        </w:numPr>
        <w:bidi/>
        <w:spacing w:after="0" w:line="240" w:lineRule="auto"/>
        <w:ind w:left="1133" w:right="-851"/>
        <w:rPr>
          <w:rFonts w:ascii="Amiri" w:hAnsi="Amiri" w:cs="Amiri"/>
          <w:noProof/>
          <w:sz w:val="28"/>
          <w:szCs w:val="28"/>
        </w:rPr>
      </w:pPr>
      <w:r>
        <w:rPr>
          <w:rFonts w:ascii="Amiri" w:hAnsi="Amiri" w:cs="Amiri" w:hint="cs"/>
          <w:noProof/>
          <w:sz w:val="28"/>
          <w:szCs w:val="28"/>
          <w:rtl/>
        </w:rPr>
        <w:t xml:space="preserve">باستبدال </w:t>
      </w:r>
      <w:r w:rsidRPr="00187D8D">
        <w:rPr>
          <w:rFonts w:ascii="Amiri" w:hAnsi="Amiri" w:cs="Amiri"/>
          <w:noProof/>
          <w:position w:val="-6"/>
          <w:sz w:val="28"/>
          <w:szCs w:val="28"/>
        </w:rPr>
        <w:object w:dxaOrig="200" w:dyaOrig="300" w14:anchorId="6A4DF93E">
          <v:shape id="_x0000_i1411" type="#_x0000_t75" style="width:9.75pt;height:15pt" o:ole="">
            <v:imagedata r:id="rId545" o:title=""/>
          </v:shape>
          <o:OLEObject Type="Embed" ProgID="Equation.DSMT4" ShapeID="_x0000_i1411" DrawAspect="Content" ObjectID="_1802456821" r:id="rId679"/>
        </w:object>
      </w:r>
      <w:r>
        <w:rPr>
          <w:rFonts w:ascii="Amiri" w:hAnsi="Amiri" w:cs="Amiri" w:hint="cs"/>
          <w:noProof/>
          <w:sz w:val="28"/>
          <w:szCs w:val="28"/>
          <w:rtl/>
          <w:lang w:bidi="ar-DZ"/>
        </w:rPr>
        <w:t xml:space="preserve">بــ </w:t>
      </w:r>
      <w:r w:rsidRPr="00187D8D">
        <w:rPr>
          <w:rFonts w:ascii="Amiri" w:hAnsi="Amiri" w:cs="Amiri"/>
          <w:noProof/>
          <w:position w:val="-14"/>
          <w:sz w:val="28"/>
          <w:szCs w:val="28"/>
          <w:lang w:bidi="ar-DZ"/>
        </w:rPr>
        <w:object w:dxaOrig="540" w:dyaOrig="400" w14:anchorId="4C5FB563">
          <v:shape id="_x0000_i1412" type="#_x0000_t75" style="width:27pt;height:20.25pt" o:ole="">
            <v:imagedata r:id="rId547" o:title=""/>
          </v:shape>
          <o:OLEObject Type="Embed" ProgID="Equation.DSMT4" ShapeID="_x0000_i1412" DrawAspect="Content" ObjectID="_1802456822" r:id="rId680"/>
        </w:object>
      </w:r>
      <w:r>
        <w:rPr>
          <w:rFonts w:ascii="Amiri" w:hAnsi="Amiri" w:cs="Amiri" w:hint="cs"/>
          <w:noProof/>
          <w:sz w:val="28"/>
          <w:szCs w:val="28"/>
          <w:rtl/>
          <w:lang w:bidi="ar-DZ"/>
        </w:rPr>
        <w:t>في العلاقة السابقة استنتج أن:</w:t>
      </w:r>
      <w:r w:rsidRPr="00E40E36">
        <w:rPr>
          <w:rFonts w:ascii="Amiri" w:hAnsi="Amiri" w:cs="Amiri"/>
          <w:noProof/>
          <w:sz w:val="28"/>
          <w:szCs w:val="28"/>
          <w:lang w:bidi="ar-DZ"/>
        </w:rPr>
        <w:t xml:space="preserve"> </w:t>
      </w:r>
      <w:r w:rsidRPr="00E40E36">
        <w:rPr>
          <w:rFonts w:ascii="Amiri" w:hAnsi="Amiri" w:cs="Amiri"/>
          <w:noProof/>
          <w:position w:val="-12"/>
          <w:sz w:val="28"/>
          <w:szCs w:val="28"/>
          <w:lang w:bidi="ar-DZ"/>
        </w:rPr>
        <w:object w:dxaOrig="3860" w:dyaOrig="360" w14:anchorId="0EBE6618">
          <v:shape id="_x0000_i1413" type="#_x0000_t75" style="width:192.75pt;height:18pt" o:ole="">
            <v:imagedata r:id="rId549" o:title=""/>
          </v:shape>
          <o:OLEObject Type="Embed" ProgID="Equation.DSMT4" ShapeID="_x0000_i1413" DrawAspect="Content" ObjectID="_1802456823" r:id="rId681"/>
        </w:object>
      </w:r>
    </w:p>
    <w:p w14:paraId="62B696FD" w14:textId="77777777" w:rsidR="00AB012B" w:rsidRPr="00AB012B" w:rsidRDefault="00AB012B" w:rsidP="00AB012B">
      <w:pPr>
        <w:pStyle w:val="Paragraphedeliste"/>
        <w:numPr>
          <w:ilvl w:val="0"/>
          <w:numId w:val="44"/>
        </w:numPr>
        <w:bidi/>
        <w:spacing w:after="0" w:line="240" w:lineRule="auto"/>
        <w:ind w:left="-428" w:right="-851"/>
        <w:rPr>
          <w:rFonts w:ascii="Amiri" w:hAnsi="Amiri" w:cs="Amiri"/>
          <w:noProof/>
          <w:sz w:val="28"/>
          <w:szCs w:val="28"/>
        </w:rPr>
      </w:pPr>
      <w:r w:rsidRPr="00AB012B">
        <w:rPr>
          <w:rFonts w:cs="Arabic Transparent" w:hint="cs"/>
          <w:noProof/>
          <w:sz w:val="28"/>
          <w:szCs w:val="28"/>
          <w:rtl/>
          <w:lang w:bidi="ar-DZ"/>
        </w:rPr>
        <w:t xml:space="preserve">بين أن </w:t>
      </w:r>
      <w:r w:rsidRPr="00376227">
        <w:rPr>
          <w:rFonts w:cs="Arabic Transparent"/>
          <w:noProof/>
          <w:sz w:val="28"/>
          <w:szCs w:val="28"/>
          <w:lang w:bidi="ar-DZ"/>
        </w:rPr>
        <w:object w:dxaOrig="2740" w:dyaOrig="420" w14:anchorId="395F5301">
          <v:shape id="_x0000_i1414" type="#_x0000_t75" style="width:137.25pt;height:21pt" o:ole="">
            <v:imagedata r:id="rId551" o:title=""/>
          </v:shape>
          <o:OLEObject Type="Embed" ProgID="Equation.DSMT4" ShapeID="_x0000_i1414" DrawAspect="Content" ObjectID="_1802456824" r:id="rId682"/>
        </w:object>
      </w:r>
      <w:r w:rsidRPr="00AB012B">
        <w:rPr>
          <w:rFonts w:cs="Arabic Transparent" w:hint="cs"/>
          <w:noProof/>
          <w:sz w:val="28"/>
          <w:szCs w:val="28"/>
          <w:rtl/>
          <w:lang w:bidi="ar-DZ"/>
        </w:rPr>
        <w:t>، ثم استنتج أن</w:t>
      </w:r>
      <w:r w:rsidRPr="00A313CD">
        <w:rPr>
          <w:noProof/>
          <w:lang w:bidi="ar-DZ"/>
        </w:rPr>
        <w:object w:dxaOrig="2380" w:dyaOrig="420" w14:anchorId="19000E41">
          <v:shape id="_x0000_i1415" type="#_x0000_t75" style="width:119.25pt;height:21pt" o:ole="">
            <v:imagedata r:id="rId553" o:title=""/>
          </v:shape>
          <o:OLEObject Type="Embed" ProgID="Equation.DSMT4" ShapeID="_x0000_i1415" DrawAspect="Content" ObjectID="_1802456825" r:id="rId683"/>
        </w:object>
      </w:r>
      <w:r w:rsidRPr="00AB012B">
        <w:rPr>
          <w:rFonts w:cs="Simplified Arabic" w:hint="cs"/>
          <w:noProof/>
          <w:rtl/>
          <w:lang w:bidi="ar-DZ"/>
        </w:rPr>
        <w:t xml:space="preserve"> و</w:t>
      </w:r>
      <w:r w:rsidRPr="00A313CD">
        <w:rPr>
          <w:noProof/>
          <w:lang w:bidi="ar-DZ"/>
        </w:rPr>
        <w:object w:dxaOrig="2340" w:dyaOrig="420" w14:anchorId="322F92A1">
          <v:shape id="_x0000_i1416" type="#_x0000_t75" style="width:117pt;height:21pt" o:ole="">
            <v:imagedata r:id="rId555" o:title=""/>
          </v:shape>
          <o:OLEObject Type="Embed" ProgID="Equation.DSMT4" ShapeID="_x0000_i1416" DrawAspect="Content" ObjectID="_1802456826" r:id="rId684"/>
        </w:object>
      </w:r>
    </w:p>
    <w:sectPr w:rsidR="00AB012B" w:rsidRPr="00AB012B" w:rsidSect="005C3E8A">
      <w:headerReference w:type="default" r:id="rId685"/>
      <w:pgSz w:w="11906" w:h="16838"/>
      <w:pgMar w:top="284" w:right="1418" w:bottom="284" w:left="1418" w:header="279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897F1" w14:textId="77777777" w:rsidR="00CE2755" w:rsidRDefault="00CE2755" w:rsidP="00DA4F13">
      <w:pPr>
        <w:spacing w:after="0" w:line="240" w:lineRule="auto"/>
      </w:pPr>
      <w:r>
        <w:separator/>
      </w:r>
    </w:p>
  </w:endnote>
  <w:endnote w:type="continuationSeparator" w:id="0">
    <w:p w14:paraId="300507A3" w14:textId="77777777" w:rsidR="00CE2755" w:rsidRDefault="00CE2755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2035308414"/>
      <w:docPartObj>
        <w:docPartGallery w:val="Page Numbers (Bottom of Page)"/>
        <w:docPartUnique/>
      </w:docPartObj>
    </w:sdtPr>
    <w:sdtContent>
      <w:p w14:paraId="2A219C73" w14:textId="641ACD6B" w:rsidR="005C3E8A" w:rsidRPr="005C3E8A" w:rsidRDefault="005C3E8A">
        <w:pPr>
          <w:pStyle w:val="Pieddepage"/>
          <w:jc w:val="center"/>
          <w:rPr>
            <w:b/>
            <w:bCs/>
          </w:rPr>
        </w:pPr>
        <w:r w:rsidRPr="005C3E8A">
          <w:rPr>
            <w:b/>
            <w:bCs/>
          </w:rPr>
          <w:fldChar w:fldCharType="begin"/>
        </w:r>
        <w:r w:rsidRPr="005C3E8A">
          <w:rPr>
            <w:b/>
            <w:bCs/>
          </w:rPr>
          <w:instrText>PAGE   \* MERGEFORMAT</w:instrText>
        </w:r>
        <w:r w:rsidRPr="005C3E8A">
          <w:rPr>
            <w:b/>
            <w:bCs/>
          </w:rPr>
          <w:fldChar w:fldCharType="separate"/>
        </w:r>
        <w:r w:rsidRPr="005C3E8A">
          <w:rPr>
            <w:b/>
            <w:bCs/>
          </w:rPr>
          <w:t>2</w:t>
        </w:r>
        <w:r w:rsidRPr="005C3E8A">
          <w:rPr>
            <w:b/>
            <w:bCs/>
          </w:rPr>
          <w:fldChar w:fldCharType="end"/>
        </w:r>
      </w:p>
    </w:sdtContent>
  </w:sdt>
  <w:p w14:paraId="5232D5D5" w14:textId="77777777" w:rsidR="005C3E8A" w:rsidRPr="005C3E8A" w:rsidRDefault="005C3E8A">
    <w:pPr>
      <w:pStyle w:val="Pieddepage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15D57" w14:textId="77777777" w:rsidR="00CE2755" w:rsidRDefault="00CE2755" w:rsidP="00DA4F13">
      <w:pPr>
        <w:spacing w:after="0" w:line="240" w:lineRule="auto"/>
      </w:pPr>
      <w:r>
        <w:separator/>
      </w:r>
    </w:p>
  </w:footnote>
  <w:footnote w:type="continuationSeparator" w:id="0">
    <w:p w14:paraId="26EF42E7" w14:textId="77777777" w:rsidR="00CE2755" w:rsidRDefault="00CE2755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5533BB95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_x0000_s1058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1D28F40F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894567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_x0000_s1059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1D28F40F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894567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894567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1C208" w14:textId="542FEB08" w:rsidR="00CF6AE4" w:rsidRPr="00DA4F13" w:rsidRDefault="00CF6AE4" w:rsidP="00CF6AE4">
    <w:pPr>
      <w:pStyle w:val="En-tte"/>
      <w:rPr>
        <w:rFonts w:ascii="Amiri" w:hAnsi="Amiri" w:cs="Amiri"/>
        <w:b/>
        <w:bCs/>
        <w:sz w:val="28"/>
        <w:szCs w:val="28"/>
        <w:rtl/>
        <w:lang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71B3C8A"/>
    <w:multiLevelType w:val="hybridMultilevel"/>
    <w:tmpl w:val="7CC86E12"/>
    <w:lvl w:ilvl="0" w:tplc="818C5D4A">
      <w:start w:val="2"/>
      <w:numFmt w:val="arabicAlpha"/>
      <w:lvlText w:val="%1-"/>
      <w:lvlJc w:val="left"/>
      <w:pPr>
        <w:ind w:left="145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24EF2"/>
    <w:multiLevelType w:val="hybridMultilevel"/>
    <w:tmpl w:val="039245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A55B2D"/>
    <w:multiLevelType w:val="hybridMultilevel"/>
    <w:tmpl w:val="9A8086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C5B1E"/>
    <w:multiLevelType w:val="hybridMultilevel"/>
    <w:tmpl w:val="8634E6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46B65"/>
    <w:multiLevelType w:val="hybridMultilevel"/>
    <w:tmpl w:val="B666E9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D6F86"/>
    <w:multiLevelType w:val="hybridMultilevel"/>
    <w:tmpl w:val="BED8F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31562"/>
    <w:multiLevelType w:val="hybridMultilevel"/>
    <w:tmpl w:val="EC0C1318"/>
    <w:lvl w:ilvl="0" w:tplc="E2AED810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u w:val="none"/>
        <w:lang w:bidi="ar-S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1FC92366"/>
    <w:multiLevelType w:val="hybridMultilevel"/>
    <w:tmpl w:val="9A80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03F60"/>
    <w:multiLevelType w:val="hybridMultilevel"/>
    <w:tmpl w:val="B1E8A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33A73"/>
    <w:multiLevelType w:val="hybridMultilevel"/>
    <w:tmpl w:val="B2FAC3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3B4698"/>
    <w:multiLevelType w:val="hybridMultilevel"/>
    <w:tmpl w:val="996E9B82"/>
    <w:lvl w:ilvl="0" w:tplc="30709E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9E380C"/>
    <w:multiLevelType w:val="hybridMultilevel"/>
    <w:tmpl w:val="B1E8A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180499"/>
    <w:multiLevelType w:val="hybridMultilevel"/>
    <w:tmpl w:val="D04EF81C"/>
    <w:lvl w:ilvl="0" w:tplc="824E6D68"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11EB2"/>
    <w:multiLevelType w:val="hybridMultilevel"/>
    <w:tmpl w:val="0700D150"/>
    <w:lvl w:ilvl="0" w:tplc="76AE8562">
      <w:start w:val="1"/>
      <w:numFmt w:val="decimal"/>
      <w:lvlText w:val="%1."/>
      <w:lvlJc w:val="left"/>
      <w:pPr>
        <w:tabs>
          <w:tab w:val="num" w:pos="748"/>
        </w:tabs>
        <w:ind w:left="748" w:hanging="600"/>
      </w:pPr>
      <w:rPr>
        <w:rFonts w:asciiTheme="minorHAnsi" w:eastAsiaTheme="minorHAnsi" w:hAnsiTheme="minorHAnsi" w:cs="Arabic Transparent"/>
      </w:rPr>
    </w:lvl>
    <w:lvl w:ilvl="1" w:tplc="9E2C672E">
      <w:start w:val="1"/>
      <w:numFmt w:val="arabicAbjad"/>
      <w:lvlText w:val="%2 )"/>
      <w:lvlJc w:val="left"/>
      <w:pPr>
        <w:tabs>
          <w:tab w:val="num" w:pos="982"/>
        </w:tabs>
        <w:ind w:left="2175" w:hanging="130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8"/>
        </w:tabs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8"/>
        </w:tabs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8"/>
        </w:tabs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8"/>
        </w:tabs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8"/>
        </w:tabs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8"/>
        </w:tabs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8"/>
        </w:tabs>
        <w:ind w:left="6268" w:hanging="180"/>
      </w:pPr>
    </w:lvl>
  </w:abstractNum>
  <w:abstractNum w:abstractNumId="27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1360C"/>
    <w:multiLevelType w:val="hybridMultilevel"/>
    <w:tmpl w:val="B1E8A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AA275A"/>
    <w:multiLevelType w:val="hybridMultilevel"/>
    <w:tmpl w:val="FCB2CC80"/>
    <w:lvl w:ilvl="0" w:tplc="EE2CC328">
      <w:start w:val="5"/>
      <w:numFmt w:val="arabicAlpha"/>
      <w:lvlText w:val="%1-"/>
      <w:lvlJc w:val="left"/>
      <w:pPr>
        <w:ind w:left="828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548" w:hanging="360"/>
      </w:pPr>
    </w:lvl>
    <w:lvl w:ilvl="2" w:tplc="040C001B" w:tentative="1">
      <w:start w:val="1"/>
      <w:numFmt w:val="lowerRoman"/>
      <w:lvlText w:val="%3."/>
      <w:lvlJc w:val="right"/>
      <w:pPr>
        <w:ind w:left="2268" w:hanging="180"/>
      </w:pPr>
    </w:lvl>
    <w:lvl w:ilvl="3" w:tplc="040C000F" w:tentative="1">
      <w:start w:val="1"/>
      <w:numFmt w:val="decimal"/>
      <w:lvlText w:val="%4."/>
      <w:lvlJc w:val="left"/>
      <w:pPr>
        <w:ind w:left="2988" w:hanging="360"/>
      </w:pPr>
    </w:lvl>
    <w:lvl w:ilvl="4" w:tplc="040C0019" w:tentative="1">
      <w:start w:val="1"/>
      <w:numFmt w:val="lowerLetter"/>
      <w:lvlText w:val="%5."/>
      <w:lvlJc w:val="left"/>
      <w:pPr>
        <w:ind w:left="3708" w:hanging="360"/>
      </w:pPr>
    </w:lvl>
    <w:lvl w:ilvl="5" w:tplc="040C001B" w:tentative="1">
      <w:start w:val="1"/>
      <w:numFmt w:val="lowerRoman"/>
      <w:lvlText w:val="%6."/>
      <w:lvlJc w:val="right"/>
      <w:pPr>
        <w:ind w:left="4428" w:hanging="180"/>
      </w:pPr>
    </w:lvl>
    <w:lvl w:ilvl="6" w:tplc="040C000F" w:tentative="1">
      <w:start w:val="1"/>
      <w:numFmt w:val="decimal"/>
      <w:lvlText w:val="%7."/>
      <w:lvlJc w:val="left"/>
      <w:pPr>
        <w:ind w:left="5148" w:hanging="360"/>
      </w:pPr>
    </w:lvl>
    <w:lvl w:ilvl="7" w:tplc="040C0019" w:tentative="1">
      <w:start w:val="1"/>
      <w:numFmt w:val="lowerLetter"/>
      <w:lvlText w:val="%8."/>
      <w:lvlJc w:val="left"/>
      <w:pPr>
        <w:ind w:left="5868" w:hanging="360"/>
      </w:pPr>
    </w:lvl>
    <w:lvl w:ilvl="8" w:tplc="040C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2" w15:restartNumberingAfterBreak="0">
    <w:nsid w:val="52E97CEE"/>
    <w:multiLevelType w:val="hybridMultilevel"/>
    <w:tmpl w:val="540CBB3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62BF1"/>
    <w:multiLevelType w:val="hybridMultilevel"/>
    <w:tmpl w:val="449C8902"/>
    <w:lvl w:ilvl="0" w:tplc="B12C73F0">
      <w:start w:val="1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5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9330A"/>
    <w:multiLevelType w:val="hybridMultilevel"/>
    <w:tmpl w:val="89C6D79C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DA2EE8"/>
    <w:multiLevelType w:val="hybridMultilevel"/>
    <w:tmpl w:val="F6BAD2C4"/>
    <w:lvl w:ilvl="0" w:tplc="694CECC8">
      <w:start w:val="1"/>
      <w:numFmt w:val="decimal"/>
      <w:lvlText w:val="%1)"/>
      <w:lvlJc w:val="left"/>
      <w:pPr>
        <w:tabs>
          <w:tab w:val="num" w:pos="976"/>
        </w:tabs>
        <w:ind w:left="976" w:hanging="375"/>
      </w:pPr>
      <w:rPr>
        <w:rFonts w:hint="default"/>
      </w:rPr>
    </w:lvl>
    <w:lvl w:ilvl="1" w:tplc="50820E2A">
      <w:start w:val="1"/>
      <w:numFmt w:val="arabicAlpha"/>
      <w:lvlText w:val="%2)"/>
      <w:lvlJc w:val="left"/>
      <w:pPr>
        <w:tabs>
          <w:tab w:val="num" w:pos="1681"/>
        </w:tabs>
        <w:ind w:left="168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1"/>
        </w:tabs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1"/>
        </w:tabs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1"/>
        </w:tabs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1"/>
        </w:tabs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1"/>
        </w:tabs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1"/>
        </w:tabs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1"/>
        </w:tabs>
        <w:ind w:left="6721" w:hanging="180"/>
      </w:pPr>
    </w:lvl>
  </w:abstractNum>
  <w:abstractNum w:abstractNumId="41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42" w15:restartNumberingAfterBreak="0">
    <w:nsid w:val="7A6C4D4C"/>
    <w:multiLevelType w:val="hybridMultilevel"/>
    <w:tmpl w:val="B1E8A67C"/>
    <w:lvl w:ilvl="0" w:tplc="90CEB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13"/>
  </w:num>
  <w:num w:numId="2" w16cid:durableId="584461586">
    <w:abstractNumId w:val="28"/>
  </w:num>
  <w:num w:numId="3" w16cid:durableId="1002857701">
    <w:abstractNumId w:val="29"/>
  </w:num>
  <w:num w:numId="4" w16cid:durableId="1283268148">
    <w:abstractNumId w:val="2"/>
  </w:num>
  <w:num w:numId="5" w16cid:durableId="733623680">
    <w:abstractNumId w:val="41"/>
  </w:num>
  <w:num w:numId="6" w16cid:durableId="595670283">
    <w:abstractNumId w:val="8"/>
  </w:num>
  <w:num w:numId="7" w16cid:durableId="1097561516">
    <w:abstractNumId w:val="16"/>
  </w:num>
  <w:num w:numId="8" w16cid:durableId="2084717201">
    <w:abstractNumId w:val="1"/>
  </w:num>
  <w:num w:numId="9" w16cid:durableId="1965457287">
    <w:abstractNumId w:val="9"/>
  </w:num>
  <w:num w:numId="10" w16cid:durableId="176357642">
    <w:abstractNumId w:val="21"/>
  </w:num>
  <w:num w:numId="11" w16cid:durableId="1266764765">
    <w:abstractNumId w:val="25"/>
  </w:num>
  <w:num w:numId="12" w16cid:durableId="1455758284">
    <w:abstractNumId w:val="20"/>
  </w:num>
  <w:num w:numId="13" w16cid:durableId="1180659470">
    <w:abstractNumId w:val="43"/>
  </w:num>
  <w:num w:numId="14" w16cid:durableId="1315254488">
    <w:abstractNumId w:val="35"/>
  </w:num>
  <w:num w:numId="15" w16cid:durableId="188689573">
    <w:abstractNumId w:val="0"/>
  </w:num>
  <w:num w:numId="16" w16cid:durableId="2078237877">
    <w:abstractNumId w:val="27"/>
  </w:num>
  <w:num w:numId="17" w16cid:durableId="1534416411">
    <w:abstractNumId w:val="34"/>
  </w:num>
  <w:num w:numId="18" w16cid:durableId="1004698760">
    <w:abstractNumId w:val="36"/>
  </w:num>
  <w:num w:numId="19" w16cid:durableId="436559025">
    <w:abstractNumId w:val="18"/>
  </w:num>
  <w:num w:numId="20" w16cid:durableId="1593974168">
    <w:abstractNumId w:val="5"/>
  </w:num>
  <w:num w:numId="21" w16cid:durableId="961691805">
    <w:abstractNumId w:val="39"/>
  </w:num>
  <w:num w:numId="22" w16cid:durableId="387808142">
    <w:abstractNumId w:val="22"/>
  </w:num>
  <w:num w:numId="23" w16cid:durableId="25759628">
    <w:abstractNumId w:val="38"/>
  </w:num>
  <w:num w:numId="24" w16cid:durableId="1356036906">
    <w:abstractNumId w:val="33"/>
  </w:num>
  <w:num w:numId="25" w16cid:durableId="2003851074">
    <w:abstractNumId w:val="37"/>
  </w:num>
  <w:num w:numId="26" w16cid:durableId="2031254549">
    <w:abstractNumId w:val="12"/>
  </w:num>
  <w:num w:numId="27" w16cid:durableId="1359235866">
    <w:abstractNumId w:val="10"/>
  </w:num>
  <w:num w:numId="28" w16cid:durableId="2128886012">
    <w:abstractNumId w:val="19"/>
  </w:num>
  <w:num w:numId="29" w16cid:durableId="1032414378">
    <w:abstractNumId w:val="32"/>
  </w:num>
  <w:num w:numId="30" w16cid:durableId="470749326">
    <w:abstractNumId w:val="14"/>
  </w:num>
  <w:num w:numId="31" w16cid:durableId="674306072">
    <w:abstractNumId w:val="6"/>
  </w:num>
  <w:num w:numId="32" w16cid:durableId="1892644389">
    <w:abstractNumId w:val="24"/>
  </w:num>
  <w:num w:numId="33" w16cid:durableId="1857377689">
    <w:abstractNumId w:val="7"/>
  </w:num>
  <w:num w:numId="34" w16cid:durableId="1656373661">
    <w:abstractNumId w:val="17"/>
  </w:num>
  <w:num w:numId="35" w16cid:durableId="165900893">
    <w:abstractNumId w:val="26"/>
  </w:num>
  <w:num w:numId="36" w16cid:durableId="1896353462">
    <w:abstractNumId w:val="4"/>
  </w:num>
  <w:num w:numId="37" w16cid:durableId="418676491">
    <w:abstractNumId w:val="40"/>
  </w:num>
  <w:num w:numId="38" w16cid:durableId="1161968495">
    <w:abstractNumId w:val="42"/>
  </w:num>
  <w:num w:numId="39" w16cid:durableId="981083884">
    <w:abstractNumId w:val="11"/>
  </w:num>
  <w:num w:numId="40" w16cid:durableId="1259026263">
    <w:abstractNumId w:val="3"/>
  </w:num>
  <w:num w:numId="41" w16cid:durableId="264463678">
    <w:abstractNumId w:val="31"/>
  </w:num>
  <w:num w:numId="42" w16cid:durableId="850919514">
    <w:abstractNumId w:val="30"/>
  </w:num>
  <w:num w:numId="43" w16cid:durableId="1414400553">
    <w:abstractNumId w:val="23"/>
  </w:num>
  <w:num w:numId="44" w16cid:durableId="3998374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9AE"/>
    <w:rsid w:val="00001CE9"/>
    <w:rsid w:val="00033564"/>
    <w:rsid w:val="000448B3"/>
    <w:rsid w:val="0005485F"/>
    <w:rsid w:val="00080A18"/>
    <w:rsid w:val="000869A9"/>
    <w:rsid w:val="001101A3"/>
    <w:rsid w:val="00114F11"/>
    <w:rsid w:val="001159FD"/>
    <w:rsid w:val="0012061E"/>
    <w:rsid w:val="00163EFF"/>
    <w:rsid w:val="001A1E8F"/>
    <w:rsid w:val="001D0AFA"/>
    <w:rsid w:val="002250DD"/>
    <w:rsid w:val="00277C5A"/>
    <w:rsid w:val="002915CE"/>
    <w:rsid w:val="002A7513"/>
    <w:rsid w:val="00305590"/>
    <w:rsid w:val="00305901"/>
    <w:rsid w:val="00347F55"/>
    <w:rsid w:val="00387ADB"/>
    <w:rsid w:val="003D5BFF"/>
    <w:rsid w:val="003F1B6C"/>
    <w:rsid w:val="0042346F"/>
    <w:rsid w:val="0042747E"/>
    <w:rsid w:val="004446E8"/>
    <w:rsid w:val="0044717D"/>
    <w:rsid w:val="004653BE"/>
    <w:rsid w:val="0046792D"/>
    <w:rsid w:val="004C2F53"/>
    <w:rsid w:val="00510D75"/>
    <w:rsid w:val="00560BBD"/>
    <w:rsid w:val="005C3E8A"/>
    <w:rsid w:val="00627D81"/>
    <w:rsid w:val="00645C77"/>
    <w:rsid w:val="00667610"/>
    <w:rsid w:val="006858DB"/>
    <w:rsid w:val="006F5DCB"/>
    <w:rsid w:val="0072668B"/>
    <w:rsid w:val="00792B9B"/>
    <w:rsid w:val="007F2AC3"/>
    <w:rsid w:val="00812F94"/>
    <w:rsid w:val="008251D7"/>
    <w:rsid w:val="00834B18"/>
    <w:rsid w:val="00847BBD"/>
    <w:rsid w:val="00847C30"/>
    <w:rsid w:val="00873428"/>
    <w:rsid w:val="00876C9D"/>
    <w:rsid w:val="00894567"/>
    <w:rsid w:val="008F3252"/>
    <w:rsid w:val="0096214E"/>
    <w:rsid w:val="00981E9C"/>
    <w:rsid w:val="009A3246"/>
    <w:rsid w:val="00A704EB"/>
    <w:rsid w:val="00AB012B"/>
    <w:rsid w:val="00AC4AAE"/>
    <w:rsid w:val="00AC74A8"/>
    <w:rsid w:val="00B55ECE"/>
    <w:rsid w:val="00BC1043"/>
    <w:rsid w:val="00BE6698"/>
    <w:rsid w:val="00C2649B"/>
    <w:rsid w:val="00C419C2"/>
    <w:rsid w:val="00C448DD"/>
    <w:rsid w:val="00C545B4"/>
    <w:rsid w:val="00C81718"/>
    <w:rsid w:val="00CA3C1E"/>
    <w:rsid w:val="00CA4226"/>
    <w:rsid w:val="00CA5119"/>
    <w:rsid w:val="00CB0FB4"/>
    <w:rsid w:val="00CE2755"/>
    <w:rsid w:val="00CF6AE4"/>
    <w:rsid w:val="00D60CA1"/>
    <w:rsid w:val="00D935F4"/>
    <w:rsid w:val="00D94F8D"/>
    <w:rsid w:val="00DA4F13"/>
    <w:rsid w:val="00DB6768"/>
    <w:rsid w:val="00DF3C71"/>
    <w:rsid w:val="00DF677F"/>
    <w:rsid w:val="00E60A10"/>
    <w:rsid w:val="00EA6A8F"/>
    <w:rsid w:val="00EC70C0"/>
    <w:rsid w:val="00ED3865"/>
    <w:rsid w:val="00F4222D"/>
    <w:rsid w:val="00F443AD"/>
    <w:rsid w:val="00F76B2F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51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66.bin"/><Relationship Id="rId671" Type="http://schemas.openxmlformats.org/officeDocument/2006/relationships/oleObject" Target="embeddings/oleObject379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2.bin"/><Relationship Id="rId324" Type="http://schemas.openxmlformats.org/officeDocument/2006/relationships/image" Target="media/image139.wmf"/><Relationship Id="rId366" Type="http://schemas.openxmlformats.org/officeDocument/2006/relationships/oleObject" Target="embeddings/oleObject203.bin"/><Relationship Id="rId531" Type="http://schemas.openxmlformats.org/officeDocument/2006/relationships/oleObject" Target="embeddings/oleObject298.bin"/><Relationship Id="rId573" Type="http://schemas.openxmlformats.org/officeDocument/2006/relationships/image" Target="media/image249.wmf"/><Relationship Id="rId629" Type="http://schemas.openxmlformats.org/officeDocument/2006/relationships/image" Target="media/image276.wmf"/><Relationship Id="rId170" Type="http://schemas.openxmlformats.org/officeDocument/2006/relationships/image" Target="media/image76.wmf"/><Relationship Id="rId226" Type="http://schemas.openxmlformats.org/officeDocument/2006/relationships/image" Target="media/image97.wmf"/><Relationship Id="rId433" Type="http://schemas.openxmlformats.org/officeDocument/2006/relationships/oleObject" Target="embeddings/oleObject240.bin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64.bin"/><Relationship Id="rId640" Type="http://schemas.openxmlformats.org/officeDocument/2006/relationships/oleObject" Target="embeddings/oleObject353.bin"/><Relationship Id="rId682" Type="http://schemas.openxmlformats.org/officeDocument/2006/relationships/oleObject" Target="embeddings/oleObject390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85.bin"/><Relationship Id="rId377" Type="http://schemas.openxmlformats.org/officeDocument/2006/relationships/image" Target="media/image163.wmf"/><Relationship Id="rId500" Type="http://schemas.openxmlformats.org/officeDocument/2006/relationships/image" Target="media/image215.wmf"/><Relationship Id="rId542" Type="http://schemas.openxmlformats.org/officeDocument/2006/relationships/oleObject" Target="embeddings/oleObject303.bin"/><Relationship Id="rId584" Type="http://schemas.openxmlformats.org/officeDocument/2006/relationships/oleObject" Target="embeddings/oleObject324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oleObject" Target="embeddings/oleObject129.bin"/><Relationship Id="rId402" Type="http://schemas.openxmlformats.org/officeDocument/2006/relationships/oleObject" Target="embeddings/oleObject221.bin"/><Relationship Id="rId279" Type="http://schemas.openxmlformats.org/officeDocument/2006/relationships/oleObject" Target="embeddings/oleObject154.bin"/><Relationship Id="rId444" Type="http://schemas.openxmlformats.org/officeDocument/2006/relationships/image" Target="media/image193.wmf"/><Relationship Id="rId486" Type="http://schemas.openxmlformats.org/officeDocument/2006/relationships/oleObject" Target="embeddings/oleObject271.bin"/><Relationship Id="rId651" Type="http://schemas.openxmlformats.org/officeDocument/2006/relationships/oleObject" Target="embeddings/oleObject359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24.wmf"/><Relationship Id="rId304" Type="http://schemas.openxmlformats.org/officeDocument/2006/relationships/image" Target="media/image130.wmf"/><Relationship Id="rId346" Type="http://schemas.openxmlformats.org/officeDocument/2006/relationships/image" Target="media/image149.wmf"/><Relationship Id="rId388" Type="http://schemas.openxmlformats.org/officeDocument/2006/relationships/oleObject" Target="embeddings/oleObject214.bin"/><Relationship Id="rId511" Type="http://schemas.openxmlformats.org/officeDocument/2006/relationships/oleObject" Target="embeddings/oleObject286.bin"/><Relationship Id="rId553" Type="http://schemas.openxmlformats.org/officeDocument/2006/relationships/image" Target="media/image239.wmf"/><Relationship Id="rId609" Type="http://schemas.openxmlformats.org/officeDocument/2006/relationships/image" Target="media/image26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1.bin"/><Relationship Id="rId206" Type="http://schemas.openxmlformats.org/officeDocument/2006/relationships/image" Target="media/image89.wmf"/><Relationship Id="rId413" Type="http://schemas.openxmlformats.org/officeDocument/2006/relationships/oleObject" Target="embeddings/oleObject227.bin"/><Relationship Id="rId595" Type="http://schemas.openxmlformats.org/officeDocument/2006/relationships/image" Target="media/image260.wmf"/><Relationship Id="rId248" Type="http://schemas.openxmlformats.org/officeDocument/2006/relationships/image" Target="media/image108.wmf"/><Relationship Id="rId455" Type="http://schemas.openxmlformats.org/officeDocument/2006/relationships/oleObject" Target="embeddings/oleObject251.bin"/><Relationship Id="rId497" Type="http://schemas.openxmlformats.org/officeDocument/2006/relationships/oleObject" Target="embeddings/oleObject278.bin"/><Relationship Id="rId620" Type="http://schemas.openxmlformats.org/officeDocument/2006/relationships/oleObject" Target="embeddings/oleObject343.bin"/><Relationship Id="rId662" Type="http://schemas.openxmlformats.org/officeDocument/2006/relationships/oleObject" Target="embeddings/oleObject37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0.wmf"/><Relationship Id="rId315" Type="http://schemas.openxmlformats.org/officeDocument/2006/relationships/image" Target="media/image135.wmf"/><Relationship Id="rId357" Type="http://schemas.openxmlformats.org/officeDocument/2006/relationships/image" Target="media/image154.wmf"/><Relationship Id="rId522" Type="http://schemas.openxmlformats.org/officeDocument/2006/relationships/oleObject" Target="embeddings/oleObject293.bin"/><Relationship Id="rId54" Type="http://schemas.openxmlformats.org/officeDocument/2006/relationships/image" Target="media/image25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9.bin"/><Relationship Id="rId399" Type="http://schemas.openxmlformats.org/officeDocument/2006/relationships/image" Target="media/image174.wmf"/><Relationship Id="rId564" Type="http://schemas.openxmlformats.org/officeDocument/2006/relationships/oleObject" Target="embeddings/oleObject314.bin"/><Relationship Id="rId259" Type="http://schemas.openxmlformats.org/officeDocument/2006/relationships/oleObject" Target="embeddings/oleObject141.bin"/><Relationship Id="rId424" Type="http://schemas.openxmlformats.org/officeDocument/2006/relationships/oleObject" Target="embeddings/oleObject233.bin"/><Relationship Id="rId466" Type="http://schemas.openxmlformats.org/officeDocument/2006/relationships/image" Target="media/image201.wmf"/><Relationship Id="rId631" Type="http://schemas.openxmlformats.org/officeDocument/2006/relationships/image" Target="media/image277.wmf"/><Relationship Id="rId673" Type="http://schemas.openxmlformats.org/officeDocument/2006/relationships/oleObject" Target="embeddings/oleObject38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8.bin"/><Relationship Id="rId326" Type="http://schemas.openxmlformats.org/officeDocument/2006/relationships/image" Target="media/image140.wmf"/><Relationship Id="rId533" Type="http://schemas.openxmlformats.org/officeDocument/2006/relationships/image" Target="media/image229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59.wmf"/><Relationship Id="rId368" Type="http://schemas.openxmlformats.org/officeDocument/2006/relationships/oleObject" Target="embeddings/oleObject204.bin"/><Relationship Id="rId575" Type="http://schemas.openxmlformats.org/officeDocument/2006/relationships/image" Target="media/image250.wmf"/><Relationship Id="rId172" Type="http://schemas.openxmlformats.org/officeDocument/2006/relationships/oleObject" Target="embeddings/oleObject90.bin"/><Relationship Id="rId228" Type="http://schemas.openxmlformats.org/officeDocument/2006/relationships/image" Target="media/image98.wmf"/><Relationship Id="rId435" Type="http://schemas.openxmlformats.org/officeDocument/2006/relationships/oleObject" Target="embeddings/oleObject241.bin"/><Relationship Id="rId477" Type="http://schemas.openxmlformats.org/officeDocument/2006/relationships/oleObject" Target="embeddings/oleObject265.bin"/><Relationship Id="rId600" Type="http://schemas.openxmlformats.org/officeDocument/2006/relationships/oleObject" Target="embeddings/oleObject333.bin"/><Relationship Id="rId642" Type="http://schemas.openxmlformats.org/officeDocument/2006/relationships/oleObject" Target="embeddings/oleObject354.bin"/><Relationship Id="rId684" Type="http://schemas.openxmlformats.org/officeDocument/2006/relationships/oleObject" Target="embeddings/oleObject392.bin"/><Relationship Id="rId281" Type="http://schemas.openxmlformats.org/officeDocument/2006/relationships/oleObject" Target="embeddings/oleObject156.bin"/><Relationship Id="rId337" Type="http://schemas.openxmlformats.org/officeDocument/2006/relationships/oleObject" Target="embeddings/oleObject187.bin"/><Relationship Id="rId502" Type="http://schemas.openxmlformats.org/officeDocument/2006/relationships/oleObject" Target="embeddings/oleObject281.bin"/><Relationship Id="rId34" Type="http://schemas.openxmlformats.org/officeDocument/2006/relationships/oleObject" Target="embeddings/oleObject13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1.bin"/><Relationship Id="rId379" Type="http://schemas.openxmlformats.org/officeDocument/2006/relationships/image" Target="media/image164.wmf"/><Relationship Id="rId544" Type="http://schemas.openxmlformats.org/officeDocument/2006/relationships/oleObject" Target="embeddings/oleObject304.bin"/><Relationship Id="rId586" Type="http://schemas.openxmlformats.org/officeDocument/2006/relationships/oleObject" Target="embeddings/oleObject325.bin"/><Relationship Id="rId7" Type="http://schemas.openxmlformats.org/officeDocument/2006/relationships/image" Target="media/image1.png"/><Relationship Id="rId183" Type="http://schemas.openxmlformats.org/officeDocument/2006/relationships/image" Target="media/image81.wmf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15.bin"/><Relationship Id="rId404" Type="http://schemas.openxmlformats.org/officeDocument/2006/relationships/oleObject" Target="embeddings/oleObject222.bin"/><Relationship Id="rId446" Type="http://schemas.openxmlformats.org/officeDocument/2006/relationships/image" Target="media/image194.wmf"/><Relationship Id="rId611" Type="http://schemas.openxmlformats.org/officeDocument/2006/relationships/image" Target="media/image267.wmf"/><Relationship Id="rId653" Type="http://schemas.openxmlformats.org/officeDocument/2006/relationships/oleObject" Target="embeddings/oleObject361.bin"/><Relationship Id="rId250" Type="http://schemas.openxmlformats.org/officeDocument/2006/relationships/oleObject" Target="embeddings/oleObject136.bin"/><Relationship Id="rId292" Type="http://schemas.openxmlformats.org/officeDocument/2006/relationships/oleObject" Target="embeddings/oleObject162.bin"/><Relationship Id="rId306" Type="http://schemas.openxmlformats.org/officeDocument/2006/relationships/image" Target="media/image131.wmf"/><Relationship Id="rId488" Type="http://schemas.openxmlformats.org/officeDocument/2006/relationships/image" Target="media/image210.wmf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348" Type="http://schemas.openxmlformats.org/officeDocument/2006/relationships/image" Target="media/image150.wmf"/><Relationship Id="rId513" Type="http://schemas.openxmlformats.org/officeDocument/2006/relationships/oleObject" Target="embeddings/oleObject287.bin"/><Relationship Id="rId555" Type="http://schemas.openxmlformats.org/officeDocument/2006/relationships/image" Target="media/image240.wmf"/><Relationship Id="rId597" Type="http://schemas.openxmlformats.org/officeDocument/2006/relationships/oleObject" Target="embeddings/oleObject331.bin"/><Relationship Id="rId152" Type="http://schemas.openxmlformats.org/officeDocument/2006/relationships/image" Target="media/image69.wmf"/><Relationship Id="rId194" Type="http://schemas.openxmlformats.org/officeDocument/2006/relationships/oleObject" Target="embeddings/oleObject103.bin"/><Relationship Id="rId208" Type="http://schemas.openxmlformats.org/officeDocument/2006/relationships/image" Target="media/image90.wmf"/><Relationship Id="rId415" Type="http://schemas.openxmlformats.org/officeDocument/2006/relationships/oleObject" Target="embeddings/oleObject228.bin"/><Relationship Id="rId457" Type="http://schemas.openxmlformats.org/officeDocument/2006/relationships/oleObject" Target="embeddings/oleObject253.bin"/><Relationship Id="rId622" Type="http://schemas.openxmlformats.org/officeDocument/2006/relationships/oleObject" Target="embeddings/oleObject344.bin"/><Relationship Id="rId261" Type="http://schemas.openxmlformats.org/officeDocument/2006/relationships/oleObject" Target="embeddings/oleObject142.bin"/><Relationship Id="rId499" Type="http://schemas.openxmlformats.org/officeDocument/2006/relationships/oleObject" Target="embeddings/oleObject279.bin"/><Relationship Id="rId664" Type="http://schemas.openxmlformats.org/officeDocument/2006/relationships/oleObject" Target="embeddings/oleObject372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36.wmf"/><Relationship Id="rId359" Type="http://schemas.openxmlformats.org/officeDocument/2006/relationships/oleObject" Target="embeddings/oleObject199.bin"/><Relationship Id="rId524" Type="http://schemas.openxmlformats.org/officeDocument/2006/relationships/image" Target="media/image224.wmf"/><Relationship Id="rId566" Type="http://schemas.openxmlformats.org/officeDocument/2006/relationships/oleObject" Target="embeddings/oleObject31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20.bin"/><Relationship Id="rId370" Type="http://schemas.openxmlformats.org/officeDocument/2006/relationships/oleObject" Target="embeddings/oleObject205.bin"/><Relationship Id="rId426" Type="http://schemas.openxmlformats.org/officeDocument/2006/relationships/oleObject" Target="embeddings/oleObject235.bin"/><Relationship Id="rId633" Type="http://schemas.openxmlformats.org/officeDocument/2006/relationships/image" Target="media/image278.wmf"/><Relationship Id="rId230" Type="http://schemas.openxmlformats.org/officeDocument/2006/relationships/image" Target="media/image99.wmf"/><Relationship Id="rId468" Type="http://schemas.openxmlformats.org/officeDocument/2006/relationships/image" Target="media/image202.wmf"/><Relationship Id="rId675" Type="http://schemas.openxmlformats.org/officeDocument/2006/relationships/oleObject" Target="embeddings/oleObject383.bin"/><Relationship Id="rId25" Type="http://schemas.openxmlformats.org/officeDocument/2006/relationships/image" Target="media/image11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9.bin"/><Relationship Id="rId328" Type="http://schemas.openxmlformats.org/officeDocument/2006/relationships/image" Target="media/image141.wmf"/><Relationship Id="rId535" Type="http://schemas.openxmlformats.org/officeDocument/2006/relationships/image" Target="media/image230.wmf"/><Relationship Id="rId577" Type="http://schemas.openxmlformats.org/officeDocument/2006/relationships/image" Target="media/image251.wmf"/><Relationship Id="rId132" Type="http://schemas.openxmlformats.org/officeDocument/2006/relationships/image" Target="media/image60.wmf"/><Relationship Id="rId174" Type="http://schemas.openxmlformats.org/officeDocument/2006/relationships/oleObject" Target="embeddings/oleObject92.bin"/><Relationship Id="rId381" Type="http://schemas.openxmlformats.org/officeDocument/2006/relationships/image" Target="media/image165.wmf"/><Relationship Id="rId602" Type="http://schemas.openxmlformats.org/officeDocument/2006/relationships/oleObject" Target="embeddings/oleObject334.bin"/><Relationship Id="rId241" Type="http://schemas.openxmlformats.org/officeDocument/2006/relationships/oleObject" Target="embeddings/oleObject131.bin"/><Relationship Id="rId437" Type="http://schemas.openxmlformats.org/officeDocument/2006/relationships/oleObject" Target="embeddings/oleObject242.bin"/><Relationship Id="rId479" Type="http://schemas.openxmlformats.org/officeDocument/2006/relationships/oleObject" Target="embeddings/oleObject266.bin"/><Relationship Id="rId644" Type="http://schemas.openxmlformats.org/officeDocument/2006/relationships/oleObject" Target="embeddings/oleObject355.bin"/><Relationship Id="rId686" Type="http://schemas.openxmlformats.org/officeDocument/2006/relationships/fontTable" Target="fontTable.xml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57.bin"/><Relationship Id="rId339" Type="http://schemas.openxmlformats.org/officeDocument/2006/relationships/oleObject" Target="embeddings/oleObject188.bin"/><Relationship Id="rId490" Type="http://schemas.openxmlformats.org/officeDocument/2006/relationships/oleObject" Target="embeddings/oleObject274.bin"/><Relationship Id="rId504" Type="http://schemas.openxmlformats.org/officeDocument/2006/relationships/image" Target="media/image216.wmf"/><Relationship Id="rId546" Type="http://schemas.openxmlformats.org/officeDocument/2006/relationships/oleObject" Target="embeddings/oleObject305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2.bin"/><Relationship Id="rId185" Type="http://schemas.openxmlformats.org/officeDocument/2006/relationships/image" Target="media/image82.wmf"/><Relationship Id="rId350" Type="http://schemas.openxmlformats.org/officeDocument/2006/relationships/oleObject" Target="embeddings/oleObject194.bin"/><Relationship Id="rId406" Type="http://schemas.openxmlformats.org/officeDocument/2006/relationships/oleObject" Target="embeddings/oleObject223.bin"/><Relationship Id="rId588" Type="http://schemas.openxmlformats.org/officeDocument/2006/relationships/oleObject" Target="embeddings/oleObject32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4.bin"/><Relationship Id="rId392" Type="http://schemas.openxmlformats.org/officeDocument/2006/relationships/oleObject" Target="embeddings/oleObject216.bin"/><Relationship Id="rId448" Type="http://schemas.openxmlformats.org/officeDocument/2006/relationships/image" Target="media/image195.wmf"/><Relationship Id="rId613" Type="http://schemas.openxmlformats.org/officeDocument/2006/relationships/image" Target="media/image268.wmf"/><Relationship Id="rId655" Type="http://schemas.openxmlformats.org/officeDocument/2006/relationships/oleObject" Target="embeddings/oleObject363.bin"/><Relationship Id="rId252" Type="http://schemas.openxmlformats.org/officeDocument/2006/relationships/image" Target="media/image109.wmf"/><Relationship Id="rId294" Type="http://schemas.openxmlformats.org/officeDocument/2006/relationships/image" Target="media/image125.wmf"/><Relationship Id="rId308" Type="http://schemas.openxmlformats.org/officeDocument/2006/relationships/image" Target="media/image132.wmf"/><Relationship Id="rId515" Type="http://schemas.openxmlformats.org/officeDocument/2006/relationships/image" Target="media/image221.wmf"/><Relationship Id="rId47" Type="http://schemas.openxmlformats.org/officeDocument/2006/relationships/image" Target="media/image2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55.wmf"/><Relationship Id="rId557" Type="http://schemas.openxmlformats.org/officeDocument/2006/relationships/image" Target="media/image241.wmf"/><Relationship Id="rId599" Type="http://schemas.openxmlformats.org/officeDocument/2006/relationships/image" Target="media/image261.wmf"/><Relationship Id="rId196" Type="http://schemas.openxmlformats.org/officeDocument/2006/relationships/oleObject" Target="embeddings/oleObject104.bin"/><Relationship Id="rId417" Type="http://schemas.openxmlformats.org/officeDocument/2006/relationships/oleObject" Target="embeddings/oleObject229.bin"/><Relationship Id="rId459" Type="http://schemas.openxmlformats.org/officeDocument/2006/relationships/oleObject" Target="embeddings/oleObject255.bin"/><Relationship Id="rId624" Type="http://schemas.openxmlformats.org/officeDocument/2006/relationships/oleObject" Target="embeddings/oleObject345.bin"/><Relationship Id="rId666" Type="http://schemas.openxmlformats.org/officeDocument/2006/relationships/oleObject" Target="embeddings/oleObject374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1.bin"/><Relationship Id="rId263" Type="http://schemas.openxmlformats.org/officeDocument/2006/relationships/oleObject" Target="embeddings/oleObject143.bin"/><Relationship Id="rId319" Type="http://schemas.openxmlformats.org/officeDocument/2006/relationships/image" Target="media/image137.wmf"/><Relationship Id="rId470" Type="http://schemas.openxmlformats.org/officeDocument/2006/relationships/image" Target="media/image203.wmf"/><Relationship Id="rId526" Type="http://schemas.openxmlformats.org/officeDocument/2006/relationships/image" Target="media/image225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2.bin"/><Relationship Id="rId330" Type="http://schemas.openxmlformats.org/officeDocument/2006/relationships/image" Target="media/image142.wmf"/><Relationship Id="rId568" Type="http://schemas.openxmlformats.org/officeDocument/2006/relationships/oleObject" Target="embeddings/oleObject316.bin"/><Relationship Id="rId165" Type="http://schemas.openxmlformats.org/officeDocument/2006/relationships/oleObject" Target="embeddings/oleObject86.bin"/><Relationship Id="rId372" Type="http://schemas.openxmlformats.org/officeDocument/2006/relationships/oleObject" Target="embeddings/oleObject206.bin"/><Relationship Id="rId428" Type="http://schemas.openxmlformats.org/officeDocument/2006/relationships/oleObject" Target="embeddings/oleObject237.bin"/><Relationship Id="rId635" Type="http://schemas.openxmlformats.org/officeDocument/2006/relationships/image" Target="media/image279.wmf"/><Relationship Id="rId677" Type="http://schemas.openxmlformats.org/officeDocument/2006/relationships/oleObject" Target="embeddings/oleObject385.bin"/><Relationship Id="rId232" Type="http://schemas.openxmlformats.org/officeDocument/2006/relationships/image" Target="media/image100.wmf"/><Relationship Id="rId274" Type="http://schemas.openxmlformats.org/officeDocument/2006/relationships/image" Target="media/image118.wmf"/><Relationship Id="rId481" Type="http://schemas.openxmlformats.org/officeDocument/2006/relationships/oleObject" Target="embeddings/oleObject267.bin"/><Relationship Id="rId27" Type="http://schemas.openxmlformats.org/officeDocument/2006/relationships/image" Target="media/image12.wmf"/><Relationship Id="rId69" Type="http://schemas.openxmlformats.org/officeDocument/2006/relationships/image" Target="media/image31.wmf"/><Relationship Id="rId134" Type="http://schemas.openxmlformats.org/officeDocument/2006/relationships/image" Target="media/image61.wmf"/><Relationship Id="rId537" Type="http://schemas.openxmlformats.org/officeDocument/2006/relationships/image" Target="media/image231.wmf"/><Relationship Id="rId579" Type="http://schemas.openxmlformats.org/officeDocument/2006/relationships/image" Target="media/image252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93.bin"/><Relationship Id="rId341" Type="http://schemas.openxmlformats.org/officeDocument/2006/relationships/oleObject" Target="embeddings/oleObject189.bin"/><Relationship Id="rId383" Type="http://schemas.openxmlformats.org/officeDocument/2006/relationships/image" Target="media/image166.wmf"/><Relationship Id="rId439" Type="http://schemas.openxmlformats.org/officeDocument/2006/relationships/oleObject" Target="embeddings/oleObject243.bin"/><Relationship Id="rId590" Type="http://schemas.openxmlformats.org/officeDocument/2006/relationships/oleObject" Target="embeddings/oleObject327.bin"/><Relationship Id="rId604" Type="http://schemas.openxmlformats.org/officeDocument/2006/relationships/oleObject" Target="embeddings/oleObject335.bin"/><Relationship Id="rId646" Type="http://schemas.openxmlformats.org/officeDocument/2006/relationships/oleObject" Target="embeddings/oleObject356.bin"/><Relationship Id="rId201" Type="http://schemas.openxmlformats.org/officeDocument/2006/relationships/oleObject" Target="embeddings/oleObject108.bin"/><Relationship Id="rId243" Type="http://schemas.openxmlformats.org/officeDocument/2006/relationships/oleObject" Target="embeddings/oleObject132.bin"/><Relationship Id="rId285" Type="http://schemas.openxmlformats.org/officeDocument/2006/relationships/oleObject" Target="embeddings/oleObject158.bin"/><Relationship Id="rId450" Type="http://schemas.openxmlformats.org/officeDocument/2006/relationships/image" Target="media/image196.wmf"/><Relationship Id="rId506" Type="http://schemas.openxmlformats.org/officeDocument/2006/relationships/image" Target="media/image217.wmf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33.wmf"/><Relationship Id="rId492" Type="http://schemas.openxmlformats.org/officeDocument/2006/relationships/oleObject" Target="embeddings/oleObject275.bin"/><Relationship Id="rId548" Type="http://schemas.openxmlformats.org/officeDocument/2006/relationships/oleObject" Target="embeddings/oleObject306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87" Type="http://schemas.openxmlformats.org/officeDocument/2006/relationships/image" Target="media/image83.wmf"/><Relationship Id="rId352" Type="http://schemas.openxmlformats.org/officeDocument/2006/relationships/oleObject" Target="embeddings/oleObject195.bin"/><Relationship Id="rId394" Type="http://schemas.openxmlformats.org/officeDocument/2006/relationships/oleObject" Target="embeddings/oleObject217.bin"/><Relationship Id="rId408" Type="http://schemas.openxmlformats.org/officeDocument/2006/relationships/oleObject" Target="embeddings/oleObject224.bin"/><Relationship Id="rId615" Type="http://schemas.openxmlformats.org/officeDocument/2006/relationships/image" Target="media/image269.wmf"/><Relationship Id="rId212" Type="http://schemas.openxmlformats.org/officeDocument/2006/relationships/oleObject" Target="embeddings/oleObject116.bin"/><Relationship Id="rId254" Type="http://schemas.openxmlformats.org/officeDocument/2006/relationships/image" Target="media/image110.wmf"/><Relationship Id="rId657" Type="http://schemas.openxmlformats.org/officeDocument/2006/relationships/oleObject" Target="embeddings/oleObject365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296" Type="http://schemas.openxmlformats.org/officeDocument/2006/relationships/image" Target="media/image126.wmf"/><Relationship Id="rId461" Type="http://schemas.openxmlformats.org/officeDocument/2006/relationships/image" Target="media/image199.wmf"/><Relationship Id="rId517" Type="http://schemas.openxmlformats.org/officeDocument/2006/relationships/oleObject" Target="embeddings/oleObject290.bin"/><Relationship Id="rId559" Type="http://schemas.openxmlformats.org/officeDocument/2006/relationships/image" Target="media/image242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78.bin"/><Relationship Id="rId363" Type="http://schemas.openxmlformats.org/officeDocument/2006/relationships/image" Target="media/image156.wmf"/><Relationship Id="rId419" Type="http://schemas.openxmlformats.org/officeDocument/2006/relationships/oleObject" Target="embeddings/oleObject230.bin"/><Relationship Id="rId570" Type="http://schemas.openxmlformats.org/officeDocument/2006/relationships/oleObject" Target="embeddings/oleObject317.bin"/><Relationship Id="rId626" Type="http://schemas.openxmlformats.org/officeDocument/2006/relationships/oleObject" Target="embeddings/oleObject346.bin"/><Relationship Id="rId223" Type="http://schemas.openxmlformats.org/officeDocument/2006/relationships/oleObject" Target="embeddings/oleObject122.bin"/><Relationship Id="rId430" Type="http://schemas.openxmlformats.org/officeDocument/2006/relationships/image" Target="media/image186.wmf"/><Relationship Id="rId668" Type="http://schemas.openxmlformats.org/officeDocument/2006/relationships/oleObject" Target="embeddings/oleObject376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15.wmf"/><Relationship Id="rId472" Type="http://schemas.openxmlformats.org/officeDocument/2006/relationships/image" Target="media/image204.wmf"/><Relationship Id="rId528" Type="http://schemas.openxmlformats.org/officeDocument/2006/relationships/image" Target="media/image226.wmf"/><Relationship Id="rId125" Type="http://schemas.openxmlformats.org/officeDocument/2006/relationships/oleObject" Target="embeddings/oleObject63.bin"/><Relationship Id="rId167" Type="http://schemas.openxmlformats.org/officeDocument/2006/relationships/oleObject" Target="embeddings/oleObject87.bin"/><Relationship Id="rId332" Type="http://schemas.openxmlformats.org/officeDocument/2006/relationships/image" Target="media/image143.wmf"/><Relationship Id="rId374" Type="http://schemas.openxmlformats.org/officeDocument/2006/relationships/oleObject" Target="embeddings/oleObject207.bin"/><Relationship Id="rId581" Type="http://schemas.openxmlformats.org/officeDocument/2006/relationships/image" Target="media/image253.wmf"/><Relationship Id="rId71" Type="http://schemas.openxmlformats.org/officeDocument/2006/relationships/oleObject" Target="embeddings/oleObject34.bin"/><Relationship Id="rId234" Type="http://schemas.openxmlformats.org/officeDocument/2006/relationships/image" Target="media/image101.wmf"/><Relationship Id="rId637" Type="http://schemas.openxmlformats.org/officeDocument/2006/relationships/image" Target="media/image280.wmf"/><Relationship Id="rId679" Type="http://schemas.openxmlformats.org/officeDocument/2006/relationships/oleObject" Target="embeddings/oleObject38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9.bin"/><Relationship Id="rId276" Type="http://schemas.openxmlformats.org/officeDocument/2006/relationships/image" Target="media/image119.wmf"/><Relationship Id="rId297" Type="http://schemas.openxmlformats.org/officeDocument/2006/relationships/oleObject" Target="embeddings/oleObject165.bin"/><Relationship Id="rId441" Type="http://schemas.openxmlformats.org/officeDocument/2006/relationships/oleObject" Target="embeddings/oleObject244.bin"/><Relationship Id="rId462" Type="http://schemas.openxmlformats.org/officeDocument/2006/relationships/oleObject" Target="embeddings/oleObject257.bin"/><Relationship Id="rId483" Type="http://schemas.openxmlformats.org/officeDocument/2006/relationships/oleObject" Target="embeddings/oleObject268.bin"/><Relationship Id="rId518" Type="http://schemas.openxmlformats.org/officeDocument/2006/relationships/oleObject" Target="embeddings/oleObject291.bin"/><Relationship Id="rId539" Type="http://schemas.openxmlformats.org/officeDocument/2006/relationships/image" Target="media/image232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67.bin"/><Relationship Id="rId322" Type="http://schemas.openxmlformats.org/officeDocument/2006/relationships/image" Target="media/image138.wmf"/><Relationship Id="rId343" Type="http://schemas.openxmlformats.org/officeDocument/2006/relationships/oleObject" Target="embeddings/oleObject190.bin"/><Relationship Id="rId364" Type="http://schemas.openxmlformats.org/officeDocument/2006/relationships/oleObject" Target="embeddings/oleObject202.bin"/><Relationship Id="rId550" Type="http://schemas.openxmlformats.org/officeDocument/2006/relationships/oleObject" Target="embeddings/oleObject307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87.wmf"/><Relationship Id="rId203" Type="http://schemas.openxmlformats.org/officeDocument/2006/relationships/oleObject" Target="embeddings/oleObject110.bin"/><Relationship Id="rId385" Type="http://schemas.openxmlformats.org/officeDocument/2006/relationships/image" Target="media/image167.wmf"/><Relationship Id="rId571" Type="http://schemas.openxmlformats.org/officeDocument/2006/relationships/image" Target="media/image248.wmf"/><Relationship Id="rId592" Type="http://schemas.openxmlformats.org/officeDocument/2006/relationships/oleObject" Target="embeddings/oleObject328.bin"/><Relationship Id="rId606" Type="http://schemas.openxmlformats.org/officeDocument/2006/relationships/oleObject" Target="embeddings/oleObject336.bin"/><Relationship Id="rId627" Type="http://schemas.openxmlformats.org/officeDocument/2006/relationships/image" Target="media/image275.wmf"/><Relationship Id="rId648" Type="http://schemas.openxmlformats.org/officeDocument/2006/relationships/footer" Target="footer1.xml"/><Relationship Id="rId669" Type="http://schemas.openxmlformats.org/officeDocument/2006/relationships/oleObject" Target="embeddings/oleObject377.bin"/><Relationship Id="rId19" Type="http://schemas.openxmlformats.org/officeDocument/2006/relationships/image" Target="media/image8.wmf"/><Relationship Id="rId224" Type="http://schemas.openxmlformats.org/officeDocument/2006/relationships/image" Target="media/image96.wmf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9.bin"/><Relationship Id="rId410" Type="http://schemas.openxmlformats.org/officeDocument/2006/relationships/oleObject" Target="embeddings/oleObject225.bin"/><Relationship Id="rId431" Type="http://schemas.openxmlformats.org/officeDocument/2006/relationships/oleObject" Target="embeddings/oleObject239.bin"/><Relationship Id="rId452" Type="http://schemas.openxmlformats.org/officeDocument/2006/relationships/image" Target="media/image197.wmf"/><Relationship Id="rId473" Type="http://schemas.openxmlformats.org/officeDocument/2006/relationships/oleObject" Target="embeddings/oleObject263.bin"/><Relationship Id="rId494" Type="http://schemas.openxmlformats.org/officeDocument/2006/relationships/oleObject" Target="embeddings/oleObject276.bin"/><Relationship Id="rId508" Type="http://schemas.openxmlformats.org/officeDocument/2006/relationships/image" Target="media/image218.wmf"/><Relationship Id="rId529" Type="http://schemas.openxmlformats.org/officeDocument/2006/relationships/oleObject" Target="embeddings/oleObject297.bin"/><Relationship Id="rId680" Type="http://schemas.openxmlformats.org/officeDocument/2006/relationships/oleObject" Target="embeddings/oleObject38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5.wmf"/><Relationship Id="rId312" Type="http://schemas.openxmlformats.org/officeDocument/2006/relationships/oleObject" Target="embeddings/oleObject173.bin"/><Relationship Id="rId333" Type="http://schemas.openxmlformats.org/officeDocument/2006/relationships/oleObject" Target="embeddings/oleObject184.bin"/><Relationship Id="rId354" Type="http://schemas.openxmlformats.org/officeDocument/2006/relationships/oleObject" Target="embeddings/oleObject196.bin"/><Relationship Id="rId540" Type="http://schemas.openxmlformats.org/officeDocument/2006/relationships/oleObject" Target="embeddings/oleObject30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4.wmf"/><Relationship Id="rId375" Type="http://schemas.openxmlformats.org/officeDocument/2006/relationships/image" Target="media/image162.wmf"/><Relationship Id="rId396" Type="http://schemas.openxmlformats.org/officeDocument/2006/relationships/oleObject" Target="embeddings/oleObject218.bin"/><Relationship Id="rId561" Type="http://schemas.openxmlformats.org/officeDocument/2006/relationships/image" Target="media/image243.wmf"/><Relationship Id="rId582" Type="http://schemas.openxmlformats.org/officeDocument/2006/relationships/oleObject" Target="embeddings/oleObject323.bin"/><Relationship Id="rId617" Type="http://schemas.openxmlformats.org/officeDocument/2006/relationships/image" Target="media/image270.wmf"/><Relationship Id="rId638" Type="http://schemas.openxmlformats.org/officeDocument/2006/relationships/oleObject" Target="embeddings/oleObject352.bin"/><Relationship Id="rId659" Type="http://schemas.openxmlformats.org/officeDocument/2006/relationships/oleObject" Target="embeddings/oleObject367.bin"/><Relationship Id="rId3" Type="http://schemas.openxmlformats.org/officeDocument/2006/relationships/settings" Target="settings.xml"/><Relationship Id="rId214" Type="http://schemas.openxmlformats.org/officeDocument/2006/relationships/image" Target="media/image91.wmf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1.wmf"/><Relationship Id="rId277" Type="http://schemas.openxmlformats.org/officeDocument/2006/relationships/oleObject" Target="embeddings/oleObject152.bin"/><Relationship Id="rId298" Type="http://schemas.openxmlformats.org/officeDocument/2006/relationships/image" Target="media/image127.wmf"/><Relationship Id="rId400" Type="http://schemas.openxmlformats.org/officeDocument/2006/relationships/oleObject" Target="embeddings/oleObject220.bin"/><Relationship Id="rId421" Type="http://schemas.openxmlformats.org/officeDocument/2006/relationships/oleObject" Target="embeddings/oleObject231.bin"/><Relationship Id="rId442" Type="http://schemas.openxmlformats.org/officeDocument/2006/relationships/image" Target="media/image192.wmf"/><Relationship Id="rId463" Type="http://schemas.openxmlformats.org/officeDocument/2006/relationships/oleObject" Target="embeddings/oleObject258.bin"/><Relationship Id="rId484" Type="http://schemas.openxmlformats.org/officeDocument/2006/relationships/oleObject" Target="embeddings/oleObject269.bin"/><Relationship Id="rId519" Type="http://schemas.openxmlformats.org/officeDocument/2006/relationships/image" Target="media/image222.wmf"/><Relationship Id="rId670" Type="http://schemas.openxmlformats.org/officeDocument/2006/relationships/oleObject" Target="embeddings/oleObject37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302" Type="http://schemas.openxmlformats.org/officeDocument/2006/relationships/image" Target="media/image129.wmf"/><Relationship Id="rId323" Type="http://schemas.openxmlformats.org/officeDocument/2006/relationships/oleObject" Target="embeddings/oleObject179.bin"/><Relationship Id="rId344" Type="http://schemas.openxmlformats.org/officeDocument/2006/relationships/image" Target="media/image148.wmf"/><Relationship Id="rId530" Type="http://schemas.openxmlformats.org/officeDocument/2006/relationships/image" Target="media/image22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79.wmf"/><Relationship Id="rId365" Type="http://schemas.openxmlformats.org/officeDocument/2006/relationships/image" Target="media/image157.wmf"/><Relationship Id="rId386" Type="http://schemas.openxmlformats.org/officeDocument/2006/relationships/oleObject" Target="embeddings/oleObject213.bin"/><Relationship Id="rId551" Type="http://schemas.openxmlformats.org/officeDocument/2006/relationships/image" Target="media/image238.wmf"/><Relationship Id="rId572" Type="http://schemas.openxmlformats.org/officeDocument/2006/relationships/oleObject" Target="embeddings/oleObject318.bin"/><Relationship Id="rId593" Type="http://schemas.openxmlformats.org/officeDocument/2006/relationships/image" Target="media/image259.wmf"/><Relationship Id="rId607" Type="http://schemas.openxmlformats.org/officeDocument/2006/relationships/image" Target="media/image265.wmf"/><Relationship Id="rId628" Type="http://schemas.openxmlformats.org/officeDocument/2006/relationships/oleObject" Target="embeddings/oleObject347.bin"/><Relationship Id="rId649" Type="http://schemas.openxmlformats.org/officeDocument/2006/relationships/oleObject" Target="embeddings/oleObject357.bin"/><Relationship Id="rId190" Type="http://schemas.openxmlformats.org/officeDocument/2006/relationships/oleObject" Target="embeddings/oleObject100.bin"/><Relationship Id="rId204" Type="http://schemas.openxmlformats.org/officeDocument/2006/relationships/image" Target="media/image88.wmf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6.bin"/><Relationship Id="rId288" Type="http://schemas.openxmlformats.org/officeDocument/2006/relationships/image" Target="media/image123.wmf"/><Relationship Id="rId411" Type="http://schemas.openxmlformats.org/officeDocument/2006/relationships/image" Target="media/image180.wmf"/><Relationship Id="rId432" Type="http://schemas.openxmlformats.org/officeDocument/2006/relationships/image" Target="media/image187.wmf"/><Relationship Id="rId453" Type="http://schemas.openxmlformats.org/officeDocument/2006/relationships/oleObject" Target="embeddings/oleObject250.bin"/><Relationship Id="rId474" Type="http://schemas.openxmlformats.org/officeDocument/2006/relationships/image" Target="media/image205.wmf"/><Relationship Id="rId509" Type="http://schemas.openxmlformats.org/officeDocument/2006/relationships/oleObject" Target="embeddings/oleObject285.bin"/><Relationship Id="rId660" Type="http://schemas.openxmlformats.org/officeDocument/2006/relationships/oleObject" Target="embeddings/oleObject36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313" Type="http://schemas.openxmlformats.org/officeDocument/2006/relationships/image" Target="media/image134.wmf"/><Relationship Id="rId495" Type="http://schemas.openxmlformats.org/officeDocument/2006/relationships/oleObject" Target="embeddings/oleObject277.bin"/><Relationship Id="rId681" Type="http://schemas.openxmlformats.org/officeDocument/2006/relationships/oleObject" Target="embeddings/oleObject38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8.bin"/><Relationship Id="rId334" Type="http://schemas.openxmlformats.org/officeDocument/2006/relationships/image" Target="media/image144.wmf"/><Relationship Id="rId355" Type="http://schemas.openxmlformats.org/officeDocument/2006/relationships/image" Target="media/image153.wmf"/><Relationship Id="rId376" Type="http://schemas.openxmlformats.org/officeDocument/2006/relationships/oleObject" Target="embeddings/oleObject208.bin"/><Relationship Id="rId397" Type="http://schemas.openxmlformats.org/officeDocument/2006/relationships/image" Target="media/image173.wmf"/><Relationship Id="rId520" Type="http://schemas.openxmlformats.org/officeDocument/2006/relationships/oleObject" Target="embeddings/oleObject292.bin"/><Relationship Id="rId541" Type="http://schemas.openxmlformats.org/officeDocument/2006/relationships/image" Target="media/image233.wmf"/><Relationship Id="rId562" Type="http://schemas.openxmlformats.org/officeDocument/2006/relationships/oleObject" Target="embeddings/oleObject313.bin"/><Relationship Id="rId583" Type="http://schemas.openxmlformats.org/officeDocument/2006/relationships/image" Target="media/image254.wmf"/><Relationship Id="rId618" Type="http://schemas.openxmlformats.org/officeDocument/2006/relationships/oleObject" Target="embeddings/oleObject342.bin"/><Relationship Id="rId639" Type="http://schemas.openxmlformats.org/officeDocument/2006/relationships/image" Target="media/image28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2.wmf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3.bin"/><Relationship Id="rId401" Type="http://schemas.openxmlformats.org/officeDocument/2006/relationships/image" Target="media/image175.wmf"/><Relationship Id="rId422" Type="http://schemas.openxmlformats.org/officeDocument/2006/relationships/image" Target="media/image185.wmf"/><Relationship Id="rId443" Type="http://schemas.openxmlformats.org/officeDocument/2006/relationships/oleObject" Target="embeddings/oleObject245.bin"/><Relationship Id="rId464" Type="http://schemas.openxmlformats.org/officeDocument/2006/relationships/image" Target="media/image200.wmf"/><Relationship Id="rId650" Type="http://schemas.openxmlformats.org/officeDocument/2006/relationships/oleObject" Target="embeddings/oleObject358.bin"/><Relationship Id="rId303" Type="http://schemas.openxmlformats.org/officeDocument/2006/relationships/oleObject" Target="embeddings/oleObject168.bin"/><Relationship Id="rId485" Type="http://schemas.openxmlformats.org/officeDocument/2006/relationships/oleObject" Target="embeddings/oleObject270.bin"/><Relationship Id="rId42" Type="http://schemas.openxmlformats.org/officeDocument/2006/relationships/oleObject" Target="embeddings/oleObject17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345" Type="http://schemas.openxmlformats.org/officeDocument/2006/relationships/oleObject" Target="embeddings/oleObject191.bin"/><Relationship Id="rId387" Type="http://schemas.openxmlformats.org/officeDocument/2006/relationships/image" Target="media/image168.wmf"/><Relationship Id="rId510" Type="http://schemas.openxmlformats.org/officeDocument/2006/relationships/image" Target="media/image219.wmf"/><Relationship Id="rId552" Type="http://schemas.openxmlformats.org/officeDocument/2006/relationships/oleObject" Target="embeddings/oleObject308.bin"/><Relationship Id="rId594" Type="http://schemas.openxmlformats.org/officeDocument/2006/relationships/oleObject" Target="embeddings/oleObject329.bin"/><Relationship Id="rId608" Type="http://schemas.openxmlformats.org/officeDocument/2006/relationships/oleObject" Target="embeddings/oleObject337.bin"/><Relationship Id="rId191" Type="http://schemas.openxmlformats.org/officeDocument/2006/relationships/image" Target="media/image85.wmf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4.bin"/><Relationship Id="rId412" Type="http://schemas.openxmlformats.org/officeDocument/2006/relationships/oleObject" Target="embeddings/oleObject226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60.bin"/><Relationship Id="rId454" Type="http://schemas.openxmlformats.org/officeDocument/2006/relationships/image" Target="media/image198.wmf"/><Relationship Id="rId496" Type="http://schemas.openxmlformats.org/officeDocument/2006/relationships/image" Target="media/image213.wmf"/><Relationship Id="rId661" Type="http://schemas.openxmlformats.org/officeDocument/2006/relationships/oleObject" Target="embeddings/oleObject369.bin"/><Relationship Id="rId11" Type="http://schemas.openxmlformats.org/officeDocument/2006/relationships/image" Target="media/image4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74.bin"/><Relationship Id="rId356" Type="http://schemas.openxmlformats.org/officeDocument/2006/relationships/oleObject" Target="embeddings/oleObject197.bin"/><Relationship Id="rId398" Type="http://schemas.openxmlformats.org/officeDocument/2006/relationships/oleObject" Target="embeddings/oleObject219.bin"/><Relationship Id="rId521" Type="http://schemas.openxmlformats.org/officeDocument/2006/relationships/image" Target="media/image223.wmf"/><Relationship Id="rId563" Type="http://schemas.openxmlformats.org/officeDocument/2006/relationships/image" Target="media/image244.wmf"/><Relationship Id="rId619" Type="http://schemas.openxmlformats.org/officeDocument/2006/relationships/image" Target="media/image27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216" Type="http://schemas.openxmlformats.org/officeDocument/2006/relationships/image" Target="media/image92.wmf"/><Relationship Id="rId423" Type="http://schemas.openxmlformats.org/officeDocument/2006/relationships/oleObject" Target="embeddings/oleObject232.bin"/><Relationship Id="rId258" Type="http://schemas.openxmlformats.org/officeDocument/2006/relationships/image" Target="media/image112.wmf"/><Relationship Id="rId465" Type="http://schemas.openxmlformats.org/officeDocument/2006/relationships/oleObject" Target="embeddings/oleObject259.bin"/><Relationship Id="rId630" Type="http://schemas.openxmlformats.org/officeDocument/2006/relationships/oleObject" Target="embeddings/oleObject348.bin"/><Relationship Id="rId672" Type="http://schemas.openxmlformats.org/officeDocument/2006/relationships/oleObject" Target="embeddings/oleObject380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oleObject" Target="embeddings/oleObject180.bin"/><Relationship Id="rId367" Type="http://schemas.openxmlformats.org/officeDocument/2006/relationships/image" Target="media/image158.wmf"/><Relationship Id="rId532" Type="http://schemas.openxmlformats.org/officeDocument/2006/relationships/image" Target="media/image228.png"/><Relationship Id="rId574" Type="http://schemas.openxmlformats.org/officeDocument/2006/relationships/oleObject" Target="embeddings/oleObject319.bin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24.bin"/><Relationship Id="rId269" Type="http://schemas.openxmlformats.org/officeDocument/2006/relationships/image" Target="media/image116.wmf"/><Relationship Id="rId434" Type="http://schemas.openxmlformats.org/officeDocument/2006/relationships/image" Target="media/image188.wmf"/><Relationship Id="rId476" Type="http://schemas.openxmlformats.org/officeDocument/2006/relationships/image" Target="media/image206.wmf"/><Relationship Id="rId641" Type="http://schemas.openxmlformats.org/officeDocument/2006/relationships/image" Target="media/image282.wmf"/><Relationship Id="rId683" Type="http://schemas.openxmlformats.org/officeDocument/2006/relationships/oleObject" Target="embeddings/oleObject391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5.bin"/><Relationship Id="rId336" Type="http://schemas.openxmlformats.org/officeDocument/2006/relationships/oleObject" Target="embeddings/oleObject186.bin"/><Relationship Id="rId501" Type="http://schemas.openxmlformats.org/officeDocument/2006/relationships/oleObject" Target="embeddings/oleObject280.bin"/><Relationship Id="rId543" Type="http://schemas.openxmlformats.org/officeDocument/2006/relationships/image" Target="media/image23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6.bin"/><Relationship Id="rId378" Type="http://schemas.openxmlformats.org/officeDocument/2006/relationships/oleObject" Target="embeddings/oleObject209.bin"/><Relationship Id="rId403" Type="http://schemas.openxmlformats.org/officeDocument/2006/relationships/image" Target="media/image176.wmf"/><Relationship Id="rId585" Type="http://schemas.openxmlformats.org/officeDocument/2006/relationships/image" Target="media/image255.wmf"/><Relationship Id="rId6" Type="http://schemas.openxmlformats.org/officeDocument/2006/relationships/endnotes" Target="endnotes.xml"/><Relationship Id="rId238" Type="http://schemas.openxmlformats.org/officeDocument/2006/relationships/image" Target="media/image103.wmf"/><Relationship Id="rId445" Type="http://schemas.openxmlformats.org/officeDocument/2006/relationships/oleObject" Target="embeddings/oleObject246.bin"/><Relationship Id="rId487" Type="http://schemas.openxmlformats.org/officeDocument/2006/relationships/oleObject" Target="embeddings/oleObject272.bin"/><Relationship Id="rId610" Type="http://schemas.openxmlformats.org/officeDocument/2006/relationships/oleObject" Target="embeddings/oleObject338.bin"/><Relationship Id="rId652" Type="http://schemas.openxmlformats.org/officeDocument/2006/relationships/oleObject" Target="embeddings/oleObject360.bin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69.bin"/><Relationship Id="rId347" Type="http://schemas.openxmlformats.org/officeDocument/2006/relationships/oleObject" Target="embeddings/oleObject192.bin"/><Relationship Id="rId512" Type="http://schemas.openxmlformats.org/officeDocument/2006/relationships/image" Target="media/image220.wmf"/><Relationship Id="rId44" Type="http://schemas.openxmlformats.org/officeDocument/2006/relationships/oleObject" Target="embeddings/oleObject18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7.bin"/><Relationship Id="rId389" Type="http://schemas.openxmlformats.org/officeDocument/2006/relationships/image" Target="media/image169.wmf"/><Relationship Id="rId554" Type="http://schemas.openxmlformats.org/officeDocument/2006/relationships/oleObject" Target="embeddings/oleObject309.bin"/><Relationship Id="rId596" Type="http://schemas.openxmlformats.org/officeDocument/2006/relationships/oleObject" Target="embeddings/oleObject330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2.bin"/><Relationship Id="rId249" Type="http://schemas.openxmlformats.org/officeDocument/2006/relationships/oleObject" Target="embeddings/oleObject135.bin"/><Relationship Id="rId414" Type="http://schemas.openxmlformats.org/officeDocument/2006/relationships/image" Target="media/image181.wmf"/><Relationship Id="rId456" Type="http://schemas.openxmlformats.org/officeDocument/2006/relationships/oleObject" Target="embeddings/oleObject252.bin"/><Relationship Id="rId498" Type="http://schemas.openxmlformats.org/officeDocument/2006/relationships/image" Target="media/image214.wmf"/><Relationship Id="rId621" Type="http://schemas.openxmlformats.org/officeDocument/2006/relationships/image" Target="media/image272.wmf"/><Relationship Id="rId663" Type="http://schemas.openxmlformats.org/officeDocument/2006/relationships/oleObject" Target="embeddings/oleObject371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13.wmf"/><Relationship Id="rId316" Type="http://schemas.openxmlformats.org/officeDocument/2006/relationships/oleObject" Target="embeddings/oleObject175.bin"/><Relationship Id="rId523" Type="http://schemas.openxmlformats.org/officeDocument/2006/relationships/oleObject" Target="embeddings/oleObject29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98.bin"/><Relationship Id="rId565" Type="http://schemas.openxmlformats.org/officeDocument/2006/relationships/image" Target="media/image245.wmf"/><Relationship Id="rId162" Type="http://schemas.openxmlformats.org/officeDocument/2006/relationships/oleObject" Target="embeddings/oleObject84.bin"/><Relationship Id="rId218" Type="http://schemas.openxmlformats.org/officeDocument/2006/relationships/image" Target="media/image93.wmf"/><Relationship Id="rId425" Type="http://schemas.openxmlformats.org/officeDocument/2006/relationships/oleObject" Target="embeddings/oleObject234.bin"/><Relationship Id="rId467" Type="http://schemas.openxmlformats.org/officeDocument/2006/relationships/oleObject" Target="embeddings/oleObject260.bin"/><Relationship Id="rId632" Type="http://schemas.openxmlformats.org/officeDocument/2006/relationships/oleObject" Target="embeddings/oleObject349.bin"/><Relationship Id="rId271" Type="http://schemas.openxmlformats.org/officeDocument/2006/relationships/image" Target="media/image117.wmf"/><Relationship Id="rId674" Type="http://schemas.openxmlformats.org/officeDocument/2006/relationships/oleObject" Target="embeddings/oleObject382.bin"/><Relationship Id="rId24" Type="http://schemas.openxmlformats.org/officeDocument/2006/relationships/image" Target="media/image10.png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81.bin"/><Relationship Id="rId369" Type="http://schemas.openxmlformats.org/officeDocument/2006/relationships/image" Target="media/image159.wmf"/><Relationship Id="rId534" Type="http://schemas.openxmlformats.org/officeDocument/2006/relationships/oleObject" Target="embeddings/oleObject299.bin"/><Relationship Id="rId576" Type="http://schemas.openxmlformats.org/officeDocument/2006/relationships/oleObject" Target="embeddings/oleObject320.bin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5.bin"/><Relationship Id="rId380" Type="http://schemas.openxmlformats.org/officeDocument/2006/relationships/oleObject" Target="embeddings/oleObject210.bin"/><Relationship Id="rId436" Type="http://schemas.openxmlformats.org/officeDocument/2006/relationships/image" Target="media/image189.wmf"/><Relationship Id="rId601" Type="http://schemas.openxmlformats.org/officeDocument/2006/relationships/image" Target="media/image262.wmf"/><Relationship Id="rId643" Type="http://schemas.openxmlformats.org/officeDocument/2006/relationships/image" Target="media/image283.wmf"/><Relationship Id="rId240" Type="http://schemas.openxmlformats.org/officeDocument/2006/relationships/image" Target="media/image104.wmf"/><Relationship Id="rId478" Type="http://schemas.openxmlformats.org/officeDocument/2006/relationships/image" Target="media/image207.wmf"/><Relationship Id="rId685" Type="http://schemas.openxmlformats.org/officeDocument/2006/relationships/header" Target="header2.xml"/><Relationship Id="rId35" Type="http://schemas.openxmlformats.org/officeDocument/2006/relationships/image" Target="media/image1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image" Target="media/image120.wmf"/><Relationship Id="rId338" Type="http://schemas.openxmlformats.org/officeDocument/2006/relationships/image" Target="media/image145.wmf"/><Relationship Id="rId503" Type="http://schemas.openxmlformats.org/officeDocument/2006/relationships/oleObject" Target="embeddings/oleObject282.bin"/><Relationship Id="rId545" Type="http://schemas.openxmlformats.org/officeDocument/2006/relationships/image" Target="media/image235.wmf"/><Relationship Id="rId587" Type="http://schemas.openxmlformats.org/officeDocument/2006/relationships/image" Target="media/image256.wmf"/><Relationship Id="rId8" Type="http://schemas.openxmlformats.org/officeDocument/2006/relationships/image" Target="media/image2.png"/><Relationship Id="rId142" Type="http://schemas.openxmlformats.org/officeDocument/2006/relationships/image" Target="media/image65.wmf"/><Relationship Id="rId184" Type="http://schemas.openxmlformats.org/officeDocument/2006/relationships/oleObject" Target="embeddings/oleObject97.bin"/><Relationship Id="rId391" Type="http://schemas.openxmlformats.org/officeDocument/2006/relationships/image" Target="media/image170.wmf"/><Relationship Id="rId405" Type="http://schemas.openxmlformats.org/officeDocument/2006/relationships/image" Target="media/image177.wmf"/><Relationship Id="rId447" Type="http://schemas.openxmlformats.org/officeDocument/2006/relationships/oleObject" Target="embeddings/oleObject247.bin"/><Relationship Id="rId612" Type="http://schemas.openxmlformats.org/officeDocument/2006/relationships/oleObject" Target="embeddings/oleObject339.bin"/><Relationship Id="rId251" Type="http://schemas.openxmlformats.org/officeDocument/2006/relationships/oleObject" Target="embeddings/oleObject137.bin"/><Relationship Id="rId489" Type="http://schemas.openxmlformats.org/officeDocument/2006/relationships/oleObject" Target="embeddings/oleObject273.bin"/><Relationship Id="rId654" Type="http://schemas.openxmlformats.org/officeDocument/2006/relationships/oleObject" Target="embeddings/oleObject362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63.bin"/><Relationship Id="rId307" Type="http://schemas.openxmlformats.org/officeDocument/2006/relationships/oleObject" Target="embeddings/oleObject170.bin"/><Relationship Id="rId349" Type="http://schemas.openxmlformats.org/officeDocument/2006/relationships/oleObject" Target="embeddings/oleObject193.bin"/><Relationship Id="rId514" Type="http://schemas.openxmlformats.org/officeDocument/2006/relationships/oleObject" Target="embeddings/oleObject288.bin"/><Relationship Id="rId556" Type="http://schemas.openxmlformats.org/officeDocument/2006/relationships/oleObject" Target="embeddings/oleObject31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8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200.bin"/><Relationship Id="rId416" Type="http://schemas.openxmlformats.org/officeDocument/2006/relationships/image" Target="media/image182.wmf"/><Relationship Id="rId598" Type="http://schemas.openxmlformats.org/officeDocument/2006/relationships/oleObject" Target="embeddings/oleObject332.bin"/><Relationship Id="rId220" Type="http://schemas.openxmlformats.org/officeDocument/2006/relationships/image" Target="media/image94.wmf"/><Relationship Id="rId458" Type="http://schemas.openxmlformats.org/officeDocument/2006/relationships/oleObject" Target="embeddings/oleObject254.bin"/><Relationship Id="rId623" Type="http://schemas.openxmlformats.org/officeDocument/2006/relationships/image" Target="media/image273.wmf"/><Relationship Id="rId665" Type="http://schemas.openxmlformats.org/officeDocument/2006/relationships/oleObject" Target="embeddings/oleObject373.bin"/><Relationship Id="rId15" Type="http://schemas.openxmlformats.org/officeDocument/2006/relationships/image" Target="media/image6.wmf"/><Relationship Id="rId57" Type="http://schemas.openxmlformats.org/officeDocument/2006/relationships/image" Target="media/image26.wmf"/><Relationship Id="rId262" Type="http://schemas.openxmlformats.org/officeDocument/2006/relationships/image" Target="media/image114.wmf"/><Relationship Id="rId318" Type="http://schemas.openxmlformats.org/officeDocument/2006/relationships/oleObject" Target="embeddings/oleObject176.bin"/><Relationship Id="rId525" Type="http://schemas.openxmlformats.org/officeDocument/2006/relationships/oleObject" Target="embeddings/oleObject295.bin"/><Relationship Id="rId567" Type="http://schemas.openxmlformats.org/officeDocument/2006/relationships/image" Target="media/image246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64" Type="http://schemas.openxmlformats.org/officeDocument/2006/relationships/image" Target="media/image73.wmf"/><Relationship Id="rId371" Type="http://schemas.openxmlformats.org/officeDocument/2006/relationships/image" Target="media/image160.wmf"/><Relationship Id="rId427" Type="http://schemas.openxmlformats.org/officeDocument/2006/relationships/oleObject" Target="embeddings/oleObject236.bin"/><Relationship Id="rId469" Type="http://schemas.openxmlformats.org/officeDocument/2006/relationships/oleObject" Target="embeddings/oleObject261.bin"/><Relationship Id="rId634" Type="http://schemas.openxmlformats.org/officeDocument/2006/relationships/oleObject" Target="embeddings/oleObject350.bin"/><Relationship Id="rId676" Type="http://schemas.openxmlformats.org/officeDocument/2006/relationships/oleObject" Target="embeddings/oleObject384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6.bin"/><Relationship Id="rId273" Type="http://schemas.openxmlformats.org/officeDocument/2006/relationships/oleObject" Target="embeddings/oleObject150.bin"/><Relationship Id="rId329" Type="http://schemas.openxmlformats.org/officeDocument/2006/relationships/oleObject" Target="embeddings/oleObject182.bin"/><Relationship Id="rId480" Type="http://schemas.openxmlformats.org/officeDocument/2006/relationships/image" Target="media/image208.wmf"/><Relationship Id="rId536" Type="http://schemas.openxmlformats.org/officeDocument/2006/relationships/oleObject" Target="embeddings/oleObject300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7.bin"/><Relationship Id="rId175" Type="http://schemas.openxmlformats.org/officeDocument/2006/relationships/image" Target="media/image77.wmf"/><Relationship Id="rId340" Type="http://schemas.openxmlformats.org/officeDocument/2006/relationships/image" Target="media/image146.wmf"/><Relationship Id="rId578" Type="http://schemas.openxmlformats.org/officeDocument/2006/relationships/oleObject" Target="embeddings/oleObject321.bin"/><Relationship Id="rId200" Type="http://schemas.openxmlformats.org/officeDocument/2006/relationships/oleObject" Target="embeddings/oleObject107.bin"/><Relationship Id="rId382" Type="http://schemas.openxmlformats.org/officeDocument/2006/relationships/oleObject" Target="embeddings/oleObject211.bin"/><Relationship Id="rId438" Type="http://schemas.openxmlformats.org/officeDocument/2006/relationships/image" Target="media/image190.wmf"/><Relationship Id="rId603" Type="http://schemas.openxmlformats.org/officeDocument/2006/relationships/image" Target="media/image263.wmf"/><Relationship Id="rId645" Type="http://schemas.openxmlformats.org/officeDocument/2006/relationships/image" Target="media/image284.wmf"/><Relationship Id="rId687" Type="http://schemas.openxmlformats.org/officeDocument/2006/relationships/theme" Target="theme/theme1.xml"/><Relationship Id="rId242" Type="http://schemas.openxmlformats.org/officeDocument/2006/relationships/image" Target="media/image105.wmf"/><Relationship Id="rId284" Type="http://schemas.openxmlformats.org/officeDocument/2006/relationships/image" Target="media/image121.wmf"/><Relationship Id="rId491" Type="http://schemas.openxmlformats.org/officeDocument/2006/relationships/image" Target="media/image211.wmf"/><Relationship Id="rId505" Type="http://schemas.openxmlformats.org/officeDocument/2006/relationships/oleObject" Target="embeddings/oleObject283.bin"/><Relationship Id="rId37" Type="http://schemas.openxmlformats.org/officeDocument/2006/relationships/image" Target="media/image1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44" Type="http://schemas.openxmlformats.org/officeDocument/2006/relationships/image" Target="media/image66.wmf"/><Relationship Id="rId547" Type="http://schemas.openxmlformats.org/officeDocument/2006/relationships/image" Target="media/image236.wmf"/><Relationship Id="rId589" Type="http://schemas.openxmlformats.org/officeDocument/2006/relationships/image" Target="media/image257.wmf"/><Relationship Id="rId90" Type="http://schemas.openxmlformats.org/officeDocument/2006/relationships/image" Target="media/image41.wmf"/><Relationship Id="rId186" Type="http://schemas.openxmlformats.org/officeDocument/2006/relationships/oleObject" Target="embeddings/oleObject98.bin"/><Relationship Id="rId351" Type="http://schemas.openxmlformats.org/officeDocument/2006/relationships/image" Target="media/image151.wmf"/><Relationship Id="rId393" Type="http://schemas.openxmlformats.org/officeDocument/2006/relationships/image" Target="media/image171.wmf"/><Relationship Id="rId407" Type="http://schemas.openxmlformats.org/officeDocument/2006/relationships/image" Target="media/image178.wmf"/><Relationship Id="rId449" Type="http://schemas.openxmlformats.org/officeDocument/2006/relationships/oleObject" Target="embeddings/oleObject248.bin"/><Relationship Id="rId614" Type="http://schemas.openxmlformats.org/officeDocument/2006/relationships/oleObject" Target="embeddings/oleObject340.bin"/><Relationship Id="rId656" Type="http://schemas.openxmlformats.org/officeDocument/2006/relationships/oleObject" Target="embeddings/oleObject364.bin"/><Relationship Id="rId211" Type="http://schemas.openxmlformats.org/officeDocument/2006/relationships/oleObject" Target="embeddings/oleObject115.bin"/><Relationship Id="rId253" Type="http://schemas.openxmlformats.org/officeDocument/2006/relationships/oleObject" Target="embeddings/oleObject138.bin"/><Relationship Id="rId295" Type="http://schemas.openxmlformats.org/officeDocument/2006/relationships/oleObject" Target="embeddings/oleObject164.bin"/><Relationship Id="rId309" Type="http://schemas.openxmlformats.org/officeDocument/2006/relationships/oleObject" Target="embeddings/oleObject171.bin"/><Relationship Id="rId460" Type="http://schemas.openxmlformats.org/officeDocument/2006/relationships/oleObject" Target="embeddings/oleObject256.bin"/><Relationship Id="rId516" Type="http://schemas.openxmlformats.org/officeDocument/2006/relationships/oleObject" Target="embeddings/oleObject289.bin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77.bin"/><Relationship Id="rId558" Type="http://schemas.openxmlformats.org/officeDocument/2006/relationships/oleObject" Target="embeddings/oleObject311.bin"/><Relationship Id="rId155" Type="http://schemas.openxmlformats.org/officeDocument/2006/relationships/image" Target="media/image70.wmf"/><Relationship Id="rId197" Type="http://schemas.openxmlformats.org/officeDocument/2006/relationships/oleObject" Target="embeddings/oleObject105.bin"/><Relationship Id="rId362" Type="http://schemas.openxmlformats.org/officeDocument/2006/relationships/oleObject" Target="embeddings/oleObject201.bin"/><Relationship Id="rId418" Type="http://schemas.openxmlformats.org/officeDocument/2006/relationships/image" Target="media/image183.wmf"/><Relationship Id="rId625" Type="http://schemas.openxmlformats.org/officeDocument/2006/relationships/image" Target="media/image274.wmf"/><Relationship Id="rId222" Type="http://schemas.openxmlformats.org/officeDocument/2006/relationships/image" Target="media/image95.wmf"/><Relationship Id="rId264" Type="http://schemas.openxmlformats.org/officeDocument/2006/relationships/oleObject" Target="embeddings/oleObject144.bin"/><Relationship Id="rId471" Type="http://schemas.openxmlformats.org/officeDocument/2006/relationships/oleObject" Target="embeddings/oleObject262.bin"/><Relationship Id="rId667" Type="http://schemas.openxmlformats.org/officeDocument/2006/relationships/oleObject" Target="embeddings/oleObject375.bin"/><Relationship Id="rId17" Type="http://schemas.openxmlformats.org/officeDocument/2006/relationships/image" Target="media/image7.wmf"/><Relationship Id="rId59" Type="http://schemas.openxmlformats.org/officeDocument/2006/relationships/image" Target="media/image27.wmf"/><Relationship Id="rId124" Type="http://schemas.openxmlformats.org/officeDocument/2006/relationships/image" Target="media/image56.wmf"/><Relationship Id="rId527" Type="http://schemas.openxmlformats.org/officeDocument/2006/relationships/oleObject" Target="embeddings/oleObject296.bin"/><Relationship Id="rId569" Type="http://schemas.openxmlformats.org/officeDocument/2006/relationships/image" Target="media/image247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4.wmf"/><Relationship Id="rId331" Type="http://schemas.openxmlformats.org/officeDocument/2006/relationships/oleObject" Target="embeddings/oleObject183.bin"/><Relationship Id="rId373" Type="http://schemas.openxmlformats.org/officeDocument/2006/relationships/image" Target="media/image161.wmf"/><Relationship Id="rId429" Type="http://schemas.openxmlformats.org/officeDocument/2006/relationships/oleObject" Target="embeddings/oleObject238.bin"/><Relationship Id="rId580" Type="http://schemas.openxmlformats.org/officeDocument/2006/relationships/oleObject" Target="embeddings/oleObject322.bin"/><Relationship Id="rId636" Type="http://schemas.openxmlformats.org/officeDocument/2006/relationships/oleObject" Target="embeddings/oleObject35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7.bin"/><Relationship Id="rId440" Type="http://schemas.openxmlformats.org/officeDocument/2006/relationships/image" Target="media/image191.wmf"/><Relationship Id="rId678" Type="http://schemas.openxmlformats.org/officeDocument/2006/relationships/oleObject" Target="embeddings/oleObject386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51.bin"/><Relationship Id="rId300" Type="http://schemas.openxmlformats.org/officeDocument/2006/relationships/image" Target="media/image128.wmf"/><Relationship Id="rId482" Type="http://schemas.openxmlformats.org/officeDocument/2006/relationships/image" Target="media/image209.wmf"/><Relationship Id="rId538" Type="http://schemas.openxmlformats.org/officeDocument/2006/relationships/oleObject" Target="embeddings/oleObject301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77" Type="http://schemas.openxmlformats.org/officeDocument/2006/relationships/image" Target="media/image78.wmf"/><Relationship Id="rId342" Type="http://schemas.openxmlformats.org/officeDocument/2006/relationships/image" Target="media/image147.wmf"/><Relationship Id="rId384" Type="http://schemas.openxmlformats.org/officeDocument/2006/relationships/oleObject" Target="embeddings/oleObject212.bin"/><Relationship Id="rId591" Type="http://schemas.openxmlformats.org/officeDocument/2006/relationships/image" Target="media/image258.wmf"/><Relationship Id="rId605" Type="http://schemas.openxmlformats.org/officeDocument/2006/relationships/image" Target="media/image264.wmf"/><Relationship Id="rId202" Type="http://schemas.openxmlformats.org/officeDocument/2006/relationships/oleObject" Target="embeddings/oleObject109.bin"/><Relationship Id="rId244" Type="http://schemas.openxmlformats.org/officeDocument/2006/relationships/image" Target="media/image106.wmf"/><Relationship Id="rId647" Type="http://schemas.openxmlformats.org/officeDocument/2006/relationships/header" Target="header1.xml"/><Relationship Id="rId39" Type="http://schemas.openxmlformats.org/officeDocument/2006/relationships/image" Target="media/image18.wmf"/><Relationship Id="rId286" Type="http://schemas.openxmlformats.org/officeDocument/2006/relationships/image" Target="media/image122.wmf"/><Relationship Id="rId451" Type="http://schemas.openxmlformats.org/officeDocument/2006/relationships/oleObject" Target="embeddings/oleObject249.bin"/><Relationship Id="rId493" Type="http://schemas.openxmlformats.org/officeDocument/2006/relationships/image" Target="media/image212.wmf"/><Relationship Id="rId507" Type="http://schemas.openxmlformats.org/officeDocument/2006/relationships/oleObject" Target="embeddings/oleObject284.bin"/><Relationship Id="rId549" Type="http://schemas.openxmlformats.org/officeDocument/2006/relationships/image" Target="media/image237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46" Type="http://schemas.openxmlformats.org/officeDocument/2006/relationships/image" Target="media/image67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72.bin"/><Relationship Id="rId353" Type="http://schemas.openxmlformats.org/officeDocument/2006/relationships/image" Target="media/image152.wmf"/><Relationship Id="rId395" Type="http://schemas.openxmlformats.org/officeDocument/2006/relationships/image" Target="media/image172.wmf"/><Relationship Id="rId409" Type="http://schemas.openxmlformats.org/officeDocument/2006/relationships/image" Target="media/image179.wmf"/><Relationship Id="rId560" Type="http://schemas.openxmlformats.org/officeDocument/2006/relationships/oleObject" Target="embeddings/oleObject312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7.bin"/><Relationship Id="rId420" Type="http://schemas.openxmlformats.org/officeDocument/2006/relationships/image" Target="media/image184.wmf"/><Relationship Id="rId616" Type="http://schemas.openxmlformats.org/officeDocument/2006/relationships/oleObject" Target="embeddings/oleObject341.bin"/><Relationship Id="rId658" Type="http://schemas.openxmlformats.org/officeDocument/2006/relationships/oleObject" Target="embeddings/oleObject36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159</TotalTime>
  <Pages>17</Pages>
  <Words>2732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21</cp:revision>
  <dcterms:created xsi:type="dcterms:W3CDTF">2024-10-11T20:42:00Z</dcterms:created>
  <dcterms:modified xsi:type="dcterms:W3CDTF">2025-03-02T20:28:00Z</dcterms:modified>
</cp:coreProperties>
</file>