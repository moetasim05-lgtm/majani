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46D77" w14:textId="48142A3E" w:rsidR="00981E9C" w:rsidRDefault="00305590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F2ED01" wp14:editId="022D2878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1522047104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C3F6E" w14:textId="11837B34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0B1A36EA" w14:textId="6CCC4347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 w:rsidR="0096692A" w:rsidRPr="0096692A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محاكاة تجربة عشوائية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F2ED01" id="Rectangle : coins arrondis 3" o:spid="_x0000_s1026" style="position:absolute;left:0;text-align:left;margin-left:-46.15pt;margin-top:66.05pt;width:543pt;height:53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" fillcolor="white [3201]" strokecolor="black [3213]" strokeweight="2pt">
                <v:textbox>
                  <w:txbxContent>
                    <w:p w14:paraId="303C3F6E" w14:textId="11837B34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0B1A36EA" w14:textId="6CCC4347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  <w:r w:rsidR="0096692A" w:rsidRPr="0096692A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  <w:lang w:bidi="ar-DZ"/>
                        </w:rPr>
                        <w:t xml:space="preserve"> محاكاة تجربة عشوائية </w:t>
                      </w:r>
                    </w:p>
                  </w:txbxContent>
                </v:textbox>
              </v:roundrect>
            </w:pict>
          </mc:Fallback>
        </mc:AlternateContent>
      </w:r>
      <w:r w:rsidR="004653BE"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40ECEA" wp14:editId="4F5FA6AD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887906540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40C10" w14:textId="4F90E8E6" w:rsidR="00305590" w:rsidRPr="00305590" w:rsidRDefault="00305590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96692A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01 ساعة</w:t>
                            </w:r>
                          </w:p>
                          <w:p w14:paraId="5288EAE3" w14:textId="77777777" w:rsidR="00305590" w:rsidRDefault="00305590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40ECEA" id="Rectangle : coins arrondis 1" o:spid="_x0000_s1027" style="position:absolute;left:0;text-align:left;margin-left:-44.65pt;margin-top:.8pt;width:100.5pt;height:58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" fillcolor="white [3201]" strokecolor="black [3213]" strokeweight="2pt">
                <v:textbox>
                  <w:txbxContent>
                    <w:p w14:paraId="04040C10" w14:textId="4F90E8E6" w:rsidR="00305590" w:rsidRPr="00305590" w:rsidRDefault="00305590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96692A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01 ساعة</w:t>
                      </w:r>
                    </w:p>
                    <w:p w14:paraId="5288EAE3" w14:textId="77777777" w:rsidR="00305590" w:rsidRDefault="00305590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653BE"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33BAB95" wp14:editId="025140BC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764605908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09B63" w14:textId="40F73B15" w:rsidR="00305590" w:rsidRPr="00305590" w:rsidRDefault="00305590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الثانية </w:t>
                            </w:r>
                            <w:r w:rsidR="00B742D3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علوم تجريبية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3BAB95" id="_x0000_s1028" style="position:absolute;left:0;text-align:left;margin-left:396.35pt;margin-top:-.7pt;width:100.5pt;height:62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" fillcolor="white [3201]" strokecolor="black [3213]" strokeweight="2pt">
                <v:textbox>
                  <w:txbxContent>
                    <w:p w14:paraId="38209B63" w14:textId="40F73B15" w:rsidR="00305590" w:rsidRPr="00305590" w:rsidRDefault="00305590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الثانية </w:t>
                      </w:r>
                      <w:r w:rsidR="00B742D3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علوم تجريبية</w:t>
                      </w:r>
                    </w:p>
                  </w:txbxContent>
                </v:textbox>
              </v:roundrect>
            </w:pict>
          </mc:Fallback>
        </mc:AlternateContent>
      </w:r>
      <w:r w:rsidR="004653BE"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8B7CB3" wp14:editId="238A0E3F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74972458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3D4D8" w14:textId="6BAF7614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 w:rsidR="003F1B6C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F1B6C"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الاح</w:t>
                            </w:r>
                            <w:r w:rsidR="00B742D3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تمالات</w:t>
                            </w:r>
                          </w:p>
                          <w:p w14:paraId="689BBFB2" w14:textId="1B06629E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 w:rsidR="0096692A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96692A" w:rsidRPr="0096692A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محاكاة تجربة عشوائية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38B7CB3" id="Rectangle : coins arrondis 2" o:spid="_x0000_s1029" style="position:absolute;left:0;text-align:left;margin-left:66.35pt;margin-top:1.55pt;width:323.25pt;height:58.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" fillcolor="white [3201]" strokecolor="black [3213]" strokeweight="2pt">
                <v:textbox>
                  <w:txbxContent>
                    <w:p w14:paraId="09E3D4D8" w14:textId="6BAF7614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 w:rsidR="003F1B6C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3F1B6C"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الاح</w:t>
                      </w:r>
                      <w:r w:rsidR="00B742D3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تمالات</w:t>
                      </w:r>
                    </w:p>
                    <w:p w14:paraId="689BBFB2" w14:textId="1B06629E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 w:rsidR="0096692A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96692A" w:rsidRPr="0096692A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محاكاة تجربة عشوائية</w:t>
                      </w:r>
                    </w:p>
                  </w:txbxContent>
                </v:textbox>
              </v:roundrect>
            </w:pict>
          </mc:Fallback>
        </mc:AlternateContent>
      </w:r>
      <w:r w:rsidR="00981E9C">
        <w:rPr>
          <w:rFonts w:cstheme="minorHAnsi"/>
          <w:sz w:val="28"/>
          <w:szCs w:val="28"/>
          <w:rtl/>
        </w:rPr>
        <w:br/>
      </w:r>
      <w:r w:rsidR="00981E9C">
        <w:rPr>
          <w:rFonts w:cstheme="minorHAnsi"/>
          <w:sz w:val="28"/>
          <w:szCs w:val="28"/>
          <w:rtl/>
        </w:rPr>
        <w:br/>
      </w:r>
      <w:r w:rsidR="00981E9C">
        <w:rPr>
          <w:rFonts w:cstheme="minorHAnsi"/>
          <w:sz w:val="28"/>
          <w:szCs w:val="28"/>
          <w:rtl/>
        </w:rPr>
        <w:br/>
      </w:r>
      <w:r w:rsidR="00981E9C">
        <w:rPr>
          <w:rFonts w:cstheme="minorHAnsi"/>
          <w:sz w:val="28"/>
          <w:szCs w:val="28"/>
          <w:rtl/>
        </w:rPr>
        <w:br/>
      </w:r>
    </w:p>
    <w:p w14:paraId="553FC94B" w14:textId="77777777" w:rsidR="00305590" w:rsidRPr="00792B9B" w:rsidRDefault="00305590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981E9C" w:rsidRPr="00792B9B" w14:paraId="1646B5B0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61185482" w14:textId="2BA2929F" w:rsidR="00981E9C" w:rsidRPr="00305590" w:rsidRDefault="00981E9C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7D6ED6BD" w14:textId="2E1A644A" w:rsidR="00305590" w:rsidRPr="00305590" w:rsidRDefault="00981E9C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203116DC" w14:textId="77777777" w:rsidR="00981E9C" w:rsidRPr="00305590" w:rsidRDefault="00981E9C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981E9C" w:rsidRPr="00792B9B" w14:paraId="019026BB" w14:textId="77777777" w:rsidTr="00305590">
        <w:tc>
          <w:tcPr>
            <w:tcW w:w="1278" w:type="dxa"/>
          </w:tcPr>
          <w:p w14:paraId="31B4EA85" w14:textId="77777777" w:rsidR="00981E9C" w:rsidRDefault="00981E9C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495B208" w14:textId="77777777" w:rsidR="00981E9C" w:rsidRDefault="00981E9C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DB9BD8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CF69D7C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048D2A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A86C7B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569DED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F54E82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FD1C106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E6B6F4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059C30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F110D6E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C3D371C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3781AA4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1A2EDE2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28CA496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892CBC8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2A0A7D4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8532045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809D001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B7DA781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E8FE457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137CDB2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4DB1BAE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4C198FB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216CCEB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FC0373F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C147109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7413790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BFD9297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9ED6752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2181278" w14:textId="77777777" w:rsidR="00981E9C" w:rsidRPr="00FB5A89" w:rsidRDefault="00981E9C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50896115" w14:textId="77777777" w:rsidR="00981E9C" w:rsidRPr="00792B9B" w:rsidRDefault="00981E9C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692CDBDE" w14:textId="77777777" w:rsidR="0096692A" w:rsidRPr="00C85B9B" w:rsidRDefault="0096692A" w:rsidP="0096692A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التجربة العشـــــــــوائية:</w:t>
            </w:r>
          </w:p>
          <w:p w14:paraId="78FBD160" w14:textId="77777777" w:rsidR="0096692A" w:rsidRPr="00C85B9B" w:rsidRDefault="0096692A" w:rsidP="0096692A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6F9C4822" w14:textId="77777777" w:rsidR="0096692A" w:rsidRPr="00C85B9B" w:rsidRDefault="0096692A" w:rsidP="0096692A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lang w:bidi="ar-DZ"/>
              </w:rPr>
            </w:pP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تعريف:</w:t>
            </w:r>
          </w:p>
          <w:p w14:paraId="5875381C" w14:textId="0966FD23" w:rsidR="0096692A" w:rsidRPr="00C85B9B" w:rsidRDefault="0096692A" w:rsidP="0096692A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>نسمي تجربة عشوائية كل تجربة لا يمكن توقع نتيجتها رغم معرفة مجموعة النتائج الممكنة.</w:t>
            </w:r>
          </w:p>
          <w:p w14:paraId="23F68043" w14:textId="77777777" w:rsidR="0096692A" w:rsidRPr="00C85B9B" w:rsidRDefault="0096692A" w:rsidP="0096692A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مثال:</w:t>
            </w:r>
          </w:p>
          <w:p w14:paraId="42A34802" w14:textId="77777777" w:rsidR="0096692A" w:rsidRPr="00C85B9B" w:rsidRDefault="0096692A" w:rsidP="0096692A">
            <w:pPr>
              <w:numPr>
                <w:ilvl w:val="0"/>
                <w:numId w:val="23"/>
              </w:numPr>
              <w:bidi/>
              <w:ind w:right="-851"/>
              <w:rPr>
                <w:rFonts w:ascii="Amiri" w:hAnsi="Amiri" w:cs="Amiri"/>
                <w:sz w:val="26"/>
                <w:szCs w:val="26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>قرعة الحج تجربة عشوائية</w:t>
            </w:r>
          </w:p>
          <w:p w14:paraId="0D0E3B03" w14:textId="77777777" w:rsidR="0096692A" w:rsidRPr="00C85B9B" w:rsidRDefault="0096692A" w:rsidP="0096692A">
            <w:pPr>
              <w:numPr>
                <w:ilvl w:val="0"/>
                <w:numId w:val="23"/>
              </w:numPr>
              <w:bidi/>
              <w:ind w:right="-851"/>
              <w:rPr>
                <w:rFonts w:ascii="Amiri" w:hAnsi="Amiri" w:cs="Amiri"/>
                <w:sz w:val="26"/>
                <w:szCs w:val="26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>رمي قطعة نقدية</w:t>
            </w:r>
          </w:p>
          <w:p w14:paraId="2B765443" w14:textId="0BE3ADA6" w:rsidR="0096692A" w:rsidRPr="00C85B9B" w:rsidRDefault="0096692A" w:rsidP="00C757C1">
            <w:pPr>
              <w:numPr>
                <w:ilvl w:val="0"/>
                <w:numId w:val="23"/>
              </w:num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>رمي زهر النرد تجربة عشوائية</w:t>
            </w:r>
          </w:p>
          <w:p w14:paraId="7B4336C4" w14:textId="4F09DF9C" w:rsidR="0096692A" w:rsidRPr="00C85B9B" w:rsidRDefault="0096692A" w:rsidP="0096692A">
            <w:pPr>
              <w:bidi/>
              <w:ind w:right="-851"/>
              <w:rPr>
                <w:rFonts w:ascii="Amiri" w:eastAsiaTheme="minorEastAsia" w:hAnsi="Amiri" w:cs="Amiri"/>
                <w:b/>
                <w:bCs/>
                <w:color w:val="FF0000"/>
                <w:kern w:val="24"/>
                <w:sz w:val="26"/>
                <w:szCs w:val="26"/>
                <w:u w:val="single"/>
                <w:rtl/>
                <w:lang w:bidi="ar-DZ"/>
              </w:rPr>
            </w:pPr>
            <w:r w:rsidRPr="00C85B9B">
              <w:rPr>
                <w:rFonts w:ascii="Amiri" w:eastAsiaTheme="minorEastAsia" w:hAnsi="Amiri" w:cs="Amiri"/>
                <w:b/>
                <w:bCs/>
                <w:color w:val="FF0000"/>
                <w:kern w:val="24"/>
                <w:sz w:val="26"/>
                <w:szCs w:val="26"/>
                <w:u w:val="single"/>
                <w:rtl/>
                <w:lang w:bidi="ar-DZ"/>
              </w:rPr>
              <w:t xml:space="preserve">تذبذب العينات </w:t>
            </w:r>
          </w:p>
          <w:p w14:paraId="73415BE8" w14:textId="48D450D8" w:rsidR="0096692A" w:rsidRPr="00C85B9B" w:rsidRDefault="0096692A" w:rsidP="0096692A">
            <w:pPr>
              <w:bidi/>
              <w:ind w:right="-851"/>
              <w:rPr>
                <w:rFonts w:ascii="Amiri" w:eastAsiaTheme="minorEastAsia" w:hAnsi="Amiri" w:cs="Amiri"/>
                <w:b/>
                <w:bCs/>
                <w:color w:val="FF0000"/>
                <w:kern w:val="24"/>
                <w:sz w:val="26"/>
                <w:szCs w:val="26"/>
                <w:u w:val="single"/>
                <w:rtl/>
                <w:lang w:bidi="ar-DZ"/>
              </w:rPr>
            </w:pPr>
            <w:r w:rsidRPr="00C85B9B">
              <w:rPr>
                <w:rFonts w:ascii="Amiri" w:eastAsiaTheme="minorEastAsia" w:hAnsi="Amiri" w:cs="Amiri"/>
                <w:b/>
                <w:bCs/>
                <w:color w:val="FF0000"/>
                <w:kern w:val="24"/>
                <w:sz w:val="26"/>
                <w:szCs w:val="26"/>
                <w:u w:val="single"/>
                <w:rtl/>
                <w:lang w:bidi="ar-DZ"/>
              </w:rPr>
              <w:t>تعريف:</w:t>
            </w:r>
          </w:p>
          <w:p w14:paraId="33E646D4" w14:textId="324627C8" w:rsidR="0096692A" w:rsidRPr="00C85B9B" w:rsidRDefault="0096692A" w:rsidP="00C757C1">
            <w:pPr>
              <w:bidi/>
              <w:rPr>
                <w:rFonts w:ascii="Amiri" w:eastAsiaTheme="minorEastAsia" w:hAnsi="Amiri" w:cs="Amiri"/>
                <w:kern w:val="24"/>
                <w:sz w:val="26"/>
                <w:szCs w:val="26"/>
                <w:rtl/>
              </w:rPr>
            </w:pPr>
            <w:r w:rsidRPr="00C85B9B">
              <w:rPr>
                <w:rFonts w:ascii="Amiri" w:eastAsiaTheme="minorEastAsia" w:hAnsi="Amiri" w:cs="Amiri"/>
                <w:kern w:val="24"/>
                <w:sz w:val="26"/>
                <w:szCs w:val="26"/>
                <w:rtl/>
                <w:lang w:bidi="ar-DZ"/>
              </w:rPr>
              <w:t xml:space="preserve">عندما ننجز تجربة </w:t>
            </w:r>
            <w:r w:rsidRPr="00C85B9B">
              <w:rPr>
                <w:rFonts w:ascii="Amiri" w:eastAsiaTheme="minorEastAsia" w:hAnsi="Amiri" w:cs="Amiri"/>
                <w:kern w:val="24"/>
                <w:position w:val="-6"/>
                <w:sz w:val="26"/>
                <w:szCs w:val="26"/>
                <w:lang w:bidi="ar-DZ"/>
              </w:rPr>
              <w:object w:dxaOrig="200" w:dyaOrig="220" w14:anchorId="210677D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05pt;height:10.9pt" o:ole="">
                  <v:imagedata r:id="rId7" o:title=""/>
                </v:shape>
                <o:OLEObject Type="Embed" ProgID="Equation.DSMT4" ShapeID="_x0000_i1025" DrawAspect="Content" ObjectID="_1795180059" r:id="rId8"/>
              </w:object>
            </w:r>
            <w:r w:rsidRPr="00C85B9B">
              <w:rPr>
                <w:rFonts w:ascii="Amiri" w:eastAsiaTheme="minorEastAsia" w:hAnsi="Amiri" w:cs="Amiri"/>
                <w:kern w:val="24"/>
                <w:sz w:val="26"/>
                <w:szCs w:val="26"/>
                <w:rtl/>
              </w:rPr>
              <w:t xml:space="preserve"> مرة نتحصل على عينة مقاسها </w:t>
            </w:r>
            <w:r w:rsidRPr="00C85B9B">
              <w:rPr>
                <w:rFonts w:ascii="Amiri" w:eastAsiaTheme="minorEastAsia" w:hAnsi="Amiri" w:cs="Amiri"/>
                <w:kern w:val="24"/>
                <w:position w:val="-6"/>
                <w:sz w:val="26"/>
                <w:szCs w:val="26"/>
                <w:lang w:bidi="ar-DZ"/>
              </w:rPr>
              <w:object w:dxaOrig="200" w:dyaOrig="220" w14:anchorId="1030477A">
                <v:shape id="_x0000_i1026" type="#_x0000_t75" style="width:10.05pt;height:10.9pt" o:ole="">
                  <v:imagedata r:id="rId7" o:title=""/>
                </v:shape>
                <o:OLEObject Type="Embed" ProgID="Equation.DSMT4" ShapeID="_x0000_i1026" DrawAspect="Content" ObjectID="_1795180060" r:id="rId9"/>
              </w:object>
            </w:r>
            <w:r w:rsidRPr="00C85B9B">
              <w:rPr>
                <w:rFonts w:ascii="Amiri" w:eastAsiaTheme="minorEastAsia" w:hAnsi="Amiri" w:cs="Amiri"/>
                <w:kern w:val="24"/>
                <w:sz w:val="26"/>
                <w:szCs w:val="26"/>
                <w:lang w:bidi="ar-DZ"/>
              </w:rPr>
              <w:t xml:space="preserve"> </w:t>
            </w:r>
            <w:r w:rsidRPr="00C85B9B">
              <w:rPr>
                <w:rFonts w:ascii="Amiri" w:eastAsiaTheme="minorEastAsia" w:hAnsi="Amiri" w:cs="Amiri"/>
                <w:kern w:val="24"/>
                <w:sz w:val="26"/>
                <w:szCs w:val="26"/>
                <w:rtl/>
              </w:rPr>
              <w:t xml:space="preserve"> ، وعندما نعيد نفس التجربة </w:t>
            </w:r>
            <w:r w:rsidRPr="00C85B9B">
              <w:rPr>
                <w:rFonts w:ascii="Amiri" w:eastAsiaTheme="minorEastAsia" w:hAnsi="Amiri" w:cs="Amiri"/>
                <w:kern w:val="24"/>
                <w:position w:val="-6"/>
                <w:sz w:val="26"/>
                <w:szCs w:val="26"/>
                <w:lang w:bidi="ar-DZ"/>
              </w:rPr>
              <w:object w:dxaOrig="200" w:dyaOrig="220" w14:anchorId="2732DB07">
                <v:shape id="_x0000_i1027" type="#_x0000_t75" style="width:10.05pt;height:10.9pt" o:ole="">
                  <v:imagedata r:id="rId7" o:title=""/>
                </v:shape>
                <o:OLEObject Type="Embed" ProgID="Equation.DSMT4" ShapeID="_x0000_i1027" DrawAspect="Content" ObjectID="_1795180061" r:id="rId10"/>
              </w:object>
            </w:r>
            <w:r w:rsidRPr="00C85B9B">
              <w:rPr>
                <w:rFonts w:ascii="Amiri" w:eastAsiaTheme="minorEastAsia" w:hAnsi="Amiri" w:cs="Amiri"/>
                <w:kern w:val="24"/>
                <w:sz w:val="26"/>
                <w:szCs w:val="26"/>
                <w:rtl/>
              </w:rPr>
              <w:t xml:space="preserve"> مرة في نفس الظروف نجد عينة أخرى مقاسها ليس بالضرورة مطابق للأولى وتسمى هذه الظاهرة بتذبذب العينات.</w:t>
            </w:r>
          </w:p>
          <w:p w14:paraId="70FC6E94" w14:textId="77777777" w:rsidR="00C85B9B" w:rsidRDefault="00C85B9B" w:rsidP="0096692A">
            <w:pPr>
              <w:bidi/>
              <w:ind w:right="-851"/>
              <w:rPr>
                <w:rFonts w:ascii="Amiri" w:eastAsiaTheme="minorEastAsia" w:hAnsi="Amiri" w:cs="Amiri"/>
                <w:b/>
                <w:bCs/>
                <w:color w:val="FF0000"/>
                <w:kern w:val="24"/>
                <w:sz w:val="26"/>
                <w:szCs w:val="26"/>
                <w:u w:val="single"/>
                <w:rtl/>
                <w:lang w:bidi="ar-DZ"/>
              </w:rPr>
            </w:pPr>
          </w:p>
          <w:p w14:paraId="537D44F2" w14:textId="77777777" w:rsidR="00C85B9B" w:rsidRDefault="00C85B9B" w:rsidP="00C85B9B">
            <w:pPr>
              <w:bidi/>
              <w:ind w:right="-851"/>
              <w:rPr>
                <w:rFonts w:ascii="Amiri" w:eastAsiaTheme="minorEastAsia" w:hAnsi="Amiri" w:cs="Amiri"/>
                <w:b/>
                <w:bCs/>
                <w:color w:val="FF0000"/>
                <w:kern w:val="24"/>
                <w:sz w:val="26"/>
                <w:szCs w:val="26"/>
                <w:u w:val="single"/>
                <w:rtl/>
                <w:lang w:bidi="ar-DZ"/>
              </w:rPr>
            </w:pPr>
          </w:p>
          <w:p w14:paraId="15CD99AC" w14:textId="1F2B197B" w:rsidR="0096692A" w:rsidRPr="00C85B9B" w:rsidRDefault="0096692A" w:rsidP="00C85B9B">
            <w:pPr>
              <w:bidi/>
              <w:ind w:right="-851"/>
              <w:rPr>
                <w:rFonts w:ascii="Amiri" w:eastAsiaTheme="minorEastAsia" w:hAnsi="Amiri" w:cs="Amiri"/>
                <w:b/>
                <w:bCs/>
                <w:color w:val="FF0000"/>
                <w:kern w:val="24"/>
                <w:sz w:val="26"/>
                <w:szCs w:val="26"/>
                <w:u w:val="single"/>
                <w:rtl/>
                <w:lang w:bidi="ar-DZ"/>
              </w:rPr>
            </w:pPr>
            <w:r w:rsidRPr="00C85B9B">
              <w:rPr>
                <w:rFonts w:ascii="Amiri" w:eastAsiaTheme="minorEastAsia" w:hAnsi="Amiri" w:cs="Amiri"/>
                <w:b/>
                <w:bCs/>
                <w:color w:val="FF0000"/>
                <w:kern w:val="24"/>
                <w:sz w:val="26"/>
                <w:szCs w:val="26"/>
                <w:u w:val="single"/>
                <w:rtl/>
                <w:lang w:bidi="ar-DZ"/>
              </w:rPr>
              <w:t>نشاط:</w:t>
            </w:r>
          </w:p>
          <w:p w14:paraId="0B8D1D20" w14:textId="77777777" w:rsidR="0096692A" w:rsidRPr="00C85B9B" w:rsidRDefault="0096692A" w:rsidP="0096692A">
            <w:pPr>
              <w:bidi/>
              <w:rPr>
                <w:rFonts w:ascii="Amiri" w:eastAsiaTheme="minorEastAsia" w:hAnsi="Amiri" w:cs="Amiri"/>
                <w:kern w:val="24"/>
                <w:sz w:val="26"/>
                <w:szCs w:val="26"/>
                <w:rtl/>
                <w:lang w:bidi="ar-DZ"/>
              </w:rPr>
            </w:pPr>
            <w:r w:rsidRPr="00C85B9B">
              <w:rPr>
                <w:rFonts w:ascii="Amiri" w:eastAsiaTheme="minorEastAsia" w:hAnsi="Amiri" w:cs="Amiri"/>
                <w:kern w:val="24"/>
                <w:sz w:val="26"/>
                <w:szCs w:val="26"/>
                <w:rtl/>
                <w:lang w:bidi="ar-DZ"/>
              </w:rPr>
              <w:t xml:space="preserve">نعتبر التجربة: يرمي كل تلميذ زهر النرد غير مزيف 50 مرة فنتحصل على عينة مقاسها 50 </w:t>
            </w:r>
          </w:p>
          <w:p w14:paraId="6D27175B" w14:textId="77777777" w:rsidR="0096692A" w:rsidRPr="00C85B9B" w:rsidRDefault="0096692A" w:rsidP="0096692A">
            <w:pPr>
              <w:pStyle w:val="Paragraphedeliste"/>
              <w:numPr>
                <w:ilvl w:val="0"/>
                <w:numId w:val="24"/>
              </w:numPr>
              <w:bidi/>
              <w:rPr>
                <w:rFonts w:ascii="Amiri" w:eastAsiaTheme="minorEastAsia" w:hAnsi="Amiri" w:cs="Amiri"/>
                <w:kern w:val="24"/>
                <w:sz w:val="26"/>
                <w:szCs w:val="26"/>
                <w:rtl/>
                <w:lang w:bidi="ar-DZ"/>
              </w:rPr>
            </w:pPr>
            <w:r w:rsidRPr="00C85B9B">
              <w:rPr>
                <w:rFonts w:ascii="Amiri" w:eastAsiaTheme="minorEastAsia" w:hAnsi="Amiri" w:cs="Amiri"/>
                <w:kern w:val="24"/>
                <w:sz w:val="26"/>
                <w:szCs w:val="26"/>
                <w:rtl/>
                <w:lang w:bidi="ar-DZ"/>
              </w:rPr>
              <w:t>أتمم الجدول التالي:</w:t>
            </w:r>
          </w:p>
          <w:tbl>
            <w:tblPr>
              <w:tblStyle w:val="Grilledutableau"/>
              <w:bidiVisual/>
              <w:tblW w:w="0" w:type="auto"/>
              <w:tblInd w:w="319" w:type="dxa"/>
              <w:tblLook w:val="04A0" w:firstRow="1" w:lastRow="0" w:firstColumn="1" w:lastColumn="0" w:noHBand="0" w:noVBand="1"/>
            </w:tblPr>
            <w:tblGrid>
              <w:gridCol w:w="833"/>
              <w:gridCol w:w="834"/>
              <w:gridCol w:w="834"/>
              <w:gridCol w:w="835"/>
              <w:gridCol w:w="971"/>
              <w:gridCol w:w="835"/>
              <w:gridCol w:w="2668"/>
            </w:tblGrid>
            <w:tr w:rsidR="0096692A" w:rsidRPr="00C85B9B" w14:paraId="2A31DE59" w14:textId="77777777" w:rsidTr="008435DA">
              <w:tc>
                <w:tcPr>
                  <w:tcW w:w="850" w:type="dxa"/>
                </w:tcPr>
                <w:p w14:paraId="0FB7ECBB" w14:textId="77777777" w:rsidR="0096692A" w:rsidRPr="00C85B9B" w:rsidRDefault="0096692A" w:rsidP="0096692A">
                  <w:pPr>
                    <w:bidi/>
                    <w:ind w:right="-851"/>
                    <w:rPr>
                      <w:rFonts w:ascii="Amiri" w:eastAsiaTheme="minorEastAsia" w:hAnsi="Amiri" w:cs="Amiri"/>
                      <w:kern w:val="24"/>
                      <w:sz w:val="26"/>
                      <w:szCs w:val="26"/>
                      <w:rtl/>
                      <w:lang w:bidi="ar-DZ"/>
                    </w:rPr>
                  </w:pPr>
                  <w:r w:rsidRPr="00C85B9B">
                    <w:rPr>
                      <w:rFonts w:ascii="Amiri" w:eastAsiaTheme="minorEastAsia" w:hAnsi="Amiri" w:cs="Amiri"/>
                      <w:kern w:val="24"/>
                      <w:sz w:val="26"/>
                      <w:szCs w:val="26"/>
                      <w:rtl/>
                      <w:lang w:bidi="ar-DZ"/>
                    </w:rPr>
                    <w:t>6</w:t>
                  </w:r>
                </w:p>
              </w:tc>
              <w:tc>
                <w:tcPr>
                  <w:tcW w:w="851" w:type="dxa"/>
                </w:tcPr>
                <w:p w14:paraId="1E01805A" w14:textId="77777777" w:rsidR="0096692A" w:rsidRPr="00C85B9B" w:rsidRDefault="0096692A" w:rsidP="0096692A">
                  <w:pPr>
                    <w:bidi/>
                    <w:ind w:right="-851"/>
                    <w:rPr>
                      <w:rFonts w:ascii="Amiri" w:eastAsiaTheme="minorEastAsia" w:hAnsi="Amiri" w:cs="Amiri"/>
                      <w:kern w:val="24"/>
                      <w:sz w:val="26"/>
                      <w:szCs w:val="26"/>
                      <w:rtl/>
                      <w:lang w:bidi="ar-DZ"/>
                    </w:rPr>
                  </w:pPr>
                  <w:r w:rsidRPr="00C85B9B">
                    <w:rPr>
                      <w:rFonts w:ascii="Amiri" w:eastAsiaTheme="minorEastAsia" w:hAnsi="Amiri" w:cs="Amiri"/>
                      <w:kern w:val="24"/>
                      <w:sz w:val="26"/>
                      <w:szCs w:val="26"/>
                      <w:rtl/>
                      <w:lang w:bidi="ar-DZ"/>
                    </w:rPr>
                    <w:t>5</w:t>
                  </w:r>
                </w:p>
              </w:tc>
              <w:tc>
                <w:tcPr>
                  <w:tcW w:w="850" w:type="dxa"/>
                </w:tcPr>
                <w:p w14:paraId="3AA5BBEF" w14:textId="77777777" w:rsidR="0096692A" w:rsidRPr="00C85B9B" w:rsidRDefault="0096692A" w:rsidP="0096692A">
                  <w:pPr>
                    <w:bidi/>
                    <w:ind w:right="-851"/>
                    <w:rPr>
                      <w:rFonts w:ascii="Amiri" w:eastAsiaTheme="minorEastAsia" w:hAnsi="Amiri" w:cs="Amiri"/>
                      <w:kern w:val="24"/>
                      <w:sz w:val="26"/>
                      <w:szCs w:val="26"/>
                      <w:rtl/>
                      <w:lang w:bidi="ar-DZ"/>
                    </w:rPr>
                  </w:pPr>
                  <w:r w:rsidRPr="00C85B9B">
                    <w:rPr>
                      <w:rFonts w:ascii="Amiri" w:eastAsiaTheme="minorEastAsia" w:hAnsi="Amiri" w:cs="Amiri"/>
                      <w:kern w:val="24"/>
                      <w:sz w:val="26"/>
                      <w:szCs w:val="26"/>
                      <w:rtl/>
                      <w:lang w:bidi="ar-DZ"/>
                    </w:rPr>
                    <w:t>4</w:t>
                  </w:r>
                </w:p>
              </w:tc>
              <w:tc>
                <w:tcPr>
                  <w:tcW w:w="851" w:type="dxa"/>
                </w:tcPr>
                <w:p w14:paraId="0327A55B" w14:textId="77777777" w:rsidR="0096692A" w:rsidRPr="00C85B9B" w:rsidRDefault="0096692A" w:rsidP="0096692A">
                  <w:pPr>
                    <w:bidi/>
                    <w:ind w:right="-851"/>
                    <w:rPr>
                      <w:rFonts w:ascii="Amiri" w:eastAsiaTheme="minorEastAsia" w:hAnsi="Amiri" w:cs="Amiri"/>
                      <w:kern w:val="24"/>
                      <w:sz w:val="26"/>
                      <w:szCs w:val="26"/>
                      <w:rtl/>
                      <w:lang w:bidi="ar-DZ"/>
                    </w:rPr>
                  </w:pPr>
                  <w:r w:rsidRPr="00C85B9B">
                    <w:rPr>
                      <w:rFonts w:ascii="Amiri" w:eastAsiaTheme="minorEastAsia" w:hAnsi="Amiri" w:cs="Amiri"/>
                      <w:kern w:val="24"/>
                      <w:sz w:val="26"/>
                      <w:szCs w:val="26"/>
                      <w:rtl/>
                      <w:lang w:bidi="ar-DZ"/>
                    </w:rPr>
                    <w:t>3</w:t>
                  </w:r>
                </w:p>
              </w:tc>
              <w:tc>
                <w:tcPr>
                  <w:tcW w:w="992" w:type="dxa"/>
                </w:tcPr>
                <w:p w14:paraId="22FF4C42" w14:textId="77777777" w:rsidR="0096692A" w:rsidRPr="00C85B9B" w:rsidRDefault="0096692A" w:rsidP="0096692A">
                  <w:pPr>
                    <w:bidi/>
                    <w:ind w:right="-851"/>
                    <w:rPr>
                      <w:rFonts w:ascii="Amiri" w:eastAsiaTheme="minorEastAsia" w:hAnsi="Amiri" w:cs="Amiri"/>
                      <w:kern w:val="24"/>
                      <w:sz w:val="26"/>
                      <w:szCs w:val="26"/>
                      <w:rtl/>
                      <w:lang w:bidi="ar-DZ"/>
                    </w:rPr>
                  </w:pPr>
                  <w:r w:rsidRPr="00C85B9B">
                    <w:rPr>
                      <w:rFonts w:ascii="Amiri" w:eastAsiaTheme="minorEastAsia" w:hAnsi="Amiri" w:cs="Amiri"/>
                      <w:kern w:val="24"/>
                      <w:sz w:val="26"/>
                      <w:szCs w:val="26"/>
                      <w:rtl/>
                      <w:lang w:bidi="ar-DZ"/>
                    </w:rPr>
                    <w:t>2</w:t>
                  </w:r>
                </w:p>
              </w:tc>
              <w:tc>
                <w:tcPr>
                  <w:tcW w:w="851" w:type="dxa"/>
                </w:tcPr>
                <w:p w14:paraId="371D3C4C" w14:textId="77777777" w:rsidR="0096692A" w:rsidRPr="00C85B9B" w:rsidRDefault="0096692A" w:rsidP="0096692A">
                  <w:pPr>
                    <w:bidi/>
                    <w:ind w:right="-851"/>
                    <w:rPr>
                      <w:rFonts w:ascii="Amiri" w:eastAsiaTheme="minorEastAsia" w:hAnsi="Amiri" w:cs="Amiri"/>
                      <w:kern w:val="24"/>
                      <w:sz w:val="26"/>
                      <w:szCs w:val="26"/>
                      <w:rtl/>
                      <w:lang w:bidi="ar-DZ"/>
                    </w:rPr>
                  </w:pPr>
                  <w:r w:rsidRPr="00C85B9B">
                    <w:rPr>
                      <w:rFonts w:ascii="Amiri" w:eastAsiaTheme="minorEastAsia" w:hAnsi="Amiri" w:cs="Amiri"/>
                      <w:kern w:val="24"/>
                      <w:sz w:val="26"/>
                      <w:szCs w:val="26"/>
                      <w:rtl/>
                      <w:lang w:bidi="ar-DZ"/>
                    </w:rPr>
                    <w:t>1</w:t>
                  </w:r>
                </w:p>
              </w:tc>
              <w:tc>
                <w:tcPr>
                  <w:tcW w:w="2715" w:type="dxa"/>
                </w:tcPr>
                <w:p w14:paraId="779F028D" w14:textId="77777777" w:rsidR="0096692A" w:rsidRPr="00C85B9B" w:rsidRDefault="0096692A" w:rsidP="0096692A">
                  <w:pPr>
                    <w:bidi/>
                    <w:rPr>
                      <w:rFonts w:ascii="Amiri" w:eastAsiaTheme="minorEastAsia" w:hAnsi="Amiri" w:cs="Amiri"/>
                      <w:b/>
                      <w:bCs/>
                      <w:color w:val="FF0000"/>
                      <w:kern w:val="24"/>
                      <w:sz w:val="26"/>
                      <w:szCs w:val="26"/>
                      <w:rtl/>
                      <w:lang w:bidi="ar-DZ"/>
                    </w:rPr>
                  </w:pPr>
                  <w:r w:rsidRPr="00C85B9B">
                    <w:rPr>
                      <w:rFonts w:ascii="Amiri" w:eastAsiaTheme="minorEastAsia" w:hAnsi="Amiri" w:cs="Amiri"/>
                      <w:b/>
                      <w:bCs/>
                      <w:kern w:val="24"/>
                      <w:sz w:val="26"/>
                      <w:szCs w:val="26"/>
                      <w:rtl/>
                      <w:lang w:bidi="ar-DZ"/>
                    </w:rPr>
                    <w:t>النتائج الممكنة</w:t>
                  </w:r>
                </w:p>
              </w:tc>
            </w:tr>
            <w:tr w:rsidR="0096692A" w:rsidRPr="00C85B9B" w14:paraId="50BAD7C1" w14:textId="77777777" w:rsidTr="008435DA">
              <w:tc>
                <w:tcPr>
                  <w:tcW w:w="850" w:type="dxa"/>
                </w:tcPr>
                <w:p w14:paraId="562BD160" w14:textId="77777777" w:rsidR="0096692A" w:rsidRPr="00C85B9B" w:rsidRDefault="0096692A" w:rsidP="0096692A">
                  <w:pPr>
                    <w:bidi/>
                    <w:ind w:right="-851"/>
                    <w:rPr>
                      <w:rFonts w:ascii="Amiri" w:eastAsiaTheme="minorEastAsia" w:hAnsi="Amiri" w:cs="Amiri"/>
                      <w:kern w:val="24"/>
                      <w:sz w:val="26"/>
                      <w:szCs w:val="26"/>
                      <w:u w:val="single"/>
                      <w:rtl/>
                      <w:lang w:bidi="ar-DZ"/>
                    </w:rPr>
                  </w:pPr>
                </w:p>
              </w:tc>
              <w:tc>
                <w:tcPr>
                  <w:tcW w:w="851" w:type="dxa"/>
                </w:tcPr>
                <w:p w14:paraId="6A0C2FEE" w14:textId="77777777" w:rsidR="0096692A" w:rsidRPr="00C85B9B" w:rsidRDefault="0096692A" w:rsidP="0096692A">
                  <w:pPr>
                    <w:bidi/>
                    <w:ind w:right="-851"/>
                    <w:rPr>
                      <w:rFonts w:ascii="Amiri" w:eastAsiaTheme="minorEastAsia" w:hAnsi="Amiri" w:cs="Amiri"/>
                      <w:kern w:val="24"/>
                      <w:sz w:val="26"/>
                      <w:szCs w:val="26"/>
                      <w:u w:val="single"/>
                      <w:rtl/>
                      <w:lang w:bidi="ar-DZ"/>
                    </w:rPr>
                  </w:pPr>
                </w:p>
              </w:tc>
              <w:tc>
                <w:tcPr>
                  <w:tcW w:w="850" w:type="dxa"/>
                </w:tcPr>
                <w:p w14:paraId="7097B86A" w14:textId="77777777" w:rsidR="0096692A" w:rsidRPr="00C85B9B" w:rsidRDefault="0096692A" w:rsidP="0096692A">
                  <w:pPr>
                    <w:bidi/>
                    <w:ind w:right="-851"/>
                    <w:rPr>
                      <w:rFonts w:ascii="Amiri" w:eastAsiaTheme="minorEastAsia" w:hAnsi="Amiri" w:cs="Amiri"/>
                      <w:kern w:val="24"/>
                      <w:sz w:val="26"/>
                      <w:szCs w:val="26"/>
                      <w:u w:val="single"/>
                      <w:rtl/>
                      <w:lang w:bidi="ar-DZ"/>
                    </w:rPr>
                  </w:pPr>
                </w:p>
              </w:tc>
              <w:tc>
                <w:tcPr>
                  <w:tcW w:w="851" w:type="dxa"/>
                </w:tcPr>
                <w:p w14:paraId="078ABD7C" w14:textId="77777777" w:rsidR="0096692A" w:rsidRPr="00C85B9B" w:rsidRDefault="0096692A" w:rsidP="0096692A">
                  <w:pPr>
                    <w:bidi/>
                    <w:ind w:right="-851"/>
                    <w:rPr>
                      <w:rFonts w:ascii="Amiri" w:eastAsiaTheme="minorEastAsia" w:hAnsi="Amiri" w:cs="Amiri"/>
                      <w:kern w:val="24"/>
                      <w:sz w:val="26"/>
                      <w:szCs w:val="26"/>
                      <w:u w:val="single"/>
                      <w:rtl/>
                      <w:lang w:bidi="ar-DZ"/>
                    </w:rPr>
                  </w:pPr>
                </w:p>
              </w:tc>
              <w:tc>
                <w:tcPr>
                  <w:tcW w:w="992" w:type="dxa"/>
                </w:tcPr>
                <w:p w14:paraId="70940500" w14:textId="77777777" w:rsidR="0096692A" w:rsidRPr="00C85B9B" w:rsidRDefault="0096692A" w:rsidP="0096692A">
                  <w:pPr>
                    <w:bidi/>
                    <w:ind w:right="-851"/>
                    <w:rPr>
                      <w:rFonts w:ascii="Amiri" w:eastAsiaTheme="minorEastAsia" w:hAnsi="Amiri" w:cs="Amiri"/>
                      <w:kern w:val="24"/>
                      <w:sz w:val="26"/>
                      <w:szCs w:val="26"/>
                      <w:u w:val="single"/>
                      <w:rtl/>
                      <w:lang w:bidi="ar-DZ"/>
                    </w:rPr>
                  </w:pPr>
                </w:p>
              </w:tc>
              <w:tc>
                <w:tcPr>
                  <w:tcW w:w="851" w:type="dxa"/>
                </w:tcPr>
                <w:p w14:paraId="7990D1B9" w14:textId="77777777" w:rsidR="0096692A" w:rsidRPr="00C85B9B" w:rsidRDefault="0096692A" w:rsidP="0096692A">
                  <w:pPr>
                    <w:bidi/>
                    <w:ind w:right="-851"/>
                    <w:rPr>
                      <w:rFonts w:ascii="Amiri" w:eastAsiaTheme="minorEastAsia" w:hAnsi="Amiri" w:cs="Amiri"/>
                      <w:kern w:val="24"/>
                      <w:sz w:val="26"/>
                      <w:szCs w:val="26"/>
                      <w:u w:val="single"/>
                      <w:rtl/>
                      <w:lang w:bidi="ar-DZ"/>
                    </w:rPr>
                  </w:pPr>
                </w:p>
              </w:tc>
              <w:tc>
                <w:tcPr>
                  <w:tcW w:w="2715" w:type="dxa"/>
                </w:tcPr>
                <w:p w14:paraId="43CAA8CF" w14:textId="77777777" w:rsidR="0096692A" w:rsidRPr="00C85B9B" w:rsidRDefault="0096692A" w:rsidP="0096692A">
                  <w:pPr>
                    <w:bidi/>
                    <w:rPr>
                      <w:rFonts w:ascii="Amiri" w:eastAsiaTheme="minorEastAsia" w:hAnsi="Amiri" w:cs="Amiri"/>
                      <w:kern w:val="24"/>
                      <w:sz w:val="26"/>
                      <w:szCs w:val="26"/>
                      <w:lang w:bidi="ar-DZ"/>
                    </w:rPr>
                  </w:pPr>
                  <w:r w:rsidRPr="00C85B9B">
                    <w:rPr>
                      <w:rFonts w:ascii="Amiri" w:eastAsiaTheme="minorEastAsia" w:hAnsi="Amiri" w:cs="Amiri"/>
                      <w:kern w:val="24"/>
                      <w:sz w:val="26"/>
                      <w:szCs w:val="26"/>
                      <w:rtl/>
                      <w:lang w:bidi="ar-DZ"/>
                    </w:rPr>
                    <w:t xml:space="preserve">تواتر عينة مقاسها 50 </w:t>
                  </w:r>
                </w:p>
              </w:tc>
            </w:tr>
            <w:tr w:rsidR="0096692A" w:rsidRPr="00C85B9B" w14:paraId="04F962F6" w14:textId="77777777" w:rsidTr="008435DA">
              <w:tc>
                <w:tcPr>
                  <w:tcW w:w="850" w:type="dxa"/>
                </w:tcPr>
                <w:p w14:paraId="2AF3D6B0" w14:textId="77777777" w:rsidR="0096692A" w:rsidRPr="00C85B9B" w:rsidRDefault="0096692A" w:rsidP="0096692A">
                  <w:pPr>
                    <w:bidi/>
                    <w:ind w:right="-851"/>
                    <w:rPr>
                      <w:rFonts w:ascii="Amiri" w:eastAsiaTheme="minorEastAsia" w:hAnsi="Amiri" w:cs="Amiri"/>
                      <w:b/>
                      <w:bCs/>
                      <w:color w:val="FF0000"/>
                      <w:kern w:val="24"/>
                      <w:sz w:val="26"/>
                      <w:szCs w:val="26"/>
                      <w:u w:val="single"/>
                      <w:rtl/>
                      <w:lang w:bidi="ar-DZ"/>
                    </w:rPr>
                  </w:pPr>
                </w:p>
              </w:tc>
              <w:tc>
                <w:tcPr>
                  <w:tcW w:w="851" w:type="dxa"/>
                </w:tcPr>
                <w:p w14:paraId="677FF407" w14:textId="77777777" w:rsidR="0096692A" w:rsidRPr="00C85B9B" w:rsidRDefault="0096692A" w:rsidP="0096692A">
                  <w:pPr>
                    <w:bidi/>
                    <w:ind w:right="-851"/>
                    <w:rPr>
                      <w:rFonts w:ascii="Amiri" w:eastAsiaTheme="minorEastAsia" w:hAnsi="Amiri" w:cs="Amiri"/>
                      <w:b/>
                      <w:bCs/>
                      <w:color w:val="FF0000"/>
                      <w:kern w:val="24"/>
                      <w:sz w:val="26"/>
                      <w:szCs w:val="26"/>
                      <w:u w:val="single"/>
                      <w:rtl/>
                      <w:lang w:bidi="ar-DZ"/>
                    </w:rPr>
                  </w:pPr>
                </w:p>
              </w:tc>
              <w:tc>
                <w:tcPr>
                  <w:tcW w:w="850" w:type="dxa"/>
                </w:tcPr>
                <w:p w14:paraId="32C1A56F" w14:textId="77777777" w:rsidR="0096692A" w:rsidRPr="00C85B9B" w:rsidRDefault="0096692A" w:rsidP="0096692A">
                  <w:pPr>
                    <w:bidi/>
                    <w:ind w:right="-851"/>
                    <w:rPr>
                      <w:rFonts w:ascii="Amiri" w:eastAsiaTheme="minorEastAsia" w:hAnsi="Amiri" w:cs="Amiri"/>
                      <w:b/>
                      <w:bCs/>
                      <w:color w:val="FF0000"/>
                      <w:kern w:val="24"/>
                      <w:sz w:val="26"/>
                      <w:szCs w:val="26"/>
                      <w:u w:val="single"/>
                      <w:rtl/>
                      <w:lang w:bidi="ar-DZ"/>
                    </w:rPr>
                  </w:pPr>
                </w:p>
              </w:tc>
              <w:tc>
                <w:tcPr>
                  <w:tcW w:w="851" w:type="dxa"/>
                </w:tcPr>
                <w:p w14:paraId="49F45496" w14:textId="77777777" w:rsidR="0096692A" w:rsidRPr="00C85B9B" w:rsidRDefault="0096692A" w:rsidP="0096692A">
                  <w:pPr>
                    <w:bidi/>
                    <w:ind w:right="-851"/>
                    <w:rPr>
                      <w:rFonts w:ascii="Amiri" w:eastAsiaTheme="minorEastAsia" w:hAnsi="Amiri" w:cs="Amiri"/>
                      <w:b/>
                      <w:bCs/>
                      <w:color w:val="FF0000"/>
                      <w:kern w:val="24"/>
                      <w:sz w:val="26"/>
                      <w:szCs w:val="26"/>
                      <w:u w:val="single"/>
                      <w:rtl/>
                      <w:lang w:bidi="ar-DZ"/>
                    </w:rPr>
                  </w:pPr>
                </w:p>
              </w:tc>
              <w:tc>
                <w:tcPr>
                  <w:tcW w:w="992" w:type="dxa"/>
                </w:tcPr>
                <w:p w14:paraId="3D5DE059" w14:textId="77777777" w:rsidR="0096692A" w:rsidRPr="00C85B9B" w:rsidRDefault="0096692A" w:rsidP="0096692A">
                  <w:pPr>
                    <w:bidi/>
                    <w:ind w:right="-851"/>
                    <w:rPr>
                      <w:rFonts w:ascii="Amiri" w:eastAsiaTheme="minorEastAsia" w:hAnsi="Amiri" w:cs="Amiri"/>
                      <w:b/>
                      <w:bCs/>
                      <w:color w:val="FF0000"/>
                      <w:kern w:val="24"/>
                      <w:sz w:val="26"/>
                      <w:szCs w:val="26"/>
                      <w:u w:val="single"/>
                      <w:rtl/>
                      <w:lang w:bidi="ar-DZ"/>
                    </w:rPr>
                  </w:pPr>
                </w:p>
              </w:tc>
              <w:tc>
                <w:tcPr>
                  <w:tcW w:w="851" w:type="dxa"/>
                </w:tcPr>
                <w:p w14:paraId="557498B6" w14:textId="77777777" w:rsidR="0096692A" w:rsidRPr="00C85B9B" w:rsidRDefault="0096692A" w:rsidP="0096692A">
                  <w:pPr>
                    <w:bidi/>
                    <w:ind w:right="-851"/>
                    <w:rPr>
                      <w:rFonts w:ascii="Amiri" w:eastAsiaTheme="minorEastAsia" w:hAnsi="Amiri" w:cs="Amiri"/>
                      <w:b/>
                      <w:bCs/>
                      <w:color w:val="FF0000"/>
                      <w:kern w:val="24"/>
                      <w:sz w:val="26"/>
                      <w:szCs w:val="26"/>
                      <w:u w:val="single"/>
                      <w:rtl/>
                      <w:lang w:bidi="ar-DZ"/>
                    </w:rPr>
                  </w:pPr>
                </w:p>
              </w:tc>
              <w:tc>
                <w:tcPr>
                  <w:tcW w:w="2715" w:type="dxa"/>
                </w:tcPr>
                <w:p w14:paraId="75136AE9" w14:textId="77777777" w:rsidR="0096692A" w:rsidRPr="00C85B9B" w:rsidRDefault="0096692A" w:rsidP="0096692A">
                  <w:pPr>
                    <w:bidi/>
                    <w:rPr>
                      <w:rFonts w:ascii="Amiri" w:eastAsiaTheme="minorEastAsia" w:hAnsi="Amiri" w:cs="Amiri"/>
                      <w:kern w:val="24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eastAsiaTheme="minorEastAsia" w:hAnsi="Amiri" w:cs="Amiri"/>
                      <w:kern w:val="24"/>
                      <w:sz w:val="26"/>
                      <w:szCs w:val="26"/>
                      <w:rtl/>
                    </w:rPr>
                    <w:t>تواتر عينة مقاسها 200</w:t>
                  </w:r>
                </w:p>
              </w:tc>
            </w:tr>
            <w:tr w:rsidR="0096692A" w:rsidRPr="00C85B9B" w14:paraId="773955FC" w14:textId="77777777" w:rsidTr="008435DA">
              <w:tc>
                <w:tcPr>
                  <w:tcW w:w="850" w:type="dxa"/>
                </w:tcPr>
                <w:p w14:paraId="6E5623A6" w14:textId="77777777" w:rsidR="0096692A" w:rsidRPr="00C85B9B" w:rsidRDefault="0096692A" w:rsidP="0096692A">
                  <w:pPr>
                    <w:bidi/>
                    <w:ind w:right="-851"/>
                    <w:rPr>
                      <w:rFonts w:ascii="Amiri" w:eastAsiaTheme="minorEastAsia" w:hAnsi="Amiri" w:cs="Amiri"/>
                      <w:b/>
                      <w:bCs/>
                      <w:color w:val="FF0000"/>
                      <w:kern w:val="24"/>
                      <w:sz w:val="26"/>
                      <w:szCs w:val="26"/>
                      <w:u w:val="single"/>
                      <w:rtl/>
                      <w:lang w:bidi="ar-DZ"/>
                    </w:rPr>
                  </w:pPr>
                </w:p>
              </w:tc>
              <w:tc>
                <w:tcPr>
                  <w:tcW w:w="851" w:type="dxa"/>
                </w:tcPr>
                <w:p w14:paraId="79A27E8D" w14:textId="77777777" w:rsidR="0096692A" w:rsidRPr="00C85B9B" w:rsidRDefault="0096692A" w:rsidP="0096692A">
                  <w:pPr>
                    <w:bidi/>
                    <w:ind w:right="-851"/>
                    <w:rPr>
                      <w:rFonts w:ascii="Amiri" w:eastAsiaTheme="minorEastAsia" w:hAnsi="Amiri" w:cs="Amiri"/>
                      <w:b/>
                      <w:bCs/>
                      <w:color w:val="FF0000"/>
                      <w:kern w:val="24"/>
                      <w:sz w:val="26"/>
                      <w:szCs w:val="26"/>
                      <w:u w:val="single"/>
                      <w:rtl/>
                      <w:lang w:bidi="ar-DZ"/>
                    </w:rPr>
                  </w:pPr>
                </w:p>
              </w:tc>
              <w:tc>
                <w:tcPr>
                  <w:tcW w:w="850" w:type="dxa"/>
                </w:tcPr>
                <w:p w14:paraId="69DDF31D" w14:textId="77777777" w:rsidR="0096692A" w:rsidRPr="00C85B9B" w:rsidRDefault="0096692A" w:rsidP="0096692A">
                  <w:pPr>
                    <w:bidi/>
                    <w:ind w:right="-851"/>
                    <w:rPr>
                      <w:rFonts w:ascii="Amiri" w:eastAsiaTheme="minorEastAsia" w:hAnsi="Amiri" w:cs="Amiri"/>
                      <w:b/>
                      <w:bCs/>
                      <w:color w:val="FF0000"/>
                      <w:kern w:val="24"/>
                      <w:sz w:val="26"/>
                      <w:szCs w:val="26"/>
                      <w:u w:val="single"/>
                      <w:rtl/>
                      <w:lang w:bidi="ar-DZ"/>
                    </w:rPr>
                  </w:pPr>
                </w:p>
              </w:tc>
              <w:tc>
                <w:tcPr>
                  <w:tcW w:w="851" w:type="dxa"/>
                </w:tcPr>
                <w:p w14:paraId="02C47E2C" w14:textId="77777777" w:rsidR="0096692A" w:rsidRPr="00C85B9B" w:rsidRDefault="0096692A" w:rsidP="0096692A">
                  <w:pPr>
                    <w:bidi/>
                    <w:ind w:right="-851"/>
                    <w:rPr>
                      <w:rFonts w:ascii="Amiri" w:eastAsiaTheme="minorEastAsia" w:hAnsi="Amiri" w:cs="Amiri"/>
                      <w:b/>
                      <w:bCs/>
                      <w:color w:val="FF0000"/>
                      <w:kern w:val="24"/>
                      <w:sz w:val="26"/>
                      <w:szCs w:val="26"/>
                      <w:u w:val="single"/>
                      <w:rtl/>
                      <w:lang w:bidi="ar-DZ"/>
                    </w:rPr>
                  </w:pPr>
                </w:p>
              </w:tc>
              <w:tc>
                <w:tcPr>
                  <w:tcW w:w="992" w:type="dxa"/>
                </w:tcPr>
                <w:p w14:paraId="47292145" w14:textId="77777777" w:rsidR="0096692A" w:rsidRPr="00C85B9B" w:rsidRDefault="0096692A" w:rsidP="0096692A">
                  <w:pPr>
                    <w:bidi/>
                    <w:ind w:right="-851"/>
                    <w:rPr>
                      <w:rFonts w:ascii="Amiri" w:eastAsiaTheme="minorEastAsia" w:hAnsi="Amiri" w:cs="Amiri"/>
                      <w:b/>
                      <w:bCs/>
                      <w:color w:val="FF0000"/>
                      <w:kern w:val="24"/>
                      <w:sz w:val="26"/>
                      <w:szCs w:val="26"/>
                      <w:u w:val="single"/>
                      <w:rtl/>
                      <w:lang w:bidi="ar-DZ"/>
                    </w:rPr>
                  </w:pPr>
                </w:p>
              </w:tc>
              <w:tc>
                <w:tcPr>
                  <w:tcW w:w="851" w:type="dxa"/>
                </w:tcPr>
                <w:p w14:paraId="0FEE3242" w14:textId="77777777" w:rsidR="0096692A" w:rsidRPr="00C85B9B" w:rsidRDefault="0096692A" w:rsidP="0096692A">
                  <w:pPr>
                    <w:bidi/>
                    <w:ind w:right="-851"/>
                    <w:rPr>
                      <w:rFonts w:ascii="Amiri" w:eastAsiaTheme="minorEastAsia" w:hAnsi="Amiri" w:cs="Amiri"/>
                      <w:b/>
                      <w:bCs/>
                      <w:color w:val="FF0000"/>
                      <w:kern w:val="24"/>
                      <w:sz w:val="26"/>
                      <w:szCs w:val="26"/>
                      <w:u w:val="single"/>
                      <w:rtl/>
                      <w:lang w:bidi="ar-DZ"/>
                    </w:rPr>
                  </w:pPr>
                </w:p>
              </w:tc>
              <w:tc>
                <w:tcPr>
                  <w:tcW w:w="2715" w:type="dxa"/>
                </w:tcPr>
                <w:p w14:paraId="400ABE75" w14:textId="77777777" w:rsidR="0096692A" w:rsidRPr="00C85B9B" w:rsidRDefault="0096692A" w:rsidP="0096692A">
                  <w:pPr>
                    <w:bidi/>
                    <w:rPr>
                      <w:rFonts w:ascii="Amiri" w:eastAsiaTheme="minorEastAsia" w:hAnsi="Amiri" w:cs="Amiri"/>
                      <w:kern w:val="24"/>
                      <w:sz w:val="26"/>
                      <w:szCs w:val="26"/>
                      <w:rtl/>
                      <w:lang w:bidi="ar-DZ"/>
                    </w:rPr>
                  </w:pPr>
                  <w:r w:rsidRPr="00C85B9B">
                    <w:rPr>
                      <w:rFonts w:ascii="Amiri" w:eastAsiaTheme="minorEastAsia" w:hAnsi="Amiri" w:cs="Amiri"/>
                      <w:kern w:val="24"/>
                      <w:sz w:val="26"/>
                      <w:szCs w:val="26"/>
                      <w:rtl/>
                      <w:lang w:bidi="ar-DZ"/>
                    </w:rPr>
                    <w:t>تواتر عينة مقاسها1000</w:t>
                  </w:r>
                </w:p>
              </w:tc>
            </w:tr>
          </w:tbl>
          <w:p w14:paraId="5C351AD4" w14:textId="77777777" w:rsidR="0096692A" w:rsidRPr="00C85B9B" w:rsidRDefault="0096692A" w:rsidP="0096692A">
            <w:pPr>
              <w:pStyle w:val="Paragraphedeliste"/>
              <w:numPr>
                <w:ilvl w:val="0"/>
                <w:numId w:val="24"/>
              </w:numPr>
              <w:bidi/>
              <w:rPr>
                <w:rFonts w:ascii="Amiri" w:eastAsiaTheme="minorEastAsia" w:hAnsi="Amiri" w:cs="Amiri"/>
                <w:kern w:val="24"/>
                <w:sz w:val="26"/>
                <w:szCs w:val="26"/>
                <w:rtl/>
                <w:lang w:bidi="ar-DZ"/>
              </w:rPr>
            </w:pPr>
            <w:r w:rsidRPr="00C85B9B">
              <w:rPr>
                <w:rFonts w:ascii="Amiri" w:eastAsiaTheme="minorEastAsia" w:hAnsi="Amiri" w:cs="Amiri"/>
                <w:kern w:val="24"/>
                <w:sz w:val="26"/>
                <w:szCs w:val="26"/>
                <w:rtl/>
                <w:lang w:bidi="ar-DZ"/>
              </w:rPr>
              <w:t>ارسم في نفس الشكل مضلع التواترات المتعلقة بكل عينة. ماذا تلاحظ؟</w:t>
            </w:r>
          </w:p>
          <w:p w14:paraId="45AC443F" w14:textId="77777777" w:rsidR="0096692A" w:rsidRPr="0096692A" w:rsidRDefault="0096692A" w:rsidP="00C757C1">
            <w:pPr>
              <w:bidi/>
              <w:ind w:right="-851"/>
              <w:jc w:val="right"/>
              <w:rPr>
                <w:rFonts w:ascii="Amiri" w:eastAsiaTheme="minorEastAsia" w:hAnsi="Amiri" w:cs="Amiri"/>
                <w:b/>
                <w:bCs/>
                <w:color w:val="FF0000"/>
                <w:kern w:val="24"/>
                <w:sz w:val="28"/>
                <w:szCs w:val="28"/>
                <w:u w:val="single"/>
                <w:rtl/>
                <w:lang w:bidi="ar-DZ"/>
              </w:rPr>
            </w:pPr>
          </w:p>
          <w:p w14:paraId="0D4ECB26" w14:textId="77777777" w:rsidR="00592676" w:rsidRDefault="00592676" w:rsidP="0096692A">
            <w:pPr>
              <w:bidi/>
              <w:ind w:right="-851"/>
              <w:rPr>
                <w:rFonts w:ascii="Amiri" w:eastAsiaTheme="minorEastAsia" w:hAnsi="Amiri" w:cs="Amiri"/>
                <w:b/>
                <w:bCs/>
                <w:color w:val="FF0000"/>
                <w:kern w:val="24"/>
                <w:sz w:val="28"/>
                <w:szCs w:val="28"/>
                <w:u w:val="single"/>
                <w:rtl/>
                <w:lang w:bidi="ar-DZ"/>
              </w:rPr>
            </w:pPr>
          </w:p>
          <w:p w14:paraId="605C8F9C" w14:textId="3C1F06A5" w:rsidR="0096692A" w:rsidRPr="00C85B9B" w:rsidRDefault="0096692A" w:rsidP="00592676">
            <w:pPr>
              <w:bidi/>
              <w:ind w:right="-851"/>
              <w:rPr>
                <w:rFonts w:ascii="Amiri" w:eastAsiaTheme="minorEastAsia" w:hAnsi="Amiri" w:cs="Amiri"/>
                <w:b/>
                <w:bCs/>
                <w:color w:val="FF0000"/>
                <w:kern w:val="24"/>
                <w:sz w:val="26"/>
                <w:szCs w:val="26"/>
                <w:u w:val="single"/>
                <w:rtl/>
                <w:lang w:bidi="ar-DZ"/>
              </w:rPr>
            </w:pPr>
            <w:r w:rsidRPr="00C85B9B">
              <w:rPr>
                <w:rFonts w:ascii="Amiri" w:eastAsiaTheme="minorEastAsia" w:hAnsi="Amiri" w:cs="Amiri"/>
                <w:b/>
                <w:bCs/>
                <w:color w:val="FF0000"/>
                <w:kern w:val="24"/>
                <w:sz w:val="26"/>
                <w:szCs w:val="26"/>
                <w:u w:val="single"/>
                <w:rtl/>
                <w:lang w:bidi="ar-DZ"/>
              </w:rPr>
              <w:t>مناقشة النشاط</w:t>
            </w:r>
          </w:p>
          <w:p w14:paraId="59FE4689" w14:textId="77777777" w:rsidR="0096692A" w:rsidRPr="00C85B9B" w:rsidRDefault="0096692A" w:rsidP="0096692A">
            <w:pPr>
              <w:pStyle w:val="Paragraphedeliste"/>
              <w:numPr>
                <w:ilvl w:val="0"/>
                <w:numId w:val="25"/>
              </w:numPr>
              <w:bidi/>
              <w:rPr>
                <w:rFonts w:ascii="Amiri" w:eastAsiaTheme="minorEastAsia" w:hAnsi="Amiri" w:cs="Amiri"/>
                <w:kern w:val="24"/>
                <w:sz w:val="26"/>
                <w:szCs w:val="26"/>
                <w:lang w:bidi="ar-DZ"/>
              </w:rPr>
            </w:pPr>
            <w:r w:rsidRPr="00C85B9B">
              <w:rPr>
                <w:rFonts w:ascii="Amiri" w:eastAsiaTheme="minorEastAsia" w:hAnsi="Amiri" w:cs="Amiri"/>
                <w:kern w:val="24"/>
                <w:sz w:val="26"/>
                <w:szCs w:val="26"/>
                <w:rtl/>
                <w:lang w:bidi="ar-DZ"/>
              </w:rPr>
              <w:t>لا توجد نتائج نموذجية فهي تختلف من تلميذ لآخر وهذا ما يسمى بتذبذب العينات</w:t>
            </w:r>
          </w:p>
          <w:p w14:paraId="099B2737" w14:textId="77777777" w:rsidR="0096692A" w:rsidRPr="00C85B9B" w:rsidRDefault="0096692A" w:rsidP="0096692A">
            <w:pPr>
              <w:pStyle w:val="Paragraphedeliste"/>
              <w:numPr>
                <w:ilvl w:val="0"/>
                <w:numId w:val="25"/>
              </w:numPr>
              <w:bidi/>
              <w:rPr>
                <w:rFonts w:ascii="Amiri" w:eastAsiaTheme="minorEastAsia" w:hAnsi="Amiri" w:cs="Amiri"/>
                <w:kern w:val="24"/>
                <w:sz w:val="26"/>
                <w:szCs w:val="26"/>
                <w:lang w:bidi="ar-DZ"/>
              </w:rPr>
            </w:pPr>
            <w:r w:rsidRPr="00C85B9B">
              <w:rPr>
                <w:rFonts w:ascii="Amiri" w:eastAsiaTheme="minorEastAsia" w:hAnsi="Amiri" w:cs="Amiri"/>
                <w:kern w:val="24"/>
                <w:sz w:val="26"/>
                <w:szCs w:val="26"/>
                <w:rtl/>
                <w:lang w:bidi="ar-DZ"/>
              </w:rPr>
              <w:t>رسم مضلعات التواترات:</w:t>
            </w:r>
            <w:r w:rsidRPr="00C85B9B">
              <w:rPr>
                <w:rFonts w:ascii="Amiri" w:eastAsiaTheme="minorEastAsia" w:hAnsi="Amiri" w:cs="Amiri"/>
                <w:kern w:val="24"/>
                <w:sz w:val="26"/>
                <w:szCs w:val="26"/>
                <w:lang w:bidi="ar-DZ"/>
              </w:rPr>
              <w:t>)</w:t>
            </w:r>
            <w:r w:rsidRPr="00C85B9B">
              <w:rPr>
                <w:rFonts w:ascii="Amiri" w:eastAsiaTheme="minorEastAsia" w:hAnsi="Amiri" w:cs="Amiri"/>
                <w:kern w:val="24"/>
                <w:sz w:val="26"/>
                <w:szCs w:val="26"/>
                <w:rtl/>
              </w:rPr>
              <w:t xml:space="preserve"> يكون حسب النتائج المحصل عليها في الجدول</w:t>
            </w:r>
            <w:r w:rsidRPr="00C85B9B">
              <w:rPr>
                <w:rFonts w:ascii="Amiri" w:eastAsiaTheme="minorEastAsia" w:hAnsi="Amiri" w:cs="Amiri"/>
                <w:kern w:val="24"/>
                <w:sz w:val="26"/>
                <w:szCs w:val="26"/>
              </w:rPr>
              <w:t xml:space="preserve"> (</w:t>
            </w:r>
            <w:r w:rsidRPr="00C85B9B">
              <w:rPr>
                <w:rFonts w:ascii="Amiri" w:eastAsiaTheme="minorEastAsia" w:hAnsi="Amiri" w:cs="Amiri"/>
                <w:kern w:val="24"/>
                <w:sz w:val="26"/>
                <w:szCs w:val="26"/>
                <w:rtl/>
              </w:rPr>
              <w:t xml:space="preserve">  </w:t>
            </w:r>
          </w:p>
          <w:p w14:paraId="203C1AE3" w14:textId="77777777" w:rsidR="0096692A" w:rsidRPr="00C85B9B" w:rsidRDefault="0096692A" w:rsidP="0096692A">
            <w:pPr>
              <w:pStyle w:val="Paragraphedeliste"/>
              <w:rPr>
                <w:rFonts w:ascii="Amiri" w:eastAsiaTheme="minorEastAsia" w:hAnsi="Amiri" w:cs="Amiri"/>
                <w:kern w:val="24"/>
                <w:sz w:val="26"/>
                <w:szCs w:val="26"/>
                <w:rtl/>
                <w:lang w:bidi="ar-DZ"/>
              </w:rPr>
            </w:pPr>
          </w:p>
          <w:p w14:paraId="7E8D9608" w14:textId="331D45B9" w:rsidR="0096692A" w:rsidRPr="00C85B9B" w:rsidRDefault="0096692A" w:rsidP="0096692A">
            <w:pPr>
              <w:bidi/>
              <w:rPr>
                <w:rFonts w:ascii="Amiri" w:eastAsiaTheme="minorEastAsia" w:hAnsi="Amiri" w:cs="Amiri"/>
                <w:b/>
                <w:bCs/>
                <w:color w:val="FF0000"/>
                <w:kern w:val="24"/>
                <w:sz w:val="26"/>
                <w:szCs w:val="26"/>
                <w:rtl/>
              </w:rPr>
            </w:pPr>
            <w:r w:rsidRPr="00C85B9B">
              <w:rPr>
                <w:rFonts w:ascii="Amiri" w:eastAsiaTheme="minorEastAsia" w:hAnsi="Amiri" w:cs="Amiri"/>
                <w:b/>
                <w:bCs/>
                <w:color w:val="FF0000"/>
                <w:kern w:val="24"/>
                <w:sz w:val="26"/>
                <w:szCs w:val="26"/>
                <w:rtl/>
              </w:rPr>
              <w:t>نلاحظ أن:</w:t>
            </w:r>
          </w:p>
          <w:p w14:paraId="760D9C27" w14:textId="5C368871" w:rsidR="0096692A" w:rsidRPr="00C85B9B" w:rsidRDefault="0096692A" w:rsidP="0096692A">
            <w:pPr>
              <w:bidi/>
              <w:rPr>
                <w:rFonts w:ascii="Amiri" w:eastAsiaTheme="minorEastAsia" w:hAnsi="Amiri" w:cs="Amiri"/>
                <w:kern w:val="24"/>
                <w:sz w:val="26"/>
                <w:szCs w:val="26"/>
                <w:rtl/>
              </w:rPr>
            </w:pPr>
            <w:r w:rsidRPr="00C85B9B">
              <w:rPr>
                <w:rFonts w:ascii="Amiri" w:eastAsiaTheme="minorEastAsia" w:hAnsi="Amiri" w:cs="Amiri"/>
                <w:kern w:val="24"/>
                <w:sz w:val="26"/>
                <w:szCs w:val="26"/>
                <w:rtl/>
              </w:rPr>
              <w:t xml:space="preserve">نلاحظ أنه كلما كبر مقاس العينة يؤول تواتر الحصول على كل وجه الى العدد </w:t>
            </w:r>
            <w:r w:rsidRPr="00C85B9B">
              <w:rPr>
                <w:rFonts w:ascii="Amiri" w:eastAsiaTheme="minorEastAsia" w:hAnsi="Amiri" w:cs="Amiri"/>
                <w:kern w:val="24"/>
                <w:position w:val="-24"/>
                <w:sz w:val="26"/>
                <w:szCs w:val="26"/>
              </w:rPr>
              <w:object w:dxaOrig="880" w:dyaOrig="620" w14:anchorId="65096EDC">
                <v:shape id="_x0000_i1028" type="#_x0000_t75" style="width:44.35pt;height:31pt" o:ole="">
                  <v:imagedata r:id="rId11" o:title=""/>
                </v:shape>
                <o:OLEObject Type="Embed" ProgID="Equation.DSMT4" ShapeID="_x0000_i1028" DrawAspect="Content" ObjectID="_1795180062" r:id="rId12"/>
              </w:object>
            </w:r>
          </w:p>
          <w:p w14:paraId="032C8653" w14:textId="77777777" w:rsidR="0096692A" w:rsidRPr="00C85B9B" w:rsidRDefault="0096692A" w:rsidP="0096692A">
            <w:pPr>
              <w:bidi/>
              <w:ind w:right="-851"/>
              <w:rPr>
                <w:rFonts w:ascii="Amiri" w:eastAsiaTheme="minorEastAsia" w:hAnsi="Amiri" w:cs="Amiri"/>
                <w:b/>
                <w:bCs/>
                <w:color w:val="FF0000"/>
                <w:kern w:val="24"/>
                <w:sz w:val="26"/>
                <w:szCs w:val="26"/>
                <w:u w:val="single"/>
                <w:rtl/>
                <w:lang w:bidi="ar-DZ"/>
              </w:rPr>
            </w:pPr>
            <w:r w:rsidRPr="00C85B9B">
              <w:rPr>
                <w:rFonts w:ascii="Amiri" w:eastAsiaTheme="minorEastAsia" w:hAnsi="Amiri" w:cs="Amiri"/>
                <w:b/>
                <w:bCs/>
                <w:color w:val="FF0000"/>
                <w:kern w:val="24"/>
                <w:sz w:val="26"/>
                <w:szCs w:val="26"/>
                <w:u w:val="single"/>
                <w:rtl/>
                <w:lang w:bidi="ar-DZ"/>
              </w:rPr>
              <w:t>المحاكاة</w:t>
            </w:r>
          </w:p>
          <w:p w14:paraId="028D3F7F" w14:textId="77777777" w:rsidR="0096692A" w:rsidRPr="00C85B9B" w:rsidRDefault="0096692A" w:rsidP="0096692A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</w:p>
          <w:p w14:paraId="35CEFB54" w14:textId="0508888D" w:rsidR="0096692A" w:rsidRPr="00C85B9B" w:rsidRDefault="0096692A" w:rsidP="0096692A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>محاكاة تجربة عشوائية يعني اختيار نموذج لهذه التّجربة.</w:t>
            </w:r>
          </w:p>
          <w:p w14:paraId="608C9311" w14:textId="77777777" w:rsidR="0096692A" w:rsidRPr="00C85B9B" w:rsidRDefault="0096692A" w:rsidP="0096692A">
            <w:pPr>
              <w:tabs>
                <w:tab w:val="left" w:pos="790"/>
                <w:tab w:val="right" w:pos="3130"/>
              </w:tabs>
              <w:bidi/>
              <w:ind w:left="70"/>
              <w:rPr>
                <w:rFonts w:ascii="Amiri" w:hAnsi="Amiri" w:cs="Amiri"/>
                <w:bCs/>
                <w:i/>
                <w:color w:val="FF0000"/>
                <w:sz w:val="26"/>
                <w:szCs w:val="26"/>
                <w:u w:val="single"/>
                <w:rtl/>
              </w:rPr>
            </w:pPr>
            <w:r w:rsidRPr="00C85B9B">
              <w:rPr>
                <w:rFonts w:ascii="Amiri" w:hAnsi="Amiri" w:cs="Amiri"/>
                <w:bCs/>
                <w:i/>
                <w:color w:val="FF0000"/>
                <w:sz w:val="26"/>
                <w:szCs w:val="26"/>
                <w:u w:val="single"/>
                <w:rtl/>
              </w:rPr>
              <w:t xml:space="preserve">مثال: </w:t>
            </w:r>
          </w:p>
          <w:p w14:paraId="0BF2CCF2" w14:textId="77777777" w:rsidR="0096692A" w:rsidRPr="00C85B9B" w:rsidRDefault="0096692A" w:rsidP="0096692A">
            <w:pPr>
              <w:tabs>
                <w:tab w:val="left" w:pos="610"/>
                <w:tab w:val="right" w:pos="3130"/>
              </w:tabs>
              <w:bidi/>
              <w:ind w:left="790"/>
              <w:rPr>
                <w:rFonts w:ascii="Amiri" w:hAnsi="Amiri" w:cs="Amiri"/>
                <w:i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bCs/>
                <w:i/>
                <w:sz w:val="26"/>
                <w:szCs w:val="26"/>
                <w:rtl/>
              </w:rPr>
              <w:t xml:space="preserve">- </w:t>
            </w:r>
            <w:r w:rsidRPr="00C85B9B">
              <w:rPr>
                <w:rFonts w:ascii="Amiri" w:hAnsi="Amiri" w:cs="Amiri"/>
                <w:i/>
                <w:color w:val="FF0000"/>
                <w:sz w:val="26"/>
                <w:szCs w:val="26"/>
                <w:rtl/>
              </w:rPr>
              <w:t>التّجربة العشوائية:</w:t>
            </w:r>
            <w:r w:rsidRPr="00C85B9B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</w:t>
            </w:r>
            <w:r w:rsidRPr="00C85B9B">
              <w:rPr>
                <w:rFonts w:ascii="Amiri" w:hAnsi="Amiri" w:cs="Amiri"/>
                <w:i/>
                <w:sz w:val="26"/>
                <w:szCs w:val="26"/>
                <w:rtl/>
              </w:rPr>
              <w:tab/>
              <w:t>التدريب على تسديد الركلات الحرة 10مرات.</w:t>
            </w:r>
          </w:p>
          <w:p w14:paraId="7CAD0440" w14:textId="77777777" w:rsidR="0096692A" w:rsidRPr="00C85B9B" w:rsidRDefault="0096692A" w:rsidP="0096692A">
            <w:pPr>
              <w:tabs>
                <w:tab w:val="left" w:pos="610"/>
                <w:tab w:val="right" w:pos="2950"/>
              </w:tabs>
              <w:bidi/>
              <w:rPr>
                <w:rFonts w:ascii="Amiri" w:hAnsi="Amiri" w:cs="Amiri"/>
                <w:i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bCs/>
                <w:i/>
                <w:sz w:val="26"/>
                <w:szCs w:val="26"/>
                <w:rtl/>
              </w:rPr>
              <w:t xml:space="preserve">           - </w:t>
            </w:r>
            <w:r w:rsidRPr="00C85B9B">
              <w:rPr>
                <w:rFonts w:ascii="Amiri" w:hAnsi="Amiri" w:cs="Amiri"/>
                <w:i/>
                <w:color w:val="FF0000"/>
                <w:sz w:val="26"/>
                <w:szCs w:val="26"/>
                <w:rtl/>
              </w:rPr>
              <w:t>نموذج لهذه التّجربة:</w:t>
            </w:r>
            <w:r w:rsidRPr="00C85B9B">
              <w:rPr>
                <w:rFonts w:ascii="Amiri" w:hAnsi="Amiri" w:cs="Amiri"/>
                <w:bCs/>
                <w:i/>
                <w:color w:val="FF0000"/>
                <w:sz w:val="26"/>
                <w:szCs w:val="26"/>
                <w:rtl/>
              </w:rPr>
              <w:tab/>
            </w:r>
            <w:r w:rsidRPr="00C85B9B">
              <w:rPr>
                <w:rFonts w:ascii="Amiri" w:hAnsi="Amiri" w:cs="Amiri"/>
                <w:bCs/>
                <w:i/>
                <w:sz w:val="26"/>
                <w:szCs w:val="26"/>
                <w:rtl/>
              </w:rPr>
              <w:t xml:space="preserve">   </w:t>
            </w:r>
            <w:r w:rsidRPr="00C85B9B">
              <w:rPr>
                <w:rFonts w:ascii="Amiri" w:hAnsi="Amiri" w:cs="Amiri"/>
                <w:i/>
                <w:sz w:val="26"/>
                <w:szCs w:val="26"/>
                <w:rtl/>
              </w:rPr>
              <w:t>حظوظ تسجيل الهدف تساوي حظوظ إضاعة الهدف</w:t>
            </w:r>
          </w:p>
          <w:p w14:paraId="14890F20" w14:textId="77777777" w:rsidR="0096692A" w:rsidRPr="00C85B9B" w:rsidRDefault="0096692A" w:rsidP="0096692A">
            <w:pPr>
              <w:tabs>
                <w:tab w:val="left" w:pos="610"/>
                <w:tab w:val="left" w:pos="790"/>
              </w:tabs>
              <w:bidi/>
              <w:ind w:left="790"/>
              <w:rPr>
                <w:rFonts w:ascii="Amiri" w:hAnsi="Amiri" w:cs="Amiri"/>
                <w:i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b/>
                <w:bCs/>
                <w:i/>
                <w:color w:val="FF0000"/>
                <w:sz w:val="26"/>
                <w:szCs w:val="26"/>
                <w:rtl/>
              </w:rPr>
              <w:t>-</w:t>
            </w:r>
            <w:r w:rsidRPr="00C85B9B">
              <w:rPr>
                <w:rFonts w:ascii="Amiri" w:hAnsi="Amiri" w:cs="Amiri"/>
                <w:i/>
                <w:color w:val="FF0000"/>
                <w:sz w:val="26"/>
                <w:szCs w:val="26"/>
                <w:rtl/>
              </w:rPr>
              <w:t xml:space="preserve"> تنفيذ محاكاة تسديد الركلات الحرة:</w:t>
            </w:r>
            <w:r w:rsidRPr="00C85B9B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يمكن محاكاة هذه التّجربة بعدة طرق، نقترح هنا طريقتين مألوفتين هما:</w:t>
            </w:r>
          </w:p>
          <w:p w14:paraId="69160C79" w14:textId="77777777" w:rsidR="0096692A" w:rsidRPr="00C85B9B" w:rsidRDefault="0096692A" w:rsidP="0096692A">
            <w:pPr>
              <w:tabs>
                <w:tab w:val="left" w:pos="610"/>
                <w:tab w:val="left" w:pos="790"/>
              </w:tabs>
              <w:bidi/>
              <w:ind w:left="788"/>
              <w:rPr>
                <w:rFonts w:ascii="Amiri" w:hAnsi="Amiri" w:cs="Amiri"/>
                <w:i/>
                <w:sz w:val="26"/>
                <w:szCs w:val="26"/>
                <w:rtl/>
              </w:rPr>
            </w:pPr>
          </w:p>
          <w:p w14:paraId="0DE97399" w14:textId="77777777" w:rsidR="0096692A" w:rsidRPr="00C85B9B" w:rsidRDefault="0096692A" w:rsidP="0096692A">
            <w:pPr>
              <w:tabs>
                <w:tab w:val="left" w:pos="70"/>
                <w:tab w:val="left" w:pos="610"/>
              </w:tabs>
              <w:bidi/>
              <w:ind w:left="70"/>
              <w:rPr>
                <w:rFonts w:ascii="Amiri" w:hAnsi="Amiri" w:cs="Amiri"/>
                <w:b/>
                <w:bCs/>
                <w:i/>
                <w:color w:val="FF0000"/>
                <w:sz w:val="26"/>
                <w:szCs w:val="26"/>
                <w:u w:val="single"/>
                <w:rtl/>
              </w:rPr>
            </w:pPr>
            <w:r w:rsidRPr="00C85B9B">
              <w:rPr>
                <w:rFonts w:ascii="Amiri" w:hAnsi="Amiri" w:cs="Amiri"/>
                <w:b/>
                <w:bCs/>
                <w:i/>
                <w:color w:val="FF0000"/>
                <w:sz w:val="26"/>
                <w:szCs w:val="26"/>
                <w:u w:val="single"/>
                <w:rtl/>
              </w:rPr>
              <w:t xml:space="preserve">طريقة1:                                         </w:t>
            </w:r>
          </w:p>
          <w:p w14:paraId="50046ECD" w14:textId="77777777" w:rsidR="0096692A" w:rsidRPr="00C85B9B" w:rsidRDefault="0096692A" w:rsidP="0096692A">
            <w:pPr>
              <w:bidi/>
              <w:ind w:left="26"/>
              <w:rPr>
                <w:rFonts w:ascii="Amiri" w:hAnsi="Amiri" w:cs="Amiri"/>
                <w:i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   برمي قطعة نقديّة غير مزيّفة </w:t>
            </w:r>
            <w:r w:rsidRPr="00C85B9B">
              <w:rPr>
                <w:rFonts w:ascii="Amiri" w:hAnsi="Amiri" w:cs="Amiri"/>
                <w:bCs/>
                <w:i/>
                <w:color w:val="000000"/>
                <w:sz w:val="26"/>
                <w:szCs w:val="26"/>
                <w:rtl/>
              </w:rPr>
              <w:t>10</w:t>
            </w:r>
            <w:r w:rsidRPr="00C85B9B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مرّات حيث نرفق </w:t>
            </w:r>
            <w:r w:rsidRPr="00C85B9B">
              <w:rPr>
                <w:rFonts w:ascii="Amiri" w:hAnsi="Amiri" w:cs="Amiri"/>
                <w:i/>
                <w:color w:val="FF0000"/>
                <w:sz w:val="26"/>
                <w:szCs w:val="26"/>
                <w:rtl/>
              </w:rPr>
              <w:t>الوجه</w:t>
            </w:r>
            <w:r w:rsidRPr="00C85B9B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بالنتيجة "تسجيل" والظهر        بالنتيجة "تضييع". </w:t>
            </w:r>
          </w:p>
          <w:p w14:paraId="551B8D7B" w14:textId="77777777" w:rsidR="0096692A" w:rsidRPr="00C85B9B" w:rsidRDefault="0096692A" w:rsidP="0096692A">
            <w:pPr>
              <w:tabs>
                <w:tab w:val="left" w:pos="3138"/>
              </w:tabs>
              <w:bidi/>
              <w:ind w:left="970" w:hanging="1592"/>
              <w:rPr>
                <w:rFonts w:ascii="Amiri" w:hAnsi="Amiri" w:cs="Amiri"/>
                <w:i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          </w:t>
            </w:r>
          </w:p>
          <w:p w14:paraId="78C02E24" w14:textId="4483549A" w:rsidR="0096692A" w:rsidRPr="00C85B9B" w:rsidRDefault="0096692A" w:rsidP="0096692A">
            <w:pPr>
              <w:tabs>
                <w:tab w:val="left" w:pos="3138"/>
              </w:tabs>
              <w:bidi/>
              <w:ind w:left="970" w:hanging="970"/>
              <w:rPr>
                <w:rFonts w:ascii="Amiri" w:hAnsi="Amiri" w:cs="Amiri"/>
                <w:b/>
                <w:bCs/>
                <w:i/>
                <w:color w:val="FF0000"/>
                <w:sz w:val="26"/>
                <w:szCs w:val="26"/>
                <w:u w:val="single"/>
                <w:rtl/>
              </w:rPr>
            </w:pPr>
            <w:r w:rsidRPr="00C85B9B">
              <w:rPr>
                <w:rFonts w:ascii="Amiri" w:hAnsi="Amiri" w:cs="Amiri" w:hint="cs"/>
                <w:b/>
                <w:bCs/>
                <w:i/>
                <w:color w:val="FF0000"/>
                <w:sz w:val="26"/>
                <w:szCs w:val="26"/>
                <w:u w:val="single"/>
                <w:rtl/>
              </w:rPr>
              <w:t>مثلا</w:t>
            </w:r>
            <w:r w:rsidRPr="00C85B9B">
              <w:rPr>
                <w:rFonts w:ascii="Amiri" w:hAnsi="Amiri" w:cs="Amiri" w:hint="cs"/>
                <w:i/>
                <w:sz w:val="26"/>
                <w:szCs w:val="26"/>
                <w:rtl/>
              </w:rPr>
              <w:t xml:space="preserve"> العينة</w:t>
            </w:r>
            <w:r w:rsidRPr="00C85B9B">
              <w:rPr>
                <w:rFonts w:ascii="Amiri" w:hAnsi="Amiri" w:cs="Amiri"/>
                <w:i/>
                <w:sz w:val="26"/>
                <w:szCs w:val="26"/>
                <w:rtl/>
              </w:rPr>
              <w:t>:</w:t>
            </w:r>
            <w:r w:rsidRPr="00C85B9B">
              <w:rPr>
                <w:rFonts w:ascii="Amiri" w:hAnsi="Amiri" w:cs="Amiri"/>
                <w:i/>
                <w:color w:val="FF0000"/>
                <w:sz w:val="26"/>
                <w:szCs w:val="26"/>
                <w:rtl/>
              </w:rPr>
              <w:t xml:space="preserve"> وجه</w:t>
            </w:r>
            <w:r w:rsidRPr="00C85B9B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– </w:t>
            </w:r>
            <w:r w:rsidRPr="00C85B9B">
              <w:rPr>
                <w:rFonts w:ascii="Amiri" w:hAnsi="Amiri" w:cs="Amiri"/>
                <w:i/>
                <w:color w:val="FF0000"/>
                <w:sz w:val="26"/>
                <w:szCs w:val="26"/>
                <w:rtl/>
              </w:rPr>
              <w:t>ظهر</w:t>
            </w:r>
            <w:r w:rsidRPr="00C85B9B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- </w:t>
            </w:r>
            <w:r w:rsidRPr="00C85B9B">
              <w:rPr>
                <w:rFonts w:ascii="Amiri" w:hAnsi="Amiri" w:cs="Amiri"/>
                <w:i/>
                <w:color w:val="FF0000"/>
                <w:sz w:val="26"/>
                <w:szCs w:val="26"/>
                <w:rtl/>
              </w:rPr>
              <w:t>وجه</w:t>
            </w:r>
            <w:r w:rsidRPr="00C85B9B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– </w:t>
            </w:r>
            <w:r w:rsidRPr="00C85B9B">
              <w:rPr>
                <w:rFonts w:ascii="Amiri" w:hAnsi="Amiri" w:cs="Amiri"/>
                <w:i/>
                <w:color w:val="FF0000"/>
                <w:sz w:val="26"/>
                <w:szCs w:val="26"/>
                <w:rtl/>
              </w:rPr>
              <w:t>وجه</w:t>
            </w:r>
            <w:r w:rsidRPr="00C85B9B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–</w:t>
            </w:r>
            <w:r w:rsidRPr="00C85B9B">
              <w:rPr>
                <w:rFonts w:ascii="Amiri" w:hAnsi="Amiri" w:cs="Amiri"/>
                <w:i/>
                <w:color w:val="FF0000"/>
                <w:sz w:val="26"/>
                <w:szCs w:val="26"/>
                <w:rtl/>
              </w:rPr>
              <w:t xml:space="preserve"> ظهر</w:t>
            </w:r>
            <w:r w:rsidRPr="00C85B9B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- </w:t>
            </w:r>
            <w:r w:rsidRPr="00C85B9B">
              <w:rPr>
                <w:rFonts w:ascii="Amiri" w:hAnsi="Amiri" w:cs="Amiri"/>
                <w:i/>
                <w:color w:val="FF0000"/>
                <w:sz w:val="26"/>
                <w:szCs w:val="26"/>
                <w:rtl/>
              </w:rPr>
              <w:t>وجه</w:t>
            </w:r>
            <w:r w:rsidRPr="00C85B9B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- </w:t>
            </w:r>
            <w:r w:rsidRPr="00C85B9B">
              <w:rPr>
                <w:rFonts w:ascii="Amiri" w:hAnsi="Amiri" w:cs="Amiri"/>
                <w:i/>
                <w:color w:val="FF0000"/>
                <w:sz w:val="26"/>
                <w:szCs w:val="26"/>
                <w:rtl/>
              </w:rPr>
              <w:t>ظهر</w:t>
            </w:r>
            <w:r w:rsidRPr="00C85B9B">
              <w:rPr>
                <w:rFonts w:ascii="Amiri" w:hAnsi="Amiri" w:cs="Amiri"/>
                <w:i/>
                <w:sz w:val="26"/>
                <w:szCs w:val="26"/>
                <w:rtl/>
              </w:rPr>
              <w:t>-</w:t>
            </w:r>
            <w:r w:rsidRPr="00C85B9B">
              <w:rPr>
                <w:rFonts w:ascii="Amiri" w:hAnsi="Amiri" w:cs="Amiri"/>
                <w:i/>
                <w:color w:val="FF0000"/>
                <w:sz w:val="26"/>
                <w:szCs w:val="26"/>
                <w:rtl/>
              </w:rPr>
              <w:t xml:space="preserve"> وجه </w:t>
            </w:r>
            <w:r w:rsidRPr="00C85B9B">
              <w:rPr>
                <w:rFonts w:ascii="Amiri" w:hAnsi="Amiri" w:cs="Amiri"/>
                <w:i/>
                <w:sz w:val="26"/>
                <w:szCs w:val="26"/>
                <w:rtl/>
              </w:rPr>
              <w:t>–</w:t>
            </w:r>
            <w:r w:rsidRPr="00C85B9B">
              <w:rPr>
                <w:rFonts w:ascii="Amiri" w:hAnsi="Amiri" w:cs="Amiri"/>
                <w:i/>
                <w:color w:val="FF0000"/>
                <w:sz w:val="26"/>
                <w:szCs w:val="26"/>
                <w:rtl/>
              </w:rPr>
              <w:t xml:space="preserve"> وجه</w:t>
            </w:r>
            <w:r w:rsidRPr="00C85B9B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– </w:t>
            </w:r>
            <w:r w:rsidRPr="00C85B9B">
              <w:rPr>
                <w:rFonts w:ascii="Amiri" w:hAnsi="Amiri" w:cs="Amiri"/>
                <w:i/>
                <w:color w:val="FF0000"/>
                <w:sz w:val="26"/>
                <w:szCs w:val="26"/>
                <w:rtl/>
              </w:rPr>
              <w:t>ظهر</w:t>
            </w:r>
            <w:r w:rsidRPr="00C85B9B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تعبّر عن 6 تسديدات ناجحة و4 تسديدات ضائعة.</w:t>
            </w:r>
          </w:p>
          <w:p w14:paraId="7FB70326" w14:textId="77777777" w:rsidR="0096692A" w:rsidRPr="00C85B9B" w:rsidRDefault="0096692A" w:rsidP="0096692A">
            <w:pPr>
              <w:tabs>
                <w:tab w:val="left" w:pos="3138"/>
              </w:tabs>
              <w:bidi/>
              <w:ind w:left="969" w:hanging="1593"/>
              <w:rPr>
                <w:rFonts w:ascii="Amiri" w:hAnsi="Amiri" w:cs="Amiri"/>
                <w:i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                                </w:t>
            </w:r>
          </w:p>
          <w:p w14:paraId="2B00D48C" w14:textId="77777777" w:rsidR="0096692A" w:rsidRPr="00C85B9B" w:rsidRDefault="0096692A" w:rsidP="0096692A">
            <w:pPr>
              <w:bidi/>
              <w:ind w:left="1106" w:hanging="1080"/>
              <w:rPr>
                <w:rFonts w:ascii="Amiri" w:hAnsi="Amiri" w:cs="Amiri"/>
                <w:b/>
                <w:bCs/>
                <w:i/>
                <w:color w:val="FF0000"/>
                <w:sz w:val="26"/>
                <w:szCs w:val="26"/>
                <w:u w:val="single"/>
                <w:rtl/>
              </w:rPr>
            </w:pPr>
            <w:r w:rsidRPr="00C85B9B">
              <w:rPr>
                <w:rFonts w:ascii="Amiri" w:hAnsi="Amiri" w:cs="Amiri"/>
                <w:b/>
                <w:bCs/>
                <w:i/>
                <w:color w:val="FF0000"/>
                <w:sz w:val="26"/>
                <w:szCs w:val="26"/>
                <w:u w:val="single"/>
              </w:rPr>
              <w:t xml:space="preserve"> </w:t>
            </w:r>
            <w:r w:rsidRPr="00C85B9B">
              <w:rPr>
                <w:rFonts w:ascii="Amiri" w:hAnsi="Amiri" w:cs="Amiri"/>
                <w:b/>
                <w:bCs/>
                <w:i/>
                <w:color w:val="FF0000"/>
                <w:sz w:val="26"/>
                <w:szCs w:val="26"/>
                <w:u w:val="single"/>
                <w:rtl/>
              </w:rPr>
              <w:t>طريقة2:</w:t>
            </w:r>
          </w:p>
          <w:p w14:paraId="59E6CF8E" w14:textId="77777777" w:rsidR="0096692A" w:rsidRPr="00C85B9B" w:rsidRDefault="0096692A" w:rsidP="0096692A">
            <w:pPr>
              <w:bidi/>
              <w:ind w:left="32" w:firstLine="33"/>
              <w:rPr>
                <w:rFonts w:ascii="Amiri" w:hAnsi="Amiri" w:cs="Amiri"/>
                <w:i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برمي زهر نرد غير مزيّف </w:t>
            </w:r>
            <w:r w:rsidRPr="00C85B9B">
              <w:rPr>
                <w:rFonts w:ascii="Amiri" w:hAnsi="Amiri" w:cs="Amiri"/>
                <w:bCs/>
                <w:i/>
                <w:color w:val="000000"/>
                <w:sz w:val="26"/>
                <w:szCs w:val="26"/>
                <w:rtl/>
              </w:rPr>
              <w:t>10</w:t>
            </w:r>
            <w:r w:rsidRPr="00C85B9B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مرّات. نرفق الوجوه </w:t>
            </w:r>
            <w:r w:rsidRPr="00C85B9B">
              <w:rPr>
                <w:rFonts w:ascii="Amiri" w:hAnsi="Amiri" w:cs="Amiri"/>
                <w:i/>
                <w:color w:val="FF0000"/>
                <w:sz w:val="26"/>
                <w:szCs w:val="26"/>
                <w:rtl/>
              </w:rPr>
              <w:t>2،</w:t>
            </w:r>
            <w:r w:rsidRPr="00C85B9B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</w:t>
            </w:r>
            <w:r w:rsidRPr="00C85B9B">
              <w:rPr>
                <w:rFonts w:ascii="Amiri" w:hAnsi="Amiri" w:cs="Amiri"/>
                <w:i/>
                <w:color w:val="FF0000"/>
                <w:sz w:val="26"/>
                <w:szCs w:val="26"/>
                <w:rtl/>
              </w:rPr>
              <w:t>4،</w:t>
            </w:r>
            <w:r w:rsidRPr="00C85B9B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</w:t>
            </w:r>
            <w:r w:rsidRPr="00C85B9B">
              <w:rPr>
                <w:rFonts w:ascii="Amiri" w:hAnsi="Amiri" w:cs="Amiri"/>
                <w:i/>
                <w:color w:val="FF0000"/>
                <w:sz w:val="26"/>
                <w:szCs w:val="26"/>
                <w:rtl/>
              </w:rPr>
              <w:t xml:space="preserve">6 </w:t>
            </w:r>
            <w:r w:rsidRPr="00C85B9B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بالنتيجة "تسجيل" والوجوه </w:t>
            </w:r>
          </w:p>
          <w:p w14:paraId="790F61C1" w14:textId="2C004BCC" w:rsidR="0096692A" w:rsidRPr="00C85B9B" w:rsidRDefault="0096692A" w:rsidP="00C757C1">
            <w:pPr>
              <w:bidi/>
              <w:ind w:left="566" w:firstLine="432"/>
              <w:rPr>
                <w:rFonts w:ascii="Amiri" w:hAnsi="Amiri" w:cs="Amiri"/>
                <w:i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i/>
                <w:color w:val="FF0000"/>
                <w:sz w:val="26"/>
                <w:szCs w:val="26"/>
                <w:rtl/>
              </w:rPr>
              <w:t>1،</w:t>
            </w:r>
            <w:r w:rsidRPr="00C85B9B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</w:t>
            </w:r>
            <w:r w:rsidRPr="00C85B9B">
              <w:rPr>
                <w:rFonts w:ascii="Amiri" w:hAnsi="Amiri" w:cs="Amiri"/>
                <w:i/>
                <w:color w:val="FF0000"/>
                <w:sz w:val="26"/>
                <w:szCs w:val="26"/>
                <w:rtl/>
              </w:rPr>
              <w:t>3</w:t>
            </w:r>
            <w:r w:rsidRPr="00C85B9B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، </w:t>
            </w:r>
            <w:r w:rsidRPr="00C85B9B">
              <w:rPr>
                <w:rFonts w:ascii="Amiri" w:hAnsi="Amiri" w:cs="Amiri"/>
                <w:i/>
                <w:color w:val="FF0000"/>
                <w:sz w:val="26"/>
                <w:szCs w:val="26"/>
                <w:rtl/>
              </w:rPr>
              <w:t>5</w:t>
            </w:r>
            <w:r w:rsidRPr="00C85B9B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بالنتيجة "تضييع".</w:t>
            </w:r>
          </w:p>
          <w:p w14:paraId="5E26165B" w14:textId="77777777" w:rsidR="0096692A" w:rsidRPr="00C85B9B" w:rsidRDefault="0096692A" w:rsidP="0096692A">
            <w:pPr>
              <w:bidi/>
              <w:rPr>
                <w:rFonts w:ascii="Amiri" w:hAnsi="Amiri" w:cs="Amiri"/>
                <w:i/>
                <w:color w:val="000000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i/>
                <w:color w:val="FF0000"/>
                <w:sz w:val="26"/>
                <w:szCs w:val="26"/>
                <w:rtl/>
              </w:rPr>
              <w:t xml:space="preserve">مثلا: </w:t>
            </w:r>
          </w:p>
          <w:p w14:paraId="7117E2D0" w14:textId="54366DDA" w:rsidR="0096692A" w:rsidRPr="00C85B9B" w:rsidRDefault="0096692A" w:rsidP="00592676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i/>
                <w:color w:val="000000"/>
                <w:sz w:val="26"/>
                <w:szCs w:val="26"/>
                <w:rtl/>
              </w:rPr>
              <w:t xml:space="preserve">العيّنة </w:t>
            </w:r>
            <w:r w:rsidRPr="00C85B9B">
              <w:rPr>
                <w:rFonts w:ascii="Amiri" w:hAnsi="Amiri" w:cs="Amiri"/>
                <w:i/>
                <w:color w:val="FF0000"/>
                <w:sz w:val="26"/>
                <w:szCs w:val="26"/>
                <w:rtl/>
              </w:rPr>
              <w:t>2</w:t>
            </w:r>
            <w:r w:rsidRPr="00C85B9B">
              <w:rPr>
                <w:rFonts w:ascii="Amiri" w:hAnsi="Amiri" w:cs="Amiri"/>
                <w:i/>
                <w:color w:val="000000"/>
                <w:sz w:val="26"/>
                <w:szCs w:val="26"/>
                <w:rtl/>
              </w:rPr>
              <w:t>-</w:t>
            </w:r>
            <w:r w:rsidRPr="00C85B9B">
              <w:rPr>
                <w:rFonts w:ascii="Amiri" w:hAnsi="Amiri" w:cs="Amiri"/>
                <w:i/>
                <w:color w:val="FF0000"/>
                <w:sz w:val="26"/>
                <w:szCs w:val="26"/>
                <w:rtl/>
              </w:rPr>
              <w:t>5</w:t>
            </w:r>
            <w:r w:rsidRPr="00C85B9B">
              <w:rPr>
                <w:rFonts w:ascii="Amiri" w:hAnsi="Amiri" w:cs="Amiri"/>
                <w:i/>
                <w:color w:val="000000"/>
                <w:sz w:val="26"/>
                <w:szCs w:val="26"/>
                <w:rtl/>
              </w:rPr>
              <w:t>-</w:t>
            </w:r>
            <w:r w:rsidRPr="00C85B9B">
              <w:rPr>
                <w:rFonts w:ascii="Amiri" w:hAnsi="Amiri" w:cs="Amiri"/>
                <w:i/>
                <w:color w:val="FF0000"/>
                <w:sz w:val="26"/>
                <w:szCs w:val="26"/>
                <w:rtl/>
              </w:rPr>
              <w:t xml:space="preserve">1-6-3-4-3-2-1-5-1 </w:t>
            </w:r>
            <w:r w:rsidRPr="00C85B9B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تعبر عن 4 تسديدات ناجحة </w:t>
            </w:r>
            <w:r w:rsidR="00592676" w:rsidRPr="00C85B9B">
              <w:rPr>
                <w:rFonts w:ascii="Amiri" w:hAnsi="Amiri" w:cs="Amiri" w:hint="cs"/>
                <w:i/>
                <w:sz w:val="26"/>
                <w:szCs w:val="26"/>
                <w:rtl/>
              </w:rPr>
              <w:t>و6</w:t>
            </w:r>
            <w:r w:rsidRPr="00C85B9B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تسديدات ضائعة.</w:t>
            </w:r>
          </w:p>
          <w:p w14:paraId="3C65289E" w14:textId="77777777" w:rsidR="0096692A" w:rsidRDefault="0096692A" w:rsidP="0096692A">
            <w:pPr>
              <w:bidi/>
              <w:ind w:right="-851"/>
              <w:rPr>
                <w:rFonts w:eastAsiaTheme="minorEastAsia" w:cstheme="minorHAnsi"/>
                <w:b/>
                <w:bCs/>
                <w:color w:val="FF0000"/>
                <w:kern w:val="24"/>
                <w:sz w:val="26"/>
                <w:szCs w:val="26"/>
                <w:u w:val="single"/>
                <w:rtl/>
                <w:lang w:bidi="ar-DZ"/>
              </w:rPr>
            </w:pPr>
          </w:p>
          <w:p w14:paraId="6F8C918E" w14:textId="77777777" w:rsidR="00C85B9B" w:rsidRDefault="00C85B9B" w:rsidP="00C85B9B">
            <w:pPr>
              <w:bidi/>
              <w:ind w:right="-851"/>
              <w:rPr>
                <w:rFonts w:eastAsiaTheme="minorEastAsia" w:cstheme="minorHAnsi"/>
                <w:b/>
                <w:bCs/>
                <w:color w:val="FF0000"/>
                <w:kern w:val="24"/>
                <w:sz w:val="26"/>
                <w:szCs w:val="26"/>
                <w:u w:val="single"/>
                <w:rtl/>
                <w:lang w:bidi="ar-DZ"/>
              </w:rPr>
            </w:pPr>
          </w:p>
          <w:p w14:paraId="167193B4" w14:textId="77777777" w:rsidR="00C85B9B" w:rsidRDefault="00C85B9B" w:rsidP="00C85B9B">
            <w:pPr>
              <w:bidi/>
              <w:ind w:right="-851"/>
              <w:rPr>
                <w:rFonts w:eastAsiaTheme="minorEastAsia" w:cstheme="minorHAnsi"/>
                <w:b/>
                <w:bCs/>
                <w:color w:val="FF0000"/>
                <w:kern w:val="24"/>
                <w:sz w:val="26"/>
                <w:szCs w:val="26"/>
                <w:u w:val="single"/>
                <w:rtl/>
                <w:lang w:bidi="ar-DZ"/>
              </w:rPr>
            </w:pPr>
          </w:p>
          <w:p w14:paraId="7BAE6B5B" w14:textId="77777777" w:rsidR="00C85B9B" w:rsidRPr="00C85B9B" w:rsidRDefault="00C85B9B" w:rsidP="00C85B9B">
            <w:pPr>
              <w:bidi/>
              <w:ind w:right="-851"/>
              <w:rPr>
                <w:rFonts w:eastAsiaTheme="minorEastAsia" w:cstheme="minorHAnsi"/>
                <w:b/>
                <w:bCs/>
                <w:color w:val="FF0000"/>
                <w:kern w:val="24"/>
                <w:sz w:val="26"/>
                <w:szCs w:val="26"/>
                <w:u w:val="single"/>
                <w:rtl/>
                <w:lang w:bidi="ar-DZ"/>
              </w:rPr>
            </w:pPr>
          </w:p>
          <w:p w14:paraId="415E3427" w14:textId="77777777" w:rsidR="00981E9C" w:rsidRPr="00792B9B" w:rsidRDefault="00981E9C" w:rsidP="008251D7">
            <w:pPr>
              <w:bidi/>
              <w:ind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79" w:type="dxa"/>
          </w:tcPr>
          <w:p w14:paraId="5603879F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076B53A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5136370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3DA92B6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3B0D7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811ED2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8830C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C46856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E37280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FAC685F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2CF67B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BF88AB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8EEC45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EEC4B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4FDD0D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427817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905E10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197694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AE42BA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042980F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5D0640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99F54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644A83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18B5EA2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ABA1491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B3BC7E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5301FE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804D6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266A6B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1CD6A5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750217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DE0393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3BF95D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047E7B1" w14:textId="58326A21" w:rsidR="00981E9C" w:rsidRPr="00792B9B" w:rsidRDefault="00981E9C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7AD9296D" w14:textId="77777777" w:rsidR="00C757C1" w:rsidRDefault="00C757C1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3712429" wp14:editId="2684E03C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153921954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FF5A5" w14:textId="77777777" w:rsidR="00C757C1" w:rsidRPr="00305590" w:rsidRDefault="00C757C1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217F8B57" w14:textId="77777777" w:rsidR="00C757C1" w:rsidRPr="00305590" w:rsidRDefault="00C757C1" w:rsidP="00005898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005898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</w:rPr>
                              <w:t>وصف تجربة عشوائية بسيطة عدد النتائج الممكنة فيها منته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712429" id="_x0000_s1030" style="position:absolute;left:0;text-align:left;margin-left:-46.15pt;margin-top:66.05pt;width:543pt;height:53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" fillcolor="white [3201]" strokecolor="black [3213]" strokeweight="2pt">
                <v:textbox>
                  <w:txbxContent>
                    <w:p w14:paraId="27FFF5A5" w14:textId="77777777" w:rsidR="00C757C1" w:rsidRPr="00305590" w:rsidRDefault="00C757C1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217F8B57" w14:textId="77777777" w:rsidR="00C757C1" w:rsidRPr="00305590" w:rsidRDefault="00C757C1" w:rsidP="00005898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005898">
                        <w:rPr>
                          <w:rFonts w:ascii="Amiri" w:hAnsi="Amiri" w:cs="Amiri"/>
                          <w:sz w:val="24"/>
                          <w:szCs w:val="24"/>
                          <w:rtl/>
                        </w:rPr>
                        <w:t>وصف تجربة عشوائية بسيطة عدد النتائج الممكنة فيها منته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29B1F22" wp14:editId="2406442E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81582505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7E7AE" w14:textId="77777777" w:rsidR="00C757C1" w:rsidRPr="00305590" w:rsidRDefault="00C757C1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02 ساعة</w:t>
                            </w:r>
                          </w:p>
                          <w:p w14:paraId="0B2FE9F6" w14:textId="77777777" w:rsidR="00C757C1" w:rsidRDefault="00C757C1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9B1F22" id="_x0000_s1031" style="position:absolute;left:0;text-align:left;margin-left:-44.65pt;margin-top:.8pt;width:100.5pt;height:58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" fillcolor="white [3201]" strokecolor="black [3213]" strokeweight="2pt">
                <v:textbox>
                  <w:txbxContent>
                    <w:p w14:paraId="7667E7AE" w14:textId="77777777" w:rsidR="00C757C1" w:rsidRPr="00305590" w:rsidRDefault="00C757C1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02 ساعة</w:t>
                      </w:r>
                    </w:p>
                    <w:p w14:paraId="0B2FE9F6" w14:textId="77777777" w:rsidR="00C757C1" w:rsidRDefault="00C757C1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F72509C" wp14:editId="7F8B377A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2134500933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C63B1" w14:textId="77777777" w:rsidR="00C757C1" w:rsidRPr="00305590" w:rsidRDefault="00C757C1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الثانية 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علوم تجريبية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72509C" id="_x0000_s1032" style="position:absolute;left:0;text-align:left;margin-left:396.35pt;margin-top:-.7pt;width:100.5pt;height:62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" fillcolor="white [3201]" strokecolor="black [3213]" strokeweight="2pt">
                <v:textbox>
                  <w:txbxContent>
                    <w:p w14:paraId="575C63B1" w14:textId="77777777" w:rsidR="00C757C1" w:rsidRPr="00305590" w:rsidRDefault="00C757C1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الثانية 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علوم تجريبية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ADC361D" wp14:editId="0D14B481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797423427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29DE7" w14:textId="77777777" w:rsidR="00C757C1" w:rsidRPr="00305590" w:rsidRDefault="00C757C1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الاح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تمالات</w:t>
                            </w:r>
                          </w:p>
                          <w:p w14:paraId="25E0AA6B" w14:textId="77777777" w:rsidR="00C757C1" w:rsidRPr="00305590" w:rsidRDefault="00C757C1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637B49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مصطلحات الاحتمالات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DC361D" id="_x0000_s1033" style="position:absolute;left:0;text-align:left;margin-left:66.35pt;margin-top:1.55pt;width:323.25pt;height:58.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" fillcolor="white [3201]" strokecolor="black [3213]" strokeweight="2pt">
                <v:textbox>
                  <w:txbxContent>
                    <w:p w14:paraId="79329DE7" w14:textId="77777777" w:rsidR="00C757C1" w:rsidRPr="00305590" w:rsidRDefault="00C757C1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الاح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تمالات</w:t>
                      </w:r>
                    </w:p>
                    <w:p w14:paraId="25E0AA6B" w14:textId="77777777" w:rsidR="00C757C1" w:rsidRPr="00305590" w:rsidRDefault="00C757C1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637B49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مصطلحات الاحتمالات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78172C43" w14:textId="77777777" w:rsidR="00C757C1" w:rsidRPr="00792B9B" w:rsidRDefault="00C757C1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C757C1" w:rsidRPr="00792B9B" w14:paraId="67C34F91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2C09F54F" w14:textId="77777777" w:rsidR="00C757C1" w:rsidRPr="00305590" w:rsidRDefault="00C757C1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1514B1FE" w14:textId="77777777" w:rsidR="00C757C1" w:rsidRPr="00305590" w:rsidRDefault="00C757C1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55FD0C07" w14:textId="77777777" w:rsidR="00C757C1" w:rsidRPr="00305590" w:rsidRDefault="00C757C1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C757C1" w:rsidRPr="00792B9B" w14:paraId="151102CD" w14:textId="77777777" w:rsidTr="00305590">
        <w:tc>
          <w:tcPr>
            <w:tcW w:w="1278" w:type="dxa"/>
          </w:tcPr>
          <w:p w14:paraId="4AD06483" w14:textId="77777777" w:rsidR="00C757C1" w:rsidRDefault="00C757C1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7ACD294" w14:textId="77777777" w:rsidR="00C757C1" w:rsidRDefault="00C757C1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173B33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246FFA7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CA6158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7051EDF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7E29CE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51680AE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B535991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79FFF04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00739A8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3BCFF4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1A58906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6868CA9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2CF154D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D70DFA5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E40B162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2E1D16C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C2BE763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B58A1EC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248B639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A837A3A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0F4F4E4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0637EEE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40961D5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6FAE080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1836A37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98E800B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AD30B72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D6B125F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FAC8706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8C4DA13" w14:textId="77777777" w:rsidR="00C757C1" w:rsidRPr="00FB5A89" w:rsidRDefault="00C757C1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32EF167F" w14:textId="77777777" w:rsidR="00C757C1" w:rsidRPr="00792B9B" w:rsidRDefault="00C757C1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93EC8E7" w14:textId="77777777" w:rsidR="00C757C1" w:rsidRPr="00C85B9B" w:rsidRDefault="00C757C1" w:rsidP="00624A7F">
            <w:pPr>
              <w:bidi/>
              <w:rPr>
                <w:rFonts w:ascii="Amiri" w:hAnsi="Amiri" w:cs="Amiri"/>
                <w:b/>
                <w:bCs/>
                <w:color w:val="0000FF"/>
                <w:sz w:val="26"/>
                <w:szCs w:val="26"/>
                <w:u w:val="single"/>
                <w:rtl/>
              </w:rPr>
            </w:pPr>
            <w:r w:rsidRPr="00C85B9B">
              <w:rPr>
                <w:rFonts w:ascii="Amiri" w:hAnsi="Amiri" w:cs="Amiri"/>
                <w:b/>
                <w:bCs/>
                <w:color w:val="0000FF"/>
                <w:sz w:val="26"/>
                <w:szCs w:val="26"/>
                <w:u w:val="single"/>
                <w:rtl/>
              </w:rPr>
              <w:t>مصطلحات</w:t>
            </w:r>
          </w:p>
          <w:p w14:paraId="18ADF354" w14:textId="77777777" w:rsidR="00C757C1" w:rsidRPr="00C85B9B" w:rsidRDefault="00C757C1" w:rsidP="00624A7F">
            <w:pPr>
              <w:bidi/>
              <w:rPr>
                <w:rFonts w:ascii="Amiri" w:hAnsi="Amiri" w:cs="Amiri"/>
                <w:b/>
                <w:bCs/>
                <w:color w:val="0000FF"/>
                <w:sz w:val="26"/>
                <w:szCs w:val="26"/>
                <w:u w:val="single"/>
                <w:rtl/>
              </w:rPr>
            </w:pPr>
          </w:p>
          <w:p w14:paraId="645C93D6" w14:textId="77777777" w:rsidR="00C757C1" w:rsidRPr="00C85B9B" w:rsidRDefault="00C757C1" w:rsidP="00624A7F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  * في تجربة عشوائية، </w:t>
            </w: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  <w:t>مجموعة النتائج الممكنة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تسمى </w:t>
            </w: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  <w:t xml:space="preserve">مجموعة الإمكانيات 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ويرمز لها بالرمز </w:t>
            </w:r>
            <w:r w:rsidRPr="00C85B9B">
              <w:rPr>
                <w:rFonts w:ascii="Amiri" w:hAnsi="Amiri" w:cs="Amiri"/>
                <w:color w:val="FF0000"/>
                <w:sz w:val="26"/>
                <w:szCs w:val="26"/>
              </w:rPr>
              <w:sym w:font="Symbol" w:char="F057"/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.</w:t>
            </w:r>
          </w:p>
          <w:p w14:paraId="4EA06D08" w14:textId="77777777" w:rsidR="00C757C1" w:rsidRPr="00C85B9B" w:rsidRDefault="00C757C1" w:rsidP="00624A7F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          ليكن </w:t>
            </w:r>
            <w:r w:rsidRPr="00C85B9B">
              <w:rPr>
                <w:rFonts w:ascii="Amiri" w:hAnsi="Amiri" w:cs="Amiri"/>
                <w:b/>
                <w:bCs/>
                <w:color w:val="339966"/>
                <w:sz w:val="26"/>
                <w:szCs w:val="26"/>
              </w:rPr>
              <w:t>A</w:t>
            </w:r>
            <w:r w:rsidRPr="00C85B9B">
              <w:rPr>
                <w:rFonts w:ascii="Amiri" w:hAnsi="Amiri" w:cs="Amiri"/>
                <w:b/>
                <w:bCs/>
                <w:color w:val="339966"/>
                <w:sz w:val="26"/>
                <w:szCs w:val="26"/>
                <w:rtl/>
              </w:rPr>
              <w:t xml:space="preserve"> جزءاً من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C85B9B">
              <w:rPr>
                <w:rFonts w:ascii="Amiri" w:hAnsi="Amiri" w:cs="Amiri"/>
                <w:sz w:val="26"/>
                <w:szCs w:val="26"/>
              </w:rPr>
              <w:sym w:font="Symbol" w:char="F057"/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، نقول عندئذ أن </w:t>
            </w:r>
            <w:r w:rsidRPr="00C85B9B">
              <w:rPr>
                <w:rFonts w:ascii="Amiri" w:hAnsi="Amiri" w:cs="Amiri"/>
                <w:sz w:val="26"/>
                <w:szCs w:val="26"/>
              </w:rPr>
              <w:t>A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C85B9B">
              <w:rPr>
                <w:rFonts w:ascii="Amiri" w:hAnsi="Amiri" w:cs="Amiri"/>
                <w:b/>
                <w:bCs/>
                <w:color w:val="339966"/>
                <w:sz w:val="26"/>
                <w:szCs w:val="26"/>
                <w:rtl/>
              </w:rPr>
              <w:t>حادثة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>.</w:t>
            </w:r>
          </w:p>
          <w:p w14:paraId="7B83A225" w14:textId="77777777" w:rsidR="00C757C1" w:rsidRPr="00C85B9B" w:rsidRDefault="00C757C1" w:rsidP="00624A7F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03F06845" w14:textId="77777777" w:rsidR="00C757C1" w:rsidRPr="00C85B9B" w:rsidRDefault="00C757C1" w:rsidP="00624A7F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نشاط</w:t>
            </w:r>
          </w:p>
          <w:p w14:paraId="38DCD83D" w14:textId="77777777" w:rsidR="00C757C1" w:rsidRPr="00C85B9B" w:rsidRDefault="00C757C1" w:rsidP="00624A7F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>نرمي زهر النرد غير مزيف مرقم من 1 إلى 6 مرة واحدة ونهتم بالرقم الظاهر على الوجه العلوي</w:t>
            </w:r>
          </w:p>
          <w:p w14:paraId="0B606658" w14:textId="77777777" w:rsidR="00C757C1" w:rsidRPr="00C85B9B" w:rsidRDefault="00C757C1" w:rsidP="00C757C1">
            <w:pPr>
              <w:pStyle w:val="Paragraphedeliste"/>
              <w:numPr>
                <w:ilvl w:val="0"/>
                <w:numId w:val="26"/>
              </w:numPr>
              <w:bidi/>
              <w:ind w:right="-851"/>
              <w:rPr>
                <w:rFonts w:ascii="Amiri" w:hAnsi="Amiri" w:cs="Amiri"/>
                <w:sz w:val="26"/>
                <w:szCs w:val="26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>عين مجموعة النتائج الممكنة المحصل عليها في هذه التجربة</w:t>
            </w:r>
          </w:p>
          <w:p w14:paraId="0C42EAB4" w14:textId="77777777" w:rsidR="00C757C1" w:rsidRPr="00C85B9B" w:rsidRDefault="00C757C1" w:rsidP="00C757C1">
            <w:pPr>
              <w:pStyle w:val="Paragraphedeliste"/>
              <w:numPr>
                <w:ilvl w:val="0"/>
                <w:numId w:val="26"/>
              </w:numPr>
              <w:bidi/>
              <w:ind w:right="-851"/>
              <w:rPr>
                <w:rFonts w:ascii="Amiri" w:hAnsi="Amiri" w:cs="Amiri"/>
                <w:sz w:val="26"/>
                <w:szCs w:val="26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>عين مجموعة إمكانيات الحوادث التالية:</w:t>
            </w:r>
          </w:p>
          <w:p w14:paraId="7E32BFB9" w14:textId="77777777" w:rsidR="00C757C1" w:rsidRPr="00C85B9B" w:rsidRDefault="00C757C1" w:rsidP="00624A7F">
            <w:pPr>
              <w:pStyle w:val="Paragraphedeliste"/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C85B9B">
              <w:rPr>
                <w:rFonts w:ascii="Amiri" w:hAnsi="Amiri" w:cs="Amiri"/>
                <w:position w:val="-4"/>
                <w:sz w:val="26"/>
                <w:szCs w:val="26"/>
              </w:rPr>
              <w:object w:dxaOrig="240" w:dyaOrig="260" w14:anchorId="1589C1A1">
                <v:shape id="_x0000_i1029" type="#_x0000_t75" style="width:11.7pt;height:12.55pt" o:ole="">
                  <v:imagedata r:id="rId13" o:title=""/>
                </v:shape>
                <o:OLEObject Type="Embed" ProgID="Equation.DSMT4" ShapeID="_x0000_i1029" DrawAspect="Content" ObjectID="_1795180063" r:id="rId14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: </w:t>
            </w:r>
            <w:r w:rsidRPr="00C85B9B">
              <w:rPr>
                <w:rFonts w:ascii="Amiri" w:hAnsi="Amiri" w:cs="Amiri"/>
                <w:sz w:val="26"/>
                <w:szCs w:val="26"/>
              </w:rPr>
              <w:t>‘’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الرقم المحصل عليه هو رقم فردي</w:t>
            </w:r>
            <w:r w:rsidRPr="00C85B9B">
              <w:rPr>
                <w:rFonts w:ascii="Amiri" w:hAnsi="Amiri" w:cs="Amiri"/>
                <w:sz w:val="26"/>
                <w:szCs w:val="26"/>
              </w:rPr>
              <w:t>’’</w:t>
            </w:r>
          </w:p>
          <w:p w14:paraId="7BF20F38" w14:textId="77777777" w:rsidR="00C757C1" w:rsidRPr="00C85B9B" w:rsidRDefault="00C757C1" w:rsidP="00624A7F">
            <w:pPr>
              <w:pStyle w:val="Paragraphedeliste"/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position w:val="-4"/>
                <w:sz w:val="26"/>
                <w:szCs w:val="26"/>
              </w:rPr>
              <w:object w:dxaOrig="240" w:dyaOrig="260" w14:anchorId="60D5ED4A">
                <v:shape id="_x0000_i1030" type="#_x0000_t75" style="width:11.7pt;height:12.55pt" o:ole="">
                  <v:imagedata r:id="rId15" o:title=""/>
                </v:shape>
                <o:OLEObject Type="Embed" ProgID="Equation.DSMT4" ShapeID="_x0000_i1030" DrawAspect="Content" ObjectID="_1795180064" r:id="rId16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: </w:t>
            </w:r>
            <w:r w:rsidRPr="00C85B9B">
              <w:rPr>
                <w:rFonts w:ascii="Amiri" w:hAnsi="Amiri" w:cs="Amiri"/>
                <w:sz w:val="26"/>
                <w:szCs w:val="26"/>
              </w:rPr>
              <w:t>‘’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الرقم المحصل عليه مضاعف للعدد </w:t>
            </w:r>
            <w:r w:rsidRPr="00C85B9B">
              <w:rPr>
                <w:rFonts w:ascii="Amiri" w:hAnsi="Amiri" w:cs="Amiri"/>
                <w:sz w:val="26"/>
                <w:szCs w:val="26"/>
              </w:rPr>
              <w:t>3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C85B9B">
              <w:rPr>
                <w:rFonts w:ascii="Amiri" w:hAnsi="Amiri" w:cs="Amiri"/>
                <w:sz w:val="26"/>
                <w:szCs w:val="26"/>
              </w:rPr>
              <w:t>‘’</w:t>
            </w:r>
          </w:p>
          <w:p w14:paraId="103ED0A8" w14:textId="77777777" w:rsidR="00C757C1" w:rsidRPr="00C85B9B" w:rsidRDefault="00C757C1" w:rsidP="00624A7F">
            <w:pPr>
              <w:pStyle w:val="Paragraphedeliste"/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position w:val="-6"/>
                <w:sz w:val="26"/>
                <w:szCs w:val="26"/>
              </w:rPr>
              <w:object w:dxaOrig="240" w:dyaOrig="279" w14:anchorId="09FD2BBE">
                <v:shape id="_x0000_i1031" type="#_x0000_t75" style="width:11.7pt;height:14.25pt" o:ole="">
                  <v:imagedata r:id="rId17" o:title=""/>
                </v:shape>
                <o:OLEObject Type="Embed" ProgID="Equation.DSMT4" ShapeID="_x0000_i1031" DrawAspect="Content" ObjectID="_1795180065" r:id="rId18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: </w:t>
            </w:r>
            <w:r w:rsidRPr="00C85B9B">
              <w:rPr>
                <w:rFonts w:ascii="Amiri" w:hAnsi="Amiri" w:cs="Amiri"/>
                <w:sz w:val="26"/>
                <w:szCs w:val="26"/>
              </w:rPr>
              <w:t>‘’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الرقم المحصل عليه اولي</w:t>
            </w:r>
            <w:r w:rsidRPr="00C85B9B">
              <w:rPr>
                <w:rFonts w:ascii="Amiri" w:hAnsi="Amiri" w:cs="Amiri"/>
                <w:sz w:val="26"/>
                <w:szCs w:val="26"/>
              </w:rPr>
              <w:t>’’</w:t>
            </w:r>
          </w:p>
          <w:p w14:paraId="54D77381" w14:textId="77777777" w:rsidR="00C757C1" w:rsidRPr="00C85B9B" w:rsidRDefault="00C757C1" w:rsidP="00624A7F">
            <w:pPr>
              <w:pStyle w:val="Paragraphedeliste"/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position w:val="-4"/>
                <w:sz w:val="26"/>
                <w:szCs w:val="26"/>
              </w:rPr>
              <w:object w:dxaOrig="260" w:dyaOrig="260" w14:anchorId="5083D52A">
                <v:shape id="_x0000_i1032" type="#_x0000_t75" style="width:12.55pt;height:12.55pt" o:ole="">
                  <v:imagedata r:id="rId19" o:title=""/>
                </v:shape>
                <o:OLEObject Type="Embed" ProgID="Equation.DSMT4" ShapeID="_x0000_i1032" DrawAspect="Content" ObjectID="_1795180066" r:id="rId20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: </w:t>
            </w:r>
            <w:r w:rsidRPr="00C85B9B">
              <w:rPr>
                <w:rFonts w:ascii="Amiri" w:hAnsi="Amiri" w:cs="Amiri"/>
                <w:sz w:val="26"/>
                <w:szCs w:val="26"/>
              </w:rPr>
              <w:t>‘’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الرقم المحصل عليه ليس مضاعفا للعدد 3</w:t>
            </w:r>
            <w:r w:rsidRPr="00C85B9B">
              <w:rPr>
                <w:rFonts w:ascii="Amiri" w:hAnsi="Amiri" w:cs="Amiri"/>
                <w:sz w:val="26"/>
                <w:szCs w:val="26"/>
              </w:rPr>
              <w:t>’’</w:t>
            </w:r>
          </w:p>
          <w:p w14:paraId="6876F7B9" w14:textId="77777777" w:rsidR="00C757C1" w:rsidRPr="00C85B9B" w:rsidRDefault="00C757C1" w:rsidP="00C757C1">
            <w:pPr>
              <w:pStyle w:val="Paragraphedeliste"/>
              <w:numPr>
                <w:ilvl w:val="0"/>
                <w:numId w:val="26"/>
              </w:numPr>
              <w:bidi/>
              <w:ind w:right="-851"/>
              <w:rPr>
                <w:rFonts w:ascii="Amiri" w:hAnsi="Amiri" w:cs="Amiri"/>
                <w:sz w:val="26"/>
                <w:szCs w:val="26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>عين مجموعة الإمكانيات الحوادث التالية:</w:t>
            </w:r>
          </w:p>
          <w:p w14:paraId="370A6892" w14:textId="77777777" w:rsidR="00C757C1" w:rsidRPr="00C85B9B" w:rsidRDefault="00C757C1" w:rsidP="00624A7F">
            <w:pPr>
              <w:pStyle w:val="Paragraphedeliste"/>
              <w:bidi/>
              <w:ind w:right="-851"/>
              <w:rPr>
                <w:rFonts w:ascii="Amiri" w:hAnsi="Amiri" w:cs="Amiri"/>
                <w:sz w:val="26"/>
                <w:szCs w:val="26"/>
              </w:rPr>
            </w:pPr>
            <w:r w:rsidRPr="00C85B9B">
              <w:rPr>
                <w:rFonts w:ascii="Amiri" w:hAnsi="Amiri" w:cs="Amiri"/>
                <w:position w:val="-4"/>
                <w:sz w:val="26"/>
                <w:szCs w:val="26"/>
              </w:rPr>
              <w:object w:dxaOrig="240" w:dyaOrig="260" w14:anchorId="6C958E7D">
                <v:shape id="_x0000_i1033" type="#_x0000_t75" style="width:11.7pt;height:12.55pt" o:ole="">
                  <v:imagedata r:id="rId21" o:title=""/>
                </v:shape>
                <o:OLEObject Type="Embed" ProgID="Equation.DSMT4" ShapeID="_x0000_i1033" DrawAspect="Content" ObjectID="_1795180067" r:id="rId22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: </w:t>
            </w:r>
            <w:r w:rsidRPr="00C85B9B">
              <w:rPr>
                <w:rFonts w:ascii="Amiri" w:hAnsi="Amiri" w:cs="Amiri"/>
                <w:sz w:val="26"/>
                <w:szCs w:val="26"/>
              </w:rPr>
              <w:t>‘’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الرقم المحصل عليه هو رقم فردي ومضاعف للرقم 3 في ان واحد</w:t>
            </w:r>
            <w:r w:rsidRPr="00C85B9B">
              <w:rPr>
                <w:rFonts w:ascii="Amiri" w:hAnsi="Amiri" w:cs="Amiri"/>
                <w:sz w:val="26"/>
                <w:szCs w:val="26"/>
              </w:rPr>
              <w:t>’’</w:t>
            </w:r>
          </w:p>
          <w:p w14:paraId="1CDD1D98" w14:textId="1BFCC943" w:rsidR="00C757C1" w:rsidRPr="00C85B9B" w:rsidRDefault="00C757C1" w:rsidP="00C757C1">
            <w:pPr>
              <w:pStyle w:val="Paragraphedeliste"/>
              <w:bidi/>
              <w:ind w:right="-851"/>
              <w:rPr>
                <w:rFonts w:ascii="Amiri" w:hAnsi="Amiri" w:cs="Amiri"/>
                <w:sz w:val="26"/>
                <w:szCs w:val="26"/>
              </w:rPr>
            </w:pPr>
            <w:r w:rsidRPr="00C85B9B">
              <w:rPr>
                <w:rFonts w:ascii="Amiri" w:hAnsi="Amiri" w:cs="Amiri"/>
                <w:position w:val="-4"/>
                <w:sz w:val="26"/>
                <w:szCs w:val="26"/>
              </w:rPr>
              <w:object w:dxaOrig="260" w:dyaOrig="260" w14:anchorId="40883045">
                <v:shape id="_x0000_i1034" type="#_x0000_t75" style="width:12.55pt;height:12.55pt" o:ole="">
                  <v:imagedata r:id="rId23" o:title=""/>
                </v:shape>
                <o:OLEObject Type="Embed" ProgID="Equation.DSMT4" ShapeID="_x0000_i1034" DrawAspect="Content" ObjectID="_1795180068" r:id="rId24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: </w:t>
            </w:r>
            <w:r w:rsidRPr="00C85B9B">
              <w:rPr>
                <w:rFonts w:ascii="Amiri" w:hAnsi="Amiri" w:cs="Amiri"/>
                <w:sz w:val="26"/>
                <w:szCs w:val="26"/>
              </w:rPr>
              <w:t>‘’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الرقم المحصل عليه هو رقم فردي أو مضاعف للرقم 3</w:t>
            </w:r>
            <w:r w:rsidRPr="00C85B9B">
              <w:rPr>
                <w:rFonts w:ascii="Amiri" w:hAnsi="Amiri" w:cs="Amiri"/>
                <w:sz w:val="26"/>
                <w:szCs w:val="26"/>
              </w:rPr>
              <w:t>’’</w:t>
            </w:r>
          </w:p>
          <w:p w14:paraId="69C5099D" w14:textId="77777777" w:rsidR="00C757C1" w:rsidRPr="00C85B9B" w:rsidRDefault="00C757C1" w:rsidP="00624A7F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الأحداث الخاصة:</w:t>
            </w:r>
          </w:p>
          <w:p w14:paraId="470EAB1E" w14:textId="77777777" w:rsidR="00C757C1" w:rsidRPr="00C85B9B" w:rsidRDefault="00C757C1" w:rsidP="00624A7F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   </w:t>
            </w:r>
            <w:r w:rsidRPr="00C85B9B">
              <w:rPr>
                <w:rFonts w:ascii="Amiri" w:hAnsi="Amiri" w:cs="Amiri"/>
                <w:sz w:val="26"/>
                <w:szCs w:val="26"/>
              </w:rPr>
              <w:sym w:font="Wingdings" w:char="F0C3"/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إذا احتوت المجموعة الجزئية </w:t>
            </w:r>
            <w:r w:rsidRPr="00C85B9B">
              <w:rPr>
                <w:rFonts w:ascii="Amiri" w:hAnsi="Amiri" w:cs="Amiri"/>
                <w:sz w:val="26"/>
                <w:szCs w:val="26"/>
              </w:rPr>
              <w:t>A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على </w:t>
            </w:r>
            <w:r w:rsidRPr="00C85B9B">
              <w:rPr>
                <w:rFonts w:ascii="Amiri" w:hAnsi="Amiri" w:cs="Amiri"/>
                <w:b/>
                <w:bCs/>
                <w:sz w:val="26"/>
                <w:szCs w:val="26"/>
                <w:rtl/>
              </w:rPr>
              <w:t>عنصر وحيد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فإنها تدعى </w:t>
            </w:r>
            <w:r w:rsidRPr="00C85B9B">
              <w:rPr>
                <w:rFonts w:ascii="Amiri" w:hAnsi="Amiri" w:cs="Amiri"/>
                <w:b/>
                <w:bCs/>
                <w:sz w:val="26"/>
                <w:szCs w:val="26"/>
                <w:rtl/>
              </w:rPr>
              <w:t>حادثة أولية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>.</w:t>
            </w:r>
          </w:p>
          <w:p w14:paraId="18C78AFF" w14:textId="77777777" w:rsidR="00C757C1" w:rsidRPr="00C85B9B" w:rsidRDefault="00C757C1" w:rsidP="00624A7F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   </w:t>
            </w:r>
            <w:r w:rsidRPr="00C85B9B">
              <w:rPr>
                <w:rFonts w:ascii="Amiri" w:hAnsi="Amiri" w:cs="Amiri"/>
                <w:sz w:val="26"/>
                <w:szCs w:val="26"/>
              </w:rPr>
              <w:sym w:font="Wingdings" w:char="F0C3"/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C85B9B">
              <w:rPr>
                <w:rFonts w:ascii="Amiri" w:hAnsi="Amiri" w:cs="Amiri"/>
                <w:sz w:val="26"/>
                <w:szCs w:val="26"/>
              </w:rPr>
              <w:sym w:font="Symbol" w:char="F057"/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هي الحادثة الأكيدة و </w:t>
            </w:r>
            <w:r w:rsidRPr="00C85B9B">
              <w:rPr>
                <w:rFonts w:ascii="Amiri" w:hAnsi="Amiri" w:cs="Amiri"/>
                <w:sz w:val="26"/>
                <w:szCs w:val="26"/>
              </w:rPr>
              <w:sym w:font="Symbol" w:char="F0C6"/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هي الحادثة المستحيلة. (</w:t>
            </w:r>
            <w:r w:rsidRPr="00C85B9B">
              <w:rPr>
                <w:rFonts w:ascii="Amiri" w:hAnsi="Amiri" w:cs="Amiri"/>
                <w:sz w:val="26"/>
                <w:szCs w:val="26"/>
              </w:rPr>
              <w:t xml:space="preserve"> </w:t>
            </w:r>
            <w:r w:rsidRPr="00C85B9B">
              <w:rPr>
                <w:rFonts w:ascii="Amiri" w:hAnsi="Amiri" w:cs="Amiri"/>
                <w:sz w:val="26"/>
                <w:szCs w:val="26"/>
              </w:rPr>
              <w:sym w:font="Symbol" w:char="F0C6"/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>الجزء الخالي)</w:t>
            </w:r>
          </w:p>
          <w:p w14:paraId="3A2C1E19" w14:textId="77777777" w:rsidR="00C757C1" w:rsidRPr="00C85B9B" w:rsidRDefault="00C757C1" w:rsidP="00624A7F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   </w:t>
            </w:r>
            <w:r w:rsidRPr="00C85B9B">
              <w:rPr>
                <w:rFonts w:ascii="Amiri" w:hAnsi="Amiri" w:cs="Amiri"/>
                <w:sz w:val="26"/>
                <w:szCs w:val="26"/>
              </w:rPr>
              <w:sym w:font="Wingdings" w:char="F0C3"/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إذا كانت </w:t>
            </w:r>
            <w:r w:rsidRPr="00C85B9B">
              <w:rPr>
                <w:rFonts w:ascii="Amiri" w:hAnsi="Amiri" w:cs="Amiri"/>
                <w:sz w:val="26"/>
                <w:szCs w:val="26"/>
              </w:rPr>
              <w:t>A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حادثة ما فإن حادثتها العكسية يرمز لها بـ</w:t>
            </w:r>
            <w:r w:rsidRPr="00C85B9B">
              <w:rPr>
                <w:rFonts w:ascii="Amiri" w:hAnsi="Amiri" w:cs="Amiri"/>
                <w:position w:val="-4"/>
                <w:sz w:val="26"/>
                <w:szCs w:val="26"/>
                <w:rtl/>
              </w:rPr>
              <w:object w:dxaOrig="260" w:dyaOrig="300" w14:anchorId="43B09F68">
                <v:shape id="_x0000_i1035" type="#_x0000_t75" style="width:12.55pt;height:15.05pt" o:ole="">
                  <v:imagedata r:id="rId25" o:title=""/>
                </v:shape>
                <o:OLEObject Type="Embed" ProgID="Equation.DSMT4" ShapeID="_x0000_i1035" DrawAspect="Content" ObjectID="_1795180069" r:id="rId26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وهي التي تحوي كل عناصر </w:t>
            </w:r>
            <w:r w:rsidRPr="00C85B9B">
              <w:rPr>
                <w:rFonts w:ascii="Amiri" w:hAnsi="Amiri" w:cs="Amiri"/>
                <w:sz w:val="26"/>
                <w:szCs w:val="26"/>
              </w:rPr>
              <w:sym w:font="Symbol" w:char="F057"/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ما عدا عناصر </w:t>
            </w:r>
            <w:r w:rsidRPr="00C85B9B">
              <w:rPr>
                <w:rFonts w:ascii="Amiri" w:hAnsi="Amiri" w:cs="Amiri"/>
                <w:sz w:val="26"/>
                <w:szCs w:val="26"/>
              </w:rPr>
              <w:t>A</w:t>
            </w:r>
          </w:p>
          <w:p w14:paraId="498B672B" w14:textId="77777777" w:rsidR="00C757C1" w:rsidRPr="00624A7F" w:rsidRDefault="00C757C1" w:rsidP="00624A7F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430C585C" w14:textId="77777777" w:rsidR="002F249B" w:rsidRDefault="002F249B" w:rsidP="00624A7F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51432F26" w14:textId="77777777" w:rsidR="002F249B" w:rsidRDefault="002F249B" w:rsidP="002F249B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2C69956C" w14:textId="77777777" w:rsidR="002F249B" w:rsidRDefault="002F249B" w:rsidP="002F249B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0401BE68" w14:textId="1974AEFB" w:rsidR="00C757C1" w:rsidRPr="00C85B9B" w:rsidRDefault="00C757C1" w:rsidP="002F249B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lang w:bidi="ar-DZ"/>
              </w:rPr>
            </w:pP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تعاريف</w:t>
            </w:r>
          </w:p>
          <w:p w14:paraId="51F250D4" w14:textId="77777777" w:rsidR="00C757C1" w:rsidRPr="00C85B9B" w:rsidRDefault="00C757C1" w:rsidP="00624A7F">
            <w:pPr>
              <w:bidi/>
              <w:rPr>
                <w:rFonts w:ascii="Amiri" w:hAnsi="Amiri" w:cs="Amiri"/>
                <w:sz w:val="26"/>
                <w:szCs w:val="26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   </w:t>
            </w:r>
            <w:r w:rsidRPr="00C85B9B">
              <w:rPr>
                <w:rFonts w:ascii="Amiri" w:hAnsi="Amiri" w:cs="Amiri"/>
                <w:sz w:val="26"/>
                <w:szCs w:val="26"/>
              </w:rPr>
              <w:sym w:font="Wingdings" w:char="F0C3"/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لتكن </w:t>
            </w:r>
            <w:r w:rsidRPr="00C85B9B">
              <w:rPr>
                <w:rFonts w:ascii="Amiri" w:hAnsi="Amiri" w:cs="Amiri"/>
                <w:sz w:val="26"/>
                <w:szCs w:val="26"/>
              </w:rPr>
              <w:t>A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و</w:t>
            </w:r>
            <w:r w:rsidRPr="00C85B9B">
              <w:rPr>
                <w:rFonts w:ascii="Amiri" w:hAnsi="Amiri" w:cs="Amiri"/>
                <w:sz w:val="26"/>
                <w:szCs w:val="26"/>
              </w:rPr>
              <w:t>B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حادثتين. نرمز بـ</w:t>
            </w:r>
            <w:r w:rsidRPr="00C85B9B">
              <w:rPr>
                <w:rFonts w:ascii="Amiri" w:hAnsi="Amiri" w:cs="Amiri"/>
                <w:position w:val="-4"/>
                <w:sz w:val="26"/>
                <w:szCs w:val="26"/>
              </w:rPr>
              <w:object w:dxaOrig="680" w:dyaOrig="260" w14:anchorId="69E0388A">
                <v:shape id="_x0000_i1036" type="#_x0000_t75" style="width:33.5pt;height:12.55pt" o:ole="">
                  <v:imagedata r:id="rId27" o:title=""/>
                </v:shape>
                <o:OLEObject Type="Embed" ProgID="Equation.DSMT4" ShapeID="_x0000_i1036" DrawAspect="Content" ObjectID="_1795180070" r:id="rId28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للحادثة "</w:t>
            </w:r>
            <w:r w:rsidRPr="00C85B9B">
              <w:rPr>
                <w:rFonts w:ascii="Amiri" w:hAnsi="Amiri" w:cs="Amiri"/>
                <w:sz w:val="26"/>
                <w:szCs w:val="26"/>
              </w:rPr>
              <w:t>A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و</w:t>
            </w:r>
            <w:r w:rsidRPr="00C85B9B">
              <w:rPr>
                <w:rFonts w:ascii="Amiri" w:hAnsi="Amiri" w:cs="Amiri"/>
                <w:sz w:val="26"/>
                <w:szCs w:val="26"/>
              </w:rPr>
              <w:t>B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" وهي التي تحوي العناصر المشتركة بين </w:t>
            </w:r>
            <w:r w:rsidRPr="00C85B9B">
              <w:rPr>
                <w:rFonts w:ascii="Amiri" w:hAnsi="Amiri" w:cs="Amiri"/>
                <w:sz w:val="26"/>
                <w:szCs w:val="26"/>
              </w:rPr>
              <w:t>A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و</w:t>
            </w:r>
            <w:r w:rsidRPr="00C85B9B">
              <w:rPr>
                <w:rFonts w:ascii="Amiri" w:hAnsi="Amiri" w:cs="Amiri"/>
                <w:sz w:val="26"/>
                <w:szCs w:val="26"/>
              </w:rPr>
              <w:t>B</w:t>
            </w:r>
          </w:p>
          <w:p w14:paraId="5813C5EE" w14:textId="77777777" w:rsidR="00C757C1" w:rsidRPr="00C85B9B" w:rsidRDefault="00C757C1" w:rsidP="00624A7F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* إذا كانت </w:t>
            </w:r>
            <w:r w:rsidRPr="00C85B9B">
              <w:rPr>
                <w:rFonts w:ascii="Amiri" w:hAnsi="Amiri" w:cs="Amiri"/>
                <w:position w:val="-4"/>
                <w:sz w:val="26"/>
                <w:szCs w:val="26"/>
              </w:rPr>
              <w:object w:dxaOrig="680" w:dyaOrig="260" w14:anchorId="59E5E537">
                <v:shape id="_x0000_i1037" type="#_x0000_t75" style="width:33.5pt;height:12.55pt" o:ole="">
                  <v:imagedata r:id="rId27" o:title=""/>
                </v:shape>
                <o:OLEObject Type="Embed" ProgID="Equation.DSMT4" ShapeID="_x0000_i1037" DrawAspect="Content" ObjectID="_1795180071" r:id="rId29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خالية أي </w:t>
            </w:r>
            <w:r w:rsidRPr="00C85B9B">
              <w:rPr>
                <w:rFonts w:ascii="Amiri" w:hAnsi="Amiri" w:cs="Amiri"/>
                <w:position w:val="-6"/>
                <w:sz w:val="26"/>
                <w:szCs w:val="26"/>
              </w:rPr>
              <w:object w:dxaOrig="1120" w:dyaOrig="279" w14:anchorId="63975C13">
                <v:shape id="_x0000_i1038" type="#_x0000_t75" style="width:56.1pt;height:14.25pt" o:ole="">
                  <v:imagedata r:id="rId30" o:title=""/>
                </v:shape>
                <o:OLEObject Type="Embed" ProgID="Equation.DSMT4" ShapeID="_x0000_i1038" DrawAspect="Content" ObjectID="_1795180072" r:id="rId31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نقول عندئذ أن الحادثتين </w:t>
            </w:r>
            <w:r w:rsidRPr="00C85B9B">
              <w:rPr>
                <w:rFonts w:ascii="Amiri" w:hAnsi="Amiri" w:cs="Amiri"/>
                <w:sz w:val="26"/>
                <w:szCs w:val="26"/>
              </w:rPr>
              <w:t>A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و</w:t>
            </w:r>
            <w:r w:rsidRPr="00C85B9B">
              <w:rPr>
                <w:rFonts w:ascii="Amiri" w:hAnsi="Amiri" w:cs="Amiri"/>
                <w:sz w:val="26"/>
                <w:szCs w:val="26"/>
              </w:rPr>
              <w:t>B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غير متلائمتين.</w:t>
            </w:r>
          </w:p>
          <w:p w14:paraId="099D3167" w14:textId="77777777" w:rsidR="00C757C1" w:rsidRPr="00C85B9B" w:rsidRDefault="00C757C1" w:rsidP="00624A7F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   </w:t>
            </w:r>
            <w:r w:rsidRPr="00C85B9B">
              <w:rPr>
                <w:rFonts w:ascii="Amiri" w:hAnsi="Amiri" w:cs="Amiri"/>
                <w:sz w:val="26"/>
                <w:szCs w:val="26"/>
              </w:rPr>
              <w:sym w:font="Wingdings" w:char="F0C3"/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نرمز بـ</w:t>
            </w:r>
            <w:r w:rsidRPr="00C85B9B">
              <w:rPr>
                <w:rFonts w:ascii="Amiri" w:hAnsi="Amiri" w:cs="Amiri"/>
                <w:position w:val="-4"/>
                <w:sz w:val="26"/>
                <w:szCs w:val="26"/>
              </w:rPr>
              <w:object w:dxaOrig="680" w:dyaOrig="260" w14:anchorId="40B430B9">
                <v:shape id="_x0000_i1039" type="#_x0000_t75" style="width:33.5pt;height:12.55pt" o:ole="">
                  <v:imagedata r:id="rId32" o:title=""/>
                </v:shape>
                <o:OLEObject Type="Embed" ProgID="Equation.DSMT4" ShapeID="_x0000_i1039" DrawAspect="Content" ObjectID="_1795180073" r:id="rId33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للحادثة "</w:t>
            </w:r>
            <w:r w:rsidRPr="00C85B9B">
              <w:rPr>
                <w:rFonts w:ascii="Amiri" w:hAnsi="Amiri" w:cs="Amiri"/>
                <w:sz w:val="26"/>
                <w:szCs w:val="26"/>
              </w:rPr>
              <w:t>A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أو </w:t>
            </w:r>
            <w:r w:rsidRPr="00C85B9B">
              <w:rPr>
                <w:rFonts w:ascii="Amiri" w:hAnsi="Amiri" w:cs="Amiri"/>
                <w:sz w:val="26"/>
                <w:szCs w:val="26"/>
              </w:rPr>
              <w:t>B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" وهي التي تحوي عناصر </w:t>
            </w:r>
            <w:r w:rsidRPr="00C85B9B">
              <w:rPr>
                <w:rFonts w:ascii="Amiri" w:hAnsi="Amiri" w:cs="Amiri"/>
                <w:sz w:val="26"/>
                <w:szCs w:val="26"/>
              </w:rPr>
              <w:t>A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وعناصر </w:t>
            </w:r>
            <w:r w:rsidRPr="00C85B9B">
              <w:rPr>
                <w:rFonts w:ascii="Amiri" w:hAnsi="Amiri" w:cs="Amiri"/>
                <w:sz w:val="26"/>
                <w:szCs w:val="26"/>
              </w:rPr>
              <w:t>B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أيضا.</w:t>
            </w:r>
          </w:p>
          <w:p w14:paraId="6E7CEC25" w14:textId="77777777" w:rsidR="00C757C1" w:rsidRPr="00C85B9B" w:rsidRDefault="00C757C1" w:rsidP="00624A7F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</w:p>
          <w:p w14:paraId="497C3C54" w14:textId="77777777" w:rsidR="00C757C1" w:rsidRPr="00C85B9B" w:rsidRDefault="00C757C1" w:rsidP="00624A7F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الحادثة المعاكسة</w:t>
            </w:r>
          </w:p>
          <w:p w14:paraId="3E234A24" w14:textId="77777777" w:rsidR="00C757C1" w:rsidRPr="00624A7F" w:rsidRDefault="00C757C1" w:rsidP="00624A7F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348F3B35" w14:textId="63D4582A" w:rsidR="00C757C1" w:rsidRPr="00C85B9B" w:rsidRDefault="00C757C1" w:rsidP="00C757C1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نسمي الحادثة المعاكسة لحادثة </w:t>
            </w:r>
            <w:r w:rsidRPr="00C85B9B">
              <w:rPr>
                <w:rFonts w:ascii="Amiri" w:hAnsi="Amiri" w:cs="Amiri"/>
                <w:sz w:val="26"/>
                <w:szCs w:val="26"/>
              </w:rPr>
              <w:t>A</w:t>
            </w:r>
            <w:r w:rsidRPr="00C85B9B">
              <w:rPr>
                <w:rFonts w:ascii="Amiri" w:hAnsi="Amiri" w:cs="Amiri"/>
                <w:sz w:val="26"/>
                <w:szCs w:val="26"/>
                <w:lang w:bidi="ar-DZ"/>
              </w:rPr>
              <w:t xml:space="preserve"> 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ونرمز لها بالرمز </w:t>
            </w:r>
            <m:oMath>
              <m:acc>
                <m:accPr>
                  <m:chr m:val="̅"/>
                  <m:ctrlPr>
                    <w:rPr>
                      <w:rFonts w:ascii="Cambria Math" w:hAnsi="Cambria Math" w:cs="Amiri"/>
                      <w:i/>
                      <w:sz w:val="26"/>
                      <w:szCs w:val="26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sz w:val="26"/>
                      <w:szCs w:val="26"/>
                      <w:lang w:bidi="ar-DZ"/>
                    </w:rPr>
                    <m:t>A</m:t>
                  </m:r>
                </m:e>
              </m:acc>
            </m:oMath>
            <w:r w:rsidRPr="00C85B9B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</w:t>
            </w:r>
            <w:r w:rsidRPr="00C85B9B">
              <w:rPr>
                <w:rFonts w:ascii="Amiri" w:eastAsiaTheme="minorEastAsia" w:hAnsi="Amiri" w:cs="Amiri"/>
                <w:color w:val="FF0000"/>
                <w:sz w:val="26"/>
                <w:szCs w:val="26"/>
                <w:rtl/>
                <w:lang w:bidi="ar-DZ"/>
              </w:rPr>
              <w:t xml:space="preserve">(نقرأ " لا </w:t>
            </w:r>
            <w:r w:rsidRPr="00C85B9B">
              <w:rPr>
                <w:rFonts w:ascii="Amiri" w:eastAsiaTheme="minorEastAsia" w:hAnsi="Amiri" w:cs="Amiri"/>
                <w:color w:val="FF0000"/>
                <w:sz w:val="26"/>
                <w:szCs w:val="26"/>
                <w:lang w:bidi="ar-DZ"/>
              </w:rPr>
              <w:t>A </w:t>
            </w:r>
            <w:r w:rsidRPr="00C85B9B">
              <w:rPr>
                <w:rFonts w:ascii="Amiri" w:eastAsiaTheme="minorEastAsia" w:hAnsi="Amiri" w:cs="Amiri"/>
                <w:color w:val="FF0000"/>
                <w:sz w:val="26"/>
                <w:szCs w:val="26"/>
                <w:rtl/>
                <w:lang w:bidi="ar-DZ"/>
              </w:rPr>
              <w:t xml:space="preserve">")، </w:t>
            </w:r>
            <w:r w:rsidRPr="00C85B9B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مجموعة النتائج التي لا تنتمي إلى </w:t>
            </w:r>
            <w:r w:rsidRPr="00C85B9B">
              <w:rPr>
                <w:rFonts w:ascii="Amiri" w:eastAsiaTheme="minorEastAsia" w:hAnsi="Amiri" w:cs="Amiri"/>
                <w:sz w:val="26"/>
                <w:szCs w:val="26"/>
                <w:lang w:bidi="ar-DZ"/>
              </w:rPr>
              <w:t>A</w:t>
            </w:r>
            <w:r w:rsidRPr="00C85B9B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>.</w:t>
            </w:r>
          </w:p>
          <w:p w14:paraId="75DF26C2" w14:textId="77777777" w:rsidR="00C757C1" w:rsidRPr="00C85B9B" w:rsidRDefault="00C757C1" w:rsidP="00624A7F">
            <w:pPr>
              <w:bidi/>
              <w:ind w:right="-1276"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  <w:t>مبرهنة:</w:t>
            </w:r>
            <w:r w:rsidRPr="00C85B9B">
              <w:rPr>
                <w:rFonts w:ascii="Amiri" w:hAnsi="Amiri" w:cs="Amiri"/>
                <w:color w:val="FF0000"/>
                <w:sz w:val="26"/>
                <w:szCs w:val="26"/>
                <w:rtl/>
              </w:rPr>
              <w:t xml:space="preserve"> </w:t>
            </w:r>
            <w:r w:rsidRPr="00C85B9B">
              <w:rPr>
                <w:rFonts w:ascii="Amiri" w:hAnsi="Amiri" w:cs="Amiri"/>
                <w:position w:val="-4"/>
                <w:sz w:val="26"/>
                <w:szCs w:val="26"/>
              </w:rPr>
              <w:object w:dxaOrig="240" w:dyaOrig="260" w14:anchorId="5BBE11A8">
                <v:shape id="_x0000_i1040" type="#_x0000_t75" style="width:11.7pt;height:12.55pt" o:ole="">
                  <v:imagedata r:id="rId34" o:title=""/>
                </v:shape>
                <o:OLEObject Type="Embed" ProgID="Equation.DSMT4" ShapeID="_x0000_i1040" DrawAspect="Content" ObjectID="_1795180074" r:id="rId35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>و</w:t>
            </w:r>
            <w:r w:rsidRPr="00C85B9B">
              <w:rPr>
                <w:rFonts w:ascii="Amiri" w:hAnsi="Amiri" w:cs="Amiri"/>
                <w:position w:val="-4"/>
                <w:sz w:val="26"/>
                <w:szCs w:val="26"/>
              </w:rPr>
              <w:object w:dxaOrig="260" w:dyaOrig="260" w14:anchorId="25B83BD1">
                <v:shape id="_x0000_i1041" type="#_x0000_t75" style="width:12.55pt;height:12.55pt" o:ole="">
                  <v:imagedata r:id="rId36" o:title=""/>
                </v:shape>
                <o:OLEObject Type="Embed" ProgID="Equation.DSMT4" ShapeID="_x0000_i1041" DrawAspect="Content" ObjectID="_1795180075" r:id="rId37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>حادثتان من تجربة عشوائية وبالتالي:</w:t>
            </w:r>
          </w:p>
          <w:p w14:paraId="0CDEDDC3" w14:textId="77777777" w:rsidR="00C757C1" w:rsidRPr="00C85B9B" w:rsidRDefault="00C757C1" w:rsidP="00624A7F">
            <w:pPr>
              <w:bidi/>
              <w:ind w:right="-1276"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5CEE29ED" w14:textId="77777777" w:rsidR="00C757C1" w:rsidRPr="00C85B9B" w:rsidRDefault="00C757C1" w:rsidP="00624A7F">
            <w:pPr>
              <w:bidi/>
              <w:ind w:right="-1276"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                     </w:t>
            </w:r>
            <w:r w:rsidRPr="00C85B9B">
              <w:rPr>
                <w:rFonts w:ascii="Amiri" w:hAnsi="Amiri" w:cs="Amiri"/>
                <w:position w:val="-4"/>
                <w:sz w:val="26"/>
                <w:szCs w:val="26"/>
              </w:rPr>
              <w:object w:dxaOrig="1460" w:dyaOrig="320" w14:anchorId="27DB75FA">
                <v:shape id="_x0000_i1042" type="#_x0000_t75" style="width:72.85pt;height:16.75pt" o:ole="">
                  <v:imagedata r:id="rId38" o:title=""/>
                </v:shape>
                <o:OLEObject Type="Embed" ProgID="Equation.DSMT4" ShapeID="_x0000_i1042" DrawAspect="Content" ObjectID="_1795180076" r:id="rId39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      و      </w:t>
            </w:r>
            <w:r w:rsidRPr="00C85B9B">
              <w:rPr>
                <w:rFonts w:ascii="Amiri" w:hAnsi="Amiri" w:cs="Amiri"/>
                <w:position w:val="-4"/>
                <w:sz w:val="26"/>
                <w:szCs w:val="26"/>
              </w:rPr>
              <w:object w:dxaOrig="1460" w:dyaOrig="320" w14:anchorId="2949C260">
                <v:shape id="_x0000_i1043" type="#_x0000_t75" style="width:72.85pt;height:16.75pt" o:ole="">
                  <v:imagedata r:id="rId40" o:title=""/>
                </v:shape>
                <o:OLEObject Type="Embed" ProgID="Equation.DSMT4" ShapeID="_x0000_i1043" DrawAspect="Content" ObjectID="_1795180077" r:id="rId41"/>
              </w:object>
            </w:r>
          </w:p>
          <w:p w14:paraId="37CB49C2" w14:textId="77777777" w:rsidR="00C757C1" w:rsidRPr="00C85B9B" w:rsidRDefault="00C757C1" w:rsidP="00624A7F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</w:rPr>
            </w:pP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برهان:</w:t>
            </w:r>
          </w:p>
          <w:p w14:paraId="0CD95718" w14:textId="582DB8CA" w:rsidR="00C757C1" w:rsidRPr="00C85B9B" w:rsidRDefault="00E37B6A" w:rsidP="00C757C1">
            <w:pPr>
              <w:pStyle w:val="Paragraphedeliste"/>
              <w:numPr>
                <w:ilvl w:val="0"/>
                <w:numId w:val="27"/>
              </w:numPr>
              <w:bidi/>
              <w:ind w:right="-1276"/>
              <w:rPr>
                <w:rFonts w:ascii="Amiri" w:hAnsi="Amiri" w:cs="Amiri"/>
                <w:sz w:val="26"/>
                <w:szCs w:val="26"/>
                <w:rtl/>
              </w:rPr>
            </w:pPr>
            <w:r>
              <w:rPr>
                <w:rFonts w:ascii="Amiri" w:hAnsi="Amiri" w:cs="Amiri"/>
                <w:noProof/>
                <w:sz w:val="26"/>
                <w:szCs w:val="2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6D170767" wp14:editId="084FD9E0">
                      <wp:simplePos x="0" y="0"/>
                      <wp:positionH relativeFrom="column">
                        <wp:posOffset>26094</wp:posOffset>
                      </wp:positionH>
                      <wp:positionV relativeFrom="paragraph">
                        <wp:posOffset>158115</wp:posOffset>
                      </wp:positionV>
                      <wp:extent cx="2264735" cy="2509284"/>
                      <wp:effectExtent l="0" t="0" r="21590" b="24765"/>
                      <wp:wrapNone/>
                      <wp:docPr id="837526190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4735" cy="2509284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733973" w14:textId="52F025F4" w:rsidR="00E37B6A" w:rsidRDefault="00E37B6A" w:rsidP="00E37B6A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1ECF57A" wp14:editId="7B044601">
                                        <wp:extent cx="2056130" cy="2056130"/>
                                        <wp:effectExtent l="0" t="0" r="1270" b="1270"/>
                                        <wp:docPr id="937079952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37079952" name=""/>
                                                <pic:cNvPicPr/>
                                              </pic:nvPicPr>
                                              <pic:blipFill>
                                                <a:blip r:embed="rId4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56130" cy="205613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D170767" id="Rectangle 41" o:spid="_x0000_s1034" style="position:absolute;left:0;text-align:left;margin-left:2.05pt;margin-top:12.45pt;width:178.35pt;height:197.6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" fillcolor="white [3201]" strokecolor="white [3212]" strokeweight="2pt">
                      <v:textbox>
                        <w:txbxContent>
                          <w:p w14:paraId="60733973" w14:textId="52F025F4" w:rsidR="00E37B6A" w:rsidRDefault="00E37B6A" w:rsidP="00E37B6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ECF57A" wp14:editId="7B044601">
                                  <wp:extent cx="2056130" cy="2056130"/>
                                  <wp:effectExtent l="0" t="0" r="1270" b="1270"/>
                                  <wp:docPr id="937079952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37079952" name=""/>
                                          <pic:cNvPicPr/>
                                        </pic:nvPicPr>
                                        <pic:blipFill>
                                          <a:blip r:embed="rId4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56130" cy="20561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757C1" w:rsidRPr="00C85B9B">
              <w:rPr>
                <w:rFonts w:ascii="Amiri" w:hAnsi="Amiri" w:cs="Amiri"/>
                <w:sz w:val="26"/>
                <w:szCs w:val="26"/>
                <w:rtl/>
              </w:rPr>
              <w:t xml:space="preserve">لتكن </w:t>
            </w:r>
            <w:r w:rsidR="00C757C1" w:rsidRPr="00C85B9B">
              <w:rPr>
                <w:rFonts w:ascii="Amiri" w:hAnsi="Amiri" w:cs="Amiri"/>
                <w:position w:val="-6"/>
                <w:sz w:val="26"/>
                <w:szCs w:val="26"/>
              </w:rPr>
              <w:object w:dxaOrig="999" w:dyaOrig="340" w14:anchorId="0DB2AC74">
                <v:shape id="_x0000_i1044" type="#_x0000_t75" style="width:50.25pt;height:16.75pt" o:ole="">
                  <v:imagedata r:id="rId43" o:title=""/>
                </v:shape>
                <o:OLEObject Type="Embed" ProgID="Equation.DSMT4" ShapeID="_x0000_i1044" DrawAspect="Content" ObjectID="_1795180078" r:id="rId44"/>
              </w:object>
            </w:r>
            <w:r w:rsidR="00C757C1" w:rsidRPr="00C85B9B">
              <w:rPr>
                <w:rFonts w:ascii="Amiri" w:hAnsi="Amiri" w:cs="Amiri"/>
                <w:sz w:val="26"/>
                <w:szCs w:val="26"/>
                <w:rtl/>
              </w:rPr>
              <w:t>معناه</w:t>
            </w:r>
            <w:r w:rsidR="00C757C1" w:rsidRPr="00C85B9B">
              <w:rPr>
                <w:rFonts w:ascii="Amiri" w:hAnsi="Amiri" w:cs="Amiri"/>
                <w:position w:val="-10"/>
                <w:sz w:val="26"/>
                <w:szCs w:val="26"/>
              </w:rPr>
              <w:object w:dxaOrig="1560" w:dyaOrig="320" w14:anchorId="1A8E8DDF">
                <v:shape id="_x0000_i1045" type="#_x0000_t75" style="width:77.85pt;height:16.75pt" o:ole="">
                  <v:imagedata r:id="rId45" o:title=""/>
                </v:shape>
                <o:OLEObject Type="Embed" ProgID="Equation.DSMT4" ShapeID="_x0000_i1045" DrawAspect="Content" ObjectID="_1795180079" r:id="rId46"/>
              </w:object>
            </w:r>
          </w:p>
          <w:p w14:paraId="08EEEF5E" w14:textId="77777777" w:rsidR="00C757C1" w:rsidRPr="00C85B9B" w:rsidRDefault="00C757C1" w:rsidP="00624A7F">
            <w:pPr>
              <w:bidi/>
              <w:ind w:right="-1276"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                      تكافئ </w:t>
            </w:r>
            <w:r w:rsidRPr="00C85B9B">
              <w:rPr>
                <w:rFonts w:ascii="Amiri" w:hAnsi="Amiri" w:cs="Amiri"/>
                <w:position w:val="-6"/>
                <w:sz w:val="26"/>
                <w:szCs w:val="26"/>
              </w:rPr>
              <w:object w:dxaOrig="600" w:dyaOrig="279" w14:anchorId="69E57289">
                <v:shape id="_x0000_i1046" type="#_x0000_t75" style="width:30.15pt;height:14.25pt" o:ole="">
                  <v:imagedata r:id="rId47" o:title=""/>
                </v:shape>
                <o:OLEObject Type="Embed" ProgID="Equation.DSMT4" ShapeID="_x0000_i1046" DrawAspect="Content" ObjectID="_1795180080" r:id="rId48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و </w:t>
            </w:r>
            <w:r w:rsidRPr="00C85B9B">
              <w:rPr>
                <w:rFonts w:ascii="Amiri" w:hAnsi="Amiri" w:cs="Amiri"/>
                <w:position w:val="-6"/>
                <w:sz w:val="26"/>
                <w:szCs w:val="26"/>
              </w:rPr>
              <w:object w:dxaOrig="580" w:dyaOrig="279" w14:anchorId="2267D966">
                <v:shape id="_x0000_i1047" type="#_x0000_t75" style="width:29.3pt;height:14.25pt" o:ole="">
                  <v:imagedata r:id="rId49" o:title=""/>
                </v:shape>
                <o:OLEObject Type="Embed" ProgID="Equation.DSMT4" ShapeID="_x0000_i1047" DrawAspect="Content" ObjectID="_1795180081" r:id="rId50"/>
              </w:object>
            </w:r>
          </w:p>
          <w:p w14:paraId="51618CBD" w14:textId="77777777" w:rsidR="00C757C1" w:rsidRPr="00C85B9B" w:rsidRDefault="00C757C1" w:rsidP="00624A7F">
            <w:pPr>
              <w:bidi/>
              <w:ind w:right="-1276"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                     تكافئ </w:t>
            </w:r>
            <w:r w:rsidRPr="00C85B9B">
              <w:rPr>
                <w:rFonts w:ascii="Amiri" w:hAnsi="Amiri" w:cs="Amiri"/>
                <w:position w:val="-6"/>
                <w:sz w:val="26"/>
                <w:szCs w:val="26"/>
              </w:rPr>
              <w:object w:dxaOrig="580" w:dyaOrig="340" w14:anchorId="050BD98D">
                <v:shape id="_x0000_i1048" type="#_x0000_t75" style="width:29.3pt;height:16.75pt" o:ole="">
                  <v:imagedata r:id="rId51" o:title=""/>
                </v:shape>
                <o:OLEObject Type="Embed" ProgID="Equation.DSMT4" ShapeID="_x0000_i1048" DrawAspect="Content" ObjectID="_1795180082" r:id="rId52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 و </w:t>
            </w:r>
            <w:r w:rsidRPr="00C85B9B">
              <w:rPr>
                <w:rFonts w:ascii="Amiri" w:hAnsi="Amiri" w:cs="Amiri"/>
                <w:position w:val="-6"/>
                <w:sz w:val="26"/>
                <w:szCs w:val="26"/>
              </w:rPr>
              <w:object w:dxaOrig="580" w:dyaOrig="340" w14:anchorId="32A5B23E">
                <v:shape id="_x0000_i1049" type="#_x0000_t75" style="width:29.3pt;height:16.75pt" o:ole="">
                  <v:imagedata r:id="rId53" o:title=""/>
                </v:shape>
                <o:OLEObject Type="Embed" ProgID="Equation.DSMT4" ShapeID="_x0000_i1049" DrawAspect="Content" ObjectID="_1795180083" r:id="rId54"/>
              </w:object>
            </w:r>
          </w:p>
          <w:p w14:paraId="26611337" w14:textId="77777777" w:rsidR="00C757C1" w:rsidRPr="00C85B9B" w:rsidRDefault="00C757C1" w:rsidP="00624A7F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                تكافئ </w:t>
            </w:r>
            <w:r w:rsidRPr="00C85B9B">
              <w:rPr>
                <w:rFonts w:ascii="Amiri" w:hAnsi="Amiri" w:cs="Amiri"/>
                <w:position w:val="-6"/>
                <w:sz w:val="26"/>
                <w:szCs w:val="26"/>
              </w:rPr>
              <w:object w:dxaOrig="999" w:dyaOrig="340" w14:anchorId="19B3BAF5">
                <v:shape id="_x0000_i1050" type="#_x0000_t75" style="width:50.25pt;height:16.75pt" o:ole="">
                  <v:imagedata r:id="rId55" o:title=""/>
                </v:shape>
                <o:OLEObject Type="Embed" ProgID="Equation.DSMT4" ShapeID="_x0000_i1050" DrawAspect="Content" ObjectID="_1795180084" r:id="rId56"/>
              </w:object>
            </w:r>
          </w:p>
          <w:p w14:paraId="752AF5AD" w14:textId="77777777" w:rsidR="00C757C1" w:rsidRPr="00C85B9B" w:rsidRDefault="00C757C1" w:rsidP="00624A7F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0C1FDFBE" w14:textId="77777777" w:rsidR="00C757C1" w:rsidRPr="00C85B9B" w:rsidRDefault="00C757C1" w:rsidP="00C757C1">
            <w:pPr>
              <w:pStyle w:val="Paragraphedeliste"/>
              <w:numPr>
                <w:ilvl w:val="0"/>
                <w:numId w:val="27"/>
              </w:numPr>
              <w:bidi/>
              <w:ind w:right="-1276"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لتكن </w:t>
            </w:r>
            <w:r w:rsidRPr="00C85B9B">
              <w:rPr>
                <w:rFonts w:ascii="Amiri" w:hAnsi="Amiri" w:cs="Amiri"/>
                <w:position w:val="-6"/>
                <w:sz w:val="26"/>
                <w:szCs w:val="26"/>
              </w:rPr>
              <w:object w:dxaOrig="999" w:dyaOrig="340" w14:anchorId="1F1818F4">
                <v:shape id="_x0000_i1051" type="#_x0000_t75" style="width:50.25pt;height:16.75pt" o:ole="">
                  <v:imagedata r:id="rId57" o:title=""/>
                </v:shape>
                <o:OLEObject Type="Embed" ProgID="Equation.DSMT4" ShapeID="_x0000_i1051" DrawAspect="Content" ObjectID="_1795180085" r:id="rId58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معناه </w:t>
            </w:r>
            <w:r w:rsidRPr="00C85B9B">
              <w:rPr>
                <w:rFonts w:ascii="Amiri" w:hAnsi="Amiri" w:cs="Amiri"/>
                <w:position w:val="-10"/>
                <w:sz w:val="26"/>
                <w:szCs w:val="26"/>
              </w:rPr>
              <w:object w:dxaOrig="1560" w:dyaOrig="320" w14:anchorId="7A821B35">
                <v:shape id="_x0000_i1052" type="#_x0000_t75" style="width:77.85pt;height:16.75pt" o:ole="">
                  <v:imagedata r:id="rId59" o:title=""/>
                </v:shape>
                <o:OLEObject Type="Embed" ProgID="Equation.DSMT4" ShapeID="_x0000_i1052" DrawAspect="Content" ObjectID="_1795180086" r:id="rId60"/>
              </w:object>
            </w:r>
          </w:p>
          <w:p w14:paraId="3DD73319" w14:textId="77777777" w:rsidR="00C757C1" w:rsidRPr="00C85B9B" w:rsidRDefault="00C757C1" w:rsidP="00624A7F">
            <w:pPr>
              <w:bidi/>
              <w:ind w:right="-1276"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          تكافئ </w:t>
            </w:r>
            <w:r w:rsidRPr="00C85B9B">
              <w:rPr>
                <w:rFonts w:ascii="Amiri" w:hAnsi="Amiri" w:cs="Amiri"/>
                <w:position w:val="-10"/>
                <w:sz w:val="26"/>
                <w:szCs w:val="26"/>
              </w:rPr>
              <w:object w:dxaOrig="1140" w:dyaOrig="320" w14:anchorId="6C5AC6E6">
                <v:shape id="_x0000_i1053" type="#_x0000_t75" style="width:56.95pt;height:16.75pt" o:ole="">
                  <v:imagedata r:id="rId61" o:title=""/>
                </v:shape>
                <o:OLEObject Type="Embed" ProgID="Equation.DSMT4" ShapeID="_x0000_i1053" DrawAspect="Content" ObjectID="_1795180087" r:id="rId62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أو </w:t>
            </w:r>
            <w:r w:rsidRPr="00C85B9B">
              <w:rPr>
                <w:rFonts w:ascii="Amiri" w:hAnsi="Amiri" w:cs="Amiri"/>
                <w:position w:val="-10"/>
                <w:sz w:val="26"/>
                <w:szCs w:val="26"/>
              </w:rPr>
              <w:object w:dxaOrig="1140" w:dyaOrig="320" w14:anchorId="718D4F20">
                <v:shape id="_x0000_i1054" type="#_x0000_t75" style="width:56.95pt;height:16.75pt" o:ole="">
                  <v:imagedata r:id="rId63" o:title=""/>
                </v:shape>
                <o:OLEObject Type="Embed" ProgID="Equation.DSMT4" ShapeID="_x0000_i1054" DrawAspect="Content" ObjectID="_1795180088" r:id="rId64"/>
              </w:object>
            </w:r>
          </w:p>
          <w:p w14:paraId="03D00CF8" w14:textId="77777777" w:rsidR="00C757C1" w:rsidRPr="00C85B9B" w:rsidRDefault="00C757C1" w:rsidP="00624A7F">
            <w:pPr>
              <w:bidi/>
              <w:ind w:right="-1276"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                  تكافئ </w:t>
            </w:r>
            <w:r w:rsidRPr="00C85B9B">
              <w:rPr>
                <w:rFonts w:ascii="Amiri" w:hAnsi="Amiri" w:cs="Amiri"/>
                <w:position w:val="-6"/>
                <w:sz w:val="26"/>
                <w:szCs w:val="26"/>
              </w:rPr>
              <w:object w:dxaOrig="580" w:dyaOrig="340" w14:anchorId="55217C47">
                <v:shape id="_x0000_i1055" type="#_x0000_t75" style="width:29.3pt;height:16.75pt" o:ole="">
                  <v:imagedata r:id="rId51" o:title=""/>
                </v:shape>
                <o:OLEObject Type="Embed" ProgID="Equation.DSMT4" ShapeID="_x0000_i1055" DrawAspect="Content" ObjectID="_1795180089" r:id="rId65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 أو </w:t>
            </w:r>
            <w:r w:rsidRPr="00C85B9B">
              <w:rPr>
                <w:rFonts w:ascii="Amiri" w:hAnsi="Amiri" w:cs="Amiri"/>
                <w:position w:val="-6"/>
                <w:sz w:val="26"/>
                <w:szCs w:val="26"/>
              </w:rPr>
              <w:object w:dxaOrig="580" w:dyaOrig="340" w14:anchorId="00A9A12A">
                <v:shape id="_x0000_i1056" type="#_x0000_t75" style="width:29.3pt;height:16.75pt" o:ole="">
                  <v:imagedata r:id="rId53" o:title=""/>
                </v:shape>
                <o:OLEObject Type="Embed" ProgID="Equation.DSMT4" ShapeID="_x0000_i1056" DrawAspect="Content" ObjectID="_1795180090" r:id="rId66"/>
              </w:object>
            </w:r>
          </w:p>
          <w:p w14:paraId="5F8E3320" w14:textId="77777777" w:rsidR="00C757C1" w:rsidRPr="00C85B9B" w:rsidRDefault="00C757C1" w:rsidP="00624A7F">
            <w:pPr>
              <w:pStyle w:val="Paragraphedeliste"/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                     تكافئ </w:t>
            </w:r>
            <w:r w:rsidRPr="00C85B9B">
              <w:rPr>
                <w:rFonts w:ascii="Amiri" w:hAnsi="Amiri" w:cs="Amiri"/>
                <w:position w:val="-6"/>
                <w:sz w:val="26"/>
                <w:szCs w:val="26"/>
              </w:rPr>
              <w:object w:dxaOrig="999" w:dyaOrig="340" w14:anchorId="069874EB">
                <v:shape id="_x0000_i1057" type="#_x0000_t75" style="width:50.25pt;height:16.75pt" o:ole="">
                  <v:imagedata r:id="rId67" o:title=""/>
                </v:shape>
                <o:OLEObject Type="Embed" ProgID="Equation.DSMT4" ShapeID="_x0000_i1057" DrawAspect="Content" ObjectID="_1795180091" r:id="rId68"/>
              </w:object>
            </w:r>
          </w:p>
          <w:p w14:paraId="1F46F7E9" w14:textId="4BC1C5F6" w:rsidR="00C757C1" w:rsidRPr="00C85B9B" w:rsidRDefault="00C757C1" w:rsidP="00C757C1">
            <w:pPr>
              <w:pStyle w:val="Paragraphedeliste"/>
              <w:bidi/>
              <w:ind w:left="184"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تمرين01:</w:t>
            </w:r>
          </w:p>
          <w:p w14:paraId="00A17A18" w14:textId="77777777" w:rsidR="00C757C1" w:rsidRPr="00C85B9B" w:rsidRDefault="00C757C1" w:rsidP="00624A7F">
            <w:p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نضع، في كيس، 8 قريصات مرقمة من 1 إلى 8 ثم نسحب قريصة بصفة عشوائية.</w:t>
            </w:r>
          </w:p>
          <w:p w14:paraId="4DD59308" w14:textId="77777777" w:rsidR="00C757C1" w:rsidRPr="00C85B9B" w:rsidRDefault="00C757C1" w:rsidP="00624A7F">
            <w:p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نعتبر الحادثتين التاليتين:</w:t>
            </w:r>
          </w:p>
          <w:p w14:paraId="1576691C" w14:textId="77777777" w:rsidR="00C757C1" w:rsidRPr="00C85B9B" w:rsidRDefault="00C757C1" w:rsidP="00624A7F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C85B9B">
              <w:rPr>
                <w:rFonts w:ascii="Amiri" w:hAnsi="Amiri" w:cs="Amiri"/>
                <w:i/>
                <w:iCs/>
                <w:sz w:val="26"/>
                <w:szCs w:val="26"/>
                <w:lang w:bidi="ar-DZ"/>
              </w:rPr>
              <w:t>A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: " القريصة المس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ح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>وبة تحمل رقما فرديا.</w:t>
            </w:r>
          </w:p>
          <w:p w14:paraId="7AAB15E2" w14:textId="77777777" w:rsidR="00C757C1" w:rsidRPr="00C85B9B" w:rsidRDefault="00C757C1" w:rsidP="00624A7F">
            <w:p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C85B9B">
              <w:rPr>
                <w:rFonts w:ascii="Amiri" w:hAnsi="Amiri" w:cs="Amiri"/>
                <w:i/>
                <w:iCs/>
                <w:sz w:val="26"/>
                <w:szCs w:val="26"/>
                <w:lang w:bidi="ar-DZ"/>
              </w:rPr>
              <w:t>B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: " القريصة المسحوبة تحمل على رقم أكبر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أو يساوي 3.</w:t>
            </w:r>
          </w:p>
          <w:p w14:paraId="313EFB92" w14:textId="77777777" w:rsidR="00C757C1" w:rsidRPr="00C85B9B" w:rsidRDefault="00C757C1" w:rsidP="00624A7F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val="en-US" w:bidi="ar-DZ"/>
              </w:rPr>
              <w:t>أجب بصحيح أو خاطئ عن التصريحات التالية:</w:t>
            </w:r>
          </w:p>
          <w:p w14:paraId="5845ECA6" w14:textId="77777777" w:rsidR="00C757C1" w:rsidRPr="00C85B9B" w:rsidRDefault="00C757C1" w:rsidP="00624A7F">
            <w:p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C85B9B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>1)</w:t>
            </w:r>
            <w:r w:rsidRPr="00C85B9B">
              <w:rPr>
                <w:rFonts w:ascii="Amiri" w:hAnsi="Amiri" w:cs="Amiri"/>
                <w:position w:val="-14"/>
                <w:sz w:val="26"/>
                <w:szCs w:val="26"/>
                <w:rtl/>
                <w:lang w:val="en-US" w:bidi="ar-DZ"/>
              </w:rPr>
              <w:object w:dxaOrig="1400" w:dyaOrig="400" w14:anchorId="21CA18BE">
                <v:shape id="_x0000_i1058" type="#_x0000_t75" style="width:69.5pt;height:20.1pt" o:ole="">
                  <v:imagedata r:id="rId69" o:title=""/>
                </v:shape>
                <o:OLEObject Type="Embed" ProgID="Equation.DSMT4" ShapeID="_x0000_i1058" DrawAspect="Content" ObjectID="_1795180092" r:id="rId70"/>
              </w:object>
            </w:r>
            <w:r w:rsidRPr="00C85B9B">
              <w:rPr>
                <w:rFonts w:ascii="Amiri" w:hAnsi="Amiri" w:cs="Amiri"/>
                <w:sz w:val="26"/>
                <w:szCs w:val="26"/>
                <w:lang w:bidi="ar-DZ"/>
              </w:rPr>
              <w:t xml:space="preserve">   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         </w:t>
            </w:r>
            <w:r w:rsidRPr="00C85B9B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>2)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</w:t>
            </w:r>
            <w:r w:rsidRPr="00C85B9B">
              <w:rPr>
                <w:rFonts w:ascii="Amiri" w:hAnsi="Amiri" w:cs="Amiri"/>
                <w:position w:val="-14"/>
                <w:sz w:val="26"/>
                <w:szCs w:val="26"/>
                <w:rtl/>
                <w:lang w:val="en-US" w:bidi="ar-DZ"/>
              </w:rPr>
              <w:object w:dxaOrig="1400" w:dyaOrig="400" w14:anchorId="6123E6EE">
                <v:shape id="_x0000_i1059" type="#_x0000_t75" style="width:69.5pt;height:20.1pt" o:ole="">
                  <v:imagedata r:id="rId71" o:title=""/>
                </v:shape>
                <o:OLEObject Type="Embed" ProgID="Equation.DSMT4" ShapeID="_x0000_i1059" DrawAspect="Content" ObjectID="_1795180093" r:id="rId72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  <w:lang w:val="en-US"/>
              </w:rPr>
              <w:t xml:space="preserve">             </w:t>
            </w:r>
            <w:r w:rsidRPr="00C85B9B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>3)</w:t>
            </w:r>
            <w:r w:rsidRPr="00C85B9B">
              <w:rPr>
                <w:rFonts w:ascii="Amiri" w:hAnsi="Amiri" w:cs="Amiri"/>
                <w:position w:val="-14"/>
                <w:sz w:val="26"/>
                <w:szCs w:val="26"/>
                <w:rtl/>
                <w:lang w:val="en-US" w:bidi="ar-DZ"/>
              </w:rPr>
              <w:object w:dxaOrig="1800" w:dyaOrig="400" w14:anchorId="395F11F7">
                <v:shape id="_x0000_i1060" type="#_x0000_t75" style="width:90.4pt;height:20.1pt" o:ole="">
                  <v:imagedata r:id="rId73" o:title=""/>
                </v:shape>
                <o:OLEObject Type="Embed" ProgID="Equation.DSMT4" ShapeID="_x0000_i1060" DrawAspect="Content" ObjectID="_1795180094" r:id="rId74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.</w:t>
            </w:r>
          </w:p>
          <w:p w14:paraId="0D9489A1" w14:textId="77777777" w:rsidR="00C757C1" w:rsidRPr="00C85B9B" w:rsidRDefault="00C757C1" w:rsidP="00624A7F">
            <w:p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C85B9B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>4)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</w:t>
            </w:r>
            <w:r w:rsidRPr="00C85B9B">
              <w:rPr>
                <w:rFonts w:ascii="Amiri" w:hAnsi="Amiri" w:cs="Amiri"/>
                <w:position w:val="-14"/>
                <w:sz w:val="26"/>
                <w:szCs w:val="26"/>
                <w:rtl/>
                <w:lang w:val="en-US" w:bidi="ar-DZ"/>
              </w:rPr>
              <w:object w:dxaOrig="1640" w:dyaOrig="400" w14:anchorId="0F40F644">
                <v:shape id="_x0000_i1061" type="#_x0000_t75" style="width:82.05pt;height:20.1pt" o:ole="">
                  <v:imagedata r:id="rId75" o:title=""/>
                </v:shape>
                <o:OLEObject Type="Embed" ProgID="Equation.DSMT4" ShapeID="_x0000_i1061" DrawAspect="Content" ObjectID="_1795180095" r:id="rId76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             </w:t>
            </w:r>
            <w:r w:rsidRPr="00C85B9B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>5)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</w:t>
            </w:r>
            <w:r w:rsidRPr="00C85B9B">
              <w:rPr>
                <w:rFonts w:ascii="Amiri" w:hAnsi="Amiri" w:cs="Amiri"/>
                <w:position w:val="-14"/>
                <w:sz w:val="26"/>
                <w:szCs w:val="26"/>
                <w:rtl/>
                <w:lang w:val="en-US" w:bidi="ar-DZ"/>
              </w:rPr>
              <w:object w:dxaOrig="2200" w:dyaOrig="420" w14:anchorId="4A3457C2">
                <v:shape id="_x0000_i1062" type="#_x0000_t75" style="width:110.5pt;height:20.95pt" o:ole="">
                  <v:imagedata r:id="rId77" o:title=""/>
                </v:shape>
                <o:OLEObject Type="Embed" ProgID="Equation.DSMT4" ShapeID="_x0000_i1062" DrawAspect="Content" ObjectID="_1795180096" r:id="rId78"/>
              </w:object>
            </w:r>
            <w:r w:rsidRPr="00C85B9B">
              <w:rPr>
                <w:rFonts w:ascii="Amiri" w:hAnsi="Amiri" w:cs="Amiri"/>
                <w:sz w:val="26"/>
                <w:szCs w:val="26"/>
                <w:lang w:val="en-US" w:bidi="ar-DZ"/>
              </w:rPr>
              <w:t>.</w:t>
            </w:r>
          </w:p>
          <w:p w14:paraId="78BD2C7E" w14:textId="77777777" w:rsidR="00C757C1" w:rsidRPr="00C85B9B" w:rsidRDefault="00C757C1" w:rsidP="00624A7F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lastRenderedPageBreak/>
              <w:t>تمرين02:</w:t>
            </w:r>
          </w:p>
          <w:p w14:paraId="0C60E70C" w14:textId="77777777" w:rsidR="00C757C1" w:rsidRPr="00C85B9B" w:rsidRDefault="00C757C1" w:rsidP="00624A7F">
            <w:p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نرمي زهر النرد ونعتبر الحادثتين: </w:t>
            </w:r>
          </w:p>
          <w:p w14:paraId="7C8C61D7" w14:textId="77777777" w:rsidR="00C757C1" w:rsidRPr="00C85B9B" w:rsidRDefault="00C757C1" w:rsidP="00624A7F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lang w:bidi="ar-DZ"/>
              </w:rPr>
              <w:t>A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: 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" الحصول على رقم زوجي"            </w:t>
            </w:r>
            <w:r w:rsidRPr="00C85B9B">
              <w:rPr>
                <w:rFonts w:ascii="Amiri" w:hAnsi="Amiri" w:cs="Amiri"/>
                <w:sz w:val="26"/>
                <w:szCs w:val="26"/>
                <w:lang w:bidi="ar-DZ"/>
              </w:rPr>
              <w:t>B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: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" الحصول على رقم </w:t>
            </w:r>
            <w:r w:rsidRPr="00C85B9B">
              <w:rPr>
                <w:rFonts w:ascii="Amiri" w:hAnsi="Amiri" w:cs="Amiri"/>
                <w:sz w:val="26"/>
                <w:szCs w:val="26"/>
                <w:lang w:bidi="ar-DZ"/>
              </w:rPr>
              <w:t xml:space="preserve"> 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أكبر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من أو يساوي 4</w:t>
            </w:r>
            <w:r w:rsidRPr="00C85B9B">
              <w:rPr>
                <w:rFonts w:ascii="Amiri" w:hAnsi="Amiri" w:cs="Amiri"/>
                <w:sz w:val="26"/>
                <w:szCs w:val="26"/>
                <w:lang w:val="en-US" w:bidi="ar-DZ"/>
              </w:rPr>
              <w:t>’’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.</w:t>
            </w:r>
          </w:p>
          <w:p w14:paraId="309274EF" w14:textId="77777777" w:rsidR="00C757C1" w:rsidRPr="00C85B9B" w:rsidRDefault="00C757C1" w:rsidP="00C757C1">
            <w:pPr>
              <w:pStyle w:val="Paragraphedeliste"/>
              <w:numPr>
                <w:ilvl w:val="0"/>
                <w:numId w:val="28"/>
              </w:num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عين كلا من الحادثتين العكسيتين للحادثتين </w:t>
            </w:r>
            <w:r w:rsidRPr="00C85B9B">
              <w:rPr>
                <w:rFonts w:ascii="Amiri" w:hAnsi="Amiri" w:cs="Amiri"/>
                <w:sz w:val="26"/>
                <w:szCs w:val="26"/>
                <w:lang w:val="en-US" w:bidi="ar-DZ"/>
              </w:rPr>
              <w:t>A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و </w:t>
            </w:r>
            <w:r w:rsidRPr="00C85B9B">
              <w:rPr>
                <w:rFonts w:ascii="Amiri" w:hAnsi="Amiri" w:cs="Amiri"/>
                <w:sz w:val="26"/>
                <w:szCs w:val="26"/>
                <w:lang w:val="en-US" w:bidi="ar-DZ"/>
              </w:rPr>
              <w:t>B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.</w:t>
            </w:r>
          </w:p>
          <w:p w14:paraId="7D9CCA2A" w14:textId="77777777" w:rsidR="00C757C1" w:rsidRPr="00C85B9B" w:rsidRDefault="00C757C1" w:rsidP="00624A7F">
            <w:pPr>
              <w:pStyle w:val="Paragraphedeliste"/>
              <w:bidi/>
              <w:ind w:right="-851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0304A931" w14:textId="77777777" w:rsidR="00C757C1" w:rsidRPr="00C85B9B" w:rsidRDefault="00C757C1" w:rsidP="00624A7F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تمرين03:</w:t>
            </w:r>
          </w:p>
          <w:p w14:paraId="64DB810F" w14:textId="77777777" w:rsidR="00C757C1" w:rsidRPr="00C85B9B" w:rsidRDefault="00C757C1" w:rsidP="00624A7F">
            <w:p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نرمي زهر النرد ونعتبر الحادثتين: </w:t>
            </w:r>
          </w:p>
          <w:p w14:paraId="2D99DE22" w14:textId="7CEAD5C3" w:rsidR="00C757C1" w:rsidRPr="002F249B" w:rsidRDefault="00C757C1" w:rsidP="002F249B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lang w:bidi="ar-DZ"/>
              </w:rPr>
              <w:t>A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: 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" الحصول على رقم زوجي"            </w:t>
            </w:r>
            <w:r w:rsidRPr="00C85B9B">
              <w:rPr>
                <w:rFonts w:ascii="Amiri" w:hAnsi="Amiri" w:cs="Amiri"/>
                <w:sz w:val="26"/>
                <w:szCs w:val="26"/>
                <w:lang w:bidi="ar-DZ"/>
              </w:rPr>
              <w:t>B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: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" الحصول على رقم مضاعف للعدد 3</w:t>
            </w:r>
            <w:r w:rsidRPr="00C85B9B">
              <w:rPr>
                <w:rFonts w:ascii="Amiri" w:hAnsi="Amiri" w:cs="Amiri"/>
                <w:sz w:val="26"/>
                <w:szCs w:val="26"/>
                <w:lang w:bidi="ar-DZ"/>
              </w:rPr>
              <w:t>’’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.</w:t>
            </w:r>
          </w:p>
          <w:p w14:paraId="02EB8AB5" w14:textId="184F5D41" w:rsidR="00C757C1" w:rsidRPr="002F249B" w:rsidRDefault="00C757C1" w:rsidP="002F249B">
            <w:pPr>
              <w:pStyle w:val="Paragraphedeliste"/>
              <w:numPr>
                <w:ilvl w:val="0"/>
                <w:numId w:val="28"/>
              </w:num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2F24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هل الحادثتان </w:t>
            </w:r>
            <w:r w:rsidRPr="002F249B">
              <w:rPr>
                <w:rFonts w:ascii="Amiri" w:hAnsi="Amiri" w:cs="Amiri"/>
                <w:sz w:val="26"/>
                <w:szCs w:val="26"/>
                <w:lang w:val="en-US" w:bidi="ar-DZ"/>
              </w:rPr>
              <w:t>A</w:t>
            </w:r>
            <w:r w:rsidRPr="002F24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و </w:t>
            </w:r>
            <w:r w:rsidRPr="002F249B">
              <w:rPr>
                <w:rFonts w:ascii="Amiri" w:hAnsi="Amiri" w:cs="Amiri"/>
                <w:sz w:val="26"/>
                <w:szCs w:val="26"/>
                <w:lang w:val="en-US" w:bidi="ar-DZ"/>
              </w:rPr>
              <w:t>B</w:t>
            </w:r>
            <w:r w:rsidRPr="002F24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غير متلائمتين؟ برر إجابتك.</w:t>
            </w:r>
          </w:p>
          <w:p w14:paraId="2134F8C1" w14:textId="77777777" w:rsidR="00C757C1" w:rsidRPr="00C85B9B" w:rsidRDefault="00C757C1" w:rsidP="00624A7F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val="en-US" w:bidi="ar-DZ"/>
              </w:rPr>
            </w:pPr>
            <w:r w:rsidRPr="00C85B9B">
              <w:rPr>
                <w:rFonts w:ascii="Amiri" w:hAnsi="Amiri" w:cs="Amiri" w:hint="cs"/>
                <w:b/>
                <w:bCs/>
                <w:color w:val="FF0000"/>
                <w:sz w:val="26"/>
                <w:szCs w:val="26"/>
                <w:u w:val="single"/>
                <w:rtl/>
                <w:lang w:val="en-US" w:bidi="ar-DZ"/>
              </w:rPr>
              <w:t>تمرين 04:</w:t>
            </w:r>
          </w:p>
          <w:p w14:paraId="0837C408" w14:textId="77777777" w:rsidR="00C757C1" w:rsidRPr="00C85B9B" w:rsidRDefault="00C757C1" w:rsidP="002C1889">
            <w:pPr>
              <w:bidi/>
              <w:rPr>
                <w:rFonts w:ascii="Amiri" w:eastAsia="Calib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eastAsia="Calibri" w:hAnsi="Amiri" w:cs="Amiri"/>
                <w:sz w:val="26"/>
                <w:szCs w:val="26"/>
                <w:rtl/>
              </w:rPr>
              <w:t>نرمي زهر نرد متجانس مرقم بالأرقام 1، 2 ،3 ،4، 5، 6 مرتين متتاليتين ونسجل الرقم الظاهر في كل مرة</w:t>
            </w:r>
          </w:p>
          <w:p w14:paraId="5E682F10" w14:textId="0F0D07AC" w:rsidR="00C757C1" w:rsidRPr="00C85B9B" w:rsidRDefault="00E37B6A" w:rsidP="00C757C1">
            <w:pPr>
              <w:numPr>
                <w:ilvl w:val="0"/>
                <w:numId w:val="29"/>
              </w:numPr>
              <w:bidi/>
              <w:contextualSpacing/>
              <w:rPr>
                <w:rFonts w:ascii="Amiri" w:eastAsia="Calibri" w:hAnsi="Amiri" w:cs="Amiri"/>
                <w:sz w:val="26"/>
                <w:szCs w:val="26"/>
              </w:rPr>
            </w:pPr>
            <w:r>
              <w:rPr>
                <w:rFonts w:ascii="Amiri" w:eastAsia="Calibri" w:hAnsi="Amiri" w:cs="Amiri"/>
                <w:noProof/>
                <w:sz w:val="26"/>
                <w:szCs w:val="26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01EC13A6" wp14:editId="6722AD17">
                      <wp:simplePos x="0" y="0"/>
                      <wp:positionH relativeFrom="column">
                        <wp:posOffset>68624</wp:posOffset>
                      </wp:positionH>
                      <wp:positionV relativeFrom="paragraph">
                        <wp:posOffset>83997</wp:posOffset>
                      </wp:positionV>
                      <wp:extent cx="2158410" cy="1998921"/>
                      <wp:effectExtent l="0" t="0" r="13335" b="20955"/>
                      <wp:wrapNone/>
                      <wp:docPr id="210701179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8410" cy="1998921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B72ACC" w14:textId="61E3A4C2" w:rsidR="00E37B6A" w:rsidRDefault="00E37B6A" w:rsidP="00E37B6A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5348362" wp14:editId="7AA14FCB">
                                        <wp:extent cx="1881505" cy="1881505"/>
                                        <wp:effectExtent l="0" t="0" r="4445" b="4445"/>
                                        <wp:docPr id="1679570100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79570100" name=""/>
                                                <pic:cNvPicPr/>
                                              </pic:nvPicPr>
                                              <pic:blipFill>
                                                <a:blip r:embed="rId4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81505" cy="18815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EC13A6" id="Rectangle 42" o:spid="_x0000_s1035" style="position:absolute;left:0;text-align:left;margin-left:5.4pt;margin-top:6.6pt;width:169.95pt;height:157.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" fillcolor="white [3201]" strokecolor="white [3212]" strokeweight="2pt">
                      <v:textbox>
                        <w:txbxContent>
                          <w:p w14:paraId="23B72ACC" w14:textId="61E3A4C2" w:rsidR="00E37B6A" w:rsidRDefault="00E37B6A" w:rsidP="00E37B6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348362" wp14:editId="7AA14FCB">
                                  <wp:extent cx="1881505" cy="1881505"/>
                                  <wp:effectExtent l="0" t="0" r="4445" b="4445"/>
                                  <wp:docPr id="1679570100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79570100" name=""/>
                                          <pic:cNvPicPr/>
                                        </pic:nvPicPr>
                                        <pic:blipFill>
                                          <a:blip r:embed="rId4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81505" cy="1881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85B9B">
              <w:rPr>
                <w:rFonts w:ascii="Amiri" w:eastAsia="Calibri" w:hAnsi="Amiri" w:cs="Amiri"/>
                <w:noProof/>
                <w:sz w:val="26"/>
                <w:szCs w:val="26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E5D74A7" wp14:editId="3A9E959A">
                      <wp:simplePos x="0" y="0"/>
                      <wp:positionH relativeFrom="column">
                        <wp:posOffset>2540635</wp:posOffset>
                      </wp:positionH>
                      <wp:positionV relativeFrom="paragraph">
                        <wp:posOffset>514645</wp:posOffset>
                      </wp:positionV>
                      <wp:extent cx="438150" cy="219075"/>
                      <wp:effectExtent l="0" t="0" r="19050" b="28575"/>
                      <wp:wrapNone/>
                      <wp:docPr id="29" name="Connecteur droit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38150" cy="2190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3AC210" id="Connecteur droit 29" o:spid="_x0000_s1026" style="position:absolute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05pt,40.5pt" to="234.5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" strokecolor="#4a7ebb"/>
                  </w:pict>
                </mc:Fallback>
              </mc:AlternateContent>
            </w:r>
            <w:r w:rsidRPr="00C85B9B">
              <w:rPr>
                <w:rFonts w:ascii="Amiri" w:eastAsia="Calibri" w:hAnsi="Amiri" w:cs="Amiri"/>
                <w:noProof/>
                <w:sz w:val="26"/>
                <w:szCs w:val="26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E9BC21F" wp14:editId="379C2E52">
                      <wp:simplePos x="0" y="0"/>
                      <wp:positionH relativeFrom="column">
                        <wp:posOffset>2524391</wp:posOffset>
                      </wp:positionH>
                      <wp:positionV relativeFrom="paragraph">
                        <wp:posOffset>360532</wp:posOffset>
                      </wp:positionV>
                      <wp:extent cx="2530549" cy="1543050"/>
                      <wp:effectExtent l="0" t="0" r="3175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0549" cy="15430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03"/>
                                    <w:gridCol w:w="492"/>
                                    <w:gridCol w:w="492"/>
                                    <w:gridCol w:w="434"/>
                                    <w:gridCol w:w="409"/>
                                    <w:gridCol w:w="410"/>
                                    <w:gridCol w:w="527"/>
                                  </w:tblGrid>
                                  <w:tr w:rsidR="00C757C1" w14:paraId="420FB1BB" w14:textId="77777777" w:rsidTr="00EC4FD5">
                                    <w:trPr>
                                      <w:trHeight w:val="416"/>
                                    </w:trPr>
                                    <w:tc>
                                      <w:tcPr>
                                        <w:tcW w:w="903" w:type="dxa"/>
                                      </w:tcPr>
                                      <w:p w14:paraId="2DD7BA46" w14:textId="77777777" w:rsidR="00C757C1" w:rsidRDefault="00C757C1" w:rsidP="002F218D"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 xml:space="preserve">رمية1    </w:t>
                                        </w:r>
                                        <w:r>
                                          <w:rPr>
                                            <w:rtl/>
                                          </w:rPr>
                                          <w:br/>
                                        </w: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 xml:space="preserve"> رمية2 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6" w:type="dxa"/>
                                      </w:tcPr>
                                      <w:p w14:paraId="4811EA05" w14:textId="77777777" w:rsidR="00C757C1" w:rsidRDefault="00C757C1" w:rsidP="002F218D"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6" w:type="dxa"/>
                                      </w:tcPr>
                                      <w:p w14:paraId="724B8C71" w14:textId="77777777" w:rsidR="00C757C1" w:rsidRDefault="00C757C1" w:rsidP="002F218D"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5" w:type="dxa"/>
                                      </w:tcPr>
                                      <w:p w14:paraId="5757C7F5" w14:textId="77777777" w:rsidR="00C757C1" w:rsidRDefault="00C757C1" w:rsidP="002F218D"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5D9ED40D" w14:textId="77777777" w:rsidR="00C757C1" w:rsidRDefault="00C757C1" w:rsidP="002F218D"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6" w:type="dxa"/>
                                      </w:tcPr>
                                      <w:p w14:paraId="3139CC97" w14:textId="77777777" w:rsidR="00C757C1" w:rsidRDefault="00C757C1" w:rsidP="002F218D"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</w:tcPr>
                                      <w:p w14:paraId="116A9CD7" w14:textId="77777777" w:rsidR="00C757C1" w:rsidRDefault="00C757C1" w:rsidP="002F218D"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6</w:t>
                                        </w:r>
                                      </w:p>
                                    </w:tc>
                                  </w:tr>
                                  <w:tr w:rsidR="00C757C1" w14:paraId="26FD9E63" w14:textId="77777777" w:rsidTr="00EC4FD5">
                                    <w:tc>
                                      <w:tcPr>
                                        <w:tcW w:w="903" w:type="dxa"/>
                                      </w:tcPr>
                                      <w:p w14:paraId="6F2233AA" w14:textId="77777777" w:rsidR="00C757C1" w:rsidRDefault="00C757C1" w:rsidP="002F218D"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6" w:type="dxa"/>
                                      </w:tcPr>
                                      <w:p w14:paraId="0E24EDB5" w14:textId="77777777" w:rsidR="00C757C1" w:rsidRDefault="00C757C1" w:rsidP="002F218D"/>
                                    </w:tc>
                                    <w:tc>
                                      <w:tcPr>
                                        <w:tcW w:w="526" w:type="dxa"/>
                                      </w:tcPr>
                                      <w:p w14:paraId="39BFF06D" w14:textId="77777777" w:rsidR="00C757C1" w:rsidRDefault="00C757C1" w:rsidP="002F218D"/>
                                    </w:tc>
                                    <w:tc>
                                      <w:tcPr>
                                        <w:tcW w:w="455" w:type="dxa"/>
                                      </w:tcPr>
                                      <w:p w14:paraId="13775DDE" w14:textId="77777777" w:rsidR="00C757C1" w:rsidRDefault="00C757C1" w:rsidP="002F218D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6558C013" w14:textId="77777777" w:rsidR="00C757C1" w:rsidRDefault="00C757C1" w:rsidP="002F218D"/>
                                    </w:tc>
                                    <w:tc>
                                      <w:tcPr>
                                        <w:tcW w:w="426" w:type="dxa"/>
                                      </w:tcPr>
                                      <w:p w14:paraId="18CD7C1C" w14:textId="77777777" w:rsidR="00C757C1" w:rsidRDefault="00C757C1" w:rsidP="002F218D"/>
                                    </w:tc>
                                    <w:tc>
                                      <w:tcPr>
                                        <w:tcW w:w="567" w:type="dxa"/>
                                      </w:tcPr>
                                      <w:p w14:paraId="1E1F0488" w14:textId="77777777" w:rsidR="00C757C1" w:rsidRDefault="00C757C1" w:rsidP="002F218D"/>
                                    </w:tc>
                                  </w:tr>
                                  <w:tr w:rsidR="00C757C1" w14:paraId="23B42A89" w14:textId="77777777" w:rsidTr="00EC4FD5">
                                    <w:tc>
                                      <w:tcPr>
                                        <w:tcW w:w="903" w:type="dxa"/>
                                      </w:tcPr>
                                      <w:p w14:paraId="6AB212A8" w14:textId="77777777" w:rsidR="00C757C1" w:rsidRDefault="00C757C1" w:rsidP="002F218D"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6" w:type="dxa"/>
                                      </w:tcPr>
                                      <w:p w14:paraId="4C8296F0" w14:textId="77777777" w:rsidR="00C757C1" w:rsidRDefault="00C757C1" w:rsidP="002F218D"/>
                                    </w:tc>
                                    <w:tc>
                                      <w:tcPr>
                                        <w:tcW w:w="526" w:type="dxa"/>
                                      </w:tcPr>
                                      <w:p w14:paraId="48E56235" w14:textId="77777777" w:rsidR="00C757C1" w:rsidRDefault="00C757C1" w:rsidP="002F218D"/>
                                    </w:tc>
                                    <w:tc>
                                      <w:tcPr>
                                        <w:tcW w:w="455" w:type="dxa"/>
                                      </w:tcPr>
                                      <w:p w14:paraId="22F5701C" w14:textId="77777777" w:rsidR="00C757C1" w:rsidRDefault="00C757C1" w:rsidP="002F218D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3CDAA861" w14:textId="77777777" w:rsidR="00C757C1" w:rsidRDefault="00C757C1" w:rsidP="002F218D"/>
                                    </w:tc>
                                    <w:tc>
                                      <w:tcPr>
                                        <w:tcW w:w="426" w:type="dxa"/>
                                      </w:tcPr>
                                      <w:p w14:paraId="2B7A72A6" w14:textId="77777777" w:rsidR="00C757C1" w:rsidRDefault="00C757C1" w:rsidP="002F218D"/>
                                    </w:tc>
                                    <w:tc>
                                      <w:tcPr>
                                        <w:tcW w:w="567" w:type="dxa"/>
                                      </w:tcPr>
                                      <w:p w14:paraId="138D02E1" w14:textId="77777777" w:rsidR="00C757C1" w:rsidRDefault="00C757C1" w:rsidP="002F218D"/>
                                    </w:tc>
                                  </w:tr>
                                  <w:tr w:rsidR="00C757C1" w14:paraId="46AA0C5A" w14:textId="77777777" w:rsidTr="00EC4FD5">
                                    <w:tc>
                                      <w:tcPr>
                                        <w:tcW w:w="903" w:type="dxa"/>
                                      </w:tcPr>
                                      <w:p w14:paraId="51D09778" w14:textId="77777777" w:rsidR="00C757C1" w:rsidRDefault="00C757C1" w:rsidP="002F218D"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6" w:type="dxa"/>
                                      </w:tcPr>
                                      <w:p w14:paraId="4A4FBE4B" w14:textId="77777777" w:rsidR="00C757C1" w:rsidRDefault="00C757C1" w:rsidP="002F218D"/>
                                    </w:tc>
                                    <w:tc>
                                      <w:tcPr>
                                        <w:tcW w:w="526" w:type="dxa"/>
                                      </w:tcPr>
                                      <w:p w14:paraId="70442C11" w14:textId="77777777" w:rsidR="00C757C1" w:rsidRDefault="00C757C1" w:rsidP="002F218D"/>
                                    </w:tc>
                                    <w:tc>
                                      <w:tcPr>
                                        <w:tcW w:w="455" w:type="dxa"/>
                                      </w:tcPr>
                                      <w:p w14:paraId="025B8CCE" w14:textId="77777777" w:rsidR="00C757C1" w:rsidRDefault="00C757C1" w:rsidP="002F218D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0D355B6F" w14:textId="77777777" w:rsidR="00C757C1" w:rsidRDefault="00C757C1" w:rsidP="002F218D"/>
                                    </w:tc>
                                    <w:tc>
                                      <w:tcPr>
                                        <w:tcW w:w="426" w:type="dxa"/>
                                      </w:tcPr>
                                      <w:p w14:paraId="53016553" w14:textId="77777777" w:rsidR="00C757C1" w:rsidRDefault="00C757C1" w:rsidP="002F218D"/>
                                    </w:tc>
                                    <w:tc>
                                      <w:tcPr>
                                        <w:tcW w:w="567" w:type="dxa"/>
                                      </w:tcPr>
                                      <w:p w14:paraId="7799143B" w14:textId="77777777" w:rsidR="00C757C1" w:rsidRDefault="00C757C1" w:rsidP="002F218D"/>
                                    </w:tc>
                                  </w:tr>
                                  <w:tr w:rsidR="00C757C1" w14:paraId="200B3C1B" w14:textId="77777777" w:rsidTr="00EC4FD5">
                                    <w:tc>
                                      <w:tcPr>
                                        <w:tcW w:w="903" w:type="dxa"/>
                                      </w:tcPr>
                                      <w:p w14:paraId="04A8A859" w14:textId="77777777" w:rsidR="00C757C1" w:rsidRDefault="00C757C1" w:rsidP="002F218D"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6" w:type="dxa"/>
                                      </w:tcPr>
                                      <w:p w14:paraId="554F1507" w14:textId="77777777" w:rsidR="00C757C1" w:rsidRDefault="00C757C1" w:rsidP="002F218D"/>
                                    </w:tc>
                                    <w:tc>
                                      <w:tcPr>
                                        <w:tcW w:w="526" w:type="dxa"/>
                                      </w:tcPr>
                                      <w:p w14:paraId="55E69E4F" w14:textId="77777777" w:rsidR="00C757C1" w:rsidRDefault="00C757C1" w:rsidP="002F218D"/>
                                    </w:tc>
                                    <w:tc>
                                      <w:tcPr>
                                        <w:tcW w:w="455" w:type="dxa"/>
                                      </w:tcPr>
                                      <w:p w14:paraId="0B5424B4" w14:textId="77777777" w:rsidR="00C757C1" w:rsidRDefault="00C757C1" w:rsidP="002F218D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3610C55D" w14:textId="77777777" w:rsidR="00C757C1" w:rsidRDefault="00C757C1" w:rsidP="002F218D"/>
                                    </w:tc>
                                    <w:tc>
                                      <w:tcPr>
                                        <w:tcW w:w="426" w:type="dxa"/>
                                      </w:tcPr>
                                      <w:p w14:paraId="3C704E90" w14:textId="77777777" w:rsidR="00C757C1" w:rsidRDefault="00C757C1" w:rsidP="002F218D"/>
                                    </w:tc>
                                    <w:tc>
                                      <w:tcPr>
                                        <w:tcW w:w="567" w:type="dxa"/>
                                      </w:tcPr>
                                      <w:p w14:paraId="3B82B29E" w14:textId="77777777" w:rsidR="00C757C1" w:rsidRDefault="00C757C1" w:rsidP="002F218D"/>
                                    </w:tc>
                                  </w:tr>
                                  <w:tr w:rsidR="00C757C1" w14:paraId="54735C79" w14:textId="77777777" w:rsidTr="00EC4FD5">
                                    <w:tc>
                                      <w:tcPr>
                                        <w:tcW w:w="903" w:type="dxa"/>
                                      </w:tcPr>
                                      <w:p w14:paraId="6A0D9014" w14:textId="77777777" w:rsidR="00C757C1" w:rsidRDefault="00C757C1" w:rsidP="002F218D"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6" w:type="dxa"/>
                                      </w:tcPr>
                                      <w:p w14:paraId="255D38EB" w14:textId="77777777" w:rsidR="00C757C1" w:rsidRDefault="00C757C1" w:rsidP="002F218D"/>
                                    </w:tc>
                                    <w:tc>
                                      <w:tcPr>
                                        <w:tcW w:w="526" w:type="dxa"/>
                                      </w:tcPr>
                                      <w:p w14:paraId="045D4732" w14:textId="77777777" w:rsidR="00C757C1" w:rsidRDefault="00C757C1" w:rsidP="002F218D"/>
                                    </w:tc>
                                    <w:tc>
                                      <w:tcPr>
                                        <w:tcW w:w="455" w:type="dxa"/>
                                      </w:tcPr>
                                      <w:p w14:paraId="09810902" w14:textId="77777777" w:rsidR="00C757C1" w:rsidRDefault="00C757C1" w:rsidP="002F218D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36433BEA" w14:textId="77777777" w:rsidR="00C757C1" w:rsidRDefault="00C757C1" w:rsidP="002F218D"/>
                                    </w:tc>
                                    <w:tc>
                                      <w:tcPr>
                                        <w:tcW w:w="426" w:type="dxa"/>
                                      </w:tcPr>
                                      <w:p w14:paraId="4C5E3D99" w14:textId="77777777" w:rsidR="00C757C1" w:rsidRDefault="00C757C1" w:rsidP="002F218D"/>
                                    </w:tc>
                                    <w:tc>
                                      <w:tcPr>
                                        <w:tcW w:w="567" w:type="dxa"/>
                                      </w:tcPr>
                                      <w:p w14:paraId="566DFC42" w14:textId="77777777" w:rsidR="00C757C1" w:rsidRDefault="00C757C1" w:rsidP="002F218D"/>
                                    </w:tc>
                                  </w:tr>
                                  <w:tr w:rsidR="00C757C1" w14:paraId="7BD90C86" w14:textId="77777777" w:rsidTr="00EC4FD5">
                                    <w:tc>
                                      <w:tcPr>
                                        <w:tcW w:w="903" w:type="dxa"/>
                                      </w:tcPr>
                                      <w:p w14:paraId="68AF6865" w14:textId="77777777" w:rsidR="00C757C1" w:rsidRDefault="00C757C1" w:rsidP="002F218D"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6" w:type="dxa"/>
                                      </w:tcPr>
                                      <w:p w14:paraId="2C44CDC0" w14:textId="77777777" w:rsidR="00C757C1" w:rsidRDefault="00C757C1" w:rsidP="002F218D"/>
                                    </w:tc>
                                    <w:tc>
                                      <w:tcPr>
                                        <w:tcW w:w="526" w:type="dxa"/>
                                      </w:tcPr>
                                      <w:p w14:paraId="6695F72B" w14:textId="77777777" w:rsidR="00C757C1" w:rsidRDefault="00C757C1" w:rsidP="002F218D"/>
                                    </w:tc>
                                    <w:tc>
                                      <w:tcPr>
                                        <w:tcW w:w="455" w:type="dxa"/>
                                      </w:tcPr>
                                      <w:p w14:paraId="22382435" w14:textId="77777777" w:rsidR="00C757C1" w:rsidRDefault="00C757C1" w:rsidP="002F218D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5ED1DB32" w14:textId="77777777" w:rsidR="00C757C1" w:rsidRDefault="00C757C1" w:rsidP="002F218D"/>
                                    </w:tc>
                                    <w:tc>
                                      <w:tcPr>
                                        <w:tcW w:w="426" w:type="dxa"/>
                                      </w:tcPr>
                                      <w:p w14:paraId="33D2F41E" w14:textId="77777777" w:rsidR="00C757C1" w:rsidRDefault="00C757C1" w:rsidP="002F218D"/>
                                    </w:tc>
                                    <w:tc>
                                      <w:tcPr>
                                        <w:tcW w:w="567" w:type="dxa"/>
                                      </w:tcPr>
                                      <w:p w14:paraId="3EEBEC67" w14:textId="77777777" w:rsidR="00C757C1" w:rsidRDefault="00C757C1" w:rsidP="002F218D"/>
                                    </w:tc>
                                  </w:tr>
                                </w:tbl>
                                <w:p w14:paraId="50C25A1A" w14:textId="77777777" w:rsidR="00C757C1" w:rsidRDefault="00C757C1" w:rsidP="002C188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9BC21F" id="Rectangle 3" o:spid="_x0000_s1036" style="position:absolute;left:0;text-align:left;margin-left:198.75pt;margin-top:28.4pt;width:199.25pt;height:121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" fillcolor="window" stroked="f" strokeweight="2pt">
                      <v:textbo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03"/>
                              <w:gridCol w:w="492"/>
                              <w:gridCol w:w="492"/>
                              <w:gridCol w:w="434"/>
                              <w:gridCol w:w="409"/>
                              <w:gridCol w:w="410"/>
                              <w:gridCol w:w="527"/>
                            </w:tblGrid>
                            <w:tr w:rsidR="00C757C1" w14:paraId="420FB1BB" w14:textId="77777777" w:rsidTr="00EC4FD5">
                              <w:trPr>
                                <w:trHeight w:val="416"/>
                              </w:trPr>
                              <w:tc>
                                <w:tcPr>
                                  <w:tcW w:w="903" w:type="dxa"/>
                                </w:tcPr>
                                <w:p w14:paraId="2DD7BA46" w14:textId="77777777" w:rsidR="00C757C1" w:rsidRDefault="00C757C1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رمية1    </w:t>
                                  </w:r>
                                  <w:r>
                                    <w:rPr>
                                      <w:rtl/>
                                    </w:rPr>
                                    <w:br/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رمية2   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4811EA05" w14:textId="77777777" w:rsidR="00C757C1" w:rsidRDefault="00C757C1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724B8C71" w14:textId="77777777" w:rsidR="00C757C1" w:rsidRDefault="00C757C1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5" w:type="dxa"/>
                                </w:tcPr>
                                <w:p w14:paraId="5757C7F5" w14:textId="77777777" w:rsidR="00C757C1" w:rsidRDefault="00C757C1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5D9ED40D" w14:textId="77777777" w:rsidR="00C757C1" w:rsidRDefault="00C757C1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3139CC97" w14:textId="77777777" w:rsidR="00C757C1" w:rsidRDefault="00C757C1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16A9CD7" w14:textId="77777777" w:rsidR="00C757C1" w:rsidRDefault="00C757C1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C757C1" w14:paraId="26FD9E63" w14:textId="77777777" w:rsidTr="00EC4FD5">
                              <w:tc>
                                <w:tcPr>
                                  <w:tcW w:w="903" w:type="dxa"/>
                                </w:tcPr>
                                <w:p w14:paraId="6F2233AA" w14:textId="77777777" w:rsidR="00C757C1" w:rsidRDefault="00C757C1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0E24EDB5" w14:textId="77777777" w:rsidR="00C757C1" w:rsidRDefault="00C757C1" w:rsidP="002F218D"/>
                              </w:tc>
                              <w:tc>
                                <w:tcPr>
                                  <w:tcW w:w="526" w:type="dxa"/>
                                </w:tcPr>
                                <w:p w14:paraId="39BFF06D" w14:textId="77777777" w:rsidR="00C757C1" w:rsidRDefault="00C757C1" w:rsidP="002F218D"/>
                              </w:tc>
                              <w:tc>
                                <w:tcPr>
                                  <w:tcW w:w="455" w:type="dxa"/>
                                </w:tcPr>
                                <w:p w14:paraId="13775DDE" w14:textId="77777777" w:rsidR="00C757C1" w:rsidRDefault="00C757C1" w:rsidP="002F218D"/>
                              </w:tc>
                              <w:tc>
                                <w:tcPr>
                                  <w:tcW w:w="425" w:type="dxa"/>
                                </w:tcPr>
                                <w:p w14:paraId="6558C013" w14:textId="77777777" w:rsidR="00C757C1" w:rsidRDefault="00C757C1" w:rsidP="002F218D"/>
                              </w:tc>
                              <w:tc>
                                <w:tcPr>
                                  <w:tcW w:w="426" w:type="dxa"/>
                                </w:tcPr>
                                <w:p w14:paraId="18CD7C1C" w14:textId="77777777" w:rsidR="00C757C1" w:rsidRDefault="00C757C1" w:rsidP="002F218D"/>
                              </w:tc>
                              <w:tc>
                                <w:tcPr>
                                  <w:tcW w:w="567" w:type="dxa"/>
                                </w:tcPr>
                                <w:p w14:paraId="1E1F0488" w14:textId="77777777" w:rsidR="00C757C1" w:rsidRDefault="00C757C1" w:rsidP="002F218D"/>
                              </w:tc>
                            </w:tr>
                            <w:tr w:rsidR="00C757C1" w14:paraId="23B42A89" w14:textId="77777777" w:rsidTr="00EC4FD5">
                              <w:tc>
                                <w:tcPr>
                                  <w:tcW w:w="903" w:type="dxa"/>
                                </w:tcPr>
                                <w:p w14:paraId="6AB212A8" w14:textId="77777777" w:rsidR="00C757C1" w:rsidRDefault="00C757C1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4C8296F0" w14:textId="77777777" w:rsidR="00C757C1" w:rsidRDefault="00C757C1" w:rsidP="002F218D"/>
                              </w:tc>
                              <w:tc>
                                <w:tcPr>
                                  <w:tcW w:w="526" w:type="dxa"/>
                                </w:tcPr>
                                <w:p w14:paraId="48E56235" w14:textId="77777777" w:rsidR="00C757C1" w:rsidRDefault="00C757C1" w:rsidP="002F218D"/>
                              </w:tc>
                              <w:tc>
                                <w:tcPr>
                                  <w:tcW w:w="455" w:type="dxa"/>
                                </w:tcPr>
                                <w:p w14:paraId="22F5701C" w14:textId="77777777" w:rsidR="00C757C1" w:rsidRDefault="00C757C1" w:rsidP="002F218D"/>
                              </w:tc>
                              <w:tc>
                                <w:tcPr>
                                  <w:tcW w:w="425" w:type="dxa"/>
                                </w:tcPr>
                                <w:p w14:paraId="3CDAA861" w14:textId="77777777" w:rsidR="00C757C1" w:rsidRDefault="00C757C1" w:rsidP="002F218D"/>
                              </w:tc>
                              <w:tc>
                                <w:tcPr>
                                  <w:tcW w:w="426" w:type="dxa"/>
                                </w:tcPr>
                                <w:p w14:paraId="2B7A72A6" w14:textId="77777777" w:rsidR="00C757C1" w:rsidRDefault="00C757C1" w:rsidP="002F218D"/>
                              </w:tc>
                              <w:tc>
                                <w:tcPr>
                                  <w:tcW w:w="567" w:type="dxa"/>
                                </w:tcPr>
                                <w:p w14:paraId="138D02E1" w14:textId="77777777" w:rsidR="00C757C1" w:rsidRDefault="00C757C1" w:rsidP="002F218D"/>
                              </w:tc>
                            </w:tr>
                            <w:tr w:rsidR="00C757C1" w14:paraId="46AA0C5A" w14:textId="77777777" w:rsidTr="00EC4FD5">
                              <w:tc>
                                <w:tcPr>
                                  <w:tcW w:w="903" w:type="dxa"/>
                                </w:tcPr>
                                <w:p w14:paraId="51D09778" w14:textId="77777777" w:rsidR="00C757C1" w:rsidRDefault="00C757C1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4A4FBE4B" w14:textId="77777777" w:rsidR="00C757C1" w:rsidRDefault="00C757C1" w:rsidP="002F218D"/>
                              </w:tc>
                              <w:tc>
                                <w:tcPr>
                                  <w:tcW w:w="526" w:type="dxa"/>
                                </w:tcPr>
                                <w:p w14:paraId="70442C11" w14:textId="77777777" w:rsidR="00C757C1" w:rsidRDefault="00C757C1" w:rsidP="002F218D"/>
                              </w:tc>
                              <w:tc>
                                <w:tcPr>
                                  <w:tcW w:w="455" w:type="dxa"/>
                                </w:tcPr>
                                <w:p w14:paraId="025B8CCE" w14:textId="77777777" w:rsidR="00C757C1" w:rsidRDefault="00C757C1" w:rsidP="002F218D"/>
                              </w:tc>
                              <w:tc>
                                <w:tcPr>
                                  <w:tcW w:w="425" w:type="dxa"/>
                                </w:tcPr>
                                <w:p w14:paraId="0D355B6F" w14:textId="77777777" w:rsidR="00C757C1" w:rsidRDefault="00C757C1" w:rsidP="002F218D"/>
                              </w:tc>
                              <w:tc>
                                <w:tcPr>
                                  <w:tcW w:w="426" w:type="dxa"/>
                                </w:tcPr>
                                <w:p w14:paraId="53016553" w14:textId="77777777" w:rsidR="00C757C1" w:rsidRDefault="00C757C1" w:rsidP="002F218D"/>
                              </w:tc>
                              <w:tc>
                                <w:tcPr>
                                  <w:tcW w:w="567" w:type="dxa"/>
                                </w:tcPr>
                                <w:p w14:paraId="7799143B" w14:textId="77777777" w:rsidR="00C757C1" w:rsidRDefault="00C757C1" w:rsidP="002F218D"/>
                              </w:tc>
                            </w:tr>
                            <w:tr w:rsidR="00C757C1" w14:paraId="200B3C1B" w14:textId="77777777" w:rsidTr="00EC4FD5">
                              <w:tc>
                                <w:tcPr>
                                  <w:tcW w:w="903" w:type="dxa"/>
                                </w:tcPr>
                                <w:p w14:paraId="04A8A859" w14:textId="77777777" w:rsidR="00C757C1" w:rsidRDefault="00C757C1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554F1507" w14:textId="77777777" w:rsidR="00C757C1" w:rsidRDefault="00C757C1" w:rsidP="002F218D"/>
                              </w:tc>
                              <w:tc>
                                <w:tcPr>
                                  <w:tcW w:w="526" w:type="dxa"/>
                                </w:tcPr>
                                <w:p w14:paraId="55E69E4F" w14:textId="77777777" w:rsidR="00C757C1" w:rsidRDefault="00C757C1" w:rsidP="002F218D"/>
                              </w:tc>
                              <w:tc>
                                <w:tcPr>
                                  <w:tcW w:w="455" w:type="dxa"/>
                                </w:tcPr>
                                <w:p w14:paraId="0B5424B4" w14:textId="77777777" w:rsidR="00C757C1" w:rsidRDefault="00C757C1" w:rsidP="002F218D"/>
                              </w:tc>
                              <w:tc>
                                <w:tcPr>
                                  <w:tcW w:w="425" w:type="dxa"/>
                                </w:tcPr>
                                <w:p w14:paraId="3610C55D" w14:textId="77777777" w:rsidR="00C757C1" w:rsidRDefault="00C757C1" w:rsidP="002F218D"/>
                              </w:tc>
                              <w:tc>
                                <w:tcPr>
                                  <w:tcW w:w="426" w:type="dxa"/>
                                </w:tcPr>
                                <w:p w14:paraId="3C704E90" w14:textId="77777777" w:rsidR="00C757C1" w:rsidRDefault="00C757C1" w:rsidP="002F218D"/>
                              </w:tc>
                              <w:tc>
                                <w:tcPr>
                                  <w:tcW w:w="567" w:type="dxa"/>
                                </w:tcPr>
                                <w:p w14:paraId="3B82B29E" w14:textId="77777777" w:rsidR="00C757C1" w:rsidRDefault="00C757C1" w:rsidP="002F218D"/>
                              </w:tc>
                            </w:tr>
                            <w:tr w:rsidR="00C757C1" w14:paraId="54735C79" w14:textId="77777777" w:rsidTr="00EC4FD5">
                              <w:tc>
                                <w:tcPr>
                                  <w:tcW w:w="903" w:type="dxa"/>
                                </w:tcPr>
                                <w:p w14:paraId="6A0D9014" w14:textId="77777777" w:rsidR="00C757C1" w:rsidRDefault="00C757C1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255D38EB" w14:textId="77777777" w:rsidR="00C757C1" w:rsidRDefault="00C757C1" w:rsidP="002F218D"/>
                              </w:tc>
                              <w:tc>
                                <w:tcPr>
                                  <w:tcW w:w="526" w:type="dxa"/>
                                </w:tcPr>
                                <w:p w14:paraId="045D4732" w14:textId="77777777" w:rsidR="00C757C1" w:rsidRDefault="00C757C1" w:rsidP="002F218D"/>
                              </w:tc>
                              <w:tc>
                                <w:tcPr>
                                  <w:tcW w:w="455" w:type="dxa"/>
                                </w:tcPr>
                                <w:p w14:paraId="09810902" w14:textId="77777777" w:rsidR="00C757C1" w:rsidRDefault="00C757C1" w:rsidP="002F218D"/>
                              </w:tc>
                              <w:tc>
                                <w:tcPr>
                                  <w:tcW w:w="425" w:type="dxa"/>
                                </w:tcPr>
                                <w:p w14:paraId="36433BEA" w14:textId="77777777" w:rsidR="00C757C1" w:rsidRDefault="00C757C1" w:rsidP="002F218D"/>
                              </w:tc>
                              <w:tc>
                                <w:tcPr>
                                  <w:tcW w:w="426" w:type="dxa"/>
                                </w:tcPr>
                                <w:p w14:paraId="4C5E3D99" w14:textId="77777777" w:rsidR="00C757C1" w:rsidRDefault="00C757C1" w:rsidP="002F218D"/>
                              </w:tc>
                              <w:tc>
                                <w:tcPr>
                                  <w:tcW w:w="567" w:type="dxa"/>
                                </w:tcPr>
                                <w:p w14:paraId="566DFC42" w14:textId="77777777" w:rsidR="00C757C1" w:rsidRDefault="00C757C1" w:rsidP="002F218D"/>
                              </w:tc>
                            </w:tr>
                            <w:tr w:rsidR="00C757C1" w14:paraId="7BD90C86" w14:textId="77777777" w:rsidTr="00EC4FD5">
                              <w:tc>
                                <w:tcPr>
                                  <w:tcW w:w="903" w:type="dxa"/>
                                </w:tcPr>
                                <w:p w14:paraId="68AF6865" w14:textId="77777777" w:rsidR="00C757C1" w:rsidRDefault="00C757C1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2C44CDC0" w14:textId="77777777" w:rsidR="00C757C1" w:rsidRDefault="00C757C1" w:rsidP="002F218D"/>
                              </w:tc>
                              <w:tc>
                                <w:tcPr>
                                  <w:tcW w:w="526" w:type="dxa"/>
                                </w:tcPr>
                                <w:p w14:paraId="6695F72B" w14:textId="77777777" w:rsidR="00C757C1" w:rsidRDefault="00C757C1" w:rsidP="002F218D"/>
                              </w:tc>
                              <w:tc>
                                <w:tcPr>
                                  <w:tcW w:w="455" w:type="dxa"/>
                                </w:tcPr>
                                <w:p w14:paraId="22382435" w14:textId="77777777" w:rsidR="00C757C1" w:rsidRDefault="00C757C1" w:rsidP="002F218D"/>
                              </w:tc>
                              <w:tc>
                                <w:tcPr>
                                  <w:tcW w:w="425" w:type="dxa"/>
                                </w:tcPr>
                                <w:p w14:paraId="5ED1DB32" w14:textId="77777777" w:rsidR="00C757C1" w:rsidRDefault="00C757C1" w:rsidP="002F218D"/>
                              </w:tc>
                              <w:tc>
                                <w:tcPr>
                                  <w:tcW w:w="426" w:type="dxa"/>
                                </w:tcPr>
                                <w:p w14:paraId="33D2F41E" w14:textId="77777777" w:rsidR="00C757C1" w:rsidRDefault="00C757C1" w:rsidP="002F218D"/>
                              </w:tc>
                              <w:tc>
                                <w:tcPr>
                                  <w:tcW w:w="567" w:type="dxa"/>
                                </w:tcPr>
                                <w:p w14:paraId="3EEBEC67" w14:textId="77777777" w:rsidR="00C757C1" w:rsidRDefault="00C757C1" w:rsidP="002F218D"/>
                              </w:tc>
                            </w:tr>
                          </w:tbl>
                          <w:p w14:paraId="50C25A1A" w14:textId="77777777" w:rsidR="00C757C1" w:rsidRDefault="00C757C1" w:rsidP="002C1889"/>
                        </w:txbxContent>
                      </v:textbox>
                    </v:rect>
                  </w:pict>
                </mc:Fallback>
              </mc:AlternateContent>
            </w:r>
            <w:r w:rsidR="00C757C1" w:rsidRPr="00C85B9B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>أكمل الجدول التالي:</w:t>
            </w:r>
            <w:r w:rsidR="00C757C1" w:rsidRPr="00C85B9B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br/>
            </w:r>
          </w:p>
          <w:p w14:paraId="5DE24F94" w14:textId="77777777" w:rsidR="00C757C1" w:rsidRPr="00C85B9B" w:rsidRDefault="00C757C1" w:rsidP="002C1889">
            <w:pPr>
              <w:bidi/>
              <w:ind w:left="555"/>
              <w:contextualSpacing/>
              <w:rPr>
                <w:rFonts w:ascii="Amiri" w:eastAsia="Calibri" w:hAnsi="Amiri" w:cs="Amiri"/>
                <w:sz w:val="26"/>
                <w:szCs w:val="26"/>
              </w:rPr>
            </w:pPr>
          </w:p>
          <w:p w14:paraId="4E13C7A4" w14:textId="77777777" w:rsidR="00C757C1" w:rsidRPr="00C85B9B" w:rsidRDefault="00C757C1" w:rsidP="002C1889">
            <w:pPr>
              <w:bidi/>
              <w:rPr>
                <w:rFonts w:ascii="Amiri" w:eastAsia="Calibri" w:hAnsi="Amiri" w:cs="Amiri"/>
                <w:sz w:val="26"/>
                <w:szCs w:val="26"/>
                <w:rtl/>
              </w:rPr>
            </w:pPr>
          </w:p>
          <w:p w14:paraId="67DEC77A" w14:textId="77777777" w:rsidR="00C757C1" w:rsidRPr="00C85B9B" w:rsidRDefault="00C757C1" w:rsidP="002C1889">
            <w:pPr>
              <w:bidi/>
              <w:rPr>
                <w:rFonts w:ascii="Amiri" w:eastAsia="Calibri" w:hAnsi="Amiri" w:cs="Amiri"/>
                <w:sz w:val="26"/>
                <w:szCs w:val="26"/>
                <w:rtl/>
              </w:rPr>
            </w:pPr>
          </w:p>
          <w:p w14:paraId="6897788C" w14:textId="77777777" w:rsidR="00C757C1" w:rsidRPr="00C85B9B" w:rsidRDefault="00C757C1" w:rsidP="002C1889">
            <w:pPr>
              <w:bidi/>
              <w:rPr>
                <w:rFonts w:ascii="Amiri" w:eastAsia="Calibri" w:hAnsi="Amiri" w:cs="Amiri"/>
                <w:sz w:val="26"/>
                <w:szCs w:val="26"/>
                <w:rtl/>
              </w:rPr>
            </w:pPr>
          </w:p>
          <w:p w14:paraId="26194D15" w14:textId="77777777" w:rsidR="00C85B9B" w:rsidRDefault="00C85B9B" w:rsidP="00C85B9B">
            <w:pPr>
              <w:pStyle w:val="Paragraphedeliste"/>
              <w:bidi/>
              <w:ind w:left="555"/>
              <w:rPr>
                <w:rFonts w:ascii="Amiri" w:eastAsia="Calibri" w:hAnsi="Amiri" w:cs="Amiri"/>
                <w:sz w:val="26"/>
                <w:szCs w:val="26"/>
                <w:lang w:bidi="ar-DZ"/>
              </w:rPr>
            </w:pPr>
          </w:p>
          <w:p w14:paraId="15F87BE9" w14:textId="4F3457CE" w:rsidR="00C757C1" w:rsidRPr="00C85B9B" w:rsidRDefault="00C757C1" w:rsidP="00C85B9B">
            <w:pPr>
              <w:pStyle w:val="Paragraphedeliste"/>
              <w:numPr>
                <w:ilvl w:val="0"/>
                <w:numId w:val="29"/>
              </w:numPr>
              <w:bidi/>
              <w:rPr>
                <w:rFonts w:ascii="Amiri" w:eastAsia="Calibri" w:hAnsi="Amiri" w:cs="Amiri"/>
                <w:sz w:val="26"/>
                <w:szCs w:val="26"/>
                <w:lang w:bidi="ar-DZ"/>
              </w:rPr>
            </w:pPr>
            <w:r w:rsidRPr="00C85B9B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 xml:space="preserve">عين </w:t>
            </w:r>
            <w:r w:rsidRPr="00C85B9B">
              <w:rPr>
                <w:rFonts w:ascii="Amiri" w:eastAsia="Calibri" w:hAnsi="Amiri" w:cs="Amiri" w:hint="cs"/>
                <w:sz w:val="26"/>
                <w:szCs w:val="26"/>
                <w:rtl/>
                <w:lang w:bidi="ar-DZ"/>
              </w:rPr>
              <w:t>كلا من الحوادث</w:t>
            </w:r>
            <w:r w:rsidRPr="00C85B9B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 xml:space="preserve"> التالية:</w:t>
            </w:r>
          </w:p>
          <w:p w14:paraId="0885043A" w14:textId="5B37C23C" w:rsidR="00C757C1" w:rsidRPr="00C85B9B" w:rsidRDefault="00C757C1" w:rsidP="002F249B">
            <w:pPr>
              <w:bidi/>
              <w:jc w:val="both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C85B9B">
              <w:rPr>
                <w:rFonts w:ascii="Amiri" w:eastAsia="Calibri" w:hAnsi="Amiri" w:cs="Amiri"/>
                <w:b/>
                <w:bCs/>
                <w:sz w:val="26"/>
                <w:szCs w:val="26"/>
                <w:rtl/>
                <w:lang w:bidi="ar-DZ"/>
              </w:rPr>
              <w:t xml:space="preserve">           </w:t>
            </w:r>
            <w:r w:rsidRPr="00C85B9B">
              <w:rPr>
                <w:rFonts w:ascii="Amiri" w:hAnsi="Amiri" w:cs="Amiri"/>
                <w:position w:val="-4"/>
                <w:sz w:val="26"/>
                <w:szCs w:val="26"/>
              </w:rPr>
              <w:object w:dxaOrig="240" w:dyaOrig="260" w14:anchorId="55178B23">
                <v:shape id="_x0000_i1063" type="#_x0000_t75" style="width:11.7pt;height:12.55pt" o:ole="">
                  <v:imagedata r:id="rId79" o:title=""/>
                </v:shape>
                <o:OLEObject Type="Embed" ProgID="Equation.DSMT4" ShapeID="_x0000_i1063" DrawAspect="Content" ObjectID="_1795180097" r:id="rId80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: 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"الحصول على رقمين فرديين"       </w:t>
            </w:r>
            <w:r w:rsidRPr="00C85B9B">
              <w:rPr>
                <w:rFonts w:ascii="Amiri" w:hAnsi="Amiri" w:cs="Amiri"/>
                <w:position w:val="-4"/>
                <w:sz w:val="26"/>
                <w:szCs w:val="26"/>
              </w:rPr>
              <w:object w:dxaOrig="240" w:dyaOrig="260" w14:anchorId="03419982">
                <v:shape id="_x0000_i1064" type="#_x0000_t75" style="width:11.7pt;height:12.55pt" o:ole="">
                  <v:imagedata r:id="rId81" o:title=""/>
                </v:shape>
                <o:OLEObject Type="Embed" ProgID="Equation.DSMT4" ShapeID="_x0000_i1064" DrawAspect="Content" ObjectID="_1795180098" r:id="rId82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>: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"الحصول على رقمين أحدهما </w:t>
            </w:r>
            <w:r w:rsidRPr="00C85B9B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>ضعف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للآخر"</w:t>
            </w:r>
          </w:p>
          <w:p w14:paraId="71FFCC41" w14:textId="77777777" w:rsidR="00C757C1" w:rsidRPr="00C85B9B" w:rsidRDefault="00C757C1" w:rsidP="002C1889">
            <w:pPr>
              <w:bidi/>
              <w:jc w:val="both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          </w:t>
            </w:r>
            <w:r w:rsidRPr="00C85B9B">
              <w:rPr>
                <w:rFonts w:ascii="Amiri" w:hAnsi="Amiri" w:cs="Amiri"/>
                <w:position w:val="-6"/>
                <w:sz w:val="26"/>
                <w:szCs w:val="26"/>
              </w:rPr>
              <w:object w:dxaOrig="240" w:dyaOrig="279" w14:anchorId="06AAB0E6">
                <v:shape id="_x0000_i1065" type="#_x0000_t75" style="width:11.7pt;height:14.25pt" o:ole="">
                  <v:imagedata r:id="rId83" o:title=""/>
                </v:shape>
                <o:OLEObject Type="Embed" ProgID="Equation.DSMT4" ShapeID="_x0000_i1065" DrawAspect="Content" ObjectID="_1795180099" r:id="rId84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>: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"الحصول على رقمين مجموعهما أكبر أو يساوي4"     </w:t>
            </w:r>
          </w:p>
          <w:p w14:paraId="182D5587" w14:textId="1E36D870" w:rsidR="00C757C1" w:rsidRPr="00C85B9B" w:rsidRDefault="00C757C1" w:rsidP="00C757C1">
            <w:pPr>
              <w:bidi/>
              <w:jc w:val="both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          </w:t>
            </w:r>
            <w:r w:rsidRPr="00C85B9B">
              <w:rPr>
                <w:rFonts w:ascii="Amiri" w:hAnsi="Amiri" w:cs="Amiri"/>
                <w:position w:val="-4"/>
                <w:sz w:val="26"/>
                <w:szCs w:val="26"/>
              </w:rPr>
              <w:object w:dxaOrig="260" w:dyaOrig="260" w14:anchorId="5D512286">
                <v:shape id="_x0000_i1066" type="#_x0000_t75" style="width:12.55pt;height:12.55pt" o:ole="">
                  <v:imagedata r:id="rId85" o:title=""/>
                </v:shape>
                <o:OLEObject Type="Embed" ProgID="Equation.DSMT4" ShapeID="_x0000_i1066" DrawAspect="Content" ObjectID="_1795180100" r:id="rId86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>: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>"الحصول على رقمين أحدهما هو الرقم2"</w:t>
            </w:r>
          </w:p>
          <w:p w14:paraId="18C26C42" w14:textId="228E757E" w:rsidR="00C757C1" w:rsidRPr="002F249B" w:rsidRDefault="00C757C1" w:rsidP="002F249B">
            <w:pPr>
              <w:pStyle w:val="Paragraphedeliste"/>
              <w:numPr>
                <w:ilvl w:val="0"/>
                <w:numId w:val="29"/>
              </w:numPr>
              <w:bidi/>
              <w:jc w:val="both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C85B9B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 xml:space="preserve">عين الحوادث التالية:  </w:t>
            </w:r>
            <w:r w:rsidRPr="00C85B9B">
              <w:rPr>
                <w:rFonts w:ascii="Amiri" w:hAnsi="Amiri" w:cs="Amiri"/>
                <w:position w:val="-4"/>
                <w:sz w:val="26"/>
                <w:szCs w:val="26"/>
                <w:lang w:bidi="ar-DZ"/>
              </w:rPr>
              <w:object w:dxaOrig="660" w:dyaOrig="260" w14:anchorId="0CA65DA4">
                <v:shape id="_x0000_i1067" type="#_x0000_t75" style="width:32.65pt;height:12.55pt" o:ole="">
                  <v:imagedata r:id="rId87" o:title=""/>
                </v:shape>
                <o:OLEObject Type="Embed" ProgID="Equation.DSMT4" ShapeID="_x0000_i1067" DrawAspect="Content" ObjectID="_1795180101" r:id="rId88"/>
              </w:object>
            </w:r>
            <w:r w:rsidRPr="00C85B9B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 xml:space="preserve"> ،  </w:t>
            </w:r>
            <w:r w:rsidRPr="00C85B9B">
              <w:rPr>
                <w:rFonts w:ascii="Amiri" w:hAnsi="Amiri" w:cs="Amiri"/>
                <w:position w:val="-6"/>
                <w:sz w:val="26"/>
                <w:szCs w:val="26"/>
                <w:lang w:bidi="ar-DZ"/>
              </w:rPr>
              <w:object w:dxaOrig="240" w:dyaOrig="340" w14:anchorId="65632781">
                <v:shape id="_x0000_i1068" type="#_x0000_t75" style="width:11.7pt;height:17.6pt" o:ole="">
                  <v:imagedata r:id="rId89" o:title=""/>
                </v:shape>
                <o:OLEObject Type="Embed" ProgID="Equation.DSMT4" ShapeID="_x0000_i1068" DrawAspect="Content" ObjectID="_1795180102" r:id="rId90"/>
              </w:object>
            </w:r>
            <w:r w:rsidRPr="00C85B9B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 xml:space="preserve"> ،  </w:t>
            </w:r>
            <w:r w:rsidRPr="00C85B9B">
              <w:rPr>
                <w:rFonts w:ascii="Amiri" w:hAnsi="Amiri" w:cs="Amiri"/>
                <w:position w:val="-6"/>
                <w:sz w:val="26"/>
                <w:szCs w:val="26"/>
                <w:lang w:bidi="ar-DZ"/>
              </w:rPr>
              <w:object w:dxaOrig="680" w:dyaOrig="279" w14:anchorId="27EF7248">
                <v:shape id="_x0000_i1069" type="#_x0000_t75" style="width:33.5pt;height:14.25pt" o:ole="">
                  <v:imagedata r:id="rId91" o:title=""/>
                </v:shape>
                <o:OLEObject Type="Embed" ProgID="Equation.DSMT4" ShapeID="_x0000_i1069" DrawAspect="Content" ObjectID="_1795180103" r:id="rId92"/>
              </w:object>
            </w:r>
          </w:p>
          <w:p w14:paraId="5B22BAAF" w14:textId="69961996" w:rsidR="00C757C1" w:rsidRPr="00C85B9B" w:rsidRDefault="00C757C1" w:rsidP="002F249B">
            <w:pPr>
              <w:bidi/>
              <w:jc w:val="both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C85B9B">
              <w:rPr>
                <w:rFonts w:ascii="Amiri" w:hAnsi="Amiri" w:cs="Amir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التمرين 05:</w:t>
            </w:r>
          </w:p>
          <w:p w14:paraId="6D6ADDA8" w14:textId="62DCE53F" w:rsidR="00C757C1" w:rsidRPr="00C85B9B" w:rsidRDefault="00C757C1" w:rsidP="002F249B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>يحتوي كيس على 20 كر</w:t>
            </w:r>
            <w:r w:rsidRPr="00C85B9B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>ية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</w:t>
            </w:r>
            <w:r w:rsidRPr="00C85B9B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>منها 7 حمراء و5 خضراء و8 سوداء.</w:t>
            </w:r>
            <w:r w:rsidR="002F249B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 xml:space="preserve"> </w:t>
            </w:r>
            <w:r w:rsidRPr="00C85B9B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>نسحب كرتين ونهتم باللون الظاهر دون الاخذ بعين الاعتبار ترتيب اللونين</w:t>
            </w:r>
          </w:p>
          <w:p w14:paraId="54568619" w14:textId="4E3E16A0" w:rsidR="00C757C1" w:rsidRPr="00C85B9B" w:rsidRDefault="00C757C1" w:rsidP="002F249B">
            <w:pPr>
              <w:pStyle w:val="Paragraphedeliste"/>
              <w:bidi/>
              <w:ind w:left="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>ما هي مجموعة الإمكانيات المحصل عليها</w:t>
            </w:r>
            <w:r w:rsidRPr="00C85B9B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 xml:space="preserve"> في كل حالة:</w:t>
            </w:r>
            <w:r w:rsidR="002F249B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 xml:space="preserve"> </w:t>
            </w:r>
          </w:p>
          <w:p w14:paraId="166341C1" w14:textId="77777777" w:rsidR="00C757C1" w:rsidRPr="00C85B9B" w:rsidRDefault="00C757C1" w:rsidP="00C757C1">
            <w:pPr>
              <w:pStyle w:val="Paragraphedeliste"/>
              <w:numPr>
                <w:ilvl w:val="0"/>
                <w:numId w:val="30"/>
              </w:numPr>
              <w:bidi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C85B9B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>نسحب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كر</w:t>
            </w:r>
            <w:r w:rsidRPr="00C85B9B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>ية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واحدة ونسجل لونها ثم نرجعها إلى الكيس ونسحب كرة أخرى ونسجل لونها.</w:t>
            </w:r>
          </w:p>
          <w:p w14:paraId="78DE4654" w14:textId="77777777" w:rsidR="00C757C1" w:rsidRPr="00C85B9B" w:rsidRDefault="00C757C1" w:rsidP="00C757C1">
            <w:pPr>
              <w:pStyle w:val="Paragraphedeliste"/>
              <w:numPr>
                <w:ilvl w:val="0"/>
                <w:numId w:val="30"/>
              </w:numPr>
              <w:bidi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C85B9B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>نسحب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كر</w:t>
            </w:r>
            <w:r w:rsidRPr="00C85B9B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>ية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واحدة ونسجل لونه</w:t>
            </w:r>
            <w:r w:rsidRPr="00C85B9B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 xml:space="preserve"> ثم 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>نسحب كرة أخرى ونسجل لونها.</w:t>
            </w:r>
          </w:p>
          <w:p w14:paraId="555F989F" w14:textId="77777777" w:rsidR="00C85B9B" w:rsidRPr="002C1889" w:rsidRDefault="00C85B9B" w:rsidP="00C85B9B">
            <w:pPr>
              <w:bidi/>
              <w:jc w:val="both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79" w:type="dxa"/>
          </w:tcPr>
          <w:p w14:paraId="4F6EF602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EE09A4B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98C1AD8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EEEA403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416F53C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FCAD915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3F6F61C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44C7733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485B000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BDCCFC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76DC959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9D22117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D4C4D51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33EEDBA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032AF1F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374F4BB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DD8AD1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6234871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29F130F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BAAF19A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0381E8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99B568E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754650C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B54092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7AF842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F92BFF1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BDA2A5D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97F2E6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F4E357A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6664D95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BB12CF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CCD8C8E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495F915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88157C4" w14:textId="77777777" w:rsidR="00C757C1" w:rsidRPr="00792B9B" w:rsidRDefault="00C757C1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5A8BB2F1" w14:textId="77777777" w:rsidR="00C757C1" w:rsidRDefault="00C757C1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7EA5C92" wp14:editId="04EE15F3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1880061066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98D96" w14:textId="77777777" w:rsidR="00C757C1" w:rsidRPr="00305590" w:rsidRDefault="00C757C1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4EE9913A" w14:textId="77777777" w:rsidR="00C757C1" w:rsidRPr="00305590" w:rsidRDefault="00C757C1" w:rsidP="0054687B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54687B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</w:rPr>
                              <w:t>حساب ا</w:t>
                            </w:r>
                            <w:r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</w:rPr>
                              <w:t>حتمال حادثة في تجربة عشوائية بسيطة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EA5C92" id="_x0000_s1037" style="position:absolute;left:0;text-align:left;margin-left:-46.15pt;margin-top:66.05pt;width:543pt;height:53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" fillcolor="white [3201]" strokecolor="black [3213]" strokeweight="2pt">
                <v:textbox>
                  <w:txbxContent>
                    <w:p w14:paraId="44E98D96" w14:textId="77777777" w:rsidR="00C757C1" w:rsidRPr="00305590" w:rsidRDefault="00C757C1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4EE9913A" w14:textId="77777777" w:rsidR="00C757C1" w:rsidRPr="00305590" w:rsidRDefault="00C757C1" w:rsidP="0054687B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54687B">
                        <w:rPr>
                          <w:rFonts w:ascii="Amiri" w:hAnsi="Amiri" w:cs="Amiri"/>
                          <w:sz w:val="24"/>
                          <w:szCs w:val="24"/>
                          <w:rtl/>
                        </w:rPr>
                        <w:t>حساب ا</w:t>
                      </w:r>
                      <w:r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</w:rPr>
                        <w:t>حتمال حادثة في تجربة عشوائية بسيطة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CCB4A3" wp14:editId="143AB53F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180611718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4C7ED" w14:textId="30FF12BD" w:rsidR="00C757C1" w:rsidRPr="00305590" w:rsidRDefault="00C757C1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</w:t>
                            </w:r>
                            <w:r w:rsidR="00442165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ساعة</w:t>
                            </w:r>
                          </w:p>
                          <w:p w14:paraId="7BB6B0E0" w14:textId="77777777" w:rsidR="00C757C1" w:rsidRDefault="00C757C1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CCB4A3" id="_x0000_s1038" style="position:absolute;left:0;text-align:left;margin-left:-44.65pt;margin-top:.8pt;width:100.5pt;height:58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" fillcolor="white [3201]" strokecolor="black [3213]" strokeweight="2pt">
                <v:textbox>
                  <w:txbxContent>
                    <w:p w14:paraId="3A44C7ED" w14:textId="30FF12BD" w:rsidR="00C757C1" w:rsidRPr="00305590" w:rsidRDefault="00C757C1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</w:t>
                      </w:r>
                      <w:r w:rsidR="00442165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2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ساعة</w:t>
                      </w:r>
                    </w:p>
                    <w:p w14:paraId="7BB6B0E0" w14:textId="77777777" w:rsidR="00C757C1" w:rsidRDefault="00C757C1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B47F82C" wp14:editId="03087200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862605278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039B9" w14:textId="77777777" w:rsidR="00C757C1" w:rsidRPr="00305590" w:rsidRDefault="00C757C1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الثانية 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علوم تجريبية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47F82C" id="_x0000_s1039" style="position:absolute;left:0;text-align:left;margin-left:396.35pt;margin-top:-.7pt;width:100.5pt;height:62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" fillcolor="white [3201]" strokecolor="black [3213]" strokeweight="2pt">
                <v:textbox>
                  <w:txbxContent>
                    <w:p w14:paraId="373039B9" w14:textId="77777777" w:rsidR="00C757C1" w:rsidRPr="00305590" w:rsidRDefault="00C757C1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الثانية 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علوم تجريبية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60A1E72" wp14:editId="7D3F014F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1828646294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5F7BF" w14:textId="77777777" w:rsidR="00C757C1" w:rsidRPr="00305590" w:rsidRDefault="00C757C1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الاح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تمالات</w:t>
                            </w:r>
                          </w:p>
                          <w:p w14:paraId="46FE4F46" w14:textId="77777777" w:rsidR="00C757C1" w:rsidRPr="00305590" w:rsidRDefault="00C757C1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54687B">
                              <w:rPr>
                                <w:rFonts w:ascii="Amiri" w:hAnsi="Amiri" w:cs="Amiri"/>
                                <w:sz w:val="28"/>
                                <w:szCs w:val="28"/>
                                <w:rtl/>
                              </w:rPr>
                              <w:t>قانون الاحتمال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60A1E72" id="_x0000_s1040" style="position:absolute;left:0;text-align:left;margin-left:66.35pt;margin-top:1.55pt;width:323.25pt;height:58.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" fillcolor="white [3201]" strokecolor="black [3213]" strokeweight="2pt">
                <v:textbox>
                  <w:txbxContent>
                    <w:p w14:paraId="7305F7BF" w14:textId="77777777" w:rsidR="00C757C1" w:rsidRPr="00305590" w:rsidRDefault="00C757C1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الاح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تمالات</w:t>
                      </w:r>
                    </w:p>
                    <w:p w14:paraId="46FE4F46" w14:textId="77777777" w:rsidR="00C757C1" w:rsidRPr="00305590" w:rsidRDefault="00C757C1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54687B">
                        <w:rPr>
                          <w:rFonts w:ascii="Amiri" w:hAnsi="Amiri" w:cs="Amiri"/>
                          <w:sz w:val="28"/>
                          <w:szCs w:val="28"/>
                          <w:rtl/>
                        </w:rPr>
                        <w:t>قانون الاحتمال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3C5CA9EF" w14:textId="77777777" w:rsidR="00C757C1" w:rsidRPr="00792B9B" w:rsidRDefault="00C757C1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C757C1" w:rsidRPr="00792B9B" w14:paraId="5F033567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49EFFC42" w14:textId="77777777" w:rsidR="00C757C1" w:rsidRPr="00305590" w:rsidRDefault="00C757C1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16AD3FEE" w14:textId="77777777" w:rsidR="00C757C1" w:rsidRPr="00305590" w:rsidRDefault="00C757C1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0F7A39AC" w14:textId="77777777" w:rsidR="00C757C1" w:rsidRPr="00305590" w:rsidRDefault="00C757C1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C757C1" w:rsidRPr="00792B9B" w14:paraId="21DB79E1" w14:textId="77777777" w:rsidTr="00305590">
        <w:tc>
          <w:tcPr>
            <w:tcW w:w="1278" w:type="dxa"/>
          </w:tcPr>
          <w:p w14:paraId="192499EB" w14:textId="77777777" w:rsidR="00C757C1" w:rsidRDefault="00C757C1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C319C9F" w14:textId="77777777" w:rsidR="00C757C1" w:rsidRDefault="00C757C1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65247D9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D9AF945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D5990B3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0110B8D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8F508F9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660FC0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57703AF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1D4F643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1F85031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E293833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E5DD28C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0630C6B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2E02A41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CC1E119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4E53BA0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92D1DCE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2DD0F8D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5AA520B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21A1DDA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EF81453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E30B615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DC5F5E7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E779A8D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D70E1F9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E99E3A0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0BE469E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EA7FEE6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DEAC627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2C07EBE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DCAF7D2" w14:textId="77777777" w:rsidR="00C757C1" w:rsidRPr="00FB5A89" w:rsidRDefault="00C757C1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5E9200FE" w14:textId="77777777" w:rsidR="00C757C1" w:rsidRPr="00792B9B" w:rsidRDefault="00C757C1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23CE89E" w14:textId="77777777" w:rsidR="00C757C1" w:rsidRPr="00C85B9B" w:rsidRDefault="00C757C1" w:rsidP="0054687B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نشاط 01:</w:t>
            </w:r>
          </w:p>
          <w:p w14:paraId="15B4AECC" w14:textId="77777777" w:rsidR="00C757C1" w:rsidRPr="00C85B9B" w:rsidRDefault="00C757C1" w:rsidP="0054687B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>نرمي زهر نرد غير مزيف 300 مرة ونهتم بالرقم الظاهر على الوجه العلوي فكانت النتائج مبينة في الجدول التالي:</w:t>
            </w:r>
          </w:p>
          <w:tbl>
            <w:tblPr>
              <w:tblStyle w:val="Grilledutableau"/>
              <w:bidiVisual/>
              <w:tblW w:w="0" w:type="auto"/>
              <w:tblInd w:w="1364" w:type="dxa"/>
              <w:tblLook w:val="04A0" w:firstRow="1" w:lastRow="0" w:firstColumn="1" w:lastColumn="0" w:noHBand="0" w:noVBand="1"/>
            </w:tblPr>
            <w:tblGrid>
              <w:gridCol w:w="709"/>
              <w:gridCol w:w="709"/>
              <w:gridCol w:w="709"/>
              <w:gridCol w:w="708"/>
              <w:gridCol w:w="771"/>
              <w:gridCol w:w="682"/>
              <w:gridCol w:w="1248"/>
            </w:tblGrid>
            <w:tr w:rsidR="00C757C1" w:rsidRPr="00C85B9B" w14:paraId="5DB0E354" w14:textId="77777777" w:rsidTr="008435DA">
              <w:tc>
                <w:tcPr>
                  <w:tcW w:w="709" w:type="dxa"/>
                </w:tcPr>
                <w:p w14:paraId="4FA280D4" w14:textId="77777777" w:rsidR="00C757C1" w:rsidRPr="00C85B9B" w:rsidRDefault="00C757C1" w:rsidP="0054687B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6</w:t>
                  </w:r>
                </w:p>
              </w:tc>
              <w:tc>
                <w:tcPr>
                  <w:tcW w:w="709" w:type="dxa"/>
                </w:tcPr>
                <w:p w14:paraId="2835321D" w14:textId="77777777" w:rsidR="00C757C1" w:rsidRPr="00C85B9B" w:rsidRDefault="00C757C1" w:rsidP="0054687B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5</w:t>
                  </w:r>
                </w:p>
              </w:tc>
              <w:tc>
                <w:tcPr>
                  <w:tcW w:w="709" w:type="dxa"/>
                </w:tcPr>
                <w:p w14:paraId="1BD047FF" w14:textId="77777777" w:rsidR="00C757C1" w:rsidRPr="00C85B9B" w:rsidRDefault="00C757C1" w:rsidP="0054687B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4</w:t>
                  </w:r>
                </w:p>
              </w:tc>
              <w:tc>
                <w:tcPr>
                  <w:tcW w:w="708" w:type="dxa"/>
                </w:tcPr>
                <w:p w14:paraId="2066C3BA" w14:textId="77777777" w:rsidR="00C757C1" w:rsidRPr="00C85B9B" w:rsidRDefault="00C757C1" w:rsidP="0054687B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3</w:t>
                  </w:r>
                </w:p>
              </w:tc>
              <w:tc>
                <w:tcPr>
                  <w:tcW w:w="771" w:type="dxa"/>
                </w:tcPr>
                <w:p w14:paraId="216F71FE" w14:textId="77777777" w:rsidR="00C757C1" w:rsidRPr="00C85B9B" w:rsidRDefault="00C757C1" w:rsidP="0054687B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2</w:t>
                  </w:r>
                </w:p>
              </w:tc>
              <w:tc>
                <w:tcPr>
                  <w:tcW w:w="682" w:type="dxa"/>
                </w:tcPr>
                <w:p w14:paraId="4B74D253" w14:textId="77777777" w:rsidR="00C757C1" w:rsidRPr="00C85B9B" w:rsidRDefault="00C757C1" w:rsidP="0054687B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1</w:t>
                  </w:r>
                </w:p>
              </w:tc>
              <w:tc>
                <w:tcPr>
                  <w:tcW w:w="1248" w:type="dxa"/>
                </w:tcPr>
                <w:p w14:paraId="5BB584B4" w14:textId="77777777" w:rsidR="00C757C1" w:rsidRPr="00C85B9B" w:rsidRDefault="00C757C1" w:rsidP="0054687B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الوجه</w:t>
                  </w:r>
                </w:p>
              </w:tc>
            </w:tr>
            <w:tr w:rsidR="00C757C1" w:rsidRPr="00C85B9B" w14:paraId="1D115DE3" w14:textId="77777777" w:rsidTr="008435DA">
              <w:tc>
                <w:tcPr>
                  <w:tcW w:w="709" w:type="dxa"/>
                </w:tcPr>
                <w:p w14:paraId="660DE39B" w14:textId="77777777" w:rsidR="00C757C1" w:rsidRPr="00C85B9B" w:rsidRDefault="00C757C1" w:rsidP="0054687B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50</w:t>
                  </w:r>
                </w:p>
              </w:tc>
              <w:tc>
                <w:tcPr>
                  <w:tcW w:w="709" w:type="dxa"/>
                </w:tcPr>
                <w:p w14:paraId="3DE1A632" w14:textId="77777777" w:rsidR="00C757C1" w:rsidRPr="00C85B9B" w:rsidRDefault="00C757C1" w:rsidP="0054687B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52</w:t>
                  </w:r>
                </w:p>
              </w:tc>
              <w:tc>
                <w:tcPr>
                  <w:tcW w:w="709" w:type="dxa"/>
                </w:tcPr>
                <w:p w14:paraId="14B1B3CB" w14:textId="77777777" w:rsidR="00C757C1" w:rsidRPr="00C85B9B" w:rsidRDefault="00C757C1" w:rsidP="0054687B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51</w:t>
                  </w:r>
                </w:p>
              </w:tc>
              <w:tc>
                <w:tcPr>
                  <w:tcW w:w="708" w:type="dxa"/>
                </w:tcPr>
                <w:p w14:paraId="004B2E3E" w14:textId="77777777" w:rsidR="00C757C1" w:rsidRPr="00C85B9B" w:rsidRDefault="00C757C1" w:rsidP="0054687B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51</w:t>
                  </w:r>
                </w:p>
              </w:tc>
              <w:tc>
                <w:tcPr>
                  <w:tcW w:w="771" w:type="dxa"/>
                </w:tcPr>
                <w:p w14:paraId="5F39BC8A" w14:textId="77777777" w:rsidR="00C757C1" w:rsidRPr="00C85B9B" w:rsidRDefault="00C757C1" w:rsidP="0054687B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49</w:t>
                  </w:r>
                </w:p>
              </w:tc>
              <w:tc>
                <w:tcPr>
                  <w:tcW w:w="682" w:type="dxa"/>
                </w:tcPr>
                <w:p w14:paraId="4502E6EE" w14:textId="77777777" w:rsidR="00C757C1" w:rsidRPr="00C85B9B" w:rsidRDefault="00C757C1" w:rsidP="0054687B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47</w:t>
                  </w:r>
                </w:p>
              </w:tc>
              <w:tc>
                <w:tcPr>
                  <w:tcW w:w="1248" w:type="dxa"/>
                </w:tcPr>
                <w:p w14:paraId="1B6216CC" w14:textId="77777777" w:rsidR="00C757C1" w:rsidRPr="00C85B9B" w:rsidRDefault="00C757C1" w:rsidP="0054687B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position w:val="-12"/>
                      <w:sz w:val="26"/>
                      <w:szCs w:val="26"/>
                    </w:rPr>
                    <w:object w:dxaOrig="240" w:dyaOrig="360" w14:anchorId="1D858B0F">
                      <v:shape id="_x0000_i1070" type="#_x0000_t75" style="width:11.7pt;height:18.4pt" o:ole="">
                        <v:imagedata r:id="rId93" o:title=""/>
                      </v:shape>
                      <o:OLEObject Type="Embed" ProgID="Equation.DSMT4" ShapeID="_x0000_i1070" DrawAspect="Content" ObjectID="_1795180104" r:id="rId94"/>
                    </w:object>
                  </w:r>
                  <w:r w:rsidRPr="00C85B9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التكرار</w:t>
                  </w:r>
                </w:p>
              </w:tc>
            </w:tr>
            <w:tr w:rsidR="00C757C1" w:rsidRPr="00C85B9B" w14:paraId="5E12C02A" w14:textId="77777777" w:rsidTr="008435DA">
              <w:tc>
                <w:tcPr>
                  <w:tcW w:w="709" w:type="dxa"/>
                </w:tcPr>
                <w:p w14:paraId="3E4B95C5" w14:textId="77777777" w:rsidR="00C757C1" w:rsidRPr="00C85B9B" w:rsidRDefault="00C757C1" w:rsidP="0054687B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709" w:type="dxa"/>
                </w:tcPr>
                <w:p w14:paraId="74BD8B44" w14:textId="77777777" w:rsidR="00C757C1" w:rsidRPr="00C85B9B" w:rsidRDefault="00C757C1" w:rsidP="0054687B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709" w:type="dxa"/>
                </w:tcPr>
                <w:p w14:paraId="2694B4B4" w14:textId="77777777" w:rsidR="00C757C1" w:rsidRPr="00C85B9B" w:rsidRDefault="00C757C1" w:rsidP="0054687B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708" w:type="dxa"/>
                </w:tcPr>
                <w:p w14:paraId="31E520C1" w14:textId="77777777" w:rsidR="00C757C1" w:rsidRPr="00C85B9B" w:rsidRDefault="00C757C1" w:rsidP="0054687B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771" w:type="dxa"/>
                </w:tcPr>
                <w:p w14:paraId="3E264AE7" w14:textId="77777777" w:rsidR="00C757C1" w:rsidRPr="00C85B9B" w:rsidRDefault="00C757C1" w:rsidP="0054687B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682" w:type="dxa"/>
                </w:tcPr>
                <w:p w14:paraId="5E1461FF" w14:textId="77777777" w:rsidR="00C757C1" w:rsidRPr="00C85B9B" w:rsidRDefault="00C757C1" w:rsidP="0054687B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1248" w:type="dxa"/>
                </w:tcPr>
                <w:p w14:paraId="4F006AEC" w14:textId="77777777" w:rsidR="00C757C1" w:rsidRPr="00C85B9B" w:rsidRDefault="00C757C1" w:rsidP="0054687B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position w:val="-12"/>
                      <w:sz w:val="26"/>
                      <w:szCs w:val="26"/>
                    </w:rPr>
                    <w:object w:dxaOrig="240" w:dyaOrig="360" w14:anchorId="273488EE">
                      <v:shape id="_x0000_i1071" type="#_x0000_t75" style="width:11.7pt;height:18.4pt" o:ole="">
                        <v:imagedata r:id="rId95" o:title=""/>
                      </v:shape>
                      <o:OLEObject Type="Embed" ProgID="Equation.DSMT4" ShapeID="_x0000_i1071" DrawAspect="Content" ObjectID="_1795180105" r:id="rId96"/>
                    </w:object>
                  </w:r>
                  <w:r w:rsidRPr="00C85B9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التواتر</w:t>
                  </w:r>
                </w:p>
              </w:tc>
            </w:tr>
          </w:tbl>
          <w:p w14:paraId="106302B2" w14:textId="06739037" w:rsidR="00C757C1" w:rsidRPr="00C85B9B" w:rsidRDefault="00E37B6A" w:rsidP="0054687B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>
              <w:rPr>
                <w:rFonts w:ascii="Amiri" w:hAnsi="Amiri" w:cs="Amiri"/>
                <w:noProof/>
                <w:sz w:val="26"/>
                <w:szCs w:val="2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1A703206" wp14:editId="13C482E0">
                      <wp:simplePos x="0" y="0"/>
                      <wp:positionH relativeFrom="column">
                        <wp:posOffset>153685</wp:posOffset>
                      </wp:positionH>
                      <wp:positionV relativeFrom="paragraph">
                        <wp:posOffset>163003</wp:posOffset>
                      </wp:positionV>
                      <wp:extent cx="1998921" cy="1871330"/>
                      <wp:effectExtent l="0" t="0" r="20955" b="15240"/>
                      <wp:wrapNone/>
                      <wp:docPr id="1523542082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8921" cy="187133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4A9E41" w14:textId="13FACD6D" w:rsidR="00E37B6A" w:rsidRDefault="00E37B6A" w:rsidP="00E37B6A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7A77FE7" wp14:editId="0FE28854">
                                        <wp:extent cx="1753870" cy="1753870"/>
                                        <wp:effectExtent l="0" t="0" r="0" b="0"/>
                                        <wp:docPr id="1625566553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25566553" name=""/>
                                                <pic:cNvPicPr/>
                                              </pic:nvPicPr>
                                              <pic:blipFill>
                                                <a:blip r:embed="rId4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53870" cy="17538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A703206" id="Rectangle 43" o:spid="_x0000_s1041" style="position:absolute;left:0;text-align:left;margin-left:12.1pt;margin-top:12.85pt;width:157.4pt;height:147.3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" fillcolor="white [3201]" strokecolor="white [3212]" strokeweight="2pt">
                      <v:textbox>
                        <w:txbxContent>
                          <w:p w14:paraId="174A9E41" w14:textId="13FACD6D" w:rsidR="00E37B6A" w:rsidRDefault="00E37B6A" w:rsidP="00E37B6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A77FE7" wp14:editId="0FE28854">
                                  <wp:extent cx="1753870" cy="1753870"/>
                                  <wp:effectExtent l="0" t="0" r="0" b="0"/>
                                  <wp:docPr id="1625566553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25566553" name=""/>
                                          <pic:cNvPicPr/>
                                        </pic:nvPicPr>
                                        <pic:blipFill>
                                          <a:blip r:embed="rId4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3870" cy="1753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16B2EAC" w14:textId="77777777" w:rsidR="00C757C1" w:rsidRPr="00C85B9B" w:rsidRDefault="00C757C1" w:rsidP="00C757C1">
            <w:pPr>
              <w:pStyle w:val="Paragraphedeliste"/>
              <w:numPr>
                <w:ilvl w:val="0"/>
                <w:numId w:val="31"/>
              </w:numPr>
              <w:bidi/>
              <w:rPr>
                <w:rFonts w:ascii="Amiri" w:hAnsi="Amiri" w:cs="Amiri"/>
                <w:sz w:val="26"/>
                <w:szCs w:val="26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أحسب التواتر </w:t>
            </w:r>
            <w:r w:rsidRPr="00C85B9B">
              <w:rPr>
                <w:rFonts w:ascii="Amiri" w:hAnsi="Amiri" w:cs="Amiri"/>
                <w:position w:val="-12"/>
                <w:sz w:val="26"/>
                <w:szCs w:val="26"/>
              </w:rPr>
              <w:object w:dxaOrig="240" w:dyaOrig="360" w14:anchorId="2575DB12">
                <v:shape id="_x0000_i1072" type="#_x0000_t75" style="width:11.7pt;height:18.4pt" o:ole="">
                  <v:imagedata r:id="rId95" o:title=""/>
                </v:shape>
                <o:OLEObject Type="Embed" ProgID="Equation.DSMT4" ShapeID="_x0000_i1072" DrawAspect="Content" ObjectID="_1795180106" r:id="rId97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ثم </w:t>
            </w:r>
            <w:r w:rsidRPr="00C85B9B">
              <w:rPr>
                <w:rFonts w:ascii="Amiri" w:hAnsi="Amiri" w:cs="Amiri"/>
                <w:position w:val="-14"/>
                <w:sz w:val="26"/>
                <w:szCs w:val="26"/>
              </w:rPr>
              <w:object w:dxaOrig="560" w:dyaOrig="400" w14:anchorId="3561F564">
                <v:shape id="_x0000_i1073" type="#_x0000_t75" style="width:27.65pt;height:20.1pt" o:ole="">
                  <v:imagedata r:id="rId98" o:title=""/>
                </v:shape>
                <o:OLEObject Type="Embed" ProgID="Equation.DSMT4" ShapeID="_x0000_i1073" DrawAspect="Content" ObjectID="_1795180107" r:id="rId99"/>
              </w:object>
            </w:r>
          </w:p>
          <w:p w14:paraId="47EA4551" w14:textId="77777777" w:rsidR="00C757C1" w:rsidRPr="00C85B9B" w:rsidRDefault="00C757C1" w:rsidP="00C757C1">
            <w:pPr>
              <w:pStyle w:val="Paragraphedeliste"/>
              <w:numPr>
                <w:ilvl w:val="0"/>
                <w:numId w:val="31"/>
              </w:numPr>
              <w:bidi/>
              <w:rPr>
                <w:rFonts w:ascii="Amiri" w:hAnsi="Amiri" w:cs="Amiri"/>
                <w:sz w:val="26"/>
                <w:szCs w:val="26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>ماذا تلاحظ؟</w:t>
            </w:r>
          </w:p>
          <w:p w14:paraId="0171FD2F" w14:textId="77777777" w:rsidR="00C757C1" w:rsidRPr="00C85B9B" w:rsidRDefault="00C757C1" w:rsidP="0054687B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0D0AB5DD" w14:textId="77777777" w:rsidR="00C757C1" w:rsidRPr="00C85B9B" w:rsidRDefault="00C757C1" w:rsidP="0054687B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مناقشة النشاط</w:t>
            </w:r>
          </w:p>
          <w:p w14:paraId="6EEFA531" w14:textId="77777777" w:rsidR="00C757C1" w:rsidRPr="00C85B9B" w:rsidRDefault="00C757C1" w:rsidP="00C757C1">
            <w:pPr>
              <w:pStyle w:val="Paragraphedeliste"/>
              <w:numPr>
                <w:ilvl w:val="0"/>
                <w:numId w:val="32"/>
              </w:numPr>
              <w:bidi/>
              <w:ind w:left="468"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لدينا:  </w:t>
            </w:r>
            <w:r w:rsidRPr="00C85B9B">
              <w:rPr>
                <w:rFonts w:ascii="Amiri" w:hAnsi="Amiri" w:cs="Amiri"/>
                <w:position w:val="-24"/>
                <w:sz w:val="26"/>
                <w:szCs w:val="26"/>
              </w:rPr>
              <w:object w:dxaOrig="740" w:dyaOrig="620" w14:anchorId="0A0FCB7B">
                <v:shape id="_x0000_i1074" type="#_x0000_t75" style="width:36.85pt;height:31pt" o:ole="">
                  <v:imagedata r:id="rId100" o:title=""/>
                </v:shape>
                <o:OLEObject Type="Embed" ProgID="Equation.DSMT4" ShapeID="_x0000_i1074" DrawAspect="Content" ObjectID="_1795180108" r:id="rId101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ومنه:</w:t>
            </w:r>
          </w:p>
          <w:p w14:paraId="7AA14032" w14:textId="77777777" w:rsidR="00C757C1" w:rsidRPr="00C85B9B" w:rsidRDefault="00C757C1" w:rsidP="0054687B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</w:p>
          <w:tbl>
            <w:tblPr>
              <w:tblStyle w:val="Grilledutableau"/>
              <w:bidiVisual/>
              <w:tblW w:w="0" w:type="auto"/>
              <w:tblInd w:w="674" w:type="dxa"/>
              <w:tblLook w:val="04A0" w:firstRow="1" w:lastRow="0" w:firstColumn="1" w:lastColumn="0" w:noHBand="0" w:noVBand="1"/>
            </w:tblPr>
            <w:tblGrid>
              <w:gridCol w:w="997"/>
              <w:gridCol w:w="997"/>
              <w:gridCol w:w="997"/>
              <w:gridCol w:w="997"/>
              <w:gridCol w:w="997"/>
              <w:gridCol w:w="997"/>
              <w:gridCol w:w="1458"/>
            </w:tblGrid>
            <w:tr w:rsidR="00C757C1" w:rsidRPr="00C85B9B" w14:paraId="578C0C1D" w14:textId="77777777" w:rsidTr="008435DA">
              <w:tc>
                <w:tcPr>
                  <w:tcW w:w="997" w:type="dxa"/>
                </w:tcPr>
                <w:p w14:paraId="1728BC45" w14:textId="77777777" w:rsidR="00C757C1" w:rsidRPr="00C85B9B" w:rsidRDefault="00C757C1" w:rsidP="0054687B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0.1666</w:t>
                  </w:r>
                </w:p>
              </w:tc>
              <w:tc>
                <w:tcPr>
                  <w:tcW w:w="997" w:type="dxa"/>
                </w:tcPr>
                <w:p w14:paraId="10CB7185" w14:textId="77777777" w:rsidR="00C757C1" w:rsidRPr="00C85B9B" w:rsidRDefault="00C757C1" w:rsidP="0054687B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0.1733</w:t>
                  </w:r>
                </w:p>
              </w:tc>
              <w:tc>
                <w:tcPr>
                  <w:tcW w:w="997" w:type="dxa"/>
                </w:tcPr>
                <w:p w14:paraId="67CEB59C" w14:textId="77777777" w:rsidR="00C757C1" w:rsidRPr="00C85B9B" w:rsidRDefault="00C757C1" w:rsidP="0054687B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0.1700</w:t>
                  </w:r>
                </w:p>
              </w:tc>
              <w:tc>
                <w:tcPr>
                  <w:tcW w:w="997" w:type="dxa"/>
                </w:tcPr>
                <w:p w14:paraId="001A07A7" w14:textId="77777777" w:rsidR="00C757C1" w:rsidRPr="00C85B9B" w:rsidRDefault="00C757C1" w:rsidP="0054687B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0.1700</w:t>
                  </w:r>
                </w:p>
              </w:tc>
              <w:tc>
                <w:tcPr>
                  <w:tcW w:w="997" w:type="dxa"/>
                </w:tcPr>
                <w:p w14:paraId="01A44D51" w14:textId="77777777" w:rsidR="00C757C1" w:rsidRPr="00C85B9B" w:rsidRDefault="00C757C1" w:rsidP="0054687B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0.1633</w:t>
                  </w:r>
                </w:p>
              </w:tc>
              <w:tc>
                <w:tcPr>
                  <w:tcW w:w="997" w:type="dxa"/>
                </w:tcPr>
                <w:p w14:paraId="1736C005" w14:textId="77777777" w:rsidR="00C757C1" w:rsidRPr="00C85B9B" w:rsidRDefault="00C757C1" w:rsidP="0054687B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0.1566</w:t>
                  </w:r>
                </w:p>
              </w:tc>
              <w:tc>
                <w:tcPr>
                  <w:tcW w:w="1458" w:type="dxa"/>
                </w:tcPr>
                <w:p w14:paraId="2A714C62" w14:textId="77777777" w:rsidR="00C757C1" w:rsidRPr="00C85B9B" w:rsidRDefault="00C757C1" w:rsidP="0054687B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position w:val="-12"/>
                      <w:sz w:val="26"/>
                      <w:szCs w:val="26"/>
                    </w:rPr>
                    <w:object w:dxaOrig="240" w:dyaOrig="360" w14:anchorId="1AFDF278">
                      <v:shape id="_x0000_i1075" type="#_x0000_t75" style="width:11.7pt;height:18.4pt" o:ole="">
                        <v:imagedata r:id="rId95" o:title=""/>
                      </v:shape>
                      <o:OLEObject Type="Embed" ProgID="Equation.DSMT4" ShapeID="_x0000_i1075" DrawAspect="Content" ObjectID="_1795180109" r:id="rId102"/>
                    </w:object>
                  </w:r>
                  <w:r w:rsidRPr="00C85B9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التواتر</w:t>
                  </w:r>
                </w:p>
              </w:tc>
            </w:tr>
          </w:tbl>
          <w:p w14:paraId="32B99D70" w14:textId="77777777" w:rsidR="00C757C1" w:rsidRPr="00C85B9B" w:rsidRDefault="00C757C1" w:rsidP="0054687B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15D9908E" w14:textId="77777777" w:rsidR="00C757C1" w:rsidRPr="00C85B9B" w:rsidRDefault="00C757C1" w:rsidP="0054687B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إذا:  </w:t>
            </w:r>
            <w:r w:rsidRPr="00C85B9B">
              <w:rPr>
                <w:rFonts w:ascii="Amiri" w:hAnsi="Amiri" w:cs="Amiri"/>
                <w:position w:val="-14"/>
                <w:sz w:val="26"/>
                <w:szCs w:val="26"/>
              </w:rPr>
              <w:object w:dxaOrig="1760" w:dyaOrig="400" w14:anchorId="1B4BB5B2">
                <v:shape id="_x0000_i1076" type="#_x0000_t75" style="width:87.9pt;height:20.1pt" o:ole="">
                  <v:imagedata r:id="rId103" o:title=""/>
                </v:shape>
                <o:OLEObject Type="Embed" ProgID="Equation.DSMT4" ShapeID="_x0000_i1076" DrawAspect="Content" ObjectID="_1795180110" r:id="rId104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</w:p>
          <w:p w14:paraId="568B5A45" w14:textId="77777777" w:rsidR="00C757C1" w:rsidRPr="00C85B9B" w:rsidRDefault="00C757C1" w:rsidP="0054687B">
            <w:pPr>
              <w:bidi/>
              <w:rPr>
                <w:rFonts w:ascii="Amiri" w:hAnsi="Amiri" w:cs="Amiri"/>
                <w:sz w:val="26"/>
                <w:szCs w:val="26"/>
              </w:rPr>
            </w:pPr>
          </w:p>
          <w:p w14:paraId="3B12FC3B" w14:textId="77777777" w:rsidR="00C757C1" w:rsidRPr="00C85B9B" w:rsidRDefault="00C757C1" w:rsidP="00C757C1">
            <w:pPr>
              <w:pStyle w:val="Paragraphedeliste"/>
              <w:numPr>
                <w:ilvl w:val="0"/>
                <w:numId w:val="32"/>
              </w:numPr>
              <w:bidi/>
              <w:ind w:left="360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</w:rPr>
            </w:pP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 xml:space="preserve">نلاحظ أن: </w:t>
            </w:r>
          </w:p>
          <w:p w14:paraId="6263443D" w14:textId="77777777" w:rsidR="00C757C1" w:rsidRPr="00C85B9B" w:rsidRDefault="00C757C1" w:rsidP="0054687B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التواتر التجريبي لظهور كل رقم يؤول نحو الاستقرار حول القيمة </w:t>
            </w:r>
            <w:r w:rsidRPr="00C85B9B">
              <w:rPr>
                <w:rFonts w:ascii="Amiri" w:hAnsi="Amiri" w:cs="Amiri"/>
                <w:position w:val="-24"/>
                <w:sz w:val="26"/>
                <w:szCs w:val="26"/>
              </w:rPr>
              <w:object w:dxaOrig="220" w:dyaOrig="620" w14:anchorId="428627CF">
                <v:shape id="_x0000_i1077" type="#_x0000_t75" style="width:10.9pt;height:31pt" o:ole="">
                  <v:imagedata r:id="rId105" o:title=""/>
                </v:shape>
                <o:OLEObject Type="Embed" ProgID="Equation.DSMT4" ShapeID="_x0000_i1077" DrawAspect="Content" ObjectID="_1795180111" r:id="rId106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وتسمى هذه القيمة بالتواتر النظري أو احتمال الحصول على أحد الأرقام ونرمز له بالرمز </w:t>
            </w:r>
            <w:r w:rsidRPr="00C85B9B">
              <w:rPr>
                <w:rFonts w:ascii="Amiri" w:hAnsi="Amiri" w:cs="Amiri"/>
                <w:position w:val="-24"/>
                <w:sz w:val="26"/>
                <w:szCs w:val="26"/>
              </w:rPr>
              <w:object w:dxaOrig="1140" w:dyaOrig="620" w14:anchorId="2FB2083E">
                <v:shape id="_x0000_i1078" type="#_x0000_t75" style="width:56.95pt;height:31pt" o:ole="">
                  <v:imagedata r:id="rId107" o:title=""/>
                </v:shape>
                <o:OLEObject Type="Embed" ProgID="Equation.DSMT4" ShapeID="_x0000_i1078" DrawAspect="Content" ObjectID="_1795180112" r:id="rId108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>حيث:</w:t>
            </w:r>
          </w:p>
          <w:p w14:paraId="153DCC14" w14:textId="77777777" w:rsidR="00C757C1" w:rsidRPr="00C85B9B" w:rsidRDefault="00C757C1" w:rsidP="0054687B">
            <w:pPr>
              <w:bidi/>
              <w:rPr>
                <w:rFonts w:ascii="Amiri" w:hAnsi="Amiri" w:cs="Amiri"/>
                <w:sz w:val="26"/>
                <w:szCs w:val="26"/>
              </w:rPr>
            </w:pPr>
            <w:r w:rsidRPr="00C85B9B">
              <w:rPr>
                <w:rFonts w:ascii="Amiri" w:hAnsi="Amiri" w:cs="Amiri"/>
                <w:position w:val="-14"/>
                <w:sz w:val="26"/>
                <w:szCs w:val="26"/>
              </w:rPr>
              <w:object w:dxaOrig="1680" w:dyaOrig="400" w14:anchorId="5BF2F668">
                <v:shape id="_x0000_i1079" type="#_x0000_t75" style="width:83.7pt;height:20.1pt" o:ole="">
                  <v:imagedata r:id="rId109" o:title=""/>
                </v:shape>
                <o:OLEObject Type="Embed" ProgID="Equation.DSMT4" ShapeID="_x0000_i1079" DrawAspect="Content" ObjectID="_1795180113" r:id="rId110"/>
              </w:object>
            </w:r>
          </w:p>
          <w:p w14:paraId="7ECACEAA" w14:textId="77777777" w:rsidR="00C757C1" w:rsidRDefault="00C757C1" w:rsidP="0054687B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4CE6BC19" w14:textId="77777777" w:rsidR="002F249B" w:rsidRDefault="002F249B" w:rsidP="002F249B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67F8DE29" w14:textId="77777777" w:rsidR="002F249B" w:rsidRDefault="002F249B" w:rsidP="002F249B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252EBC3D" w14:textId="77777777" w:rsidR="00C757C1" w:rsidRPr="00C85B9B" w:rsidRDefault="00C757C1" w:rsidP="0054687B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نشاط 02: 02 ص369</w:t>
            </w:r>
          </w:p>
          <w:p w14:paraId="0CF844FC" w14:textId="77777777" w:rsidR="00C757C1" w:rsidRPr="0054687B" w:rsidRDefault="00C757C1" w:rsidP="0054687B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2B7B1C57" w14:textId="77777777" w:rsidR="00C757C1" w:rsidRPr="00C85B9B" w:rsidRDefault="00C757C1" w:rsidP="00C757C1">
            <w:pPr>
              <w:pStyle w:val="Paragraphedeliste"/>
              <w:numPr>
                <w:ilvl w:val="0"/>
                <w:numId w:val="33"/>
              </w:numPr>
              <w:bidi/>
              <w:rPr>
                <w:rFonts w:ascii="Amiri" w:hAnsi="Amiri" w:cs="Amiri"/>
                <w:b/>
                <w:bCs/>
                <w:sz w:val="26"/>
                <w:szCs w:val="26"/>
                <w:u w:val="single"/>
              </w:rPr>
            </w:pP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حساب احتمال الحوادث:</w:t>
            </w:r>
          </w:p>
          <w:p w14:paraId="2CFAF033" w14:textId="77777777" w:rsidR="00C757C1" w:rsidRPr="00C85B9B" w:rsidRDefault="00C757C1" w:rsidP="0054687B">
            <w:pPr>
              <w:bidi/>
              <w:rPr>
                <w:rFonts w:ascii="Amiri" w:hAnsi="Amiri" w:cs="Amiri"/>
                <w:b/>
                <w:bCs/>
                <w:sz w:val="26"/>
                <w:szCs w:val="26"/>
                <w:u w:val="single"/>
                <w:rtl/>
              </w:rPr>
            </w:pPr>
          </w:p>
          <w:p w14:paraId="31DDB004" w14:textId="77777777" w:rsidR="00C757C1" w:rsidRPr="00C85B9B" w:rsidRDefault="00C757C1" w:rsidP="0054687B">
            <w:pPr>
              <w:bidi/>
              <w:rPr>
                <w:rFonts w:ascii="Amiri" w:hAnsi="Amiri" w:cs="Amiri"/>
                <w:sz w:val="26"/>
                <w:szCs w:val="26"/>
              </w:rPr>
            </w:pPr>
            <w:r w:rsidRPr="00C85B9B">
              <w:rPr>
                <w:rFonts w:ascii="Amiri" w:hAnsi="Amiri" w:cs="Amiri"/>
                <w:position w:val="-24"/>
                <w:sz w:val="26"/>
                <w:szCs w:val="26"/>
              </w:rPr>
              <w:object w:dxaOrig="960" w:dyaOrig="620" w14:anchorId="12E3E35A">
                <v:shape id="_x0000_i1080" type="#_x0000_t75" style="width:47.7pt;height:31pt" o:ole="">
                  <v:imagedata r:id="rId111" o:title=""/>
                </v:shape>
                <o:OLEObject Type="Embed" ProgID="Equation.DSMT4" ShapeID="_x0000_i1080" DrawAspect="Content" ObjectID="_1795180114" r:id="rId112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 لان: </w:t>
            </w:r>
            <w:r w:rsidRPr="00C85B9B">
              <w:rPr>
                <w:rFonts w:ascii="Amiri" w:hAnsi="Amiri" w:cs="Amiri"/>
                <w:position w:val="-14"/>
                <w:sz w:val="26"/>
                <w:szCs w:val="26"/>
              </w:rPr>
              <w:object w:dxaOrig="1200" w:dyaOrig="400" w14:anchorId="4B95B8EE">
                <v:shape id="_x0000_i1081" type="#_x0000_t75" style="width:60.3pt;height:20.1pt" o:ole="">
                  <v:imagedata r:id="rId113" o:title=""/>
                </v:shape>
                <o:OLEObject Type="Embed" ProgID="Equation.DSMT4" ShapeID="_x0000_i1081" DrawAspect="Content" ObjectID="_1795180115" r:id="rId114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 ،   </w:t>
            </w:r>
            <w:r w:rsidRPr="00C85B9B">
              <w:rPr>
                <w:rFonts w:ascii="Amiri" w:hAnsi="Amiri" w:cs="Amiri"/>
                <w:position w:val="-24"/>
                <w:sz w:val="26"/>
                <w:szCs w:val="26"/>
              </w:rPr>
              <w:object w:dxaOrig="960" w:dyaOrig="620" w14:anchorId="49E45601">
                <v:shape id="_x0000_i1082" type="#_x0000_t75" style="width:47.7pt;height:31pt" o:ole="">
                  <v:imagedata r:id="rId115" o:title=""/>
                </v:shape>
                <o:OLEObject Type="Embed" ProgID="Equation.DSMT4" ShapeID="_x0000_i1082" DrawAspect="Content" ObjectID="_1795180116" r:id="rId116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لأن:  </w:t>
            </w:r>
            <w:r w:rsidRPr="00C85B9B">
              <w:rPr>
                <w:rFonts w:ascii="Amiri" w:hAnsi="Amiri" w:cs="Amiri"/>
                <w:position w:val="-14"/>
                <w:sz w:val="26"/>
                <w:szCs w:val="26"/>
              </w:rPr>
              <w:object w:dxaOrig="1120" w:dyaOrig="420" w14:anchorId="57C45282">
                <v:shape id="_x0000_i1083" type="#_x0000_t75" style="width:56.1pt;height:20.95pt" o:ole="">
                  <v:imagedata r:id="rId117" o:title=""/>
                </v:shape>
                <o:OLEObject Type="Embed" ProgID="Equation.DSMT4" ShapeID="_x0000_i1083" DrawAspect="Content" ObjectID="_1795180117" r:id="rId118"/>
              </w:object>
            </w:r>
          </w:p>
          <w:p w14:paraId="20B65AFA" w14:textId="77777777" w:rsidR="00C757C1" w:rsidRPr="00C85B9B" w:rsidRDefault="00C757C1" w:rsidP="0054687B">
            <w:pPr>
              <w:bidi/>
              <w:rPr>
                <w:rFonts w:ascii="Amiri" w:hAnsi="Amiri" w:cs="Amiri"/>
                <w:sz w:val="26"/>
                <w:szCs w:val="26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 </w:t>
            </w:r>
            <w:r w:rsidRPr="00C85B9B">
              <w:rPr>
                <w:rFonts w:ascii="Amiri" w:hAnsi="Amiri" w:cs="Amiri"/>
                <w:position w:val="-24"/>
                <w:sz w:val="26"/>
                <w:szCs w:val="26"/>
              </w:rPr>
              <w:object w:dxaOrig="960" w:dyaOrig="620" w14:anchorId="219E1F84">
                <v:shape id="_x0000_i1084" type="#_x0000_t75" style="width:47.7pt;height:31pt" o:ole="">
                  <v:imagedata r:id="rId119" o:title=""/>
                </v:shape>
                <o:OLEObject Type="Embed" ProgID="Equation.DSMT4" ShapeID="_x0000_i1084" DrawAspect="Content" ObjectID="_1795180118" r:id="rId120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 لأن:  </w:t>
            </w:r>
            <w:r w:rsidRPr="00C85B9B">
              <w:rPr>
                <w:rFonts w:ascii="Amiri" w:hAnsi="Amiri" w:cs="Amiri"/>
                <w:position w:val="-14"/>
                <w:sz w:val="26"/>
                <w:szCs w:val="26"/>
              </w:rPr>
              <w:object w:dxaOrig="1180" w:dyaOrig="400" w14:anchorId="4A2BE012">
                <v:shape id="_x0000_i1085" type="#_x0000_t75" style="width:59.45pt;height:20.1pt" o:ole="">
                  <v:imagedata r:id="rId121" o:title=""/>
                </v:shape>
                <o:OLEObject Type="Embed" ProgID="Equation.DSMT4" ShapeID="_x0000_i1085" DrawAspect="Content" ObjectID="_1795180119" r:id="rId122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 ،   </w:t>
            </w:r>
            <w:r w:rsidRPr="00C85B9B">
              <w:rPr>
                <w:rFonts w:ascii="Amiri" w:hAnsi="Amiri" w:cs="Amiri"/>
                <w:position w:val="-24"/>
                <w:sz w:val="26"/>
                <w:szCs w:val="26"/>
              </w:rPr>
              <w:object w:dxaOrig="960" w:dyaOrig="620" w14:anchorId="103FF992">
                <v:shape id="_x0000_i1086" type="#_x0000_t75" style="width:47.7pt;height:31pt" o:ole="">
                  <v:imagedata r:id="rId123" o:title=""/>
                </v:shape>
                <o:OLEObject Type="Embed" ProgID="Equation.DSMT4" ShapeID="_x0000_i1086" DrawAspect="Content" ObjectID="_1795180120" r:id="rId124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لأن: </w:t>
            </w:r>
            <w:r w:rsidRPr="00C85B9B">
              <w:rPr>
                <w:rFonts w:ascii="Amiri" w:hAnsi="Amiri" w:cs="Amiri"/>
                <w:position w:val="-14"/>
                <w:sz w:val="26"/>
                <w:szCs w:val="26"/>
              </w:rPr>
              <w:object w:dxaOrig="1140" w:dyaOrig="420" w14:anchorId="01560027">
                <v:shape id="_x0000_i1087" type="#_x0000_t75" style="width:56.95pt;height:20.95pt" o:ole="">
                  <v:imagedata r:id="rId125" o:title=""/>
                </v:shape>
                <o:OLEObject Type="Embed" ProgID="Equation.DSMT4" ShapeID="_x0000_i1087" DrawAspect="Content" ObjectID="_1795180121" r:id="rId126"/>
              </w:object>
            </w:r>
          </w:p>
          <w:p w14:paraId="0ECCF447" w14:textId="77777777" w:rsidR="00C757C1" w:rsidRPr="00C85B9B" w:rsidRDefault="00C757C1" w:rsidP="0054687B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  </w:t>
            </w:r>
            <w:r w:rsidRPr="00C85B9B">
              <w:rPr>
                <w:rFonts w:ascii="Amiri" w:hAnsi="Amiri" w:cs="Amiri"/>
                <w:position w:val="-24"/>
                <w:sz w:val="26"/>
                <w:szCs w:val="26"/>
              </w:rPr>
              <w:object w:dxaOrig="960" w:dyaOrig="620" w14:anchorId="5B508ECA">
                <v:shape id="_x0000_i1088" type="#_x0000_t75" style="width:47.7pt;height:31pt" o:ole="">
                  <v:imagedata r:id="rId127" o:title=""/>
                </v:shape>
                <o:OLEObject Type="Embed" ProgID="Equation.DSMT4" ShapeID="_x0000_i1088" DrawAspect="Content" ObjectID="_1795180122" r:id="rId128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 لأن:  </w:t>
            </w:r>
            <w:r w:rsidRPr="00C85B9B">
              <w:rPr>
                <w:rFonts w:ascii="Amiri" w:hAnsi="Amiri" w:cs="Amiri"/>
                <w:position w:val="-14"/>
                <w:sz w:val="26"/>
                <w:szCs w:val="26"/>
              </w:rPr>
              <w:object w:dxaOrig="1540" w:dyaOrig="400" w14:anchorId="3C82C52F">
                <v:shape id="_x0000_i1089" type="#_x0000_t75" style="width:77pt;height:20.1pt" o:ole="">
                  <v:imagedata r:id="rId129" o:title=""/>
                </v:shape>
                <o:OLEObject Type="Embed" ProgID="Equation.DSMT4" ShapeID="_x0000_i1089" DrawAspect="Content" ObjectID="_1795180123" r:id="rId130"/>
              </w:object>
            </w:r>
          </w:p>
          <w:p w14:paraId="67C3F7E5" w14:textId="77777777" w:rsidR="00C757C1" w:rsidRPr="00C85B9B" w:rsidRDefault="00C757C1" w:rsidP="00C757C1">
            <w:pPr>
              <w:pStyle w:val="Paragraphedeliste"/>
              <w:numPr>
                <w:ilvl w:val="0"/>
                <w:numId w:val="33"/>
              </w:numPr>
              <w:bidi/>
              <w:rPr>
                <w:rFonts w:ascii="Amiri" w:hAnsi="Amiri" w:cs="Amiri"/>
                <w:b/>
                <w:bCs/>
                <w:sz w:val="26"/>
                <w:szCs w:val="26"/>
              </w:rPr>
            </w:pP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  <w:t>تعريف قانون الاحتمال</w:t>
            </w:r>
          </w:p>
          <w:p w14:paraId="6409FD8E" w14:textId="77777777" w:rsidR="00C757C1" w:rsidRPr="00C85B9B" w:rsidRDefault="00C757C1" w:rsidP="0054687B">
            <w:pPr>
              <w:pStyle w:val="Paragraphedeliste"/>
              <w:bidi/>
              <w:rPr>
                <w:rFonts w:ascii="Amiri" w:hAnsi="Amiri" w:cs="Amiri"/>
                <w:b/>
                <w:bCs/>
                <w:sz w:val="26"/>
                <w:szCs w:val="26"/>
              </w:rPr>
            </w:pPr>
          </w:p>
          <w:tbl>
            <w:tblPr>
              <w:tblStyle w:val="Grilledutableau"/>
              <w:bidiVisual/>
              <w:tblW w:w="0" w:type="auto"/>
              <w:tblInd w:w="208" w:type="dxa"/>
              <w:tblLook w:val="04A0" w:firstRow="1" w:lastRow="0" w:firstColumn="1" w:lastColumn="0" w:noHBand="0" w:noVBand="1"/>
            </w:tblPr>
            <w:tblGrid>
              <w:gridCol w:w="3146"/>
              <w:gridCol w:w="4785"/>
            </w:tblGrid>
            <w:tr w:rsidR="00C757C1" w:rsidRPr="00C85B9B" w14:paraId="6D342265" w14:textId="77777777" w:rsidTr="008435DA">
              <w:tc>
                <w:tcPr>
                  <w:tcW w:w="36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Grilledutableau"/>
                    <w:tblpPr w:leftFromText="180" w:rightFromText="180" w:vertAnchor="page" w:horzAnchor="margin" w:tblpXSpec="center" w:tblpY="676"/>
                    <w:tblOverlap w:val="never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82"/>
                    <w:gridCol w:w="456"/>
                    <w:gridCol w:w="1715"/>
                  </w:tblGrid>
                  <w:tr w:rsidR="00C757C1" w:rsidRPr="00C85B9B" w14:paraId="6E415CF6" w14:textId="77777777" w:rsidTr="008435DA">
                    <w:tc>
                      <w:tcPr>
                        <w:tcW w:w="682" w:type="dxa"/>
                      </w:tcPr>
                      <w:p w14:paraId="6E5129F8" w14:textId="77777777" w:rsidR="00C757C1" w:rsidRPr="00C85B9B" w:rsidRDefault="00C757C1" w:rsidP="0054687B">
                        <w:pPr>
                          <w:pStyle w:val="Paragraphedeliste"/>
                          <w:bidi/>
                          <w:ind w:left="0"/>
                          <w:rPr>
                            <w:rFonts w:ascii="Amiri" w:hAnsi="Amiri" w:cs="Amiri"/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</w:pPr>
                        <w:r w:rsidRPr="00C85B9B">
                          <w:rPr>
                            <w:rFonts w:ascii="Amiri" w:hAnsi="Amiri" w:cs="Amiri"/>
                            <w:b/>
                            <w:bCs/>
                            <w:color w:val="FF0000"/>
                            <w:position w:val="-6"/>
                            <w:sz w:val="26"/>
                            <w:szCs w:val="26"/>
                          </w:rPr>
                          <w:object w:dxaOrig="240" w:dyaOrig="279" w14:anchorId="7FD36D4B">
                            <v:shape id="_x0000_i1090" type="#_x0000_t75" style="width:11.7pt;height:14.25pt" o:ole="">
                              <v:imagedata r:id="rId131" o:title=""/>
                            </v:shape>
                            <o:OLEObject Type="Embed" ProgID="Equation.DSMT4" ShapeID="_x0000_i1090" DrawAspect="Content" ObjectID="_1795180124" r:id="rId132"/>
                          </w:object>
                        </w:r>
                      </w:p>
                    </w:tc>
                    <w:tc>
                      <w:tcPr>
                        <w:tcW w:w="456" w:type="dxa"/>
                      </w:tcPr>
                      <w:p w14:paraId="3AC3F2D3" w14:textId="77777777" w:rsidR="00C757C1" w:rsidRPr="00C85B9B" w:rsidRDefault="00C757C1" w:rsidP="0054687B">
                        <w:pPr>
                          <w:pStyle w:val="Paragraphedeliste"/>
                          <w:bidi/>
                          <w:ind w:left="0"/>
                          <w:rPr>
                            <w:rFonts w:ascii="Amiri" w:hAnsi="Amiri" w:cs="Amiri"/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</w:pPr>
                        <w:r w:rsidRPr="00C85B9B">
                          <w:rPr>
                            <w:rFonts w:ascii="Amiri" w:hAnsi="Amiri" w:cs="Amiri"/>
                            <w:b/>
                            <w:bCs/>
                            <w:color w:val="FF0000"/>
                            <w:position w:val="-4"/>
                            <w:sz w:val="26"/>
                            <w:szCs w:val="26"/>
                          </w:rPr>
                          <w:object w:dxaOrig="240" w:dyaOrig="260" w14:anchorId="6D14D28D">
                            <v:shape id="_x0000_i1091" type="#_x0000_t75" style="width:11.7pt;height:12.55pt" o:ole="">
                              <v:imagedata r:id="rId133" o:title=""/>
                            </v:shape>
                            <o:OLEObject Type="Embed" ProgID="Equation.DSMT4" ShapeID="_x0000_i1091" DrawAspect="Content" ObjectID="_1795180125" r:id="rId134"/>
                          </w:object>
                        </w:r>
                      </w:p>
                    </w:tc>
                    <w:tc>
                      <w:tcPr>
                        <w:tcW w:w="1715" w:type="dxa"/>
                      </w:tcPr>
                      <w:p w14:paraId="0A475981" w14:textId="77777777" w:rsidR="00C757C1" w:rsidRPr="00C85B9B" w:rsidRDefault="00C757C1" w:rsidP="0054687B">
                        <w:pPr>
                          <w:pStyle w:val="Paragraphedeliste"/>
                          <w:bidi/>
                          <w:ind w:left="0"/>
                          <w:rPr>
                            <w:rFonts w:ascii="Amiri" w:hAnsi="Amiri" w:cs="Amiri"/>
                            <w:sz w:val="26"/>
                            <w:szCs w:val="26"/>
                          </w:rPr>
                        </w:pPr>
                        <w:r w:rsidRPr="00C85B9B">
                          <w:rPr>
                            <w:rFonts w:ascii="Amiri" w:hAnsi="Amiri" w:cs="Amiri"/>
                            <w:sz w:val="26"/>
                            <w:szCs w:val="26"/>
                            <w:rtl/>
                          </w:rPr>
                          <w:t xml:space="preserve">المخارج </w:t>
                        </w:r>
                        <w:r w:rsidRPr="00C85B9B">
                          <w:rPr>
                            <w:rFonts w:ascii="Amiri" w:hAnsi="Amiri" w:cs="Amiri"/>
                            <w:position w:val="-12"/>
                            <w:sz w:val="26"/>
                            <w:szCs w:val="26"/>
                          </w:rPr>
                          <w:object w:dxaOrig="300" w:dyaOrig="360" w14:anchorId="52DE5240">
                            <v:shape id="_x0000_i1092" type="#_x0000_t75" style="width:15.05pt;height:18.4pt" o:ole="">
                              <v:imagedata r:id="rId135" o:title=""/>
                            </v:shape>
                            <o:OLEObject Type="Embed" ProgID="Equation.DSMT4" ShapeID="_x0000_i1092" DrawAspect="Content" ObjectID="_1795180126" r:id="rId136"/>
                          </w:object>
                        </w:r>
                      </w:p>
                    </w:tc>
                  </w:tr>
                  <w:tr w:rsidR="00C757C1" w:rsidRPr="00C85B9B" w14:paraId="3BC1B8C5" w14:textId="77777777" w:rsidTr="008435DA">
                    <w:tc>
                      <w:tcPr>
                        <w:tcW w:w="682" w:type="dxa"/>
                      </w:tcPr>
                      <w:p w14:paraId="5C9844EC" w14:textId="77777777" w:rsidR="00C757C1" w:rsidRPr="00C85B9B" w:rsidRDefault="00C757C1" w:rsidP="0054687B">
                        <w:pPr>
                          <w:pStyle w:val="Paragraphedeliste"/>
                          <w:bidi/>
                          <w:ind w:left="0"/>
                          <w:rPr>
                            <w:rFonts w:ascii="Amiri" w:hAnsi="Amiri" w:cs="Amiri"/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</w:pPr>
                        <w:r w:rsidRPr="00C85B9B">
                          <w:rPr>
                            <w:rFonts w:ascii="Amiri" w:hAnsi="Amiri" w:cs="Amiri"/>
                            <w:b/>
                            <w:bCs/>
                            <w:color w:val="FF0000"/>
                            <w:position w:val="-24"/>
                            <w:sz w:val="26"/>
                            <w:szCs w:val="26"/>
                          </w:rPr>
                          <w:object w:dxaOrig="240" w:dyaOrig="620" w14:anchorId="360631CD">
                            <v:shape id="_x0000_i1093" type="#_x0000_t75" style="width:11.7pt;height:31pt" o:ole="">
                              <v:imagedata r:id="rId137" o:title=""/>
                            </v:shape>
                            <o:OLEObject Type="Embed" ProgID="Equation.DSMT4" ShapeID="_x0000_i1093" DrawAspect="Content" ObjectID="_1795180127" r:id="rId138"/>
                          </w:object>
                        </w:r>
                      </w:p>
                    </w:tc>
                    <w:tc>
                      <w:tcPr>
                        <w:tcW w:w="456" w:type="dxa"/>
                      </w:tcPr>
                      <w:p w14:paraId="5898FFCE" w14:textId="77777777" w:rsidR="00C757C1" w:rsidRPr="00C85B9B" w:rsidRDefault="00C757C1" w:rsidP="0054687B">
                        <w:pPr>
                          <w:pStyle w:val="Paragraphedeliste"/>
                          <w:bidi/>
                          <w:ind w:left="0"/>
                          <w:rPr>
                            <w:rFonts w:ascii="Amiri" w:hAnsi="Amiri" w:cs="Amiri"/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</w:pPr>
                        <w:r w:rsidRPr="00C85B9B">
                          <w:rPr>
                            <w:rFonts w:ascii="Amiri" w:hAnsi="Amiri" w:cs="Amiri"/>
                            <w:b/>
                            <w:bCs/>
                            <w:color w:val="FF0000"/>
                            <w:position w:val="-24"/>
                            <w:sz w:val="26"/>
                            <w:szCs w:val="26"/>
                          </w:rPr>
                          <w:object w:dxaOrig="240" w:dyaOrig="620" w14:anchorId="26B14311">
                            <v:shape id="_x0000_i1094" type="#_x0000_t75" style="width:11.7pt;height:31pt" o:ole="">
                              <v:imagedata r:id="rId139" o:title=""/>
                            </v:shape>
                            <o:OLEObject Type="Embed" ProgID="Equation.DSMT4" ShapeID="_x0000_i1094" DrawAspect="Content" ObjectID="_1795180128" r:id="rId140"/>
                          </w:object>
                        </w:r>
                      </w:p>
                    </w:tc>
                    <w:tc>
                      <w:tcPr>
                        <w:tcW w:w="1715" w:type="dxa"/>
                      </w:tcPr>
                      <w:p w14:paraId="009A5529" w14:textId="77777777" w:rsidR="00C757C1" w:rsidRPr="00C85B9B" w:rsidRDefault="00C757C1" w:rsidP="0054687B">
                        <w:pPr>
                          <w:pStyle w:val="Paragraphedeliste"/>
                          <w:bidi/>
                          <w:ind w:left="0"/>
                          <w:rPr>
                            <w:rFonts w:ascii="Amiri" w:hAnsi="Amiri" w:cs="Amiri"/>
                            <w:sz w:val="26"/>
                            <w:szCs w:val="26"/>
                          </w:rPr>
                        </w:pPr>
                        <w:r w:rsidRPr="00C85B9B">
                          <w:rPr>
                            <w:rFonts w:ascii="Amiri" w:hAnsi="Amiri" w:cs="Amiri"/>
                            <w:sz w:val="26"/>
                            <w:szCs w:val="26"/>
                            <w:rtl/>
                          </w:rPr>
                          <w:t>الاحتمال</w:t>
                        </w:r>
                        <w:r w:rsidRPr="00C85B9B">
                          <w:rPr>
                            <w:rFonts w:ascii="Amiri" w:hAnsi="Amiri" w:cs="Amiri"/>
                            <w:position w:val="-12"/>
                            <w:sz w:val="26"/>
                            <w:szCs w:val="26"/>
                          </w:rPr>
                          <w:object w:dxaOrig="660" w:dyaOrig="360" w14:anchorId="7966A27D">
                            <v:shape id="_x0000_i1095" type="#_x0000_t75" style="width:32.65pt;height:18.4pt" o:ole="">
                              <v:imagedata r:id="rId141" o:title=""/>
                            </v:shape>
                            <o:OLEObject Type="Embed" ProgID="Equation.DSMT4" ShapeID="_x0000_i1095" DrawAspect="Content" ObjectID="_1795180129" r:id="rId142"/>
                          </w:object>
                        </w:r>
                      </w:p>
                    </w:tc>
                  </w:tr>
                </w:tbl>
                <w:p w14:paraId="11DA4439" w14:textId="77777777" w:rsidR="00C757C1" w:rsidRPr="00C85B9B" w:rsidRDefault="00C757C1" w:rsidP="00C757C1">
                  <w:pPr>
                    <w:pStyle w:val="Paragraphedeliste"/>
                    <w:numPr>
                      <w:ilvl w:val="0"/>
                      <w:numId w:val="34"/>
                    </w:numPr>
                    <w:bidi/>
                    <w:ind w:left="437"/>
                    <w:jc w:val="both"/>
                    <w:rPr>
                      <w:rFonts w:ascii="Amiri" w:hAnsi="Amiri" w:cs="Amiri"/>
                      <w:b/>
                      <w:bCs/>
                      <w:color w:val="FF0000"/>
                      <w:sz w:val="26"/>
                      <w:szCs w:val="26"/>
                    </w:rPr>
                  </w:pPr>
                  <w:r w:rsidRPr="00C85B9B">
                    <w:rPr>
                      <w:rFonts w:ascii="Amiri" w:hAnsi="Amiri" w:cs="Amiri"/>
                      <w:b/>
                      <w:bCs/>
                      <w:color w:val="FF0000"/>
                      <w:sz w:val="26"/>
                      <w:szCs w:val="26"/>
                      <w:rtl/>
                    </w:rPr>
                    <w:t>باعتبار اللون</w:t>
                  </w:r>
                </w:p>
                <w:p w14:paraId="7D77F7CD" w14:textId="77777777" w:rsidR="00C757C1" w:rsidRPr="00C85B9B" w:rsidRDefault="00C757C1" w:rsidP="0054687B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b/>
                      <w:bCs/>
                      <w:color w:val="FF0000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44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6A5D0B" w14:textId="77777777" w:rsidR="00C757C1" w:rsidRPr="00C85B9B" w:rsidRDefault="00C757C1" w:rsidP="00C757C1">
                  <w:pPr>
                    <w:pStyle w:val="Paragraphedeliste"/>
                    <w:numPr>
                      <w:ilvl w:val="0"/>
                      <w:numId w:val="34"/>
                    </w:numPr>
                    <w:bidi/>
                    <w:ind w:left="360"/>
                    <w:rPr>
                      <w:rFonts w:ascii="Amiri" w:hAnsi="Amiri" w:cs="Amiri"/>
                      <w:b/>
                      <w:bCs/>
                      <w:color w:val="FF0000"/>
                      <w:sz w:val="26"/>
                      <w:szCs w:val="26"/>
                    </w:rPr>
                  </w:pPr>
                  <w:r w:rsidRPr="00C85B9B">
                    <w:rPr>
                      <w:rFonts w:ascii="Amiri" w:hAnsi="Amiri" w:cs="Amiri"/>
                      <w:b/>
                      <w:bCs/>
                      <w:color w:val="FF0000"/>
                      <w:sz w:val="26"/>
                      <w:szCs w:val="26"/>
                      <w:rtl/>
                    </w:rPr>
                    <w:t>باعتبار الرقم</w:t>
                  </w:r>
                </w:p>
                <w:p w14:paraId="51806CA6" w14:textId="77777777" w:rsidR="00C757C1" w:rsidRPr="00C85B9B" w:rsidRDefault="00C757C1" w:rsidP="0054687B">
                  <w:pPr>
                    <w:pStyle w:val="Paragraphedeliste"/>
                    <w:bidi/>
                    <w:ind w:left="360"/>
                    <w:rPr>
                      <w:rFonts w:ascii="Amiri" w:hAnsi="Amiri" w:cs="Amiri"/>
                      <w:b/>
                      <w:bCs/>
                      <w:color w:val="FF0000"/>
                      <w:sz w:val="26"/>
                      <w:szCs w:val="26"/>
                    </w:rPr>
                  </w:pPr>
                </w:p>
                <w:tbl>
                  <w:tblPr>
                    <w:tblStyle w:val="Grilledutableau"/>
                    <w:bidiVisual/>
                    <w:tblW w:w="4559" w:type="dxa"/>
                    <w:tblLook w:val="04A0" w:firstRow="1" w:lastRow="0" w:firstColumn="1" w:lastColumn="0" w:noHBand="0" w:noVBand="1"/>
                  </w:tblPr>
                  <w:tblGrid>
                    <w:gridCol w:w="667"/>
                    <w:gridCol w:w="663"/>
                    <w:gridCol w:w="669"/>
                    <w:gridCol w:w="651"/>
                    <w:gridCol w:w="1909"/>
                  </w:tblGrid>
                  <w:tr w:rsidR="00C757C1" w:rsidRPr="00C85B9B" w14:paraId="43217BC6" w14:textId="77777777" w:rsidTr="008435DA">
                    <w:tc>
                      <w:tcPr>
                        <w:tcW w:w="667" w:type="dxa"/>
                      </w:tcPr>
                      <w:p w14:paraId="46D50DAC" w14:textId="77777777" w:rsidR="00C757C1" w:rsidRPr="00C85B9B" w:rsidRDefault="00C757C1" w:rsidP="0054687B">
                        <w:pPr>
                          <w:pStyle w:val="Paragraphedeliste"/>
                          <w:bidi/>
                          <w:ind w:left="0"/>
                          <w:rPr>
                            <w:rFonts w:ascii="Amiri" w:hAnsi="Amiri" w:cs="Amiri"/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</w:pPr>
                        <w:r w:rsidRPr="00C85B9B">
                          <w:rPr>
                            <w:rFonts w:ascii="Amiri" w:hAnsi="Amiri" w:cs="Amiri"/>
                            <w:b/>
                            <w:bCs/>
                            <w:color w:val="FF0000"/>
                            <w:position w:val="-4"/>
                            <w:sz w:val="26"/>
                            <w:szCs w:val="26"/>
                          </w:rPr>
                          <w:object w:dxaOrig="200" w:dyaOrig="260" w14:anchorId="717481E7">
                            <v:shape id="_x0000_i1096" type="#_x0000_t75" style="width:10.05pt;height:12.55pt" o:ole="">
                              <v:imagedata r:id="rId143" o:title=""/>
                            </v:shape>
                            <o:OLEObject Type="Embed" ProgID="Equation.DSMT4" ShapeID="_x0000_i1096" DrawAspect="Content" ObjectID="_1795180130" r:id="rId144"/>
                          </w:object>
                        </w:r>
                      </w:p>
                    </w:tc>
                    <w:tc>
                      <w:tcPr>
                        <w:tcW w:w="663" w:type="dxa"/>
                      </w:tcPr>
                      <w:p w14:paraId="767A5280" w14:textId="77777777" w:rsidR="00C757C1" w:rsidRPr="00C85B9B" w:rsidRDefault="00C757C1" w:rsidP="0054687B">
                        <w:pPr>
                          <w:pStyle w:val="Paragraphedeliste"/>
                          <w:bidi/>
                          <w:ind w:left="0"/>
                          <w:rPr>
                            <w:rFonts w:ascii="Amiri" w:hAnsi="Amiri" w:cs="Amiri"/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</w:pPr>
                        <w:r w:rsidRPr="00C85B9B">
                          <w:rPr>
                            <w:rFonts w:ascii="Amiri" w:hAnsi="Amiri" w:cs="Amiri"/>
                            <w:b/>
                            <w:bCs/>
                            <w:color w:val="FF0000"/>
                            <w:position w:val="-6"/>
                            <w:sz w:val="26"/>
                            <w:szCs w:val="26"/>
                          </w:rPr>
                          <w:object w:dxaOrig="180" w:dyaOrig="279" w14:anchorId="1DA87BB9">
                            <v:shape id="_x0000_i1097" type="#_x0000_t75" style="width:9.2pt;height:14.25pt" o:ole="">
                              <v:imagedata r:id="rId145" o:title=""/>
                            </v:shape>
                            <o:OLEObject Type="Embed" ProgID="Equation.DSMT4" ShapeID="_x0000_i1097" DrawAspect="Content" ObjectID="_1795180131" r:id="rId146"/>
                          </w:object>
                        </w:r>
                      </w:p>
                    </w:tc>
                    <w:tc>
                      <w:tcPr>
                        <w:tcW w:w="669" w:type="dxa"/>
                      </w:tcPr>
                      <w:p w14:paraId="4DBC0298" w14:textId="77777777" w:rsidR="00C757C1" w:rsidRPr="00C85B9B" w:rsidRDefault="00C757C1" w:rsidP="0054687B">
                        <w:pPr>
                          <w:pStyle w:val="Paragraphedeliste"/>
                          <w:bidi/>
                          <w:ind w:left="0"/>
                          <w:rPr>
                            <w:rFonts w:ascii="Amiri" w:hAnsi="Amiri" w:cs="Amiri"/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</w:pPr>
                        <w:r w:rsidRPr="00C85B9B">
                          <w:rPr>
                            <w:rFonts w:ascii="Amiri" w:hAnsi="Amiri" w:cs="Amiri"/>
                            <w:b/>
                            <w:bCs/>
                            <w:color w:val="FF0000"/>
                            <w:position w:val="-4"/>
                            <w:sz w:val="26"/>
                            <w:szCs w:val="26"/>
                          </w:rPr>
                          <w:object w:dxaOrig="200" w:dyaOrig="260" w14:anchorId="639F24F9">
                            <v:shape id="_x0000_i1098" type="#_x0000_t75" style="width:10.05pt;height:12.55pt" o:ole="">
                              <v:imagedata r:id="rId147" o:title=""/>
                            </v:shape>
                            <o:OLEObject Type="Embed" ProgID="Equation.DSMT4" ShapeID="_x0000_i1098" DrawAspect="Content" ObjectID="_1795180132" r:id="rId148"/>
                          </w:object>
                        </w:r>
                      </w:p>
                    </w:tc>
                    <w:tc>
                      <w:tcPr>
                        <w:tcW w:w="651" w:type="dxa"/>
                      </w:tcPr>
                      <w:p w14:paraId="40BC5211" w14:textId="77777777" w:rsidR="00C757C1" w:rsidRPr="00C85B9B" w:rsidRDefault="00C757C1" w:rsidP="0054687B">
                        <w:pPr>
                          <w:pStyle w:val="Paragraphedeliste"/>
                          <w:bidi/>
                          <w:ind w:left="0"/>
                          <w:rPr>
                            <w:rFonts w:ascii="Amiri" w:hAnsi="Amiri" w:cs="Amiri"/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</w:pPr>
                        <w:r w:rsidRPr="00C85B9B">
                          <w:rPr>
                            <w:rFonts w:ascii="Amiri" w:hAnsi="Amiri" w:cs="Amiri"/>
                            <w:b/>
                            <w:bCs/>
                            <w:color w:val="FF0000"/>
                            <w:position w:val="-4"/>
                            <w:sz w:val="26"/>
                            <w:szCs w:val="26"/>
                          </w:rPr>
                          <w:object w:dxaOrig="139" w:dyaOrig="260" w14:anchorId="6B5A4A35">
                            <v:shape id="_x0000_i1099" type="#_x0000_t75" style="width:6.7pt;height:12.55pt" o:ole="">
                              <v:imagedata r:id="rId149" o:title=""/>
                            </v:shape>
                            <o:OLEObject Type="Embed" ProgID="Equation.DSMT4" ShapeID="_x0000_i1099" DrawAspect="Content" ObjectID="_1795180133" r:id="rId150"/>
                          </w:object>
                        </w:r>
                      </w:p>
                    </w:tc>
                    <w:tc>
                      <w:tcPr>
                        <w:tcW w:w="1909" w:type="dxa"/>
                      </w:tcPr>
                      <w:p w14:paraId="13A52FA5" w14:textId="77777777" w:rsidR="00C757C1" w:rsidRPr="00C85B9B" w:rsidRDefault="00C757C1" w:rsidP="0054687B">
                        <w:pPr>
                          <w:pStyle w:val="Paragraphedeliste"/>
                          <w:bidi/>
                          <w:ind w:left="0"/>
                          <w:rPr>
                            <w:rFonts w:ascii="Amiri" w:hAnsi="Amiri" w:cs="Amiri"/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</w:pPr>
                        <w:r w:rsidRPr="00C85B9B">
                          <w:rPr>
                            <w:rFonts w:ascii="Amiri" w:hAnsi="Amiri" w:cs="Amiri"/>
                            <w:sz w:val="26"/>
                            <w:szCs w:val="26"/>
                            <w:rtl/>
                          </w:rPr>
                          <w:t xml:space="preserve">المخارج </w:t>
                        </w:r>
                        <w:r w:rsidRPr="00C85B9B">
                          <w:rPr>
                            <w:rFonts w:ascii="Amiri" w:hAnsi="Amiri" w:cs="Amiri"/>
                            <w:position w:val="-12"/>
                            <w:sz w:val="26"/>
                            <w:szCs w:val="26"/>
                          </w:rPr>
                          <w:object w:dxaOrig="300" w:dyaOrig="360" w14:anchorId="01DDC6B9">
                            <v:shape id="_x0000_i1100" type="#_x0000_t75" style="width:15.05pt;height:18.4pt" o:ole="">
                              <v:imagedata r:id="rId135" o:title=""/>
                            </v:shape>
                            <o:OLEObject Type="Embed" ProgID="Equation.DSMT4" ShapeID="_x0000_i1100" DrawAspect="Content" ObjectID="_1795180134" r:id="rId151"/>
                          </w:object>
                        </w:r>
                      </w:p>
                    </w:tc>
                  </w:tr>
                  <w:tr w:rsidR="00C757C1" w:rsidRPr="00C85B9B" w14:paraId="1092B337" w14:textId="77777777" w:rsidTr="008435DA">
                    <w:tc>
                      <w:tcPr>
                        <w:tcW w:w="667" w:type="dxa"/>
                      </w:tcPr>
                      <w:p w14:paraId="7696228F" w14:textId="77777777" w:rsidR="00C757C1" w:rsidRPr="00C85B9B" w:rsidRDefault="00C757C1" w:rsidP="0054687B">
                        <w:pPr>
                          <w:pStyle w:val="Paragraphedeliste"/>
                          <w:bidi/>
                          <w:ind w:left="0"/>
                          <w:jc w:val="right"/>
                          <w:rPr>
                            <w:rFonts w:ascii="Amiri" w:hAnsi="Amiri" w:cs="Amiri"/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</w:pPr>
                        <w:r w:rsidRPr="00C85B9B">
                          <w:rPr>
                            <w:rFonts w:ascii="Amiri" w:hAnsi="Amiri" w:cs="Amiri"/>
                            <w:b/>
                            <w:bCs/>
                            <w:color w:val="FF0000"/>
                            <w:position w:val="-24"/>
                            <w:sz w:val="26"/>
                            <w:szCs w:val="26"/>
                          </w:rPr>
                          <w:object w:dxaOrig="240" w:dyaOrig="620" w14:anchorId="341D573D">
                            <v:shape id="_x0000_i1101" type="#_x0000_t75" style="width:11.7pt;height:31pt" o:ole="">
                              <v:imagedata r:id="rId152" o:title=""/>
                            </v:shape>
                            <o:OLEObject Type="Embed" ProgID="Equation.DSMT4" ShapeID="_x0000_i1101" DrawAspect="Content" ObjectID="_1795180135" r:id="rId153"/>
                          </w:object>
                        </w:r>
                      </w:p>
                    </w:tc>
                    <w:tc>
                      <w:tcPr>
                        <w:tcW w:w="663" w:type="dxa"/>
                      </w:tcPr>
                      <w:p w14:paraId="78B8BAA9" w14:textId="77777777" w:rsidR="00C757C1" w:rsidRPr="00C85B9B" w:rsidRDefault="00C757C1" w:rsidP="0054687B">
                        <w:pPr>
                          <w:pStyle w:val="Paragraphedeliste"/>
                          <w:bidi/>
                          <w:ind w:left="0"/>
                          <w:rPr>
                            <w:rFonts w:ascii="Amiri" w:hAnsi="Amiri" w:cs="Amiri"/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</w:pPr>
                        <w:r w:rsidRPr="00C85B9B">
                          <w:rPr>
                            <w:rFonts w:ascii="Amiri" w:hAnsi="Amiri" w:cs="Amiri"/>
                            <w:b/>
                            <w:bCs/>
                            <w:color w:val="FF0000"/>
                            <w:position w:val="-24"/>
                            <w:sz w:val="26"/>
                            <w:szCs w:val="26"/>
                          </w:rPr>
                          <w:object w:dxaOrig="240" w:dyaOrig="620" w14:anchorId="64A88332">
                            <v:shape id="_x0000_i1102" type="#_x0000_t75" style="width:11.7pt;height:31pt" o:ole="">
                              <v:imagedata r:id="rId154" o:title=""/>
                            </v:shape>
                            <o:OLEObject Type="Embed" ProgID="Equation.DSMT4" ShapeID="_x0000_i1102" DrawAspect="Content" ObjectID="_1795180136" r:id="rId155"/>
                          </w:object>
                        </w:r>
                      </w:p>
                    </w:tc>
                    <w:tc>
                      <w:tcPr>
                        <w:tcW w:w="669" w:type="dxa"/>
                      </w:tcPr>
                      <w:p w14:paraId="61DDE931" w14:textId="77777777" w:rsidR="00C757C1" w:rsidRPr="00C85B9B" w:rsidRDefault="00C757C1" w:rsidP="0054687B">
                        <w:pPr>
                          <w:pStyle w:val="Paragraphedeliste"/>
                          <w:bidi/>
                          <w:ind w:left="0"/>
                          <w:rPr>
                            <w:rFonts w:ascii="Amiri" w:hAnsi="Amiri" w:cs="Amiri"/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</w:pPr>
                        <w:r w:rsidRPr="00C85B9B">
                          <w:rPr>
                            <w:rFonts w:ascii="Amiri" w:hAnsi="Amiri" w:cs="Amiri"/>
                            <w:b/>
                            <w:bCs/>
                            <w:color w:val="FF0000"/>
                            <w:position w:val="-24"/>
                            <w:sz w:val="26"/>
                            <w:szCs w:val="26"/>
                          </w:rPr>
                          <w:object w:dxaOrig="240" w:dyaOrig="620" w14:anchorId="2FBE034F">
                            <v:shape id="_x0000_i1103" type="#_x0000_t75" style="width:11.7pt;height:31pt" o:ole="">
                              <v:imagedata r:id="rId154" o:title=""/>
                            </v:shape>
                            <o:OLEObject Type="Embed" ProgID="Equation.DSMT4" ShapeID="_x0000_i1103" DrawAspect="Content" ObjectID="_1795180137" r:id="rId156"/>
                          </w:object>
                        </w:r>
                      </w:p>
                    </w:tc>
                    <w:tc>
                      <w:tcPr>
                        <w:tcW w:w="651" w:type="dxa"/>
                      </w:tcPr>
                      <w:p w14:paraId="1947EA20" w14:textId="77777777" w:rsidR="00C757C1" w:rsidRPr="00C85B9B" w:rsidRDefault="00C757C1" w:rsidP="0054687B">
                        <w:pPr>
                          <w:pStyle w:val="Paragraphedeliste"/>
                          <w:bidi/>
                          <w:ind w:left="0"/>
                          <w:rPr>
                            <w:rFonts w:ascii="Amiri" w:hAnsi="Amiri" w:cs="Amiri"/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</w:pPr>
                        <w:r w:rsidRPr="00C85B9B">
                          <w:rPr>
                            <w:rFonts w:ascii="Amiri" w:hAnsi="Amiri" w:cs="Amiri"/>
                            <w:b/>
                            <w:bCs/>
                            <w:color w:val="FF0000"/>
                            <w:position w:val="-24"/>
                            <w:sz w:val="26"/>
                            <w:szCs w:val="26"/>
                          </w:rPr>
                          <w:object w:dxaOrig="240" w:dyaOrig="620" w14:anchorId="2791C7FD">
                            <v:shape id="_x0000_i1104" type="#_x0000_t75" style="width:11.7pt;height:31pt" o:ole="">
                              <v:imagedata r:id="rId154" o:title=""/>
                            </v:shape>
                            <o:OLEObject Type="Embed" ProgID="Equation.DSMT4" ShapeID="_x0000_i1104" DrawAspect="Content" ObjectID="_1795180138" r:id="rId157"/>
                          </w:object>
                        </w:r>
                      </w:p>
                    </w:tc>
                    <w:tc>
                      <w:tcPr>
                        <w:tcW w:w="1909" w:type="dxa"/>
                      </w:tcPr>
                      <w:p w14:paraId="76ED819F" w14:textId="77777777" w:rsidR="00C757C1" w:rsidRPr="00C85B9B" w:rsidRDefault="00C757C1" w:rsidP="0054687B">
                        <w:pPr>
                          <w:pStyle w:val="Paragraphedeliste"/>
                          <w:bidi/>
                          <w:ind w:left="0"/>
                          <w:rPr>
                            <w:rFonts w:ascii="Amiri" w:hAnsi="Amiri" w:cs="Amiri"/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</w:pPr>
                        <w:r w:rsidRPr="00C85B9B">
                          <w:rPr>
                            <w:rFonts w:ascii="Amiri" w:hAnsi="Amiri" w:cs="Amiri"/>
                            <w:sz w:val="26"/>
                            <w:szCs w:val="26"/>
                            <w:rtl/>
                          </w:rPr>
                          <w:t xml:space="preserve">الاحتمال </w:t>
                        </w:r>
                        <w:r w:rsidRPr="00C85B9B">
                          <w:rPr>
                            <w:rFonts w:ascii="Amiri" w:hAnsi="Amiri" w:cs="Amiri"/>
                            <w:position w:val="-12"/>
                            <w:sz w:val="26"/>
                            <w:szCs w:val="26"/>
                          </w:rPr>
                          <w:object w:dxaOrig="660" w:dyaOrig="360" w14:anchorId="1EB20A08">
                            <v:shape id="_x0000_i1105" type="#_x0000_t75" style="width:32.65pt;height:18.4pt" o:ole="">
                              <v:imagedata r:id="rId141" o:title=""/>
                            </v:shape>
                            <o:OLEObject Type="Embed" ProgID="Equation.DSMT4" ShapeID="_x0000_i1105" DrawAspect="Content" ObjectID="_1795180139" r:id="rId158"/>
                          </w:object>
                        </w:r>
                      </w:p>
                    </w:tc>
                  </w:tr>
                </w:tbl>
                <w:p w14:paraId="66F20198" w14:textId="77777777" w:rsidR="00C757C1" w:rsidRPr="00C85B9B" w:rsidRDefault="00C757C1" w:rsidP="0054687B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b/>
                      <w:bCs/>
                      <w:color w:val="FF0000"/>
                      <w:sz w:val="26"/>
                      <w:szCs w:val="26"/>
                      <w:rtl/>
                    </w:rPr>
                  </w:pPr>
                </w:p>
              </w:tc>
            </w:tr>
          </w:tbl>
          <w:p w14:paraId="04187867" w14:textId="77777777" w:rsidR="00C757C1" w:rsidRPr="00C85B9B" w:rsidRDefault="00C757C1" w:rsidP="00C757C1">
            <w:pPr>
              <w:pStyle w:val="Paragraphedeliste"/>
              <w:numPr>
                <w:ilvl w:val="0"/>
                <w:numId w:val="33"/>
              </w:num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</w:rPr>
            </w:pP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  <w:t xml:space="preserve">احتمال الحادثتين:  </w:t>
            </w:r>
            <w:r w:rsidRPr="00C85B9B">
              <w:rPr>
                <w:rFonts w:ascii="Amiri" w:hAnsi="Amiri" w:cs="Amiri"/>
                <w:b/>
                <w:bCs/>
                <w:color w:val="FF0000"/>
                <w:position w:val="-24"/>
                <w:sz w:val="26"/>
                <w:szCs w:val="26"/>
              </w:rPr>
              <w:object w:dxaOrig="999" w:dyaOrig="620" w14:anchorId="2F379592">
                <v:shape id="_x0000_i1106" type="#_x0000_t75" style="width:50.25pt;height:31pt" o:ole="">
                  <v:imagedata r:id="rId159" o:title=""/>
                </v:shape>
                <o:OLEObject Type="Embed" ProgID="Equation.DSMT4" ShapeID="_x0000_i1106" DrawAspect="Content" ObjectID="_1795180140" r:id="rId160"/>
              </w:object>
            </w: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  <w:t xml:space="preserve"> </w:t>
            </w:r>
            <w:proofErr w:type="gramStart"/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  <w:t xml:space="preserve">  ،</w:t>
            </w:r>
            <w:proofErr w:type="gramEnd"/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  <w:t xml:space="preserve">       </w:t>
            </w:r>
            <w:r w:rsidRPr="00C85B9B">
              <w:rPr>
                <w:rFonts w:ascii="Amiri" w:hAnsi="Amiri" w:cs="Amiri"/>
                <w:b/>
                <w:bCs/>
                <w:color w:val="FF0000"/>
                <w:position w:val="-24"/>
                <w:sz w:val="26"/>
                <w:szCs w:val="26"/>
              </w:rPr>
              <w:object w:dxaOrig="999" w:dyaOrig="620" w14:anchorId="0271D284">
                <v:shape id="_x0000_i1107" type="#_x0000_t75" style="width:50.25pt;height:31pt" o:ole="">
                  <v:imagedata r:id="rId161" o:title=""/>
                </v:shape>
                <o:OLEObject Type="Embed" ProgID="Equation.DSMT4" ShapeID="_x0000_i1107" DrawAspect="Content" ObjectID="_1795180141" r:id="rId162"/>
              </w:object>
            </w:r>
          </w:p>
          <w:p w14:paraId="39CFB6B3" w14:textId="77777777" w:rsidR="00C757C1" w:rsidRPr="00C85B9B" w:rsidRDefault="00C757C1" w:rsidP="0054687B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</w:rPr>
            </w:pPr>
          </w:p>
          <w:p w14:paraId="70A0BC1A" w14:textId="77777777" w:rsidR="00C757C1" w:rsidRPr="00C85B9B" w:rsidRDefault="00C757C1" w:rsidP="0054687B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قانون الاحتمال</w:t>
            </w:r>
          </w:p>
          <w:p w14:paraId="615D31CC" w14:textId="77777777" w:rsidR="00C757C1" w:rsidRPr="00C85B9B" w:rsidRDefault="00C757C1" w:rsidP="0054687B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4F4C3ECB" w14:textId="77777777" w:rsidR="00C757C1" w:rsidRPr="00C85B9B" w:rsidRDefault="00C757C1" w:rsidP="0054687B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تعريف:</w:t>
            </w:r>
          </w:p>
          <w:p w14:paraId="3B11C9DD" w14:textId="77777777" w:rsidR="00C757C1" w:rsidRPr="00C85B9B" w:rsidRDefault="00C757C1" w:rsidP="0054687B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</w:p>
          <w:p w14:paraId="6B0270C6" w14:textId="516FA6AE" w:rsidR="00442165" w:rsidRDefault="00C757C1" w:rsidP="002F249B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قانون احتمال </w:t>
            </w:r>
            <w:r w:rsidRPr="00C85B9B">
              <w:rPr>
                <w:rFonts w:ascii="Amiri" w:hAnsi="Amiri" w:cs="Amiri"/>
                <w:sz w:val="26"/>
                <w:szCs w:val="26"/>
              </w:rPr>
              <w:t>P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لتجربة عشوائية هو إرفاق كل مخرج </w:t>
            </w:r>
            <w:r w:rsidRPr="00C85B9B">
              <w:rPr>
                <w:rFonts w:ascii="Amiri" w:hAnsi="Amiri" w:cs="Amiri"/>
                <w:position w:val="-12"/>
                <w:sz w:val="26"/>
                <w:szCs w:val="26"/>
                <w:rtl/>
              </w:rPr>
              <w:object w:dxaOrig="220" w:dyaOrig="360" w14:anchorId="63A5C893">
                <v:shape id="_x0000_i1108" type="#_x0000_t75" style="width:10.9pt;height:18.4pt" o:ole="">
                  <v:imagedata r:id="rId163" o:title=""/>
                </v:shape>
                <o:OLEObject Type="Embed" ProgID="Equation.DSMT4" ShapeID="_x0000_i1108" DrawAspect="Content" ObjectID="_1795180142" r:id="rId164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بعدد موجب </w:t>
            </w:r>
            <w:r w:rsidRPr="00C85B9B">
              <w:rPr>
                <w:rFonts w:ascii="Amiri" w:hAnsi="Amiri" w:cs="Amiri"/>
                <w:position w:val="-12"/>
                <w:sz w:val="26"/>
                <w:szCs w:val="26"/>
                <w:rtl/>
              </w:rPr>
              <w:object w:dxaOrig="240" w:dyaOrig="360" w14:anchorId="6A0C9934">
                <v:shape id="_x0000_i1109" type="#_x0000_t75" style="width:11.7pt;height:18.4pt" o:ole="">
                  <v:imagedata r:id="rId165" o:title=""/>
                </v:shape>
                <o:OLEObject Type="Embed" ProgID="Equation.DSMT4" ShapeID="_x0000_i1109" DrawAspect="Content" ObjectID="_1795180143" r:id="rId166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مع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br/>
              <w:t xml:space="preserve"> </w:t>
            </w:r>
            <w:proofErr w:type="gramStart"/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{ </w:t>
            </w:r>
            <w:r w:rsidRPr="00C85B9B">
              <w:rPr>
                <w:rFonts w:ascii="Amiri" w:hAnsi="Amiri" w:cs="Amiri"/>
                <w:sz w:val="26"/>
                <w:szCs w:val="26"/>
              </w:rPr>
              <w:t>1</w:t>
            </w:r>
            <w:proofErr w:type="gramEnd"/>
            <w:r w:rsidRPr="00C85B9B">
              <w:rPr>
                <w:rFonts w:ascii="Amiri" w:hAnsi="Amiri" w:cs="Amiri"/>
                <w:sz w:val="26"/>
                <w:szCs w:val="26"/>
              </w:rPr>
              <w:t xml:space="preserve">,2,3,…,n 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}</w:t>
            </w:r>
            <w:r w:rsidRPr="00C85B9B">
              <w:rPr>
                <w:rFonts w:ascii="Amiri" w:hAnsi="Amiri" w:cs="Amiri"/>
                <w:sz w:val="26"/>
                <w:szCs w:val="26"/>
              </w:rPr>
              <w:sym w:font="Symbol" w:char="F0CE"/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C85B9B">
              <w:rPr>
                <w:rFonts w:ascii="Amiri" w:hAnsi="Amiri" w:cs="Amiri"/>
                <w:sz w:val="26"/>
                <w:szCs w:val="26"/>
              </w:rPr>
              <w:t>i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 بحيث يتحقق ما يلي              </w:t>
            </w:r>
            <w:r w:rsidRPr="00C85B9B">
              <w:rPr>
                <w:rFonts w:ascii="Amiri" w:hAnsi="Amiri" w:cs="Amiri"/>
                <w:position w:val="-12"/>
                <w:sz w:val="26"/>
                <w:szCs w:val="26"/>
                <w:rtl/>
              </w:rPr>
              <w:object w:dxaOrig="2500" w:dyaOrig="360" w14:anchorId="005E3CA8">
                <v:shape id="_x0000_i1110" type="#_x0000_t75" style="width:125.6pt;height:18.4pt" o:ole="">
                  <v:imagedata r:id="rId167" o:title=""/>
                </v:shape>
                <o:OLEObject Type="Embed" ProgID="Equation.DSMT4" ShapeID="_x0000_i1110" DrawAspect="Content" ObjectID="_1795180144" r:id="rId168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       </w:t>
            </w:r>
          </w:p>
          <w:p w14:paraId="7A8671A3" w14:textId="77777777" w:rsidR="002F249B" w:rsidRPr="002F249B" w:rsidRDefault="002F249B" w:rsidP="002F249B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6D5A30DD" w14:textId="0D64B1B7" w:rsidR="00C757C1" w:rsidRPr="00C85B9B" w:rsidRDefault="00C757C1" w:rsidP="00442165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C85B9B"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  <w:t>ملاحظات:</w:t>
            </w:r>
          </w:p>
          <w:p w14:paraId="131B9407" w14:textId="77777777" w:rsidR="00C757C1" w:rsidRPr="00C85B9B" w:rsidRDefault="00C757C1" w:rsidP="00C757C1">
            <w:pPr>
              <w:pStyle w:val="Paragraphedeliste"/>
              <w:numPr>
                <w:ilvl w:val="0"/>
                <w:numId w:val="35"/>
              </w:numPr>
              <w:bidi/>
              <w:ind w:left="360"/>
              <w:rPr>
                <w:rFonts w:ascii="Amiri" w:hAnsi="Amiri" w:cs="Amiri"/>
                <w:color w:val="FF0000"/>
                <w:sz w:val="26"/>
                <w:szCs w:val="26"/>
                <w:u w:val="single"/>
                <w:lang w:bidi="ar-DZ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>بما أن كل عدد</w:t>
            </w:r>
            <w:r w:rsidRPr="00C85B9B">
              <w:rPr>
                <w:rFonts w:ascii="Amiri" w:hAnsi="Amiri" w:cs="Amiri"/>
                <w:position w:val="-12"/>
                <w:sz w:val="26"/>
                <w:szCs w:val="26"/>
                <w:rtl/>
              </w:rPr>
              <w:object w:dxaOrig="240" w:dyaOrig="360" w14:anchorId="3A49A790">
                <v:shape id="_x0000_i1111" type="#_x0000_t75" style="width:10.9pt;height:17.6pt" o:ole="">
                  <v:imagedata r:id="rId165" o:title=""/>
                </v:shape>
                <o:OLEObject Type="Embed" ProgID="Equation.DSMT4" ShapeID="_x0000_i1111" DrawAspect="Content" ObjectID="_1795180145" r:id="rId169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موجب فهو أصغر من المجموع 1 ومنه </w:t>
            </w:r>
            <w:r w:rsidRPr="00C85B9B">
              <w:rPr>
                <w:rFonts w:ascii="Amiri" w:hAnsi="Amiri" w:cs="Amiri"/>
                <w:position w:val="-12"/>
                <w:sz w:val="26"/>
                <w:szCs w:val="26"/>
                <w:rtl/>
              </w:rPr>
              <w:object w:dxaOrig="940" w:dyaOrig="360" w14:anchorId="36AE1170">
                <v:shape id="_x0000_i1112" type="#_x0000_t75" style="width:46.9pt;height:18.4pt" o:ole="">
                  <v:imagedata r:id="rId170" o:title=""/>
                </v:shape>
                <o:OLEObject Type="Embed" ProgID="Equation.DSMT4" ShapeID="_x0000_i1112" DrawAspect="Content" ObjectID="_1795180146" r:id="rId171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من أجل كل </w:t>
            </w:r>
            <w:r w:rsidRPr="00C85B9B">
              <w:rPr>
                <w:rFonts w:ascii="Amiri" w:hAnsi="Amiri" w:cs="Amiri"/>
                <w:sz w:val="26"/>
                <w:szCs w:val="26"/>
              </w:rPr>
              <w:t>i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طبيعي من 1 الى </w:t>
            </w:r>
            <w:r w:rsidRPr="00C85B9B">
              <w:rPr>
                <w:rFonts w:ascii="Amiri" w:hAnsi="Amiri" w:cs="Amiri"/>
                <w:sz w:val="26"/>
                <w:szCs w:val="26"/>
              </w:rPr>
              <w:t>n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</w:p>
          <w:p w14:paraId="240A8658" w14:textId="77777777" w:rsidR="00C757C1" w:rsidRPr="00C85B9B" w:rsidRDefault="00C757C1" w:rsidP="00C757C1">
            <w:pPr>
              <w:pStyle w:val="Paragraphedeliste"/>
              <w:numPr>
                <w:ilvl w:val="0"/>
                <w:numId w:val="35"/>
              </w:numPr>
              <w:bidi/>
              <w:ind w:left="360"/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احتمال الحادثة </w:t>
            </w:r>
            <w:r w:rsidRPr="00C85B9B">
              <w:rPr>
                <w:rFonts w:ascii="Amiri" w:hAnsi="Amiri" w:cs="Amiri"/>
                <w:sz w:val="26"/>
                <w:szCs w:val="26"/>
              </w:rPr>
              <w:t>A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يرمز له بـ (</w:t>
            </w:r>
            <w:r w:rsidRPr="00C85B9B">
              <w:rPr>
                <w:rFonts w:ascii="Amiri" w:hAnsi="Amiri" w:cs="Amiri"/>
                <w:sz w:val="26"/>
                <w:szCs w:val="26"/>
              </w:rPr>
              <w:t>A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>)</w:t>
            </w:r>
            <w:r w:rsidRPr="00C85B9B">
              <w:rPr>
                <w:rFonts w:ascii="Amiri" w:hAnsi="Amiri" w:cs="Amiri"/>
                <w:sz w:val="26"/>
                <w:szCs w:val="26"/>
              </w:rPr>
              <w:t>P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ويساوي مجموع احتمالات الحوادث الأولية للحادثة </w:t>
            </w:r>
            <w:r w:rsidRPr="00C85B9B">
              <w:rPr>
                <w:rFonts w:ascii="Amiri" w:hAnsi="Amiri" w:cs="Amiri"/>
                <w:sz w:val="26"/>
                <w:szCs w:val="26"/>
              </w:rPr>
              <w:t>A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>.</w:t>
            </w:r>
          </w:p>
          <w:p w14:paraId="58CFB869" w14:textId="77777777" w:rsidR="00C757C1" w:rsidRPr="00C85B9B" w:rsidRDefault="00C757C1" w:rsidP="0054687B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49974FED" w14:textId="77777777" w:rsidR="002F249B" w:rsidRDefault="002F249B" w:rsidP="007B6472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33E26DFC" w14:textId="12C2788C" w:rsidR="00C757C1" w:rsidRPr="00C85B9B" w:rsidRDefault="00C757C1" w:rsidP="002F249B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lastRenderedPageBreak/>
              <w:t>مثال01:</w:t>
            </w:r>
          </w:p>
          <w:p w14:paraId="6976C000" w14:textId="12AE2CD4" w:rsidR="000B77BA" w:rsidRPr="00C85B9B" w:rsidRDefault="000B77BA" w:rsidP="000B77BA">
            <w:pPr>
              <w:bidi/>
              <w:ind w:left="36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>نعتبر زهر نرد مزيفا حيث: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</w:t>
            </w:r>
            <w:r w:rsidRPr="00C85B9B">
              <w:rPr>
                <w:rFonts w:ascii="Amiri" w:hAnsi="Amiri" w:cs="Amiri"/>
                <w:position w:val="-24"/>
                <w:sz w:val="26"/>
                <w:szCs w:val="26"/>
                <w:rtl/>
                <w:lang w:bidi="ar-DZ"/>
              </w:rPr>
              <w:object w:dxaOrig="3800" w:dyaOrig="620" w14:anchorId="03164E68">
                <v:shape id="_x0000_i1221" type="#_x0000_t75" style="width:190.05pt;height:31pt" o:ole="">
                  <v:imagedata r:id="rId172" o:title=""/>
                </v:shape>
                <o:OLEObject Type="Embed" ProgID="Equation.DSMT4" ShapeID="_x0000_i1221" DrawAspect="Content" ObjectID="_1795180147" r:id="rId173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>.</w:t>
            </w:r>
          </w:p>
          <w:p w14:paraId="0BB0B98A" w14:textId="77777777" w:rsidR="000B77BA" w:rsidRPr="00C85B9B" w:rsidRDefault="000B77BA" w:rsidP="000B77BA">
            <w:pPr>
              <w:bidi/>
              <w:rPr>
                <w:rFonts w:ascii="Amiri" w:hAnsi="Amiri" w:cs="Amiri"/>
                <w:color w:val="FF0000"/>
                <w:sz w:val="26"/>
                <w:szCs w:val="26"/>
                <w:rtl/>
                <w:lang w:bidi="ar-DZ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(</w:t>
            </w:r>
            <w:r w:rsidRPr="00C85B9B">
              <w:rPr>
                <w:rFonts w:ascii="Amiri" w:hAnsi="Amiri" w:cs="Amiri"/>
                <w:position w:val="-14"/>
                <w:sz w:val="26"/>
                <w:szCs w:val="26"/>
                <w:rtl/>
                <w:lang w:bidi="ar-DZ"/>
              </w:rPr>
              <w:object w:dxaOrig="520" w:dyaOrig="400" w14:anchorId="09CAA1BC">
                <v:shape id="_x0000_i1222" type="#_x0000_t75" style="width:25.95pt;height:20.1pt" o:ole="">
                  <v:imagedata r:id="rId174" o:title=""/>
                </v:shape>
                <o:OLEObject Type="Embed" ProgID="Equation.DSMT4" ShapeID="_x0000_i1222" DrawAspect="Content" ObjectID="_1795180148" r:id="rId175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هو احتمال ظهور الوجه ذي الرقم </w:t>
            </w:r>
            <w:r w:rsidRPr="00C85B9B">
              <w:rPr>
                <w:rFonts w:ascii="Amiri" w:hAnsi="Amiri" w:cs="Amiri"/>
                <w:position w:val="-6"/>
                <w:sz w:val="26"/>
                <w:szCs w:val="26"/>
                <w:rtl/>
                <w:lang w:bidi="ar-DZ"/>
              </w:rPr>
              <w:object w:dxaOrig="139" w:dyaOrig="260" w14:anchorId="3DAB5462">
                <v:shape id="_x0000_i1223" type="#_x0000_t75" style="width:6.7pt;height:13.4pt" o:ole="">
                  <v:imagedata r:id="rId176" o:title=""/>
                </v:shape>
                <o:OLEObject Type="Embed" ProgID="Equation.DSMT4" ShapeID="_x0000_i1223" DrawAspect="Content" ObjectID="_1795180149" r:id="rId177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).       </w:t>
            </w:r>
            <w:r w:rsidRPr="00C85B9B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 xml:space="preserve"> </w:t>
            </w:r>
          </w:p>
          <w:p w14:paraId="15CA8813" w14:textId="7CF812F2" w:rsidR="000B77BA" w:rsidRPr="00C85B9B" w:rsidRDefault="000B77BA" w:rsidP="000B77BA">
            <w:pPr>
              <w:pStyle w:val="Paragraphedeliste"/>
              <w:numPr>
                <w:ilvl w:val="0"/>
                <w:numId w:val="34"/>
              </w:num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>احسب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</w:t>
            </w:r>
            <w:r w:rsidRPr="00C85B9B">
              <w:rPr>
                <w:rFonts w:ascii="Amiri" w:hAnsi="Amiri" w:cs="Amiri"/>
                <w:position w:val="-14"/>
                <w:sz w:val="26"/>
                <w:szCs w:val="26"/>
                <w:rtl/>
                <w:lang w:bidi="ar-DZ"/>
              </w:rPr>
              <w:object w:dxaOrig="560" w:dyaOrig="400" w14:anchorId="70D10F14">
                <v:shape id="_x0000_i1224" type="#_x0000_t75" style="width:27.65pt;height:20.1pt" o:ole="">
                  <v:imagedata r:id="rId178" o:title=""/>
                </v:shape>
                <o:OLEObject Type="Embed" ProgID="Equation.DSMT4" ShapeID="_x0000_i1224" DrawAspect="Content" ObjectID="_1795180150" r:id="rId179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>.</w:t>
            </w:r>
          </w:p>
          <w:p w14:paraId="5E80825F" w14:textId="77777777" w:rsidR="000B77BA" w:rsidRPr="00C85B9B" w:rsidRDefault="000B77BA" w:rsidP="000B77BA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3F70D9BC" w14:textId="77777777" w:rsidR="000B77BA" w:rsidRPr="00C85B9B" w:rsidRDefault="000B77BA" w:rsidP="000B77BA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مثال02:</w:t>
            </w:r>
          </w:p>
          <w:p w14:paraId="10A22E39" w14:textId="77777777" w:rsidR="00C757C1" w:rsidRPr="00C85B9B" w:rsidRDefault="00C757C1" w:rsidP="0054687B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lang w:bidi="ar-DZ"/>
              </w:rPr>
            </w:pPr>
          </w:p>
          <w:p w14:paraId="363A4186" w14:textId="1778B635" w:rsidR="00C757C1" w:rsidRPr="00C85B9B" w:rsidRDefault="00C757C1" w:rsidP="000B77BA">
            <w:pPr>
              <w:tabs>
                <w:tab w:val="right" w:pos="0"/>
              </w:tabs>
              <w:bidi/>
              <w:ind w:firstLine="41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>نعتبر زهر نرد مزيفا حيث:</w:t>
            </w:r>
            <w:r w:rsidR="000B77BA"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</w:t>
            </w:r>
            <w:r w:rsidRPr="00C85B9B">
              <w:rPr>
                <w:rFonts w:ascii="Amiri" w:hAnsi="Amiri" w:cs="Amiri"/>
                <w:position w:val="-14"/>
                <w:sz w:val="26"/>
                <w:szCs w:val="26"/>
                <w:rtl/>
                <w:lang w:bidi="ar-DZ"/>
              </w:rPr>
              <w:object w:dxaOrig="2340" w:dyaOrig="400" w14:anchorId="4EDFBA8C">
                <v:shape id="_x0000_i1113" type="#_x0000_t75" style="width:117.2pt;height:20.1pt" o:ole="">
                  <v:imagedata r:id="rId180" o:title=""/>
                </v:shape>
                <o:OLEObject Type="Embed" ProgID="Equation.DSMT4" ShapeID="_x0000_i1113" DrawAspect="Content" ObjectID="_1795180151" r:id="rId181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>،</w:t>
            </w:r>
            <w:r w:rsidRPr="00C85B9B">
              <w:rPr>
                <w:rFonts w:ascii="Amiri" w:hAnsi="Amiri" w:cs="Amiri"/>
                <w:position w:val="-14"/>
                <w:sz w:val="26"/>
                <w:szCs w:val="26"/>
                <w:rtl/>
                <w:lang w:bidi="ar-DZ"/>
              </w:rPr>
              <w:object w:dxaOrig="1800" w:dyaOrig="400" w14:anchorId="780463EC">
                <v:shape id="_x0000_i1114" type="#_x0000_t75" style="width:90.4pt;height:20.1pt" o:ole="">
                  <v:imagedata r:id="rId182" o:title=""/>
                </v:shape>
                <o:OLEObject Type="Embed" ProgID="Equation.DSMT4" ShapeID="_x0000_i1114" DrawAspect="Content" ObjectID="_1795180152" r:id="rId183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>،</w:t>
            </w:r>
            <w:r w:rsidRPr="00C85B9B">
              <w:rPr>
                <w:rFonts w:ascii="Amiri" w:hAnsi="Amiri" w:cs="Amiri"/>
                <w:position w:val="-14"/>
                <w:sz w:val="26"/>
                <w:szCs w:val="26"/>
                <w:rtl/>
                <w:lang w:bidi="ar-DZ"/>
              </w:rPr>
              <w:object w:dxaOrig="1120" w:dyaOrig="400" w14:anchorId="5B7A577C">
                <v:shape id="_x0000_i1115" type="#_x0000_t75" style="width:56.1pt;height:20.1pt" o:ole="">
                  <v:imagedata r:id="rId184" o:title=""/>
                </v:shape>
                <o:OLEObject Type="Embed" ProgID="Equation.DSMT4" ShapeID="_x0000_i1115" DrawAspect="Content" ObjectID="_1795180153" r:id="rId185"/>
              </w:object>
            </w:r>
          </w:p>
          <w:p w14:paraId="73F07D6E" w14:textId="77777777" w:rsidR="00C757C1" w:rsidRPr="00C85B9B" w:rsidRDefault="00C757C1" w:rsidP="0054687B">
            <w:pPr>
              <w:bidi/>
              <w:rPr>
                <w:rFonts w:ascii="Amiri" w:hAnsi="Amiri" w:cs="Amiri"/>
                <w:color w:val="FF0000"/>
                <w:sz w:val="26"/>
                <w:szCs w:val="26"/>
                <w:rtl/>
                <w:lang w:bidi="ar-DZ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(</w:t>
            </w:r>
            <w:r w:rsidRPr="00C85B9B">
              <w:rPr>
                <w:rFonts w:ascii="Amiri" w:hAnsi="Amiri" w:cs="Amiri"/>
                <w:position w:val="-14"/>
                <w:sz w:val="26"/>
                <w:szCs w:val="26"/>
                <w:rtl/>
                <w:lang w:bidi="ar-DZ"/>
              </w:rPr>
              <w:object w:dxaOrig="520" w:dyaOrig="400" w14:anchorId="7F7B0889">
                <v:shape id="_x0000_i1116" type="#_x0000_t75" style="width:25.95pt;height:20.1pt" o:ole="">
                  <v:imagedata r:id="rId186" o:title=""/>
                </v:shape>
                <o:OLEObject Type="Embed" ProgID="Equation.DSMT4" ShapeID="_x0000_i1116" DrawAspect="Content" ObjectID="_1795180154" r:id="rId187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هو احتمال ظهور الوجه ذي الرقم </w:t>
            </w:r>
            <w:r w:rsidRPr="00C85B9B">
              <w:rPr>
                <w:rFonts w:ascii="Amiri" w:hAnsi="Amiri" w:cs="Amiri"/>
                <w:position w:val="-6"/>
                <w:sz w:val="26"/>
                <w:szCs w:val="26"/>
                <w:rtl/>
                <w:lang w:bidi="ar-DZ"/>
              </w:rPr>
              <w:object w:dxaOrig="139" w:dyaOrig="260" w14:anchorId="2E035D77">
                <v:shape id="_x0000_i1117" type="#_x0000_t75" style="width:6.7pt;height:12.55pt" o:ole="">
                  <v:imagedata r:id="rId188" o:title=""/>
                </v:shape>
                <o:OLEObject Type="Embed" ProgID="Equation.DSMT4" ShapeID="_x0000_i1117" DrawAspect="Content" ObjectID="_1795180155" r:id="rId189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).       </w:t>
            </w:r>
            <w:r w:rsidRPr="00C85B9B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 xml:space="preserve"> </w:t>
            </w:r>
          </w:p>
          <w:p w14:paraId="6C08D74D" w14:textId="77777777" w:rsidR="00C757C1" w:rsidRPr="00C85B9B" w:rsidRDefault="00C757C1" w:rsidP="0054687B">
            <w:pPr>
              <w:bidi/>
              <w:ind w:left="468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C85B9B">
              <w:rPr>
                <w:rFonts w:ascii="Amiri" w:hAnsi="Amiri" w:cs="Amiri"/>
                <w:color w:val="FF0000"/>
                <w:sz w:val="26"/>
                <w:szCs w:val="26"/>
                <w:rtl/>
                <w:lang w:bidi="ar-DZ"/>
              </w:rPr>
              <w:t xml:space="preserve">1) 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>احسب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</w:t>
            </w:r>
            <w:r w:rsidRPr="00C85B9B">
              <w:rPr>
                <w:rFonts w:ascii="Amiri" w:hAnsi="Amiri" w:cs="Amiri"/>
                <w:position w:val="-6"/>
                <w:sz w:val="26"/>
                <w:szCs w:val="26"/>
                <w:rtl/>
                <w:lang w:bidi="ar-DZ"/>
              </w:rPr>
              <w:object w:dxaOrig="200" w:dyaOrig="279" w14:anchorId="52257512">
                <v:shape id="_x0000_i1118" type="#_x0000_t75" style="width:10.05pt;height:14.25pt" o:ole="">
                  <v:imagedata r:id="rId190" o:title=""/>
                </v:shape>
                <o:OLEObject Type="Embed" ProgID="Equation.DSMT4" ShapeID="_x0000_i1118" DrawAspect="Content" ObjectID="_1795180156" r:id="rId191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>.</w:t>
            </w:r>
          </w:p>
          <w:p w14:paraId="2A388602" w14:textId="77777777" w:rsidR="00C757C1" w:rsidRPr="00C85B9B" w:rsidRDefault="00C757C1" w:rsidP="0054687B">
            <w:pPr>
              <w:bidi/>
              <w:ind w:left="468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C85B9B">
              <w:rPr>
                <w:rFonts w:ascii="Amiri" w:hAnsi="Amiri" w:cs="Amiri"/>
                <w:color w:val="FF0000"/>
                <w:sz w:val="26"/>
                <w:szCs w:val="26"/>
                <w:rtl/>
                <w:lang w:bidi="ar-DZ"/>
              </w:rPr>
              <w:t xml:space="preserve">2) 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>احسب احتمال ظهور رقم فردي.</w:t>
            </w:r>
          </w:p>
          <w:p w14:paraId="5579B6E5" w14:textId="77777777" w:rsidR="00C757C1" w:rsidRPr="00C85B9B" w:rsidRDefault="00C757C1" w:rsidP="0054687B">
            <w:pPr>
              <w:bidi/>
              <w:ind w:left="468"/>
              <w:rPr>
                <w:rFonts w:ascii="Amiri" w:hAnsi="Amiri" w:cs="Amiri"/>
                <w:b/>
                <w:i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b/>
                <w:i/>
                <w:color w:val="FF0000"/>
                <w:sz w:val="26"/>
                <w:szCs w:val="26"/>
                <w:rtl/>
                <w:lang w:val="en-US" w:bidi="ar-DZ"/>
              </w:rPr>
              <w:t xml:space="preserve">3) </w:t>
            </w:r>
            <w:r w:rsidRPr="00C85B9B">
              <w:rPr>
                <w:rFonts w:ascii="Amiri" w:hAnsi="Amiri" w:cs="Amiri"/>
                <w:b/>
                <w:i/>
                <w:color w:val="000000"/>
                <w:sz w:val="26"/>
                <w:szCs w:val="26"/>
                <w:rtl/>
                <w:lang w:val="en-US" w:bidi="ar-DZ"/>
              </w:rPr>
              <w:t>استنتج احتمال</w:t>
            </w:r>
            <w:r w:rsidRPr="00C85B9B">
              <w:rPr>
                <w:rFonts w:ascii="Amiri" w:hAnsi="Amiri" w:cs="Amiri"/>
                <w:color w:val="000000"/>
                <w:sz w:val="26"/>
                <w:szCs w:val="26"/>
                <w:rtl/>
                <w:lang w:bidi="ar-DZ"/>
              </w:rPr>
              <w:t xml:space="preserve"> 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>ظهور</w:t>
            </w:r>
            <w:r w:rsidRPr="00C85B9B">
              <w:rPr>
                <w:rFonts w:ascii="Amiri" w:hAnsi="Amiri" w:cs="Amiri"/>
                <w:color w:val="000000"/>
                <w:sz w:val="26"/>
                <w:szCs w:val="26"/>
                <w:rtl/>
                <w:lang w:bidi="ar-DZ"/>
              </w:rPr>
              <w:t xml:space="preserve"> رقم زوجي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>.</w:t>
            </w:r>
            <w:r w:rsidRPr="00C85B9B">
              <w:rPr>
                <w:rFonts w:ascii="Amiri" w:hAnsi="Amiri" w:cs="Amiri"/>
                <w:b/>
                <w:i/>
                <w:sz w:val="26"/>
                <w:szCs w:val="26"/>
                <w:rtl/>
              </w:rPr>
              <w:t xml:space="preserve"> </w:t>
            </w:r>
          </w:p>
          <w:p w14:paraId="08612FF8" w14:textId="77777777" w:rsidR="000B77BA" w:rsidRPr="00C85B9B" w:rsidRDefault="000B77BA" w:rsidP="000B77BA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</w:p>
          <w:p w14:paraId="268BF2B5" w14:textId="61EAD102" w:rsidR="000B77BA" w:rsidRPr="00C85B9B" w:rsidRDefault="000B77BA" w:rsidP="000B77BA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مثال03:</w:t>
            </w:r>
          </w:p>
          <w:p w14:paraId="396A4390" w14:textId="77777777" w:rsidR="00C757C1" w:rsidRPr="00C85B9B" w:rsidRDefault="00C757C1" w:rsidP="0054687B">
            <w:pPr>
              <w:pStyle w:val="Paragraphedeliste"/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</w:rPr>
            </w:pPr>
          </w:p>
          <w:p w14:paraId="15169A24" w14:textId="77777777" w:rsidR="00C757C1" w:rsidRPr="00C85B9B" w:rsidRDefault="00C757C1" w:rsidP="0054687B">
            <w:pPr>
              <w:bidi/>
              <w:ind w:left="72"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نعتبر </w:t>
            </w:r>
            <w:r w:rsidRPr="00C85B9B">
              <w:rPr>
                <w:rFonts w:ascii="Amiri" w:hAnsi="Amiri" w:cs="Amiri"/>
                <w:position w:val="-14"/>
                <w:sz w:val="26"/>
                <w:szCs w:val="26"/>
                <w:rtl/>
                <w:lang w:val="en-US" w:bidi="ar-DZ"/>
              </w:rPr>
              <w:object w:dxaOrig="1420" w:dyaOrig="400" w14:anchorId="02092163">
                <v:shape id="_x0000_i1119" type="#_x0000_t75" style="width:71.15pt;height:20.1pt" o:ole="">
                  <v:imagedata r:id="rId192" o:title=""/>
                </v:shape>
                <o:OLEObject Type="Embed" ProgID="Equation.DSMT4" ShapeID="_x0000_i1119" DrawAspect="Content" ObjectID="_1795180157" r:id="rId193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وقانون الاحتمال </w:t>
            </w:r>
            <w:r w:rsidRPr="00C85B9B">
              <w:rPr>
                <w:rFonts w:ascii="Amiri" w:hAnsi="Amiri" w:cs="Amiri"/>
                <w:position w:val="-10"/>
                <w:sz w:val="26"/>
                <w:szCs w:val="26"/>
                <w:rtl/>
                <w:lang w:val="en-US" w:bidi="ar-DZ"/>
              </w:rPr>
              <w:object w:dxaOrig="240" w:dyaOrig="260" w14:anchorId="33529162">
                <v:shape id="_x0000_i1120" type="#_x0000_t75" style="width:11.7pt;height:12.55pt" o:ole="">
                  <v:imagedata r:id="rId194" o:title=""/>
                </v:shape>
                <o:OLEObject Type="Embed" ProgID="Equation.DSMT4" ShapeID="_x0000_i1120" DrawAspect="Content" ObjectID="_1795180158" r:id="rId195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المعرف على </w:t>
            </w:r>
            <w:r w:rsidRPr="00C85B9B">
              <w:rPr>
                <w:rFonts w:ascii="Amiri" w:hAnsi="Amiri" w:cs="Amiri"/>
                <w:position w:val="-4"/>
                <w:sz w:val="26"/>
                <w:szCs w:val="26"/>
                <w:rtl/>
                <w:lang w:val="en-US" w:bidi="ar-DZ"/>
              </w:rPr>
              <w:object w:dxaOrig="260" w:dyaOrig="260" w14:anchorId="01A01BD9">
                <v:shape id="_x0000_i1121" type="#_x0000_t75" style="width:12.55pt;height:12.55pt" o:ole="">
                  <v:imagedata r:id="rId196" o:title=""/>
                </v:shape>
                <o:OLEObject Type="Embed" ProgID="Equation.DSMT4" ShapeID="_x0000_i1121" DrawAspect="Content" ObjectID="_1795180159" r:id="rId197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.</w:t>
            </w:r>
          </w:p>
          <w:p w14:paraId="1F2409F5" w14:textId="77777777" w:rsidR="00C757C1" w:rsidRPr="00C85B9B" w:rsidRDefault="00C757C1" w:rsidP="0054687B">
            <w:pPr>
              <w:bidi/>
              <w:ind w:left="72"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نعلم أن </w:t>
            </w:r>
            <w:r w:rsidRPr="00C85B9B">
              <w:rPr>
                <w:rFonts w:ascii="Amiri" w:hAnsi="Amiri" w:cs="Amiri"/>
                <w:position w:val="-24"/>
                <w:sz w:val="26"/>
                <w:szCs w:val="26"/>
                <w:rtl/>
                <w:lang w:val="en-US" w:bidi="ar-DZ"/>
              </w:rPr>
              <w:object w:dxaOrig="1140" w:dyaOrig="620" w14:anchorId="765903A2">
                <v:shape id="_x0000_i1122" type="#_x0000_t75" style="width:56.95pt;height:31pt" o:ole="">
                  <v:imagedata r:id="rId198" o:title=""/>
                </v:shape>
                <o:OLEObject Type="Embed" ProgID="Equation.DSMT4" ShapeID="_x0000_i1122" DrawAspect="Content" ObjectID="_1795180160" r:id="rId199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، </w:t>
            </w:r>
            <w:r w:rsidRPr="00C85B9B">
              <w:rPr>
                <w:rFonts w:ascii="Amiri" w:hAnsi="Amiri" w:cs="Amiri"/>
                <w:position w:val="-24"/>
                <w:sz w:val="26"/>
                <w:szCs w:val="26"/>
                <w:rtl/>
                <w:lang w:val="en-US" w:bidi="ar-DZ"/>
              </w:rPr>
              <w:object w:dxaOrig="1140" w:dyaOrig="620" w14:anchorId="4FED59B5">
                <v:shape id="_x0000_i1123" type="#_x0000_t75" style="width:56.95pt;height:31pt" o:ole="">
                  <v:imagedata r:id="rId200" o:title=""/>
                </v:shape>
                <o:OLEObject Type="Embed" ProgID="Equation.DSMT4" ShapeID="_x0000_i1123" DrawAspect="Content" ObjectID="_1795180161" r:id="rId201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،</w:t>
            </w:r>
            <w:r w:rsidRPr="00C85B9B">
              <w:rPr>
                <w:rFonts w:ascii="Amiri" w:hAnsi="Amiri" w:cs="Amiri"/>
                <w:position w:val="-24"/>
                <w:sz w:val="26"/>
                <w:szCs w:val="26"/>
                <w:rtl/>
                <w:lang w:val="en-US" w:bidi="ar-DZ"/>
              </w:rPr>
              <w:object w:dxaOrig="1140" w:dyaOrig="620" w14:anchorId="5F9763DF">
                <v:shape id="_x0000_i1124" type="#_x0000_t75" style="width:56.95pt;height:31pt" o:ole="">
                  <v:imagedata r:id="rId202" o:title=""/>
                </v:shape>
                <o:OLEObject Type="Embed" ProgID="Equation.DSMT4" ShapeID="_x0000_i1124" DrawAspect="Content" ObjectID="_1795180162" r:id="rId203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.</w:t>
            </w:r>
          </w:p>
          <w:p w14:paraId="449EBC4B" w14:textId="77777777" w:rsidR="00C757C1" w:rsidRPr="00C85B9B" w:rsidRDefault="00C757C1" w:rsidP="0054687B">
            <w:pPr>
              <w:bidi/>
              <w:ind w:left="72"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احسب كلا من:</w:t>
            </w:r>
          </w:p>
          <w:p w14:paraId="18AA5D3E" w14:textId="77777777" w:rsidR="00C757C1" w:rsidRPr="00C85B9B" w:rsidRDefault="00C757C1" w:rsidP="0054687B">
            <w:pPr>
              <w:tabs>
                <w:tab w:val="left" w:pos="3278"/>
              </w:tabs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C85B9B">
              <w:rPr>
                <w:rFonts w:ascii="Amiri" w:hAnsi="Amiri" w:cs="Amiri"/>
                <w:color w:val="FF0000"/>
                <w:sz w:val="26"/>
                <w:szCs w:val="26"/>
                <w:rtl/>
                <w:lang w:bidi="ar-DZ"/>
              </w:rPr>
              <w:t>أ)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</w:t>
            </w:r>
            <w:r w:rsidRPr="00C85B9B">
              <w:rPr>
                <w:rFonts w:ascii="Amiri" w:hAnsi="Amiri" w:cs="Amiri"/>
                <w:position w:val="-14"/>
                <w:sz w:val="26"/>
                <w:szCs w:val="26"/>
                <w:rtl/>
                <w:lang w:val="en-US" w:bidi="ar-DZ"/>
              </w:rPr>
              <w:object w:dxaOrig="780" w:dyaOrig="400" w14:anchorId="4DDF4A29">
                <v:shape id="_x0000_i1125" type="#_x0000_t75" style="width:39.35pt;height:20.1pt" o:ole="">
                  <v:imagedata r:id="rId204" o:title=""/>
                </v:shape>
                <o:OLEObject Type="Embed" ProgID="Equation.DSMT4" ShapeID="_x0000_i1125" DrawAspect="Content" ObjectID="_1795180163" r:id="rId205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،     </w:t>
            </w:r>
            <w:r w:rsidRPr="00C85B9B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 xml:space="preserve"> ﺒ) </w:t>
            </w:r>
            <w:r w:rsidRPr="00C85B9B">
              <w:rPr>
                <w:rFonts w:ascii="Amiri" w:hAnsi="Amiri" w:cs="Amiri"/>
                <w:position w:val="-14"/>
                <w:sz w:val="26"/>
                <w:szCs w:val="26"/>
                <w:rtl/>
                <w:lang w:val="en-US" w:bidi="ar-DZ"/>
              </w:rPr>
              <w:object w:dxaOrig="1160" w:dyaOrig="400" w14:anchorId="0A2CF32B">
                <v:shape id="_x0000_i1126" type="#_x0000_t75" style="width:57.75pt;height:20.1pt" o:ole="">
                  <v:imagedata r:id="rId206" o:title=""/>
                </v:shape>
                <o:OLEObject Type="Embed" ProgID="Equation.DSMT4" ShapeID="_x0000_i1126" DrawAspect="Content" ObjectID="_1795180164" r:id="rId207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،     </w:t>
            </w:r>
            <w:r w:rsidRPr="00C85B9B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>ﺠ)</w:t>
            </w:r>
            <w:r w:rsidRPr="00C85B9B">
              <w:rPr>
                <w:rFonts w:ascii="Amiri" w:hAnsi="Amiri" w:cs="Amiri"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 w:rsidRPr="00C85B9B">
              <w:rPr>
                <w:rFonts w:ascii="Amiri" w:hAnsi="Amiri" w:cs="Amiri"/>
                <w:position w:val="-20"/>
                <w:sz w:val="26"/>
                <w:szCs w:val="26"/>
                <w:rtl/>
                <w:lang w:val="en-US" w:bidi="ar-DZ"/>
              </w:rPr>
              <w:object w:dxaOrig="960" w:dyaOrig="520" w14:anchorId="79797E27">
                <v:shape id="_x0000_i1127" type="#_x0000_t75" style="width:47.7pt;height:25.95pt" o:ole="">
                  <v:imagedata r:id="rId208" o:title=""/>
                </v:shape>
                <o:OLEObject Type="Embed" ProgID="Equation.DSMT4" ShapeID="_x0000_i1127" DrawAspect="Content" ObjectID="_1795180165" r:id="rId209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>.</w:t>
            </w:r>
          </w:p>
          <w:p w14:paraId="6525A107" w14:textId="717A95CD" w:rsidR="00C757C1" w:rsidRDefault="00E37B6A" w:rsidP="0054687B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/>
                <w:noProof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06D1DF13" wp14:editId="03AEB9A6">
                      <wp:simplePos x="0" y="0"/>
                      <wp:positionH relativeFrom="column">
                        <wp:posOffset>376968</wp:posOffset>
                      </wp:positionH>
                      <wp:positionV relativeFrom="paragraph">
                        <wp:posOffset>207940</wp:posOffset>
                      </wp:positionV>
                      <wp:extent cx="2870791" cy="2647507"/>
                      <wp:effectExtent l="0" t="0" r="25400" b="19685"/>
                      <wp:wrapNone/>
                      <wp:docPr id="508567576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0791" cy="2647507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9D1E6B" w14:textId="7F99EEFC" w:rsidR="00E37B6A" w:rsidRDefault="00E37B6A" w:rsidP="00E37B6A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F7248A9" wp14:editId="6E5A52D5">
                                        <wp:extent cx="2530475" cy="2530475"/>
                                        <wp:effectExtent l="0" t="0" r="3175" b="3175"/>
                                        <wp:docPr id="1834587038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34587038" name=""/>
                                                <pic:cNvPicPr/>
                                              </pic:nvPicPr>
                                              <pic:blipFill>
                                                <a:blip r:embed="rId4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30475" cy="25304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6D1DF13" id="Rectangle 44" o:spid="_x0000_s1042" style="position:absolute;left:0;text-align:left;margin-left:29.7pt;margin-top:16.35pt;width:226.05pt;height:208.4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" fillcolor="white [3201]" strokecolor="white [3212]" strokeweight="2pt">
                      <v:textbox>
                        <w:txbxContent>
                          <w:p w14:paraId="519D1E6B" w14:textId="7F99EEFC" w:rsidR="00E37B6A" w:rsidRDefault="00E37B6A" w:rsidP="00E37B6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7248A9" wp14:editId="6E5A52D5">
                                  <wp:extent cx="2530475" cy="2530475"/>
                                  <wp:effectExtent l="0" t="0" r="3175" b="3175"/>
                                  <wp:docPr id="1834587038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34587038" name=""/>
                                          <pic:cNvPicPr/>
                                        </pic:nvPicPr>
                                        <pic:blipFill>
                                          <a:blip r:embed="rId4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30475" cy="2530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FD81B39" w14:textId="77777777" w:rsidR="00C85B9B" w:rsidRDefault="00C85B9B" w:rsidP="00C85B9B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6EB1E6AB" w14:textId="77777777" w:rsidR="00C85B9B" w:rsidRDefault="00C85B9B" w:rsidP="00C85B9B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0DB63F67" w14:textId="77777777" w:rsidR="00C85B9B" w:rsidRDefault="00C85B9B" w:rsidP="00C85B9B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755B3959" w14:textId="77777777" w:rsidR="00C85B9B" w:rsidRDefault="00C85B9B" w:rsidP="00C85B9B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60FA7ACA" w14:textId="77777777" w:rsidR="00C85B9B" w:rsidRDefault="00C85B9B" w:rsidP="00C85B9B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781AFD9B" w14:textId="77777777" w:rsidR="00C85B9B" w:rsidRDefault="00C85B9B" w:rsidP="00C85B9B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7AE36B42" w14:textId="77777777" w:rsidR="00C85B9B" w:rsidRDefault="00C85B9B" w:rsidP="00C85B9B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17E73668" w14:textId="77777777" w:rsidR="002F249B" w:rsidRDefault="002F249B" w:rsidP="002F249B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0EFAF53A" w14:textId="77777777" w:rsidR="00C757C1" w:rsidRPr="00792B9B" w:rsidRDefault="00C757C1" w:rsidP="008251D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4C9E603A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2DE66B6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917458F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CD45916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96A8E8A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7EB0D2F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F65C81A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EBA4305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A9EBC9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C7571C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165A5E3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99D1B4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F0EB0DE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1A4239D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F73EB0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82CBB21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713CEFC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F865E5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6A05EA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771C870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3232FDB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7EF9CC0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E5D7ACC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33CB70F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B4770D8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EC109BA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E9EF6C4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36DA101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FC6A178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22D470C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E0B51A7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4859A5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9A3F106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162441A" w14:textId="77777777" w:rsidR="00C757C1" w:rsidRPr="00792B9B" w:rsidRDefault="00C757C1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7BDF7DCF" w14:textId="77777777" w:rsidR="00C757C1" w:rsidRPr="00792B9B" w:rsidRDefault="00C757C1" w:rsidP="003D5BFF">
      <w:pPr>
        <w:bidi/>
        <w:ind w:left="-993" w:right="-851"/>
        <w:rPr>
          <w:rFonts w:cstheme="minorHAnsi"/>
          <w:sz w:val="28"/>
          <w:szCs w:val="28"/>
        </w:rPr>
      </w:pPr>
    </w:p>
    <w:p w14:paraId="70E85D9A" w14:textId="77777777" w:rsidR="00C757C1" w:rsidRDefault="00C757C1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8A6DAF5" wp14:editId="542AAF96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210840296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4E081E" w14:textId="77777777" w:rsidR="00C757C1" w:rsidRPr="00305590" w:rsidRDefault="00C757C1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339A3174" w14:textId="77777777" w:rsidR="00C757C1" w:rsidRPr="00305590" w:rsidRDefault="00C757C1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A6DAF5" id="_x0000_s1043" style="position:absolute;left:0;text-align:left;margin-left:-46.15pt;margin-top:66.05pt;width:543pt;height:53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" fillcolor="white [3201]" strokecolor="black [3213]" strokeweight="2pt">
                <v:textbox>
                  <w:txbxContent>
                    <w:p w14:paraId="134E081E" w14:textId="77777777" w:rsidR="00C757C1" w:rsidRPr="00305590" w:rsidRDefault="00C757C1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339A3174" w14:textId="77777777" w:rsidR="00C757C1" w:rsidRPr="00305590" w:rsidRDefault="00C757C1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49EEB62" wp14:editId="5FB8B291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697487976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AB7CB" w14:textId="77777777" w:rsidR="00C757C1" w:rsidRPr="00305590" w:rsidRDefault="00C757C1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01 ساعة</w:t>
                            </w:r>
                          </w:p>
                          <w:p w14:paraId="0AF9C66F" w14:textId="77777777" w:rsidR="00C757C1" w:rsidRDefault="00C757C1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9EEB62" id="_x0000_s1044" style="position:absolute;left:0;text-align:left;margin-left:-44.65pt;margin-top:.8pt;width:100.5pt;height:58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" fillcolor="white [3201]" strokecolor="black [3213]" strokeweight="2pt">
                <v:textbox>
                  <w:txbxContent>
                    <w:p w14:paraId="5BCAB7CB" w14:textId="77777777" w:rsidR="00C757C1" w:rsidRPr="00305590" w:rsidRDefault="00C757C1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01 ساعة</w:t>
                      </w:r>
                    </w:p>
                    <w:p w14:paraId="0AF9C66F" w14:textId="77777777" w:rsidR="00C757C1" w:rsidRDefault="00C757C1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BA745B5" wp14:editId="6B2A1335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064719238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9C41F" w14:textId="77777777" w:rsidR="00C757C1" w:rsidRPr="00305590" w:rsidRDefault="00C757C1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الثانية 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علوم تجريبية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A745B5" id="_x0000_s1045" style="position:absolute;left:0;text-align:left;margin-left:396.35pt;margin-top:-.7pt;width:100.5pt;height:62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" fillcolor="white [3201]" strokecolor="black [3213]" strokeweight="2pt">
                <v:textbox>
                  <w:txbxContent>
                    <w:p w14:paraId="0E79C41F" w14:textId="77777777" w:rsidR="00C757C1" w:rsidRPr="00305590" w:rsidRDefault="00C757C1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الثانية 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علوم تجريبية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82FCC05" wp14:editId="6CB2A7B7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606754639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881F2" w14:textId="77777777" w:rsidR="00C757C1" w:rsidRPr="00305590" w:rsidRDefault="00C757C1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الاح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تمالات</w:t>
                            </w:r>
                          </w:p>
                          <w:p w14:paraId="7B1DCAA5" w14:textId="77777777" w:rsidR="00C757C1" w:rsidRPr="00305590" w:rsidRDefault="00C757C1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C33F36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الامل الرياضياتي لقانون الاحتمال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82FCC05" id="_x0000_s1046" style="position:absolute;left:0;text-align:left;margin-left:66.35pt;margin-top:1.55pt;width:323.25pt;height:58.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" fillcolor="white [3201]" strokecolor="black [3213]" strokeweight="2pt">
                <v:textbox>
                  <w:txbxContent>
                    <w:p w14:paraId="057881F2" w14:textId="77777777" w:rsidR="00C757C1" w:rsidRPr="00305590" w:rsidRDefault="00C757C1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الاح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تمالات</w:t>
                      </w:r>
                    </w:p>
                    <w:p w14:paraId="7B1DCAA5" w14:textId="77777777" w:rsidR="00C757C1" w:rsidRPr="00305590" w:rsidRDefault="00C757C1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C33F36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الامل الرياضياتي لقانون الاحتمال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1D5BC732" w14:textId="77777777" w:rsidR="00C757C1" w:rsidRPr="00792B9B" w:rsidRDefault="00C757C1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C757C1" w:rsidRPr="00792B9B" w14:paraId="46904603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64F59284" w14:textId="77777777" w:rsidR="00C757C1" w:rsidRPr="00305590" w:rsidRDefault="00C757C1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3C02CB7D" w14:textId="77777777" w:rsidR="00C757C1" w:rsidRPr="00305590" w:rsidRDefault="00C757C1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524545B6" w14:textId="77777777" w:rsidR="00C757C1" w:rsidRPr="00305590" w:rsidRDefault="00C757C1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C757C1" w:rsidRPr="00792B9B" w14:paraId="7ED9E6D0" w14:textId="77777777" w:rsidTr="00305590">
        <w:tc>
          <w:tcPr>
            <w:tcW w:w="1278" w:type="dxa"/>
          </w:tcPr>
          <w:p w14:paraId="27DAB456" w14:textId="77777777" w:rsidR="00C757C1" w:rsidRDefault="00C757C1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C451984" w14:textId="77777777" w:rsidR="00C757C1" w:rsidRDefault="00C757C1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1F0A15D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76B4068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892A489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BECB92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E949BE5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2D83C5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B2505C3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65B0AF1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BF9830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3E6512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6B8324B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36E170C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1772338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28ED87D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D13EF47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0CF55A7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D15BFDD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66E2CBF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BB75C5A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45EAEAD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F6015B7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42DD26A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CEE0A8B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3174EC3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03567A1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BD56EB1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6046905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23DD42A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900FF97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659FD67" w14:textId="77777777" w:rsidR="00C757C1" w:rsidRPr="00FB5A89" w:rsidRDefault="00C757C1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53F4FE91" w14:textId="77777777" w:rsidR="00C757C1" w:rsidRDefault="00C757C1" w:rsidP="00C33F36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27CC0F10" w14:textId="77777777" w:rsidR="00C85B9B" w:rsidRPr="00C85B9B" w:rsidRDefault="00C85B9B" w:rsidP="00C85B9B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أمل قانون احتمال تجربة عشوائية</w:t>
            </w:r>
          </w:p>
          <w:p w14:paraId="5A6A91AF" w14:textId="77777777" w:rsidR="00C85B9B" w:rsidRPr="00C85B9B" w:rsidRDefault="00C85B9B" w:rsidP="00C85B9B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</w:p>
          <w:p w14:paraId="4563BB3E" w14:textId="77777777" w:rsidR="00C85B9B" w:rsidRPr="00C85B9B" w:rsidRDefault="00C85B9B" w:rsidP="00C85B9B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 xml:space="preserve">نشـــــــــــــــــــــاط </w:t>
            </w:r>
          </w:p>
          <w:p w14:paraId="1E131D1B" w14:textId="77777777" w:rsidR="00C85B9B" w:rsidRPr="00C85B9B" w:rsidRDefault="00C85B9B" w:rsidP="00C85B9B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5E5057A5" w14:textId="77777777" w:rsidR="00C85B9B" w:rsidRPr="00C85B9B" w:rsidRDefault="00C85B9B" w:rsidP="00C85B9B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نعتبر </w:t>
            </w:r>
            <w:r w:rsidRPr="00C85B9B">
              <w:rPr>
                <w:rFonts w:ascii="Amiri" w:hAnsi="Amiri" w:cs="Amiri"/>
                <w:position w:val="-14"/>
                <w:sz w:val="26"/>
                <w:szCs w:val="26"/>
              </w:rPr>
              <w:object w:dxaOrig="1860" w:dyaOrig="400" w14:anchorId="3401DC51">
                <v:shape id="_x0000_i2788" type="#_x0000_t75" style="width:92.95pt;height:20.1pt" o:ole="">
                  <v:imagedata r:id="rId210" o:title=""/>
                </v:shape>
                <o:OLEObject Type="Embed" ProgID="Equation.DSMT4" ShapeID="_x0000_i2788" DrawAspect="Content" ObjectID="_1795180166" r:id="rId211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 ونعرف قانون الاحتمال على </w:t>
            </w:r>
            <w:r w:rsidRPr="00C85B9B">
              <w:rPr>
                <w:rFonts w:ascii="Amiri" w:hAnsi="Amiri" w:cs="Amiri"/>
                <w:position w:val="-4"/>
                <w:sz w:val="26"/>
                <w:szCs w:val="26"/>
              </w:rPr>
              <w:object w:dxaOrig="260" w:dyaOrig="260" w14:anchorId="466DD423">
                <v:shape id="_x0000_i2789" type="#_x0000_t75" style="width:12.55pt;height:12.55pt" o:ole="">
                  <v:imagedata r:id="rId212" o:title=""/>
                </v:shape>
                <o:OLEObject Type="Embed" ProgID="Equation.DSMT4" ShapeID="_x0000_i2789" DrawAspect="Content" ObjectID="_1795180167" r:id="rId213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كما في الجدول:</w:t>
            </w:r>
          </w:p>
          <w:p w14:paraId="4B3F2FAE" w14:textId="77777777" w:rsidR="00C85B9B" w:rsidRPr="00C85B9B" w:rsidRDefault="00C85B9B" w:rsidP="00C85B9B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</w:p>
          <w:tbl>
            <w:tblPr>
              <w:tblStyle w:val="Grilledutableau"/>
              <w:bidiVisual/>
              <w:tblW w:w="0" w:type="auto"/>
              <w:tblInd w:w="1567" w:type="dxa"/>
              <w:tblLook w:val="01E0" w:firstRow="1" w:lastRow="1" w:firstColumn="1" w:lastColumn="1" w:noHBand="0" w:noVBand="0"/>
            </w:tblPr>
            <w:tblGrid>
              <w:gridCol w:w="600"/>
              <w:gridCol w:w="601"/>
              <w:gridCol w:w="601"/>
              <w:gridCol w:w="601"/>
              <w:gridCol w:w="601"/>
              <w:gridCol w:w="601"/>
              <w:gridCol w:w="613"/>
            </w:tblGrid>
            <w:tr w:rsidR="00C85B9B" w:rsidRPr="00C85B9B" w14:paraId="3022B5C8" w14:textId="77777777" w:rsidTr="008C79D0">
              <w:trPr>
                <w:trHeight w:val="351"/>
              </w:trPr>
              <w:tc>
                <w:tcPr>
                  <w:tcW w:w="600" w:type="dxa"/>
                  <w:vAlign w:val="center"/>
                </w:tcPr>
                <w:p w14:paraId="5214FEC7" w14:textId="77777777" w:rsidR="00C85B9B" w:rsidRPr="00C85B9B" w:rsidRDefault="00C85B9B" w:rsidP="00C85B9B">
                  <w:pPr>
                    <w:jc w:val="center"/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</w:rPr>
                    <w:t>10</w:t>
                  </w:r>
                </w:p>
              </w:tc>
              <w:tc>
                <w:tcPr>
                  <w:tcW w:w="601" w:type="dxa"/>
                  <w:vAlign w:val="center"/>
                </w:tcPr>
                <w:p w14:paraId="0A7EE699" w14:textId="77777777" w:rsidR="00C85B9B" w:rsidRPr="00C85B9B" w:rsidRDefault="00C85B9B" w:rsidP="00C85B9B">
                  <w:pPr>
                    <w:jc w:val="center"/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b/>
                      <w:bCs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601" w:type="dxa"/>
                  <w:vAlign w:val="center"/>
                </w:tcPr>
                <w:p w14:paraId="416127F1" w14:textId="77777777" w:rsidR="00C85B9B" w:rsidRPr="00C85B9B" w:rsidRDefault="00C85B9B" w:rsidP="00C85B9B">
                  <w:pPr>
                    <w:jc w:val="center"/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</w:rPr>
                    <w:t>5</w:t>
                  </w:r>
                </w:p>
              </w:tc>
              <w:tc>
                <w:tcPr>
                  <w:tcW w:w="601" w:type="dxa"/>
                  <w:vAlign w:val="center"/>
                </w:tcPr>
                <w:p w14:paraId="47461068" w14:textId="77777777" w:rsidR="00C85B9B" w:rsidRPr="00C85B9B" w:rsidRDefault="00C85B9B" w:rsidP="00C85B9B">
                  <w:pPr>
                    <w:jc w:val="center"/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b/>
                      <w:bCs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601" w:type="dxa"/>
                  <w:vAlign w:val="center"/>
                </w:tcPr>
                <w:p w14:paraId="65F04709" w14:textId="77777777" w:rsidR="00C85B9B" w:rsidRPr="00C85B9B" w:rsidRDefault="00C85B9B" w:rsidP="00C85B9B">
                  <w:pPr>
                    <w:jc w:val="center"/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b/>
                      <w:bCs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601" w:type="dxa"/>
                  <w:vAlign w:val="center"/>
                </w:tcPr>
                <w:p w14:paraId="4DE21BA1" w14:textId="77777777" w:rsidR="00C85B9B" w:rsidRPr="00C85B9B" w:rsidRDefault="00C85B9B" w:rsidP="00C85B9B">
                  <w:pPr>
                    <w:jc w:val="center"/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b/>
                      <w:bCs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13" w:type="dxa"/>
                  <w:shd w:val="clear" w:color="auto" w:fill="FF99CC"/>
                  <w:vAlign w:val="center"/>
                </w:tcPr>
                <w:p w14:paraId="764AD6E3" w14:textId="77777777" w:rsidR="00C85B9B" w:rsidRPr="00C85B9B" w:rsidRDefault="00C85B9B" w:rsidP="00C85B9B">
                  <w:pPr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position w:val="-12"/>
                      <w:sz w:val="26"/>
                      <w:szCs w:val="26"/>
                    </w:rPr>
                    <w:object w:dxaOrig="240" w:dyaOrig="360" w14:anchorId="7E700BD7">
                      <v:shape id="_x0000_i2790" type="#_x0000_t75" style="width:11.7pt;height:18.4pt" o:ole="">
                        <v:imagedata r:id="rId214" o:title=""/>
                      </v:shape>
                      <o:OLEObject Type="Embed" ProgID="Equation.DSMT4" ShapeID="_x0000_i2790" DrawAspect="Content" ObjectID="_1795180168" r:id="rId215"/>
                    </w:object>
                  </w:r>
                </w:p>
              </w:tc>
            </w:tr>
            <w:tr w:rsidR="00C85B9B" w:rsidRPr="00C85B9B" w14:paraId="573FC1AA" w14:textId="77777777" w:rsidTr="008C79D0">
              <w:tc>
                <w:tcPr>
                  <w:tcW w:w="600" w:type="dxa"/>
                  <w:vAlign w:val="center"/>
                </w:tcPr>
                <w:p w14:paraId="3EA4821D" w14:textId="77777777" w:rsidR="00C85B9B" w:rsidRPr="00C85B9B" w:rsidRDefault="00C85B9B" w:rsidP="00C85B9B">
                  <w:pPr>
                    <w:jc w:val="center"/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b/>
                      <w:bCs/>
                      <w:sz w:val="26"/>
                      <w:szCs w:val="26"/>
                    </w:rPr>
                    <w:t>A</w:t>
                  </w:r>
                </w:p>
              </w:tc>
              <w:tc>
                <w:tcPr>
                  <w:tcW w:w="601" w:type="dxa"/>
                  <w:vAlign w:val="center"/>
                </w:tcPr>
                <w:p w14:paraId="48205ED0" w14:textId="77777777" w:rsidR="00C85B9B" w:rsidRPr="00C85B9B" w:rsidRDefault="00C85B9B" w:rsidP="00C85B9B">
                  <w:pPr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position w:val="-24"/>
                      <w:sz w:val="26"/>
                      <w:szCs w:val="26"/>
                    </w:rPr>
                    <w:object w:dxaOrig="340" w:dyaOrig="620" w14:anchorId="2B834219">
                      <v:shape id="_x0000_i2791" type="#_x0000_t75" style="width:17.6pt;height:31pt" o:ole="">
                        <v:imagedata r:id="rId216" o:title=""/>
                      </v:shape>
                      <o:OLEObject Type="Embed" ProgID="Equation.DSMT4" ShapeID="_x0000_i2791" DrawAspect="Content" ObjectID="_1795180169" r:id="rId217"/>
                    </w:object>
                  </w:r>
                </w:p>
              </w:tc>
              <w:tc>
                <w:tcPr>
                  <w:tcW w:w="601" w:type="dxa"/>
                  <w:vAlign w:val="center"/>
                </w:tcPr>
                <w:p w14:paraId="1CE227F5" w14:textId="77777777" w:rsidR="00C85B9B" w:rsidRPr="00C85B9B" w:rsidRDefault="00C85B9B" w:rsidP="00C85B9B">
                  <w:pPr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position w:val="-24"/>
                      <w:sz w:val="26"/>
                      <w:szCs w:val="26"/>
                    </w:rPr>
                    <w:object w:dxaOrig="340" w:dyaOrig="620" w14:anchorId="658B90D2">
                      <v:shape id="_x0000_i2792" type="#_x0000_t75" style="width:17.6pt;height:31pt" o:ole="">
                        <v:imagedata r:id="rId218" o:title=""/>
                      </v:shape>
                      <o:OLEObject Type="Embed" ProgID="Equation.DSMT4" ShapeID="_x0000_i2792" DrawAspect="Content" ObjectID="_1795180170" r:id="rId219"/>
                    </w:object>
                  </w:r>
                </w:p>
              </w:tc>
              <w:tc>
                <w:tcPr>
                  <w:tcW w:w="601" w:type="dxa"/>
                  <w:vAlign w:val="center"/>
                </w:tcPr>
                <w:p w14:paraId="2B23A60A" w14:textId="77777777" w:rsidR="00C85B9B" w:rsidRPr="00C85B9B" w:rsidRDefault="00C85B9B" w:rsidP="00C85B9B">
                  <w:pPr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position w:val="-24"/>
                      <w:sz w:val="26"/>
                      <w:szCs w:val="26"/>
                    </w:rPr>
                    <w:object w:dxaOrig="340" w:dyaOrig="620" w14:anchorId="363FBD07">
                      <v:shape id="_x0000_i2793" type="#_x0000_t75" style="width:17.6pt;height:31pt" o:ole="">
                        <v:imagedata r:id="rId220" o:title=""/>
                      </v:shape>
                      <o:OLEObject Type="Embed" ProgID="Equation.DSMT4" ShapeID="_x0000_i2793" DrawAspect="Content" ObjectID="_1795180171" r:id="rId221"/>
                    </w:object>
                  </w:r>
                </w:p>
              </w:tc>
              <w:tc>
                <w:tcPr>
                  <w:tcW w:w="601" w:type="dxa"/>
                  <w:vAlign w:val="center"/>
                </w:tcPr>
                <w:p w14:paraId="11A5A4C7" w14:textId="77777777" w:rsidR="00C85B9B" w:rsidRPr="00C85B9B" w:rsidRDefault="00C85B9B" w:rsidP="00C85B9B">
                  <w:pPr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position w:val="-24"/>
                      <w:sz w:val="26"/>
                      <w:szCs w:val="26"/>
                    </w:rPr>
                    <w:object w:dxaOrig="340" w:dyaOrig="620" w14:anchorId="46438F3B">
                      <v:shape id="_x0000_i2794" type="#_x0000_t75" style="width:17.6pt;height:31pt" o:ole="">
                        <v:imagedata r:id="rId222" o:title=""/>
                      </v:shape>
                      <o:OLEObject Type="Embed" ProgID="Equation.DSMT4" ShapeID="_x0000_i2794" DrawAspect="Content" ObjectID="_1795180172" r:id="rId223"/>
                    </w:object>
                  </w:r>
                </w:p>
              </w:tc>
              <w:tc>
                <w:tcPr>
                  <w:tcW w:w="601" w:type="dxa"/>
                  <w:vAlign w:val="center"/>
                </w:tcPr>
                <w:p w14:paraId="1AAF234A" w14:textId="77777777" w:rsidR="00C85B9B" w:rsidRPr="00C85B9B" w:rsidRDefault="00C85B9B" w:rsidP="00C85B9B">
                  <w:pPr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position w:val="-24"/>
                      <w:sz w:val="26"/>
                      <w:szCs w:val="26"/>
                    </w:rPr>
                    <w:object w:dxaOrig="340" w:dyaOrig="620" w14:anchorId="28DAB489">
                      <v:shape id="_x0000_i2795" type="#_x0000_t75" style="width:17.6pt;height:31pt" o:ole="">
                        <v:imagedata r:id="rId216" o:title=""/>
                      </v:shape>
                      <o:OLEObject Type="Embed" ProgID="Equation.DSMT4" ShapeID="_x0000_i2795" DrawAspect="Content" ObjectID="_1795180173" r:id="rId224"/>
                    </w:object>
                  </w:r>
                </w:p>
              </w:tc>
              <w:tc>
                <w:tcPr>
                  <w:tcW w:w="613" w:type="dxa"/>
                  <w:shd w:val="clear" w:color="auto" w:fill="FF99CC"/>
                  <w:vAlign w:val="center"/>
                </w:tcPr>
                <w:p w14:paraId="4BE97BD0" w14:textId="77777777" w:rsidR="00C85B9B" w:rsidRPr="00C85B9B" w:rsidRDefault="00C85B9B" w:rsidP="00C85B9B">
                  <w:pPr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position w:val="-12"/>
                      <w:sz w:val="26"/>
                      <w:szCs w:val="26"/>
                    </w:rPr>
                    <w:object w:dxaOrig="260" w:dyaOrig="360" w14:anchorId="694CA709">
                      <v:shape id="_x0000_i2796" type="#_x0000_t75" style="width:12.55pt;height:18.4pt" o:ole="">
                        <v:imagedata r:id="rId225" o:title=""/>
                      </v:shape>
                      <o:OLEObject Type="Embed" ProgID="Equation.DSMT4" ShapeID="_x0000_i2796" DrawAspect="Content" ObjectID="_1795180174" r:id="rId226"/>
                    </w:object>
                  </w:r>
                </w:p>
              </w:tc>
            </w:tr>
          </w:tbl>
          <w:p w14:paraId="43F56E33" w14:textId="77777777" w:rsidR="00C85B9B" w:rsidRPr="00C85B9B" w:rsidRDefault="00C85B9B" w:rsidP="00C85B9B">
            <w:pPr>
              <w:bidi/>
              <w:spacing w:line="276" w:lineRule="auto"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39917365" w14:textId="77777777" w:rsidR="00C85B9B" w:rsidRPr="00C85B9B" w:rsidRDefault="00C85B9B" w:rsidP="00C85B9B">
            <w:pPr>
              <w:pStyle w:val="Paragraphedeliste"/>
              <w:numPr>
                <w:ilvl w:val="0"/>
                <w:numId w:val="37"/>
              </w:numPr>
              <w:bidi/>
              <w:spacing w:line="276" w:lineRule="auto"/>
              <w:rPr>
                <w:rFonts w:ascii="Amiri" w:hAnsi="Amiri" w:cs="Amiri"/>
                <w:sz w:val="26"/>
                <w:szCs w:val="26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عين العدد الحقيقي </w:t>
            </w:r>
            <w:r w:rsidRPr="00C85B9B">
              <w:rPr>
                <w:rFonts w:ascii="Amiri" w:hAnsi="Amiri" w:cs="Amiri"/>
                <w:sz w:val="26"/>
                <w:szCs w:val="26"/>
              </w:rPr>
              <w:t>a</w:t>
            </w:r>
          </w:p>
          <w:p w14:paraId="1C04AD81" w14:textId="77777777" w:rsidR="00C85B9B" w:rsidRPr="00C85B9B" w:rsidRDefault="00C85B9B" w:rsidP="00C85B9B">
            <w:pPr>
              <w:pStyle w:val="Paragraphedeliste"/>
              <w:numPr>
                <w:ilvl w:val="0"/>
                <w:numId w:val="37"/>
              </w:numPr>
              <w:bidi/>
              <w:spacing w:line="276" w:lineRule="auto"/>
              <w:rPr>
                <w:rFonts w:ascii="Amiri" w:hAnsi="Amiri" w:cs="Amiri"/>
                <w:sz w:val="26"/>
                <w:szCs w:val="26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أحسب احتمال الحادثة: </w:t>
            </w:r>
            <w:r w:rsidRPr="00C85B9B">
              <w:rPr>
                <w:rFonts w:ascii="Amiri" w:hAnsi="Amiri" w:cs="Amiri"/>
                <w:sz w:val="26"/>
                <w:szCs w:val="26"/>
              </w:rPr>
              <w:t>M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>:</w:t>
            </w:r>
            <w:r w:rsidRPr="00C85B9B">
              <w:rPr>
                <w:rFonts w:ascii="Amiri" w:hAnsi="Amiri" w:cs="Amiri"/>
                <w:sz w:val="26"/>
                <w:szCs w:val="26"/>
              </w:rPr>
              <w:t>’’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الحصول على عدد من قواسم العدد 10</w:t>
            </w:r>
            <w:r w:rsidRPr="00C85B9B">
              <w:rPr>
                <w:rFonts w:ascii="Amiri" w:hAnsi="Amiri" w:cs="Amiri"/>
                <w:sz w:val="26"/>
                <w:szCs w:val="26"/>
              </w:rPr>
              <w:t>’’</w:t>
            </w:r>
          </w:p>
          <w:p w14:paraId="7A80F019" w14:textId="77777777" w:rsidR="00C85B9B" w:rsidRPr="00C85B9B" w:rsidRDefault="00C85B9B" w:rsidP="00C85B9B">
            <w:pPr>
              <w:pStyle w:val="Paragraphedeliste"/>
              <w:numPr>
                <w:ilvl w:val="0"/>
                <w:numId w:val="37"/>
              </w:numPr>
              <w:bidi/>
              <w:spacing w:line="276" w:lineRule="auto"/>
              <w:rPr>
                <w:rFonts w:ascii="Amiri" w:hAnsi="Amiri" w:cs="Amiri"/>
                <w:sz w:val="26"/>
                <w:szCs w:val="26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أحسب الوسط الحسابي للقيم </w:t>
            </w:r>
            <w:r w:rsidRPr="00C85B9B">
              <w:rPr>
                <w:rFonts w:ascii="Amiri" w:hAnsi="Amiri" w:cs="Amiri"/>
                <w:position w:val="-12"/>
                <w:sz w:val="26"/>
                <w:szCs w:val="26"/>
              </w:rPr>
              <w:object w:dxaOrig="240" w:dyaOrig="360" w14:anchorId="3CB0F81C">
                <v:shape id="_x0000_i2797" type="#_x0000_t75" style="width:11.7pt;height:18.4pt" o:ole="">
                  <v:imagedata r:id="rId227" o:title=""/>
                </v:shape>
                <o:OLEObject Type="Embed" ProgID="Equation.DSMT4" ShapeID="_x0000_i2797" DrawAspect="Content" ObjectID="_1795180175" r:id="rId228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مرفقة باحتمالاتها وليكن </w:t>
            </w:r>
            <w:r w:rsidRPr="00C85B9B">
              <w:rPr>
                <w:rFonts w:ascii="Amiri" w:hAnsi="Amiri" w:cs="Amiri"/>
                <w:position w:val="-4"/>
                <w:sz w:val="26"/>
                <w:szCs w:val="26"/>
              </w:rPr>
              <w:object w:dxaOrig="240" w:dyaOrig="260" w14:anchorId="6C2B1CF7">
                <v:shape id="_x0000_i2798" type="#_x0000_t75" style="width:11.7pt;height:12.55pt" o:ole="">
                  <v:imagedata r:id="rId229" o:title=""/>
                </v:shape>
                <o:OLEObject Type="Embed" ProgID="Equation.DSMT4" ShapeID="_x0000_i2798" DrawAspect="Content" ObjectID="_1795180176" r:id="rId230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>.</w:t>
            </w:r>
          </w:p>
          <w:p w14:paraId="3F87DECD" w14:textId="77777777" w:rsidR="00C85B9B" w:rsidRPr="00C85B9B" w:rsidRDefault="00C85B9B" w:rsidP="00C85B9B">
            <w:pPr>
              <w:pStyle w:val="Paragraphedeliste"/>
              <w:numPr>
                <w:ilvl w:val="0"/>
                <w:numId w:val="37"/>
              </w:numPr>
              <w:bidi/>
              <w:spacing w:line="276" w:lineRule="auto"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حسب النسبتين: </w:t>
            </w:r>
            <w:r w:rsidRPr="00C85B9B">
              <w:rPr>
                <w:rFonts w:ascii="Amiri" w:hAnsi="Amiri" w:cs="Amiri"/>
                <w:position w:val="-28"/>
                <w:sz w:val="26"/>
                <w:szCs w:val="26"/>
              </w:rPr>
              <w:object w:dxaOrig="1400" w:dyaOrig="720" w14:anchorId="4D0324EB">
                <v:shape id="_x0000_i2799" type="#_x0000_t75" style="width:69.5pt;height:36pt" o:ole="">
                  <v:imagedata r:id="rId231" o:title=""/>
                </v:shape>
                <o:OLEObject Type="Embed" ProgID="Equation.DSMT4" ShapeID="_x0000_i2799" DrawAspect="Content" ObjectID="_1795180177" r:id="rId232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proofErr w:type="gramStart"/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 ،</w:t>
            </w:r>
            <w:proofErr w:type="gramEnd"/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 </w:t>
            </w:r>
            <w:r w:rsidRPr="00C85B9B">
              <w:rPr>
                <w:rFonts w:ascii="Amiri" w:hAnsi="Amiri" w:cs="Amiri"/>
                <w:position w:val="-30"/>
                <w:sz w:val="26"/>
                <w:szCs w:val="26"/>
              </w:rPr>
              <w:object w:dxaOrig="1600" w:dyaOrig="800" w14:anchorId="0CAC2883">
                <v:shape id="_x0000_i2800" type="#_x0000_t75" style="width:80.35pt;height:39.35pt" o:ole="">
                  <v:imagedata r:id="rId233" o:title=""/>
                </v:shape>
                <o:OLEObject Type="Embed" ProgID="Equation.DSMT4" ShapeID="_x0000_i2800" DrawAspect="Content" ObjectID="_1795180178" r:id="rId234"/>
              </w:object>
            </w:r>
          </w:p>
          <w:p w14:paraId="5A7B31B7" w14:textId="77777777" w:rsidR="00C85B9B" w:rsidRPr="00C85B9B" w:rsidRDefault="00C85B9B" w:rsidP="00C85B9B">
            <w:pPr>
              <w:bidi/>
              <w:ind w:left="177" w:hanging="142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تعريف:</w:t>
            </w:r>
          </w:p>
          <w:p w14:paraId="432F321D" w14:textId="77777777" w:rsidR="00C85B9B" w:rsidRPr="00C85B9B" w:rsidRDefault="00C85B9B" w:rsidP="00C85B9B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لتكن </w:t>
            </w:r>
            <w:r w:rsidRPr="00C85B9B">
              <w:rPr>
                <w:rFonts w:ascii="Amiri" w:hAnsi="Amiri" w:cs="Amiri"/>
                <w:position w:val="-4"/>
                <w:sz w:val="26"/>
                <w:szCs w:val="26"/>
              </w:rPr>
              <w:object w:dxaOrig="260" w:dyaOrig="260" w14:anchorId="439AD499">
                <v:shape id="_x0000_i2801" type="#_x0000_t75" style="width:12.55pt;height:12.55pt" o:ole="">
                  <v:imagedata r:id="rId235" o:title=""/>
                </v:shape>
                <o:OLEObject Type="Embed" ProgID="Equation.DSMT4" ShapeID="_x0000_i2801" DrawAspect="Content" ObjectID="_1795180179" r:id="rId236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مجموعة النتائج الممكنة لتجربة عشوائية</w:t>
            </w:r>
            <w:r w:rsidRPr="00C85B9B">
              <w:rPr>
                <w:rFonts w:ascii="Amiri" w:hAnsi="Amiri" w:cs="Amiri"/>
                <w:sz w:val="26"/>
                <w:szCs w:val="26"/>
              </w:rPr>
              <w:t>)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نعتبر هذه النتائج أعداد حقيقية</w:t>
            </w:r>
            <w:r w:rsidRPr="00C85B9B">
              <w:rPr>
                <w:rFonts w:ascii="Amiri" w:hAnsi="Amiri" w:cs="Amiri"/>
                <w:sz w:val="26"/>
                <w:szCs w:val="26"/>
              </w:rPr>
              <w:t xml:space="preserve"> (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</w:p>
          <w:p w14:paraId="04A26D50" w14:textId="77777777" w:rsidR="00C85B9B" w:rsidRPr="00C85B9B" w:rsidRDefault="00C85B9B" w:rsidP="00C85B9B">
            <w:pPr>
              <w:bidi/>
              <w:rPr>
                <w:rFonts w:ascii="Amiri" w:hAnsi="Amiri" w:cs="Amiri"/>
                <w:sz w:val="26"/>
                <w:szCs w:val="26"/>
              </w:rPr>
            </w:pPr>
            <w:r w:rsidRPr="00C85B9B">
              <w:rPr>
                <w:rFonts w:ascii="Amiri" w:hAnsi="Amiri" w:cs="Amiri"/>
                <w:position w:val="-14"/>
                <w:sz w:val="26"/>
                <w:szCs w:val="26"/>
              </w:rPr>
              <w:object w:dxaOrig="1740" w:dyaOrig="400" w14:anchorId="25DAD577">
                <v:shape id="_x0000_i2802" type="#_x0000_t75" style="width:87.05pt;height:20.1pt" o:ole="">
                  <v:imagedata r:id="rId237" o:title=""/>
                </v:shape>
                <o:OLEObject Type="Embed" ProgID="Equation.DSMT4" ShapeID="_x0000_i2802" DrawAspect="Content" ObjectID="_1795180180" r:id="rId238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وليكن </w:t>
            </w:r>
            <w:r w:rsidRPr="00C85B9B">
              <w:rPr>
                <w:rFonts w:ascii="Amiri" w:hAnsi="Amiri" w:cs="Amiri"/>
                <w:position w:val="-4"/>
                <w:sz w:val="26"/>
                <w:szCs w:val="26"/>
              </w:rPr>
              <w:object w:dxaOrig="240" w:dyaOrig="260" w14:anchorId="573BEE93">
                <v:shape id="_x0000_i2803" type="#_x0000_t75" style="width:11.7pt;height:12.55pt" o:ole="">
                  <v:imagedata r:id="rId239" o:title=""/>
                </v:shape>
                <o:OLEObject Type="Embed" ProgID="Equation.DSMT4" ShapeID="_x0000_i2803" DrawAspect="Content" ObjectID="_1795180181" r:id="rId240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احتمالا على </w:t>
            </w:r>
            <w:r w:rsidRPr="00C85B9B">
              <w:rPr>
                <w:rFonts w:ascii="Amiri" w:hAnsi="Amiri" w:cs="Amiri"/>
                <w:position w:val="-4"/>
                <w:sz w:val="26"/>
                <w:szCs w:val="26"/>
              </w:rPr>
              <w:object w:dxaOrig="260" w:dyaOrig="260" w14:anchorId="313C6E05">
                <v:shape id="_x0000_i2804" type="#_x0000_t75" style="width:12.55pt;height:12.55pt" o:ole="">
                  <v:imagedata r:id="rId235" o:title=""/>
                </v:shape>
                <o:OLEObject Type="Embed" ProgID="Equation.DSMT4" ShapeID="_x0000_i2804" DrawAspect="Content" ObjectID="_1795180182" r:id="rId241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، نرمز بالرمز</w:t>
            </w:r>
            <w:r w:rsidRPr="00C85B9B">
              <w:rPr>
                <w:rFonts w:ascii="Amiri" w:hAnsi="Amiri" w:cs="Amiri"/>
                <w:position w:val="-12"/>
                <w:sz w:val="26"/>
                <w:szCs w:val="26"/>
              </w:rPr>
              <w:object w:dxaOrig="240" w:dyaOrig="360" w14:anchorId="76558FE1">
                <v:shape id="_x0000_i2805" type="#_x0000_t75" style="width:11.7pt;height:18.4pt" o:ole="">
                  <v:imagedata r:id="rId242" o:title=""/>
                </v:shape>
                <o:OLEObject Type="Embed" ProgID="Equation.DSMT4" ShapeID="_x0000_i2805" DrawAspect="Content" ObjectID="_1795180183" r:id="rId243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للاحتمال </w:t>
            </w:r>
            <w:r w:rsidRPr="00C85B9B">
              <w:rPr>
                <w:rFonts w:ascii="Amiri" w:hAnsi="Amiri" w:cs="Amiri"/>
                <w:position w:val="-12"/>
                <w:sz w:val="26"/>
                <w:szCs w:val="26"/>
              </w:rPr>
              <w:object w:dxaOrig="999" w:dyaOrig="360" w14:anchorId="4B7D9151">
                <v:shape id="_x0000_i2806" type="#_x0000_t75" style="width:50.25pt;height:18.4pt" o:ole="">
                  <v:imagedata r:id="rId244" o:title=""/>
                </v:shape>
                <o:OLEObject Type="Embed" ProgID="Equation.DSMT4" ShapeID="_x0000_i2806" DrawAspect="Content" ObjectID="_1795180184" r:id="rId245"/>
              </w:object>
            </w:r>
          </w:p>
          <w:p w14:paraId="66484351" w14:textId="77777777" w:rsidR="00C85B9B" w:rsidRPr="00C85B9B" w:rsidRDefault="00C85B9B" w:rsidP="00C85B9B">
            <w:pPr>
              <w:pStyle w:val="Paragraphedeliste"/>
              <w:numPr>
                <w:ilvl w:val="0"/>
                <w:numId w:val="36"/>
              </w:num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الأمل الرياضياتي لقانون احتمال هو المعدل </w:t>
            </w:r>
            <w:r w:rsidRPr="00C85B9B">
              <w:rPr>
                <w:rFonts w:ascii="Amiri" w:hAnsi="Amiri" w:cs="Amiri"/>
                <w:sz w:val="26"/>
                <w:szCs w:val="26"/>
              </w:rPr>
              <w:t>E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حيث </w:t>
            </w:r>
            <w:r w:rsidRPr="00C85B9B">
              <w:rPr>
                <w:rFonts w:ascii="Amiri" w:hAnsi="Amiri" w:cs="Amiri"/>
                <w:position w:val="-28"/>
                <w:sz w:val="26"/>
                <w:szCs w:val="26"/>
                <w:lang w:bidi="ar-DZ"/>
              </w:rPr>
              <w:object w:dxaOrig="1120" w:dyaOrig="680" w14:anchorId="2B3C9D87">
                <v:shape id="_x0000_i2807" type="#_x0000_t75" style="width:56.1pt;height:33.5pt" o:ole="">
                  <v:imagedata r:id="rId246" o:title=""/>
                </v:shape>
                <o:OLEObject Type="Embed" ProgID="Equation.DSMT4" ShapeID="_x0000_i2807" DrawAspect="Content" ObjectID="_1795180185" r:id="rId247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ab/>
            </w:r>
          </w:p>
          <w:p w14:paraId="7D4B6F89" w14:textId="77777777" w:rsidR="00C85B9B" w:rsidRPr="00C85B9B" w:rsidRDefault="00C85B9B" w:rsidP="00C85B9B">
            <w:pPr>
              <w:pStyle w:val="Paragraphedeliste"/>
              <w:numPr>
                <w:ilvl w:val="0"/>
                <w:numId w:val="36"/>
              </w:num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التباين لقانون احتمال هو العدد </w:t>
            </w:r>
            <w:r w:rsidRPr="00C85B9B">
              <w:rPr>
                <w:rFonts w:ascii="Amiri" w:hAnsi="Amiri" w:cs="Amiri"/>
                <w:sz w:val="26"/>
                <w:szCs w:val="26"/>
                <w:lang w:bidi="ar-DZ"/>
              </w:rPr>
              <w:t>V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حيث  </w:t>
            </w:r>
            <w:r w:rsidRPr="00C85B9B">
              <w:rPr>
                <w:rFonts w:ascii="Amiri" w:hAnsi="Amiri" w:cs="Amiri"/>
                <w:position w:val="-28"/>
                <w:sz w:val="26"/>
                <w:szCs w:val="26"/>
              </w:rPr>
              <w:object w:dxaOrig="1740" w:dyaOrig="720" w14:anchorId="4F741A5C">
                <v:shape id="_x0000_i2808" type="#_x0000_t75" style="width:87.05pt;height:36pt" o:ole="">
                  <v:imagedata r:id="rId248" o:title=""/>
                </v:shape>
                <o:OLEObject Type="Embed" ProgID="Equation.DSMT4" ShapeID="_x0000_i2808" DrawAspect="Content" ObjectID="_1795180186" r:id="rId249"/>
              </w:object>
            </w:r>
          </w:p>
          <w:p w14:paraId="5202D74D" w14:textId="77777777" w:rsidR="00C85B9B" w:rsidRPr="00C85B9B" w:rsidRDefault="00C85B9B" w:rsidP="00C85B9B">
            <w:pPr>
              <w:pStyle w:val="Paragraphedeliste"/>
              <w:numPr>
                <w:ilvl w:val="0"/>
                <w:numId w:val="36"/>
              </w:num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>الانحراف المعياري هو</w:t>
            </w:r>
            <w:r w:rsidRPr="00C85B9B">
              <w:rPr>
                <w:rFonts w:ascii="Amiri" w:hAnsi="Amiri" w:cs="Amiri"/>
                <w:position w:val="-8"/>
                <w:sz w:val="26"/>
                <w:szCs w:val="26"/>
                <w:rtl/>
                <w:lang w:bidi="ar-DZ"/>
              </w:rPr>
              <w:object w:dxaOrig="960" w:dyaOrig="360" w14:anchorId="34241EDA">
                <v:shape id="_x0000_i2809" type="#_x0000_t75" style="width:47.7pt;height:18.4pt" o:ole="">
                  <v:imagedata r:id="rId250" o:title=""/>
                </v:shape>
                <o:OLEObject Type="Embed" ProgID="Equation.DSMT4" ShapeID="_x0000_i2809" DrawAspect="Content" ObjectID="_1795180187" r:id="rId251"/>
              </w:object>
            </w:r>
          </w:p>
          <w:p w14:paraId="520A7A9D" w14:textId="77777777" w:rsidR="00C85B9B" w:rsidRPr="00C85B9B" w:rsidRDefault="00C85B9B" w:rsidP="00C85B9B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770ECA79" w14:textId="77777777" w:rsidR="00C85B9B" w:rsidRPr="00C85B9B" w:rsidRDefault="00C85B9B" w:rsidP="00C85B9B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</w:p>
          <w:p w14:paraId="684D0423" w14:textId="77777777" w:rsidR="002F249B" w:rsidRDefault="002F249B" w:rsidP="00C85B9B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</w:p>
          <w:p w14:paraId="0D7A8450" w14:textId="1C1EE53D" w:rsidR="00C85B9B" w:rsidRPr="00C85B9B" w:rsidRDefault="00C85B9B" w:rsidP="002F249B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تمرين:</w:t>
            </w:r>
          </w:p>
          <w:p w14:paraId="22BF49B8" w14:textId="77777777" w:rsidR="00C85B9B" w:rsidRPr="00C85B9B" w:rsidRDefault="00C85B9B" w:rsidP="00C85B9B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>نرمي زهر نرد مزيف مرقم من 1 إلى 6 حيث:</w:t>
            </w:r>
            <w:r w:rsidRPr="00C85B9B">
              <w:rPr>
                <w:rFonts w:ascii="Amiri" w:hAnsi="Amiri" w:cs="Amiri"/>
                <w:sz w:val="26"/>
                <w:szCs w:val="26"/>
              </w:rPr>
              <w:br/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   </w:t>
            </w:r>
            <w:r w:rsidRPr="00C85B9B">
              <w:rPr>
                <w:rFonts w:ascii="Amiri" w:hAnsi="Amiri" w:cs="Amiri"/>
                <w:position w:val="-10"/>
                <w:sz w:val="26"/>
                <w:szCs w:val="26"/>
              </w:rPr>
              <w:object w:dxaOrig="1520" w:dyaOrig="320" w14:anchorId="68C06C75">
                <v:shape id="_x0000_i2810" type="#_x0000_t75" style="width:76.2pt;height:15.9pt" o:ole="">
                  <v:imagedata r:id="rId252" o:title=""/>
                </v:shape>
                <o:OLEObject Type="Embed" ProgID="Equation.DSMT4" ShapeID="_x0000_i2810" DrawAspect="Content" ObjectID="_1795180188" r:id="rId253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و         </w:t>
            </w:r>
            <w:r w:rsidRPr="00C85B9B">
              <w:rPr>
                <w:rFonts w:ascii="Amiri" w:hAnsi="Amiri" w:cs="Amiri"/>
                <w:position w:val="-10"/>
                <w:sz w:val="26"/>
                <w:szCs w:val="26"/>
              </w:rPr>
              <w:object w:dxaOrig="2880" w:dyaOrig="320" w14:anchorId="390DA77C">
                <v:shape id="_x0000_i2811" type="#_x0000_t75" style="width:2in;height:15.9pt" o:ole="">
                  <v:imagedata r:id="rId254" o:title=""/>
                </v:shape>
                <o:OLEObject Type="Embed" ProgID="Equation.DSMT4" ShapeID="_x0000_i2811" DrawAspect="Content" ObjectID="_1795180189" r:id="rId255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     </w:t>
            </w:r>
            <w:proofErr w:type="spellStart"/>
            <w:r w:rsidRPr="00C85B9B">
              <w:rPr>
                <w:rFonts w:ascii="Amiri" w:hAnsi="Amiri" w:cs="Amiri"/>
                <w:sz w:val="26"/>
                <w:szCs w:val="26"/>
                <w:rtl/>
              </w:rPr>
              <w:t>و</w:t>
            </w:r>
            <w:proofErr w:type="spellEnd"/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    </w:t>
            </w:r>
            <w:r w:rsidRPr="00C85B9B">
              <w:rPr>
                <w:rFonts w:ascii="Amiri" w:hAnsi="Amiri" w:cs="Amiri"/>
                <w:position w:val="-10"/>
                <w:sz w:val="26"/>
                <w:szCs w:val="26"/>
              </w:rPr>
              <w:object w:dxaOrig="1180" w:dyaOrig="320" w14:anchorId="5BDF17DD">
                <v:shape id="_x0000_i2812" type="#_x0000_t75" style="width:59.45pt;height:15.9pt" o:ole="">
                  <v:imagedata r:id="rId256" o:title=""/>
                </v:shape>
                <o:OLEObject Type="Embed" ProgID="Equation.DSMT4" ShapeID="_x0000_i2812" DrawAspect="Content" ObjectID="_1795180190" r:id="rId257"/>
              </w:object>
            </w:r>
          </w:p>
          <w:p w14:paraId="1F7BE2B3" w14:textId="77777777" w:rsidR="00C85B9B" w:rsidRPr="00C85B9B" w:rsidRDefault="00C85B9B" w:rsidP="00C85B9B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6EB4B21C" w14:textId="77777777" w:rsidR="00C85B9B" w:rsidRPr="00C85B9B" w:rsidRDefault="00C85B9B" w:rsidP="00C85B9B">
            <w:pPr>
              <w:pStyle w:val="Paragraphedeliste"/>
              <w:numPr>
                <w:ilvl w:val="0"/>
                <w:numId w:val="38"/>
              </w:numPr>
              <w:bidi/>
              <w:rPr>
                <w:rFonts w:ascii="Amiri" w:hAnsi="Amiri" w:cs="Amiri"/>
                <w:sz w:val="26"/>
                <w:szCs w:val="26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أوجد قيم العدد الحقيقي </w:t>
            </w:r>
            <w:r w:rsidRPr="00C85B9B">
              <w:rPr>
                <w:rFonts w:ascii="Amiri" w:hAnsi="Amiri" w:cs="Amiri"/>
                <w:position w:val="-6"/>
                <w:sz w:val="26"/>
                <w:szCs w:val="26"/>
              </w:rPr>
              <w:object w:dxaOrig="200" w:dyaOrig="279" w14:anchorId="18A34EA2">
                <v:shape id="_x0000_i2813" type="#_x0000_t75" style="width:10.05pt;height:14.25pt" o:ole="">
                  <v:imagedata r:id="rId258" o:title=""/>
                </v:shape>
                <o:OLEObject Type="Embed" ProgID="Equation.DSMT4" ShapeID="_x0000_i2813" DrawAspect="Content" ObjectID="_1795180191" r:id="rId259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>.</w:t>
            </w:r>
          </w:p>
          <w:p w14:paraId="2521C825" w14:textId="77777777" w:rsidR="00C85B9B" w:rsidRPr="00C85B9B" w:rsidRDefault="00C85B9B" w:rsidP="00C85B9B">
            <w:pPr>
              <w:pStyle w:val="Paragraphedeliste"/>
              <w:numPr>
                <w:ilvl w:val="0"/>
                <w:numId w:val="38"/>
              </w:numPr>
              <w:bidi/>
              <w:rPr>
                <w:rFonts w:ascii="Amiri" w:hAnsi="Amiri" w:cs="Amiri"/>
                <w:sz w:val="26"/>
                <w:szCs w:val="26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أحسب الامل الرياضياتي </w:t>
            </w:r>
            <w:r w:rsidRPr="00C85B9B">
              <w:rPr>
                <w:rFonts w:ascii="Amiri" w:hAnsi="Amiri" w:cs="Amiri"/>
                <w:position w:val="-4"/>
                <w:sz w:val="26"/>
                <w:szCs w:val="26"/>
              </w:rPr>
              <w:object w:dxaOrig="240" w:dyaOrig="260" w14:anchorId="4C0C4C0E">
                <v:shape id="_x0000_i2814" type="#_x0000_t75" style="width:11.7pt;height:12.55pt" o:ole="">
                  <v:imagedata r:id="rId260" o:title=""/>
                </v:shape>
                <o:OLEObject Type="Embed" ProgID="Equation.DSMT4" ShapeID="_x0000_i2814" DrawAspect="Content" ObjectID="_1795180192" r:id="rId261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والتباين </w:t>
            </w:r>
            <w:r w:rsidRPr="00C85B9B">
              <w:rPr>
                <w:rFonts w:ascii="Amiri" w:hAnsi="Amiri" w:cs="Amiri"/>
                <w:position w:val="-6"/>
                <w:sz w:val="26"/>
                <w:szCs w:val="26"/>
              </w:rPr>
              <w:object w:dxaOrig="240" w:dyaOrig="279" w14:anchorId="0ECE9F90">
                <v:shape id="_x0000_i2815" type="#_x0000_t75" style="width:11.7pt;height:14.25pt" o:ole="">
                  <v:imagedata r:id="rId262" o:title=""/>
                </v:shape>
                <o:OLEObject Type="Embed" ProgID="Equation.DSMT4" ShapeID="_x0000_i2815" DrawAspect="Content" ObjectID="_1795180193" r:id="rId263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لقانون الاحتمال.</w:t>
            </w:r>
          </w:p>
          <w:p w14:paraId="1C08038B" w14:textId="77777777" w:rsidR="00C85B9B" w:rsidRPr="00C85B9B" w:rsidRDefault="00C85B9B" w:rsidP="00C85B9B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7A7CA5A3" w14:textId="77777777" w:rsidR="00C85B9B" w:rsidRPr="00C85B9B" w:rsidRDefault="00C85B9B" w:rsidP="00C85B9B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1AEB5C9F" w14:textId="77777777" w:rsidR="00C85B9B" w:rsidRPr="00C85B9B" w:rsidRDefault="00C85B9B" w:rsidP="00C85B9B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524D03B9" w14:textId="77777777" w:rsidR="00C85B9B" w:rsidRPr="00C85B9B" w:rsidRDefault="00C85B9B" w:rsidP="00C85B9B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6F94A061" w14:textId="77777777" w:rsidR="00C85B9B" w:rsidRPr="00C85B9B" w:rsidRDefault="00C85B9B" w:rsidP="00C85B9B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33D990B7" w14:textId="77777777" w:rsidR="00C85B9B" w:rsidRPr="00C85B9B" w:rsidRDefault="00C85B9B" w:rsidP="00C85B9B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3C91907A" w14:textId="74703D72" w:rsidR="00C85B9B" w:rsidRPr="00C85B9B" w:rsidRDefault="00E37B6A" w:rsidP="00C85B9B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>
              <w:rPr>
                <w:rFonts w:ascii="Amiri" w:hAnsi="Amiri" w:cs="Amiri"/>
                <w:noProof/>
                <w:sz w:val="26"/>
                <w:szCs w:val="2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10F24750" wp14:editId="7F9DE5AF">
                      <wp:simplePos x="0" y="0"/>
                      <wp:positionH relativeFrom="column">
                        <wp:posOffset>217480</wp:posOffset>
                      </wp:positionH>
                      <wp:positionV relativeFrom="paragraph">
                        <wp:posOffset>59616</wp:posOffset>
                      </wp:positionV>
                      <wp:extent cx="4008475" cy="4029740"/>
                      <wp:effectExtent l="0" t="0" r="11430" b="27940"/>
                      <wp:wrapNone/>
                      <wp:docPr id="136931729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8475" cy="402974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512DC1" w14:textId="7044BD7A" w:rsidR="00E37B6A" w:rsidRDefault="00E37B6A" w:rsidP="00E37B6A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825D8F3" wp14:editId="7F009DD8">
                                        <wp:extent cx="2761905" cy="2761905"/>
                                        <wp:effectExtent l="0" t="0" r="635" b="635"/>
                                        <wp:docPr id="244068770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44068770" name=""/>
                                                <pic:cNvPicPr/>
                                              </pic:nvPicPr>
                                              <pic:blipFill>
                                                <a:blip r:embed="rId4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61905" cy="27619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F24750" id="Rectangle 45" o:spid="_x0000_s1047" style="position:absolute;left:0;text-align:left;margin-left:17.1pt;margin-top:4.7pt;width:315.65pt;height:317.3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" fillcolor="white [3201]" strokecolor="white [3212]" strokeweight="2pt">
                      <v:textbox>
                        <w:txbxContent>
                          <w:p w14:paraId="1A512DC1" w14:textId="7044BD7A" w:rsidR="00E37B6A" w:rsidRDefault="00E37B6A" w:rsidP="00E37B6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25D8F3" wp14:editId="7F009DD8">
                                  <wp:extent cx="2761905" cy="2761905"/>
                                  <wp:effectExtent l="0" t="0" r="635" b="635"/>
                                  <wp:docPr id="244068770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4068770" name=""/>
                                          <pic:cNvPicPr/>
                                        </pic:nvPicPr>
                                        <pic:blipFill>
                                          <a:blip r:embed="rId4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1905" cy="2761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8D6D711" w14:textId="77777777" w:rsidR="00C757C1" w:rsidRDefault="00C757C1" w:rsidP="00C33F36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65059192" w14:textId="77777777" w:rsidR="00C757C1" w:rsidRDefault="00C757C1" w:rsidP="00C33F36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21AE8B8C" w14:textId="77777777" w:rsidR="00C757C1" w:rsidRDefault="00C757C1" w:rsidP="00C33F36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402C36DA" w14:textId="77777777" w:rsidR="00C757C1" w:rsidRDefault="00C757C1" w:rsidP="00C33F36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7B411D7D" w14:textId="77777777" w:rsidR="00C757C1" w:rsidRDefault="00C757C1" w:rsidP="00C33F36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0C152B84" w14:textId="77777777" w:rsidR="00C757C1" w:rsidRDefault="00C757C1" w:rsidP="00C33F36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23331809" w14:textId="77777777" w:rsidR="00C757C1" w:rsidRDefault="00C757C1" w:rsidP="00C33F36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7A2DC3C5" w14:textId="77777777" w:rsidR="00C757C1" w:rsidRDefault="00C757C1" w:rsidP="00C33F36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07D7D9CA" w14:textId="77777777" w:rsidR="00C85B9B" w:rsidRDefault="00C85B9B" w:rsidP="00C85B9B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746E3119" w14:textId="77777777" w:rsidR="00C85B9B" w:rsidRDefault="00C85B9B" w:rsidP="00C85B9B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18BA50B3" w14:textId="77777777" w:rsidR="00C85B9B" w:rsidRDefault="00C85B9B" w:rsidP="00C85B9B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50349054" w14:textId="77777777" w:rsidR="00C757C1" w:rsidRDefault="00C757C1" w:rsidP="008251D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3BADBA3" w14:textId="77777777" w:rsidR="002F249B" w:rsidRDefault="002F249B" w:rsidP="002F249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D22DCCA" w14:textId="77777777" w:rsidR="002F249B" w:rsidRDefault="002F249B" w:rsidP="002F249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12CFAFE" w14:textId="77777777" w:rsidR="002F249B" w:rsidRDefault="002F249B" w:rsidP="002F249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045CC31" w14:textId="77777777" w:rsidR="002F249B" w:rsidRDefault="002F249B" w:rsidP="002F249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49A4DC5" w14:textId="77777777" w:rsidR="002F249B" w:rsidRDefault="002F249B" w:rsidP="002F249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15641BA" w14:textId="77777777" w:rsidR="002F249B" w:rsidRPr="00C33F36" w:rsidRDefault="002F249B" w:rsidP="002F249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25244853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BF76420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CC926DE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E50D9B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D47CFEC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70057B2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330FBAB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3384D9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7C3561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0188BB7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8B4D2FE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0F44E5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0D2F151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7806806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4237F7A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0DE53B1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C3DAE7B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55B5DDC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D2C64BD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2179C1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E48CBCF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9BFB737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E48BDA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CD5FFFC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8CA65EC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7B506D8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6D46CD4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E5FCB20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C003064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E4D34C8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2EECF4B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E936D27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8CF4338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2526ADA" w14:textId="77777777" w:rsidR="00C757C1" w:rsidRPr="00792B9B" w:rsidRDefault="00C757C1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0878AD8E" w14:textId="77777777" w:rsidR="00C757C1" w:rsidRPr="00792B9B" w:rsidRDefault="00C757C1" w:rsidP="003D5BFF">
      <w:pPr>
        <w:bidi/>
        <w:ind w:left="-993" w:right="-851"/>
        <w:rPr>
          <w:rFonts w:cstheme="minorHAnsi"/>
          <w:sz w:val="28"/>
          <w:szCs w:val="28"/>
        </w:rPr>
      </w:pPr>
    </w:p>
    <w:p w14:paraId="00D47A3B" w14:textId="77777777" w:rsidR="00C757C1" w:rsidRDefault="00C757C1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5995E4E" wp14:editId="47C3C022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2123778086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0BD3A" w14:textId="77777777" w:rsidR="00C757C1" w:rsidRPr="00305590" w:rsidRDefault="00C757C1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18880E4C" w14:textId="77777777" w:rsidR="00C757C1" w:rsidRPr="00305590" w:rsidRDefault="00C757C1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DA2AB4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حساب </w:t>
                            </w:r>
                            <w:r w:rsidRPr="00DA2AB4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احتمال حادثة بسيطة </w:t>
                            </w:r>
                            <w:proofErr w:type="gramStart"/>
                            <w:r w:rsidRPr="00DA2AB4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و حادثة</w:t>
                            </w:r>
                            <w:proofErr w:type="gramEnd"/>
                            <w:r w:rsidRPr="00DA2AB4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مركبة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995E4E" id="_x0000_s1048" style="position:absolute;left:0;text-align:left;margin-left:-46.15pt;margin-top:66.05pt;width:543pt;height:53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" fillcolor="white [3201]" strokecolor="black [3213]" strokeweight="2pt">
                <v:textbox>
                  <w:txbxContent>
                    <w:p w14:paraId="13A0BD3A" w14:textId="77777777" w:rsidR="00C757C1" w:rsidRPr="00305590" w:rsidRDefault="00C757C1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18880E4C" w14:textId="77777777" w:rsidR="00C757C1" w:rsidRPr="00305590" w:rsidRDefault="00C757C1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DA2AB4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  <w:lang w:bidi="ar-DZ"/>
                        </w:rPr>
                        <w:t xml:space="preserve">حساب </w:t>
                      </w:r>
                      <w:r w:rsidRPr="00DA2AB4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 xml:space="preserve">احتمال حادثة بسيطة </w:t>
                      </w:r>
                      <w:proofErr w:type="gramStart"/>
                      <w:r w:rsidRPr="00DA2AB4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و حادثة</w:t>
                      </w:r>
                      <w:proofErr w:type="gramEnd"/>
                      <w:r w:rsidRPr="00DA2AB4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 xml:space="preserve"> مركبة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BAEC479" wp14:editId="3AB433EB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2085722116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BAEB4" w14:textId="77777777" w:rsidR="00C757C1" w:rsidRPr="00305590" w:rsidRDefault="00C757C1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02 ساعة</w:t>
                            </w:r>
                          </w:p>
                          <w:p w14:paraId="76CA015C" w14:textId="77777777" w:rsidR="00C757C1" w:rsidRDefault="00C757C1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AEC479" id="_x0000_s1049" style="position:absolute;left:0;text-align:left;margin-left:-44.65pt;margin-top:.8pt;width:100.5pt;height:58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" fillcolor="white [3201]" strokecolor="black [3213]" strokeweight="2pt">
                <v:textbox>
                  <w:txbxContent>
                    <w:p w14:paraId="30DBAEB4" w14:textId="77777777" w:rsidR="00C757C1" w:rsidRPr="00305590" w:rsidRDefault="00C757C1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02 ساعة</w:t>
                      </w:r>
                    </w:p>
                    <w:p w14:paraId="76CA015C" w14:textId="77777777" w:rsidR="00C757C1" w:rsidRDefault="00C757C1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E388FAB" wp14:editId="4AEC7008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681807878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9ECC2" w14:textId="77777777" w:rsidR="00C757C1" w:rsidRPr="00305590" w:rsidRDefault="00C757C1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الثانية 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علوم تجريبية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388FAB" id="_x0000_s1050" style="position:absolute;left:0;text-align:left;margin-left:396.35pt;margin-top:-.7pt;width:100.5pt;height:62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" fillcolor="white [3201]" strokecolor="black [3213]" strokeweight="2pt">
                <v:textbox>
                  <w:txbxContent>
                    <w:p w14:paraId="1269ECC2" w14:textId="77777777" w:rsidR="00C757C1" w:rsidRPr="00305590" w:rsidRDefault="00C757C1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الثانية 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علوم تجريبية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B92C5BC" wp14:editId="78B8AD89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2048135735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AA903" w14:textId="77777777" w:rsidR="00C757C1" w:rsidRPr="00305590" w:rsidRDefault="00C757C1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الاح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تمالات</w:t>
                            </w:r>
                          </w:p>
                          <w:p w14:paraId="47A2B3A7" w14:textId="77777777" w:rsidR="00C757C1" w:rsidRPr="00305590" w:rsidRDefault="00C757C1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DA2AB4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الاحتمالات المتساوية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92C5BC" id="_x0000_s1051" style="position:absolute;left:0;text-align:left;margin-left:66.35pt;margin-top:1.55pt;width:323.25pt;height:58.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" fillcolor="white [3201]" strokecolor="black [3213]" strokeweight="2pt">
                <v:textbox>
                  <w:txbxContent>
                    <w:p w14:paraId="682AA903" w14:textId="77777777" w:rsidR="00C757C1" w:rsidRPr="00305590" w:rsidRDefault="00C757C1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الاح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تمالات</w:t>
                      </w:r>
                    </w:p>
                    <w:p w14:paraId="47A2B3A7" w14:textId="77777777" w:rsidR="00C757C1" w:rsidRPr="00305590" w:rsidRDefault="00C757C1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DA2AB4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الاحتمالات المتساوية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7261D9E9" w14:textId="77777777" w:rsidR="00C757C1" w:rsidRPr="00792B9B" w:rsidRDefault="00C757C1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C757C1" w:rsidRPr="00792B9B" w14:paraId="18F57453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2EF1AD7E" w14:textId="77777777" w:rsidR="00C757C1" w:rsidRPr="00305590" w:rsidRDefault="00C757C1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089984BB" w14:textId="77777777" w:rsidR="00C757C1" w:rsidRPr="00305590" w:rsidRDefault="00C757C1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0485B821" w14:textId="77777777" w:rsidR="00C757C1" w:rsidRPr="00305590" w:rsidRDefault="00C757C1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C757C1" w:rsidRPr="00792B9B" w14:paraId="3B5FBEF5" w14:textId="77777777" w:rsidTr="00305590">
        <w:tc>
          <w:tcPr>
            <w:tcW w:w="1278" w:type="dxa"/>
          </w:tcPr>
          <w:p w14:paraId="1B7C5FAF" w14:textId="77777777" w:rsidR="00C757C1" w:rsidRDefault="00C757C1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D6F73A6" w14:textId="77777777" w:rsidR="00C757C1" w:rsidRDefault="00C757C1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7B46E31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FF3FAD6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DEA9D96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CAC6605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CD2C88D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D649115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61E8D87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D281EAD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72DBA3F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04EF633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047F145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2FFCFBC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AD1602C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D636202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8B3C163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30EEAEE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E575884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7EBB8AB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9183424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0950F83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180E48B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8CC54B4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1DA5DAC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1488473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60DF803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0F04277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C328BA0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A233C09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4C3127B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AA8B561" w14:textId="77777777" w:rsidR="00C757C1" w:rsidRPr="00FB5A89" w:rsidRDefault="00C757C1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554302A9" w14:textId="77777777" w:rsidR="00C757C1" w:rsidRPr="00792B9B" w:rsidRDefault="00C757C1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6C9DE9F" w14:textId="77777777" w:rsidR="00C757C1" w:rsidRPr="00C85B9B" w:rsidRDefault="00C757C1" w:rsidP="00DA2AB4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تساوي الاحتمال</w:t>
            </w:r>
          </w:p>
          <w:p w14:paraId="096E2958" w14:textId="77777777" w:rsidR="00C757C1" w:rsidRPr="00C85B9B" w:rsidRDefault="00C757C1" w:rsidP="00DA2AB4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6234D58E" w14:textId="77777777" w:rsidR="00C757C1" w:rsidRPr="00C85B9B" w:rsidRDefault="00C757C1" w:rsidP="00DA2AB4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تعريف:</w:t>
            </w:r>
          </w:p>
          <w:p w14:paraId="1FF19875" w14:textId="77777777" w:rsidR="00C757C1" w:rsidRPr="00C85B9B" w:rsidRDefault="00C757C1" w:rsidP="00DA2AB4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b/>
                <w:bCs/>
                <w:sz w:val="26"/>
                <w:szCs w:val="26"/>
                <w:rtl/>
              </w:rPr>
              <w:t xml:space="preserve">  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نقول عن تجربة أنها متساوية الاحتمال عندما يكون لكل الحوادث الأولية نفس الاحتمال </w:t>
            </w:r>
          </w:p>
          <w:p w14:paraId="12727B40" w14:textId="77777777" w:rsidR="00C757C1" w:rsidRPr="00C85B9B" w:rsidRDefault="00C757C1" w:rsidP="00DA2AB4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               نقول عندئذ أن قانون الاحتمال متساوي التوزيع.</w:t>
            </w:r>
          </w:p>
          <w:p w14:paraId="4CEF094F" w14:textId="77777777" w:rsidR="00C757C1" w:rsidRPr="00C85B9B" w:rsidRDefault="00C757C1" w:rsidP="00DA2AB4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09450B59" w14:textId="77777777" w:rsidR="00C757C1" w:rsidRPr="00C85B9B" w:rsidRDefault="00C757C1" w:rsidP="00DA2AB4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ملاحظة:</w:t>
            </w:r>
          </w:p>
          <w:p w14:paraId="38D0FB2C" w14:textId="77777777" w:rsidR="00C757C1" w:rsidRPr="00C85B9B" w:rsidRDefault="00C757C1" w:rsidP="00DA2AB4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</w:p>
          <w:p w14:paraId="44409669" w14:textId="77777777" w:rsidR="00C757C1" w:rsidRPr="00C85B9B" w:rsidRDefault="00C757C1" w:rsidP="00DA2AB4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بعض التعابير تدل على وضعية متساوية الاحتمال </w:t>
            </w:r>
          </w:p>
          <w:p w14:paraId="7CD7024C" w14:textId="77777777" w:rsidR="00C757C1" w:rsidRPr="00C85B9B" w:rsidRDefault="00C757C1" w:rsidP="00C757C1">
            <w:pPr>
              <w:pStyle w:val="Paragraphedeliste"/>
              <w:numPr>
                <w:ilvl w:val="0"/>
                <w:numId w:val="39"/>
              </w:numPr>
              <w:bidi/>
              <w:ind w:right="-851"/>
              <w:rPr>
                <w:rFonts w:ascii="Amiri" w:hAnsi="Amiri" w:cs="Amiri"/>
                <w:sz w:val="26"/>
                <w:szCs w:val="26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>نختار بصفة عشوائية.</w:t>
            </w:r>
          </w:p>
          <w:p w14:paraId="5F801ABD" w14:textId="77777777" w:rsidR="00C757C1" w:rsidRPr="00C85B9B" w:rsidRDefault="00C757C1" w:rsidP="00C757C1">
            <w:pPr>
              <w:pStyle w:val="Paragraphedeliste"/>
              <w:numPr>
                <w:ilvl w:val="0"/>
                <w:numId w:val="39"/>
              </w:numPr>
              <w:bidi/>
              <w:ind w:right="-851"/>
              <w:rPr>
                <w:rFonts w:ascii="Amiri" w:hAnsi="Amiri" w:cs="Amiri"/>
                <w:sz w:val="26"/>
                <w:szCs w:val="26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>نرمي قطعة نقدية متوازنة.</w:t>
            </w:r>
          </w:p>
          <w:p w14:paraId="508EABB0" w14:textId="77777777" w:rsidR="00C757C1" w:rsidRPr="00C85B9B" w:rsidRDefault="00C757C1" w:rsidP="00C757C1">
            <w:pPr>
              <w:pStyle w:val="Paragraphedeliste"/>
              <w:numPr>
                <w:ilvl w:val="0"/>
                <w:numId w:val="39"/>
              </w:numPr>
              <w:bidi/>
              <w:ind w:right="-851"/>
              <w:rPr>
                <w:rFonts w:ascii="Amiri" w:hAnsi="Amiri" w:cs="Amiri"/>
                <w:sz w:val="26"/>
                <w:szCs w:val="26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>نرمي زهر نرد غير مزيف.</w:t>
            </w:r>
          </w:p>
          <w:p w14:paraId="0C5D4F6A" w14:textId="77777777" w:rsidR="00C757C1" w:rsidRPr="00C85B9B" w:rsidRDefault="00C757C1" w:rsidP="00C757C1">
            <w:pPr>
              <w:pStyle w:val="Paragraphedeliste"/>
              <w:numPr>
                <w:ilvl w:val="0"/>
                <w:numId w:val="39"/>
              </w:numPr>
              <w:bidi/>
              <w:ind w:right="-851"/>
              <w:rPr>
                <w:rFonts w:ascii="Amiri" w:hAnsi="Amiri" w:cs="Amiri"/>
                <w:sz w:val="26"/>
                <w:szCs w:val="26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>الكريات او القريصات الموجودة داخل كيس لا نفرق بينهم باللمس</w:t>
            </w:r>
          </w:p>
          <w:p w14:paraId="72BC4C21" w14:textId="77777777" w:rsidR="00C757C1" w:rsidRPr="00C85B9B" w:rsidRDefault="00C757C1" w:rsidP="00DA2AB4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3CC177CA" w14:textId="77777777" w:rsidR="00C757C1" w:rsidRPr="00C85B9B" w:rsidRDefault="00C757C1" w:rsidP="00DA2AB4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مثال: ت 18 ص390</w:t>
            </w:r>
          </w:p>
          <w:p w14:paraId="651D4624" w14:textId="77777777" w:rsidR="00C757C1" w:rsidRPr="00C85B9B" w:rsidRDefault="00C757C1" w:rsidP="00DA2AB4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</w:p>
          <w:p w14:paraId="2F18B10A" w14:textId="7F5B2954" w:rsidR="00C757C1" w:rsidRPr="00C85B9B" w:rsidRDefault="00C757C1" w:rsidP="00DA2AB4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يحتوي كيس على 3 كرات بيضاء، 4 كرات خضراء </w:t>
            </w:r>
            <w:r w:rsidR="000B77BA" w:rsidRPr="00C85B9B">
              <w:rPr>
                <w:rFonts w:ascii="Amiri" w:hAnsi="Amiri" w:cs="Amiri" w:hint="cs"/>
                <w:sz w:val="26"/>
                <w:szCs w:val="26"/>
                <w:rtl/>
              </w:rPr>
              <w:t>و3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كرات صفراء نسحب عشوائيا كرة من الكيس.</w:t>
            </w:r>
          </w:p>
          <w:p w14:paraId="5353905F" w14:textId="5EC9A421" w:rsidR="00C757C1" w:rsidRPr="00C85B9B" w:rsidRDefault="00C757C1" w:rsidP="002F249B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هل يوجد تساوي احتمال إذا كانت مجموعة الإمكانيات </w:t>
            </w:r>
            <w:r w:rsidRPr="00C85B9B">
              <w:rPr>
                <w:rFonts w:ascii="Amiri" w:hAnsi="Amiri" w:cs="Amiri"/>
                <w:position w:val="-4"/>
                <w:sz w:val="26"/>
                <w:szCs w:val="26"/>
              </w:rPr>
              <w:object w:dxaOrig="260" w:dyaOrig="260" w14:anchorId="78F56581">
                <v:shape id="_x0000_i1156" type="#_x0000_t75" style="width:12.55pt;height:12.55pt" o:ole="">
                  <v:imagedata r:id="rId264" o:title=""/>
                </v:shape>
                <o:OLEObject Type="Embed" ProgID="Equation.DSMT4" ShapeID="_x0000_i1156" DrawAspect="Content" ObjectID="_1795180194" r:id="rId265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هي:</w:t>
            </w:r>
          </w:p>
          <w:p w14:paraId="1FEF71DB" w14:textId="45C93403" w:rsidR="000B77BA" w:rsidRPr="002F249B" w:rsidRDefault="00C757C1" w:rsidP="002F249B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1) </w:t>
            </w:r>
            <w:r w:rsidRPr="00C85B9B">
              <w:rPr>
                <w:rFonts w:ascii="Amiri" w:hAnsi="Amiri" w:cs="Amiri"/>
                <w:position w:val="-14"/>
                <w:sz w:val="26"/>
                <w:szCs w:val="26"/>
              </w:rPr>
              <w:object w:dxaOrig="1380" w:dyaOrig="400" w14:anchorId="7943FB0C">
                <v:shape id="_x0000_i1157" type="#_x0000_t75" style="width:68.65pt;height:20.1pt" o:ole="">
                  <v:imagedata r:id="rId266" o:title=""/>
                </v:shape>
                <o:OLEObject Type="Embed" ProgID="Equation.DSMT4" ShapeID="_x0000_i1157" DrawAspect="Content" ObjectID="_1795180195" r:id="rId267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؟     2) </w:t>
            </w:r>
            <w:r w:rsidRPr="00C85B9B">
              <w:rPr>
                <w:rFonts w:ascii="Amiri" w:hAnsi="Amiri" w:cs="Amiri"/>
                <w:position w:val="-4"/>
                <w:sz w:val="26"/>
                <w:szCs w:val="26"/>
              </w:rPr>
              <w:object w:dxaOrig="260" w:dyaOrig="260" w14:anchorId="4002FEDC">
                <v:shape id="_x0000_i1158" type="#_x0000_t75" style="width:12.55pt;height:12.55pt" o:ole="">
                  <v:imagedata r:id="rId268" o:title=""/>
                </v:shape>
                <o:OLEObject Type="Embed" ProgID="Equation.DSMT4" ShapeID="_x0000_i1158" DrawAspect="Content" ObjectID="_1795180196" r:id="rId269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هي الكرات العشر؟</w:t>
            </w:r>
          </w:p>
          <w:p w14:paraId="2D1E2B19" w14:textId="674D6A2F" w:rsidR="00C757C1" w:rsidRPr="00C85B9B" w:rsidRDefault="00C757C1" w:rsidP="000B77BA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الحل:</w:t>
            </w:r>
          </w:p>
          <w:p w14:paraId="79683991" w14:textId="77777777" w:rsidR="00C757C1" w:rsidRPr="00C85B9B" w:rsidRDefault="00C757C1" w:rsidP="00DA2AB4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>1</w:t>
            </w:r>
            <w:r w:rsidRPr="00C85B9B">
              <w:rPr>
                <w:rFonts w:ascii="Amiri" w:hAnsi="Amiri" w:cs="Amiri"/>
                <w:sz w:val="26"/>
                <w:szCs w:val="26"/>
              </w:rPr>
              <w:t>(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لا يوجد تساوي الاحتمال لأن:  </w:t>
            </w:r>
            <w:r w:rsidRPr="00C85B9B">
              <w:rPr>
                <w:rFonts w:ascii="Amiri" w:hAnsi="Amiri" w:cs="Amiri"/>
                <w:position w:val="-24"/>
                <w:sz w:val="26"/>
                <w:szCs w:val="26"/>
              </w:rPr>
              <w:object w:dxaOrig="1060" w:dyaOrig="620" w14:anchorId="4DF80F5E">
                <v:shape id="_x0000_i1159" type="#_x0000_t75" style="width:53.6pt;height:31pt" o:ole="">
                  <v:imagedata r:id="rId270" o:title=""/>
                </v:shape>
                <o:OLEObject Type="Embed" ProgID="Equation.DSMT4" ShapeID="_x0000_i1159" DrawAspect="Content" ObjectID="_1795180197" r:id="rId271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 ،  </w:t>
            </w:r>
            <w:r w:rsidRPr="00C85B9B">
              <w:rPr>
                <w:rFonts w:ascii="Amiri" w:hAnsi="Amiri" w:cs="Amiri"/>
                <w:position w:val="-24"/>
                <w:sz w:val="26"/>
                <w:szCs w:val="26"/>
              </w:rPr>
              <w:object w:dxaOrig="1060" w:dyaOrig="620" w14:anchorId="407273FF">
                <v:shape id="_x0000_i1160" type="#_x0000_t75" style="width:53.6pt;height:31pt" o:ole="">
                  <v:imagedata r:id="rId272" o:title=""/>
                </v:shape>
                <o:OLEObject Type="Embed" ProgID="Equation.DSMT4" ShapeID="_x0000_i1160" DrawAspect="Content" ObjectID="_1795180198" r:id="rId273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 ،  </w:t>
            </w:r>
            <w:r w:rsidRPr="00C85B9B">
              <w:rPr>
                <w:rFonts w:ascii="Amiri" w:hAnsi="Amiri" w:cs="Amiri"/>
                <w:position w:val="-24"/>
                <w:sz w:val="26"/>
                <w:szCs w:val="26"/>
              </w:rPr>
              <w:object w:dxaOrig="1040" w:dyaOrig="620" w14:anchorId="01D8D83B">
                <v:shape id="_x0000_i1161" type="#_x0000_t75" style="width:51.9pt;height:31pt" o:ole="">
                  <v:imagedata r:id="rId274" o:title=""/>
                </v:shape>
                <o:OLEObject Type="Embed" ProgID="Equation.DSMT4" ShapeID="_x0000_i1161" DrawAspect="Content" ObjectID="_1795180199" r:id="rId275"/>
              </w:object>
            </w:r>
          </w:p>
          <w:p w14:paraId="2E756790" w14:textId="77777777" w:rsidR="00C757C1" w:rsidRPr="00C85B9B" w:rsidRDefault="00C757C1" w:rsidP="00DA2AB4">
            <w:pPr>
              <w:bidi/>
              <w:rPr>
                <w:rFonts w:ascii="Amiri" w:hAnsi="Amiri" w:cs="Amiri"/>
                <w:sz w:val="26"/>
                <w:szCs w:val="26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>2</w:t>
            </w:r>
            <w:r w:rsidRPr="00C85B9B">
              <w:rPr>
                <w:rFonts w:ascii="Amiri" w:hAnsi="Amiri" w:cs="Amiri"/>
                <w:sz w:val="26"/>
                <w:szCs w:val="26"/>
              </w:rPr>
              <w:t>(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يوجد تساوي الاحتمال لأن: احتمال سحب كل كرية هي: </w:t>
            </w:r>
            <w:r w:rsidRPr="00C85B9B">
              <w:rPr>
                <w:rFonts w:ascii="Amiri" w:hAnsi="Amiri" w:cs="Amiri"/>
                <w:position w:val="-24"/>
                <w:sz w:val="26"/>
                <w:szCs w:val="26"/>
              </w:rPr>
              <w:object w:dxaOrig="320" w:dyaOrig="620" w14:anchorId="76EBF3B2">
                <v:shape id="_x0000_i1162" type="#_x0000_t75" style="width:15.9pt;height:31pt" o:ole="">
                  <v:imagedata r:id="rId276" o:title=""/>
                </v:shape>
                <o:OLEObject Type="Embed" ProgID="Equation.DSMT4" ShapeID="_x0000_i1162" DrawAspect="Content" ObjectID="_1795180200" r:id="rId277"/>
              </w:object>
            </w:r>
          </w:p>
          <w:p w14:paraId="6912CAC3" w14:textId="77777777" w:rsidR="00C757C1" w:rsidRPr="00DA2AB4" w:rsidRDefault="00C757C1" w:rsidP="00DA2AB4">
            <w:pPr>
              <w:tabs>
                <w:tab w:val="left" w:pos="5591"/>
                <w:tab w:val="left" w:pos="6971"/>
              </w:tabs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523C6C7D" w14:textId="43C2D174" w:rsidR="00C757C1" w:rsidRPr="00C85B9B" w:rsidRDefault="00C757C1" w:rsidP="00372987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نتيجة:</w:t>
            </w:r>
          </w:p>
          <w:p w14:paraId="731ACA6E" w14:textId="77777777" w:rsidR="00C757C1" w:rsidRPr="00C85B9B" w:rsidRDefault="00C757C1" w:rsidP="00DA2AB4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في حالة تساوي الاحتمال كل مخرج </w:t>
            </w:r>
            <w:r w:rsidRPr="00C85B9B">
              <w:rPr>
                <w:rFonts w:ascii="Amiri" w:hAnsi="Amiri" w:cs="Amiri"/>
                <w:position w:val="-14"/>
                <w:sz w:val="26"/>
                <w:szCs w:val="26"/>
              </w:rPr>
              <w:object w:dxaOrig="440" w:dyaOrig="400" w14:anchorId="54F0F092">
                <v:shape id="_x0000_i1163" type="#_x0000_t75" style="width:21.75pt;height:20.1pt" o:ole="">
                  <v:imagedata r:id="rId278" o:title=""/>
                </v:shape>
                <o:OLEObject Type="Embed" ProgID="Equation.DSMT4" ShapeID="_x0000_i1163" DrawAspect="Content" ObjectID="_1795180201" r:id="rId279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 له احتمال  </w:t>
            </w:r>
            <w:r w:rsidRPr="00C85B9B">
              <w:rPr>
                <w:rFonts w:ascii="Amiri" w:hAnsi="Amiri" w:cs="Amiri"/>
                <w:position w:val="-12"/>
                <w:sz w:val="26"/>
                <w:szCs w:val="26"/>
              </w:rPr>
              <w:object w:dxaOrig="240" w:dyaOrig="360" w14:anchorId="3A49FA04">
                <v:shape id="_x0000_i1164" type="#_x0000_t75" style="width:11.7pt;height:18.4pt" o:ole="">
                  <v:imagedata r:id="rId280" o:title=""/>
                </v:shape>
                <o:OLEObject Type="Embed" ProgID="Equation.DSMT4" ShapeID="_x0000_i1164" DrawAspect="Content" ObjectID="_1795180202" r:id="rId281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حيث: </w:t>
            </w:r>
            <w:r w:rsidRPr="00C85B9B">
              <w:rPr>
                <w:rFonts w:ascii="Amiri" w:hAnsi="Amiri" w:cs="Amiri"/>
                <w:position w:val="-24"/>
                <w:sz w:val="26"/>
                <w:szCs w:val="26"/>
              </w:rPr>
              <w:object w:dxaOrig="660" w:dyaOrig="620" w14:anchorId="43093149">
                <v:shape id="_x0000_i1165" type="#_x0000_t75" style="width:32.65pt;height:31pt" o:ole="">
                  <v:imagedata r:id="rId282" o:title=""/>
                </v:shape>
                <o:OLEObject Type="Embed" ProgID="Equation.DSMT4" ShapeID="_x0000_i1165" DrawAspect="Content" ObjectID="_1795180203" r:id="rId283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 </w:t>
            </w:r>
          </w:p>
          <w:p w14:paraId="65D4C1B0" w14:textId="77777777" w:rsidR="00C757C1" w:rsidRPr="00C85B9B" w:rsidRDefault="00C757C1" w:rsidP="00DA2AB4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إذا كانت الحادثة </w:t>
            </w:r>
            <w:r w:rsidRPr="00C85B9B">
              <w:rPr>
                <w:rFonts w:ascii="Amiri" w:hAnsi="Amiri" w:cs="Amiri"/>
                <w:position w:val="-4"/>
                <w:sz w:val="26"/>
                <w:szCs w:val="26"/>
              </w:rPr>
              <w:object w:dxaOrig="240" w:dyaOrig="260" w14:anchorId="52B4A272">
                <v:shape id="_x0000_i1166" type="#_x0000_t75" style="width:11.7pt;height:12.55pt" o:ole="">
                  <v:imagedata r:id="rId284" o:title=""/>
                </v:shape>
                <o:OLEObject Type="Embed" ProgID="Equation.DSMT4" ShapeID="_x0000_i1166" DrawAspect="Content" ObjectID="_1795180204" r:id="rId285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تحوي </w:t>
            </w:r>
            <w:r w:rsidRPr="00C85B9B">
              <w:rPr>
                <w:rFonts w:ascii="Amiri" w:hAnsi="Amiri" w:cs="Amiri"/>
                <w:position w:val="-6"/>
                <w:sz w:val="26"/>
                <w:szCs w:val="26"/>
              </w:rPr>
              <w:object w:dxaOrig="260" w:dyaOrig="220" w14:anchorId="76C8E2F3">
                <v:shape id="_x0000_i1167" type="#_x0000_t75" style="width:12.55pt;height:10.9pt" o:ole="">
                  <v:imagedata r:id="rId286" o:title=""/>
                </v:shape>
                <o:OLEObject Type="Embed" ProgID="Equation.DSMT4" ShapeID="_x0000_i1167" DrawAspect="Content" ObjectID="_1795180205" r:id="rId287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عنصرا يكون احتمالها </w:t>
            </w:r>
            <w:r w:rsidRPr="00C85B9B">
              <w:rPr>
                <w:rFonts w:ascii="Amiri" w:hAnsi="Amiri" w:cs="Amiri"/>
                <w:position w:val="-10"/>
                <w:sz w:val="26"/>
                <w:szCs w:val="26"/>
              </w:rPr>
              <w:object w:dxaOrig="560" w:dyaOrig="320" w14:anchorId="13B787EE">
                <v:shape id="_x0000_i1168" type="#_x0000_t75" style="width:27.65pt;height:15.9pt" o:ole="">
                  <v:imagedata r:id="rId288" o:title=""/>
                </v:shape>
                <o:OLEObject Type="Embed" ProgID="Equation.DSMT4" ShapeID="_x0000_i1168" DrawAspect="Content" ObjectID="_1795180206" r:id="rId289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حيث:  </w:t>
            </w:r>
            <w:r w:rsidRPr="00C85B9B">
              <w:rPr>
                <w:rFonts w:ascii="Amiri" w:hAnsi="Amiri" w:cs="Amiri"/>
                <w:position w:val="-24"/>
                <w:sz w:val="26"/>
                <w:szCs w:val="26"/>
              </w:rPr>
              <w:object w:dxaOrig="1340" w:dyaOrig="620" w14:anchorId="02E66E7C">
                <v:shape id="_x0000_i1169" type="#_x0000_t75" style="width:67pt;height:31pt" o:ole="">
                  <v:imagedata r:id="rId290" o:title=""/>
                </v:shape>
                <o:OLEObject Type="Embed" ProgID="Equation.DSMT4" ShapeID="_x0000_i1169" DrawAspect="Content" ObjectID="_1795180207" r:id="rId291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  </w:t>
            </w:r>
          </w:p>
          <w:p w14:paraId="2E177426" w14:textId="77777777" w:rsidR="00C757C1" w:rsidRPr="00C85B9B" w:rsidRDefault="00C757C1" w:rsidP="00DA2AB4">
            <w:pPr>
              <w:bidi/>
              <w:rPr>
                <w:rFonts w:ascii="Amiri" w:eastAsiaTheme="minorEastAsia" w:hAnsi="Amiri" w:cs="Amiri"/>
                <w:b/>
                <w:bCs/>
                <w:i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أي أن:  </w:t>
            </w:r>
            <w:r w:rsidRPr="00C85B9B">
              <w:rPr>
                <w:rFonts w:ascii="Amiri" w:hAnsi="Amiri" w:cs="Amiri"/>
                <w:position w:val="-28"/>
                <w:sz w:val="26"/>
                <w:szCs w:val="26"/>
              </w:rPr>
              <w:object w:dxaOrig="1579" w:dyaOrig="700" w14:anchorId="5D29474A">
                <v:shape id="_x0000_i1170" type="#_x0000_t75" style="width:78.7pt;height:35.15pt" o:ole="">
                  <v:imagedata r:id="rId292" o:title=""/>
                </v:shape>
                <o:OLEObject Type="Embed" ProgID="Equation.DSMT4" ShapeID="_x0000_i1170" DrawAspect="Content" ObjectID="_1795180208" r:id="rId293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   </w:t>
            </w:r>
            <w:r w:rsidRPr="00C85B9B">
              <w:rPr>
                <w:rFonts w:ascii="Amiri" w:hAnsi="Amiri" w:cs="Amiri"/>
                <w:sz w:val="26"/>
                <w:szCs w:val="26"/>
              </w:rPr>
              <w:t xml:space="preserve"> 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</w:p>
          <w:p w14:paraId="3E83BF43" w14:textId="77777777" w:rsidR="00C757C1" w:rsidRPr="00C85B9B" w:rsidRDefault="00C757C1" w:rsidP="00DA2AB4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5F4D34F8" w14:textId="77777777" w:rsidR="00C757C1" w:rsidRPr="00C85B9B" w:rsidRDefault="00C757C1" w:rsidP="00DA2AB4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مثال01: ت 21 ص 390</w:t>
            </w:r>
          </w:p>
          <w:p w14:paraId="4C842DD6" w14:textId="77777777" w:rsidR="007D6A32" w:rsidRPr="00C85B9B" w:rsidRDefault="007D6A32" w:rsidP="007D6A32">
            <w:pPr>
              <w:jc w:val="right"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>الجدول التالي يمثل نتائج امتحان لتلاميذ مؤسسة ما حسب صفتهم داخلي أو خارجي</w:t>
            </w:r>
          </w:p>
          <w:tbl>
            <w:tblPr>
              <w:tblStyle w:val="Grilledutableau"/>
              <w:bidiVisual/>
              <w:tblW w:w="0" w:type="auto"/>
              <w:tblInd w:w="755" w:type="dxa"/>
              <w:tblLook w:val="01E0" w:firstRow="1" w:lastRow="1" w:firstColumn="1" w:lastColumn="1" w:noHBand="0" w:noVBand="0"/>
            </w:tblPr>
            <w:tblGrid>
              <w:gridCol w:w="1230"/>
              <w:gridCol w:w="1230"/>
              <w:gridCol w:w="914"/>
            </w:tblGrid>
            <w:tr w:rsidR="007D6A32" w:rsidRPr="00C85B9B" w14:paraId="5A0809E7" w14:textId="77777777" w:rsidTr="00773C12">
              <w:trPr>
                <w:trHeight w:val="271"/>
              </w:trPr>
              <w:tc>
                <w:tcPr>
                  <w:tcW w:w="1230" w:type="dxa"/>
                </w:tcPr>
                <w:p w14:paraId="05DF445C" w14:textId="77777777" w:rsidR="007D6A32" w:rsidRPr="00C85B9B" w:rsidRDefault="007D6A32" w:rsidP="007D6A32">
                  <w:pPr>
                    <w:jc w:val="right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داخلي</w:t>
                  </w:r>
                </w:p>
              </w:tc>
              <w:tc>
                <w:tcPr>
                  <w:tcW w:w="1230" w:type="dxa"/>
                </w:tcPr>
                <w:p w14:paraId="614E3A30" w14:textId="77777777" w:rsidR="007D6A32" w:rsidRPr="00C85B9B" w:rsidRDefault="007D6A32" w:rsidP="007D6A32">
                  <w:pPr>
                    <w:jc w:val="right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خارجي</w:t>
                  </w:r>
                </w:p>
              </w:tc>
              <w:tc>
                <w:tcPr>
                  <w:tcW w:w="914" w:type="dxa"/>
                </w:tcPr>
                <w:p w14:paraId="111B2931" w14:textId="77777777" w:rsidR="007D6A32" w:rsidRPr="00C85B9B" w:rsidRDefault="007D6A32" w:rsidP="007D6A32">
                  <w:pPr>
                    <w:jc w:val="right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</w:tr>
            <w:tr w:rsidR="007D6A32" w:rsidRPr="00C85B9B" w14:paraId="01BBCD54" w14:textId="77777777" w:rsidTr="00773C12">
              <w:trPr>
                <w:trHeight w:val="272"/>
              </w:trPr>
              <w:tc>
                <w:tcPr>
                  <w:tcW w:w="1230" w:type="dxa"/>
                </w:tcPr>
                <w:p w14:paraId="0170B93D" w14:textId="77777777" w:rsidR="007D6A32" w:rsidRPr="00C85B9B" w:rsidRDefault="007D6A32" w:rsidP="007D6A32">
                  <w:pPr>
                    <w:jc w:val="right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212</w:t>
                  </w:r>
                </w:p>
              </w:tc>
              <w:tc>
                <w:tcPr>
                  <w:tcW w:w="1230" w:type="dxa"/>
                </w:tcPr>
                <w:p w14:paraId="5C7F163A" w14:textId="77777777" w:rsidR="007D6A32" w:rsidRPr="00C85B9B" w:rsidRDefault="007D6A32" w:rsidP="007D6A32">
                  <w:pPr>
                    <w:jc w:val="right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195</w:t>
                  </w:r>
                </w:p>
              </w:tc>
              <w:tc>
                <w:tcPr>
                  <w:tcW w:w="914" w:type="dxa"/>
                </w:tcPr>
                <w:p w14:paraId="12848A56" w14:textId="77777777" w:rsidR="007D6A32" w:rsidRPr="00C85B9B" w:rsidRDefault="007D6A32" w:rsidP="007D6A32">
                  <w:pPr>
                    <w:jc w:val="right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الناجحون</w:t>
                  </w:r>
                </w:p>
              </w:tc>
            </w:tr>
            <w:tr w:rsidR="007D6A32" w:rsidRPr="00C85B9B" w14:paraId="6721F7AF" w14:textId="77777777" w:rsidTr="00773C12">
              <w:trPr>
                <w:trHeight w:val="272"/>
              </w:trPr>
              <w:tc>
                <w:tcPr>
                  <w:tcW w:w="1230" w:type="dxa"/>
                </w:tcPr>
                <w:p w14:paraId="1CC0B8F4" w14:textId="77777777" w:rsidR="007D6A32" w:rsidRPr="00C85B9B" w:rsidRDefault="007D6A32" w:rsidP="007D6A32">
                  <w:pPr>
                    <w:jc w:val="right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81</w:t>
                  </w:r>
                </w:p>
              </w:tc>
              <w:tc>
                <w:tcPr>
                  <w:tcW w:w="1230" w:type="dxa"/>
                </w:tcPr>
                <w:p w14:paraId="28842D47" w14:textId="77777777" w:rsidR="007D6A32" w:rsidRPr="00C85B9B" w:rsidRDefault="007D6A32" w:rsidP="007D6A32">
                  <w:pPr>
                    <w:jc w:val="right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43</w:t>
                  </w:r>
                </w:p>
              </w:tc>
              <w:tc>
                <w:tcPr>
                  <w:tcW w:w="914" w:type="dxa"/>
                </w:tcPr>
                <w:p w14:paraId="71C9D5F4" w14:textId="77777777" w:rsidR="007D6A32" w:rsidRPr="00C85B9B" w:rsidRDefault="007D6A32" w:rsidP="007D6A32">
                  <w:pPr>
                    <w:jc w:val="right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الراسبون</w:t>
                  </w:r>
                </w:p>
              </w:tc>
            </w:tr>
          </w:tbl>
          <w:p w14:paraId="52D965EE" w14:textId="77777777" w:rsidR="00372987" w:rsidRPr="00C85B9B" w:rsidRDefault="00372987" w:rsidP="00372987">
            <w:pPr>
              <w:bidi/>
              <w:ind w:left="525"/>
              <w:jc w:val="both"/>
              <w:rPr>
                <w:rFonts w:ascii="Amiri" w:hAnsi="Amiri" w:cs="Amiri"/>
                <w:sz w:val="26"/>
                <w:szCs w:val="26"/>
              </w:rPr>
            </w:pPr>
          </w:p>
          <w:p w14:paraId="20A70AD0" w14:textId="52CE63D9" w:rsidR="007D6A32" w:rsidRPr="00C85B9B" w:rsidRDefault="007D6A32" w:rsidP="00372987">
            <w:pPr>
              <w:numPr>
                <w:ilvl w:val="0"/>
                <w:numId w:val="47"/>
              </w:numPr>
              <w:bidi/>
              <w:jc w:val="both"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نختار تلميذا عشوائياً من هذه </w:t>
            </w:r>
            <w:r w:rsidR="007C1004" w:rsidRPr="00C85B9B">
              <w:rPr>
                <w:rFonts w:ascii="Amiri" w:hAnsi="Amiri" w:cs="Amiri" w:hint="cs"/>
                <w:sz w:val="26"/>
                <w:szCs w:val="26"/>
                <w:rtl/>
              </w:rPr>
              <w:t>المؤسسة ما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هو احتمال أن </w:t>
            </w:r>
            <w:r w:rsidR="007C1004" w:rsidRPr="00C85B9B">
              <w:rPr>
                <w:rFonts w:ascii="Amiri" w:hAnsi="Amiri" w:cs="Amiri" w:hint="cs"/>
                <w:sz w:val="26"/>
                <w:szCs w:val="26"/>
                <w:rtl/>
              </w:rPr>
              <w:t>يكون:</w:t>
            </w:r>
          </w:p>
          <w:p w14:paraId="43568E87" w14:textId="370E6E0E" w:rsidR="007D6A32" w:rsidRPr="00C85B9B" w:rsidRDefault="007D6A32" w:rsidP="00372987">
            <w:pPr>
              <w:ind w:left="120" w:right="1056"/>
              <w:jc w:val="right"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أ ـ داخلي </w:t>
            </w:r>
            <w:r w:rsidR="00372987" w:rsidRPr="00C85B9B">
              <w:rPr>
                <w:rFonts w:ascii="Amiri" w:hAnsi="Amiri" w:cs="Amiri" w:hint="cs"/>
                <w:sz w:val="26"/>
                <w:szCs w:val="26"/>
                <w:rtl/>
              </w:rPr>
              <w:t>وناجح؟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   ب ـ </w:t>
            </w:r>
            <w:r w:rsidR="00372987" w:rsidRPr="00C85B9B">
              <w:rPr>
                <w:rFonts w:ascii="Amiri" w:hAnsi="Amiri" w:cs="Amiri" w:hint="cs"/>
                <w:sz w:val="26"/>
                <w:szCs w:val="26"/>
                <w:rtl/>
              </w:rPr>
              <w:t>خارجي؟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   جـ - </w:t>
            </w:r>
            <w:r w:rsidR="00372987" w:rsidRPr="00C85B9B">
              <w:rPr>
                <w:rFonts w:ascii="Amiri" w:hAnsi="Amiri" w:cs="Amiri" w:hint="cs"/>
                <w:sz w:val="26"/>
                <w:szCs w:val="26"/>
                <w:rtl/>
              </w:rPr>
              <w:t>راسب؟</w:t>
            </w:r>
            <w:r w:rsidR="007C1004" w:rsidRPr="00C85B9B">
              <w:rPr>
                <w:rFonts w:ascii="Amiri" w:hAnsi="Amiri" w:cs="Amiri" w:hint="cs"/>
                <w:sz w:val="26"/>
                <w:szCs w:val="26"/>
                <w:rtl/>
              </w:rPr>
              <w:t xml:space="preserve">     </w:t>
            </w:r>
          </w:p>
          <w:p w14:paraId="6AA69706" w14:textId="7AFB77A7" w:rsidR="007D6A32" w:rsidRPr="00C85B9B" w:rsidRDefault="007D6A32" w:rsidP="00372987">
            <w:pPr>
              <w:ind w:right="206"/>
              <w:jc w:val="right"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2) نختار عشوائياً تلميذا </w:t>
            </w:r>
            <w:r w:rsidR="00372987" w:rsidRPr="00C85B9B">
              <w:rPr>
                <w:rFonts w:ascii="Amiri" w:hAnsi="Amiri" w:cs="Amiri" w:hint="cs"/>
                <w:sz w:val="26"/>
                <w:szCs w:val="26"/>
                <w:rtl/>
              </w:rPr>
              <w:t>داخليا. م</w:t>
            </w:r>
            <w:r w:rsidR="00372987" w:rsidRPr="00C85B9B">
              <w:rPr>
                <w:rFonts w:ascii="Amiri" w:hAnsi="Amiri" w:cs="Amiri" w:hint="eastAsia"/>
                <w:sz w:val="26"/>
                <w:szCs w:val="26"/>
                <w:rtl/>
              </w:rPr>
              <w:t>ا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هو احتمال أن يكون ناجحاً؟</w:t>
            </w:r>
          </w:p>
          <w:p w14:paraId="13FCB40C" w14:textId="1C855384" w:rsidR="007D6A32" w:rsidRPr="00C85B9B" w:rsidRDefault="007D6A32" w:rsidP="00372987">
            <w:pPr>
              <w:ind w:right="206"/>
              <w:jc w:val="right"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3) نختار عشوائياً تلميذا </w:t>
            </w:r>
            <w:r w:rsidR="00372987" w:rsidRPr="00C85B9B">
              <w:rPr>
                <w:rFonts w:ascii="Amiri" w:hAnsi="Amiri" w:cs="Amiri" w:hint="cs"/>
                <w:sz w:val="26"/>
                <w:szCs w:val="26"/>
                <w:rtl/>
              </w:rPr>
              <w:t>راسبا. م</w:t>
            </w:r>
            <w:r w:rsidR="00372987" w:rsidRPr="00C85B9B">
              <w:rPr>
                <w:rFonts w:ascii="Amiri" w:hAnsi="Amiri" w:cs="Amiri" w:hint="eastAsia"/>
                <w:sz w:val="26"/>
                <w:szCs w:val="26"/>
                <w:rtl/>
              </w:rPr>
              <w:t>ا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هو احتمال أن يكون خارجياً؟</w:t>
            </w:r>
          </w:p>
          <w:p w14:paraId="0B89E290" w14:textId="77777777" w:rsidR="00C757C1" w:rsidRPr="00C85B9B" w:rsidRDefault="00C757C1" w:rsidP="00DA2AB4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43C56E3A" w14:textId="77777777" w:rsidR="00C757C1" w:rsidRPr="00C85B9B" w:rsidRDefault="00C757C1" w:rsidP="00DA2AB4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مثال 02:</w:t>
            </w:r>
            <w:r w:rsidRPr="00C85B9B">
              <w:rPr>
                <w:rFonts w:ascii="Amiri" w:hAnsi="Amiri" w:cs="Amiri"/>
                <w:color w:val="FF0000"/>
                <w:sz w:val="26"/>
                <w:szCs w:val="26"/>
                <w:rtl/>
              </w:rPr>
              <w:t xml:space="preserve"> </w:t>
            </w: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ت 34 ص 392</w:t>
            </w:r>
          </w:p>
          <w:p w14:paraId="57388CAB" w14:textId="6DD0A55D" w:rsidR="007D6A32" w:rsidRPr="00C85B9B" w:rsidRDefault="007D6A32" w:rsidP="007D6A32">
            <w:pPr>
              <w:bidi/>
              <w:jc w:val="both"/>
              <w:rPr>
                <w:rFonts w:ascii="Amiri" w:hAnsi="Amiri" w:cs="Amiri"/>
                <w:noProof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في </w:t>
            </w:r>
            <w:r w:rsidR="00372987" w:rsidRPr="00C85B9B">
              <w:rPr>
                <w:rFonts w:ascii="Amiri" w:hAnsi="Amiri" w:cs="Amiri" w:hint="cs"/>
                <w:sz w:val="26"/>
                <w:szCs w:val="26"/>
                <w:rtl/>
              </w:rPr>
              <w:t>ثانوية يبلغ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تعداد تلاميذها </w:t>
            </w:r>
            <w:r w:rsidR="00372987" w:rsidRPr="00C85B9B">
              <w:rPr>
                <w:rFonts w:ascii="Amiri" w:hAnsi="Amiri" w:cs="Amiri" w:hint="cs"/>
                <w:sz w:val="26"/>
                <w:szCs w:val="26"/>
                <w:rtl/>
              </w:rPr>
              <w:t>720،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يوجد230 تلميذاً ذكرا منهم 49 </w:t>
            </w:r>
            <w:r w:rsidR="00372987" w:rsidRPr="00C85B9B">
              <w:rPr>
                <w:rFonts w:ascii="Amiri" w:hAnsi="Amiri" w:cs="Amiri" w:hint="cs"/>
                <w:sz w:val="26"/>
                <w:szCs w:val="26"/>
                <w:rtl/>
              </w:rPr>
              <w:t>راشداً،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="00372987" w:rsidRPr="00C85B9B">
              <w:rPr>
                <w:rFonts w:ascii="Amiri" w:hAnsi="Amiri" w:cs="Amiri" w:hint="cs"/>
                <w:sz w:val="26"/>
                <w:szCs w:val="26"/>
                <w:rtl/>
              </w:rPr>
              <w:t>و51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تلميذة </w:t>
            </w:r>
            <w:r w:rsidR="00372987" w:rsidRPr="00C85B9B">
              <w:rPr>
                <w:rFonts w:ascii="Amiri" w:hAnsi="Amiri" w:cs="Amiri" w:hint="cs"/>
                <w:sz w:val="26"/>
                <w:szCs w:val="26"/>
                <w:rtl/>
              </w:rPr>
              <w:t>قاصرا. نختا</w:t>
            </w:r>
            <w:r w:rsidR="00372987" w:rsidRPr="00C85B9B">
              <w:rPr>
                <w:rFonts w:ascii="Amiri" w:hAnsi="Amiri" w:cs="Amiri" w:hint="eastAsia"/>
                <w:sz w:val="26"/>
                <w:szCs w:val="26"/>
                <w:rtl/>
              </w:rPr>
              <w:t>ر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تلميذاً بطريقة عشوائية. احسب احتمال أن يكون هذا التلميذ:</w:t>
            </w:r>
          </w:p>
          <w:p w14:paraId="2F795031" w14:textId="77777777" w:rsidR="007D6A32" w:rsidRPr="00C85B9B" w:rsidRDefault="007D6A32" w:rsidP="00372987">
            <w:pPr>
              <w:spacing w:line="144" w:lineRule="auto"/>
              <w:jc w:val="center"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6450846D" w14:textId="78AA6080" w:rsidR="00372987" w:rsidRPr="00C85B9B" w:rsidRDefault="007D6A32" w:rsidP="002F249B">
            <w:pPr>
              <w:spacing w:line="216" w:lineRule="auto"/>
              <w:ind w:left="180"/>
              <w:jc w:val="right"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>1) بنتاً   2) تلميذاً قاصراً.   3) بنتا أو ولدا راشدا.</w:t>
            </w:r>
          </w:p>
          <w:p w14:paraId="1267F635" w14:textId="06692D89" w:rsidR="00C757C1" w:rsidRPr="00C85B9B" w:rsidRDefault="00C757C1" w:rsidP="00DA2AB4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مثال03:</w:t>
            </w:r>
            <w:r w:rsidRPr="00C85B9B">
              <w:rPr>
                <w:rFonts w:ascii="Amiri" w:hAnsi="Amiri" w:cs="Amiri"/>
                <w:color w:val="FF0000"/>
                <w:sz w:val="26"/>
                <w:szCs w:val="26"/>
                <w:rtl/>
              </w:rPr>
              <w:t xml:space="preserve"> </w:t>
            </w: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 xml:space="preserve">ت 27 ص </w:t>
            </w:r>
            <w:r w:rsidR="00372987" w:rsidRPr="00C85B9B">
              <w:rPr>
                <w:rFonts w:ascii="Amiri" w:hAnsi="Amiri" w:cs="Amiri" w:hint="cs"/>
                <w:b/>
                <w:bCs/>
                <w:color w:val="FF0000"/>
                <w:sz w:val="26"/>
                <w:szCs w:val="26"/>
                <w:u w:val="single"/>
                <w:rtl/>
              </w:rPr>
              <w:t>391</w:t>
            </w:r>
            <w:r w:rsidR="00372987" w:rsidRPr="00C85B9B">
              <w:rPr>
                <w:rFonts w:ascii="Amiri" w:hAnsi="Amiri" w:cs="Amiri" w:hint="cs"/>
                <w:color w:val="FF0000"/>
                <w:sz w:val="26"/>
                <w:szCs w:val="26"/>
                <w:rtl/>
              </w:rPr>
              <w:t xml:space="preserve"> (</w:t>
            </w: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  <w:t xml:space="preserve">استعمال الجدول لتوضيح جميع </w:t>
            </w:r>
            <w:r w:rsidR="00372987" w:rsidRPr="00C85B9B">
              <w:rPr>
                <w:rFonts w:ascii="Amiri" w:hAnsi="Amiri" w:cs="Amiri" w:hint="cs"/>
                <w:b/>
                <w:bCs/>
                <w:color w:val="FF0000"/>
                <w:sz w:val="26"/>
                <w:szCs w:val="26"/>
                <w:rtl/>
              </w:rPr>
              <w:t>الإمكانيات</w:t>
            </w:r>
            <w:r w:rsidR="00372987"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</w:rPr>
              <w:t xml:space="preserve"> (</w:t>
            </w:r>
          </w:p>
          <w:p w14:paraId="395D11DE" w14:textId="77777777" w:rsidR="00C757C1" w:rsidRDefault="00C757C1" w:rsidP="00DA2AB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1D5C15AB" w14:textId="26B2EC0B" w:rsidR="00372987" w:rsidRPr="00C85B9B" w:rsidRDefault="00372987" w:rsidP="00372987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يحتوي كيس على 4 كرات مرقمة </w:t>
            </w:r>
            <w:r w:rsidRPr="00C85B9B">
              <w:rPr>
                <w:rFonts w:ascii="Amiri" w:hAnsi="Amiri" w:cs="Amiri" w:hint="cs"/>
                <w:sz w:val="26"/>
                <w:szCs w:val="26"/>
                <w:rtl/>
              </w:rPr>
              <w:t>1،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C85B9B">
              <w:rPr>
                <w:rFonts w:ascii="Amiri" w:hAnsi="Amiri" w:cs="Amiri" w:hint="cs"/>
                <w:sz w:val="26"/>
                <w:szCs w:val="26"/>
                <w:rtl/>
              </w:rPr>
              <w:t>2،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C85B9B">
              <w:rPr>
                <w:rFonts w:ascii="Amiri" w:hAnsi="Amiri" w:cs="Amiri" w:hint="cs"/>
                <w:sz w:val="26"/>
                <w:szCs w:val="26"/>
                <w:rtl/>
              </w:rPr>
              <w:t>5،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7 </w:t>
            </w:r>
          </w:p>
          <w:p w14:paraId="1C897606" w14:textId="77777777" w:rsidR="00372987" w:rsidRPr="00C85B9B" w:rsidRDefault="00372987" w:rsidP="00372987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نسحب كرتين من الكيس على التوالي بحيث نعيد الكرة الأولى إلى الكيس قبل السحب </w:t>
            </w:r>
            <w:r w:rsidRPr="00C85B9B">
              <w:rPr>
                <w:rFonts w:ascii="Amiri" w:hAnsi="Amiri" w:cs="Amiri" w:hint="cs"/>
                <w:sz w:val="26"/>
                <w:szCs w:val="26"/>
                <w:rtl/>
              </w:rPr>
              <w:t xml:space="preserve">الموالي. </w:t>
            </w:r>
          </w:p>
          <w:p w14:paraId="70B7FAF7" w14:textId="60817D20" w:rsidR="00372987" w:rsidRPr="00C85B9B" w:rsidRDefault="00372987" w:rsidP="00372987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 w:hint="cs"/>
                <w:sz w:val="26"/>
                <w:szCs w:val="26"/>
                <w:rtl/>
              </w:rPr>
              <w:t xml:space="preserve"> نض</w:t>
            </w:r>
            <w:r w:rsidRPr="00C85B9B">
              <w:rPr>
                <w:rFonts w:ascii="Amiri" w:hAnsi="Amiri" w:cs="Amiri" w:hint="eastAsia"/>
                <w:sz w:val="26"/>
                <w:szCs w:val="26"/>
                <w:rtl/>
              </w:rPr>
              <w:t>ع</w:t>
            </w:r>
            <w:r w:rsidRPr="00C85B9B">
              <w:rPr>
                <w:rFonts w:ascii="Amiri" w:hAnsi="Amiri" w:cs="Amiri"/>
                <w:position w:val="-4"/>
                <w:sz w:val="26"/>
                <w:szCs w:val="26"/>
              </w:rPr>
              <w:object w:dxaOrig="279" w:dyaOrig="260" w14:anchorId="335C6CB7">
                <v:shape id="_x0000_i1238" type="#_x0000_t75" style="width:14.25pt;height:13.4pt" o:ole="">
                  <v:imagedata r:id="rId294" o:title=""/>
                </v:shape>
                <o:OLEObject Type="Embed" ProgID="Equation.DSMT4" ShapeID="_x0000_i1238" DrawAspect="Content" ObjectID="_1795180209" r:id="rId295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رقم الكرة الأولى و </w:t>
            </w:r>
            <w:r w:rsidRPr="00C85B9B">
              <w:rPr>
                <w:rFonts w:ascii="Amiri" w:hAnsi="Amiri" w:cs="Amiri"/>
                <w:position w:val="-4"/>
                <w:sz w:val="26"/>
                <w:szCs w:val="26"/>
              </w:rPr>
              <w:object w:dxaOrig="220" w:dyaOrig="260" w14:anchorId="7BC3726E">
                <v:shape id="_x0000_i1239" type="#_x0000_t75" style="width:10.9pt;height:13.4pt" o:ole="">
                  <v:imagedata r:id="rId296" o:title=""/>
                </v:shape>
                <o:OLEObject Type="Embed" ProgID="Equation.DSMT4" ShapeID="_x0000_i1239" DrawAspect="Content" ObjectID="_1795180210" r:id="rId297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رقم الكرة الثانية</w:t>
            </w:r>
          </w:p>
          <w:p w14:paraId="5D23B842" w14:textId="77777777" w:rsidR="00372987" w:rsidRPr="00C85B9B" w:rsidRDefault="00372987" w:rsidP="00372987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>1) أعط قائمة الإمكانيات 16 لهذه التجربة.</w:t>
            </w:r>
          </w:p>
          <w:p w14:paraId="3E60B6C9" w14:textId="77777777" w:rsidR="00372987" w:rsidRPr="00C85B9B" w:rsidRDefault="00372987" w:rsidP="00372987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>2) احسب احتمال الأحداث التالية:</w:t>
            </w:r>
          </w:p>
          <w:p w14:paraId="1F510BB2" w14:textId="086BAF9B" w:rsidR="00372987" w:rsidRPr="00C85B9B" w:rsidRDefault="00372987" w:rsidP="00372987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 w:hint="cs"/>
                <w:sz w:val="26"/>
                <w:szCs w:val="26"/>
                <w:rtl/>
              </w:rPr>
              <w:t xml:space="preserve">           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C85B9B">
              <w:rPr>
                <w:rFonts w:ascii="Amiri" w:hAnsi="Amiri" w:cs="Amiri"/>
                <w:position w:val="-4"/>
                <w:sz w:val="26"/>
                <w:szCs w:val="26"/>
              </w:rPr>
              <w:object w:dxaOrig="240" w:dyaOrig="260" w14:anchorId="1409F0E2">
                <v:shape id="_x0000_i1240" type="#_x0000_t75" style="width:11.7pt;height:13.4pt" o:ole="">
                  <v:imagedata r:id="rId298" o:title=""/>
                </v:shape>
                <o:OLEObject Type="Embed" ProgID="Equation.DSMT4" ShapeID="_x0000_i1240" DrawAspect="Content" ObjectID="_1795180211" r:id="rId299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: " </w:t>
            </w:r>
            <w:r w:rsidRPr="00C85B9B">
              <w:rPr>
                <w:rFonts w:ascii="Amiri" w:hAnsi="Amiri" w:cs="Amiri"/>
                <w:position w:val="-6"/>
                <w:sz w:val="26"/>
                <w:szCs w:val="26"/>
              </w:rPr>
              <w:object w:dxaOrig="620" w:dyaOrig="279" w14:anchorId="5C6AB896">
                <v:shape id="_x0000_i1241" type="#_x0000_t75" style="width:31pt;height:14.25pt" o:ole="">
                  <v:imagedata r:id="rId300" o:title=""/>
                </v:shape>
                <o:OLEObject Type="Embed" ProgID="Equation.DSMT4" ShapeID="_x0000_i1241" DrawAspect="Content" ObjectID="_1795180212" r:id="rId301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".         </w:t>
            </w:r>
            <w:r w:rsidRPr="00C85B9B">
              <w:rPr>
                <w:rFonts w:ascii="Amiri" w:hAnsi="Amiri" w:cs="Amiri"/>
                <w:position w:val="-4"/>
                <w:sz w:val="26"/>
                <w:szCs w:val="26"/>
              </w:rPr>
              <w:object w:dxaOrig="240" w:dyaOrig="260" w14:anchorId="05382BF6">
                <v:shape id="_x0000_i1242" type="#_x0000_t75" style="width:11.7pt;height:13.4pt" o:ole="">
                  <v:imagedata r:id="rId302" o:title=""/>
                </v:shape>
                <o:OLEObject Type="Embed" ProgID="Equation.DSMT4" ShapeID="_x0000_i1242" DrawAspect="Content" ObjectID="_1795180213" r:id="rId303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: " </w:t>
            </w:r>
            <w:r w:rsidRPr="00C85B9B">
              <w:rPr>
                <w:rFonts w:ascii="Amiri" w:hAnsi="Amiri" w:cs="Amiri"/>
                <w:position w:val="-6"/>
                <w:sz w:val="26"/>
                <w:szCs w:val="26"/>
              </w:rPr>
              <w:object w:dxaOrig="1100" w:dyaOrig="279" w14:anchorId="56FB2B32">
                <v:shape id="_x0000_i1243" type="#_x0000_t75" style="width:55.25pt;height:14.25pt" o:ole="">
                  <v:imagedata r:id="rId304" o:title=""/>
                </v:shape>
                <o:OLEObject Type="Embed" ProgID="Equation.DSMT4" ShapeID="_x0000_i1243" DrawAspect="Content" ObjectID="_1795180214" r:id="rId305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".</w:t>
            </w:r>
          </w:p>
          <w:p w14:paraId="033A7ADE" w14:textId="7FAE8806" w:rsidR="00372987" w:rsidRPr="00C85B9B" w:rsidRDefault="00372987" w:rsidP="00372987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 w:hint="cs"/>
                <w:sz w:val="26"/>
                <w:szCs w:val="26"/>
                <w:rtl/>
              </w:rPr>
              <w:t xml:space="preserve">           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C85B9B">
              <w:rPr>
                <w:rFonts w:ascii="Amiri" w:hAnsi="Amiri" w:cs="Amiri"/>
                <w:position w:val="-6"/>
                <w:sz w:val="26"/>
                <w:szCs w:val="26"/>
              </w:rPr>
              <w:object w:dxaOrig="240" w:dyaOrig="279" w14:anchorId="7CB50B28">
                <v:shape id="_x0000_i1244" type="#_x0000_t75" style="width:11.7pt;height:14.25pt" o:ole="">
                  <v:imagedata r:id="rId306" o:title=""/>
                </v:shape>
                <o:OLEObject Type="Embed" ProgID="Equation.DSMT4" ShapeID="_x0000_i1244" DrawAspect="Content" ObjectID="_1795180215" r:id="rId307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: " </w:t>
            </w:r>
            <w:r w:rsidRPr="00C85B9B">
              <w:rPr>
                <w:rFonts w:ascii="Amiri" w:hAnsi="Amiri" w:cs="Amiri"/>
                <w:position w:val="-4"/>
                <w:sz w:val="26"/>
                <w:szCs w:val="26"/>
              </w:rPr>
              <w:object w:dxaOrig="800" w:dyaOrig="260" w14:anchorId="4879F03F">
                <v:shape id="_x0000_i1245" type="#_x0000_t75" style="width:40.2pt;height:13.4pt" o:ole="">
                  <v:imagedata r:id="rId308" o:title=""/>
                </v:shape>
                <o:OLEObject Type="Embed" ProgID="Equation.DSMT4" ShapeID="_x0000_i1245" DrawAspect="Content" ObjectID="_1795180216" r:id="rId309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".       </w:t>
            </w:r>
            <w:r w:rsidRPr="00C85B9B">
              <w:rPr>
                <w:rFonts w:ascii="Amiri" w:hAnsi="Amiri" w:cs="Amiri"/>
                <w:position w:val="-4"/>
                <w:sz w:val="26"/>
                <w:szCs w:val="26"/>
              </w:rPr>
              <w:object w:dxaOrig="260" w:dyaOrig="260" w14:anchorId="09027E53">
                <v:shape id="_x0000_i1246" type="#_x0000_t75" style="width:13.4pt;height:13.4pt" o:ole="">
                  <v:imagedata r:id="rId310" o:title=""/>
                </v:shape>
                <o:OLEObject Type="Embed" ProgID="Equation.DSMT4" ShapeID="_x0000_i1246" DrawAspect="Content" ObjectID="_1795180217" r:id="rId311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: " </w:t>
            </w:r>
            <w:r w:rsidRPr="00C85B9B">
              <w:rPr>
                <w:rFonts w:ascii="Amiri" w:hAnsi="Amiri" w:cs="Amiri"/>
                <w:position w:val="-4"/>
                <w:sz w:val="26"/>
                <w:szCs w:val="26"/>
              </w:rPr>
              <w:object w:dxaOrig="639" w:dyaOrig="260" w14:anchorId="3FB4FD09">
                <v:shape id="_x0000_i1247" type="#_x0000_t75" style="width:31.8pt;height:13.4pt" o:ole="">
                  <v:imagedata r:id="rId312" o:title=""/>
                </v:shape>
                <o:OLEObject Type="Embed" ProgID="Equation.DSMT4" ShapeID="_x0000_i1247" DrawAspect="Content" ObjectID="_1795180218" r:id="rId313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عدد فردي ".</w:t>
            </w:r>
          </w:p>
          <w:p w14:paraId="4283377B" w14:textId="77777777" w:rsidR="00C757C1" w:rsidRPr="00C85B9B" w:rsidRDefault="00C757C1" w:rsidP="00DA2AB4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3EF44E9D" w14:textId="1EEC62C4" w:rsidR="00C757C1" w:rsidRPr="00C85B9B" w:rsidRDefault="002B2BAD" w:rsidP="00DA2AB4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85B9B">
              <w:rPr>
                <w:rFonts w:ascii="Amiri" w:hAnsi="Amiri" w:cs="Amiri" w:hint="cs"/>
                <w:b/>
                <w:bCs/>
                <w:color w:val="FF0000"/>
                <w:sz w:val="26"/>
                <w:szCs w:val="26"/>
                <w:u w:val="single"/>
                <w:rtl/>
              </w:rPr>
              <w:t>تمرين 15 ص 390</w:t>
            </w:r>
          </w:p>
          <w:p w14:paraId="3D78AA36" w14:textId="77777777" w:rsidR="00C757C1" w:rsidRPr="00C85B9B" w:rsidRDefault="00C757C1" w:rsidP="00DA2AB4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2CF58E58" w14:textId="3867E16B" w:rsidR="002B2BAD" w:rsidRPr="00C85B9B" w:rsidRDefault="002B2BAD" w:rsidP="002B2BAD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>تضع الطفلة هند الحروف</w:t>
            </w:r>
            <w:r w:rsidRPr="00C85B9B">
              <w:rPr>
                <w:rFonts w:ascii="Amiri" w:hAnsi="Amiri" w:cs="Amiri"/>
                <w:position w:val="-6"/>
                <w:sz w:val="26"/>
                <w:szCs w:val="26"/>
              </w:rPr>
              <w:object w:dxaOrig="279" w:dyaOrig="279" w14:anchorId="37E554C5">
                <v:shape id="_x0000_i1522" type="#_x0000_t75" style="width:14.25pt;height:14.25pt" o:ole="">
                  <v:imagedata r:id="rId314" o:title=""/>
                </v:shape>
                <o:OLEObject Type="Embed" ProgID="Equation.DSMT4" ShapeID="_x0000_i1522" DrawAspect="Content" ObjectID="_1795180219" r:id="rId315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>،</w:t>
            </w:r>
            <w:r w:rsidRPr="00C85B9B">
              <w:rPr>
                <w:rFonts w:ascii="Amiri" w:hAnsi="Amiri" w:cs="Amiri"/>
                <w:position w:val="-4"/>
                <w:sz w:val="26"/>
                <w:szCs w:val="26"/>
              </w:rPr>
              <w:object w:dxaOrig="200" w:dyaOrig="260" w14:anchorId="73F1E5CD">
                <v:shape id="_x0000_i1523" type="#_x0000_t75" style="width:10.05pt;height:13.4pt" o:ole="">
                  <v:imagedata r:id="rId316" o:title=""/>
                </v:shape>
                <o:OLEObject Type="Embed" ProgID="Equation.DSMT4" ShapeID="_x0000_i1523" DrawAspect="Content" ObjectID="_1795180220" r:id="rId317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،</w:t>
            </w:r>
            <w:r w:rsidRPr="00C85B9B">
              <w:rPr>
                <w:rFonts w:ascii="Amiri" w:hAnsi="Amiri" w:cs="Amiri"/>
                <w:position w:val="-4"/>
                <w:sz w:val="26"/>
                <w:szCs w:val="26"/>
              </w:rPr>
              <w:object w:dxaOrig="279" w:dyaOrig="260" w14:anchorId="2209DA51">
                <v:shape id="_x0000_i1524" type="#_x0000_t75" style="width:14.25pt;height:13.4pt" o:ole="">
                  <v:imagedata r:id="rId318" o:title=""/>
                </v:shape>
                <o:OLEObject Type="Embed" ProgID="Equation.DSMT4" ShapeID="_x0000_i1524" DrawAspect="Content" ObjectID="_1795180221" r:id="rId319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،</w:t>
            </w:r>
            <w:r w:rsidRPr="00C85B9B">
              <w:rPr>
                <w:rFonts w:ascii="Amiri" w:hAnsi="Amiri" w:cs="Amiri"/>
                <w:position w:val="-4"/>
                <w:sz w:val="26"/>
                <w:szCs w:val="26"/>
              </w:rPr>
              <w:object w:dxaOrig="260" w:dyaOrig="260" w14:anchorId="6F091E2E">
                <v:shape id="_x0000_i1525" type="#_x0000_t75" style="width:13.4pt;height:13.4pt" o:ole="">
                  <v:imagedata r:id="rId320" o:title=""/>
                </v:shape>
                <o:OLEObject Type="Embed" ProgID="Equation.DSMT4" ShapeID="_x0000_i1525" DrawAspect="Content" ObjectID="_1795180222" r:id="rId321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في علبة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تسحب الطفلة عشوائيا حرفاً </w:t>
            </w:r>
            <w:r w:rsidRPr="00C85B9B">
              <w:rPr>
                <w:rFonts w:ascii="Amiri" w:hAnsi="Amiri" w:cs="Amiri" w:hint="cs"/>
                <w:sz w:val="26"/>
                <w:szCs w:val="26"/>
                <w:rtl/>
              </w:rPr>
              <w:t>وتضعه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في الجدول </w:t>
            </w:r>
            <w:r w:rsidRPr="00C85B9B">
              <w:rPr>
                <w:rFonts w:ascii="Amiri" w:hAnsi="Amiri" w:cs="Amiri" w:hint="cs"/>
                <w:sz w:val="26"/>
                <w:szCs w:val="26"/>
                <w:rtl/>
              </w:rPr>
              <w:t>التالي:</w:t>
            </w:r>
          </w:p>
          <w:tbl>
            <w:tblPr>
              <w:tblStyle w:val="Grilledutableau"/>
              <w:bidiVisual/>
              <w:tblW w:w="0" w:type="auto"/>
              <w:tblInd w:w="395" w:type="dxa"/>
              <w:tblLook w:val="01E0" w:firstRow="1" w:lastRow="1" w:firstColumn="1" w:lastColumn="1" w:noHBand="0" w:noVBand="0"/>
            </w:tblPr>
            <w:tblGrid>
              <w:gridCol w:w="810"/>
              <w:gridCol w:w="810"/>
              <w:gridCol w:w="810"/>
              <w:gridCol w:w="810"/>
            </w:tblGrid>
            <w:tr w:rsidR="002B2BAD" w:rsidRPr="00C85B9B" w14:paraId="081D8D55" w14:textId="77777777" w:rsidTr="00773C12">
              <w:trPr>
                <w:trHeight w:val="405"/>
              </w:trPr>
              <w:tc>
                <w:tcPr>
                  <w:tcW w:w="810" w:type="dxa"/>
                  <w:tcBorders>
                    <w:bottom w:val="single" w:sz="4" w:space="0" w:color="auto"/>
                  </w:tcBorders>
                </w:tcPr>
                <w:p w14:paraId="63629970" w14:textId="77777777" w:rsidR="002B2BAD" w:rsidRPr="00C85B9B" w:rsidRDefault="002B2BAD" w:rsidP="002B2BAD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810" w:type="dxa"/>
                  <w:tcBorders>
                    <w:bottom w:val="single" w:sz="4" w:space="0" w:color="auto"/>
                  </w:tcBorders>
                </w:tcPr>
                <w:p w14:paraId="58A544DD" w14:textId="77777777" w:rsidR="002B2BAD" w:rsidRPr="00C85B9B" w:rsidRDefault="002B2BAD" w:rsidP="002B2BAD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810" w:type="dxa"/>
                  <w:tcBorders>
                    <w:bottom w:val="single" w:sz="4" w:space="0" w:color="auto"/>
                  </w:tcBorders>
                </w:tcPr>
                <w:p w14:paraId="574FB0B2" w14:textId="77777777" w:rsidR="002B2BAD" w:rsidRPr="00C85B9B" w:rsidRDefault="002B2BAD" w:rsidP="002B2BAD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810" w:type="dxa"/>
                  <w:tcBorders>
                    <w:bottom w:val="single" w:sz="4" w:space="0" w:color="auto"/>
                  </w:tcBorders>
                </w:tcPr>
                <w:p w14:paraId="273A7169" w14:textId="77777777" w:rsidR="002B2BAD" w:rsidRPr="00C85B9B" w:rsidRDefault="002B2BAD" w:rsidP="002B2BAD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</w:tr>
            <w:tr w:rsidR="002B2BAD" w:rsidRPr="00C85B9B" w14:paraId="2C536057" w14:textId="77777777" w:rsidTr="00773C12">
              <w:trPr>
                <w:trHeight w:val="405"/>
              </w:trPr>
              <w:tc>
                <w:tcPr>
                  <w:tcW w:w="8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0C3B497" w14:textId="77777777" w:rsidR="002B2BAD" w:rsidRPr="00C85B9B" w:rsidRDefault="002B2BAD" w:rsidP="002B2BAD">
                  <w:pPr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الرابع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EF40655" w14:textId="77777777" w:rsidR="002B2BAD" w:rsidRPr="00C85B9B" w:rsidRDefault="002B2BAD" w:rsidP="002B2BAD">
                  <w:pPr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الثالث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2A3BFED" w14:textId="77777777" w:rsidR="002B2BAD" w:rsidRPr="00C85B9B" w:rsidRDefault="002B2BAD" w:rsidP="002B2BAD">
                  <w:pPr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الثاني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F06A0CB" w14:textId="77777777" w:rsidR="002B2BAD" w:rsidRPr="00C85B9B" w:rsidRDefault="002B2BAD" w:rsidP="002B2BAD">
                  <w:pPr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الأول</w:t>
                  </w:r>
                </w:p>
              </w:tc>
            </w:tr>
          </w:tbl>
          <w:p w14:paraId="5926B6E7" w14:textId="4B542CF6" w:rsidR="00C757C1" w:rsidRPr="00C85B9B" w:rsidRDefault="002B2BAD" w:rsidP="002B2BAD">
            <w:pPr>
              <w:pStyle w:val="Paragraphedeliste"/>
              <w:numPr>
                <w:ilvl w:val="0"/>
                <w:numId w:val="39"/>
              </w:num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 w:hint="cs"/>
                <w:sz w:val="26"/>
                <w:szCs w:val="26"/>
                <w:rtl/>
              </w:rPr>
              <w:t>احسب احتمال ان تكتب الطفلة اسمها</w:t>
            </w:r>
          </w:p>
          <w:p w14:paraId="3D439B3A" w14:textId="77777777" w:rsidR="00C757C1" w:rsidRDefault="00C757C1" w:rsidP="00DA2AB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65A6DBB5" w14:textId="77777777" w:rsidR="00C757C1" w:rsidRPr="00DA2AB4" w:rsidRDefault="00C757C1" w:rsidP="00DA2AB4">
            <w:pPr>
              <w:bidi/>
              <w:rPr>
                <w:rFonts w:ascii="Amiri" w:hAnsi="Amiri" w:cs="Amiri"/>
                <w:sz w:val="28"/>
                <w:szCs w:val="28"/>
              </w:rPr>
            </w:pPr>
          </w:p>
          <w:p w14:paraId="4D478E36" w14:textId="77777777" w:rsidR="00C757C1" w:rsidRDefault="00C757C1" w:rsidP="00DA2AB4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D279731" w14:textId="77777777" w:rsidR="00C757C1" w:rsidRDefault="00C757C1" w:rsidP="0046791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27C200D" w14:textId="67F3482E" w:rsidR="003336D6" w:rsidRDefault="00E37B6A" w:rsidP="003336D6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/>
                <w:noProof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7B24FADA" wp14:editId="7820C3D1">
                      <wp:simplePos x="0" y="0"/>
                      <wp:positionH relativeFrom="column">
                        <wp:posOffset>653415</wp:posOffset>
                      </wp:positionH>
                      <wp:positionV relativeFrom="paragraph">
                        <wp:posOffset>77204</wp:posOffset>
                      </wp:positionV>
                      <wp:extent cx="3572540" cy="3317358"/>
                      <wp:effectExtent l="0" t="0" r="27940" b="16510"/>
                      <wp:wrapNone/>
                      <wp:docPr id="982446864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72540" cy="3317358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9AEB09" w14:textId="56AC3E3C" w:rsidR="00E37B6A" w:rsidRDefault="00E37B6A" w:rsidP="00E37B6A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8DC62CF" wp14:editId="29C75EF7">
                                        <wp:extent cx="2761905" cy="2761905"/>
                                        <wp:effectExtent l="0" t="0" r="635" b="635"/>
                                        <wp:docPr id="272727731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72727731" name=""/>
                                                <pic:cNvPicPr/>
                                              </pic:nvPicPr>
                                              <pic:blipFill>
                                                <a:blip r:embed="rId4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61905" cy="27619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24FADA" id="Rectangle 46" o:spid="_x0000_s1052" style="position:absolute;left:0;text-align:left;margin-left:51.45pt;margin-top:6.1pt;width:281.3pt;height:261.2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" fillcolor="white [3201]" strokecolor="white [3212]" strokeweight="2pt">
                      <v:textbox>
                        <w:txbxContent>
                          <w:p w14:paraId="709AEB09" w14:textId="56AC3E3C" w:rsidR="00E37B6A" w:rsidRDefault="00E37B6A" w:rsidP="00E37B6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DC62CF" wp14:editId="29C75EF7">
                                  <wp:extent cx="2761905" cy="2761905"/>
                                  <wp:effectExtent l="0" t="0" r="635" b="635"/>
                                  <wp:docPr id="27272773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2727731" name=""/>
                                          <pic:cNvPicPr/>
                                        </pic:nvPicPr>
                                        <pic:blipFill>
                                          <a:blip r:embed="rId4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1905" cy="2761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86127AC" w14:textId="77777777" w:rsidR="003336D6" w:rsidRDefault="003336D6" w:rsidP="003336D6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F15D13B" w14:textId="77777777" w:rsidR="003336D6" w:rsidRDefault="003336D6" w:rsidP="003336D6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F5316A7" w14:textId="77777777" w:rsidR="003336D6" w:rsidRDefault="003336D6" w:rsidP="003336D6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55173CA" w14:textId="77777777" w:rsidR="003336D6" w:rsidRDefault="003336D6" w:rsidP="003336D6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C3CF6C" w14:textId="77777777" w:rsidR="003336D6" w:rsidRDefault="003336D6" w:rsidP="003336D6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344990" w14:textId="77777777" w:rsidR="00C85B9B" w:rsidRDefault="00C85B9B" w:rsidP="00C85B9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F5F5667" w14:textId="77777777" w:rsidR="00C85B9B" w:rsidRDefault="00C85B9B" w:rsidP="00C85B9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49FAA5" w14:textId="77777777" w:rsidR="00C85B9B" w:rsidRDefault="00C85B9B" w:rsidP="00C85B9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1E07723" w14:textId="77777777" w:rsidR="00C85B9B" w:rsidRDefault="00C85B9B" w:rsidP="00C85B9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5191CEB" w14:textId="77777777" w:rsidR="00C85B9B" w:rsidRDefault="00C85B9B" w:rsidP="00C85B9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6865693" w14:textId="77777777" w:rsidR="00C85B9B" w:rsidRDefault="00C85B9B" w:rsidP="00C85B9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975F256" w14:textId="77777777" w:rsidR="00C85B9B" w:rsidRDefault="00C85B9B" w:rsidP="00C85B9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415E9CC" w14:textId="77777777" w:rsidR="00C85B9B" w:rsidRDefault="00C85B9B" w:rsidP="00C85B9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2880ACE" w14:textId="77777777" w:rsidR="003336D6" w:rsidRDefault="003336D6" w:rsidP="003336D6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FFF076B" w14:textId="77777777" w:rsidR="00C757C1" w:rsidRDefault="00C757C1" w:rsidP="008251D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E68D2FD" w14:textId="77777777" w:rsidR="002F249B" w:rsidRDefault="002F249B" w:rsidP="002F249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5D23CB4" w14:textId="77777777" w:rsidR="002F249B" w:rsidRDefault="002F249B" w:rsidP="002F249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6518BD3C" w14:textId="77777777" w:rsidR="002F249B" w:rsidRDefault="002F249B" w:rsidP="002F249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B12AF6C" w14:textId="77777777" w:rsidR="002F249B" w:rsidRDefault="002F249B" w:rsidP="002F249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50F1CAA" w14:textId="77777777" w:rsidR="002F249B" w:rsidRDefault="002F249B" w:rsidP="002F249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B63F3D8" w14:textId="77777777" w:rsidR="002F249B" w:rsidRDefault="002F249B" w:rsidP="002F249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766A602" w14:textId="77777777" w:rsidR="002F249B" w:rsidRDefault="002F249B" w:rsidP="002F249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B1FE673" w14:textId="77777777" w:rsidR="002F249B" w:rsidRDefault="002F249B" w:rsidP="002F249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D74684F" w14:textId="77777777" w:rsidR="002F249B" w:rsidRDefault="002F249B" w:rsidP="002F249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16DB119" w14:textId="77777777" w:rsidR="002F249B" w:rsidRDefault="002F249B" w:rsidP="002F249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67ED25C6" w14:textId="77777777" w:rsidR="002F249B" w:rsidRPr="00792B9B" w:rsidRDefault="002F249B" w:rsidP="002F249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0FCF1379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62ABAB6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049A2FA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3FDEF8B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FDB6D1B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FF58337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8B7D017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EB6C69E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4EE6116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0F39A0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B225E2F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083E740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F4B423D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538FCA4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64121A8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B4EA19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685802C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92EF93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1FDC134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EE9C9D3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9F066A4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69E63E3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56AF227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2D89138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47DD06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F6F431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102BA71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0B75532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4C3855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B19CE34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0852A5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2574ECD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A76AD31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DF1CC6" w14:textId="77777777" w:rsidR="00C757C1" w:rsidRPr="00792B9B" w:rsidRDefault="00C757C1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7E1C03DD" w14:textId="77777777" w:rsidR="00C757C1" w:rsidRDefault="00C757C1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C1F66F2" wp14:editId="2BBD167A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1391518995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39E9A" w14:textId="77777777" w:rsidR="00C757C1" w:rsidRPr="00305590" w:rsidRDefault="00C757C1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40384AF1" w14:textId="77777777" w:rsidR="00C757C1" w:rsidRPr="00305590" w:rsidRDefault="00C757C1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1F66F2" id="_x0000_s1053" style="position:absolute;left:0;text-align:left;margin-left:-46.15pt;margin-top:66.05pt;width:543pt;height:53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" fillcolor="white [3201]" strokecolor="black [3213]" strokeweight="2pt">
                <v:textbox>
                  <w:txbxContent>
                    <w:p w14:paraId="3E939E9A" w14:textId="77777777" w:rsidR="00C757C1" w:rsidRPr="00305590" w:rsidRDefault="00C757C1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40384AF1" w14:textId="77777777" w:rsidR="00C757C1" w:rsidRPr="00305590" w:rsidRDefault="00C757C1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0140184" wp14:editId="6A8AEB75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976768290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BEB97" w14:textId="16704DCB" w:rsidR="00C757C1" w:rsidRPr="00305590" w:rsidRDefault="00C757C1" w:rsidP="00305590">
                            <w:pPr>
                              <w:bidi/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2B2BAD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proofErr w:type="gramStart"/>
                            <w:r w:rsidR="002B2BAD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  <w:t xml:space="preserve">02 </w:t>
                            </w:r>
                            <w:r w:rsidR="002B2BAD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ساعة</w:t>
                            </w:r>
                            <w:proofErr w:type="gramEnd"/>
                          </w:p>
                          <w:p w14:paraId="0E39EE9A" w14:textId="77777777" w:rsidR="00C757C1" w:rsidRDefault="00C757C1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140184" id="_x0000_s1054" style="position:absolute;left:0;text-align:left;margin-left:-44.65pt;margin-top:.8pt;width:100.5pt;height:58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" fillcolor="white [3201]" strokecolor="black [3213]" strokeweight="2pt">
                <v:textbox>
                  <w:txbxContent>
                    <w:p w14:paraId="736BEB97" w14:textId="16704DCB" w:rsidR="00C757C1" w:rsidRPr="00305590" w:rsidRDefault="00C757C1" w:rsidP="00305590">
                      <w:pPr>
                        <w:bidi/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2B2BAD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  <w:t xml:space="preserve"> </w:t>
                      </w:r>
                      <w:proofErr w:type="gramStart"/>
                      <w:r w:rsidR="002B2BAD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  <w:t xml:space="preserve">02 </w:t>
                      </w:r>
                      <w:r w:rsidR="002B2BAD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ساعة</w:t>
                      </w:r>
                      <w:proofErr w:type="gramEnd"/>
                    </w:p>
                    <w:p w14:paraId="0E39EE9A" w14:textId="77777777" w:rsidR="00C757C1" w:rsidRDefault="00C757C1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E77E4C8" wp14:editId="0890C179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348971028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A0ADE" w14:textId="77777777" w:rsidR="00C757C1" w:rsidRPr="00305590" w:rsidRDefault="00C757C1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الثانية 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علوم تجريبية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77E4C8" id="_x0000_s1055" style="position:absolute;left:0;text-align:left;margin-left:396.35pt;margin-top:-.7pt;width:100.5pt;height:62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" fillcolor="white [3201]" strokecolor="black [3213]" strokeweight="2pt">
                <v:textbox>
                  <w:txbxContent>
                    <w:p w14:paraId="4B8A0ADE" w14:textId="77777777" w:rsidR="00C757C1" w:rsidRPr="00305590" w:rsidRDefault="00C757C1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الثانية 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علوم تجريبية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45AF954" wp14:editId="211BD21A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1187485483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8FF61" w14:textId="77777777" w:rsidR="00C757C1" w:rsidRPr="00305590" w:rsidRDefault="00C757C1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الاح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تمالات</w:t>
                            </w:r>
                          </w:p>
                          <w:p w14:paraId="2279D06E" w14:textId="77777777" w:rsidR="00C757C1" w:rsidRPr="00305590" w:rsidRDefault="00C757C1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854685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خواص الاحتمالات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45AF954" id="_x0000_s1056" style="position:absolute;left:0;text-align:left;margin-left:66.35pt;margin-top:1.55pt;width:323.25pt;height:58.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" fillcolor="white [3201]" strokecolor="black [3213]" strokeweight="2pt">
                <v:textbox>
                  <w:txbxContent>
                    <w:p w14:paraId="0348FF61" w14:textId="77777777" w:rsidR="00C757C1" w:rsidRPr="00305590" w:rsidRDefault="00C757C1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الاح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تمالات</w:t>
                      </w:r>
                    </w:p>
                    <w:p w14:paraId="2279D06E" w14:textId="77777777" w:rsidR="00C757C1" w:rsidRPr="00305590" w:rsidRDefault="00C757C1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854685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خواص الاحتمالات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13CD211C" w14:textId="77777777" w:rsidR="00C757C1" w:rsidRPr="00792B9B" w:rsidRDefault="00C757C1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C757C1" w:rsidRPr="00792B9B" w14:paraId="79E9C095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3F7BF155" w14:textId="77777777" w:rsidR="00C757C1" w:rsidRPr="00305590" w:rsidRDefault="00C757C1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10E632A2" w14:textId="77777777" w:rsidR="00C757C1" w:rsidRPr="00305590" w:rsidRDefault="00C757C1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6A3121C7" w14:textId="77777777" w:rsidR="00C757C1" w:rsidRPr="00305590" w:rsidRDefault="00C757C1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C757C1" w:rsidRPr="00792B9B" w14:paraId="041361EE" w14:textId="77777777" w:rsidTr="00305590">
        <w:tc>
          <w:tcPr>
            <w:tcW w:w="1278" w:type="dxa"/>
          </w:tcPr>
          <w:p w14:paraId="178E068C" w14:textId="77777777" w:rsidR="00C757C1" w:rsidRDefault="00C757C1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E9DEA6C" w14:textId="77777777" w:rsidR="00C757C1" w:rsidRDefault="00C757C1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37089A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951CDD8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2529F66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B9F447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6DD3B1D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031698D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2AB31E5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CA5F8C7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645DB49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0FA5610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EC475CA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1E76EEC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697117A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C864293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5B4BF4B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21B7B6E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35B2D57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BE7182D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B9771AD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BF0F974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69E9781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D270AD4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DD72E1E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3114390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859BF29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607452F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FF60C3F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D407D37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E1086E3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B139F7C" w14:textId="77777777" w:rsidR="00C757C1" w:rsidRPr="00FB5A89" w:rsidRDefault="00C757C1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7ADA3CE6" w14:textId="77777777" w:rsidR="00C757C1" w:rsidRPr="00792B9B" w:rsidRDefault="00C757C1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15F3021" w14:textId="77777777" w:rsidR="00C757C1" w:rsidRPr="00C85B9B" w:rsidRDefault="00C757C1" w:rsidP="00CA32EF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خواص الاحتمالات</w:t>
            </w:r>
          </w:p>
          <w:p w14:paraId="5BC61D1B" w14:textId="77777777" w:rsidR="00C757C1" w:rsidRPr="00C85B9B" w:rsidRDefault="00C757C1" w:rsidP="00CA32EF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5A577AB6" w14:textId="77777777" w:rsidR="00C757C1" w:rsidRPr="00C85B9B" w:rsidRDefault="00C757C1" w:rsidP="00CA32EF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لتكن </w:t>
            </w:r>
            <w:r w:rsidRPr="00C85B9B">
              <w:rPr>
                <w:rFonts w:ascii="Amiri" w:hAnsi="Amiri" w:cs="Amiri"/>
                <w:sz w:val="26"/>
                <w:szCs w:val="26"/>
              </w:rPr>
              <w:sym w:font="Symbol" w:char="F057"/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المجموعة الشاملة (النتائج الممكنة) لتجربة</w:t>
            </w:r>
            <w:r w:rsidRPr="00C85B9B">
              <w:rPr>
                <w:rFonts w:ascii="Amiri" w:hAnsi="Amiri" w:cs="Amiri"/>
                <w:b/>
                <w:bCs/>
                <w:sz w:val="26"/>
                <w:szCs w:val="26"/>
                <w:rtl/>
              </w:rPr>
              <w:t xml:space="preserve"> 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عشوائية، نزوّد </w:t>
            </w:r>
            <w:r w:rsidRPr="00C85B9B">
              <w:rPr>
                <w:rFonts w:ascii="Amiri" w:hAnsi="Amiri" w:cs="Amiri"/>
                <w:sz w:val="26"/>
                <w:szCs w:val="26"/>
              </w:rPr>
              <w:sym w:font="Symbol" w:char="F057"/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بالاحتمال </w:t>
            </w:r>
            <w:r w:rsidRPr="00C85B9B">
              <w:rPr>
                <w:rFonts w:ascii="Amiri" w:hAnsi="Amiri" w:cs="Amiri"/>
                <w:sz w:val="26"/>
                <w:szCs w:val="26"/>
              </w:rPr>
              <w:t>P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>.</w:t>
            </w:r>
          </w:p>
          <w:p w14:paraId="690B7327" w14:textId="77777777" w:rsidR="00C757C1" w:rsidRPr="00C85B9B" w:rsidRDefault="00C757C1" w:rsidP="00CA32EF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774D939A" w14:textId="77777777" w:rsidR="00C757C1" w:rsidRPr="00C85B9B" w:rsidRDefault="00C757C1" w:rsidP="00C757C1">
            <w:pPr>
              <w:numPr>
                <w:ilvl w:val="0"/>
                <w:numId w:val="40"/>
              </w:num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من أجل كل حادثة </w:t>
            </w:r>
            <w:r w:rsidRPr="00C85B9B">
              <w:rPr>
                <w:rFonts w:ascii="Amiri" w:hAnsi="Amiri" w:cs="Amiri"/>
                <w:sz w:val="26"/>
                <w:szCs w:val="26"/>
              </w:rPr>
              <w:t>A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فإن </w:t>
            </w:r>
            <w:r w:rsidRPr="00C85B9B">
              <w:rPr>
                <w:rFonts w:ascii="Amiri" w:hAnsi="Amiri" w:cs="Amiri"/>
                <w:position w:val="-10"/>
                <w:sz w:val="26"/>
                <w:szCs w:val="26"/>
                <w:rtl/>
              </w:rPr>
              <w:object w:dxaOrig="1060" w:dyaOrig="300" w14:anchorId="1C280820">
                <v:shape id="_x0000_i1171" type="#_x0000_t75" style="width:53.6pt;height:15.05pt" o:ole="">
                  <v:imagedata r:id="rId322" o:title=""/>
                </v:shape>
                <o:OLEObject Type="Embed" ProgID="Equation.DSMT4" ShapeID="_x0000_i1171" DrawAspect="Content" ObjectID="_1795180223" r:id="rId323"/>
              </w:object>
            </w:r>
          </w:p>
          <w:p w14:paraId="7624857C" w14:textId="77777777" w:rsidR="00C757C1" w:rsidRPr="00C85B9B" w:rsidRDefault="00C757C1" w:rsidP="00C757C1">
            <w:pPr>
              <w:numPr>
                <w:ilvl w:val="0"/>
                <w:numId w:val="40"/>
              </w:numPr>
              <w:bidi/>
              <w:rPr>
                <w:rFonts w:ascii="Amiri" w:hAnsi="Amiri" w:cs="Amiri"/>
                <w:sz w:val="26"/>
                <w:szCs w:val="26"/>
              </w:rPr>
            </w:pPr>
            <w:r w:rsidRPr="00C85B9B">
              <w:rPr>
                <w:rFonts w:ascii="Amiri" w:hAnsi="Amiri" w:cs="Amiri"/>
                <w:position w:val="-10"/>
                <w:sz w:val="26"/>
                <w:szCs w:val="26"/>
                <w:rtl/>
              </w:rPr>
              <w:object w:dxaOrig="760" w:dyaOrig="300" w14:anchorId="46CC6C7F">
                <v:shape id="_x0000_i1172" type="#_x0000_t75" style="width:38.5pt;height:15.05pt" o:ole="">
                  <v:imagedata r:id="rId324" o:title=""/>
                </v:shape>
                <o:OLEObject Type="Embed" ProgID="Equation.DSMT4" ShapeID="_x0000_i1172" DrawAspect="Content" ObjectID="_1795180224" r:id="rId325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 و  </w:t>
            </w:r>
            <w:r w:rsidRPr="00C85B9B">
              <w:rPr>
                <w:rFonts w:ascii="Amiri" w:hAnsi="Amiri" w:cs="Amiri"/>
                <w:position w:val="-10"/>
                <w:sz w:val="26"/>
                <w:szCs w:val="26"/>
                <w:rtl/>
              </w:rPr>
              <w:object w:dxaOrig="800" w:dyaOrig="300" w14:anchorId="2B6B18CF">
                <v:shape id="_x0000_i1173" type="#_x0000_t75" style="width:39.35pt;height:15.05pt" o:ole="">
                  <v:imagedata r:id="rId326" o:title=""/>
                </v:shape>
                <o:OLEObject Type="Embed" ProgID="Equation.DSMT4" ShapeID="_x0000_i1173" DrawAspect="Content" ObjectID="_1795180225" r:id="rId327"/>
              </w:object>
            </w:r>
          </w:p>
          <w:p w14:paraId="7221E0B4" w14:textId="77777777" w:rsidR="00C757C1" w:rsidRPr="00C85B9B" w:rsidRDefault="00C757C1" w:rsidP="00C757C1">
            <w:pPr>
              <w:numPr>
                <w:ilvl w:val="0"/>
                <w:numId w:val="40"/>
              </w:numPr>
              <w:bidi/>
              <w:rPr>
                <w:rFonts w:ascii="Amiri" w:hAnsi="Amiri" w:cs="Amiri"/>
                <w:sz w:val="26"/>
                <w:szCs w:val="26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إذا كانت </w:t>
            </w:r>
            <w:r w:rsidRPr="00C85B9B">
              <w:rPr>
                <w:rFonts w:ascii="Amiri" w:hAnsi="Amiri" w:cs="Amiri"/>
                <w:sz w:val="26"/>
                <w:szCs w:val="26"/>
              </w:rPr>
              <w:t>A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و</w:t>
            </w:r>
            <w:r w:rsidRPr="00C85B9B">
              <w:rPr>
                <w:rFonts w:ascii="Amiri" w:hAnsi="Amiri" w:cs="Amiri"/>
                <w:sz w:val="26"/>
                <w:szCs w:val="26"/>
              </w:rPr>
              <w:t>B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حادثتين كيفيتين فإن: </w:t>
            </w:r>
            <w:r w:rsidRPr="00C85B9B">
              <w:rPr>
                <w:rFonts w:ascii="Amiri" w:hAnsi="Amiri" w:cs="Amiri"/>
                <w:position w:val="-10"/>
                <w:sz w:val="26"/>
                <w:szCs w:val="26"/>
                <w:rtl/>
              </w:rPr>
              <w:object w:dxaOrig="2940" w:dyaOrig="300" w14:anchorId="46A37A6A">
                <v:shape id="_x0000_i1174" type="#_x0000_t75" style="width:147.35pt;height:15.05pt" o:ole="">
                  <v:imagedata r:id="rId328" o:title=""/>
                </v:shape>
                <o:OLEObject Type="Embed" ProgID="Equation.DSMT4" ShapeID="_x0000_i1174" DrawAspect="Content" ObjectID="_1795180226" r:id="rId329"/>
              </w:object>
            </w:r>
          </w:p>
          <w:p w14:paraId="18B64092" w14:textId="77777777" w:rsidR="00C757C1" w:rsidRPr="00C85B9B" w:rsidRDefault="00C757C1" w:rsidP="00C757C1">
            <w:pPr>
              <w:numPr>
                <w:ilvl w:val="0"/>
                <w:numId w:val="40"/>
              </w:numPr>
              <w:bidi/>
              <w:rPr>
                <w:rFonts w:ascii="Amiri" w:hAnsi="Amiri" w:cs="Amiri"/>
                <w:sz w:val="26"/>
                <w:szCs w:val="26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إذا كانت </w:t>
            </w:r>
            <w:r w:rsidRPr="00C85B9B">
              <w:rPr>
                <w:rFonts w:ascii="Amiri" w:hAnsi="Amiri" w:cs="Amiri"/>
                <w:sz w:val="26"/>
                <w:szCs w:val="26"/>
              </w:rPr>
              <w:t>A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و</w:t>
            </w:r>
            <w:r w:rsidRPr="00C85B9B">
              <w:rPr>
                <w:rFonts w:ascii="Amiri" w:hAnsi="Amiri" w:cs="Amiri"/>
                <w:sz w:val="26"/>
                <w:szCs w:val="26"/>
              </w:rPr>
              <w:t>B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حادثتين غير متلائمتين (</w:t>
            </w:r>
            <w:r w:rsidRPr="00C85B9B">
              <w:rPr>
                <w:rFonts w:ascii="Amiri" w:hAnsi="Amiri" w:cs="Amiri"/>
                <w:position w:val="-6"/>
                <w:sz w:val="26"/>
                <w:szCs w:val="26"/>
                <w:rtl/>
              </w:rPr>
              <w:object w:dxaOrig="940" w:dyaOrig="240" w14:anchorId="089C1DB6">
                <v:shape id="_x0000_i1175" type="#_x0000_t75" style="width:46.9pt;height:11.7pt" o:ole="">
                  <v:imagedata r:id="rId330" o:title=""/>
                </v:shape>
                <o:OLEObject Type="Embed" ProgID="Equation.DSMT4" ShapeID="_x0000_i1175" DrawAspect="Content" ObjectID="_1795180227" r:id="rId331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) فإن  </w:t>
            </w:r>
            <w:r w:rsidRPr="00C85B9B">
              <w:rPr>
                <w:rFonts w:ascii="Amiri" w:hAnsi="Amiri" w:cs="Amiri"/>
                <w:position w:val="-10"/>
                <w:sz w:val="26"/>
                <w:szCs w:val="26"/>
                <w:rtl/>
              </w:rPr>
              <w:object w:dxaOrig="2020" w:dyaOrig="300" w14:anchorId="682C837D">
                <v:shape id="_x0000_i1176" type="#_x0000_t75" style="width:101.3pt;height:15.05pt" o:ole="">
                  <v:imagedata r:id="rId332" o:title=""/>
                </v:shape>
                <o:OLEObject Type="Embed" ProgID="Equation.DSMT4" ShapeID="_x0000_i1176" DrawAspect="Content" ObjectID="_1795180228" r:id="rId333"/>
              </w:object>
            </w:r>
          </w:p>
          <w:p w14:paraId="22D7D92A" w14:textId="77777777" w:rsidR="00C757C1" w:rsidRPr="00C85B9B" w:rsidRDefault="00C757C1" w:rsidP="00C757C1">
            <w:pPr>
              <w:numPr>
                <w:ilvl w:val="0"/>
                <w:numId w:val="40"/>
              </w:numPr>
              <w:bidi/>
              <w:rPr>
                <w:rFonts w:ascii="Amiri" w:hAnsi="Amiri" w:cs="Amiri"/>
                <w:sz w:val="26"/>
                <w:szCs w:val="26"/>
              </w:rPr>
            </w:pPr>
            <w:r w:rsidRPr="00C85B9B">
              <w:rPr>
                <w:rFonts w:ascii="Amiri" w:hAnsi="Amiri" w:cs="Amiri"/>
                <w:position w:val="-10"/>
                <w:sz w:val="26"/>
                <w:szCs w:val="26"/>
                <w:rtl/>
              </w:rPr>
              <w:object w:dxaOrig="1340" w:dyaOrig="320" w14:anchorId="0EBD5158">
                <v:shape id="_x0000_i1177" type="#_x0000_t75" style="width:67pt;height:15.9pt" o:ole="">
                  <v:imagedata r:id="rId334" o:title=""/>
                </v:shape>
                <o:OLEObject Type="Embed" ProgID="Equation.DSMT4" ShapeID="_x0000_i1177" DrawAspect="Content" ObjectID="_1795180229" r:id="rId335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حيث </w:t>
            </w:r>
            <w:r w:rsidRPr="00C85B9B">
              <w:rPr>
                <w:rFonts w:ascii="Amiri" w:hAnsi="Amiri" w:cs="Amiri"/>
                <w:position w:val="-4"/>
                <w:sz w:val="26"/>
                <w:szCs w:val="26"/>
                <w:rtl/>
              </w:rPr>
              <w:object w:dxaOrig="220" w:dyaOrig="260" w14:anchorId="0FE644E9">
                <v:shape id="_x0000_i1178" type="#_x0000_t75" style="width:10.9pt;height:12.55pt" o:ole="">
                  <v:imagedata r:id="rId336" o:title=""/>
                </v:shape>
                <o:OLEObject Type="Embed" ProgID="Equation.DSMT4" ShapeID="_x0000_i1178" DrawAspect="Content" ObjectID="_1795180230" r:id="rId337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الحاثة العكسية للحادثة </w:t>
            </w:r>
            <w:r w:rsidRPr="00C85B9B">
              <w:rPr>
                <w:rFonts w:ascii="Amiri" w:hAnsi="Amiri" w:cs="Amiri"/>
                <w:sz w:val="26"/>
                <w:szCs w:val="26"/>
              </w:rPr>
              <w:t>A</w:t>
            </w:r>
          </w:p>
          <w:p w14:paraId="4DB2D59B" w14:textId="77777777" w:rsidR="00C757C1" w:rsidRPr="00C85B9B" w:rsidRDefault="00C757C1" w:rsidP="00C757C1">
            <w:pPr>
              <w:numPr>
                <w:ilvl w:val="0"/>
                <w:numId w:val="40"/>
              </w:numPr>
              <w:bidi/>
              <w:rPr>
                <w:rFonts w:ascii="Amiri" w:hAnsi="Amiri" w:cs="Amiri"/>
                <w:sz w:val="26"/>
                <w:szCs w:val="26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إذا كانت الحادثة </w:t>
            </w:r>
            <w:r w:rsidRPr="00C85B9B">
              <w:rPr>
                <w:rFonts w:ascii="Amiri" w:hAnsi="Amiri" w:cs="Amiri"/>
                <w:sz w:val="26"/>
                <w:szCs w:val="26"/>
              </w:rPr>
              <w:t>A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جزءا من الحادثة </w:t>
            </w:r>
            <w:r w:rsidRPr="00C85B9B">
              <w:rPr>
                <w:rFonts w:ascii="Amiri" w:hAnsi="Amiri" w:cs="Amiri"/>
                <w:sz w:val="26"/>
                <w:szCs w:val="26"/>
              </w:rPr>
              <w:t>B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(</w:t>
            </w:r>
            <w:r w:rsidRPr="00C85B9B">
              <w:rPr>
                <w:rFonts w:ascii="Amiri" w:hAnsi="Amiri" w:cs="Amiri"/>
                <w:position w:val="-4"/>
                <w:sz w:val="26"/>
                <w:szCs w:val="26"/>
                <w:rtl/>
              </w:rPr>
              <w:object w:dxaOrig="600" w:dyaOrig="220" w14:anchorId="0FEE4B01">
                <v:shape id="_x0000_i1179" type="#_x0000_t75" style="width:30.15pt;height:10.9pt" o:ole="">
                  <v:imagedata r:id="rId338" o:title=""/>
                </v:shape>
                <o:OLEObject Type="Embed" ProgID="Equation.DSMT4" ShapeID="_x0000_i1179" DrawAspect="Content" ObjectID="_1795180231" r:id="rId339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) فإن </w:t>
            </w:r>
            <w:r w:rsidRPr="00C85B9B">
              <w:rPr>
                <w:rFonts w:ascii="Amiri" w:hAnsi="Amiri" w:cs="Amiri"/>
                <w:position w:val="-10"/>
                <w:sz w:val="26"/>
                <w:szCs w:val="26"/>
                <w:rtl/>
              </w:rPr>
              <w:object w:dxaOrig="1080" w:dyaOrig="300" w14:anchorId="43C02D38">
                <v:shape id="_x0000_i1180" type="#_x0000_t75" style="width:54.4pt;height:15.05pt" o:ole="">
                  <v:imagedata r:id="rId340" o:title=""/>
                </v:shape>
                <o:OLEObject Type="Embed" ProgID="Equation.DSMT4" ShapeID="_x0000_i1180" DrawAspect="Content" ObjectID="_1795180232" r:id="rId341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>.</w:t>
            </w:r>
          </w:p>
          <w:p w14:paraId="47B2EEC0" w14:textId="77777777" w:rsidR="00C757C1" w:rsidRPr="00C85B9B" w:rsidRDefault="00C757C1" w:rsidP="00CA32EF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</w:pPr>
          </w:p>
          <w:p w14:paraId="4E847A5B" w14:textId="77777777" w:rsidR="003336D6" w:rsidRPr="00C85B9B" w:rsidRDefault="00C757C1" w:rsidP="00CA32EF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 xml:space="preserve">مثال01: ت 24 ص 391   </w:t>
            </w:r>
          </w:p>
          <w:p w14:paraId="367E1358" w14:textId="564274B7" w:rsidR="00C757C1" w:rsidRPr="00C85B9B" w:rsidRDefault="00C757C1" w:rsidP="003336D6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 xml:space="preserve">         </w:t>
            </w:r>
          </w:p>
          <w:p w14:paraId="02859A8E" w14:textId="77777777" w:rsidR="003336D6" w:rsidRPr="00C85B9B" w:rsidRDefault="003336D6" w:rsidP="003336D6">
            <w:pPr>
              <w:bidi/>
              <w:rPr>
                <w:rFonts w:ascii="Amiri" w:hAnsi="Amiri" w:cs="Amiri"/>
                <w:noProof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noProof/>
                <w:sz w:val="26"/>
                <w:szCs w:val="26"/>
                <w:rtl/>
              </w:rPr>
              <w:t>يحتوي صندوق على 7 كرات منها ثلاث كرات سوداء  مرقمة 1 ، 2 ، 3 و أربع كرات حمراء مرقمة 1 ، 2 ، 3 ، 4. نسحب عشوائيا كرة من الصندوق</w:t>
            </w:r>
          </w:p>
          <w:p w14:paraId="5A86F05B" w14:textId="77777777" w:rsidR="003336D6" w:rsidRPr="00C85B9B" w:rsidRDefault="003336D6" w:rsidP="003336D6">
            <w:pPr>
              <w:bidi/>
              <w:rPr>
                <w:rFonts w:ascii="Amiri" w:hAnsi="Amiri" w:cs="Amiri"/>
                <w:noProof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noProof/>
                <w:sz w:val="26"/>
                <w:szCs w:val="26"/>
                <w:rtl/>
              </w:rPr>
              <w:t>1) احسب احتمال الحوادث التالية:</w:t>
            </w:r>
          </w:p>
          <w:p w14:paraId="05BFCACD" w14:textId="639133F3" w:rsidR="003336D6" w:rsidRPr="00C85B9B" w:rsidRDefault="003336D6" w:rsidP="003336D6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 w:hint="cs"/>
                <w:sz w:val="26"/>
                <w:szCs w:val="26"/>
                <w:rtl/>
              </w:rPr>
              <w:t xml:space="preserve">         </w:t>
            </w:r>
            <w:r w:rsidRPr="00C85B9B">
              <w:rPr>
                <w:rFonts w:ascii="Amiri" w:hAnsi="Amiri" w:cs="Amiri"/>
                <w:position w:val="-4"/>
                <w:sz w:val="26"/>
                <w:szCs w:val="26"/>
              </w:rPr>
              <w:object w:dxaOrig="240" w:dyaOrig="260" w14:anchorId="7E4F3AB2">
                <v:shape id="_x0000_i1320" type="#_x0000_t75" style="width:11.7pt;height:13.4pt" o:ole="">
                  <v:imagedata r:id="rId342" o:title=""/>
                </v:shape>
                <o:OLEObject Type="Embed" ProgID="Equation.DSMT4" ShapeID="_x0000_i1320" DrawAspect="Content" ObjectID="_1795180233" r:id="rId343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:"الكرة المسحوبة سوداء". </w:t>
            </w:r>
            <w:r w:rsidRPr="00C85B9B">
              <w:rPr>
                <w:rFonts w:ascii="Amiri" w:hAnsi="Amiri" w:cs="Amiri"/>
                <w:position w:val="-4"/>
                <w:sz w:val="26"/>
                <w:szCs w:val="26"/>
              </w:rPr>
              <w:object w:dxaOrig="240" w:dyaOrig="260" w14:anchorId="408BCA7B">
                <v:shape id="_x0000_i1321" type="#_x0000_t75" style="width:11.7pt;height:13.4pt" o:ole="">
                  <v:imagedata r:id="rId344" o:title=""/>
                </v:shape>
                <o:OLEObject Type="Embed" ProgID="Equation.DSMT4" ShapeID="_x0000_i1321" DrawAspect="Content" ObjectID="_1795180234" r:id="rId345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>:"الكرة المسحوبة حمراء".</w:t>
            </w:r>
          </w:p>
          <w:p w14:paraId="29D3C8A1" w14:textId="797E5491" w:rsidR="003336D6" w:rsidRPr="00C85B9B" w:rsidRDefault="003336D6" w:rsidP="003336D6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 </w:t>
            </w:r>
            <w:r w:rsidRPr="00C85B9B">
              <w:rPr>
                <w:rFonts w:ascii="Amiri" w:hAnsi="Amiri" w:cs="Amiri" w:hint="cs"/>
                <w:sz w:val="26"/>
                <w:szCs w:val="26"/>
                <w:rtl/>
              </w:rPr>
              <w:t xml:space="preserve">        </w:t>
            </w:r>
            <w:r w:rsidRPr="00C85B9B">
              <w:rPr>
                <w:rFonts w:ascii="Amiri" w:hAnsi="Amiri" w:cs="Amiri"/>
                <w:position w:val="-6"/>
                <w:sz w:val="26"/>
                <w:szCs w:val="26"/>
              </w:rPr>
              <w:object w:dxaOrig="240" w:dyaOrig="279" w14:anchorId="4DE3A86D">
                <v:shape id="_x0000_i1322" type="#_x0000_t75" style="width:11.7pt;height:14.25pt" o:ole="">
                  <v:imagedata r:id="rId346" o:title=""/>
                </v:shape>
                <o:OLEObject Type="Embed" ProgID="Equation.DSMT4" ShapeID="_x0000_i1322" DrawAspect="Content" ObjectID="_1795180235" r:id="rId347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>: " الكرة المسحوبة تحمل رقما فرديا"</w:t>
            </w:r>
          </w:p>
          <w:p w14:paraId="64053977" w14:textId="582FD5A9" w:rsidR="00C757C1" w:rsidRPr="002F249B" w:rsidRDefault="003336D6" w:rsidP="002F249B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2) </w:t>
            </w:r>
            <w:r w:rsidRPr="00C85B9B">
              <w:rPr>
                <w:rFonts w:ascii="Amiri" w:hAnsi="Amiri" w:cs="Amiri"/>
                <w:noProof/>
                <w:sz w:val="26"/>
                <w:szCs w:val="26"/>
                <w:rtl/>
              </w:rPr>
              <w:t xml:space="preserve">احسب احتمال الحوادث التالية: </w:t>
            </w:r>
            <w:r w:rsidRPr="00C85B9B">
              <w:rPr>
                <w:rFonts w:ascii="Amiri" w:hAnsi="Amiri" w:cs="Amiri"/>
                <w:noProof/>
                <w:sz w:val="26"/>
                <w:szCs w:val="26"/>
                <w:rtl/>
              </w:rPr>
              <w:br/>
            </w:r>
            <w:r w:rsidRPr="00C85B9B">
              <w:rPr>
                <w:rFonts w:ascii="Amiri" w:hAnsi="Amiri" w:cs="Amiri" w:hint="cs"/>
                <w:noProof/>
                <w:sz w:val="26"/>
                <w:szCs w:val="26"/>
                <w:rtl/>
              </w:rPr>
              <w:t xml:space="preserve">       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C85B9B">
              <w:rPr>
                <w:rFonts w:ascii="Amiri" w:hAnsi="Amiri" w:cs="Amiri"/>
                <w:position w:val="-4"/>
                <w:sz w:val="26"/>
                <w:szCs w:val="26"/>
              </w:rPr>
              <w:object w:dxaOrig="660" w:dyaOrig="260" w14:anchorId="31C12BF9">
                <v:shape id="_x0000_i1323" type="#_x0000_t75" style="width:32.65pt;height:13.4pt" o:ole="">
                  <v:imagedata r:id="rId348" o:title=""/>
                </v:shape>
                <o:OLEObject Type="Embed" ProgID="Equation.DSMT4" ShapeID="_x0000_i1323" DrawAspect="Content" ObjectID="_1795180236" r:id="rId349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، </w:t>
            </w:r>
            <w:r w:rsidRPr="00C85B9B">
              <w:rPr>
                <w:rFonts w:ascii="Amiri" w:hAnsi="Amiri" w:cs="Amiri"/>
                <w:position w:val="-6"/>
                <w:sz w:val="26"/>
                <w:szCs w:val="26"/>
              </w:rPr>
              <w:object w:dxaOrig="660" w:dyaOrig="279" w14:anchorId="5AC0C925">
                <v:shape id="_x0000_i1324" type="#_x0000_t75" style="width:32.65pt;height:14.25pt" o:ole="">
                  <v:imagedata r:id="rId350" o:title=""/>
                </v:shape>
                <o:OLEObject Type="Embed" ProgID="Equation.DSMT4" ShapeID="_x0000_i1324" DrawAspect="Content" ObjectID="_1795180237" r:id="rId351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، </w:t>
            </w:r>
            <w:r w:rsidRPr="00C85B9B">
              <w:rPr>
                <w:rFonts w:ascii="Amiri" w:hAnsi="Amiri" w:cs="Amiri"/>
                <w:position w:val="-6"/>
                <w:sz w:val="26"/>
                <w:szCs w:val="26"/>
              </w:rPr>
              <w:object w:dxaOrig="660" w:dyaOrig="279" w14:anchorId="30F17A8B">
                <v:shape id="_x0000_i1325" type="#_x0000_t75" style="width:32.65pt;height:14.25pt" o:ole="">
                  <v:imagedata r:id="rId352" o:title=""/>
                </v:shape>
                <o:OLEObject Type="Embed" ProgID="Equation.DSMT4" ShapeID="_x0000_i1325" DrawAspect="Content" ObjectID="_1795180238" r:id="rId353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،</w:t>
            </w:r>
            <w:r w:rsidRPr="00C85B9B">
              <w:rPr>
                <w:rFonts w:ascii="Amiri" w:hAnsi="Amiri" w:cs="Amiri"/>
                <w:position w:val="-4"/>
                <w:sz w:val="26"/>
                <w:szCs w:val="26"/>
              </w:rPr>
              <w:object w:dxaOrig="660" w:dyaOrig="260" w14:anchorId="3AF6E1C4">
                <v:shape id="_x0000_i1326" type="#_x0000_t75" style="width:32.65pt;height:13.4pt" o:ole="">
                  <v:imagedata r:id="rId354" o:title=""/>
                </v:shape>
                <o:OLEObject Type="Embed" ProgID="Equation.DSMT4" ShapeID="_x0000_i1326" DrawAspect="Content" ObjectID="_1795180239" r:id="rId355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،</w:t>
            </w:r>
            <w:r w:rsidRPr="00C85B9B">
              <w:rPr>
                <w:rFonts w:ascii="Amiri" w:hAnsi="Amiri" w:cs="Amiri"/>
                <w:position w:val="-6"/>
                <w:sz w:val="26"/>
                <w:szCs w:val="26"/>
              </w:rPr>
              <w:object w:dxaOrig="660" w:dyaOrig="279" w14:anchorId="2C3FE9AE">
                <v:shape id="_x0000_i1327" type="#_x0000_t75" style="width:32.65pt;height:14.25pt" o:ole="">
                  <v:imagedata r:id="rId356" o:title=""/>
                </v:shape>
                <o:OLEObject Type="Embed" ProgID="Equation.DSMT4" ShapeID="_x0000_i1327" DrawAspect="Content" ObjectID="_1795180240" r:id="rId357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، </w:t>
            </w:r>
            <w:r w:rsidRPr="00C85B9B">
              <w:rPr>
                <w:rFonts w:ascii="Amiri" w:hAnsi="Amiri" w:cs="Amiri"/>
                <w:position w:val="-6"/>
                <w:sz w:val="26"/>
                <w:szCs w:val="26"/>
              </w:rPr>
              <w:object w:dxaOrig="660" w:dyaOrig="279" w14:anchorId="2AF48B02">
                <v:shape id="_x0000_i1328" type="#_x0000_t75" style="width:32.65pt;height:14.25pt" o:ole="">
                  <v:imagedata r:id="rId358" o:title=""/>
                </v:shape>
                <o:OLEObject Type="Embed" ProgID="Equation.DSMT4" ShapeID="_x0000_i1328" DrawAspect="Content" ObjectID="_1795180241" r:id="rId359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>.</w:t>
            </w:r>
          </w:p>
          <w:p w14:paraId="377A72E8" w14:textId="77777777" w:rsidR="00C757C1" w:rsidRPr="003336D6" w:rsidRDefault="00C757C1" w:rsidP="00CA32EF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CA32EF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3336D6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مثال02: ت 11 ص 390</w:t>
            </w:r>
          </w:p>
          <w:p w14:paraId="3BB3ECDD" w14:textId="77777777" w:rsidR="00704405" w:rsidRDefault="00704405" w:rsidP="00704405">
            <w:pPr>
              <w:bidi/>
              <w:spacing w:before="120"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cs="Simplified Arabic" w:hint="cs"/>
                <w:rtl/>
              </w:rPr>
              <w:t xml:space="preserve">   </w:t>
            </w:r>
            <w:r w:rsidRPr="00704405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60" w14:anchorId="41D72EEE">
                <v:shape id="_x0000_i1383" type="#_x0000_t75" style="width:11.7pt;height:13.4pt" o:ole="">
                  <v:imagedata r:id="rId360" o:title=""/>
                </v:shape>
                <o:OLEObject Type="Embed" ProgID="Equation.DSMT4" ShapeID="_x0000_i1383" DrawAspect="Content" ObjectID="_1795180242" r:id="rId361"/>
              </w:object>
            </w:r>
            <w:r w:rsidRPr="00704405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704405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60" w14:anchorId="77303B32">
                <v:shape id="_x0000_i1384" type="#_x0000_t75" style="width:11.7pt;height:13.4pt" o:ole="">
                  <v:imagedata r:id="rId362" o:title=""/>
                </v:shape>
                <o:OLEObject Type="Embed" ProgID="Equation.DSMT4" ShapeID="_x0000_i1384" DrawAspect="Content" ObjectID="_1795180243" r:id="rId363"/>
              </w:object>
            </w:r>
            <w:r w:rsidRPr="00704405">
              <w:rPr>
                <w:rFonts w:ascii="Amiri" w:hAnsi="Amiri" w:cs="Amiri"/>
                <w:sz w:val="28"/>
                <w:szCs w:val="28"/>
                <w:rtl/>
              </w:rPr>
              <w:t xml:space="preserve"> حادثتان حيث </w:t>
            </w:r>
            <w:r w:rsidRPr="00704405">
              <w:rPr>
                <w:rFonts w:ascii="Amiri" w:hAnsi="Amiri" w:cs="Amiri"/>
                <w:position w:val="-14"/>
                <w:sz w:val="28"/>
                <w:szCs w:val="28"/>
              </w:rPr>
              <w:object w:dxaOrig="1160" w:dyaOrig="400" w14:anchorId="105BEC19">
                <v:shape id="_x0000_i1385" type="#_x0000_t75" style="width:57.75pt;height:20.1pt" o:ole="">
                  <v:imagedata r:id="rId364" o:title=""/>
                </v:shape>
                <o:OLEObject Type="Embed" ProgID="Equation.DSMT4" ShapeID="_x0000_i1385" DrawAspect="Content" ObjectID="_1795180244" r:id="rId365"/>
              </w:object>
            </w:r>
            <w:r w:rsidRPr="00704405">
              <w:rPr>
                <w:rFonts w:ascii="Amiri" w:hAnsi="Amiri" w:cs="Amiri"/>
                <w:sz w:val="28"/>
                <w:szCs w:val="28"/>
                <w:rtl/>
              </w:rPr>
              <w:t xml:space="preserve">  ،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  <w:r w:rsidRPr="00704405">
              <w:rPr>
                <w:rFonts w:ascii="Amiri" w:hAnsi="Amiri" w:cs="Amiri"/>
                <w:position w:val="-14"/>
                <w:sz w:val="28"/>
                <w:szCs w:val="28"/>
              </w:rPr>
              <w:object w:dxaOrig="1579" w:dyaOrig="400" w14:anchorId="317D232B">
                <v:shape id="_x0000_i1386" type="#_x0000_t75" style="width:78.7pt;height:20.1pt" o:ole="">
                  <v:imagedata r:id="rId366" o:title=""/>
                </v:shape>
                <o:OLEObject Type="Embed" ProgID="Equation.DSMT4" ShapeID="_x0000_i1386" DrawAspect="Content" ObjectID="_1795180245" r:id="rId367"/>
              </w:object>
            </w:r>
            <w:r w:rsidRPr="00704405">
              <w:rPr>
                <w:rFonts w:ascii="Amiri" w:hAnsi="Amiri" w:cs="Amiri"/>
                <w:sz w:val="28"/>
                <w:szCs w:val="28"/>
                <w:rtl/>
              </w:rPr>
              <w:t>،</w:t>
            </w:r>
            <w:r w:rsidRPr="00704405">
              <w:rPr>
                <w:rFonts w:ascii="Amiri" w:hAnsi="Amiri" w:cs="Amiri"/>
                <w:position w:val="-14"/>
                <w:sz w:val="28"/>
                <w:szCs w:val="28"/>
              </w:rPr>
              <w:object w:dxaOrig="1579" w:dyaOrig="400" w14:anchorId="28BB0948">
                <v:shape id="_x0000_i1387" type="#_x0000_t75" style="width:73.65pt;height:18.4pt" o:ole="">
                  <v:imagedata r:id="rId368" o:title=""/>
                </v:shape>
                <o:OLEObject Type="Embed" ProgID="Equation.DSMT4" ShapeID="_x0000_i1387" DrawAspect="Content" ObjectID="_1795180246" r:id="rId369"/>
              </w:object>
            </w:r>
            <w:r w:rsidRPr="00704405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46D9ACE2" w14:textId="359217B0" w:rsidR="00704405" w:rsidRPr="00704405" w:rsidRDefault="00704405" w:rsidP="00704405">
            <w:pPr>
              <w:pStyle w:val="Paragraphedeliste"/>
              <w:numPr>
                <w:ilvl w:val="0"/>
                <w:numId w:val="39"/>
              </w:numPr>
              <w:bidi/>
              <w:spacing w:before="120"/>
              <w:rPr>
                <w:rFonts w:ascii="Amiri" w:hAnsi="Amiri" w:cs="Amiri"/>
                <w:sz w:val="28"/>
                <w:szCs w:val="28"/>
                <w:rtl/>
              </w:rPr>
            </w:pPr>
            <w:r w:rsidRPr="00704405">
              <w:rPr>
                <w:rFonts w:ascii="Amiri" w:hAnsi="Amiri" w:cs="Amiri"/>
                <w:sz w:val="28"/>
                <w:szCs w:val="28"/>
                <w:rtl/>
              </w:rPr>
              <w:t xml:space="preserve">احسب </w:t>
            </w:r>
            <w:r w:rsidRPr="00704405">
              <w:rPr>
                <w:position w:val="-14"/>
              </w:rPr>
              <w:object w:dxaOrig="600" w:dyaOrig="400" w14:anchorId="2A5FCEC6">
                <v:shape id="_x0000_i1388" type="#_x0000_t75" style="width:30.15pt;height:20.1pt" o:ole="">
                  <v:imagedata r:id="rId370" o:title=""/>
                </v:shape>
                <o:OLEObject Type="Embed" ProgID="Equation.DSMT4" ShapeID="_x0000_i1388" DrawAspect="Content" ObjectID="_1795180247" r:id="rId371"/>
              </w:object>
            </w:r>
            <w:r w:rsidRPr="00704405">
              <w:rPr>
                <w:rFonts w:ascii="Amiri" w:hAnsi="Amiri" w:cs="Amiri"/>
                <w:sz w:val="28"/>
                <w:szCs w:val="28"/>
                <w:rtl/>
              </w:rPr>
              <w:t xml:space="preserve">. </w:t>
            </w:r>
          </w:p>
          <w:p w14:paraId="2B9C8707" w14:textId="77777777" w:rsidR="00C757C1" w:rsidRPr="00CA32EF" w:rsidRDefault="00C757C1" w:rsidP="00CA32EF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2EF4E29F" w14:textId="77777777" w:rsidR="00C757C1" w:rsidRPr="00704405" w:rsidRDefault="00C757C1" w:rsidP="00CA32EF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704405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مثال03: ت12 ص 390</w:t>
            </w:r>
          </w:p>
          <w:p w14:paraId="03A6C7C1" w14:textId="77777777" w:rsidR="00C757C1" w:rsidRPr="00704405" w:rsidRDefault="00C757C1" w:rsidP="00704405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234A9B3E" w14:textId="374EFD14" w:rsidR="00704405" w:rsidRPr="00704405" w:rsidRDefault="00704405" w:rsidP="00704405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704405">
              <w:rPr>
                <w:rFonts w:ascii="Amiri" w:hAnsi="Amiri" w:cs="Amiri"/>
                <w:position w:val="-4"/>
                <w:sz w:val="28"/>
                <w:szCs w:val="28"/>
                <w:rtl/>
              </w:rPr>
              <w:object w:dxaOrig="240" w:dyaOrig="260" w14:anchorId="7FC9DFF8">
                <v:shape id="_x0000_i1413" type="#_x0000_t75" style="width:11.7pt;height:13.4pt" o:ole="">
                  <v:imagedata r:id="rId372" o:title=""/>
                </v:shape>
                <o:OLEObject Type="Embed" ProgID="Equation.DSMT4" ShapeID="_x0000_i1413" DrawAspect="Content" ObjectID="_1795180248" r:id="rId373"/>
              </w:object>
            </w:r>
            <w:r w:rsidRPr="00704405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704405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60" w14:anchorId="7EA22906">
                <v:shape id="_x0000_i1414" type="#_x0000_t75" style="width:11.7pt;height:13.4pt" o:ole="">
                  <v:imagedata r:id="rId362" o:title=""/>
                </v:shape>
                <o:OLEObject Type="Embed" ProgID="Equation.DSMT4" ShapeID="_x0000_i1414" DrawAspect="Content" ObjectID="_1795180249" r:id="rId374"/>
              </w:object>
            </w:r>
            <w:r w:rsidRPr="00704405">
              <w:rPr>
                <w:rFonts w:ascii="Amiri" w:hAnsi="Amiri" w:cs="Amiri"/>
                <w:sz w:val="28"/>
                <w:szCs w:val="28"/>
                <w:rtl/>
              </w:rPr>
              <w:t xml:space="preserve"> حادثتان حيث </w:t>
            </w:r>
            <w:r w:rsidRPr="00704405">
              <w:rPr>
                <w:rFonts w:ascii="Amiri" w:hAnsi="Amiri" w:cs="Amiri"/>
                <w:position w:val="-14"/>
                <w:sz w:val="28"/>
                <w:szCs w:val="28"/>
              </w:rPr>
              <w:object w:dxaOrig="1280" w:dyaOrig="400" w14:anchorId="2E0CB5CE">
                <v:shape id="_x0000_i1415" type="#_x0000_t75" style="width:63.65pt;height:20.1pt" o:ole="">
                  <v:imagedata r:id="rId375" o:title=""/>
                </v:shape>
                <o:OLEObject Type="Embed" ProgID="Equation.DSMT4" ShapeID="_x0000_i1415" DrawAspect="Content" ObjectID="_1795180250" r:id="rId376"/>
              </w:object>
            </w:r>
            <w:r w:rsidRPr="00704405">
              <w:rPr>
                <w:rFonts w:ascii="Amiri" w:hAnsi="Amiri" w:cs="Amiri"/>
                <w:sz w:val="28"/>
                <w:szCs w:val="28"/>
                <w:rtl/>
              </w:rPr>
              <w:t xml:space="preserve">  ،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  <w:r w:rsidRPr="00704405">
              <w:rPr>
                <w:rFonts w:ascii="Amiri" w:hAnsi="Amiri" w:cs="Amiri"/>
                <w:position w:val="-14"/>
                <w:sz w:val="28"/>
                <w:szCs w:val="28"/>
              </w:rPr>
              <w:object w:dxaOrig="1280" w:dyaOrig="400" w14:anchorId="38A76598">
                <v:shape id="_x0000_i1416" type="#_x0000_t75" style="width:63.65pt;height:20.1pt" o:ole="">
                  <v:imagedata r:id="rId377" o:title=""/>
                </v:shape>
                <o:OLEObject Type="Embed" ProgID="Equation.DSMT4" ShapeID="_x0000_i1416" DrawAspect="Content" ObjectID="_1795180251" r:id="rId378"/>
              </w:object>
            </w:r>
            <w:r w:rsidRPr="00704405">
              <w:rPr>
                <w:rFonts w:ascii="Amiri" w:hAnsi="Amiri" w:cs="Amiri"/>
                <w:sz w:val="28"/>
                <w:szCs w:val="28"/>
                <w:rtl/>
              </w:rPr>
              <w:t xml:space="preserve">، </w:t>
            </w:r>
            <w:r w:rsidRPr="00704405">
              <w:rPr>
                <w:rFonts w:ascii="Amiri" w:hAnsi="Amiri" w:cs="Amiri"/>
                <w:position w:val="-14"/>
                <w:sz w:val="28"/>
                <w:szCs w:val="28"/>
              </w:rPr>
              <w:object w:dxaOrig="1700" w:dyaOrig="400" w14:anchorId="08F1562F">
                <v:shape id="_x0000_i1417" type="#_x0000_t75" style="width:85.4pt;height:20.1pt" o:ole="">
                  <v:imagedata r:id="rId379" o:title=""/>
                </v:shape>
                <o:OLEObject Type="Embed" ProgID="Equation.DSMT4" ShapeID="_x0000_i1417" DrawAspect="Content" ObjectID="_1795180252" r:id="rId380"/>
              </w:object>
            </w:r>
          </w:p>
          <w:p w14:paraId="003250C0" w14:textId="1E6958C0" w:rsidR="00704405" w:rsidRPr="00704405" w:rsidRDefault="00704405" w:rsidP="00704405">
            <w:pPr>
              <w:pStyle w:val="Paragraphedeliste"/>
              <w:numPr>
                <w:ilvl w:val="0"/>
                <w:numId w:val="39"/>
              </w:num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704405">
              <w:rPr>
                <w:rFonts w:ascii="Amiri" w:hAnsi="Amiri" w:cs="Amiri"/>
                <w:sz w:val="28"/>
                <w:szCs w:val="28"/>
                <w:rtl/>
              </w:rPr>
              <w:t xml:space="preserve">أثبت أن </w:t>
            </w:r>
            <w:r w:rsidRPr="00704405">
              <w:rPr>
                <w:position w:val="-4"/>
                <w:rtl/>
              </w:rPr>
              <w:object w:dxaOrig="240" w:dyaOrig="260" w14:anchorId="2D83F402">
                <v:shape id="_x0000_i1418" type="#_x0000_t75" style="width:11.7pt;height:13.4pt" o:ole="">
                  <v:imagedata r:id="rId372" o:title=""/>
                </v:shape>
                <o:OLEObject Type="Embed" ProgID="Equation.DSMT4" ShapeID="_x0000_i1418" DrawAspect="Content" ObjectID="_1795180253" r:id="rId381"/>
              </w:object>
            </w:r>
            <w:r w:rsidRPr="00704405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704405">
              <w:rPr>
                <w:position w:val="-4"/>
              </w:rPr>
              <w:object w:dxaOrig="240" w:dyaOrig="260" w14:anchorId="3A34CDA3">
                <v:shape id="_x0000_i1419" type="#_x0000_t75" style="width:11.7pt;height:13.4pt" o:ole="">
                  <v:imagedata r:id="rId362" o:title=""/>
                </v:shape>
                <o:OLEObject Type="Embed" ProgID="Equation.DSMT4" ShapeID="_x0000_i1419" DrawAspect="Content" ObjectID="_1795180254" r:id="rId382"/>
              </w:object>
            </w:r>
            <w:r w:rsidRPr="00704405">
              <w:rPr>
                <w:rFonts w:ascii="Amiri" w:hAnsi="Amiri" w:cs="Amiri"/>
                <w:sz w:val="28"/>
                <w:szCs w:val="28"/>
                <w:rtl/>
              </w:rPr>
              <w:t xml:space="preserve"> غير متلائمتين.</w:t>
            </w:r>
          </w:p>
          <w:p w14:paraId="1F96CA92" w14:textId="77777777" w:rsidR="00C757C1" w:rsidRDefault="00C757C1" w:rsidP="00CA32EF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76E61203" w14:textId="45CF4D9B" w:rsidR="00C757C1" w:rsidRPr="00704405" w:rsidRDefault="00704405" w:rsidP="00CA32EF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704405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مثال 04: </w:t>
            </w:r>
            <w:r w:rsidR="00C757C1" w:rsidRPr="00704405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ت 41 ص 393</w:t>
            </w:r>
          </w:p>
          <w:p w14:paraId="734DE829" w14:textId="77777777" w:rsidR="00C757C1" w:rsidRDefault="00C757C1" w:rsidP="00CA32EF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2B515511" w14:textId="77CABC2C" w:rsidR="00E15E7D" w:rsidRPr="00E15E7D" w:rsidRDefault="00E15E7D" w:rsidP="00E15E7D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E15E7D">
              <w:rPr>
                <w:rFonts w:ascii="Amiri" w:hAnsi="Amiri" w:cs="Amiri"/>
                <w:sz w:val="28"/>
                <w:szCs w:val="28"/>
                <w:rtl/>
              </w:rPr>
              <w:t xml:space="preserve">يحتوي كيس على 50 كرة مرقمة من 1 إلى </w:t>
            </w:r>
            <w:r w:rsidRPr="00E15E7D">
              <w:rPr>
                <w:rFonts w:ascii="Amiri" w:hAnsi="Amiri" w:cs="Amiri" w:hint="cs"/>
                <w:sz w:val="28"/>
                <w:szCs w:val="28"/>
                <w:rtl/>
              </w:rPr>
              <w:t>50. نختار</w:t>
            </w:r>
            <w:r w:rsidRPr="00E15E7D">
              <w:rPr>
                <w:rFonts w:ascii="Amiri" w:hAnsi="Amiri" w:cs="Amiri"/>
                <w:sz w:val="28"/>
                <w:szCs w:val="28"/>
                <w:rtl/>
              </w:rPr>
              <w:t xml:space="preserve"> عشوائياً كرة من الكيس. لتكن الأحداث:</w:t>
            </w:r>
          </w:p>
          <w:p w14:paraId="6A393C86" w14:textId="77777777" w:rsidR="00E15E7D" w:rsidRPr="00E15E7D" w:rsidRDefault="00E15E7D" w:rsidP="00E15E7D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E15E7D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60" w14:anchorId="6D775FFB">
                <v:shape id="_x0000_i1450" type="#_x0000_t75" style="width:11.7pt;height:13.4pt" o:ole="">
                  <v:imagedata r:id="rId383" o:title=""/>
                </v:shape>
                <o:OLEObject Type="Embed" ProgID="Equation.DSMT4" ShapeID="_x0000_i1450" DrawAspect="Content" ObjectID="_1795180255" r:id="rId384"/>
              </w:object>
            </w:r>
            <w:r w:rsidRPr="00E15E7D">
              <w:rPr>
                <w:rFonts w:ascii="Amiri" w:hAnsi="Amiri" w:cs="Amiri"/>
                <w:sz w:val="28"/>
                <w:szCs w:val="28"/>
                <w:rtl/>
              </w:rPr>
              <w:t>:" رقم الكرة المسحوبة أصغر أو يساوي30 "</w:t>
            </w:r>
          </w:p>
          <w:p w14:paraId="30D3C83B" w14:textId="475B2A35" w:rsidR="00E15E7D" w:rsidRPr="00E15E7D" w:rsidRDefault="00E15E7D" w:rsidP="00E15E7D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E15E7D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60" w14:anchorId="17AA18BF">
                <v:shape id="_x0000_i1451" type="#_x0000_t75" style="width:11.7pt;height:13.4pt" o:ole="">
                  <v:imagedata r:id="rId385" o:title=""/>
                </v:shape>
                <o:OLEObject Type="Embed" ProgID="Equation.DSMT4" ShapeID="_x0000_i1451" DrawAspect="Content" ObjectID="_1795180256" r:id="rId386"/>
              </w:object>
            </w:r>
            <w:r w:rsidRPr="00E15E7D">
              <w:rPr>
                <w:rFonts w:ascii="Amiri" w:hAnsi="Amiri" w:cs="Amiri"/>
                <w:sz w:val="28"/>
                <w:szCs w:val="28"/>
                <w:rtl/>
              </w:rPr>
              <w:t xml:space="preserve">:" رقم الكرة المسحوبة أكبر أو يساوي </w:t>
            </w:r>
            <w:r w:rsidRPr="00E15E7D">
              <w:rPr>
                <w:rFonts w:ascii="Amiri" w:hAnsi="Amiri" w:cs="Amiri"/>
                <w:sz w:val="28"/>
                <w:szCs w:val="28"/>
              </w:rPr>
              <w:t>n</w:t>
            </w:r>
            <w:r w:rsidRPr="00E15E7D">
              <w:rPr>
                <w:rFonts w:ascii="Amiri" w:hAnsi="Amiri" w:cs="Amiri"/>
                <w:sz w:val="28"/>
                <w:szCs w:val="28"/>
                <w:rtl/>
              </w:rPr>
              <w:t xml:space="preserve"> " (</w:t>
            </w:r>
            <w:r w:rsidRPr="00E15E7D">
              <w:rPr>
                <w:rFonts w:ascii="Amiri" w:hAnsi="Amiri" w:cs="Amiri"/>
                <w:sz w:val="28"/>
                <w:szCs w:val="28"/>
              </w:rPr>
              <w:t xml:space="preserve">n </w:t>
            </w:r>
            <w:r w:rsidRPr="00E15E7D">
              <w:rPr>
                <w:rFonts w:ascii="Amiri" w:hAnsi="Amiri" w:cs="Amiri" w:hint="cs"/>
                <w:sz w:val="28"/>
                <w:szCs w:val="28"/>
                <w:rtl/>
              </w:rPr>
              <w:t>عدد</w:t>
            </w:r>
            <w:r w:rsidRPr="00E15E7D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E15E7D">
              <w:rPr>
                <w:rFonts w:ascii="Amiri" w:hAnsi="Amiri" w:cs="Amiri" w:hint="cs"/>
                <w:sz w:val="28"/>
                <w:szCs w:val="28"/>
                <w:rtl/>
              </w:rPr>
              <w:t>طبيعي من</w:t>
            </w:r>
            <w:r w:rsidRPr="00E15E7D">
              <w:rPr>
                <w:rFonts w:ascii="Amiri" w:hAnsi="Amiri" w:cs="Amiri"/>
                <w:sz w:val="28"/>
                <w:szCs w:val="28"/>
                <w:rtl/>
              </w:rPr>
              <w:t xml:space="preserve"> المجال</w:t>
            </w:r>
            <w:r w:rsidRPr="00E15E7D">
              <w:rPr>
                <w:rFonts w:ascii="Amiri" w:hAnsi="Amiri" w:cs="Amiri"/>
                <w:position w:val="-14"/>
                <w:sz w:val="28"/>
                <w:szCs w:val="28"/>
              </w:rPr>
              <w:object w:dxaOrig="639" w:dyaOrig="400" w14:anchorId="738414E6">
                <v:shape id="_x0000_i1452" type="#_x0000_t75" style="width:31.8pt;height:20.1pt" o:ole="">
                  <v:imagedata r:id="rId387" o:title=""/>
                </v:shape>
                <o:OLEObject Type="Embed" ProgID="Equation.DSMT4" ShapeID="_x0000_i1452" DrawAspect="Content" ObjectID="_1795180257" r:id="rId388"/>
              </w:object>
            </w:r>
            <w:r w:rsidRPr="00E15E7D">
              <w:rPr>
                <w:rFonts w:ascii="Amiri" w:hAnsi="Amiri" w:cs="Amiri"/>
                <w:sz w:val="28"/>
                <w:szCs w:val="28"/>
                <w:rtl/>
              </w:rPr>
              <w:t>)</w:t>
            </w:r>
          </w:p>
          <w:p w14:paraId="1356E24B" w14:textId="31CF0978" w:rsidR="00E15E7D" w:rsidRPr="00E15E7D" w:rsidRDefault="00E15E7D" w:rsidP="00E15E7D">
            <w:pPr>
              <w:bidi/>
              <w:ind w:left="489"/>
              <w:rPr>
                <w:rFonts w:ascii="Amiri" w:hAnsi="Amiri" w:cs="Amiri"/>
                <w:sz w:val="28"/>
                <w:szCs w:val="28"/>
                <w:rtl/>
              </w:rPr>
            </w:pPr>
            <w:r w:rsidRPr="00E15E7D">
              <w:rPr>
                <w:rFonts w:ascii="Amiri" w:hAnsi="Amiri" w:cs="Amiri"/>
                <w:sz w:val="28"/>
                <w:szCs w:val="28"/>
                <w:rtl/>
              </w:rPr>
              <w:t xml:space="preserve">1) احسب </w:t>
            </w:r>
            <w:r w:rsidRPr="00E15E7D">
              <w:rPr>
                <w:rFonts w:ascii="Amiri" w:hAnsi="Amiri" w:cs="Amiri"/>
                <w:position w:val="-14"/>
                <w:sz w:val="28"/>
                <w:szCs w:val="28"/>
              </w:rPr>
              <w:object w:dxaOrig="1020" w:dyaOrig="400" w14:anchorId="2D22C0A1">
                <v:shape id="_x0000_i1453" type="#_x0000_t75" style="width:51.05pt;height:20.1pt" o:ole="">
                  <v:imagedata r:id="rId389" o:title=""/>
                </v:shape>
                <o:OLEObject Type="Embed" ProgID="Equation.DSMT4" ShapeID="_x0000_i1453" DrawAspect="Content" ObjectID="_1795180258" r:id="rId390"/>
              </w:object>
            </w:r>
            <w:r w:rsidRPr="00E15E7D">
              <w:rPr>
                <w:rFonts w:ascii="Amiri" w:hAnsi="Amiri" w:cs="Amiri"/>
                <w:sz w:val="28"/>
                <w:szCs w:val="28"/>
                <w:rtl/>
              </w:rPr>
              <w:t>.ما ذا يمكن أن تقول عن الحادثة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  <w:r w:rsidRPr="00E15E7D">
              <w:rPr>
                <w:rFonts w:ascii="Amiri" w:hAnsi="Amiri" w:cs="Amiri"/>
                <w:position w:val="-4"/>
                <w:sz w:val="28"/>
                <w:szCs w:val="28"/>
              </w:rPr>
              <w:object w:dxaOrig="660" w:dyaOrig="260" w14:anchorId="2944AABE">
                <v:shape id="_x0000_i1454" type="#_x0000_t75" style="width:32.65pt;height:13.4pt" o:ole="">
                  <v:imagedata r:id="rId391" o:title=""/>
                </v:shape>
                <o:OLEObject Type="Embed" ProgID="Equation.DSMT4" ShapeID="_x0000_i1454" DrawAspect="Content" ObjectID="_1795180259" r:id="rId392"/>
              </w:object>
            </w:r>
            <w:r w:rsidRPr="00E15E7D">
              <w:rPr>
                <w:rFonts w:ascii="Amiri" w:hAnsi="Amiri" w:cs="Amiri"/>
                <w:sz w:val="28"/>
                <w:szCs w:val="28"/>
                <w:rtl/>
              </w:rPr>
              <w:t xml:space="preserve"> ؟</w:t>
            </w:r>
          </w:p>
          <w:p w14:paraId="07341D4F" w14:textId="318603C9" w:rsidR="00E15E7D" w:rsidRPr="00E15E7D" w:rsidRDefault="00E15E7D" w:rsidP="00E15E7D">
            <w:pPr>
              <w:bidi/>
              <w:ind w:left="489"/>
              <w:rPr>
                <w:rFonts w:ascii="Amiri" w:hAnsi="Amiri" w:cs="Amiri"/>
                <w:sz w:val="28"/>
                <w:szCs w:val="28"/>
                <w:rtl/>
              </w:rPr>
            </w:pPr>
            <w:r w:rsidRPr="00E15E7D">
              <w:rPr>
                <w:rFonts w:ascii="Amiri" w:hAnsi="Amiri" w:cs="Amiri"/>
                <w:sz w:val="28"/>
                <w:szCs w:val="28"/>
                <w:rtl/>
              </w:rPr>
              <w:t>2) علماً أن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>:</w:t>
            </w:r>
            <w:r>
              <w:rPr>
                <w:rFonts w:ascii="Amiri" w:hAnsi="Amiri" w:cs="Amiri"/>
                <w:sz w:val="28"/>
                <w:szCs w:val="28"/>
              </w:rPr>
              <w:t xml:space="preserve"> 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E15E7D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1680" w:dyaOrig="400" w14:anchorId="7D685538">
                <v:shape id="_x0000_i1495" type="#_x0000_t75" style="width:83.7pt;height:20.1pt" o:ole="">
                  <v:imagedata r:id="rId393" o:title=""/>
                </v:shape>
                <o:OLEObject Type="Embed" ProgID="Equation.DSMT4" ShapeID="_x0000_i1495" DrawAspect="Content" ObjectID="_1795180260" r:id="rId394"/>
              </w:object>
            </w:r>
            <w:r w:rsidRPr="00E15E7D">
              <w:rPr>
                <w:rFonts w:ascii="Amiri" w:hAnsi="Amiri" w:cs="Amiri"/>
                <w:sz w:val="28"/>
                <w:szCs w:val="28"/>
                <w:rtl/>
              </w:rPr>
              <w:t xml:space="preserve">، استنتج قيمة العدد الطبيعي </w:t>
            </w:r>
            <w:r w:rsidRPr="00E15E7D">
              <w:rPr>
                <w:rFonts w:ascii="Amiri" w:hAnsi="Amiri" w:cs="Amiri"/>
                <w:sz w:val="28"/>
                <w:szCs w:val="28"/>
              </w:rPr>
              <w:t>n</w:t>
            </w:r>
          </w:p>
          <w:p w14:paraId="0ED05C77" w14:textId="77777777" w:rsidR="00C757C1" w:rsidRDefault="00C757C1" w:rsidP="00CA32EF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6A780689" w14:textId="0093BD9B" w:rsidR="00C757C1" w:rsidRDefault="002B2BAD" w:rsidP="00CA32EF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2B2BAD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تمرين 22 ص 390</w:t>
            </w:r>
          </w:p>
          <w:p w14:paraId="4500A289" w14:textId="77777777" w:rsidR="002B2BAD" w:rsidRPr="002B2BAD" w:rsidRDefault="002B2BAD" w:rsidP="002B2BAD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</w:rPr>
            </w:pPr>
          </w:p>
          <w:p w14:paraId="1E1B9581" w14:textId="1F577560" w:rsidR="002B2BAD" w:rsidRPr="002B2BAD" w:rsidRDefault="002B2BAD" w:rsidP="002B2BAD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2B2BAD">
              <w:rPr>
                <w:rFonts w:ascii="Amiri" w:hAnsi="Amiri" w:cs="Amiri"/>
                <w:sz w:val="28"/>
                <w:szCs w:val="28"/>
                <w:rtl/>
              </w:rPr>
              <w:t xml:space="preserve">يحتوي كيس على 3 قريصات بيضاء </w:t>
            </w:r>
            <w:r w:rsidRPr="002B2BAD">
              <w:rPr>
                <w:rFonts w:ascii="Amiri" w:hAnsi="Amiri" w:cs="Amiri" w:hint="cs"/>
                <w:sz w:val="28"/>
                <w:szCs w:val="28"/>
                <w:rtl/>
              </w:rPr>
              <w:t>و5</w:t>
            </w:r>
            <w:r w:rsidRPr="002B2BAD">
              <w:rPr>
                <w:rFonts w:ascii="Amiri" w:hAnsi="Amiri" w:cs="Amiri"/>
                <w:sz w:val="28"/>
                <w:szCs w:val="28"/>
                <w:rtl/>
              </w:rPr>
              <w:t xml:space="preserve"> قريصات </w:t>
            </w:r>
            <w:r w:rsidRPr="002B2BAD">
              <w:rPr>
                <w:rFonts w:ascii="Amiri" w:hAnsi="Amiri" w:cs="Amiri" w:hint="cs"/>
                <w:sz w:val="28"/>
                <w:szCs w:val="28"/>
                <w:rtl/>
              </w:rPr>
              <w:t>سوداء. نسح</w:t>
            </w:r>
            <w:r w:rsidRPr="002B2BAD">
              <w:rPr>
                <w:rFonts w:ascii="Amiri" w:hAnsi="Amiri" w:cs="Amiri" w:hint="eastAsia"/>
                <w:sz w:val="28"/>
                <w:szCs w:val="28"/>
                <w:rtl/>
              </w:rPr>
              <w:t>ب</w:t>
            </w:r>
            <w:r w:rsidRPr="002B2BAD">
              <w:rPr>
                <w:rFonts w:ascii="Amiri" w:hAnsi="Amiri" w:cs="Amiri"/>
                <w:sz w:val="28"/>
                <w:szCs w:val="28"/>
                <w:rtl/>
              </w:rPr>
              <w:t xml:space="preserve"> قريصتين من الكيس على التوالي بحيث نعيد إلى الكيس القريصة المسحوبة قبل سحب القريصة الثانية.</w:t>
            </w:r>
          </w:p>
          <w:p w14:paraId="234331BC" w14:textId="77777777" w:rsidR="002B2BAD" w:rsidRPr="002B2BAD" w:rsidRDefault="002B2BAD" w:rsidP="002B2BAD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2B2BAD">
              <w:rPr>
                <w:rFonts w:ascii="Amiri" w:hAnsi="Amiri" w:cs="Amiri"/>
                <w:sz w:val="28"/>
                <w:szCs w:val="28"/>
                <w:rtl/>
              </w:rPr>
              <w:t>1) مثل النتائج بمخطط (أو شجرة).</w:t>
            </w:r>
          </w:p>
          <w:p w14:paraId="63D7B1CA" w14:textId="09E2CCF3" w:rsidR="002B2BAD" w:rsidRPr="002B2BAD" w:rsidRDefault="00E37B6A" w:rsidP="002B2BAD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/>
                <w:noProof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5CDD4344" wp14:editId="35E4D2F0">
                      <wp:simplePos x="0" y="0"/>
                      <wp:positionH relativeFrom="column">
                        <wp:posOffset>-5805</wp:posOffset>
                      </wp:positionH>
                      <wp:positionV relativeFrom="paragraph">
                        <wp:posOffset>218086</wp:posOffset>
                      </wp:positionV>
                      <wp:extent cx="2721935" cy="2690037"/>
                      <wp:effectExtent l="0" t="0" r="21590" b="15240"/>
                      <wp:wrapNone/>
                      <wp:docPr id="60524617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21935" cy="2690037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2C8A44" w14:textId="11CB527B" w:rsidR="00E37B6A" w:rsidRDefault="00E37B6A" w:rsidP="00E37B6A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027F00E" wp14:editId="134E1769">
                                        <wp:extent cx="2513330" cy="2513330"/>
                                        <wp:effectExtent l="0" t="0" r="1270" b="1270"/>
                                        <wp:docPr id="1701765225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01765225" name=""/>
                                                <pic:cNvPicPr/>
                                              </pic:nvPicPr>
                                              <pic:blipFill>
                                                <a:blip r:embed="rId4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13330" cy="251333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CDD4344" id="Rectangle 47" o:spid="_x0000_s1057" style="position:absolute;left:0;text-align:left;margin-left:-.45pt;margin-top:17.15pt;width:214.35pt;height:211.8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" fillcolor="white [3201]" strokecolor="white [3212]" strokeweight="2pt">
                      <v:textbox>
                        <w:txbxContent>
                          <w:p w14:paraId="352C8A44" w14:textId="11CB527B" w:rsidR="00E37B6A" w:rsidRDefault="00E37B6A" w:rsidP="00E37B6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27F00E" wp14:editId="134E1769">
                                  <wp:extent cx="2513330" cy="2513330"/>
                                  <wp:effectExtent l="0" t="0" r="1270" b="1270"/>
                                  <wp:docPr id="1701765225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01765225" name=""/>
                                          <pic:cNvPicPr/>
                                        </pic:nvPicPr>
                                        <pic:blipFill>
                                          <a:blip r:embed="rId4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13330" cy="25133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B2BAD" w:rsidRPr="002B2BAD">
              <w:rPr>
                <w:rFonts w:ascii="Amiri" w:hAnsi="Amiri" w:cs="Amiri"/>
                <w:sz w:val="28"/>
                <w:szCs w:val="28"/>
                <w:rtl/>
              </w:rPr>
              <w:t xml:space="preserve">2) ما هو احتمال الحصول على نفس </w:t>
            </w:r>
            <w:r w:rsidR="002B2BAD" w:rsidRPr="002B2BAD">
              <w:rPr>
                <w:rFonts w:ascii="Amiri" w:hAnsi="Amiri" w:cs="Amiri" w:hint="cs"/>
                <w:sz w:val="28"/>
                <w:szCs w:val="28"/>
                <w:rtl/>
              </w:rPr>
              <w:t>اللون؟</w:t>
            </w:r>
          </w:p>
          <w:p w14:paraId="68C67A23" w14:textId="77777777" w:rsidR="00E15E7D" w:rsidRDefault="00E15E7D" w:rsidP="00E15E7D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</w:rPr>
            </w:pPr>
          </w:p>
          <w:p w14:paraId="7728E1D6" w14:textId="77777777" w:rsidR="00E15E7D" w:rsidRDefault="00E15E7D" w:rsidP="00E15E7D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</w:rPr>
            </w:pPr>
          </w:p>
          <w:p w14:paraId="433B5A7A" w14:textId="77777777" w:rsidR="00E15E7D" w:rsidRDefault="00E15E7D" w:rsidP="00E15E7D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1D938CE6" w14:textId="77777777" w:rsidR="002F249B" w:rsidRDefault="002F249B" w:rsidP="002F249B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1A1A694D" w14:textId="77777777" w:rsidR="002F249B" w:rsidRDefault="002F249B" w:rsidP="002F249B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62555AC6" w14:textId="77777777" w:rsidR="002F249B" w:rsidRDefault="002F249B" w:rsidP="002F249B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2A76CAB9" w14:textId="77777777" w:rsidR="002F249B" w:rsidRDefault="002F249B" w:rsidP="002F249B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5D8EA7BE" w14:textId="77777777" w:rsidR="002F249B" w:rsidRDefault="002F249B" w:rsidP="002F249B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</w:rPr>
            </w:pPr>
          </w:p>
          <w:p w14:paraId="1F2EC1F8" w14:textId="77777777" w:rsidR="00C757C1" w:rsidRPr="00792B9B" w:rsidRDefault="00C757C1" w:rsidP="008251D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5FD3FB64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2602349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D36A04E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3B0A2AE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5DDEF4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E3F0624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2DB6235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553378A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4866A05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39E2733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55279CA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816FEF1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3F451B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74B09AE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BF2F21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57FD370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3DF5059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91A25F2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B2E96EC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560A5B1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7C1357E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2DF37A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FE2347D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404567C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57699ED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1FC12DB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E6C3BD8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940909B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F85A8E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EB6E807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9F04ADB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2748622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4A8045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427C092" w14:textId="77777777" w:rsidR="00C757C1" w:rsidRPr="00792B9B" w:rsidRDefault="00C757C1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4146C274" w14:textId="77777777" w:rsidR="00C757C1" w:rsidRDefault="00C757C1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AC6A614" wp14:editId="71DE168B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318503141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8E8E4" w14:textId="77777777" w:rsidR="00C757C1" w:rsidRPr="00305590" w:rsidRDefault="00C757C1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211B5E94" w14:textId="77777777" w:rsidR="00C757C1" w:rsidRPr="00305590" w:rsidRDefault="00C757C1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C6A614" id="_x0000_s1058" style="position:absolute;left:0;text-align:left;margin-left:-46.15pt;margin-top:66.05pt;width:543pt;height:53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" fillcolor="white [3201]" strokecolor="black [3213]" strokeweight="2pt">
                <v:textbox>
                  <w:txbxContent>
                    <w:p w14:paraId="6D48E8E4" w14:textId="77777777" w:rsidR="00C757C1" w:rsidRPr="00305590" w:rsidRDefault="00C757C1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211B5E94" w14:textId="77777777" w:rsidR="00C757C1" w:rsidRPr="00305590" w:rsidRDefault="00C757C1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013C50F" wp14:editId="417BC650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465352734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599BE" w14:textId="418B3EE8" w:rsidR="00C757C1" w:rsidRPr="00305590" w:rsidRDefault="00C757C1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856EAE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02 ساعة</w:t>
                            </w:r>
                          </w:p>
                          <w:p w14:paraId="7558072E" w14:textId="77777777" w:rsidR="00C757C1" w:rsidRDefault="00C757C1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13C50F" id="_x0000_s1059" style="position:absolute;left:0;text-align:left;margin-left:-44.65pt;margin-top:.8pt;width:100.5pt;height:58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" fillcolor="white [3201]" strokecolor="black [3213]" strokeweight="2pt">
                <v:textbox>
                  <w:txbxContent>
                    <w:p w14:paraId="7A3599BE" w14:textId="418B3EE8" w:rsidR="00C757C1" w:rsidRPr="00305590" w:rsidRDefault="00C757C1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856EAE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02 ساعة</w:t>
                      </w:r>
                    </w:p>
                    <w:p w14:paraId="7558072E" w14:textId="77777777" w:rsidR="00C757C1" w:rsidRDefault="00C757C1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473BA43" wp14:editId="26BD75F5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586336263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688A3" w14:textId="77777777" w:rsidR="00C757C1" w:rsidRPr="00305590" w:rsidRDefault="00C757C1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الثانية 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علوم تجريبية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73BA43" id="_x0000_s1060" style="position:absolute;left:0;text-align:left;margin-left:396.35pt;margin-top:-.7pt;width:100.5pt;height:62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" fillcolor="white [3201]" strokecolor="black [3213]" strokeweight="2pt">
                <v:textbox>
                  <w:txbxContent>
                    <w:p w14:paraId="3BE688A3" w14:textId="77777777" w:rsidR="00C757C1" w:rsidRPr="00305590" w:rsidRDefault="00C757C1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الثانية 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علوم تجريبية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D62F4C5" wp14:editId="68550F51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714839997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4E775" w14:textId="77777777" w:rsidR="00C757C1" w:rsidRPr="00305590" w:rsidRDefault="00C757C1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الاح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تمالات</w:t>
                            </w:r>
                          </w:p>
                          <w:p w14:paraId="04204F12" w14:textId="77777777" w:rsidR="00C757C1" w:rsidRPr="00305590" w:rsidRDefault="00C757C1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740E55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المتغير العشوائي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D62F4C5" id="_x0000_s1061" style="position:absolute;left:0;text-align:left;margin-left:66.35pt;margin-top:1.55pt;width:323.25pt;height:58.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" fillcolor="white [3201]" strokecolor="black [3213]" strokeweight="2pt">
                <v:textbox>
                  <w:txbxContent>
                    <w:p w14:paraId="31B4E775" w14:textId="77777777" w:rsidR="00C757C1" w:rsidRPr="00305590" w:rsidRDefault="00C757C1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الاح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تمالات</w:t>
                      </w:r>
                    </w:p>
                    <w:p w14:paraId="04204F12" w14:textId="77777777" w:rsidR="00C757C1" w:rsidRPr="00305590" w:rsidRDefault="00C757C1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740E55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المتغير العشوائي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529EB2FB" w14:textId="77777777" w:rsidR="00C757C1" w:rsidRPr="00792B9B" w:rsidRDefault="00C757C1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C757C1" w:rsidRPr="00792B9B" w14:paraId="2ADD36DC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2D453508" w14:textId="77777777" w:rsidR="00C757C1" w:rsidRPr="00305590" w:rsidRDefault="00C757C1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53103252" w14:textId="77777777" w:rsidR="00C757C1" w:rsidRPr="00305590" w:rsidRDefault="00C757C1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2F675965" w14:textId="77777777" w:rsidR="00C757C1" w:rsidRPr="00305590" w:rsidRDefault="00C757C1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C757C1" w:rsidRPr="00792B9B" w14:paraId="17476119" w14:textId="77777777" w:rsidTr="00305590">
        <w:tc>
          <w:tcPr>
            <w:tcW w:w="1278" w:type="dxa"/>
          </w:tcPr>
          <w:p w14:paraId="038E4E1F" w14:textId="77777777" w:rsidR="00C757C1" w:rsidRDefault="00C757C1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557B795" w14:textId="77777777" w:rsidR="00C757C1" w:rsidRDefault="00C757C1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12A8B13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826175E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85B4538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7B478A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4745CF0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F1E3AEF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5C78AD7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3260D6F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5DE1F10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55A6415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7BE471A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9BAA99C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9096E22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9D2EB7C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BA0EBC9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7823B89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A32D57B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B3499F0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C026641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3198BD4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616110B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798A259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598F184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7765635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1D5EF77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7509B9E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A6EF21D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D4B03B9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1DAAB19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CE29E39" w14:textId="77777777" w:rsidR="00C757C1" w:rsidRPr="00FB5A89" w:rsidRDefault="00C757C1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0CDCB6C5" w14:textId="77777777" w:rsidR="00C757C1" w:rsidRPr="00792B9B" w:rsidRDefault="00C757C1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A5C50AD" w14:textId="77777777" w:rsidR="00C757C1" w:rsidRDefault="00C757C1" w:rsidP="00C80089">
            <w:pPr>
              <w:bidi/>
              <w:spacing w:line="276" w:lineRule="auto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C8008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نشاط</w:t>
            </w:r>
          </w:p>
          <w:p w14:paraId="15FCC181" w14:textId="77777777" w:rsidR="008F37DC" w:rsidRPr="007C1BCE" w:rsidRDefault="008F37DC" w:rsidP="008F37DC">
            <w:pPr>
              <w:bidi/>
              <w:ind w:left="-995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7C1BCE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نشاط</w:t>
            </w:r>
          </w:p>
          <w:p w14:paraId="1C98232B" w14:textId="77777777" w:rsidR="008F37DC" w:rsidRPr="007C1BCE" w:rsidRDefault="008F37DC" w:rsidP="008F37DC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7C1BCE">
              <w:rPr>
                <w:rFonts w:ascii="Amiri" w:hAnsi="Amiri" w:cs="Amiri" w:hint="cs"/>
                <w:sz w:val="26"/>
                <w:szCs w:val="26"/>
                <w:rtl/>
              </w:rPr>
              <w:t xml:space="preserve">يرمي لاعب </w:t>
            </w:r>
            <w:r w:rsidRPr="007C1BCE">
              <w:rPr>
                <w:rFonts w:ascii="Amiri" w:hAnsi="Amiri" w:cs="Amiri"/>
                <w:sz w:val="26"/>
                <w:szCs w:val="26"/>
                <w:rtl/>
                <w:lang w:bidi="ar-DZ"/>
              </w:rPr>
              <w:t>حجري نرد متوازنين كل منهما ذو أربعة أوجه مرقمة من 1 إلى 4</w:t>
            </w:r>
            <w:r w:rsidRPr="007C1BCE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>.</w:t>
            </w:r>
          </w:p>
          <w:p w14:paraId="1389F008" w14:textId="77777777" w:rsidR="008F37DC" w:rsidRPr="007C1BCE" w:rsidRDefault="008F37DC" w:rsidP="008F37DC">
            <w:pPr>
              <w:pStyle w:val="Paragraphedeliste"/>
              <w:numPr>
                <w:ilvl w:val="0"/>
                <w:numId w:val="61"/>
              </w:numPr>
              <w:bidi/>
              <w:ind w:left="360"/>
              <w:rPr>
                <w:rFonts w:ascii="Amiri" w:hAnsi="Amiri" w:cs="Amiri"/>
                <w:sz w:val="26"/>
                <w:szCs w:val="26"/>
              </w:rPr>
            </w:pPr>
            <w:r w:rsidRPr="007C1BCE">
              <w:rPr>
                <w:rFonts w:ascii="Amiri" w:hAnsi="Amiri" w:cs="Amiri" w:hint="cs"/>
                <w:sz w:val="26"/>
                <w:szCs w:val="26"/>
                <w:rtl/>
              </w:rPr>
              <w:t>عين مجموعة الإمكانيات (يمكنك الاستعانة بجدول)</w:t>
            </w:r>
          </w:p>
          <w:p w14:paraId="2DCA1A5B" w14:textId="77777777" w:rsidR="008F37DC" w:rsidRPr="007C1BCE" w:rsidRDefault="008F37DC" w:rsidP="008F37DC">
            <w:pPr>
              <w:pStyle w:val="Paragraphedeliste"/>
              <w:numPr>
                <w:ilvl w:val="0"/>
                <w:numId w:val="61"/>
              </w:numPr>
              <w:bidi/>
              <w:ind w:left="360"/>
              <w:rPr>
                <w:rFonts w:ascii="Amiri" w:hAnsi="Amiri" w:cs="Amiri"/>
                <w:sz w:val="26"/>
                <w:szCs w:val="26"/>
                <w:rtl/>
              </w:rPr>
            </w:pPr>
            <w:r w:rsidRPr="007C1BCE">
              <w:rPr>
                <w:rFonts w:ascii="Amiri" w:hAnsi="Amiri" w:cs="Amiri" w:hint="cs"/>
                <w:sz w:val="26"/>
                <w:szCs w:val="26"/>
                <w:rtl/>
              </w:rPr>
              <w:t>نعتبر اللعبة التالية:</w:t>
            </w:r>
            <w:r w:rsidRPr="007C1BCE">
              <w:rPr>
                <w:rFonts w:ascii="Amiri" w:hAnsi="Amiri" w:cs="Amiri"/>
                <w:sz w:val="26"/>
                <w:szCs w:val="26"/>
                <w:rtl/>
              </w:rPr>
              <w:br/>
            </w:r>
            <w:r w:rsidRPr="007C1BCE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>يربح اللعب 1 دينار إذا تحصل على رقمين زوجيين و3 دينار إذا تحصل على رقمين فرديين ويخسر 4 دينار إذا تحصل على رقم فردي ورقم زوجي</w:t>
            </w:r>
          </w:p>
          <w:p w14:paraId="3D61D86B" w14:textId="77777777" w:rsidR="008F37DC" w:rsidRPr="007C1BCE" w:rsidRDefault="008F37DC" w:rsidP="008F37DC">
            <w:pPr>
              <w:bidi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7C1BCE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>لتكن الدالة</w:t>
            </w:r>
            <w:r w:rsidRPr="007C1BCE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</w:t>
            </w:r>
            <w:r w:rsidRPr="007C1BCE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 xml:space="preserve"> </w:t>
            </w:r>
            <w:r w:rsidRPr="007C1BCE">
              <w:rPr>
                <w:rFonts w:ascii="Amiri" w:hAnsi="Amiri" w:cs="Amiri"/>
                <w:position w:val="-4"/>
                <w:sz w:val="26"/>
                <w:szCs w:val="26"/>
              </w:rPr>
              <w:object w:dxaOrig="279" w:dyaOrig="260" w14:anchorId="40240B6C">
                <v:shape id="_x0000_i3689" type="#_x0000_t75" style="width:14.25pt;height:12.55pt" o:ole="">
                  <v:imagedata r:id="rId395" o:title=""/>
                </v:shape>
                <o:OLEObject Type="Embed" ProgID="Equation.DSMT4" ShapeID="_x0000_i3689" DrawAspect="Content" ObjectID="_1795180261" r:id="rId396"/>
              </w:object>
            </w:r>
            <w:r w:rsidRPr="007C1BCE">
              <w:rPr>
                <w:rFonts w:ascii="Amiri" w:hAnsi="Amiri" w:cs="Amiri" w:hint="cs"/>
                <w:sz w:val="26"/>
                <w:szCs w:val="26"/>
                <w:rtl/>
              </w:rPr>
              <w:t xml:space="preserve">التي ترفق بكل إمكانية </w:t>
            </w:r>
            <w:r w:rsidRPr="007C1BCE">
              <w:rPr>
                <w:rFonts w:ascii="Amiri" w:hAnsi="Amiri" w:cs="Amiri"/>
                <w:sz w:val="26"/>
                <w:szCs w:val="26"/>
                <w:rtl/>
              </w:rPr>
              <w:t xml:space="preserve">قيمة الربح </w:t>
            </w:r>
            <w:r w:rsidRPr="007C1BCE">
              <w:rPr>
                <w:rFonts w:ascii="Amiri" w:hAnsi="Amiri" w:cs="Amiri" w:hint="cs"/>
                <w:sz w:val="26"/>
                <w:szCs w:val="26"/>
                <w:rtl/>
              </w:rPr>
              <w:t xml:space="preserve">او الخسارة </w:t>
            </w:r>
            <w:r w:rsidRPr="007C1BCE">
              <w:rPr>
                <w:rFonts w:ascii="Amiri" w:hAnsi="Amiri" w:cs="Amiri"/>
                <w:sz w:val="26"/>
                <w:szCs w:val="26"/>
                <w:rtl/>
              </w:rPr>
              <w:t>الذي يتحصل عليه اللاعب.</w:t>
            </w:r>
          </w:p>
          <w:p w14:paraId="6DB86606" w14:textId="77777777" w:rsidR="008F37DC" w:rsidRPr="007C1BCE" w:rsidRDefault="008F37DC" w:rsidP="008F37DC">
            <w:pPr>
              <w:pStyle w:val="Paragraphedeliste"/>
              <w:numPr>
                <w:ilvl w:val="0"/>
                <w:numId w:val="62"/>
              </w:numPr>
              <w:bidi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7C1BCE">
              <w:rPr>
                <w:rFonts w:ascii="Amiri" w:hAnsi="Amiri" w:cs="Amiri"/>
                <w:sz w:val="26"/>
                <w:szCs w:val="26"/>
                <w:rtl/>
                <w:lang w:bidi="ar-DZ"/>
              </w:rPr>
              <w:t>اوجد قيم الربح</w:t>
            </w:r>
            <w:r w:rsidRPr="007C1BCE">
              <w:rPr>
                <w:rFonts w:ascii="Amiri" w:hAnsi="Amiri" w:cs="Amiri"/>
                <w:sz w:val="26"/>
                <w:szCs w:val="26"/>
                <w:lang w:bidi="ar-DZ"/>
              </w:rPr>
              <w:t xml:space="preserve"> </w:t>
            </w:r>
            <w:r w:rsidRPr="007C1BCE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7C1BCE">
              <w:rPr>
                <w:rFonts w:ascii="Amiri" w:hAnsi="Amiri" w:cs="Amiri"/>
                <w:position w:val="-4"/>
                <w:sz w:val="26"/>
                <w:szCs w:val="26"/>
              </w:rPr>
              <w:object w:dxaOrig="279" w:dyaOrig="260" w14:anchorId="41D713FD">
                <v:shape id="_x0000_i3690" type="#_x0000_t75" style="width:14.25pt;height:12.55pt" o:ole="">
                  <v:imagedata r:id="rId395" o:title=""/>
                </v:shape>
                <o:OLEObject Type="Embed" ProgID="Equation.DSMT4" ShapeID="_x0000_i3690" DrawAspect="Content" ObjectID="_1795180262" r:id="rId397"/>
              </w:object>
            </w:r>
            <w:r w:rsidRPr="007C1BCE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</w:p>
          <w:p w14:paraId="562ED643" w14:textId="77777777" w:rsidR="008F37DC" w:rsidRPr="007C1BCE" w:rsidRDefault="008F37DC" w:rsidP="008F37DC">
            <w:pPr>
              <w:pStyle w:val="Paragraphedeliste"/>
              <w:numPr>
                <w:ilvl w:val="0"/>
                <w:numId w:val="62"/>
              </w:numPr>
              <w:bidi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7C1BCE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 xml:space="preserve">نرمز بالرمز </w:t>
            </w:r>
            <w:r w:rsidRPr="007C1BCE">
              <w:rPr>
                <w:rFonts w:ascii="Amiri" w:hAnsi="Amiri" w:cs="Amiri"/>
                <w:position w:val="-12"/>
                <w:sz w:val="26"/>
                <w:szCs w:val="26"/>
                <w:lang w:bidi="ar-DZ"/>
              </w:rPr>
              <w:object w:dxaOrig="1040" w:dyaOrig="360" w14:anchorId="73269E02">
                <v:shape id="_x0000_i3691" type="#_x0000_t75" style="width:51.9pt;height:18.4pt" o:ole="">
                  <v:imagedata r:id="rId398" o:title=""/>
                </v:shape>
                <o:OLEObject Type="Embed" ProgID="Equation.DSMT4" ShapeID="_x0000_i3691" DrawAspect="Content" ObjectID="_1795180263" r:id="rId399"/>
              </w:object>
            </w:r>
            <w:r w:rsidRPr="007C1BCE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 xml:space="preserve"> الى احتمال الحادثة </w:t>
            </w:r>
            <w:r w:rsidRPr="007C1BCE">
              <w:rPr>
                <w:rFonts w:ascii="Amiri" w:hAnsi="Amiri" w:cs="Amiri"/>
                <w:position w:val="-12"/>
                <w:sz w:val="26"/>
                <w:szCs w:val="26"/>
                <w:lang w:bidi="ar-DZ"/>
              </w:rPr>
              <w:object w:dxaOrig="859" w:dyaOrig="360" w14:anchorId="2B88AF69">
                <v:shape id="_x0000_i3692" type="#_x0000_t75" style="width:42.7pt;height:18.4pt" o:ole="">
                  <v:imagedata r:id="rId400" o:title=""/>
                </v:shape>
                <o:OLEObject Type="Embed" ProgID="Equation.DSMT4" ShapeID="_x0000_i3692" DrawAspect="Content" ObjectID="_1795180264" r:id="rId401"/>
              </w:object>
            </w:r>
            <w:r w:rsidRPr="007C1BCE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 xml:space="preserve"> أكمل الجدول التالي:</w:t>
            </w:r>
          </w:p>
          <w:tbl>
            <w:tblPr>
              <w:tblStyle w:val="Grilledutableau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55"/>
              <w:gridCol w:w="850"/>
              <w:gridCol w:w="709"/>
              <w:gridCol w:w="1251"/>
            </w:tblGrid>
            <w:tr w:rsidR="008F37DC" w:rsidRPr="007C1BCE" w14:paraId="74F3F2DC" w14:textId="77777777" w:rsidTr="00773C12">
              <w:trPr>
                <w:jc w:val="center"/>
              </w:trPr>
              <w:tc>
                <w:tcPr>
                  <w:tcW w:w="755" w:type="dxa"/>
                </w:tcPr>
                <w:p w14:paraId="5DDE9956" w14:textId="77777777" w:rsidR="008F37DC" w:rsidRPr="007C1BCE" w:rsidRDefault="008F37DC" w:rsidP="008F37DC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7C1BCE">
                    <w:rPr>
                      <w:rFonts w:ascii="Amiri" w:hAnsi="Amiri" w:cs="Amiri"/>
                      <w:position w:val="-6"/>
                      <w:sz w:val="26"/>
                      <w:szCs w:val="26"/>
                      <w:lang w:bidi="ar-DZ"/>
                    </w:rPr>
                    <w:object w:dxaOrig="180" w:dyaOrig="279" w14:anchorId="35BE0C36">
                      <v:shape id="_x0000_i3693" type="#_x0000_t75" style="width:9.2pt;height:14.25pt" o:ole="">
                        <v:imagedata r:id="rId402" o:title=""/>
                      </v:shape>
                      <o:OLEObject Type="Embed" ProgID="Equation.DSMT4" ShapeID="_x0000_i3693" DrawAspect="Content" ObjectID="_1795180265" r:id="rId403"/>
                    </w:object>
                  </w:r>
                </w:p>
              </w:tc>
              <w:tc>
                <w:tcPr>
                  <w:tcW w:w="850" w:type="dxa"/>
                </w:tcPr>
                <w:p w14:paraId="3FAD5FA5" w14:textId="77777777" w:rsidR="008F37DC" w:rsidRPr="007C1BCE" w:rsidRDefault="008F37DC" w:rsidP="008F37DC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7C1BCE">
                    <w:rPr>
                      <w:rFonts w:ascii="Amiri" w:hAnsi="Amiri" w:cs="Amiri"/>
                      <w:position w:val="-4"/>
                      <w:sz w:val="26"/>
                      <w:szCs w:val="26"/>
                      <w:lang w:bidi="ar-DZ"/>
                    </w:rPr>
                    <w:object w:dxaOrig="139" w:dyaOrig="260" w14:anchorId="56E74EE1">
                      <v:shape id="_x0000_i3694" type="#_x0000_t75" style="width:6.7pt;height:12.55pt" o:ole="">
                        <v:imagedata r:id="rId404" o:title=""/>
                      </v:shape>
                      <o:OLEObject Type="Embed" ProgID="Equation.DSMT4" ShapeID="_x0000_i3694" DrawAspect="Content" ObjectID="_1795180266" r:id="rId405"/>
                    </w:object>
                  </w:r>
                </w:p>
              </w:tc>
              <w:tc>
                <w:tcPr>
                  <w:tcW w:w="709" w:type="dxa"/>
                </w:tcPr>
                <w:p w14:paraId="793B09E4" w14:textId="77777777" w:rsidR="008F37DC" w:rsidRPr="007C1BCE" w:rsidRDefault="008F37DC" w:rsidP="008F37DC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7C1BCE">
                    <w:rPr>
                      <w:rFonts w:ascii="Amiri" w:hAnsi="Amiri" w:cs="Amiri"/>
                      <w:position w:val="-4"/>
                      <w:sz w:val="26"/>
                      <w:szCs w:val="26"/>
                      <w:lang w:bidi="ar-DZ"/>
                    </w:rPr>
                    <w:object w:dxaOrig="320" w:dyaOrig="260" w14:anchorId="02C9F0B9">
                      <v:shape id="_x0000_i3695" type="#_x0000_t75" style="width:15.9pt;height:12.55pt" o:ole="">
                        <v:imagedata r:id="rId406" o:title=""/>
                      </v:shape>
                      <o:OLEObject Type="Embed" ProgID="Equation.DSMT4" ShapeID="_x0000_i3695" DrawAspect="Content" ObjectID="_1795180267" r:id="rId407"/>
                    </w:object>
                  </w:r>
                </w:p>
              </w:tc>
              <w:tc>
                <w:tcPr>
                  <w:tcW w:w="850" w:type="dxa"/>
                </w:tcPr>
                <w:p w14:paraId="68F75E92" w14:textId="77777777" w:rsidR="008F37DC" w:rsidRPr="007C1BCE" w:rsidRDefault="008F37DC" w:rsidP="008F37DC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6"/>
                      <w:szCs w:val="26"/>
                      <w:lang w:bidi="ar-DZ"/>
                    </w:rPr>
                  </w:pPr>
                  <w:r w:rsidRPr="007C1BCE">
                    <w:rPr>
                      <w:rFonts w:ascii="Amiri" w:hAnsi="Amiri" w:cs="Amiri"/>
                      <w:position w:val="-12"/>
                      <w:sz w:val="26"/>
                      <w:szCs w:val="26"/>
                      <w:lang w:bidi="ar-DZ"/>
                    </w:rPr>
                    <w:object w:dxaOrig="240" w:dyaOrig="360" w14:anchorId="18249AAA">
                      <v:shape id="_x0000_i3696" type="#_x0000_t75" style="width:11.7pt;height:18.4pt" o:ole="">
                        <v:imagedata r:id="rId408" o:title=""/>
                      </v:shape>
                      <o:OLEObject Type="Embed" ProgID="Equation.DSMT4" ShapeID="_x0000_i3696" DrawAspect="Content" ObjectID="_1795180268" r:id="rId409"/>
                    </w:object>
                  </w:r>
                </w:p>
              </w:tc>
            </w:tr>
            <w:tr w:rsidR="008F37DC" w:rsidRPr="007C1BCE" w14:paraId="1CADBB42" w14:textId="77777777" w:rsidTr="00773C12">
              <w:trPr>
                <w:jc w:val="center"/>
              </w:trPr>
              <w:tc>
                <w:tcPr>
                  <w:tcW w:w="755" w:type="dxa"/>
                </w:tcPr>
                <w:p w14:paraId="4DB8CA5F" w14:textId="77777777" w:rsidR="008F37DC" w:rsidRPr="007C1BCE" w:rsidRDefault="008F37DC" w:rsidP="008F37DC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</w:p>
              </w:tc>
              <w:tc>
                <w:tcPr>
                  <w:tcW w:w="850" w:type="dxa"/>
                </w:tcPr>
                <w:p w14:paraId="45388071" w14:textId="77777777" w:rsidR="008F37DC" w:rsidRPr="007C1BCE" w:rsidRDefault="008F37DC" w:rsidP="008F37DC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</w:p>
              </w:tc>
              <w:tc>
                <w:tcPr>
                  <w:tcW w:w="709" w:type="dxa"/>
                </w:tcPr>
                <w:p w14:paraId="23A45867" w14:textId="77777777" w:rsidR="008F37DC" w:rsidRPr="007C1BCE" w:rsidRDefault="008F37DC" w:rsidP="008F37DC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</w:p>
              </w:tc>
              <w:tc>
                <w:tcPr>
                  <w:tcW w:w="850" w:type="dxa"/>
                </w:tcPr>
                <w:p w14:paraId="72E029BA" w14:textId="77777777" w:rsidR="008F37DC" w:rsidRPr="007C1BCE" w:rsidRDefault="008F37DC" w:rsidP="008F37DC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7C1BCE">
                    <w:rPr>
                      <w:rFonts w:ascii="Amiri" w:hAnsi="Amiri" w:cs="Amiri"/>
                      <w:position w:val="-12"/>
                      <w:sz w:val="26"/>
                      <w:szCs w:val="26"/>
                      <w:lang w:bidi="ar-DZ"/>
                    </w:rPr>
                    <w:object w:dxaOrig="1040" w:dyaOrig="360" w14:anchorId="4F4E1ABD">
                      <v:shape id="_x0000_i3697" type="#_x0000_t75" style="width:51.9pt;height:18.4pt" o:ole="">
                        <v:imagedata r:id="rId410" o:title=""/>
                      </v:shape>
                      <o:OLEObject Type="Embed" ProgID="Equation.DSMT4" ShapeID="_x0000_i3697" DrawAspect="Content" ObjectID="_1795180269" r:id="rId411"/>
                    </w:object>
                  </w:r>
                </w:p>
              </w:tc>
            </w:tr>
          </w:tbl>
          <w:p w14:paraId="4FF5A206" w14:textId="77777777" w:rsidR="008F37DC" w:rsidRPr="007C1BCE" w:rsidRDefault="008F37DC" w:rsidP="008F37DC">
            <w:pPr>
              <w:pStyle w:val="Paragraphedeliste"/>
              <w:numPr>
                <w:ilvl w:val="0"/>
                <w:numId w:val="61"/>
              </w:numPr>
              <w:bidi/>
              <w:ind w:left="360"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7C1BCE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 xml:space="preserve">احسب الوسط الحسابي </w:t>
            </w:r>
            <w:r w:rsidRPr="007C1BCE">
              <w:rPr>
                <w:position w:val="-6"/>
                <w:sz w:val="26"/>
                <w:szCs w:val="26"/>
                <w:lang w:bidi="ar-DZ"/>
              </w:rPr>
              <w:object w:dxaOrig="200" w:dyaOrig="340" w14:anchorId="0264B13C">
                <v:shape id="_x0000_i3698" type="#_x0000_t75" style="width:10.05pt;height:17.6pt" o:ole="">
                  <v:imagedata r:id="rId412" o:title=""/>
                </v:shape>
                <o:OLEObject Type="Embed" ProgID="Equation.DSMT4" ShapeID="_x0000_i3698" DrawAspect="Content" ObjectID="_1795180270" r:id="rId413"/>
              </w:object>
            </w:r>
            <w:r w:rsidRPr="007C1BCE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 xml:space="preserve"> للقيم </w:t>
            </w:r>
            <w:r w:rsidRPr="007C1BCE">
              <w:rPr>
                <w:position w:val="-12"/>
                <w:sz w:val="26"/>
                <w:szCs w:val="26"/>
                <w:lang w:bidi="ar-DZ"/>
              </w:rPr>
              <w:object w:dxaOrig="240" w:dyaOrig="360" w14:anchorId="6BF005D7">
                <v:shape id="_x0000_i3699" type="#_x0000_t75" style="width:11.7pt;height:18.4pt" o:ole="">
                  <v:imagedata r:id="rId414" o:title=""/>
                </v:shape>
                <o:OLEObject Type="Embed" ProgID="Equation.DSMT4" ShapeID="_x0000_i3699" DrawAspect="Content" ObjectID="_1795180271" r:id="rId415"/>
              </w:object>
            </w:r>
            <w:r w:rsidRPr="007C1BCE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 xml:space="preserve"> المرفقة بالمعاملات </w:t>
            </w:r>
            <w:r w:rsidRPr="007C1BCE">
              <w:rPr>
                <w:position w:val="-12"/>
                <w:sz w:val="26"/>
                <w:szCs w:val="26"/>
                <w:lang w:bidi="ar-DZ"/>
              </w:rPr>
              <w:object w:dxaOrig="260" w:dyaOrig="360" w14:anchorId="721CE80A">
                <v:shape id="_x0000_i3700" type="#_x0000_t75" style="width:12.55pt;height:18.4pt" o:ole="">
                  <v:imagedata r:id="rId416" o:title=""/>
                </v:shape>
                <o:OLEObject Type="Embed" ProgID="Equation.DSMT4" ShapeID="_x0000_i3700" DrawAspect="Content" ObjectID="_1795180272" r:id="rId417"/>
              </w:object>
            </w:r>
          </w:p>
          <w:p w14:paraId="1D55B239" w14:textId="77777777" w:rsidR="008F37DC" w:rsidRPr="007C1BCE" w:rsidRDefault="008F37DC" w:rsidP="008F37DC">
            <w:pPr>
              <w:pStyle w:val="Paragraphedeliste"/>
              <w:numPr>
                <w:ilvl w:val="0"/>
                <w:numId w:val="61"/>
              </w:numPr>
              <w:bidi/>
              <w:ind w:left="360" w:right="-1276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7C1BCE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 xml:space="preserve">نضع: </w:t>
            </w:r>
            <w:r w:rsidRPr="007C1BCE">
              <w:rPr>
                <w:rFonts w:ascii="Amiri" w:hAnsi="Amiri" w:cs="Amiri"/>
                <w:position w:val="-10"/>
                <w:sz w:val="26"/>
                <w:szCs w:val="26"/>
                <w:lang w:bidi="ar-DZ"/>
              </w:rPr>
              <w:object w:dxaOrig="980" w:dyaOrig="380" w14:anchorId="59FEBDCB">
                <v:shape id="_x0000_i3701" type="#_x0000_t75" style="width:48.55pt;height:18.4pt" o:ole="">
                  <v:imagedata r:id="rId418" o:title=""/>
                </v:shape>
                <o:OLEObject Type="Embed" ProgID="Equation.DSMT4" ShapeID="_x0000_i3701" DrawAspect="Content" ObjectID="_1795180273" r:id="rId419"/>
              </w:object>
            </w:r>
            <w:r w:rsidRPr="007C1BCE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 xml:space="preserve"> ويسمى الأمل الرياضياتي للدالة </w:t>
            </w:r>
            <w:r w:rsidRPr="007C1BCE">
              <w:rPr>
                <w:rFonts w:ascii="Amiri" w:hAnsi="Amiri" w:cs="Amiri"/>
                <w:position w:val="-4"/>
                <w:sz w:val="26"/>
                <w:szCs w:val="26"/>
              </w:rPr>
              <w:object w:dxaOrig="279" w:dyaOrig="260" w14:anchorId="1CC3FFD2">
                <v:shape id="_x0000_i3702" type="#_x0000_t75" style="width:14.25pt;height:12.55pt" o:ole="">
                  <v:imagedata r:id="rId395" o:title=""/>
                </v:shape>
                <o:OLEObject Type="Embed" ProgID="Equation.DSMT4" ShapeID="_x0000_i3702" DrawAspect="Content" ObjectID="_1795180274" r:id="rId420"/>
              </w:object>
            </w:r>
            <w:r w:rsidRPr="007C1BCE">
              <w:rPr>
                <w:rFonts w:ascii="Amiri" w:hAnsi="Amiri" w:cs="Amiri" w:hint="cs"/>
                <w:sz w:val="26"/>
                <w:szCs w:val="26"/>
                <w:rtl/>
              </w:rPr>
              <w:t xml:space="preserve"> انطلاقا من العدد </w:t>
            </w:r>
            <w:r w:rsidRPr="007C1BCE">
              <w:rPr>
                <w:rFonts w:ascii="Amiri" w:hAnsi="Amiri" w:cs="Amiri"/>
                <w:position w:val="-10"/>
                <w:sz w:val="26"/>
                <w:szCs w:val="26"/>
              </w:rPr>
              <w:object w:dxaOrig="620" w:dyaOrig="320" w14:anchorId="2639E46C">
                <v:shape id="_x0000_i3703" type="#_x0000_t75" style="width:31pt;height:15.9pt" o:ole="">
                  <v:imagedata r:id="rId421" o:title=""/>
                </v:shape>
                <o:OLEObject Type="Embed" ProgID="Equation.DSMT4" ShapeID="_x0000_i3703" DrawAspect="Content" ObjectID="_1795180275" r:id="rId422"/>
              </w:object>
            </w:r>
            <w:r w:rsidRPr="007C1BCE">
              <w:rPr>
                <w:rFonts w:ascii="Amiri" w:hAnsi="Amiri" w:cs="Amiri" w:hint="cs"/>
                <w:sz w:val="26"/>
                <w:szCs w:val="26"/>
                <w:rtl/>
              </w:rPr>
              <w:t xml:space="preserve"> استنتج هل اللعبة في صالح اللاعب؟</w:t>
            </w:r>
          </w:p>
          <w:p w14:paraId="27B2C1F5" w14:textId="16C83AA1" w:rsidR="00C757C1" w:rsidRPr="00C80089" w:rsidRDefault="00C757C1" w:rsidP="00E15E7D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C8008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تعاريف:</w:t>
            </w:r>
          </w:p>
          <w:p w14:paraId="0FC78BAE" w14:textId="77777777" w:rsidR="00C757C1" w:rsidRPr="002E3375" w:rsidRDefault="00C757C1" w:rsidP="00C757C1">
            <w:pPr>
              <w:pStyle w:val="Paragraphedeliste"/>
              <w:numPr>
                <w:ilvl w:val="0"/>
                <w:numId w:val="42"/>
              </w:numPr>
              <w:bidi/>
              <w:ind w:left="360"/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</w:pPr>
            <w:r w:rsidRPr="00C80089">
              <w:rPr>
                <w:rFonts w:ascii="Amiri" w:hAnsi="Amiri" w:cs="Amiri"/>
                <w:color w:val="FF0000"/>
                <w:position w:val="-4"/>
                <w:sz w:val="28"/>
                <w:szCs w:val="28"/>
                <w:lang w:bidi="ar-DZ"/>
              </w:rPr>
              <w:object w:dxaOrig="260" w:dyaOrig="260" w14:anchorId="1391DDD0">
                <v:shape id="_x0000_i1795" type="#_x0000_t75" style="width:12.55pt;height:12.55pt" o:ole="">
                  <v:imagedata r:id="rId423" o:title=""/>
                </v:shape>
                <o:OLEObject Type="Embed" ProgID="Equation.DSMT4" ShapeID="_x0000_i1795" DrawAspect="Content" ObjectID="_1795180276" r:id="rId424"/>
              </w:object>
            </w:r>
            <w:r w:rsidRPr="00C80089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</w:t>
            </w:r>
            <w:r w:rsidRPr="00C80089">
              <w:rPr>
                <w:rFonts w:ascii="Amiri" w:hAnsi="Amiri" w:cs="Amiri"/>
                <w:sz w:val="28"/>
                <w:szCs w:val="28"/>
                <w:rtl/>
              </w:rPr>
              <w:t xml:space="preserve">المجموعة الشاملة لتجربة عشوائية نسمي متغيرا عشوائيا كل دالة عددية معرفة على </w:t>
            </w:r>
            <w:r w:rsidRPr="00C80089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260" w:dyaOrig="260" w14:anchorId="5DF72856">
                <v:shape id="_x0000_i1796" type="#_x0000_t75" style="width:12.55pt;height:12.55pt" o:ole="">
                  <v:imagedata r:id="rId423" o:title=""/>
                </v:shape>
                <o:OLEObject Type="Embed" ProgID="Equation.DSMT4" ShapeID="_x0000_i1796" DrawAspect="Content" ObjectID="_1795180277" r:id="rId425"/>
              </w:object>
            </w:r>
          </w:p>
          <w:p w14:paraId="7546441C" w14:textId="77777777" w:rsidR="00C757C1" w:rsidRPr="002E3375" w:rsidRDefault="00C757C1" w:rsidP="00C757C1">
            <w:pPr>
              <w:pStyle w:val="Paragraphedeliste"/>
              <w:numPr>
                <w:ilvl w:val="0"/>
                <w:numId w:val="42"/>
              </w:numPr>
              <w:bidi/>
              <w:ind w:left="360"/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</w:pPr>
            <w:r w:rsidRPr="002E3375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قانون احتمال لمتغير عشوائي </w:t>
            </w:r>
            <w:r w:rsidRPr="00C80089">
              <w:rPr>
                <w:position w:val="-4"/>
              </w:rPr>
              <w:object w:dxaOrig="279" w:dyaOrig="260" w14:anchorId="6DD358C9">
                <v:shape id="_x0000_i1797" type="#_x0000_t75" style="width:14.25pt;height:12.55pt" o:ole="">
                  <v:imagedata r:id="rId395" o:title=""/>
                </v:shape>
                <o:OLEObject Type="Embed" ProgID="Equation.DSMT4" ShapeID="_x0000_i1797" DrawAspect="Content" ObjectID="_1795180278" r:id="rId426"/>
              </w:object>
            </w:r>
            <w:r w:rsidRPr="002E3375">
              <w:rPr>
                <w:rFonts w:ascii="Amiri" w:hAnsi="Amiri" w:cs="Amiri"/>
                <w:sz w:val="28"/>
                <w:szCs w:val="28"/>
                <w:rtl/>
              </w:rPr>
              <w:t xml:space="preserve">هو الدالة المعرفة على </w:t>
            </w:r>
            <w:r w:rsidRPr="00C80089">
              <w:rPr>
                <w:position w:val="-4"/>
              </w:rPr>
              <w:object w:dxaOrig="200" w:dyaOrig="260" w14:anchorId="60020649">
                <v:shape id="_x0000_i1798" type="#_x0000_t75" style="width:10.05pt;height:12.55pt" o:ole="">
                  <v:imagedata r:id="rId427" o:title=""/>
                </v:shape>
                <o:OLEObject Type="Embed" ProgID="Equation.DSMT4" ShapeID="_x0000_i1798" DrawAspect="Content" ObjectID="_1795180279" r:id="rId428"/>
              </w:object>
            </w:r>
            <w:r w:rsidRPr="002E3375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2E3375">
              <w:rPr>
                <w:rFonts w:ascii="Amiri" w:hAnsi="Amiri" w:cs="Amiri"/>
                <w:sz w:val="28"/>
                <w:szCs w:val="28"/>
              </w:rPr>
              <w:t>)</w:t>
            </w:r>
            <w:r w:rsidRPr="002E3375">
              <w:rPr>
                <w:rFonts w:ascii="Amiri" w:hAnsi="Amiri" w:cs="Amiri"/>
                <w:sz w:val="28"/>
                <w:szCs w:val="28"/>
                <w:rtl/>
              </w:rPr>
              <w:t xml:space="preserve">مجموعة قيم </w:t>
            </w:r>
            <w:r w:rsidRPr="00C80089">
              <w:rPr>
                <w:position w:val="-4"/>
              </w:rPr>
              <w:object w:dxaOrig="279" w:dyaOrig="260" w14:anchorId="48B814AE">
                <v:shape id="_x0000_i1799" type="#_x0000_t75" style="width:14.25pt;height:12.55pt" o:ole="">
                  <v:imagedata r:id="rId395" o:title=""/>
                </v:shape>
                <o:OLEObject Type="Embed" ProgID="Equation.DSMT4" ShapeID="_x0000_i1799" DrawAspect="Content" ObjectID="_1795180280" r:id="rId429"/>
              </w:object>
            </w:r>
            <w:r w:rsidRPr="002E3375">
              <w:rPr>
                <w:rFonts w:ascii="Amiri" w:hAnsi="Amiri" w:cs="Amiri"/>
                <w:sz w:val="28"/>
                <w:szCs w:val="28"/>
              </w:rPr>
              <w:t>(</w:t>
            </w:r>
            <w:r w:rsidRPr="002E3375">
              <w:rPr>
                <w:rFonts w:ascii="Amiri" w:hAnsi="Amiri" w:cs="Amiri"/>
                <w:sz w:val="28"/>
                <w:szCs w:val="28"/>
                <w:rtl/>
              </w:rPr>
              <w:t xml:space="preserve"> والتي ترفق بكل قيمة </w:t>
            </w:r>
            <w:r w:rsidRPr="00C80089">
              <w:rPr>
                <w:position w:val="-12"/>
              </w:rPr>
              <w:object w:dxaOrig="240" w:dyaOrig="360" w14:anchorId="58FE4235">
                <v:shape id="_x0000_i1800" type="#_x0000_t75" style="width:11.7pt;height:18.4pt" o:ole="">
                  <v:imagedata r:id="rId430" o:title=""/>
                </v:shape>
                <o:OLEObject Type="Embed" ProgID="Equation.DSMT4" ShapeID="_x0000_i1800" DrawAspect="Content" ObjectID="_1795180281" r:id="rId431"/>
              </w:object>
            </w:r>
            <w:r w:rsidRPr="002E3375">
              <w:rPr>
                <w:rFonts w:ascii="Amiri" w:hAnsi="Amiri" w:cs="Amiri"/>
                <w:sz w:val="28"/>
                <w:szCs w:val="28"/>
                <w:rtl/>
              </w:rPr>
              <w:t xml:space="preserve"> من </w:t>
            </w:r>
            <w:r w:rsidRPr="00C80089">
              <w:rPr>
                <w:position w:val="-4"/>
              </w:rPr>
              <w:object w:dxaOrig="200" w:dyaOrig="260" w14:anchorId="2D3ED3C8">
                <v:shape id="_x0000_i1801" type="#_x0000_t75" style="width:10.05pt;height:12.55pt" o:ole="">
                  <v:imagedata r:id="rId427" o:title=""/>
                </v:shape>
                <o:OLEObject Type="Embed" ProgID="Equation.DSMT4" ShapeID="_x0000_i1801" DrawAspect="Content" ObjectID="_1795180282" r:id="rId432"/>
              </w:object>
            </w:r>
            <w:r w:rsidRPr="002E3375">
              <w:rPr>
                <w:rFonts w:ascii="Amiri" w:hAnsi="Amiri" w:cs="Amiri"/>
                <w:sz w:val="28"/>
                <w:szCs w:val="28"/>
                <w:rtl/>
              </w:rPr>
              <w:t xml:space="preserve"> العدد </w:t>
            </w:r>
            <w:r w:rsidRPr="00C80089">
              <w:rPr>
                <w:position w:val="-12"/>
              </w:rPr>
              <w:object w:dxaOrig="1040" w:dyaOrig="360" w14:anchorId="5E4F620B">
                <v:shape id="_x0000_i1802" type="#_x0000_t75" style="width:51.9pt;height:18.4pt" o:ole="">
                  <v:imagedata r:id="rId433" o:title=""/>
                </v:shape>
                <o:OLEObject Type="Embed" ProgID="Equation.DSMT4" ShapeID="_x0000_i1802" DrawAspect="Content" ObjectID="_1795180283" r:id="rId434"/>
              </w:object>
            </w:r>
          </w:p>
          <w:p w14:paraId="23AFE554" w14:textId="77777777" w:rsidR="00C757C1" w:rsidRPr="002E3375" w:rsidRDefault="00C757C1" w:rsidP="00C757C1">
            <w:pPr>
              <w:pStyle w:val="Paragraphedeliste"/>
              <w:numPr>
                <w:ilvl w:val="0"/>
                <w:numId w:val="42"/>
              </w:numPr>
              <w:bidi/>
              <w:ind w:left="360"/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</w:pPr>
            <w:r w:rsidRPr="002E3375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الامل الرياضياتي للمتغير </w:t>
            </w:r>
            <w:r w:rsidRPr="00C80089">
              <w:rPr>
                <w:position w:val="-4"/>
              </w:rPr>
              <w:object w:dxaOrig="279" w:dyaOrig="260" w14:anchorId="2671174A">
                <v:shape id="_x0000_i1803" type="#_x0000_t75" style="width:14.25pt;height:12.55pt" o:ole="">
                  <v:imagedata r:id="rId395" o:title=""/>
                </v:shape>
                <o:OLEObject Type="Embed" ProgID="Equation.DSMT4" ShapeID="_x0000_i1803" DrawAspect="Content" ObjectID="_1795180284" r:id="rId435"/>
              </w:object>
            </w:r>
            <w:r w:rsidRPr="002E3375">
              <w:rPr>
                <w:rFonts w:ascii="Amiri" w:hAnsi="Amiri" w:cs="Amiri"/>
                <w:sz w:val="28"/>
                <w:szCs w:val="28"/>
                <w:rtl/>
              </w:rPr>
              <w:t xml:space="preserve"> هو العدد </w:t>
            </w:r>
            <w:r w:rsidRPr="00C80089">
              <w:rPr>
                <w:position w:val="-14"/>
              </w:rPr>
              <w:object w:dxaOrig="660" w:dyaOrig="400" w14:anchorId="5B973CCF">
                <v:shape id="_x0000_i1804" type="#_x0000_t75" style="width:32.65pt;height:20.1pt" o:ole="">
                  <v:imagedata r:id="rId436" o:title=""/>
                </v:shape>
                <o:OLEObject Type="Embed" ProgID="Equation.DSMT4" ShapeID="_x0000_i1804" DrawAspect="Content" ObjectID="_1795180285" r:id="rId437"/>
              </w:object>
            </w:r>
            <w:r w:rsidRPr="002E3375">
              <w:rPr>
                <w:rFonts w:ascii="Amiri" w:hAnsi="Amiri" w:cs="Amiri"/>
                <w:sz w:val="28"/>
                <w:szCs w:val="28"/>
                <w:rtl/>
              </w:rPr>
              <w:t xml:space="preserve"> حيث:  </w:t>
            </w:r>
            <w:r w:rsidRPr="00C80089">
              <w:rPr>
                <w:position w:val="-28"/>
              </w:rPr>
              <w:object w:dxaOrig="1500" w:dyaOrig="680" w14:anchorId="5404C39D">
                <v:shape id="_x0000_i1805" type="#_x0000_t75" style="width:75.35pt;height:33.5pt" o:ole="">
                  <v:imagedata r:id="rId438" o:title=""/>
                </v:shape>
                <o:OLEObject Type="Embed" ProgID="Equation.DSMT4" ShapeID="_x0000_i1805" DrawAspect="Content" ObjectID="_1795180286" r:id="rId439"/>
              </w:object>
            </w:r>
          </w:p>
          <w:p w14:paraId="2DFD846F" w14:textId="77777777" w:rsidR="00C757C1" w:rsidRPr="00C80089" w:rsidRDefault="00C757C1" w:rsidP="00C757C1">
            <w:pPr>
              <w:pStyle w:val="Paragraphedeliste"/>
              <w:numPr>
                <w:ilvl w:val="0"/>
                <w:numId w:val="42"/>
              </w:numPr>
              <w:bidi/>
              <w:ind w:left="36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C80089">
              <w:rPr>
                <w:rFonts w:ascii="Amiri" w:hAnsi="Amiri" w:cs="Amiri"/>
                <w:sz w:val="28"/>
                <w:szCs w:val="28"/>
                <w:rtl/>
              </w:rPr>
              <w:t xml:space="preserve">التباين للمتغير </w:t>
            </w:r>
            <w:r w:rsidRPr="00C80089">
              <w:rPr>
                <w:rFonts w:ascii="Amiri" w:hAnsi="Amiri" w:cs="Amiri"/>
                <w:position w:val="-4"/>
                <w:sz w:val="28"/>
                <w:szCs w:val="28"/>
              </w:rPr>
              <w:object w:dxaOrig="279" w:dyaOrig="260" w14:anchorId="55D145E2">
                <v:shape id="_x0000_i1806" type="#_x0000_t75" style="width:14.25pt;height:12.55pt" o:ole="">
                  <v:imagedata r:id="rId395" o:title=""/>
                </v:shape>
                <o:OLEObject Type="Embed" ProgID="Equation.DSMT4" ShapeID="_x0000_i1806" DrawAspect="Content" ObjectID="_1795180287" r:id="rId440"/>
              </w:object>
            </w:r>
            <w:r w:rsidRPr="00C80089">
              <w:rPr>
                <w:rFonts w:ascii="Amiri" w:hAnsi="Amiri" w:cs="Amiri"/>
                <w:sz w:val="28"/>
                <w:szCs w:val="28"/>
                <w:rtl/>
              </w:rPr>
              <w:t xml:space="preserve"> هو العدد: </w:t>
            </w:r>
            <w:r w:rsidRPr="00C80089">
              <w:rPr>
                <w:rFonts w:ascii="Amiri" w:hAnsi="Amiri" w:cs="Amiri"/>
                <w:position w:val="-28"/>
                <w:sz w:val="28"/>
                <w:szCs w:val="28"/>
              </w:rPr>
              <w:object w:dxaOrig="2600" w:dyaOrig="680" w14:anchorId="5872E5DD">
                <v:shape id="_x0000_i1807" type="#_x0000_t75" style="width:129.75pt;height:33.5pt" o:ole="">
                  <v:imagedata r:id="rId441" o:title=""/>
                </v:shape>
                <o:OLEObject Type="Embed" ProgID="Equation.DSMT4" ShapeID="_x0000_i1807" DrawAspect="Content" ObjectID="_1795180288" r:id="rId442"/>
              </w:object>
            </w:r>
            <w:r w:rsidRPr="00C80089">
              <w:rPr>
                <w:rFonts w:ascii="Amiri" w:hAnsi="Amiri" w:cs="Amiri"/>
                <w:sz w:val="28"/>
                <w:szCs w:val="28"/>
                <w:rtl/>
              </w:rPr>
              <w:t xml:space="preserve"> حيث: </w:t>
            </w:r>
            <w:r w:rsidRPr="00C80089">
              <w:rPr>
                <w:rFonts w:ascii="Amiri" w:hAnsi="Amiri" w:cs="Amiri"/>
                <w:position w:val="-14"/>
                <w:sz w:val="28"/>
                <w:szCs w:val="28"/>
              </w:rPr>
              <w:object w:dxaOrig="1500" w:dyaOrig="400" w14:anchorId="4AE9254D">
                <v:shape id="_x0000_i1808" type="#_x0000_t75" style="width:75.35pt;height:20.1pt" o:ole="">
                  <v:imagedata r:id="rId443" o:title=""/>
                </v:shape>
                <o:OLEObject Type="Embed" ProgID="Equation.DSMT4" ShapeID="_x0000_i1808" DrawAspect="Content" ObjectID="_1795180289" r:id="rId444"/>
              </w:object>
            </w:r>
          </w:p>
          <w:p w14:paraId="15D1C288" w14:textId="77777777" w:rsidR="00C757C1" w:rsidRPr="00C80089" w:rsidRDefault="00C757C1" w:rsidP="00C80089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2B208C30" w14:textId="136CB99B" w:rsidR="00C757C1" w:rsidRPr="00C80089" w:rsidRDefault="00C757C1" w:rsidP="00C80089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r w:rsidRPr="00C8008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lastRenderedPageBreak/>
              <w:t>مثال</w:t>
            </w:r>
            <w:r w:rsidR="00856EAE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01</w:t>
            </w:r>
            <w:r w:rsidRPr="00C8008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:</w:t>
            </w:r>
            <w:r w:rsidRPr="00C8008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E15E7D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ت46 ص 393</w:t>
            </w:r>
          </w:p>
          <w:p w14:paraId="1AAECA6F" w14:textId="77777777" w:rsidR="00C757C1" w:rsidRPr="00C80089" w:rsidRDefault="00C757C1" w:rsidP="00C80089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6BE38200" w14:textId="77777777" w:rsidR="00EA5619" w:rsidRPr="00EA5619" w:rsidRDefault="00EA5619" w:rsidP="00EA5619">
            <w:pPr>
              <w:bidi/>
              <w:rPr>
                <w:rFonts w:ascii="Amiri" w:hAnsi="Amiri" w:cs="Amiri"/>
                <w:noProof/>
                <w:sz w:val="28"/>
                <w:szCs w:val="28"/>
                <w:rtl/>
              </w:rPr>
            </w:pPr>
            <w:r w:rsidRPr="00EA5619">
              <w:rPr>
                <w:rFonts w:ascii="Amiri" w:hAnsi="Amiri" w:cs="Amiri"/>
                <w:noProof/>
                <w:sz w:val="28"/>
                <w:szCs w:val="28"/>
                <w:rtl/>
              </w:rPr>
              <w:t xml:space="preserve">يحتوي كيس على 4 قريصات مرقمة من 2 ، 3 ، 6 </w:t>
            </w:r>
          </w:p>
          <w:p w14:paraId="11FF39FB" w14:textId="77777777" w:rsidR="00EA5619" w:rsidRPr="00EA5619" w:rsidRDefault="00EA5619" w:rsidP="00EA5619">
            <w:pPr>
              <w:bidi/>
              <w:rPr>
                <w:rFonts w:ascii="Amiri" w:hAnsi="Amiri" w:cs="Amiri"/>
                <w:noProof/>
                <w:sz w:val="28"/>
                <w:szCs w:val="28"/>
                <w:rtl/>
              </w:rPr>
            </w:pPr>
            <w:r w:rsidRPr="00EA5619">
              <w:rPr>
                <w:rFonts w:ascii="Amiri" w:hAnsi="Amiri" w:cs="Amiri"/>
                <w:noProof/>
                <w:sz w:val="28"/>
                <w:szCs w:val="28"/>
                <w:rtl/>
              </w:rPr>
              <w:t xml:space="preserve"> و9 . نسحب عشوائيا قريصة ثم نعيدها إلى الكيس ثم نسحب قريصة أخرى ليكن </w:t>
            </w:r>
            <w:r w:rsidRPr="00EA5619">
              <w:rPr>
                <w:rFonts w:ascii="Amiri" w:hAnsi="Amiri" w:cs="Amiri"/>
                <w:noProof/>
                <w:position w:val="-4"/>
                <w:sz w:val="28"/>
                <w:szCs w:val="28"/>
              </w:rPr>
              <w:object w:dxaOrig="279" w:dyaOrig="260" w14:anchorId="26E2F526">
                <v:shape id="_x0000_i1809" type="#_x0000_t75" style="width:14.25pt;height:13.4pt" o:ole="">
                  <v:imagedata r:id="rId445" o:title=""/>
                </v:shape>
                <o:OLEObject Type="Embed" ProgID="Equation.DSMT4" ShapeID="_x0000_i1809" DrawAspect="Content" ObjectID="_1795180290" r:id="rId446"/>
              </w:object>
            </w:r>
            <w:r w:rsidRPr="00EA5619">
              <w:rPr>
                <w:rFonts w:ascii="Amiri" w:hAnsi="Amiri" w:cs="Amiri"/>
                <w:noProof/>
                <w:sz w:val="28"/>
                <w:szCs w:val="28"/>
                <w:rtl/>
              </w:rPr>
              <w:t xml:space="preserve"> المتغير العشوائي الذي يرفق بكل سحب جداء الرقمين المسحوبين .</w:t>
            </w:r>
          </w:p>
          <w:p w14:paraId="07600EF4" w14:textId="16842A5E" w:rsidR="00EA5619" w:rsidRPr="00EA5619" w:rsidRDefault="00EA5619" w:rsidP="00EA5619">
            <w:pPr>
              <w:bidi/>
              <w:rPr>
                <w:rFonts w:ascii="Amiri" w:hAnsi="Amiri" w:cs="Amiri"/>
                <w:noProof/>
                <w:sz w:val="28"/>
                <w:szCs w:val="28"/>
                <w:rtl/>
              </w:rPr>
            </w:pPr>
            <w:r w:rsidRPr="00EA5619">
              <w:rPr>
                <w:rFonts w:ascii="Amiri" w:hAnsi="Amiri" w:cs="Amiri"/>
                <w:noProof/>
                <w:sz w:val="28"/>
                <w:szCs w:val="28"/>
                <w:rtl/>
              </w:rPr>
              <w:t xml:space="preserve">1) املأ الجدول التالي: </w:t>
            </w:r>
          </w:p>
          <w:tbl>
            <w:tblPr>
              <w:tblStyle w:val="Grilledutableau"/>
              <w:bidiVisual/>
              <w:tblW w:w="0" w:type="auto"/>
              <w:tblInd w:w="728" w:type="dxa"/>
              <w:tblBorders>
                <w:top w:val="double" w:sz="4" w:space="0" w:color="00FF00"/>
                <w:left w:val="double" w:sz="4" w:space="0" w:color="00FF00"/>
                <w:bottom w:val="double" w:sz="4" w:space="0" w:color="00FF00"/>
                <w:right w:val="double" w:sz="4" w:space="0" w:color="00FF00"/>
                <w:insideH w:val="double" w:sz="4" w:space="0" w:color="00FF00"/>
                <w:insideV w:val="double" w:sz="4" w:space="0" w:color="00FF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87"/>
              <w:gridCol w:w="366"/>
              <w:gridCol w:w="366"/>
              <w:gridCol w:w="366"/>
              <w:gridCol w:w="2657"/>
            </w:tblGrid>
            <w:tr w:rsidR="00EA5619" w:rsidRPr="00EA5619" w14:paraId="57A78DBC" w14:textId="77777777" w:rsidTr="00EA5619">
              <w:tc>
                <w:tcPr>
                  <w:tcW w:w="387" w:type="dxa"/>
                  <w:shd w:val="clear" w:color="auto" w:fill="FFFF99"/>
                  <w:vAlign w:val="center"/>
                </w:tcPr>
                <w:p w14:paraId="0B2A6609" w14:textId="77777777" w:rsidR="00EA5619" w:rsidRPr="00EA5619" w:rsidRDefault="00EA5619" w:rsidP="00EA5619">
                  <w:pPr>
                    <w:bidi/>
                    <w:jc w:val="center"/>
                    <w:rPr>
                      <w:rFonts w:ascii="Amiri" w:hAnsi="Amiri" w:cs="Amiri"/>
                      <w:noProof/>
                      <w:sz w:val="28"/>
                      <w:szCs w:val="28"/>
                      <w:rtl/>
                    </w:rPr>
                  </w:pPr>
                  <w:r w:rsidRPr="00EA5619">
                    <w:rPr>
                      <w:rFonts w:ascii="Amiri" w:hAnsi="Amiri" w:cs="Amiri"/>
                      <w:noProof/>
                      <w:sz w:val="28"/>
                      <w:szCs w:val="28"/>
                      <w:rtl/>
                    </w:rPr>
                    <w:t>9</w:t>
                  </w:r>
                </w:p>
              </w:tc>
              <w:tc>
                <w:tcPr>
                  <w:tcW w:w="366" w:type="dxa"/>
                  <w:shd w:val="clear" w:color="auto" w:fill="FFFF99"/>
                  <w:vAlign w:val="center"/>
                </w:tcPr>
                <w:p w14:paraId="74990E01" w14:textId="77777777" w:rsidR="00EA5619" w:rsidRPr="00EA5619" w:rsidRDefault="00EA5619" w:rsidP="00EA5619">
                  <w:pPr>
                    <w:bidi/>
                    <w:jc w:val="center"/>
                    <w:rPr>
                      <w:rFonts w:ascii="Amiri" w:hAnsi="Amiri" w:cs="Amiri"/>
                      <w:noProof/>
                      <w:sz w:val="28"/>
                      <w:szCs w:val="28"/>
                      <w:rtl/>
                    </w:rPr>
                  </w:pPr>
                  <w:r w:rsidRPr="00EA5619">
                    <w:rPr>
                      <w:rFonts w:ascii="Amiri" w:hAnsi="Amiri" w:cs="Amiri"/>
                      <w:noProof/>
                      <w:sz w:val="28"/>
                      <w:szCs w:val="28"/>
                      <w:rtl/>
                    </w:rPr>
                    <w:t>6</w:t>
                  </w:r>
                </w:p>
              </w:tc>
              <w:tc>
                <w:tcPr>
                  <w:tcW w:w="366" w:type="dxa"/>
                  <w:shd w:val="clear" w:color="auto" w:fill="FFFF99"/>
                  <w:vAlign w:val="center"/>
                </w:tcPr>
                <w:p w14:paraId="2EBB390C" w14:textId="77777777" w:rsidR="00EA5619" w:rsidRPr="00EA5619" w:rsidRDefault="00EA5619" w:rsidP="00EA5619">
                  <w:pPr>
                    <w:bidi/>
                    <w:jc w:val="center"/>
                    <w:rPr>
                      <w:rFonts w:ascii="Amiri" w:hAnsi="Amiri" w:cs="Amiri"/>
                      <w:noProof/>
                      <w:sz w:val="28"/>
                      <w:szCs w:val="28"/>
                      <w:rtl/>
                    </w:rPr>
                  </w:pPr>
                  <w:r w:rsidRPr="00EA5619">
                    <w:rPr>
                      <w:rFonts w:ascii="Amiri" w:hAnsi="Amiri" w:cs="Amiri"/>
                      <w:noProof/>
                      <w:sz w:val="28"/>
                      <w:szCs w:val="28"/>
                      <w:rtl/>
                    </w:rPr>
                    <w:t>3</w:t>
                  </w:r>
                </w:p>
              </w:tc>
              <w:tc>
                <w:tcPr>
                  <w:tcW w:w="366" w:type="dxa"/>
                  <w:shd w:val="clear" w:color="auto" w:fill="FFFF99"/>
                  <w:vAlign w:val="center"/>
                </w:tcPr>
                <w:p w14:paraId="5F883E6D" w14:textId="77777777" w:rsidR="00EA5619" w:rsidRPr="00EA5619" w:rsidRDefault="00EA5619" w:rsidP="00EA5619">
                  <w:pPr>
                    <w:bidi/>
                    <w:jc w:val="center"/>
                    <w:rPr>
                      <w:rFonts w:ascii="Amiri" w:hAnsi="Amiri" w:cs="Amiri"/>
                      <w:noProof/>
                      <w:sz w:val="28"/>
                      <w:szCs w:val="28"/>
                      <w:rtl/>
                    </w:rPr>
                  </w:pPr>
                  <w:r w:rsidRPr="00EA5619">
                    <w:rPr>
                      <w:rFonts w:ascii="Amiri" w:hAnsi="Amiri" w:cs="Amiri"/>
                      <w:noProof/>
                      <w:sz w:val="28"/>
                      <w:szCs w:val="28"/>
                      <w:rtl/>
                    </w:rPr>
                    <w:t>2</w:t>
                  </w:r>
                </w:p>
              </w:tc>
              <w:tc>
                <w:tcPr>
                  <w:tcW w:w="2657" w:type="dxa"/>
                  <w:shd w:val="clear" w:color="auto" w:fill="CCFFCC"/>
                </w:tcPr>
                <w:p w14:paraId="08CFB6DD" w14:textId="675A0F72" w:rsidR="00EA5619" w:rsidRPr="00EA5619" w:rsidRDefault="00EA5619" w:rsidP="00EA5619">
                  <w:pPr>
                    <w:bidi/>
                    <w:rPr>
                      <w:rFonts w:ascii="Amiri" w:hAnsi="Amiri" w:cs="Amiri"/>
                      <w:noProof/>
                      <w:color w:val="3366FF"/>
                      <w:sz w:val="28"/>
                      <w:szCs w:val="28"/>
                      <w:rtl/>
                    </w:rPr>
                  </w:pPr>
                  <w:r w:rsidRPr="00EA5619">
                    <w:rPr>
                      <w:rFonts w:ascii="Amiri" w:hAnsi="Amiri" w:cs="Amiri"/>
                      <w:noProof/>
                      <w:sz w:val="28"/>
                      <w:szCs w:val="28"/>
                      <w:rtl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7024" behindDoc="0" locked="0" layoutInCell="1" allowOverlap="1" wp14:anchorId="3E8246CD" wp14:editId="76811860">
                            <wp:simplePos x="0" y="0"/>
                            <wp:positionH relativeFrom="column">
                              <wp:posOffset>-14605</wp:posOffset>
                            </wp:positionH>
                            <wp:positionV relativeFrom="paragraph">
                              <wp:posOffset>98425</wp:posOffset>
                            </wp:positionV>
                            <wp:extent cx="1619250" cy="371475"/>
                            <wp:effectExtent l="19050" t="19050" r="19050" b="28575"/>
                            <wp:wrapNone/>
                            <wp:docPr id="992739533" name="Connecteur droit 4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619250" cy="37147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FF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DDAB933" id="Connecteur droit 40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15pt,7.75pt" to="126.3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" strokecolor="lime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EA5619">
                    <w:rPr>
                      <w:rFonts w:ascii="Amiri" w:hAnsi="Amiri" w:cs="Amiri"/>
                      <w:noProof/>
                      <w:color w:val="3366FF"/>
                      <w:sz w:val="28"/>
                      <w:szCs w:val="28"/>
                      <w:rtl/>
                    </w:rPr>
                    <w:t>القريصة الأولى</w:t>
                  </w:r>
                </w:p>
                <w:p w14:paraId="23A6F8E7" w14:textId="77777777" w:rsidR="00EA5619" w:rsidRPr="00EA5619" w:rsidRDefault="00EA5619" w:rsidP="00EA5619">
                  <w:pPr>
                    <w:bidi/>
                    <w:rPr>
                      <w:rFonts w:ascii="Amiri" w:hAnsi="Amiri" w:cs="Amiri"/>
                      <w:noProof/>
                      <w:sz w:val="28"/>
                      <w:szCs w:val="28"/>
                      <w:rtl/>
                    </w:rPr>
                  </w:pPr>
                  <w:r w:rsidRPr="00EA5619">
                    <w:rPr>
                      <w:rFonts w:ascii="Amiri" w:hAnsi="Amiri" w:cs="Amiri"/>
                      <w:noProof/>
                      <w:color w:val="3366FF"/>
                      <w:sz w:val="28"/>
                      <w:szCs w:val="28"/>
                      <w:rtl/>
                    </w:rPr>
                    <w:t xml:space="preserve">              القريصة الثانية</w:t>
                  </w:r>
                </w:p>
              </w:tc>
            </w:tr>
            <w:tr w:rsidR="00EA5619" w:rsidRPr="00EA5619" w14:paraId="2C976E19" w14:textId="77777777" w:rsidTr="00EA5619">
              <w:tc>
                <w:tcPr>
                  <w:tcW w:w="387" w:type="dxa"/>
                </w:tcPr>
                <w:p w14:paraId="51F53AA4" w14:textId="77777777" w:rsidR="00EA5619" w:rsidRPr="00EA5619" w:rsidRDefault="00EA5619" w:rsidP="00EA5619">
                  <w:pPr>
                    <w:rPr>
                      <w:rFonts w:ascii="Amiri" w:hAnsi="Amiri" w:cs="Amiri"/>
                      <w:noProof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366" w:type="dxa"/>
                </w:tcPr>
                <w:p w14:paraId="47D77B25" w14:textId="77777777" w:rsidR="00EA5619" w:rsidRPr="00EA5619" w:rsidRDefault="00EA5619" w:rsidP="00EA5619">
                  <w:pPr>
                    <w:rPr>
                      <w:rFonts w:ascii="Amiri" w:hAnsi="Amiri" w:cs="Amiri"/>
                      <w:noProof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366" w:type="dxa"/>
                </w:tcPr>
                <w:p w14:paraId="309C24EA" w14:textId="77777777" w:rsidR="00EA5619" w:rsidRPr="00EA5619" w:rsidRDefault="00EA5619" w:rsidP="00EA5619">
                  <w:pPr>
                    <w:rPr>
                      <w:rFonts w:ascii="Amiri" w:hAnsi="Amiri" w:cs="Amiri"/>
                      <w:noProof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366" w:type="dxa"/>
                </w:tcPr>
                <w:p w14:paraId="7141031D" w14:textId="77777777" w:rsidR="00EA5619" w:rsidRPr="00EA5619" w:rsidRDefault="00EA5619" w:rsidP="00EA5619">
                  <w:pPr>
                    <w:rPr>
                      <w:rFonts w:ascii="Amiri" w:hAnsi="Amiri" w:cs="Amiri"/>
                      <w:noProof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657" w:type="dxa"/>
                  <w:shd w:val="clear" w:color="auto" w:fill="FFFF99"/>
                  <w:vAlign w:val="center"/>
                </w:tcPr>
                <w:p w14:paraId="66217521" w14:textId="77777777" w:rsidR="00EA5619" w:rsidRPr="00EA5619" w:rsidRDefault="00EA5619" w:rsidP="00EA5619">
                  <w:pPr>
                    <w:jc w:val="center"/>
                    <w:rPr>
                      <w:rFonts w:ascii="Amiri" w:hAnsi="Amiri" w:cs="Amiri"/>
                      <w:noProof/>
                      <w:sz w:val="28"/>
                      <w:szCs w:val="28"/>
                      <w:rtl/>
                    </w:rPr>
                  </w:pPr>
                  <w:r w:rsidRPr="00EA5619">
                    <w:rPr>
                      <w:rFonts w:ascii="Amiri" w:hAnsi="Amiri" w:cs="Amiri"/>
                      <w:noProof/>
                      <w:sz w:val="28"/>
                      <w:szCs w:val="28"/>
                      <w:rtl/>
                    </w:rPr>
                    <w:t>2</w:t>
                  </w:r>
                </w:p>
              </w:tc>
            </w:tr>
            <w:tr w:rsidR="00EA5619" w:rsidRPr="00EA5619" w14:paraId="47270D87" w14:textId="77777777" w:rsidTr="00EA5619">
              <w:tc>
                <w:tcPr>
                  <w:tcW w:w="387" w:type="dxa"/>
                </w:tcPr>
                <w:p w14:paraId="48677944" w14:textId="77777777" w:rsidR="00EA5619" w:rsidRPr="00EA5619" w:rsidRDefault="00EA5619" w:rsidP="00EA5619">
                  <w:pPr>
                    <w:rPr>
                      <w:rFonts w:ascii="Amiri" w:hAnsi="Amiri" w:cs="Amiri"/>
                      <w:noProof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366" w:type="dxa"/>
                </w:tcPr>
                <w:p w14:paraId="44A40AC8" w14:textId="77777777" w:rsidR="00EA5619" w:rsidRPr="00EA5619" w:rsidRDefault="00EA5619" w:rsidP="00EA5619">
                  <w:pPr>
                    <w:rPr>
                      <w:rFonts w:ascii="Amiri" w:hAnsi="Amiri" w:cs="Amiri"/>
                      <w:noProof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366" w:type="dxa"/>
                </w:tcPr>
                <w:p w14:paraId="643E75C4" w14:textId="77777777" w:rsidR="00EA5619" w:rsidRPr="00EA5619" w:rsidRDefault="00EA5619" w:rsidP="00EA5619">
                  <w:pPr>
                    <w:rPr>
                      <w:rFonts w:ascii="Amiri" w:hAnsi="Amiri" w:cs="Amiri"/>
                      <w:noProof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366" w:type="dxa"/>
                </w:tcPr>
                <w:p w14:paraId="4B38DB9C" w14:textId="77777777" w:rsidR="00EA5619" w:rsidRPr="00EA5619" w:rsidRDefault="00EA5619" w:rsidP="00EA5619">
                  <w:pPr>
                    <w:rPr>
                      <w:rFonts w:ascii="Amiri" w:hAnsi="Amiri" w:cs="Amiri"/>
                      <w:noProof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657" w:type="dxa"/>
                  <w:shd w:val="clear" w:color="auto" w:fill="FFFF99"/>
                  <w:vAlign w:val="center"/>
                </w:tcPr>
                <w:p w14:paraId="5F4DCFBA" w14:textId="77777777" w:rsidR="00EA5619" w:rsidRPr="00EA5619" w:rsidRDefault="00EA5619" w:rsidP="00EA5619">
                  <w:pPr>
                    <w:jc w:val="center"/>
                    <w:rPr>
                      <w:rFonts w:ascii="Amiri" w:hAnsi="Amiri" w:cs="Amiri"/>
                      <w:noProof/>
                      <w:sz w:val="28"/>
                      <w:szCs w:val="28"/>
                      <w:rtl/>
                    </w:rPr>
                  </w:pPr>
                  <w:r w:rsidRPr="00EA5619">
                    <w:rPr>
                      <w:rFonts w:ascii="Amiri" w:hAnsi="Amiri" w:cs="Amiri"/>
                      <w:noProof/>
                      <w:sz w:val="28"/>
                      <w:szCs w:val="28"/>
                      <w:rtl/>
                    </w:rPr>
                    <w:t>3</w:t>
                  </w:r>
                </w:p>
              </w:tc>
            </w:tr>
            <w:tr w:rsidR="00EA5619" w:rsidRPr="00EA5619" w14:paraId="3F1632C5" w14:textId="77777777" w:rsidTr="00EA5619">
              <w:tc>
                <w:tcPr>
                  <w:tcW w:w="387" w:type="dxa"/>
                </w:tcPr>
                <w:p w14:paraId="403ED0A8" w14:textId="77777777" w:rsidR="00EA5619" w:rsidRPr="00EA5619" w:rsidRDefault="00EA5619" w:rsidP="00EA5619">
                  <w:pPr>
                    <w:rPr>
                      <w:rFonts w:ascii="Amiri" w:hAnsi="Amiri" w:cs="Amiri"/>
                      <w:noProof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366" w:type="dxa"/>
                </w:tcPr>
                <w:p w14:paraId="44D783FD" w14:textId="77777777" w:rsidR="00EA5619" w:rsidRPr="00EA5619" w:rsidRDefault="00EA5619" w:rsidP="00EA5619">
                  <w:pPr>
                    <w:rPr>
                      <w:rFonts w:ascii="Amiri" w:hAnsi="Amiri" w:cs="Amiri"/>
                      <w:noProof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366" w:type="dxa"/>
                </w:tcPr>
                <w:p w14:paraId="1AEF5B47" w14:textId="77777777" w:rsidR="00EA5619" w:rsidRPr="00EA5619" w:rsidRDefault="00EA5619" w:rsidP="00EA5619">
                  <w:pPr>
                    <w:rPr>
                      <w:rFonts w:ascii="Amiri" w:hAnsi="Amiri" w:cs="Amiri"/>
                      <w:noProof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366" w:type="dxa"/>
                </w:tcPr>
                <w:p w14:paraId="6B8D6884" w14:textId="77777777" w:rsidR="00EA5619" w:rsidRPr="00EA5619" w:rsidRDefault="00EA5619" w:rsidP="00EA5619">
                  <w:pPr>
                    <w:rPr>
                      <w:rFonts w:ascii="Amiri" w:hAnsi="Amiri" w:cs="Amiri"/>
                      <w:noProof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657" w:type="dxa"/>
                  <w:shd w:val="clear" w:color="auto" w:fill="FFFF99"/>
                  <w:vAlign w:val="center"/>
                </w:tcPr>
                <w:p w14:paraId="2AEF72DC" w14:textId="77777777" w:rsidR="00EA5619" w:rsidRPr="00EA5619" w:rsidRDefault="00EA5619" w:rsidP="00EA5619">
                  <w:pPr>
                    <w:jc w:val="center"/>
                    <w:rPr>
                      <w:rFonts w:ascii="Amiri" w:hAnsi="Amiri" w:cs="Amiri"/>
                      <w:noProof/>
                      <w:sz w:val="28"/>
                      <w:szCs w:val="28"/>
                      <w:rtl/>
                    </w:rPr>
                  </w:pPr>
                  <w:r w:rsidRPr="00EA5619">
                    <w:rPr>
                      <w:rFonts w:ascii="Amiri" w:hAnsi="Amiri" w:cs="Amiri"/>
                      <w:noProof/>
                      <w:sz w:val="28"/>
                      <w:szCs w:val="28"/>
                      <w:rtl/>
                    </w:rPr>
                    <w:t>6</w:t>
                  </w:r>
                </w:p>
              </w:tc>
            </w:tr>
            <w:tr w:rsidR="00EA5619" w:rsidRPr="00EA5619" w14:paraId="24223BC1" w14:textId="77777777" w:rsidTr="00EA5619">
              <w:tc>
                <w:tcPr>
                  <w:tcW w:w="387" w:type="dxa"/>
                </w:tcPr>
                <w:p w14:paraId="51A68908" w14:textId="77777777" w:rsidR="00EA5619" w:rsidRPr="00EA5619" w:rsidRDefault="00EA5619" w:rsidP="00EA5619">
                  <w:pPr>
                    <w:rPr>
                      <w:rFonts w:ascii="Amiri" w:hAnsi="Amiri" w:cs="Amiri"/>
                      <w:noProof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366" w:type="dxa"/>
                </w:tcPr>
                <w:p w14:paraId="7CE3CD19" w14:textId="77777777" w:rsidR="00EA5619" w:rsidRPr="00EA5619" w:rsidRDefault="00EA5619" w:rsidP="00EA5619">
                  <w:pPr>
                    <w:rPr>
                      <w:rFonts w:ascii="Amiri" w:hAnsi="Amiri" w:cs="Amiri"/>
                      <w:noProof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366" w:type="dxa"/>
                </w:tcPr>
                <w:p w14:paraId="4A402614" w14:textId="77777777" w:rsidR="00EA5619" w:rsidRPr="00EA5619" w:rsidRDefault="00EA5619" w:rsidP="00EA5619">
                  <w:pPr>
                    <w:rPr>
                      <w:rFonts w:ascii="Amiri" w:hAnsi="Amiri" w:cs="Amiri"/>
                      <w:noProof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366" w:type="dxa"/>
                </w:tcPr>
                <w:p w14:paraId="1A01999F" w14:textId="77777777" w:rsidR="00EA5619" w:rsidRPr="00EA5619" w:rsidRDefault="00EA5619" w:rsidP="00EA5619">
                  <w:pPr>
                    <w:rPr>
                      <w:rFonts w:ascii="Amiri" w:hAnsi="Amiri" w:cs="Amiri"/>
                      <w:noProof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657" w:type="dxa"/>
                  <w:shd w:val="clear" w:color="auto" w:fill="FFFF99"/>
                  <w:vAlign w:val="center"/>
                </w:tcPr>
                <w:p w14:paraId="4A6F1FC2" w14:textId="77777777" w:rsidR="00EA5619" w:rsidRPr="00EA5619" w:rsidRDefault="00EA5619" w:rsidP="00EA5619">
                  <w:pPr>
                    <w:jc w:val="center"/>
                    <w:rPr>
                      <w:rFonts w:ascii="Amiri" w:hAnsi="Amiri" w:cs="Amiri"/>
                      <w:noProof/>
                      <w:sz w:val="28"/>
                      <w:szCs w:val="28"/>
                      <w:rtl/>
                    </w:rPr>
                  </w:pPr>
                  <w:r w:rsidRPr="00EA5619">
                    <w:rPr>
                      <w:rFonts w:ascii="Amiri" w:hAnsi="Amiri" w:cs="Amiri"/>
                      <w:noProof/>
                      <w:sz w:val="28"/>
                      <w:szCs w:val="28"/>
                      <w:rtl/>
                    </w:rPr>
                    <w:t>9</w:t>
                  </w:r>
                </w:p>
              </w:tc>
            </w:tr>
          </w:tbl>
          <w:p w14:paraId="02FB4EB8" w14:textId="77777777" w:rsidR="00C757C1" w:rsidRPr="00C80089" w:rsidRDefault="00C757C1" w:rsidP="00C80089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04A8CB9B" w14:textId="77789181" w:rsidR="00C757C1" w:rsidRPr="004B7A38" w:rsidRDefault="00856EAE" w:rsidP="004B7A38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مثال02</w:t>
            </w:r>
            <w:r w:rsidR="00C757C1" w:rsidRPr="00E27C58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: ت 45 ص 393</w:t>
            </w:r>
          </w:p>
          <w:p w14:paraId="5A97ADD5" w14:textId="77777777" w:rsidR="00C757C1" w:rsidRPr="004B7A38" w:rsidRDefault="00C757C1" w:rsidP="004B7A38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</w:rPr>
            </w:pPr>
          </w:p>
          <w:p w14:paraId="27A4E46B" w14:textId="77777777" w:rsidR="004B7A38" w:rsidRPr="004B7A38" w:rsidRDefault="004B7A38" w:rsidP="004B7A38">
            <w:pPr>
              <w:bidi/>
              <w:rPr>
                <w:rFonts w:ascii="Amiri" w:hAnsi="Amiri" w:cs="Amiri"/>
                <w:noProof/>
                <w:sz w:val="28"/>
                <w:szCs w:val="28"/>
                <w:rtl/>
              </w:rPr>
            </w:pPr>
            <w:r w:rsidRPr="004B7A38">
              <w:rPr>
                <w:rFonts w:ascii="Amiri" w:hAnsi="Amiri" w:cs="Amiri"/>
                <w:noProof/>
                <w:sz w:val="28"/>
                <w:szCs w:val="28"/>
                <w:rtl/>
              </w:rPr>
              <w:t>صندوق يحتوي على كرة حمراء، كرتين بيضاوين و ثلاث كرات سوداء. نسحب عشوائياً كرتين على التوالي.ليكن</w:t>
            </w:r>
            <w:r w:rsidRPr="004B7A38">
              <w:rPr>
                <w:rFonts w:ascii="Amiri" w:hAnsi="Amiri" w:cs="Amiri"/>
                <w:noProof/>
                <w:position w:val="-4"/>
                <w:sz w:val="28"/>
                <w:szCs w:val="28"/>
              </w:rPr>
              <w:object w:dxaOrig="279" w:dyaOrig="260" w14:anchorId="7B891AFC">
                <v:shape id="_x0000_i1810" type="#_x0000_t75" style="width:14.25pt;height:13.4pt" o:ole="">
                  <v:imagedata r:id="rId445" o:title=""/>
                </v:shape>
                <o:OLEObject Type="Embed" ProgID="Equation.DSMT4" ShapeID="_x0000_i1810" DrawAspect="Content" ObjectID="_1795180291" r:id="rId447"/>
              </w:object>
            </w:r>
            <w:r w:rsidRPr="004B7A38">
              <w:rPr>
                <w:rFonts w:ascii="Amiri" w:hAnsi="Amiri" w:cs="Amiri"/>
                <w:noProof/>
                <w:sz w:val="28"/>
                <w:szCs w:val="28"/>
                <w:rtl/>
              </w:rPr>
              <w:t xml:space="preserve"> المتغير العشوائي الذي يرفق بكل سحب عدد الكرات البيضاء المسحوبة.</w:t>
            </w:r>
          </w:p>
          <w:p w14:paraId="7BDB9F41" w14:textId="77777777" w:rsidR="004B7A38" w:rsidRPr="004B7A38" w:rsidRDefault="004B7A38" w:rsidP="004B7A38">
            <w:pPr>
              <w:bidi/>
              <w:rPr>
                <w:rFonts w:ascii="Amiri" w:hAnsi="Amiri" w:cs="Amiri"/>
                <w:noProof/>
                <w:sz w:val="28"/>
                <w:szCs w:val="28"/>
                <w:rtl/>
              </w:rPr>
            </w:pPr>
            <w:r w:rsidRPr="004B7A38">
              <w:rPr>
                <w:rFonts w:ascii="Amiri" w:hAnsi="Amiri" w:cs="Amiri"/>
                <w:noProof/>
                <w:sz w:val="28"/>
                <w:szCs w:val="28"/>
                <w:rtl/>
              </w:rPr>
              <w:t>1) عين قانون احتمال المتغير</w:t>
            </w:r>
            <w:r w:rsidRPr="004B7A38">
              <w:rPr>
                <w:rFonts w:ascii="Amiri" w:hAnsi="Amiri" w:cs="Amiri"/>
                <w:position w:val="-4"/>
                <w:sz w:val="28"/>
                <w:szCs w:val="28"/>
              </w:rPr>
              <w:object w:dxaOrig="279" w:dyaOrig="260" w14:anchorId="55DD24D0">
                <v:shape id="_x0000_i1811" type="#_x0000_t75" style="width:14.25pt;height:13.4pt" o:ole="">
                  <v:imagedata r:id="rId448" o:title=""/>
                </v:shape>
                <o:OLEObject Type="Embed" ProgID="Equation.DSMT4" ShapeID="_x0000_i1811" DrawAspect="Content" ObjectID="_1795180292" r:id="rId449"/>
              </w:object>
            </w:r>
            <w:r w:rsidRPr="004B7A38">
              <w:rPr>
                <w:rFonts w:ascii="Amiri" w:hAnsi="Amiri" w:cs="Amiri"/>
                <w:noProof/>
                <w:sz w:val="28"/>
                <w:szCs w:val="28"/>
                <w:rtl/>
              </w:rPr>
              <w:t>.</w:t>
            </w:r>
          </w:p>
          <w:p w14:paraId="33797E45" w14:textId="77777777" w:rsidR="004B7A38" w:rsidRPr="004B7A38" w:rsidRDefault="004B7A38" w:rsidP="004B7A38">
            <w:pPr>
              <w:bidi/>
              <w:rPr>
                <w:rFonts w:ascii="Amiri" w:hAnsi="Amiri" w:cs="Amiri"/>
                <w:noProof/>
                <w:sz w:val="28"/>
                <w:szCs w:val="28"/>
                <w:rtl/>
              </w:rPr>
            </w:pPr>
            <w:r w:rsidRPr="004B7A38">
              <w:rPr>
                <w:rFonts w:ascii="Amiri" w:hAnsi="Amiri" w:cs="Amiri"/>
                <w:noProof/>
                <w:sz w:val="28"/>
                <w:szCs w:val="28"/>
                <w:rtl/>
              </w:rPr>
              <w:t>2)</w:t>
            </w:r>
            <w:r w:rsidRPr="004B7A38">
              <w:rPr>
                <w:rFonts w:ascii="Amiri" w:hAnsi="Amiri" w:cs="Amiri"/>
                <w:sz w:val="28"/>
                <w:szCs w:val="28"/>
                <w:rtl/>
              </w:rPr>
              <w:t xml:space="preserve"> احسب الأمل الرياضياتي للمتغير</w:t>
            </w:r>
            <w:r w:rsidRPr="004B7A38">
              <w:rPr>
                <w:rFonts w:ascii="Amiri" w:hAnsi="Amiri" w:cs="Amiri"/>
                <w:position w:val="-4"/>
                <w:sz w:val="28"/>
                <w:szCs w:val="28"/>
              </w:rPr>
              <w:object w:dxaOrig="279" w:dyaOrig="260" w14:anchorId="1FDA35BA">
                <v:shape id="_x0000_i1812" type="#_x0000_t75" style="width:14.25pt;height:13.4pt" o:ole="">
                  <v:imagedata r:id="rId448" o:title=""/>
                </v:shape>
                <o:OLEObject Type="Embed" ProgID="Equation.DSMT4" ShapeID="_x0000_i1812" DrawAspect="Content" ObjectID="_1795180293" r:id="rId450"/>
              </w:object>
            </w:r>
            <w:r w:rsidRPr="004B7A38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56EDE812" w14:textId="77777777" w:rsidR="004B7A38" w:rsidRPr="004B7A38" w:rsidRDefault="004B7A38" w:rsidP="004B7A38">
            <w:pPr>
              <w:bidi/>
              <w:rPr>
                <w:rFonts w:ascii="Amiri" w:hAnsi="Amiri" w:cs="Amiri"/>
                <w:noProof/>
                <w:sz w:val="28"/>
                <w:szCs w:val="28"/>
                <w:rtl/>
              </w:rPr>
            </w:pPr>
            <w:r w:rsidRPr="004B7A38">
              <w:rPr>
                <w:rFonts w:ascii="Amiri" w:hAnsi="Amiri" w:cs="Amiri"/>
                <w:noProof/>
                <w:sz w:val="28"/>
                <w:szCs w:val="28"/>
                <w:rtl/>
              </w:rPr>
              <w:t>3) احسب</w:t>
            </w:r>
            <w:r w:rsidRPr="004B7A38">
              <w:rPr>
                <w:rFonts w:ascii="Amiri" w:hAnsi="Amiri" w:cs="Amiri"/>
                <w:sz w:val="28"/>
                <w:szCs w:val="28"/>
                <w:rtl/>
              </w:rPr>
              <w:t xml:space="preserve"> تباين المتغير</w:t>
            </w:r>
            <w:r w:rsidRPr="004B7A38">
              <w:rPr>
                <w:rFonts w:ascii="Amiri" w:hAnsi="Amiri" w:cs="Amiri"/>
                <w:position w:val="-4"/>
                <w:sz w:val="28"/>
                <w:szCs w:val="28"/>
              </w:rPr>
              <w:object w:dxaOrig="279" w:dyaOrig="260" w14:anchorId="114BE535">
                <v:shape id="_x0000_i1813" type="#_x0000_t75" style="width:14.25pt;height:13.4pt" o:ole="">
                  <v:imagedata r:id="rId448" o:title=""/>
                </v:shape>
                <o:OLEObject Type="Embed" ProgID="Equation.DSMT4" ShapeID="_x0000_i1813" DrawAspect="Content" ObjectID="_1795180294" r:id="rId451"/>
              </w:object>
            </w:r>
            <w:r w:rsidRPr="004B7A38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4B0B8DC7" w14:textId="77777777" w:rsidR="00E27C58" w:rsidRDefault="00E27C58" w:rsidP="00E27C58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286A2AEB" w14:textId="31FB6596" w:rsidR="006034DC" w:rsidRPr="006034DC" w:rsidRDefault="006034DC" w:rsidP="006034DC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6034DC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مثال03: ت57 ص 396</w:t>
            </w:r>
          </w:p>
          <w:p w14:paraId="486AB565" w14:textId="5665ED9C" w:rsidR="006034DC" w:rsidRPr="006034DC" w:rsidRDefault="006034DC" w:rsidP="006034DC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6034DC">
              <w:rPr>
                <w:rFonts w:ascii="Amiri" w:hAnsi="Amiri" w:cs="Amiri"/>
                <w:sz w:val="28"/>
                <w:szCs w:val="28"/>
                <w:rtl/>
              </w:rPr>
              <w:t xml:space="preserve">زهرة نرد مزيفة وجوهها مرقمة من 1 إلى </w:t>
            </w:r>
            <w:r w:rsidRPr="006034DC">
              <w:rPr>
                <w:rFonts w:ascii="Amiri" w:hAnsi="Amiri" w:cs="Amiri" w:hint="cs"/>
                <w:sz w:val="28"/>
                <w:szCs w:val="28"/>
                <w:rtl/>
              </w:rPr>
              <w:t>6. نسمي</w:t>
            </w:r>
            <w:r w:rsidRPr="006034DC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6034DC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33C8D1A6">
                <v:shape id="_x0000_i1982" type="#_x0000_t75" style="width:13.4pt;height:18.4pt" o:ole="">
                  <v:imagedata r:id="rId452" o:title=""/>
                </v:shape>
                <o:OLEObject Type="Embed" ProgID="Equation.DSMT4" ShapeID="_x0000_i1982" DrawAspect="Content" ObjectID="_1795180295" r:id="rId453"/>
              </w:object>
            </w:r>
            <w:r w:rsidRPr="006034DC">
              <w:rPr>
                <w:rFonts w:ascii="Amiri" w:hAnsi="Amiri" w:cs="Amiri"/>
                <w:sz w:val="28"/>
                <w:szCs w:val="28"/>
                <w:rtl/>
              </w:rPr>
              <w:t xml:space="preserve"> احتمال الحصول على الوجه الذي يحمل الرقم </w:t>
            </w:r>
            <w:r w:rsidRPr="006034DC">
              <w:rPr>
                <w:rFonts w:ascii="Amiri" w:hAnsi="Amiri" w:cs="Amiri"/>
                <w:position w:val="-6"/>
                <w:sz w:val="28"/>
                <w:szCs w:val="28"/>
              </w:rPr>
              <w:object w:dxaOrig="139" w:dyaOrig="260" w14:anchorId="3A1F89EC">
                <v:shape id="_x0000_i1983" type="#_x0000_t75" style="width:6.7pt;height:13.4pt" o:ole="">
                  <v:imagedata r:id="rId454" o:title=""/>
                </v:shape>
                <o:OLEObject Type="Embed" ProgID="Equation.DSMT4" ShapeID="_x0000_i1983" DrawAspect="Content" ObjectID="_1795180296" r:id="rId455"/>
              </w:object>
            </w:r>
            <w:r w:rsidRPr="006034DC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0F0034E3" w14:textId="537CB8EC" w:rsidR="006034DC" w:rsidRPr="006034DC" w:rsidRDefault="006034DC" w:rsidP="008F37DC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6034DC">
              <w:rPr>
                <w:rFonts w:ascii="Amiri" w:hAnsi="Amiri" w:cs="Amiri"/>
                <w:sz w:val="28"/>
                <w:szCs w:val="28"/>
                <w:rtl/>
              </w:rPr>
              <w:t xml:space="preserve">يعطى: </w:t>
            </w:r>
            <w:r w:rsidRPr="006034DC">
              <w:rPr>
                <w:rFonts w:ascii="Amiri" w:hAnsi="Amiri" w:cs="Amiri"/>
                <w:position w:val="-12"/>
                <w:sz w:val="28"/>
                <w:szCs w:val="28"/>
              </w:rPr>
              <w:object w:dxaOrig="760" w:dyaOrig="360" w14:anchorId="66FAFA8C">
                <v:shape id="_x0000_i1984" type="#_x0000_t75" style="width:37.65pt;height:18.4pt" o:ole="">
                  <v:imagedata r:id="rId456" o:title=""/>
                </v:shape>
                <o:OLEObject Type="Embed" ProgID="Equation.DSMT4" ShapeID="_x0000_i1984" DrawAspect="Content" ObjectID="_1795180297" r:id="rId457"/>
              </w:object>
            </w:r>
            <w:r w:rsidRPr="006034DC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6034DC">
              <w:rPr>
                <w:rFonts w:ascii="Amiri" w:hAnsi="Amiri" w:cs="Amiri"/>
                <w:position w:val="-12"/>
                <w:sz w:val="28"/>
                <w:szCs w:val="28"/>
              </w:rPr>
              <w:object w:dxaOrig="880" w:dyaOrig="360" w14:anchorId="456AC891">
                <v:shape id="_x0000_i1985" type="#_x0000_t75" style="width:44.35pt;height:18.4pt" o:ole="">
                  <v:imagedata r:id="rId458" o:title=""/>
                </v:shape>
                <o:OLEObject Type="Embed" ProgID="Equation.DSMT4" ShapeID="_x0000_i1985" DrawAspect="Content" ObjectID="_1795180298" r:id="rId459"/>
              </w:object>
            </w:r>
            <w:r w:rsidRPr="006034DC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6034DC">
              <w:rPr>
                <w:rFonts w:ascii="Amiri" w:hAnsi="Amiri" w:cs="Amiri"/>
                <w:position w:val="-12"/>
                <w:sz w:val="28"/>
                <w:szCs w:val="28"/>
              </w:rPr>
              <w:object w:dxaOrig="900" w:dyaOrig="360" w14:anchorId="2C9D383F">
                <v:shape id="_x0000_i1986" type="#_x0000_t75" style="width:45.2pt;height:18.4pt" o:ole="">
                  <v:imagedata r:id="rId460" o:title=""/>
                </v:shape>
                <o:OLEObject Type="Embed" ProgID="Equation.DSMT4" ShapeID="_x0000_i1986" DrawAspect="Content" ObjectID="_1795180299" r:id="rId461"/>
              </w:object>
            </w:r>
            <w:r w:rsidRPr="006034DC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6034DC">
              <w:rPr>
                <w:rFonts w:ascii="Amiri" w:hAnsi="Amiri" w:cs="Amiri"/>
                <w:position w:val="-12"/>
                <w:sz w:val="28"/>
                <w:szCs w:val="28"/>
              </w:rPr>
              <w:object w:dxaOrig="980" w:dyaOrig="360" w14:anchorId="26838D00">
                <v:shape id="_x0000_i1987" type="#_x0000_t75" style="width:49.4pt;height:18.4pt" o:ole="">
                  <v:imagedata r:id="rId462" o:title=""/>
                </v:shape>
                <o:OLEObject Type="Embed" ProgID="Equation.DSMT4" ShapeID="_x0000_i1987" DrawAspect="Content" ObjectID="_1795180300" r:id="rId463"/>
              </w:object>
            </w:r>
            <w:r w:rsidRPr="006034DC">
              <w:rPr>
                <w:rFonts w:ascii="Amiri" w:hAnsi="Amiri" w:cs="Amiri"/>
                <w:sz w:val="28"/>
                <w:szCs w:val="28"/>
                <w:rtl/>
              </w:rPr>
              <w:t xml:space="preserve">   و</w:t>
            </w:r>
            <w:r w:rsidRPr="006034DC">
              <w:rPr>
                <w:rFonts w:ascii="Amiri" w:hAnsi="Amiri" w:cs="Amiri"/>
                <w:position w:val="-12"/>
                <w:sz w:val="28"/>
                <w:szCs w:val="28"/>
              </w:rPr>
              <w:object w:dxaOrig="900" w:dyaOrig="360" w14:anchorId="1FC4F0C0">
                <v:shape id="_x0000_i1988" type="#_x0000_t75" style="width:45.2pt;height:18.4pt" o:ole="">
                  <v:imagedata r:id="rId464" o:title=""/>
                </v:shape>
                <o:OLEObject Type="Embed" ProgID="Equation.DSMT4" ShapeID="_x0000_i1988" DrawAspect="Content" ObjectID="_1795180301" r:id="rId465"/>
              </w:object>
            </w:r>
            <w:r w:rsidRPr="006034DC">
              <w:rPr>
                <w:rFonts w:ascii="Amiri" w:hAnsi="Amiri" w:cs="Amiri"/>
                <w:sz w:val="28"/>
                <w:szCs w:val="28"/>
                <w:rtl/>
              </w:rPr>
              <w:t xml:space="preserve">. نرمي الزهرة مرة واحدة </w:t>
            </w:r>
            <w:r w:rsidRPr="006034DC">
              <w:rPr>
                <w:rFonts w:ascii="Amiri" w:hAnsi="Amiri" w:cs="Amiri" w:hint="cs"/>
                <w:sz w:val="28"/>
                <w:szCs w:val="28"/>
                <w:rtl/>
              </w:rPr>
              <w:t>ونهتم</w:t>
            </w:r>
            <w:r w:rsidRPr="006034DC">
              <w:rPr>
                <w:rFonts w:ascii="Amiri" w:hAnsi="Amiri" w:cs="Amiri"/>
                <w:sz w:val="28"/>
                <w:szCs w:val="28"/>
                <w:rtl/>
              </w:rPr>
              <w:t xml:space="preserve"> بالرقم الذي يظهر على الوجه العلوي.</w:t>
            </w:r>
          </w:p>
          <w:p w14:paraId="07284DF2" w14:textId="77777777" w:rsidR="006034DC" w:rsidRPr="006034DC" w:rsidRDefault="006034DC" w:rsidP="006034DC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6034DC">
              <w:rPr>
                <w:rFonts w:ascii="Amiri" w:hAnsi="Amiri" w:cs="Amiri"/>
                <w:sz w:val="28"/>
                <w:szCs w:val="28"/>
                <w:rtl/>
              </w:rPr>
              <w:t xml:space="preserve">1) بين أن </w:t>
            </w:r>
            <w:r w:rsidRPr="006034DC">
              <w:rPr>
                <w:rFonts w:ascii="Amiri" w:hAnsi="Amiri" w:cs="Amiri"/>
                <w:position w:val="-12"/>
                <w:sz w:val="28"/>
                <w:szCs w:val="28"/>
              </w:rPr>
              <w:object w:dxaOrig="820" w:dyaOrig="360" w14:anchorId="6154AE9E">
                <v:shape id="_x0000_i1989" type="#_x0000_t75" style="width:41pt;height:18.4pt" o:ole="">
                  <v:imagedata r:id="rId466" o:title=""/>
                </v:shape>
                <o:OLEObject Type="Embed" ProgID="Equation.DSMT4" ShapeID="_x0000_i1989" DrawAspect="Content" ObjectID="_1795180302" r:id="rId467"/>
              </w:object>
            </w:r>
            <w:r w:rsidRPr="006034DC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3042E321" w14:textId="77777777" w:rsidR="006034DC" w:rsidRPr="006034DC" w:rsidRDefault="006034DC" w:rsidP="006034DC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6034DC">
              <w:rPr>
                <w:rFonts w:ascii="Amiri" w:hAnsi="Amiri" w:cs="Amiri"/>
                <w:sz w:val="28"/>
                <w:szCs w:val="28"/>
                <w:rtl/>
              </w:rPr>
              <w:t xml:space="preserve">     - استنتج </w:t>
            </w:r>
            <w:r w:rsidRPr="006034DC">
              <w:rPr>
                <w:rFonts w:ascii="Amiri" w:hAnsi="Amiri" w:cs="Amiri"/>
                <w:position w:val="-12"/>
                <w:sz w:val="28"/>
                <w:szCs w:val="28"/>
              </w:rPr>
              <w:object w:dxaOrig="279" w:dyaOrig="360" w14:anchorId="08BBDE6F">
                <v:shape id="_x0000_i1990" type="#_x0000_t75" style="width:14.25pt;height:18.4pt" o:ole="">
                  <v:imagedata r:id="rId468" o:title=""/>
                </v:shape>
                <o:OLEObject Type="Embed" ProgID="Equation.DSMT4" ShapeID="_x0000_i1990" DrawAspect="Content" ObjectID="_1795180303" r:id="rId469"/>
              </w:object>
            </w:r>
            <w:r w:rsidRPr="006034DC">
              <w:rPr>
                <w:rFonts w:ascii="Amiri" w:hAnsi="Amiri" w:cs="Amiri"/>
                <w:sz w:val="28"/>
                <w:szCs w:val="28"/>
                <w:rtl/>
              </w:rPr>
              <w:t xml:space="preserve">، </w:t>
            </w:r>
            <w:r w:rsidRPr="006034DC">
              <w:rPr>
                <w:rFonts w:ascii="Amiri" w:hAnsi="Amiri" w:cs="Amiri"/>
                <w:position w:val="-12"/>
                <w:sz w:val="28"/>
                <w:szCs w:val="28"/>
              </w:rPr>
              <w:object w:dxaOrig="300" w:dyaOrig="360" w14:anchorId="2A51058B">
                <v:shape id="_x0000_i1991" type="#_x0000_t75" style="width:15.05pt;height:18.4pt" o:ole="">
                  <v:imagedata r:id="rId470" o:title=""/>
                </v:shape>
                <o:OLEObject Type="Embed" ProgID="Equation.DSMT4" ShapeID="_x0000_i1991" DrawAspect="Content" ObjectID="_1795180304" r:id="rId471"/>
              </w:object>
            </w:r>
            <w:r w:rsidRPr="006034DC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6034DC">
              <w:rPr>
                <w:rFonts w:ascii="Amiri" w:hAnsi="Amiri" w:cs="Amiri"/>
                <w:position w:val="-12"/>
                <w:sz w:val="28"/>
                <w:szCs w:val="28"/>
              </w:rPr>
              <w:object w:dxaOrig="300" w:dyaOrig="360" w14:anchorId="014E6856">
                <v:shape id="_x0000_i1992" type="#_x0000_t75" style="width:15.05pt;height:18.4pt" o:ole="">
                  <v:imagedata r:id="rId472" o:title=""/>
                </v:shape>
                <o:OLEObject Type="Embed" ProgID="Equation.DSMT4" ShapeID="_x0000_i1992" DrawAspect="Content" ObjectID="_1795180305" r:id="rId473"/>
              </w:object>
            </w:r>
            <w:r w:rsidRPr="006034DC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6034DC">
              <w:rPr>
                <w:rFonts w:ascii="Amiri" w:hAnsi="Amiri" w:cs="Amiri"/>
                <w:position w:val="-12"/>
                <w:sz w:val="28"/>
                <w:szCs w:val="28"/>
              </w:rPr>
              <w:object w:dxaOrig="300" w:dyaOrig="360" w14:anchorId="38055F9E">
                <v:shape id="_x0000_i1993" type="#_x0000_t75" style="width:15.05pt;height:18.4pt" o:ole="">
                  <v:imagedata r:id="rId474" o:title=""/>
                </v:shape>
                <o:OLEObject Type="Embed" ProgID="Equation.DSMT4" ShapeID="_x0000_i1993" DrawAspect="Content" ObjectID="_1795180306" r:id="rId475"/>
              </w:object>
            </w:r>
            <w:r w:rsidRPr="006034DC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111034E5" w14:textId="77777777" w:rsidR="006034DC" w:rsidRPr="006034DC" w:rsidRDefault="006034DC" w:rsidP="006034DC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6034DC">
              <w:rPr>
                <w:rFonts w:ascii="Amiri" w:hAnsi="Amiri" w:cs="Amiri"/>
                <w:sz w:val="28"/>
                <w:szCs w:val="28"/>
                <w:rtl/>
              </w:rPr>
              <w:lastRenderedPageBreak/>
              <w:t>2) عين احتمال الحوادث التالية:</w:t>
            </w:r>
          </w:p>
          <w:p w14:paraId="1DF299AA" w14:textId="4AE16EC1" w:rsidR="006034DC" w:rsidRPr="006034DC" w:rsidRDefault="006034DC" w:rsidP="006034DC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6034DC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6034DC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60" w14:anchorId="413208F7">
                <v:shape id="_x0000_i1994" type="#_x0000_t75" style="width:11.7pt;height:13.4pt" o:ole="">
                  <v:imagedata r:id="rId360" o:title=""/>
                </v:shape>
                <o:OLEObject Type="Embed" ProgID="Equation.DSMT4" ShapeID="_x0000_i1994" DrawAspect="Content" ObjectID="_1795180307" r:id="rId476"/>
              </w:object>
            </w:r>
            <w:r w:rsidRPr="006034DC">
              <w:rPr>
                <w:rFonts w:ascii="Amiri" w:hAnsi="Amiri" w:cs="Amiri"/>
                <w:sz w:val="28"/>
                <w:szCs w:val="28"/>
                <w:rtl/>
              </w:rPr>
              <w:t xml:space="preserve"> : " النتيجة تظهر رقم فردي".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  </w:t>
            </w:r>
            <w:r w:rsidRPr="006034DC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6034DC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60" w14:anchorId="378EC57F">
                <v:shape id="_x0000_i1995" type="#_x0000_t75" style="width:11.7pt;height:13.4pt" o:ole="">
                  <v:imagedata r:id="rId362" o:title=""/>
                </v:shape>
                <o:OLEObject Type="Embed" ProgID="Equation.DSMT4" ShapeID="_x0000_i1995" DrawAspect="Content" ObjectID="_1795180308" r:id="rId477"/>
              </w:object>
            </w:r>
            <w:r w:rsidRPr="006034DC">
              <w:rPr>
                <w:rFonts w:ascii="Amiri" w:hAnsi="Amiri" w:cs="Amiri"/>
                <w:sz w:val="28"/>
                <w:szCs w:val="28"/>
                <w:rtl/>
              </w:rPr>
              <w:t xml:space="preserve">: </w:t>
            </w:r>
            <w:r w:rsidRPr="006034DC">
              <w:rPr>
                <w:rFonts w:ascii="Amiri" w:hAnsi="Amiri" w:cs="Amiri" w:hint="cs"/>
                <w:sz w:val="28"/>
                <w:szCs w:val="28"/>
                <w:rtl/>
              </w:rPr>
              <w:t>«النتيجة</w:t>
            </w:r>
            <w:r w:rsidRPr="006034DC">
              <w:rPr>
                <w:rFonts w:ascii="Amiri" w:hAnsi="Amiri" w:cs="Amiri"/>
                <w:sz w:val="28"/>
                <w:szCs w:val="28"/>
                <w:rtl/>
              </w:rPr>
              <w:t xml:space="preserve"> تظهر رقماً أصغر أو يساوي3 ".</w:t>
            </w:r>
          </w:p>
          <w:p w14:paraId="47C9122A" w14:textId="307B5DC7" w:rsidR="006034DC" w:rsidRPr="006034DC" w:rsidRDefault="006034DC" w:rsidP="006034DC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6034DC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6034DC">
              <w:rPr>
                <w:rFonts w:ascii="Amiri" w:hAnsi="Amiri" w:cs="Amiri"/>
                <w:position w:val="-6"/>
                <w:sz w:val="28"/>
                <w:szCs w:val="28"/>
              </w:rPr>
              <w:object w:dxaOrig="240" w:dyaOrig="279" w14:anchorId="7B3B63D6">
                <v:shape id="_x0000_i1996" type="#_x0000_t75" style="width:11.7pt;height:14.25pt" o:ole="">
                  <v:imagedata r:id="rId478" o:title=""/>
                </v:shape>
                <o:OLEObject Type="Embed" ProgID="Equation.DSMT4" ShapeID="_x0000_i1996" DrawAspect="Content" ObjectID="_1795180309" r:id="rId479"/>
              </w:object>
            </w:r>
            <w:r w:rsidRPr="006034DC">
              <w:rPr>
                <w:rFonts w:ascii="Amiri" w:hAnsi="Amiri" w:cs="Amiri"/>
                <w:sz w:val="28"/>
                <w:szCs w:val="28"/>
                <w:rtl/>
              </w:rPr>
              <w:t xml:space="preserve">: </w:t>
            </w:r>
            <w:r w:rsidRPr="006034DC">
              <w:rPr>
                <w:rFonts w:ascii="Amiri" w:hAnsi="Amiri" w:cs="Amiri" w:hint="cs"/>
                <w:sz w:val="28"/>
                <w:szCs w:val="28"/>
                <w:rtl/>
              </w:rPr>
              <w:t>«النتيجة</w:t>
            </w:r>
            <w:r w:rsidRPr="006034DC">
              <w:rPr>
                <w:rFonts w:ascii="Amiri" w:hAnsi="Amiri" w:cs="Amiri"/>
                <w:sz w:val="28"/>
                <w:szCs w:val="28"/>
                <w:rtl/>
              </w:rPr>
              <w:t xml:space="preserve"> تظهر الرقم 2 أو 5 "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  </w:t>
            </w:r>
            <w:r w:rsidRPr="006034DC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6034DC">
              <w:rPr>
                <w:rFonts w:ascii="Amiri" w:hAnsi="Amiri" w:cs="Amiri"/>
                <w:position w:val="-4"/>
                <w:sz w:val="28"/>
                <w:szCs w:val="28"/>
              </w:rPr>
              <w:object w:dxaOrig="260" w:dyaOrig="260" w14:anchorId="30720C9E">
                <v:shape id="_x0000_i1997" type="#_x0000_t75" style="width:13.4pt;height:13.4pt" o:ole="">
                  <v:imagedata r:id="rId480" o:title=""/>
                </v:shape>
                <o:OLEObject Type="Embed" ProgID="Equation.DSMT4" ShapeID="_x0000_i1997" DrawAspect="Content" ObjectID="_1795180310" r:id="rId481"/>
              </w:object>
            </w:r>
            <w:r w:rsidRPr="006034DC">
              <w:rPr>
                <w:rFonts w:ascii="Amiri" w:hAnsi="Amiri" w:cs="Amiri"/>
                <w:sz w:val="28"/>
                <w:szCs w:val="28"/>
                <w:rtl/>
              </w:rPr>
              <w:t xml:space="preserve"> : " </w:t>
            </w:r>
            <w:r w:rsidRPr="006034DC">
              <w:rPr>
                <w:rFonts w:ascii="Amiri" w:hAnsi="Amiri" w:cs="Amiri"/>
                <w:position w:val="-6"/>
                <w:sz w:val="28"/>
                <w:szCs w:val="28"/>
              </w:rPr>
              <w:object w:dxaOrig="660" w:dyaOrig="279" w14:anchorId="225AD740">
                <v:shape id="_x0000_i1998" type="#_x0000_t75" style="width:32.65pt;height:14.25pt" o:ole="">
                  <v:imagedata r:id="rId482" o:title=""/>
                </v:shape>
                <o:OLEObject Type="Embed" ProgID="Equation.DSMT4" ShapeID="_x0000_i1998" DrawAspect="Content" ObjectID="_1795180311" r:id="rId483"/>
              </w:object>
            </w:r>
            <w:r w:rsidRPr="006034DC">
              <w:rPr>
                <w:rFonts w:ascii="Amiri" w:hAnsi="Amiri" w:cs="Amiri"/>
                <w:sz w:val="28"/>
                <w:szCs w:val="28"/>
                <w:rtl/>
              </w:rPr>
              <w:t xml:space="preserve"> " 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  <w:r w:rsidRPr="006034DC">
              <w:rPr>
                <w:rFonts w:ascii="Amiri" w:hAnsi="Amiri" w:cs="Amiri"/>
                <w:sz w:val="28"/>
                <w:szCs w:val="28"/>
                <w:rtl/>
              </w:rPr>
              <w:t xml:space="preserve">  </w:t>
            </w:r>
            <w:r w:rsidRPr="006034DC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60" w14:anchorId="12008187">
                <v:shape id="_x0000_i1999" type="#_x0000_t75" style="width:11.7pt;height:13.4pt" o:ole="">
                  <v:imagedata r:id="rId484" o:title=""/>
                </v:shape>
                <o:OLEObject Type="Embed" ProgID="Equation.DSMT4" ShapeID="_x0000_i1999" DrawAspect="Content" ObjectID="_1795180312" r:id="rId485"/>
              </w:object>
            </w:r>
            <w:r w:rsidRPr="006034DC">
              <w:rPr>
                <w:rFonts w:ascii="Amiri" w:hAnsi="Amiri" w:cs="Amiri"/>
                <w:sz w:val="28"/>
                <w:szCs w:val="28"/>
                <w:rtl/>
              </w:rPr>
              <w:t xml:space="preserve"> : " </w:t>
            </w:r>
            <w:r w:rsidRPr="006034DC">
              <w:rPr>
                <w:rFonts w:ascii="Amiri" w:hAnsi="Amiri" w:cs="Amiri"/>
                <w:position w:val="-6"/>
                <w:sz w:val="28"/>
                <w:szCs w:val="28"/>
              </w:rPr>
              <w:object w:dxaOrig="660" w:dyaOrig="279" w14:anchorId="3875D243">
                <v:shape id="_x0000_i2000" type="#_x0000_t75" style="width:32.65pt;height:14.25pt" o:ole="">
                  <v:imagedata r:id="rId486" o:title=""/>
                </v:shape>
                <o:OLEObject Type="Embed" ProgID="Equation.DSMT4" ShapeID="_x0000_i2000" DrawAspect="Content" ObjectID="_1795180313" r:id="rId487"/>
              </w:object>
            </w:r>
            <w:r w:rsidRPr="006034DC">
              <w:rPr>
                <w:rFonts w:ascii="Amiri" w:hAnsi="Amiri" w:cs="Amiri"/>
                <w:sz w:val="28"/>
                <w:szCs w:val="28"/>
                <w:rtl/>
              </w:rPr>
              <w:t xml:space="preserve"> " 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  <w:r w:rsidRPr="006034DC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6034DC">
              <w:rPr>
                <w:rFonts w:ascii="Amiri" w:hAnsi="Amiri" w:cs="Amiri"/>
                <w:position w:val="-4"/>
                <w:sz w:val="28"/>
                <w:szCs w:val="28"/>
              </w:rPr>
              <w:object w:dxaOrig="260" w:dyaOrig="260" w14:anchorId="1B10335A">
                <v:shape id="_x0000_i2001" type="#_x0000_t75" style="width:13.4pt;height:13.4pt" o:ole="">
                  <v:imagedata r:id="rId488" o:title=""/>
                </v:shape>
                <o:OLEObject Type="Embed" ProgID="Equation.DSMT4" ShapeID="_x0000_i2001" DrawAspect="Content" ObjectID="_1795180314" r:id="rId489"/>
              </w:object>
            </w:r>
            <w:r w:rsidRPr="006034DC">
              <w:rPr>
                <w:rFonts w:ascii="Amiri" w:hAnsi="Amiri" w:cs="Amiri"/>
                <w:sz w:val="28"/>
                <w:szCs w:val="28"/>
                <w:rtl/>
              </w:rPr>
              <w:t xml:space="preserve"> : "</w:t>
            </w:r>
            <w:r w:rsidRPr="006034DC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320" w14:anchorId="578EC375">
                <v:shape id="_x0000_i2002" type="#_x0000_t75" style="width:11.7pt;height:15.9pt" o:ole="">
                  <v:imagedata r:id="rId490" o:title=""/>
                </v:shape>
                <o:OLEObject Type="Embed" ProgID="Equation.DSMT4" ShapeID="_x0000_i2002" DrawAspect="Content" ObjectID="_1795180315" r:id="rId491"/>
              </w:object>
            </w:r>
            <w:r w:rsidRPr="006034DC">
              <w:rPr>
                <w:rFonts w:ascii="Amiri" w:hAnsi="Amiri" w:cs="Amiri"/>
                <w:sz w:val="28"/>
                <w:szCs w:val="28"/>
                <w:rtl/>
              </w:rPr>
              <w:t xml:space="preserve"> " </w:t>
            </w:r>
          </w:p>
          <w:p w14:paraId="07CABADD" w14:textId="5B7FC1B5" w:rsidR="006034DC" w:rsidRPr="006034DC" w:rsidRDefault="006034DC" w:rsidP="006034DC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6034DC">
              <w:rPr>
                <w:rFonts w:ascii="Amiri" w:hAnsi="Amiri" w:cs="Amiri"/>
                <w:sz w:val="28"/>
                <w:szCs w:val="28"/>
                <w:rtl/>
              </w:rPr>
              <w:t xml:space="preserve"> 3) نعرف لعبة كما يلي: اللاعب الذي يرمي النرد يربح </w:t>
            </w:r>
            <w:r w:rsidRPr="006034DC">
              <w:rPr>
                <w:rFonts w:ascii="Amiri" w:hAnsi="Amiri" w:cs="Amiri"/>
                <w:position w:val="-6"/>
                <w:sz w:val="28"/>
                <w:szCs w:val="28"/>
              </w:rPr>
              <w:object w:dxaOrig="639" w:dyaOrig="279" w14:anchorId="1AED4F73">
                <v:shape id="_x0000_i2003" type="#_x0000_t75" style="width:31.8pt;height:14.25pt" o:ole="">
                  <v:imagedata r:id="rId492" o:title=""/>
                </v:shape>
                <o:OLEObject Type="Embed" ProgID="Equation.DSMT4" ShapeID="_x0000_i2003" DrawAspect="Content" ObjectID="_1795180316" r:id="rId493"/>
              </w:object>
            </w:r>
            <w:r w:rsidRPr="006034DC">
              <w:rPr>
                <w:rFonts w:ascii="Amiri" w:hAnsi="Amiri" w:cs="Amiri"/>
                <w:sz w:val="28"/>
                <w:szCs w:val="28"/>
                <w:rtl/>
              </w:rPr>
              <w:t xml:space="preserve"> إذا ظهر الرقم </w:t>
            </w:r>
            <w:r w:rsidRPr="006034DC">
              <w:rPr>
                <w:rFonts w:ascii="Amiri" w:hAnsi="Amiri" w:cs="Amiri" w:hint="cs"/>
                <w:sz w:val="28"/>
                <w:szCs w:val="28"/>
                <w:rtl/>
              </w:rPr>
              <w:t>4،</w:t>
            </w:r>
            <w:r w:rsidRPr="006034DC">
              <w:rPr>
                <w:rFonts w:ascii="Amiri" w:hAnsi="Amiri" w:cs="Amiri"/>
                <w:sz w:val="28"/>
                <w:szCs w:val="28"/>
                <w:rtl/>
              </w:rPr>
              <w:t xml:space="preserve"> يخسر </w:t>
            </w:r>
            <w:r w:rsidRPr="006034DC">
              <w:rPr>
                <w:rFonts w:ascii="Amiri" w:hAnsi="Amiri" w:cs="Amiri"/>
                <w:position w:val="-6"/>
                <w:sz w:val="28"/>
                <w:szCs w:val="28"/>
              </w:rPr>
              <w:object w:dxaOrig="620" w:dyaOrig="279" w14:anchorId="1D0DB07E">
                <v:shape id="_x0000_i2004" type="#_x0000_t75" style="width:31pt;height:14.25pt" o:ole="">
                  <v:imagedata r:id="rId494" o:title=""/>
                </v:shape>
                <o:OLEObject Type="Embed" ProgID="Equation.DSMT4" ShapeID="_x0000_i2004" DrawAspect="Content" ObjectID="_1795180317" r:id="rId495"/>
              </w:object>
            </w:r>
            <w:r w:rsidRPr="006034DC">
              <w:rPr>
                <w:rFonts w:ascii="Amiri" w:hAnsi="Amiri" w:cs="Amiri"/>
                <w:sz w:val="28"/>
                <w:szCs w:val="28"/>
                <w:rtl/>
              </w:rPr>
              <w:t xml:space="preserve">إذا ظهر رقم فردي </w:t>
            </w:r>
            <w:r w:rsidRPr="006034DC">
              <w:rPr>
                <w:rFonts w:ascii="Amiri" w:hAnsi="Amiri" w:cs="Amiri" w:hint="cs"/>
                <w:sz w:val="28"/>
                <w:szCs w:val="28"/>
                <w:rtl/>
              </w:rPr>
              <w:t>ويخسر</w:t>
            </w:r>
            <w:r w:rsidRPr="006034DC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6034DC">
              <w:rPr>
                <w:rFonts w:ascii="Amiri" w:hAnsi="Amiri" w:cs="Amiri"/>
                <w:position w:val="-6"/>
                <w:sz w:val="28"/>
                <w:szCs w:val="28"/>
              </w:rPr>
              <w:object w:dxaOrig="740" w:dyaOrig="279" w14:anchorId="313890B7">
                <v:shape id="_x0000_i2005" type="#_x0000_t75" style="width:36.85pt;height:14.25pt" o:ole="">
                  <v:imagedata r:id="rId496" o:title=""/>
                </v:shape>
                <o:OLEObject Type="Embed" ProgID="Equation.DSMT4" ShapeID="_x0000_i2005" DrawAspect="Content" ObjectID="_1795180318" r:id="rId497"/>
              </w:object>
            </w:r>
            <w:r w:rsidRPr="006034DC">
              <w:rPr>
                <w:rFonts w:ascii="Amiri" w:hAnsi="Amiri" w:cs="Amiri"/>
                <w:sz w:val="28"/>
                <w:szCs w:val="28"/>
                <w:rtl/>
              </w:rPr>
              <w:t xml:space="preserve"> إذا ظهر الرقم 2 أو الرقم </w:t>
            </w:r>
            <w:r w:rsidRPr="006034DC">
              <w:rPr>
                <w:rFonts w:ascii="Amiri" w:hAnsi="Amiri" w:cs="Amiri" w:hint="cs"/>
                <w:sz w:val="28"/>
                <w:szCs w:val="28"/>
                <w:rtl/>
              </w:rPr>
              <w:t>6.</w:t>
            </w:r>
          </w:p>
          <w:p w14:paraId="076F6F74" w14:textId="77777777" w:rsidR="006034DC" w:rsidRPr="006034DC" w:rsidRDefault="006034DC" w:rsidP="006034DC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6034DC">
              <w:rPr>
                <w:rFonts w:ascii="Amiri" w:hAnsi="Amiri" w:cs="Amiri"/>
                <w:position w:val="-4"/>
                <w:sz w:val="28"/>
                <w:szCs w:val="28"/>
              </w:rPr>
              <w:object w:dxaOrig="279" w:dyaOrig="260" w14:anchorId="62148622">
                <v:shape id="_x0000_i2006" type="#_x0000_t75" style="width:14.25pt;height:13.4pt" o:ole="">
                  <v:imagedata r:id="rId498" o:title=""/>
                </v:shape>
                <o:OLEObject Type="Embed" ProgID="Equation.DSMT4" ShapeID="_x0000_i2006" DrawAspect="Content" ObjectID="_1795180319" r:id="rId499"/>
              </w:object>
            </w:r>
            <w:r w:rsidRPr="006034DC">
              <w:rPr>
                <w:rFonts w:ascii="Amiri" w:hAnsi="Amiri" w:cs="Amiri"/>
                <w:sz w:val="28"/>
                <w:szCs w:val="28"/>
                <w:rtl/>
              </w:rPr>
              <w:t xml:space="preserve"> هو المتغير العشوائي الذي يعطي الربح أو الخسارة.</w:t>
            </w:r>
          </w:p>
          <w:p w14:paraId="3E77140C" w14:textId="2A126591" w:rsidR="006034DC" w:rsidRDefault="006034DC" w:rsidP="006034DC">
            <w:pPr>
              <w:pStyle w:val="Paragraphedeliste"/>
              <w:numPr>
                <w:ilvl w:val="0"/>
                <w:numId w:val="48"/>
              </w:numPr>
              <w:tabs>
                <w:tab w:val="clear" w:pos="435"/>
                <w:tab w:val="num" w:pos="773"/>
              </w:tabs>
              <w:bidi/>
              <w:ind w:firstLine="54"/>
              <w:rPr>
                <w:rFonts w:ascii="Amiri" w:hAnsi="Amiri" w:cs="Amiri"/>
                <w:sz w:val="28"/>
                <w:szCs w:val="28"/>
              </w:rPr>
            </w:pPr>
            <w:r w:rsidRPr="006034DC">
              <w:rPr>
                <w:rFonts w:ascii="Amiri" w:hAnsi="Amiri" w:cs="Amiri"/>
                <w:sz w:val="28"/>
                <w:szCs w:val="28"/>
                <w:rtl/>
              </w:rPr>
              <w:t>عين القيم التي يأخذها المتغير</w:t>
            </w:r>
            <w:r w:rsidRPr="006034DC">
              <w:rPr>
                <w:position w:val="-4"/>
              </w:rPr>
              <w:object w:dxaOrig="279" w:dyaOrig="260" w14:anchorId="6EE90C21">
                <v:shape id="_x0000_i2007" type="#_x0000_t75" style="width:14.25pt;height:13.4pt" o:ole="">
                  <v:imagedata r:id="rId498" o:title=""/>
                </v:shape>
                <o:OLEObject Type="Embed" ProgID="Equation.DSMT4" ShapeID="_x0000_i2007" DrawAspect="Content" ObjectID="_1795180320" r:id="rId500"/>
              </w:object>
            </w:r>
            <w:r w:rsidRPr="006034DC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7948E985" w14:textId="5F078893" w:rsidR="006034DC" w:rsidRPr="006034DC" w:rsidRDefault="006034DC" w:rsidP="006034DC">
            <w:pPr>
              <w:pStyle w:val="Paragraphedeliste"/>
              <w:numPr>
                <w:ilvl w:val="0"/>
                <w:numId w:val="48"/>
              </w:numPr>
              <w:tabs>
                <w:tab w:val="clear" w:pos="435"/>
              </w:tabs>
              <w:bidi/>
              <w:ind w:hanging="229"/>
              <w:rPr>
                <w:rFonts w:ascii="Amiri" w:hAnsi="Amiri" w:cs="Amiri"/>
                <w:sz w:val="28"/>
                <w:szCs w:val="28"/>
              </w:rPr>
            </w:pPr>
            <w:r w:rsidRPr="006034DC">
              <w:rPr>
                <w:rFonts w:ascii="Amiri" w:hAnsi="Amiri" w:cs="Amiri"/>
                <w:sz w:val="28"/>
                <w:szCs w:val="28"/>
                <w:rtl/>
              </w:rPr>
              <w:t>عين قانون احتمال المتغير</w:t>
            </w:r>
            <w:r w:rsidRPr="006034DC">
              <w:rPr>
                <w:position w:val="-4"/>
              </w:rPr>
              <w:object w:dxaOrig="279" w:dyaOrig="260" w14:anchorId="7D83304A">
                <v:shape id="_x0000_i2192" type="#_x0000_t75" style="width:14.25pt;height:13.4pt" o:ole="">
                  <v:imagedata r:id="rId498" o:title=""/>
                </v:shape>
                <o:OLEObject Type="Embed" ProgID="Equation.DSMT4" ShapeID="_x0000_i2192" DrawAspect="Content" ObjectID="_1795180321" r:id="rId501"/>
              </w:object>
            </w:r>
            <w:r w:rsidRPr="006034DC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7D33995C" w14:textId="77777777" w:rsidR="006034DC" w:rsidRPr="006034DC" w:rsidRDefault="006034DC" w:rsidP="006034DC">
            <w:pPr>
              <w:tabs>
                <w:tab w:val="num" w:pos="435"/>
              </w:tabs>
              <w:bidi/>
              <w:ind w:left="75" w:firstLine="338"/>
              <w:rPr>
                <w:rFonts w:ascii="Amiri" w:hAnsi="Amiri" w:cs="Amiri"/>
                <w:sz w:val="28"/>
                <w:szCs w:val="28"/>
                <w:rtl/>
              </w:rPr>
            </w:pPr>
            <w:r w:rsidRPr="006034DC">
              <w:rPr>
                <w:rFonts w:ascii="Amiri" w:hAnsi="Amiri" w:cs="Amiri"/>
                <w:sz w:val="28"/>
                <w:szCs w:val="28"/>
                <w:rtl/>
              </w:rPr>
              <w:t>جـ- احسب الأمل الرياضياتي للمتغير</w:t>
            </w:r>
            <w:r w:rsidRPr="006034DC">
              <w:rPr>
                <w:rFonts w:ascii="Amiri" w:hAnsi="Amiri" w:cs="Amiri"/>
                <w:position w:val="-4"/>
                <w:sz w:val="28"/>
                <w:szCs w:val="28"/>
              </w:rPr>
              <w:object w:dxaOrig="279" w:dyaOrig="260" w14:anchorId="2CE09313">
                <v:shape id="_x0000_i2193" type="#_x0000_t75" style="width:14.25pt;height:13.4pt" o:ole="">
                  <v:imagedata r:id="rId498" o:title=""/>
                </v:shape>
                <o:OLEObject Type="Embed" ProgID="Equation.DSMT4" ShapeID="_x0000_i2193" DrawAspect="Content" ObjectID="_1795180322" r:id="rId502"/>
              </w:object>
            </w:r>
            <w:r w:rsidRPr="006034DC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3F8F5CFA" w14:textId="2BAA590B" w:rsidR="006034DC" w:rsidRPr="006034DC" w:rsidRDefault="006034DC" w:rsidP="006034DC">
            <w:pPr>
              <w:tabs>
                <w:tab w:val="num" w:pos="435"/>
              </w:tabs>
              <w:bidi/>
              <w:ind w:left="75" w:firstLine="338"/>
              <w:rPr>
                <w:rFonts w:ascii="Amiri" w:hAnsi="Amiri" w:cs="Amiri"/>
                <w:sz w:val="28"/>
                <w:szCs w:val="28"/>
                <w:rtl/>
              </w:rPr>
            </w:pPr>
            <w:r w:rsidRPr="006034DC">
              <w:rPr>
                <w:rFonts w:ascii="Amiri" w:hAnsi="Amiri" w:cs="Amiri"/>
                <w:sz w:val="28"/>
                <w:szCs w:val="28"/>
                <w:rtl/>
              </w:rPr>
              <w:t xml:space="preserve">د- ما هي قيمة الربح المناسبة للعبة </w:t>
            </w:r>
            <w:r w:rsidRPr="006034DC">
              <w:rPr>
                <w:rFonts w:ascii="Amiri" w:hAnsi="Amiri" w:cs="Amiri" w:hint="cs"/>
                <w:sz w:val="28"/>
                <w:szCs w:val="28"/>
                <w:rtl/>
              </w:rPr>
              <w:t>عادلة؟</w:t>
            </w:r>
            <w:r w:rsidRPr="006034DC">
              <w:rPr>
                <w:rFonts w:ascii="Amiri" w:hAnsi="Amiri" w:cs="Amiri"/>
                <w:sz w:val="28"/>
                <w:szCs w:val="28"/>
                <w:rtl/>
              </w:rPr>
              <w:t xml:space="preserve"> (أمل رياضياتي معدوم)</w:t>
            </w:r>
          </w:p>
          <w:p w14:paraId="07F4AAE2" w14:textId="77777777" w:rsidR="00C757C1" w:rsidRPr="006034DC" w:rsidRDefault="00C757C1" w:rsidP="00C80089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7A7E7F4E" w14:textId="77777777" w:rsidR="00C757C1" w:rsidRDefault="00C757C1" w:rsidP="00CC0CC4">
            <w:pPr>
              <w:bidi/>
              <w:ind w:left="1056"/>
              <w:rPr>
                <w:rFonts w:cstheme="minorHAnsi"/>
                <w:sz w:val="28"/>
                <w:szCs w:val="28"/>
                <w:rtl/>
              </w:rPr>
            </w:pPr>
          </w:p>
          <w:p w14:paraId="6BEA0DEF" w14:textId="77777777" w:rsidR="00CC0CC4" w:rsidRDefault="00CC0CC4" w:rsidP="00CC0CC4">
            <w:pPr>
              <w:bidi/>
              <w:ind w:left="1056"/>
              <w:rPr>
                <w:rFonts w:cstheme="minorHAnsi"/>
                <w:sz w:val="28"/>
                <w:szCs w:val="28"/>
                <w:rtl/>
              </w:rPr>
            </w:pPr>
          </w:p>
          <w:p w14:paraId="71F0F9F3" w14:textId="2837F094" w:rsidR="00CC0CC4" w:rsidRDefault="00E37B6A" w:rsidP="00CC0CC4">
            <w:pPr>
              <w:bidi/>
              <w:ind w:left="1056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/>
                <w:noProof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05152F37" wp14:editId="5ADD18F3">
                      <wp:simplePos x="0" y="0"/>
                      <wp:positionH relativeFrom="column">
                        <wp:posOffset>536457</wp:posOffset>
                      </wp:positionH>
                      <wp:positionV relativeFrom="paragraph">
                        <wp:posOffset>23717</wp:posOffset>
                      </wp:positionV>
                      <wp:extent cx="3455581" cy="3838353"/>
                      <wp:effectExtent l="0" t="0" r="12065" b="10160"/>
                      <wp:wrapNone/>
                      <wp:docPr id="1717892633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55581" cy="3838353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7AEABC" w14:textId="6EBFEEE5" w:rsidR="00E37B6A" w:rsidRDefault="00E37B6A" w:rsidP="00E37B6A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43CA84C" wp14:editId="36115509">
                                        <wp:extent cx="2761905" cy="2761905"/>
                                        <wp:effectExtent l="0" t="0" r="635" b="635"/>
                                        <wp:docPr id="908296014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08296014" name=""/>
                                                <pic:cNvPicPr/>
                                              </pic:nvPicPr>
                                              <pic:blipFill>
                                                <a:blip r:embed="rId4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61905" cy="27619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5152F37" id="Rectangle 48" o:spid="_x0000_s1062" style="position:absolute;left:0;text-align:left;margin-left:42.25pt;margin-top:1.85pt;width:272.1pt;height:302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" fillcolor="white [3201]" strokecolor="white [3212]" strokeweight="2pt">
                      <v:textbox>
                        <w:txbxContent>
                          <w:p w14:paraId="1A7AEABC" w14:textId="6EBFEEE5" w:rsidR="00E37B6A" w:rsidRDefault="00E37B6A" w:rsidP="00E37B6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3CA84C" wp14:editId="36115509">
                                  <wp:extent cx="2761905" cy="2761905"/>
                                  <wp:effectExtent l="0" t="0" r="635" b="635"/>
                                  <wp:docPr id="908296014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08296014" name=""/>
                                          <pic:cNvPicPr/>
                                        </pic:nvPicPr>
                                        <pic:blipFill>
                                          <a:blip r:embed="rId4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1905" cy="2761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3310D89" w14:textId="77777777" w:rsidR="00CC0CC4" w:rsidRDefault="00CC0CC4" w:rsidP="00CC0CC4">
            <w:pPr>
              <w:bidi/>
              <w:ind w:left="1056"/>
              <w:rPr>
                <w:rFonts w:cstheme="minorHAnsi"/>
                <w:sz w:val="28"/>
                <w:szCs w:val="28"/>
                <w:rtl/>
              </w:rPr>
            </w:pPr>
          </w:p>
          <w:p w14:paraId="474AB309" w14:textId="77777777" w:rsidR="00CC0CC4" w:rsidRDefault="00CC0CC4" w:rsidP="00CC0CC4">
            <w:pPr>
              <w:bidi/>
              <w:ind w:left="1056"/>
              <w:rPr>
                <w:rFonts w:cstheme="minorHAnsi"/>
                <w:sz w:val="28"/>
                <w:szCs w:val="28"/>
                <w:rtl/>
              </w:rPr>
            </w:pPr>
          </w:p>
          <w:p w14:paraId="36BBBFCD" w14:textId="77777777" w:rsidR="00CC0CC4" w:rsidRDefault="00CC0CC4" w:rsidP="00CC0CC4">
            <w:pPr>
              <w:bidi/>
              <w:ind w:left="1056"/>
              <w:rPr>
                <w:rFonts w:cstheme="minorHAnsi"/>
                <w:sz w:val="28"/>
                <w:szCs w:val="28"/>
                <w:rtl/>
              </w:rPr>
            </w:pPr>
          </w:p>
          <w:p w14:paraId="09831E8A" w14:textId="77777777" w:rsidR="00CC0CC4" w:rsidRDefault="00CC0CC4" w:rsidP="00CC0CC4">
            <w:pPr>
              <w:bidi/>
              <w:ind w:left="1056"/>
              <w:rPr>
                <w:rFonts w:cstheme="minorHAnsi"/>
                <w:sz w:val="28"/>
                <w:szCs w:val="28"/>
                <w:rtl/>
              </w:rPr>
            </w:pPr>
          </w:p>
          <w:p w14:paraId="100B3122" w14:textId="77777777" w:rsidR="00CC0CC4" w:rsidRDefault="00CC0CC4" w:rsidP="00CC0CC4">
            <w:pPr>
              <w:bidi/>
              <w:ind w:left="1056"/>
              <w:rPr>
                <w:rFonts w:cstheme="minorHAnsi"/>
                <w:sz w:val="28"/>
                <w:szCs w:val="28"/>
                <w:rtl/>
              </w:rPr>
            </w:pPr>
          </w:p>
          <w:p w14:paraId="022B92A1" w14:textId="77777777" w:rsidR="00CC0CC4" w:rsidRDefault="00CC0CC4" w:rsidP="00CC0CC4">
            <w:pPr>
              <w:bidi/>
              <w:ind w:left="1056"/>
              <w:rPr>
                <w:rFonts w:cstheme="minorHAnsi"/>
                <w:sz w:val="28"/>
                <w:szCs w:val="28"/>
                <w:rtl/>
              </w:rPr>
            </w:pPr>
          </w:p>
          <w:p w14:paraId="3A09D3BE" w14:textId="77777777" w:rsidR="00CC0CC4" w:rsidRDefault="00CC0CC4" w:rsidP="00CC0CC4">
            <w:pPr>
              <w:bidi/>
              <w:ind w:left="1056"/>
              <w:rPr>
                <w:rFonts w:cstheme="minorHAnsi"/>
                <w:sz w:val="28"/>
                <w:szCs w:val="28"/>
                <w:rtl/>
              </w:rPr>
            </w:pPr>
          </w:p>
          <w:p w14:paraId="5CA65043" w14:textId="77777777" w:rsidR="00CC0CC4" w:rsidRDefault="00CC0CC4" w:rsidP="00CC0CC4">
            <w:pPr>
              <w:bidi/>
              <w:ind w:left="1056"/>
              <w:rPr>
                <w:rFonts w:cstheme="minorHAnsi"/>
                <w:sz w:val="28"/>
                <w:szCs w:val="28"/>
                <w:rtl/>
              </w:rPr>
            </w:pPr>
          </w:p>
          <w:p w14:paraId="147BE55D" w14:textId="77777777" w:rsidR="00CC0CC4" w:rsidRDefault="00CC0CC4" w:rsidP="00CC0CC4">
            <w:pPr>
              <w:bidi/>
              <w:ind w:left="1056"/>
              <w:rPr>
                <w:rFonts w:cstheme="minorHAnsi"/>
                <w:sz w:val="28"/>
                <w:szCs w:val="28"/>
                <w:rtl/>
              </w:rPr>
            </w:pPr>
          </w:p>
          <w:p w14:paraId="4FFD63A2" w14:textId="77777777" w:rsidR="00CC0CC4" w:rsidRDefault="00CC0CC4" w:rsidP="00CC0CC4">
            <w:pPr>
              <w:bidi/>
              <w:ind w:left="1056"/>
              <w:rPr>
                <w:rFonts w:cstheme="minorHAnsi"/>
                <w:sz w:val="28"/>
                <w:szCs w:val="28"/>
                <w:rtl/>
              </w:rPr>
            </w:pPr>
          </w:p>
          <w:p w14:paraId="376DB2F9" w14:textId="77777777" w:rsidR="00CC0CC4" w:rsidRDefault="00CC0CC4" w:rsidP="00CC0CC4">
            <w:pPr>
              <w:bidi/>
              <w:ind w:left="1056"/>
              <w:rPr>
                <w:rFonts w:cstheme="minorHAnsi"/>
                <w:sz w:val="28"/>
                <w:szCs w:val="28"/>
                <w:rtl/>
              </w:rPr>
            </w:pPr>
          </w:p>
          <w:p w14:paraId="3E06FA0F" w14:textId="77777777" w:rsidR="00CC0CC4" w:rsidRDefault="00CC0CC4" w:rsidP="00CC0CC4">
            <w:pPr>
              <w:bidi/>
              <w:ind w:left="1056"/>
              <w:rPr>
                <w:rFonts w:cstheme="minorHAnsi"/>
                <w:sz w:val="28"/>
                <w:szCs w:val="28"/>
                <w:rtl/>
              </w:rPr>
            </w:pPr>
          </w:p>
          <w:p w14:paraId="0B39DFDF" w14:textId="77777777" w:rsidR="00CC0CC4" w:rsidRDefault="00CC0CC4" w:rsidP="00CC0CC4">
            <w:pPr>
              <w:bidi/>
              <w:ind w:left="1056"/>
              <w:rPr>
                <w:rFonts w:cstheme="minorHAnsi"/>
                <w:sz w:val="28"/>
                <w:szCs w:val="28"/>
                <w:rtl/>
              </w:rPr>
            </w:pPr>
          </w:p>
          <w:p w14:paraId="3F75BDED" w14:textId="77777777" w:rsidR="00CC0CC4" w:rsidRDefault="00CC0CC4" w:rsidP="00CC0CC4">
            <w:pPr>
              <w:bidi/>
              <w:ind w:left="1056"/>
              <w:rPr>
                <w:rFonts w:cstheme="minorHAnsi"/>
                <w:sz w:val="28"/>
                <w:szCs w:val="28"/>
                <w:rtl/>
              </w:rPr>
            </w:pPr>
          </w:p>
          <w:p w14:paraId="6BE9FE19" w14:textId="77777777" w:rsidR="00CC0CC4" w:rsidRDefault="00CC0CC4" w:rsidP="00CC0CC4">
            <w:pPr>
              <w:bidi/>
              <w:ind w:left="1056"/>
              <w:rPr>
                <w:rFonts w:cstheme="minorHAnsi"/>
                <w:sz w:val="28"/>
                <w:szCs w:val="28"/>
                <w:rtl/>
              </w:rPr>
            </w:pPr>
          </w:p>
          <w:p w14:paraId="69CB5301" w14:textId="77777777" w:rsidR="00CC0CC4" w:rsidRDefault="00CC0CC4" w:rsidP="00CC0CC4">
            <w:pPr>
              <w:bidi/>
              <w:ind w:left="1056"/>
              <w:rPr>
                <w:rFonts w:cstheme="minorHAnsi"/>
                <w:sz w:val="28"/>
                <w:szCs w:val="28"/>
                <w:rtl/>
              </w:rPr>
            </w:pPr>
          </w:p>
          <w:p w14:paraId="7C366852" w14:textId="77777777" w:rsidR="00CC0CC4" w:rsidRDefault="00CC0CC4" w:rsidP="00CC0CC4">
            <w:pPr>
              <w:bidi/>
              <w:ind w:left="1056"/>
              <w:rPr>
                <w:rFonts w:cstheme="minorHAnsi"/>
                <w:sz w:val="28"/>
                <w:szCs w:val="28"/>
                <w:rtl/>
              </w:rPr>
            </w:pPr>
          </w:p>
          <w:p w14:paraId="7A9BD2EA" w14:textId="77777777" w:rsidR="00CC0CC4" w:rsidRDefault="00CC0CC4" w:rsidP="00CC0CC4">
            <w:pPr>
              <w:bidi/>
              <w:ind w:left="1056"/>
              <w:rPr>
                <w:rFonts w:cstheme="minorHAnsi"/>
                <w:sz w:val="28"/>
                <w:szCs w:val="28"/>
                <w:rtl/>
              </w:rPr>
            </w:pPr>
          </w:p>
          <w:p w14:paraId="0BB5162A" w14:textId="77777777" w:rsidR="008F37DC" w:rsidRDefault="008F37DC" w:rsidP="008F37DC">
            <w:pPr>
              <w:bidi/>
              <w:ind w:left="1056"/>
              <w:rPr>
                <w:rFonts w:cstheme="minorHAnsi"/>
                <w:sz w:val="28"/>
                <w:szCs w:val="28"/>
                <w:rtl/>
              </w:rPr>
            </w:pPr>
          </w:p>
          <w:p w14:paraId="114BF1A9" w14:textId="77777777" w:rsidR="008F37DC" w:rsidRDefault="008F37DC" w:rsidP="008F37DC">
            <w:pPr>
              <w:bidi/>
              <w:ind w:left="1056"/>
              <w:rPr>
                <w:rFonts w:cstheme="minorHAnsi"/>
                <w:sz w:val="28"/>
                <w:szCs w:val="28"/>
                <w:rtl/>
              </w:rPr>
            </w:pPr>
          </w:p>
          <w:p w14:paraId="103EF165" w14:textId="77777777" w:rsidR="008F37DC" w:rsidRDefault="008F37DC" w:rsidP="008F37DC">
            <w:pPr>
              <w:bidi/>
              <w:ind w:left="1056"/>
              <w:rPr>
                <w:rFonts w:cstheme="minorHAnsi"/>
                <w:sz w:val="28"/>
                <w:szCs w:val="28"/>
                <w:rtl/>
              </w:rPr>
            </w:pPr>
          </w:p>
          <w:p w14:paraId="20742177" w14:textId="77777777" w:rsidR="008F37DC" w:rsidRDefault="008F37DC" w:rsidP="008F37DC">
            <w:pPr>
              <w:bidi/>
              <w:ind w:left="1056"/>
              <w:rPr>
                <w:rFonts w:cstheme="minorHAnsi"/>
                <w:sz w:val="28"/>
                <w:szCs w:val="28"/>
                <w:rtl/>
              </w:rPr>
            </w:pPr>
          </w:p>
          <w:p w14:paraId="5610EA5F" w14:textId="77777777" w:rsidR="008F37DC" w:rsidRDefault="008F37DC" w:rsidP="008F37DC">
            <w:pPr>
              <w:bidi/>
              <w:ind w:left="1056"/>
              <w:rPr>
                <w:rFonts w:cstheme="minorHAnsi"/>
                <w:sz w:val="28"/>
                <w:szCs w:val="28"/>
                <w:rtl/>
              </w:rPr>
            </w:pPr>
          </w:p>
          <w:p w14:paraId="0DE02FC8" w14:textId="77777777" w:rsidR="00CC0CC4" w:rsidRPr="00792B9B" w:rsidRDefault="00CC0CC4" w:rsidP="00CC0CC4">
            <w:pPr>
              <w:bidi/>
              <w:ind w:left="1056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6C95BA09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70ED5D1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F2D9828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32F938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58FA625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2E5BA40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226F6CD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BD6F03D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FCB1EDE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E6BE1CC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BC21CF6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0DDD8A5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9CCEC29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58CBFE8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3AAF283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0264D26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86AA88A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ED061D0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B4564CC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0389FE1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75A564D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FADA076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2F1BC90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EDBB728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E0E4103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E0F4DF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81ECE53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0DE32A6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49E4BE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D93014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F164E0D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5BD19F2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2992EDB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9A76E83" w14:textId="77777777" w:rsidR="00C757C1" w:rsidRPr="00792B9B" w:rsidRDefault="00C757C1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1DA27527" w14:textId="77777777" w:rsidR="00C757C1" w:rsidRDefault="00C757C1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9D3E265" wp14:editId="70A0F111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433665488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592DB" w14:textId="77777777" w:rsidR="00C757C1" w:rsidRPr="00305590" w:rsidRDefault="00C757C1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061F9422" w14:textId="77777777" w:rsidR="00C757C1" w:rsidRPr="00305590" w:rsidRDefault="00C757C1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D3E265" id="_x0000_s1063" style="position:absolute;left:0;text-align:left;margin-left:-46.15pt;margin-top:66.05pt;width:543pt;height:53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" fillcolor="white [3201]" strokecolor="black [3213]" strokeweight="2pt">
                <v:textbox>
                  <w:txbxContent>
                    <w:p w14:paraId="164592DB" w14:textId="77777777" w:rsidR="00C757C1" w:rsidRPr="00305590" w:rsidRDefault="00C757C1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061F9422" w14:textId="77777777" w:rsidR="00C757C1" w:rsidRPr="00305590" w:rsidRDefault="00C757C1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94CFD3E" wp14:editId="499C1082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174744301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A0A082" w14:textId="51A4B50E" w:rsidR="00C757C1" w:rsidRPr="00305590" w:rsidRDefault="00C757C1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CC0CC4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02 ساعة</w:t>
                            </w:r>
                          </w:p>
                          <w:p w14:paraId="4D3A5C90" w14:textId="77777777" w:rsidR="00C757C1" w:rsidRDefault="00C757C1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4CFD3E" id="_x0000_s1064" style="position:absolute;left:0;text-align:left;margin-left:-44.65pt;margin-top:.8pt;width:100.5pt;height:58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" fillcolor="white [3201]" strokecolor="black [3213]" strokeweight="2pt">
                <v:textbox>
                  <w:txbxContent>
                    <w:p w14:paraId="20A0A082" w14:textId="51A4B50E" w:rsidR="00C757C1" w:rsidRPr="00305590" w:rsidRDefault="00C757C1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CC0CC4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02 ساعة</w:t>
                      </w:r>
                    </w:p>
                    <w:p w14:paraId="4D3A5C90" w14:textId="77777777" w:rsidR="00C757C1" w:rsidRDefault="00C757C1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3323508" wp14:editId="3829134D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11495304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5C1F9" w14:textId="77777777" w:rsidR="00C757C1" w:rsidRPr="00305590" w:rsidRDefault="00C757C1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الثانية 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علوم تجريبية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323508" id="_x0000_s1065" style="position:absolute;left:0;text-align:left;margin-left:396.35pt;margin-top:-.7pt;width:100.5pt;height:62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" fillcolor="white [3201]" strokecolor="black [3213]" strokeweight="2pt">
                <v:textbox>
                  <w:txbxContent>
                    <w:p w14:paraId="71E5C1F9" w14:textId="77777777" w:rsidR="00C757C1" w:rsidRPr="00305590" w:rsidRDefault="00C757C1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الثانية 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علوم تجريبية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AD64EF0" wp14:editId="2A9F0F20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154440625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49EFD" w14:textId="77777777" w:rsidR="00C757C1" w:rsidRPr="00305590" w:rsidRDefault="00C757C1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الاح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تمالات</w:t>
                            </w:r>
                          </w:p>
                          <w:p w14:paraId="32643B35" w14:textId="77777777" w:rsidR="00C757C1" w:rsidRPr="00305590" w:rsidRDefault="00C757C1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1A5670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حل مسائل في الاحتمالات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D64EF0" id="_x0000_s1066" style="position:absolute;left:0;text-align:left;margin-left:66.35pt;margin-top:1.55pt;width:323.25pt;height:58.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" fillcolor="white [3201]" strokecolor="black [3213]" strokeweight="2pt">
                <v:textbox>
                  <w:txbxContent>
                    <w:p w14:paraId="7D549EFD" w14:textId="77777777" w:rsidR="00C757C1" w:rsidRPr="00305590" w:rsidRDefault="00C757C1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الاح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تمالات</w:t>
                      </w:r>
                    </w:p>
                    <w:p w14:paraId="32643B35" w14:textId="77777777" w:rsidR="00C757C1" w:rsidRPr="00305590" w:rsidRDefault="00C757C1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1A5670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حل مسائل في الاحتمالات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7C750B97" w14:textId="77777777" w:rsidR="00C757C1" w:rsidRPr="00792B9B" w:rsidRDefault="00C757C1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1"/>
        <w:gridCol w:w="1183"/>
      </w:tblGrid>
      <w:tr w:rsidR="00C757C1" w:rsidRPr="00792B9B" w14:paraId="564E3D3D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314AA96D" w14:textId="77777777" w:rsidR="00C757C1" w:rsidRPr="00305590" w:rsidRDefault="00C757C1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185280F5" w14:textId="77777777" w:rsidR="00C757C1" w:rsidRPr="00305590" w:rsidRDefault="00C757C1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3029FFFC" w14:textId="77777777" w:rsidR="00C757C1" w:rsidRPr="00305590" w:rsidRDefault="00C757C1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C757C1" w:rsidRPr="00792B9B" w14:paraId="3ADE6385" w14:textId="77777777" w:rsidTr="00305590">
        <w:tc>
          <w:tcPr>
            <w:tcW w:w="1278" w:type="dxa"/>
          </w:tcPr>
          <w:p w14:paraId="12902D12" w14:textId="77777777" w:rsidR="00C757C1" w:rsidRDefault="00C757C1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01DD232" w14:textId="77777777" w:rsidR="00C757C1" w:rsidRDefault="00C757C1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315AD04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19B5F07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994A96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3CF3B6D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027AF38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D79E365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8154A51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3D10136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4282ACA" w14:textId="77777777" w:rsidR="00C757C1" w:rsidRDefault="00C757C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3FE6DBD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2C4A3C7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CCC0B5D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ADCFB93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AAC1BEE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7B85805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6159A80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5D4DC72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219C0E1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1094BCF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CAE1666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D9E047F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21F53E2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6E1AD1D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ABB0B3A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4AA73CE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A298777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63ED412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35A897C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35936CF" w14:textId="77777777" w:rsidR="00C757C1" w:rsidRDefault="00C757C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0987818" w14:textId="77777777" w:rsidR="00C757C1" w:rsidRPr="00FB5A89" w:rsidRDefault="00C757C1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0747FC77" w14:textId="77777777" w:rsidR="00CC0CC4" w:rsidRPr="00CC0CC4" w:rsidRDefault="00CC0CC4" w:rsidP="00CC0CC4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</w:p>
          <w:p w14:paraId="7DB5445E" w14:textId="6B072D5E" w:rsidR="00CC0CC4" w:rsidRPr="00CC0CC4" w:rsidRDefault="00CC0CC4" w:rsidP="00CC0CC4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C0CC4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تمرين01</w:t>
            </w:r>
            <w:r w:rsidRPr="00CC0CC4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: ت 55 ص 395</w:t>
            </w:r>
          </w:p>
          <w:p w14:paraId="0512AF21" w14:textId="37611620" w:rsidR="00CC0CC4" w:rsidRPr="00CC0CC4" w:rsidRDefault="00CC0CC4" w:rsidP="00CC0CC4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C0CC4">
              <w:rPr>
                <w:rFonts w:ascii="Amiri" w:hAnsi="Amiri" w:cs="Amiri"/>
                <w:sz w:val="26"/>
                <w:szCs w:val="26"/>
                <w:rtl/>
              </w:rPr>
              <w:t xml:space="preserve">  يحتوي كيس على ثلاث كرات مرقمة 0، 1، 2 نسحب عشوائيا كرة من الكيس. نسجل </w:t>
            </w:r>
            <w:r w:rsidRPr="00CC0CC4">
              <w:rPr>
                <w:rFonts w:ascii="Amiri" w:hAnsi="Amiri" w:cs="Amiri"/>
                <w:position w:val="-6"/>
                <w:sz w:val="26"/>
                <w:szCs w:val="26"/>
              </w:rPr>
              <w:object w:dxaOrig="200" w:dyaOrig="220" w14:anchorId="03A8A4A0">
                <v:shape id="_x0000_i2479" type="#_x0000_t75" style="width:10.05pt;height:10.9pt" o:ole="">
                  <v:imagedata r:id="rId503" o:title=""/>
                </v:shape>
                <o:OLEObject Type="Embed" ProgID="Equation.DSMT4" ShapeID="_x0000_i2479" DrawAspect="Content" ObjectID="_1795180323" r:id="rId504"/>
              </w:object>
            </w:r>
            <w:r w:rsidRPr="00CC0CC4">
              <w:rPr>
                <w:rFonts w:ascii="Amiri" w:hAnsi="Amiri" w:cs="Amiri"/>
                <w:sz w:val="26"/>
                <w:szCs w:val="26"/>
                <w:rtl/>
              </w:rPr>
              <w:t xml:space="preserve"> رقم الكرة المسحوبة ونعيدها إلى الكيس، ثم نسحب كرة ثانية ونسجل رقمها</w:t>
            </w:r>
            <w:r w:rsidRPr="00CC0CC4">
              <w:rPr>
                <w:rFonts w:ascii="Amiri" w:hAnsi="Amiri" w:cs="Amiri"/>
                <w:position w:val="-10"/>
                <w:sz w:val="26"/>
                <w:szCs w:val="26"/>
              </w:rPr>
              <w:object w:dxaOrig="220" w:dyaOrig="260" w14:anchorId="77C03F33">
                <v:shape id="_x0000_i2480" type="#_x0000_t75" style="width:10.9pt;height:13.4pt" o:ole="">
                  <v:imagedata r:id="rId505" o:title=""/>
                </v:shape>
                <o:OLEObject Type="Embed" ProgID="Equation.DSMT4" ShapeID="_x0000_i2480" DrawAspect="Content" ObjectID="_1795180324" r:id="rId506"/>
              </w:object>
            </w:r>
            <w:r w:rsidRPr="00CC0CC4">
              <w:rPr>
                <w:rFonts w:ascii="Amiri" w:hAnsi="Amiri" w:cs="Amiri"/>
                <w:sz w:val="26"/>
                <w:szCs w:val="26"/>
                <w:rtl/>
              </w:rPr>
              <w:t>.</w:t>
            </w:r>
            <w:r w:rsidRPr="00CC0CC4">
              <w:rPr>
                <w:rFonts w:ascii="Amiri" w:hAnsi="Amiri" w:cs="Amiri"/>
                <w:sz w:val="26"/>
                <w:szCs w:val="26"/>
                <w:rtl/>
              </w:rPr>
              <w:br/>
            </w:r>
            <w:r w:rsidRPr="00CC0CC4">
              <w:rPr>
                <w:rFonts w:ascii="Amiri" w:hAnsi="Amiri" w:cs="Amiri"/>
                <w:sz w:val="26"/>
                <w:szCs w:val="26"/>
                <w:rtl/>
              </w:rPr>
              <w:t>لكل سحب لكرتين نرفق النقطة</w:t>
            </w:r>
            <w:r w:rsidRPr="00CC0CC4">
              <w:rPr>
                <w:rFonts w:ascii="Amiri" w:hAnsi="Amiri" w:cs="Amiri"/>
                <w:position w:val="-10"/>
                <w:sz w:val="26"/>
                <w:szCs w:val="26"/>
              </w:rPr>
              <w:object w:dxaOrig="840" w:dyaOrig="320" w14:anchorId="254586C2">
                <v:shape id="_x0000_i2481" type="#_x0000_t75" style="width:41.85pt;height:15.9pt" o:ole="">
                  <v:imagedata r:id="rId507" o:title=""/>
                </v:shape>
                <o:OLEObject Type="Embed" ProgID="Equation.DSMT4" ShapeID="_x0000_i2481" DrawAspect="Content" ObjectID="_1795180325" r:id="rId508"/>
              </w:object>
            </w:r>
            <w:r w:rsidRPr="00CC0CC4">
              <w:rPr>
                <w:rFonts w:ascii="Amiri" w:hAnsi="Amiri" w:cs="Amiri"/>
                <w:sz w:val="26"/>
                <w:szCs w:val="26"/>
                <w:rtl/>
              </w:rPr>
              <w:t xml:space="preserve"> من المستوي المنسوب إلى معلم متعامد ومتجانس</w:t>
            </w:r>
            <w:r w:rsidRPr="00CC0CC4">
              <w:rPr>
                <w:rFonts w:ascii="Amiri" w:hAnsi="Amiri" w:cs="Amiri"/>
                <w:position w:val="-18"/>
                <w:sz w:val="26"/>
                <w:szCs w:val="26"/>
              </w:rPr>
              <w:object w:dxaOrig="800" w:dyaOrig="480" w14:anchorId="774F846F">
                <v:shape id="_x0000_i2482" type="#_x0000_t75" style="width:40.2pt;height:24.3pt" o:ole="">
                  <v:imagedata r:id="rId509" o:title=""/>
                </v:shape>
                <o:OLEObject Type="Embed" ProgID="Equation.DSMT4" ShapeID="_x0000_i2482" DrawAspect="Content" ObjectID="_1795180326" r:id="rId510"/>
              </w:object>
            </w:r>
            <w:r w:rsidRPr="00CC0CC4">
              <w:rPr>
                <w:rFonts w:ascii="Amiri" w:hAnsi="Amiri" w:cs="Amiri"/>
                <w:sz w:val="26"/>
                <w:szCs w:val="26"/>
                <w:rtl/>
              </w:rPr>
              <w:t xml:space="preserve">. </w:t>
            </w:r>
            <w:r w:rsidRPr="00CC0CC4">
              <w:rPr>
                <w:rFonts w:ascii="Amiri" w:hAnsi="Amiri" w:cs="Amiri"/>
                <w:sz w:val="26"/>
                <w:szCs w:val="26"/>
                <w:rtl/>
              </w:rPr>
              <w:t>نسمي</w:t>
            </w:r>
            <w:r w:rsidRPr="00CC0CC4">
              <w:rPr>
                <w:rFonts w:ascii="Amiri" w:hAnsi="Amiri" w:cs="Amiri"/>
                <w:position w:val="-10"/>
                <w:sz w:val="26"/>
                <w:szCs w:val="26"/>
              </w:rPr>
              <w:object w:dxaOrig="420" w:dyaOrig="320" w14:anchorId="40988CDC">
                <v:shape id="_x0000_i2483" type="#_x0000_t75" style="width:20.95pt;height:15.9pt" o:ole="">
                  <v:imagedata r:id="rId511" o:title=""/>
                </v:shape>
                <o:OLEObject Type="Embed" ProgID="Equation.DSMT4" ShapeID="_x0000_i2483" DrawAspect="Content" ObjectID="_1795180327" r:id="rId512"/>
              </w:object>
            </w:r>
            <w:r w:rsidRPr="00CC0CC4">
              <w:rPr>
                <w:rFonts w:ascii="Amiri" w:hAnsi="Amiri" w:cs="Amiri"/>
                <w:sz w:val="26"/>
                <w:szCs w:val="26"/>
                <w:rtl/>
              </w:rPr>
              <w:t xml:space="preserve"> القرص الذي مركزه</w:t>
            </w:r>
            <w:r w:rsidRPr="00CC0CC4">
              <w:rPr>
                <w:rFonts w:ascii="Amiri" w:hAnsi="Amiri" w:cs="Amiri"/>
                <w:position w:val="-6"/>
                <w:sz w:val="26"/>
                <w:szCs w:val="26"/>
              </w:rPr>
              <w:object w:dxaOrig="240" w:dyaOrig="279" w14:anchorId="3760BB8C">
                <v:shape id="_x0000_i2484" type="#_x0000_t75" style="width:11.7pt;height:14.25pt" o:ole="">
                  <v:imagedata r:id="rId513" o:title=""/>
                </v:shape>
                <o:OLEObject Type="Embed" ProgID="Equation.DSMT4" ShapeID="_x0000_i2484" DrawAspect="Content" ObjectID="_1795180328" r:id="rId514"/>
              </w:object>
            </w:r>
            <w:r w:rsidRPr="00CC0CC4">
              <w:rPr>
                <w:rFonts w:ascii="Amiri" w:hAnsi="Amiri" w:cs="Amiri"/>
                <w:sz w:val="26"/>
                <w:szCs w:val="26"/>
                <w:rtl/>
              </w:rPr>
              <w:t xml:space="preserve"> ونصف قطره 1.7</w:t>
            </w:r>
          </w:p>
          <w:p w14:paraId="38D5425B" w14:textId="77777777" w:rsidR="00CC0CC4" w:rsidRPr="00CC0CC4" w:rsidRDefault="00CC0CC4" w:rsidP="00CC0CC4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C0CC4">
              <w:rPr>
                <w:rFonts w:ascii="Amiri" w:hAnsi="Amiri" w:cs="Amiri"/>
                <w:sz w:val="26"/>
                <w:szCs w:val="26"/>
                <w:rtl/>
              </w:rPr>
              <w:t>1) عين النقطة المناسبة لمختلف السحبات.</w:t>
            </w:r>
          </w:p>
          <w:p w14:paraId="685F6DD4" w14:textId="77777777" w:rsidR="00CC0CC4" w:rsidRPr="00CC0CC4" w:rsidRDefault="00CC0CC4" w:rsidP="00CC0CC4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C0CC4">
              <w:rPr>
                <w:rFonts w:ascii="Amiri" w:hAnsi="Amiri" w:cs="Amiri"/>
                <w:sz w:val="26"/>
                <w:szCs w:val="26"/>
                <w:rtl/>
              </w:rPr>
              <w:t xml:space="preserve">2) احسب احتمال الحوادث التالية:  </w:t>
            </w:r>
          </w:p>
          <w:p w14:paraId="300556E0" w14:textId="77777777" w:rsidR="00CC0CC4" w:rsidRPr="00CC0CC4" w:rsidRDefault="00CC0CC4" w:rsidP="00CC0CC4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C0CC4">
              <w:rPr>
                <w:rFonts w:ascii="Amiri" w:hAnsi="Amiri" w:cs="Amiri"/>
                <w:sz w:val="26"/>
                <w:szCs w:val="26"/>
                <w:rtl/>
              </w:rPr>
              <w:t xml:space="preserve">       </w:t>
            </w:r>
            <w:r w:rsidRPr="00CC0CC4">
              <w:rPr>
                <w:rFonts w:ascii="Amiri" w:hAnsi="Amiri" w:cs="Amiri"/>
                <w:position w:val="-4"/>
                <w:sz w:val="26"/>
                <w:szCs w:val="26"/>
              </w:rPr>
              <w:object w:dxaOrig="240" w:dyaOrig="260" w14:anchorId="1507CBB8">
                <v:shape id="_x0000_i2485" type="#_x0000_t75" style="width:11.7pt;height:13.4pt" o:ole="">
                  <v:imagedata r:id="rId360" o:title=""/>
                </v:shape>
                <o:OLEObject Type="Embed" ProgID="Equation.DSMT4" ShapeID="_x0000_i2485" DrawAspect="Content" ObjectID="_1795180329" r:id="rId515"/>
              </w:object>
            </w:r>
            <w:r w:rsidRPr="00CC0CC4">
              <w:rPr>
                <w:rFonts w:ascii="Amiri" w:hAnsi="Amiri" w:cs="Amiri"/>
                <w:sz w:val="26"/>
                <w:szCs w:val="26"/>
                <w:rtl/>
              </w:rPr>
              <w:t xml:space="preserve"> : " </w:t>
            </w:r>
            <w:r w:rsidRPr="00CC0CC4">
              <w:rPr>
                <w:rFonts w:ascii="Amiri" w:hAnsi="Amiri" w:cs="Amiri"/>
                <w:position w:val="-4"/>
                <w:sz w:val="26"/>
                <w:szCs w:val="26"/>
              </w:rPr>
              <w:object w:dxaOrig="320" w:dyaOrig="260" w14:anchorId="671F0DDC">
                <v:shape id="_x0000_i2486" type="#_x0000_t75" style="width:15.9pt;height:13.4pt" o:ole="">
                  <v:imagedata r:id="rId516" o:title=""/>
                </v:shape>
                <o:OLEObject Type="Embed" ProgID="Equation.DSMT4" ShapeID="_x0000_i2486" DrawAspect="Content" ObjectID="_1795180330" r:id="rId517"/>
              </w:object>
            </w:r>
            <w:r w:rsidRPr="00CC0CC4">
              <w:rPr>
                <w:rFonts w:ascii="Amiri" w:hAnsi="Amiri" w:cs="Amiri"/>
                <w:sz w:val="26"/>
                <w:szCs w:val="26"/>
                <w:rtl/>
              </w:rPr>
              <w:t xml:space="preserve"> تنتمي إلى محور الفواصل "</w:t>
            </w:r>
          </w:p>
          <w:p w14:paraId="57E2A8B0" w14:textId="77777777" w:rsidR="00CC0CC4" w:rsidRPr="00CC0CC4" w:rsidRDefault="00CC0CC4" w:rsidP="00CC0CC4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C0CC4">
              <w:rPr>
                <w:rFonts w:ascii="Amiri" w:hAnsi="Amiri" w:cs="Amiri"/>
                <w:sz w:val="26"/>
                <w:szCs w:val="26"/>
                <w:rtl/>
              </w:rPr>
              <w:t xml:space="preserve">         </w:t>
            </w:r>
            <w:r w:rsidRPr="00CC0CC4">
              <w:rPr>
                <w:rFonts w:ascii="Amiri" w:hAnsi="Amiri" w:cs="Amiri"/>
                <w:position w:val="-4"/>
                <w:sz w:val="26"/>
                <w:szCs w:val="26"/>
              </w:rPr>
              <w:object w:dxaOrig="240" w:dyaOrig="260" w14:anchorId="2D639DB8">
                <v:shape id="_x0000_i2487" type="#_x0000_t75" style="width:11.7pt;height:13.4pt" o:ole="">
                  <v:imagedata r:id="rId362" o:title=""/>
                </v:shape>
                <o:OLEObject Type="Embed" ProgID="Equation.DSMT4" ShapeID="_x0000_i2487" DrawAspect="Content" ObjectID="_1795180331" r:id="rId518"/>
              </w:object>
            </w:r>
            <w:r w:rsidRPr="00CC0CC4">
              <w:rPr>
                <w:rFonts w:ascii="Amiri" w:hAnsi="Amiri" w:cs="Amiri"/>
                <w:sz w:val="26"/>
                <w:szCs w:val="26"/>
                <w:rtl/>
              </w:rPr>
              <w:t xml:space="preserve">: " </w:t>
            </w:r>
            <w:r w:rsidRPr="00CC0CC4">
              <w:rPr>
                <w:rFonts w:ascii="Amiri" w:hAnsi="Amiri" w:cs="Amiri"/>
                <w:position w:val="-4"/>
                <w:sz w:val="26"/>
                <w:szCs w:val="26"/>
              </w:rPr>
              <w:object w:dxaOrig="320" w:dyaOrig="260" w14:anchorId="61A66BCA">
                <v:shape id="_x0000_i2488" type="#_x0000_t75" style="width:15.9pt;height:13.4pt" o:ole="">
                  <v:imagedata r:id="rId516" o:title=""/>
                </v:shape>
                <o:OLEObject Type="Embed" ProgID="Equation.DSMT4" ShapeID="_x0000_i2488" DrawAspect="Content" ObjectID="_1795180332" r:id="rId519"/>
              </w:object>
            </w:r>
            <w:r w:rsidRPr="00CC0CC4">
              <w:rPr>
                <w:rFonts w:ascii="Amiri" w:hAnsi="Amiri" w:cs="Amiri"/>
                <w:sz w:val="26"/>
                <w:szCs w:val="26"/>
                <w:rtl/>
              </w:rPr>
              <w:t xml:space="preserve"> تنتمي إلى الدائرة التي مركزها </w:t>
            </w:r>
            <w:r w:rsidRPr="00CC0CC4">
              <w:rPr>
                <w:rFonts w:ascii="Amiri" w:hAnsi="Amiri" w:cs="Amiri"/>
                <w:position w:val="-6"/>
                <w:sz w:val="26"/>
                <w:szCs w:val="26"/>
              </w:rPr>
              <w:object w:dxaOrig="240" w:dyaOrig="279" w14:anchorId="48821D51">
                <v:shape id="_x0000_i2489" type="#_x0000_t75" style="width:11.7pt;height:14.25pt" o:ole="">
                  <v:imagedata r:id="rId520" o:title=""/>
                </v:shape>
                <o:OLEObject Type="Embed" ProgID="Equation.DSMT4" ShapeID="_x0000_i2489" DrawAspect="Content" ObjectID="_1795180333" r:id="rId521"/>
              </w:object>
            </w:r>
            <w:r w:rsidRPr="00CC0CC4">
              <w:rPr>
                <w:rFonts w:ascii="Amiri" w:hAnsi="Amiri" w:cs="Amiri"/>
                <w:sz w:val="26"/>
                <w:szCs w:val="26"/>
                <w:rtl/>
              </w:rPr>
              <w:t xml:space="preserve"> ونصف قطرها1 "</w:t>
            </w:r>
          </w:p>
          <w:p w14:paraId="2D6E558F" w14:textId="77777777" w:rsidR="00CC0CC4" w:rsidRPr="00CC0CC4" w:rsidRDefault="00CC0CC4" w:rsidP="00CC0CC4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C0CC4">
              <w:rPr>
                <w:rFonts w:ascii="Amiri" w:hAnsi="Amiri" w:cs="Amiri"/>
                <w:sz w:val="26"/>
                <w:szCs w:val="26"/>
                <w:rtl/>
              </w:rPr>
              <w:t xml:space="preserve">3) </w:t>
            </w:r>
            <w:r w:rsidRPr="00CC0CC4">
              <w:rPr>
                <w:rFonts w:ascii="Amiri" w:hAnsi="Amiri" w:cs="Amiri"/>
                <w:position w:val="-4"/>
                <w:sz w:val="26"/>
                <w:szCs w:val="26"/>
              </w:rPr>
              <w:object w:dxaOrig="279" w:dyaOrig="260" w14:anchorId="42AB8CB5">
                <v:shape id="_x0000_i2490" type="#_x0000_t75" style="width:14.25pt;height:13.4pt" o:ole="">
                  <v:imagedata r:id="rId498" o:title=""/>
                </v:shape>
                <o:OLEObject Type="Embed" ProgID="Equation.DSMT4" ShapeID="_x0000_i2490" DrawAspect="Content" ObjectID="_1795180334" r:id="rId522"/>
              </w:object>
            </w:r>
            <w:r w:rsidRPr="00CC0CC4">
              <w:rPr>
                <w:rFonts w:ascii="Amiri" w:hAnsi="Amiri" w:cs="Amiri"/>
                <w:sz w:val="26"/>
                <w:szCs w:val="26"/>
                <w:rtl/>
              </w:rPr>
              <w:t xml:space="preserve"> المتغير العشوائي الذي يرفق بكل سحب العدد    </w:t>
            </w:r>
            <w:r w:rsidRPr="00CC0CC4">
              <w:rPr>
                <w:rFonts w:ascii="Amiri" w:hAnsi="Amiri" w:cs="Amiri"/>
                <w:position w:val="-10"/>
                <w:sz w:val="26"/>
                <w:szCs w:val="26"/>
              </w:rPr>
              <w:object w:dxaOrig="740" w:dyaOrig="360" w14:anchorId="4A41E541">
                <v:shape id="_x0000_i2491" type="#_x0000_t75" style="width:36.85pt;height:18.4pt" o:ole="">
                  <v:imagedata r:id="rId523" o:title=""/>
                </v:shape>
                <o:OLEObject Type="Embed" ProgID="Equation.DSMT4" ShapeID="_x0000_i2491" DrawAspect="Content" ObjectID="_1795180335" r:id="rId524"/>
              </w:object>
            </w:r>
            <w:r w:rsidRPr="00CC0CC4">
              <w:rPr>
                <w:rFonts w:ascii="Amiri" w:hAnsi="Amiri" w:cs="Amiri"/>
                <w:sz w:val="26"/>
                <w:szCs w:val="26"/>
                <w:rtl/>
              </w:rPr>
              <w:t>.</w:t>
            </w:r>
          </w:p>
          <w:p w14:paraId="7CD51ED2" w14:textId="77777777" w:rsidR="00CC0CC4" w:rsidRPr="00CC0CC4" w:rsidRDefault="00CC0CC4" w:rsidP="00CC0CC4">
            <w:pPr>
              <w:numPr>
                <w:ilvl w:val="0"/>
                <w:numId w:val="49"/>
              </w:numPr>
              <w:tabs>
                <w:tab w:val="clear" w:pos="720"/>
                <w:tab w:val="num" w:pos="336"/>
              </w:tabs>
              <w:bidi/>
              <w:ind w:left="1056" w:hanging="283"/>
              <w:rPr>
                <w:rFonts w:ascii="Amiri" w:hAnsi="Amiri" w:cs="Amiri"/>
                <w:sz w:val="26"/>
                <w:szCs w:val="26"/>
              </w:rPr>
            </w:pPr>
            <w:r w:rsidRPr="00CC0CC4">
              <w:rPr>
                <w:rFonts w:ascii="Amiri" w:hAnsi="Amiri" w:cs="Amiri"/>
                <w:sz w:val="26"/>
                <w:szCs w:val="26"/>
                <w:rtl/>
              </w:rPr>
              <w:t>عين قانون احتمال</w:t>
            </w:r>
            <w:r w:rsidRPr="00CC0CC4">
              <w:rPr>
                <w:rFonts w:ascii="Amiri" w:hAnsi="Amiri" w:cs="Amiri"/>
                <w:position w:val="-4"/>
                <w:sz w:val="26"/>
                <w:szCs w:val="26"/>
              </w:rPr>
              <w:object w:dxaOrig="279" w:dyaOrig="260" w14:anchorId="5D04BEDC">
                <v:shape id="_x0000_i2492" type="#_x0000_t75" style="width:14.25pt;height:13.4pt" o:ole="">
                  <v:imagedata r:id="rId498" o:title=""/>
                </v:shape>
                <o:OLEObject Type="Embed" ProgID="Equation.DSMT4" ShapeID="_x0000_i2492" DrawAspect="Content" ObjectID="_1795180336" r:id="rId525"/>
              </w:object>
            </w:r>
            <w:r w:rsidRPr="00CC0CC4">
              <w:rPr>
                <w:rFonts w:ascii="Amiri" w:hAnsi="Amiri" w:cs="Amiri"/>
                <w:sz w:val="26"/>
                <w:szCs w:val="26"/>
                <w:rtl/>
              </w:rPr>
              <w:t xml:space="preserve"> .</w:t>
            </w:r>
          </w:p>
          <w:p w14:paraId="170C5042" w14:textId="77777777" w:rsidR="00CC0CC4" w:rsidRPr="00CC0CC4" w:rsidRDefault="00CC0CC4" w:rsidP="00CC0CC4">
            <w:pPr>
              <w:numPr>
                <w:ilvl w:val="0"/>
                <w:numId w:val="49"/>
              </w:numPr>
              <w:tabs>
                <w:tab w:val="clear" w:pos="720"/>
                <w:tab w:val="num" w:pos="336"/>
              </w:tabs>
              <w:bidi/>
              <w:ind w:left="1056" w:hanging="283"/>
              <w:rPr>
                <w:rFonts w:ascii="Amiri" w:hAnsi="Amiri" w:cs="Amiri"/>
                <w:sz w:val="26"/>
                <w:szCs w:val="26"/>
              </w:rPr>
            </w:pPr>
            <w:r w:rsidRPr="00CC0CC4">
              <w:rPr>
                <w:rFonts w:ascii="Amiri" w:hAnsi="Amiri" w:cs="Amiri"/>
                <w:sz w:val="26"/>
                <w:szCs w:val="26"/>
                <w:rtl/>
              </w:rPr>
              <w:t>احسب الأمل الرياضياتي للمتغير</w:t>
            </w:r>
            <w:r w:rsidRPr="00CC0CC4">
              <w:rPr>
                <w:rFonts w:ascii="Amiri" w:hAnsi="Amiri" w:cs="Amiri"/>
                <w:position w:val="-4"/>
                <w:sz w:val="26"/>
                <w:szCs w:val="26"/>
              </w:rPr>
              <w:object w:dxaOrig="279" w:dyaOrig="260" w14:anchorId="1A1AEC5E">
                <v:shape id="_x0000_i2493" type="#_x0000_t75" style="width:14.25pt;height:13.4pt" o:ole="">
                  <v:imagedata r:id="rId498" o:title=""/>
                </v:shape>
                <o:OLEObject Type="Embed" ProgID="Equation.DSMT4" ShapeID="_x0000_i2493" DrawAspect="Content" ObjectID="_1795180337" r:id="rId526"/>
              </w:object>
            </w:r>
            <w:r w:rsidRPr="00CC0CC4">
              <w:rPr>
                <w:rFonts w:ascii="Amiri" w:hAnsi="Amiri" w:cs="Amiri"/>
                <w:sz w:val="26"/>
                <w:szCs w:val="26"/>
                <w:rtl/>
              </w:rPr>
              <w:t>.</w:t>
            </w:r>
          </w:p>
          <w:p w14:paraId="408D3149" w14:textId="546817B2" w:rsidR="00CC0CC4" w:rsidRPr="00CC0CC4" w:rsidRDefault="00CC0CC4" w:rsidP="00CC0CC4">
            <w:pPr>
              <w:numPr>
                <w:ilvl w:val="0"/>
                <w:numId w:val="49"/>
              </w:numPr>
              <w:tabs>
                <w:tab w:val="clear" w:pos="720"/>
                <w:tab w:val="num" w:pos="336"/>
              </w:tabs>
              <w:bidi/>
              <w:ind w:left="1056" w:hanging="283"/>
              <w:rPr>
                <w:rFonts w:ascii="Amiri" w:hAnsi="Amiri" w:cs="Amiri"/>
                <w:sz w:val="26"/>
                <w:szCs w:val="26"/>
                <w:rtl/>
              </w:rPr>
            </w:pPr>
            <w:r w:rsidRPr="00CC0CC4">
              <w:rPr>
                <w:rFonts w:ascii="Amiri" w:hAnsi="Amiri" w:cs="Amiri"/>
                <w:sz w:val="26"/>
                <w:szCs w:val="26"/>
                <w:rtl/>
              </w:rPr>
              <w:t>أثبت أن احتمال أن تنتمي النقطة</w:t>
            </w:r>
            <w:r w:rsidRPr="00CC0CC4">
              <w:rPr>
                <w:rFonts w:ascii="Amiri" w:hAnsi="Amiri" w:cs="Amiri"/>
                <w:position w:val="-4"/>
                <w:sz w:val="26"/>
                <w:szCs w:val="26"/>
              </w:rPr>
              <w:object w:dxaOrig="320" w:dyaOrig="260" w14:anchorId="15EAA1F3">
                <v:shape id="_x0000_i2494" type="#_x0000_t75" style="width:15.9pt;height:13.4pt" o:ole="">
                  <v:imagedata r:id="rId516" o:title=""/>
                </v:shape>
                <o:OLEObject Type="Embed" ProgID="Equation.DSMT4" ShapeID="_x0000_i2494" DrawAspect="Content" ObjectID="_1795180338" r:id="rId527"/>
              </w:object>
            </w:r>
            <w:r w:rsidRPr="00CC0CC4">
              <w:rPr>
                <w:rFonts w:ascii="Amiri" w:hAnsi="Amiri" w:cs="Amiri"/>
                <w:sz w:val="26"/>
                <w:szCs w:val="26"/>
                <w:rtl/>
              </w:rPr>
              <w:t xml:space="preserve">إلى </w:t>
            </w:r>
            <w:r w:rsidRPr="00CC0CC4">
              <w:rPr>
                <w:rFonts w:ascii="Amiri" w:hAnsi="Amiri" w:cs="Amiri"/>
                <w:position w:val="-10"/>
                <w:sz w:val="26"/>
                <w:szCs w:val="26"/>
              </w:rPr>
              <w:object w:dxaOrig="420" w:dyaOrig="320" w14:anchorId="6553ABE9">
                <v:shape id="_x0000_i2495" type="#_x0000_t75" style="width:20.95pt;height:15.9pt" o:ole="">
                  <v:imagedata r:id="rId511" o:title=""/>
                </v:shape>
                <o:OLEObject Type="Embed" ProgID="Equation.DSMT4" ShapeID="_x0000_i2495" DrawAspect="Content" ObjectID="_1795180339" r:id="rId528"/>
              </w:object>
            </w:r>
            <w:r w:rsidRPr="00CC0CC4">
              <w:rPr>
                <w:rFonts w:ascii="Amiri" w:hAnsi="Amiri" w:cs="Amiri"/>
                <w:sz w:val="26"/>
                <w:szCs w:val="26"/>
                <w:rtl/>
              </w:rPr>
              <w:t>هو</w:t>
            </w:r>
            <w:r w:rsidRPr="00CC0CC4">
              <w:rPr>
                <w:rFonts w:ascii="Amiri" w:hAnsi="Amiri" w:cs="Amiri"/>
                <w:position w:val="-24"/>
                <w:sz w:val="26"/>
                <w:szCs w:val="26"/>
              </w:rPr>
              <w:object w:dxaOrig="240" w:dyaOrig="620" w14:anchorId="55F6F22B">
                <v:shape id="_x0000_i2496" type="#_x0000_t75" style="width:11.7pt;height:31pt" o:ole="">
                  <v:imagedata r:id="rId529" o:title=""/>
                </v:shape>
                <o:OLEObject Type="Embed" ProgID="Equation.DSMT4" ShapeID="_x0000_i2496" DrawAspect="Content" ObjectID="_1795180340" r:id="rId530"/>
              </w:object>
            </w:r>
            <w:r w:rsidRPr="00CC0CC4">
              <w:rPr>
                <w:rFonts w:ascii="Amiri" w:hAnsi="Amiri" w:cs="Amiri"/>
                <w:sz w:val="26"/>
                <w:szCs w:val="26"/>
                <w:rtl/>
              </w:rPr>
              <w:t>.</w:t>
            </w:r>
          </w:p>
          <w:p w14:paraId="4868CF6A" w14:textId="7ECC24B8" w:rsidR="00C757C1" w:rsidRPr="00CC0CC4" w:rsidRDefault="00C757C1" w:rsidP="00CC0CC4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C0CC4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 xml:space="preserve">التمرين </w:t>
            </w:r>
            <w:r w:rsidR="00CC0CC4" w:rsidRPr="00CC0CC4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02</w:t>
            </w:r>
            <w:r w:rsidRPr="00CC0CC4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:</w:t>
            </w:r>
          </w:p>
          <w:p w14:paraId="77E9E381" w14:textId="77777777" w:rsidR="00C757C1" w:rsidRPr="00CC0CC4" w:rsidRDefault="00C757C1" w:rsidP="004979F1">
            <w:pPr>
              <w:bidi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CC0CC4">
              <w:rPr>
                <w:rFonts w:ascii="Amiri" w:hAnsi="Amiri" w:cs="Amiri"/>
                <w:sz w:val="26"/>
                <w:szCs w:val="26"/>
                <w:rtl/>
                <w:lang w:bidi="ar-DZ"/>
              </w:rPr>
              <w:t>يحتوي كيس على 3 كريات بيضاء، 4 كريات حمراء، 10 كريات سوداء لا نفرق بينهم باللمس.</w:t>
            </w:r>
          </w:p>
          <w:p w14:paraId="62C9CF70" w14:textId="77777777" w:rsidR="00C757C1" w:rsidRPr="00CC0CC4" w:rsidRDefault="00C757C1" w:rsidP="004979F1">
            <w:pPr>
              <w:pStyle w:val="Paragraphedeliste"/>
              <w:bidi/>
              <w:ind w:left="0" w:right="-851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CC0CC4">
              <w:rPr>
                <w:rFonts w:ascii="Amiri" w:hAnsi="Amiri" w:cs="Amiri"/>
                <w:sz w:val="26"/>
                <w:szCs w:val="26"/>
                <w:rtl/>
                <w:lang w:bidi="ar-DZ"/>
              </w:rPr>
              <w:t>نسحب من الكيس كريتين على التوالي (دون ارجاع) ونسجل لونيهما.</w:t>
            </w:r>
          </w:p>
          <w:p w14:paraId="7327D406" w14:textId="77777777" w:rsidR="00C757C1" w:rsidRPr="00CC0CC4" w:rsidRDefault="00C757C1" w:rsidP="00C757C1">
            <w:pPr>
              <w:pStyle w:val="Paragraphedeliste"/>
              <w:numPr>
                <w:ilvl w:val="0"/>
                <w:numId w:val="45"/>
              </w:numPr>
              <w:bidi/>
              <w:ind w:left="609" w:right="-851"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CC0CC4">
              <w:rPr>
                <w:rFonts w:ascii="Amiri" w:hAnsi="Amiri" w:cs="Amiri"/>
                <w:sz w:val="26"/>
                <w:szCs w:val="26"/>
                <w:rtl/>
                <w:lang w:bidi="ar-DZ"/>
              </w:rPr>
              <w:t>شكل شجرة الاحتمالات الموافقة لهذا السحب؟</w:t>
            </w:r>
          </w:p>
          <w:p w14:paraId="59FDF04D" w14:textId="77777777" w:rsidR="00C757C1" w:rsidRPr="00CC0CC4" w:rsidRDefault="00C757C1" w:rsidP="00C757C1">
            <w:pPr>
              <w:pStyle w:val="Paragraphedeliste"/>
              <w:numPr>
                <w:ilvl w:val="0"/>
                <w:numId w:val="45"/>
              </w:numPr>
              <w:bidi/>
              <w:ind w:left="609" w:right="-851"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CC0CC4">
              <w:rPr>
                <w:rFonts w:ascii="Amiri" w:hAnsi="Amiri" w:cs="Amiri"/>
                <w:sz w:val="26"/>
                <w:szCs w:val="26"/>
                <w:rtl/>
                <w:lang w:bidi="ar-DZ"/>
              </w:rPr>
              <w:t>ما هو احتمال الحصول على كرية بيضاء على الأقل؟</w:t>
            </w:r>
          </w:p>
          <w:p w14:paraId="7DF89934" w14:textId="77777777" w:rsidR="00C757C1" w:rsidRPr="00CC0CC4" w:rsidRDefault="00C757C1" w:rsidP="00C757C1">
            <w:pPr>
              <w:pStyle w:val="Paragraphedeliste"/>
              <w:numPr>
                <w:ilvl w:val="0"/>
                <w:numId w:val="45"/>
              </w:numPr>
              <w:bidi/>
              <w:ind w:left="609" w:right="-851"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CC0CC4">
              <w:rPr>
                <w:rFonts w:ascii="Amiri" w:hAnsi="Amiri" w:cs="Amiri"/>
                <w:sz w:val="26"/>
                <w:szCs w:val="26"/>
                <w:rtl/>
                <w:lang w:bidi="ar-DZ"/>
              </w:rPr>
              <w:t>ما هو احتمال الحصول على نفس اللون؟</w:t>
            </w:r>
          </w:p>
          <w:p w14:paraId="451A5AEC" w14:textId="77777777" w:rsidR="00C757C1" w:rsidRPr="004979F1" w:rsidRDefault="00C757C1" w:rsidP="00C757C1">
            <w:pPr>
              <w:pStyle w:val="Paragraphedeliste"/>
              <w:numPr>
                <w:ilvl w:val="0"/>
                <w:numId w:val="45"/>
              </w:numPr>
              <w:bidi/>
              <w:ind w:left="609" w:right="-851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CC0CC4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ليكن </w:t>
            </w:r>
            <w:r w:rsidRPr="00CC0CC4">
              <w:rPr>
                <w:rFonts w:ascii="Amiri" w:hAnsi="Amiri" w:cs="Amiri"/>
                <w:sz w:val="26"/>
                <w:szCs w:val="26"/>
                <w:lang w:bidi="ar-DZ"/>
              </w:rPr>
              <w:t>X</w:t>
            </w:r>
            <w:r w:rsidRPr="00CC0CC4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المتغير العشوائي الذي يرفق بكل سحبة عدد الكريات السوداء المسحوبة </w:t>
            </w:r>
            <w:r w:rsidRPr="00CC0CC4">
              <w:rPr>
                <w:rFonts w:ascii="Amiri" w:hAnsi="Amiri" w:cs="Amiri"/>
                <w:sz w:val="26"/>
                <w:szCs w:val="26"/>
                <w:rtl/>
                <w:lang w:bidi="ar-DZ"/>
              </w:rPr>
              <w:br/>
              <w:t xml:space="preserve">      أ- ما هي القيم الممكنة للمتغير العشوائي </w:t>
            </w:r>
            <w:r w:rsidRPr="00CC0CC4">
              <w:rPr>
                <w:rFonts w:ascii="Amiri" w:hAnsi="Amiri" w:cs="Amiri"/>
                <w:sz w:val="26"/>
                <w:szCs w:val="26"/>
                <w:lang w:bidi="ar-DZ"/>
              </w:rPr>
              <w:t>X</w:t>
            </w:r>
            <w:r w:rsidRPr="00CC0CC4">
              <w:rPr>
                <w:rFonts w:ascii="Amiri" w:hAnsi="Amiri" w:cs="Amiri"/>
                <w:sz w:val="26"/>
                <w:szCs w:val="26"/>
                <w:rtl/>
                <w:lang w:bidi="ar-DZ"/>
              </w:rPr>
              <w:t>.</w:t>
            </w:r>
            <w:r w:rsidRPr="00CC0CC4">
              <w:rPr>
                <w:rFonts w:ascii="Amiri" w:hAnsi="Amiri" w:cs="Amiri"/>
                <w:sz w:val="26"/>
                <w:szCs w:val="26"/>
                <w:rtl/>
                <w:lang w:bidi="ar-DZ"/>
              </w:rPr>
              <w:br/>
              <w:t xml:space="preserve">     ب- أكتب قانون احتمال المتغير العشوائي </w:t>
            </w:r>
            <w:r w:rsidRPr="00CC0CC4">
              <w:rPr>
                <w:rFonts w:ascii="Amiri" w:hAnsi="Amiri" w:cs="Amiri"/>
                <w:sz w:val="26"/>
                <w:szCs w:val="26"/>
                <w:lang w:bidi="ar-DZ"/>
              </w:rPr>
              <w:t>X</w:t>
            </w:r>
            <w:r w:rsidRPr="00CC0CC4">
              <w:rPr>
                <w:rFonts w:ascii="Amiri" w:hAnsi="Amiri" w:cs="Amiri"/>
                <w:sz w:val="26"/>
                <w:szCs w:val="26"/>
                <w:rtl/>
                <w:lang w:bidi="ar-DZ"/>
              </w:rPr>
              <w:t>؟</w:t>
            </w:r>
            <w:r w:rsidRPr="00CC0CC4">
              <w:rPr>
                <w:rFonts w:ascii="Amiri" w:hAnsi="Amiri" w:cs="Amiri"/>
                <w:sz w:val="26"/>
                <w:szCs w:val="26"/>
                <w:rtl/>
                <w:lang w:bidi="ar-DZ"/>
              </w:rPr>
              <w:br/>
              <w:t xml:space="preserve">     ج- أحسب الأمل الرياضياتي  </w:t>
            </w:r>
            <m:oMath>
              <m:r>
                <w:rPr>
                  <w:rFonts w:ascii="Cambria Math" w:hAnsi="Cambria Math" w:cs="Amiri"/>
                  <w:sz w:val="26"/>
                  <w:szCs w:val="26"/>
                  <w:lang w:bidi="ar-DZ"/>
                </w:rPr>
                <m:t>E(x)</m:t>
              </m:r>
            </m:oMath>
            <w:r w:rsidRPr="00CC0CC4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والتباين.</w:t>
            </w:r>
          </w:p>
          <w:p w14:paraId="016EED02" w14:textId="1F4A85DA" w:rsidR="00C757C1" w:rsidRPr="00CC0CC4" w:rsidRDefault="00C757C1" w:rsidP="004979F1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C0CC4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lastRenderedPageBreak/>
              <w:t>التمرين0</w:t>
            </w:r>
            <w:r w:rsidR="008F37DC">
              <w:rPr>
                <w:rFonts w:ascii="Amiri" w:hAnsi="Amiri" w:cs="Amiri" w:hint="cs"/>
                <w:b/>
                <w:bCs/>
                <w:color w:val="FF0000"/>
                <w:sz w:val="26"/>
                <w:szCs w:val="26"/>
                <w:u w:val="single"/>
                <w:rtl/>
              </w:rPr>
              <w:t>3</w:t>
            </w:r>
            <w:r w:rsidRPr="00CC0CC4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:</w:t>
            </w:r>
          </w:p>
          <w:p w14:paraId="178711DD" w14:textId="77777777" w:rsidR="00C757C1" w:rsidRPr="00CC0CC4" w:rsidRDefault="00C757C1" w:rsidP="004979F1">
            <w:pPr>
              <w:bidi/>
              <w:ind w:left="184" w:hanging="142"/>
              <w:rPr>
                <w:rFonts w:ascii="Amiri" w:hAnsi="Amiri" w:cs="Amiri"/>
                <w:sz w:val="26"/>
                <w:szCs w:val="26"/>
                <w:rtl/>
              </w:rPr>
            </w:pPr>
            <w:r w:rsidRPr="00CC0CC4">
              <w:rPr>
                <w:rFonts w:ascii="Amiri" w:hAnsi="Amiri" w:cs="Amiri"/>
                <w:noProof/>
                <w:sz w:val="26"/>
                <w:szCs w:val="26"/>
                <w:rtl/>
                <w:lang w:eastAsia="fr-FR"/>
              </w:rPr>
              <w:drawing>
                <wp:anchor distT="0" distB="0" distL="114300" distR="114300" simplePos="0" relativeHeight="251774976" behindDoc="0" locked="0" layoutInCell="1" allowOverlap="1" wp14:anchorId="33141279" wp14:editId="24156940">
                  <wp:simplePos x="0" y="0"/>
                  <wp:positionH relativeFrom="column">
                    <wp:posOffset>-530225</wp:posOffset>
                  </wp:positionH>
                  <wp:positionV relativeFrom="paragraph">
                    <wp:posOffset>623570</wp:posOffset>
                  </wp:positionV>
                  <wp:extent cx="1682115" cy="861060"/>
                  <wp:effectExtent l="19050" t="0" r="0" b="0"/>
                  <wp:wrapSquare wrapText="bothSides"/>
                  <wp:docPr id="63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2115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C0CC4">
              <w:rPr>
                <w:rFonts w:ascii="Amiri" w:hAnsi="Amiri" w:cs="Amiri"/>
                <w:sz w:val="26"/>
                <w:szCs w:val="26"/>
                <w:rtl/>
              </w:rPr>
              <w:t xml:space="preserve">يحتوي صندوق على 6 كريات </w:t>
            </w:r>
            <w:r w:rsidRPr="00CC0CC4">
              <w:rPr>
                <w:rFonts w:ascii="Amiri" w:hAnsi="Amiri" w:cs="Amiri"/>
                <w:b/>
                <w:bCs/>
                <w:sz w:val="26"/>
                <w:szCs w:val="26"/>
                <w:rtl/>
              </w:rPr>
              <w:t>متجانسة</w:t>
            </w:r>
            <w:r w:rsidRPr="00CC0CC4">
              <w:rPr>
                <w:rFonts w:ascii="Amiri" w:hAnsi="Amiri" w:cs="Amiri"/>
                <w:sz w:val="26"/>
                <w:szCs w:val="26"/>
                <w:rtl/>
              </w:rPr>
              <w:t xml:space="preserve">، منها كرتين حمراوين تحملان العددين   </w:t>
            </w:r>
            <w:r w:rsidRPr="00CC0CC4">
              <w:rPr>
                <w:rFonts w:ascii="Amiri" w:hAnsi="Amiri" w:cs="Amiri"/>
                <w:position w:val="-4"/>
                <w:sz w:val="26"/>
                <w:szCs w:val="26"/>
              </w:rPr>
              <w:object w:dxaOrig="300" w:dyaOrig="260" w14:anchorId="287E943E">
                <v:shape id="_x0000_i1210" type="#_x0000_t75" style="width:15.05pt;height:12.55pt" o:ole="">
                  <v:imagedata r:id="rId532" o:title=""/>
                </v:shape>
                <o:OLEObject Type="Embed" ProgID="Equation.DSMT4" ShapeID="_x0000_i1210" DrawAspect="Content" ObjectID="_1795180341" r:id="rId533"/>
              </w:object>
            </w:r>
            <w:r w:rsidRPr="00CC0CC4">
              <w:rPr>
                <w:rFonts w:ascii="Amiri" w:hAnsi="Amiri" w:cs="Amiri"/>
                <w:sz w:val="26"/>
                <w:szCs w:val="26"/>
                <w:rtl/>
              </w:rPr>
              <w:t xml:space="preserve"> و </w:t>
            </w:r>
            <w:r w:rsidRPr="00CC0CC4">
              <w:rPr>
                <w:rFonts w:ascii="Amiri" w:hAnsi="Amiri" w:cs="Amiri"/>
                <w:position w:val="-4"/>
                <w:sz w:val="26"/>
                <w:szCs w:val="26"/>
              </w:rPr>
              <w:object w:dxaOrig="320" w:dyaOrig="260" w14:anchorId="1B09E6CB">
                <v:shape id="_x0000_i1211" type="#_x0000_t75" style="width:15.9pt;height:12.55pt" o:ole="">
                  <v:imagedata r:id="rId534" o:title=""/>
                </v:shape>
                <o:OLEObject Type="Embed" ProgID="Equation.DSMT4" ShapeID="_x0000_i1211" DrawAspect="Content" ObjectID="_1795180342" r:id="rId535"/>
              </w:object>
            </w:r>
            <w:r w:rsidRPr="00CC0CC4">
              <w:rPr>
                <w:rFonts w:ascii="Amiri" w:hAnsi="Amiri" w:cs="Amiri"/>
                <w:sz w:val="26"/>
                <w:szCs w:val="26"/>
                <w:rtl/>
              </w:rPr>
              <w:t>، البقية خضراء مرقمة بـ: 1</w:t>
            </w:r>
            <w:r w:rsidRPr="00CC0CC4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، </w:t>
            </w:r>
            <w:proofErr w:type="gramStart"/>
            <w:r w:rsidRPr="00CC0CC4">
              <w:rPr>
                <w:rFonts w:ascii="Amiri" w:hAnsi="Amiri" w:cs="Amiri"/>
                <w:sz w:val="26"/>
                <w:szCs w:val="26"/>
                <w:rtl/>
                <w:lang w:bidi="ar-DZ"/>
              </w:rPr>
              <w:t>1</w:t>
            </w:r>
            <w:r w:rsidRPr="00CC0CC4">
              <w:rPr>
                <w:rFonts w:ascii="Amiri" w:hAnsi="Amiri" w:cs="Amiri"/>
                <w:sz w:val="26"/>
                <w:szCs w:val="26"/>
                <w:lang w:bidi="ar-DZ"/>
              </w:rPr>
              <w:t xml:space="preserve"> </w:t>
            </w:r>
            <w:r w:rsidRPr="00CC0CC4">
              <w:rPr>
                <w:rFonts w:ascii="Amiri" w:hAnsi="Amiri" w:cs="Amiri"/>
                <w:sz w:val="26"/>
                <w:szCs w:val="26"/>
                <w:rtl/>
                <w:lang w:bidi="ar-DZ"/>
              </w:rPr>
              <w:t>،</w:t>
            </w:r>
            <w:proofErr w:type="gramEnd"/>
            <w:r w:rsidRPr="00CC0CC4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1</w:t>
            </w:r>
            <w:r w:rsidRPr="00CC0CC4">
              <w:rPr>
                <w:rFonts w:ascii="Amiri" w:hAnsi="Amiri" w:cs="Amiri"/>
                <w:sz w:val="26"/>
                <w:szCs w:val="26"/>
                <w:lang w:bidi="ar-DZ"/>
              </w:rPr>
              <w:t xml:space="preserve">  </w:t>
            </w:r>
            <w:r w:rsidRPr="00CC0CC4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، 2</w:t>
            </w:r>
            <w:r w:rsidRPr="00CC0CC4">
              <w:rPr>
                <w:rFonts w:ascii="Amiri" w:hAnsi="Amiri" w:cs="Amiri"/>
                <w:sz w:val="26"/>
                <w:szCs w:val="26"/>
                <w:rtl/>
              </w:rPr>
              <w:t xml:space="preserve">    نسحب من الكيس كرتان على التوالي دون إرجاع الكرية المسحوبة قبل السحبة الموالية، وندون </w:t>
            </w:r>
            <w:r w:rsidRPr="00CC0CC4">
              <w:rPr>
                <w:rFonts w:ascii="Amiri" w:hAnsi="Amiri" w:cs="Amiri"/>
                <w:b/>
                <w:bCs/>
                <w:sz w:val="26"/>
                <w:szCs w:val="26"/>
                <w:rtl/>
              </w:rPr>
              <w:t>عددها الظاهر و لونها</w:t>
            </w:r>
            <w:r w:rsidRPr="00CC0CC4">
              <w:rPr>
                <w:rFonts w:ascii="Amiri" w:hAnsi="Amiri" w:cs="Amiri"/>
                <w:sz w:val="26"/>
                <w:szCs w:val="26"/>
                <w:rtl/>
              </w:rPr>
              <w:t xml:space="preserve">. </w:t>
            </w:r>
          </w:p>
          <w:p w14:paraId="33C4FE3D" w14:textId="77777777" w:rsidR="00C757C1" w:rsidRPr="00CC0CC4" w:rsidRDefault="00C757C1" w:rsidP="00C757C1">
            <w:pPr>
              <w:pStyle w:val="Paragraphedeliste"/>
              <w:numPr>
                <w:ilvl w:val="0"/>
                <w:numId w:val="44"/>
              </w:numPr>
              <w:bidi/>
              <w:ind w:left="0" w:firstLine="0"/>
              <w:rPr>
                <w:rFonts w:ascii="Amiri" w:hAnsi="Amiri" w:cs="Amiri"/>
                <w:sz w:val="26"/>
                <w:szCs w:val="26"/>
              </w:rPr>
            </w:pPr>
            <w:r w:rsidRPr="00CC0CC4">
              <w:rPr>
                <w:rFonts w:ascii="Amiri" w:hAnsi="Amiri" w:cs="Amiri"/>
                <w:sz w:val="26"/>
                <w:szCs w:val="26"/>
                <w:rtl/>
              </w:rPr>
              <w:t xml:space="preserve">شكل شجرة الاحتمالات لهذه التجربة:  </w:t>
            </w:r>
            <w:r w:rsidRPr="00CC0CC4">
              <w:rPr>
                <w:rFonts w:ascii="Amiri" w:hAnsi="Amiri" w:cs="Amiri"/>
                <w:sz w:val="26"/>
                <w:szCs w:val="26"/>
                <w:rtl/>
              </w:rPr>
              <w:br/>
              <w:t xml:space="preserve">   أ- باعتبار اللون           ب- باعتبار الرقم </w:t>
            </w:r>
          </w:p>
          <w:p w14:paraId="275A3CEC" w14:textId="77777777" w:rsidR="00C757C1" w:rsidRPr="00CC0CC4" w:rsidRDefault="00C757C1" w:rsidP="00C757C1">
            <w:pPr>
              <w:pStyle w:val="Paragraphedeliste"/>
              <w:numPr>
                <w:ilvl w:val="0"/>
                <w:numId w:val="44"/>
              </w:numPr>
              <w:bidi/>
              <w:ind w:left="0" w:firstLine="0"/>
              <w:rPr>
                <w:rFonts w:ascii="Amiri" w:hAnsi="Amiri" w:cs="Amiri"/>
                <w:sz w:val="26"/>
                <w:szCs w:val="26"/>
                <w:rtl/>
              </w:rPr>
            </w:pPr>
            <w:r w:rsidRPr="00CC0CC4">
              <w:rPr>
                <w:rFonts w:ascii="Amiri" w:hAnsi="Amiri" w:cs="Amiri"/>
                <w:sz w:val="26"/>
                <w:szCs w:val="26"/>
                <w:rtl/>
              </w:rPr>
              <w:t xml:space="preserve">أحسب احتمال الأحداث التالية: </w:t>
            </w:r>
          </w:p>
          <w:p w14:paraId="3464F47A" w14:textId="5342EA6F" w:rsidR="00C757C1" w:rsidRPr="00CC0CC4" w:rsidRDefault="00C757C1" w:rsidP="00CC0CC4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C0CC4">
              <w:rPr>
                <w:rFonts w:ascii="Amiri" w:hAnsi="Amiri" w:cs="Amiri"/>
                <w:position w:val="-4"/>
                <w:sz w:val="26"/>
                <w:szCs w:val="26"/>
              </w:rPr>
              <w:object w:dxaOrig="260" w:dyaOrig="260" w14:anchorId="65E7AC2C">
                <v:shape id="_x0000_i1212" type="#_x0000_t75" style="width:17.6pt;height:17.6pt" o:ole="">
                  <v:imagedata r:id="rId536" o:title=""/>
                </v:shape>
                <o:OLEObject Type="Embed" ProgID="Equation.DSMT4" ShapeID="_x0000_i1212" DrawAspect="Content" ObjectID="_1795180343" r:id="rId537"/>
              </w:object>
            </w:r>
            <w:r w:rsidRPr="00CC0CC4">
              <w:rPr>
                <w:rFonts w:ascii="Amiri" w:hAnsi="Amiri" w:cs="Amiri"/>
                <w:sz w:val="26"/>
                <w:szCs w:val="26"/>
                <w:rtl/>
              </w:rPr>
              <w:t xml:space="preserve">:" كرة واحدة على الأقل تحمل الرقم 1 "،  </w:t>
            </w:r>
            <w:r w:rsidRPr="00CC0CC4">
              <w:rPr>
                <w:rFonts w:ascii="Amiri" w:hAnsi="Amiri" w:cs="Amiri"/>
                <w:position w:val="-4"/>
                <w:sz w:val="26"/>
                <w:szCs w:val="26"/>
              </w:rPr>
              <w:object w:dxaOrig="260" w:dyaOrig="260" w14:anchorId="03C4F732">
                <v:shape id="_x0000_i1213" type="#_x0000_t75" style="width:17.6pt;height:17.6pt" o:ole="">
                  <v:imagedata r:id="rId538" o:title=""/>
                </v:shape>
                <o:OLEObject Type="Embed" ProgID="Equation.DSMT4" ShapeID="_x0000_i1213" DrawAspect="Content" ObjectID="_1795180344" r:id="rId539"/>
              </w:object>
            </w:r>
            <w:r w:rsidRPr="00CC0CC4">
              <w:rPr>
                <w:rFonts w:ascii="Amiri" w:hAnsi="Amiri" w:cs="Amiri"/>
                <w:sz w:val="26"/>
                <w:szCs w:val="26"/>
                <w:rtl/>
              </w:rPr>
              <w:t xml:space="preserve">:" كرة واحدة فقط تكون خضراء "  </w:t>
            </w:r>
            <w:r w:rsidRPr="00CC0CC4">
              <w:rPr>
                <w:rFonts w:ascii="Amiri" w:hAnsi="Amiri" w:cs="Amiri"/>
                <w:position w:val="-6"/>
                <w:sz w:val="26"/>
                <w:szCs w:val="26"/>
              </w:rPr>
              <w:object w:dxaOrig="260" w:dyaOrig="279" w14:anchorId="364BD929">
                <v:shape id="_x0000_i1214" type="#_x0000_t75" style="width:17.6pt;height:18.4pt" o:ole="">
                  <v:imagedata r:id="rId540" o:title=""/>
                </v:shape>
                <o:OLEObject Type="Embed" ProgID="Equation.DSMT4" ShapeID="_x0000_i1214" DrawAspect="Content" ObjectID="_1795180345" r:id="rId541"/>
              </w:object>
            </w:r>
            <w:r w:rsidRPr="00CC0CC4">
              <w:rPr>
                <w:rFonts w:ascii="Amiri" w:hAnsi="Amiri" w:cs="Amiri"/>
                <w:sz w:val="26"/>
                <w:szCs w:val="26"/>
                <w:rtl/>
              </w:rPr>
              <w:t xml:space="preserve">:" مجموع الأعداد المتحصل عليها </w:t>
            </w:r>
            <w:r w:rsidRPr="00CC0CC4">
              <w:rPr>
                <w:rFonts w:ascii="Amiri" w:hAnsi="Amiri" w:cs="Amiri"/>
                <w:b/>
                <w:bCs/>
                <w:sz w:val="26"/>
                <w:szCs w:val="26"/>
                <w:rtl/>
              </w:rPr>
              <w:t>معدوم</w:t>
            </w:r>
            <w:r w:rsidRPr="00CC0CC4">
              <w:rPr>
                <w:rFonts w:ascii="Amiri" w:hAnsi="Amiri" w:cs="Amiri"/>
                <w:sz w:val="26"/>
                <w:szCs w:val="26"/>
                <w:rtl/>
              </w:rPr>
              <w:t xml:space="preserve"> ".</w:t>
            </w:r>
          </w:p>
          <w:p w14:paraId="2003C244" w14:textId="77777777" w:rsidR="00C757C1" w:rsidRPr="00CC0CC4" w:rsidRDefault="00C757C1" w:rsidP="00C757C1">
            <w:pPr>
              <w:pStyle w:val="Paragraphedeliste"/>
              <w:numPr>
                <w:ilvl w:val="0"/>
                <w:numId w:val="44"/>
              </w:numPr>
              <w:bidi/>
              <w:ind w:left="360"/>
              <w:rPr>
                <w:rFonts w:ascii="Amiri" w:hAnsi="Amiri" w:cs="Amiri"/>
                <w:sz w:val="26"/>
                <w:szCs w:val="26"/>
                <w:rtl/>
              </w:rPr>
            </w:pPr>
            <w:r w:rsidRPr="00CC0CC4">
              <w:rPr>
                <w:rFonts w:ascii="Amiri" w:hAnsi="Amiri" w:cs="Amiri"/>
                <w:sz w:val="26"/>
                <w:szCs w:val="26"/>
                <w:rtl/>
              </w:rPr>
              <w:t>ليكن</w:t>
            </w:r>
            <w:r w:rsidRPr="00CC0CC4">
              <w:rPr>
                <w:rFonts w:ascii="Amiri" w:hAnsi="Amiri" w:cs="Amiri"/>
                <w:position w:val="-4"/>
                <w:sz w:val="26"/>
                <w:szCs w:val="26"/>
              </w:rPr>
              <w:object w:dxaOrig="300" w:dyaOrig="260" w14:anchorId="16D6C2E1">
                <v:shape id="_x0000_i1215" type="#_x0000_t75" style="width:17.6pt;height:15.05pt" o:ole="">
                  <v:imagedata r:id="rId542" o:title=""/>
                </v:shape>
                <o:OLEObject Type="Embed" ProgID="Equation.DSMT4" ShapeID="_x0000_i1215" DrawAspect="Content" ObjectID="_1795180346" r:id="rId543"/>
              </w:object>
            </w:r>
            <w:r w:rsidRPr="00CC0CC4">
              <w:rPr>
                <w:rFonts w:ascii="Amiri" w:hAnsi="Amiri" w:cs="Amiri"/>
                <w:sz w:val="26"/>
                <w:szCs w:val="26"/>
                <w:rtl/>
              </w:rPr>
              <w:t xml:space="preserve">المتغير العشوائي الذي يرفق بكل </w:t>
            </w:r>
            <w:r w:rsidRPr="00CC0CC4">
              <w:rPr>
                <w:rFonts w:ascii="Amiri" w:hAnsi="Amiri" w:cs="Amiri"/>
                <w:b/>
                <w:bCs/>
                <w:sz w:val="26"/>
                <w:szCs w:val="26"/>
                <w:rtl/>
              </w:rPr>
              <w:t>مخرج</w:t>
            </w:r>
            <w:r w:rsidRPr="00CC0CC4">
              <w:rPr>
                <w:rFonts w:ascii="Amiri" w:hAnsi="Amiri" w:cs="Amiri"/>
                <w:sz w:val="26"/>
                <w:szCs w:val="26"/>
                <w:rtl/>
              </w:rPr>
              <w:t xml:space="preserve"> من التجربة السابقة مجموع الأعداد المكتوبة. </w:t>
            </w:r>
          </w:p>
          <w:p w14:paraId="4B406B4A" w14:textId="77777777" w:rsidR="00C757C1" w:rsidRPr="00CC0CC4" w:rsidRDefault="00C757C1" w:rsidP="004979F1">
            <w:pPr>
              <w:bidi/>
              <w:ind w:left="141" w:firstLine="142"/>
              <w:rPr>
                <w:rFonts w:ascii="Amiri" w:hAnsi="Amiri" w:cs="Amiri"/>
                <w:sz w:val="26"/>
                <w:szCs w:val="26"/>
                <w:rtl/>
              </w:rPr>
            </w:pPr>
            <w:r w:rsidRPr="00CC0CC4">
              <w:rPr>
                <w:rFonts w:ascii="Amiri" w:hAnsi="Amiri" w:cs="Amiri"/>
                <w:sz w:val="26"/>
                <w:szCs w:val="26"/>
                <w:rtl/>
              </w:rPr>
              <w:t xml:space="preserve"> أ- </w:t>
            </w:r>
            <w:r w:rsidRPr="00CC0CC4">
              <w:rPr>
                <w:rFonts w:ascii="Amiri" w:hAnsi="Amiri" w:cs="Amiri"/>
                <w:sz w:val="26"/>
                <w:szCs w:val="26"/>
                <w:rtl/>
                <w:lang w:bidi="ar-DZ"/>
              </w:rPr>
              <w:t>عيّن القيم الممكنة للمتغير العشوائي</w:t>
            </w:r>
            <w:r w:rsidRPr="00CC0CC4">
              <w:rPr>
                <w:rFonts w:ascii="Amiri" w:hAnsi="Amiri" w:cs="Amiri"/>
                <w:position w:val="-4"/>
                <w:sz w:val="26"/>
                <w:szCs w:val="26"/>
              </w:rPr>
              <w:object w:dxaOrig="300" w:dyaOrig="260" w14:anchorId="47FEE211">
                <v:shape id="_x0000_i1216" type="#_x0000_t75" style="width:17.6pt;height:15.05pt" o:ole="">
                  <v:imagedata r:id="rId542" o:title=""/>
                </v:shape>
                <o:OLEObject Type="Embed" ProgID="Equation.DSMT4" ShapeID="_x0000_i1216" DrawAspect="Content" ObjectID="_1795180347" r:id="rId544"/>
              </w:object>
            </w:r>
            <w:r w:rsidRPr="00CC0CC4">
              <w:rPr>
                <w:rFonts w:ascii="Amiri" w:hAnsi="Amiri" w:cs="Amiri"/>
                <w:sz w:val="26"/>
                <w:szCs w:val="26"/>
                <w:rtl/>
                <w:lang w:bidi="ar-DZ"/>
              </w:rPr>
              <w:t>.</w:t>
            </w:r>
          </w:p>
          <w:p w14:paraId="0160E5C1" w14:textId="77777777" w:rsidR="00C757C1" w:rsidRPr="00CC0CC4" w:rsidRDefault="00C757C1" w:rsidP="004979F1">
            <w:pPr>
              <w:bidi/>
              <w:ind w:left="141" w:firstLine="142"/>
              <w:rPr>
                <w:rFonts w:ascii="Amiri" w:hAnsi="Amiri" w:cs="Amiri"/>
                <w:sz w:val="26"/>
                <w:szCs w:val="26"/>
                <w:rtl/>
              </w:rPr>
            </w:pPr>
            <w:r w:rsidRPr="00CC0CC4">
              <w:rPr>
                <w:rFonts w:ascii="Amiri" w:hAnsi="Amiri" w:cs="Amiri"/>
                <w:sz w:val="26"/>
                <w:szCs w:val="26"/>
                <w:rtl/>
              </w:rPr>
              <w:t xml:space="preserve">   بـ- عيّن قانون احتمال للمتغير العشوائي</w:t>
            </w:r>
            <w:r w:rsidRPr="00CC0CC4">
              <w:rPr>
                <w:rFonts w:ascii="Amiri" w:hAnsi="Amiri" w:cs="Amiri"/>
                <w:position w:val="-4"/>
                <w:sz w:val="26"/>
                <w:szCs w:val="26"/>
              </w:rPr>
              <w:object w:dxaOrig="300" w:dyaOrig="260" w14:anchorId="18338616">
                <v:shape id="_x0000_i1217" type="#_x0000_t75" style="width:17.6pt;height:15.05pt" o:ole="">
                  <v:imagedata r:id="rId542" o:title=""/>
                </v:shape>
                <o:OLEObject Type="Embed" ProgID="Equation.DSMT4" ShapeID="_x0000_i1217" DrawAspect="Content" ObjectID="_1795180348" r:id="rId545"/>
              </w:object>
            </w:r>
            <w:r w:rsidRPr="00CC0CC4">
              <w:rPr>
                <w:rFonts w:ascii="Amiri" w:hAnsi="Amiri" w:cs="Amiri"/>
                <w:sz w:val="26"/>
                <w:szCs w:val="26"/>
                <w:rtl/>
              </w:rPr>
              <w:t>، ثمّ احسب أمله الرياضياتي</w:t>
            </w:r>
            <w:r w:rsidRPr="00CC0CC4">
              <w:rPr>
                <w:rFonts w:ascii="Amiri" w:hAnsi="Amiri" w:cs="Amiri"/>
                <w:position w:val="-14"/>
                <w:sz w:val="26"/>
                <w:szCs w:val="26"/>
              </w:rPr>
              <w:object w:dxaOrig="720" w:dyaOrig="400" w14:anchorId="0BABC0A7">
                <v:shape id="_x0000_i1218" type="#_x0000_t75" style="width:41.85pt;height:23.45pt" o:ole="">
                  <v:imagedata r:id="rId546" o:title=""/>
                </v:shape>
                <o:OLEObject Type="Embed" ProgID="Equation.DSMT4" ShapeID="_x0000_i1218" DrawAspect="Content" ObjectID="_1795180349" r:id="rId547"/>
              </w:object>
            </w:r>
            <w:r w:rsidRPr="00CC0CC4">
              <w:rPr>
                <w:rFonts w:ascii="Amiri" w:hAnsi="Amiri" w:cs="Amiri"/>
                <w:sz w:val="26"/>
                <w:szCs w:val="26"/>
                <w:rtl/>
              </w:rPr>
              <w:t>.</w:t>
            </w:r>
          </w:p>
          <w:p w14:paraId="7D5AD7DB" w14:textId="77777777" w:rsidR="00C757C1" w:rsidRPr="00CC0CC4" w:rsidRDefault="00C757C1" w:rsidP="004979F1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</w:p>
          <w:p w14:paraId="2A78F971" w14:textId="0A7F462C" w:rsidR="00C757C1" w:rsidRPr="00564F1A" w:rsidRDefault="00C757C1" w:rsidP="00564F1A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564F1A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التمرين 0</w:t>
            </w:r>
            <w:r w:rsidR="008F37DC">
              <w:rPr>
                <w:rFonts w:ascii="Amiri" w:hAnsi="Amiri" w:cs="Amiri" w:hint="cs"/>
                <w:b/>
                <w:bCs/>
                <w:color w:val="FF0000"/>
                <w:sz w:val="26"/>
                <w:szCs w:val="26"/>
                <w:u w:val="single"/>
                <w:rtl/>
              </w:rPr>
              <w:t>4</w:t>
            </w:r>
            <w:r w:rsidRPr="00564F1A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:</w:t>
            </w:r>
          </w:p>
          <w:p w14:paraId="7E06362B" w14:textId="77777777" w:rsidR="00C757C1" w:rsidRPr="00564F1A" w:rsidRDefault="00C757C1" w:rsidP="004979F1">
            <w:pPr>
              <w:bidi/>
              <w:rPr>
                <w:rFonts w:ascii="Amiri" w:eastAsia="Calibri" w:hAnsi="Amiri" w:cs="Amiri"/>
                <w:sz w:val="26"/>
                <w:szCs w:val="26"/>
                <w:rtl/>
              </w:rPr>
            </w:pPr>
            <w:r w:rsidRPr="00564F1A">
              <w:rPr>
                <w:rFonts w:ascii="Amiri" w:eastAsia="Calibri" w:hAnsi="Amiri" w:cs="Amiri"/>
                <w:sz w:val="26"/>
                <w:szCs w:val="26"/>
                <w:rtl/>
              </w:rPr>
              <w:t>يحتوي كيس على 5 كريات متماثلة لا نفرق بينهم باللمس مرقمة من 1 إلى 5. نسحب عشوائيا كرتين من هذا الكيس على التوالي كرتين دون إرجاع.</w:t>
            </w:r>
          </w:p>
          <w:p w14:paraId="4F5912D2" w14:textId="77777777" w:rsidR="00C757C1" w:rsidRPr="00564F1A" w:rsidRDefault="00C757C1" w:rsidP="008F4D1C">
            <w:pPr>
              <w:pStyle w:val="Paragraphedeliste"/>
              <w:numPr>
                <w:ilvl w:val="0"/>
                <w:numId w:val="46"/>
              </w:numPr>
              <w:bidi/>
              <w:ind w:left="360"/>
              <w:rPr>
                <w:rFonts w:ascii="Amiri" w:eastAsia="Calibri" w:hAnsi="Amiri" w:cs="Amiri"/>
                <w:sz w:val="26"/>
                <w:szCs w:val="26"/>
              </w:rPr>
            </w:pPr>
            <w:r w:rsidRPr="00564F1A">
              <w:rPr>
                <w:rFonts w:ascii="Amiri" w:eastAsia="Calibri" w:hAnsi="Amiri" w:cs="Amiri"/>
                <w:sz w:val="26"/>
                <w:szCs w:val="26"/>
                <w:rtl/>
              </w:rPr>
              <w:t>أنجز مخطط توضح فيه جميع الحالات الممكنة (شجرة الإمكانيات أو الجدول)</w:t>
            </w:r>
          </w:p>
          <w:p w14:paraId="2733DE3A" w14:textId="10C19132" w:rsidR="00C757C1" w:rsidRPr="00564F1A" w:rsidRDefault="00C757C1" w:rsidP="008F4D1C">
            <w:pPr>
              <w:pStyle w:val="Paragraphedeliste"/>
              <w:numPr>
                <w:ilvl w:val="0"/>
                <w:numId w:val="46"/>
              </w:numPr>
              <w:bidi/>
              <w:ind w:left="360"/>
              <w:rPr>
                <w:rFonts w:ascii="Amiri" w:eastAsia="Calibri" w:hAnsi="Amiri" w:cs="Amiri"/>
                <w:sz w:val="26"/>
                <w:szCs w:val="26"/>
              </w:rPr>
            </w:pPr>
            <w:r w:rsidRPr="00564F1A">
              <w:rPr>
                <w:rFonts w:ascii="Amiri" w:eastAsia="Calibri" w:hAnsi="Amiri" w:cs="Amiri"/>
                <w:sz w:val="26"/>
                <w:szCs w:val="26"/>
                <w:rtl/>
              </w:rPr>
              <w:t>أحسب احتمال الأحداث التالية:</w:t>
            </w:r>
            <w:r w:rsidRPr="00564F1A">
              <w:rPr>
                <w:rFonts w:ascii="Amiri" w:eastAsia="Calibri" w:hAnsi="Amiri" w:cs="Amiri"/>
                <w:sz w:val="26"/>
                <w:szCs w:val="26"/>
                <w:rtl/>
              </w:rPr>
              <w:br/>
            </w:r>
            <w:r w:rsidRPr="00564F1A">
              <w:rPr>
                <w:rFonts w:ascii="Amiri" w:eastAsia="Calibri" w:hAnsi="Amiri" w:cs="Amiri"/>
                <w:sz w:val="26"/>
                <w:szCs w:val="26"/>
              </w:rPr>
              <w:t>A</w:t>
            </w:r>
            <w:r w:rsidRPr="00564F1A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 xml:space="preserve">:" سحب كرتين تحملان رقمان فرديان"     </w:t>
            </w:r>
            <w:r w:rsidRPr="00564F1A">
              <w:rPr>
                <w:rFonts w:ascii="Amiri" w:eastAsia="Calibri" w:hAnsi="Amiri" w:cs="Amiri"/>
                <w:sz w:val="26"/>
                <w:szCs w:val="26"/>
                <w:lang w:bidi="ar-DZ"/>
              </w:rPr>
              <w:t>B</w:t>
            </w:r>
            <w:r w:rsidRPr="00564F1A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>:"سحب كرتين مجموع رقميهما أكبر تماما من 5"</w:t>
            </w:r>
          </w:p>
          <w:p w14:paraId="586354B9" w14:textId="6DAE5CE6" w:rsidR="00C757C1" w:rsidRPr="00564F1A" w:rsidRDefault="00C757C1" w:rsidP="008F4D1C">
            <w:pPr>
              <w:pStyle w:val="Paragraphedeliste"/>
              <w:bidi/>
              <w:ind w:left="360" w:right="-426"/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</w:pPr>
            <w:r w:rsidRPr="00564F1A">
              <w:rPr>
                <w:rFonts w:ascii="Amiri" w:eastAsia="Calibri" w:hAnsi="Amiri" w:cs="Amiri"/>
                <w:sz w:val="26"/>
                <w:szCs w:val="26"/>
                <w:lang w:bidi="ar-DZ"/>
              </w:rPr>
              <w:t>C</w:t>
            </w:r>
            <w:r w:rsidR="008F4D1C">
              <w:rPr>
                <w:rFonts w:ascii="Amiri" w:eastAsia="Calibri" w:hAnsi="Amiri" w:cs="Amiri" w:hint="cs"/>
                <w:sz w:val="26"/>
                <w:szCs w:val="26"/>
                <w:rtl/>
                <w:lang w:bidi="ar-DZ"/>
              </w:rPr>
              <w:t xml:space="preserve"> </w:t>
            </w:r>
            <w:r w:rsidRPr="00564F1A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 xml:space="preserve">:"سحب كرتين مجموع مربعيهما يساوي 41”   </w:t>
            </w:r>
            <w:r w:rsidRPr="00564F1A">
              <w:rPr>
                <w:rFonts w:ascii="Amiri" w:eastAsia="Calibri" w:hAnsi="Amiri" w:cs="Amiri"/>
                <w:sz w:val="26"/>
                <w:szCs w:val="26"/>
                <w:lang w:bidi="ar-DZ"/>
              </w:rPr>
              <w:t>D</w:t>
            </w:r>
            <w:r w:rsidRPr="00564F1A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 xml:space="preserve"> :"سحب كرتين تحملان رقما فرديا و اخر زوجيا"</w:t>
            </w:r>
          </w:p>
          <w:p w14:paraId="75B615EB" w14:textId="77777777" w:rsidR="00C757C1" w:rsidRPr="00564F1A" w:rsidRDefault="00C757C1" w:rsidP="008F4D1C">
            <w:pPr>
              <w:pStyle w:val="Paragraphedeliste"/>
              <w:numPr>
                <w:ilvl w:val="0"/>
                <w:numId w:val="46"/>
              </w:numPr>
              <w:bidi/>
              <w:ind w:left="360" w:right="-426"/>
              <w:rPr>
                <w:rFonts w:ascii="Amiri" w:eastAsia="Calibri" w:hAnsi="Amiri" w:cs="Amiri"/>
                <w:sz w:val="26"/>
                <w:szCs w:val="26"/>
                <w:lang w:bidi="ar-DZ"/>
              </w:rPr>
            </w:pPr>
            <w:r w:rsidRPr="00564F1A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 xml:space="preserve">أحسب الاحتمالات التالية:  </w:t>
            </w:r>
            <m:oMath>
              <m:r>
                <w:rPr>
                  <w:rFonts w:ascii="Cambria Math" w:eastAsia="Calibri" w:hAnsi="Cambria Math" w:cs="Amiri"/>
                  <w:sz w:val="26"/>
                  <w:szCs w:val="26"/>
                  <w:lang w:bidi="ar-DZ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="Amiri"/>
                      <w:i/>
                      <w:sz w:val="26"/>
                      <w:szCs w:val="26"/>
                      <w:lang w:bidi="ar-DZ"/>
                    </w:rPr>
                  </m:ctrlPr>
                </m:dPr>
                <m:e>
                  <m:r>
                    <w:rPr>
                      <w:rFonts w:ascii="Cambria Math" w:eastAsia="Calibri" w:hAnsi="Cambria Math" w:cs="Amiri"/>
                      <w:sz w:val="26"/>
                      <w:szCs w:val="26"/>
                      <w:lang w:bidi="ar-DZ"/>
                    </w:rPr>
                    <m:t>A∩B</m:t>
                  </m:r>
                </m:e>
              </m:d>
            </m:oMath>
            <w:r w:rsidRPr="00564F1A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 xml:space="preserve"> ،  </w:t>
            </w:r>
            <m:oMath>
              <m:r>
                <w:rPr>
                  <w:rFonts w:ascii="Cambria Math" w:eastAsia="Calibri" w:hAnsi="Cambria Math" w:cs="Amiri"/>
                  <w:sz w:val="26"/>
                  <w:szCs w:val="26"/>
                  <w:lang w:bidi="ar-DZ"/>
                </w:rPr>
                <m:t>P(A∪B)</m:t>
              </m:r>
            </m:oMath>
            <w:r w:rsidRPr="00564F1A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 xml:space="preserve"> ،  </w:t>
            </w:r>
            <m:oMath>
              <m:r>
                <w:rPr>
                  <w:rFonts w:ascii="Cambria Math" w:eastAsia="Calibri" w:hAnsi="Cambria Math" w:cs="Amiri"/>
                  <w:sz w:val="26"/>
                  <w:szCs w:val="26"/>
                  <w:lang w:bidi="ar-DZ"/>
                </w:rPr>
                <m:t>P(C∩D)</m:t>
              </m:r>
            </m:oMath>
            <w:r w:rsidRPr="00564F1A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 xml:space="preserve"> .</w:t>
            </w:r>
          </w:p>
          <w:p w14:paraId="6573DAF8" w14:textId="77777777" w:rsidR="00C757C1" w:rsidRPr="00564F1A" w:rsidRDefault="00C757C1" w:rsidP="008F4D1C">
            <w:pPr>
              <w:pStyle w:val="Paragraphedeliste"/>
              <w:numPr>
                <w:ilvl w:val="0"/>
                <w:numId w:val="46"/>
              </w:numPr>
              <w:bidi/>
              <w:ind w:left="360" w:right="-426"/>
              <w:rPr>
                <w:rFonts w:ascii="Amiri" w:eastAsia="Calibri" w:hAnsi="Amiri" w:cs="Amiri"/>
                <w:sz w:val="26"/>
                <w:szCs w:val="26"/>
                <w:lang w:bidi="ar-DZ"/>
              </w:rPr>
            </w:pPr>
            <w:r w:rsidRPr="00564F1A">
              <w:rPr>
                <w:rFonts w:ascii="Amiri" w:eastAsia="Calibri" w:hAnsi="Amiri" w:cs="Amiri"/>
                <w:sz w:val="26"/>
                <w:szCs w:val="26"/>
                <w:lang w:bidi="ar-DZ"/>
              </w:rPr>
              <w:t>X</w:t>
            </w:r>
            <w:r w:rsidRPr="00564F1A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 xml:space="preserve"> المتغير العشوائي الذي يرفق بكل سحب عدد مرات ظهور رقم فردي.</w:t>
            </w:r>
            <w:r w:rsidRPr="00564F1A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br/>
              <w:t xml:space="preserve"> أ- حدد قيم المتغير العشوائي </w:t>
            </w:r>
            <w:r w:rsidRPr="00564F1A">
              <w:rPr>
                <w:rFonts w:ascii="Amiri" w:eastAsia="Calibri" w:hAnsi="Amiri" w:cs="Amiri"/>
                <w:sz w:val="26"/>
                <w:szCs w:val="26"/>
                <w:lang w:bidi="ar-DZ"/>
              </w:rPr>
              <w:t>X</w:t>
            </w:r>
            <w:r w:rsidRPr="00564F1A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>.</w:t>
            </w:r>
            <w:r w:rsidRPr="00564F1A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br/>
              <w:t xml:space="preserve">ب- أوجد قانون الاحتمال للمتغير العشوائي </w:t>
            </w:r>
            <w:r w:rsidRPr="00564F1A">
              <w:rPr>
                <w:rFonts w:ascii="Amiri" w:eastAsia="Calibri" w:hAnsi="Amiri" w:cs="Amiri"/>
                <w:sz w:val="26"/>
                <w:szCs w:val="26"/>
                <w:lang w:bidi="ar-DZ"/>
              </w:rPr>
              <w:t xml:space="preserve">X </w:t>
            </w:r>
            <w:r w:rsidRPr="00564F1A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>ثم أحسب أمله الرياضياتي.</w:t>
            </w:r>
            <w:r w:rsidRPr="00564F1A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br/>
              <w:t xml:space="preserve">ج- استنتج </w:t>
            </w:r>
            <w:r w:rsidRPr="00564F1A">
              <w:rPr>
                <w:rFonts w:ascii="Amiri" w:hAnsi="Amiri" w:cs="Amiri"/>
                <w:position w:val="-10"/>
                <w:sz w:val="26"/>
                <w:szCs w:val="26"/>
              </w:rPr>
              <w:object w:dxaOrig="1920" w:dyaOrig="360" w14:anchorId="570A8528">
                <v:shape id="_x0000_i1219" type="#_x0000_t75" style="width:96.3pt;height:18.4pt" o:ole="">
                  <v:imagedata r:id="rId548" o:title=""/>
                </v:shape>
                <o:OLEObject Type="Embed" ProgID="Equation.DSMT4" ShapeID="_x0000_i1219" DrawAspect="Content" ObjectID="_1795180350" r:id="rId549"/>
              </w:object>
            </w:r>
            <w:r w:rsidRPr="00564F1A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، </w:t>
            </w:r>
            <w:r w:rsidRPr="00564F1A">
              <w:rPr>
                <w:rFonts w:ascii="Amiri" w:hAnsi="Amiri" w:cs="Amiri"/>
                <w:position w:val="-10"/>
                <w:sz w:val="26"/>
                <w:szCs w:val="26"/>
              </w:rPr>
              <w:object w:dxaOrig="1780" w:dyaOrig="360" w14:anchorId="49A33C1A">
                <v:shape id="_x0000_i1220" type="#_x0000_t75" style="width:89.6pt;height:18.4pt" o:ole="">
                  <v:imagedata r:id="rId550" o:title=""/>
                </v:shape>
                <o:OLEObject Type="Embed" ProgID="Equation.DSMT4" ShapeID="_x0000_i1220" DrawAspect="Content" ObjectID="_1795180351" r:id="rId551"/>
              </w:object>
            </w:r>
          </w:p>
          <w:p w14:paraId="5092F362" w14:textId="48DFD366" w:rsidR="00F653BC" w:rsidRPr="008F4D1C" w:rsidRDefault="00C757C1" w:rsidP="008F4D1C">
            <w:pPr>
              <w:pStyle w:val="Paragraphedeliste"/>
              <w:numPr>
                <w:ilvl w:val="0"/>
                <w:numId w:val="46"/>
              </w:numPr>
              <w:bidi/>
              <w:ind w:left="360"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564F1A">
              <w:rPr>
                <w:rFonts w:ascii="Amiri" w:eastAsia="Calibri" w:hAnsi="Amiri" w:cs="Amiri"/>
                <w:sz w:val="26"/>
                <w:szCs w:val="26"/>
                <w:rtl/>
              </w:rPr>
              <w:t xml:space="preserve">نقترح لعبة للمشاركة يدفع اللاعب </w:t>
            </w:r>
            <w:r w:rsidRPr="00564F1A">
              <w:rPr>
                <w:rFonts w:ascii="Amiri" w:eastAsia="Calibri" w:hAnsi="Amiri" w:cs="Amiri"/>
                <w:sz w:val="26"/>
                <w:szCs w:val="26"/>
              </w:rPr>
              <w:t xml:space="preserve">100DA </w:t>
            </w:r>
            <w:r w:rsidRPr="00564F1A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 xml:space="preserve">فإذا سحب كرتين تحملان رقمان زوجيان يكسب </w:t>
            </w:r>
            <w:r w:rsidRPr="00564F1A">
              <w:rPr>
                <w:rFonts w:ascii="Amiri" w:eastAsia="Calibri" w:hAnsi="Amiri" w:cs="Amiri"/>
                <w:sz w:val="26"/>
                <w:szCs w:val="26"/>
                <w:lang w:bidi="ar-DZ"/>
              </w:rPr>
              <w:t>200DA</w:t>
            </w:r>
            <w:r w:rsidRPr="00564F1A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 xml:space="preserve"> وإذا سحب كرتين تحملان رقما فرديا واخر زوجيا يكسب </w:t>
            </w:r>
            <w:r w:rsidRPr="00564F1A">
              <w:rPr>
                <w:rFonts w:ascii="Amiri" w:eastAsia="Calibri" w:hAnsi="Amiri" w:cs="Amiri"/>
                <w:sz w:val="26"/>
                <w:szCs w:val="26"/>
                <w:lang w:bidi="ar-DZ"/>
              </w:rPr>
              <w:t>150DA</w:t>
            </w:r>
            <w:r w:rsidRPr="00564F1A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 xml:space="preserve"> وإذا سحب كرتين تحملان رقمان فرديان يكسب </w:t>
            </w:r>
            <w:r w:rsidRPr="00564F1A">
              <w:rPr>
                <w:rFonts w:ascii="Amiri" w:eastAsia="Calibri" w:hAnsi="Amiri" w:cs="Amiri"/>
                <w:sz w:val="26"/>
                <w:szCs w:val="26"/>
                <w:lang w:bidi="ar-DZ"/>
              </w:rPr>
              <w:t>50DA</w:t>
            </w:r>
            <w:r w:rsidRPr="00564F1A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>.</w:t>
            </w:r>
            <w:r w:rsidR="00F653BC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br/>
            </w:r>
            <w:r w:rsidR="00F653BC" w:rsidRPr="00F653BC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>أ- عين قيم الربح.</w:t>
            </w:r>
            <w:r w:rsidR="008F4D1C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br/>
            </w:r>
            <w:r w:rsidR="008F4D1C" w:rsidRPr="00F653BC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>ب- هل اللعبة في صالح اللاعب؟ علل إجابتك.</w:t>
            </w:r>
          </w:p>
          <w:p w14:paraId="0777E674" w14:textId="5ACD971D" w:rsidR="00C757C1" w:rsidRPr="008F4D1C" w:rsidRDefault="00C757C1" w:rsidP="008F4D1C">
            <w:pPr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8F4D1C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 xml:space="preserve">     </w:t>
            </w:r>
          </w:p>
        </w:tc>
        <w:tc>
          <w:tcPr>
            <w:tcW w:w="1179" w:type="dxa"/>
          </w:tcPr>
          <w:p w14:paraId="1DD0AC4F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6F2711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83AA53E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CE23535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200B7D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165C76D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A074BE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37DE542" w14:textId="77777777" w:rsidR="002F249B" w:rsidRDefault="002F249B" w:rsidP="002F249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D527A81" w14:textId="77777777" w:rsidR="002F249B" w:rsidRDefault="002F249B" w:rsidP="002F249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01FC43" w14:textId="77777777" w:rsidR="002F249B" w:rsidRDefault="002F249B" w:rsidP="002F249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96CB426" w14:textId="77777777" w:rsidR="002F249B" w:rsidRDefault="002F249B" w:rsidP="002F249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D88917" w14:textId="77777777" w:rsidR="002F249B" w:rsidRDefault="002F249B" w:rsidP="002F249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2A77166" w14:textId="77777777" w:rsidR="002F249B" w:rsidRDefault="002F249B" w:rsidP="002F249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4BCD156" w14:textId="77777777" w:rsidR="002F249B" w:rsidRDefault="002F249B" w:rsidP="002F249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550A2C" w14:textId="77777777" w:rsidR="002F249B" w:rsidRDefault="002F249B" w:rsidP="002F249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5D39DBD" w14:textId="77777777" w:rsidR="002F249B" w:rsidRDefault="002F249B" w:rsidP="002F249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0514A60" w14:textId="77777777" w:rsidR="002F249B" w:rsidRDefault="002F249B" w:rsidP="002F249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173F457" w14:textId="77777777" w:rsidR="002F249B" w:rsidRDefault="002F249B" w:rsidP="002F249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0737113" w14:textId="77777777" w:rsidR="002F249B" w:rsidRDefault="002F249B" w:rsidP="002F249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108C20D" w14:textId="77777777" w:rsidR="002F249B" w:rsidRPr="00564F1A" w:rsidRDefault="002F249B" w:rsidP="002F249B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564F1A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يمكن التطرق لشجرة الاحتمالات</w:t>
            </w:r>
          </w:p>
          <w:p w14:paraId="77D85383" w14:textId="08093123" w:rsidR="002F249B" w:rsidRDefault="002F249B" w:rsidP="002F249B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564F1A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من اجل تسهيل الحسابات دون الخوض في شروطها</w:t>
            </w:r>
          </w:p>
          <w:p w14:paraId="4EAB7630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2E1EF1F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09F5060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DB6418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D9BB1CE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900F171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43B7270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7A20C3A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EBBE93B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9EF664F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034B16E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0877C70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8BDA65B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EA3F0D0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25A29DE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804D602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C92D295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7A57F64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314C9F6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F94C9C4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0D5785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CE351C6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7C4E534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99F8A5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E4BC6A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1D0C9F" w14:textId="77777777" w:rsidR="00C757C1" w:rsidRDefault="00C757C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2997621" w14:textId="77777777" w:rsidR="00C757C1" w:rsidRDefault="00C757C1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1A9867F" w14:textId="77777777" w:rsidR="00CC0CC4" w:rsidRDefault="00CC0CC4" w:rsidP="00CC0CC4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779E8A3" w14:textId="24B352D6" w:rsidR="00CC0CC4" w:rsidRPr="00792B9B" w:rsidRDefault="00CC0CC4" w:rsidP="00CC0CC4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009CC8E6" w14:textId="77777777" w:rsidR="00C757C1" w:rsidRDefault="00C757C1" w:rsidP="003D5BFF">
      <w:pPr>
        <w:bidi/>
        <w:ind w:left="-993" w:right="-851"/>
        <w:rPr>
          <w:rFonts w:cstheme="minorHAnsi"/>
          <w:sz w:val="28"/>
          <w:szCs w:val="28"/>
          <w:rtl/>
        </w:rPr>
      </w:pPr>
    </w:p>
    <w:p w14:paraId="6DD0F2B0" w14:textId="6967E8E6" w:rsidR="00AC1F09" w:rsidRPr="007F386F" w:rsidRDefault="00AC1F09" w:rsidP="00AC1F09">
      <w:pPr>
        <w:bidi/>
        <w:ind w:left="-993" w:right="-851"/>
        <w:rPr>
          <w:rFonts w:ascii="Amiri" w:hAnsi="Amiri" w:cs="Amiri"/>
          <w:color w:val="FF0000"/>
          <w:sz w:val="28"/>
          <w:szCs w:val="28"/>
          <w:rtl/>
        </w:rPr>
      </w:pPr>
      <w:r w:rsidRPr="007F386F">
        <w:rPr>
          <w:rFonts w:ascii="Amiri" w:hAnsi="Amiri" w:cs="Amiri"/>
          <w:color w:val="FF0000"/>
          <w:sz w:val="28"/>
          <w:szCs w:val="28"/>
          <w:rtl/>
        </w:rPr>
        <w:lastRenderedPageBreak/>
        <w:t>مرفقات..........................................................................................................................</w:t>
      </w:r>
    </w:p>
    <w:tbl>
      <w:tblPr>
        <w:tblStyle w:val="Grilledutableau"/>
        <w:bidiVisual/>
        <w:tblW w:w="11194" w:type="dxa"/>
        <w:tblInd w:w="-993" w:type="dxa"/>
        <w:tblLook w:val="04A0" w:firstRow="1" w:lastRow="0" w:firstColumn="1" w:lastColumn="0" w:noHBand="0" w:noVBand="1"/>
      </w:tblPr>
      <w:tblGrid>
        <w:gridCol w:w="5399"/>
        <w:gridCol w:w="5795"/>
      </w:tblGrid>
      <w:tr w:rsidR="00C916F2" w14:paraId="55312379" w14:textId="77777777" w:rsidTr="00091187">
        <w:tc>
          <w:tcPr>
            <w:tcW w:w="5399" w:type="dxa"/>
            <w:tcBorders>
              <w:top w:val="nil"/>
              <w:left w:val="nil"/>
              <w:bottom w:val="nil"/>
            </w:tcBorders>
          </w:tcPr>
          <w:p w14:paraId="689B6139" w14:textId="77777777" w:rsidR="00C916F2" w:rsidRPr="00C916F2" w:rsidRDefault="00C916F2" w:rsidP="006D0EEE">
            <w:pPr>
              <w:shd w:val="clear" w:color="auto" w:fill="EAF1DD" w:themeFill="accent3" w:themeFillTint="33"/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 w:rsidRPr="00C916F2">
              <w:rPr>
                <w:rFonts w:ascii="Amiri" w:hAnsi="Amiri" w:cs="Amiri"/>
                <w:b/>
                <w:bCs/>
                <w:color w:val="FF0000"/>
                <w:sz w:val="24"/>
                <w:szCs w:val="24"/>
                <w:u w:val="single"/>
                <w:rtl/>
              </w:rPr>
              <w:t>نشاط</w:t>
            </w:r>
          </w:p>
          <w:p w14:paraId="2BEDA67E" w14:textId="77777777" w:rsidR="00C916F2" w:rsidRPr="00C916F2" w:rsidRDefault="00C916F2" w:rsidP="00C916F2">
            <w:pPr>
              <w:bidi/>
              <w:rPr>
                <w:rFonts w:ascii="Amiri" w:hAnsi="Amiri" w:cs="Amiri"/>
                <w:sz w:val="24"/>
                <w:szCs w:val="24"/>
                <w:rtl/>
              </w:rPr>
            </w:pPr>
            <w:r w:rsidRPr="00C916F2">
              <w:rPr>
                <w:rFonts w:ascii="Amiri" w:hAnsi="Amiri" w:cs="Amiri"/>
                <w:sz w:val="24"/>
                <w:szCs w:val="24"/>
                <w:rtl/>
              </w:rPr>
              <w:t>نرمي زهر النرد غير مزيف مرقم من 1 إلى 6 مرة واحدة ونهتم بالرقم الظاهر على الوجه العلوي</w:t>
            </w:r>
          </w:p>
          <w:p w14:paraId="571900FF" w14:textId="77777777" w:rsidR="00C916F2" w:rsidRPr="00C916F2" w:rsidRDefault="00C916F2" w:rsidP="00C916F2">
            <w:pPr>
              <w:pStyle w:val="Paragraphedeliste"/>
              <w:numPr>
                <w:ilvl w:val="0"/>
                <w:numId w:val="50"/>
              </w:numPr>
              <w:bidi/>
              <w:rPr>
                <w:rFonts w:ascii="Amiri" w:hAnsi="Amiri" w:cs="Amiri"/>
                <w:sz w:val="24"/>
                <w:szCs w:val="24"/>
              </w:rPr>
            </w:pPr>
            <w:r w:rsidRPr="00C916F2">
              <w:rPr>
                <w:rFonts w:ascii="Amiri" w:hAnsi="Amiri" w:cs="Amiri"/>
                <w:sz w:val="24"/>
                <w:szCs w:val="24"/>
                <w:rtl/>
              </w:rPr>
              <w:t>عين مجموعة النتائج الممكنة المحصل عليها في هذه التجربة</w:t>
            </w:r>
          </w:p>
          <w:p w14:paraId="75480C94" w14:textId="77777777" w:rsidR="00C916F2" w:rsidRPr="00C916F2" w:rsidRDefault="00C916F2" w:rsidP="00C916F2">
            <w:pPr>
              <w:pStyle w:val="Paragraphedeliste"/>
              <w:numPr>
                <w:ilvl w:val="0"/>
                <w:numId w:val="50"/>
              </w:numPr>
              <w:bidi/>
              <w:ind w:right="-851"/>
              <w:rPr>
                <w:rFonts w:ascii="Amiri" w:hAnsi="Amiri" w:cs="Amiri"/>
                <w:sz w:val="24"/>
                <w:szCs w:val="24"/>
              </w:rPr>
            </w:pPr>
            <w:r w:rsidRPr="00C916F2">
              <w:rPr>
                <w:rFonts w:ascii="Amiri" w:hAnsi="Amiri" w:cs="Amiri"/>
                <w:sz w:val="24"/>
                <w:szCs w:val="24"/>
                <w:rtl/>
              </w:rPr>
              <w:t>عين مجموعة إمكانيات الحوادث التالية:</w:t>
            </w:r>
          </w:p>
          <w:p w14:paraId="681770B7" w14:textId="77777777" w:rsidR="00C916F2" w:rsidRPr="00C916F2" w:rsidRDefault="00C916F2" w:rsidP="00C916F2">
            <w:pPr>
              <w:pStyle w:val="Paragraphedeliste"/>
              <w:bidi/>
              <w:ind w:right="-851"/>
              <w:rPr>
                <w:rFonts w:ascii="Amiri" w:hAnsi="Amiri" w:cs="Amiri"/>
                <w:sz w:val="24"/>
                <w:szCs w:val="24"/>
                <w:rtl/>
              </w:rPr>
            </w:pPr>
            <w:r w:rsidRPr="00C916F2">
              <w:rPr>
                <w:rFonts w:ascii="Amiri" w:hAnsi="Amiri" w:cs="Amiri"/>
                <w:sz w:val="24"/>
                <w:szCs w:val="24"/>
                <w:rtl/>
              </w:rPr>
              <w:t xml:space="preserve"> </w:t>
            </w:r>
            <w:r w:rsidRPr="00C916F2">
              <w:rPr>
                <w:rFonts w:ascii="Amiri" w:hAnsi="Amiri" w:cs="Amiri"/>
                <w:position w:val="-4"/>
                <w:sz w:val="24"/>
                <w:szCs w:val="24"/>
              </w:rPr>
              <w:object w:dxaOrig="240" w:dyaOrig="260" w14:anchorId="5BBDAD44">
                <v:shape id="_x0000_i2923" type="#_x0000_t75" style="width:11.7pt;height:12.55pt" o:ole="">
                  <v:imagedata r:id="rId13" o:title=""/>
                </v:shape>
                <o:OLEObject Type="Embed" ProgID="Equation.DSMT4" ShapeID="_x0000_i2923" DrawAspect="Content" ObjectID="_1795180352" r:id="rId552"/>
              </w:object>
            </w:r>
            <w:r w:rsidRPr="00C916F2">
              <w:rPr>
                <w:rFonts w:ascii="Amiri" w:hAnsi="Amiri" w:cs="Amiri"/>
                <w:sz w:val="24"/>
                <w:szCs w:val="24"/>
                <w:rtl/>
              </w:rPr>
              <w:t xml:space="preserve">: </w:t>
            </w:r>
            <w:r w:rsidRPr="00C916F2">
              <w:rPr>
                <w:rFonts w:ascii="Amiri" w:hAnsi="Amiri" w:cs="Amiri"/>
                <w:sz w:val="24"/>
                <w:szCs w:val="24"/>
              </w:rPr>
              <w:t>‘’</w:t>
            </w:r>
            <w:r w:rsidRPr="00C916F2">
              <w:rPr>
                <w:rFonts w:ascii="Amiri" w:hAnsi="Amiri" w:cs="Amiri"/>
                <w:sz w:val="24"/>
                <w:szCs w:val="24"/>
                <w:rtl/>
              </w:rPr>
              <w:t xml:space="preserve"> الرقم المحصل عليه هو رقم فردي</w:t>
            </w:r>
            <w:r w:rsidRPr="00C916F2">
              <w:rPr>
                <w:rFonts w:ascii="Amiri" w:hAnsi="Amiri" w:cs="Amiri"/>
                <w:sz w:val="24"/>
                <w:szCs w:val="24"/>
              </w:rPr>
              <w:t>’’</w:t>
            </w:r>
          </w:p>
          <w:p w14:paraId="664C0C7F" w14:textId="77777777" w:rsidR="00C916F2" w:rsidRPr="00C916F2" w:rsidRDefault="00C916F2" w:rsidP="00C916F2">
            <w:pPr>
              <w:pStyle w:val="Paragraphedeliste"/>
              <w:bidi/>
              <w:ind w:right="-851"/>
              <w:rPr>
                <w:rFonts w:ascii="Amiri" w:hAnsi="Amiri" w:cs="Amiri"/>
                <w:sz w:val="24"/>
                <w:szCs w:val="24"/>
                <w:rtl/>
              </w:rPr>
            </w:pPr>
            <w:r w:rsidRPr="00C916F2">
              <w:rPr>
                <w:rFonts w:ascii="Amiri" w:hAnsi="Amiri" w:cs="Amiri"/>
                <w:position w:val="-4"/>
                <w:sz w:val="24"/>
                <w:szCs w:val="24"/>
              </w:rPr>
              <w:object w:dxaOrig="240" w:dyaOrig="260" w14:anchorId="16ACFD8C">
                <v:shape id="_x0000_i2924" type="#_x0000_t75" style="width:11.7pt;height:12.55pt" o:ole="">
                  <v:imagedata r:id="rId15" o:title=""/>
                </v:shape>
                <o:OLEObject Type="Embed" ProgID="Equation.DSMT4" ShapeID="_x0000_i2924" DrawAspect="Content" ObjectID="_1795180353" r:id="rId553"/>
              </w:object>
            </w:r>
            <w:r w:rsidRPr="00C916F2">
              <w:rPr>
                <w:rFonts w:ascii="Amiri" w:hAnsi="Amiri" w:cs="Amiri"/>
                <w:sz w:val="24"/>
                <w:szCs w:val="24"/>
                <w:rtl/>
              </w:rPr>
              <w:t xml:space="preserve">: </w:t>
            </w:r>
            <w:r w:rsidRPr="00C916F2">
              <w:rPr>
                <w:rFonts w:ascii="Amiri" w:hAnsi="Amiri" w:cs="Amiri"/>
                <w:sz w:val="24"/>
                <w:szCs w:val="24"/>
              </w:rPr>
              <w:t>‘’</w:t>
            </w:r>
            <w:r w:rsidRPr="00C916F2">
              <w:rPr>
                <w:rFonts w:ascii="Amiri" w:hAnsi="Amiri" w:cs="Amiri"/>
                <w:sz w:val="24"/>
                <w:szCs w:val="24"/>
                <w:rtl/>
              </w:rPr>
              <w:t xml:space="preserve"> الرقم المحصل عليه مضاعف للعدد </w:t>
            </w:r>
            <w:r w:rsidRPr="00C916F2">
              <w:rPr>
                <w:rFonts w:ascii="Amiri" w:hAnsi="Amiri" w:cs="Amiri"/>
                <w:sz w:val="24"/>
                <w:szCs w:val="24"/>
              </w:rPr>
              <w:t>3</w:t>
            </w:r>
            <w:r w:rsidRPr="00C916F2">
              <w:rPr>
                <w:rFonts w:ascii="Amiri" w:hAnsi="Amiri" w:cs="Amiri"/>
                <w:sz w:val="24"/>
                <w:szCs w:val="24"/>
                <w:rtl/>
              </w:rPr>
              <w:t xml:space="preserve"> </w:t>
            </w:r>
            <w:r w:rsidRPr="00C916F2">
              <w:rPr>
                <w:rFonts w:ascii="Amiri" w:hAnsi="Amiri" w:cs="Amiri"/>
                <w:sz w:val="24"/>
                <w:szCs w:val="24"/>
              </w:rPr>
              <w:t>‘’</w:t>
            </w:r>
          </w:p>
          <w:p w14:paraId="0E88532F" w14:textId="77777777" w:rsidR="00C916F2" w:rsidRPr="00C916F2" w:rsidRDefault="00C916F2" w:rsidP="00C916F2">
            <w:pPr>
              <w:pStyle w:val="Paragraphedeliste"/>
              <w:bidi/>
              <w:ind w:right="-851"/>
              <w:rPr>
                <w:rFonts w:ascii="Amiri" w:hAnsi="Amiri" w:cs="Amiri"/>
                <w:sz w:val="24"/>
                <w:szCs w:val="24"/>
                <w:rtl/>
              </w:rPr>
            </w:pPr>
            <w:r w:rsidRPr="00C916F2">
              <w:rPr>
                <w:rFonts w:ascii="Amiri" w:hAnsi="Amiri" w:cs="Amiri"/>
                <w:position w:val="-6"/>
                <w:sz w:val="24"/>
                <w:szCs w:val="24"/>
              </w:rPr>
              <w:object w:dxaOrig="240" w:dyaOrig="279" w14:anchorId="0587904C">
                <v:shape id="_x0000_i2925" type="#_x0000_t75" style="width:11.7pt;height:14.25pt" o:ole="">
                  <v:imagedata r:id="rId17" o:title=""/>
                </v:shape>
                <o:OLEObject Type="Embed" ProgID="Equation.DSMT4" ShapeID="_x0000_i2925" DrawAspect="Content" ObjectID="_1795180354" r:id="rId554"/>
              </w:object>
            </w:r>
            <w:r w:rsidRPr="00C916F2">
              <w:rPr>
                <w:rFonts w:ascii="Amiri" w:hAnsi="Amiri" w:cs="Amiri"/>
                <w:sz w:val="24"/>
                <w:szCs w:val="24"/>
                <w:rtl/>
              </w:rPr>
              <w:t xml:space="preserve">: </w:t>
            </w:r>
            <w:r w:rsidRPr="00C916F2">
              <w:rPr>
                <w:rFonts w:ascii="Amiri" w:hAnsi="Amiri" w:cs="Amiri"/>
                <w:sz w:val="24"/>
                <w:szCs w:val="24"/>
              </w:rPr>
              <w:t>‘’</w:t>
            </w:r>
            <w:r w:rsidRPr="00C916F2">
              <w:rPr>
                <w:rFonts w:ascii="Amiri" w:hAnsi="Amiri" w:cs="Amiri"/>
                <w:sz w:val="24"/>
                <w:szCs w:val="24"/>
                <w:rtl/>
              </w:rPr>
              <w:t xml:space="preserve"> الرقم المحصل عليه اولي</w:t>
            </w:r>
            <w:r w:rsidRPr="00C916F2">
              <w:rPr>
                <w:rFonts w:ascii="Amiri" w:hAnsi="Amiri" w:cs="Amiri"/>
                <w:sz w:val="24"/>
                <w:szCs w:val="24"/>
              </w:rPr>
              <w:t>’’</w:t>
            </w:r>
          </w:p>
          <w:p w14:paraId="1EEBECE5" w14:textId="77777777" w:rsidR="00C916F2" w:rsidRPr="00C916F2" w:rsidRDefault="00C916F2" w:rsidP="00C916F2">
            <w:pPr>
              <w:pStyle w:val="Paragraphedeliste"/>
              <w:bidi/>
              <w:ind w:right="-851"/>
              <w:rPr>
                <w:rFonts w:ascii="Amiri" w:hAnsi="Amiri" w:cs="Amiri"/>
                <w:sz w:val="24"/>
                <w:szCs w:val="24"/>
                <w:rtl/>
              </w:rPr>
            </w:pPr>
            <w:r w:rsidRPr="00C916F2">
              <w:rPr>
                <w:rFonts w:ascii="Amiri" w:hAnsi="Amiri" w:cs="Amiri"/>
                <w:position w:val="-4"/>
                <w:sz w:val="24"/>
                <w:szCs w:val="24"/>
              </w:rPr>
              <w:object w:dxaOrig="260" w:dyaOrig="260" w14:anchorId="3CB75C12">
                <v:shape id="_x0000_i2926" type="#_x0000_t75" style="width:12.55pt;height:12.55pt" o:ole="">
                  <v:imagedata r:id="rId19" o:title=""/>
                </v:shape>
                <o:OLEObject Type="Embed" ProgID="Equation.DSMT4" ShapeID="_x0000_i2926" DrawAspect="Content" ObjectID="_1795180355" r:id="rId555"/>
              </w:object>
            </w:r>
            <w:r w:rsidRPr="00C916F2">
              <w:rPr>
                <w:rFonts w:ascii="Amiri" w:hAnsi="Amiri" w:cs="Amiri"/>
                <w:sz w:val="24"/>
                <w:szCs w:val="24"/>
                <w:rtl/>
              </w:rPr>
              <w:t xml:space="preserve">: </w:t>
            </w:r>
            <w:r w:rsidRPr="00C916F2">
              <w:rPr>
                <w:rFonts w:ascii="Amiri" w:hAnsi="Amiri" w:cs="Amiri"/>
                <w:sz w:val="24"/>
                <w:szCs w:val="24"/>
              </w:rPr>
              <w:t>‘’</w:t>
            </w:r>
            <w:r w:rsidRPr="00C916F2">
              <w:rPr>
                <w:rFonts w:ascii="Amiri" w:hAnsi="Amiri" w:cs="Amiri"/>
                <w:sz w:val="24"/>
                <w:szCs w:val="24"/>
                <w:rtl/>
              </w:rPr>
              <w:t xml:space="preserve"> الرقم المحصل عليه ليس مضاعفا للعدد 3</w:t>
            </w:r>
            <w:r w:rsidRPr="00C916F2">
              <w:rPr>
                <w:rFonts w:ascii="Amiri" w:hAnsi="Amiri" w:cs="Amiri"/>
                <w:sz w:val="24"/>
                <w:szCs w:val="24"/>
              </w:rPr>
              <w:t>’’</w:t>
            </w:r>
          </w:p>
          <w:p w14:paraId="5BEBD738" w14:textId="77777777" w:rsidR="00C916F2" w:rsidRPr="00C916F2" w:rsidRDefault="00C916F2" w:rsidP="00C916F2">
            <w:pPr>
              <w:pStyle w:val="Paragraphedeliste"/>
              <w:numPr>
                <w:ilvl w:val="0"/>
                <w:numId w:val="50"/>
              </w:numPr>
              <w:bidi/>
              <w:ind w:right="-851"/>
              <w:rPr>
                <w:rFonts w:ascii="Amiri" w:hAnsi="Amiri" w:cs="Amiri"/>
                <w:sz w:val="24"/>
                <w:szCs w:val="24"/>
              </w:rPr>
            </w:pPr>
            <w:r w:rsidRPr="00C916F2">
              <w:rPr>
                <w:rFonts w:ascii="Amiri" w:hAnsi="Amiri" w:cs="Amiri"/>
                <w:sz w:val="24"/>
                <w:szCs w:val="24"/>
                <w:rtl/>
              </w:rPr>
              <w:t>عين مجموعة الإمكانيات الحوادث التالية:</w:t>
            </w:r>
          </w:p>
          <w:p w14:paraId="01AC6ADF" w14:textId="77777777" w:rsidR="00C916F2" w:rsidRPr="00C916F2" w:rsidRDefault="00C916F2" w:rsidP="00C916F2">
            <w:pPr>
              <w:pStyle w:val="Paragraphedeliste"/>
              <w:bidi/>
              <w:ind w:left="29"/>
              <w:rPr>
                <w:rFonts w:ascii="Amiri" w:hAnsi="Amiri" w:cs="Amiri"/>
                <w:sz w:val="24"/>
                <w:szCs w:val="24"/>
              </w:rPr>
            </w:pPr>
            <w:r w:rsidRPr="00C916F2">
              <w:rPr>
                <w:rFonts w:ascii="Amiri" w:hAnsi="Amiri" w:cs="Amiri"/>
                <w:position w:val="-4"/>
                <w:sz w:val="24"/>
                <w:szCs w:val="24"/>
              </w:rPr>
              <w:object w:dxaOrig="240" w:dyaOrig="260" w14:anchorId="6153FBAC">
                <v:shape id="_x0000_i2927" type="#_x0000_t75" style="width:11.7pt;height:12.55pt" o:ole="">
                  <v:imagedata r:id="rId21" o:title=""/>
                </v:shape>
                <o:OLEObject Type="Embed" ProgID="Equation.DSMT4" ShapeID="_x0000_i2927" DrawAspect="Content" ObjectID="_1795180356" r:id="rId556"/>
              </w:object>
            </w:r>
            <w:r w:rsidRPr="00C916F2">
              <w:rPr>
                <w:rFonts w:ascii="Amiri" w:hAnsi="Amiri" w:cs="Amiri"/>
                <w:sz w:val="24"/>
                <w:szCs w:val="24"/>
                <w:rtl/>
              </w:rPr>
              <w:t xml:space="preserve">: </w:t>
            </w:r>
            <w:r w:rsidRPr="00C916F2">
              <w:rPr>
                <w:rFonts w:ascii="Amiri" w:hAnsi="Amiri" w:cs="Amiri"/>
                <w:sz w:val="24"/>
                <w:szCs w:val="24"/>
              </w:rPr>
              <w:t>‘’</w:t>
            </w:r>
            <w:r w:rsidRPr="00C916F2">
              <w:rPr>
                <w:rFonts w:ascii="Amiri" w:hAnsi="Amiri" w:cs="Amiri"/>
                <w:sz w:val="24"/>
                <w:szCs w:val="24"/>
                <w:rtl/>
              </w:rPr>
              <w:t xml:space="preserve"> الرقم المحصل عليه هو رقم فردي ومضاعف للرقم 3 في ان واحد</w:t>
            </w:r>
            <w:r w:rsidRPr="00C916F2">
              <w:rPr>
                <w:rFonts w:ascii="Amiri" w:hAnsi="Amiri" w:cs="Amiri"/>
                <w:sz w:val="24"/>
                <w:szCs w:val="24"/>
              </w:rPr>
              <w:t>’’</w:t>
            </w:r>
          </w:p>
          <w:p w14:paraId="4E8C9339" w14:textId="77777777" w:rsidR="00C916F2" w:rsidRPr="00C916F2" w:rsidRDefault="00C916F2" w:rsidP="00C916F2">
            <w:pPr>
              <w:pStyle w:val="Paragraphedeliste"/>
              <w:bidi/>
              <w:ind w:left="0"/>
              <w:rPr>
                <w:rFonts w:ascii="Amiri" w:hAnsi="Amiri" w:cs="Amiri"/>
                <w:sz w:val="24"/>
                <w:szCs w:val="24"/>
              </w:rPr>
            </w:pPr>
            <w:r w:rsidRPr="00C916F2">
              <w:rPr>
                <w:rFonts w:ascii="Amiri" w:hAnsi="Amiri" w:cs="Amiri"/>
                <w:position w:val="-4"/>
                <w:sz w:val="24"/>
                <w:szCs w:val="24"/>
              </w:rPr>
              <w:object w:dxaOrig="260" w:dyaOrig="260" w14:anchorId="6DEAED38">
                <v:shape id="_x0000_i2928" type="#_x0000_t75" style="width:12.55pt;height:12.55pt" o:ole="">
                  <v:imagedata r:id="rId23" o:title=""/>
                </v:shape>
                <o:OLEObject Type="Embed" ProgID="Equation.DSMT4" ShapeID="_x0000_i2928" DrawAspect="Content" ObjectID="_1795180357" r:id="rId557"/>
              </w:object>
            </w:r>
            <w:r w:rsidRPr="00C916F2">
              <w:rPr>
                <w:rFonts w:ascii="Amiri" w:hAnsi="Amiri" w:cs="Amiri"/>
                <w:sz w:val="24"/>
                <w:szCs w:val="24"/>
                <w:rtl/>
              </w:rPr>
              <w:t xml:space="preserve">: </w:t>
            </w:r>
            <w:r w:rsidRPr="00C916F2">
              <w:rPr>
                <w:rFonts w:ascii="Amiri" w:hAnsi="Amiri" w:cs="Amiri"/>
                <w:sz w:val="24"/>
                <w:szCs w:val="24"/>
              </w:rPr>
              <w:t>‘’</w:t>
            </w:r>
            <w:r w:rsidRPr="00C916F2">
              <w:rPr>
                <w:rFonts w:ascii="Amiri" w:hAnsi="Amiri" w:cs="Amiri"/>
                <w:sz w:val="24"/>
                <w:szCs w:val="24"/>
                <w:rtl/>
              </w:rPr>
              <w:t xml:space="preserve"> الرقم المحصل عليه هو رقم فردي أو مضاعف للرقم 3</w:t>
            </w:r>
            <w:r w:rsidRPr="00C916F2">
              <w:rPr>
                <w:rFonts w:ascii="Amiri" w:hAnsi="Amiri" w:cs="Amiri"/>
                <w:sz w:val="24"/>
                <w:szCs w:val="24"/>
              </w:rPr>
              <w:t>’’</w:t>
            </w:r>
          </w:p>
          <w:p w14:paraId="7D54EC59" w14:textId="5124BA4E" w:rsidR="00C916F2" w:rsidRPr="00C916F2" w:rsidRDefault="00C916F2" w:rsidP="00C916F2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r w:rsidRPr="00C916F2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</w:rPr>
              <w:t>...........................................</w:t>
            </w: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</w:rPr>
              <w:t>...................................</w:t>
            </w:r>
            <w:r w:rsidRPr="00C916F2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</w:rPr>
              <w:t>...</w:t>
            </w:r>
          </w:p>
          <w:p w14:paraId="36FBB21B" w14:textId="77777777" w:rsidR="00C916F2" w:rsidRPr="00C916F2" w:rsidRDefault="00C916F2" w:rsidP="006D0EEE">
            <w:pPr>
              <w:shd w:val="clear" w:color="auto" w:fill="EAF1DD" w:themeFill="accent3" w:themeFillTint="33"/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 w:rsidRPr="00C916F2">
              <w:rPr>
                <w:rFonts w:ascii="Amiri" w:hAnsi="Amiri" w:cs="Amiri"/>
                <w:b/>
                <w:bCs/>
                <w:color w:val="FF0000"/>
                <w:sz w:val="24"/>
                <w:szCs w:val="24"/>
                <w:u w:val="single"/>
                <w:rtl/>
              </w:rPr>
              <w:t>نشاط</w:t>
            </w:r>
          </w:p>
          <w:p w14:paraId="70EC7652" w14:textId="77777777" w:rsidR="00C916F2" w:rsidRPr="00C916F2" w:rsidRDefault="00C916F2" w:rsidP="00C916F2">
            <w:pPr>
              <w:bidi/>
              <w:rPr>
                <w:rFonts w:ascii="Amiri" w:hAnsi="Amiri" w:cs="Amiri"/>
                <w:sz w:val="24"/>
                <w:szCs w:val="24"/>
                <w:rtl/>
              </w:rPr>
            </w:pPr>
            <w:r w:rsidRPr="00C916F2">
              <w:rPr>
                <w:rFonts w:ascii="Amiri" w:hAnsi="Amiri" w:cs="Amiri"/>
                <w:sz w:val="24"/>
                <w:szCs w:val="24"/>
                <w:rtl/>
              </w:rPr>
              <w:t>نرمي زهر النرد غير مزيف مرقم من 1 إلى 6 مرة واحدة ونهتم بالرقم الظاهر على الوجه العلوي</w:t>
            </w:r>
          </w:p>
          <w:p w14:paraId="3A8410B0" w14:textId="77777777" w:rsidR="00C916F2" w:rsidRPr="00C916F2" w:rsidRDefault="00C916F2" w:rsidP="00C916F2">
            <w:pPr>
              <w:pStyle w:val="Paragraphedeliste"/>
              <w:numPr>
                <w:ilvl w:val="0"/>
                <w:numId w:val="52"/>
              </w:numPr>
              <w:bidi/>
              <w:ind w:left="454" w:right="-851"/>
              <w:rPr>
                <w:rFonts w:ascii="Amiri" w:hAnsi="Amiri" w:cs="Amiri"/>
                <w:sz w:val="24"/>
                <w:szCs w:val="24"/>
              </w:rPr>
            </w:pPr>
            <w:r w:rsidRPr="00C916F2">
              <w:rPr>
                <w:rFonts w:ascii="Amiri" w:hAnsi="Amiri" w:cs="Amiri"/>
                <w:sz w:val="24"/>
                <w:szCs w:val="24"/>
                <w:rtl/>
              </w:rPr>
              <w:t>عين مجموعة النتائج الممكنة المحصل عليها في هذه التجربة</w:t>
            </w:r>
          </w:p>
          <w:p w14:paraId="7781152A" w14:textId="77777777" w:rsidR="00C916F2" w:rsidRPr="00C916F2" w:rsidRDefault="00C916F2" w:rsidP="00C916F2">
            <w:pPr>
              <w:pStyle w:val="Paragraphedeliste"/>
              <w:numPr>
                <w:ilvl w:val="0"/>
                <w:numId w:val="52"/>
              </w:numPr>
              <w:bidi/>
              <w:ind w:left="454" w:right="-851"/>
              <w:rPr>
                <w:rFonts w:ascii="Amiri" w:hAnsi="Amiri" w:cs="Amiri"/>
                <w:sz w:val="24"/>
                <w:szCs w:val="24"/>
              </w:rPr>
            </w:pPr>
            <w:r w:rsidRPr="00C916F2">
              <w:rPr>
                <w:rFonts w:ascii="Amiri" w:hAnsi="Amiri" w:cs="Amiri"/>
                <w:sz w:val="24"/>
                <w:szCs w:val="24"/>
                <w:rtl/>
              </w:rPr>
              <w:t>عين مجموعة إمكانيات الحوادث التالية:</w:t>
            </w:r>
          </w:p>
          <w:p w14:paraId="2E15D54F" w14:textId="77777777" w:rsidR="00C916F2" w:rsidRPr="00C916F2" w:rsidRDefault="00C916F2" w:rsidP="00C916F2">
            <w:pPr>
              <w:pStyle w:val="Paragraphedeliste"/>
              <w:bidi/>
              <w:ind w:right="-851"/>
              <w:rPr>
                <w:rFonts w:ascii="Amiri" w:hAnsi="Amiri" w:cs="Amiri"/>
                <w:sz w:val="24"/>
                <w:szCs w:val="24"/>
                <w:rtl/>
              </w:rPr>
            </w:pPr>
            <w:r w:rsidRPr="00C916F2">
              <w:rPr>
                <w:rFonts w:ascii="Amiri" w:hAnsi="Amiri" w:cs="Amiri"/>
                <w:sz w:val="24"/>
                <w:szCs w:val="24"/>
                <w:rtl/>
              </w:rPr>
              <w:t xml:space="preserve"> </w:t>
            </w:r>
            <w:r w:rsidRPr="00C916F2">
              <w:rPr>
                <w:rFonts w:ascii="Amiri" w:hAnsi="Amiri" w:cs="Amiri"/>
                <w:position w:val="-4"/>
                <w:sz w:val="24"/>
                <w:szCs w:val="24"/>
              </w:rPr>
              <w:object w:dxaOrig="240" w:dyaOrig="260" w14:anchorId="5DF4045D">
                <v:shape id="_x0000_i2929" type="#_x0000_t75" style="width:11.7pt;height:12.55pt" o:ole="">
                  <v:imagedata r:id="rId13" o:title=""/>
                </v:shape>
                <o:OLEObject Type="Embed" ProgID="Equation.DSMT4" ShapeID="_x0000_i2929" DrawAspect="Content" ObjectID="_1795180358" r:id="rId558"/>
              </w:object>
            </w:r>
            <w:r w:rsidRPr="00C916F2">
              <w:rPr>
                <w:rFonts w:ascii="Amiri" w:hAnsi="Amiri" w:cs="Amiri"/>
                <w:sz w:val="24"/>
                <w:szCs w:val="24"/>
                <w:rtl/>
              </w:rPr>
              <w:t xml:space="preserve">: </w:t>
            </w:r>
            <w:r w:rsidRPr="00C916F2">
              <w:rPr>
                <w:rFonts w:ascii="Amiri" w:hAnsi="Amiri" w:cs="Amiri"/>
                <w:sz w:val="24"/>
                <w:szCs w:val="24"/>
              </w:rPr>
              <w:t>‘’</w:t>
            </w:r>
            <w:r w:rsidRPr="00C916F2">
              <w:rPr>
                <w:rFonts w:ascii="Amiri" w:hAnsi="Amiri" w:cs="Amiri"/>
                <w:sz w:val="24"/>
                <w:szCs w:val="24"/>
                <w:rtl/>
              </w:rPr>
              <w:t xml:space="preserve"> الرقم المحصل عليه هو رقم فردي</w:t>
            </w:r>
            <w:r w:rsidRPr="00C916F2">
              <w:rPr>
                <w:rFonts w:ascii="Amiri" w:hAnsi="Amiri" w:cs="Amiri"/>
                <w:sz w:val="24"/>
                <w:szCs w:val="24"/>
              </w:rPr>
              <w:t>’’</w:t>
            </w:r>
          </w:p>
          <w:p w14:paraId="16A504A7" w14:textId="77777777" w:rsidR="00C916F2" w:rsidRPr="00C916F2" w:rsidRDefault="00C916F2" w:rsidP="00C916F2">
            <w:pPr>
              <w:pStyle w:val="Paragraphedeliste"/>
              <w:bidi/>
              <w:ind w:right="-851"/>
              <w:rPr>
                <w:rFonts w:ascii="Amiri" w:hAnsi="Amiri" w:cs="Amiri"/>
                <w:sz w:val="24"/>
                <w:szCs w:val="24"/>
                <w:rtl/>
              </w:rPr>
            </w:pPr>
            <w:r w:rsidRPr="00C916F2">
              <w:rPr>
                <w:rFonts w:ascii="Amiri" w:hAnsi="Amiri" w:cs="Amiri"/>
                <w:position w:val="-4"/>
                <w:sz w:val="24"/>
                <w:szCs w:val="24"/>
              </w:rPr>
              <w:object w:dxaOrig="240" w:dyaOrig="260" w14:anchorId="75583CCC">
                <v:shape id="_x0000_i2930" type="#_x0000_t75" style="width:11.7pt;height:12.55pt" o:ole="">
                  <v:imagedata r:id="rId15" o:title=""/>
                </v:shape>
                <o:OLEObject Type="Embed" ProgID="Equation.DSMT4" ShapeID="_x0000_i2930" DrawAspect="Content" ObjectID="_1795180359" r:id="rId559"/>
              </w:object>
            </w:r>
            <w:r w:rsidRPr="00C916F2">
              <w:rPr>
                <w:rFonts w:ascii="Amiri" w:hAnsi="Amiri" w:cs="Amiri"/>
                <w:sz w:val="24"/>
                <w:szCs w:val="24"/>
                <w:rtl/>
              </w:rPr>
              <w:t xml:space="preserve">: </w:t>
            </w:r>
            <w:r w:rsidRPr="00C916F2">
              <w:rPr>
                <w:rFonts w:ascii="Amiri" w:hAnsi="Amiri" w:cs="Amiri"/>
                <w:sz w:val="24"/>
                <w:szCs w:val="24"/>
              </w:rPr>
              <w:t>‘’</w:t>
            </w:r>
            <w:r w:rsidRPr="00C916F2">
              <w:rPr>
                <w:rFonts w:ascii="Amiri" w:hAnsi="Amiri" w:cs="Amiri"/>
                <w:sz w:val="24"/>
                <w:szCs w:val="24"/>
                <w:rtl/>
              </w:rPr>
              <w:t xml:space="preserve"> الرقم المحصل عليه مضاعف للعدد </w:t>
            </w:r>
            <w:r w:rsidRPr="00C916F2">
              <w:rPr>
                <w:rFonts w:ascii="Amiri" w:hAnsi="Amiri" w:cs="Amiri"/>
                <w:sz w:val="24"/>
                <w:szCs w:val="24"/>
              </w:rPr>
              <w:t>3</w:t>
            </w:r>
            <w:r w:rsidRPr="00C916F2">
              <w:rPr>
                <w:rFonts w:ascii="Amiri" w:hAnsi="Amiri" w:cs="Amiri"/>
                <w:sz w:val="24"/>
                <w:szCs w:val="24"/>
                <w:rtl/>
              </w:rPr>
              <w:t xml:space="preserve"> </w:t>
            </w:r>
            <w:r w:rsidRPr="00C916F2">
              <w:rPr>
                <w:rFonts w:ascii="Amiri" w:hAnsi="Amiri" w:cs="Amiri"/>
                <w:sz w:val="24"/>
                <w:szCs w:val="24"/>
              </w:rPr>
              <w:t>‘’</w:t>
            </w:r>
          </w:p>
          <w:p w14:paraId="53B0430C" w14:textId="77777777" w:rsidR="00C916F2" w:rsidRPr="00C916F2" w:rsidRDefault="00C916F2" w:rsidP="00C916F2">
            <w:pPr>
              <w:pStyle w:val="Paragraphedeliste"/>
              <w:bidi/>
              <w:ind w:right="-851"/>
              <w:rPr>
                <w:rFonts w:ascii="Amiri" w:hAnsi="Amiri" w:cs="Amiri"/>
                <w:sz w:val="24"/>
                <w:szCs w:val="24"/>
                <w:rtl/>
              </w:rPr>
            </w:pPr>
            <w:r w:rsidRPr="00C916F2">
              <w:rPr>
                <w:rFonts w:ascii="Amiri" w:hAnsi="Amiri" w:cs="Amiri"/>
                <w:position w:val="-6"/>
                <w:sz w:val="24"/>
                <w:szCs w:val="24"/>
              </w:rPr>
              <w:object w:dxaOrig="240" w:dyaOrig="279" w14:anchorId="55215638">
                <v:shape id="_x0000_i2931" type="#_x0000_t75" style="width:11.7pt;height:14.25pt" o:ole="">
                  <v:imagedata r:id="rId17" o:title=""/>
                </v:shape>
                <o:OLEObject Type="Embed" ProgID="Equation.DSMT4" ShapeID="_x0000_i2931" DrawAspect="Content" ObjectID="_1795180360" r:id="rId560"/>
              </w:object>
            </w:r>
            <w:r w:rsidRPr="00C916F2">
              <w:rPr>
                <w:rFonts w:ascii="Amiri" w:hAnsi="Amiri" w:cs="Amiri"/>
                <w:sz w:val="24"/>
                <w:szCs w:val="24"/>
                <w:rtl/>
              </w:rPr>
              <w:t xml:space="preserve">: </w:t>
            </w:r>
            <w:r w:rsidRPr="00C916F2">
              <w:rPr>
                <w:rFonts w:ascii="Amiri" w:hAnsi="Amiri" w:cs="Amiri"/>
                <w:sz w:val="24"/>
                <w:szCs w:val="24"/>
              </w:rPr>
              <w:t>‘’</w:t>
            </w:r>
            <w:r w:rsidRPr="00C916F2">
              <w:rPr>
                <w:rFonts w:ascii="Amiri" w:hAnsi="Amiri" w:cs="Amiri"/>
                <w:sz w:val="24"/>
                <w:szCs w:val="24"/>
                <w:rtl/>
              </w:rPr>
              <w:t xml:space="preserve"> الرقم المحصل عليه اولي</w:t>
            </w:r>
            <w:r w:rsidRPr="00C916F2">
              <w:rPr>
                <w:rFonts w:ascii="Amiri" w:hAnsi="Amiri" w:cs="Amiri"/>
                <w:sz w:val="24"/>
                <w:szCs w:val="24"/>
              </w:rPr>
              <w:t>’’</w:t>
            </w:r>
          </w:p>
          <w:p w14:paraId="2C090F08" w14:textId="77777777" w:rsidR="00C916F2" w:rsidRPr="00C916F2" w:rsidRDefault="00C916F2" w:rsidP="00C916F2">
            <w:pPr>
              <w:pStyle w:val="Paragraphedeliste"/>
              <w:bidi/>
              <w:ind w:right="-851"/>
              <w:rPr>
                <w:rFonts w:ascii="Amiri" w:hAnsi="Amiri" w:cs="Amiri"/>
                <w:sz w:val="24"/>
                <w:szCs w:val="24"/>
                <w:rtl/>
              </w:rPr>
            </w:pPr>
            <w:r w:rsidRPr="00C916F2">
              <w:rPr>
                <w:rFonts w:ascii="Amiri" w:hAnsi="Amiri" w:cs="Amiri"/>
                <w:position w:val="-4"/>
                <w:sz w:val="24"/>
                <w:szCs w:val="24"/>
              </w:rPr>
              <w:object w:dxaOrig="260" w:dyaOrig="260" w14:anchorId="7AF582C6">
                <v:shape id="_x0000_i2932" type="#_x0000_t75" style="width:12.55pt;height:12.55pt" o:ole="">
                  <v:imagedata r:id="rId19" o:title=""/>
                </v:shape>
                <o:OLEObject Type="Embed" ProgID="Equation.DSMT4" ShapeID="_x0000_i2932" DrawAspect="Content" ObjectID="_1795180361" r:id="rId561"/>
              </w:object>
            </w:r>
            <w:r w:rsidRPr="00C916F2">
              <w:rPr>
                <w:rFonts w:ascii="Amiri" w:hAnsi="Amiri" w:cs="Amiri"/>
                <w:sz w:val="24"/>
                <w:szCs w:val="24"/>
                <w:rtl/>
              </w:rPr>
              <w:t xml:space="preserve">: </w:t>
            </w:r>
            <w:r w:rsidRPr="00C916F2">
              <w:rPr>
                <w:rFonts w:ascii="Amiri" w:hAnsi="Amiri" w:cs="Amiri"/>
                <w:sz w:val="24"/>
                <w:szCs w:val="24"/>
              </w:rPr>
              <w:t>‘’</w:t>
            </w:r>
            <w:r w:rsidRPr="00C916F2">
              <w:rPr>
                <w:rFonts w:ascii="Amiri" w:hAnsi="Amiri" w:cs="Amiri"/>
                <w:sz w:val="24"/>
                <w:szCs w:val="24"/>
                <w:rtl/>
              </w:rPr>
              <w:t xml:space="preserve"> الرقم المحصل عليه ليس مضاعفا للعدد 3</w:t>
            </w:r>
            <w:r w:rsidRPr="00C916F2">
              <w:rPr>
                <w:rFonts w:ascii="Amiri" w:hAnsi="Amiri" w:cs="Amiri"/>
                <w:sz w:val="24"/>
                <w:szCs w:val="24"/>
              </w:rPr>
              <w:t>’’</w:t>
            </w:r>
          </w:p>
          <w:p w14:paraId="7292806B" w14:textId="77777777" w:rsidR="00C916F2" w:rsidRPr="00C916F2" w:rsidRDefault="00C916F2" w:rsidP="00C916F2">
            <w:pPr>
              <w:pStyle w:val="Paragraphedeliste"/>
              <w:numPr>
                <w:ilvl w:val="0"/>
                <w:numId w:val="52"/>
              </w:numPr>
              <w:bidi/>
              <w:ind w:left="454" w:right="-851"/>
              <w:rPr>
                <w:rFonts w:ascii="Amiri" w:hAnsi="Amiri" w:cs="Amiri"/>
                <w:sz w:val="24"/>
                <w:szCs w:val="24"/>
              </w:rPr>
            </w:pPr>
            <w:r w:rsidRPr="00C916F2">
              <w:rPr>
                <w:rFonts w:ascii="Amiri" w:hAnsi="Amiri" w:cs="Amiri"/>
                <w:sz w:val="24"/>
                <w:szCs w:val="24"/>
                <w:rtl/>
              </w:rPr>
              <w:t>عين مجموعة الإمكانيات الحوادث التالية:</w:t>
            </w:r>
          </w:p>
          <w:p w14:paraId="795572E4" w14:textId="04CE20E4" w:rsidR="00C916F2" w:rsidRPr="00C916F2" w:rsidRDefault="00C916F2" w:rsidP="00C916F2">
            <w:pPr>
              <w:pStyle w:val="Paragraphedeliste"/>
              <w:bidi/>
              <w:ind w:left="171"/>
              <w:rPr>
                <w:rFonts w:ascii="Amiri" w:hAnsi="Amiri" w:cs="Amiri"/>
                <w:sz w:val="24"/>
                <w:szCs w:val="24"/>
              </w:rPr>
            </w:pPr>
            <w:r>
              <w:rPr>
                <w:rFonts w:ascii="Amiri" w:hAnsi="Amiri" w:cs="Amiri" w:hint="cs"/>
                <w:sz w:val="24"/>
                <w:szCs w:val="24"/>
                <w:rtl/>
              </w:rPr>
              <w:t xml:space="preserve">  </w:t>
            </w:r>
            <w:r w:rsidRPr="00C916F2">
              <w:rPr>
                <w:rFonts w:ascii="Amiri" w:hAnsi="Amiri" w:cs="Amiri"/>
                <w:position w:val="-4"/>
                <w:sz w:val="24"/>
                <w:szCs w:val="24"/>
              </w:rPr>
              <w:object w:dxaOrig="240" w:dyaOrig="260" w14:anchorId="37A6DD5E">
                <v:shape id="_x0000_i2933" type="#_x0000_t75" style="width:11.7pt;height:12.55pt" o:ole="">
                  <v:imagedata r:id="rId21" o:title=""/>
                </v:shape>
                <o:OLEObject Type="Embed" ProgID="Equation.DSMT4" ShapeID="_x0000_i2933" DrawAspect="Content" ObjectID="_1795180362" r:id="rId562"/>
              </w:object>
            </w:r>
            <w:r w:rsidRPr="00C916F2">
              <w:rPr>
                <w:rFonts w:ascii="Amiri" w:hAnsi="Amiri" w:cs="Amiri"/>
                <w:sz w:val="24"/>
                <w:szCs w:val="24"/>
                <w:rtl/>
              </w:rPr>
              <w:t xml:space="preserve">: </w:t>
            </w:r>
            <w:r w:rsidRPr="00C916F2">
              <w:rPr>
                <w:rFonts w:ascii="Amiri" w:hAnsi="Amiri" w:cs="Amiri"/>
                <w:sz w:val="24"/>
                <w:szCs w:val="24"/>
              </w:rPr>
              <w:t>‘’</w:t>
            </w:r>
            <w:r w:rsidRPr="00C916F2">
              <w:rPr>
                <w:rFonts w:ascii="Amiri" w:hAnsi="Amiri" w:cs="Amiri"/>
                <w:sz w:val="24"/>
                <w:szCs w:val="24"/>
                <w:rtl/>
              </w:rPr>
              <w:t xml:space="preserve"> الرقم المحصل عليه هو رقم فردي ومضاعف للرقم 3 في ان واحد</w:t>
            </w:r>
            <w:r w:rsidRPr="00C916F2">
              <w:rPr>
                <w:rFonts w:ascii="Amiri" w:hAnsi="Amiri" w:cs="Amiri"/>
                <w:sz w:val="24"/>
                <w:szCs w:val="24"/>
              </w:rPr>
              <w:t>’’</w:t>
            </w:r>
          </w:p>
          <w:p w14:paraId="5E2595EE" w14:textId="1A1C192B" w:rsidR="00C916F2" w:rsidRPr="00C85B9B" w:rsidRDefault="00C916F2" w:rsidP="00C916F2">
            <w:pPr>
              <w:pStyle w:val="Paragraphedeliste"/>
              <w:bidi/>
              <w:ind w:left="29"/>
              <w:rPr>
                <w:rFonts w:ascii="Amiri" w:hAnsi="Amiri" w:cs="Amiri"/>
                <w:sz w:val="26"/>
                <w:szCs w:val="26"/>
              </w:rPr>
            </w:pPr>
            <w:r>
              <w:rPr>
                <w:rFonts w:ascii="Amiri" w:hAnsi="Amiri" w:cs="Amiri" w:hint="cs"/>
                <w:sz w:val="24"/>
                <w:szCs w:val="24"/>
                <w:rtl/>
              </w:rPr>
              <w:t xml:space="preserve">    </w:t>
            </w:r>
            <w:r w:rsidRPr="00C916F2">
              <w:rPr>
                <w:rFonts w:ascii="Amiri" w:hAnsi="Amiri" w:cs="Amiri"/>
                <w:position w:val="-4"/>
                <w:sz w:val="24"/>
                <w:szCs w:val="24"/>
              </w:rPr>
              <w:object w:dxaOrig="260" w:dyaOrig="260" w14:anchorId="1787274F">
                <v:shape id="_x0000_i2934" type="#_x0000_t75" style="width:12.55pt;height:12.55pt" o:ole="">
                  <v:imagedata r:id="rId23" o:title=""/>
                </v:shape>
                <o:OLEObject Type="Embed" ProgID="Equation.DSMT4" ShapeID="_x0000_i2934" DrawAspect="Content" ObjectID="_1795180363" r:id="rId563"/>
              </w:object>
            </w:r>
            <w:r w:rsidRPr="00C916F2">
              <w:rPr>
                <w:rFonts w:ascii="Amiri" w:hAnsi="Amiri" w:cs="Amiri"/>
                <w:sz w:val="24"/>
                <w:szCs w:val="24"/>
                <w:rtl/>
              </w:rPr>
              <w:t xml:space="preserve">: </w:t>
            </w:r>
            <w:r w:rsidRPr="00C916F2">
              <w:rPr>
                <w:rFonts w:ascii="Amiri" w:hAnsi="Amiri" w:cs="Amiri"/>
                <w:sz w:val="24"/>
                <w:szCs w:val="24"/>
              </w:rPr>
              <w:t>‘’</w:t>
            </w:r>
            <w:r w:rsidRPr="00C916F2">
              <w:rPr>
                <w:rFonts w:ascii="Amiri" w:hAnsi="Amiri" w:cs="Amiri"/>
                <w:sz w:val="24"/>
                <w:szCs w:val="24"/>
                <w:rtl/>
              </w:rPr>
              <w:t xml:space="preserve"> الرقم المحصل عليه هو رقم فردي أو مضاعف للرقم 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>3</w:t>
            </w:r>
            <w:r w:rsidRPr="00C85B9B">
              <w:rPr>
                <w:rFonts w:ascii="Amiri" w:hAnsi="Amiri" w:cs="Amiri"/>
                <w:sz w:val="26"/>
                <w:szCs w:val="26"/>
              </w:rPr>
              <w:t>’’</w:t>
            </w:r>
          </w:p>
          <w:p w14:paraId="06F60AD6" w14:textId="77777777" w:rsidR="00C916F2" w:rsidRPr="00C916F2" w:rsidRDefault="00C916F2" w:rsidP="00C916F2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3126CC87" w14:textId="77777777" w:rsidR="00C916F2" w:rsidRDefault="00C916F2" w:rsidP="00C916F2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154B637B" w14:textId="77777777" w:rsidR="00C916F2" w:rsidRDefault="00C916F2" w:rsidP="00C916F2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</w:tc>
        <w:tc>
          <w:tcPr>
            <w:tcW w:w="5795" w:type="dxa"/>
            <w:tcBorders>
              <w:top w:val="nil"/>
              <w:bottom w:val="nil"/>
              <w:right w:val="nil"/>
            </w:tcBorders>
          </w:tcPr>
          <w:p w14:paraId="422B25C5" w14:textId="77777777" w:rsidR="00C916F2" w:rsidRPr="00C916F2" w:rsidRDefault="00C916F2" w:rsidP="006D0EEE">
            <w:pPr>
              <w:shd w:val="clear" w:color="auto" w:fill="EAF1DD" w:themeFill="accent3" w:themeFillTint="33"/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 w:rsidRPr="00C916F2">
              <w:rPr>
                <w:rFonts w:ascii="Amiri" w:hAnsi="Amiri" w:cs="Amiri"/>
                <w:b/>
                <w:bCs/>
                <w:color w:val="FF0000"/>
                <w:sz w:val="24"/>
                <w:szCs w:val="24"/>
                <w:u w:val="single"/>
                <w:rtl/>
              </w:rPr>
              <w:t>نشاط</w:t>
            </w:r>
          </w:p>
          <w:p w14:paraId="0C54CA91" w14:textId="77777777" w:rsidR="00C916F2" w:rsidRPr="00C916F2" w:rsidRDefault="00C916F2" w:rsidP="00C916F2">
            <w:pPr>
              <w:bidi/>
              <w:rPr>
                <w:rFonts w:ascii="Amiri" w:hAnsi="Amiri" w:cs="Amiri"/>
                <w:sz w:val="24"/>
                <w:szCs w:val="24"/>
                <w:rtl/>
              </w:rPr>
            </w:pPr>
            <w:r w:rsidRPr="00C916F2">
              <w:rPr>
                <w:rFonts w:ascii="Amiri" w:hAnsi="Amiri" w:cs="Amiri"/>
                <w:sz w:val="24"/>
                <w:szCs w:val="24"/>
                <w:rtl/>
              </w:rPr>
              <w:t>نرمي زهر النرد غير مزيف مرقم من 1 إلى 6 مرة واحدة ونهتم بالرقم الظاهر على الوجه العلوي</w:t>
            </w:r>
          </w:p>
          <w:p w14:paraId="2BEBC18B" w14:textId="77777777" w:rsidR="00C916F2" w:rsidRPr="00C916F2" w:rsidRDefault="00C916F2" w:rsidP="00C916F2">
            <w:pPr>
              <w:pStyle w:val="Paragraphedeliste"/>
              <w:numPr>
                <w:ilvl w:val="0"/>
                <w:numId w:val="51"/>
              </w:numPr>
              <w:bidi/>
              <w:ind w:left="448" w:right="-851"/>
              <w:rPr>
                <w:rFonts w:ascii="Amiri" w:hAnsi="Amiri" w:cs="Amiri"/>
                <w:sz w:val="24"/>
                <w:szCs w:val="24"/>
              </w:rPr>
            </w:pPr>
            <w:r w:rsidRPr="00C916F2">
              <w:rPr>
                <w:rFonts w:ascii="Amiri" w:hAnsi="Amiri" w:cs="Amiri"/>
                <w:sz w:val="24"/>
                <w:szCs w:val="24"/>
                <w:rtl/>
              </w:rPr>
              <w:t>عين مجموعة النتائج الممكنة المحصل عليها في هذه التجربة</w:t>
            </w:r>
          </w:p>
          <w:p w14:paraId="0E6CB310" w14:textId="77777777" w:rsidR="00C916F2" w:rsidRPr="00C916F2" w:rsidRDefault="00C916F2" w:rsidP="00C916F2">
            <w:pPr>
              <w:pStyle w:val="Paragraphedeliste"/>
              <w:numPr>
                <w:ilvl w:val="0"/>
                <w:numId w:val="51"/>
              </w:numPr>
              <w:bidi/>
              <w:ind w:left="448" w:right="-851"/>
              <w:rPr>
                <w:rFonts w:ascii="Amiri" w:hAnsi="Amiri" w:cs="Amiri"/>
                <w:sz w:val="24"/>
                <w:szCs w:val="24"/>
              </w:rPr>
            </w:pPr>
            <w:r w:rsidRPr="00C916F2">
              <w:rPr>
                <w:rFonts w:ascii="Amiri" w:hAnsi="Amiri" w:cs="Amiri"/>
                <w:sz w:val="24"/>
                <w:szCs w:val="24"/>
                <w:rtl/>
              </w:rPr>
              <w:t>عين مجموعة إمكانيات الحوادث التالية:</w:t>
            </w:r>
          </w:p>
          <w:p w14:paraId="7B1E1DD0" w14:textId="77777777" w:rsidR="00C916F2" w:rsidRPr="00C916F2" w:rsidRDefault="00C916F2" w:rsidP="00C916F2">
            <w:pPr>
              <w:pStyle w:val="Paragraphedeliste"/>
              <w:bidi/>
              <w:ind w:right="-851"/>
              <w:rPr>
                <w:rFonts w:ascii="Amiri" w:hAnsi="Amiri" w:cs="Amiri"/>
                <w:sz w:val="24"/>
                <w:szCs w:val="24"/>
                <w:rtl/>
              </w:rPr>
            </w:pPr>
            <w:r w:rsidRPr="00C916F2">
              <w:rPr>
                <w:rFonts w:ascii="Amiri" w:hAnsi="Amiri" w:cs="Amiri"/>
                <w:sz w:val="24"/>
                <w:szCs w:val="24"/>
                <w:rtl/>
              </w:rPr>
              <w:t xml:space="preserve"> </w:t>
            </w:r>
            <w:r w:rsidRPr="00C916F2">
              <w:rPr>
                <w:rFonts w:ascii="Amiri" w:hAnsi="Amiri" w:cs="Amiri"/>
                <w:position w:val="-4"/>
                <w:sz w:val="24"/>
                <w:szCs w:val="24"/>
              </w:rPr>
              <w:object w:dxaOrig="240" w:dyaOrig="260" w14:anchorId="090C228C">
                <v:shape id="_x0000_i2935" type="#_x0000_t75" style="width:11.7pt;height:12.55pt" o:ole="">
                  <v:imagedata r:id="rId13" o:title=""/>
                </v:shape>
                <o:OLEObject Type="Embed" ProgID="Equation.DSMT4" ShapeID="_x0000_i2935" DrawAspect="Content" ObjectID="_1795180364" r:id="rId564"/>
              </w:object>
            </w:r>
            <w:r w:rsidRPr="00C916F2">
              <w:rPr>
                <w:rFonts w:ascii="Amiri" w:hAnsi="Amiri" w:cs="Amiri"/>
                <w:sz w:val="24"/>
                <w:szCs w:val="24"/>
                <w:rtl/>
              </w:rPr>
              <w:t xml:space="preserve">: </w:t>
            </w:r>
            <w:r w:rsidRPr="00C916F2">
              <w:rPr>
                <w:rFonts w:ascii="Amiri" w:hAnsi="Amiri" w:cs="Amiri"/>
                <w:sz w:val="24"/>
                <w:szCs w:val="24"/>
              </w:rPr>
              <w:t>‘’</w:t>
            </w:r>
            <w:r w:rsidRPr="00C916F2">
              <w:rPr>
                <w:rFonts w:ascii="Amiri" w:hAnsi="Amiri" w:cs="Amiri"/>
                <w:sz w:val="24"/>
                <w:szCs w:val="24"/>
                <w:rtl/>
              </w:rPr>
              <w:t xml:space="preserve"> الرقم المحصل عليه هو رقم فردي</w:t>
            </w:r>
            <w:r w:rsidRPr="00C916F2">
              <w:rPr>
                <w:rFonts w:ascii="Amiri" w:hAnsi="Amiri" w:cs="Amiri"/>
                <w:sz w:val="24"/>
                <w:szCs w:val="24"/>
              </w:rPr>
              <w:t>’’</w:t>
            </w:r>
          </w:p>
          <w:p w14:paraId="4D6AACD2" w14:textId="77777777" w:rsidR="00C916F2" w:rsidRPr="00C916F2" w:rsidRDefault="00C916F2" w:rsidP="00C916F2">
            <w:pPr>
              <w:pStyle w:val="Paragraphedeliste"/>
              <w:bidi/>
              <w:ind w:right="-851"/>
              <w:rPr>
                <w:rFonts w:ascii="Amiri" w:hAnsi="Amiri" w:cs="Amiri"/>
                <w:sz w:val="24"/>
                <w:szCs w:val="24"/>
                <w:rtl/>
              </w:rPr>
            </w:pPr>
            <w:r w:rsidRPr="00C916F2">
              <w:rPr>
                <w:rFonts w:ascii="Amiri" w:hAnsi="Amiri" w:cs="Amiri"/>
                <w:position w:val="-4"/>
                <w:sz w:val="24"/>
                <w:szCs w:val="24"/>
              </w:rPr>
              <w:object w:dxaOrig="240" w:dyaOrig="260" w14:anchorId="31961107">
                <v:shape id="_x0000_i2936" type="#_x0000_t75" style="width:11.7pt;height:12.55pt" o:ole="">
                  <v:imagedata r:id="rId15" o:title=""/>
                </v:shape>
                <o:OLEObject Type="Embed" ProgID="Equation.DSMT4" ShapeID="_x0000_i2936" DrawAspect="Content" ObjectID="_1795180365" r:id="rId565"/>
              </w:object>
            </w:r>
            <w:r w:rsidRPr="00C916F2">
              <w:rPr>
                <w:rFonts w:ascii="Amiri" w:hAnsi="Amiri" w:cs="Amiri"/>
                <w:sz w:val="24"/>
                <w:szCs w:val="24"/>
                <w:rtl/>
              </w:rPr>
              <w:t xml:space="preserve">: </w:t>
            </w:r>
            <w:r w:rsidRPr="00C916F2">
              <w:rPr>
                <w:rFonts w:ascii="Amiri" w:hAnsi="Amiri" w:cs="Amiri"/>
                <w:sz w:val="24"/>
                <w:szCs w:val="24"/>
              </w:rPr>
              <w:t>‘’</w:t>
            </w:r>
            <w:r w:rsidRPr="00C916F2">
              <w:rPr>
                <w:rFonts w:ascii="Amiri" w:hAnsi="Amiri" w:cs="Amiri"/>
                <w:sz w:val="24"/>
                <w:szCs w:val="24"/>
                <w:rtl/>
              </w:rPr>
              <w:t xml:space="preserve"> الرقم المحصل عليه مضاعف للعدد </w:t>
            </w:r>
            <w:r w:rsidRPr="00C916F2">
              <w:rPr>
                <w:rFonts w:ascii="Amiri" w:hAnsi="Amiri" w:cs="Amiri"/>
                <w:sz w:val="24"/>
                <w:szCs w:val="24"/>
              </w:rPr>
              <w:t>3</w:t>
            </w:r>
            <w:r w:rsidRPr="00C916F2">
              <w:rPr>
                <w:rFonts w:ascii="Amiri" w:hAnsi="Amiri" w:cs="Amiri"/>
                <w:sz w:val="24"/>
                <w:szCs w:val="24"/>
                <w:rtl/>
              </w:rPr>
              <w:t xml:space="preserve"> </w:t>
            </w:r>
            <w:r w:rsidRPr="00C916F2">
              <w:rPr>
                <w:rFonts w:ascii="Amiri" w:hAnsi="Amiri" w:cs="Amiri"/>
                <w:sz w:val="24"/>
                <w:szCs w:val="24"/>
              </w:rPr>
              <w:t>‘’</w:t>
            </w:r>
          </w:p>
          <w:p w14:paraId="1074E2A9" w14:textId="77777777" w:rsidR="00C916F2" w:rsidRPr="00C916F2" w:rsidRDefault="00C916F2" w:rsidP="00C916F2">
            <w:pPr>
              <w:pStyle w:val="Paragraphedeliste"/>
              <w:bidi/>
              <w:ind w:right="-851"/>
              <w:rPr>
                <w:rFonts w:ascii="Amiri" w:hAnsi="Amiri" w:cs="Amiri"/>
                <w:sz w:val="24"/>
                <w:szCs w:val="24"/>
                <w:rtl/>
              </w:rPr>
            </w:pPr>
            <w:r w:rsidRPr="00C916F2">
              <w:rPr>
                <w:rFonts w:ascii="Amiri" w:hAnsi="Amiri" w:cs="Amiri"/>
                <w:position w:val="-6"/>
                <w:sz w:val="24"/>
                <w:szCs w:val="24"/>
              </w:rPr>
              <w:object w:dxaOrig="240" w:dyaOrig="279" w14:anchorId="65180DE9">
                <v:shape id="_x0000_i2937" type="#_x0000_t75" style="width:11.7pt;height:14.25pt" o:ole="">
                  <v:imagedata r:id="rId17" o:title=""/>
                </v:shape>
                <o:OLEObject Type="Embed" ProgID="Equation.DSMT4" ShapeID="_x0000_i2937" DrawAspect="Content" ObjectID="_1795180366" r:id="rId566"/>
              </w:object>
            </w:r>
            <w:r w:rsidRPr="00C916F2">
              <w:rPr>
                <w:rFonts w:ascii="Amiri" w:hAnsi="Amiri" w:cs="Amiri"/>
                <w:sz w:val="24"/>
                <w:szCs w:val="24"/>
                <w:rtl/>
              </w:rPr>
              <w:t xml:space="preserve">: </w:t>
            </w:r>
            <w:r w:rsidRPr="00C916F2">
              <w:rPr>
                <w:rFonts w:ascii="Amiri" w:hAnsi="Amiri" w:cs="Amiri"/>
                <w:sz w:val="24"/>
                <w:szCs w:val="24"/>
              </w:rPr>
              <w:t>‘’</w:t>
            </w:r>
            <w:r w:rsidRPr="00C916F2">
              <w:rPr>
                <w:rFonts w:ascii="Amiri" w:hAnsi="Amiri" w:cs="Amiri"/>
                <w:sz w:val="24"/>
                <w:szCs w:val="24"/>
                <w:rtl/>
              </w:rPr>
              <w:t xml:space="preserve"> الرقم المحصل عليه اولي</w:t>
            </w:r>
            <w:r w:rsidRPr="00C916F2">
              <w:rPr>
                <w:rFonts w:ascii="Amiri" w:hAnsi="Amiri" w:cs="Amiri"/>
                <w:sz w:val="24"/>
                <w:szCs w:val="24"/>
              </w:rPr>
              <w:t>’’</w:t>
            </w:r>
          </w:p>
          <w:p w14:paraId="6F283639" w14:textId="77777777" w:rsidR="00C916F2" w:rsidRPr="00C916F2" w:rsidRDefault="00C916F2" w:rsidP="00C916F2">
            <w:pPr>
              <w:pStyle w:val="Paragraphedeliste"/>
              <w:bidi/>
              <w:ind w:right="-851"/>
              <w:rPr>
                <w:rFonts w:ascii="Amiri" w:hAnsi="Amiri" w:cs="Amiri"/>
                <w:sz w:val="24"/>
                <w:szCs w:val="24"/>
                <w:rtl/>
              </w:rPr>
            </w:pPr>
            <w:r w:rsidRPr="00C916F2">
              <w:rPr>
                <w:rFonts w:ascii="Amiri" w:hAnsi="Amiri" w:cs="Amiri"/>
                <w:position w:val="-4"/>
                <w:sz w:val="24"/>
                <w:szCs w:val="24"/>
              </w:rPr>
              <w:object w:dxaOrig="260" w:dyaOrig="260" w14:anchorId="66DA91B6">
                <v:shape id="_x0000_i2938" type="#_x0000_t75" style="width:12.55pt;height:12.55pt" o:ole="">
                  <v:imagedata r:id="rId19" o:title=""/>
                </v:shape>
                <o:OLEObject Type="Embed" ProgID="Equation.DSMT4" ShapeID="_x0000_i2938" DrawAspect="Content" ObjectID="_1795180367" r:id="rId567"/>
              </w:object>
            </w:r>
            <w:r w:rsidRPr="00C916F2">
              <w:rPr>
                <w:rFonts w:ascii="Amiri" w:hAnsi="Amiri" w:cs="Amiri"/>
                <w:sz w:val="24"/>
                <w:szCs w:val="24"/>
                <w:rtl/>
              </w:rPr>
              <w:t xml:space="preserve">: </w:t>
            </w:r>
            <w:r w:rsidRPr="00C916F2">
              <w:rPr>
                <w:rFonts w:ascii="Amiri" w:hAnsi="Amiri" w:cs="Amiri"/>
                <w:sz w:val="24"/>
                <w:szCs w:val="24"/>
              </w:rPr>
              <w:t>‘’</w:t>
            </w:r>
            <w:r w:rsidRPr="00C916F2">
              <w:rPr>
                <w:rFonts w:ascii="Amiri" w:hAnsi="Amiri" w:cs="Amiri"/>
                <w:sz w:val="24"/>
                <w:szCs w:val="24"/>
                <w:rtl/>
              </w:rPr>
              <w:t xml:space="preserve"> الرقم المحصل عليه ليس مضاعفا للعدد 3</w:t>
            </w:r>
            <w:r w:rsidRPr="00C916F2">
              <w:rPr>
                <w:rFonts w:ascii="Amiri" w:hAnsi="Amiri" w:cs="Amiri"/>
                <w:sz w:val="24"/>
                <w:szCs w:val="24"/>
              </w:rPr>
              <w:t>’’</w:t>
            </w:r>
          </w:p>
          <w:p w14:paraId="74B517D3" w14:textId="77777777" w:rsidR="00C916F2" w:rsidRPr="00C916F2" w:rsidRDefault="00C916F2" w:rsidP="00C916F2">
            <w:pPr>
              <w:pStyle w:val="Paragraphedeliste"/>
              <w:numPr>
                <w:ilvl w:val="0"/>
                <w:numId w:val="51"/>
              </w:numPr>
              <w:bidi/>
              <w:ind w:left="448" w:right="-851"/>
              <w:rPr>
                <w:rFonts w:ascii="Amiri" w:hAnsi="Amiri" w:cs="Amiri"/>
                <w:sz w:val="24"/>
                <w:szCs w:val="24"/>
              </w:rPr>
            </w:pPr>
            <w:r w:rsidRPr="00C916F2">
              <w:rPr>
                <w:rFonts w:ascii="Amiri" w:hAnsi="Amiri" w:cs="Amiri"/>
                <w:sz w:val="24"/>
                <w:szCs w:val="24"/>
                <w:rtl/>
              </w:rPr>
              <w:t>عين مجموعة الإمكانيات الحوادث التالية:</w:t>
            </w:r>
          </w:p>
          <w:p w14:paraId="625FE1E0" w14:textId="77777777" w:rsidR="00C916F2" w:rsidRPr="00C916F2" w:rsidRDefault="00C916F2" w:rsidP="00C916F2">
            <w:pPr>
              <w:pStyle w:val="Paragraphedeliste"/>
              <w:bidi/>
              <w:ind w:left="164"/>
              <w:rPr>
                <w:rFonts w:ascii="Amiri" w:hAnsi="Amiri" w:cs="Amiri"/>
                <w:sz w:val="24"/>
                <w:szCs w:val="24"/>
              </w:rPr>
            </w:pPr>
            <w:r w:rsidRPr="00C916F2">
              <w:rPr>
                <w:rFonts w:ascii="Amiri" w:hAnsi="Amiri" w:cs="Amiri"/>
                <w:position w:val="-4"/>
                <w:sz w:val="24"/>
                <w:szCs w:val="24"/>
              </w:rPr>
              <w:object w:dxaOrig="240" w:dyaOrig="260" w14:anchorId="6A14ECCC">
                <v:shape id="_x0000_i2939" type="#_x0000_t75" style="width:11.7pt;height:12.55pt" o:ole="">
                  <v:imagedata r:id="rId21" o:title=""/>
                </v:shape>
                <o:OLEObject Type="Embed" ProgID="Equation.DSMT4" ShapeID="_x0000_i2939" DrawAspect="Content" ObjectID="_1795180368" r:id="rId568"/>
              </w:object>
            </w:r>
            <w:r w:rsidRPr="00C916F2">
              <w:rPr>
                <w:rFonts w:ascii="Amiri" w:hAnsi="Amiri" w:cs="Amiri"/>
                <w:sz w:val="24"/>
                <w:szCs w:val="24"/>
                <w:rtl/>
              </w:rPr>
              <w:t xml:space="preserve">: </w:t>
            </w:r>
            <w:r w:rsidRPr="00C916F2">
              <w:rPr>
                <w:rFonts w:ascii="Amiri" w:hAnsi="Amiri" w:cs="Amiri"/>
                <w:sz w:val="24"/>
                <w:szCs w:val="24"/>
              </w:rPr>
              <w:t>‘’</w:t>
            </w:r>
            <w:r w:rsidRPr="00C916F2">
              <w:rPr>
                <w:rFonts w:ascii="Amiri" w:hAnsi="Amiri" w:cs="Amiri"/>
                <w:sz w:val="24"/>
                <w:szCs w:val="24"/>
                <w:rtl/>
              </w:rPr>
              <w:t xml:space="preserve"> الرقم المحصل عليه هو رقم فردي ومضاعف للرقم 3 في ان واحد</w:t>
            </w:r>
            <w:r w:rsidRPr="00C916F2">
              <w:rPr>
                <w:rFonts w:ascii="Amiri" w:hAnsi="Amiri" w:cs="Amiri"/>
                <w:sz w:val="24"/>
                <w:szCs w:val="24"/>
              </w:rPr>
              <w:t>’’</w:t>
            </w:r>
          </w:p>
          <w:p w14:paraId="136941B1" w14:textId="77777777" w:rsidR="00C916F2" w:rsidRPr="00C916F2" w:rsidRDefault="00C916F2" w:rsidP="00C916F2">
            <w:pPr>
              <w:pStyle w:val="Paragraphedeliste"/>
              <w:bidi/>
              <w:ind w:left="164"/>
              <w:rPr>
                <w:rFonts w:ascii="Amiri" w:hAnsi="Amiri" w:cs="Amiri"/>
                <w:sz w:val="24"/>
                <w:szCs w:val="24"/>
              </w:rPr>
            </w:pPr>
            <w:r w:rsidRPr="00C916F2">
              <w:rPr>
                <w:rFonts w:ascii="Amiri" w:hAnsi="Amiri" w:cs="Amiri"/>
                <w:position w:val="-4"/>
                <w:sz w:val="24"/>
                <w:szCs w:val="24"/>
              </w:rPr>
              <w:object w:dxaOrig="260" w:dyaOrig="260" w14:anchorId="3FCD4DB6">
                <v:shape id="_x0000_i2940" type="#_x0000_t75" style="width:12.55pt;height:12.55pt" o:ole="">
                  <v:imagedata r:id="rId23" o:title=""/>
                </v:shape>
                <o:OLEObject Type="Embed" ProgID="Equation.DSMT4" ShapeID="_x0000_i2940" DrawAspect="Content" ObjectID="_1795180369" r:id="rId569"/>
              </w:object>
            </w:r>
            <w:r w:rsidRPr="00C916F2">
              <w:rPr>
                <w:rFonts w:ascii="Amiri" w:hAnsi="Amiri" w:cs="Amiri"/>
                <w:sz w:val="24"/>
                <w:szCs w:val="24"/>
                <w:rtl/>
              </w:rPr>
              <w:t xml:space="preserve">: </w:t>
            </w:r>
            <w:r w:rsidRPr="00C916F2">
              <w:rPr>
                <w:rFonts w:ascii="Amiri" w:hAnsi="Amiri" w:cs="Amiri"/>
                <w:sz w:val="24"/>
                <w:szCs w:val="24"/>
              </w:rPr>
              <w:t>‘’</w:t>
            </w:r>
            <w:r w:rsidRPr="00C916F2">
              <w:rPr>
                <w:rFonts w:ascii="Amiri" w:hAnsi="Amiri" w:cs="Amiri"/>
                <w:sz w:val="24"/>
                <w:szCs w:val="24"/>
                <w:rtl/>
              </w:rPr>
              <w:t xml:space="preserve"> الرقم المحصل عليه هو رقم فردي أو مضاعف للرقم 3</w:t>
            </w:r>
            <w:r w:rsidRPr="00C916F2">
              <w:rPr>
                <w:rFonts w:ascii="Amiri" w:hAnsi="Amiri" w:cs="Amiri"/>
                <w:sz w:val="24"/>
                <w:szCs w:val="24"/>
              </w:rPr>
              <w:t>’’</w:t>
            </w:r>
          </w:p>
          <w:p w14:paraId="570EF16E" w14:textId="77777777" w:rsidR="00C916F2" w:rsidRPr="00C916F2" w:rsidRDefault="00C916F2" w:rsidP="00C916F2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C916F2">
              <w:rPr>
                <w:rFonts w:ascii="Amiri" w:hAnsi="Amiri" w:cs="Amiri" w:hint="cs"/>
                <w:b/>
                <w:bCs/>
                <w:color w:val="FF0000"/>
                <w:sz w:val="24"/>
                <w:szCs w:val="24"/>
                <w:rtl/>
              </w:rPr>
              <w:t>...........................................................................</w:t>
            </w:r>
          </w:p>
          <w:p w14:paraId="1BC2BBD6" w14:textId="77777777" w:rsidR="00C916F2" w:rsidRPr="00C916F2" w:rsidRDefault="00C916F2" w:rsidP="006D0EEE">
            <w:pPr>
              <w:shd w:val="clear" w:color="auto" w:fill="EAF1DD" w:themeFill="accent3" w:themeFillTint="33"/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 w:rsidRPr="00C916F2">
              <w:rPr>
                <w:rFonts w:ascii="Amiri" w:hAnsi="Amiri" w:cs="Amiri"/>
                <w:b/>
                <w:bCs/>
                <w:color w:val="FF0000"/>
                <w:sz w:val="24"/>
                <w:szCs w:val="24"/>
                <w:u w:val="single"/>
                <w:rtl/>
              </w:rPr>
              <w:t>نشاط</w:t>
            </w:r>
          </w:p>
          <w:p w14:paraId="18ACD14B" w14:textId="77777777" w:rsidR="00C916F2" w:rsidRPr="00C916F2" w:rsidRDefault="00C916F2" w:rsidP="00C916F2">
            <w:pPr>
              <w:bidi/>
              <w:rPr>
                <w:rFonts w:ascii="Amiri" w:hAnsi="Amiri" w:cs="Amiri"/>
                <w:sz w:val="24"/>
                <w:szCs w:val="24"/>
                <w:rtl/>
              </w:rPr>
            </w:pPr>
            <w:r w:rsidRPr="00C916F2">
              <w:rPr>
                <w:rFonts w:ascii="Amiri" w:hAnsi="Amiri" w:cs="Amiri"/>
                <w:sz w:val="24"/>
                <w:szCs w:val="24"/>
                <w:rtl/>
              </w:rPr>
              <w:t>نرمي زهر النرد غير مزيف مرقم من 1 إلى 6 مرة واحدة ونهتم بالرقم الظاهر على الوجه العلوي</w:t>
            </w:r>
          </w:p>
          <w:p w14:paraId="38E5E7D7" w14:textId="77777777" w:rsidR="00C916F2" w:rsidRPr="00C916F2" w:rsidRDefault="00C916F2" w:rsidP="00C916F2">
            <w:pPr>
              <w:pStyle w:val="Paragraphedeliste"/>
              <w:numPr>
                <w:ilvl w:val="0"/>
                <w:numId w:val="53"/>
              </w:numPr>
              <w:bidi/>
              <w:ind w:right="-851"/>
              <w:rPr>
                <w:rFonts w:ascii="Amiri" w:hAnsi="Amiri" w:cs="Amiri"/>
                <w:sz w:val="24"/>
                <w:szCs w:val="24"/>
              </w:rPr>
            </w:pPr>
            <w:r w:rsidRPr="00C916F2">
              <w:rPr>
                <w:rFonts w:ascii="Amiri" w:hAnsi="Amiri" w:cs="Amiri"/>
                <w:sz w:val="24"/>
                <w:szCs w:val="24"/>
                <w:rtl/>
              </w:rPr>
              <w:t>عين مجموعة النتائج الممكنة المحصل عليها في هذه التجربة</w:t>
            </w:r>
          </w:p>
          <w:p w14:paraId="66FBE26B" w14:textId="77777777" w:rsidR="00C916F2" w:rsidRPr="00C916F2" w:rsidRDefault="00C916F2" w:rsidP="00C916F2">
            <w:pPr>
              <w:pStyle w:val="Paragraphedeliste"/>
              <w:numPr>
                <w:ilvl w:val="0"/>
                <w:numId w:val="53"/>
              </w:numPr>
              <w:bidi/>
              <w:ind w:right="-851"/>
              <w:rPr>
                <w:rFonts w:ascii="Amiri" w:hAnsi="Amiri" w:cs="Amiri"/>
                <w:sz w:val="24"/>
                <w:szCs w:val="24"/>
              </w:rPr>
            </w:pPr>
            <w:r w:rsidRPr="00C916F2">
              <w:rPr>
                <w:rFonts w:ascii="Amiri" w:hAnsi="Amiri" w:cs="Amiri"/>
                <w:sz w:val="24"/>
                <w:szCs w:val="24"/>
                <w:rtl/>
              </w:rPr>
              <w:t>عين مجموعة إمكانيات الحوادث التالية:</w:t>
            </w:r>
          </w:p>
          <w:p w14:paraId="682A0F5D" w14:textId="77777777" w:rsidR="00C916F2" w:rsidRPr="00C916F2" w:rsidRDefault="00C916F2" w:rsidP="00C916F2">
            <w:pPr>
              <w:pStyle w:val="Paragraphedeliste"/>
              <w:bidi/>
              <w:ind w:right="-851"/>
              <w:rPr>
                <w:rFonts w:ascii="Amiri" w:hAnsi="Amiri" w:cs="Amiri"/>
                <w:sz w:val="24"/>
                <w:szCs w:val="24"/>
                <w:rtl/>
              </w:rPr>
            </w:pPr>
            <w:r w:rsidRPr="00C916F2">
              <w:rPr>
                <w:rFonts w:ascii="Amiri" w:hAnsi="Amiri" w:cs="Amiri"/>
                <w:sz w:val="24"/>
                <w:szCs w:val="24"/>
                <w:rtl/>
              </w:rPr>
              <w:t xml:space="preserve"> </w:t>
            </w:r>
            <w:r w:rsidRPr="00C916F2">
              <w:rPr>
                <w:rFonts w:ascii="Amiri" w:hAnsi="Amiri" w:cs="Amiri"/>
                <w:position w:val="-4"/>
                <w:sz w:val="24"/>
                <w:szCs w:val="24"/>
              </w:rPr>
              <w:object w:dxaOrig="240" w:dyaOrig="260" w14:anchorId="7350E57F">
                <v:shape id="_x0000_i2941" type="#_x0000_t75" style="width:11.7pt;height:12.55pt" o:ole="">
                  <v:imagedata r:id="rId13" o:title=""/>
                </v:shape>
                <o:OLEObject Type="Embed" ProgID="Equation.DSMT4" ShapeID="_x0000_i2941" DrawAspect="Content" ObjectID="_1795180370" r:id="rId570"/>
              </w:object>
            </w:r>
            <w:r w:rsidRPr="00C916F2">
              <w:rPr>
                <w:rFonts w:ascii="Amiri" w:hAnsi="Amiri" w:cs="Amiri"/>
                <w:sz w:val="24"/>
                <w:szCs w:val="24"/>
                <w:rtl/>
              </w:rPr>
              <w:t xml:space="preserve">: </w:t>
            </w:r>
            <w:r w:rsidRPr="00C916F2">
              <w:rPr>
                <w:rFonts w:ascii="Amiri" w:hAnsi="Amiri" w:cs="Amiri"/>
                <w:sz w:val="24"/>
                <w:szCs w:val="24"/>
              </w:rPr>
              <w:t>‘’</w:t>
            </w:r>
            <w:r w:rsidRPr="00C916F2">
              <w:rPr>
                <w:rFonts w:ascii="Amiri" w:hAnsi="Amiri" w:cs="Amiri"/>
                <w:sz w:val="24"/>
                <w:szCs w:val="24"/>
                <w:rtl/>
              </w:rPr>
              <w:t xml:space="preserve"> الرقم المحصل عليه هو رقم فردي</w:t>
            </w:r>
            <w:r w:rsidRPr="00C916F2">
              <w:rPr>
                <w:rFonts w:ascii="Amiri" w:hAnsi="Amiri" w:cs="Amiri"/>
                <w:sz w:val="24"/>
                <w:szCs w:val="24"/>
              </w:rPr>
              <w:t>’’</w:t>
            </w:r>
          </w:p>
          <w:p w14:paraId="309C6397" w14:textId="77777777" w:rsidR="00C916F2" w:rsidRPr="00C916F2" w:rsidRDefault="00C916F2" w:rsidP="00C916F2">
            <w:pPr>
              <w:pStyle w:val="Paragraphedeliste"/>
              <w:bidi/>
              <w:ind w:right="-851"/>
              <w:rPr>
                <w:rFonts w:ascii="Amiri" w:hAnsi="Amiri" w:cs="Amiri"/>
                <w:sz w:val="24"/>
                <w:szCs w:val="24"/>
                <w:rtl/>
              </w:rPr>
            </w:pPr>
            <w:r w:rsidRPr="00C916F2">
              <w:rPr>
                <w:rFonts w:ascii="Amiri" w:hAnsi="Amiri" w:cs="Amiri"/>
                <w:position w:val="-4"/>
                <w:sz w:val="24"/>
                <w:szCs w:val="24"/>
              </w:rPr>
              <w:object w:dxaOrig="240" w:dyaOrig="260" w14:anchorId="01811F7E">
                <v:shape id="_x0000_i2942" type="#_x0000_t75" style="width:11.7pt;height:12.55pt" o:ole="">
                  <v:imagedata r:id="rId15" o:title=""/>
                </v:shape>
                <o:OLEObject Type="Embed" ProgID="Equation.DSMT4" ShapeID="_x0000_i2942" DrawAspect="Content" ObjectID="_1795180371" r:id="rId571"/>
              </w:object>
            </w:r>
            <w:r w:rsidRPr="00C916F2">
              <w:rPr>
                <w:rFonts w:ascii="Amiri" w:hAnsi="Amiri" w:cs="Amiri"/>
                <w:sz w:val="24"/>
                <w:szCs w:val="24"/>
                <w:rtl/>
              </w:rPr>
              <w:t xml:space="preserve">: </w:t>
            </w:r>
            <w:r w:rsidRPr="00C916F2">
              <w:rPr>
                <w:rFonts w:ascii="Amiri" w:hAnsi="Amiri" w:cs="Amiri"/>
                <w:sz w:val="24"/>
                <w:szCs w:val="24"/>
              </w:rPr>
              <w:t>‘’</w:t>
            </w:r>
            <w:r w:rsidRPr="00C916F2">
              <w:rPr>
                <w:rFonts w:ascii="Amiri" w:hAnsi="Amiri" w:cs="Amiri"/>
                <w:sz w:val="24"/>
                <w:szCs w:val="24"/>
                <w:rtl/>
              </w:rPr>
              <w:t xml:space="preserve"> الرقم المحصل عليه مضاعف للعدد </w:t>
            </w:r>
            <w:r w:rsidRPr="00C916F2">
              <w:rPr>
                <w:rFonts w:ascii="Amiri" w:hAnsi="Amiri" w:cs="Amiri"/>
                <w:sz w:val="24"/>
                <w:szCs w:val="24"/>
              </w:rPr>
              <w:t>3</w:t>
            </w:r>
            <w:r w:rsidRPr="00C916F2">
              <w:rPr>
                <w:rFonts w:ascii="Amiri" w:hAnsi="Amiri" w:cs="Amiri"/>
                <w:sz w:val="24"/>
                <w:szCs w:val="24"/>
                <w:rtl/>
              </w:rPr>
              <w:t xml:space="preserve"> </w:t>
            </w:r>
            <w:r w:rsidRPr="00C916F2">
              <w:rPr>
                <w:rFonts w:ascii="Amiri" w:hAnsi="Amiri" w:cs="Amiri"/>
                <w:sz w:val="24"/>
                <w:szCs w:val="24"/>
              </w:rPr>
              <w:t>‘’</w:t>
            </w:r>
          </w:p>
          <w:p w14:paraId="7AA5548B" w14:textId="77777777" w:rsidR="00C916F2" w:rsidRPr="00C916F2" w:rsidRDefault="00C916F2" w:rsidP="00C916F2">
            <w:pPr>
              <w:pStyle w:val="Paragraphedeliste"/>
              <w:bidi/>
              <w:ind w:right="-851"/>
              <w:rPr>
                <w:rFonts w:ascii="Amiri" w:hAnsi="Amiri" w:cs="Amiri"/>
                <w:sz w:val="24"/>
                <w:szCs w:val="24"/>
                <w:rtl/>
              </w:rPr>
            </w:pPr>
            <w:r w:rsidRPr="00C916F2">
              <w:rPr>
                <w:rFonts w:ascii="Amiri" w:hAnsi="Amiri" w:cs="Amiri"/>
                <w:position w:val="-6"/>
                <w:sz w:val="24"/>
                <w:szCs w:val="24"/>
              </w:rPr>
              <w:object w:dxaOrig="240" w:dyaOrig="279" w14:anchorId="51A1DD0B">
                <v:shape id="_x0000_i2943" type="#_x0000_t75" style="width:11.7pt;height:14.25pt" o:ole="">
                  <v:imagedata r:id="rId17" o:title=""/>
                </v:shape>
                <o:OLEObject Type="Embed" ProgID="Equation.DSMT4" ShapeID="_x0000_i2943" DrawAspect="Content" ObjectID="_1795180372" r:id="rId572"/>
              </w:object>
            </w:r>
            <w:r w:rsidRPr="00C916F2">
              <w:rPr>
                <w:rFonts w:ascii="Amiri" w:hAnsi="Amiri" w:cs="Amiri"/>
                <w:sz w:val="24"/>
                <w:szCs w:val="24"/>
                <w:rtl/>
              </w:rPr>
              <w:t xml:space="preserve">: </w:t>
            </w:r>
            <w:r w:rsidRPr="00C916F2">
              <w:rPr>
                <w:rFonts w:ascii="Amiri" w:hAnsi="Amiri" w:cs="Amiri"/>
                <w:sz w:val="24"/>
                <w:szCs w:val="24"/>
              </w:rPr>
              <w:t>‘’</w:t>
            </w:r>
            <w:r w:rsidRPr="00C916F2">
              <w:rPr>
                <w:rFonts w:ascii="Amiri" w:hAnsi="Amiri" w:cs="Amiri"/>
                <w:sz w:val="24"/>
                <w:szCs w:val="24"/>
                <w:rtl/>
              </w:rPr>
              <w:t xml:space="preserve"> الرقم المحصل عليه اولي</w:t>
            </w:r>
            <w:r w:rsidRPr="00C916F2">
              <w:rPr>
                <w:rFonts w:ascii="Amiri" w:hAnsi="Amiri" w:cs="Amiri"/>
                <w:sz w:val="24"/>
                <w:szCs w:val="24"/>
              </w:rPr>
              <w:t>’’</w:t>
            </w:r>
          </w:p>
          <w:p w14:paraId="33A95DA5" w14:textId="77777777" w:rsidR="00C916F2" w:rsidRPr="00C916F2" w:rsidRDefault="00C916F2" w:rsidP="00C916F2">
            <w:pPr>
              <w:pStyle w:val="Paragraphedeliste"/>
              <w:bidi/>
              <w:ind w:right="-851"/>
              <w:rPr>
                <w:rFonts w:ascii="Amiri" w:hAnsi="Amiri" w:cs="Amiri"/>
                <w:sz w:val="24"/>
                <w:szCs w:val="24"/>
                <w:rtl/>
              </w:rPr>
            </w:pPr>
            <w:r w:rsidRPr="00C916F2">
              <w:rPr>
                <w:rFonts w:ascii="Amiri" w:hAnsi="Amiri" w:cs="Amiri"/>
                <w:position w:val="-4"/>
                <w:sz w:val="24"/>
                <w:szCs w:val="24"/>
              </w:rPr>
              <w:object w:dxaOrig="260" w:dyaOrig="260" w14:anchorId="49A9D8A5">
                <v:shape id="_x0000_i2944" type="#_x0000_t75" style="width:12.55pt;height:12.55pt" o:ole="">
                  <v:imagedata r:id="rId19" o:title=""/>
                </v:shape>
                <o:OLEObject Type="Embed" ProgID="Equation.DSMT4" ShapeID="_x0000_i2944" DrawAspect="Content" ObjectID="_1795180373" r:id="rId573"/>
              </w:object>
            </w:r>
            <w:r w:rsidRPr="00C916F2">
              <w:rPr>
                <w:rFonts w:ascii="Amiri" w:hAnsi="Amiri" w:cs="Amiri"/>
                <w:sz w:val="24"/>
                <w:szCs w:val="24"/>
                <w:rtl/>
              </w:rPr>
              <w:t xml:space="preserve">: </w:t>
            </w:r>
            <w:r w:rsidRPr="00C916F2">
              <w:rPr>
                <w:rFonts w:ascii="Amiri" w:hAnsi="Amiri" w:cs="Amiri"/>
                <w:sz w:val="24"/>
                <w:szCs w:val="24"/>
              </w:rPr>
              <w:t>‘’</w:t>
            </w:r>
            <w:r w:rsidRPr="00C916F2">
              <w:rPr>
                <w:rFonts w:ascii="Amiri" w:hAnsi="Amiri" w:cs="Amiri"/>
                <w:sz w:val="24"/>
                <w:szCs w:val="24"/>
                <w:rtl/>
              </w:rPr>
              <w:t xml:space="preserve"> الرقم المحصل عليه ليس مضاعفا للعدد 3</w:t>
            </w:r>
            <w:r w:rsidRPr="00C916F2">
              <w:rPr>
                <w:rFonts w:ascii="Amiri" w:hAnsi="Amiri" w:cs="Amiri"/>
                <w:sz w:val="24"/>
                <w:szCs w:val="24"/>
              </w:rPr>
              <w:t>’’</w:t>
            </w:r>
          </w:p>
          <w:p w14:paraId="037A543E" w14:textId="77777777" w:rsidR="00C916F2" w:rsidRPr="00C916F2" w:rsidRDefault="00C916F2" w:rsidP="00C916F2">
            <w:pPr>
              <w:pStyle w:val="Paragraphedeliste"/>
              <w:numPr>
                <w:ilvl w:val="0"/>
                <w:numId w:val="53"/>
              </w:numPr>
              <w:bidi/>
              <w:ind w:right="-851"/>
              <w:rPr>
                <w:rFonts w:ascii="Amiri" w:hAnsi="Amiri" w:cs="Amiri"/>
                <w:sz w:val="24"/>
                <w:szCs w:val="24"/>
              </w:rPr>
            </w:pPr>
            <w:r w:rsidRPr="00C916F2">
              <w:rPr>
                <w:rFonts w:ascii="Amiri" w:hAnsi="Amiri" w:cs="Amiri"/>
                <w:sz w:val="24"/>
                <w:szCs w:val="24"/>
                <w:rtl/>
              </w:rPr>
              <w:t>عين مجموعة الإمكانيات الحوادث التالية:</w:t>
            </w:r>
          </w:p>
          <w:p w14:paraId="06FE8513" w14:textId="77777777" w:rsidR="00C916F2" w:rsidRPr="00C916F2" w:rsidRDefault="00C916F2" w:rsidP="00C916F2">
            <w:pPr>
              <w:pStyle w:val="Paragraphedeliste"/>
              <w:bidi/>
              <w:rPr>
                <w:rFonts w:ascii="Amiri" w:hAnsi="Amiri" w:cs="Amiri"/>
                <w:sz w:val="24"/>
                <w:szCs w:val="24"/>
              </w:rPr>
            </w:pPr>
            <w:r w:rsidRPr="00C916F2">
              <w:rPr>
                <w:rFonts w:ascii="Amiri" w:hAnsi="Amiri" w:cs="Amiri"/>
                <w:position w:val="-4"/>
                <w:sz w:val="24"/>
                <w:szCs w:val="24"/>
              </w:rPr>
              <w:object w:dxaOrig="240" w:dyaOrig="260" w14:anchorId="13E91B98">
                <v:shape id="_x0000_i2945" type="#_x0000_t75" style="width:11.7pt;height:12.55pt" o:ole="">
                  <v:imagedata r:id="rId21" o:title=""/>
                </v:shape>
                <o:OLEObject Type="Embed" ProgID="Equation.DSMT4" ShapeID="_x0000_i2945" DrawAspect="Content" ObjectID="_1795180374" r:id="rId574"/>
              </w:object>
            </w:r>
            <w:r w:rsidRPr="00C916F2">
              <w:rPr>
                <w:rFonts w:ascii="Amiri" w:hAnsi="Amiri" w:cs="Amiri"/>
                <w:sz w:val="24"/>
                <w:szCs w:val="24"/>
                <w:rtl/>
              </w:rPr>
              <w:t xml:space="preserve">: </w:t>
            </w:r>
            <w:r w:rsidRPr="00C916F2">
              <w:rPr>
                <w:rFonts w:ascii="Amiri" w:hAnsi="Amiri" w:cs="Amiri"/>
                <w:sz w:val="24"/>
                <w:szCs w:val="24"/>
              </w:rPr>
              <w:t>‘’</w:t>
            </w:r>
            <w:r w:rsidRPr="00C916F2">
              <w:rPr>
                <w:rFonts w:ascii="Amiri" w:hAnsi="Amiri" w:cs="Amiri"/>
                <w:sz w:val="24"/>
                <w:szCs w:val="24"/>
                <w:rtl/>
              </w:rPr>
              <w:t xml:space="preserve"> الرقم المحصل عليه هو رقم فردي ومضاعف للرقم 3 في ان واحد</w:t>
            </w:r>
            <w:r w:rsidRPr="00C916F2">
              <w:rPr>
                <w:rFonts w:ascii="Amiri" w:hAnsi="Amiri" w:cs="Amiri"/>
                <w:sz w:val="24"/>
                <w:szCs w:val="24"/>
              </w:rPr>
              <w:t>’’</w:t>
            </w:r>
          </w:p>
          <w:p w14:paraId="6D43E65E" w14:textId="77777777" w:rsidR="00C916F2" w:rsidRPr="00C85B9B" w:rsidRDefault="00C916F2" w:rsidP="00C916F2">
            <w:pPr>
              <w:pStyle w:val="Paragraphedeliste"/>
              <w:bidi/>
              <w:ind w:right="-851"/>
              <w:rPr>
                <w:rFonts w:ascii="Amiri" w:hAnsi="Amiri" w:cs="Amiri"/>
                <w:sz w:val="26"/>
                <w:szCs w:val="26"/>
              </w:rPr>
            </w:pPr>
            <w:r w:rsidRPr="00C916F2">
              <w:rPr>
                <w:rFonts w:ascii="Amiri" w:hAnsi="Amiri" w:cs="Amiri"/>
                <w:position w:val="-4"/>
                <w:sz w:val="24"/>
                <w:szCs w:val="24"/>
              </w:rPr>
              <w:object w:dxaOrig="260" w:dyaOrig="260" w14:anchorId="70D44E0A">
                <v:shape id="_x0000_i2946" type="#_x0000_t75" style="width:12.55pt;height:12.55pt" o:ole="">
                  <v:imagedata r:id="rId23" o:title=""/>
                </v:shape>
                <o:OLEObject Type="Embed" ProgID="Equation.DSMT4" ShapeID="_x0000_i2946" DrawAspect="Content" ObjectID="_1795180375" r:id="rId575"/>
              </w:object>
            </w:r>
            <w:r w:rsidRPr="00C916F2">
              <w:rPr>
                <w:rFonts w:ascii="Amiri" w:hAnsi="Amiri" w:cs="Amiri"/>
                <w:sz w:val="24"/>
                <w:szCs w:val="24"/>
                <w:rtl/>
              </w:rPr>
              <w:t xml:space="preserve">: </w:t>
            </w:r>
            <w:r w:rsidRPr="00C916F2">
              <w:rPr>
                <w:rFonts w:ascii="Amiri" w:hAnsi="Amiri" w:cs="Amiri"/>
                <w:sz w:val="24"/>
                <w:szCs w:val="24"/>
              </w:rPr>
              <w:t>‘’</w:t>
            </w:r>
            <w:r w:rsidRPr="00C916F2">
              <w:rPr>
                <w:rFonts w:ascii="Amiri" w:hAnsi="Amiri" w:cs="Amiri"/>
                <w:sz w:val="24"/>
                <w:szCs w:val="24"/>
                <w:rtl/>
              </w:rPr>
              <w:t xml:space="preserve"> الرقم المحصل عليه هو رقم فردي أو مضاعف للرقم 3</w:t>
            </w:r>
            <w:r w:rsidRPr="00C85B9B">
              <w:rPr>
                <w:rFonts w:ascii="Amiri" w:hAnsi="Amiri" w:cs="Amiri"/>
                <w:sz w:val="26"/>
                <w:szCs w:val="26"/>
              </w:rPr>
              <w:t>’’</w:t>
            </w:r>
          </w:p>
          <w:p w14:paraId="640E126D" w14:textId="77777777" w:rsidR="00C916F2" w:rsidRDefault="00C916F2" w:rsidP="00C916F2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2B2182B0" w14:textId="77777777" w:rsidR="00C916F2" w:rsidRDefault="00C916F2" w:rsidP="00C916F2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60100EA8" w14:textId="77777777" w:rsidR="00C916F2" w:rsidRDefault="00C916F2" w:rsidP="00C916F2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597C7E86" w14:textId="77777777" w:rsidR="00C916F2" w:rsidRDefault="00C916F2" w:rsidP="00C916F2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08343064" w14:textId="33FEFA55" w:rsidR="00C916F2" w:rsidRPr="00C916F2" w:rsidRDefault="00C916F2" w:rsidP="00C916F2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</w:p>
        </w:tc>
      </w:tr>
    </w:tbl>
    <w:p w14:paraId="12FE800E" w14:textId="5049988D" w:rsidR="00AC1F09" w:rsidRDefault="00C916F2" w:rsidP="00AC1F09">
      <w:pPr>
        <w:bidi/>
        <w:ind w:left="-993" w:right="-851"/>
        <w:rPr>
          <w:rFonts w:ascii="Amiri" w:hAnsi="Amiri" w:cs="Amiri"/>
          <w:color w:val="FF0000"/>
          <w:sz w:val="28"/>
          <w:szCs w:val="28"/>
          <w:rtl/>
        </w:rPr>
      </w:pPr>
      <w:r w:rsidRPr="00C916F2">
        <w:rPr>
          <w:rFonts w:ascii="Amiri" w:hAnsi="Amiri" w:cs="Amiri" w:hint="cs"/>
          <w:color w:val="FF0000"/>
          <w:sz w:val="28"/>
          <w:szCs w:val="28"/>
          <w:rtl/>
        </w:rPr>
        <w:lastRenderedPageBreak/>
        <w:t>.................................................................................................................................................................................</w:t>
      </w:r>
    </w:p>
    <w:p w14:paraId="4B0BAE1F" w14:textId="77777777" w:rsidR="00F40C1D" w:rsidRDefault="00F40C1D" w:rsidP="006D0EEE">
      <w:pPr>
        <w:pStyle w:val="Paragraphedeliste"/>
        <w:shd w:val="clear" w:color="auto" w:fill="EAF1DD" w:themeFill="accent3" w:themeFillTint="33"/>
        <w:bidi/>
        <w:ind w:left="-711" w:right="-851"/>
        <w:rPr>
          <w:rFonts w:ascii="Amiri" w:hAnsi="Amiri" w:cs="Amiri"/>
          <w:b/>
          <w:bCs/>
          <w:color w:val="FF0000"/>
          <w:sz w:val="24"/>
          <w:szCs w:val="24"/>
          <w:u w:val="single"/>
          <w:rtl/>
        </w:rPr>
      </w:pPr>
      <w:r w:rsidRPr="00F40C1D">
        <w:rPr>
          <w:rFonts w:ascii="Amiri" w:hAnsi="Amiri" w:cs="Amiri"/>
          <w:b/>
          <w:bCs/>
          <w:color w:val="FF0000"/>
          <w:sz w:val="24"/>
          <w:szCs w:val="24"/>
          <w:u w:val="single"/>
          <w:rtl/>
        </w:rPr>
        <w:t>تمرين01:</w:t>
      </w:r>
    </w:p>
    <w:p w14:paraId="37212493" w14:textId="53143F30" w:rsidR="00F40C1D" w:rsidRPr="00F40C1D" w:rsidRDefault="00F40C1D" w:rsidP="00F40C1D">
      <w:pPr>
        <w:pStyle w:val="Paragraphedeliste"/>
        <w:bidi/>
        <w:spacing w:after="0" w:line="240" w:lineRule="auto"/>
        <w:ind w:left="-711" w:right="-851"/>
        <w:rPr>
          <w:rFonts w:ascii="Amiri" w:hAnsi="Amiri" w:cs="Amiri"/>
          <w:b/>
          <w:bCs/>
          <w:color w:val="FF0000"/>
          <w:sz w:val="24"/>
          <w:szCs w:val="24"/>
          <w:u w:val="single"/>
          <w:rtl/>
        </w:rPr>
      </w:pPr>
      <w:r w:rsidRPr="00F40C1D">
        <w:rPr>
          <w:rFonts w:ascii="Amiri" w:hAnsi="Amiri" w:cs="Amiri"/>
          <w:sz w:val="24"/>
          <w:szCs w:val="24"/>
          <w:rtl/>
          <w:lang w:val="en-US" w:bidi="ar-DZ"/>
        </w:rPr>
        <w:t>نضع، في كيس، 8 قريصات مرقمة من 1 إلى 8 ثم نسحب قريصة بصفة عشوائية.</w:t>
      </w:r>
      <w:r>
        <w:rPr>
          <w:rFonts w:ascii="Amiri" w:hAnsi="Amiri" w:cs="Amiri" w:hint="cs"/>
          <w:sz w:val="24"/>
          <w:szCs w:val="24"/>
          <w:rtl/>
          <w:lang w:val="en-US" w:bidi="ar-DZ"/>
        </w:rPr>
        <w:t xml:space="preserve"> </w:t>
      </w:r>
      <w:r w:rsidRPr="00F40C1D">
        <w:rPr>
          <w:rFonts w:ascii="Amiri" w:hAnsi="Amiri" w:cs="Amiri"/>
          <w:sz w:val="24"/>
          <w:szCs w:val="24"/>
          <w:rtl/>
          <w:lang w:val="en-US" w:bidi="ar-DZ"/>
        </w:rPr>
        <w:t>نعتبر الحادثتين التاليتين:</w:t>
      </w:r>
    </w:p>
    <w:p w14:paraId="0D84ECDA" w14:textId="77777777" w:rsidR="00F40C1D" w:rsidRPr="00F40C1D" w:rsidRDefault="00F40C1D" w:rsidP="00F40C1D">
      <w:pPr>
        <w:bidi/>
        <w:spacing w:after="0" w:line="240" w:lineRule="auto"/>
        <w:rPr>
          <w:rFonts w:ascii="Amiri" w:hAnsi="Amiri" w:cs="Amiri"/>
          <w:sz w:val="24"/>
          <w:szCs w:val="24"/>
          <w:rtl/>
          <w:lang w:bidi="ar-DZ"/>
        </w:rPr>
      </w:pPr>
      <w:r w:rsidRPr="00F40C1D">
        <w:rPr>
          <w:rFonts w:ascii="Amiri" w:hAnsi="Amiri" w:cs="Amiri"/>
          <w:i/>
          <w:iCs/>
          <w:sz w:val="24"/>
          <w:szCs w:val="24"/>
          <w:lang w:bidi="ar-DZ"/>
        </w:rPr>
        <w:t>A</w:t>
      </w:r>
      <w:r w:rsidRPr="00F40C1D">
        <w:rPr>
          <w:rFonts w:ascii="Amiri" w:hAnsi="Amiri" w:cs="Amiri"/>
          <w:sz w:val="24"/>
          <w:szCs w:val="24"/>
          <w:rtl/>
          <w:lang w:bidi="ar-DZ"/>
        </w:rPr>
        <w:t xml:space="preserve"> : " القريصة المس</w:t>
      </w:r>
      <w:r w:rsidRPr="00F40C1D">
        <w:rPr>
          <w:rFonts w:ascii="Amiri" w:hAnsi="Amiri" w:cs="Amiri"/>
          <w:sz w:val="24"/>
          <w:szCs w:val="24"/>
          <w:rtl/>
          <w:lang w:val="en-US" w:bidi="ar-DZ"/>
        </w:rPr>
        <w:t>ح</w:t>
      </w:r>
      <w:r w:rsidRPr="00F40C1D">
        <w:rPr>
          <w:rFonts w:ascii="Amiri" w:hAnsi="Amiri" w:cs="Amiri"/>
          <w:sz w:val="24"/>
          <w:szCs w:val="24"/>
          <w:rtl/>
          <w:lang w:bidi="ar-DZ"/>
        </w:rPr>
        <w:t>وبة تحمل رقما فرديا.</w:t>
      </w:r>
    </w:p>
    <w:p w14:paraId="3F7F2BAE" w14:textId="77777777" w:rsidR="00F40C1D" w:rsidRPr="00F40C1D" w:rsidRDefault="00F40C1D" w:rsidP="00F40C1D">
      <w:pPr>
        <w:bidi/>
        <w:spacing w:after="0" w:line="240" w:lineRule="auto"/>
        <w:rPr>
          <w:rFonts w:ascii="Amiri" w:hAnsi="Amiri" w:cs="Amiri"/>
          <w:sz w:val="24"/>
          <w:szCs w:val="24"/>
          <w:rtl/>
          <w:lang w:val="en-US" w:bidi="ar-DZ"/>
        </w:rPr>
      </w:pPr>
      <w:r w:rsidRPr="00F40C1D">
        <w:rPr>
          <w:rFonts w:ascii="Amiri" w:hAnsi="Amiri" w:cs="Amiri"/>
          <w:i/>
          <w:iCs/>
          <w:sz w:val="24"/>
          <w:szCs w:val="24"/>
          <w:lang w:bidi="ar-DZ"/>
        </w:rPr>
        <w:t>B</w:t>
      </w:r>
      <w:r w:rsidRPr="00F40C1D">
        <w:rPr>
          <w:rFonts w:ascii="Amiri" w:hAnsi="Amiri" w:cs="Amiri"/>
          <w:sz w:val="24"/>
          <w:szCs w:val="24"/>
          <w:rtl/>
          <w:lang w:bidi="ar-DZ"/>
        </w:rPr>
        <w:t xml:space="preserve"> : " القريصة المسحوبة تحمل على رقم أكبر</w:t>
      </w:r>
      <w:r w:rsidRPr="00F40C1D">
        <w:rPr>
          <w:rFonts w:ascii="Amiri" w:hAnsi="Amiri" w:cs="Amiri"/>
          <w:sz w:val="24"/>
          <w:szCs w:val="24"/>
          <w:rtl/>
          <w:lang w:val="en-US" w:bidi="ar-DZ"/>
        </w:rPr>
        <w:t xml:space="preserve"> أو يساوي 3.</w:t>
      </w:r>
    </w:p>
    <w:p w14:paraId="0CBB8CCD" w14:textId="77777777" w:rsidR="00F40C1D" w:rsidRPr="00F40C1D" w:rsidRDefault="00F40C1D" w:rsidP="00F40C1D">
      <w:pPr>
        <w:bidi/>
        <w:ind w:left="-711" w:right="-851"/>
        <w:rPr>
          <w:rFonts w:ascii="Amiri" w:hAnsi="Amiri" w:cs="Amiri"/>
          <w:b/>
          <w:bCs/>
          <w:color w:val="FF0000"/>
          <w:sz w:val="24"/>
          <w:szCs w:val="24"/>
          <w:u w:val="single"/>
          <w:rtl/>
        </w:rPr>
      </w:pPr>
      <w:r w:rsidRPr="00F40C1D">
        <w:rPr>
          <w:rFonts w:ascii="Amiri" w:hAnsi="Amiri" w:cs="Amiri"/>
          <w:b/>
          <w:bCs/>
          <w:color w:val="FF0000"/>
          <w:sz w:val="24"/>
          <w:szCs w:val="24"/>
          <w:u w:val="single"/>
          <w:rtl/>
          <w:lang w:val="en-US" w:bidi="ar-DZ"/>
        </w:rPr>
        <w:t>أجب بصحيح أو خاطئ عن التصريحات التالية:</w:t>
      </w:r>
    </w:p>
    <w:p w14:paraId="58EE3EFC" w14:textId="4A5B74C0" w:rsidR="00F40C1D" w:rsidRPr="00F40C1D" w:rsidRDefault="00F40C1D" w:rsidP="00F40C1D">
      <w:pPr>
        <w:bidi/>
        <w:ind w:left="-853" w:right="-567"/>
        <w:rPr>
          <w:rFonts w:ascii="Amiri" w:hAnsi="Amiri" w:cs="Amiri"/>
          <w:sz w:val="24"/>
          <w:szCs w:val="24"/>
          <w:rtl/>
          <w:lang w:val="en-US" w:bidi="ar-DZ"/>
        </w:rPr>
      </w:pPr>
      <w:r w:rsidRPr="00F40C1D">
        <w:rPr>
          <w:rFonts w:ascii="Amiri" w:hAnsi="Amiri" w:cs="Amiri"/>
          <w:color w:val="FF0000"/>
          <w:sz w:val="24"/>
          <w:szCs w:val="24"/>
          <w:rtl/>
          <w:lang w:val="en-US" w:bidi="ar-DZ"/>
        </w:rPr>
        <w:t>1)</w:t>
      </w:r>
      <w:r w:rsidRPr="00F40C1D">
        <w:rPr>
          <w:rFonts w:ascii="Amiri" w:hAnsi="Amiri" w:cs="Amiri"/>
          <w:position w:val="-14"/>
          <w:sz w:val="24"/>
          <w:szCs w:val="24"/>
          <w:rtl/>
          <w:lang w:val="en-US" w:bidi="ar-DZ"/>
        </w:rPr>
        <w:object w:dxaOrig="1400" w:dyaOrig="400" w14:anchorId="62C6AE64">
          <v:shape id="_x0000_i3194" type="#_x0000_t75" style="width:69.5pt;height:20.1pt" o:ole="">
            <v:imagedata r:id="rId69" o:title=""/>
          </v:shape>
          <o:OLEObject Type="Embed" ProgID="Equation.DSMT4" ShapeID="_x0000_i3194" DrawAspect="Content" ObjectID="_1795180376" r:id="rId576"/>
        </w:object>
      </w:r>
      <w:r w:rsidRPr="00F40C1D">
        <w:rPr>
          <w:rFonts w:ascii="Amiri" w:hAnsi="Amiri" w:cs="Amiri"/>
          <w:sz w:val="24"/>
          <w:szCs w:val="24"/>
          <w:lang w:bidi="ar-DZ"/>
        </w:rPr>
        <w:t xml:space="preserve">   </w:t>
      </w:r>
      <w:r w:rsidRPr="00F40C1D">
        <w:rPr>
          <w:rFonts w:ascii="Amiri" w:hAnsi="Amiri" w:cs="Amiri"/>
          <w:sz w:val="24"/>
          <w:szCs w:val="24"/>
          <w:rtl/>
        </w:rPr>
        <w:t xml:space="preserve">          </w:t>
      </w:r>
      <w:r w:rsidRPr="00F40C1D">
        <w:rPr>
          <w:rFonts w:ascii="Amiri" w:hAnsi="Amiri" w:cs="Amiri"/>
          <w:color w:val="FF0000"/>
          <w:sz w:val="24"/>
          <w:szCs w:val="24"/>
          <w:rtl/>
          <w:lang w:val="en-US" w:bidi="ar-DZ"/>
        </w:rPr>
        <w:t>2)</w:t>
      </w:r>
      <w:r w:rsidRPr="00F40C1D">
        <w:rPr>
          <w:rFonts w:ascii="Amiri" w:hAnsi="Amiri" w:cs="Amiri"/>
          <w:sz w:val="24"/>
          <w:szCs w:val="24"/>
          <w:rtl/>
          <w:lang w:val="en-US" w:bidi="ar-DZ"/>
        </w:rPr>
        <w:t xml:space="preserve"> </w:t>
      </w:r>
      <w:r w:rsidRPr="00F40C1D">
        <w:rPr>
          <w:rFonts w:ascii="Amiri" w:hAnsi="Amiri" w:cs="Amiri"/>
          <w:position w:val="-14"/>
          <w:sz w:val="24"/>
          <w:szCs w:val="24"/>
          <w:rtl/>
          <w:lang w:val="en-US" w:bidi="ar-DZ"/>
        </w:rPr>
        <w:object w:dxaOrig="1400" w:dyaOrig="400" w14:anchorId="7B1D2C3C">
          <v:shape id="_x0000_i3195" type="#_x0000_t75" style="width:69.5pt;height:20.1pt" o:ole="">
            <v:imagedata r:id="rId71" o:title=""/>
          </v:shape>
          <o:OLEObject Type="Embed" ProgID="Equation.DSMT4" ShapeID="_x0000_i3195" DrawAspect="Content" ObjectID="_1795180377" r:id="rId577"/>
        </w:object>
      </w:r>
      <w:r w:rsidRPr="00F40C1D">
        <w:rPr>
          <w:rFonts w:ascii="Amiri" w:hAnsi="Amiri" w:cs="Amiri"/>
          <w:sz w:val="24"/>
          <w:szCs w:val="24"/>
          <w:rtl/>
          <w:lang w:val="en-US"/>
        </w:rPr>
        <w:t xml:space="preserve">             </w:t>
      </w:r>
      <w:r w:rsidRPr="00F40C1D">
        <w:rPr>
          <w:rFonts w:ascii="Amiri" w:hAnsi="Amiri" w:cs="Amiri"/>
          <w:color w:val="FF0000"/>
          <w:sz w:val="24"/>
          <w:szCs w:val="24"/>
          <w:rtl/>
          <w:lang w:val="en-US" w:bidi="ar-DZ"/>
        </w:rPr>
        <w:t>3)</w:t>
      </w:r>
      <w:r>
        <w:rPr>
          <w:rFonts w:ascii="Amiri" w:hAnsi="Amiri" w:cs="Amiri" w:hint="cs"/>
          <w:color w:val="FF0000"/>
          <w:sz w:val="24"/>
          <w:szCs w:val="24"/>
          <w:rtl/>
          <w:lang w:val="en-US" w:bidi="ar-DZ"/>
        </w:rPr>
        <w:t xml:space="preserve"> </w:t>
      </w:r>
      <w:r w:rsidRPr="00F40C1D">
        <w:rPr>
          <w:rFonts w:ascii="Amiri" w:hAnsi="Amiri" w:cs="Amiri"/>
          <w:position w:val="-14"/>
          <w:sz w:val="24"/>
          <w:szCs w:val="24"/>
          <w:rtl/>
          <w:lang w:val="en-US" w:bidi="ar-DZ"/>
        </w:rPr>
        <w:object w:dxaOrig="1800" w:dyaOrig="400" w14:anchorId="2936E7F1">
          <v:shape id="_x0000_i3196" type="#_x0000_t75" style="width:90.4pt;height:20.1pt" o:ole="">
            <v:imagedata r:id="rId73" o:title=""/>
          </v:shape>
          <o:OLEObject Type="Embed" ProgID="Equation.DSMT4" ShapeID="_x0000_i3196" DrawAspect="Content" ObjectID="_1795180378" r:id="rId578"/>
        </w:object>
      </w:r>
      <w:r>
        <w:rPr>
          <w:rFonts w:ascii="Amiri" w:hAnsi="Amiri" w:cs="Amiri" w:hint="cs"/>
          <w:sz w:val="24"/>
          <w:szCs w:val="24"/>
          <w:rtl/>
          <w:lang w:val="en-US" w:bidi="ar-DZ"/>
        </w:rPr>
        <w:t xml:space="preserve">        </w:t>
      </w:r>
      <w:r w:rsidRPr="00F40C1D">
        <w:rPr>
          <w:rFonts w:ascii="Amiri" w:hAnsi="Amiri" w:cs="Amiri"/>
          <w:color w:val="FF0000"/>
          <w:sz w:val="24"/>
          <w:szCs w:val="24"/>
          <w:rtl/>
          <w:lang w:val="en-US" w:bidi="ar-DZ"/>
        </w:rPr>
        <w:t>4)</w:t>
      </w:r>
      <w:r w:rsidRPr="00F40C1D">
        <w:rPr>
          <w:rFonts w:ascii="Amiri" w:hAnsi="Amiri" w:cs="Amiri"/>
          <w:sz w:val="24"/>
          <w:szCs w:val="24"/>
          <w:rtl/>
          <w:lang w:val="en-US" w:bidi="ar-DZ"/>
        </w:rPr>
        <w:t xml:space="preserve"> </w:t>
      </w:r>
      <w:r w:rsidRPr="00F40C1D">
        <w:rPr>
          <w:rFonts w:ascii="Amiri" w:hAnsi="Amiri" w:cs="Amiri"/>
          <w:position w:val="-14"/>
          <w:sz w:val="24"/>
          <w:szCs w:val="24"/>
          <w:rtl/>
          <w:lang w:val="en-US" w:bidi="ar-DZ"/>
        </w:rPr>
        <w:object w:dxaOrig="1640" w:dyaOrig="400" w14:anchorId="3A6CE2FD">
          <v:shape id="_x0000_i3197" type="#_x0000_t75" style="width:82.05pt;height:20.1pt" o:ole="">
            <v:imagedata r:id="rId75" o:title=""/>
          </v:shape>
          <o:OLEObject Type="Embed" ProgID="Equation.DSMT4" ShapeID="_x0000_i3197" DrawAspect="Content" ObjectID="_1795180379" r:id="rId579"/>
        </w:object>
      </w:r>
      <w:r w:rsidRPr="00F40C1D">
        <w:rPr>
          <w:rFonts w:ascii="Amiri" w:hAnsi="Amiri" w:cs="Amiri"/>
          <w:sz w:val="24"/>
          <w:szCs w:val="24"/>
          <w:rtl/>
          <w:lang w:val="en-US" w:bidi="ar-DZ"/>
        </w:rPr>
        <w:t xml:space="preserve">           </w:t>
      </w:r>
      <w:r w:rsidRPr="00F40C1D">
        <w:rPr>
          <w:rFonts w:ascii="Amiri" w:hAnsi="Amiri" w:cs="Amiri"/>
          <w:sz w:val="24"/>
          <w:szCs w:val="24"/>
          <w:rtl/>
          <w:lang w:val="en-US" w:bidi="ar-DZ"/>
        </w:rPr>
        <w:br/>
        <w:t xml:space="preserve">   </w:t>
      </w:r>
      <w:r w:rsidRPr="00F40C1D">
        <w:rPr>
          <w:rFonts w:ascii="Amiri" w:hAnsi="Amiri" w:cs="Amiri"/>
          <w:color w:val="FF0000"/>
          <w:sz w:val="24"/>
          <w:szCs w:val="24"/>
          <w:rtl/>
          <w:lang w:val="en-US" w:bidi="ar-DZ"/>
        </w:rPr>
        <w:t>5)</w:t>
      </w:r>
      <w:r w:rsidRPr="00F40C1D">
        <w:rPr>
          <w:rFonts w:ascii="Amiri" w:hAnsi="Amiri" w:cs="Amiri"/>
          <w:sz w:val="24"/>
          <w:szCs w:val="24"/>
          <w:rtl/>
          <w:lang w:val="en-US" w:bidi="ar-DZ"/>
        </w:rPr>
        <w:t xml:space="preserve"> </w:t>
      </w:r>
      <w:r w:rsidRPr="00F40C1D">
        <w:rPr>
          <w:rFonts w:ascii="Amiri" w:hAnsi="Amiri" w:cs="Amiri"/>
          <w:position w:val="-14"/>
          <w:sz w:val="24"/>
          <w:szCs w:val="24"/>
          <w:rtl/>
          <w:lang w:val="en-US" w:bidi="ar-DZ"/>
        </w:rPr>
        <w:object w:dxaOrig="2200" w:dyaOrig="420" w14:anchorId="7E4CE6F6">
          <v:shape id="_x0000_i3198" type="#_x0000_t75" style="width:110.5pt;height:20.95pt" o:ole="">
            <v:imagedata r:id="rId77" o:title=""/>
          </v:shape>
          <o:OLEObject Type="Embed" ProgID="Equation.DSMT4" ShapeID="_x0000_i3198" DrawAspect="Content" ObjectID="_1795180380" r:id="rId580"/>
        </w:object>
      </w:r>
      <w:r w:rsidRPr="00F40C1D">
        <w:rPr>
          <w:rFonts w:ascii="Amiri" w:hAnsi="Amiri" w:cs="Amiri"/>
          <w:sz w:val="24"/>
          <w:szCs w:val="24"/>
          <w:lang w:val="en-US" w:bidi="ar-DZ"/>
        </w:rPr>
        <w:t>.</w:t>
      </w:r>
    </w:p>
    <w:p w14:paraId="61D3AE17" w14:textId="77777777" w:rsidR="00F40C1D" w:rsidRDefault="00F40C1D" w:rsidP="006D0EEE">
      <w:pPr>
        <w:shd w:val="clear" w:color="auto" w:fill="EAF1DD" w:themeFill="accent3" w:themeFillTint="33"/>
        <w:bidi/>
        <w:spacing w:after="0" w:line="240" w:lineRule="auto"/>
        <w:ind w:left="-853" w:right="-851"/>
        <w:rPr>
          <w:rFonts w:ascii="Amiri" w:hAnsi="Amiri" w:cs="Amiri"/>
          <w:b/>
          <w:bCs/>
          <w:color w:val="FF0000"/>
          <w:sz w:val="24"/>
          <w:szCs w:val="24"/>
          <w:u w:val="single"/>
          <w:rtl/>
        </w:rPr>
      </w:pPr>
      <w:r w:rsidRPr="00F40C1D">
        <w:rPr>
          <w:rFonts w:ascii="Amiri" w:hAnsi="Amiri" w:cs="Amiri"/>
          <w:b/>
          <w:bCs/>
          <w:color w:val="FF0000"/>
          <w:sz w:val="24"/>
          <w:szCs w:val="24"/>
          <w:u w:val="single"/>
          <w:rtl/>
        </w:rPr>
        <w:t>تمرين02:</w:t>
      </w:r>
    </w:p>
    <w:p w14:paraId="33AAC61B" w14:textId="350C0618" w:rsidR="00F40C1D" w:rsidRPr="00F40C1D" w:rsidRDefault="00F40C1D" w:rsidP="00F40C1D">
      <w:pPr>
        <w:bidi/>
        <w:spacing w:after="0" w:line="240" w:lineRule="auto"/>
        <w:ind w:left="-853" w:right="-851"/>
        <w:rPr>
          <w:rFonts w:ascii="Amiri" w:hAnsi="Amiri" w:cs="Amiri"/>
          <w:sz w:val="24"/>
          <w:szCs w:val="24"/>
          <w:rtl/>
        </w:rPr>
      </w:pPr>
      <w:r w:rsidRPr="00F40C1D">
        <w:rPr>
          <w:rFonts w:ascii="Amiri" w:hAnsi="Amiri" w:cs="Amiri"/>
          <w:sz w:val="24"/>
          <w:szCs w:val="24"/>
          <w:rtl/>
          <w:lang w:val="en-US" w:bidi="ar-DZ"/>
        </w:rPr>
        <w:t xml:space="preserve">نرمي زهر النرد ونعتبر </w:t>
      </w:r>
      <w:r w:rsidR="00C0357A" w:rsidRPr="00F40C1D">
        <w:rPr>
          <w:rFonts w:ascii="Amiri" w:hAnsi="Amiri" w:cs="Amiri" w:hint="cs"/>
          <w:sz w:val="24"/>
          <w:szCs w:val="24"/>
          <w:rtl/>
          <w:lang w:val="en-US" w:bidi="ar-DZ"/>
        </w:rPr>
        <w:t xml:space="preserve">الحادثتين: </w:t>
      </w:r>
      <w:proofErr w:type="gramStart"/>
      <w:r w:rsidR="00C0357A">
        <w:rPr>
          <w:rFonts w:ascii="Amiri" w:hAnsi="Amiri" w:cs="Amiri" w:hint="cs"/>
          <w:sz w:val="24"/>
          <w:szCs w:val="24"/>
          <w:lang w:val="en-US" w:bidi="ar-DZ"/>
        </w:rPr>
        <w:t>A</w:t>
      </w:r>
      <w:r w:rsidRPr="00F40C1D">
        <w:rPr>
          <w:rFonts w:ascii="Amiri" w:hAnsi="Amiri" w:cs="Amiri"/>
          <w:sz w:val="24"/>
          <w:szCs w:val="24"/>
          <w:rtl/>
        </w:rPr>
        <w:t xml:space="preserve"> :</w:t>
      </w:r>
      <w:proofErr w:type="gramEnd"/>
      <w:r w:rsidRPr="00F40C1D">
        <w:rPr>
          <w:rFonts w:ascii="Amiri" w:hAnsi="Amiri" w:cs="Amiri"/>
          <w:sz w:val="24"/>
          <w:szCs w:val="24"/>
          <w:rtl/>
        </w:rPr>
        <w:t xml:space="preserve"> </w:t>
      </w:r>
      <w:r w:rsidRPr="00F40C1D">
        <w:rPr>
          <w:rFonts w:ascii="Amiri" w:hAnsi="Amiri" w:cs="Amiri"/>
          <w:sz w:val="24"/>
          <w:szCs w:val="24"/>
          <w:rtl/>
          <w:lang w:bidi="ar-DZ"/>
        </w:rPr>
        <w:t xml:space="preserve">" الحصول على رقم زوجي"            </w:t>
      </w:r>
      <w:r w:rsidRPr="00F40C1D">
        <w:rPr>
          <w:rFonts w:ascii="Amiri" w:hAnsi="Amiri" w:cs="Amiri"/>
          <w:sz w:val="24"/>
          <w:szCs w:val="24"/>
          <w:lang w:bidi="ar-DZ"/>
        </w:rPr>
        <w:t>B</w:t>
      </w:r>
      <w:r w:rsidRPr="00F40C1D">
        <w:rPr>
          <w:rFonts w:ascii="Amiri" w:hAnsi="Amiri" w:cs="Amiri"/>
          <w:sz w:val="24"/>
          <w:szCs w:val="24"/>
          <w:rtl/>
        </w:rPr>
        <w:t xml:space="preserve"> :</w:t>
      </w:r>
      <w:r w:rsidRPr="00F40C1D">
        <w:rPr>
          <w:rFonts w:ascii="Amiri" w:hAnsi="Amiri" w:cs="Amiri"/>
          <w:sz w:val="24"/>
          <w:szCs w:val="24"/>
          <w:rtl/>
          <w:lang w:bidi="ar-DZ"/>
        </w:rPr>
        <w:t xml:space="preserve"> " الحصول على رقم </w:t>
      </w:r>
      <w:r w:rsidRPr="00F40C1D">
        <w:rPr>
          <w:rFonts w:ascii="Amiri" w:hAnsi="Amiri" w:cs="Amiri"/>
          <w:sz w:val="24"/>
          <w:szCs w:val="24"/>
          <w:lang w:bidi="ar-DZ"/>
        </w:rPr>
        <w:t xml:space="preserve"> </w:t>
      </w:r>
      <w:r w:rsidRPr="00F40C1D">
        <w:rPr>
          <w:rFonts w:ascii="Amiri" w:hAnsi="Amiri" w:cs="Amiri"/>
          <w:sz w:val="24"/>
          <w:szCs w:val="24"/>
          <w:rtl/>
          <w:lang w:bidi="ar-DZ"/>
        </w:rPr>
        <w:t xml:space="preserve"> أكبر</w:t>
      </w:r>
      <w:r w:rsidRPr="00F40C1D">
        <w:rPr>
          <w:rFonts w:ascii="Amiri" w:hAnsi="Amiri" w:cs="Amiri"/>
          <w:sz w:val="24"/>
          <w:szCs w:val="24"/>
          <w:rtl/>
          <w:lang w:val="en-US" w:bidi="ar-DZ"/>
        </w:rPr>
        <w:t xml:space="preserve"> من أو يساوي 4</w:t>
      </w:r>
      <w:r w:rsidRPr="00F40C1D">
        <w:rPr>
          <w:rFonts w:ascii="Amiri" w:hAnsi="Amiri" w:cs="Amiri"/>
          <w:sz w:val="24"/>
          <w:szCs w:val="24"/>
          <w:lang w:val="en-US" w:bidi="ar-DZ"/>
        </w:rPr>
        <w:t>’’</w:t>
      </w:r>
      <w:r w:rsidRPr="00F40C1D">
        <w:rPr>
          <w:rFonts w:ascii="Amiri" w:hAnsi="Amiri" w:cs="Amiri"/>
          <w:sz w:val="24"/>
          <w:szCs w:val="24"/>
          <w:rtl/>
          <w:lang w:val="en-US" w:bidi="ar-DZ"/>
        </w:rPr>
        <w:t>.</w:t>
      </w:r>
    </w:p>
    <w:p w14:paraId="4FA76EB4" w14:textId="4C67F0C5" w:rsidR="00F40C1D" w:rsidRPr="00F40C1D" w:rsidRDefault="00F40C1D" w:rsidP="00F40C1D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ascii="Amiri" w:hAnsi="Amiri" w:cs="Amiri"/>
          <w:sz w:val="24"/>
          <w:szCs w:val="24"/>
          <w:rtl/>
          <w:lang w:val="en-US" w:bidi="ar-DZ"/>
        </w:rPr>
      </w:pPr>
      <w:r w:rsidRPr="00F40C1D">
        <w:rPr>
          <w:rFonts w:ascii="Amiri" w:hAnsi="Amiri" w:cs="Amiri"/>
          <w:sz w:val="24"/>
          <w:szCs w:val="24"/>
          <w:rtl/>
          <w:lang w:val="en-US" w:bidi="ar-DZ"/>
        </w:rPr>
        <w:t xml:space="preserve">عين كلا من الحادثتين العكسيتين للحادثتين </w:t>
      </w:r>
      <w:r w:rsidRPr="00F40C1D">
        <w:rPr>
          <w:rFonts w:ascii="Amiri" w:hAnsi="Amiri" w:cs="Amiri"/>
          <w:sz w:val="24"/>
          <w:szCs w:val="24"/>
          <w:lang w:val="en-US" w:bidi="ar-DZ"/>
        </w:rPr>
        <w:t>A</w:t>
      </w:r>
      <w:r w:rsidRPr="00F40C1D">
        <w:rPr>
          <w:rFonts w:ascii="Amiri" w:hAnsi="Amiri" w:cs="Amiri"/>
          <w:sz w:val="24"/>
          <w:szCs w:val="24"/>
          <w:rtl/>
          <w:lang w:val="en-US" w:bidi="ar-DZ"/>
        </w:rPr>
        <w:t xml:space="preserve">و </w:t>
      </w:r>
      <w:r w:rsidRPr="00F40C1D">
        <w:rPr>
          <w:rFonts w:ascii="Amiri" w:hAnsi="Amiri" w:cs="Amiri"/>
          <w:sz w:val="24"/>
          <w:szCs w:val="24"/>
          <w:lang w:val="en-US" w:bidi="ar-DZ"/>
        </w:rPr>
        <w:t>B</w:t>
      </w:r>
      <w:r w:rsidRPr="00F40C1D">
        <w:rPr>
          <w:rFonts w:ascii="Amiri" w:hAnsi="Amiri" w:cs="Amiri"/>
          <w:sz w:val="24"/>
          <w:szCs w:val="24"/>
          <w:rtl/>
          <w:lang w:val="en-US" w:bidi="ar-DZ"/>
        </w:rPr>
        <w:t>.</w:t>
      </w:r>
    </w:p>
    <w:p w14:paraId="249B0D0E" w14:textId="77777777" w:rsidR="00C0357A" w:rsidRDefault="00F40C1D" w:rsidP="006D0EEE">
      <w:pPr>
        <w:shd w:val="clear" w:color="auto" w:fill="EAF1DD" w:themeFill="accent3" w:themeFillTint="33"/>
        <w:bidi/>
        <w:spacing w:after="0" w:line="240" w:lineRule="auto"/>
        <w:ind w:left="-995" w:right="-851"/>
        <w:rPr>
          <w:rFonts w:ascii="Amiri" w:hAnsi="Amiri" w:cs="Amiri"/>
          <w:b/>
          <w:bCs/>
          <w:color w:val="FF0000"/>
          <w:sz w:val="24"/>
          <w:szCs w:val="24"/>
          <w:u w:val="single"/>
          <w:rtl/>
        </w:rPr>
      </w:pPr>
      <w:r w:rsidRPr="00F40C1D">
        <w:rPr>
          <w:rFonts w:ascii="Amiri" w:hAnsi="Amiri" w:cs="Amiri"/>
          <w:b/>
          <w:bCs/>
          <w:color w:val="FF0000"/>
          <w:sz w:val="24"/>
          <w:szCs w:val="24"/>
          <w:u w:val="single"/>
          <w:rtl/>
        </w:rPr>
        <w:t>تمرين03:</w:t>
      </w:r>
    </w:p>
    <w:p w14:paraId="16398D3C" w14:textId="35ED0AF5" w:rsidR="00F40C1D" w:rsidRPr="00F40C1D" w:rsidRDefault="00F40C1D" w:rsidP="00C0357A">
      <w:pPr>
        <w:bidi/>
        <w:spacing w:after="0" w:line="240" w:lineRule="auto"/>
        <w:ind w:left="-995" w:right="-851"/>
        <w:rPr>
          <w:rFonts w:ascii="Amiri" w:hAnsi="Amiri" w:cs="Amiri"/>
          <w:sz w:val="24"/>
          <w:szCs w:val="24"/>
          <w:rtl/>
        </w:rPr>
      </w:pPr>
      <w:r w:rsidRPr="00F40C1D">
        <w:rPr>
          <w:rFonts w:ascii="Amiri" w:hAnsi="Amiri" w:cs="Amiri"/>
          <w:sz w:val="24"/>
          <w:szCs w:val="24"/>
          <w:rtl/>
          <w:lang w:val="en-US" w:bidi="ar-DZ"/>
        </w:rPr>
        <w:t xml:space="preserve">نرمي زهر النرد ونعتبر </w:t>
      </w:r>
      <w:proofErr w:type="gramStart"/>
      <w:r w:rsidRPr="00F40C1D">
        <w:rPr>
          <w:rFonts w:ascii="Amiri" w:hAnsi="Amiri" w:cs="Amiri"/>
          <w:sz w:val="24"/>
          <w:szCs w:val="24"/>
          <w:rtl/>
          <w:lang w:val="en-US" w:bidi="ar-DZ"/>
        </w:rPr>
        <w:t xml:space="preserve">الحادثتين: </w:t>
      </w:r>
      <w:r w:rsidR="00C0357A">
        <w:rPr>
          <w:rFonts w:ascii="Amiri" w:hAnsi="Amiri" w:cs="Amiri" w:hint="cs"/>
          <w:sz w:val="24"/>
          <w:szCs w:val="24"/>
          <w:rtl/>
          <w:lang w:val="en-US" w:bidi="ar-DZ"/>
        </w:rPr>
        <w:t xml:space="preserve"> </w:t>
      </w:r>
      <w:r w:rsidRPr="00F40C1D">
        <w:rPr>
          <w:rFonts w:ascii="Amiri" w:hAnsi="Amiri" w:cs="Amiri"/>
          <w:sz w:val="24"/>
          <w:szCs w:val="24"/>
          <w:lang w:bidi="ar-DZ"/>
        </w:rPr>
        <w:t>A</w:t>
      </w:r>
      <w:proofErr w:type="gramEnd"/>
      <w:r w:rsidRPr="00F40C1D">
        <w:rPr>
          <w:rFonts w:ascii="Amiri" w:hAnsi="Amiri" w:cs="Amiri"/>
          <w:sz w:val="24"/>
          <w:szCs w:val="24"/>
          <w:rtl/>
        </w:rPr>
        <w:t xml:space="preserve"> : </w:t>
      </w:r>
      <w:r w:rsidRPr="00F40C1D">
        <w:rPr>
          <w:rFonts w:ascii="Amiri" w:hAnsi="Amiri" w:cs="Amiri"/>
          <w:sz w:val="24"/>
          <w:szCs w:val="24"/>
          <w:rtl/>
          <w:lang w:bidi="ar-DZ"/>
        </w:rPr>
        <w:t xml:space="preserve">" الحصول على رقم زوجي"            </w:t>
      </w:r>
      <w:r w:rsidRPr="00F40C1D">
        <w:rPr>
          <w:rFonts w:ascii="Amiri" w:hAnsi="Amiri" w:cs="Amiri"/>
          <w:sz w:val="24"/>
          <w:szCs w:val="24"/>
          <w:lang w:bidi="ar-DZ"/>
        </w:rPr>
        <w:t>B</w:t>
      </w:r>
      <w:r w:rsidRPr="00F40C1D">
        <w:rPr>
          <w:rFonts w:ascii="Amiri" w:hAnsi="Amiri" w:cs="Amiri"/>
          <w:sz w:val="24"/>
          <w:szCs w:val="24"/>
          <w:rtl/>
        </w:rPr>
        <w:t xml:space="preserve"> :</w:t>
      </w:r>
      <w:r w:rsidRPr="00F40C1D">
        <w:rPr>
          <w:rFonts w:ascii="Amiri" w:hAnsi="Amiri" w:cs="Amiri"/>
          <w:sz w:val="24"/>
          <w:szCs w:val="24"/>
          <w:rtl/>
          <w:lang w:bidi="ar-DZ"/>
        </w:rPr>
        <w:t xml:space="preserve"> " الحصول على رقم مضاعف للعدد 3</w:t>
      </w:r>
      <w:r w:rsidRPr="00F40C1D">
        <w:rPr>
          <w:rFonts w:ascii="Amiri" w:hAnsi="Amiri" w:cs="Amiri"/>
          <w:sz w:val="24"/>
          <w:szCs w:val="24"/>
          <w:lang w:bidi="ar-DZ"/>
        </w:rPr>
        <w:t>’’</w:t>
      </w:r>
      <w:r w:rsidRPr="00F40C1D">
        <w:rPr>
          <w:rFonts w:ascii="Amiri" w:hAnsi="Amiri" w:cs="Amiri"/>
          <w:sz w:val="24"/>
          <w:szCs w:val="24"/>
          <w:rtl/>
          <w:lang w:val="en-US" w:bidi="ar-DZ"/>
        </w:rPr>
        <w:t>.</w:t>
      </w:r>
    </w:p>
    <w:p w14:paraId="38EBE567" w14:textId="77777777" w:rsidR="00F40C1D" w:rsidRPr="00F40C1D" w:rsidRDefault="00F40C1D" w:rsidP="00C0357A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ascii="Amiri" w:hAnsi="Amiri" w:cs="Amiri"/>
          <w:sz w:val="24"/>
          <w:szCs w:val="24"/>
          <w:rtl/>
          <w:lang w:val="en-US" w:bidi="ar-DZ"/>
        </w:rPr>
      </w:pPr>
      <w:r w:rsidRPr="00F40C1D">
        <w:rPr>
          <w:rFonts w:ascii="Amiri" w:hAnsi="Amiri" w:cs="Amiri"/>
          <w:sz w:val="24"/>
          <w:szCs w:val="24"/>
          <w:rtl/>
          <w:lang w:val="en-US" w:bidi="ar-DZ"/>
        </w:rPr>
        <w:t xml:space="preserve">هل الحادثتان </w:t>
      </w:r>
      <w:r w:rsidRPr="00F40C1D">
        <w:rPr>
          <w:rFonts w:ascii="Amiri" w:hAnsi="Amiri" w:cs="Amiri"/>
          <w:sz w:val="24"/>
          <w:szCs w:val="24"/>
          <w:lang w:val="en-US" w:bidi="ar-DZ"/>
        </w:rPr>
        <w:t>A</w:t>
      </w:r>
      <w:r w:rsidRPr="00F40C1D">
        <w:rPr>
          <w:rFonts w:ascii="Amiri" w:hAnsi="Amiri" w:cs="Amiri"/>
          <w:sz w:val="24"/>
          <w:szCs w:val="24"/>
          <w:rtl/>
          <w:lang w:val="en-US" w:bidi="ar-DZ"/>
        </w:rPr>
        <w:t xml:space="preserve">و </w:t>
      </w:r>
      <w:r w:rsidRPr="00F40C1D">
        <w:rPr>
          <w:rFonts w:ascii="Amiri" w:hAnsi="Amiri" w:cs="Amiri"/>
          <w:sz w:val="24"/>
          <w:szCs w:val="24"/>
          <w:lang w:val="en-US" w:bidi="ar-DZ"/>
        </w:rPr>
        <w:t>B</w:t>
      </w:r>
      <w:r w:rsidRPr="00F40C1D">
        <w:rPr>
          <w:rFonts w:ascii="Amiri" w:hAnsi="Amiri" w:cs="Amiri"/>
          <w:sz w:val="24"/>
          <w:szCs w:val="24"/>
          <w:rtl/>
          <w:lang w:val="en-US" w:bidi="ar-DZ"/>
        </w:rPr>
        <w:t xml:space="preserve"> غير متلائمتين؟ برر إجابتك.</w:t>
      </w:r>
    </w:p>
    <w:p w14:paraId="4282E2E8" w14:textId="7FE0D135" w:rsidR="00C0357A" w:rsidRPr="00C0357A" w:rsidRDefault="00C0357A" w:rsidP="00C0357A">
      <w:pPr>
        <w:bidi/>
        <w:ind w:left="-569" w:hanging="426"/>
        <w:rPr>
          <w:rFonts w:ascii="Amiri" w:hAnsi="Amiri" w:cs="Amiri"/>
          <w:b/>
          <w:bCs/>
          <w:color w:val="FF0000"/>
          <w:sz w:val="26"/>
          <w:szCs w:val="26"/>
          <w:rtl/>
          <w:lang w:val="en-US" w:bidi="ar-DZ"/>
        </w:rPr>
      </w:pPr>
      <w:r w:rsidRPr="00C0357A">
        <w:rPr>
          <w:rFonts w:ascii="Amiri" w:hAnsi="Amiri" w:cs="Amiri" w:hint="cs"/>
          <w:b/>
          <w:bCs/>
          <w:color w:val="FF0000"/>
          <w:sz w:val="26"/>
          <w:szCs w:val="26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</w:t>
      </w:r>
    </w:p>
    <w:p w14:paraId="257F28EB" w14:textId="77777777" w:rsidR="00C0357A" w:rsidRDefault="00C0357A" w:rsidP="006D0EEE">
      <w:pPr>
        <w:pStyle w:val="Paragraphedeliste"/>
        <w:shd w:val="clear" w:color="auto" w:fill="EAF1DD" w:themeFill="accent3" w:themeFillTint="33"/>
        <w:bidi/>
        <w:ind w:left="-711" w:right="-851"/>
        <w:rPr>
          <w:rFonts w:ascii="Amiri" w:hAnsi="Amiri" w:cs="Amiri"/>
          <w:b/>
          <w:bCs/>
          <w:color w:val="FF0000"/>
          <w:sz w:val="24"/>
          <w:szCs w:val="24"/>
          <w:u w:val="single"/>
          <w:rtl/>
        </w:rPr>
      </w:pPr>
      <w:r w:rsidRPr="00F40C1D">
        <w:rPr>
          <w:rFonts w:ascii="Amiri" w:hAnsi="Amiri" w:cs="Amiri"/>
          <w:b/>
          <w:bCs/>
          <w:color w:val="FF0000"/>
          <w:sz w:val="24"/>
          <w:szCs w:val="24"/>
          <w:u w:val="single"/>
          <w:rtl/>
        </w:rPr>
        <w:t>تمرين01:</w:t>
      </w:r>
    </w:p>
    <w:p w14:paraId="1A51788B" w14:textId="77777777" w:rsidR="00C0357A" w:rsidRPr="00F40C1D" w:rsidRDefault="00C0357A" w:rsidP="00C0357A">
      <w:pPr>
        <w:pStyle w:val="Paragraphedeliste"/>
        <w:bidi/>
        <w:spacing w:after="0" w:line="240" w:lineRule="auto"/>
        <w:ind w:left="-711" w:right="-851"/>
        <w:rPr>
          <w:rFonts w:ascii="Amiri" w:hAnsi="Amiri" w:cs="Amiri"/>
          <w:b/>
          <w:bCs/>
          <w:color w:val="FF0000"/>
          <w:sz w:val="24"/>
          <w:szCs w:val="24"/>
          <w:u w:val="single"/>
          <w:rtl/>
        </w:rPr>
      </w:pPr>
      <w:r w:rsidRPr="00F40C1D">
        <w:rPr>
          <w:rFonts w:ascii="Amiri" w:hAnsi="Amiri" w:cs="Amiri"/>
          <w:sz w:val="24"/>
          <w:szCs w:val="24"/>
          <w:rtl/>
          <w:lang w:val="en-US" w:bidi="ar-DZ"/>
        </w:rPr>
        <w:t>نضع، في كيس، 8 قريصات مرقمة من 1 إلى 8 ثم نسحب قريصة بصفة عشوائية.</w:t>
      </w:r>
      <w:r>
        <w:rPr>
          <w:rFonts w:ascii="Amiri" w:hAnsi="Amiri" w:cs="Amiri" w:hint="cs"/>
          <w:sz w:val="24"/>
          <w:szCs w:val="24"/>
          <w:rtl/>
          <w:lang w:val="en-US" w:bidi="ar-DZ"/>
        </w:rPr>
        <w:t xml:space="preserve"> </w:t>
      </w:r>
      <w:r w:rsidRPr="00F40C1D">
        <w:rPr>
          <w:rFonts w:ascii="Amiri" w:hAnsi="Amiri" w:cs="Amiri"/>
          <w:sz w:val="24"/>
          <w:szCs w:val="24"/>
          <w:rtl/>
          <w:lang w:val="en-US" w:bidi="ar-DZ"/>
        </w:rPr>
        <w:t>نعتبر الحادثتين التاليتين:</w:t>
      </w:r>
    </w:p>
    <w:p w14:paraId="428A36AD" w14:textId="77777777" w:rsidR="00C0357A" w:rsidRPr="00F40C1D" w:rsidRDefault="00C0357A" w:rsidP="00C0357A">
      <w:pPr>
        <w:bidi/>
        <w:spacing w:after="0" w:line="240" w:lineRule="auto"/>
        <w:rPr>
          <w:rFonts w:ascii="Amiri" w:hAnsi="Amiri" w:cs="Amiri"/>
          <w:sz w:val="24"/>
          <w:szCs w:val="24"/>
          <w:rtl/>
          <w:lang w:bidi="ar-DZ"/>
        </w:rPr>
      </w:pPr>
      <w:r w:rsidRPr="00F40C1D">
        <w:rPr>
          <w:rFonts w:ascii="Amiri" w:hAnsi="Amiri" w:cs="Amiri"/>
          <w:i/>
          <w:iCs/>
          <w:sz w:val="24"/>
          <w:szCs w:val="24"/>
          <w:lang w:bidi="ar-DZ"/>
        </w:rPr>
        <w:t>A</w:t>
      </w:r>
      <w:r w:rsidRPr="00F40C1D">
        <w:rPr>
          <w:rFonts w:ascii="Amiri" w:hAnsi="Amiri" w:cs="Amiri"/>
          <w:sz w:val="24"/>
          <w:szCs w:val="24"/>
          <w:rtl/>
          <w:lang w:bidi="ar-DZ"/>
        </w:rPr>
        <w:t xml:space="preserve"> : " القريصة المس</w:t>
      </w:r>
      <w:r w:rsidRPr="00F40C1D">
        <w:rPr>
          <w:rFonts w:ascii="Amiri" w:hAnsi="Amiri" w:cs="Amiri"/>
          <w:sz w:val="24"/>
          <w:szCs w:val="24"/>
          <w:rtl/>
          <w:lang w:val="en-US" w:bidi="ar-DZ"/>
        </w:rPr>
        <w:t>ح</w:t>
      </w:r>
      <w:r w:rsidRPr="00F40C1D">
        <w:rPr>
          <w:rFonts w:ascii="Amiri" w:hAnsi="Amiri" w:cs="Amiri"/>
          <w:sz w:val="24"/>
          <w:szCs w:val="24"/>
          <w:rtl/>
          <w:lang w:bidi="ar-DZ"/>
        </w:rPr>
        <w:t>وبة تحمل رقما فرديا.</w:t>
      </w:r>
    </w:p>
    <w:p w14:paraId="4B605DF1" w14:textId="77777777" w:rsidR="00C0357A" w:rsidRPr="00F40C1D" w:rsidRDefault="00C0357A" w:rsidP="00C0357A">
      <w:pPr>
        <w:bidi/>
        <w:spacing w:after="0" w:line="240" w:lineRule="auto"/>
        <w:rPr>
          <w:rFonts w:ascii="Amiri" w:hAnsi="Amiri" w:cs="Amiri"/>
          <w:sz w:val="24"/>
          <w:szCs w:val="24"/>
          <w:rtl/>
          <w:lang w:val="en-US" w:bidi="ar-DZ"/>
        </w:rPr>
      </w:pPr>
      <w:r w:rsidRPr="00F40C1D">
        <w:rPr>
          <w:rFonts w:ascii="Amiri" w:hAnsi="Amiri" w:cs="Amiri"/>
          <w:i/>
          <w:iCs/>
          <w:sz w:val="24"/>
          <w:szCs w:val="24"/>
          <w:lang w:bidi="ar-DZ"/>
        </w:rPr>
        <w:t>B</w:t>
      </w:r>
      <w:r w:rsidRPr="00F40C1D">
        <w:rPr>
          <w:rFonts w:ascii="Amiri" w:hAnsi="Amiri" w:cs="Amiri"/>
          <w:sz w:val="24"/>
          <w:szCs w:val="24"/>
          <w:rtl/>
          <w:lang w:bidi="ar-DZ"/>
        </w:rPr>
        <w:t xml:space="preserve"> : " القريصة المسحوبة تحمل على رقم أكبر</w:t>
      </w:r>
      <w:r w:rsidRPr="00F40C1D">
        <w:rPr>
          <w:rFonts w:ascii="Amiri" w:hAnsi="Amiri" w:cs="Amiri"/>
          <w:sz w:val="24"/>
          <w:szCs w:val="24"/>
          <w:rtl/>
          <w:lang w:val="en-US" w:bidi="ar-DZ"/>
        </w:rPr>
        <w:t xml:space="preserve"> أو يساوي 3.</w:t>
      </w:r>
    </w:p>
    <w:p w14:paraId="4B00D140" w14:textId="77777777" w:rsidR="00C0357A" w:rsidRPr="00F40C1D" w:rsidRDefault="00C0357A" w:rsidP="00C0357A">
      <w:pPr>
        <w:bidi/>
        <w:ind w:left="-711" w:right="-851"/>
        <w:rPr>
          <w:rFonts w:ascii="Amiri" w:hAnsi="Amiri" w:cs="Amiri"/>
          <w:b/>
          <w:bCs/>
          <w:color w:val="FF0000"/>
          <w:sz w:val="24"/>
          <w:szCs w:val="24"/>
          <w:u w:val="single"/>
          <w:rtl/>
        </w:rPr>
      </w:pPr>
      <w:r w:rsidRPr="00F40C1D">
        <w:rPr>
          <w:rFonts w:ascii="Amiri" w:hAnsi="Amiri" w:cs="Amiri"/>
          <w:b/>
          <w:bCs/>
          <w:color w:val="FF0000"/>
          <w:sz w:val="24"/>
          <w:szCs w:val="24"/>
          <w:u w:val="single"/>
          <w:rtl/>
          <w:lang w:val="en-US" w:bidi="ar-DZ"/>
        </w:rPr>
        <w:t>أجب بصحيح أو خاطئ عن التصريحات التالية:</w:t>
      </w:r>
    </w:p>
    <w:p w14:paraId="796850E6" w14:textId="77777777" w:rsidR="00C0357A" w:rsidRPr="00F40C1D" w:rsidRDefault="00C0357A" w:rsidP="00C0357A">
      <w:pPr>
        <w:bidi/>
        <w:ind w:left="-853" w:right="-567"/>
        <w:rPr>
          <w:rFonts w:ascii="Amiri" w:hAnsi="Amiri" w:cs="Amiri"/>
          <w:sz w:val="24"/>
          <w:szCs w:val="24"/>
          <w:rtl/>
          <w:lang w:val="en-US" w:bidi="ar-DZ"/>
        </w:rPr>
      </w:pPr>
      <w:r w:rsidRPr="00F40C1D">
        <w:rPr>
          <w:rFonts w:ascii="Amiri" w:hAnsi="Amiri" w:cs="Amiri"/>
          <w:color w:val="FF0000"/>
          <w:sz w:val="24"/>
          <w:szCs w:val="24"/>
          <w:rtl/>
          <w:lang w:val="en-US" w:bidi="ar-DZ"/>
        </w:rPr>
        <w:t>1)</w:t>
      </w:r>
      <w:r w:rsidRPr="00F40C1D">
        <w:rPr>
          <w:rFonts w:ascii="Amiri" w:hAnsi="Amiri" w:cs="Amiri"/>
          <w:position w:val="-14"/>
          <w:sz w:val="24"/>
          <w:szCs w:val="24"/>
          <w:rtl/>
          <w:lang w:val="en-US" w:bidi="ar-DZ"/>
        </w:rPr>
        <w:object w:dxaOrig="1400" w:dyaOrig="400" w14:anchorId="40355182">
          <v:shape id="_x0000_i3265" type="#_x0000_t75" style="width:69.5pt;height:20.1pt" o:ole="">
            <v:imagedata r:id="rId69" o:title=""/>
          </v:shape>
          <o:OLEObject Type="Embed" ProgID="Equation.DSMT4" ShapeID="_x0000_i3265" DrawAspect="Content" ObjectID="_1795180381" r:id="rId581"/>
        </w:object>
      </w:r>
      <w:r w:rsidRPr="00F40C1D">
        <w:rPr>
          <w:rFonts w:ascii="Amiri" w:hAnsi="Amiri" w:cs="Amiri"/>
          <w:sz w:val="24"/>
          <w:szCs w:val="24"/>
          <w:lang w:bidi="ar-DZ"/>
        </w:rPr>
        <w:t xml:space="preserve">   </w:t>
      </w:r>
      <w:r w:rsidRPr="00F40C1D">
        <w:rPr>
          <w:rFonts w:ascii="Amiri" w:hAnsi="Amiri" w:cs="Amiri"/>
          <w:sz w:val="24"/>
          <w:szCs w:val="24"/>
          <w:rtl/>
        </w:rPr>
        <w:t xml:space="preserve">          </w:t>
      </w:r>
      <w:r w:rsidRPr="00F40C1D">
        <w:rPr>
          <w:rFonts w:ascii="Amiri" w:hAnsi="Amiri" w:cs="Amiri"/>
          <w:color w:val="FF0000"/>
          <w:sz w:val="24"/>
          <w:szCs w:val="24"/>
          <w:rtl/>
          <w:lang w:val="en-US" w:bidi="ar-DZ"/>
        </w:rPr>
        <w:t>2)</w:t>
      </w:r>
      <w:r w:rsidRPr="00F40C1D">
        <w:rPr>
          <w:rFonts w:ascii="Amiri" w:hAnsi="Amiri" w:cs="Amiri"/>
          <w:sz w:val="24"/>
          <w:szCs w:val="24"/>
          <w:rtl/>
          <w:lang w:val="en-US" w:bidi="ar-DZ"/>
        </w:rPr>
        <w:t xml:space="preserve"> </w:t>
      </w:r>
      <w:r w:rsidRPr="00F40C1D">
        <w:rPr>
          <w:rFonts w:ascii="Amiri" w:hAnsi="Amiri" w:cs="Amiri"/>
          <w:position w:val="-14"/>
          <w:sz w:val="24"/>
          <w:szCs w:val="24"/>
          <w:rtl/>
          <w:lang w:val="en-US" w:bidi="ar-DZ"/>
        </w:rPr>
        <w:object w:dxaOrig="1400" w:dyaOrig="400" w14:anchorId="5884CEF4">
          <v:shape id="_x0000_i3266" type="#_x0000_t75" style="width:69.5pt;height:20.1pt" o:ole="">
            <v:imagedata r:id="rId71" o:title=""/>
          </v:shape>
          <o:OLEObject Type="Embed" ProgID="Equation.DSMT4" ShapeID="_x0000_i3266" DrawAspect="Content" ObjectID="_1795180382" r:id="rId582"/>
        </w:object>
      </w:r>
      <w:r w:rsidRPr="00F40C1D">
        <w:rPr>
          <w:rFonts w:ascii="Amiri" w:hAnsi="Amiri" w:cs="Amiri"/>
          <w:sz w:val="24"/>
          <w:szCs w:val="24"/>
          <w:rtl/>
          <w:lang w:val="en-US"/>
        </w:rPr>
        <w:t xml:space="preserve">             </w:t>
      </w:r>
      <w:r w:rsidRPr="00F40C1D">
        <w:rPr>
          <w:rFonts w:ascii="Amiri" w:hAnsi="Amiri" w:cs="Amiri"/>
          <w:color w:val="FF0000"/>
          <w:sz w:val="24"/>
          <w:szCs w:val="24"/>
          <w:rtl/>
          <w:lang w:val="en-US" w:bidi="ar-DZ"/>
        </w:rPr>
        <w:t>3)</w:t>
      </w:r>
      <w:r>
        <w:rPr>
          <w:rFonts w:ascii="Amiri" w:hAnsi="Amiri" w:cs="Amiri" w:hint="cs"/>
          <w:color w:val="FF0000"/>
          <w:sz w:val="24"/>
          <w:szCs w:val="24"/>
          <w:rtl/>
          <w:lang w:val="en-US" w:bidi="ar-DZ"/>
        </w:rPr>
        <w:t xml:space="preserve"> </w:t>
      </w:r>
      <w:r w:rsidRPr="00F40C1D">
        <w:rPr>
          <w:rFonts w:ascii="Amiri" w:hAnsi="Amiri" w:cs="Amiri"/>
          <w:position w:val="-14"/>
          <w:sz w:val="24"/>
          <w:szCs w:val="24"/>
          <w:rtl/>
          <w:lang w:val="en-US" w:bidi="ar-DZ"/>
        </w:rPr>
        <w:object w:dxaOrig="1800" w:dyaOrig="400" w14:anchorId="7A04419A">
          <v:shape id="_x0000_i3267" type="#_x0000_t75" style="width:90.4pt;height:20.1pt" o:ole="">
            <v:imagedata r:id="rId73" o:title=""/>
          </v:shape>
          <o:OLEObject Type="Embed" ProgID="Equation.DSMT4" ShapeID="_x0000_i3267" DrawAspect="Content" ObjectID="_1795180383" r:id="rId583"/>
        </w:object>
      </w:r>
      <w:r>
        <w:rPr>
          <w:rFonts w:ascii="Amiri" w:hAnsi="Amiri" w:cs="Amiri" w:hint="cs"/>
          <w:sz w:val="24"/>
          <w:szCs w:val="24"/>
          <w:rtl/>
          <w:lang w:val="en-US" w:bidi="ar-DZ"/>
        </w:rPr>
        <w:t xml:space="preserve">        </w:t>
      </w:r>
      <w:r w:rsidRPr="00F40C1D">
        <w:rPr>
          <w:rFonts w:ascii="Amiri" w:hAnsi="Amiri" w:cs="Amiri"/>
          <w:color w:val="FF0000"/>
          <w:sz w:val="24"/>
          <w:szCs w:val="24"/>
          <w:rtl/>
          <w:lang w:val="en-US" w:bidi="ar-DZ"/>
        </w:rPr>
        <w:t>4)</w:t>
      </w:r>
      <w:r w:rsidRPr="00F40C1D">
        <w:rPr>
          <w:rFonts w:ascii="Amiri" w:hAnsi="Amiri" w:cs="Amiri"/>
          <w:sz w:val="24"/>
          <w:szCs w:val="24"/>
          <w:rtl/>
          <w:lang w:val="en-US" w:bidi="ar-DZ"/>
        </w:rPr>
        <w:t xml:space="preserve"> </w:t>
      </w:r>
      <w:r w:rsidRPr="00F40C1D">
        <w:rPr>
          <w:rFonts w:ascii="Amiri" w:hAnsi="Amiri" w:cs="Amiri"/>
          <w:position w:val="-14"/>
          <w:sz w:val="24"/>
          <w:szCs w:val="24"/>
          <w:rtl/>
          <w:lang w:val="en-US" w:bidi="ar-DZ"/>
        </w:rPr>
        <w:object w:dxaOrig="1640" w:dyaOrig="400" w14:anchorId="10559E6B">
          <v:shape id="_x0000_i3268" type="#_x0000_t75" style="width:82.05pt;height:20.1pt" o:ole="">
            <v:imagedata r:id="rId75" o:title=""/>
          </v:shape>
          <o:OLEObject Type="Embed" ProgID="Equation.DSMT4" ShapeID="_x0000_i3268" DrawAspect="Content" ObjectID="_1795180384" r:id="rId584"/>
        </w:object>
      </w:r>
      <w:r w:rsidRPr="00F40C1D">
        <w:rPr>
          <w:rFonts w:ascii="Amiri" w:hAnsi="Amiri" w:cs="Amiri"/>
          <w:sz w:val="24"/>
          <w:szCs w:val="24"/>
          <w:rtl/>
          <w:lang w:val="en-US" w:bidi="ar-DZ"/>
        </w:rPr>
        <w:t xml:space="preserve">           </w:t>
      </w:r>
      <w:r w:rsidRPr="00F40C1D">
        <w:rPr>
          <w:rFonts w:ascii="Amiri" w:hAnsi="Amiri" w:cs="Amiri"/>
          <w:sz w:val="24"/>
          <w:szCs w:val="24"/>
          <w:rtl/>
          <w:lang w:val="en-US" w:bidi="ar-DZ"/>
        </w:rPr>
        <w:br/>
        <w:t xml:space="preserve">   </w:t>
      </w:r>
      <w:r w:rsidRPr="00F40C1D">
        <w:rPr>
          <w:rFonts w:ascii="Amiri" w:hAnsi="Amiri" w:cs="Amiri"/>
          <w:color w:val="FF0000"/>
          <w:sz w:val="24"/>
          <w:szCs w:val="24"/>
          <w:rtl/>
          <w:lang w:val="en-US" w:bidi="ar-DZ"/>
        </w:rPr>
        <w:t>5)</w:t>
      </w:r>
      <w:r w:rsidRPr="00F40C1D">
        <w:rPr>
          <w:rFonts w:ascii="Amiri" w:hAnsi="Amiri" w:cs="Amiri"/>
          <w:sz w:val="24"/>
          <w:szCs w:val="24"/>
          <w:rtl/>
          <w:lang w:val="en-US" w:bidi="ar-DZ"/>
        </w:rPr>
        <w:t xml:space="preserve"> </w:t>
      </w:r>
      <w:r w:rsidRPr="00F40C1D">
        <w:rPr>
          <w:rFonts w:ascii="Amiri" w:hAnsi="Amiri" w:cs="Amiri"/>
          <w:position w:val="-14"/>
          <w:sz w:val="24"/>
          <w:szCs w:val="24"/>
          <w:rtl/>
          <w:lang w:val="en-US" w:bidi="ar-DZ"/>
        </w:rPr>
        <w:object w:dxaOrig="2200" w:dyaOrig="420" w14:anchorId="3FAB30E2">
          <v:shape id="_x0000_i3269" type="#_x0000_t75" style="width:110.5pt;height:20.95pt" o:ole="">
            <v:imagedata r:id="rId77" o:title=""/>
          </v:shape>
          <o:OLEObject Type="Embed" ProgID="Equation.DSMT4" ShapeID="_x0000_i3269" DrawAspect="Content" ObjectID="_1795180385" r:id="rId585"/>
        </w:object>
      </w:r>
      <w:r w:rsidRPr="00F40C1D">
        <w:rPr>
          <w:rFonts w:ascii="Amiri" w:hAnsi="Amiri" w:cs="Amiri"/>
          <w:sz w:val="24"/>
          <w:szCs w:val="24"/>
          <w:lang w:val="en-US" w:bidi="ar-DZ"/>
        </w:rPr>
        <w:t>.</w:t>
      </w:r>
    </w:p>
    <w:p w14:paraId="31F480CA" w14:textId="77777777" w:rsidR="00C0357A" w:rsidRDefault="00C0357A" w:rsidP="006D0EEE">
      <w:pPr>
        <w:shd w:val="clear" w:color="auto" w:fill="EAF1DD" w:themeFill="accent3" w:themeFillTint="33"/>
        <w:bidi/>
        <w:spacing w:after="0" w:line="240" w:lineRule="auto"/>
        <w:ind w:left="-853" w:right="-851"/>
        <w:rPr>
          <w:rFonts w:ascii="Amiri" w:hAnsi="Amiri" w:cs="Amiri"/>
          <w:b/>
          <w:bCs/>
          <w:color w:val="FF0000"/>
          <w:sz w:val="24"/>
          <w:szCs w:val="24"/>
          <w:u w:val="single"/>
          <w:rtl/>
        </w:rPr>
      </w:pPr>
      <w:r w:rsidRPr="00F40C1D">
        <w:rPr>
          <w:rFonts w:ascii="Amiri" w:hAnsi="Amiri" w:cs="Amiri"/>
          <w:b/>
          <w:bCs/>
          <w:color w:val="FF0000"/>
          <w:sz w:val="24"/>
          <w:szCs w:val="24"/>
          <w:u w:val="single"/>
          <w:rtl/>
        </w:rPr>
        <w:t>تمرين02:</w:t>
      </w:r>
    </w:p>
    <w:p w14:paraId="0BFD9B54" w14:textId="77777777" w:rsidR="00C0357A" w:rsidRPr="00F40C1D" w:rsidRDefault="00C0357A" w:rsidP="00C0357A">
      <w:pPr>
        <w:bidi/>
        <w:spacing w:after="0" w:line="240" w:lineRule="auto"/>
        <w:ind w:left="-853" w:right="-851"/>
        <w:rPr>
          <w:rFonts w:ascii="Amiri" w:hAnsi="Amiri" w:cs="Amiri"/>
          <w:sz w:val="24"/>
          <w:szCs w:val="24"/>
          <w:rtl/>
        </w:rPr>
      </w:pPr>
      <w:r w:rsidRPr="00F40C1D">
        <w:rPr>
          <w:rFonts w:ascii="Amiri" w:hAnsi="Amiri" w:cs="Amiri"/>
          <w:sz w:val="24"/>
          <w:szCs w:val="24"/>
          <w:rtl/>
          <w:lang w:val="en-US" w:bidi="ar-DZ"/>
        </w:rPr>
        <w:t xml:space="preserve">نرمي زهر النرد ونعتبر </w:t>
      </w:r>
      <w:r w:rsidRPr="00F40C1D">
        <w:rPr>
          <w:rFonts w:ascii="Amiri" w:hAnsi="Amiri" w:cs="Amiri" w:hint="cs"/>
          <w:sz w:val="24"/>
          <w:szCs w:val="24"/>
          <w:rtl/>
          <w:lang w:val="en-US" w:bidi="ar-DZ"/>
        </w:rPr>
        <w:t xml:space="preserve">الحادثتين: </w:t>
      </w:r>
      <w:proofErr w:type="gramStart"/>
      <w:r>
        <w:rPr>
          <w:rFonts w:ascii="Amiri" w:hAnsi="Amiri" w:cs="Amiri" w:hint="cs"/>
          <w:sz w:val="24"/>
          <w:szCs w:val="24"/>
          <w:lang w:val="en-US" w:bidi="ar-DZ"/>
        </w:rPr>
        <w:t>A</w:t>
      </w:r>
      <w:r w:rsidRPr="00F40C1D">
        <w:rPr>
          <w:rFonts w:ascii="Amiri" w:hAnsi="Amiri" w:cs="Amiri"/>
          <w:sz w:val="24"/>
          <w:szCs w:val="24"/>
          <w:rtl/>
        </w:rPr>
        <w:t xml:space="preserve"> :</w:t>
      </w:r>
      <w:proofErr w:type="gramEnd"/>
      <w:r w:rsidRPr="00F40C1D">
        <w:rPr>
          <w:rFonts w:ascii="Amiri" w:hAnsi="Amiri" w:cs="Amiri"/>
          <w:sz w:val="24"/>
          <w:szCs w:val="24"/>
          <w:rtl/>
        </w:rPr>
        <w:t xml:space="preserve"> </w:t>
      </w:r>
      <w:r w:rsidRPr="00F40C1D">
        <w:rPr>
          <w:rFonts w:ascii="Amiri" w:hAnsi="Amiri" w:cs="Amiri"/>
          <w:sz w:val="24"/>
          <w:szCs w:val="24"/>
          <w:rtl/>
          <w:lang w:bidi="ar-DZ"/>
        </w:rPr>
        <w:t xml:space="preserve">" الحصول على رقم زوجي"            </w:t>
      </w:r>
      <w:r w:rsidRPr="00F40C1D">
        <w:rPr>
          <w:rFonts w:ascii="Amiri" w:hAnsi="Amiri" w:cs="Amiri"/>
          <w:sz w:val="24"/>
          <w:szCs w:val="24"/>
          <w:lang w:bidi="ar-DZ"/>
        </w:rPr>
        <w:t>B</w:t>
      </w:r>
      <w:r w:rsidRPr="00F40C1D">
        <w:rPr>
          <w:rFonts w:ascii="Amiri" w:hAnsi="Amiri" w:cs="Amiri"/>
          <w:sz w:val="24"/>
          <w:szCs w:val="24"/>
          <w:rtl/>
        </w:rPr>
        <w:t xml:space="preserve"> :</w:t>
      </w:r>
      <w:r w:rsidRPr="00F40C1D">
        <w:rPr>
          <w:rFonts w:ascii="Amiri" w:hAnsi="Amiri" w:cs="Amiri"/>
          <w:sz w:val="24"/>
          <w:szCs w:val="24"/>
          <w:rtl/>
          <w:lang w:bidi="ar-DZ"/>
        </w:rPr>
        <w:t xml:space="preserve"> " الحصول على رقم </w:t>
      </w:r>
      <w:r w:rsidRPr="00F40C1D">
        <w:rPr>
          <w:rFonts w:ascii="Amiri" w:hAnsi="Amiri" w:cs="Amiri"/>
          <w:sz w:val="24"/>
          <w:szCs w:val="24"/>
          <w:lang w:bidi="ar-DZ"/>
        </w:rPr>
        <w:t xml:space="preserve"> </w:t>
      </w:r>
      <w:r w:rsidRPr="00F40C1D">
        <w:rPr>
          <w:rFonts w:ascii="Amiri" w:hAnsi="Amiri" w:cs="Amiri"/>
          <w:sz w:val="24"/>
          <w:szCs w:val="24"/>
          <w:rtl/>
          <w:lang w:bidi="ar-DZ"/>
        </w:rPr>
        <w:t xml:space="preserve"> أكبر</w:t>
      </w:r>
      <w:r w:rsidRPr="00F40C1D">
        <w:rPr>
          <w:rFonts w:ascii="Amiri" w:hAnsi="Amiri" w:cs="Amiri"/>
          <w:sz w:val="24"/>
          <w:szCs w:val="24"/>
          <w:rtl/>
          <w:lang w:val="en-US" w:bidi="ar-DZ"/>
        </w:rPr>
        <w:t xml:space="preserve"> من أو يساوي 4</w:t>
      </w:r>
      <w:r w:rsidRPr="00F40C1D">
        <w:rPr>
          <w:rFonts w:ascii="Amiri" w:hAnsi="Amiri" w:cs="Amiri"/>
          <w:sz w:val="24"/>
          <w:szCs w:val="24"/>
          <w:lang w:val="en-US" w:bidi="ar-DZ"/>
        </w:rPr>
        <w:t>’’</w:t>
      </w:r>
      <w:r w:rsidRPr="00F40C1D">
        <w:rPr>
          <w:rFonts w:ascii="Amiri" w:hAnsi="Amiri" w:cs="Amiri"/>
          <w:sz w:val="24"/>
          <w:szCs w:val="24"/>
          <w:rtl/>
          <w:lang w:val="en-US" w:bidi="ar-DZ"/>
        </w:rPr>
        <w:t>.</w:t>
      </w:r>
    </w:p>
    <w:p w14:paraId="1B3CA61B" w14:textId="77777777" w:rsidR="00C0357A" w:rsidRPr="00F40C1D" w:rsidRDefault="00C0357A" w:rsidP="00C0357A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ascii="Amiri" w:hAnsi="Amiri" w:cs="Amiri"/>
          <w:sz w:val="24"/>
          <w:szCs w:val="24"/>
          <w:rtl/>
          <w:lang w:val="en-US" w:bidi="ar-DZ"/>
        </w:rPr>
      </w:pPr>
      <w:r w:rsidRPr="00F40C1D">
        <w:rPr>
          <w:rFonts w:ascii="Amiri" w:hAnsi="Amiri" w:cs="Amiri"/>
          <w:sz w:val="24"/>
          <w:szCs w:val="24"/>
          <w:rtl/>
          <w:lang w:val="en-US" w:bidi="ar-DZ"/>
        </w:rPr>
        <w:t xml:space="preserve">عين كلا من الحادثتين العكسيتين للحادثتين </w:t>
      </w:r>
      <w:r w:rsidRPr="00F40C1D">
        <w:rPr>
          <w:rFonts w:ascii="Amiri" w:hAnsi="Amiri" w:cs="Amiri"/>
          <w:sz w:val="24"/>
          <w:szCs w:val="24"/>
          <w:lang w:val="en-US" w:bidi="ar-DZ"/>
        </w:rPr>
        <w:t>A</w:t>
      </w:r>
      <w:r w:rsidRPr="00F40C1D">
        <w:rPr>
          <w:rFonts w:ascii="Amiri" w:hAnsi="Amiri" w:cs="Amiri"/>
          <w:sz w:val="24"/>
          <w:szCs w:val="24"/>
          <w:rtl/>
          <w:lang w:val="en-US" w:bidi="ar-DZ"/>
        </w:rPr>
        <w:t xml:space="preserve">و </w:t>
      </w:r>
      <w:r w:rsidRPr="00F40C1D">
        <w:rPr>
          <w:rFonts w:ascii="Amiri" w:hAnsi="Amiri" w:cs="Amiri"/>
          <w:sz w:val="24"/>
          <w:szCs w:val="24"/>
          <w:lang w:val="en-US" w:bidi="ar-DZ"/>
        </w:rPr>
        <w:t>B</w:t>
      </w:r>
      <w:r w:rsidRPr="00F40C1D">
        <w:rPr>
          <w:rFonts w:ascii="Amiri" w:hAnsi="Amiri" w:cs="Amiri"/>
          <w:sz w:val="24"/>
          <w:szCs w:val="24"/>
          <w:rtl/>
          <w:lang w:val="en-US" w:bidi="ar-DZ"/>
        </w:rPr>
        <w:t>.</w:t>
      </w:r>
    </w:p>
    <w:p w14:paraId="00BD2351" w14:textId="77777777" w:rsidR="00C0357A" w:rsidRDefault="00C0357A" w:rsidP="006D0EEE">
      <w:pPr>
        <w:shd w:val="clear" w:color="auto" w:fill="EAF1DD" w:themeFill="accent3" w:themeFillTint="33"/>
        <w:bidi/>
        <w:spacing w:after="0" w:line="240" w:lineRule="auto"/>
        <w:ind w:left="-995" w:right="-851"/>
        <w:rPr>
          <w:rFonts w:ascii="Amiri" w:hAnsi="Amiri" w:cs="Amiri"/>
          <w:b/>
          <w:bCs/>
          <w:color w:val="FF0000"/>
          <w:sz w:val="24"/>
          <w:szCs w:val="24"/>
          <w:u w:val="single"/>
          <w:rtl/>
        </w:rPr>
      </w:pPr>
      <w:r w:rsidRPr="00F40C1D">
        <w:rPr>
          <w:rFonts w:ascii="Amiri" w:hAnsi="Amiri" w:cs="Amiri"/>
          <w:b/>
          <w:bCs/>
          <w:color w:val="FF0000"/>
          <w:sz w:val="24"/>
          <w:szCs w:val="24"/>
          <w:u w:val="single"/>
          <w:rtl/>
        </w:rPr>
        <w:t>تمرين03:</w:t>
      </w:r>
    </w:p>
    <w:p w14:paraId="7300952B" w14:textId="77777777" w:rsidR="00C0357A" w:rsidRPr="00F40C1D" w:rsidRDefault="00C0357A" w:rsidP="00C0357A">
      <w:pPr>
        <w:bidi/>
        <w:spacing w:after="0" w:line="240" w:lineRule="auto"/>
        <w:ind w:left="-995" w:right="-851"/>
        <w:rPr>
          <w:rFonts w:ascii="Amiri" w:hAnsi="Amiri" w:cs="Amiri"/>
          <w:sz w:val="24"/>
          <w:szCs w:val="24"/>
          <w:rtl/>
        </w:rPr>
      </w:pPr>
      <w:r w:rsidRPr="00F40C1D">
        <w:rPr>
          <w:rFonts w:ascii="Amiri" w:hAnsi="Amiri" w:cs="Amiri"/>
          <w:sz w:val="24"/>
          <w:szCs w:val="24"/>
          <w:rtl/>
          <w:lang w:val="en-US" w:bidi="ar-DZ"/>
        </w:rPr>
        <w:t xml:space="preserve">نرمي زهر النرد ونعتبر </w:t>
      </w:r>
      <w:proofErr w:type="gramStart"/>
      <w:r w:rsidRPr="00F40C1D">
        <w:rPr>
          <w:rFonts w:ascii="Amiri" w:hAnsi="Amiri" w:cs="Amiri"/>
          <w:sz w:val="24"/>
          <w:szCs w:val="24"/>
          <w:rtl/>
          <w:lang w:val="en-US" w:bidi="ar-DZ"/>
        </w:rPr>
        <w:t xml:space="preserve">الحادثتين: </w:t>
      </w:r>
      <w:r>
        <w:rPr>
          <w:rFonts w:ascii="Amiri" w:hAnsi="Amiri" w:cs="Amiri" w:hint="cs"/>
          <w:sz w:val="24"/>
          <w:szCs w:val="24"/>
          <w:rtl/>
          <w:lang w:val="en-US" w:bidi="ar-DZ"/>
        </w:rPr>
        <w:t xml:space="preserve"> </w:t>
      </w:r>
      <w:r w:rsidRPr="00F40C1D">
        <w:rPr>
          <w:rFonts w:ascii="Amiri" w:hAnsi="Amiri" w:cs="Amiri"/>
          <w:sz w:val="24"/>
          <w:szCs w:val="24"/>
          <w:lang w:bidi="ar-DZ"/>
        </w:rPr>
        <w:t>A</w:t>
      </w:r>
      <w:proofErr w:type="gramEnd"/>
      <w:r w:rsidRPr="00F40C1D">
        <w:rPr>
          <w:rFonts w:ascii="Amiri" w:hAnsi="Amiri" w:cs="Amiri"/>
          <w:sz w:val="24"/>
          <w:szCs w:val="24"/>
          <w:rtl/>
        </w:rPr>
        <w:t xml:space="preserve"> : </w:t>
      </w:r>
      <w:r w:rsidRPr="00F40C1D">
        <w:rPr>
          <w:rFonts w:ascii="Amiri" w:hAnsi="Amiri" w:cs="Amiri"/>
          <w:sz w:val="24"/>
          <w:szCs w:val="24"/>
          <w:rtl/>
          <w:lang w:bidi="ar-DZ"/>
        </w:rPr>
        <w:t xml:space="preserve">" الحصول على رقم زوجي"            </w:t>
      </w:r>
      <w:r w:rsidRPr="00F40C1D">
        <w:rPr>
          <w:rFonts w:ascii="Amiri" w:hAnsi="Amiri" w:cs="Amiri"/>
          <w:sz w:val="24"/>
          <w:szCs w:val="24"/>
          <w:lang w:bidi="ar-DZ"/>
        </w:rPr>
        <w:t>B</w:t>
      </w:r>
      <w:r w:rsidRPr="00F40C1D">
        <w:rPr>
          <w:rFonts w:ascii="Amiri" w:hAnsi="Amiri" w:cs="Amiri"/>
          <w:sz w:val="24"/>
          <w:szCs w:val="24"/>
          <w:rtl/>
        </w:rPr>
        <w:t xml:space="preserve"> :</w:t>
      </w:r>
      <w:r w:rsidRPr="00F40C1D">
        <w:rPr>
          <w:rFonts w:ascii="Amiri" w:hAnsi="Amiri" w:cs="Amiri"/>
          <w:sz w:val="24"/>
          <w:szCs w:val="24"/>
          <w:rtl/>
          <w:lang w:bidi="ar-DZ"/>
        </w:rPr>
        <w:t xml:space="preserve"> " الحصول على رقم مضاعف للعدد 3</w:t>
      </w:r>
      <w:r w:rsidRPr="00F40C1D">
        <w:rPr>
          <w:rFonts w:ascii="Amiri" w:hAnsi="Amiri" w:cs="Amiri"/>
          <w:sz w:val="24"/>
          <w:szCs w:val="24"/>
          <w:lang w:bidi="ar-DZ"/>
        </w:rPr>
        <w:t>’’</w:t>
      </w:r>
      <w:r w:rsidRPr="00F40C1D">
        <w:rPr>
          <w:rFonts w:ascii="Amiri" w:hAnsi="Amiri" w:cs="Amiri"/>
          <w:sz w:val="24"/>
          <w:szCs w:val="24"/>
          <w:rtl/>
          <w:lang w:val="en-US" w:bidi="ar-DZ"/>
        </w:rPr>
        <w:t>.</w:t>
      </w:r>
    </w:p>
    <w:p w14:paraId="78677C0B" w14:textId="77777777" w:rsidR="00C0357A" w:rsidRPr="00F40C1D" w:rsidRDefault="00C0357A" w:rsidP="00C0357A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ascii="Amiri" w:hAnsi="Amiri" w:cs="Amiri"/>
          <w:sz w:val="24"/>
          <w:szCs w:val="24"/>
          <w:rtl/>
          <w:lang w:val="en-US" w:bidi="ar-DZ"/>
        </w:rPr>
      </w:pPr>
      <w:r w:rsidRPr="00F40C1D">
        <w:rPr>
          <w:rFonts w:ascii="Amiri" w:hAnsi="Amiri" w:cs="Amiri"/>
          <w:sz w:val="24"/>
          <w:szCs w:val="24"/>
          <w:rtl/>
          <w:lang w:val="en-US" w:bidi="ar-DZ"/>
        </w:rPr>
        <w:t xml:space="preserve">هل الحادثتان </w:t>
      </w:r>
      <w:r w:rsidRPr="00F40C1D">
        <w:rPr>
          <w:rFonts w:ascii="Amiri" w:hAnsi="Amiri" w:cs="Amiri"/>
          <w:sz w:val="24"/>
          <w:szCs w:val="24"/>
          <w:lang w:val="en-US" w:bidi="ar-DZ"/>
        </w:rPr>
        <w:t>A</w:t>
      </w:r>
      <w:r w:rsidRPr="00F40C1D">
        <w:rPr>
          <w:rFonts w:ascii="Amiri" w:hAnsi="Amiri" w:cs="Amiri"/>
          <w:sz w:val="24"/>
          <w:szCs w:val="24"/>
          <w:rtl/>
          <w:lang w:val="en-US" w:bidi="ar-DZ"/>
        </w:rPr>
        <w:t xml:space="preserve">و </w:t>
      </w:r>
      <w:r w:rsidRPr="00F40C1D">
        <w:rPr>
          <w:rFonts w:ascii="Amiri" w:hAnsi="Amiri" w:cs="Amiri"/>
          <w:sz w:val="24"/>
          <w:szCs w:val="24"/>
          <w:lang w:val="en-US" w:bidi="ar-DZ"/>
        </w:rPr>
        <w:t>B</w:t>
      </w:r>
      <w:r w:rsidRPr="00F40C1D">
        <w:rPr>
          <w:rFonts w:ascii="Amiri" w:hAnsi="Amiri" w:cs="Amiri"/>
          <w:sz w:val="24"/>
          <w:szCs w:val="24"/>
          <w:rtl/>
          <w:lang w:val="en-US" w:bidi="ar-DZ"/>
        </w:rPr>
        <w:t xml:space="preserve"> غير متلائمتين؟ برر إجابتك.</w:t>
      </w:r>
    </w:p>
    <w:p w14:paraId="4B8AFA36" w14:textId="77777777" w:rsidR="00C0357A" w:rsidRDefault="00C0357A" w:rsidP="00C0357A">
      <w:pPr>
        <w:bidi/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val="en-US" w:bidi="ar-DZ"/>
        </w:rPr>
      </w:pPr>
    </w:p>
    <w:p w14:paraId="109130C6" w14:textId="2DADB944" w:rsidR="00C0357A" w:rsidRPr="00C85B9B" w:rsidRDefault="00C0357A" w:rsidP="006D0EEE">
      <w:pPr>
        <w:shd w:val="clear" w:color="auto" w:fill="EAF1DD" w:themeFill="accent3" w:themeFillTint="33"/>
        <w:bidi/>
        <w:ind w:left="-569" w:hanging="426"/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val="en-US" w:bidi="ar-DZ"/>
        </w:rPr>
      </w:pPr>
      <w:r w:rsidRPr="00C85B9B">
        <w:rPr>
          <w:rFonts w:ascii="Amiri" w:hAnsi="Amiri" w:cs="Amiri" w:hint="cs"/>
          <w:b/>
          <w:bCs/>
          <w:color w:val="FF0000"/>
          <w:sz w:val="26"/>
          <w:szCs w:val="26"/>
          <w:u w:val="single"/>
          <w:rtl/>
          <w:lang w:val="en-US" w:bidi="ar-DZ"/>
        </w:rPr>
        <w:lastRenderedPageBreak/>
        <w:t>تمرين 04:</w:t>
      </w:r>
    </w:p>
    <w:p w14:paraId="2D08CCA2" w14:textId="77777777" w:rsidR="00C0357A" w:rsidRPr="00C85B9B" w:rsidRDefault="00C0357A" w:rsidP="00C0357A">
      <w:pPr>
        <w:bidi/>
        <w:spacing w:after="0" w:line="240" w:lineRule="auto"/>
        <w:ind w:left="-853"/>
        <w:rPr>
          <w:rFonts w:ascii="Amiri" w:eastAsia="Calibri" w:hAnsi="Amiri" w:cs="Amiri"/>
          <w:sz w:val="26"/>
          <w:szCs w:val="26"/>
          <w:rtl/>
        </w:rPr>
      </w:pPr>
      <w:r w:rsidRPr="00C85B9B">
        <w:rPr>
          <w:rFonts w:ascii="Amiri" w:eastAsia="Calibri" w:hAnsi="Amiri" w:cs="Amiri"/>
          <w:sz w:val="26"/>
          <w:szCs w:val="26"/>
          <w:rtl/>
        </w:rPr>
        <w:t>نرمي زهر نرد متجانس مرقم بالأرقام 1، 2 ،3 ،4، 5، 6 مرتين متتاليتين ونسجل الرقم الظاهر في كل مرة</w:t>
      </w:r>
    </w:p>
    <w:p w14:paraId="0185D402" w14:textId="653E029F" w:rsidR="00C0357A" w:rsidRDefault="00C0357A" w:rsidP="00C0357A">
      <w:pPr>
        <w:numPr>
          <w:ilvl w:val="0"/>
          <w:numId w:val="54"/>
        </w:numPr>
        <w:bidi/>
        <w:ind w:left="-286"/>
        <w:contextualSpacing/>
        <w:rPr>
          <w:rFonts w:ascii="Amiri" w:eastAsia="Calibri" w:hAnsi="Amiri" w:cs="Amiri"/>
          <w:sz w:val="26"/>
          <w:szCs w:val="26"/>
        </w:rPr>
      </w:pPr>
      <w:r w:rsidRPr="00C85B9B">
        <w:rPr>
          <w:rFonts w:ascii="Amiri" w:eastAsia="Calibri" w:hAnsi="Amiri" w:cs="Amiri"/>
          <w:noProof/>
          <w:sz w:val="26"/>
          <w:szCs w:val="26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EB31FAD" wp14:editId="0B0B21D2">
                <wp:simplePos x="0" y="0"/>
                <wp:positionH relativeFrom="column">
                  <wp:posOffset>-709044</wp:posOffset>
                </wp:positionH>
                <wp:positionV relativeFrom="paragraph">
                  <wp:posOffset>302422</wp:posOffset>
                </wp:positionV>
                <wp:extent cx="2445488" cy="1543050"/>
                <wp:effectExtent l="0" t="0" r="0" b="0"/>
                <wp:wrapNone/>
                <wp:docPr id="2037969476" name="Rectangle 2037969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488" cy="1543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03"/>
                              <w:gridCol w:w="465"/>
                              <w:gridCol w:w="465"/>
                              <w:gridCol w:w="416"/>
                              <w:gridCol w:w="395"/>
                              <w:gridCol w:w="396"/>
                              <w:gridCol w:w="493"/>
                            </w:tblGrid>
                            <w:tr w:rsidR="00C0357A" w14:paraId="6F970FD7" w14:textId="77777777" w:rsidTr="00EC4FD5">
                              <w:trPr>
                                <w:trHeight w:val="416"/>
                              </w:trPr>
                              <w:tc>
                                <w:tcPr>
                                  <w:tcW w:w="903" w:type="dxa"/>
                                </w:tcPr>
                                <w:p w14:paraId="0C7045CA" w14:textId="77777777" w:rsidR="00C0357A" w:rsidRDefault="00C0357A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رمية1    </w:t>
                                  </w:r>
                                  <w:r>
                                    <w:rPr>
                                      <w:rtl/>
                                    </w:rPr>
                                    <w:br/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رمية2   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4A320271" w14:textId="77777777" w:rsidR="00C0357A" w:rsidRDefault="00C0357A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7B947B65" w14:textId="77777777" w:rsidR="00C0357A" w:rsidRDefault="00C0357A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5" w:type="dxa"/>
                                </w:tcPr>
                                <w:p w14:paraId="0A4EC370" w14:textId="77777777" w:rsidR="00C0357A" w:rsidRDefault="00C0357A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0AAC48FA" w14:textId="77777777" w:rsidR="00C0357A" w:rsidRDefault="00C0357A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0E785585" w14:textId="77777777" w:rsidR="00C0357A" w:rsidRDefault="00C0357A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397599B9" w14:textId="77777777" w:rsidR="00C0357A" w:rsidRDefault="00C0357A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C0357A" w14:paraId="43EFE394" w14:textId="77777777" w:rsidTr="00EC4FD5">
                              <w:tc>
                                <w:tcPr>
                                  <w:tcW w:w="903" w:type="dxa"/>
                                </w:tcPr>
                                <w:p w14:paraId="1147AFCF" w14:textId="77777777" w:rsidR="00C0357A" w:rsidRDefault="00C0357A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06303FB1" w14:textId="77777777" w:rsidR="00C0357A" w:rsidRDefault="00C0357A" w:rsidP="002F218D"/>
                              </w:tc>
                              <w:tc>
                                <w:tcPr>
                                  <w:tcW w:w="526" w:type="dxa"/>
                                </w:tcPr>
                                <w:p w14:paraId="04081237" w14:textId="77777777" w:rsidR="00C0357A" w:rsidRDefault="00C0357A" w:rsidP="002F218D"/>
                              </w:tc>
                              <w:tc>
                                <w:tcPr>
                                  <w:tcW w:w="455" w:type="dxa"/>
                                </w:tcPr>
                                <w:p w14:paraId="44AF8233" w14:textId="77777777" w:rsidR="00C0357A" w:rsidRDefault="00C0357A" w:rsidP="002F218D"/>
                              </w:tc>
                              <w:tc>
                                <w:tcPr>
                                  <w:tcW w:w="425" w:type="dxa"/>
                                </w:tcPr>
                                <w:p w14:paraId="1C22BD8A" w14:textId="77777777" w:rsidR="00C0357A" w:rsidRDefault="00C0357A" w:rsidP="002F218D"/>
                              </w:tc>
                              <w:tc>
                                <w:tcPr>
                                  <w:tcW w:w="426" w:type="dxa"/>
                                </w:tcPr>
                                <w:p w14:paraId="7BCE16E5" w14:textId="77777777" w:rsidR="00C0357A" w:rsidRDefault="00C0357A" w:rsidP="002F218D"/>
                              </w:tc>
                              <w:tc>
                                <w:tcPr>
                                  <w:tcW w:w="567" w:type="dxa"/>
                                </w:tcPr>
                                <w:p w14:paraId="2C513F23" w14:textId="77777777" w:rsidR="00C0357A" w:rsidRDefault="00C0357A" w:rsidP="002F218D"/>
                              </w:tc>
                            </w:tr>
                            <w:tr w:rsidR="00C0357A" w14:paraId="5676896C" w14:textId="77777777" w:rsidTr="00EC4FD5">
                              <w:tc>
                                <w:tcPr>
                                  <w:tcW w:w="903" w:type="dxa"/>
                                </w:tcPr>
                                <w:p w14:paraId="64FA71A4" w14:textId="77777777" w:rsidR="00C0357A" w:rsidRDefault="00C0357A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76E6885A" w14:textId="77777777" w:rsidR="00C0357A" w:rsidRDefault="00C0357A" w:rsidP="002F218D"/>
                              </w:tc>
                              <w:tc>
                                <w:tcPr>
                                  <w:tcW w:w="526" w:type="dxa"/>
                                </w:tcPr>
                                <w:p w14:paraId="0509D47E" w14:textId="77777777" w:rsidR="00C0357A" w:rsidRDefault="00C0357A" w:rsidP="002F218D"/>
                              </w:tc>
                              <w:tc>
                                <w:tcPr>
                                  <w:tcW w:w="455" w:type="dxa"/>
                                </w:tcPr>
                                <w:p w14:paraId="6529998C" w14:textId="77777777" w:rsidR="00C0357A" w:rsidRDefault="00C0357A" w:rsidP="002F218D"/>
                              </w:tc>
                              <w:tc>
                                <w:tcPr>
                                  <w:tcW w:w="425" w:type="dxa"/>
                                </w:tcPr>
                                <w:p w14:paraId="07F47D69" w14:textId="77777777" w:rsidR="00C0357A" w:rsidRDefault="00C0357A" w:rsidP="002F218D"/>
                              </w:tc>
                              <w:tc>
                                <w:tcPr>
                                  <w:tcW w:w="426" w:type="dxa"/>
                                </w:tcPr>
                                <w:p w14:paraId="497BC7B0" w14:textId="77777777" w:rsidR="00C0357A" w:rsidRDefault="00C0357A" w:rsidP="002F218D"/>
                              </w:tc>
                              <w:tc>
                                <w:tcPr>
                                  <w:tcW w:w="567" w:type="dxa"/>
                                </w:tcPr>
                                <w:p w14:paraId="2CA87AAA" w14:textId="77777777" w:rsidR="00C0357A" w:rsidRDefault="00C0357A" w:rsidP="002F218D"/>
                              </w:tc>
                            </w:tr>
                            <w:tr w:rsidR="00C0357A" w14:paraId="3B217DAA" w14:textId="77777777" w:rsidTr="00EC4FD5">
                              <w:tc>
                                <w:tcPr>
                                  <w:tcW w:w="903" w:type="dxa"/>
                                </w:tcPr>
                                <w:p w14:paraId="1C82E0E2" w14:textId="77777777" w:rsidR="00C0357A" w:rsidRDefault="00C0357A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63FA001D" w14:textId="77777777" w:rsidR="00C0357A" w:rsidRDefault="00C0357A" w:rsidP="002F218D"/>
                              </w:tc>
                              <w:tc>
                                <w:tcPr>
                                  <w:tcW w:w="526" w:type="dxa"/>
                                </w:tcPr>
                                <w:p w14:paraId="08E3335A" w14:textId="77777777" w:rsidR="00C0357A" w:rsidRDefault="00C0357A" w:rsidP="002F218D"/>
                              </w:tc>
                              <w:tc>
                                <w:tcPr>
                                  <w:tcW w:w="455" w:type="dxa"/>
                                </w:tcPr>
                                <w:p w14:paraId="0F35BCDE" w14:textId="77777777" w:rsidR="00C0357A" w:rsidRDefault="00C0357A" w:rsidP="002F218D"/>
                              </w:tc>
                              <w:tc>
                                <w:tcPr>
                                  <w:tcW w:w="425" w:type="dxa"/>
                                </w:tcPr>
                                <w:p w14:paraId="1B9B5AD4" w14:textId="77777777" w:rsidR="00C0357A" w:rsidRDefault="00C0357A" w:rsidP="002F218D"/>
                              </w:tc>
                              <w:tc>
                                <w:tcPr>
                                  <w:tcW w:w="426" w:type="dxa"/>
                                </w:tcPr>
                                <w:p w14:paraId="31F84A1D" w14:textId="77777777" w:rsidR="00C0357A" w:rsidRDefault="00C0357A" w:rsidP="002F218D"/>
                              </w:tc>
                              <w:tc>
                                <w:tcPr>
                                  <w:tcW w:w="567" w:type="dxa"/>
                                </w:tcPr>
                                <w:p w14:paraId="1D3FFEDF" w14:textId="77777777" w:rsidR="00C0357A" w:rsidRDefault="00C0357A" w:rsidP="002F218D"/>
                              </w:tc>
                            </w:tr>
                            <w:tr w:rsidR="00C0357A" w14:paraId="57370B1B" w14:textId="77777777" w:rsidTr="00EC4FD5">
                              <w:tc>
                                <w:tcPr>
                                  <w:tcW w:w="903" w:type="dxa"/>
                                </w:tcPr>
                                <w:p w14:paraId="0EDEB5A2" w14:textId="77777777" w:rsidR="00C0357A" w:rsidRDefault="00C0357A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10EAB749" w14:textId="77777777" w:rsidR="00C0357A" w:rsidRDefault="00C0357A" w:rsidP="002F218D"/>
                              </w:tc>
                              <w:tc>
                                <w:tcPr>
                                  <w:tcW w:w="526" w:type="dxa"/>
                                </w:tcPr>
                                <w:p w14:paraId="17861E2D" w14:textId="77777777" w:rsidR="00C0357A" w:rsidRDefault="00C0357A" w:rsidP="002F218D"/>
                              </w:tc>
                              <w:tc>
                                <w:tcPr>
                                  <w:tcW w:w="455" w:type="dxa"/>
                                </w:tcPr>
                                <w:p w14:paraId="0F404FBC" w14:textId="77777777" w:rsidR="00C0357A" w:rsidRDefault="00C0357A" w:rsidP="002F218D"/>
                              </w:tc>
                              <w:tc>
                                <w:tcPr>
                                  <w:tcW w:w="425" w:type="dxa"/>
                                </w:tcPr>
                                <w:p w14:paraId="313F994B" w14:textId="77777777" w:rsidR="00C0357A" w:rsidRDefault="00C0357A" w:rsidP="002F218D"/>
                              </w:tc>
                              <w:tc>
                                <w:tcPr>
                                  <w:tcW w:w="426" w:type="dxa"/>
                                </w:tcPr>
                                <w:p w14:paraId="6FE89C59" w14:textId="77777777" w:rsidR="00C0357A" w:rsidRDefault="00C0357A" w:rsidP="002F218D"/>
                              </w:tc>
                              <w:tc>
                                <w:tcPr>
                                  <w:tcW w:w="567" w:type="dxa"/>
                                </w:tcPr>
                                <w:p w14:paraId="49C2F4D2" w14:textId="77777777" w:rsidR="00C0357A" w:rsidRDefault="00C0357A" w:rsidP="002F218D"/>
                              </w:tc>
                            </w:tr>
                            <w:tr w:rsidR="00C0357A" w14:paraId="25C2017B" w14:textId="77777777" w:rsidTr="00EC4FD5">
                              <w:tc>
                                <w:tcPr>
                                  <w:tcW w:w="903" w:type="dxa"/>
                                </w:tcPr>
                                <w:p w14:paraId="75B1FD72" w14:textId="77777777" w:rsidR="00C0357A" w:rsidRDefault="00C0357A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4854FB2B" w14:textId="77777777" w:rsidR="00C0357A" w:rsidRDefault="00C0357A" w:rsidP="002F218D"/>
                              </w:tc>
                              <w:tc>
                                <w:tcPr>
                                  <w:tcW w:w="526" w:type="dxa"/>
                                </w:tcPr>
                                <w:p w14:paraId="7F348B17" w14:textId="77777777" w:rsidR="00C0357A" w:rsidRDefault="00C0357A" w:rsidP="002F218D"/>
                              </w:tc>
                              <w:tc>
                                <w:tcPr>
                                  <w:tcW w:w="455" w:type="dxa"/>
                                </w:tcPr>
                                <w:p w14:paraId="1DC8F5D5" w14:textId="77777777" w:rsidR="00C0357A" w:rsidRDefault="00C0357A" w:rsidP="002F218D"/>
                              </w:tc>
                              <w:tc>
                                <w:tcPr>
                                  <w:tcW w:w="425" w:type="dxa"/>
                                </w:tcPr>
                                <w:p w14:paraId="418BA540" w14:textId="77777777" w:rsidR="00C0357A" w:rsidRDefault="00C0357A" w:rsidP="002F218D"/>
                              </w:tc>
                              <w:tc>
                                <w:tcPr>
                                  <w:tcW w:w="426" w:type="dxa"/>
                                </w:tcPr>
                                <w:p w14:paraId="254F5CEC" w14:textId="77777777" w:rsidR="00C0357A" w:rsidRDefault="00C0357A" w:rsidP="002F218D"/>
                              </w:tc>
                              <w:tc>
                                <w:tcPr>
                                  <w:tcW w:w="567" w:type="dxa"/>
                                </w:tcPr>
                                <w:p w14:paraId="70AC86F3" w14:textId="77777777" w:rsidR="00C0357A" w:rsidRDefault="00C0357A" w:rsidP="002F218D"/>
                              </w:tc>
                            </w:tr>
                            <w:tr w:rsidR="00C0357A" w14:paraId="1065C7BE" w14:textId="77777777" w:rsidTr="00EC4FD5">
                              <w:tc>
                                <w:tcPr>
                                  <w:tcW w:w="903" w:type="dxa"/>
                                </w:tcPr>
                                <w:p w14:paraId="1EBF8010" w14:textId="77777777" w:rsidR="00C0357A" w:rsidRDefault="00C0357A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33A09804" w14:textId="77777777" w:rsidR="00C0357A" w:rsidRDefault="00C0357A" w:rsidP="002F218D"/>
                              </w:tc>
                              <w:tc>
                                <w:tcPr>
                                  <w:tcW w:w="526" w:type="dxa"/>
                                </w:tcPr>
                                <w:p w14:paraId="32F49FC1" w14:textId="77777777" w:rsidR="00C0357A" w:rsidRDefault="00C0357A" w:rsidP="002F218D"/>
                              </w:tc>
                              <w:tc>
                                <w:tcPr>
                                  <w:tcW w:w="455" w:type="dxa"/>
                                </w:tcPr>
                                <w:p w14:paraId="6DA181D5" w14:textId="77777777" w:rsidR="00C0357A" w:rsidRDefault="00C0357A" w:rsidP="002F218D"/>
                              </w:tc>
                              <w:tc>
                                <w:tcPr>
                                  <w:tcW w:w="425" w:type="dxa"/>
                                </w:tcPr>
                                <w:p w14:paraId="67FEB699" w14:textId="77777777" w:rsidR="00C0357A" w:rsidRDefault="00C0357A" w:rsidP="002F218D"/>
                              </w:tc>
                              <w:tc>
                                <w:tcPr>
                                  <w:tcW w:w="426" w:type="dxa"/>
                                </w:tcPr>
                                <w:p w14:paraId="31AFECEA" w14:textId="77777777" w:rsidR="00C0357A" w:rsidRDefault="00C0357A" w:rsidP="002F218D"/>
                              </w:tc>
                              <w:tc>
                                <w:tcPr>
                                  <w:tcW w:w="567" w:type="dxa"/>
                                </w:tcPr>
                                <w:p w14:paraId="4520A4F9" w14:textId="77777777" w:rsidR="00C0357A" w:rsidRDefault="00C0357A" w:rsidP="002F218D"/>
                              </w:tc>
                            </w:tr>
                          </w:tbl>
                          <w:p w14:paraId="2BAC6AFD" w14:textId="77777777" w:rsidR="00C0357A" w:rsidRDefault="00C0357A" w:rsidP="00C035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31FAD" id="Rectangle 2037969476" o:spid="_x0000_s1067" style="position:absolute;left:0;text-align:left;margin-left:-55.85pt;margin-top:23.8pt;width:192.55pt;height:121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" fillcolor="window" stroked="f" strokeweight="2pt">
                <v:textbox>
                  <w:txbxContent>
                    <w:tbl>
                      <w:tblPr>
                        <w:tblStyle w:val="Grilledutableau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903"/>
                        <w:gridCol w:w="465"/>
                        <w:gridCol w:w="465"/>
                        <w:gridCol w:w="416"/>
                        <w:gridCol w:w="395"/>
                        <w:gridCol w:w="396"/>
                        <w:gridCol w:w="493"/>
                      </w:tblGrid>
                      <w:tr w:rsidR="00C0357A" w14:paraId="6F970FD7" w14:textId="77777777" w:rsidTr="00EC4FD5">
                        <w:trPr>
                          <w:trHeight w:val="416"/>
                        </w:trPr>
                        <w:tc>
                          <w:tcPr>
                            <w:tcW w:w="903" w:type="dxa"/>
                          </w:tcPr>
                          <w:p w14:paraId="0C7045CA" w14:textId="77777777" w:rsidR="00C0357A" w:rsidRDefault="00C0357A" w:rsidP="002F218D">
                            <w:r>
                              <w:rPr>
                                <w:rFonts w:hint="cs"/>
                                <w:rtl/>
                              </w:rPr>
                              <w:t xml:space="preserve">رمية1    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رمية2   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4A320271" w14:textId="77777777" w:rsidR="00C0357A" w:rsidRDefault="00C0357A" w:rsidP="002F218D"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7B947B65" w14:textId="77777777" w:rsidR="00C0357A" w:rsidRDefault="00C0357A" w:rsidP="002F218D"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55" w:type="dxa"/>
                          </w:tcPr>
                          <w:p w14:paraId="0A4EC370" w14:textId="77777777" w:rsidR="00C0357A" w:rsidRDefault="00C0357A" w:rsidP="002F218D"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0AAC48FA" w14:textId="77777777" w:rsidR="00C0357A" w:rsidRDefault="00C0357A" w:rsidP="002F218D">
                            <w:r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0E785585" w14:textId="77777777" w:rsidR="00C0357A" w:rsidRDefault="00C0357A" w:rsidP="002F218D">
                            <w:r>
                              <w:rPr>
                                <w:rFonts w:hint="cs"/>
                                <w:rtl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397599B9" w14:textId="77777777" w:rsidR="00C0357A" w:rsidRDefault="00C0357A" w:rsidP="002F218D">
                            <w:r>
                              <w:rPr>
                                <w:rFonts w:hint="cs"/>
                                <w:rtl/>
                              </w:rPr>
                              <w:t>6</w:t>
                            </w:r>
                          </w:p>
                        </w:tc>
                      </w:tr>
                      <w:tr w:rsidR="00C0357A" w14:paraId="43EFE394" w14:textId="77777777" w:rsidTr="00EC4FD5">
                        <w:tc>
                          <w:tcPr>
                            <w:tcW w:w="903" w:type="dxa"/>
                          </w:tcPr>
                          <w:p w14:paraId="1147AFCF" w14:textId="77777777" w:rsidR="00C0357A" w:rsidRDefault="00C0357A" w:rsidP="002F218D"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06303FB1" w14:textId="77777777" w:rsidR="00C0357A" w:rsidRDefault="00C0357A" w:rsidP="002F218D"/>
                        </w:tc>
                        <w:tc>
                          <w:tcPr>
                            <w:tcW w:w="526" w:type="dxa"/>
                          </w:tcPr>
                          <w:p w14:paraId="04081237" w14:textId="77777777" w:rsidR="00C0357A" w:rsidRDefault="00C0357A" w:rsidP="002F218D"/>
                        </w:tc>
                        <w:tc>
                          <w:tcPr>
                            <w:tcW w:w="455" w:type="dxa"/>
                          </w:tcPr>
                          <w:p w14:paraId="44AF8233" w14:textId="77777777" w:rsidR="00C0357A" w:rsidRDefault="00C0357A" w:rsidP="002F218D"/>
                        </w:tc>
                        <w:tc>
                          <w:tcPr>
                            <w:tcW w:w="425" w:type="dxa"/>
                          </w:tcPr>
                          <w:p w14:paraId="1C22BD8A" w14:textId="77777777" w:rsidR="00C0357A" w:rsidRDefault="00C0357A" w:rsidP="002F218D"/>
                        </w:tc>
                        <w:tc>
                          <w:tcPr>
                            <w:tcW w:w="426" w:type="dxa"/>
                          </w:tcPr>
                          <w:p w14:paraId="7BCE16E5" w14:textId="77777777" w:rsidR="00C0357A" w:rsidRDefault="00C0357A" w:rsidP="002F218D"/>
                        </w:tc>
                        <w:tc>
                          <w:tcPr>
                            <w:tcW w:w="567" w:type="dxa"/>
                          </w:tcPr>
                          <w:p w14:paraId="2C513F23" w14:textId="77777777" w:rsidR="00C0357A" w:rsidRDefault="00C0357A" w:rsidP="002F218D"/>
                        </w:tc>
                      </w:tr>
                      <w:tr w:rsidR="00C0357A" w14:paraId="5676896C" w14:textId="77777777" w:rsidTr="00EC4FD5">
                        <w:tc>
                          <w:tcPr>
                            <w:tcW w:w="903" w:type="dxa"/>
                          </w:tcPr>
                          <w:p w14:paraId="64FA71A4" w14:textId="77777777" w:rsidR="00C0357A" w:rsidRDefault="00C0357A" w:rsidP="002F218D"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76E6885A" w14:textId="77777777" w:rsidR="00C0357A" w:rsidRDefault="00C0357A" w:rsidP="002F218D"/>
                        </w:tc>
                        <w:tc>
                          <w:tcPr>
                            <w:tcW w:w="526" w:type="dxa"/>
                          </w:tcPr>
                          <w:p w14:paraId="0509D47E" w14:textId="77777777" w:rsidR="00C0357A" w:rsidRDefault="00C0357A" w:rsidP="002F218D"/>
                        </w:tc>
                        <w:tc>
                          <w:tcPr>
                            <w:tcW w:w="455" w:type="dxa"/>
                          </w:tcPr>
                          <w:p w14:paraId="6529998C" w14:textId="77777777" w:rsidR="00C0357A" w:rsidRDefault="00C0357A" w:rsidP="002F218D"/>
                        </w:tc>
                        <w:tc>
                          <w:tcPr>
                            <w:tcW w:w="425" w:type="dxa"/>
                          </w:tcPr>
                          <w:p w14:paraId="07F47D69" w14:textId="77777777" w:rsidR="00C0357A" w:rsidRDefault="00C0357A" w:rsidP="002F218D"/>
                        </w:tc>
                        <w:tc>
                          <w:tcPr>
                            <w:tcW w:w="426" w:type="dxa"/>
                          </w:tcPr>
                          <w:p w14:paraId="497BC7B0" w14:textId="77777777" w:rsidR="00C0357A" w:rsidRDefault="00C0357A" w:rsidP="002F218D"/>
                        </w:tc>
                        <w:tc>
                          <w:tcPr>
                            <w:tcW w:w="567" w:type="dxa"/>
                          </w:tcPr>
                          <w:p w14:paraId="2CA87AAA" w14:textId="77777777" w:rsidR="00C0357A" w:rsidRDefault="00C0357A" w:rsidP="002F218D"/>
                        </w:tc>
                      </w:tr>
                      <w:tr w:rsidR="00C0357A" w14:paraId="3B217DAA" w14:textId="77777777" w:rsidTr="00EC4FD5">
                        <w:tc>
                          <w:tcPr>
                            <w:tcW w:w="903" w:type="dxa"/>
                          </w:tcPr>
                          <w:p w14:paraId="1C82E0E2" w14:textId="77777777" w:rsidR="00C0357A" w:rsidRDefault="00C0357A" w:rsidP="002F218D"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63FA001D" w14:textId="77777777" w:rsidR="00C0357A" w:rsidRDefault="00C0357A" w:rsidP="002F218D"/>
                        </w:tc>
                        <w:tc>
                          <w:tcPr>
                            <w:tcW w:w="526" w:type="dxa"/>
                          </w:tcPr>
                          <w:p w14:paraId="08E3335A" w14:textId="77777777" w:rsidR="00C0357A" w:rsidRDefault="00C0357A" w:rsidP="002F218D"/>
                        </w:tc>
                        <w:tc>
                          <w:tcPr>
                            <w:tcW w:w="455" w:type="dxa"/>
                          </w:tcPr>
                          <w:p w14:paraId="0F35BCDE" w14:textId="77777777" w:rsidR="00C0357A" w:rsidRDefault="00C0357A" w:rsidP="002F218D"/>
                        </w:tc>
                        <w:tc>
                          <w:tcPr>
                            <w:tcW w:w="425" w:type="dxa"/>
                          </w:tcPr>
                          <w:p w14:paraId="1B9B5AD4" w14:textId="77777777" w:rsidR="00C0357A" w:rsidRDefault="00C0357A" w:rsidP="002F218D"/>
                        </w:tc>
                        <w:tc>
                          <w:tcPr>
                            <w:tcW w:w="426" w:type="dxa"/>
                          </w:tcPr>
                          <w:p w14:paraId="31F84A1D" w14:textId="77777777" w:rsidR="00C0357A" w:rsidRDefault="00C0357A" w:rsidP="002F218D"/>
                        </w:tc>
                        <w:tc>
                          <w:tcPr>
                            <w:tcW w:w="567" w:type="dxa"/>
                          </w:tcPr>
                          <w:p w14:paraId="1D3FFEDF" w14:textId="77777777" w:rsidR="00C0357A" w:rsidRDefault="00C0357A" w:rsidP="002F218D"/>
                        </w:tc>
                      </w:tr>
                      <w:tr w:rsidR="00C0357A" w14:paraId="57370B1B" w14:textId="77777777" w:rsidTr="00EC4FD5">
                        <w:tc>
                          <w:tcPr>
                            <w:tcW w:w="903" w:type="dxa"/>
                          </w:tcPr>
                          <w:p w14:paraId="0EDEB5A2" w14:textId="77777777" w:rsidR="00C0357A" w:rsidRDefault="00C0357A" w:rsidP="002F218D">
                            <w:r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10EAB749" w14:textId="77777777" w:rsidR="00C0357A" w:rsidRDefault="00C0357A" w:rsidP="002F218D"/>
                        </w:tc>
                        <w:tc>
                          <w:tcPr>
                            <w:tcW w:w="526" w:type="dxa"/>
                          </w:tcPr>
                          <w:p w14:paraId="17861E2D" w14:textId="77777777" w:rsidR="00C0357A" w:rsidRDefault="00C0357A" w:rsidP="002F218D"/>
                        </w:tc>
                        <w:tc>
                          <w:tcPr>
                            <w:tcW w:w="455" w:type="dxa"/>
                          </w:tcPr>
                          <w:p w14:paraId="0F404FBC" w14:textId="77777777" w:rsidR="00C0357A" w:rsidRDefault="00C0357A" w:rsidP="002F218D"/>
                        </w:tc>
                        <w:tc>
                          <w:tcPr>
                            <w:tcW w:w="425" w:type="dxa"/>
                          </w:tcPr>
                          <w:p w14:paraId="313F994B" w14:textId="77777777" w:rsidR="00C0357A" w:rsidRDefault="00C0357A" w:rsidP="002F218D"/>
                        </w:tc>
                        <w:tc>
                          <w:tcPr>
                            <w:tcW w:w="426" w:type="dxa"/>
                          </w:tcPr>
                          <w:p w14:paraId="6FE89C59" w14:textId="77777777" w:rsidR="00C0357A" w:rsidRDefault="00C0357A" w:rsidP="002F218D"/>
                        </w:tc>
                        <w:tc>
                          <w:tcPr>
                            <w:tcW w:w="567" w:type="dxa"/>
                          </w:tcPr>
                          <w:p w14:paraId="49C2F4D2" w14:textId="77777777" w:rsidR="00C0357A" w:rsidRDefault="00C0357A" w:rsidP="002F218D"/>
                        </w:tc>
                      </w:tr>
                      <w:tr w:rsidR="00C0357A" w14:paraId="25C2017B" w14:textId="77777777" w:rsidTr="00EC4FD5">
                        <w:tc>
                          <w:tcPr>
                            <w:tcW w:w="903" w:type="dxa"/>
                          </w:tcPr>
                          <w:p w14:paraId="75B1FD72" w14:textId="77777777" w:rsidR="00C0357A" w:rsidRDefault="00C0357A" w:rsidP="002F218D">
                            <w:r>
                              <w:rPr>
                                <w:rFonts w:hint="cs"/>
                                <w:rtl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4854FB2B" w14:textId="77777777" w:rsidR="00C0357A" w:rsidRDefault="00C0357A" w:rsidP="002F218D"/>
                        </w:tc>
                        <w:tc>
                          <w:tcPr>
                            <w:tcW w:w="526" w:type="dxa"/>
                          </w:tcPr>
                          <w:p w14:paraId="7F348B17" w14:textId="77777777" w:rsidR="00C0357A" w:rsidRDefault="00C0357A" w:rsidP="002F218D"/>
                        </w:tc>
                        <w:tc>
                          <w:tcPr>
                            <w:tcW w:w="455" w:type="dxa"/>
                          </w:tcPr>
                          <w:p w14:paraId="1DC8F5D5" w14:textId="77777777" w:rsidR="00C0357A" w:rsidRDefault="00C0357A" w:rsidP="002F218D"/>
                        </w:tc>
                        <w:tc>
                          <w:tcPr>
                            <w:tcW w:w="425" w:type="dxa"/>
                          </w:tcPr>
                          <w:p w14:paraId="418BA540" w14:textId="77777777" w:rsidR="00C0357A" w:rsidRDefault="00C0357A" w:rsidP="002F218D"/>
                        </w:tc>
                        <w:tc>
                          <w:tcPr>
                            <w:tcW w:w="426" w:type="dxa"/>
                          </w:tcPr>
                          <w:p w14:paraId="254F5CEC" w14:textId="77777777" w:rsidR="00C0357A" w:rsidRDefault="00C0357A" w:rsidP="002F218D"/>
                        </w:tc>
                        <w:tc>
                          <w:tcPr>
                            <w:tcW w:w="567" w:type="dxa"/>
                          </w:tcPr>
                          <w:p w14:paraId="70AC86F3" w14:textId="77777777" w:rsidR="00C0357A" w:rsidRDefault="00C0357A" w:rsidP="002F218D"/>
                        </w:tc>
                      </w:tr>
                      <w:tr w:rsidR="00C0357A" w14:paraId="1065C7BE" w14:textId="77777777" w:rsidTr="00EC4FD5">
                        <w:tc>
                          <w:tcPr>
                            <w:tcW w:w="903" w:type="dxa"/>
                          </w:tcPr>
                          <w:p w14:paraId="1EBF8010" w14:textId="77777777" w:rsidR="00C0357A" w:rsidRDefault="00C0357A" w:rsidP="002F218D">
                            <w:r>
                              <w:rPr>
                                <w:rFonts w:hint="cs"/>
                                <w:rtl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33A09804" w14:textId="77777777" w:rsidR="00C0357A" w:rsidRDefault="00C0357A" w:rsidP="002F218D"/>
                        </w:tc>
                        <w:tc>
                          <w:tcPr>
                            <w:tcW w:w="526" w:type="dxa"/>
                          </w:tcPr>
                          <w:p w14:paraId="32F49FC1" w14:textId="77777777" w:rsidR="00C0357A" w:rsidRDefault="00C0357A" w:rsidP="002F218D"/>
                        </w:tc>
                        <w:tc>
                          <w:tcPr>
                            <w:tcW w:w="455" w:type="dxa"/>
                          </w:tcPr>
                          <w:p w14:paraId="6DA181D5" w14:textId="77777777" w:rsidR="00C0357A" w:rsidRDefault="00C0357A" w:rsidP="002F218D"/>
                        </w:tc>
                        <w:tc>
                          <w:tcPr>
                            <w:tcW w:w="425" w:type="dxa"/>
                          </w:tcPr>
                          <w:p w14:paraId="67FEB699" w14:textId="77777777" w:rsidR="00C0357A" w:rsidRDefault="00C0357A" w:rsidP="002F218D"/>
                        </w:tc>
                        <w:tc>
                          <w:tcPr>
                            <w:tcW w:w="426" w:type="dxa"/>
                          </w:tcPr>
                          <w:p w14:paraId="31AFECEA" w14:textId="77777777" w:rsidR="00C0357A" w:rsidRDefault="00C0357A" w:rsidP="002F218D"/>
                        </w:tc>
                        <w:tc>
                          <w:tcPr>
                            <w:tcW w:w="567" w:type="dxa"/>
                          </w:tcPr>
                          <w:p w14:paraId="4520A4F9" w14:textId="77777777" w:rsidR="00C0357A" w:rsidRDefault="00C0357A" w:rsidP="002F218D"/>
                        </w:tc>
                      </w:tr>
                    </w:tbl>
                    <w:p w14:paraId="2BAC6AFD" w14:textId="77777777" w:rsidR="00C0357A" w:rsidRDefault="00C0357A" w:rsidP="00C0357A"/>
                  </w:txbxContent>
                </v:textbox>
              </v:rect>
            </w:pict>
          </mc:Fallback>
        </mc:AlternateContent>
      </w:r>
      <w:r w:rsidRPr="00C85B9B">
        <w:rPr>
          <w:rFonts w:ascii="Amiri" w:eastAsia="Calibri" w:hAnsi="Amiri" w:cs="Amiri"/>
          <w:noProof/>
          <w:sz w:val="26"/>
          <w:szCs w:val="26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29FD862" wp14:editId="0C46C481">
                <wp:simplePos x="0" y="0"/>
                <wp:positionH relativeFrom="column">
                  <wp:posOffset>-202151</wp:posOffset>
                </wp:positionH>
                <wp:positionV relativeFrom="paragraph">
                  <wp:posOffset>386109</wp:posOffset>
                </wp:positionV>
                <wp:extent cx="438150" cy="219075"/>
                <wp:effectExtent l="0" t="0" r="19050" b="28575"/>
                <wp:wrapNone/>
                <wp:docPr id="305321503" name="Connecteur droit 305321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2190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2A908" id="Connecteur droit 305321503" o:spid="_x0000_s1026" style="position:absolute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9pt,30.4pt" to="18.6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" strokecolor="#4a7ebb"/>
            </w:pict>
          </mc:Fallback>
        </mc:AlternateContent>
      </w:r>
      <w:r w:rsidRPr="00C85B9B">
        <w:rPr>
          <w:rFonts w:ascii="Amiri" w:eastAsia="Calibri" w:hAnsi="Amiri" w:cs="Amiri"/>
          <w:sz w:val="26"/>
          <w:szCs w:val="26"/>
          <w:rtl/>
          <w:lang w:bidi="ar-DZ"/>
        </w:rPr>
        <w:t>أكمل الجدول التالي:</w:t>
      </w:r>
    </w:p>
    <w:p w14:paraId="22F31EB7" w14:textId="293871AF" w:rsidR="00C0357A" w:rsidRPr="00C0357A" w:rsidRDefault="00C0357A" w:rsidP="00C0357A">
      <w:pPr>
        <w:numPr>
          <w:ilvl w:val="0"/>
          <w:numId w:val="54"/>
        </w:numPr>
        <w:bidi/>
        <w:spacing w:after="0" w:line="240" w:lineRule="auto"/>
        <w:ind w:left="-286"/>
        <w:contextualSpacing/>
        <w:rPr>
          <w:rFonts w:ascii="Amiri" w:eastAsia="Calibri" w:hAnsi="Amiri" w:cs="Amiri"/>
          <w:sz w:val="26"/>
          <w:szCs w:val="26"/>
        </w:rPr>
      </w:pPr>
      <w:r w:rsidRPr="00C0357A">
        <w:rPr>
          <w:rFonts w:ascii="Amiri" w:eastAsia="Calibri" w:hAnsi="Amiri" w:cs="Amiri"/>
          <w:sz w:val="26"/>
          <w:szCs w:val="26"/>
          <w:rtl/>
          <w:lang w:bidi="ar-DZ"/>
        </w:rPr>
        <w:t xml:space="preserve">عين </w:t>
      </w:r>
      <w:r w:rsidRPr="00C0357A">
        <w:rPr>
          <w:rFonts w:ascii="Amiri" w:eastAsia="Calibri" w:hAnsi="Amiri" w:cs="Amiri" w:hint="cs"/>
          <w:sz w:val="26"/>
          <w:szCs w:val="26"/>
          <w:rtl/>
          <w:lang w:bidi="ar-DZ"/>
        </w:rPr>
        <w:t>كلا من الحوادث</w:t>
      </w:r>
      <w:r w:rsidRPr="00C0357A">
        <w:rPr>
          <w:rFonts w:ascii="Amiri" w:eastAsia="Calibri" w:hAnsi="Amiri" w:cs="Amiri"/>
          <w:sz w:val="26"/>
          <w:szCs w:val="26"/>
          <w:rtl/>
          <w:lang w:bidi="ar-DZ"/>
        </w:rPr>
        <w:t xml:space="preserve"> التالية:</w:t>
      </w:r>
    </w:p>
    <w:p w14:paraId="41134F63" w14:textId="329372B9" w:rsidR="00C0357A" w:rsidRPr="00C85B9B" w:rsidRDefault="00C0357A" w:rsidP="00C0357A">
      <w:pPr>
        <w:bidi/>
        <w:spacing w:after="0" w:line="240" w:lineRule="auto"/>
        <w:ind w:left="-995" w:right="2552"/>
        <w:jc w:val="both"/>
        <w:rPr>
          <w:rFonts w:ascii="Amiri" w:hAnsi="Amiri" w:cs="Amiri"/>
          <w:sz w:val="26"/>
          <w:szCs w:val="26"/>
          <w:rtl/>
          <w:lang w:bidi="ar-DZ"/>
        </w:rPr>
      </w:pPr>
      <w:r w:rsidRPr="00C85B9B">
        <w:rPr>
          <w:rFonts w:ascii="Amiri" w:eastAsia="Calibri" w:hAnsi="Amiri" w:cs="Amiri"/>
          <w:b/>
          <w:bCs/>
          <w:sz w:val="26"/>
          <w:szCs w:val="26"/>
          <w:rtl/>
          <w:lang w:bidi="ar-DZ"/>
        </w:rPr>
        <w:t xml:space="preserve">        </w:t>
      </w:r>
      <w:r w:rsidRPr="00C85B9B">
        <w:rPr>
          <w:rFonts w:ascii="Amiri" w:hAnsi="Amiri" w:cs="Amiri"/>
          <w:position w:val="-4"/>
          <w:sz w:val="26"/>
          <w:szCs w:val="26"/>
        </w:rPr>
        <w:object w:dxaOrig="240" w:dyaOrig="260" w14:anchorId="1C5D40AC">
          <v:shape id="_x0000_i3225" type="#_x0000_t75" style="width:11.7pt;height:12.55pt" o:ole="">
            <v:imagedata r:id="rId79" o:title=""/>
          </v:shape>
          <o:OLEObject Type="Embed" ProgID="Equation.DSMT4" ShapeID="_x0000_i3225" DrawAspect="Content" ObjectID="_1795180386" r:id="rId586"/>
        </w:object>
      </w:r>
      <w:r w:rsidRPr="00C85B9B">
        <w:rPr>
          <w:rFonts w:ascii="Amiri" w:hAnsi="Amiri" w:cs="Amiri"/>
          <w:sz w:val="26"/>
          <w:szCs w:val="26"/>
          <w:rtl/>
        </w:rPr>
        <w:t xml:space="preserve">: </w:t>
      </w:r>
      <w:r w:rsidRPr="00C85B9B">
        <w:rPr>
          <w:rFonts w:ascii="Amiri" w:hAnsi="Amiri" w:cs="Amiri"/>
          <w:sz w:val="26"/>
          <w:szCs w:val="26"/>
          <w:rtl/>
          <w:lang w:bidi="ar-DZ"/>
        </w:rPr>
        <w:t xml:space="preserve">"الحصول على رقمين فرديين"  </w:t>
      </w:r>
      <w:r>
        <w:rPr>
          <w:rFonts w:ascii="Amiri" w:hAnsi="Amiri" w:cs="Amiri" w:hint="cs"/>
          <w:sz w:val="26"/>
          <w:szCs w:val="26"/>
          <w:rtl/>
          <w:lang w:bidi="ar-DZ"/>
        </w:rPr>
        <w:t xml:space="preserve">  </w:t>
      </w:r>
      <w:r w:rsidRPr="00C85B9B">
        <w:rPr>
          <w:rFonts w:ascii="Amiri" w:hAnsi="Amiri" w:cs="Amiri"/>
          <w:position w:val="-4"/>
          <w:sz w:val="26"/>
          <w:szCs w:val="26"/>
        </w:rPr>
        <w:object w:dxaOrig="240" w:dyaOrig="260" w14:anchorId="4086D370">
          <v:shape id="_x0000_i3226" type="#_x0000_t75" style="width:11.7pt;height:12.55pt" o:ole="">
            <v:imagedata r:id="rId81" o:title=""/>
          </v:shape>
          <o:OLEObject Type="Embed" ProgID="Equation.DSMT4" ShapeID="_x0000_i3226" DrawAspect="Content" ObjectID="_1795180387" r:id="rId587"/>
        </w:object>
      </w:r>
      <w:r w:rsidRPr="00C85B9B">
        <w:rPr>
          <w:rFonts w:ascii="Amiri" w:hAnsi="Amiri" w:cs="Amiri"/>
          <w:sz w:val="26"/>
          <w:szCs w:val="26"/>
          <w:rtl/>
        </w:rPr>
        <w:t>:</w:t>
      </w:r>
      <w:r w:rsidRPr="00C85B9B">
        <w:rPr>
          <w:rFonts w:ascii="Amiri" w:hAnsi="Amiri" w:cs="Amiri"/>
          <w:sz w:val="26"/>
          <w:szCs w:val="26"/>
          <w:rtl/>
          <w:lang w:bidi="ar-DZ"/>
        </w:rPr>
        <w:t xml:space="preserve">"الحصول على رقمين أحدهما </w:t>
      </w:r>
      <w:r w:rsidRPr="00C85B9B">
        <w:rPr>
          <w:rFonts w:ascii="Amiri" w:hAnsi="Amiri" w:cs="Amiri" w:hint="cs"/>
          <w:sz w:val="26"/>
          <w:szCs w:val="26"/>
          <w:rtl/>
          <w:lang w:bidi="ar-DZ"/>
        </w:rPr>
        <w:t>ضعف</w:t>
      </w:r>
      <w:r w:rsidRPr="00C85B9B">
        <w:rPr>
          <w:rFonts w:ascii="Amiri" w:hAnsi="Amiri" w:cs="Amiri"/>
          <w:sz w:val="26"/>
          <w:szCs w:val="26"/>
          <w:rtl/>
          <w:lang w:bidi="ar-DZ"/>
        </w:rPr>
        <w:t xml:space="preserve"> للآخر"</w:t>
      </w:r>
      <w:r>
        <w:rPr>
          <w:rFonts w:ascii="Amiri" w:hAnsi="Amiri" w:cs="Amiri"/>
          <w:sz w:val="26"/>
          <w:szCs w:val="26"/>
          <w:rtl/>
          <w:lang w:bidi="ar-DZ"/>
        </w:rPr>
        <w:br/>
      </w:r>
      <w:r>
        <w:rPr>
          <w:rFonts w:ascii="Amiri" w:hAnsi="Amiri" w:cs="Amiri" w:hint="cs"/>
          <w:sz w:val="26"/>
          <w:szCs w:val="26"/>
          <w:rtl/>
        </w:rPr>
        <w:t xml:space="preserve">           </w:t>
      </w:r>
      <w:r w:rsidRPr="00C85B9B">
        <w:rPr>
          <w:rFonts w:ascii="Amiri" w:hAnsi="Amiri" w:cs="Amiri"/>
          <w:position w:val="-6"/>
          <w:sz w:val="26"/>
          <w:szCs w:val="26"/>
        </w:rPr>
        <w:object w:dxaOrig="240" w:dyaOrig="279" w14:anchorId="0F6A3812">
          <v:shape id="_x0000_i3242" type="#_x0000_t75" style="width:11.7pt;height:14.25pt" o:ole="">
            <v:imagedata r:id="rId83" o:title=""/>
          </v:shape>
          <o:OLEObject Type="Embed" ProgID="Equation.DSMT4" ShapeID="_x0000_i3242" DrawAspect="Content" ObjectID="_1795180388" r:id="rId588"/>
        </w:object>
      </w:r>
      <w:r w:rsidRPr="00C85B9B">
        <w:rPr>
          <w:rFonts w:ascii="Amiri" w:hAnsi="Amiri" w:cs="Amiri"/>
          <w:sz w:val="26"/>
          <w:szCs w:val="26"/>
          <w:rtl/>
        </w:rPr>
        <w:t>:</w:t>
      </w:r>
      <w:r w:rsidRPr="00C85B9B">
        <w:rPr>
          <w:rFonts w:ascii="Amiri" w:hAnsi="Amiri" w:cs="Amiri"/>
          <w:sz w:val="26"/>
          <w:szCs w:val="26"/>
          <w:rtl/>
          <w:lang w:bidi="ar-DZ"/>
        </w:rPr>
        <w:t xml:space="preserve">"الحصول على رقمين مجموعهما أكبر أو يساوي4"     </w:t>
      </w:r>
    </w:p>
    <w:p w14:paraId="1CD95D7D" w14:textId="3D85877A" w:rsidR="00C0357A" w:rsidRPr="00C85B9B" w:rsidRDefault="00C0357A" w:rsidP="00C0357A">
      <w:pPr>
        <w:bidi/>
        <w:spacing w:after="0" w:line="240" w:lineRule="auto"/>
        <w:jc w:val="both"/>
        <w:rPr>
          <w:rFonts w:ascii="Amiri" w:hAnsi="Amiri" w:cs="Amiri"/>
          <w:sz w:val="26"/>
          <w:szCs w:val="26"/>
          <w:rtl/>
          <w:lang w:bidi="ar-DZ"/>
        </w:rPr>
      </w:pPr>
      <w:r w:rsidRPr="00C85B9B">
        <w:rPr>
          <w:rFonts w:ascii="Amiri" w:hAnsi="Amiri" w:cs="Amiri"/>
          <w:sz w:val="26"/>
          <w:szCs w:val="26"/>
          <w:rtl/>
          <w:lang w:bidi="ar-DZ"/>
        </w:rPr>
        <w:t xml:space="preserve">   </w:t>
      </w:r>
      <w:r w:rsidRPr="00C85B9B">
        <w:rPr>
          <w:rFonts w:ascii="Amiri" w:hAnsi="Amiri" w:cs="Amiri"/>
          <w:position w:val="-4"/>
          <w:sz w:val="26"/>
          <w:szCs w:val="26"/>
        </w:rPr>
        <w:object w:dxaOrig="260" w:dyaOrig="260" w14:anchorId="78F5CFD8">
          <v:shape id="_x0000_i3264" type="#_x0000_t75" style="width:12.55pt;height:12.55pt" o:ole="">
            <v:imagedata r:id="rId85" o:title=""/>
          </v:shape>
          <o:OLEObject Type="Embed" ProgID="Equation.DSMT4" ShapeID="_x0000_i3264" DrawAspect="Content" ObjectID="_1795180389" r:id="rId589"/>
        </w:object>
      </w:r>
      <w:r w:rsidRPr="00C85B9B">
        <w:rPr>
          <w:rFonts w:ascii="Amiri" w:hAnsi="Amiri" w:cs="Amiri"/>
          <w:sz w:val="26"/>
          <w:szCs w:val="26"/>
          <w:rtl/>
        </w:rPr>
        <w:t>:</w:t>
      </w:r>
      <w:r w:rsidRPr="00C85B9B">
        <w:rPr>
          <w:rFonts w:ascii="Amiri" w:hAnsi="Amiri" w:cs="Amiri"/>
          <w:sz w:val="26"/>
          <w:szCs w:val="26"/>
          <w:rtl/>
          <w:lang w:bidi="ar-DZ"/>
        </w:rPr>
        <w:t>"الحصول على رقمين أحدهما هو الرقم2"</w:t>
      </w:r>
    </w:p>
    <w:p w14:paraId="4CCC7982" w14:textId="5416AE90" w:rsidR="00F40C1D" w:rsidRPr="00C0357A" w:rsidRDefault="00C0357A" w:rsidP="00C0357A">
      <w:pPr>
        <w:pStyle w:val="Paragraphedeliste"/>
        <w:numPr>
          <w:ilvl w:val="0"/>
          <w:numId w:val="54"/>
        </w:numPr>
        <w:bidi/>
        <w:spacing w:after="0" w:line="240" w:lineRule="auto"/>
        <w:ind w:left="-428"/>
        <w:jc w:val="both"/>
        <w:rPr>
          <w:rFonts w:ascii="Amiri" w:hAnsi="Amiri" w:cs="Amiri"/>
          <w:sz w:val="26"/>
          <w:szCs w:val="26"/>
          <w:rtl/>
          <w:lang w:bidi="ar-DZ"/>
        </w:rPr>
      </w:pPr>
      <w:r w:rsidRPr="00C85B9B">
        <w:rPr>
          <w:rFonts w:ascii="Amiri" w:hAnsi="Amiri" w:cs="Amiri" w:hint="cs"/>
          <w:sz w:val="26"/>
          <w:szCs w:val="26"/>
          <w:rtl/>
          <w:lang w:bidi="ar-DZ"/>
        </w:rPr>
        <w:t xml:space="preserve">عين الحوادث التالية:  </w:t>
      </w:r>
      <w:r w:rsidRPr="00C85B9B">
        <w:rPr>
          <w:rFonts w:ascii="Amiri" w:hAnsi="Amiri" w:cs="Amiri"/>
          <w:position w:val="-4"/>
          <w:sz w:val="26"/>
          <w:szCs w:val="26"/>
          <w:lang w:bidi="ar-DZ"/>
        </w:rPr>
        <w:object w:dxaOrig="660" w:dyaOrig="260" w14:anchorId="09339259">
          <v:shape id="_x0000_i3229" type="#_x0000_t75" style="width:32.65pt;height:12.55pt" o:ole="">
            <v:imagedata r:id="rId87" o:title=""/>
          </v:shape>
          <o:OLEObject Type="Embed" ProgID="Equation.DSMT4" ShapeID="_x0000_i3229" DrawAspect="Content" ObjectID="_1795180390" r:id="rId590"/>
        </w:object>
      </w:r>
      <w:r w:rsidRPr="00C85B9B">
        <w:rPr>
          <w:rFonts w:ascii="Amiri" w:hAnsi="Amiri" w:cs="Amiri" w:hint="cs"/>
          <w:sz w:val="26"/>
          <w:szCs w:val="26"/>
          <w:rtl/>
          <w:lang w:bidi="ar-DZ"/>
        </w:rPr>
        <w:t xml:space="preserve"> ،  </w:t>
      </w:r>
      <w:r w:rsidRPr="00C85B9B">
        <w:rPr>
          <w:rFonts w:ascii="Amiri" w:hAnsi="Amiri" w:cs="Amiri"/>
          <w:position w:val="-6"/>
          <w:sz w:val="26"/>
          <w:szCs w:val="26"/>
          <w:lang w:bidi="ar-DZ"/>
        </w:rPr>
        <w:object w:dxaOrig="240" w:dyaOrig="340" w14:anchorId="1A8223FF">
          <v:shape id="_x0000_i3230" type="#_x0000_t75" style="width:11.7pt;height:17.6pt" o:ole="">
            <v:imagedata r:id="rId89" o:title=""/>
          </v:shape>
          <o:OLEObject Type="Embed" ProgID="Equation.DSMT4" ShapeID="_x0000_i3230" DrawAspect="Content" ObjectID="_1795180391" r:id="rId591"/>
        </w:object>
      </w:r>
      <w:r w:rsidRPr="00C85B9B">
        <w:rPr>
          <w:rFonts w:ascii="Amiri" w:hAnsi="Amiri" w:cs="Amiri" w:hint="cs"/>
          <w:sz w:val="26"/>
          <w:szCs w:val="26"/>
          <w:rtl/>
          <w:lang w:bidi="ar-DZ"/>
        </w:rPr>
        <w:t xml:space="preserve"> ،  </w:t>
      </w:r>
      <w:r w:rsidRPr="00C85B9B">
        <w:rPr>
          <w:rFonts w:ascii="Amiri" w:hAnsi="Amiri" w:cs="Amiri"/>
          <w:position w:val="-6"/>
          <w:sz w:val="26"/>
          <w:szCs w:val="26"/>
          <w:lang w:bidi="ar-DZ"/>
        </w:rPr>
        <w:object w:dxaOrig="680" w:dyaOrig="279" w14:anchorId="0DABA1F1">
          <v:shape id="_x0000_i3231" type="#_x0000_t75" style="width:33.5pt;height:14.25pt" o:ole="">
            <v:imagedata r:id="rId91" o:title=""/>
          </v:shape>
          <o:OLEObject Type="Embed" ProgID="Equation.DSMT4" ShapeID="_x0000_i3231" DrawAspect="Content" ObjectID="_1795180392" r:id="rId592"/>
        </w:object>
      </w:r>
    </w:p>
    <w:p w14:paraId="04D3D198" w14:textId="77777777" w:rsidR="00F40C1D" w:rsidRPr="00F40C1D" w:rsidRDefault="00F40C1D" w:rsidP="006D0EEE">
      <w:pPr>
        <w:shd w:val="clear" w:color="auto" w:fill="EAF1DD" w:themeFill="accent3" w:themeFillTint="33"/>
        <w:bidi/>
        <w:ind w:left="-853"/>
        <w:jc w:val="both"/>
        <w:rPr>
          <w:rFonts w:ascii="Amiri" w:hAnsi="Amiri" w:cs="Amiri"/>
          <w:b/>
          <w:bCs/>
          <w:color w:val="FF0000"/>
          <w:sz w:val="24"/>
          <w:szCs w:val="24"/>
          <w:u w:val="single"/>
          <w:rtl/>
          <w:lang w:bidi="ar-DZ"/>
        </w:rPr>
      </w:pPr>
      <w:r w:rsidRPr="00F40C1D">
        <w:rPr>
          <w:rFonts w:ascii="Amiri" w:hAnsi="Amiri" w:cs="Amiri" w:hint="cs"/>
          <w:b/>
          <w:bCs/>
          <w:color w:val="FF0000"/>
          <w:sz w:val="24"/>
          <w:szCs w:val="24"/>
          <w:u w:val="single"/>
          <w:rtl/>
          <w:lang w:bidi="ar-DZ"/>
        </w:rPr>
        <w:t>التمرين 05:</w:t>
      </w:r>
    </w:p>
    <w:p w14:paraId="4D1C5DF4" w14:textId="77777777" w:rsidR="00F40C1D" w:rsidRPr="00F40C1D" w:rsidRDefault="00F40C1D" w:rsidP="00C0357A">
      <w:pPr>
        <w:bidi/>
        <w:spacing w:after="0" w:line="240" w:lineRule="auto"/>
        <w:ind w:left="-995" w:right="-851"/>
        <w:rPr>
          <w:rFonts w:ascii="Amiri" w:hAnsi="Amiri" w:cs="Amiri"/>
          <w:sz w:val="24"/>
          <w:szCs w:val="24"/>
          <w:rtl/>
          <w:lang w:bidi="ar-DZ"/>
        </w:rPr>
      </w:pPr>
      <w:r w:rsidRPr="00F40C1D">
        <w:rPr>
          <w:rFonts w:ascii="Amiri" w:hAnsi="Amiri" w:cs="Amiri"/>
          <w:sz w:val="24"/>
          <w:szCs w:val="24"/>
          <w:rtl/>
          <w:lang w:bidi="ar-DZ"/>
        </w:rPr>
        <w:t>يحتوي كيس على 20 كر</w:t>
      </w:r>
      <w:r w:rsidRPr="00F40C1D">
        <w:rPr>
          <w:rFonts w:ascii="Amiri" w:hAnsi="Amiri" w:cs="Amiri" w:hint="cs"/>
          <w:sz w:val="24"/>
          <w:szCs w:val="24"/>
          <w:rtl/>
          <w:lang w:bidi="ar-DZ"/>
        </w:rPr>
        <w:t>ية</w:t>
      </w:r>
      <w:r w:rsidRPr="00F40C1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F40C1D">
        <w:rPr>
          <w:rFonts w:ascii="Amiri" w:hAnsi="Amiri" w:cs="Amiri" w:hint="cs"/>
          <w:sz w:val="24"/>
          <w:szCs w:val="24"/>
          <w:rtl/>
          <w:lang w:bidi="ar-DZ"/>
        </w:rPr>
        <w:t>منها 7 حمراء و5 خضراء و8 سوداء. نسحب كرتين ونهتم باللون الظاهر دون الاخذ بعين الاعتبار ترتيب اللونين</w:t>
      </w:r>
    </w:p>
    <w:p w14:paraId="544D3A26" w14:textId="77777777" w:rsidR="00F40C1D" w:rsidRPr="00F40C1D" w:rsidRDefault="00F40C1D" w:rsidP="00C0357A">
      <w:pPr>
        <w:pStyle w:val="Paragraphedeliste"/>
        <w:bidi/>
        <w:spacing w:after="0" w:line="240" w:lineRule="auto"/>
        <w:ind w:left="0"/>
        <w:rPr>
          <w:rFonts w:ascii="Amiri" w:hAnsi="Amiri" w:cs="Amiri"/>
          <w:sz w:val="24"/>
          <w:szCs w:val="24"/>
          <w:rtl/>
          <w:lang w:bidi="ar-DZ"/>
        </w:rPr>
      </w:pPr>
      <w:r w:rsidRPr="00F40C1D">
        <w:rPr>
          <w:rFonts w:ascii="Amiri" w:hAnsi="Amiri" w:cs="Amiri"/>
          <w:sz w:val="24"/>
          <w:szCs w:val="24"/>
          <w:rtl/>
          <w:lang w:bidi="ar-DZ"/>
        </w:rPr>
        <w:t>ما هي مجموعة الإمكانيات المحصل عليها</w:t>
      </w:r>
      <w:r w:rsidRPr="00F40C1D">
        <w:rPr>
          <w:rFonts w:ascii="Amiri" w:hAnsi="Amiri" w:cs="Amiri" w:hint="cs"/>
          <w:sz w:val="24"/>
          <w:szCs w:val="24"/>
          <w:rtl/>
          <w:lang w:bidi="ar-DZ"/>
        </w:rPr>
        <w:t xml:space="preserve"> في كل حالة: </w:t>
      </w:r>
    </w:p>
    <w:p w14:paraId="31BC9BD9" w14:textId="77777777" w:rsidR="00F40C1D" w:rsidRPr="00F40C1D" w:rsidRDefault="00F40C1D" w:rsidP="00C0357A">
      <w:pPr>
        <w:pStyle w:val="Paragraphedeliste"/>
        <w:numPr>
          <w:ilvl w:val="0"/>
          <w:numId w:val="55"/>
        </w:numPr>
        <w:bidi/>
        <w:rPr>
          <w:rFonts w:ascii="Amiri" w:hAnsi="Amiri" w:cs="Amiri"/>
          <w:sz w:val="24"/>
          <w:szCs w:val="24"/>
          <w:lang w:bidi="ar-DZ"/>
        </w:rPr>
      </w:pPr>
      <w:r w:rsidRPr="00F40C1D">
        <w:rPr>
          <w:rFonts w:ascii="Amiri" w:hAnsi="Amiri" w:cs="Amiri" w:hint="cs"/>
          <w:sz w:val="24"/>
          <w:szCs w:val="24"/>
          <w:rtl/>
          <w:lang w:bidi="ar-DZ"/>
        </w:rPr>
        <w:t>نسحب</w:t>
      </w:r>
      <w:r w:rsidRPr="00F40C1D">
        <w:rPr>
          <w:rFonts w:ascii="Amiri" w:hAnsi="Amiri" w:cs="Amiri"/>
          <w:sz w:val="24"/>
          <w:szCs w:val="24"/>
          <w:rtl/>
          <w:lang w:bidi="ar-DZ"/>
        </w:rPr>
        <w:t xml:space="preserve"> كر</w:t>
      </w:r>
      <w:r w:rsidRPr="00F40C1D">
        <w:rPr>
          <w:rFonts w:ascii="Amiri" w:hAnsi="Amiri" w:cs="Amiri" w:hint="cs"/>
          <w:sz w:val="24"/>
          <w:szCs w:val="24"/>
          <w:rtl/>
          <w:lang w:bidi="ar-DZ"/>
        </w:rPr>
        <w:t>ية</w:t>
      </w:r>
      <w:r w:rsidRPr="00F40C1D">
        <w:rPr>
          <w:rFonts w:ascii="Amiri" w:hAnsi="Amiri" w:cs="Amiri"/>
          <w:sz w:val="24"/>
          <w:szCs w:val="24"/>
          <w:rtl/>
          <w:lang w:bidi="ar-DZ"/>
        </w:rPr>
        <w:t xml:space="preserve"> واحدة ونسجل لونها ثم نرجعها إلى الكيس ونسحب كرة أخرى ونسجل لونها.</w:t>
      </w:r>
    </w:p>
    <w:p w14:paraId="2BB397B8" w14:textId="77777777" w:rsidR="00F40C1D" w:rsidRDefault="00F40C1D" w:rsidP="00C0357A">
      <w:pPr>
        <w:pStyle w:val="Paragraphedeliste"/>
        <w:numPr>
          <w:ilvl w:val="0"/>
          <w:numId w:val="55"/>
        </w:numPr>
        <w:bidi/>
        <w:rPr>
          <w:rFonts w:ascii="Amiri" w:hAnsi="Amiri" w:cs="Amiri"/>
          <w:sz w:val="24"/>
          <w:szCs w:val="24"/>
          <w:lang w:bidi="ar-DZ"/>
        </w:rPr>
      </w:pPr>
      <w:r w:rsidRPr="00F40C1D">
        <w:rPr>
          <w:rFonts w:ascii="Amiri" w:hAnsi="Amiri" w:cs="Amiri" w:hint="cs"/>
          <w:sz w:val="24"/>
          <w:szCs w:val="24"/>
          <w:rtl/>
          <w:lang w:bidi="ar-DZ"/>
        </w:rPr>
        <w:t>نسحب</w:t>
      </w:r>
      <w:r w:rsidRPr="00F40C1D">
        <w:rPr>
          <w:rFonts w:ascii="Amiri" w:hAnsi="Amiri" w:cs="Amiri"/>
          <w:sz w:val="24"/>
          <w:szCs w:val="24"/>
          <w:rtl/>
          <w:lang w:bidi="ar-DZ"/>
        </w:rPr>
        <w:t xml:space="preserve"> كر</w:t>
      </w:r>
      <w:r w:rsidRPr="00F40C1D">
        <w:rPr>
          <w:rFonts w:ascii="Amiri" w:hAnsi="Amiri" w:cs="Amiri" w:hint="cs"/>
          <w:sz w:val="24"/>
          <w:szCs w:val="24"/>
          <w:rtl/>
          <w:lang w:bidi="ar-DZ"/>
        </w:rPr>
        <w:t>ية</w:t>
      </w:r>
      <w:r w:rsidRPr="00F40C1D">
        <w:rPr>
          <w:rFonts w:ascii="Amiri" w:hAnsi="Amiri" w:cs="Amiri"/>
          <w:sz w:val="24"/>
          <w:szCs w:val="24"/>
          <w:rtl/>
          <w:lang w:bidi="ar-DZ"/>
        </w:rPr>
        <w:t xml:space="preserve"> واحدة ونسجل لونه</w:t>
      </w:r>
      <w:r w:rsidRPr="00F40C1D">
        <w:rPr>
          <w:rFonts w:ascii="Amiri" w:hAnsi="Amiri" w:cs="Amiri" w:hint="cs"/>
          <w:sz w:val="24"/>
          <w:szCs w:val="24"/>
          <w:rtl/>
          <w:lang w:bidi="ar-DZ"/>
        </w:rPr>
        <w:t xml:space="preserve"> ثم </w:t>
      </w:r>
      <w:r w:rsidRPr="00F40C1D">
        <w:rPr>
          <w:rFonts w:ascii="Amiri" w:hAnsi="Amiri" w:cs="Amiri"/>
          <w:sz w:val="24"/>
          <w:szCs w:val="24"/>
          <w:rtl/>
          <w:lang w:bidi="ar-DZ"/>
        </w:rPr>
        <w:t>نسحب كرة أخرى ونسجل لونها.</w:t>
      </w:r>
    </w:p>
    <w:p w14:paraId="69C967BE" w14:textId="048F31D7" w:rsidR="00C0357A" w:rsidRPr="00C0357A" w:rsidRDefault="00C0357A" w:rsidP="00C0357A">
      <w:pPr>
        <w:pStyle w:val="Paragraphedeliste"/>
        <w:bidi/>
        <w:ind w:left="-711"/>
        <w:rPr>
          <w:rFonts w:ascii="Amiri" w:hAnsi="Amiri" w:cs="Amiri"/>
          <w:b/>
          <w:bCs/>
          <w:color w:val="FF0000"/>
          <w:sz w:val="24"/>
          <w:szCs w:val="24"/>
          <w:lang w:bidi="ar-DZ"/>
        </w:rPr>
      </w:pPr>
      <w:r w:rsidRPr="00C0357A">
        <w:rPr>
          <w:rFonts w:ascii="Amiri" w:hAnsi="Amiri" w:cs="Amiri" w:hint="cs"/>
          <w:b/>
          <w:bCs/>
          <w:color w:val="FF0000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....................................................................................................................................................................................</w:t>
      </w:r>
    </w:p>
    <w:p w14:paraId="04EA4567" w14:textId="77777777" w:rsidR="00C0357A" w:rsidRPr="00C85B9B" w:rsidRDefault="00C0357A" w:rsidP="006D0EEE">
      <w:pPr>
        <w:shd w:val="clear" w:color="auto" w:fill="EAF1DD" w:themeFill="accent3" w:themeFillTint="33"/>
        <w:bidi/>
        <w:ind w:left="-569" w:hanging="426"/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val="en-US" w:bidi="ar-DZ"/>
        </w:rPr>
      </w:pPr>
      <w:r w:rsidRPr="00C85B9B">
        <w:rPr>
          <w:rFonts w:ascii="Amiri" w:hAnsi="Amiri" w:cs="Amiri" w:hint="cs"/>
          <w:b/>
          <w:bCs/>
          <w:color w:val="FF0000"/>
          <w:sz w:val="26"/>
          <w:szCs w:val="26"/>
          <w:u w:val="single"/>
          <w:rtl/>
          <w:lang w:val="en-US" w:bidi="ar-DZ"/>
        </w:rPr>
        <w:t>تمرين 04:</w:t>
      </w:r>
    </w:p>
    <w:p w14:paraId="2A752908" w14:textId="77777777" w:rsidR="00C0357A" w:rsidRPr="00C85B9B" w:rsidRDefault="00C0357A" w:rsidP="00C0357A">
      <w:pPr>
        <w:bidi/>
        <w:spacing w:after="0" w:line="240" w:lineRule="auto"/>
        <w:ind w:left="-853"/>
        <w:rPr>
          <w:rFonts w:ascii="Amiri" w:eastAsia="Calibri" w:hAnsi="Amiri" w:cs="Amiri"/>
          <w:sz w:val="26"/>
          <w:szCs w:val="26"/>
          <w:rtl/>
        </w:rPr>
      </w:pPr>
      <w:r w:rsidRPr="00C85B9B">
        <w:rPr>
          <w:rFonts w:ascii="Amiri" w:eastAsia="Calibri" w:hAnsi="Amiri" w:cs="Amiri"/>
          <w:sz w:val="26"/>
          <w:szCs w:val="26"/>
          <w:rtl/>
        </w:rPr>
        <w:t>نرمي زهر نرد متجانس مرقم بالأرقام 1، 2 ،3 ،4، 5، 6 مرتين متتاليتين ونسجل الرقم الظاهر في كل مرة</w:t>
      </w:r>
    </w:p>
    <w:p w14:paraId="6BB3DC9D" w14:textId="77777777" w:rsidR="00C0357A" w:rsidRDefault="00C0357A" w:rsidP="00C0357A">
      <w:pPr>
        <w:numPr>
          <w:ilvl w:val="0"/>
          <w:numId w:val="57"/>
        </w:numPr>
        <w:bidi/>
        <w:ind w:left="-428"/>
        <w:contextualSpacing/>
        <w:rPr>
          <w:rFonts w:ascii="Amiri" w:eastAsia="Calibri" w:hAnsi="Amiri" w:cs="Amiri"/>
          <w:sz w:val="26"/>
          <w:szCs w:val="26"/>
        </w:rPr>
      </w:pPr>
      <w:r w:rsidRPr="00C85B9B">
        <w:rPr>
          <w:rFonts w:ascii="Amiri" w:eastAsia="Calibri" w:hAnsi="Amiri" w:cs="Amiri"/>
          <w:noProof/>
          <w:sz w:val="26"/>
          <w:szCs w:val="26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6D1605F" wp14:editId="296AD349">
                <wp:simplePos x="0" y="0"/>
                <wp:positionH relativeFrom="column">
                  <wp:posOffset>-709044</wp:posOffset>
                </wp:positionH>
                <wp:positionV relativeFrom="paragraph">
                  <wp:posOffset>302422</wp:posOffset>
                </wp:positionV>
                <wp:extent cx="2445488" cy="1543050"/>
                <wp:effectExtent l="0" t="0" r="0" b="0"/>
                <wp:wrapNone/>
                <wp:docPr id="322809343" name="Rectangle 322809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488" cy="1543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03"/>
                              <w:gridCol w:w="465"/>
                              <w:gridCol w:w="465"/>
                              <w:gridCol w:w="416"/>
                              <w:gridCol w:w="395"/>
                              <w:gridCol w:w="396"/>
                              <w:gridCol w:w="493"/>
                            </w:tblGrid>
                            <w:tr w:rsidR="00C0357A" w14:paraId="095EE253" w14:textId="77777777" w:rsidTr="00EC4FD5">
                              <w:trPr>
                                <w:trHeight w:val="416"/>
                              </w:trPr>
                              <w:tc>
                                <w:tcPr>
                                  <w:tcW w:w="903" w:type="dxa"/>
                                </w:tcPr>
                                <w:p w14:paraId="7B92B538" w14:textId="77777777" w:rsidR="00C0357A" w:rsidRDefault="00C0357A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رمية1    </w:t>
                                  </w:r>
                                  <w:r>
                                    <w:rPr>
                                      <w:rtl/>
                                    </w:rPr>
                                    <w:br/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رمية2   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463F2D0A" w14:textId="77777777" w:rsidR="00C0357A" w:rsidRDefault="00C0357A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00AFB0AE" w14:textId="77777777" w:rsidR="00C0357A" w:rsidRDefault="00C0357A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5" w:type="dxa"/>
                                </w:tcPr>
                                <w:p w14:paraId="6F19A0BB" w14:textId="77777777" w:rsidR="00C0357A" w:rsidRDefault="00C0357A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45381581" w14:textId="77777777" w:rsidR="00C0357A" w:rsidRDefault="00C0357A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139DC6B7" w14:textId="77777777" w:rsidR="00C0357A" w:rsidRDefault="00C0357A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26DD0D95" w14:textId="77777777" w:rsidR="00C0357A" w:rsidRDefault="00C0357A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C0357A" w14:paraId="53539EEE" w14:textId="77777777" w:rsidTr="00EC4FD5">
                              <w:tc>
                                <w:tcPr>
                                  <w:tcW w:w="903" w:type="dxa"/>
                                </w:tcPr>
                                <w:p w14:paraId="181D51C9" w14:textId="77777777" w:rsidR="00C0357A" w:rsidRDefault="00C0357A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37D7585F" w14:textId="77777777" w:rsidR="00C0357A" w:rsidRDefault="00C0357A" w:rsidP="002F218D"/>
                              </w:tc>
                              <w:tc>
                                <w:tcPr>
                                  <w:tcW w:w="526" w:type="dxa"/>
                                </w:tcPr>
                                <w:p w14:paraId="5B6611DF" w14:textId="77777777" w:rsidR="00C0357A" w:rsidRDefault="00C0357A" w:rsidP="002F218D"/>
                              </w:tc>
                              <w:tc>
                                <w:tcPr>
                                  <w:tcW w:w="455" w:type="dxa"/>
                                </w:tcPr>
                                <w:p w14:paraId="75C87E49" w14:textId="77777777" w:rsidR="00C0357A" w:rsidRDefault="00C0357A" w:rsidP="002F218D"/>
                              </w:tc>
                              <w:tc>
                                <w:tcPr>
                                  <w:tcW w:w="425" w:type="dxa"/>
                                </w:tcPr>
                                <w:p w14:paraId="27A1B467" w14:textId="77777777" w:rsidR="00C0357A" w:rsidRDefault="00C0357A" w:rsidP="002F218D"/>
                              </w:tc>
                              <w:tc>
                                <w:tcPr>
                                  <w:tcW w:w="426" w:type="dxa"/>
                                </w:tcPr>
                                <w:p w14:paraId="01928CE4" w14:textId="77777777" w:rsidR="00C0357A" w:rsidRDefault="00C0357A" w:rsidP="002F218D"/>
                              </w:tc>
                              <w:tc>
                                <w:tcPr>
                                  <w:tcW w:w="567" w:type="dxa"/>
                                </w:tcPr>
                                <w:p w14:paraId="6E33C684" w14:textId="77777777" w:rsidR="00C0357A" w:rsidRDefault="00C0357A" w:rsidP="002F218D"/>
                              </w:tc>
                            </w:tr>
                            <w:tr w:rsidR="00C0357A" w14:paraId="15498156" w14:textId="77777777" w:rsidTr="00EC4FD5">
                              <w:tc>
                                <w:tcPr>
                                  <w:tcW w:w="903" w:type="dxa"/>
                                </w:tcPr>
                                <w:p w14:paraId="4A04E1E8" w14:textId="77777777" w:rsidR="00C0357A" w:rsidRDefault="00C0357A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385B6C21" w14:textId="77777777" w:rsidR="00C0357A" w:rsidRDefault="00C0357A" w:rsidP="002F218D"/>
                              </w:tc>
                              <w:tc>
                                <w:tcPr>
                                  <w:tcW w:w="526" w:type="dxa"/>
                                </w:tcPr>
                                <w:p w14:paraId="26500894" w14:textId="77777777" w:rsidR="00C0357A" w:rsidRDefault="00C0357A" w:rsidP="002F218D"/>
                              </w:tc>
                              <w:tc>
                                <w:tcPr>
                                  <w:tcW w:w="455" w:type="dxa"/>
                                </w:tcPr>
                                <w:p w14:paraId="6765E064" w14:textId="77777777" w:rsidR="00C0357A" w:rsidRDefault="00C0357A" w:rsidP="002F218D"/>
                              </w:tc>
                              <w:tc>
                                <w:tcPr>
                                  <w:tcW w:w="425" w:type="dxa"/>
                                </w:tcPr>
                                <w:p w14:paraId="4A5E593C" w14:textId="77777777" w:rsidR="00C0357A" w:rsidRDefault="00C0357A" w:rsidP="002F218D"/>
                              </w:tc>
                              <w:tc>
                                <w:tcPr>
                                  <w:tcW w:w="426" w:type="dxa"/>
                                </w:tcPr>
                                <w:p w14:paraId="209224C5" w14:textId="77777777" w:rsidR="00C0357A" w:rsidRDefault="00C0357A" w:rsidP="002F218D"/>
                              </w:tc>
                              <w:tc>
                                <w:tcPr>
                                  <w:tcW w:w="567" w:type="dxa"/>
                                </w:tcPr>
                                <w:p w14:paraId="21996878" w14:textId="77777777" w:rsidR="00C0357A" w:rsidRDefault="00C0357A" w:rsidP="002F218D"/>
                              </w:tc>
                            </w:tr>
                            <w:tr w:rsidR="00C0357A" w14:paraId="714FA890" w14:textId="77777777" w:rsidTr="00EC4FD5">
                              <w:tc>
                                <w:tcPr>
                                  <w:tcW w:w="903" w:type="dxa"/>
                                </w:tcPr>
                                <w:p w14:paraId="3FF38D7E" w14:textId="77777777" w:rsidR="00C0357A" w:rsidRDefault="00C0357A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7D87FF06" w14:textId="77777777" w:rsidR="00C0357A" w:rsidRDefault="00C0357A" w:rsidP="002F218D"/>
                              </w:tc>
                              <w:tc>
                                <w:tcPr>
                                  <w:tcW w:w="526" w:type="dxa"/>
                                </w:tcPr>
                                <w:p w14:paraId="654F8ABB" w14:textId="77777777" w:rsidR="00C0357A" w:rsidRDefault="00C0357A" w:rsidP="002F218D"/>
                              </w:tc>
                              <w:tc>
                                <w:tcPr>
                                  <w:tcW w:w="455" w:type="dxa"/>
                                </w:tcPr>
                                <w:p w14:paraId="378A0405" w14:textId="77777777" w:rsidR="00C0357A" w:rsidRDefault="00C0357A" w:rsidP="002F218D"/>
                              </w:tc>
                              <w:tc>
                                <w:tcPr>
                                  <w:tcW w:w="425" w:type="dxa"/>
                                </w:tcPr>
                                <w:p w14:paraId="44C916B9" w14:textId="77777777" w:rsidR="00C0357A" w:rsidRDefault="00C0357A" w:rsidP="002F218D"/>
                              </w:tc>
                              <w:tc>
                                <w:tcPr>
                                  <w:tcW w:w="426" w:type="dxa"/>
                                </w:tcPr>
                                <w:p w14:paraId="7179880D" w14:textId="77777777" w:rsidR="00C0357A" w:rsidRDefault="00C0357A" w:rsidP="002F218D"/>
                              </w:tc>
                              <w:tc>
                                <w:tcPr>
                                  <w:tcW w:w="567" w:type="dxa"/>
                                </w:tcPr>
                                <w:p w14:paraId="5E655A8C" w14:textId="77777777" w:rsidR="00C0357A" w:rsidRDefault="00C0357A" w:rsidP="002F218D"/>
                              </w:tc>
                            </w:tr>
                            <w:tr w:rsidR="00C0357A" w14:paraId="461FBFED" w14:textId="77777777" w:rsidTr="00EC4FD5">
                              <w:tc>
                                <w:tcPr>
                                  <w:tcW w:w="903" w:type="dxa"/>
                                </w:tcPr>
                                <w:p w14:paraId="1802983F" w14:textId="77777777" w:rsidR="00C0357A" w:rsidRDefault="00C0357A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36976D26" w14:textId="77777777" w:rsidR="00C0357A" w:rsidRDefault="00C0357A" w:rsidP="002F218D"/>
                              </w:tc>
                              <w:tc>
                                <w:tcPr>
                                  <w:tcW w:w="526" w:type="dxa"/>
                                </w:tcPr>
                                <w:p w14:paraId="6A43107C" w14:textId="77777777" w:rsidR="00C0357A" w:rsidRDefault="00C0357A" w:rsidP="002F218D"/>
                              </w:tc>
                              <w:tc>
                                <w:tcPr>
                                  <w:tcW w:w="455" w:type="dxa"/>
                                </w:tcPr>
                                <w:p w14:paraId="29DC6267" w14:textId="77777777" w:rsidR="00C0357A" w:rsidRDefault="00C0357A" w:rsidP="002F218D"/>
                              </w:tc>
                              <w:tc>
                                <w:tcPr>
                                  <w:tcW w:w="425" w:type="dxa"/>
                                </w:tcPr>
                                <w:p w14:paraId="06B7DED7" w14:textId="77777777" w:rsidR="00C0357A" w:rsidRDefault="00C0357A" w:rsidP="002F218D"/>
                              </w:tc>
                              <w:tc>
                                <w:tcPr>
                                  <w:tcW w:w="426" w:type="dxa"/>
                                </w:tcPr>
                                <w:p w14:paraId="56EC9447" w14:textId="77777777" w:rsidR="00C0357A" w:rsidRDefault="00C0357A" w:rsidP="002F218D"/>
                              </w:tc>
                              <w:tc>
                                <w:tcPr>
                                  <w:tcW w:w="567" w:type="dxa"/>
                                </w:tcPr>
                                <w:p w14:paraId="4D014E25" w14:textId="77777777" w:rsidR="00C0357A" w:rsidRDefault="00C0357A" w:rsidP="002F218D"/>
                              </w:tc>
                            </w:tr>
                            <w:tr w:rsidR="00C0357A" w14:paraId="088BF42D" w14:textId="77777777" w:rsidTr="00EC4FD5">
                              <w:tc>
                                <w:tcPr>
                                  <w:tcW w:w="903" w:type="dxa"/>
                                </w:tcPr>
                                <w:p w14:paraId="4B12C2CF" w14:textId="77777777" w:rsidR="00C0357A" w:rsidRDefault="00C0357A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29C865A1" w14:textId="77777777" w:rsidR="00C0357A" w:rsidRDefault="00C0357A" w:rsidP="002F218D"/>
                              </w:tc>
                              <w:tc>
                                <w:tcPr>
                                  <w:tcW w:w="526" w:type="dxa"/>
                                </w:tcPr>
                                <w:p w14:paraId="07EF9095" w14:textId="77777777" w:rsidR="00C0357A" w:rsidRDefault="00C0357A" w:rsidP="002F218D"/>
                              </w:tc>
                              <w:tc>
                                <w:tcPr>
                                  <w:tcW w:w="455" w:type="dxa"/>
                                </w:tcPr>
                                <w:p w14:paraId="0C8A555C" w14:textId="77777777" w:rsidR="00C0357A" w:rsidRDefault="00C0357A" w:rsidP="002F218D"/>
                              </w:tc>
                              <w:tc>
                                <w:tcPr>
                                  <w:tcW w:w="425" w:type="dxa"/>
                                </w:tcPr>
                                <w:p w14:paraId="31F96ADD" w14:textId="77777777" w:rsidR="00C0357A" w:rsidRDefault="00C0357A" w:rsidP="002F218D"/>
                              </w:tc>
                              <w:tc>
                                <w:tcPr>
                                  <w:tcW w:w="426" w:type="dxa"/>
                                </w:tcPr>
                                <w:p w14:paraId="48855BDA" w14:textId="77777777" w:rsidR="00C0357A" w:rsidRDefault="00C0357A" w:rsidP="002F218D"/>
                              </w:tc>
                              <w:tc>
                                <w:tcPr>
                                  <w:tcW w:w="567" w:type="dxa"/>
                                </w:tcPr>
                                <w:p w14:paraId="3F21A38B" w14:textId="77777777" w:rsidR="00C0357A" w:rsidRDefault="00C0357A" w:rsidP="002F218D"/>
                              </w:tc>
                            </w:tr>
                            <w:tr w:rsidR="00C0357A" w14:paraId="1CAC8E64" w14:textId="77777777" w:rsidTr="00EC4FD5">
                              <w:tc>
                                <w:tcPr>
                                  <w:tcW w:w="903" w:type="dxa"/>
                                </w:tcPr>
                                <w:p w14:paraId="7C230C4E" w14:textId="77777777" w:rsidR="00C0357A" w:rsidRDefault="00C0357A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679C01BF" w14:textId="77777777" w:rsidR="00C0357A" w:rsidRDefault="00C0357A" w:rsidP="002F218D"/>
                              </w:tc>
                              <w:tc>
                                <w:tcPr>
                                  <w:tcW w:w="526" w:type="dxa"/>
                                </w:tcPr>
                                <w:p w14:paraId="66FBEE80" w14:textId="77777777" w:rsidR="00C0357A" w:rsidRDefault="00C0357A" w:rsidP="002F218D"/>
                              </w:tc>
                              <w:tc>
                                <w:tcPr>
                                  <w:tcW w:w="455" w:type="dxa"/>
                                </w:tcPr>
                                <w:p w14:paraId="69F996D7" w14:textId="77777777" w:rsidR="00C0357A" w:rsidRDefault="00C0357A" w:rsidP="002F218D"/>
                              </w:tc>
                              <w:tc>
                                <w:tcPr>
                                  <w:tcW w:w="425" w:type="dxa"/>
                                </w:tcPr>
                                <w:p w14:paraId="271C96FD" w14:textId="77777777" w:rsidR="00C0357A" w:rsidRDefault="00C0357A" w:rsidP="002F218D"/>
                              </w:tc>
                              <w:tc>
                                <w:tcPr>
                                  <w:tcW w:w="426" w:type="dxa"/>
                                </w:tcPr>
                                <w:p w14:paraId="0ED93C6F" w14:textId="77777777" w:rsidR="00C0357A" w:rsidRDefault="00C0357A" w:rsidP="002F218D"/>
                              </w:tc>
                              <w:tc>
                                <w:tcPr>
                                  <w:tcW w:w="567" w:type="dxa"/>
                                </w:tcPr>
                                <w:p w14:paraId="3EF01D9B" w14:textId="77777777" w:rsidR="00C0357A" w:rsidRDefault="00C0357A" w:rsidP="002F218D"/>
                              </w:tc>
                            </w:tr>
                          </w:tbl>
                          <w:p w14:paraId="22DF45F5" w14:textId="77777777" w:rsidR="00C0357A" w:rsidRDefault="00C0357A" w:rsidP="00C035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1605F" id="Rectangle 322809343" o:spid="_x0000_s1068" style="position:absolute;left:0;text-align:left;margin-left:-55.85pt;margin-top:23.8pt;width:192.55pt;height:121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" fillcolor="window" stroked="f" strokeweight="2pt">
                <v:textbox>
                  <w:txbxContent>
                    <w:tbl>
                      <w:tblPr>
                        <w:tblStyle w:val="Grilledutableau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903"/>
                        <w:gridCol w:w="465"/>
                        <w:gridCol w:w="465"/>
                        <w:gridCol w:w="416"/>
                        <w:gridCol w:w="395"/>
                        <w:gridCol w:w="396"/>
                        <w:gridCol w:w="493"/>
                      </w:tblGrid>
                      <w:tr w:rsidR="00C0357A" w14:paraId="095EE253" w14:textId="77777777" w:rsidTr="00EC4FD5">
                        <w:trPr>
                          <w:trHeight w:val="416"/>
                        </w:trPr>
                        <w:tc>
                          <w:tcPr>
                            <w:tcW w:w="903" w:type="dxa"/>
                          </w:tcPr>
                          <w:p w14:paraId="7B92B538" w14:textId="77777777" w:rsidR="00C0357A" w:rsidRDefault="00C0357A" w:rsidP="002F218D">
                            <w:r>
                              <w:rPr>
                                <w:rFonts w:hint="cs"/>
                                <w:rtl/>
                              </w:rPr>
                              <w:t xml:space="preserve">رمية1    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رمية2   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463F2D0A" w14:textId="77777777" w:rsidR="00C0357A" w:rsidRDefault="00C0357A" w:rsidP="002F218D"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00AFB0AE" w14:textId="77777777" w:rsidR="00C0357A" w:rsidRDefault="00C0357A" w:rsidP="002F218D"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55" w:type="dxa"/>
                          </w:tcPr>
                          <w:p w14:paraId="6F19A0BB" w14:textId="77777777" w:rsidR="00C0357A" w:rsidRDefault="00C0357A" w:rsidP="002F218D"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45381581" w14:textId="77777777" w:rsidR="00C0357A" w:rsidRDefault="00C0357A" w:rsidP="002F218D">
                            <w:r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139DC6B7" w14:textId="77777777" w:rsidR="00C0357A" w:rsidRDefault="00C0357A" w:rsidP="002F218D">
                            <w:r>
                              <w:rPr>
                                <w:rFonts w:hint="cs"/>
                                <w:rtl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26DD0D95" w14:textId="77777777" w:rsidR="00C0357A" w:rsidRDefault="00C0357A" w:rsidP="002F218D">
                            <w:r>
                              <w:rPr>
                                <w:rFonts w:hint="cs"/>
                                <w:rtl/>
                              </w:rPr>
                              <w:t>6</w:t>
                            </w:r>
                          </w:p>
                        </w:tc>
                      </w:tr>
                      <w:tr w:rsidR="00C0357A" w14:paraId="53539EEE" w14:textId="77777777" w:rsidTr="00EC4FD5">
                        <w:tc>
                          <w:tcPr>
                            <w:tcW w:w="903" w:type="dxa"/>
                          </w:tcPr>
                          <w:p w14:paraId="181D51C9" w14:textId="77777777" w:rsidR="00C0357A" w:rsidRDefault="00C0357A" w:rsidP="002F218D"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37D7585F" w14:textId="77777777" w:rsidR="00C0357A" w:rsidRDefault="00C0357A" w:rsidP="002F218D"/>
                        </w:tc>
                        <w:tc>
                          <w:tcPr>
                            <w:tcW w:w="526" w:type="dxa"/>
                          </w:tcPr>
                          <w:p w14:paraId="5B6611DF" w14:textId="77777777" w:rsidR="00C0357A" w:rsidRDefault="00C0357A" w:rsidP="002F218D"/>
                        </w:tc>
                        <w:tc>
                          <w:tcPr>
                            <w:tcW w:w="455" w:type="dxa"/>
                          </w:tcPr>
                          <w:p w14:paraId="75C87E49" w14:textId="77777777" w:rsidR="00C0357A" w:rsidRDefault="00C0357A" w:rsidP="002F218D"/>
                        </w:tc>
                        <w:tc>
                          <w:tcPr>
                            <w:tcW w:w="425" w:type="dxa"/>
                          </w:tcPr>
                          <w:p w14:paraId="27A1B467" w14:textId="77777777" w:rsidR="00C0357A" w:rsidRDefault="00C0357A" w:rsidP="002F218D"/>
                        </w:tc>
                        <w:tc>
                          <w:tcPr>
                            <w:tcW w:w="426" w:type="dxa"/>
                          </w:tcPr>
                          <w:p w14:paraId="01928CE4" w14:textId="77777777" w:rsidR="00C0357A" w:rsidRDefault="00C0357A" w:rsidP="002F218D"/>
                        </w:tc>
                        <w:tc>
                          <w:tcPr>
                            <w:tcW w:w="567" w:type="dxa"/>
                          </w:tcPr>
                          <w:p w14:paraId="6E33C684" w14:textId="77777777" w:rsidR="00C0357A" w:rsidRDefault="00C0357A" w:rsidP="002F218D"/>
                        </w:tc>
                      </w:tr>
                      <w:tr w:rsidR="00C0357A" w14:paraId="15498156" w14:textId="77777777" w:rsidTr="00EC4FD5">
                        <w:tc>
                          <w:tcPr>
                            <w:tcW w:w="903" w:type="dxa"/>
                          </w:tcPr>
                          <w:p w14:paraId="4A04E1E8" w14:textId="77777777" w:rsidR="00C0357A" w:rsidRDefault="00C0357A" w:rsidP="002F218D"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385B6C21" w14:textId="77777777" w:rsidR="00C0357A" w:rsidRDefault="00C0357A" w:rsidP="002F218D"/>
                        </w:tc>
                        <w:tc>
                          <w:tcPr>
                            <w:tcW w:w="526" w:type="dxa"/>
                          </w:tcPr>
                          <w:p w14:paraId="26500894" w14:textId="77777777" w:rsidR="00C0357A" w:rsidRDefault="00C0357A" w:rsidP="002F218D"/>
                        </w:tc>
                        <w:tc>
                          <w:tcPr>
                            <w:tcW w:w="455" w:type="dxa"/>
                          </w:tcPr>
                          <w:p w14:paraId="6765E064" w14:textId="77777777" w:rsidR="00C0357A" w:rsidRDefault="00C0357A" w:rsidP="002F218D"/>
                        </w:tc>
                        <w:tc>
                          <w:tcPr>
                            <w:tcW w:w="425" w:type="dxa"/>
                          </w:tcPr>
                          <w:p w14:paraId="4A5E593C" w14:textId="77777777" w:rsidR="00C0357A" w:rsidRDefault="00C0357A" w:rsidP="002F218D"/>
                        </w:tc>
                        <w:tc>
                          <w:tcPr>
                            <w:tcW w:w="426" w:type="dxa"/>
                          </w:tcPr>
                          <w:p w14:paraId="209224C5" w14:textId="77777777" w:rsidR="00C0357A" w:rsidRDefault="00C0357A" w:rsidP="002F218D"/>
                        </w:tc>
                        <w:tc>
                          <w:tcPr>
                            <w:tcW w:w="567" w:type="dxa"/>
                          </w:tcPr>
                          <w:p w14:paraId="21996878" w14:textId="77777777" w:rsidR="00C0357A" w:rsidRDefault="00C0357A" w:rsidP="002F218D"/>
                        </w:tc>
                      </w:tr>
                      <w:tr w:rsidR="00C0357A" w14:paraId="714FA890" w14:textId="77777777" w:rsidTr="00EC4FD5">
                        <w:tc>
                          <w:tcPr>
                            <w:tcW w:w="903" w:type="dxa"/>
                          </w:tcPr>
                          <w:p w14:paraId="3FF38D7E" w14:textId="77777777" w:rsidR="00C0357A" w:rsidRDefault="00C0357A" w:rsidP="002F218D"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7D87FF06" w14:textId="77777777" w:rsidR="00C0357A" w:rsidRDefault="00C0357A" w:rsidP="002F218D"/>
                        </w:tc>
                        <w:tc>
                          <w:tcPr>
                            <w:tcW w:w="526" w:type="dxa"/>
                          </w:tcPr>
                          <w:p w14:paraId="654F8ABB" w14:textId="77777777" w:rsidR="00C0357A" w:rsidRDefault="00C0357A" w:rsidP="002F218D"/>
                        </w:tc>
                        <w:tc>
                          <w:tcPr>
                            <w:tcW w:w="455" w:type="dxa"/>
                          </w:tcPr>
                          <w:p w14:paraId="378A0405" w14:textId="77777777" w:rsidR="00C0357A" w:rsidRDefault="00C0357A" w:rsidP="002F218D"/>
                        </w:tc>
                        <w:tc>
                          <w:tcPr>
                            <w:tcW w:w="425" w:type="dxa"/>
                          </w:tcPr>
                          <w:p w14:paraId="44C916B9" w14:textId="77777777" w:rsidR="00C0357A" w:rsidRDefault="00C0357A" w:rsidP="002F218D"/>
                        </w:tc>
                        <w:tc>
                          <w:tcPr>
                            <w:tcW w:w="426" w:type="dxa"/>
                          </w:tcPr>
                          <w:p w14:paraId="7179880D" w14:textId="77777777" w:rsidR="00C0357A" w:rsidRDefault="00C0357A" w:rsidP="002F218D"/>
                        </w:tc>
                        <w:tc>
                          <w:tcPr>
                            <w:tcW w:w="567" w:type="dxa"/>
                          </w:tcPr>
                          <w:p w14:paraId="5E655A8C" w14:textId="77777777" w:rsidR="00C0357A" w:rsidRDefault="00C0357A" w:rsidP="002F218D"/>
                        </w:tc>
                      </w:tr>
                      <w:tr w:rsidR="00C0357A" w14:paraId="461FBFED" w14:textId="77777777" w:rsidTr="00EC4FD5">
                        <w:tc>
                          <w:tcPr>
                            <w:tcW w:w="903" w:type="dxa"/>
                          </w:tcPr>
                          <w:p w14:paraId="1802983F" w14:textId="77777777" w:rsidR="00C0357A" w:rsidRDefault="00C0357A" w:rsidP="002F218D">
                            <w:r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36976D26" w14:textId="77777777" w:rsidR="00C0357A" w:rsidRDefault="00C0357A" w:rsidP="002F218D"/>
                        </w:tc>
                        <w:tc>
                          <w:tcPr>
                            <w:tcW w:w="526" w:type="dxa"/>
                          </w:tcPr>
                          <w:p w14:paraId="6A43107C" w14:textId="77777777" w:rsidR="00C0357A" w:rsidRDefault="00C0357A" w:rsidP="002F218D"/>
                        </w:tc>
                        <w:tc>
                          <w:tcPr>
                            <w:tcW w:w="455" w:type="dxa"/>
                          </w:tcPr>
                          <w:p w14:paraId="29DC6267" w14:textId="77777777" w:rsidR="00C0357A" w:rsidRDefault="00C0357A" w:rsidP="002F218D"/>
                        </w:tc>
                        <w:tc>
                          <w:tcPr>
                            <w:tcW w:w="425" w:type="dxa"/>
                          </w:tcPr>
                          <w:p w14:paraId="06B7DED7" w14:textId="77777777" w:rsidR="00C0357A" w:rsidRDefault="00C0357A" w:rsidP="002F218D"/>
                        </w:tc>
                        <w:tc>
                          <w:tcPr>
                            <w:tcW w:w="426" w:type="dxa"/>
                          </w:tcPr>
                          <w:p w14:paraId="56EC9447" w14:textId="77777777" w:rsidR="00C0357A" w:rsidRDefault="00C0357A" w:rsidP="002F218D"/>
                        </w:tc>
                        <w:tc>
                          <w:tcPr>
                            <w:tcW w:w="567" w:type="dxa"/>
                          </w:tcPr>
                          <w:p w14:paraId="4D014E25" w14:textId="77777777" w:rsidR="00C0357A" w:rsidRDefault="00C0357A" w:rsidP="002F218D"/>
                        </w:tc>
                      </w:tr>
                      <w:tr w:rsidR="00C0357A" w14:paraId="088BF42D" w14:textId="77777777" w:rsidTr="00EC4FD5">
                        <w:tc>
                          <w:tcPr>
                            <w:tcW w:w="903" w:type="dxa"/>
                          </w:tcPr>
                          <w:p w14:paraId="4B12C2CF" w14:textId="77777777" w:rsidR="00C0357A" w:rsidRDefault="00C0357A" w:rsidP="002F218D">
                            <w:r>
                              <w:rPr>
                                <w:rFonts w:hint="cs"/>
                                <w:rtl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29C865A1" w14:textId="77777777" w:rsidR="00C0357A" w:rsidRDefault="00C0357A" w:rsidP="002F218D"/>
                        </w:tc>
                        <w:tc>
                          <w:tcPr>
                            <w:tcW w:w="526" w:type="dxa"/>
                          </w:tcPr>
                          <w:p w14:paraId="07EF9095" w14:textId="77777777" w:rsidR="00C0357A" w:rsidRDefault="00C0357A" w:rsidP="002F218D"/>
                        </w:tc>
                        <w:tc>
                          <w:tcPr>
                            <w:tcW w:w="455" w:type="dxa"/>
                          </w:tcPr>
                          <w:p w14:paraId="0C8A555C" w14:textId="77777777" w:rsidR="00C0357A" w:rsidRDefault="00C0357A" w:rsidP="002F218D"/>
                        </w:tc>
                        <w:tc>
                          <w:tcPr>
                            <w:tcW w:w="425" w:type="dxa"/>
                          </w:tcPr>
                          <w:p w14:paraId="31F96ADD" w14:textId="77777777" w:rsidR="00C0357A" w:rsidRDefault="00C0357A" w:rsidP="002F218D"/>
                        </w:tc>
                        <w:tc>
                          <w:tcPr>
                            <w:tcW w:w="426" w:type="dxa"/>
                          </w:tcPr>
                          <w:p w14:paraId="48855BDA" w14:textId="77777777" w:rsidR="00C0357A" w:rsidRDefault="00C0357A" w:rsidP="002F218D"/>
                        </w:tc>
                        <w:tc>
                          <w:tcPr>
                            <w:tcW w:w="567" w:type="dxa"/>
                          </w:tcPr>
                          <w:p w14:paraId="3F21A38B" w14:textId="77777777" w:rsidR="00C0357A" w:rsidRDefault="00C0357A" w:rsidP="002F218D"/>
                        </w:tc>
                      </w:tr>
                      <w:tr w:rsidR="00C0357A" w14:paraId="1CAC8E64" w14:textId="77777777" w:rsidTr="00EC4FD5">
                        <w:tc>
                          <w:tcPr>
                            <w:tcW w:w="903" w:type="dxa"/>
                          </w:tcPr>
                          <w:p w14:paraId="7C230C4E" w14:textId="77777777" w:rsidR="00C0357A" w:rsidRDefault="00C0357A" w:rsidP="002F218D">
                            <w:r>
                              <w:rPr>
                                <w:rFonts w:hint="cs"/>
                                <w:rtl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679C01BF" w14:textId="77777777" w:rsidR="00C0357A" w:rsidRDefault="00C0357A" w:rsidP="002F218D"/>
                        </w:tc>
                        <w:tc>
                          <w:tcPr>
                            <w:tcW w:w="526" w:type="dxa"/>
                          </w:tcPr>
                          <w:p w14:paraId="66FBEE80" w14:textId="77777777" w:rsidR="00C0357A" w:rsidRDefault="00C0357A" w:rsidP="002F218D"/>
                        </w:tc>
                        <w:tc>
                          <w:tcPr>
                            <w:tcW w:w="455" w:type="dxa"/>
                          </w:tcPr>
                          <w:p w14:paraId="69F996D7" w14:textId="77777777" w:rsidR="00C0357A" w:rsidRDefault="00C0357A" w:rsidP="002F218D"/>
                        </w:tc>
                        <w:tc>
                          <w:tcPr>
                            <w:tcW w:w="425" w:type="dxa"/>
                          </w:tcPr>
                          <w:p w14:paraId="271C96FD" w14:textId="77777777" w:rsidR="00C0357A" w:rsidRDefault="00C0357A" w:rsidP="002F218D"/>
                        </w:tc>
                        <w:tc>
                          <w:tcPr>
                            <w:tcW w:w="426" w:type="dxa"/>
                          </w:tcPr>
                          <w:p w14:paraId="0ED93C6F" w14:textId="77777777" w:rsidR="00C0357A" w:rsidRDefault="00C0357A" w:rsidP="002F218D"/>
                        </w:tc>
                        <w:tc>
                          <w:tcPr>
                            <w:tcW w:w="567" w:type="dxa"/>
                          </w:tcPr>
                          <w:p w14:paraId="3EF01D9B" w14:textId="77777777" w:rsidR="00C0357A" w:rsidRDefault="00C0357A" w:rsidP="002F218D"/>
                        </w:tc>
                      </w:tr>
                    </w:tbl>
                    <w:p w14:paraId="22DF45F5" w14:textId="77777777" w:rsidR="00C0357A" w:rsidRDefault="00C0357A" w:rsidP="00C0357A"/>
                  </w:txbxContent>
                </v:textbox>
              </v:rect>
            </w:pict>
          </mc:Fallback>
        </mc:AlternateContent>
      </w:r>
      <w:r w:rsidRPr="00C85B9B">
        <w:rPr>
          <w:rFonts w:ascii="Amiri" w:eastAsia="Calibri" w:hAnsi="Amiri" w:cs="Amiri"/>
          <w:noProof/>
          <w:sz w:val="26"/>
          <w:szCs w:val="26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23868E5" wp14:editId="491CD6B5">
                <wp:simplePos x="0" y="0"/>
                <wp:positionH relativeFrom="column">
                  <wp:posOffset>-202151</wp:posOffset>
                </wp:positionH>
                <wp:positionV relativeFrom="paragraph">
                  <wp:posOffset>386109</wp:posOffset>
                </wp:positionV>
                <wp:extent cx="438150" cy="219075"/>
                <wp:effectExtent l="0" t="0" r="19050" b="28575"/>
                <wp:wrapNone/>
                <wp:docPr id="1518996999" name="Connecteur droit 15189969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2190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6A4CD" id="Connecteur droit 1518996999" o:spid="_x0000_s1026" style="position:absolute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9pt,30.4pt" to="18.6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" strokecolor="#4a7ebb"/>
            </w:pict>
          </mc:Fallback>
        </mc:AlternateContent>
      </w:r>
      <w:r w:rsidRPr="00C85B9B">
        <w:rPr>
          <w:rFonts w:ascii="Amiri" w:eastAsia="Calibri" w:hAnsi="Amiri" w:cs="Amiri"/>
          <w:sz w:val="26"/>
          <w:szCs w:val="26"/>
          <w:rtl/>
          <w:lang w:bidi="ar-DZ"/>
        </w:rPr>
        <w:t>أكمل الجدول التالي:</w:t>
      </w:r>
    </w:p>
    <w:p w14:paraId="6E236287" w14:textId="77777777" w:rsidR="00C0357A" w:rsidRPr="00C0357A" w:rsidRDefault="00C0357A" w:rsidP="00C0357A">
      <w:pPr>
        <w:numPr>
          <w:ilvl w:val="0"/>
          <w:numId w:val="57"/>
        </w:numPr>
        <w:bidi/>
        <w:spacing w:after="0" w:line="240" w:lineRule="auto"/>
        <w:ind w:left="-286"/>
        <w:contextualSpacing/>
        <w:rPr>
          <w:rFonts w:ascii="Amiri" w:eastAsia="Calibri" w:hAnsi="Amiri" w:cs="Amiri"/>
          <w:sz w:val="26"/>
          <w:szCs w:val="26"/>
        </w:rPr>
      </w:pPr>
      <w:r w:rsidRPr="00C0357A">
        <w:rPr>
          <w:rFonts w:ascii="Amiri" w:eastAsia="Calibri" w:hAnsi="Amiri" w:cs="Amiri"/>
          <w:sz w:val="26"/>
          <w:szCs w:val="26"/>
          <w:rtl/>
          <w:lang w:bidi="ar-DZ"/>
        </w:rPr>
        <w:t xml:space="preserve">عين </w:t>
      </w:r>
      <w:r w:rsidRPr="00C0357A">
        <w:rPr>
          <w:rFonts w:ascii="Amiri" w:eastAsia="Calibri" w:hAnsi="Amiri" w:cs="Amiri" w:hint="cs"/>
          <w:sz w:val="26"/>
          <w:szCs w:val="26"/>
          <w:rtl/>
          <w:lang w:bidi="ar-DZ"/>
        </w:rPr>
        <w:t>كلا من الحوادث</w:t>
      </w:r>
      <w:r w:rsidRPr="00C0357A">
        <w:rPr>
          <w:rFonts w:ascii="Amiri" w:eastAsia="Calibri" w:hAnsi="Amiri" w:cs="Amiri"/>
          <w:sz w:val="26"/>
          <w:szCs w:val="26"/>
          <w:rtl/>
          <w:lang w:bidi="ar-DZ"/>
        </w:rPr>
        <w:t xml:space="preserve"> التالية:</w:t>
      </w:r>
    </w:p>
    <w:p w14:paraId="5E87B9AC" w14:textId="77777777" w:rsidR="00C0357A" w:rsidRPr="00C85B9B" w:rsidRDefault="00C0357A" w:rsidP="00C0357A">
      <w:pPr>
        <w:bidi/>
        <w:spacing w:after="0" w:line="240" w:lineRule="auto"/>
        <w:ind w:left="-995" w:right="2552"/>
        <w:jc w:val="both"/>
        <w:rPr>
          <w:rFonts w:ascii="Amiri" w:hAnsi="Amiri" w:cs="Amiri"/>
          <w:sz w:val="26"/>
          <w:szCs w:val="26"/>
          <w:rtl/>
          <w:lang w:bidi="ar-DZ"/>
        </w:rPr>
      </w:pPr>
      <w:r w:rsidRPr="00C85B9B">
        <w:rPr>
          <w:rFonts w:ascii="Amiri" w:eastAsia="Calibri" w:hAnsi="Amiri" w:cs="Amiri"/>
          <w:b/>
          <w:bCs/>
          <w:sz w:val="26"/>
          <w:szCs w:val="26"/>
          <w:rtl/>
          <w:lang w:bidi="ar-DZ"/>
        </w:rPr>
        <w:t xml:space="preserve">        </w:t>
      </w:r>
      <w:r w:rsidRPr="00C85B9B">
        <w:rPr>
          <w:rFonts w:ascii="Amiri" w:hAnsi="Amiri" w:cs="Amiri"/>
          <w:position w:val="-4"/>
          <w:sz w:val="26"/>
          <w:szCs w:val="26"/>
        </w:rPr>
        <w:object w:dxaOrig="240" w:dyaOrig="260" w14:anchorId="598E67C7">
          <v:shape id="_x0000_i3280" type="#_x0000_t75" style="width:11.7pt;height:12.55pt" o:ole="">
            <v:imagedata r:id="rId79" o:title=""/>
          </v:shape>
          <o:OLEObject Type="Embed" ProgID="Equation.DSMT4" ShapeID="_x0000_i3280" DrawAspect="Content" ObjectID="_1795180393" r:id="rId593"/>
        </w:object>
      </w:r>
      <w:r w:rsidRPr="00C85B9B">
        <w:rPr>
          <w:rFonts w:ascii="Amiri" w:hAnsi="Amiri" w:cs="Amiri"/>
          <w:sz w:val="26"/>
          <w:szCs w:val="26"/>
          <w:rtl/>
        </w:rPr>
        <w:t xml:space="preserve">: </w:t>
      </w:r>
      <w:r w:rsidRPr="00C85B9B">
        <w:rPr>
          <w:rFonts w:ascii="Amiri" w:hAnsi="Amiri" w:cs="Amiri"/>
          <w:sz w:val="26"/>
          <w:szCs w:val="26"/>
          <w:rtl/>
          <w:lang w:bidi="ar-DZ"/>
        </w:rPr>
        <w:t xml:space="preserve">"الحصول على رقمين فرديين"  </w:t>
      </w:r>
      <w:r>
        <w:rPr>
          <w:rFonts w:ascii="Amiri" w:hAnsi="Amiri" w:cs="Amiri" w:hint="cs"/>
          <w:sz w:val="26"/>
          <w:szCs w:val="26"/>
          <w:rtl/>
          <w:lang w:bidi="ar-DZ"/>
        </w:rPr>
        <w:t xml:space="preserve">  </w:t>
      </w:r>
      <w:r w:rsidRPr="00C85B9B">
        <w:rPr>
          <w:rFonts w:ascii="Amiri" w:hAnsi="Amiri" w:cs="Amiri"/>
          <w:position w:val="-4"/>
          <w:sz w:val="26"/>
          <w:szCs w:val="26"/>
        </w:rPr>
        <w:object w:dxaOrig="240" w:dyaOrig="260" w14:anchorId="47301C4D">
          <v:shape id="_x0000_i3281" type="#_x0000_t75" style="width:11.7pt;height:12.55pt" o:ole="">
            <v:imagedata r:id="rId81" o:title=""/>
          </v:shape>
          <o:OLEObject Type="Embed" ProgID="Equation.DSMT4" ShapeID="_x0000_i3281" DrawAspect="Content" ObjectID="_1795180394" r:id="rId594"/>
        </w:object>
      </w:r>
      <w:r w:rsidRPr="00C85B9B">
        <w:rPr>
          <w:rFonts w:ascii="Amiri" w:hAnsi="Amiri" w:cs="Amiri"/>
          <w:sz w:val="26"/>
          <w:szCs w:val="26"/>
          <w:rtl/>
        </w:rPr>
        <w:t>:</w:t>
      </w:r>
      <w:r w:rsidRPr="00C85B9B">
        <w:rPr>
          <w:rFonts w:ascii="Amiri" w:hAnsi="Amiri" w:cs="Amiri"/>
          <w:sz w:val="26"/>
          <w:szCs w:val="26"/>
          <w:rtl/>
          <w:lang w:bidi="ar-DZ"/>
        </w:rPr>
        <w:t xml:space="preserve">"الحصول على رقمين أحدهما </w:t>
      </w:r>
      <w:r w:rsidRPr="00C85B9B">
        <w:rPr>
          <w:rFonts w:ascii="Amiri" w:hAnsi="Amiri" w:cs="Amiri" w:hint="cs"/>
          <w:sz w:val="26"/>
          <w:szCs w:val="26"/>
          <w:rtl/>
          <w:lang w:bidi="ar-DZ"/>
        </w:rPr>
        <w:t>ضعف</w:t>
      </w:r>
      <w:r w:rsidRPr="00C85B9B">
        <w:rPr>
          <w:rFonts w:ascii="Amiri" w:hAnsi="Amiri" w:cs="Amiri"/>
          <w:sz w:val="26"/>
          <w:szCs w:val="26"/>
          <w:rtl/>
          <w:lang w:bidi="ar-DZ"/>
        </w:rPr>
        <w:t xml:space="preserve"> للآخر"</w:t>
      </w:r>
      <w:r>
        <w:rPr>
          <w:rFonts w:ascii="Amiri" w:hAnsi="Amiri" w:cs="Amiri"/>
          <w:sz w:val="26"/>
          <w:szCs w:val="26"/>
          <w:rtl/>
          <w:lang w:bidi="ar-DZ"/>
        </w:rPr>
        <w:br/>
      </w:r>
      <w:r>
        <w:rPr>
          <w:rFonts w:ascii="Amiri" w:hAnsi="Amiri" w:cs="Amiri" w:hint="cs"/>
          <w:sz w:val="26"/>
          <w:szCs w:val="26"/>
          <w:rtl/>
        </w:rPr>
        <w:t xml:space="preserve">           </w:t>
      </w:r>
      <w:r w:rsidRPr="00C85B9B">
        <w:rPr>
          <w:rFonts w:ascii="Amiri" w:hAnsi="Amiri" w:cs="Amiri"/>
          <w:position w:val="-6"/>
          <w:sz w:val="26"/>
          <w:szCs w:val="26"/>
        </w:rPr>
        <w:object w:dxaOrig="240" w:dyaOrig="279" w14:anchorId="1BBA9C1A">
          <v:shape id="_x0000_i3285" type="#_x0000_t75" style="width:11.7pt;height:14.25pt" o:ole="">
            <v:imagedata r:id="rId83" o:title=""/>
          </v:shape>
          <o:OLEObject Type="Embed" ProgID="Equation.DSMT4" ShapeID="_x0000_i3285" DrawAspect="Content" ObjectID="_1795180395" r:id="rId595"/>
        </w:object>
      </w:r>
      <w:r w:rsidRPr="00C85B9B">
        <w:rPr>
          <w:rFonts w:ascii="Amiri" w:hAnsi="Amiri" w:cs="Amiri"/>
          <w:sz w:val="26"/>
          <w:szCs w:val="26"/>
          <w:rtl/>
        </w:rPr>
        <w:t>:</w:t>
      </w:r>
      <w:r w:rsidRPr="00C85B9B">
        <w:rPr>
          <w:rFonts w:ascii="Amiri" w:hAnsi="Amiri" w:cs="Amiri"/>
          <w:sz w:val="26"/>
          <w:szCs w:val="26"/>
          <w:rtl/>
          <w:lang w:bidi="ar-DZ"/>
        </w:rPr>
        <w:t xml:space="preserve">"الحصول على رقمين مجموعهما أكبر أو يساوي4"     </w:t>
      </w:r>
    </w:p>
    <w:p w14:paraId="17EAD33A" w14:textId="77777777" w:rsidR="00C0357A" w:rsidRPr="00C85B9B" w:rsidRDefault="00C0357A" w:rsidP="00C0357A">
      <w:pPr>
        <w:bidi/>
        <w:spacing w:after="0" w:line="240" w:lineRule="auto"/>
        <w:jc w:val="both"/>
        <w:rPr>
          <w:rFonts w:ascii="Amiri" w:hAnsi="Amiri" w:cs="Amiri"/>
          <w:sz w:val="26"/>
          <w:szCs w:val="26"/>
          <w:rtl/>
          <w:lang w:bidi="ar-DZ"/>
        </w:rPr>
      </w:pPr>
      <w:r w:rsidRPr="00C85B9B">
        <w:rPr>
          <w:rFonts w:ascii="Amiri" w:hAnsi="Amiri" w:cs="Amiri"/>
          <w:sz w:val="26"/>
          <w:szCs w:val="26"/>
          <w:rtl/>
          <w:lang w:bidi="ar-DZ"/>
        </w:rPr>
        <w:t xml:space="preserve">   </w:t>
      </w:r>
      <w:r w:rsidRPr="00C85B9B">
        <w:rPr>
          <w:rFonts w:ascii="Amiri" w:hAnsi="Amiri" w:cs="Amiri"/>
          <w:position w:val="-4"/>
          <w:sz w:val="26"/>
          <w:szCs w:val="26"/>
        </w:rPr>
        <w:object w:dxaOrig="260" w:dyaOrig="260" w14:anchorId="61035B06">
          <v:shape id="_x0000_i3286" type="#_x0000_t75" style="width:12.55pt;height:12.55pt" o:ole="">
            <v:imagedata r:id="rId85" o:title=""/>
          </v:shape>
          <o:OLEObject Type="Embed" ProgID="Equation.DSMT4" ShapeID="_x0000_i3286" DrawAspect="Content" ObjectID="_1795180396" r:id="rId596"/>
        </w:object>
      </w:r>
      <w:r w:rsidRPr="00C85B9B">
        <w:rPr>
          <w:rFonts w:ascii="Amiri" w:hAnsi="Amiri" w:cs="Amiri"/>
          <w:sz w:val="26"/>
          <w:szCs w:val="26"/>
          <w:rtl/>
        </w:rPr>
        <w:t>:</w:t>
      </w:r>
      <w:r w:rsidRPr="00C85B9B">
        <w:rPr>
          <w:rFonts w:ascii="Amiri" w:hAnsi="Amiri" w:cs="Amiri"/>
          <w:sz w:val="26"/>
          <w:szCs w:val="26"/>
          <w:rtl/>
          <w:lang w:bidi="ar-DZ"/>
        </w:rPr>
        <w:t>"الحصول على رقمين أحدهما هو الرقم2"</w:t>
      </w:r>
    </w:p>
    <w:p w14:paraId="26B62672" w14:textId="77777777" w:rsidR="00C0357A" w:rsidRPr="00C0357A" w:rsidRDefault="00C0357A" w:rsidP="00C0357A">
      <w:pPr>
        <w:pStyle w:val="Paragraphedeliste"/>
        <w:numPr>
          <w:ilvl w:val="0"/>
          <w:numId w:val="57"/>
        </w:numPr>
        <w:bidi/>
        <w:spacing w:after="0" w:line="240" w:lineRule="auto"/>
        <w:ind w:left="-428"/>
        <w:jc w:val="both"/>
        <w:rPr>
          <w:rFonts w:ascii="Amiri" w:hAnsi="Amiri" w:cs="Amiri"/>
          <w:sz w:val="26"/>
          <w:szCs w:val="26"/>
          <w:rtl/>
          <w:lang w:bidi="ar-DZ"/>
        </w:rPr>
      </w:pPr>
      <w:r w:rsidRPr="00C85B9B">
        <w:rPr>
          <w:rFonts w:ascii="Amiri" w:hAnsi="Amiri" w:cs="Amiri" w:hint="cs"/>
          <w:sz w:val="26"/>
          <w:szCs w:val="26"/>
          <w:rtl/>
          <w:lang w:bidi="ar-DZ"/>
        </w:rPr>
        <w:t xml:space="preserve">عين الحوادث التالية:  </w:t>
      </w:r>
      <w:r w:rsidRPr="00C85B9B">
        <w:rPr>
          <w:rFonts w:ascii="Amiri" w:hAnsi="Amiri" w:cs="Amiri"/>
          <w:position w:val="-4"/>
          <w:sz w:val="26"/>
          <w:szCs w:val="26"/>
          <w:lang w:bidi="ar-DZ"/>
        </w:rPr>
        <w:object w:dxaOrig="660" w:dyaOrig="260" w14:anchorId="58C7DD41">
          <v:shape id="_x0000_i3282" type="#_x0000_t75" style="width:32.65pt;height:12.55pt" o:ole="">
            <v:imagedata r:id="rId87" o:title=""/>
          </v:shape>
          <o:OLEObject Type="Embed" ProgID="Equation.DSMT4" ShapeID="_x0000_i3282" DrawAspect="Content" ObjectID="_1795180397" r:id="rId597"/>
        </w:object>
      </w:r>
      <w:r w:rsidRPr="00C85B9B">
        <w:rPr>
          <w:rFonts w:ascii="Amiri" w:hAnsi="Amiri" w:cs="Amiri" w:hint="cs"/>
          <w:sz w:val="26"/>
          <w:szCs w:val="26"/>
          <w:rtl/>
          <w:lang w:bidi="ar-DZ"/>
        </w:rPr>
        <w:t xml:space="preserve"> ،  </w:t>
      </w:r>
      <w:r w:rsidRPr="00C85B9B">
        <w:rPr>
          <w:rFonts w:ascii="Amiri" w:hAnsi="Amiri" w:cs="Amiri"/>
          <w:position w:val="-6"/>
          <w:sz w:val="26"/>
          <w:szCs w:val="26"/>
          <w:lang w:bidi="ar-DZ"/>
        </w:rPr>
        <w:object w:dxaOrig="240" w:dyaOrig="340" w14:anchorId="067FEBEC">
          <v:shape id="_x0000_i3283" type="#_x0000_t75" style="width:11.7pt;height:17.6pt" o:ole="">
            <v:imagedata r:id="rId89" o:title=""/>
          </v:shape>
          <o:OLEObject Type="Embed" ProgID="Equation.DSMT4" ShapeID="_x0000_i3283" DrawAspect="Content" ObjectID="_1795180398" r:id="rId598"/>
        </w:object>
      </w:r>
      <w:r w:rsidRPr="00C85B9B">
        <w:rPr>
          <w:rFonts w:ascii="Amiri" w:hAnsi="Amiri" w:cs="Amiri" w:hint="cs"/>
          <w:sz w:val="26"/>
          <w:szCs w:val="26"/>
          <w:rtl/>
          <w:lang w:bidi="ar-DZ"/>
        </w:rPr>
        <w:t xml:space="preserve"> ،  </w:t>
      </w:r>
      <w:r w:rsidRPr="00C85B9B">
        <w:rPr>
          <w:rFonts w:ascii="Amiri" w:hAnsi="Amiri" w:cs="Amiri"/>
          <w:position w:val="-6"/>
          <w:sz w:val="26"/>
          <w:szCs w:val="26"/>
          <w:lang w:bidi="ar-DZ"/>
        </w:rPr>
        <w:object w:dxaOrig="680" w:dyaOrig="279" w14:anchorId="748A6006">
          <v:shape id="_x0000_i3284" type="#_x0000_t75" style="width:33.5pt;height:14.25pt" o:ole="">
            <v:imagedata r:id="rId91" o:title=""/>
          </v:shape>
          <o:OLEObject Type="Embed" ProgID="Equation.DSMT4" ShapeID="_x0000_i3284" DrawAspect="Content" ObjectID="_1795180399" r:id="rId599"/>
        </w:object>
      </w:r>
    </w:p>
    <w:p w14:paraId="34EDBD1B" w14:textId="77777777" w:rsidR="00C0357A" w:rsidRPr="00F40C1D" w:rsidRDefault="00C0357A" w:rsidP="006D0EEE">
      <w:pPr>
        <w:shd w:val="clear" w:color="auto" w:fill="EAF1DD" w:themeFill="accent3" w:themeFillTint="33"/>
        <w:bidi/>
        <w:ind w:left="-853"/>
        <w:jc w:val="both"/>
        <w:rPr>
          <w:rFonts w:ascii="Amiri" w:hAnsi="Amiri" w:cs="Amiri"/>
          <w:b/>
          <w:bCs/>
          <w:color w:val="FF0000"/>
          <w:sz w:val="24"/>
          <w:szCs w:val="24"/>
          <w:u w:val="single"/>
          <w:rtl/>
          <w:lang w:bidi="ar-DZ"/>
        </w:rPr>
      </w:pPr>
      <w:r w:rsidRPr="00F40C1D">
        <w:rPr>
          <w:rFonts w:ascii="Amiri" w:hAnsi="Amiri" w:cs="Amiri" w:hint="cs"/>
          <w:b/>
          <w:bCs/>
          <w:color w:val="FF0000"/>
          <w:sz w:val="24"/>
          <w:szCs w:val="24"/>
          <w:u w:val="single"/>
          <w:rtl/>
          <w:lang w:bidi="ar-DZ"/>
        </w:rPr>
        <w:t>التمرين 05:</w:t>
      </w:r>
    </w:p>
    <w:p w14:paraId="1F7C788C" w14:textId="77777777" w:rsidR="00C0357A" w:rsidRPr="00F40C1D" w:rsidRDefault="00C0357A" w:rsidP="00C0357A">
      <w:pPr>
        <w:bidi/>
        <w:spacing w:after="0" w:line="240" w:lineRule="auto"/>
        <w:ind w:left="-995" w:right="-851"/>
        <w:rPr>
          <w:rFonts w:ascii="Amiri" w:hAnsi="Amiri" w:cs="Amiri"/>
          <w:sz w:val="24"/>
          <w:szCs w:val="24"/>
          <w:rtl/>
          <w:lang w:bidi="ar-DZ"/>
        </w:rPr>
      </w:pPr>
      <w:r w:rsidRPr="00F40C1D">
        <w:rPr>
          <w:rFonts w:ascii="Amiri" w:hAnsi="Amiri" w:cs="Amiri"/>
          <w:sz w:val="24"/>
          <w:szCs w:val="24"/>
          <w:rtl/>
          <w:lang w:bidi="ar-DZ"/>
        </w:rPr>
        <w:t>يحتوي كيس على 20 كر</w:t>
      </w:r>
      <w:r w:rsidRPr="00F40C1D">
        <w:rPr>
          <w:rFonts w:ascii="Amiri" w:hAnsi="Amiri" w:cs="Amiri" w:hint="cs"/>
          <w:sz w:val="24"/>
          <w:szCs w:val="24"/>
          <w:rtl/>
          <w:lang w:bidi="ar-DZ"/>
        </w:rPr>
        <w:t>ية</w:t>
      </w:r>
      <w:r w:rsidRPr="00F40C1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F40C1D">
        <w:rPr>
          <w:rFonts w:ascii="Amiri" w:hAnsi="Amiri" w:cs="Amiri" w:hint="cs"/>
          <w:sz w:val="24"/>
          <w:szCs w:val="24"/>
          <w:rtl/>
          <w:lang w:bidi="ar-DZ"/>
        </w:rPr>
        <w:t>منها 7 حمراء و5 خضراء و8 سوداء. نسحب كرتين ونهتم باللون الظاهر دون الاخذ بعين الاعتبار ترتيب اللونين</w:t>
      </w:r>
    </w:p>
    <w:p w14:paraId="05294E22" w14:textId="77777777" w:rsidR="00C0357A" w:rsidRPr="00F40C1D" w:rsidRDefault="00C0357A" w:rsidP="00C0357A">
      <w:pPr>
        <w:pStyle w:val="Paragraphedeliste"/>
        <w:bidi/>
        <w:spacing w:after="0" w:line="240" w:lineRule="auto"/>
        <w:ind w:left="0"/>
        <w:rPr>
          <w:rFonts w:ascii="Amiri" w:hAnsi="Amiri" w:cs="Amiri"/>
          <w:sz w:val="24"/>
          <w:szCs w:val="24"/>
          <w:rtl/>
          <w:lang w:bidi="ar-DZ"/>
        </w:rPr>
      </w:pPr>
      <w:r w:rsidRPr="00F40C1D">
        <w:rPr>
          <w:rFonts w:ascii="Amiri" w:hAnsi="Amiri" w:cs="Amiri"/>
          <w:sz w:val="24"/>
          <w:szCs w:val="24"/>
          <w:rtl/>
          <w:lang w:bidi="ar-DZ"/>
        </w:rPr>
        <w:t>ما هي مجموعة الإمكانيات المحصل عليها</w:t>
      </w:r>
      <w:r w:rsidRPr="00F40C1D">
        <w:rPr>
          <w:rFonts w:ascii="Amiri" w:hAnsi="Amiri" w:cs="Amiri" w:hint="cs"/>
          <w:sz w:val="24"/>
          <w:szCs w:val="24"/>
          <w:rtl/>
          <w:lang w:bidi="ar-DZ"/>
        </w:rPr>
        <w:t xml:space="preserve"> في كل حالة: </w:t>
      </w:r>
    </w:p>
    <w:p w14:paraId="1CA71577" w14:textId="77777777" w:rsidR="00C0357A" w:rsidRPr="00F40C1D" w:rsidRDefault="00C0357A" w:rsidP="00C0357A">
      <w:pPr>
        <w:pStyle w:val="Paragraphedeliste"/>
        <w:numPr>
          <w:ilvl w:val="0"/>
          <w:numId w:val="56"/>
        </w:numPr>
        <w:bidi/>
        <w:rPr>
          <w:rFonts w:ascii="Amiri" w:hAnsi="Amiri" w:cs="Amiri"/>
          <w:sz w:val="24"/>
          <w:szCs w:val="24"/>
          <w:lang w:bidi="ar-DZ"/>
        </w:rPr>
      </w:pPr>
      <w:r w:rsidRPr="00F40C1D">
        <w:rPr>
          <w:rFonts w:ascii="Amiri" w:hAnsi="Amiri" w:cs="Amiri" w:hint="cs"/>
          <w:sz w:val="24"/>
          <w:szCs w:val="24"/>
          <w:rtl/>
          <w:lang w:bidi="ar-DZ"/>
        </w:rPr>
        <w:t>نسحب</w:t>
      </w:r>
      <w:r w:rsidRPr="00F40C1D">
        <w:rPr>
          <w:rFonts w:ascii="Amiri" w:hAnsi="Amiri" w:cs="Amiri"/>
          <w:sz w:val="24"/>
          <w:szCs w:val="24"/>
          <w:rtl/>
          <w:lang w:bidi="ar-DZ"/>
        </w:rPr>
        <w:t xml:space="preserve"> كر</w:t>
      </w:r>
      <w:r w:rsidRPr="00F40C1D">
        <w:rPr>
          <w:rFonts w:ascii="Amiri" w:hAnsi="Amiri" w:cs="Amiri" w:hint="cs"/>
          <w:sz w:val="24"/>
          <w:szCs w:val="24"/>
          <w:rtl/>
          <w:lang w:bidi="ar-DZ"/>
        </w:rPr>
        <w:t>ية</w:t>
      </w:r>
      <w:r w:rsidRPr="00F40C1D">
        <w:rPr>
          <w:rFonts w:ascii="Amiri" w:hAnsi="Amiri" w:cs="Amiri"/>
          <w:sz w:val="24"/>
          <w:szCs w:val="24"/>
          <w:rtl/>
          <w:lang w:bidi="ar-DZ"/>
        </w:rPr>
        <w:t xml:space="preserve"> واحدة ونسجل لونها ثم نرجعها إلى الكيس ونسحب كرة أخرى ونسجل لونها.</w:t>
      </w:r>
    </w:p>
    <w:p w14:paraId="50EF4907" w14:textId="77777777" w:rsidR="00C0357A" w:rsidRDefault="00C0357A" w:rsidP="00C0357A">
      <w:pPr>
        <w:pStyle w:val="Paragraphedeliste"/>
        <w:numPr>
          <w:ilvl w:val="0"/>
          <w:numId w:val="56"/>
        </w:numPr>
        <w:bidi/>
        <w:rPr>
          <w:rFonts w:ascii="Amiri" w:hAnsi="Amiri" w:cs="Amiri"/>
          <w:sz w:val="24"/>
          <w:szCs w:val="24"/>
          <w:lang w:bidi="ar-DZ"/>
        </w:rPr>
      </w:pPr>
      <w:r w:rsidRPr="00F40C1D">
        <w:rPr>
          <w:rFonts w:ascii="Amiri" w:hAnsi="Amiri" w:cs="Amiri" w:hint="cs"/>
          <w:sz w:val="24"/>
          <w:szCs w:val="24"/>
          <w:rtl/>
          <w:lang w:bidi="ar-DZ"/>
        </w:rPr>
        <w:t>نسحب</w:t>
      </w:r>
      <w:r w:rsidRPr="00F40C1D">
        <w:rPr>
          <w:rFonts w:ascii="Amiri" w:hAnsi="Amiri" w:cs="Amiri"/>
          <w:sz w:val="24"/>
          <w:szCs w:val="24"/>
          <w:rtl/>
          <w:lang w:bidi="ar-DZ"/>
        </w:rPr>
        <w:t xml:space="preserve"> كر</w:t>
      </w:r>
      <w:r w:rsidRPr="00F40C1D">
        <w:rPr>
          <w:rFonts w:ascii="Amiri" w:hAnsi="Amiri" w:cs="Amiri" w:hint="cs"/>
          <w:sz w:val="24"/>
          <w:szCs w:val="24"/>
          <w:rtl/>
          <w:lang w:bidi="ar-DZ"/>
        </w:rPr>
        <w:t>ية</w:t>
      </w:r>
      <w:r w:rsidRPr="00F40C1D">
        <w:rPr>
          <w:rFonts w:ascii="Amiri" w:hAnsi="Amiri" w:cs="Amiri"/>
          <w:sz w:val="24"/>
          <w:szCs w:val="24"/>
          <w:rtl/>
          <w:lang w:bidi="ar-DZ"/>
        </w:rPr>
        <w:t xml:space="preserve"> واحدة ونسجل لونه</w:t>
      </w:r>
      <w:r w:rsidRPr="00F40C1D">
        <w:rPr>
          <w:rFonts w:ascii="Amiri" w:hAnsi="Amiri" w:cs="Amiri" w:hint="cs"/>
          <w:sz w:val="24"/>
          <w:szCs w:val="24"/>
          <w:rtl/>
          <w:lang w:bidi="ar-DZ"/>
        </w:rPr>
        <w:t xml:space="preserve"> ثم </w:t>
      </w:r>
      <w:r w:rsidRPr="00F40C1D">
        <w:rPr>
          <w:rFonts w:ascii="Amiri" w:hAnsi="Amiri" w:cs="Amiri"/>
          <w:sz w:val="24"/>
          <w:szCs w:val="24"/>
          <w:rtl/>
          <w:lang w:bidi="ar-DZ"/>
        </w:rPr>
        <w:t>نسحب كرة أخرى ونسجل لونها.</w:t>
      </w:r>
    </w:p>
    <w:p w14:paraId="5075F211" w14:textId="77777777" w:rsidR="00C0357A" w:rsidRDefault="00C0357A" w:rsidP="00C0357A">
      <w:pPr>
        <w:bidi/>
        <w:rPr>
          <w:rFonts w:ascii="Amiri" w:hAnsi="Amiri" w:cs="Amiri"/>
          <w:sz w:val="24"/>
          <w:szCs w:val="24"/>
          <w:rtl/>
          <w:lang w:bidi="ar-DZ"/>
        </w:rPr>
      </w:pPr>
    </w:p>
    <w:p w14:paraId="3B8FFEE8" w14:textId="77777777" w:rsidR="00C0357A" w:rsidRDefault="00C0357A" w:rsidP="006D0EEE">
      <w:pPr>
        <w:shd w:val="clear" w:color="auto" w:fill="EAF1DD" w:themeFill="accent3" w:themeFillTint="33"/>
        <w:bidi/>
        <w:ind w:left="-995"/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</w:pPr>
      <w:r w:rsidRPr="00C85B9B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lastRenderedPageBreak/>
        <w:t>مثال01:</w:t>
      </w:r>
    </w:p>
    <w:p w14:paraId="54ED8DBB" w14:textId="02FA0E75" w:rsidR="00C0357A" w:rsidRPr="00C85B9B" w:rsidRDefault="00C0357A" w:rsidP="00C0357A">
      <w:pPr>
        <w:bidi/>
        <w:spacing w:after="0" w:line="240" w:lineRule="auto"/>
        <w:ind w:left="-995" w:right="-426"/>
        <w:rPr>
          <w:rFonts w:ascii="Amiri" w:hAnsi="Amiri" w:cs="Amiri"/>
          <w:color w:val="FF0000"/>
          <w:sz w:val="26"/>
          <w:szCs w:val="26"/>
          <w:rtl/>
          <w:lang w:bidi="ar-DZ"/>
        </w:rPr>
      </w:pPr>
      <w:r w:rsidRPr="00C85B9B">
        <w:rPr>
          <w:rFonts w:ascii="Amiri" w:hAnsi="Amiri" w:cs="Amiri"/>
          <w:sz w:val="26"/>
          <w:szCs w:val="26"/>
          <w:rtl/>
          <w:lang w:bidi="ar-DZ"/>
        </w:rPr>
        <w:t xml:space="preserve">نعتبر زهر نرد مزيفا حيث: </w:t>
      </w:r>
      <w:r w:rsidRPr="00C85B9B">
        <w:rPr>
          <w:rFonts w:ascii="Amiri" w:hAnsi="Amiri" w:cs="Amiri"/>
          <w:position w:val="-24"/>
          <w:sz w:val="26"/>
          <w:szCs w:val="26"/>
          <w:rtl/>
          <w:lang w:bidi="ar-DZ"/>
        </w:rPr>
        <w:object w:dxaOrig="3800" w:dyaOrig="620" w14:anchorId="1E464743">
          <v:shape id="_x0000_i3414" type="#_x0000_t75" style="width:190.05pt;height:31pt" o:ole="">
            <v:imagedata r:id="rId172" o:title=""/>
          </v:shape>
          <o:OLEObject Type="Embed" ProgID="Equation.DSMT4" ShapeID="_x0000_i3414" DrawAspect="Content" ObjectID="_1795180400" r:id="rId600"/>
        </w:object>
      </w:r>
      <w:r w:rsidRPr="00C85B9B">
        <w:rPr>
          <w:rFonts w:ascii="Amiri" w:hAnsi="Amiri" w:cs="Amiri"/>
          <w:sz w:val="26"/>
          <w:szCs w:val="26"/>
          <w:rtl/>
          <w:lang w:bidi="ar-DZ"/>
        </w:rPr>
        <w:t>.</w:t>
      </w:r>
      <w:r>
        <w:rPr>
          <w:rFonts w:ascii="Amiri" w:hAnsi="Amiri" w:cs="Amiri" w:hint="cs"/>
          <w:sz w:val="26"/>
          <w:szCs w:val="26"/>
          <w:rtl/>
          <w:lang w:bidi="ar-DZ"/>
        </w:rPr>
        <w:t xml:space="preserve"> </w:t>
      </w:r>
      <w:r w:rsidRPr="00C85B9B">
        <w:rPr>
          <w:rFonts w:ascii="Amiri" w:hAnsi="Amiri" w:cs="Amiri"/>
          <w:sz w:val="26"/>
          <w:szCs w:val="26"/>
          <w:rtl/>
          <w:lang w:bidi="ar-DZ"/>
        </w:rPr>
        <w:t xml:space="preserve"> (</w:t>
      </w:r>
      <w:r w:rsidRPr="00C85B9B">
        <w:rPr>
          <w:rFonts w:ascii="Amiri" w:hAnsi="Amiri" w:cs="Amiri"/>
          <w:position w:val="-14"/>
          <w:sz w:val="26"/>
          <w:szCs w:val="26"/>
          <w:rtl/>
          <w:lang w:bidi="ar-DZ"/>
        </w:rPr>
        <w:object w:dxaOrig="520" w:dyaOrig="400" w14:anchorId="09289A0E">
          <v:shape id="_x0000_i3415" type="#_x0000_t75" style="width:25.95pt;height:20.1pt" o:ole="">
            <v:imagedata r:id="rId174" o:title=""/>
          </v:shape>
          <o:OLEObject Type="Embed" ProgID="Equation.DSMT4" ShapeID="_x0000_i3415" DrawAspect="Content" ObjectID="_1795180401" r:id="rId601"/>
        </w:object>
      </w:r>
      <w:r w:rsidRPr="00C85B9B">
        <w:rPr>
          <w:rFonts w:ascii="Amiri" w:hAnsi="Amiri" w:cs="Amiri"/>
          <w:sz w:val="26"/>
          <w:szCs w:val="26"/>
          <w:rtl/>
          <w:lang w:bidi="ar-DZ"/>
        </w:rPr>
        <w:t xml:space="preserve"> هو احتمال ظهور الوجه ذي الرقم </w:t>
      </w:r>
      <w:r w:rsidRPr="00C85B9B">
        <w:rPr>
          <w:rFonts w:ascii="Amiri" w:hAnsi="Amiri" w:cs="Amiri"/>
          <w:position w:val="-6"/>
          <w:sz w:val="26"/>
          <w:szCs w:val="26"/>
          <w:rtl/>
          <w:lang w:bidi="ar-DZ"/>
        </w:rPr>
        <w:object w:dxaOrig="139" w:dyaOrig="260" w14:anchorId="75AAADDA">
          <v:shape id="_x0000_i3416" type="#_x0000_t75" style="width:6.7pt;height:13.4pt" o:ole="">
            <v:imagedata r:id="rId176" o:title=""/>
          </v:shape>
          <o:OLEObject Type="Embed" ProgID="Equation.DSMT4" ShapeID="_x0000_i3416" DrawAspect="Content" ObjectID="_1795180402" r:id="rId602"/>
        </w:object>
      </w:r>
      <w:r w:rsidRPr="00C85B9B">
        <w:rPr>
          <w:rFonts w:ascii="Amiri" w:hAnsi="Amiri" w:cs="Amiri"/>
          <w:sz w:val="26"/>
          <w:szCs w:val="26"/>
          <w:rtl/>
          <w:lang w:bidi="ar-DZ"/>
        </w:rPr>
        <w:t xml:space="preserve">).       </w:t>
      </w:r>
      <w:r w:rsidRPr="00C85B9B">
        <w:rPr>
          <w:rFonts w:ascii="Amiri" w:hAnsi="Amiri" w:cs="Amiri"/>
          <w:color w:val="FF0000"/>
          <w:sz w:val="26"/>
          <w:szCs w:val="26"/>
          <w:rtl/>
          <w:lang w:val="en-US" w:bidi="ar-DZ"/>
        </w:rPr>
        <w:t xml:space="preserve"> </w:t>
      </w:r>
    </w:p>
    <w:p w14:paraId="4F077B17" w14:textId="6798C34B" w:rsidR="00C0357A" w:rsidRPr="00C0357A" w:rsidRDefault="00C0357A" w:rsidP="00C0357A">
      <w:pPr>
        <w:pStyle w:val="Paragraphedeliste"/>
        <w:numPr>
          <w:ilvl w:val="0"/>
          <w:numId w:val="34"/>
        </w:numPr>
        <w:bidi/>
        <w:spacing w:after="0" w:line="240" w:lineRule="auto"/>
        <w:rPr>
          <w:rFonts w:ascii="Amiri" w:hAnsi="Amiri" w:cs="Amiri"/>
          <w:sz w:val="26"/>
          <w:szCs w:val="26"/>
          <w:rtl/>
          <w:lang w:bidi="ar-DZ"/>
        </w:rPr>
      </w:pPr>
      <w:r w:rsidRPr="00C85B9B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Pr="00C85B9B">
        <w:rPr>
          <w:rFonts w:ascii="Amiri" w:hAnsi="Amiri" w:cs="Amiri"/>
          <w:sz w:val="26"/>
          <w:szCs w:val="26"/>
          <w:rtl/>
        </w:rPr>
        <w:t>احسب</w:t>
      </w:r>
      <w:r w:rsidRPr="00C85B9B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Pr="00C85B9B">
        <w:rPr>
          <w:rFonts w:ascii="Amiri" w:hAnsi="Amiri" w:cs="Amiri"/>
          <w:position w:val="-14"/>
          <w:sz w:val="26"/>
          <w:szCs w:val="26"/>
          <w:rtl/>
          <w:lang w:bidi="ar-DZ"/>
        </w:rPr>
        <w:object w:dxaOrig="560" w:dyaOrig="400" w14:anchorId="2FDC68D3">
          <v:shape id="_x0000_i3417" type="#_x0000_t75" style="width:27.65pt;height:20.1pt" o:ole="">
            <v:imagedata r:id="rId178" o:title=""/>
          </v:shape>
          <o:OLEObject Type="Embed" ProgID="Equation.DSMT4" ShapeID="_x0000_i3417" DrawAspect="Content" ObjectID="_1795180403" r:id="rId603"/>
        </w:object>
      </w:r>
      <w:r w:rsidRPr="00C85B9B">
        <w:rPr>
          <w:rFonts w:ascii="Amiri" w:hAnsi="Amiri" w:cs="Amiri"/>
          <w:sz w:val="26"/>
          <w:szCs w:val="26"/>
          <w:rtl/>
          <w:lang w:bidi="ar-DZ"/>
        </w:rPr>
        <w:t>.</w:t>
      </w:r>
    </w:p>
    <w:p w14:paraId="32C5A109" w14:textId="6A8902B0" w:rsidR="00C0357A" w:rsidRPr="00C0357A" w:rsidRDefault="00C0357A" w:rsidP="006D0EEE">
      <w:pPr>
        <w:shd w:val="clear" w:color="auto" w:fill="EAF1DD" w:themeFill="accent3" w:themeFillTint="33"/>
        <w:bidi/>
        <w:ind w:left="-995"/>
        <w:rPr>
          <w:rFonts w:ascii="Amiri" w:hAnsi="Amiri" w:cs="Amiri"/>
          <w:b/>
          <w:bCs/>
          <w:color w:val="FF0000"/>
          <w:sz w:val="26"/>
          <w:szCs w:val="26"/>
          <w:u w:val="single"/>
        </w:rPr>
      </w:pPr>
      <w:r w:rsidRPr="00C85B9B"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  <w:t>مثال02:</w:t>
      </w:r>
    </w:p>
    <w:p w14:paraId="6DC5BFFF" w14:textId="20CDDF5C" w:rsidR="00C0357A" w:rsidRPr="00C85B9B" w:rsidRDefault="00C0357A" w:rsidP="00F03BD2">
      <w:pPr>
        <w:tabs>
          <w:tab w:val="right" w:pos="-1136"/>
        </w:tabs>
        <w:bidi/>
        <w:spacing w:after="0" w:line="240" w:lineRule="auto"/>
        <w:ind w:left="-428" w:right="-1418"/>
        <w:rPr>
          <w:rFonts w:ascii="Amiri" w:hAnsi="Amiri" w:cs="Amiri"/>
          <w:color w:val="FF0000"/>
          <w:sz w:val="26"/>
          <w:szCs w:val="26"/>
          <w:rtl/>
          <w:lang w:bidi="ar-DZ"/>
        </w:rPr>
      </w:pPr>
      <w:r w:rsidRPr="00C85B9B">
        <w:rPr>
          <w:rFonts w:ascii="Amiri" w:hAnsi="Amiri" w:cs="Amiri"/>
          <w:sz w:val="26"/>
          <w:szCs w:val="26"/>
          <w:rtl/>
          <w:lang w:bidi="ar-DZ"/>
        </w:rPr>
        <w:t xml:space="preserve">نعتبر زهر نرد مزيفا حيث: </w:t>
      </w:r>
      <w:r w:rsidRPr="00C85B9B">
        <w:rPr>
          <w:rFonts w:ascii="Amiri" w:hAnsi="Amiri" w:cs="Amiri"/>
          <w:position w:val="-14"/>
          <w:sz w:val="26"/>
          <w:szCs w:val="26"/>
          <w:rtl/>
          <w:lang w:bidi="ar-DZ"/>
        </w:rPr>
        <w:object w:dxaOrig="2340" w:dyaOrig="400" w14:anchorId="35AE3E65">
          <v:shape id="_x0000_i3399" type="#_x0000_t75" style="width:117.2pt;height:20.1pt" o:ole="">
            <v:imagedata r:id="rId180" o:title=""/>
          </v:shape>
          <o:OLEObject Type="Embed" ProgID="Equation.DSMT4" ShapeID="_x0000_i3399" DrawAspect="Content" ObjectID="_1795180404" r:id="rId604"/>
        </w:object>
      </w:r>
      <w:r w:rsidRPr="00C85B9B">
        <w:rPr>
          <w:rFonts w:ascii="Amiri" w:hAnsi="Amiri" w:cs="Amiri"/>
          <w:sz w:val="26"/>
          <w:szCs w:val="26"/>
          <w:rtl/>
          <w:lang w:bidi="ar-DZ"/>
        </w:rPr>
        <w:t>،</w:t>
      </w:r>
      <w:r w:rsidRPr="00C85B9B">
        <w:rPr>
          <w:rFonts w:ascii="Amiri" w:hAnsi="Amiri" w:cs="Amiri"/>
          <w:position w:val="-14"/>
          <w:sz w:val="26"/>
          <w:szCs w:val="26"/>
          <w:rtl/>
          <w:lang w:bidi="ar-DZ"/>
        </w:rPr>
        <w:object w:dxaOrig="1800" w:dyaOrig="400" w14:anchorId="789C7710">
          <v:shape id="_x0000_i3400" type="#_x0000_t75" style="width:90.4pt;height:20.1pt" o:ole="">
            <v:imagedata r:id="rId182" o:title=""/>
          </v:shape>
          <o:OLEObject Type="Embed" ProgID="Equation.DSMT4" ShapeID="_x0000_i3400" DrawAspect="Content" ObjectID="_1795180405" r:id="rId605"/>
        </w:object>
      </w:r>
      <w:r w:rsidRPr="00C85B9B">
        <w:rPr>
          <w:rFonts w:ascii="Amiri" w:hAnsi="Amiri" w:cs="Amiri"/>
          <w:sz w:val="26"/>
          <w:szCs w:val="26"/>
          <w:rtl/>
          <w:lang w:bidi="ar-DZ"/>
        </w:rPr>
        <w:t>،</w:t>
      </w:r>
      <w:r w:rsidRPr="00C85B9B">
        <w:rPr>
          <w:rFonts w:ascii="Amiri" w:hAnsi="Amiri" w:cs="Amiri"/>
          <w:position w:val="-14"/>
          <w:sz w:val="26"/>
          <w:szCs w:val="26"/>
          <w:rtl/>
          <w:lang w:bidi="ar-DZ"/>
        </w:rPr>
        <w:object w:dxaOrig="1120" w:dyaOrig="400" w14:anchorId="2590A0DE">
          <v:shape id="_x0000_i3401" type="#_x0000_t75" style="width:56.1pt;height:20.1pt" o:ole="">
            <v:imagedata r:id="rId184" o:title=""/>
          </v:shape>
          <o:OLEObject Type="Embed" ProgID="Equation.DSMT4" ShapeID="_x0000_i3401" DrawAspect="Content" ObjectID="_1795180406" r:id="rId606"/>
        </w:object>
      </w:r>
      <w:r w:rsidRPr="00C85B9B">
        <w:rPr>
          <w:rFonts w:ascii="Amiri" w:hAnsi="Amiri" w:cs="Amiri"/>
          <w:sz w:val="26"/>
          <w:szCs w:val="26"/>
          <w:rtl/>
          <w:lang w:bidi="ar-DZ"/>
        </w:rPr>
        <w:t>(</w:t>
      </w:r>
      <w:r w:rsidRPr="00C85B9B">
        <w:rPr>
          <w:rFonts w:ascii="Amiri" w:hAnsi="Amiri" w:cs="Amiri"/>
          <w:position w:val="-14"/>
          <w:sz w:val="26"/>
          <w:szCs w:val="26"/>
          <w:rtl/>
          <w:lang w:bidi="ar-DZ"/>
        </w:rPr>
        <w:object w:dxaOrig="520" w:dyaOrig="400" w14:anchorId="38782876">
          <v:shape id="_x0000_i3402" type="#_x0000_t75" style="width:25.95pt;height:20.1pt" o:ole="">
            <v:imagedata r:id="rId186" o:title=""/>
          </v:shape>
          <o:OLEObject Type="Embed" ProgID="Equation.DSMT4" ShapeID="_x0000_i3402" DrawAspect="Content" ObjectID="_1795180407" r:id="rId607"/>
        </w:object>
      </w:r>
      <w:r w:rsidRPr="00C85B9B">
        <w:rPr>
          <w:rFonts w:ascii="Amiri" w:hAnsi="Amiri" w:cs="Amiri"/>
          <w:sz w:val="26"/>
          <w:szCs w:val="26"/>
          <w:rtl/>
          <w:lang w:bidi="ar-DZ"/>
        </w:rPr>
        <w:t xml:space="preserve"> هو احتمال ظهور الوجه ذي الرقم </w:t>
      </w:r>
      <w:r w:rsidRPr="00C85B9B">
        <w:rPr>
          <w:rFonts w:ascii="Amiri" w:hAnsi="Amiri" w:cs="Amiri"/>
          <w:position w:val="-6"/>
          <w:sz w:val="26"/>
          <w:szCs w:val="26"/>
          <w:rtl/>
          <w:lang w:bidi="ar-DZ"/>
        </w:rPr>
        <w:object w:dxaOrig="139" w:dyaOrig="260" w14:anchorId="74B4F91A">
          <v:shape id="_x0000_i3403" type="#_x0000_t75" style="width:6.7pt;height:12.55pt" o:ole="">
            <v:imagedata r:id="rId188" o:title=""/>
          </v:shape>
          <o:OLEObject Type="Embed" ProgID="Equation.DSMT4" ShapeID="_x0000_i3403" DrawAspect="Content" ObjectID="_1795180408" r:id="rId608"/>
        </w:object>
      </w:r>
      <w:r w:rsidRPr="00C85B9B">
        <w:rPr>
          <w:rFonts w:ascii="Amiri" w:hAnsi="Amiri" w:cs="Amiri"/>
          <w:sz w:val="26"/>
          <w:szCs w:val="26"/>
          <w:rtl/>
          <w:lang w:bidi="ar-DZ"/>
        </w:rPr>
        <w:t xml:space="preserve">).       </w:t>
      </w:r>
      <w:r w:rsidRPr="00C85B9B">
        <w:rPr>
          <w:rFonts w:ascii="Amiri" w:hAnsi="Amiri" w:cs="Amiri"/>
          <w:color w:val="FF0000"/>
          <w:sz w:val="26"/>
          <w:szCs w:val="26"/>
          <w:rtl/>
          <w:lang w:val="en-US" w:bidi="ar-DZ"/>
        </w:rPr>
        <w:t xml:space="preserve"> </w:t>
      </w:r>
    </w:p>
    <w:p w14:paraId="56639D23" w14:textId="77777777" w:rsidR="00C0357A" w:rsidRPr="00C85B9B" w:rsidRDefault="00C0357A" w:rsidP="00C0357A">
      <w:pPr>
        <w:bidi/>
        <w:spacing w:after="0" w:line="240" w:lineRule="auto"/>
        <w:ind w:left="468"/>
        <w:rPr>
          <w:rFonts w:ascii="Amiri" w:hAnsi="Amiri" w:cs="Amiri"/>
          <w:sz w:val="26"/>
          <w:szCs w:val="26"/>
          <w:rtl/>
          <w:lang w:bidi="ar-DZ"/>
        </w:rPr>
      </w:pPr>
      <w:r w:rsidRPr="00C85B9B">
        <w:rPr>
          <w:rFonts w:ascii="Amiri" w:hAnsi="Amiri" w:cs="Amiri"/>
          <w:color w:val="FF0000"/>
          <w:sz w:val="26"/>
          <w:szCs w:val="26"/>
          <w:rtl/>
          <w:lang w:bidi="ar-DZ"/>
        </w:rPr>
        <w:t xml:space="preserve">1) </w:t>
      </w:r>
      <w:r w:rsidRPr="00C85B9B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Pr="00C85B9B">
        <w:rPr>
          <w:rFonts w:ascii="Amiri" w:hAnsi="Amiri" w:cs="Amiri"/>
          <w:sz w:val="26"/>
          <w:szCs w:val="26"/>
          <w:rtl/>
        </w:rPr>
        <w:t>احسب</w:t>
      </w:r>
      <w:r w:rsidRPr="00C85B9B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Pr="00C85B9B">
        <w:rPr>
          <w:rFonts w:ascii="Amiri" w:hAnsi="Amiri" w:cs="Amiri"/>
          <w:position w:val="-6"/>
          <w:sz w:val="26"/>
          <w:szCs w:val="26"/>
          <w:rtl/>
          <w:lang w:bidi="ar-DZ"/>
        </w:rPr>
        <w:object w:dxaOrig="200" w:dyaOrig="279" w14:anchorId="5DC54A29">
          <v:shape id="_x0000_i3404" type="#_x0000_t75" style="width:10.05pt;height:14.25pt" o:ole="">
            <v:imagedata r:id="rId190" o:title=""/>
          </v:shape>
          <o:OLEObject Type="Embed" ProgID="Equation.DSMT4" ShapeID="_x0000_i3404" DrawAspect="Content" ObjectID="_1795180409" r:id="rId609"/>
        </w:object>
      </w:r>
      <w:r w:rsidRPr="00C85B9B">
        <w:rPr>
          <w:rFonts w:ascii="Amiri" w:hAnsi="Amiri" w:cs="Amiri"/>
          <w:sz w:val="26"/>
          <w:szCs w:val="26"/>
          <w:rtl/>
          <w:lang w:bidi="ar-DZ"/>
        </w:rPr>
        <w:t>.</w:t>
      </w:r>
    </w:p>
    <w:p w14:paraId="46901929" w14:textId="77777777" w:rsidR="00C0357A" w:rsidRPr="00C85B9B" w:rsidRDefault="00C0357A" w:rsidP="00C0357A">
      <w:pPr>
        <w:bidi/>
        <w:spacing w:after="0" w:line="240" w:lineRule="auto"/>
        <w:ind w:left="468"/>
        <w:rPr>
          <w:rFonts w:ascii="Amiri" w:hAnsi="Amiri" w:cs="Amiri"/>
          <w:sz w:val="26"/>
          <w:szCs w:val="26"/>
          <w:rtl/>
          <w:lang w:bidi="ar-DZ"/>
        </w:rPr>
      </w:pPr>
      <w:r w:rsidRPr="00C85B9B">
        <w:rPr>
          <w:rFonts w:ascii="Amiri" w:hAnsi="Amiri" w:cs="Amiri"/>
          <w:color w:val="FF0000"/>
          <w:sz w:val="26"/>
          <w:szCs w:val="26"/>
          <w:rtl/>
          <w:lang w:bidi="ar-DZ"/>
        </w:rPr>
        <w:t xml:space="preserve">2) </w:t>
      </w:r>
      <w:r w:rsidRPr="00C85B9B">
        <w:rPr>
          <w:rFonts w:ascii="Amiri" w:hAnsi="Amiri" w:cs="Amiri"/>
          <w:sz w:val="26"/>
          <w:szCs w:val="26"/>
          <w:rtl/>
          <w:lang w:bidi="ar-DZ"/>
        </w:rPr>
        <w:t>احسب احتمال ظهور رقم فردي.</w:t>
      </w:r>
    </w:p>
    <w:p w14:paraId="35E8679D" w14:textId="2E6EB1F1" w:rsidR="00C0357A" w:rsidRPr="00C0357A" w:rsidRDefault="00C0357A" w:rsidP="00C0357A">
      <w:pPr>
        <w:bidi/>
        <w:spacing w:after="0" w:line="240" w:lineRule="auto"/>
        <w:ind w:left="468"/>
        <w:rPr>
          <w:rFonts w:ascii="Amiri" w:hAnsi="Amiri" w:cs="Amiri"/>
          <w:b/>
          <w:i/>
          <w:sz w:val="26"/>
          <w:szCs w:val="26"/>
          <w:rtl/>
        </w:rPr>
      </w:pPr>
      <w:r w:rsidRPr="00C85B9B">
        <w:rPr>
          <w:rFonts w:ascii="Amiri" w:hAnsi="Amiri" w:cs="Amiri"/>
          <w:b/>
          <w:i/>
          <w:color w:val="FF0000"/>
          <w:sz w:val="26"/>
          <w:szCs w:val="26"/>
          <w:rtl/>
          <w:lang w:val="en-US" w:bidi="ar-DZ"/>
        </w:rPr>
        <w:t xml:space="preserve">3) </w:t>
      </w:r>
      <w:r w:rsidRPr="00C85B9B">
        <w:rPr>
          <w:rFonts w:ascii="Amiri" w:hAnsi="Amiri" w:cs="Amiri"/>
          <w:b/>
          <w:i/>
          <w:color w:val="000000"/>
          <w:sz w:val="26"/>
          <w:szCs w:val="26"/>
          <w:rtl/>
          <w:lang w:val="en-US" w:bidi="ar-DZ"/>
        </w:rPr>
        <w:t>استنتج احتمال</w:t>
      </w:r>
      <w:r w:rsidRPr="00C85B9B">
        <w:rPr>
          <w:rFonts w:ascii="Amiri" w:hAnsi="Amiri" w:cs="Amiri"/>
          <w:color w:val="000000"/>
          <w:sz w:val="26"/>
          <w:szCs w:val="26"/>
          <w:rtl/>
          <w:lang w:bidi="ar-DZ"/>
        </w:rPr>
        <w:t xml:space="preserve"> </w:t>
      </w:r>
      <w:r w:rsidRPr="00C85B9B">
        <w:rPr>
          <w:rFonts w:ascii="Amiri" w:hAnsi="Amiri" w:cs="Amiri"/>
          <w:sz w:val="26"/>
          <w:szCs w:val="26"/>
          <w:rtl/>
          <w:lang w:bidi="ar-DZ"/>
        </w:rPr>
        <w:t>ظهور</w:t>
      </w:r>
      <w:r w:rsidRPr="00C85B9B">
        <w:rPr>
          <w:rFonts w:ascii="Amiri" w:hAnsi="Amiri" w:cs="Amiri"/>
          <w:color w:val="000000"/>
          <w:sz w:val="26"/>
          <w:szCs w:val="26"/>
          <w:rtl/>
          <w:lang w:bidi="ar-DZ"/>
        </w:rPr>
        <w:t xml:space="preserve"> رقم زوجي</w:t>
      </w:r>
      <w:r w:rsidRPr="00C85B9B">
        <w:rPr>
          <w:rFonts w:ascii="Amiri" w:hAnsi="Amiri" w:cs="Amiri"/>
          <w:sz w:val="26"/>
          <w:szCs w:val="26"/>
          <w:rtl/>
          <w:lang w:bidi="ar-DZ"/>
        </w:rPr>
        <w:t>.</w:t>
      </w:r>
      <w:r w:rsidRPr="00C85B9B">
        <w:rPr>
          <w:rFonts w:ascii="Amiri" w:hAnsi="Amiri" w:cs="Amiri"/>
          <w:b/>
          <w:i/>
          <w:sz w:val="26"/>
          <w:szCs w:val="26"/>
          <w:rtl/>
        </w:rPr>
        <w:t xml:space="preserve"> </w:t>
      </w:r>
    </w:p>
    <w:p w14:paraId="1BE19C4D" w14:textId="6E91087C" w:rsidR="00C0357A" w:rsidRPr="00C0357A" w:rsidRDefault="00C0357A" w:rsidP="006D0EEE">
      <w:pPr>
        <w:shd w:val="clear" w:color="auto" w:fill="EAF1DD" w:themeFill="accent3" w:themeFillTint="33"/>
        <w:bidi/>
        <w:ind w:left="-995"/>
        <w:rPr>
          <w:rFonts w:ascii="Amiri" w:hAnsi="Amiri" w:cs="Amiri"/>
          <w:b/>
          <w:bCs/>
          <w:color w:val="FF0000"/>
          <w:sz w:val="26"/>
          <w:szCs w:val="26"/>
          <w:u w:val="single"/>
        </w:rPr>
      </w:pPr>
      <w:r w:rsidRPr="00C85B9B"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  <w:t>مثال03:</w:t>
      </w:r>
    </w:p>
    <w:p w14:paraId="4C4218AB" w14:textId="7AE42F03" w:rsidR="00C0357A" w:rsidRPr="00C85B9B" w:rsidRDefault="00C0357A" w:rsidP="00F03BD2">
      <w:pPr>
        <w:bidi/>
        <w:spacing w:after="0" w:line="240" w:lineRule="auto"/>
        <w:ind w:left="-995" w:right="-1134"/>
        <w:rPr>
          <w:rFonts w:ascii="Amiri" w:hAnsi="Amiri" w:cs="Amiri"/>
          <w:sz w:val="26"/>
          <w:szCs w:val="26"/>
          <w:rtl/>
          <w:lang w:val="en-US" w:bidi="ar-DZ"/>
        </w:rPr>
      </w:pPr>
      <w:r w:rsidRPr="00C85B9B">
        <w:rPr>
          <w:rFonts w:ascii="Amiri" w:hAnsi="Amiri" w:cs="Amiri"/>
          <w:sz w:val="26"/>
          <w:szCs w:val="26"/>
          <w:rtl/>
          <w:lang w:val="en-US" w:bidi="ar-DZ"/>
        </w:rPr>
        <w:t xml:space="preserve">نعتبر </w:t>
      </w:r>
      <w:r w:rsidRPr="00C85B9B">
        <w:rPr>
          <w:rFonts w:ascii="Amiri" w:hAnsi="Amiri" w:cs="Amiri"/>
          <w:position w:val="-14"/>
          <w:sz w:val="26"/>
          <w:szCs w:val="26"/>
          <w:rtl/>
          <w:lang w:val="en-US" w:bidi="ar-DZ"/>
        </w:rPr>
        <w:object w:dxaOrig="1420" w:dyaOrig="400" w14:anchorId="74BB0080">
          <v:shape id="_x0000_i3405" type="#_x0000_t75" style="width:71.15pt;height:20.1pt" o:ole="">
            <v:imagedata r:id="rId192" o:title=""/>
          </v:shape>
          <o:OLEObject Type="Embed" ProgID="Equation.DSMT4" ShapeID="_x0000_i3405" DrawAspect="Content" ObjectID="_1795180410" r:id="rId610"/>
        </w:object>
      </w:r>
      <w:r w:rsidRPr="00C85B9B">
        <w:rPr>
          <w:rFonts w:ascii="Amiri" w:hAnsi="Amiri" w:cs="Amiri"/>
          <w:sz w:val="26"/>
          <w:szCs w:val="26"/>
          <w:rtl/>
          <w:lang w:val="en-US" w:bidi="ar-DZ"/>
        </w:rPr>
        <w:t xml:space="preserve"> وقانون الاحتمال </w:t>
      </w:r>
      <w:r w:rsidRPr="00C85B9B">
        <w:rPr>
          <w:rFonts w:ascii="Amiri" w:hAnsi="Amiri" w:cs="Amiri"/>
          <w:position w:val="-10"/>
          <w:sz w:val="26"/>
          <w:szCs w:val="26"/>
          <w:rtl/>
          <w:lang w:val="en-US" w:bidi="ar-DZ"/>
        </w:rPr>
        <w:object w:dxaOrig="240" w:dyaOrig="260" w14:anchorId="450F2722">
          <v:shape id="_x0000_i3406" type="#_x0000_t75" style="width:11.7pt;height:12.55pt" o:ole="">
            <v:imagedata r:id="rId194" o:title=""/>
          </v:shape>
          <o:OLEObject Type="Embed" ProgID="Equation.DSMT4" ShapeID="_x0000_i3406" DrawAspect="Content" ObjectID="_1795180411" r:id="rId611"/>
        </w:object>
      </w:r>
      <w:r w:rsidRPr="00C85B9B">
        <w:rPr>
          <w:rFonts w:ascii="Amiri" w:hAnsi="Amiri" w:cs="Amiri"/>
          <w:sz w:val="26"/>
          <w:szCs w:val="26"/>
          <w:rtl/>
          <w:lang w:val="en-US" w:bidi="ar-DZ"/>
        </w:rPr>
        <w:t xml:space="preserve"> المعرف على </w:t>
      </w:r>
      <w:r w:rsidRPr="00C85B9B">
        <w:rPr>
          <w:rFonts w:ascii="Amiri" w:hAnsi="Amiri" w:cs="Amiri"/>
          <w:position w:val="-4"/>
          <w:sz w:val="26"/>
          <w:szCs w:val="26"/>
          <w:rtl/>
          <w:lang w:val="en-US" w:bidi="ar-DZ"/>
        </w:rPr>
        <w:object w:dxaOrig="260" w:dyaOrig="260" w14:anchorId="715D2E46">
          <v:shape id="_x0000_i3407" type="#_x0000_t75" style="width:12.55pt;height:12.55pt" o:ole="">
            <v:imagedata r:id="rId196" o:title=""/>
          </v:shape>
          <o:OLEObject Type="Embed" ProgID="Equation.DSMT4" ShapeID="_x0000_i3407" DrawAspect="Content" ObjectID="_1795180412" r:id="rId612"/>
        </w:object>
      </w:r>
      <w:r w:rsidRPr="00C85B9B">
        <w:rPr>
          <w:rFonts w:ascii="Amiri" w:hAnsi="Amiri" w:cs="Amiri"/>
          <w:sz w:val="26"/>
          <w:szCs w:val="26"/>
          <w:rtl/>
          <w:lang w:val="en-US" w:bidi="ar-DZ"/>
        </w:rPr>
        <w:t>.</w:t>
      </w:r>
      <w:r>
        <w:rPr>
          <w:rFonts w:ascii="Amiri" w:hAnsi="Amiri" w:cs="Amiri" w:hint="cs"/>
          <w:sz w:val="26"/>
          <w:szCs w:val="26"/>
          <w:rtl/>
          <w:lang w:val="en-US" w:bidi="ar-DZ"/>
        </w:rPr>
        <w:t xml:space="preserve"> </w:t>
      </w:r>
      <w:r w:rsidRPr="00C85B9B">
        <w:rPr>
          <w:rFonts w:ascii="Amiri" w:hAnsi="Amiri" w:cs="Amiri"/>
          <w:sz w:val="26"/>
          <w:szCs w:val="26"/>
          <w:rtl/>
          <w:lang w:val="en-US" w:bidi="ar-DZ"/>
        </w:rPr>
        <w:t xml:space="preserve">نعلم أن </w:t>
      </w:r>
      <w:r w:rsidRPr="00C85B9B">
        <w:rPr>
          <w:rFonts w:ascii="Amiri" w:hAnsi="Amiri" w:cs="Amiri"/>
          <w:position w:val="-24"/>
          <w:sz w:val="26"/>
          <w:szCs w:val="26"/>
          <w:rtl/>
          <w:lang w:val="en-US" w:bidi="ar-DZ"/>
        </w:rPr>
        <w:object w:dxaOrig="1140" w:dyaOrig="620" w14:anchorId="1EC514FD">
          <v:shape id="_x0000_i3408" type="#_x0000_t75" style="width:56.95pt;height:31pt" o:ole="">
            <v:imagedata r:id="rId198" o:title=""/>
          </v:shape>
          <o:OLEObject Type="Embed" ProgID="Equation.DSMT4" ShapeID="_x0000_i3408" DrawAspect="Content" ObjectID="_1795180413" r:id="rId613"/>
        </w:object>
      </w:r>
      <w:r w:rsidRPr="00C85B9B">
        <w:rPr>
          <w:rFonts w:ascii="Amiri" w:hAnsi="Amiri" w:cs="Amiri"/>
          <w:sz w:val="26"/>
          <w:szCs w:val="26"/>
          <w:rtl/>
          <w:lang w:val="en-US" w:bidi="ar-DZ"/>
        </w:rPr>
        <w:t xml:space="preserve">، </w:t>
      </w:r>
      <w:r w:rsidRPr="00C85B9B">
        <w:rPr>
          <w:rFonts w:ascii="Amiri" w:hAnsi="Amiri" w:cs="Amiri"/>
          <w:position w:val="-24"/>
          <w:sz w:val="26"/>
          <w:szCs w:val="26"/>
          <w:rtl/>
          <w:lang w:val="en-US" w:bidi="ar-DZ"/>
        </w:rPr>
        <w:object w:dxaOrig="1140" w:dyaOrig="620" w14:anchorId="09C2F492">
          <v:shape id="_x0000_i3409" type="#_x0000_t75" style="width:56.95pt;height:31pt" o:ole="">
            <v:imagedata r:id="rId200" o:title=""/>
          </v:shape>
          <o:OLEObject Type="Embed" ProgID="Equation.DSMT4" ShapeID="_x0000_i3409" DrawAspect="Content" ObjectID="_1795180414" r:id="rId614"/>
        </w:object>
      </w:r>
      <w:r w:rsidRPr="00C85B9B">
        <w:rPr>
          <w:rFonts w:ascii="Amiri" w:hAnsi="Amiri" w:cs="Amiri"/>
          <w:sz w:val="26"/>
          <w:szCs w:val="26"/>
          <w:rtl/>
          <w:lang w:val="en-US" w:bidi="ar-DZ"/>
        </w:rPr>
        <w:t>،</w:t>
      </w:r>
      <w:r w:rsidRPr="00C85B9B">
        <w:rPr>
          <w:rFonts w:ascii="Amiri" w:hAnsi="Amiri" w:cs="Amiri"/>
          <w:position w:val="-24"/>
          <w:sz w:val="26"/>
          <w:szCs w:val="26"/>
          <w:rtl/>
          <w:lang w:val="en-US" w:bidi="ar-DZ"/>
        </w:rPr>
        <w:object w:dxaOrig="1140" w:dyaOrig="620" w14:anchorId="172D4388">
          <v:shape id="_x0000_i3410" type="#_x0000_t75" style="width:56.95pt;height:31pt" o:ole="">
            <v:imagedata r:id="rId202" o:title=""/>
          </v:shape>
          <o:OLEObject Type="Embed" ProgID="Equation.DSMT4" ShapeID="_x0000_i3410" DrawAspect="Content" ObjectID="_1795180415" r:id="rId615"/>
        </w:object>
      </w:r>
      <w:r w:rsidR="00F03BD2">
        <w:rPr>
          <w:rFonts w:ascii="Amiri" w:hAnsi="Amiri" w:cs="Amiri" w:hint="cs"/>
          <w:sz w:val="26"/>
          <w:szCs w:val="26"/>
          <w:rtl/>
          <w:lang w:val="en-US" w:bidi="ar-DZ"/>
        </w:rPr>
        <w:t xml:space="preserve"> </w:t>
      </w:r>
      <w:r w:rsidRPr="00C85B9B">
        <w:rPr>
          <w:rFonts w:ascii="Amiri" w:hAnsi="Amiri" w:cs="Amiri"/>
          <w:sz w:val="26"/>
          <w:szCs w:val="26"/>
          <w:rtl/>
          <w:lang w:val="en-US" w:bidi="ar-DZ"/>
        </w:rPr>
        <w:t>احسب كلا من:</w:t>
      </w:r>
    </w:p>
    <w:p w14:paraId="1EB92560" w14:textId="77777777" w:rsidR="00C0357A" w:rsidRPr="00C85B9B" w:rsidRDefault="00C0357A" w:rsidP="00C0357A">
      <w:pPr>
        <w:tabs>
          <w:tab w:val="left" w:pos="3278"/>
        </w:tabs>
        <w:bidi/>
        <w:spacing w:after="0" w:line="240" w:lineRule="auto"/>
        <w:rPr>
          <w:rFonts w:ascii="Amiri" w:hAnsi="Amiri" w:cs="Amiri"/>
          <w:sz w:val="26"/>
          <w:szCs w:val="26"/>
          <w:rtl/>
          <w:lang w:bidi="ar-DZ"/>
        </w:rPr>
      </w:pPr>
      <w:r w:rsidRPr="00C85B9B">
        <w:rPr>
          <w:rFonts w:ascii="Amiri" w:hAnsi="Amiri" w:cs="Amiri"/>
          <w:color w:val="FF0000"/>
          <w:sz w:val="26"/>
          <w:szCs w:val="26"/>
          <w:rtl/>
          <w:lang w:bidi="ar-DZ"/>
        </w:rPr>
        <w:t>أ)</w:t>
      </w:r>
      <w:r w:rsidRPr="00C85B9B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Pr="00C85B9B">
        <w:rPr>
          <w:rFonts w:ascii="Amiri" w:hAnsi="Amiri" w:cs="Amiri"/>
          <w:position w:val="-14"/>
          <w:sz w:val="26"/>
          <w:szCs w:val="26"/>
          <w:rtl/>
          <w:lang w:val="en-US" w:bidi="ar-DZ"/>
        </w:rPr>
        <w:object w:dxaOrig="780" w:dyaOrig="400" w14:anchorId="3E847E9D">
          <v:shape id="_x0000_i3411" type="#_x0000_t75" style="width:39.35pt;height:20.1pt" o:ole="">
            <v:imagedata r:id="rId204" o:title=""/>
          </v:shape>
          <o:OLEObject Type="Embed" ProgID="Equation.DSMT4" ShapeID="_x0000_i3411" DrawAspect="Content" ObjectID="_1795180416" r:id="rId616"/>
        </w:object>
      </w:r>
      <w:r w:rsidRPr="00C85B9B">
        <w:rPr>
          <w:rFonts w:ascii="Amiri" w:hAnsi="Amiri" w:cs="Amiri"/>
          <w:sz w:val="26"/>
          <w:szCs w:val="26"/>
          <w:rtl/>
          <w:lang w:val="en-US" w:bidi="ar-DZ"/>
        </w:rPr>
        <w:t xml:space="preserve"> ،     </w:t>
      </w:r>
      <w:r w:rsidRPr="00C85B9B">
        <w:rPr>
          <w:rFonts w:ascii="Amiri" w:hAnsi="Amiri" w:cs="Amiri"/>
          <w:color w:val="FF0000"/>
          <w:sz w:val="26"/>
          <w:szCs w:val="26"/>
          <w:rtl/>
          <w:lang w:val="en-US" w:bidi="ar-DZ"/>
        </w:rPr>
        <w:t xml:space="preserve"> ﺒ) </w:t>
      </w:r>
      <w:r w:rsidRPr="00C85B9B">
        <w:rPr>
          <w:rFonts w:ascii="Amiri" w:hAnsi="Amiri" w:cs="Amiri"/>
          <w:position w:val="-14"/>
          <w:sz w:val="26"/>
          <w:szCs w:val="26"/>
          <w:rtl/>
          <w:lang w:val="en-US" w:bidi="ar-DZ"/>
        </w:rPr>
        <w:object w:dxaOrig="1160" w:dyaOrig="400" w14:anchorId="7BFA2E70">
          <v:shape id="_x0000_i3412" type="#_x0000_t75" style="width:57.75pt;height:20.1pt" o:ole="">
            <v:imagedata r:id="rId206" o:title=""/>
          </v:shape>
          <o:OLEObject Type="Embed" ProgID="Equation.DSMT4" ShapeID="_x0000_i3412" DrawAspect="Content" ObjectID="_1795180417" r:id="rId617"/>
        </w:object>
      </w:r>
      <w:r w:rsidRPr="00C85B9B">
        <w:rPr>
          <w:rFonts w:ascii="Amiri" w:hAnsi="Amiri" w:cs="Amiri"/>
          <w:sz w:val="26"/>
          <w:szCs w:val="26"/>
          <w:rtl/>
          <w:lang w:val="en-US" w:bidi="ar-DZ"/>
        </w:rPr>
        <w:t xml:space="preserve"> ،     </w:t>
      </w:r>
      <w:r w:rsidRPr="00C85B9B">
        <w:rPr>
          <w:rFonts w:ascii="Amiri" w:hAnsi="Amiri" w:cs="Amiri"/>
          <w:color w:val="FF0000"/>
          <w:sz w:val="26"/>
          <w:szCs w:val="26"/>
          <w:rtl/>
          <w:lang w:val="en-US" w:bidi="ar-DZ"/>
        </w:rPr>
        <w:t>ﺠ)</w:t>
      </w:r>
      <w:r w:rsidRPr="00C85B9B">
        <w:rPr>
          <w:rFonts w:ascii="Amiri" w:hAnsi="Amiri" w:cs="Amiri"/>
          <w:color w:val="FF0000"/>
          <w:sz w:val="26"/>
          <w:szCs w:val="26"/>
          <w:rtl/>
          <w:lang w:bidi="ar-DZ"/>
        </w:rPr>
        <w:t xml:space="preserve"> </w:t>
      </w:r>
      <w:r w:rsidRPr="00C85B9B">
        <w:rPr>
          <w:rFonts w:ascii="Amiri" w:hAnsi="Amiri" w:cs="Amiri"/>
          <w:position w:val="-20"/>
          <w:sz w:val="26"/>
          <w:szCs w:val="26"/>
          <w:rtl/>
          <w:lang w:val="en-US" w:bidi="ar-DZ"/>
        </w:rPr>
        <w:object w:dxaOrig="960" w:dyaOrig="520" w14:anchorId="47D483FC">
          <v:shape id="_x0000_i3413" type="#_x0000_t75" style="width:47.7pt;height:25.95pt" o:ole="">
            <v:imagedata r:id="rId208" o:title=""/>
          </v:shape>
          <o:OLEObject Type="Embed" ProgID="Equation.DSMT4" ShapeID="_x0000_i3413" DrawAspect="Content" ObjectID="_1795180418" r:id="rId618"/>
        </w:object>
      </w:r>
      <w:r w:rsidRPr="00C85B9B">
        <w:rPr>
          <w:rFonts w:ascii="Amiri" w:hAnsi="Amiri" w:cs="Amiri"/>
          <w:sz w:val="26"/>
          <w:szCs w:val="26"/>
          <w:rtl/>
          <w:lang w:bidi="ar-DZ"/>
        </w:rPr>
        <w:t>.</w:t>
      </w:r>
    </w:p>
    <w:p w14:paraId="3FDB91C4" w14:textId="1CC99CA4" w:rsidR="00C0357A" w:rsidRDefault="00C0357A" w:rsidP="00C0357A">
      <w:pPr>
        <w:bidi/>
        <w:rPr>
          <w:rFonts w:ascii="Amiri" w:hAnsi="Amiri" w:cs="Amiri"/>
          <w:sz w:val="28"/>
          <w:szCs w:val="28"/>
          <w:rtl/>
        </w:rPr>
      </w:pPr>
      <w:r>
        <w:rPr>
          <w:rFonts w:ascii="Amiri" w:hAnsi="Amiri" w:cs="Amiri" w:hint="cs"/>
          <w:sz w:val="28"/>
          <w:szCs w:val="28"/>
          <w:rtl/>
        </w:rPr>
        <w:t>.....</w:t>
      </w:r>
      <w:r w:rsidR="00F03BD2">
        <w:rPr>
          <w:rFonts w:ascii="Amiri" w:hAnsi="Amiri" w:cs="Amiri" w:hint="cs"/>
          <w:sz w:val="28"/>
          <w:szCs w:val="28"/>
          <w:rtl/>
        </w:rPr>
        <w:t>.........................</w:t>
      </w:r>
      <w:r>
        <w:rPr>
          <w:rFonts w:ascii="Amiri" w:hAnsi="Amiri" w:cs="Amiri" w:hint="cs"/>
          <w:sz w:val="28"/>
          <w:szCs w:val="28"/>
          <w:rtl/>
        </w:rPr>
        <w:t>................................................................................................................................</w:t>
      </w:r>
    </w:p>
    <w:p w14:paraId="0F04CFC9" w14:textId="77777777" w:rsidR="00F03BD2" w:rsidRDefault="00F03BD2" w:rsidP="006D0EEE">
      <w:pPr>
        <w:shd w:val="clear" w:color="auto" w:fill="EAF1DD" w:themeFill="accent3" w:themeFillTint="33"/>
        <w:bidi/>
        <w:ind w:left="-995"/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</w:pPr>
      <w:r w:rsidRPr="00C85B9B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>مثال01:</w:t>
      </w:r>
    </w:p>
    <w:p w14:paraId="46A40BA4" w14:textId="77777777" w:rsidR="00F03BD2" w:rsidRPr="00C85B9B" w:rsidRDefault="00F03BD2" w:rsidP="00F03BD2">
      <w:pPr>
        <w:bidi/>
        <w:spacing w:after="0" w:line="240" w:lineRule="auto"/>
        <w:ind w:left="-995" w:right="-426"/>
        <w:rPr>
          <w:rFonts w:ascii="Amiri" w:hAnsi="Amiri" w:cs="Amiri"/>
          <w:color w:val="FF0000"/>
          <w:sz w:val="26"/>
          <w:szCs w:val="26"/>
          <w:rtl/>
          <w:lang w:bidi="ar-DZ"/>
        </w:rPr>
      </w:pPr>
      <w:r w:rsidRPr="00C85B9B">
        <w:rPr>
          <w:rFonts w:ascii="Amiri" w:hAnsi="Amiri" w:cs="Amiri"/>
          <w:sz w:val="26"/>
          <w:szCs w:val="26"/>
          <w:rtl/>
          <w:lang w:bidi="ar-DZ"/>
        </w:rPr>
        <w:t xml:space="preserve">نعتبر زهر نرد مزيفا حيث: </w:t>
      </w:r>
      <w:r w:rsidRPr="00C85B9B">
        <w:rPr>
          <w:rFonts w:ascii="Amiri" w:hAnsi="Amiri" w:cs="Amiri"/>
          <w:position w:val="-24"/>
          <w:sz w:val="26"/>
          <w:szCs w:val="26"/>
          <w:rtl/>
          <w:lang w:bidi="ar-DZ"/>
        </w:rPr>
        <w:object w:dxaOrig="3800" w:dyaOrig="620" w14:anchorId="17EB309C">
          <v:shape id="_x0000_i3474" type="#_x0000_t75" style="width:190.05pt;height:31pt" o:ole="">
            <v:imagedata r:id="rId172" o:title=""/>
          </v:shape>
          <o:OLEObject Type="Embed" ProgID="Equation.DSMT4" ShapeID="_x0000_i3474" DrawAspect="Content" ObjectID="_1795180419" r:id="rId619"/>
        </w:object>
      </w:r>
      <w:r w:rsidRPr="00C85B9B">
        <w:rPr>
          <w:rFonts w:ascii="Amiri" w:hAnsi="Amiri" w:cs="Amiri"/>
          <w:sz w:val="26"/>
          <w:szCs w:val="26"/>
          <w:rtl/>
          <w:lang w:bidi="ar-DZ"/>
        </w:rPr>
        <w:t>.</w:t>
      </w:r>
      <w:r>
        <w:rPr>
          <w:rFonts w:ascii="Amiri" w:hAnsi="Amiri" w:cs="Amiri" w:hint="cs"/>
          <w:sz w:val="26"/>
          <w:szCs w:val="26"/>
          <w:rtl/>
          <w:lang w:bidi="ar-DZ"/>
        </w:rPr>
        <w:t xml:space="preserve"> </w:t>
      </w:r>
      <w:r w:rsidRPr="00C85B9B">
        <w:rPr>
          <w:rFonts w:ascii="Amiri" w:hAnsi="Amiri" w:cs="Amiri"/>
          <w:sz w:val="26"/>
          <w:szCs w:val="26"/>
          <w:rtl/>
          <w:lang w:bidi="ar-DZ"/>
        </w:rPr>
        <w:t xml:space="preserve"> (</w:t>
      </w:r>
      <w:r w:rsidRPr="00C85B9B">
        <w:rPr>
          <w:rFonts w:ascii="Amiri" w:hAnsi="Amiri" w:cs="Amiri"/>
          <w:position w:val="-14"/>
          <w:sz w:val="26"/>
          <w:szCs w:val="26"/>
          <w:rtl/>
          <w:lang w:bidi="ar-DZ"/>
        </w:rPr>
        <w:object w:dxaOrig="520" w:dyaOrig="400" w14:anchorId="34B49F6C">
          <v:shape id="_x0000_i3475" type="#_x0000_t75" style="width:25.95pt;height:20.1pt" o:ole="">
            <v:imagedata r:id="rId174" o:title=""/>
          </v:shape>
          <o:OLEObject Type="Embed" ProgID="Equation.DSMT4" ShapeID="_x0000_i3475" DrawAspect="Content" ObjectID="_1795180420" r:id="rId620"/>
        </w:object>
      </w:r>
      <w:r w:rsidRPr="00C85B9B">
        <w:rPr>
          <w:rFonts w:ascii="Amiri" w:hAnsi="Amiri" w:cs="Amiri"/>
          <w:sz w:val="26"/>
          <w:szCs w:val="26"/>
          <w:rtl/>
          <w:lang w:bidi="ar-DZ"/>
        </w:rPr>
        <w:t xml:space="preserve"> هو احتمال ظهور الوجه ذي الرقم </w:t>
      </w:r>
      <w:r w:rsidRPr="00C85B9B">
        <w:rPr>
          <w:rFonts w:ascii="Amiri" w:hAnsi="Amiri" w:cs="Amiri"/>
          <w:position w:val="-6"/>
          <w:sz w:val="26"/>
          <w:szCs w:val="26"/>
          <w:rtl/>
          <w:lang w:bidi="ar-DZ"/>
        </w:rPr>
        <w:object w:dxaOrig="139" w:dyaOrig="260" w14:anchorId="1054C868">
          <v:shape id="_x0000_i3476" type="#_x0000_t75" style="width:6.7pt;height:13.4pt" o:ole="">
            <v:imagedata r:id="rId176" o:title=""/>
          </v:shape>
          <o:OLEObject Type="Embed" ProgID="Equation.DSMT4" ShapeID="_x0000_i3476" DrawAspect="Content" ObjectID="_1795180421" r:id="rId621"/>
        </w:object>
      </w:r>
      <w:r w:rsidRPr="00C85B9B">
        <w:rPr>
          <w:rFonts w:ascii="Amiri" w:hAnsi="Amiri" w:cs="Amiri"/>
          <w:sz w:val="26"/>
          <w:szCs w:val="26"/>
          <w:rtl/>
          <w:lang w:bidi="ar-DZ"/>
        </w:rPr>
        <w:t xml:space="preserve">).       </w:t>
      </w:r>
      <w:r w:rsidRPr="00C85B9B">
        <w:rPr>
          <w:rFonts w:ascii="Amiri" w:hAnsi="Amiri" w:cs="Amiri"/>
          <w:color w:val="FF0000"/>
          <w:sz w:val="26"/>
          <w:szCs w:val="26"/>
          <w:rtl/>
          <w:lang w:val="en-US" w:bidi="ar-DZ"/>
        </w:rPr>
        <w:t xml:space="preserve"> </w:t>
      </w:r>
    </w:p>
    <w:p w14:paraId="1E5F6035" w14:textId="77777777" w:rsidR="00F03BD2" w:rsidRPr="00C0357A" w:rsidRDefault="00F03BD2" w:rsidP="00F03BD2">
      <w:pPr>
        <w:pStyle w:val="Paragraphedeliste"/>
        <w:numPr>
          <w:ilvl w:val="0"/>
          <w:numId w:val="34"/>
        </w:numPr>
        <w:bidi/>
        <w:spacing w:after="0" w:line="240" w:lineRule="auto"/>
        <w:rPr>
          <w:rFonts w:ascii="Amiri" w:hAnsi="Amiri" w:cs="Amiri"/>
          <w:sz w:val="26"/>
          <w:szCs w:val="26"/>
          <w:rtl/>
          <w:lang w:bidi="ar-DZ"/>
        </w:rPr>
      </w:pPr>
      <w:r w:rsidRPr="00C85B9B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Pr="00C85B9B">
        <w:rPr>
          <w:rFonts w:ascii="Amiri" w:hAnsi="Amiri" w:cs="Amiri"/>
          <w:sz w:val="26"/>
          <w:szCs w:val="26"/>
          <w:rtl/>
        </w:rPr>
        <w:t>احسب</w:t>
      </w:r>
      <w:r w:rsidRPr="00C85B9B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Pr="00C85B9B">
        <w:rPr>
          <w:rFonts w:ascii="Amiri" w:hAnsi="Amiri" w:cs="Amiri"/>
          <w:position w:val="-14"/>
          <w:sz w:val="26"/>
          <w:szCs w:val="26"/>
          <w:rtl/>
          <w:lang w:bidi="ar-DZ"/>
        </w:rPr>
        <w:object w:dxaOrig="560" w:dyaOrig="400" w14:anchorId="1F98ECEA">
          <v:shape id="_x0000_i3477" type="#_x0000_t75" style="width:27.65pt;height:20.1pt" o:ole="">
            <v:imagedata r:id="rId178" o:title=""/>
          </v:shape>
          <o:OLEObject Type="Embed" ProgID="Equation.DSMT4" ShapeID="_x0000_i3477" DrawAspect="Content" ObjectID="_1795180422" r:id="rId622"/>
        </w:object>
      </w:r>
      <w:r w:rsidRPr="00C85B9B">
        <w:rPr>
          <w:rFonts w:ascii="Amiri" w:hAnsi="Amiri" w:cs="Amiri"/>
          <w:sz w:val="26"/>
          <w:szCs w:val="26"/>
          <w:rtl/>
          <w:lang w:bidi="ar-DZ"/>
        </w:rPr>
        <w:t>.</w:t>
      </w:r>
    </w:p>
    <w:p w14:paraId="4BFA8B9F" w14:textId="77777777" w:rsidR="00F03BD2" w:rsidRPr="00C0357A" w:rsidRDefault="00F03BD2" w:rsidP="006D0EEE">
      <w:pPr>
        <w:shd w:val="clear" w:color="auto" w:fill="EAF1DD" w:themeFill="accent3" w:themeFillTint="33"/>
        <w:bidi/>
        <w:ind w:left="-995"/>
        <w:rPr>
          <w:rFonts w:ascii="Amiri" w:hAnsi="Amiri" w:cs="Amiri"/>
          <w:b/>
          <w:bCs/>
          <w:color w:val="FF0000"/>
          <w:sz w:val="26"/>
          <w:szCs w:val="26"/>
          <w:u w:val="single"/>
        </w:rPr>
      </w:pPr>
      <w:r w:rsidRPr="00C85B9B"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  <w:t>مثال02:</w:t>
      </w:r>
    </w:p>
    <w:p w14:paraId="65CB3FB5" w14:textId="77777777" w:rsidR="00F03BD2" w:rsidRPr="00C85B9B" w:rsidRDefault="00F03BD2" w:rsidP="00F03BD2">
      <w:pPr>
        <w:tabs>
          <w:tab w:val="right" w:pos="-1136"/>
        </w:tabs>
        <w:bidi/>
        <w:spacing w:after="0" w:line="240" w:lineRule="auto"/>
        <w:ind w:left="-428" w:right="-1418"/>
        <w:rPr>
          <w:rFonts w:ascii="Amiri" w:hAnsi="Amiri" w:cs="Amiri"/>
          <w:color w:val="FF0000"/>
          <w:sz w:val="26"/>
          <w:szCs w:val="26"/>
          <w:rtl/>
          <w:lang w:bidi="ar-DZ"/>
        </w:rPr>
      </w:pPr>
      <w:r w:rsidRPr="00C85B9B">
        <w:rPr>
          <w:rFonts w:ascii="Amiri" w:hAnsi="Amiri" w:cs="Amiri"/>
          <w:sz w:val="26"/>
          <w:szCs w:val="26"/>
          <w:rtl/>
          <w:lang w:bidi="ar-DZ"/>
        </w:rPr>
        <w:t xml:space="preserve">نعتبر زهر نرد مزيفا حيث: </w:t>
      </w:r>
      <w:r w:rsidRPr="00C85B9B">
        <w:rPr>
          <w:rFonts w:ascii="Amiri" w:hAnsi="Amiri" w:cs="Amiri"/>
          <w:position w:val="-14"/>
          <w:sz w:val="26"/>
          <w:szCs w:val="26"/>
          <w:rtl/>
          <w:lang w:bidi="ar-DZ"/>
        </w:rPr>
        <w:object w:dxaOrig="2340" w:dyaOrig="400" w14:anchorId="48C58A26">
          <v:shape id="_x0000_i3459" type="#_x0000_t75" style="width:117.2pt;height:20.1pt" o:ole="">
            <v:imagedata r:id="rId180" o:title=""/>
          </v:shape>
          <o:OLEObject Type="Embed" ProgID="Equation.DSMT4" ShapeID="_x0000_i3459" DrawAspect="Content" ObjectID="_1795180423" r:id="rId623"/>
        </w:object>
      </w:r>
      <w:r w:rsidRPr="00C85B9B">
        <w:rPr>
          <w:rFonts w:ascii="Amiri" w:hAnsi="Amiri" w:cs="Amiri"/>
          <w:sz w:val="26"/>
          <w:szCs w:val="26"/>
          <w:rtl/>
          <w:lang w:bidi="ar-DZ"/>
        </w:rPr>
        <w:t>،</w:t>
      </w:r>
      <w:r w:rsidRPr="00C85B9B">
        <w:rPr>
          <w:rFonts w:ascii="Amiri" w:hAnsi="Amiri" w:cs="Amiri"/>
          <w:position w:val="-14"/>
          <w:sz w:val="26"/>
          <w:szCs w:val="26"/>
          <w:rtl/>
          <w:lang w:bidi="ar-DZ"/>
        </w:rPr>
        <w:object w:dxaOrig="1800" w:dyaOrig="400" w14:anchorId="5D51B609">
          <v:shape id="_x0000_i3460" type="#_x0000_t75" style="width:90.4pt;height:20.1pt" o:ole="">
            <v:imagedata r:id="rId182" o:title=""/>
          </v:shape>
          <o:OLEObject Type="Embed" ProgID="Equation.DSMT4" ShapeID="_x0000_i3460" DrawAspect="Content" ObjectID="_1795180424" r:id="rId624"/>
        </w:object>
      </w:r>
      <w:r w:rsidRPr="00C85B9B">
        <w:rPr>
          <w:rFonts w:ascii="Amiri" w:hAnsi="Amiri" w:cs="Amiri"/>
          <w:sz w:val="26"/>
          <w:szCs w:val="26"/>
          <w:rtl/>
          <w:lang w:bidi="ar-DZ"/>
        </w:rPr>
        <w:t>،</w:t>
      </w:r>
      <w:r w:rsidRPr="00C85B9B">
        <w:rPr>
          <w:rFonts w:ascii="Amiri" w:hAnsi="Amiri" w:cs="Amiri"/>
          <w:position w:val="-14"/>
          <w:sz w:val="26"/>
          <w:szCs w:val="26"/>
          <w:rtl/>
          <w:lang w:bidi="ar-DZ"/>
        </w:rPr>
        <w:object w:dxaOrig="1120" w:dyaOrig="400" w14:anchorId="22C15621">
          <v:shape id="_x0000_i3461" type="#_x0000_t75" style="width:56.1pt;height:20.1pt" o:ole="">
            <v:imagedata r:id="rId184" o:title=""/>
          </v:shape>
          <o:OLEObject Type="Embed" ProgID="Equation.DSMT4" ShapeID="_x0000_i3461" DrawAspect="Content" ObjectID="_1795180425" r:id="rId625"/>
        </w:object>
      </w:r>
      <w:r w:rsidRPr="00C85B9B">
        <w:rPr>
          <w:rFonts w:ascii="Amiri" w:hAnsi="Amiri" w:cs="Amiri"/>
          <w:sz w:val="26"/>
          <w:szCs w:val="26"/>
          <w:rtl/>
          <w:lang w:bidi="ar-DZ"/>
        </w:rPr>
        <w:t>(</w:t>
      </w:r>
      <w:r w:rsidRPr="00C85B9B">
        <w:rPr>
          <w:rFonts w:ascii="Amiri" w:hAnsi="Amiri" w:cs="Amiri"/>
          <w:position w:val="-14"/>
          <w:sz w:val="26"/>
          <w:szCs w:val="26"/>
          <w:rtl/>
          <w:lang w:bidi="ar-DZ"/>
        </w:rPr>
        <w:object w:dxaOrig="520" w:dyaOrig="400" w14:anchorId="6E12082D">
          <v:shape id="_x0000_i3462" type="#_x0000_t75" style="width:25.95pt;height:20.1pt" o:ole="">
            <v:imagedata r:id="rId186" o:title=""/>
          </v:shape>
          <o:OLEObject Type="Embed" ProgID="Equation.DSMT4" ShapeID="_x0000_i3462" DrawAspect="Content" ObjectID="_1795180426" r:id="rId626"/>
        </w:object>
      </w:r>
      <w:r w:rsidRPr="00C85B9B">
        <w:rPr>
          <w:rFonts w:ascii="Amiri" w:hAnsi="Amiri" w:cs="Amiri"/>
          <w:sz w:val="26"/>
          <w:szCs w:val="26"/>
          <w:rtl/>
          <w:lang w:bidi="ar-DZ"/>
        </w:rPr>
        <w:t xml:space="preserve"> هو احتمال ظهور الوجه ذي الرقم </w:t>
      </w:r>
      <w:r w:rsidRPr="00C85B9B">
        <w:rPr>
          <w:rFonts w:ascii="Amiri" w:hAnsi="Amiri" w:cs="Amiri"/>
          <w:position w:val="-6"/>
          <w:sz w:val="26"/>
          <w:szCs w:val="26"/>
          <w:rtl/>
          <w:lang w:bidi="ar-DZ"/>
        </w:rPr>
        <w:object w:dxaOrig="139" w:dyaOrig="260" w14:anchorId="44D09E88">
          <v:shape id="_x0000_i3463" type="#_x0000_t75" style="width:6.7pt;height:12.55pt" o:ole="">
            <v:imagedata r:id="rId188" o:title=""/>
          </v:shape>
          <o:OLEObject Type="Embed" ProgID="Equation.DSMT4" ShapeID="_x0000_i3463" DrawAspect="Content" ObjectID="_1795180427" r:id="rId627"/>
        </w:object>
      </w:r>
      <w:r w:rsidRPr="00C85B9B">
        <w:rPr>
          <w:rFonts w:ascii="Amiri" w:hAnsi="Amiri" w:cs="Amiri"/>
          <w:sz w:val="26"/>
          <w:szCs w:val="26"/>
          <w:rtl/>
          <w:lang w:bidi="ar-DZ"/>
        </w:rPr>
        <w:t xml:space="preserve">).       </w:t>
      </w:r>
      <w:r w:rsidRPr="00C85B9B">
        <w:rPr>
          <w:rFonts w:ascii="Amiri" w:hAnsi="Amiri" w:cs="Amiri"/>
          <w:color w:val="FF0000"/>
          <w:sz w:val="26"/>
          <w:szCs w:val="26"/>
          <w:rtl/>
          <w:lang w:val="en-US" w:bidi="ar-DZ"/>
        </w:rPr>
        <w:t xml:space="preserve"> </w:t>
      </w:r>
    </w:p>
    <w:p w14:paraId="4157E0A4" w14:textId="77777777" w:rsidR="00F03BD2" w:rsidRPr="00C85B9B" w:rsidRDefault="00F03BD2" w:rsidP="00F03BD2">
      <w:pPr>
        <w:bidi/>
        <w:spacing w:after="0" w:line="240" w:lineRule="auto"/>
        <w:ind w:left="468"/>
        <w:rPr>
          <w:rFonts w:ascii="Amiri" w:hAnsi="Amiri" w:cs="Amiri"/>
          <w:sz w:val="26"/>
          <w:szCs w:val="26"/>
          <w:rtl/>
          <w:lang w:bidi="ar-DZ"/>
        </w:rPr>
      </w:pPr>
      <w:r w:rsidRPr="00C85B9B">
        <w:rPr>
          <w:rFonts w:ascii="Amiri" w:hAnsi="Amiri" w:cs="Amiri"/>
          <w:color w:val="FF0000"/>
          <w:sz w:val="26"/>
          <w:szCs w:val="26"/>
          <w:rtl/>
          <w:lang w:bidi="ar-DZ"/>
        </w:rPr>
        <w:t xml:space="preserve">1) </w:t>
      </w:r>
      <w:r w:rsidRPr="00C85B9B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Pr="00C85B9B">
        <w:rPr>
          <w:rFonts w:ascii="Amiri" w:hAnsi="Amiri" w:cs="Amiri"/>
          <w:sz w:val="26"/>
          <w:szCs w:val="26"/>
          <w:rtl/>
        </w:rPr>
        <w:t>احسب</w:t>
      </w:r>
      <w:r w:rsidRPr="00C85B9B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Pr="00C85B9B">
        <w:rPr>
          <w:rFonts w:ascii="Amiri" w:hAnsi="Amiri" w:cs="Amiri"/>
          <w:position w:val="-6"/>
          <w:sz w:val="26"/>
          <w:szCs w:val="26"/>
          <w:rtl/>
          <w:lang w:bidi="ar-DZ"/>
        </w:rPr>
        <w:object w:dxaOrig="200" w:dyaOrig="279" w14:anchorId="125EAEBC">
          <v:shape id="_x0000_i3464" type="#_x0000_t75" style="width:10.05pt;height:14.25pt" o:ole="">
            <v:imagedata r:id="rId190" o:title=""/>
          </v:shape>
          <o:OLEObject Type="Embed" ProgID="Equation.DSMT4" ShapeID="_x0000_i3464" DrawAspect="Content" ObjectID="_1795180428" r:id="rId628"/>
        </w:object>
      </w:r>
      <w:r w:rsidRPr="00C85B9B">
        <w:rPr>
          <w:rFonts w:ascii="Amiri" w:hAnsi="Amiri" w:cs="Amiri"/>
          <w:sz w:val="26"/>
          <w:szCs w:val="26"/>
          <w:rtl/>
          <w:lang w:bidi="ar-DZ"/>
        </w:rPr>
        <w:t>.</w:t>
      </w:r>
    </w:p>
    <w:p w14:paraId="6351BDE8" w14:textId="77777777" w:rsidR="00F03BD2" w:rsidRPr="00C85B9B" w:rsidRDefault="00F03BD2" w:rsidP="00F03BD2">
      <w:pPr>
        <w:bidi/>
        <w:spacing w:after="0" w:line="240" w:lineRule="auto"/>
        <w:ind w:left="468"/>
        <w:rPr>
          <w:rFonts w:ascii="Amiri" w:hAnsi="Amiri" w:cs="Amiri"/>
          <w:sz w:val="26"/>
          <w:szCs w:val="26"/>
          <w:rtl/>
          <w:lang w:bidi="ar-DZ"/>
        </w:rPr>
      </w:pPr>
      <w:r w:rsidRPr="00C85B9B">
        <w:rPr>
          <w:rFonts w:ascii="Amiri" w:hAnsi="Amiri" w:cs="Amiri"/>
          <w:color w:val="FF0000"/>
          <w:sz w:val="26"/>
          <w:szCs w:val="26"/>
          <w:rtl/>
          <w:lang w:bidi="ar-DZ"/>
        </w:rPr>
        <w:t xml:space="preserve">2) </w:t>
      </w:r>
      <w:r w:rsidRPr="00C85B9B">
        <w:rPr>
          <w:rFonts w:ascii="Amiri" w:hAnsi="Amiri" w:cs="Amiri"/>
          <w:sz w:val="26"/>
          <w:szCs w:val="26"/>
          <w:rtl/>
          <w:lang w:bidi="ar-DZ"/>
        </w:rPr>
        <w:t>احسب احتمال ظهور رقم فردي.</w:t>
      </w:r>
    </w:p>
    <w:p w14:paraId="51EF4E50" w14:textId="77777777" w:rsidR="00F03BD2" w:rsidRPr="00C0357A" w:rsidRDefault="00F03BD2" w:rsidP="00F03BD2">
      <w:pPr>
        <w:bidi/>
        <w:spacing w:after="0" w:line="240" w:lineRule="auto"/>
        <w:ind w:left="468"/>
        <w:rPr>
          <w:rFonts w:ascii="Amiri" w:hAnsi="Amiri" w:cs="Amiri"/>
          <w:b/>
          <w:i/>
          <w:sz w:val="26"/>
          <w:szCs w:val="26"/>
          <w:rtl/>
        </w:rPr>
      </w:pPr>
      <w:r w:rsidRPr="00C85B9B">
        <w:rPr>
          <w:rFonts w:ascii="Amiri" w:hAnsi="Amiri" w:cs="Amiri"/>
          <w:b/>
          <w:i/>
          <w:color w:val="FF0000"/>
          <w:sz w:val="26"/>
          <w:szCs w:val="26"/>
          <w:rtl/>
          <w:lang w:val="en-US" w:bidi="ar-DZ"/>
        </w:rPr>
        <w:t xml:space="preserve">3) </w:t>
      </w:r>
      <w:r w:rsidRPr="00C85B9B">
        <w:rPr>
          <w:rFonts w:ascii="Amiri" w:hAnsi="Amiri" w:cs="Amiri"/>
          <w:b/>
          <w:i/>
          <w:color w:val="000000"/>
          <w:sz w:val="26"/>
          <w:szCs w:val="26"/>
          <w:rtl/>
          <w:lang w:val="en-US" w:bidi="ar-DZ"/>
        </w:rPr>
        <w:t>استنتج احتمال</w:t>
      </w:r>
      <w:r w:rsidRPr="00C85B9B">
        <w:rPr>
          <w:rFonts w:ascii="Amiri" w:hAnsi="Amiri" w:cs="Amiri"/>
          <w:color w:val="000000"/>
          <w:sz w:val="26"/>
          <w:szCs w:val="26"/>
          <w:rtl/>
          <w:lang w:bidi="ar-DZ"/>
        </w:rPr>
        <w:t xml:space="preserve"> </w:t>
      </w:r>
      <w:r w:rsidRPr="00C85B9B">
        <w:rPr>
          <w:rFonts w:ascii="Amiri" w:hAnsi="Amiri" w:cs="Amiri"/>
          <w:sz w:val="26"/>
          <w:szCs w:val="26"/>
          <w:rtl/>
          <w:lang w:bidi="ar-DZ"/>
        </w:rPr>
        <w:t>ظهور</w:t>
      </w:r>
      <w:r w:rsidRPr="00C85B9B">
        <w:rPr>
          <w:rFonts w:ascii="Amiri" w:hAnsi="Amiri" w:cs="Amiri"/>
          <w:color w:val="000000"/>
          <w:sz w:val="26"/>
          <w:szCs w:val="26"/>
          <w:rtl/>
          <w:lang w:bidi="ar-DZ"/>
        </w:rPr>
        <w:t xml:space="preserve"> رقم زوجي</w:t>
      </w:r>
      <w:r w:rsidRPr="00C85B9B">
        <w:rPr>
          <w:rFonts w:ascii="Amiri" w:hAnsi="Amiri" w:cs="Amiri"/>
          <w:sz w:val="26"/>
          <w:szCs w:val="26"/>
          <w:rtl/>
          <w:lang w:bidi="ar-DZ"/>
        </w:rPr>
        <w:t>.</w:t>
      </w:r>
      <w:r w:rsidRPr="00C85B9B">
        <w:rPr>
          <w:rFonts w:ascii="Amiri" w:hAnsi="Amiri" w:cs="Amiri"/>
          <w:b/>
          <w:i/>
          <w:sz w:val="26"/>
          <w:szCs w:val="26"/>
          <w:rtl/>
        </w:rPr>
        <w:t xml:space="preserve"> </w:t>
      </w:r>
    </w:p>
    <w:p w14:paraId="649C3584" w14:textId="77777777" w:rsidR="00F03BD2" w:rsidRPr="00C0357A" w:rsidRDefault="00F03BD2" w:rsidP="006D0EEE">
      <w:pPr>
        <w:shd w:val="clear" w:color="auto" w:fill="EAF1DD" w:themeFill="accent3" w:themeFillTint="33"/>
        <w:bidi/>
        <w:ind w:left="-995"/>
        <w:rPr>
          <w:rFonts w:ascii="Amiri" w:hAnsi="Amiri" w:cs="Amiri"/>
          <w:b/>
          <w:bCs/>
          <w:color w:val="FF0000"/>
          <w:sz w:val="26"/>
          <w:szCs w:val="26"/>
          <w:u w:val="single"/>
        </w:rPr>
      </w:pPr>
      <w:r w:rsidRPr="00C85B9B"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  <w:t>مثال03:</w:t>
      </w:r>
    </w:p>
    <w:p w14:paraId="57BDFCB7" w14:textId="77777777" w:rsidR="00F03BD2" w:rsidRPr="00C85B9B" w:rsidRDefault="00F03BD2" w:rsidP="00F03BD2">
      <w:pPr>
        <w:bidi/>
        <w:spacing w:after="0" w:line="240" w:lineRule="auto"/>
        <w:ind w:left="-995" w:right="-1134"/>
        <w:rPr>
          <w:rFonts w:ascii="Amiri" w:hAnsi="Amiri" w:cs="Amiri"/>
          <w:sz w:val="26"/>
          <w:szCs w:val="26"/>
          <w:rtl/>
          <w:lang w:val="en-US" w:bidi="ar-DZ"/>
        </w:rPr>
      </w:pPr>
      <w:r w:rsidRPr="00C85B9B">
        <w:rPr>
          <w:rFonts w:ascii="Amiri" w:hAnsi="Amiri" w:cs="Amiri"/>
          <w:sz w:val="26"/>
          <w:szCs w:val="26"/>
          <w:rtl/>
          <w:lang w:val="en-US" w:bidi="ar-DZ"/>
        </w:rPr>
        <w:t xml:space="preserve">نعتبر </w:t>
      </w:r>
      <w:r w:rsidRPr="00C85B9B">
        <w:rPr>
          <w:rFonts w:ascii="Amiri" w:hAnsi="Amiri" w:cs="Amiri"/>
          <w:position w:val="-14"/>
          <w:sz w:val="26"/>
          <w:szCs w:val="26"/>
          <w:rtl/>
          <w:lang w:val="en-US" w:bidi="ar-DZ"/>
        </w:rPr>
        <w:object w:dxaOrig="1420" w:dyaOrig="400" w14:anchorId="55622847">
          <v:shape id="_x0000_i3465" type="#_x0000_t75" style="width:71.15pt;height:20.1pt" o:ole="">
            <v:imagedata r:id="rId192" o:title=""/>
          </v:shape>
          <o:OLEObject Type="Embed" ProgID="Equation.DSMT4" ShapeID="_x0000_i3465" DrawAspect="Content" ObjectID="_1795180429" r:id="rId629"/>
        </w:object>
      </w:r>
      <w:r w:rsidRPr="00C85B9B">
        <w:rPr>
          <w:rFonts w:ascii="Amiri" w:hAnsi="Amiri" w:cs="Amiri"/>
          <w:sz w:val="26"/>
          <w:szCs w:val="26"/>
          <w:rtl/>
          <w:lang w:val="en-US" w:bidi="ar-DZ"/>
        </w:rPr>
        <w:t xml:space="preserve"> وقانون الاحتمال </w:t>
      </w:r>
      <w:r w:rsidRPr="00C85B9B">
        <w:rPr>
          <w:rFonts w:ascii="Amiri" w:hAnsi="Amiri" w:cs="Amiri"/>
          <w:position w:val="-10"/>
          <w:sz w:val="26"/>
          <w:szCs w:val="26"/>
          <w:rtl/>
          <w:lang w:val="en-US" w:bidi="ar-DZ"/>
        </w:rPr>
        <w:object w:dxaOrig="240" w:dyaOrig="260" w14:anchorId="31B01EA9">
          <v:shape id="_x0000_i3466" type="#_x0000_t75" style="width:11.7pt;height:12.55pt" o:ole="">
            <v:imagedata r:id="rId194" o:title=""/>
          </v:shape>
          <o:OLEObject Type="Embed" ProgID="Equation.DSMT4" ShapeID="_x0000_i3466" DrawAspect="Content" ObjectID="_1795180430" r:id="rId630"/>
        </w:object>
      </w:r>
      <w:r w:rsidRPr="00C85B9B">
        <w:rPr>
          <w:rFonts w:ascii="Amiri" w:hAnsi="Amiri" w:cs="Amiri"/>
          <w:sz w:val="26"/>
          <w:szCs w:val="26"/>
          <w:rtl/>
          <w:lang w:val="en-US" w:bidi="ar-DZ"/>
        </w:rPr>
        <w:t xml:space="preserve"> المعرف على </w:t>
      </w:r>
      <w:r w:rsidRPr="00C85B9B">
        <w:rPr>
          <w:rFonts w:ascii="Amiri" w:hAnsi="Amiri" w:cs="Amiri"/>
          <w:position w:val="-4"/>
          <w:sz w:val="26"/>
          <w:szCs w:val="26"/>
          <w:rtl/>
          <w:lang w:val="en-US" w:bidi="ar-DZ"/>
        </w:rPr>
        <w:object w:dxaOrig="260" w:dyaOrig="260" w14:anchorId="4C94FE54">
          <v:shape id="_x0000_i3467" type="#_x0000_t75" style="width:12.55pt;height:12.55pt" o:ole="">
            <v:imagedata r:id="rId196" o:title=""/>
          </v:shape>
          <o:OLEObject Type="Embed" ProgID="Equation.DSMT4" ShapeID="_x0000_i3467" DrawAspect="Content" ObjectID="_1795180431" r:id="rId631"/>
        </w:object>
      </w:r>
      <w:r w:rsidRPr="00C85B9B">
        <w:rPr>
          <w:rFonts w:ascii="Amiri" w:hAnsi="Amiri" w:cs="Amiri"/>
          <w:sz w:val="26"/>
          <w:szCs w:val="26"/>
          <w:rtl/>
          <w:lang w:val="en-US" w:bidi="ar-DZ"/>
        </w:rPr>
        <w:t>.</w:t>
      </w:r>
      <w:r>
        <w:rPr>
          <w:rFonts w:ascii="Amiri" w:hAnsi="Amiri" w:cs="Amiri" w:hint="cs"/>
          <w:sz w:val="26"/>
          <w:szCs w:val="26"/>
          <w:rtl/>
          <w:lang w:val="en-US" w:bidi="ar-DZ"/>
        </w:rPr>
        <w:t xml:space="preserve"> </w:t>
      </w:r>
      <w:r w:rsidRPr="00C85B9B">
        <w:rPr>
          <w:rFonts w:ascii="Amiri" w:hAnsi="Amiri" w:cs="Amiri"/>
          <w:sz w:val="26"/>
          <w:szCs w:val="26"/>
          <w:rtl/>
          <w:lang w:val="en-US" w:bidi="ar-DZ"/>
        </w:rPr>
        <w:t xml:space="preserve">نعلم أن </w:t>
      </w:r>
      <w:r w:rsidRPr="00C85B9B">
        <w:rPr>
          <w:rFonts w:ascii="Amiri" w:hAnsi="Amiri" w:cs="Amiri"/>
          <w:position w:val="-24"/>
          <w:sz w:val="26"/>
          <w:szCs w:val="26"/>
          <w:rtl/>
          <w:lang w:val="en-US" w:bidi="ar-DZ"/>
        </w:rPr>
        <w:object w:dxaOrig="1140" w:dyaOrig="620" w14:anchorId="0AEDBA8E">
          <v:shape id="_x0000_i3468" type="#_x0000_t75" style="width:56.95pt;height:31pt" o:ole="">
            <v:imagedata r:id="rId198" o:title=""/>
          </v:shape>
          <o:OLEObject Type="Embed" ProgID="Equation.DSMT4" ShapeID="_x0000_i3468" DrawAspect="Content" ObjectID="_1795180432" r:id="rId632"/>
        </w:object>
      </w:r>
      <w:r w:rsidRPr="00C85B9B">
        <w:rPr>
          <w:rFonts w:ascii="Amiri" w:hAnsi="Amiri" w:cs="Amiri"/>
          <w:sz w:val="26"/>
          <w:szCs w:val="26"/>
          <w:rtl/>
          <w:lang w:val="en-US" w:bidi="ar-DZ"/>
        </w:rPr>
        <w:t xml:space="preserve">، </w:t>
      </w:r>
      <w:r w:rsidRPr="00C85B9B">
        <w:rPr>
          <w:rFonts w:ascii="Amiri" w:hAnsi="Amiri" w:cs="Amiri"/>
          <w:position w:val="-24"/>
          <w:sz w:val="26"/>
          <w:szCs w:val="26"/>
          <w:rtl/>
          <w:lang w:val="en-US" w:bidi="ar-DZ"/>
        </w:rPr>
        <w:object w:dxaOrig="1140" w:dyaOrig="620" w14:anchorId="5D1A8B7D">
          <v:shape id="_x0000_i3469" type="#_x0000_t75" style="width:56.95pt;height:31pt" o:ole="">
            <v:imagedata r:id="rId200" o:title=""/>
          </v:shape>
          <o:OLEObject Type="Embed" ProgID="Equation.DSMT4" ShapeID="_x0000_i3469" DrawAspect="Content" ObjectID="_1795180433" r:id="rId633"/>
        </w:object>
      </w:r>
      <w:r w:rsidRPr="00C85B9B">
        <w:rPr>
          <w:rFonts w:ascii="Amiri" w:hAnsi="Amiri" w:cs="Amiri"/>
          <w:sz w:val="26"/>
          <w:szCs w:val="26"/>
          <w:rtl/>
          <w:lang w:val="en-US" w:bidi="ar-DZ"/>
        </w:rPr>
        <w:t>،</w:t>
      </w:r>
      <w:r w:rsidRPr="00C85B9B">
        <w:rPr>
          <w:rFonts w:ascii="Amiri" w:hAnsi="Amiri" w:cs="Amiri"/>
          <w:position w:val="-24"/>
          <w:sz w:val="26"/>
          <w:szCs w:val="26"/>
          <w:rtl/>
          <w:lang w:val="en-US" w:bidi="ar-DZ"/>
        </w:rPr>
        <w:object w:dxaOrig="1140" w:dyaOrig="620" w14:anchorId="5E661333">
          <v:shape id="_x0000_i3470" type="#_x0000_t75" style="width:56.95pt;height:31pt" o:ole="">
            <v:imagedata r:id="rId202" o:title=""/>
          </v:shape>
          <o:OLEObject Type="Embed" ProgID="Equation.DSMT4" ShapeID="_x0000_i3470" DrawAspect="Content" ObjectID="_1795180434" r:id="rId634"/>
        </w:object>
      </w:r>
      <w:r>
        <w:rPr>
          <w:rFonts w:ascii="Amiri" w:hAnsi="Amiri" w:cs="Amiri" w:hint="cs"/>
          <w:sz w:val="26"/>
          <w:szCs w:val="26"/>
          <w:rtl/>
          <w:lang w:val="en-US" w:bidi="ar-DZ"/>
        </w:rPr>
        <w:t xml:space="preserve"> </w:t>
      </w:r>
      <w:r w:rsidRPr="00C85B9B">
        <w:rPr>
          <w:rFonts w:ascii="Amiri" w:hAnsi="Amiri" w:cs="Amiri"/>
          <w:sz w:val="26"/>
          <w:szCs w:val="26"/>
          <w:rtl/>
          <w:lang w:val="en-US" w:bidi="ar-DZ"/>
        </w:rPr>
        <w:t>احسب كلا من:</w:t>
      </w:r>
    </w:p>
    <w:p w14:paraId="2E94EAAC" w14:textId="77777777" w:rsidR="00F03BD2" w:rsidRPr="00C85B9B" w:rsidRDefault="00F03BD2" w:rsidP="00F03BD2">
      <w:pPr>
        <w:tabs>
          <w:tab w:val="left" w:pos="3278"/>
        </w:tabs>
        <w:bidi/>
        <w:spacing w:after="0" w:line="240" w:lineRule="auto"/>
        <w:rPr>
          <w:rFonts w:ascii="Amiri" w:hAnsi="Amiri" w:cs="Amiri"/>
          <w:sz w:val="26"/>
          <w:szCs w:val="26"/>
          <w:rtl/>
          <w:lang w:bidi="ar-DZ"/>
        </w:rPr>
      </w:pPr>
      <w:r w:rsidRPr="00C85B9B">
        <w:rPr>
          <w:rFonts w:ascii="Amiri" w:hAnsi="Amiri" w:cs="Amiri"/>
          <w:color w:val="FF0000"/>
          <w:sz w:val="26"/>
          <w:szCs w:val="26"/>
          <w:rtl/>
          <w:lang w:bidi="ar-DZ"/>
        </w:rPr>
        <w:t>أ)</w:t>
      </w:r>
      <w:r w:rsidRPr="00C85B9B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Pr="00C85B9B">
        <w:rPr>
          <w:rFonts w:ascii="Amiri" w:hAnsi="Amiri" w:cs="Amiri"/>
          <w:position w:val="-14"/>
          <w:sz w:val="26"/>
          <w:szCs w:val="26"/>
          <w:rtl/>
          <w:lang w:val="en-US" w:bidi="ar-DZ"/>
        </w:rPr>
        <w:object w:dxaOrig="780" w:dyaOrig="400" w14:anchorId="0CFB6EBC">
          <v:shape id="_x0000_i3471" type="#_x0000_t75" style="width:39.35pt;height:20.1pt" o:ole="">
            <v:imagedata r:id="rId204" o:title=""/>
          </v:shape>
          <o:OLEObject Type="Embed" ProgID="Equation.DSMT4" ShapeID="_x0000_i3471" DrawAspect="Content" ObjectID="_1795180435" r:id="rId635"/>
        </w:object>
      </w:r>
      <w:r w:rsidRPr="00C85B9B">
        <w:rPr>
          <w:rFonts w:ascii="Amiri" w:hAnsi="Amiri" w:cs="Amiri"/>
          <w:sz w:val="26"/>
          <w:szCs w:val="26"/>
          <w:rtl/>
          <w:lang w:val="en-US" w:bidi="ar-DZ"/>
        </w:rPr>
        <w:t xml:space="preserve"> ،     </w:t>
      </w:r>
      <w:r w:rsidRPr="00C85B9B">
        <w:rPr>
          <w:rFonts w:ascii="Amiri" w:hAnsi="Amiri" w:cs="Amiri"/>
          <w:color w:val="FF0000"/>
          <w:sz w:val="26"/>
          <w:szCs w:val="26"/>
          <w:rtl/>
          <w:lang w:val="en-US" w:bidi="ar-DZ"/>
        </w:rPr>
        <w:t xml:space="preserve"> ﺒ) </w:t>
      </w:r>
      <w:r w:rsidRPr="00C85B9B">
        <w:rPr>
          <w:rFonts w:ascii="Amiri" w:hAnsi="Amiri" w:cs="Amiri"/>
          <w:position w:val="-14"/>
          <w:sz w:val="26"/>
          <w:szCs w:val="26"/>
          <w:rtl/>
          <w:lang w:val="en-US" w:bidi="ar-DZ"/>
        </w:rPr>
        <w:object w:dxaOrig="1160" w:dyaOrig="400" w14:anchorId="24D3E8A8">
          <v:shape id="_x0000_i3472" type="#_x0000_t75" style="width:57.75pt;height:20.1pt" o:ole="">
            <v:imagedata r:id="rId206" o:title=""/>
          </v:shape>
          <o:OLEObject Type="Embed" ProgID="Equation.DSMT4" ShapeID="_x0000_i3472" DrawAspect="Content" ObjectID="_1795180436" r:id="rId636"/>
        </w:object>
      </w:r>
      <w:r w:rsidRPr="00C85B9B">
        <w:rPr>
          <w:rFonts w:ascii="Amiri" w:hAnsi="Amiri" w:cs="Amiri"/>
          <w:sz w:val="26"/>
          <w:szCs w:val="26"/>
          <w:rtl/>
          <w:lang w:val="en-US" w:bidi="ar-DZ"/>
        </w:rPr>
        <w:t xml:space="preserve"> ،     </w:t>
      </w:r>
      <w:r w:rsidRPr="00C85B9B">
        <w:rPr>
          <w:rFonts w:ascii="Amiri" w:hAnsi="Amiri" w:cs="Amiri"/>
          <w:color w:val="FF0000"/>
          <w:sz w:val="26"/>
          <w:szCs w:val="26"/>
          <w:rtl/>
          <w:lang w:val="en-US" w:bidi="ar-DZ"/>
        </w:rPr>
        <w:t>ﺠ)</w:t>
      </w:r>
      <w:r w:rsidRPr="00C85B9B">
        <w:rPr>
          <w:rFonts w:ascii="Amiri" w:hAnsi="Amiri" w:cs="Amiri"/>
          <w:color w:val="FF0000"/>
          <w:sz w:val="26"/>
          <w:szCs w:val="26"/>
          <w:rtl/>
          <w:lang w:bidi="ar-DZ"/>
        </w:rPr>
        <w:t xml:space="preserve"> </w:t>
      </w:r>
      <w:r w:rsidRPr="00C85B9B">
        <w:rPr>
          <w:rFonts w:ascii="Amiri" w:hAnsi="Amiri" w:cs="Amiri"/>
          <w:position w:val="-20"/>
          <w:sz w:val="26"/>
          <w:szCs w:val="26"/>
          <w:rtl/>
          <w:lang w:val="en-US" w:bidi="ar-DZ"/>
        </w:rPr>
        <w:object w:dxaOrig="960" w:dyaOrig="520" w14:anchorId="70913E02">
          <v:shape id="_x0000_i3473" type="#_x0000_t75" style="width:47.7pt;height:25.95pt" o:ole="">
            <v:imagedata r:id="rId208" o:title=""/>
          </v:shape>
          <o:OLEObject Type="Embed" ProgID="Equation.DSMT4" ShapeID="_x0000_i3473" DrawAspect="Content" ObjectID="_1795180437" r:id="rId637"/>
        </w:object>
      </w:r>
      <w:r w:rsidRPr="00C85B9B">
        <w:rPr>
          <w:rFonts w:ascii="Amiri" w:hAnsi="Amiri" w:cs="Amiri"/>
          <w:sz w:val="26"/>
          <w:szCs w:val="26"/>
          <w:rtl/>
          <w:lang w:bidi="ar-DZ"/>
        </w:rPr>
        <w:t>.</w:t>
      </w:r>
    </w:p>
    <w:p w14:paraId="6573E764" w14:textId="77777777" w:rsidR="00C0357A" w:rsidRDefault="00C0357A" w:rsidP="00C0357A">
      <w:pPr>
        <w:bidi/>
        <w:rPr>
          <w:rFonts w:ascii="Amiri" w:hAnsi="Amiri" w:cs="Amiri"/>
          <w:sz w:val="28"/>
          <w:szCs w:val="28"/>
          <w:rtl/>
        </w:rPr>
      </w:pPr>
    </w:p>
    <w:p w14:paraId="693C14D7" w14:textId="30CD0BEF" w:rsidR="007C1BCE" w:rsidRPr="007C1BCE" w:rsidRDefault="007C1BCE" w:rsidP="006D0EEE">
      <w:pPr>
        <w:shd w:val="clear" w:color="auto" w:fill="EAF1DD" w:themeFill="accent3" w:themeFillTint="33"/>
        <w:bidi/>
        <w:spacing w:after="0" w:line="240" w:lineRule="auto"/>
        <w:ind w:left="-569"/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</w:pPr>
      <w:r w:rsidRPr="00C85B9B"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  <w:lastRenderedPageBreak/>
        <w:t xml:space="preserve">نشـــــــــــــــــــــاط </w:t>
      </w:r>
    </w:p>
    <w:p w14:paraId="15BA8BE9" w14:textId="454FA684" w:rsidR="007C1BCE" w:rsidRPr="00C85B9B" w:rsidRDefault="007C1BCE" w:rsidP="007C1BCE">
      <w:pPr>
        <w:bidi/>
        <w:spacing w:after="0" w:line="240" w:lineRule="auto"/>
        <w:rPr>
          <w:rFonts w:ascii="Amiri" w:hAnsi="Amiri" w:cs="Amiri"/>
          <w:sz w:val="26"/>
          <w:szCs w:val="26"/>
          <w:rtl/>
        </w:rPr>
      </w:pPr>
      <w:r w:rsidRPr="00C85B9B">
        <w:rPr>
          <w:rFonts w:ascii="Amiri" w:hAnsi="Amiri" w:cs="Amiri"/>
          <w:sz w:val="26"/>
          <w:szCs w:val="26"/>
          <w:rtl/>
        </w:rPr>
        <w:t xml:space="preserve">نعتبر </w:t>
      </w:r>
      <w:r w:rsidRPr="00C85B9B">
        <w:rPr>
          <w:rFonts w:ascii="Amiri" w:hAnsi="Amiri" w:cs="Amiri"/>
          <w:position w:val="-14"/>
          <w:sz w:val="26"/>
          <w:szCs w:val="26"/>
        </w:rPr>
        <w:object w:dxaOrig="1860" w:dyaOrig="400" w14:anchorId="7BF4C4E4">
          <v:shape id="_x0000_i3478" type="#_x0000_t75" style="width:92.95pt;height:20.1pt" o:ole="">
            <v:imagedata r:id="rId210" o:title=""/>
          </v:shape>
          <o:OLEObject Type="Embed" ProgID="Equation.DSMT4" ShapeID="_x0000_i3478" DrawAspect="Content" ObjectID="_1795180438" r:id="rId638"/>
        </w:object>
      </w:r>
      <w:r w:rsidRPr="00C85B9B">
        <w:rPr>
          <w:rFonts w:ascii="Amiri" w:hAnsi="Amiri" w:cs="Amiri"/>
          <w:sz w:val="26"/>
          <w:szCs w:val="26"/>
          <w:rtl/>
        </w:rPr>
        <w:t xml:space="preserve">  ونعرف قانون الاحتمال على </w:t>
      </w:r>
      <w:r w:rsidRPr="00C85B9B">
        <w:rPr>
          <w:rFonts w:ascii="Amiri" w:hAnsi="Amiri" w:cs="Amiri"/>
          <w:position w:val="-4"/>
          <w:sz w:val="26"/>
          <w:szCs w:val="26"/>
        </w:rPr>
        <w:object w:dxaOrig="260" w:dyaOrig="260" w14:anchorId="78324D7E">
          <v:shape id="_x0000_i3479" type="#_x0000_t75" style="width:12.55pt;height:12.55pt" o:ole="">
            <v:imagedata r:id="rId212" o:title=""/>
          </v:shape>
          <o:OLEObject Type="Embed" ProgID="Equation.DSMT4" ShapeID="_x0000_i3479" DrawAspect="Content" ObjectID="_1795180439" r:id="rId639"/>
        </w:object>
      </w:r>
      <w:r w:rsidRPr="00C85B9B">
        <w:rPr>
          <w:rFonts w:ascii="Amiri" w:hAnsi="Amiri" w:cs="Amiri"/>
          <w:sz w:val="26"/>
          <w:szCs w:val="26"/>
          <w:rtl/>
        </w:rPr>
        <w:t xml:space="preserve"> كما في الجدول:</w:t>
      </w:r>
    </w:p>
    <w:tbl>
      <w:tblPr>
        <w:tblStyle w:val="Grilledutableau"/>
        <w:bidiVisual/>
        <w:tblW w:w="0" w:type="auto"/>
        <w:tblInd w:w="1567" w:type="dxa"/>
        <w:tblLook w:val="01E0" w:firstRow="1" w:lastRow="1" w:firstColumn="1" w:lastColumn="1" w:noHBand="0" w:noVBand="0"/>
      </w:tblPr>
      <w:tblGrid>
        <w:gridCol w:w="600"/>
        <w:gridCol w:w="601"/>
        <w:gridCol w:w="601"/>
        <w:gridCol w:w="601"/>
        <w:gridCol w:w="601"/>
        <w:gridCol w:w="601"/>
        <w:gridCol w:w="613"/>
      </w:tblGrid>
      <w:tr w:rsidR="007C1BCE" w:rsidRPr="00C85B9B" w14:paraId="1CA95078" w14:textId="77777777" w:rsidTr="00773C12">
        <w:trPr>
          <w:trHeight w:val="351"/>
        </w:trPr>
        <w:tc>
          <w:tcPr>
            <w:tcW w:w="600" w:type="dxa"/>
            <w:vAlign w:val="center"/>
          </w:tcPr>
          <w:p w14:paraId="309631CD" w14:textId="77777777" w:rsidR="007C1BCE" w:rsidRPr="00C85B9B" w:rsidRDefault="007C1BCE" w:rsidP="007C1BCE">
            <w:pPr>
              <w:jc w:val="center"/>
              <w:rPr>
                <w:rFonts w:ascii="Amiri" w:hAnsi="Amiri" w:cs="Amiri"/>
                <w:b/>
                <w:bCs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b/>
                <w:bCs/>
                <w:sz w:val="26"/>
                <w:szCs w:val="26"/>
                <w:rtl/>
              </w:rPr>
              <w:t>10</w:t>
            </w:r>
          </w:p>
        </w:tc>
        <w:tc>
          <w:tcPr>
            <w:tcW w:w="601" w:type="dxa"/>
            <w:vAlign w:val="center"/>
          </w:tcPr>
          <w:p w14:paraId="0D015C3E" w14:textId="77777777" w:rsidR="007C1BCE" w:rsidRPr="00C85B9B" w:rsidRDefault="007C1BCE" w:rsidP="007C1BCE">
            <w:pPr>
              <w:jc w:val="center"/>
              <w:rPr>
                <w:rFonts w:ascii="Amiri" w:hAnsi="Amiri" w:cs="Amiri"/>
                <w:b/>
                <w:bCs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601" w:type="dxa"/>
            <w:vAlign w:val="center"/>
          </w:tcPr>
          <w:p w14:paraId="083C770A" w14:textId="77777777" w:rsidR="007C1BCE" w:rsidRPr="00C85B9B" w:rsidRDefault="007C1BCE" w:rsidP="007C1BCE">
            <w:pPr>
              <w:jc w:val="center"/>
              <w:rPr>
                <w:rFonts w:ascii="Amiri" w:hAnsi="Amiri" w:cs="Amiri"/>
                <w:b/>
                <w:bCs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b/>
                <w:bCs/>
                <w:sz w:val="26"/>
                <w:szCs w:val="26"/>
                <w:rtl/>
              </w:rPr>
              <w:t>5</w:t>
            </w:r>
          </w:p>
        </w:tc>
        <w:tc>
          <w:tcPr>
            <w:tcW w:w="601" w:type="dxa"/>
            <w:vAlign w:val="center"/>
          </w:tcPr>
          <w:p w14:paraId="12AF7D2C" w14:textId="77777777" w:rsidR="007C1BCE" w:rsidRPr="00C85B9B" w:rsidRDefault="007C1BCE" w:rsidP="007C1BCE">
            <w:pPr>
              <w:jc w:val="center"/>
              <w:rPr>
                <w:rFonts w:ascii="Amiri" w:hAnsi="Amiri" w:cs="Amiri"/>
                <w:b/>
                <w:bCs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601" w:type="dxa"/>
            <w:vAlign w:val="center"/>
          </w:tcPr>
          <w:p w14:paraId="7161BFD9" w14:textId="77777777" w:rsidR="007C1BCE" w:rsidRPr="00C85B9B" w:rsidRDefault="007C1BCE" w:rsidP="007C1BCE">
            <w:pPr>
              <w:jc w:val="center"/>
              <w:rPr>
                <w:rFonts w:ascii="Amiri" w:hAnsi="Amiri" w:cs="Amiri"/>
                <w:b/>
                <w:bCs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601" w:type="dxa"/>
            <w:vAlign w:val="center"/>
          </w:tcPr>
          <w:p w14:paraId="4E09D0E2" w14:textId="77777777" w:rsidR="007C1BCE" w:rsidRPr="00C85B9B" w:rsidRDefault="007C1BCE" w:rsidP="007C1BCE">
            <w:pPr>
              <w:jc w:val="center"/>
              <w:rPr>
                <w:rFonts w:ascii="Amiri" w:hAnsi="Amiri" w:cs="Amiri"/>
                <w:b/>
                <w:bCs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13" w:type="dxa"/>
            <w:shd w:val="clear" w:color="auto" w:fill="FF99CC"/>
            <w:vAlign w:val="center"/>
          </w:tcPr>
          <w:p w14:paraId="699F3B0D" w14:textId="77777777" w:rsidR="007C1BCE" w:rsidRPr="00C85B9B" w:rsidRDefault="007C1BCE" w:rsidP="007C1BCE">
            <w:pPr>
              <w:jc w:val="center"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position w:val="-12"/>
                <w:sz w:val="26"/>
                <w:szCs w:val="26"/>
              </w:rPr>
              <w:object w:dxaOrig="240" w:dyaOrig="360" w14:anchorId="3CD3E5EA">
                <v:shape id="_x0000_i3480" type="#_x0000_t75" style="width:11.7pt;height:18.4pt" o:ole="">
                  <v:imagedata r:id="rId214" o:title=""/>
                </v:shape>
                <o:OLEObject Type="Embed" ProgID="Equation.DSMT4" ShapeID="_x0000_i3480" DrawAspect="Content" ObjectID="_1795180440" r:id="rId640"/>
              </w:object>
            </w:r>
          </w:p>
        </w:tc>
      </w:tr>
      <w:tr w:rsidR="007C1BCE" w:rsidRPr="00C85B9B" w14:paraId="71092B94" w14:textId="77777777" w:rsidTr="00773C12">
        <w:tc>
          <w:tcPr>
            <w:tcW w:w="600" w:type="dxa"/>
            <w:vAlign w:val="center"/>
          </w:tcPr>
          <w:p w14:paraId="2680D0E8" w14:textId="77777777" w:rsidR="007C1BCE" w:rsidRPr="00C85B9B" w:rsidRDefault="007C1BCE" w:rsidP="007C1BCE">
            <w:pPr>
              <w:jc w:val="center"/>
              <w:rPr>
                <w:rFonts w:ascii="Amiri" w:hAnsi="Amiri" w:cs="Amiri"/>
                <w:b/>
                <w:bCs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b/>
                <w:bCs/>
                <w:sz w:val="26"/>
                <w:szCs w:val="26"/>
              </w:rPr>
              <w:t>A</w:t>
            </w:r>
          </w:p>
        </w:tc>
        <w:tc>
          <w:tcPr>
            <w:tcW w:w="601" w:type="dxa"/>
            <w:vAlign w:val="center"/>
          </w:tcPr>
          <w:p w14:paraId="36DB086F" w14:textId="77777777" w:rsidR="007C1BCE" w:rsidRPr="00C85B9B" w:rsidRDefault="007C1BCE" w:rsidP="007C1BCE">
            <w:pPr>
              <w:jc w:val="center"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position w:val="-24"/>
                <w:sz w:val="26"/>
                <w:szCs w:val="26"/>
              </w:rPr>
              <w:object w:dxaOrig="340" w:dyaOrig="620" w14:anchorId="282827B0">
                <v:shape id="_x0000_i3481" type="#_x0000_t75" style="width:17.6pt;height:31pt" o:ole="">
                  <v:imagedata r:id="rId216" o:title=""/>
                </v:shape>
                <o:OLEObject Type="Embed" ProgID="Equation.DSMT4" ShapeID="_x0000_i3481" DrawAspect="Content" ObjectID="_1795180441" r:id="rId641"/>
              </w:object>
            </w:r>
          </w:p>
        </w:tc>
        <w:tc>
          <w:tcPr>
            <w:tcW w:w="601" w:type="dxa"/>
            <w:vAlign w:val="center"/>
          </w:tcPr>
          <w:p w14:paraId="0BDF4DFD" w14:textId="77777777" w:rsidR="007C1BCE" w:rsidRPr="00C85B9B" w:rsidRDefault="007C1BCE" w:rsidP="007C1BCE">
            <w:pPr>
              <w:jc w:val="center"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position w:val="-24"/>
                <w:sz w:val="26"/>
                <w:szCs w:val="26"/>
              </w:rPr>
              <w:object w:dxaOrig="340" w:dyaOrig="620" w14:anchorId="27875112">
                <v:shape id="_x0000_i3482" type="#_x0000_t75" style="width:17.6pt;height:31pt" o:ole="">
                  <v:imagedata r:id="rId218" o:title=""/>
                </v:shape>
                <o:OLEObject Type="Embed" ProgID="Equation.DSMT4" ShapeID="_x0000_i3482" DrawAspect="Content" ObjectID="_1795180442" r:id="rId642"/>
              </w:object>
            </w:r>
          </w:p>
        </w:tc>
        <w:tc>
          <w:tcPr>
            <w:tcW w:w="601" w:type="dxa"/>
            <w:vAlign w:val="center"/>
          </w:tcPr>
          <w:p w14:paraId="10BF9737" w14:textId="77777777" w:rsidR="007C1BCE" w:rsidRPr="00C85B9B" w:rsidRDefault="007C1BCE" w:rsidP="007C1BCE">
            <w:pPr>
              <w:jc w:val="center"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position w:val="-24"/>
                <w:sz w:val="26"/>
                <w:szCs w:val="26"/>
              </w:rPr>
              <w:object w:dxaOrig="340" w:dyaOrig="620" w14:anchorId="0D3DF9FB">
                <v:shape id="_x0000_i3483" type="#_x0000_t75" style="width:17.6pt;height:31pt" o:ole="">
                  <v:imagedata r:id="rId220" o:title=""/>
                </v:shape>
                <o:OLEObject Type="Embed" ProgID="Equation.DSMT4" ShapeID="_x0000_i3483" DrawAspect="Content" ObjectID="_1795180443" r:id="rId643"/>
              </w:object>
            </w:r>
          </w:p>
        </w:tc>
        <w:tc>
          <w:tcPr>
            <w:tcW w:w="601" w:type="dxa"/>
            <w:vAlign w:val="center"/>
          </w:tcPr>
          <w:p w14:paraId="2118C437" w14:textId="77777777" w:rsidR="007C1BCE" w:rsidRPr="00C85B9B" w:rsidRDefault="007C1BCE" w:rsidP="007C1BCE">
            <w:pPr>
              <w:jc w:val="center"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position w:val="-24"/>
                <w:sz w:val="26"/>
                <w:szCs w:val="26"/>
              </w:rPr>
              <w:object w:dxaOrig="340" w:dyaOrig="620" w14:anchorId="1DABCEE1">
                <v:shape id="_x0000_i3484" type="#_x0000_t75" style="width:17.6pt;height:31pt" o:ole="">
                  <v:imagedata r:id="rId222" o:title=""/>
                </v:shape>
                <o:OLEObject Type="Embed" ProgID="Equation.DSMT4" ShapeID="_x0000_i3484" DrawAspect="Content" ObjectID="_1795180444" r:id="rId644"/>
              </w:object>
            </w:r>
          </w:p>
        </w:tc>
        <w:tc>
          <w:tcPr>
            <w:tcW w:w="601" w:type="dxa"/>
            <w:vAlign w:val="center"/>
          </w:tcPr>
          <w:p w14:paraId="4E2C4467" w14:textId="77777777" w:rsidR="007C1BCE" w:rsidRPr="00C85B9B" w:rsidRDefault="007C1BCE" w:rsidP="007C1BCE">
            <w:pPr>
              <w:jc w:val="center"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position w:val="-24"/>
                <w:sz w:val="26"/>
                <w:szCs w:val="26"/>
              </w:rPr>
              <w:object w:dxaOrig="340" w:dyaOrig="620" w14:anchorId="632C4628">
                <v:shape id="_x0000_i3485" type="#_x0000_t75" style="width:17.6pt;height:31pt" o:ole="">
                  <v:imagedata r:id="rId216" o:title=""/>
                </v:shape>
                <o:OLEObject Type="Embed" ProgID="Equation.DSMT4" ShapeID="_x0000_i3485" DrawAspect="Content" ObjectID="_1795180445" r:id="rId645"/>
              </w:object>
            </w:r>
          </w:p>
        </w:tc>
        <w:tc>
          <w:tcPr>
            <w:tcW w:w="613" w:type="dxa"/>
            <w:shd w:val="clear" w:color="auto" w:fill="FF99CC"/>
            <w:vAlign w:val="center"/>
          </w:tcPr>
          <w:p w14:paraId="1348F5C4" w14:textId="77777777" w:rsidR="007C1BCE" w:rsidRPr="00C85B9B" w:rsidRDefault="007C1BCE" w:rsidP="007C1BCE">
            <w:pPr>
              <w:jc w:val="center"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position w:val="-12"/>
                <w:sz w:val="26"/>
                <w:szCs w:val="26"/>
              </w:rPr>
              <w:object w:dxaOrig="260" w:dyaOrig="360" w14:anchorId="348C641E">
                <v:shape id="_x0000_i3486" type="#_x0000_t75" style="width:12.55pt;height:18.4pt" o:ole="">
                  <v:imagedata r:id="rId225" o:title=""/>
                </v:shape>
                <o:OLEObject Type="Embed" ProgID="Equation.DSMT4" ShapeID="_x0000_i3486" DrawAspect="Content" ObjectID="_1795180446" r:id="rId646"/>
              </w:object>
            </w:r>
          </w:p>
        </w:tc>
      </w:tr>
    </w:tbl>
    <w:p w14:paraId="480C69B0" w14:textId="77777777" w:rsidR="007C1BCE" w:rsidRPr="00C85B9B" w:rsidRDefault="007C1BCE" w:rsidP="007C1BCE">
      <w:pPr>
        <w:pStyle w:val="Paragraphedeliste"/>
        <w:numPr>
          <w:ilvl w:val="0"/>
          <w:numId w:val="58"/>
        </w:numPr>
        <w:bidi/>
        <w:spacing w:after="0" w:line="240" w:lineRule="auto"/>
        <w:rPr>
          <w:rFonts w:ascii="Amiri" w:hAnsi="Amiri" w:cs="Amiri"/>
          <w:sz w:val="26"/>
          <w:szCs w:val="26"/>
        </w:rPr>
      </w:pPr>
      <w:r w:rsidRPr="00C85B9B">
        <w:rPr>
          <w:rFonts w:ascii="Amiri" w:hAnsi="Amiri" w:cs="Amiri"/>
          <w:sz w:val="26"/>
          <w:szCs w:val="26"/>
          <w:rtl/>
        </w:rPr>
        <w:t xml:space="preserve">عين العدد الحقيقي </w:t>
      </w:r>
      <w:r w:rsidRPr="00C85B9B">
        <w:rPr>
          <w:rFonts w:ascii="Amiri" w:hAnsi="Amiri" w:cs="Amiri"/>
          <w:sz w:val="26"/>
          <w:szCs w:val="26"/>
        </w:rPr>
        <w:t>a</w:t>
      </w:r>
    </w:p>
    <w:p w14:paraId="1F3F5E8E" w14:textId="77777777" w:rsidR="007C1BCE" w:rsidRPr="00C85B9B" w:rsidRDefault="007C1BCE" w:rsidP="007C1BCE">
      <w:pPr>
        <w:pStyle w:val="Paragraphedeliste"/>
        <w:numPr>
          <w:ilvl w:val="0"/>
          <w:numId w:val="58"/>
        </w:numPr>
        <w:bidi/>
        <w:spacing w:after="0" w:line="240" w:lineRule="auto"/>
        <w:rPr>
          <w:rFonts w:ascii="Amiri" w:hAnsi="Amiri" w:cs="Amiri"/>
          <w:sz w:val="26"/>
          <w:szCs w:val="26"/>
        </w:rPr>
      </w:pPr>
      <w:r w:rsidRPr="00C85B9B">
        <w:rPr>
          <w:rFonts w:ascii="Amiri" w:hAnsi="Amiri" w:cs="Amiri"/>
          <w:sz w:val="26"/>
          <w:szCs w:val="26"/>
          <w:rtl/>
        </w:rPr>
        <w:t xml:space="preserve">أحسب احتمال الحادثة: </w:t>
      </w:r>
      <w:r w:rsidRPr="00C85B9B">
        <w:rPr>
          <w:rFonts w:ascii="Amiri" w:hAnsi="Amiri" w:cs="Amiri"/>
          <w:sz w:val="26"/>
          <w:szCs w:val="26"/>
        </w:rPr>
        <w:t>M</w:t>
      </w:r>
      <w:r w:rsidRPr="00C85B9B">
        <w:rPr>
          <w:rFonts w:ascii="Amiri" w:hAnsi="Amiri" w:cs="Amiri"/>
          <w:sz w:val="26"/>
          <w:szCs w:val="26"/>
          <w:rtl/>
        </w:rPr>
        <w:t>:</w:t>
      </w:r>
      <w:r w:rsidRPr="00C85B9B">
        <w:rPr>
          <w:rFonts w:ascii="Amiri" w:hAnsi="Amiri" w:cs="Amiri"/>
          <w:sz w:val="26"/>
          <w:szCs w:val="26"/>
        </w:rPr>
        <w:t>’’</w:t>
      </w:r>
      <w:r w:rsidRPr="00C85B9B">
        <w:rPr>
          <w:rFonts w:ascii="Amiri" w:hAnsi="Amiri" w:cs="Amiri"/>
          <w:sz w:val="26"/>
          <w:szCs w:val="26"/>
          <w:rtl/>
        </w:rPr>
        <w:t xml:space="preserve"> الحصول على عدد من قواسم العدد 10</w:t>
      </w:r>
      <w:r w:rsidRPr="00C85B9B">
        <w:rPr>
          <w:rFonts w:ascii="Amiri" w:hAnsi="Amiri" w:cs="Amiri"/>
          <w:sz w:val="26"/>
          <w:szCs w:val="26"/>
        </w:rPr>
        <w:t>’’</w:t>
      </w:r>
    </w:p>
    <w:p w14:paraId="5D1B2A5A" w14:textId="77777777" w:rsidR="007C1BCE" w:rsidRPr="00C85B9B" w:rsidRDefault="007C1BCE" w:rsidP="007C1BCE">
      <w:pPr>
        <w:pStyle w:val="Paragraphedeliste"/>
        <w:numPr>
          <w:ilvl w:val="0"/>
          <w:numId w:val="58"/>
        </w:numPr>
        <w:bidi/>
        <w:spacing w:after="0" w:line="240" w:lineRule="auto"/>
        <w:rPr>
          <w:rFonts w:ascii="Amiri" w:hAnsi="Amiri" w:cs="Amiri"/>
          <w:sz w:val="26"/>
          <w:szCs w:val="26"/>
        </w:rPr>
      </w:pPr>
      <w:r w:rsidRPr="00C85B9B">
        <w:rPr>
          <w:rFonts w:ascii="Amiri" w:hAnsi="Amiri" w:cs="Amiri"/>
          <w:sz w:val="26"/>
          <w:szCs w:val="26"/>
          <w:rtl/>
        </w:rPr>
        <w:t xml:space="preserve">أحسب الوسط الحسابي للقيم </w:t>
      </w:r>
      <w:r w:rsidRPr="00C85B9B">
        <w:rPr>
          <w:rFonts w:ascii="Amiri" w:hAnsi="Amiri" w:cs="Amiri"/>
          <w:position w:val="-12"/>
          <w:sz w:val="26"/>
          <w:szCs w:val="26"/>
        </w:rPr>
        <w:object w:dxaOrig="240" w:dyaOrig="360" w14:anchorId="08E9A8D8">
          <v:shape id="_x0000_i3487" type="#_x0000_t75" style="width:11.7pt;height:18.4pt" o:ole="">
            <v:imagedata r:id="rId227" o:title=""/>
          </v:shape>
          <o:OLEObject Type="Embed" ProgID="Equation.DSMT4" ShapeID="_x0000_i3487" DrawAspect="Content" ObjectID="_1795180447" r:id="rId647"/>
        </w:object>
      </w:r>
      <w:r w:rsidRPr="00C85B9B">
        <w:rPr>
          <w:rFonts w:ascii="Amiri" w:hAnsi="Amiri" w:cs="Amiri"/>
          <w:sz w:val="26"/>
          <w:szCs w:val="26"/>
          <w:rtl/>
        </w:rPr>
        <w:t xml:space="preserve"> مرفقة باحتمالاتها وليكن </w:t>
      </w:r>
      <w:r w:rsidRPr="00C85B9B">
        <w:rPr>
          <w:rFonts w:ascii="Amiri" w:hAnsi="Amiri" w:cs="Amiri"/>
          <w:position w:val="-4"/>
          <w:sz w:val="26"/>
          <w:szCs w:val="26"/>
        </w:rPr>
        <w:object w:dxaOrig="240" w:dyaOrig="260" w14:anchorId="06FF2710">
          <v:shape id="_x0000_i3488" type="#_x0000_t75" style="width:11.7pt;height:12.55pt" o:ole="">
            <v:imagedata r:id="rId229" o:title=""/>
          </v:shape>
          <o:OLEObject Type="Embed" ProgID="Equation.DSMT4" ShapeID="_x0000_i3488" DrawAspect="Content" ObjectID="_1795180448" r:id="rId648"/>
        </w:object>
      </w:r>
      <w:r w:rsidRPr="00C85B9B">
        <w:rPr>
          <w:rFonts w:ascii="Amiri" w:hAnsi="Amiri" w:cs="Amiri"/>
          <w:sz w:val="26"/>
          <w:szCs w:val="26"/>
          <w:rtl/>
        </w:rPr>
        <w:t>.</w:t>
      </w:r>
    </w:p>
    <w:p w14:paraId="7634A472" w14:textId="77777777" w:rsidR="007C1BCE" w:rsidRPr="00C85B9B" w:rsidRDefault="007C1BCE" w:rsidP="007C1BCE">
      <w:pPr>
        <w:pStyle w:val="Paragraphedeliste"/>
        <w:numPr>
          <w:ilvl w:val="0"/>
          <w:numId w:val="58"/>
        </w:numPr>
        <w:bidi/>
        <w:spacing w:after="0" w:line="240" w:lineRule="auto"/>
        <w:rPr>
          <w:rFonts w:ascii="Amiri" w:hAnsi="Amiri" w:cs="Amiri"/>
          <w:sz w:val="26"/>
          <w:szCs w:val="26"/>
          <w:rtl/>
        </w:rPr>
      </w:pPr>
      <w:r w:rsidRPr="00C85B9B">
        <w:rPr>
          <w:rFonts w:ascii="Amiri" w:hAnsi="Amiri" w:cs="Amiri"/>
          <w:sz w:val="26"/>
          <w:szCs w:val="26"/>
          <w:rtl/>
        </w:rPr>
        <w:t xml:space="preserve">حسب النسبتين: </w:t>
      </w:r>
      <w:r w:rsidRPr="00C85B9B">
        <w:rPr>
          <w:rFonts w:ascii="Amiri" w:hAnsi="Amiri" w:cs="Amiri"/>
          <w:position w:val="-28"/>
          <w:sz w:val="26"/>
          <w:szCs w:val="26"/>
        </w:rPr>
        <w:object w:dxaOrig="1400" w:dyaOrig="720" w14:anchorId="058A33F5">
          <v:shape id="_x0000_i3489" type="#_x0000_t75" style="width:69.5pt;height:36pt" o:ole="">
            <v:imagedata r:id="rId231" o:title=""/>
          </v:shape>
          <o:OLEObject Type="Embed" ProgID="Equation.DSMT4" ShapeID="_x0000_i3489" DrawAspect="Content" ObjectID="_1795180449" r:id="rId649"/>
        </w:object>
      </w:r>
      <w:r w:rsidRPr="00C85B9B">
        <w:rPr>
          <w:rFonts w:ascii="Amiri" w:hAnsi="Amiri" w:cs="Amiri"/>
          <w:sz w:val="26"/>
          <w:szCs w:val="26"/>
          <w:rtl/>
        </w:rPr>
        <w:t xml:space="preserve"> </w:t>
      </w:r>
      <w:proofErr w:type="gramStart"/>
      <w:r w:rsidRPr="00C85B9B">
        <w:rPr>
          <w:rFonts w:ascii="Amiri" w:hAnsi="Amiri" w:cs="Amiri"/>
          <w:sz w:val="26"/>
          <w:szCs w:val="26"/>
          <w:rtl/>
        </w:rPr>
        <w:t xml:space="preserve">  ،</w:t>
      </w:r>
      <w:proofErr w:type="gramEnd"/>
      <w:r w:rsidRPr="00C85B9B">
        <w:rPr>
          <w:rFonts w:ascii="Amiri" w:hAnsi="Amiri" w:cs="Amiri"/>
          <w:sz w:val="26"/>
          <w:szCs w:val="26"/>
          <w:rtl/>
        </w:rPr>
        <w:t xml:space="preserve">  </w:t>
      </w:r>
      <w:r w:rsidRPr="00C85B9B">
        <w:rPr>
          <w:rFonts w:ascii="Amiri" w:hAnsi="Amiri" w:cs="Amiri"/>
          <w:position w:val="-30"/>
          <w:sz w:val="26"/>
          <w:szCs w:val="26"/>
        </w:rPr>
        <w:object w:dxaOrig="1600" w:dyaOrig="800" w14:anchorId="21F7F8C0">
          <v:shape id="_x0000_i3490" type="#_x0000_t75" style="width:80.35pt;height:39.35pt" o:ole="">
            <v:imagedata r:id="rId233" o:title=""/>
          </v:shape>
          <o:OLEObject Type="Embed" ProgID="Equation.DSMT4" ShapeID="_x0000_i3490" DrawAspect="Content" ObjectID="_1795180450" r:id="rId650"/>
        </w:object>
      </w:r>
    </w:p>
    <w:p w14:paraId="2A80C357" w14:textId="7F3C3D7D" w:rsidR="00C0357A" w:rsidRDefault="007C1BCE" w:rsidP="00C0357A">
      <w:pPr>
        <w:bidi/>
        <w:rPr>
          <w:rFonts w:ascii="Amiri" w:hAnsi="Amiri" w:cs="Amiri"/>
          <w:sz w:val="28"/>
          <w:szCs w:val="28"/>
          <w:rtl/>
        </w:rPr>
      </w:pPr>
      <w:r>
        <w:rPr>
          <w:rFonts w:ascii="Amiri" w:hAnsi="Amiri" w:cs="Amiri" w:hint="cs"/>
          <w:sz w:val="28"/>
          <w:szCs w:val="28"/>
          <w:rtl/>
        </w:rPr>
        <w:t>.......................................................................................................................................................</w:t>
      </w:r>
    </w:p>
    <w:p w14:paraId="5A9C41C0" w14:textId="77777777" w:rsidR="007C1BCE" w:rsidRPr="007C1BCE" w:rsidRDefault="007C1BCE" w:rsidP="006D0EEE">
      <w:pPr>
        <w:shd w:val="clear" w:color="auto" w:fill="EAF1DD" w:themeFill="accent3" w:themeFillTint="33"/>
        <w:bidi/>
        <w:spacing w:after="0" w:line="240" w:lineRule="auto"/>
        <w:ind w:left="-569"/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</w:pPr>
      <w:r w:rsidRPr="00C85B9B"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  <w:t xml:space="preserve">نشـــــــــــــــــــــاط </w:t>
      </w:r>
    </w:p>
    <w:p w14:paraId="37934176" w14:textId="77777777" w:rsidR="007C1BCE" w:rsidRPr="00C85B9B" w:rsidRDefault="007C1BCE" w:rsidP="007C1BCE">
      <w:pPr>
        <w:bidi/>
        <w:spacing w:after="0" w:line="240" w:lineRule="auto"/>
        <w:rPr>
          <w:rFonts w:ascii="Amiri" w:hAnsi="Amiri" w:cs="Amiri"/>
          <w:sz w:val="26"/>
          <w:szCs w:val="26"/>
          <w:rtl/>
        </w:rPr>
      </w:pPr>
      <w:r w:rsidRPr="00C85B9B">
        <w:rPr>
          <w:rFonts w:ascii="Amiri" w:hAnsi="Amiri" w:cs="Amiri"/>
          <w:sz w:val="26"/>
          <w:szCs w:val="26"/>
          <w:rtl/>
        </w:rPr>
        <w:t xml:space="preserve">نعتبر </w:t>
      </w:r>
      <w:r w:rsidRPr="00C85B9B">
        <w:rPr>
          <w:rFonts w:ascii="Amiri" w:hAnsi="Amiri" w:cs="Amiri"/>
          <w:position w:val="-14"/>
          <w:sz w:val="26"/>
          <w:szCs w:val="26"/>
        </w:rPr>
        <w:object w:dxaOrig="1860" w:dyaOrig="400" w14:anchorId="7D4AE166">
          <v:shape id="_x0000_i3521" type="#_x0000_t75" style="width:92.95pt;height:20.1pt" o:ole="">
            <v:imagedata r:id="rId210" o:title=""/>
          </v:shape>
          <o:OLEObject Type="Embed" ProgID="Equation.DSMT4" ShapeID="_x0000_i3521" DrawAspect="Content" ObjectID="_1795180451" r:id="rId651"/>
        </w:object>
      </w:r>
      <w:r w:rsidRPr="00C85B9B">
        <w:rPr>
          <w:rFonts w:ascii="Amiri" w:hAnsi="Amiri" w:cs="Amiri"/>
          <w:sz w:val="26"/>
          <w:szCs w:val="26"/>
          <w:rtl/>
        </w:rPr>
        <w:t xml:space="preserve">  ونعرف قانون الاحتمال على </w:t>
      </w:r>
      <w:r w:rsidRPr="00C85B9B">
        <w:rPr>
          <w:rFonts w:ascii="Amiri" w:hAnsi="Amiri" w:cs="Amiri"/>
          <w:position w:val="-4"/>
          <w:sz w:val="26"/>
          <w:szCs w:val="26"/>
        </w:rPr>
        <w:object w:dxaOrig="260" w:dyaOrig="260" w14:anchorId="3CB608CE">
          <v:shape id="_x0000_i3522" type="#_x0000_t75" style="width:12.55pt;height:12.55pt" o:ole="">
            <v:imagedata r:id="rId212" o:title=""/>
          </v:shape>
          <o:OLEObject Type="Embed" ProgID="Equation.DSMT4" ShapeID="_x0000_i3522" DrawAspect="Content" ObjectID="_1795180452" r:id="rId652"/>
        </w:object>
      </w:r>
      <w:r w:rsidRPr="00C85B9B">
        <w:rPr>
          <w:rFonts w:ascii="Amiri" w:hAnsi="Amiri" w:cs="Amiri"/>
          <w:sz w:val="26"/>
          <w:szCs w:val="26"/>
          <w:rtl/>
        </w:rPr>
        <w:t xml:space="preserve"> كما في الجدول:</w:t>
      </w:r>
    </w:p>
    <w:tbl>
      <w:tblPr>
        <w:tblStyle w:val="Grilledutableau"/>
        <w:bidiVisual/>
        <w:tblW w:w="0" w:type="auto"/>
        <w:tblInd w:w="1567" w:type="dxa"/>
        <w:tblLook w:val="01E0" w:firstRow="1" w:lastRow="1" w:firstColumn="1" w:lastColumn="1" w:noHBand="0" w:noVBand="0"/>
      </w:tblPr>
      <w:tblGrid>
        <w:gridCol w:w="600"/>
        <w:gridCol w:w="601"/>
        <w:gridCol w:w="601"/>
        <w:gridCol w:w="601"/>
        <w:gridCol w:w="601"/>
        <w:gridCol w:w="601"/>
        <w:gridCol w:w="613"/>
      </w:tblGrid>
      <w:tr w:rsidR="007C1BCE" w:rsidRPr="00C85B9B" w14:paraId="141F0A24" w14:textId="77777777" w:rsidTr="00773C12">
        <w:trPr>
          <w:trHeight w:val="351"/>
        </w:trPr>
        <w:tc>
          <w:tcPr>
            <w:tcW w:w="600" w:type="dxa"/>
            <w:vAlign w:val="center"/>
          </w:tcPr>
          <w:p w14:paraId="2743161F" w14:textId="77777777" w:rsidR="007C1BCE" w:rsidRPr="00C85B9B" w:rsidRDefault="007C1BCE" w:rsidP="00773C12">
            <w:pPr>
              <w:jc w:val="center"/>
              <w:rPr>
                <w:rFonts w:ascii="Amiri" w:hAnsi="Amiri" w:cs="Amiri"/>
                <w:b/>
                <w:bCs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b/>
                <w:bCs/>
                <w:sz w:val="26"/>
                <w:szCs w:val="26"/>
                <w:rtl/>
              </w:rPr>
              <w:t>10</w:t>
            </w:r>
          </w:p>
        </w:tc>
        <w:tc>
          <w:tcPr>
            <w:tcW w:w="601" w:type="dxa"/>
            <w:vAlign w:val="center"/>
          </w:tcPr>
          <w:p w14:paraId="53B47D53" w14:textId="77777777" w:rsidR="007C1BCE" w:rsidRPr="00C85B9B" w:rsidRDefault="007C1BCE" w:rsidP="00773C12">
            <w:pPr>
              <w:jc w:val="center"/>
              <w:rPr>
                <w:rFonts w:ascii="Amiri" w:hAnsi="Amiri" w:cs="Amiri"/>
                <w:b/>
                <w:bCs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601" w:type="dxa"/>
            <w:vAlign w:val="center"/>
          </w:tcPr>
          <w:p w14:paraId="4E38BFBB" w14:textId="77777777" w:rsidR="007C1BCE" w:rsidRPr="00C85B9B" w:rsidRDefault="007C1BCE" w:rsidP="00773C12">
            <w:pPr>
              <w:jc w:val="center"/>
              <w:rPr>
                <w:rFonts w:ascii="Amiri" w:hAnsi="Amiri" w:cs="Amiri"/>
                <w:b/>
                <w:bCs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b/>
                <w:bCs/>
                <w:sz w:val="26"/>
                <w:szCs w:val="26"/>
                <w:rtl/>
              </w:rPr>
              <w:t>5</w:t>
            </w:r>
          </w:p>
        </w:tc>
        <w:tc>
          <w:tcPr>
            <w:tcW w:w="601" w:type="dxa"/>
            <w:vAlign w:val="center"/>
          </w:tcPr>
          <w:p w14:paraId="722035F5" w14:textId="77777777" w:rsidR="007C1BCE" w:rsidRPr="00C85B9B" w:rsidRDefault="007C1BCE" w:rsidP="00773C12">
            <w:pPr>
              <w:jc w:val="center"/>
              <w:rPr>
                <w:rFonts w:ascii="Amiri" w:hAnsi="Amiri" w:cs="Amiri"/>
                <w:b/>
                <w:bCs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601" w:type="dxa"/>
            <w:vAlign w:val="center"/>
          </w:tcPr>
          <w:p w14:paraId="58C2EDB7" w14:textId="77777777" w:rsidR="007C1BCE" w:rsidRPr="00C85B9B" w:rsidRDefault="007C1BCE" w:rsidP="00773C12">
            <w:pPr>
              <w:jc w:val="center"/>
              <w:rPr>
                <w:rFonts w:ascii="Amiri" w:hAnsi="Amiri" w:cs="Amiri"/>
                <w:b/>
                <w:bCs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601" w:type="dxa"/>
            <w:vAlign w:val="center"/>
          </w:tcPr>
          <w:p w14:paraId="49266D1B" w14:textId="77777777" w:rsidR="007C1BCE" w:rsidRPr="00C85B9B" w:rsidRDefault="007C1BCE" w:rsidP="00773C12">
            <w:pPr>
              <w:jc w:val="center"/>
              <w:rPr>
                <w:rFonts w:ascii="Amiri" w:hAnsi="Amiri" w:cs="Amiri"/>
                <w:b/>
                <w:bCs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13" w:type="dxa"/>
            <w:shd w:val="clear" w:color="auto" w:fill="FF99CC"/>
            <w:vAlign w:val="center"/>
          </w:tcPr>
          <w:p w14:paraId="623486AA" w14:textId="77777777" w:rsidR="007C1BCE" w:rsidRPr="00C85B9B" w:rsidRDefault="007C1BCE" w:rsidP="00773C12">
            <w:pPr>
              <w:jc w:val="center"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position w:val="-12"/>
                <w:sz w:val="26"/>
                <w:szCs w:val="26"/>
              </w:rPr>
              <w:object w:dxaOrig="240" w:dyaOrig="360" w14:anchorId="2E7C9F54">
                <v:shape id="_x0000_i3523" type="#_x0000_t75" style="width:11.7pt;height:18.4pt" o:ole="">
                  <v:imagedata r:id="rId214" o:title=""/>
                </v:shape>
                <o:OLEObject Type="Embed" ProgID="Equation.DSMT4" ShapeID="_x0000_i3523" DrawAspect="Content" ObjectID="_1795180453" r:id="rId653"/>
              </w:object>
            </w:r>
          </w:p>
        </w:tc>
      </w:tr>
      <w:tr w:rsidR="007C1BCE" w:rsidRPr="00C85B9B" w14:paraId="2D761279" w14:textId="77777777" w:rsidTr="00773C12">
        <w:tc>
          <w:tcPr>
            <w:tcW w:w="600" w:type="dxa"/>
            <w:vAlign w:val="center"/>
          </w:tcPr>
          <w:p w14:paraId="05D4CD84" w14:textId="77777777" w:rsidR="007C1BCE" w:rsidRPr="00C85B9B" w:rsidRDefault="007C1BCE" w:rsidP="00773C12">
            <w:pPr>
              <w:jc w:val="center"/>
              <w:rPr>
                <w:rFonts w:ascii="Amiri" w:hAnsi="Amiri" w:cs="Amiri"/>
                <w:b/>
                <w:bCs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b/>
                <w:bCs/>
                <w:sz w:val="26"/>
                <w:szCs w:val="26"/>
              </w:rPr>
              <w:t>A</w:t>
            </w:r>
          </w:p>
        </w:tc>
        <w:tc>
          <w:tcPr>
            <w:tcW w:w="601" w:type="dxa"/>
            <w:vAlign w:val="center"/>
          </w:tcPr>
          <w:p w14:paraId="4FDCEA8A" w14:textId="77777777" w:rsidR="007C1BCE" w:rsidRPr="00C85B9B" w:rsidRDefault="007C1BCE" w:rsidP="00773C12">
            <w:pPr>
              <w:jc w:val="center"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position w:val="-24"/>
                <w:sz w:val="26"/>
                <w:szCs w:val="26"/>
              </w:rPr>
              <w:object w:dxaOrig="340" w:dyaOrig="620" w14:anchorId="7DF920D8">
                <v:shape id="_x0000_i3524" type="#_x0000_t75" style="width:17.6pt;height:31pt" o:ole="">
                  <v:imagedata r:id="rId216" o:title=""/>
                </v:shape>
                <o:OLEObject Type="Embed" ProgID="Equation.DSMT4" ShapeID="_x0000_i3524" DrawAspect="Content" ObjectID="_1795180454" r:id="rId654"/>
              </w:object>
            </w:r>
          </w:p>
        </w:tc>
        <w:tc>
          <w:tcPr>
            <w:tcW w:w="601" w:type="dxa"/>
            <w:vAlign w:val="center"/>
          </w:tcPr>
          <w:p w14:paraId="691E82B4" w14:textId="77777777" w:rsidR="007C1BCE" w:rsidRPr="00C85B9B" w:rsidRDefault="007C1BCE" w:rsidP="00773C12">
            <w:pPr>
              <w:jc w:val="center"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position w:val="-24"/>
                <w:sz w:val="26"/>
                <w:szCs w:val="26"/>
              </w:rPr>
              <w:object w:dxaOrig="340" w:dyaOrig="620" w14:anchorId="596DFBAC">
                <v:shape id="_x0000_i3525" type="#_x0000_t75" style="width:17.6pt;height:31pt" o:ole="">
                  <v:imagedata r:id="rId218" o:title=""/>
                </v:shape>
                <o:OLEObject Type="Embed" ProgID="Equation.DSMT4" ShapeID="_x0000_i3525" DrawAspect="Content" ObjectID="_1795180455" r:id="rId655"/>
              </w:object>
            </w:r>
          </w:p>
        </w:tc>
        <w:tc>
          <w:tcPr>
            <w:tcW w:w="601" w:type="dxa"/>
            <w:vAlign w:val="center"/>
          </w:tcPr>
          <w:p w14:paraId="528913AC" w14:textId="77777777" w:rsidR="007C1BCE" w:rsidRPr="00C85B9B" w:rsidRDefault="007C1BCE" w:rsidP="00773C12">
            <w:pPr>
              <w:jc w:val="center"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position w:val="-24"/>
                <w:sz w:val="26"/>
                <w:szCs w:val="26"/>
              </w:rPr>
              <w:object w:dxaOrig="340" w:dyaOrig="620" w14:anchorId="6B5CE367">
                <v:shape id="_x0000_i3526" type="#_x0000_t75" style="width:17.6pt;height:31pt" o:ole="">
                  <v:imagedata r:id="rId220" o:title=""/>
                </v:shape>
                <o:OLEObject Type="Embed" ProgID="Equation.DSMT4" ShapeID="_x0000_i3526" DrawAspect="Content" ObjectID="_1795180456" r:id="rId656"/>
              </w:object>
            </w:r>
          </w:p>
        </w:tc>
        <w:tc>
          <w:tcPr>
            <w:tcW w:w="601" w:type="dxa"/>
            <w:vAlign w:val="center"/>
          </w:tcPr>
          <w:p w14:paraId="6FC496FB" w14:textId="77777777" w:rsidR="007C1BCE" w:rsidRPr="00C85B9B" w:rsidRDefault="007C1BCE" w:rsidP="00773C12">
            <w:pPr>
              <w:jc w:val="center"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position w:val="-24"/>
                <w:sz w:val="26"/>
                <w:szCs w:val="26"/>
              </w:rPr>
              <w:object w:dxaOrig="340" w:dyaOrig="620" w14:anchorId="658CD22A">
                <v:shape id="_x0000_i3527" type="#_x0000_t75" style="width:17.6pt;height:31pt" o:ole="">
                  <v:imagedata r:id="rId222" o:title=""/>
                </v:shape>
                <o:OLEObject Type="Embed" ProgID="Equation.DSMT4" ShapeID="_x0000_i3527" DrawAspect="Content" ObjectID="_1795180457" r:id="rId657"/>
              </w:object>
            </w:r>
          </w:p>
        </w:tc>
        <w:tc>
          <w:tcPr>
            <w:tcW w:w="601" w:type="dxa"/>
            <w:vAlign w:val="center"/>
          </w:tcPr>
          <w:p w14:paraId="63E111CB" w14:textId="77777777" w:rsidR="007C1BCE" w:rsidRPr="00C85B9B" w:rsidRDefault="007C1BCE" w:rsidP="00773C12">
            <w:pPr>
              <w:jc w:val="center"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position w:val="-24"/>
                <w:sz w:val="26"/>
                <w:szCs w:val="26"/>
              </w:rPr>
              <w:object w:dxaOrig="340" w:dyaOrig="620" w14:anchorId="666776E3">
                <v:shape id="_x0000_i3528" type="#_x0000_t75" style="width:17.6pt;height:31pt" o:ole="">
                  <v:imagedata r:id="rId216" o:title=""/>
                </v:shape>
                <o:OLEObject Type="Embed" ProgID="Equation.DSMT4" ShapeID="_x0000_i3528" DrawAspect="Content" ObjectID="_1795180458" r:id="rId658"/>
              </w:object>
            </w:r>
          </w:p>
        </w:tc>
        <w:tc>
          <w:tcPr>
            <w:tcW w:w="613" w:type="dxa"/>
            <w:shd w:val="clear" w:color="auto" w:fill="FF99CC"/>
            <w:vAlign w:val="center"/>
          </w:tcPr>
          <w:p w14:paraId="4C748744" w14:textId="77777777" w:rsidR="007C1BCE" w:rsidRPr="00C85B9B" w:rsidRDefault="007C1BCE" w:rsidP="00773C12">
            <w:pPr>
              <w:jc w:val="center"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position w:val="-12"/>
                <w:sz w:val="26"/>
                <w:szCs w:val="26"/>
              </w:rPr>
              <w:object w:dxaOrig="260" w:dyaOrig="360" w14:anchorId="2A48D64E">
                <v:shape id="_x0000_i3529" type="#_x0000_t75" style="width:12.55pt;height:18.4pt" o:ole="">
                  <v:imagedata r:id="rId225" o:title=""/>
                </v:shape>
                <o:OLEObject Type="Embed" ProgID="Equation.DSMT4" ShapeID="_x0000_i3529" DrawAspect="Content" ObjectID="_1795180459" r:id="rId659"/>
              </w:object>
            </w:r>
          </w:p>
        </w:tc>
      </w:tr>
    </w:tbl>
    <w:p w14:paraId="25AF6C79" w14:textId="77777777" w:rsidR="007C1BCE" w:rsidRPr="00C85B9B" w:rsidRDefault="007C1BCE" w:rsidP="007C1BCE">
      <w:pPr>
        <w:pStyle w:val="Paragraphedeliste"/>
        <w:numPr>
          <w:ilvl w:val="0"/>
          <w:numId w:val="60"/>
        </w:numPr>
        <w:bidi/>
        <w:spacing w:after="0" w:line="240" w:lineRule="auto"/>
        <w:rPr>
          <w:rFonts w:ascii="Amiri" w:hAnsi="Amiri" w:cs="Amiri"/>
          <w:sz w:val="26"/>
          <w:szCs w:val="26"/>
        </w:rPr>
      </w:pPr>
      <w:r w:rsidRPr="00C85B9B">
        <w:rPr>
          <w:rFonts w:ascii="Amiri" w:hAnsi="Amiri" w:cs="Amiri"/>
          <w:sz w:val="26"/>
          <w:szCs w:val="26"/>
          <w:rtl/>
        </w:rPr>
        <w:t xml:space="preserve">عين العدد الحقيقي </w:t>
      </w:r>
      <w:r w:rsidRPr="00C85B9B">
        <w:rPr>
          <w:rFonts w:ascii="Amiri" w:hAnsi="Amiri" w:cs="Amiri"/>
          <w:sz w:val="26"/>
          <w:szCs w:val="26"/>
        </w:rPr>
        <w:t>a</w:t>
      </w:r>
    </w:p>
    <w:p w14:paraId="55E1207E" w14:textId="77777777" w:rsidR="007C1BCE" w:rsidRPr="00C85B9B" w:rsidRDefault="007C1BCE" w:rsidP="007C1BCE">
      <w:pPr>
        <w:pStyle w:val="Paragraphedeliste"/>
        <w:numPr>
          <w:ilvl w:val="0"/>
          <w:numId w:val="60"/>
        </w:numPr>
        <w:bidi/>
        <w:spacing w:after="0" w:line="240" w:lineRule="auto"/>
        <w:rPr>
          <w:rFonts w:ascii="Amiri" w:hAnsi="Amiri" w:cs="Amiri"/>
          <w:sz w:val="26"/>
          <w:szCs w:val="26"/>
        </w:rPr>
      </w:pPr>
      <w:r w:rsidRPr="00C85B9B">
        <w:rPr>
          <w:rFonts w:ascii="Amiri" w:hAnsi="Amiri" w:cs="Amiri"/>
          <w:sz w:val="26"/>
          <w:szCs w:val="26"/>
          <w:rtl/>
        </w:rPr>
        <w:t xml:space="preserve">أحسب احتمال الحادثة: </w:t>
      </w:r>
      <w:r w:rsidRPr="00C85B9B">
        <w:rPr>
          <w:rFonts w:ascii="Amiri" w:hAnsi="Amiri" w:cs="Amiri"/>
          <w:sz w:val="26"/>
          <w:szCs w:val="26"/>
        </w:rPr>
        <w:t>M</w:t>
      </w:r>
      <w:r w:rsidRPr="00C85B9B">
        <w:rPr>
          <w:rFonts w:ascii="Amiri" w:hAnsi="Amiri" w:cs="Amiri"/>
          <w:sz w:val="26"/>
          <w:szCs w:val="26"/>
          <w:rtl/>
        </w:rPr>
        <w:t>:</w:t>
      </w:r>
      <w:r w:rsidRPr="00C85B9B">
        <w:rPr>
          <w:rFonts w:ascii="Amiri" w:hAnsi="Amiri" w:cs="Amiri"/>
          <w:sz w:val="26"/>
          <w:szCs w:val="26"/>
        </w:rPr>
        <w:t>’’</w:t>
      </w:r>
      <w:r w:rsidRPr="00C85B9B">
        <w:rPr>
          <w:rFonts w:ascii="Amiri" w:hAnsi="Amiri" w:cs="Amiri"/>
          <w:sz w:val="26"/>
          <w:szCs w:val="26"/>
          <w:rtl/>
        </w:rPr>
        <w:t xml:space="preserve"> الحصول على عدد من قواسم العدد 10</w:t>
      </w:r>
      <w:r w:rsidRPr="00C85B9B">
        <w:rPr>
          <w:rFonts w:ascii="Amiri" w:hAnsi="Amiri" w:cs="Amiri"/>
          <w:sz w:val="26"/>
          <w:szCs w:val="26"/>
        </w:rPr>
        <w:t>’’</w:t>
      </w:r>
    </w:p>
    <w:p w14:paraId="38A86701" w14:textId="77777777" w:rsidR="007C1BCE" w:rsidRPr="00C85B9B" w:rsidRDefault="007C1BCE" w:rsidP="007C1BCE">
      <w:pPr>
        <w:pStyle w:val="Paragraphedeliste"/>
        <w:numPr>
          <w:ilvl w:val="0"/>
          <w:numId w:val="60"/>
        </w:numPr>
        <w:bidi/>
        <w:spacing w:after="0" w:line="240" w:lineRule="auto"/>
        <w:rPr>
          <w:rFonts w:ascii="Amiri" w:hAnsi="Amiri" w:cs="Amiri"/>
          <w:sz w:val="26"/>
          <w:szCs w:val="26"/>
        </w:rPr>
      </w:pPr>
      <w:r w:rsidRPr="00C85B9B">
        <w:rPr>
          <w:rFonts w:ascii="Amiri" w:hAnsi="Amiri" w:cs="Amiri"/>
          <w:sz w:val="26"/>
          <w:szCs w:val="26"/>
          <w:rtl/>
        </w:rPr>
        <w:t xml:space="preserve">أحسب الوسط الحسابي للقيم </w:t>
      </w:r>
      <w:r w:rsidRPr="00C85B9B">
        <w:rPr>
          <w:rFonts w:ascii="Amiri" w:hAnsi="Amiri" w:cs="Amiri"/>
          <w:position w:val="-12"/>
          <w:sz w:val="26"/>
          <w:szCs w:val="26"/>
        </w:rPr>
        <w:object w:dxaOrig="240" w:dyaOrig="360" w14:anchorId="47524122">
          <v:shape id="_x0000_i3530" type="#_x0000_t75" style="width:11.7pt;height:18.4pt" o:ole="">
            <v:imagedata r:id="rId227" o:title=""/>
          </v:shape>
          <o:OLEObject Type="Embed" ProgID="Equation.DSMT4" ShapeID="_x0000_i3530" DrawAspect="Content" ObjectID="_1795180460" r:id="rId660"/>
        </w:object>
      </w:r>
      <w:r w:rsidRPr="00C85B9B">
        <w:rPr>
          <w:rFonts w:ascii="Amiri" w:hAnsi="Amiri" w:cs="Amiri"/>
          <w:sz w:val="26"/>
          <w:szCs w:val="26"/>
          <w:rtl/>
        </w:rPr>
        <w:t xml:space="preserve"> مرفقة باحتمالاتها وليكن </w:t>
      </w:r>
      <w:r w:rsidRPr="00C85B9B">
        <w:rPr>
          <w:rFonts w:ascii="Amiri" w:hAnsi="Amiri" w:cs="Amiri"/>
          <w:position w:val="-4"/>
          <w:sz w:val="26"/>
          <w:szCs w:val="26"/>
        </w:rPr>
        <w:object w:dxaOrig="240" w:dyaOrig="260" w14:anchorId="3999842D">
          <v:shape id="_x0000_i3531" type="#_x0000_t75" style="width:11.7pt;height:12.55pt" o:ole="">
            <v:imagedata r:id="rId229" o:title=""/>
          </v:shape>
          <o:OLEObject Type="Embed" ProgID="Equation.DSMT4" ShapeID="_x0000_i3531" DrawAspect="Content" ObjectID="_1795180461" r:id="rId661"/>
        </w:object>
      </w:r>
      <w:r w:rsidRPr="00C85B9B">
        <w:rPr>
          <w:rFonts w:ascii="Amiri" w:hAnsi="Amiri" w:cs="Amiri"/>
          <w:sz w:val="26"/>
          <w:szCs w:val="26"/>
          <w:rtl/>
        </w:rPr>
        <w:t>.</w:t>
      </w:r>
    </w:p>
    <w:p w14:paraId="2F84540D" w14:textId="77777777" w:rsidR="007C1BCE" w:rsidRPr="00C85B9B" w:rsidRDefault="007C1BCE" w:rsidP="007C1BCE">
      <w:pPr>
        <w:pStyle w:val="Paragraphedeliste"/>
        <w:numPr>
          <w:ilvl w:val="0"/>
          <w:numId w:val="60"/>
        </w:numPr>
        <w:bidi/>
        <w:spacing w:after="0" w:line="240" w:lineRule="auto"/>
        <w:rPr>
          <w:rFonts w:ascii="Amiri" w:hAnsi="Amiri" w:cs="Amiri"/>
          <w:sz w:val="26"/>
          <w:szCs w:val="26"/>
          <w:rtl/>
        </w:rPr>
      </w:pPr>
      <w:r w:rsidRPr="00C85B9B">
        <w:rPr>
          <w:rFonts w:ascii="Amiri" w:hAnsi="Amiri" w:cs="Amiri"/>
          <w:sz w:val="26"/>
          <w:szCs w:val="26"/>
          <w:rtl/>
        </w:rPr>
        <w:t xml:space="preserve">حسب النسبتين: </w:t>
      </w:r>
      <w:r w:rsidRPr="00C85B9B">
        <w:rPr>
          <w:rFonts w:ascii="Amiri" w:hAnsi="Amiri" w:cs="Amiri"/>
          <w:position w:val="-28"/>
          <w:sz w:val="26"/>
          <w:szCs w:val="26"/>
        </w:rPr>
        <w:object w:dxaOrig="1400" w:dyaOrig="720" w14:anchorId="51708F7C">
          <v:shape id="_x0000_i3532" type="#_x0000_t75" style="width:69.5pt;height:36pt" o:ole="">
            <v:imagedata r:id="rId231" o:title=""/>
          </v:shape>
          <o:OLEObject Type="Embed" ProgID="Equation.DSMT4" ShapeID="_x0000_i3532" DrawAspect="Content" ObjectID="_1795180462" r:id="rId662"/>
        </w:object>
      </w:r>
      <w:r w:rsidRPr="00C85B9B">
        <w:rPr>
          <w:rFonts w:ascii="Amiri" w:hAnsi="Amiri" w:cs="Amiri"/>
          <w:sz w:val="26"/>
          <w:szCs w:val="26"/>
          <w:rtl/>
        </w:rPr>
        <w:t xml:space="preserve"> </w:t>
      </w:r>
      <w:proofErr w:type="gramStart"/>
      <w:r w:rsidRPr="00C85B9B">
        <w:rPr>
          <w:rFonts w:ascii="Amiri" w:hAnsi="Amiri" w:cs="Amiri"/>
          <w:sz w:val="26"/>
          <w:szCs w:val="26"/>
          <w:rtl/>
        </w:rPr>
        <w:t xml:space="preserve">  ،</w:t>
      </w:r>
      <w:proofErr w:type="gramEnd"/>
      <w:r w:rsidRPr="00C85B9B">
        <w:rPr>
          <w:rFonts w:ascii="Amiri" w:hAnsi="Amiri" w:cs="Amiri"/>
          <w:sz w:val="26"/>
          <w:szCs w:val="26"/>
          <w:rtl/>
        </w:rPr>
        <w:t xml:space="preserve">  </w:t>
      </w:r>
      <w:r w:rsidRPr="00C85B9B">
        <w:rPr>
          <w:rFonts w:ascii="Amiri" w:hAnsi="Amiri" w:cs="Amiri"/>
          <w:position w:val="-30"/>
          <w:sz w:val="26"/>
          <w:szCs w:val="26"/>
        </w:rPr>
        <w:object w:dxaOrig="1600" w:dyaOrig="800" w14:anchorId="663D596B">
          <v:shape id="_x0000_i3533" type="#_x0000_t75" style="width:80.35pt;height:39.35pt" o:ole="">
            <v:imagedata r:id="rId233" o:title=""/>
          </v:shape>
          <o:OLEObject Type="Embed" ProgID="Equation.DSMT4" ShapeID="_x0000_i3533" DrawAspect="Content" ObjectID="_1795180463" r:id="rId663"/>
        </w:object>
      </w:r>
    </w:p>
    <w:p w14:paraId="0BE2224F" w14:textId="18184159" w:rsidR="007C1BCE" w:rsidRDefault="007C1BCE" w:rsidP="007C1BCE">
      <w:pPr>
        <w:bidi/>
        <w:rPr>
          <w:rFonts w:ascii="Amiri" w:hAnsi="Amiri" w:cs="Amiri"/>
          <w:sz w:val="28"/>
          <w:szCs w:val="28"/>
          <w:rtl/>
        </w:rPr>
      </w:pPr>
      <w:r>
        <w:rPr>
          <w:rFonts w:ascii="Amiri" w:hAnsi="Amiri" w:cs="Amiri" w:hint="cs"/>
          <w:sz w:val="28"/>
          <w:szCs w:val="28"/>
          <w:rtl/>
        </w:rPr>
        <w:t>........................................................................................................................................................</w:t>
      </w:r>
    </w:p>
    <w:p w14:paraId="580F7B35" w14:textId="77777777" w:rsidR="007C1BCE" w:rsidRPr="007C1BCE" w:rsidRDefault="007C1BCE" w:rsidP="006D0EEE">
      <w:pPr>
        <w:shd w:val="clear" w:color="auto" w:fill="EAF1DD" w:themeFill="accent3" w:themeFillTint="33"/>
        <w:bidi/>
        <w:spacing w:after="0" w:line="240" w:lineRule="auto"/>
        <w:ind w:left="-569"/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</w:pPr>
      <w:r w:rsidRPr="00C85B9B"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  <w:t xml:space="preserve">نشـــــــــــــــــــــاط </w:t>
      </w:r>
    </w:p>
    <w:p w14:paraId="64F6816F" w14:textId="77777777" w:rsidR="007C1BCE" w:rsidRPr="00C85B9B" w:rsidRDefault="007C1BCE" w:rsidP="007C1BCE">
      <w:pPr>
        <w:bidi/>
        <w:spacing w:after="0" w:line="240" w:lineRule="auto"/>
        <w:rPr>
          <w:rFonts w:ascii="Amiri" w:hAnsi="Amiri" w:cs="Amiri"/>
          <w:sz w:val="26"/>
          <w:szCs w:val="26"/>
          <w:rtl/>
        </w:rPr>
      </w:pPr>
      <w:r w:rsidRPr="00C85B9B">
        <w:rPr>
          <w:rFonts w:ascii="Amiri" w:hAnsi="Amiri" w:cs="Amiri"/>
          <w:sz w:val="26"/>
          <w:szCs w:val="26"/>
          <w:rtl/>
        </w:rPr>
        <w:t xml:space="preserve">نعتبر </w:t>
      </w:r>
      <w:r w:rsidRPr="00C85B9B">
        <w:rPr>
          <w:rFonts w:ascii="Amiri" w:hAnsi="Amiri" w:cs="Amiri"/>
          <w:position w:val="-14"/>
          <w:sz w:val="26"/>
          <w:szCs w:val="26"/>
        </w:rPr>
        <w:object w:dxaOrig="1860" w:dyaOrig="400" w14:anchorId="69D38BAF">
          <v:shape id="_x0000_i3534" type="#_x0000_t75" style="width:92.95pt;height:20.1pt" o:ole="">
            <v:imagedata r:id="rId210" o:title=""/>
          </v:shape>
          <o:OLEObject Type="Embed" ProgID="Equation.DSMT4" ShapeID="_x0000_i3534" DrawAspect="Content" ObjectID="_1795180464" r:id="rId664"/>
        </w:object>
      </w:r>
      <w:r w:rsidRPr="00C85B9B">
        <w:rPr>
          <w:rFonts w:ascii="Amiri" w:hAnsi="Amiri" w:cs="Amiri"/>
          <w:sz w:val="26"/>
          <w:szCs w:val="26"/>
          <w:rtl/>
        </w:rPr>
        <w:t xml:space="preserve">  ونعرف قانون الاحتمال على </w:t>
      </w:r>
      <w:r w:rsidRPr="00C85B9B">
        <w:rPr>
          <w:rFonts w:ascii="Amiri" w:hAnsi="Amiri" w:cs="Amiri"/>
          <w:position w:val="-4"/>
          <w:sz w:val="26"/>
          <w:szCs w:val="26"/>
        </w:rPr>
        <w:object w:dxaOrig="260" w:dyaOrig="260" w14:anchorId="73A2AAE9">
          <v:shape id="_x0000_i3535" type="#_x0000_t75" style="width:12.55pt;height:12.55pt" o:ole="">
            <v:imagedata r:id="rId212" o:title=""/>
          </v:shape>
          <o:OLEObject Type="Embed" ProgID="Equation.DSMT4" ShapeID="_x0000_i3535" DrawAspect="Content" ObjectID="_1795180465" r:id="rId665"/>
        </w:object>
      </w:r>
      <w:r w:rsidRPr="00C85B9B">
        <w:rPr>
          <w:rFonts w:ascii="Amiri" w:hAnsi="Amiri" w:cs="Amiri"/>
          <w:sz w:val="26"/>
          <w:szCs w:val="26"/>
          <w:rtl/>
        </w:rPr>
        <w:t xml:space="preserve"> كما في الجدول:</w:t>
      </w:r>
    </w:p>
    <w:tbl>
      <w:tblPr>
        <w:tblStyle w:val="Grilledutableau"/>
        <w:bidiVisual/>
        <w:tblW w:w="0" w:type="auto"/>
        <w:tblInd w:w="1567" w:type="dxa"/>
        <w:tblLook w:val="01E0" w:firstRow="1" w:lastRow="1" w:firstColumn="1" w:lastColumn="1" w:noHBand="0" w:noVBand="0"/>
      </w:tblPr>
      <w:tblGrid>
        <w:gridCol w:w="600"/>
        <w:gridCol w:w="601"/>
        <w:gridCol w:w="601"/>
        <w:gridCol w:w="601"/>
        <w:gridCol w:w="601"/>
        <w:gridCol w:w="601"/>
        <w:gridCol w:w="613"/>
      </w:tblGrid>
      <w:tr w:rsidR="007C1BCE" w:rsidRPr="00C85B9B" w14:paraId="11F9C5DC" w14:textId="77777777" w:rsidTr="00773C12">
        <w:trPr>
          <w:trHeight w:val="351"/>
        </w:trPr>
        <w:tc>
          <w:tcPr>
            <w:tcW w:w="600" w:type="dxa"/>
            <w:vAlign w:val="center"/>
          </w:tcPr>
          <w:p w14:paraId="5FD06FB7" w14:textId="77777777" w:rsidR="007C1BCE" w:rsidRPr="00C85B9B" w:rsidRDefault="007C1BCE" w:rsidP="00773C12">
            <w:pPr>
              <w:jc w:val="center"/>
              <w:rPr>
                <w:rFonts w:ascii="Amiri" w:hAnsi="Amiri" w:cs="Amiri"/>
                <w:b/>
                <w:bCs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b/>
                <w:bCs/>
                <w:sz w:val="26"/>
                <w:szCs w:val="26"/>
                <w:rtl/>
              </w:rPr>
              <w:t>10</w:t>
            </w:r>
          </w:p>
        </w:tc>
        <w:tc>
          <w:tcPr>
            <w:tcW w:w="601" w:type="dxa"/>
            <w:vAlign w:val="center"/>
          </w:tcPr>
          <w:p w14:paraId="5A5AAB00" w14:textId="77777777" w:rsidR="007C1BCE" w:rsidRPr="00C85B9B" w:rsidRDefault="007C1BCE" w:rsidP="00773C12">
            <w:pPr>
              <w:jc w:val="center"/>
              <w:rPr>
                <w:rFonts w:ascii="Amiri" w:hAnsi="Amiri" w:cs="Amiri"/>
                <w:b/>
                <w:bCs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601" w:type="dxa"/>
            <w:vAlign w:val="center"/>
          </w:tcPr>
          <w:p w14:paraId="635F11F0" w14:textId="77777777" w:rsidR="007C1BCE" w:rsidRPr="00C85B9B" w:rsidRDefault="007C1BCE" w:rsidP="00773C12">
            <w:pPr>
              <w:jc w:val="center"/>
              <w:rPr>
                <w:rFonts w:ascii="Amiri" w:hAnsi="Amiri" w:cs="Amiri"/>
                <w:b/>
                <w:bCs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b/>
                <w:bCs/>
                <w:sz w:val="26"/>
                <w:szCs w:val="26"/>
                <w:rtl/>
              </w:rPr>
              <w:t>5</w:t>
            </w:r>
          </w:p>
        </w:tc>
        <w:tc>
          <w:tcPr>
            <w:tcW w:w="601" w:type="dxa"/>
            <w:vAlign w:val="center"/>
          </w:tcPr>
          <w:p w14:paraId="51401674" w14:textId="77777777" w:rsidR="007C1BCE" w:rsidRPr="00C85B9B" w:rsidRDefault="007C1BCE" w:rsidP="00773C12">
            <w:pPr>
              <w:jc w:val="center"/>
              <w:rPr>
                <w:rFonts w:ascii="Amiri" w:hAnsi="Amiri" w:cs="Amiri"/>
                <w:b/>
                <w:bCs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601" w:type="dxa"/>
            <w:vAlign w:val="center"/>
          </w:tcPr>
          <w:p w14:paraId="22AA3A0F" w14:textId="77777777" w:rsidR="007C1BCE" w:rsidRPr="00C85B9B" w:rsidRDefault="007C1BCE" w:rsidP="00773C12">
            <w:pPr>
              <w:jc w:val="center"/>
              <w:rPr>
                <w:rFonts w:ascii="Amiri" w:hAnsi="Amiri" w:cs="Amiri"/>
                <w:b/>
                <w:bCs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601" w:type="dxa"/>
            <w:vAlign w:val="center"/>
          </w:tcPr>
          <w:p w14:paraId="778203B9" w14:textId="77777777" w:rsidR="007C1BCE" w:rsidRPr="00C85B9B" w:rsidRDefault="007C1BCE" w:rsidP="00773C12">
            <w:pPr>
              <w:jc w:val="center"/>
              <w:rPr>
                <w:rFonts w:ascii="Amiri" w:hAnsi="Amiri" w:cs="Amiri"/>
                <w:b/>
                <w:bCs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13" w:type="dxa"/>
            <w:shd w:val="clear" w:color="auto" w:fill="FF99CC"/>
            <w:vAlign w:val="center"/>
          </w:tcPr>
          <w:p w14:paraId="51D5CBD7" w14:textId="77777777" w:rsidR="007C1BCE" w:rsidRPr="00C85B9B" w:rsidRDefault="007C1BCE" w:rsidP="00773C12">
            <w:pPr>
              <w:jc w:val="center"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position w:val="-12"/>
                <w:sz w:val="26"/>
                <w:szCs w:val="26"/>
              </w:rPr>
              <w:object w:dxaOrig="240" w:dyaOrig="360" w14:anchorId="4283B3E4">
                <v:shape id="_x0000_i3536" type="#_x0000_t75" style="width:11.7pt;height:18.4pt" o:ole="">
                  <v:imagedata r:id="rId214" o:title=""/>
                </v:shape>
                <o:OLEObject Type="Embed" ProgID="Equation.DSMT4" ShapeID="_x0000_i3536" DrawAspect="Content" ObjectID="_1795180466" r:id="rId666"/>
              </w:object>
            </w:r>
          </w:p>
        </w:tc>
      </w:tr>
      <w:tr w:rsidR="007C1BCE" w:rsidRPr="00C85B9B" w14:paraId="1F517EFA" w14:textId="77777777" w:rsidTr="00773C12">
        <w:tc>
          <w:tcPr>
            <w:tcW w:w="600" w:type="dxa"/>
            <w:vAlign w:val="center"/>
          </w:tcPr>
          <w:p w14:paraId="362838BA" w14:textId="77777777" w:rsidR="007C1BCE" w:rsidRPr="00C85B9B" w:rsidRDefault="007C1BCE" w:rsidP="00773C12">
            <w:pPr>
              <w:jc w:val="center"/>
              <w:rPr>
                <w:rFonts w:ascii="Amiri" w:hAnsi="Amiri" w:cs="Amiri"/>
                <w:b/>
                <w:bCs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b/>
                <w:bCs/>
                <w:sz w:val="26"/>
                <w:szCs w:val="26"/>
              </w:rPr>
              <w:t>A</w:t>
            </w:r>
          </w:p>
        </w:tc>
        <w:tc>
          <w:tcPr>
            <w:tcW w:w="601" w:type="dxa"/>
            <w:vAlign w:val="center"/>
          </w:tcPr>
          <w:p w14:paraId="40150D10" w14:textId="77777777" w:rsidR="007C1BCE" w:rsidRPr="00C85B9B" w:rsidRDefault="007C1BCE" w:rsidP="00773C12">
            <w:pPr>
              <w:jc w:val="center"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position w:val="-24"/>
                <w:sz w:val="26"/>
                <w:szCs w:val="26"/>
              </w:rPr>
              <w:object w:dxaOrig="340" w:dyaOrig="620" w14:anchorId="5199066C">
                <v:shape id="_x0000_i3537" type="#_x0000_t75" style="width:17.6pt;height:31pt" o:ole="">
                  <v:imagedata r:id="rId216" o:title=""/>
                </v:shape>
                <o:OLEObject Type="Embed" ProgID="Equation.DSMT4" ShapeID="_x0000_i3537" DrawAspect="Content" ObjectID="_1795180467" r:id="rId667"/>
              </w:object>
            </w:r>
          </w:p>
        </w:tc>
        <w:tc>
          <w:tcPr>
            <w:tcW w:w="601" w:type="dxa"/>
            <w:vAlign w:val="center"/>
          </w:tcPr>
          <w:p w14:paraId="02A30252" w14:textId="77777777" w:rsidR="007C1BCE" w:rsidRPr="00C85B9B" w:rsidRDefault="007C1BCE" w:rsidP="00773C12">
            <w:pPr>
              <w:jc w:val="center"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position w:val="-24"/>
                <w:sz w:val="26"/>
                <w:szCs w:val="26"/>
              </w:rPr>
              <w:object w:dxaOrig="340" w:dyaOrig="620" w14:anchorId="769839D8">
                <v:shape id="_x0000_i3538" type="#_x0000_t75" style="width:17.6pt;height:31pt" o:ole="">
                  <v:imagedata r:id="rId218" o:title=""/>
                </v:shape>
                <o:OLEObject Type="Embed" ProgID="Equation.DSMT4" ShapeID="_x0000_i3538" DrawAspect="Content" ObjectID="_1795180468" r:id="rId668"/>
              </w:object>
            </w:r>
          </w:p>
        </w:tc>
        <w:tc>
          <w:tcPr>
            <w:tcW w:w="601" w:type="dxa"/>
            <w:vAlign w:val="center"/>
          </w:tcPr>
          <w:p w14:paraId="429CBFA8" w14:textId="77777777" w:rsidR="007C1BCE" w:rsidRPr="00C85B9B" w:rsidRDefault="007C1BCE" w:rsidP="00773C12">
            <w:pPr>
              <w:jc w:val="center"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position w:val="-24"/>
                <w:sz w:val="26"/>
                <w:szCs w:val="26"/>
              </w:rPr>
              <w:object w:dxaOrig="340" w:dyaOrig="620" w14:anchorId="48F000CA">
                <v:shape id="_x0000_i3539" type="#_x0000_t75" style="width:17.6pt;height:31pt" o:ole="">
                  <v:imagedata r:id="rId220" o:title=""/>
                </v:shape>
                <o:OLEObject Type="Embed" ProgID="Equation.DSMT4" ShapeID="_x0000_i3539" DrawAspect="Content" ObjectID="_1795180469" r:id="rId669"/>
              </w:object>
            </w:r>
          </w:p>
        </w:tc>
        <w:tc>
          <w:tcPr>
            <w:tcW w:w="601" w:type="dxa"/>
            <w:vAlign w:val="center"/>
          </w:tcPr>
          <w:p w14:paraId="12716EE5" w14:textId="77777777" w:rsidR="007C1BCE" w:rsidRPr="00C85B9B" w:rsidRDefault="007C1BCE" w:rsidP="00773C12">
            <w:pPr>
              <w:jc w:val="center"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position w:val="-24"/>
                <w:sz w:val="26"/>
                <w:szCs w:val="26"/>
              </w:rPr>
              <w:object w:dxaOrig="340" w:dyaOrig="620" w14:anchorId="3A5B1FD2">
                <v:shape id="_x0000_i3540" type="#_x0000_t75" style="width:17.6pt;height:31pt" o:ole="">
                  <v:imagedata r:id="rId222" o:title=""/>
                </v:shape>
                <o:OLEObject Type="Embed" ProgID="Equation.DSMT4" ShapeID="_x0000_i3540" DrawAspect="Content" ObjectID="_1795180470" r:id="rId670"/>
              </w:object>
            </w:r>
          </w:p>
        </w:tc>
        <w:tc>
          <w:tcPr>
            <w:tcW w:w="601" w:type="dxa"/>
            <w:vAlign w:val="center"/>
          </w:tcPr>
          <w:p w14:paraId="24B81006" w14:textId="77777777" w:rsidR="007C1BCE" w:rsidRPr="00C85B9B" w:rsidRDefault="007C1BCE" w:rsidP="00773C12">
            <w:pPr>
              <w:jc w:val="center"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position w:val="-24"/>
                <w:sz w:val="26"/>
                <w:szCs w:val="26"/>
              </w:rPr>
              <w:object w:dxaOrig="340" w:dyaOrig="620" w14:anchorId="54E09E58">
                <v:shape id="_x0000_i3541" type="#_x0000_t75" style="width:17.6pt;height:31pt" o:ole="">
                  <v:imagedata r:id="rId216" o:title=""/>
                </v:shape>
                <o:OLEObject Type="Embed" ProgID="Equation.DSMT4" ShapeID="_x0000_i3541" DrawAspect="Content" ObjectID="_1795180471" r:id="rId671"/>
              </w:object>
            </w:r>
          </w:p>
        </w:tc>
        <w:tc>
          <w:tcPr>
            <w:tcW w:w="613" w:type="dxa"/>
            <w:shd w:val="clear" w:color="auto" w:fill="FF99CC"/>
            <w:vAlign w:val="center"/>
          </w:tcPr>
          <w:p w14:paraId="444B7EEF" w14:textId="77777777" w:rsidR="007C1BCE" w:rsidRPr="00C85B9B" w:rsidRDefault="007C1BCE" w:rsidP="00773C12">
            <w:pPr>
              <w:jc w:val="center"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position w:val="-12"/>
                <w:sz w:val="26"/>
                <w:szCs w:val="26"/>
              </w:rPr>
              <w:object w:dxaOrig="260" w:dyaOrig="360" w14:anchorId="482774C1">
                <v:shape id="_x0000_i3542" type="#_x0000_t75" style="width:12.55pt;height:18.4pt" o:ole="">
                  <v:imagedata r:id="rId225" o:title=""/>
                </v:shape>
                <o:OLEObject Type="Embed" ProgID="Equation.DSMT4" ShapeID="_x0000_i3542" DrawAspect="Content" ObjectID="_1795180472" r:id="rId672"/>
              </w:object>
            </w:r>
          </w:p>
        </w:tc>
      </w:tr>
    </w:tbl>
    <w:p w14:paraId="148102BB" w14:textId="77777777" w:rsidR="007C1BCE" w:rsidRPr="00C85B9B" w:rsidRDefault="007C1BCE" w:rsidP="007C1BCE">
      <w:pPr>
        <w:pStyle w:val="Paragraphedeliste"/>
        <w:numPr>
          <w:ilvl w:val="0"/>
          <w:numId w:val="59"/>
        </w:numPr>
        <w:bidi/>
        <w:spacing w:after="0" w:line="240" w:lineRule="auto"/>
        <w:rPr>
          <w:rFonts w:ascii="Amiri" w:hAnsi="Amiri" w:cs="Amiri"/>
          <w:sz w:val="26"/>
          <w:szCs w:val="26"/>
        </w:rPr>
      </w:pPr>
      <w:r w:rsidRPr="00C85B9B">
        <w:rPr>
          <w:rFonts w:ascii="Amiri" w:hAnsi="Amiri" w:cs="Amiri"/>
          <w:sz w:val="26"/>
          <w:szCs w:val="26"/>
          <w:rtl/>
        </w:rPr>
        <w:t xml:space="preserve">عين العدد الحقيقي </w:t>
      </w:r>
      <w:r w:rsidRPr="00C85B9B">
        <w:rPr>
          <w:rFonts w:ascii="Amiri" w:hAnsi="Amiri" w:cs="Amiri"/>
          <w:sz w:val="26"/>
          <w:szCs w:val="26"/>
        </w:rPr>
        <w:t>a</w:t>
      </w:r>
    </w:p>
    <w:p w14:paraId="34528578" w14:textId="77777777" w:rsidR="007C1BCE" w:rsidRPr="00C85B9B" w:rsidRDefault="007C1BCE" w:rsidP="007C1BCE">
      <w:pPr>
        <w:pStyle w:val="Paragraphedeliste"/>
        <w:numPr>
          <w:ilvl w:val="0"/>
          <w:numId w:val="59"/>
        </w:numPr>
        <w:bidi/>
        <w:spacing w:after="0" w:line="240" w:lineRule="auto"/>
        <w:rPr>
          <w:rFonts w:ascii="Amiri" w:hAnsi="Amiri" w:cs="Amiri"/>
          <w:sz w:val="26"/>
          <w:szCs w:val="26"/>
        </w:rPr>
      </w:pPr>
      <w:r w:rsidRPr="00C85B9B">
        <w:rPr>
          <w:rFonts w:ascii="Amiri" w:hAnsi="Amiri" w:cs="Amiri"/>
          <w:sz w:val="26"/>
          <w:szCs w:val="26"/>
          <w:rtl/>
        </w:rPr>
        <w:t xml:space="preserve">أحسب احتمال الحادثة: </w:t>
      </w:r>
      <w:r w:rsidRPr="00C85B9B">
        <w:rPr>
          <w:rFonts w:ascii="Amiri" w:hAnsi="Amiri" w:cs="Amiri"/>
          <w:sz w:val="26"/>
          <w:szCs w:val="26"/>
        </w:rPr>
        <w:t>M</w:t>
      </w:r>
      <w:r w:rsidRPr="00C85B9B">
        <w:rPr>
          <w:rFonts w:ascii="Amiri" w:hAnsi="Amiri" w:cs="Amiri"/>
          <w:sz w:val="26"/>
          <w:szCs w:val="26"/>
          <w:rtl/>
        </w:rPr>
        <w:t>:</w:t>
      </w:r>
      <w:r w:rsidRPr="00C85B9B">
        <w:rPr>
          <w:rFonts w:ascii="Amiri" w:hAnsi="Amiri" w:cs="Amiri"/>
          <w:sz w:val="26"/>
          <w:szCs w:val="26"/>
        </w:rPr>
        <w:t>’’</w:t>
      </w:r>
      <w:r w:rsidRPr="00C85B9B">
        <w:rPr>
          <w:rFonts w:ascii="Amiri" w:hAnsi="Amiri" w:cs="Amiri"/>
          <w:sz w:val="26"/>
          <w:szCs w:val="26"/>
          <w:rtl/>
        </w:rPr>
        <w:t xml:space="preserve"> الحصول على عدد من قواسم العدد 10</w:t>
      </w:r>
      <w:r w:rsidRPr="00C85B9B">
        <w:rPr>
          <w:rFonts w:ascii="Amiri" w:hAnsi="Amiri" w:cs="Amiri"/>
          <w:sz w:val="26"/>
          <w:szCs w:val="26"/>
        </w:rPr>
        <w:t>’’</w:t>
      </w:r>
    </w:p>
    <w:p w14:paraId="5CD715A6" w14:textId="77777777" w:rsidR="007C1BCE" w:rsidRPr="00C85B9B" w:rsidRDefault="007C1BCE" w:rsidP="007C1BCE">
      <w:pPr>
        <w:pStyle w:val="Paragraphedeliste"/>
        <w:numPr>
          <w:ilvl w:val="0"/>
          <w:numId w:val="59"/>
        </w:numPr>
        <w:bidi/>
        <w:spacing w:after="0" w:line="240" w:lineRule="auto"/>
        <w:rPr>
          <w:rFonts w:ascii="Amiri" w:hAnsi="Amiri" w:cs="Amiri"/>
          <w:sz w:val="26"/>
          <w:szCs w:val="26"/>
        </w:rPr>
      </w:pPr>
      <w:r w:rsidRPr="00C85B9B">
        <w:rPr>
          <w:rFonts w:ascii="Amiri" w:hAnsi="Amiri" w:cs="Amiri"/>
          <w:sz w:val="26"/>
          <w:szCs w:val="26"/>
          <w:rtl/>
        </w:rPr>
        <w:t xml:space="preserve">أحسب الوسط الحسابي للقيم </w:t>
      </w:r>
      <w:r w:rsidRPr="00C85B9B">
        <w:rPr>
          <w:rFonts w:ascii="Amiri" w:hAnsi="Amiri" w:cs="Amiri"/>
          <w:position w:val="-12"/>
          <w:sz w:val="26"/>
          <w:szCs w:val="26"/>
        </w:rPr>
        <w:object w:dxaOrig="240" w:dyaOrig="360" w14:anchorId="2CB6E156">
          <v:shape id="_x0000_i3543" type="#_x0000_t75" style="width:11.7pt;height:18.4pt" o:ole="">
            <v:imagedata r:id="rId227" o:title=""/>
          </v:shape>
          <o:OLEObject Type="Embed" ProgID="Equation.DSMT4" ShapeID="_x0000_i3543" DrawAspect="Content" ObjectID="_1795180473" r:id="rId673"/>
        </w:object>
      </w:r>
      <w:r w:rsidRPr="00C85B9B">
        <w:rPr>
          <w:rFonts w:ascii="Amiri" w:hAnsi="Amiri" w:cs="Amiri"/>
          <w:sz w:val="26"/>
          <w:szCs w:val="26"/>
          <w:rtl/>
        </w:rPr>
        <w:t xml:space="preserve"> مرفقة باحتمالاتها وليكن </w:t>
      </w:r>
      <w:r w:rsidRPr="00C85B9B">
        <w:rPr>
          <w:rFonts w:ascii="Amiri" w:hAnsi="Amiri" w:cs="Amiri"/>
          <w:position w:val="-4"/>
          <w:sz w:val="26"/>
          <w:szCs w:val="26"/>
        </w:rPr>
        <w:object w:dxaOrig="240" w:dyaOrig="260" w14:anchorId="7EEF762E">
          <v:shape id="_x0000_i3544" type="#_x0000_t75" style="width:11.7pt;height:12.55pt" o:ole="">
            <v:imagedata r:id="rId229" o:title=""/>
          </v:shape>
          <o:OLEObject Type="Embed" ProgID="Equation.DSMT4" ShapeID="_x0000_i3544" DrawAspect="Content" ObjectID="_1795180474" r:id="rId674"/>
        </w:object>
      </w:r>
      <w:r w:rsidRPr="00C85B9B">
        <w:rPr>
          <w:rFonts w:ascii="Amiri" w:hAnsi="Amiri" w:cs="Amiri"/>
          <w:sz w:val="26"/>
          <w:szCs w:val="26"/>
          <w:rtl/>
        </w:rPr>
        <w:t>.</w:t>
      </w:r>
    </w:p>
    <w:p w14:paraId="42665EF7" w14:textId="77777777" w:rsidR="007C1BCE" w:rsidRPr="00C85B9B" w:rsidRDefault="007C1BCE" w:rsidP="007C1BCE">
      <w:pPr>
        <w:pStyle w:val="Paragraphedeliste"/>
        <w:numPr>
          <w:ilvl w:val="0"/>
          <w:numId w:val="59"/>
        </w:numPr>
        <w:bidi/>
        <w:spacing w:after="0" w:line="240" w:lineRule="auto"/>
        <w:rPr>
          <w:rFonts w:ascii="Amiri" w:hAnsi="Amiri" w:cs="Amiri"/>
          <w:sz w:val="26"/>
          <w:szCs w:val="26"/>
          <w:rtl/>
        </w:rPr>
      </w:pPr>
      <w:r w:rsidRPr="00C85B9B">
        <w:rPr>
          <w:rFonts w:ascii="Amiri" w:hAnsi="Amiri" w:cs="Amiri"/>
          <w:sz w:val="26"/>
          <w:szCs w:val="26"/>
          <w:rtl/>
        </w:rPr>
        <w:t xml:space="preserve">حسب النسبتين: </w:t>
      </w:r>
      <w:r w:rsidRPr="00C85B9B">
        <w:rPr>
          <w:rFonts w:ascii="Amiri" w:hAnsi="Amiri" w:cs="Amiri"/>
          <w:position w:val="-28"/>
          <w:sz w:val="26"/>
          <w:szCs w:val="26"/>
        </w:rPr>
        <w:object w:dxaOrig="1400" w:dyaOrig="720" w14:anchorId="4395D007">
          <v:shape id="_x0000_i3545" type="#_x0000_t75" style="width:69.5pt;height:36pt" o:ole="">
            <v:imagedata r:id="rId231" o:title=""/>
          </v:shape>
          <o:OLEObject Type="Embed" ProgID="Equation.DSMT4" ShapeID="_x0000_i3545" DrawAspect="Content" ObjectID="_1795180475" r:id="rId675"/>
        </w:object>
      </w:r>
      <w:r w:rsidRPr="00C85B9B">
        <w:rPr>
          <w:rFonts w:ascii="Amiri" w:hAnsi="Amiri" w:cs="Amiri"/>
          <w:sz w:val="26"/>
          <w:szCs w:val="26"/>
          <w:rtl/>
        </w:rPr>
        <w:t xml:space="preserve"> </w:t>
      </w:r>
      <w:proofErr w:type="gramStart"/>
      <w:r w:rsidRPr="00C85B9B">
        <w:rPr>
          <w:rFonts w:ascii="Amiri" w:hAnsi="Amiri" w:cs="Amiri"/>
          <w:sz w:val="26"/>
          <w:szCs w:val="26"/>
          <w:rtl/>
        </w:rPr>
        <w:t xml:space="preserve">  ،</w:t>
      </w:r>
      <w:proofErr w:type="gramEnd"/>
      <w:r w:rsidRPr="00C85B9B">
        <w:rPr>
          <w:rFonts w:ascii="Amiri" w:hAnsi="Amiri" w:cs="Amiri"/>
          <w:sz w:val="26"/>
          <w:szCs w:val="26"/>
          <w:rtl/>
        </w:rPr>
        <w:t xml:space="preserve">  </w:t>
      </w:r>
      <w:r w:rsidRPr="00C85B9B">
        <w:rPr>
          <w:rFonts w:ascii="Amiri" w:hAnsi="Amiri" w:cs="Amiri"/>
          <w:position w:val="-30"/>
          <w:sz w:val="26"/>
          <w:szCs w:val="26"/>
        </w:rPr>
        <w:object w:dxaOrig="1600" w:dyaOrig="800" w14:anchorId="655A6632">
          <v:shape id="_x0000_i3546" type="#_x0000_t75" style="width:80.35pt;height:39.35pt" o:ole="">
            <v:imagedata r:id="rId233" o:title=""/>
          </v:shape>
          <o:OLEObject Type="Embed" ProgID="Equation.DSMT4" ShapeID="_x0000_i3546" DrawAspect="Content" ObjectID="_1795180476" r:id="rId676"/>
        </w:object>
      </w:r>
    </w:p>
    <w:p w14:paraId="25F602BB" w14:textId="77777777" w:rsidR="007C1BCE" w:rsidRDefault="007C1BCE" w:rsidP="007C1BCE">
      <w:pPr>
        <w:bidi/>
        <w:rPr>
          <w:rFonts w:ascii="Amiri" w:hAnsi="Amiri" w:cs="Amiri"/>
          <w:sz w:val="28"/>
          <w:szCs w:val="28"/>
          <w:rtl/>
        </w:rPr>
      </w:pPr>
    </w:p>
    <w:p w14:paraId="2CBAC320" w14:textId="77777777" w:rsidR="007C1BCE" w:rsidRPr="007C1BCE" w:rsidRDefault="007C1BCE" w:rsidP="006D0EEE">
      <w:pPr>
        <w:shd w:val="clear" w:color="auto" w:fill="EAF1DD" w:themeFill="accent3" w:themeFillTint="33"/>
        <w:bidi/>
        <w:spacing w:after="0" w:line="240" w:lineRule="auto"/>
        <w:ind w:left="-995"/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</w:pPr>
      <w:r w:rsidRPr="007C1BCE"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  <w:lastRenderedPageBreak/>
        <w:t>نشاط</w:t>
      </w:r>
    </w:p>
    <w:p w14:paraId="13DC7BB8" w14:textId="77777777" w:rsidR="007C1BCE" w:rsidRPr="007C1BCE" w:rsidRDefault="007C1BCE" w:rsidP="007C1BCE">
      <w:pPr>
        <w:bidi/>
        <w:spacing w:after="0" w:line="240" w:lineRule="auto"/>
        <w:ind w:left="-711"/>
        <w:rPr>
          <w:rFonts w:ascii="Amiri" w:hAnsi="Amiri" w:cs="Amiri"/>
          <w:sz w:val="26"/>
          <w:szCs w:val="26"/>
          <w:rtl/>
          <w:lang w:bidi="ar-DZ"/>
        </w:rPr>
      </w:pPr>
      <w:r w:rsidRPr="007C1BCE">
        <w:rPr>
          <w:rFonts w:ascii="Amiri" w:hAnsi="Amiri" w:cs="Amiri" w:hint="cs"/>
          <w:sz w:val="26"/>
          <w:szCs w:val="26"/>
          <w:rtl/>
        </w:rPr>
        <w:t xml:space="preserve">يرمي لاعب </w:t>
      </w:r>
      <w:r w:rsidRPr="007C1BCE">
        <w:rPr>
          <w:rFonts w:ascii="Amiri" w:hAnsi="Amiri" w:cs="Amiri"/>
          <w:sz w:val="26"/>
          <w:szCs w:val="26"/>
          <w:rtl/>
          <w:lang w:bidi="ar-DZ"/>
        </w:rPr>
        <w:t>حجري نرد متوازنين كل منهما ذو أربعة أوجه مرقمة من 1 إلى 4</w:t>
      </w:r>
      <w:r w:rsidRPr="007C1BCE">
        <w:rPr>
          <w:rFonts w:ascii="Amiri" w:hAnsi="Amiri" w:cs="Amiri" w:hint="cs"/>
          <w:sz w:val="26"/>
          <w:szCs w:val="26"/>
          <w:rtl/>
          <w:lang w:bidi="ar-DZ"/>
        </w:rPr>
        <w:t>.</w:t>
      </w:r>
    </w:p>
    <w:p w14:paraId="0C82F433" w14:textId="77777777" w:rsidR="007C1BCE" w:rsidRPr="007C1BCE" w:rsidRDefault="007C1BCE" w:rsidP="006D0EEE">
      <w:pPr>
        <w:pStyle w:val="Paragraphedeliste"/>
        <w:numPr>
          <w:ilvl w:val="0"/>
          <w:numId w:val="69"/>
        </w:numPr>
        <w:bidi/>
        <w:spacing w:after="0" w:line="240" w:lineRule="auto"/>
        <w:ind w:left="-428"/>
        <w:rPr>
          <w:rFonts w:ascii="Amiri" w:hAnsi="Amiri" w:cs="Amiri"/>
          <w:sz w:val="26"/>
          <w:szCs w:val="26"/>
        </w:rPr>
      </w:pPr>
      <w:r w:rsidRPr="007C1BCE">
        <w:rPr>
          <w:rFonts w:ascii="Amiri" w:hAnsi="Amiri" w:cs="Amiri" w:hint="cs"/>
          <w:sz w:val="26"/>
          <w:szCs w:val="26"/>
          <w:rtl/>
        </w:rPr>
        <w:t>عين مجموعة الإمكانيات (يمكنك الاستعانة بجدول)</w:t>
      </w:r>
    </w:p>
    <w:p w14:paraId="03D27FE7" w14:textId="4CF7E748" w:rsidR="007C1BCE" w:rsidRPr="007C1BCE" w:rsidRDefault="007C1BCE" w:rsidP="006D0EEE">
      <w:pPr>
        <w:pStyle w:val="Paragraphedeliste"/>
        <w:numPr>
          <w:ilvl w:val="0"/>
          <w:numId w:val="69"/>
        </w:numPr>
        <w:bidi/>
        <w:spacing w:after="0" w:line="240" w:lineRule="auto"/>
        <w:ind w:left="-144"/>
        <w:rPr>
          <w:rFonts w:ascii="Amiri" w:hAnsi="Amiri" w:cs="Amiri"/>
          <w:sz w:val="26"/>
          <w:szCs w:val="26"/>
          <w:rtl/>
        </w:rPr>
      </w:pPr>
      <w:r w:rsidRPr="007C1BCE">
        <w:rPr>
          <w:rFonts w:ascii="Amiri" w:hAnsi="Amiri" w:cs="Amiri" w:hint="cs"/>
          <w:sz w:val="26"/>
          <w:szCs w:val="26"/>
          <w:rtl/>
        </w:rPr>
        <w:t>نعتبر اللعبة التالية:</w:t>
      </w:r>
      <w:r w:rsidRPr="007C1BCE">
        <w:rPr>
          <w:rFonts w:ascii="Amiri" w:hAnsi="Amiri" w:cs="Amiri"/>
          <w:sz w:val="26"/>
          <w:szCs w:val="26"/>
          <w:rtl/>
        </w:rPr>
        <w:br/>
      </w:r>
      <w:r w:rsidRPr="007C1BCE">
        <w:rPr>
          <w:rFonts w:ascii="Amiri" w:hAnsi="Amiri" w:cs="Amiri" w:hint="cs"/>
          <w:sz w:val="26"/>
          <w:szCs w:val="26"/>
          <w:rtl/>
          <w:lang w:bidi="ar-DZ"/>
        </w:rPr>
        <w:t>يربح اللعب 1 دينار إذا تحصل على رقمين زوجيين و3 دينار إذا تحصل على رقمين فرديين ويخسر 4 دينار إذا تحصل على رقم فردي ورقم زوجي</w:t>
      </w:r>
    </w:p>
    <w:p w14:paraId="3D816329" w14:textId="77777777" w:rsidR="007C1BCE" w:rsidRPr="007C1BCE" w:rsidRDefault="007C1BCE" w:rsidP="007C1BCE">
      <w:pPr>
        <w:bidi/>
        <w:spacing w:after="0" w:line="240" w:lineRule="auto"/>
        <w:rPr>
          <w:rFonts w:ascii="Amiri" w:hAnsi="Amiri" w:cs="Amiri"/>
          <w:sz w:val="26"/>
          <w:szCs w:val="26"/>
          <w:lang w:bidi="ar-DZ"/>
        </w:rPr>
      </w:pPr>
      <w:r w:rsidRPr="007C1BCE">
        <w:rPr>
          <w:rFonts w:ascii="Amiri" w:hAnsi="Amiri" w:cs="Amiri" w:hint="cs"/>
          <w:sz w:val="26"/>
          <w:szCs w:val="26"/>
          <w:rtl/>
          <w:lang w:bidi="ar-DZ"/>
        </w:rPr>
        <w:t>لتكن الدالة</w:t>
      </w:r>
      <w:r w:rsidRPr="007C1BCE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Pr="007C1BCE">
        <w:rPr>
          <w:rFonts w:ascii="Amiri" w:hAnsi="Amiri" w:cs="Amiri" w:hint="cs"/>
          <w:sz w:val="26"/>
          <w:szCs w:val="26"/>
          <w:rtl/>
          <w:lang w:bidi="ar-DZ"/>
        </w:rPr>
        <w:t xml:space="preserve"> </w:t>
      </w:r>
      <w:r w:rsidRPr="007C1BCE">
        <w:rPr>
          <w:rFonts w:ascii="Amiri" w:hAnsi="Amiri" w:cs="Amiri"/>
          <w:position w:val="-4"/>
          <w:sz w:val="26"/>
          <w:szCs w:val="26"/>
        </w:rPr>
        <w:object w:dxaOrig="279" w:dyaOrig="260" w14:anchorId="7DEA0935">
          <v:shape id="_x0000_i3555" type="#_x0000_t75" style="width:14.25pt;height:12.55pt" o:ole="">
            <v:imagedata r:id="rId395" o:title=""/>
          </v:shape>
          <o:OLEObject Type="Embed" ProgID="Equation.DSMT4" ShapeID="_x0000_i3555" DrawAspect="Content" ObjectID="_1795180477" r:id="rId677"/>
        </w:object>
      </w:r>
      <w:r w:rsidRPr="007C1BCE">
        <w:rPr>
          <w:rFonts w:ascii="Amiri" w:hAnsi="Amiri" w:cs="Amiri" w:hint="cs"/>
          <w:sz w:val="26"/>
          <w:szCs w:val="26"/>
          <w:rtl/>
        </w:rPr>
        <w:t xml:space="preserve">التي ترفق بكل إمكانية </w:t>
      </w:r>
      <w:r w:rsidRPr="007C1BCE">
        <w:rPr>
          <w:rFonts w:ascii="Amiri" w:hAnsi="Amiri" w:cs="Amiri"/>
          <w:sz w:val="26"/>
          <w:szCs w:val="26"/>
          <w:rtl/>
        </w:rPr>
        <w:t xml:space="preserve">قيمة الربح </w:t>
      </w:r>
      <w:r w:rsidRPr="007C1BCE">
        <w:rPr>
          <w:rFonts w:ascii="Amiri" w:hAnsi="Amiri" w:cs="Amiri" w:hint="cs"/>
          <w:sz w:val="26"/>
          <w:szCs w:val="26"/>
          <w:rtl/>
        </w:rPr>
        <w:t xml:space="preserve">او الخسارة </w:t>
      </w:r>
      <w:r w:rsidRPr="007C1BCE">
        <w:rPr>
          <w:rFonts w:ascii="Amiri" w:hAnsi="Amiri" w:cs="Amiri"/>
          <w:sz w:val="26"/>
          <w:szCs w:val="26"/>
          <w:rtl/>
        </w:rPr>
        <w:t>الذي يتحصل عليه اللاعب.</w:t>
      </w:r>
    </w:p>
    <w:p w14:paraId="27C5F61C" w14:textId="5C545A4A" w:rsidR="007C1BCE" w:rsidRPr="007C1BCE" w:rsidRDefault="007C1BCE" w:rsidP="006D0EEE">
      <w:pPr>
        <w:pStyle w:val="Paragraphedeliste"/>
        <w:numPr>
          <w:ilvl w:val="0"/>
          <w:numId w:val="70"/>
        </w:numPr>
        <w:bidi/>
        <w:spacing w:after="0" w:line="240" w:lineRule="auto"/>
        <w:rPr>
          <w:rFonts w:ascii="Amiri" w:hAnsi="Amiri" w:cs="Amiri"/>
          <w:sz w:val="26"/>
          <w:szCs w:val="26"/>
          <w:lang w:bidi="ar-DZ"/>
        </w:rPr>
      </w:pPr>
      <w:r w:rsidRPr="007C1BCE">
        <w:rPr>
          <w:rFonts w:ascii="Amiri" w:hAnsi="Amiri" w:cs="Amiri"/>
          <w:sz w:val="26"/>
          <w:szCs w:val="26"/>
          <w:rtl/>
          <w:lang w:bidi="ar-DZ"/>
        </w:rPr>
        <w:t>اوجد قيم الربح</w:t>
      </w:r>
      <w:r w:rsidRPr="007C1BCE">
        <w:rPr>
          <w:rFonts w:ascii="Amiri" w:hAnsi="Amiri" w:cs="Amiri"/>
          <w:sz w:val="26"/>
          <w:szCs w:val="26"/>
          <w:lang w:bidi="ar-DZ"/>
        </w:rPr>
        <w:t xml:space="preserve"> </w:t>
      </w:r>
      <w:r w:rsidRPr="007C1BCE">
        <w:rPr>
          <w:rFonts w:ascii="Amiri" w:hAnsi="Amiri" w:cs="Amiri"/>
          <w:sz w:val="26"/>
          <w:szCs w:val="26"/>
          <w:rtl/>
        </w:rPr>
        <w:t xml:space="preserve"> </w:t>
      </w:r>
      <w:r w:rsidRPr="007C1BCE">
        <w:rPr>
          <w:rFonts w:ascii="Amiri" w:hAnsi="Amiri" w:cs="Amiri"/>
          <w:position w:val="-4"/>
          <w:sz w:val="26"/>
          <w:szCs w:val="26"/>
        </w:rPr>
        <w:object w:dxaOrig="279" w:dyaOrig="260" w14:anchorId="16703A95">
          <v:shape id="_x0000_i3556" type="#_x0000_t75" style="width:14.25pt;height:12.55pt" o:ole="">
            <v:imagedata r:id="rId395" o:title=""/>
          </v:shape>
          <o:OLEObject Type="Embed" ProgID="Equation.DSMT4" ShapeID="_x0000_i3556" DrawAspect="Content" ObjectID="_1795180478" r:id="rId678"/>
        </w:object>
      </w:r>
      <w:r w:rsidRPr="007C1BCE">
        <w:rPr>
          <w:rFonts w:ascii="Amiri" w:hAnsi="Amiri" w:cs="Amiri"/>
          <w:sz w:val="26"/>
          <w:szCs w:val="26"/>
          <w:rtl/>
        </w:rPr>
        <w:t xml:space="preserve"> </w:t>
      </w:r>
    </w:p>
    <w:p w14:paraId="707F5E52" w14:textId="28287BD4" w:rsidR="007C1BCE" w:rsidRPr="007C1BCE" w:rsidRDefault="007C1BCE" w:rsidP="006D0EEE">
      <w:pPr>
        <w:pStyle w:val="Paragraphedeliste"/>
        <w:numPr>
          <w:ilvl w:val="0"/>
          <w:numId w:val="70"/>
        </w:numPr>
        <w:bidi/>
        <w:spacing w:after="0" w:line="240" w:lineRule="auto"/>
        <w:rPr>
          <w:rFonts w:ascii="Amiri" w:hAnsi="Amiri" w:cs="Amiri"/>
          <w:sz w:val="26"/>
          <w:szCs w:val="26"/>
          <w:lang w:bidi="ar-DZ"/>
        </w:rPr>
      </w:pPr>
      <w:r w:rsidRPr="007C1BCE">
        <w:rPr>
          <w:rFonts w:ascii="Amiri" w:hAnsi="Amiri" w:cs="Amiri" w:hint="cs"/>
          <w:sz w:val="26"/>
          <w:szCs w:val="26"/>
          <w:rtl/>
          <w:lang w:bidi="ar-DZ"/>
        </w:rPr>
        <w:t xml:space="preserve">نرمز بالرمز </w:t>
      </w:r>
      <w:r w:rsidRPr="007C1BCE">
        <w:rPr>
          <w:rFonts w:ascii="Amiri" w:hAnsi="Amiri" w:cs="Amiri"/>
          <w:position w:val="-12"/>
          <w:sz w:val="26"/>
          <w:szCs w:val="26"/>
          <w:lang w:bidi="ar-DZ"/>
        </w:rPr>
        <w:object w:dxaOrig="1040" w:dyaOrig="360" w14:anchorId="6A841136">
          <v:shape id="_x0000_i3557" type="#_x0000_t75" style="width:51.9pt;height:18.4pt" o:ole="">
            <v:imagedata r:id="rId398" o:title=""/>
          </v:shape>
          <o:OLEObject Type="Embed" ProgID="Equation.DSMT4" ShapeID="_x0000_i3557" DrawAspect="Content" ObjectID="_1795180479" r:id="rId679"/>
        </w:object>
      </w:r>
      <w:r w:rsidRPr="007C1BCE">
        <w:rPr>
          <w:rFonts w:ascii="Amiri" w:hAnsi="Amiri" w:cs="Amiri" w:hint="cs"/>
          <w:sz w:val="26"/>
          <w:szCs w:val="26"/>
          <w:rtl/>
          <w:lang w:bidi="ar-DZ"/>
        </w:rPr>
        <w:t xml:space="preserve"> الى احتمال الحادثة </w:t>
      </w:r>
      <w:r w:rsidRPr="007C1BCE">
        <w:rPr>
          <w:rFonts w:ascii="Amiri" w:hAnsi="Amiri" w:cs="Amiri"/>
          <w:position w:val="-12"/>
          <w:sz w:val="26"/>
          <w:szCs w:val="26"/>
          <w:lang w:bidi="ar-DZ"/>
        </w:rPr>
        <w:object w:dxaOrig="859" w:dyaOrig="360" w14:anchorId="67952F76">
          <v:shape id="_x0000_i3558" type="#_x0000_t75" style="width:42.7pt;height:18.4pt" o:ole="">
            <v:imagedata r:id="rId400" o:title=""/>
          </v:shape>
          <o:OLEObject Type="Embed" ProgID="Equation.DSMT4" ShapeID="_x0000_i3558" DrawAspect="Content" ObjectID="_1795180480" r:id="rId680"/>
        </w:object>
      </w:r>
      <w:r w:rsidRPr="007C1BCE">
        <w:rPr>
          <w:rFonts w:ascii="Amiri" w:hAnsi="Amiri" w:cs="Amiri" w:hint="cs"/>
          <w:sz w:val="26"/>
          <w:szCs w:val="26"/>
          <w:rtl/>
          <w:lang w:bidi="ar-DZ"/>
        </w:rPr>
        <w:t xml:space="preserve"> أكمل الجدول التالي:</w:t>
      </w: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755"/>
        <w:gridCol w:w="850"/>
        <w:gridCol w:w="709"/>
        <w:gridCol w:w="1251"/>
      </w:tblGrid>
      <w:tr w:rsidR="007C1BCE" w:rsidRPr="007C1BCE" w14:paraId="4E7D28C8" w14:textId="77777777" w:rsidTr="00773C12">
        <w:trPr>
          <w:jc w:val="center"/>
        </w:trPr>
        <w:tc>
          <w:tcPr>
            <w:tcW w:w="755" w:type="dxa"/>
          </w:tcPr>
          <w:p w14:paraId="61525AEF" w14:textId="77777777" w:rsidR="007C1BCE" w:rsidRPr="007C1BCE" w:rsidRDefault="007C1BCE" w:rsidP="007C1BCE">
            <w:pPr>
              <w:pStyle w:val="Paragraphedeliste"/>
              <w:bidi/>
              <w:ind w:left="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7C1BCE">
              <w:rPr>
                <w:rFonts w:ascii="Amiri" w:hAnsi="Amiri" w:cs="Amiri"/>
                <w:position w:val="-6"/>
                <w:sz w:val="26"/>
                <w:szCs w:val="26"/>
                <w:lang w:bidi="ar-DZ"/>
              </w:rPr>
              <w:object w:dxaOrig="180" w:dyaOrig="279" w14:anchorId="614AC2D1">
                <v:shape id="_x0000_i3559" type="#_x0000_t75" style="width:9.2pt;height:14.25pt" o:ole="">
                  <v:imagedata r:id="rId402" o:title=""/>
                </v:shape>
                <o:OLEObject Type="Embed" ProgID="Equation.DSMT4" ShapeID="_x0000_i3559" DrawAspect="Content" ObjectID="_1795180481" r:id="rId681"/>
              </w:object>
            </w:r>
          </w:p>
        </w:tc>
        <w:tc>
          <w:tcPr>
            <w:tcW w:w="850" w:type="dxa"/>
          </w:tcPr>
          <w:p w14:paraId="2F777970" w14:textId="77777777" w:rsidR="007C1BCE" w:rsidRPr="007C1BCE" w:rsidRDefault="007C1BCE" w:rsidP="007C1BCE">
            <w:pPr>
              <w:pStyle w:val="Paragraphedeliste"/>
              <w:bidi/>
              <w:ind w:left="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7C1BCE">
              <w:rPr>
                <w:rFonts w:ascii="Amiri" w:hAnsi="Amiri" w:cs="Amiri"/>
                <w:position w:val="-4"/>
                <w:sz w:val="26"/>
                <w:szCs w:val="26"/>
                <w:lang w:bidi="ar-DZ"/>
              </w:rPr>
              <w:object w:dxaOrig="139" w:dyaOrig="260" w14:anchorId="0C20BCEC">
                <v:shape id="_x0000_i3560" type="#_x0000_t75" style="width:6.7pt;height:12.55pt" o:ole="">
                  <v:imagedata r:id="rId404" o:title=""/>
                </v:shape>
                <o:OLEObject Type="Embed" ProgID="Equation.DSMT4" ShapeID="_x0000_i3560" DrawAspect="Content" ObjectID="_1795180482" r:id="rId682"/>
              </w:object>
            </w:r>
          </w:p>
        </w:tc>
        <w:tc>
          <w:tcPr>
            <w:tcW w:w="709" w:type="dxa"/>
          </w:tcPr>
          <w:p w14:paraId="157A85C5" w14:textId="77777777" w:rsidR="007C1BCE" w:rsidRPr="007C1BCE" w:rsidRDefault="007C1BCE" w:rsidP="007C1BCE">
            <w:pPr>
              <w:pStyle w:val="Paragraphedeliste"/>
              <w:bidi/>
              <w:ind w:left="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7C1BCE">
              <w:rPr>
                <w:rFonts w:ascii="Amiri" w:hAnsi="Amiri" w:cs="Amiri"/>
                <w:position w:val="-4"/>
                <w:sz w:val="26"/>
                <w:szCs w:val="26"/>
                <w:lang w:bidi="ar-DZ"/>
              </w:rPr>
              <w:object w:dxaOrig="320" w:dyaOrig="260" w14:anchorId="5EFC59E9">
                <v:shape id="_x0000_i3561" type="#_x0000_t75" style="width:15.9pt;height:12.55pt" o:ole="">
                  <v:imagedata r:id="rId406" o:title=""/>
                </v:shape>
                <o:OLEObject Type="Embed" ProgID="Equation.DSMT4" ShapeID="_x0000_i3561" DrawAspect="Content" ObjectID="_1795180483" r:id="rId683"/>
              </w:object>
            </w:r>
          </w:p>
        </w:tc>
        <w:tc>
          <w:tcPr>
            <w:tcW w:w="850" w:type="dxa"/>
          </w:tcPr>
          <w:p w14:paraId="186AA65E" w14:textId="77777777" w:rsidR="007C1BCE" w:rsidRPr="007C1BCE" w:rsidRDefault="007C1BCE" w:rsidP="007C1BCE">
            <w:pPr>
              <w:pStyle w:val="Paragraphedeliste"/>
              <w:bidi/>
              <w:ind w:left="0"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7C1BCE">
              <w:rPr>
                <w:rFonts w:ascii="Amiri" w:hAnsi="Amiri" w:cs="Amiri"/>
                <w:position w:val="-12"/>
                <w:sz w:val="26"/>
                <w:szCs w:val="26"/>
                <w:lang w:bidi="ar-DZ"/>
              </w:rPr>
              <w:object w:dxaOrig="240" w:dyaOrig="360" w14:anchorId="121237FC">
                <v:shape id="_x0000_i3562" type="#_x0000_t75" style="width:11.7pt;height:18.4pt" o:ole="">
                  <v:imagedata r:id="rId408" o:title=""/>
                </v:shape>
                <o:OLEObject Type="Embed" ProgID="Equation.DSMT4" ShapeID="_x0000_i3562" DrawAspect="Content" ObjectID="_1795180484" r:id="rId684"/>
              </w:object>
            </w:r>
          </w:p>
        </w:tc>
      </w:tr>
      <w:tr w:rsidR="007C1BCE" w:rsidRPr="007C1BCE" w14:paraId="56BE2DB4" w14:textId="77777777" w:rsidTr="00773C12">
        <w:trPr>
          <w:jc w:val="center"/>
        </w:trPr>
        <w:tc>
          <w:tcPr>
            <w:tcW w:w="755" w:type="dxa"/>
          </w:tcPr>
          <w:p w14:paraId="3292692F" w14:textId="77777777" w:rsidR="007C1BCE" w:rsidRPr="007C1BCE" w:rsidRDefault="007C1BCE" w:rsidP="007C1BCE">
            <w:pPr>
              <w:pStyle w:val="Paragraphedeliste"/>
              <w:bidi/>
              <w:ind w:left="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</w:tc>
        <w:tc>
          <w:tcPr>
            <w:tcW w:w="850" w:type="dxa"/>
          </w:tcPr>
          <w:p w14:paraId="35D9F276" w14:textId="77777777" w:rsidR="007C1BCE" w:rsidRPr="007C1BCE" w:rsidRDefault="007C1BCE" w:rsidP="007C1BCE">
            <w:pPr>
              <w:pStyle w:val="Paragraphedeliste"/>
              <w:bidi/>
              <w:ind w:left="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</w:tc>
        <w:tc>
          <w:tcPr>
            <w:tcW w:w="709" w:type="dxa"/>
          </w:tcPr>
          <w:p w14:paraId="0537702A" w14:textId="77777777" w:rsidR="007C1BCE" w:rsidRPr="007C1BCE" w:rsidRDefault="007C1BCE" w:rsidP="007C1BCE">
            <w:pPr>
              <w:pStyle w:val="Paragraphedeliste"/>
              <w:bidi/>
              <w:ind w:left="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</w:tc>
        <w:tc>
          <w:tcPr>
            <w:tcW w:w="850" w:type="dxa"/>
          </w:tcPr>
          <w:p w14:paraId="3AD69FD3" w14:textId="77777777" w:rsidR="007C1BCE" w:rsidRPr="007C1BCE" w:rsidRDefault="007C1BCE" w:rsidP="007C1BCE">
            <w:pPr>
              <w:pStyle w:val="Paragraphedeliste"/>
              <w:bidi/>
              <w:ind w:left="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7C1BCE">
              <w:rPr>
                <w:rFonts w:ascii="Amiri" w:hAnsi="Amiri" w:cs="Amiri"/>
                <w:position w:val="-12"/>
                <w:sz w:val="26"/>
                <w:szCs w:val="26"/>
                <w:lang w:bidi="ar-DZ"/>
              </w:rPr>
              <w:object w:dxaOrig="1040" w:dyaOrig="360" w14:anchorId="5FFA6715">
                <v:shape id="_x0000_i3563" type="#_x0000_t75" style="width:51.9pt;height:18.4pt" o:ole="">
                  <v:imagedata r:id="rId410" o:title=""/>
                </v:shape>
                <o:OLEObject Type="Embed" ProgID="Equation.DSMT4" ShapeID="_x0000_i3563" DrawAspect="Content" ObjectID="_1795180485" r:id="rId685"/>
              </w:object>
            </w:r>
          </w:p>
        </w:tc>
      </w:tr>
    </w:tbl>
    <w:p w14:paraId="58EC3A3D" w14:textId="3EBDC877" w:rsidR="007C1BCE" w:rsidRPr="007C1BCE" w:rsidRDefault="007C1BCE" w:rsidP="006D0EEE">
      <w:pPr>
        <w:pStyle w:val="Paragraphedeliste"/>
        <w:numPr>
          <w:ilvl w:val="0"/>
          <w:numId w:val="69"/>
        </w:numPr>
        <w:bidi/>
        <w:spacing w:after="0" w:line="240" w:lineRule="auto"/>
        <w:ind w:left="-286"/>
        <w:rPr>
          <w:rFonts w:ascii="Amiri" w:hAnsi="Amiri" w:cs="Amiri"/>
          <w:sz w:val="26"/>
          <w:szCs w:val="26"/>
          <w:lang w:bidi="ar-DZ"/>
        </w:rPr>
      </w:pPr>
      <w:r w:rsidRPr="007C1BCE">
        <w:rPr>
          <w:rFonts w:ascii="Amiri" w:hAnsi="Amiri" w:cs="Amiri" w:hint="cs"/>
          <w:sz w:val="26"/>
          <w:szCs w:val="26"/>
          <w:rtl/>
          <w:lang w:bidi="ar-DZ"/>
        </w:rPr>
        <w:t xml:space="preserve">احسب الوسط الحسابي </w:t>
      </w:r>
      <w:r w:rsidRPr="007C1BCE">
        <w:rPr>
          <w:position w:val="-6"/>
          <w:sz w:val="26"/>
          <w:szCs w:val="26"/>
          <w:lang w:bidi="ar-DZ"/>
        </w:rPr>
        <w:object w:dxaOrig="200" w:dyaOrig="340" w14:anchorId="245174BC">
          <v:shape id="_x0000_i3564" type="#_x0000_t75" style="width:10.05pt;height:17.6pt" o:ole="">
            <v:imagedata r:id="rId412" o:title=""/>
          </v:shape>
          <o:OLEObject Type="Embed" ProgID="Equation.DSMT4" ShapeID="_x0000_i3564" DrawAspect="Content" ObjectID="_1795180486" r:id="rId686"/>
        </w:object>
      </w:r>
      <w:r w:rsidRPr="007C1BCE">
        <w:rPr>
          <w:rFonts w:ascii="Amiri" w:hAnsi="Amiri" w:cs="Amiri" w:hint="cs"/>
          <w:sz w:val="26"/>
          <w:szCs w:val="26"/>
          <w:rtl/>
          <w:lang w:bidi="ar-DZ"/>
        </w:rPr>
        <w:t xml:space="preserve"> للقيم </w:t>
      </w:r>
      <w:r w:rsidRPr="007C1BCE">
        <w:rPr>
          <w:position w:val="-12"/>
          <w:sz w:val="26"/>
          <w:szCs w:val="26"/>
          <w:lang w:bidi="ar-DZ"/>
        </w:rPr>
        <w:object w:dxaOrig="240" w:dyaOrig="360" w14:anchorId="63F81D8C">
          <v:shape id="_x0000_i3565" type="#_x0000_t75" style="width:11.7pt;height:18.4pt" o:ole="">
            <v:imagedata r:id="rId414" o:title=""/>
          </v:shape>
          <o:OLEObject Type="Embed" ProgID="Equation.DSMT4" ShapeID="_x0000_i3565" DrawAspect="Content" ObjectID="_1795180487" r:id="rId687"/>
        </w:object>
      </w:r>
      <w:r w:rsidRPr="007C1BCE">
        <w:rPr>
          <w:rFonts w:ascii="Amiri" w:hAnsi="Amiri" w:cs="Amiri" w:hint="cs"/>
          <w:sz w:val="26"/>
          <w:szCs w:val="26"/>
          <w:rtl/>
          <w:lang w:bidi="ar-DZ"/>
        </w:rPr>
        <w:t xml:space="preserve"> المرفقة بالمعاملات </w:t>
      </w:r>
      <w:r w:rsidRPr="007C1BCE">
        <w:rPr>
          <w:position w:val="-12"/>
          <w:sz w:val="26"/>
          <w:szCs w:val="26"/>
          <w:lang w:bidi="ar-DZ"/>
        </w:rPr>
        <w:object w:dxaOrig="260" w:dyaOrig="360" w14:anchorId="4092681D">
          <v:shape id="_x0000_i3566" type="#_x0000_t75" style="width:12.55pt;height:18.4pt" o:ole="">
            <v:imagedata r:id="rId416" o:title=""/>
          </v:shape>
          <o:OLEObject Type="Embed" ProgID="Equation.DSMT4" ShapeID="_x0000_i3566" DrawAspect="Content" ObjectID="_1795180488" r:id="rId688"/>
        </w:object>
      </w:r>
    </w:p>
    <w:p w14:paraId="79832CEB" w14:textId="011D6084" w:rsidR="007C1BCE" w:rsidRPr="007C1BCE" w:rsidRDefault="007C1BCE" w:rsidP="006D0EEE">
      <w:pPr>
        <w:pStyle w:val="Paragraphedeliste"/>
        <w:numPr>
          <w:ilvl w:val="0"/>
          <w:numId w:val="69"/>
        </w:numPr>
        <w:bidi/>
        <w:spacing w:after="0" w:line="240" w:lineRule="auto"/>
        <w:ind w:left="-286" w:right="-1276"/>
        <w:rPr>
          <w:rFonts w:ascii="Amiri" w:hAnsi="Amiri" w:cs="Amiri"/>
          <w:sz w:val="26"/>
          <w:szCs w:val="26"/>
          <w:rtl/>
          <w:lang w:bidi="ar-DZ"/>
        </w:rPr>
      </w:pPr>
      <w:r w:rsidRPr="007C1BCE">
        <w:rPr>
          <w:rFonts w:ascii="Amiri" w:hAnsi="Amiri" w:cs="Amiri" w:hint="cs"/>
          <w:sz w:val="26"/>
          <w:szCs w:val="26"/>
          <w:rtl/>
          <w:lang w:bidi="ar-DZ"/>
        </w:rPr>
        <w:t xml:space="preserve">نضع: </w:t>
      </w:r>
      <w:r w:rsidRPr="007C1BCE">
        <w:rPr>
          <w:rFonts w:ascii="Amiri" w:hAnsi="Amiri" w:cs="Amiri"/>
          <w:position w:val="-10"/>
          <w:sz w:val="26"/>
          <w:szCs w:val="26"/>
          <w:lang w:bidi="ar-DZ"/>
        </w:rPr>
        <w:object w:dxaOrig="980" w:dyaOrig="380" w14:anchorId="4BB0FBB9">
          <v:shape id="_x0000_i3567" type="#_x0000_t75" style="width:48.55pt;height:18.4pt" o:ole="">
            <v:imagedata r:id="rId418" o:title=""/>
          </v:shape>
          <o:OLEObject Type="Embed" ProgID="Equation.DSMT4" ShapeID="_x0000_i3567" DrawAspect="Content" ObjectID="_1795180489" r:id="rId689"/>
        </w:object>
      </w:r>
      <w:r w:rsidRPr="007C1BCE">
        <w:rPr>
          <w:rFonts w:ascii="Amiri" w:hAnsi="Amiri" w:cs="Amiri" w:hint="cs"/>
          <w:sz w:val="26"/>
          <w:szCs w:val="26"/>
          <w:rtl/>
          <w:lang w:bidi="ar-DZ"/>
        </w:rPr>
        <w:t xml:space="preserve"> ويسمى الأمل الرياضياتي للدالة </w:t>
      </w:r>
      <w:r w:rsidRPr="007C1BCE">
        <w:rPr>
          <w:rFonts w:ascii="Amiri" w:hAnsi="Amiri" w:cs="Amiri"/>
          <w:position w:val="-4"/>
          <w:sz w:val="26"/>
          <w:szCs w:val="26"/>
        </w:rPr>
        <w:object w:dxaOrig="279" w:dyaOrig="260" w14:anchorId="5FB5C438">
          <v:shape id="_x0000_i3568" type="#_x0000_t75" style="width:14.25pt;height:12.55pt" o:ole="">
            <v:imagedata r:id="rId395" o:title=""/>
          </v:shape>
          <o:OLEObject Type="Embed" ProgID="Equation.DSMT4" ShapeID="_x0000_i3568" DrawAspect="Content" ObjectID="_1795180490" r:id="rId690"/>
        </w:object>
      </w:r>
      <w:r w:rsidRPr="007C1BCE">
        <w:rPr>
          <w:rFonts w:ascii="Amiri" w:hAnsi="Amiri" w:cs="Amiri" w:hint="cs"/>
          <w:sz w:val="26"/>
          <w:szCs w:val="26"/>
          <w:rtl/>
        </w:rPr>
        <w:t xml:space="preserve"> </w:t>
      </w:r>
      <w:r w:rsidRPr="007C1BCE">
        <w:rPr>
          <w:rFonts w:ascii="Amiri" w:hAnsi="Amiri" w:cs="Amiri" w:hint="cs"/>
          <w:sz w:val="26"/>
          <w:szCs w:val="26"/>
          <w:rtl/>
        </w:rPr>
        <w:t xml:space="preserve">انطلاقا من العدد </w:t>
      </w:r>
      <w:r w:rsidRPr="007C1BCE">
        <w:rPr>
          <w:rFonts w:ascii="Amiri" w:hAnsi="Amiri" w:cs="Amiri"/>
          <w:position w:val="-10"/>
          <w:sz w:val="26"/>
          <w:szCs w:val="26"/>
        </w:rPr>
        <w:object w:dxaOrig="620" w:dyaOrig="320" w14:anchorId="5B357448">
          <v:shape id="_x0000_i3569" type="#_x0000_t75" style="width:31pt;height:15.9pt" o:ole="">
            <v:imagedata r:id="rId421" o:title=""/>
          </v:shape>
          <o:OLEObject Type="Embed" ProgID="Equation.DSMT4" ShapeID="_x0000_i3569" DrawAspect="Content" ObjectID="_1795180491" r:id="rId691"/>
        </w:object>
      </w:r>
      <w:r w:rsidRPr="007C1BCE">
        <w:rPr>
          <w:rFonts w:ascii="Amiri" w:hAnsi="Amiri" w:cs="Amiri" w:hint="cs"/>
          <w:sz w:val="26"/>
          <w:szCs w:val="26"/>
          <w:rtl/>
        </w:rPr>
        <w:t xml:space="preserve"> استنتج </w:t>
      </w:r>
      <w:r w:rsidRPr="007C1BCE">
        <w:rPr>
          <w:rFonts w:ascii="Amiri" w:hAnsi="Amiri" w:cs="Amiri" w:hint="cs"/>
          <w:sz w:val="26"/>
          <w:szCs w:val="26"/>
          <w:rtl/>
        </w:rPr>
        <w:t>هل اللعبة</w:t>
      </w:r>
      <w:r w:rsidRPr="007C1BCE">
        <w:rPr>
          <w:rFonts w:ascii="Amiri" w:hAnsi="Amiri" w:cs="Amiri" w:hint="cs"/>
          <w:sz w:val="26"/>
          <w:szCs w:val="26"/>
          <w:rtl/>
        </w:rPr>
        <w:t xml:space="preserve"> في صالح اللاعب؟</w:t>
      </w:r>
    </w:p>
    <w:p w14:paraId="28D2BC8B" w14:textId="5B40525D" w:rsidR="00C0357A" w:rsidRDefault="007C1BCE" w:rsidP="00C0357A">
      <w:pPr>
        <w:bidi/>
        <w:rPr>
          <w:rFonts w:ascii="Amiri" w:hAnsi="Amiri" w:cs="Amiri"/>
          <w:sz w:val="26"/>
          <w:szCs w:val="26"/>
          <w:rtl/>
          <w:lang w:bidi="ar-DZ"/>
        </w:rPr>
      </w:pPr>
      <w:r>
        <w:rPr>
          <w:rFonts w:ascii="Amiri" w:hAnsi="Amiri" w:cs="Amiri" w:hint="cs"/>
          <w:sz w:val="26"/>
          <w:szCs w:val="26"/>
          <w:rtl/>
          <w:lang w:bidi="ar-DZ"/>
        </w:rPr>
        <w:t>.........................................................................................................................................</w:t>
      </w:r>
    </w:p>
    <w:p w14:paraId="57FE81B4" w14:textId="77777777" w:rsidR="007C1BCE" w:rsidRPr="007C1BCE" w:rsidRDefault="007C1BCE" w:rsidP="006D0EEE">
      <w:pPr>
        <w:shd w:val="clear" w:color="auto" w:fill="EAF1DD" w:themeFill="accent3" w:themeFillTint="33"/>
        <w:bidi/>
        <w:spacing w:after="0" w:line="240" w:lineRule="auto"/>
        <w:ind w:left="-995"/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</w:pPr>
      <w:r w:rsidRPr="007C1BCE"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  <w:t>نشاط</w:t>
      </w:r>
    </w:p>
    <w:p w14:paraId="59C2BED7" w14:textId="77777777" w:rsidR="007C1BCE" w:rsidRPr="007C1BCE" w:rsidRDefault="007C1BCE" w:rsidP="007C1BCE">
      <w:pPr>
        <w:bidi/>
        <w:spacing w:after="0" w:line="240" w:lineRule="auto"/>
        <w:ind w:left="-711"/>
        <w:rPr>
          <w:rFonts w:ascii="Amiri" w:hAnsi="Amiri" w:cs="Amiri"/>
          <w:sz w:val="26"/>
          <w:szCs w:val="26"/>
          <w:rtl/>
          <w:lang w:bidi="ar-DZ"/>
        </w:rPr>
      </w:pPr>
      <w:r w:rsidRPr="007C1BCE">
        <w:rPr>
          <w:rFonts w:ascii="Amiri" w:hAnsi="Amiri" w:cs="Amiri" w:hint="cs"/>
          <w:sz w:val="26"/>
          <w:szCs w:val="26"/>
          <w:rtl/>
        </w:rPr>
        <w:t xml:space="preserve">يرمي لاعب </w:t>
      </w:r>
      <w:r w:rsidRPr="007C1BCE">
        <w:rPr>
          <w:rFonts w:ascii="Amiri" w:hAnsi="Amiri" w:cs="Amiri"/>
          <w:sz w:val="26"/>
          <w:szCs w:val="26"/>
          <w:rtl/>
          <w:lang w:bidi="ar-DZ"/>
        </w:rPr>
        <w:t>حجري نرد متوازنين كل منهما ذو أربعة أوجه مرقمة من 1 إلى 4</w:t>
      </w:r>
      <w:r w:rsidRPr="007C1BCE">
        <w:rPr>
          <w:rFonts w:ascii="Amiri" w:hAnsi="Amiri" w:cs="Amiri" w:hint="cs"/>
          <w:sz w:val="26"/>
          <w:szCs w:val="26"/>
          <w:rtl/>
          <w:lang w:bidi="ar-DZ"/>
        </w:rPr>
        <w:t>.</w:t>
      </w:r>
    </w:p>
    <w:p w14:paraId="1F201FE4" w14:textId="77777777" w:rsidR="007C1BCE" w:rsidRPr="007C1BCE" w:rsidRDefault="007C1BCE" w:rsidP="006D0EEE">
      <w:pPr>
        <w:pStyle w:val="Paragraphedeliste"/>
        <w:numPr>
          <w:ilvl w:val="0"/>
          <w:numId w:val="63"/>
        </w:numPr>
        <w:bidi/>
        <w:spacing w:after="0" w:line="240" w:lineRule="auto"/>
        <w:ind w:left="-286"/>
        <w:rPr>
          <w:rFonts w:ascii="Amiri" w:hAnsi="Amiri" w:cs="Amiri"/>
          <w:sz w:val="26"/>
          <w:szCs w:val="26"/>
        </w:rPr>
      </w:pPr>
      <w:r w:rsidRPr="007C1BCE">
        <w:rPr>
          <w:rFonts w:ascii="Amiri" w:hAnsi="Amiri" w:cs="Amiri" w:hint="cs"/>
          <w:sz w:val="26"/>
          <w:szCs w:val="26"/>
          <w:rtl/>
        </w:rPr>
        <w:t>عين مجموعة الإمكانيات (يمكنك الاستعانة بجدول)</w:t>
      </w:r>
    </w:p>
    <w:p w14:paraId="2E7422E1" w14:textId="77777777" w:rsidR="007C1BCE" w:rsidRPr="007C1BCE" w:rsidRDefault="007C1BCE" w:rsidP="007C1BCE">
      <w:pPr>
        <w:pStyle w:val="Paragraphedeliste"/>
        <w:numPr>
          <w:ilvl w:val="0"/>
          <w:numId w:val="63"/>
        </w:numPr>
        <w:bidi/>
        <w:spacing w:after="0" w:line="240" w:lineRule="auto"/>
        <w:ind w:left="-144"/>
        <w:rPr>
          <w:rFonts w:ascii="Amiri" w:hAnsi="Amiri" w:cs="Amiri"/>
          <w:sz w:val="26"/>
          <w:szCs w:val="26"/>
          <w:rtl/>
        </w:rPr>
      </w:pPr>
      <w:r w:rsidRPr="007C1BCE">
        <w:rPr>
          <w:rFonts w:ascii="Amiri" w:hAnsi="Amiri" w:cs="Amiri" w:hint="cs"/>
          <w:sz w:val="26"/>
          <w:szCs w:val="26"/>
          <w:rtl/>
        </w:rPr>
        <w:t>نعتبر اللعبة التالية:</w:t>
      </w:r>
      <w:r w:rsidRPr="007C1BCE">
        <w:rPr>
          <w:rFonts w:ascii="Amiri" w:hAnsi="Amiri" w:cs="Amiri"/>
          <w:sz w:val="26"/>
          <w:szCs w:val="26"/>
          <w:rtl/>
        </w:rPr>
        <w:br/>
      </w:r>
      <w:r w:rsidRPr="007C1BCE">
        <w:rPr>
          <w:rFonts w:ascii="Amiri" w:hAnsi="Amiri" w:cs="Amiri" w:hint="cs"/>
          <w:sz w:val="26"/>
          <w:szCs w:val="26"/>
          <w:rtl/>
          <w:lang w:bidi="ar-DZ"/>
        </w:rPr>
        <w:t>يربح اللعب 1 دينار إذا تحصل على رقمين زوجيين و3 دينار إذا تحصل على رقمين فرديين ويخسر 4 دينار إذا تحصل على رقم فردي ورقم زوجي</w:t>
      </w:r>
    </w:p>
    <w:p w14:paraId="386ADC4B" w14:textId="77777777" w:rsidR="007C1BCE" w:rsidRPr="007C1BCE" w:rsidRDefault="007C1BCE" w:rsidP="007C1BCE">
      <w:pPr>
        <w:bidi/>
        <w:spacing w:after="0" w:line="240" w:lineRule="auto"/>
        <w:rPr>
          <w:rFonts w:ascii="Amiri" w:hAnsi="Amiri" w:cs="Amiri"/>
          <w:sz w:val="26"/>
          <w:szCs w:val="26"/>
          <w:lang w:bidi="ar-DZ"/>
        </w:rPr>
      </w:pPr>
      <w:r w:rsidRPr="007C1BCE">
        <w:rPr>
          <w:rFonts w:ascii="Amiri" w:hAnsi="Amiri" w:cs="Amiri" w:hint="cs"/>
          <w:sz w:val="26"/>
          <w:szCs w:val="26"/>
          <w:rtl/>
          <w:lang w:bidi="ar-DZ"/>
        </w:rPr>
        <w:t>لتكن الدالة</w:t>
      </w:r>
      <w:r w:rsidRPr="007C1BCE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Pr="007C1BCE">
        <w:rPr>
          <w:rFonts w:ascii="Amiri" w:hAnsi="Amiri" w:cs="Amiri" w:hint="cs"/>
          <w:sz w:val="26"/>
          <w:szCs w:val="26"/>
          <w:rtl/>
          <w:lang w:bidi="ar-DZ"/>
        </w:rPr>
        <w:t xml:space="preserve"> </w:t>
      </w:r>
      <w:r w:rsidRPr="007C1BCE">
        <w:rPr>
          <w:rFonts w:ascii="Amiri" w:hAnsi="Amiri" w:cs="Amiri"/>
          <w:position w:val="-4"/>
          <w:sz w:val="26"/>
          <w:szCs w:val="26"/>
        </w:rPr>
        <w:object w:dxaOrig="279" w:dyaOrig="260" w14:anchorId="32B7A371">
          <v:shape id="_x0000_i3644" type="#_x0000_t75" style="width:14.25pt;height:12.55pt" o:ole="">
            <v:imagedata r:id="rId395" o:title=""/>
          </v:shape>
          <o:OLEObject Type="Embed" ProgID="Equation.DSMT4" ShapeID="_x0000_i3644" DrawAspect="Content" ObjectID="_1795180492" r:id="rId692"/>
        </w:object>
      </w:r>
      <w:r w:rsidRPr="007C1BCE">
        <w:rPr>
          <w:rFonts w:ascii="Amiri" w:hAnsi="Amiri" w:cs="Amiri" w:hint="cs"/>
          <w:sz w:val="26"/>
          <w:szCs w:val="26"/>
          <w:rtl/>
        </w:rPr>
        <w:t xml:space="preserve">التي ترفق بكل إمكانية </w:t>
      </w:r>
      <w:r w:rsidRPr="007C1BCE">
        <w:rPr>
          <w:rFonts w:ascii="Amiri" w:hAnsi="Amiri" w:cs="Amiri"/>
          <w:sz w:val="26"/>
          <w:szCs w:val="26"/>
          <w:rtl/>
        </w:rPr>
        <w:t xml:space="preserve">قيمة الربح </w:t>
      </w:r>
      <w:r w:rsidRPr="007C1BCE">
        <w:rPr>
          <w:rFonts w:ascii="Amiri" w:hAnsi="Amiri" w:cs="Amiri" w:hint="cs"/>
          <w:sz w:val="26"/>
          <w:szCs w:val="26"/>
          <w:rtl/>
        </w:rPr>
        <w:t xml:space="preserve">او الخسارة </w:t>
      </w:r>
      <w:r w:rsidRPr="007C1BCE">
        <w:rPr>
          <w:rFonts w:ascii="Amiri" w:hAnsi="Amiri" w:cs="Amiri"/>
          <w:sz w:val="26"/>
          <w:szCs w:val="26"/>
          <w:rtl/>
        </w:rPr>
        <w:t>الذي يتحصل عليه اللاعب.</w:t>
      </w:r>
    </w:p>
    <w:p w14:paraId="7691F8D1" w14:textId="77777777" w:rsidR="007C1BCE" w:rsidRPr="007C1BCE" w:rsidRDefault="007C1BCE" w:rsidP="006D0EEE">
      <w:pPr>
        <w:pStyle w:val="Paragraphedeliste"/>
        <w:numPr>
          <w:ilvl w:val="0"/>
          <w:numId w:val="68"/>
        </w:numPr>
        <w:bidi/>
        <w:spacing w:after="0" w:line="240" w:lineRule="auto"/>
        <w:rPr>
          <w:rFonts w:ascii="Amiri" w:hAnsi="Amiri" w:cs="Amiri"/>
          <w:sz w:val="26"/>
          <w:szCs w:val="26"/>
          <w:lang w:bidi="ar-DZ"/>
        </w:rPr>
      </w:pPr>
      <w:r w:rsidRPr="007C1BCE">
        <w:rPr>
          <w:rFonts w:ascii="Amiri" w:hAnsi="Amiri" w:cs="Amiri"/>
          <w:sz w:val="26"/>
          <w:szCs w:val="26"/>
          <w:rtl/>
          <w:lang w:bidi="ar-DZ"/>
        </w:rPr>
        <w:t>اوجد قيم الربح</w:t>
      </w:r>
      <w:r w:rsidRPr="007C1BCE">
        <w:rPr>
          <w:rFonts w:ascii="Amiri" w:hAnsi="Amiri" w:cs="Amiri"/>
          <w:sz w:val="26"/>
          <w:szCs w:val="26"/>
          <w:lang w:bidi="ar-DZ"/>
        </w:rPr>
        <w:t xml:space="preserve"> </w:t>
      </w:r>
      <w:r w:rsidRPr="007C1BCE">
        <w:rPr>
          <w:rFonts w:ascii="Amiri" w:hAnsi="Amiri" w:cs="Amiri"/>
          <w:sz w:val="26"/>
          <w:szCs w:val="26"/>
          <w:rtl/>
        </w:rPr>
        <w:t xml:space="preserve"> </w:t>
      </w:r>
      <w:r w:rsidRPr="007C1BCE">
        <w:rPr>
          <w:rFonts w:ascii="Amiri" w:hAnsi="Amiri" w:cs="Amiri"/>
          <w:position w:val="-4"/>
          <w:sz w:val="26"/>
          <w:szCs w:val="26"/>
        </w:rPr>
        <w:object w:dxaOrig="279" w:dyaOrig="260" w14:anchorId="4A05F061">
          <v:shape id="_x0000_i3645" type="#_x0000_t75" style="width:14.25pt;height:12.55pt" o:ole="">
            <v:imagedata r:id="rId395" o:title=""/>
          </v:shape>
          <o:OLEObject Type="Embed" ProgID="Equation.DSMT4" ShapeID="_x0000_i3645" DrawAspect="Content" ObjectID="_1795180493" r:id="rId693"/>
        </w:object>
      </w:r>
      <w:r w:rsidRPr="007C1BCE">
        <w:rPr>
          <w:rFonts w:ascii="Amiri" w:hAnsi="Amiri" w:cs="Amiri"/>
          <w:sz w:val="26"/>
          <w:szCs w:val="26"/>
          <w:rtl/>
        </w:rPr>
        <w:t xml:space="preserve"> </w:t>
      </w:r>
    </w:p>
    <w:p w14:paraId="59036661" w14:textId="77777777" w:rsidR="007C1BCE" w:rsidRPr="007C1BCE" w:rsidRDefault="007C1BCE" w:rsidP="006D0EEE">
      <w:pPr>
        <w:pStyle w:val="Paragraphedeliste"/>
        <w:numPr>
          <w:ilvl w:val="0"/>
          <w:numId w:val="68"/>
        </w:numPr>
        <w:bidi/>
        <w:spacing w:after="0" w:line="240" w:lineRule="auto"/>
        <w:rPr>
          <w:rFonts w:ascii="Amiri" w:hAnsi="Amiri" w:cs="Amiri"/>
          <w:sz w:val="26"/>
          <w:szCs w:val="26"/>
          <w:lang w:bidi="ar-DZ"/>
        </w:rPr>
      </w:pPr>
      <w:r w:rsidRPr="007C1BCE">
        <w:rPr>
          <w:rFonts w:ascii="Amiri" w:hAnsi="Amiri" w:cs="Amiri" w:hint="cs"/>
          <w:sz w:val="26"/>
          <w:szCs w:val="26"/>
          <w:rtl/>
          <w:lang w:bidi="ar-DZ"/>
        </w:rPr>
        <w:t xml:space="preserve">نرمز بالرمز </w:t>
      </w:r>
      <w:r w:rsidRPr="007C1BCE">
        <w:rPr>
          <w:rFonts w:ascii="Amiri" w:hAnsi="Amiri" w:cs="Amiri"/>
          <w:position w:val="-12"/>
          <w:sz w:val="26"/>
          <w:szCs w:val="26"/>
          <w:lang w:bidi="ar-DZ"/>
        </w:rPr>
        <w:object w:dxaOrig="1040" w:dyaOrig="360" w14:anchorId="60E39A45">
          <v:shape id="_x0000_i3646" type="#_x0000_t75" style="width:51.9pt;height:18.4pt" o:ole="">
            <v:imagedata r:id="rId398" o:title=""/>
          </v:shape>
          <o:OLEObject Type="Embed" ProgID="Equation.DSMT4" ShapeID="_x0000_i3646" DrawAspect="Content" ObjectID="_1795180494" r:id="rId694"/>
        </w:object>
      </w:r>
      <w:r w:rsidRPr="007C1BCE">
        <w:rPr>
          <w:rFonts w:ascii="Amiri" w:hAnsi="Amiri" w:cs="Amiri" w:hint="cs"/>
          <w:sz w:val="26"/>
          <w:szCs w:val="26"/>
          <w:rtl/>
          <w:lang w:bidi="ar-DZ"/>
        </w:rPr>
        <w:t xml:space="preserve"> الى احتمال الحادثة </w:t>
      </w:r>
      <w:r w:rsidRPr="007C1BCE">
        <w:rPr>
          <w:rFonts w:ascii="Amiri" w:hAnsi="Amiri" w:cs="Amiri"/>
          <w:position w:val="-12"/>
          <w:sz w:val="26"/>
          <w:szCs w:val="26"/>
          <w:lang w:bidi="ar-DZ"/>
        </w:rPr>
        <w:object w:dxaOrig="859" w:dyaOrig="360" w14:anchorId="16A22B86">
          <v:shape id="_x0000_i3647" type="#_x0000_t75" style="width:42.7pt;height:18.4pt" o:ole="">
            <v:imagedata r:id="rId400" o:title=""/>
          </v:shape>
          <o:OLEObject Type="Embed" ProgID="Equation.DSMT4" ShapeID="_x0000_i3647" DrawAspect="Content" ObjectID="_1795180495" r:id="rId695"/>
        </w:object>
      </w:r>
      <w:r w:rsidRPr="007C1BCE">
        <w:rPr>
          <w:rFonts w:ascii="Amiri" w:hAnsi="Amiri" w:cs="Amiri" w:hint="cs"/>
          <w:sz w:val="26"/>
          <w:szCs w:val="26"/>
          <w:rtl/>
          <w:lang w:bidi="ar-DZ"/>
        </w:rPr>
        <w:t xml:space="preserve"> أكمل الجدول التالي:</w:t>
      </w: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755"/>
        <w:gridCol w:w="850"/>
        <w:gridCol w:w="709"/>
        <w:gridCol w:w="1251"/>
      </w:tblGrid>
      <w:tr w:rsidR="007C1BCE" w:rsidRPr="007C1BCE" w14:paraId="2D8B379B" w14:textId="77777777" w:rsidTr="00773C12">
        <w:trPr>
          <w:jc w:val="center"/>
        </w:trPr>
        <w:tc>
          <w:tcPr>
            <w:tcW w:w="755" w:type="dxa"/>
          </w:tcPr>
          <w:p w14:paraId="727B8C33" w14:textId="77777777" w:rsidR="007C1BCE" w:rsidRPr="007C1BCE" w:rsidRDefault="007C1BCE" w:rsidP="00773C12">
            <w:pPr>
              <w:pStyle w:val="Paragraphedeliste"/>
              <w:bidi/>
              <w:ind w:left="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7C1BCE">
              <w:rPr>
                <w:rFonts w:ascii="Amiri" w:hAnsi="Amiri" w:cs="Amiri"/>
                <w:position w:val="-6"/>
                <w:sz w:val="26"/>
                <w:szCs w:val="26"/>
                <w:lang w:bidi="ar-DZ"/>
              </w:rPr>
              <w:object w:dxaOrig="180" w:dyaOrig="279" w14:anchorId="666C8114">
                <v:shape id="_x0000_i3648" type="#_x0000_t75" style="width:9.2pt;height:14.25pt" o:ole="">
                  <v:imagedata r:id="rId402" o:title=""/>
                </v:shape>
                <o:OLEObject Type="Embed" ProgID="Equation.DSMT4" ShapeID="_x0000_i3648" DrawAspect="Content" ObjectID="_1795180496" r:id="rId696"/>
              </w:object>
            </w:r>
          </w:p>
        </w:tc>
        <w:tc>
          <w:tcPr>
            <w:tcW w:w="850" w:type="dxa"/>
          </w:tcPr>
          <w:p w14:paraId="08BE6F20" w14:textId="77777777" w:rsidR="007C1BCE" w:rsidRPr="007C1BCE" w:rsidRDefault="007C1BCE" w:rsidP="00773C12">
            <w:pPr>
              <w:pStyle w:val="Paragraphedeliste"/>
              <w:bidi/>
              <w:ind w:left="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7C1BCE">
              <w:rPr>
                <w:rFonts w:ascii="Amiri" w:hAnsi="Amiri" w:cs="Amiri"/>
                <w:position w:val="-4"/>
                <w:sz w:val="26"/>
                <w:szCs w:val="26"/>
                <w:lang w:bidi="ar-DZ"/>
              </w:rPr>
              <w:object w:dxaOrig="139" w:dyaOrig="260" w14:anchorId="6BA0CE74">
                <v:shape id="_x0000_i3649" type="#_x0000_t75" style="width:6.7pt;height:12.55pt" o:ole="">
                  <v:imagedata r:id="rId404" o:title=""/>
                </v:shape>
                <o:OLEObject Type="Embed" ProgID="Equation.DSMT4" ShapeID="_x0000_i3649" DrawAspect="Content" ObjectID="_1795180497" r:id="rId697"/>
              </w:object>
            </w:r>
          </w:p>
        </w:tc>
        <w:tc>
          <w:tcPr>
            <w:tcW w:w="709" w:type="dxa"/>
          </w:tcPr>
          <w:p w14:paraId="0CB9D600" w14:textId="77777777" w:rsidR="007C1BCE" w:rsidRPr="007C1BCE" w:rsidRDefault="007C1BCE" w:rsidP="00773C12">
            <w:pPr>
              <w:pStyle w:val="Paragraphedeliste"/>
              <w:bidi/>
              <w:ind w:left="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7C1BCE">
              <w:rPr>
                <w:rFonts w:ascii="Amiri" w:hAnsi="Amiri" w:cs="Amiri"/>
                <w:position w:val="-4"/>
                <w:sz w:val="26"/>
                <w:szCs w:val="26"/>
                <w:lang w:bidi="ar-DZ"/>
              </w:rPr>
              <w:object w:dxaOrig="320" w:dyaOrig="260" w14:anchorId="131D3174">
                <v:shape id="_x0000_i3650" type="#_x0000_t75" style="width:15.9pt;height:12.55pt" o:ole="">
                  <v:imagedata r:id="rId406" o:title=""/>
                </v:shape>
                <o:OLEObject Type="Embed" ProgID="Equation.DSMT4" ShapeID="_x0000_i3650" DrawAspect="Content" ObjectID="_1795180498" r:id="rId698"/>
              </w:object>
            </w:r>
          </w:p>
        </w:tc>
        <w:tc>
          <w:tcPr>
            <w:tcW w:w="850" w:type="dxa"/>
          </w:tcPr>
          <w:p w14:paraId="50537A64" w14:textId="77777777" w:rsidR="007C1BCE" w:rsidRPr="007C1BCE" w:rsidRDefault="007C1BCE" w:rsidP="00773C12">
            <w:pPr>
              <w:pStyle w:val="Paragraphedeliste"/>
              <w:bidi/>
              <w:ind w:left="0"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7C1BCE">
              <w:rPr>
                <w:rFonts w:ascii="Amiri" w:hAnsi="Amiri" w:cs="Amiri"/>
                <w:position w:val="-12"/>
                <w:sz w:val="26"/>
                <w:szCs w:val="26"/>
                <w:lang w:bidi="ar-DZ"/>
              </w:rPr>
              <w:object w:dxaOrig="240" w:dyaOrig="360" w14:anchorId="61FEE59D">
                <v:shape id="_x0000_i3651" type="#_x0000_t75" style="width:11.7pt;height:18.4pt" o:ole="">
                  <v:imagedata r:id="rId408" o:title=""/>
                </v:shape>
                <o:OLEObject Type="Embed" ProgID="Equation.DSMT4" ShapeID="_x0000_i3651" DrawAspect="Content" ObjectID="_1795180499" r:id="rId699"/>
              </w:object>
            </w:r>
          </w:p>
        </w:tc>
      </w:tr>
      <w:tr w:rsidR="007C1BCE" w:rsidRPr="007C1BCE" w14:paraId="33338F8B" w14:textId="77777777" w:rsidTr="00773C12">
        <w:trPr>
          <w:jc w:val="center"/>
        </w:trPr>
        <w:tc>
          <w:tcPr>
            <w:tcW w:w="755" w:type="dxa"/>
          </w:tcPr>
          <w:p w14:paraId="50E0F0A7" w14:textId="77777777" w:rsidR="007C1BCE" w:rsidRPr="007C1BCE" w:rsidRDefault="007C1BCE" w:rsidP="00773C12">
            <w:pPr>
              <w:pStyle w:val="Paragraphedeliste"/>
              <w:bidi/>
              <w:ind w:left="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</w:tc>
        <w:tc>
          <w:tcPr>
            <w:tcW w:w="850" w:type="dxa"/>
          </w:tcPr>
          <w:p w14:paraId="607D0B1C" w14:textId="77777777" w:rsidR="007C1BCE" w:rsidRPr="007C1BCE" w:rsidRDefault="007C1BCE" w:rsidP="00773C12">
            <w:pPr>
              <w:pStyle w:val="Paragraphedeliste"/>
              <w:bidi/>
              <w:ind w:left="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</w:tc>
        <w:tc>
          <w:tcPr>
            <w:tcW w:w="709" w:type="dxa"/>
          </w:tcPr>
          <w:p w14:paraId="38202636" w14:textId="77777777" w:rsidR="007C1BCE" w:rsidRPr="007C1BCE" w:rsidRDefault="007C1BCE" w:rsidP="00773C12">
            <w:pPr>
              <w:pStyle w:val="Paragraphedeliste"/>
              <w:bidi/>
              <w:ind w:left="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</w:tc>
        <w:tc>
          <w:tcPr>
            <w:tcW w:w="850" w:type="dxa"/>
          </w:tcPr>
          <w:p w14:paraId="4466B4D1" w14:textId="77777777" w:rsidR="007C1BCE" w:rsidRPr="007C1BCE" w:rsidRDefault="007C1BCE" w:rsidP="00773C12">
            <w:pPr>
              <w:pStyle w:val="Paragraphedeliste"/>
              <w:bidi/>
              <w:ind w:left="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7C1BCE">
              <w:rPr>
                <w:rFonts w:ascii="Amiri" w:hAnsi="Amiri" w:cs="Amiri"/>
                <w:position w:val="-12"/>
                <w:sz w:val="26"/>
                <w:szCs w:val="26"/>
                <w:lang w:bidi="ar-DZ"/>
              </w:rPr>
              <w:object w:dxaOrig="1040" w:dyaOrig="360" w14:anchorId="0ABB93E7">
                <v:shape id="_x0000_i3652" type="#_x0000_t75" style="width:51.9pt;height:18.4pt" o:ole="">
                  <v:imagedata r:id="rId410" o:title=""/>
                </v:shape>
                <o:OLEObject Type="Embed" ProgID="Equation.DSMT4" ShapeID="_x0000_i3652" DrawAspect="Content" ObjectID="_1795180500" r:id="rId700"/>
              </w:object>
            </w:r>
          </w:p>
        </w:tc>
      </w:tr>
    </w:tbl>
    <w:p w14:paraId="5C168443" w14:textId="77777777" w:rsidR="007C1BCE" w:rsidRPr="007C1BCE" w:rsidRDefault="007C1BCE" w:rsidP="007C1BCE">
      <w:pPr>
        <w:pStyle w:val="Paragraphedeliste"/>
        <w:numPr>
          <w:ilvl w:val="0"/>
          <w:numId w:val="63"/>
        </w:numPr>
        <w:bidi/>
        <w:spacing w:after="0" w:line="240" w:lineRule="auto"/>
        <w:ind w:left="-286"/>
        <w:rPr>
          <w:rFonts w:ascii="Amiri" w:hAnsi="Amiri" w:cs="Amiri"/>
          <w:sz w:val="26"/>
          <w:szCs w:val="26"/>
          <w:lang w:bidi="ar-DZ"/>
        </w:rPr>
      </w:pPr>
      <w:r w:rsidRPr="007C1BCE">
        <w:rPr>
          <w:rFonts w:ascii="Amiri" w:hAnsi="Amiri" w:cs="Amiri" w:hint="cs"/>
          <w:sz w:val="26"/>
          <w:szCs w:val="26"/>
          <w:rtl/>
          <w:lang w:bidi="ar-DZ"/>
        </w:rPr>
        <w:t xml:space="preserve">احسب الوسط الحسابي </w:t>
      </w:r>
      <w:r w:rsidRPr="007C1BCE">
        <w:rPr>
          <w:position w:val="-6"/>
          <w:sz w:val="26"/>
          <w:szCs w:val="26"/>
          <w:lang w:bidi="ar-DZ"/>
        </w:rPr>
        <w:object w:dxaOrig="200" w:dyaOrig="340" w14:anchorId="5925AC8E">
          <v:shape id="_x0000_i3653" type="#_x0000_t75" style="width:10.05pt;height:17.6pt" o:ole="">
            <v:imagedata r:id="rId412" o:title=""/>
          </v:shape>
          <o:OLEObject Type="Embed" ProgID="Equation.DSMT4" ShapeID="_x0000_i3653" DrawAspect="Content" ObjectID="_1795180501" r:id="rId701"/>
        </w:object>
      </w:r>
      <w:r w:rsidRPr="007C1BCE">
        <w:rPr>
          <w:rFonts w:ascii="Amiri" w:hAnsi="Amiri" w:cs="Amiri" w:hint="cs"/>
          <w:sz w:val="26"/>
          <w:szCs w:val="26"/>
          <w:rtl/>
          <w:lang w:bidi="ar-DZ"/>
        </w:rPr>
        <w:t xml:space="preserve"> للقيم </w:t>
      </w:r>
      <w:r w:rsidRPr="007C1BCE">
        <w:rPr>
          <w:position w:val="-12"/>
          <w:sz w:val="26"/>
          <w:szCs w:val="26"/>
          <w:lang w:bidi="ar-DZ"/>
        </w:rPr>
        <w:object w:dxaOrig="240" w:dyaOrig="360" w14:anchorId="1559A0CD">
          <v:shape id="_x0000_i3654" type="#_x0000_t75" style="width:11.7pt;height:18.4pt" o:ole="">
            <v:imagedata r:id="rId414" o:title=""/>
          </v:shape>
          <o:OLEObject Type="Embed" ProgID="Equation.DSMT4" ShapeID="_x0000_i3654" DrawAspect="Content" ObjectID="_1795180502" r:id="rId702"/>
        </w:object>
      </w:r>
      <w:r w:rsidRPr="007C1BCE">
        <w:rPr>
          <w:rFonts w:ascii="Amiri" w:hAnsi="Amiri" w:cs="Amiri" w:hint="cs"/>
          <w:sz w:val="26"/>
          <w:szCs w:val="26"/>
          <w:rtl/>
          <w:lang w:bidi="ar-DZ"/>
        </w:rPr>
        <w:t xml:space="preserve"> المرفقة بالمعاملات </w:t>
      </w:r>
      <w:r w:rsidRPr="007C1BCE">
        <w:rPr>
          <w:position w:val="-12"/>
          <w:sz w:val="26"/>
          <w:szCs w:val="26"/>
          <w:lang w:bidi="ar-DZ"/>
        </w:rPr>
        <w:object w:dxaOrig="260" w:dyaOrig="360" w14:anchorId="2A7A8A74">
          <v:shape id="_x0000_i3655" type="#_x0000_t75" style="width:12.55pt;height:18.4pt" o:ole="">
            <v:imagedata r:id="rId416" o:title=""/>
          </v:shape>
          <o:OLEObject Type="Embed" ProgID="Equation.DSMT4" ShapeID="_x0000_i3655" DrawAspect="Content" ObjectID="_1795180503" r:id="rId703"/>
        </w:object>
      </w:r>
    </w:p>
    <w:p w14:paraId="66DCE417" w14:textId="77777777" w:rsidR="007C1BCE" w:rsidRPr="007C1BCE" w:rsidRDefault="007C1BCE" w:rsidP="007C1BCE">
      <w:pPr>
        <w:pStyle w:val="Paragraphedeliste"/>
        <w:numPr>
          <w:ilvl w:val="0"/>
          <w:numId w:val="63"/>
        </w:numPr>
        <w:bidi/>
        <w:spacing w:after="0" w:line="240" w:lineRule="auto"/>
        <w:ind w:left="-286" w:right="-1276"/>
        <w:rPr>
          <w:rFonts w:ascii="Amiri" w:hAnsi="Amiri" w:cs="Amiri"/>
          <w:sz w:val="26"/>
          <w:szCs w:val="26"/>
          <w:rtl/>
          <w:lang w:bidi="ar-DZ"/>
        </w:rPr>
      </w:pPr>
      <w:r w:rsidRPr="007C1BCE">
        <w:rPr>
          <w:rFonts w:ascii="Amiri" w:hAnsi="Amiri" w:cs="Amiri" w:hint="cs"/>
          <w:sz w:val="26"/>
          <w:szCs w:val="26"/>
          <w:rtl/>
          <w:lang w:bidi="ar-DZ"/>
        </w:rPr>
        <w:t xml:space="preserve">نضع: </w:t>
      </w:r>
      <w:r w:rsidRPr="007C1BCE">
        <w:rPr>
          <w:rFonts w:ascii="Amiri" w:hAnsi="Amiri" w:cs="Amiri"/>
          <w:position w:val="-10"/>
          <w:sz w:val="26"/>
          <w:szCs w:val="26"/>
          <w:lang w:bidi="ar-DZ"/>
        </w:rPr>
        <w:object w:dxaOrig="980" w:dyaOrig="380" w14:anchorId="3A1E3D89">
          <v:shape id="_x0000_i3656" type="#_x0000_t75" style="width:48.55pt;height:18.4pt" o:ole="">
            <v:imagedata r:id="rId418" o:title=""/>
          </v:shape>
          <o:OLEObject Type="Embed" ProgID="Equation.DSMT4" ShapeID="_x0000_i3656" DrawAspect="Content" ObjectID="_1795180504" r:id="rId704"/>
        </w:object>
      </w:r>
      <w:r w:rsidRPr="007C1BCE">
        <w:rPr>
          <w:rFonts w:ascii="Amiri" w:hAnsi="Amiri" w:cs="Amiri" w:hint="cs"/>
          <w:sz w:val="26"/>
          <w:szCs w:val="26"/>
          <w:rtl/>
          <w:lang w:bidi="ar-DZ"/>
        </w:rPr>
        <w:t xml:space="preserve"> ويسمى الأمل الرياضياتي للدالة </w:t>
      </w:r>
      <w:r w:rsidRPr="007C1BCE">
        <w:rPr>
          <w:rFonts w:ascii="Amiri" w:hAnsi="Amiri" w:cs="Amiri"/>
          <w:position w:val="-4"/>
          <w:sz w:val="26"/>
          <w:szCs w:val="26"/>
        </w:rPr>
        <w:object w:dxaOrig="279" w:dyaOrig="260" w14:anchorId="352B8FDB">
          <v:shape id="_x0000_i3657" type="#_x0000_t75" style="width:14.25pt;height:12.55pt" o:ole="">
            <v:imagedata r:id="rId395" o:title=""/>
          </v:shape>
          <o:OLEObject Type="Embed" ProgID="Equation.DSMT4" ShapeID="_x0000_i3657" DrawAspect="Content" ObjectID="_1795180505" r:id="rId705"/>
        </w:object>
      </w:r>
      <w:r w:rsidRPr="007C1BCE">
        <w:rPr>
          <w:rFonts w:ascii="Amiri" w:hAnsi="Amiri" w:cs="Amiri" w:hint="cs"/>
          <w:sz w:val="26"/>
          <w:szCs w:val="26"/>
          <w:rtl/>
        </w:rPr>
        <w:t xml:space="preserve"> انطلاقا من العدد </w:t>
      </w:r>
      <w:r w:rsidRPr="007C1BCE">
        <w:rPr>
          <w:rFonts w:ascii="Amiri" w:hAnsi="Amiri" w:cs="Amiri"/>
          <w:position w:val="-10"/>
          <w:sz w:val="26"/>
          <w:szCs w:val="26"/>
        </w:rPr>
        <w:object w:dxaOrig="620" w:dyaOrig="320" w14:anchorId="633A8B4A">
          <v:shape id="_x0000_i3658" type="#_x0000_t75" style="width:31pt;height:15.9pt" o:ole="">
            <v:imagedata r:id="rId421" o:title=""/>
          </v:shape>
          <o:OLEObject Type="Embed" ProgID="Equation.DSMT4" ShapeID="_x0000_i3658" DrawAspect="Content" ObjectID="_1795180506" r:id="rId706"/>
        </w:object>
      </w:r>
      <w:r w:rsidRPr="007C1BCE">
        <w:rPr>
          <w:rFonts w:ascii="Amiri" w:hAnsi="Amiri" w:cs="Amiri" w:hint="cs"/>
          <w:sz w:val="26"/>
          <w:szCs w:val="26"/>
          <w:rtl/>
        </w:rPr>
        <w:t xml:space="preserve"> استنتج هل اللعبة في صالح اللاعب؟</w:t>
      </w:r>
    </w:p>
    <w:p w14:paraId="3EC8A6E6" w14:textId="77777777" w:rsidR="007C1BCE" w:rsidRPr="007C1BCE" w:rsidRDefault="007C1BCE" w:rsidP="007C1BCE">
      <w:pPr>
        <w:bidi/>
        <w:rPr>
          <w:rFonts w:ascii="Amiri" w:hAnsi="Amiri" w:cs="Amiri"/>
          <w:sz w:val="26"/>
          <w:szCs w:val="26"/>
          <w:rtl/>
          <w:lang w:bidi="ar-DZ"/>
        </w:rPr>
      </w:pPr>
    </w:p>
    <w:p w14:paraId="72D631ED" w14:textId="77777777" w:rsidR="00C0357A" w:rsidRDefault="00C0357A" w:rsidP="007C1BCE">
      <w:pPr>
        <w:bidi/>
        <w:ind w:left="-995"/>
        <w:rPr>
          <w:rFonts w:ascii="Amiri" w:hAnsi="Amiri" w:cs="Amiri"/>
          <w:sz w:val="26"/>
          <w:szCs w:val="26"/>
          <w:rtl/>
          <w:lang w:bidi="ar-DZ"/>
        </w:rPr>
      </w:pPr>
    </w:p>
    <w:p w14:paraId="0E69DD79" w14:textId="77777777" w:rsidR="008F37DC" w:rsidRDefault="008F37DC" w:rsidP="008F37DC">
      <w:pPr>
        <w:bidi/>
        <w:ind w:left="-995"/>
        <w:rPr>
          <w:rFonts w:ascii="Amiri" w:hAnsi="Amiri" w:cs="Amiri"/>
          <w:sz w:val="26"/>
          <w:szCs w:val="26"/>
          <w:rtl/>
          <w:lang w:bidi="ar-DZ"/>
        </w:rPr>
      </w:pPr>
    </w:p>
    <w:p w14:paraId="214694F9" w14:textId="77777777" w:rsidR="008F37DC" w:rsidRPr="00CC0CC4" w:rsidRDefault="008F37DC" w:rsidP="006D0EEE">
      <w:pPr>
        <w:shd w:val="clear" w:color="auto" w:fill="EAF1DD" w:themeFill="accent3" w:themeFillTint="33"/>
        <w:bidi/>
        <w:ind w:left="-853"/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</w:pPr>
      <w:r w:rsidRPr="00CC0CC4"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  <w:lastRenderedPageBreak/>
        <w:t>التمرين 02:</w:t>
      </w:r>
    </w:p>
    <w:p w14:paraId="117EA1DC" w14:textId="14C3AD6E" w:rsidR="008F37DC" w:rsidRPr="00B4753E" w:rsidRDefault="008F37DC" w:rsidP="00B4753E">
      <w:pPr>
        <w:bidi/>
        <w:spacing w:after="0" w:line="240" w:lineRule="auto"/>
        <w:ind w:left="-853" w:right="-993"/>
        <w:rPr>
          <w:rFonts w:ascii="Amiri" w:hAnsi="Amiri" w:cs="Amiri"/>
          <w:sz w:val="24"/>
          <w:szCs w:val="24"/>
          <w:rtl/>
          <w:lang w:bidi="ar-DZ"/>
        </w:rPr>
      </w:pPr>
      <w:r w:rsidRPr="00B4753E">
        <w:rPr>
          <w:rFonts w:ascii="Amiri" w:hAnsi="Amiri" w:cs="Amiri"/>
          <w:sz w:val="24"/>
          <w:szCs w:val="24"/>
          <w:rtl/>
          <w:lang w:bidi="ar-DZ"/>
        </w:rPr>
        <w:t xml:space="preserve">يحتوي كيس على 3 كريات بيضاء، 4 كريات حمراء، 10 كريات سوداء لا نفرق بينهم </w:t>
      </w:r>
      <w:r w:rsidR="00B4753E" w:rsidRPr="00B4753E">
        <w:rPr>
          <w:rFonts w:ascii="Amiri" w:hAnsi="Amiri" w:cs="Amiri" w:hint="cs"/>
          <w:sz w:val="24"/>
          <w:szCs w:val="24"/>
          <w:rtl/>
          <w:lang w:bidi="ar-DZ"/>
        </w:rPr>
        <w:t>باللمس. نسح</w:t>
      </w:r>
      <w:r w:rsidR="00B4753E" w:rsidRPr="00B4753E">
        <w:rPr>
          <w:rFonts w:ascii="Amiri" w:hAnsi="Amiri" w:cs="Amiri" w:hint="eastAsia"/>
          <w:sz w:val="24"/>
          <w:szCs w:val="24"/>
          <w:rtl/>
          <w:lang w:bidi="ar-DZ"/>
        </w:rPr>
        <w:t>ب</w:t>
      </w:r>
      <w:r w:rsidRPr="00B4753E">
        <w:rPr>
          <w:rFonts w:ascii="Amiri" w:hAnsi="Amiri" w:cs="Amiri"/>
          <w:sz w:val="24"/>
          <w:szCs w:val="24"/>
          <w:rtl/>
          <w:lang w:bidi="ar-DZ"/>
        </w:rPr>
        <w:t xml:space="preserve"> من الكيس كريتين على التوالي (دون ارجاع) ونسجل لونيهما.</w:t>
      </w:r>
    </w:p>
    <w:p w14:paraId="421434B0" w14:textId="77777777" w:rsidR="008F37DC" w:rsidRPr="00B4753E" w:rsidRDefault="008F37DC" w:rsidP="00B4753E">
      <w:pPr>
        <w:pStyle w:val="Paragraphedeliste"/>
        <w:numPr>
          <w:ilvl w:val="0"/>
          <w:numId w:val="65"/>
        </w:numPr>
        <w:bidi/>
        <w:spacing w:after="0" w:line="240" w:lineRule="auto"/>
        <w:ind w:left="565" w:right="-851"/>
        <w:rPr>
          <w:rFonts w:ascii="Amiri" w:hAnsi="Amiri" w:cs="Amiri"/>
          <w:sz w:val="24"/>
          <w:szCs w:val="24"/>
          <w:lang w:bidi="ar-DZ"/>
        </w:rPr>
      </w:pPr>
      <w:r w:rsidRPr="00B4753E">
        <w:rPr>
          <w:rFonts w:ascii="Amiri" w:hAnsi="Amiri" w:cs="Amiri"/>
          <w:sz w:val="24"/>
          <w:szCs w:val="24"/>
          <w:rtl/>
          <w:lang w:bidi="ar-DZ"/>
        </w:rPr>
        <w:t>شكل شجرة الاحتمالات الموافقة لهذا السحب؟</w:t>
      </w:r>
    </w:p>
    <w:p w14:paraId="1C360D85" w14:textId="77777777" w:rsidR="008F37DC" w:rsidRPr="00B4753E" w:rsidRDefault="008F37DC" w:rsidP="00B4753E">
      <w:pPr>
        <w:pStyle w:val="Paragraphedeliste"/>
        <w:numPr>
          <w:ilvl w:val="0"/>
          <w:numId w:val="65"/>
        </w:numPr>
        <w:bidi/>
        <w:spacing w:after="0" w:line="240" w:lineRule="auto"/>
        <w:ind w:left="609" w:right="-851"/>
        <w:rPr>
          <w:rFonts w:ascii="Amiri" w:hAnsi="Amiri" w:cs="Amiri"/>
          <w:sz w:val="24"/>
          <w:szCs w:val="24"/>
          <w:lang w:bidi="ar-DZ"/>
        </w:rPr>
      </w:pPr>
      <w:r w:rsidRPr="00B4753E">
        <w:rPr>
          <w:rFonts w:ascii="Amiri" w:hAnsi="Amiri" w:cs="Amiri"/>
          <w:sz w:val="24"/>
          <w:szCs w:val="24"/>
          <w:rtl/>
          <w:lang w:bidi="ar-DZ"/>
        </w:rPr>
        <w:t>ما هو احتمال الحصول على كرية بيضاء على الأقل؟</w:t>
      </w:r>
    </w:p>
    <w:p w14:paraId="60B16907" w14:textId="77777777" w:rsidR="008F37DC" w:rsidRPr="00B4753E" w:rsidRDefault="008F37DC" w:rsidP="00B4753E">
      <w:pPr>
        <w:pStyle w:val="Paragraphedeliste"/>
        <w:numPr>
          <w:ilvl w:val="0"/>
          <w:numId w:val="65"/>
        </w:numPr>
        <w:bidi/>
        <w:spacing w:after="0" w:line="240" w:lineRule="auto"/>
        <w:ind w:left="609" w:right="-851"/>
        <w:rPr>
          <w:rFonts w:ascii="Amiri" w:hAnsi="Amiri" w:cs="Amiri"/>
          <w:sz w:val="24"/>
          <w:szCs w:val="24"/>
          <w:lang w:bidi="ar-DZ"/>
        </w:rPr>
      </w:pPr>
      <w:r w:rsidRPr="00B4753E">
        <w:rPr>
          <w:rFonts w:ascii="Amiri" w:hAnsi="Amiri" w:cs="Amiri"/>
          <w:sz w:val="24"/>
          <w:szCs w:val="24"/>
          <w:rtl/>
          <w:lang w:bidi="ar-DZ"/>
        </w:rPr>
        <w:t>ما هو احتمال الحصول على نفس اللون؟</w:t>
      </w:r>
    </w:p>
    <w:p w14:paraId="111716D9" w14:textId="77777777" w:rsidR="008F37DC" w:rsidRPr="00B4753E" w:rsidRDefault="008F37DC" w:rsidP="00B4753E">
      <w:pPr>
        <w:pStyle w:val="Paragraphedeliste"/>
        <w:numPr>
          <w:ilvl w:val="0"/>
          <w:numId w:val="65"/>
        </w:numPr>
        <w:bidi/>
        <w:spacing w:after="0" w:line="240" w:lineRule="auto"/>
        <w:ind w:left="609" w:right="-851"/>
        <w:rPr>
          <w:rFonts w:ascii="Amiri" w:hAnsi="Amiri" w:cs="Amiri"/>
          <w:sz w:val="24"/>
          <w:szCs w:val="24"/>
          <w:lang w:bidi="ar-DZ"/>
        </w:rPr>
      </w:pPr>
      <w:r w:rsidRPr="00B4753E">
        <w:rPr>
          <w:rFonts w:ascii="Amiri" w:hAnsi="Amiri" w:cs="Amiri"/>
          <w:sz w:val="24"/>
          <w:szCs w:val="24"/>
          <w:rtl/>
          <w:lang w:bidi="ar-DZ"/>
        </w:rPr>
        <w:t xml:space="preserve">ليكن </w:t>
      </w:r>
      <w:r w:rsidRPr="00B4753E">
        <w:rPr>
          <w:rFonts w:ascii="Amiri" w:hAnsi="Amiri" w:cs="Amiri"/>
          <w:sz w:val="24"/>
          <w:szCs w:val="24"/>
          <w:lang w:bidi="ar-DZ"/>
        </w:rPr>
        <w:t>X</w:t>
      </w:r>
      <w:r w:rsidRPr="00B4753E">
        <w:rPr>
          <w:rFonts w:ascii="Amiri" w:hAnsi="Amiri" w:cs="Amiri"/>
          <w:sz w:val="24"/>
          <w:szCs w:val="24"/>
          <w:rtl/>
          <w:lang w:bidi="ar-DZ"/>
        </w:rPr>
        <w:t xml:space="preserve"> المتغير العشوائي الذي يرفق بكل سحبة عدد الكريات السوداء المسحوبة </w:t>
      </w:r>
      <w:r w:rsidRPr="00B4753E">
        <w:rPr>
          <w:rFonts w:ascii="Amiri" w:hAnsi="Amiri" w:cs="Amiri"/>
          <w:sz w:val="24"/>
          <w:szCs w:val="24"/>
          <w:rtl/>
          <w:lang w:bidi="ar-DZ"/>
        </w:rPr>
        <w:br/>
        <w:t xml:space="preserve">      أ- ما هي القيم الممكنة للمتغير العشوائي </w:t>
      </w:r>
      <w:r w:rsidRPr="00B4753E">
        <w:rPr>
          <w:rFonts w:ascii="Amiri" w:hAnsi="Amiri" w:cs="Amiri"/>
          <w:sz w:val="24"/>
          <w:szCs w:val="24"/>
          <w:lang w:bidi="ar-DZ"/>
        </w:rPr>
        <w:t>X</w:t>
      </w:r>
      <w:r w:rsidRPr="00B4753E">
        <w:rPr>
          <w:rFonts w:ascii="Amiri" w:hAnsi="Amiri" w:cs="Amiri"/>
          <w:sz w:val="24"/>
          <w:szCs w:val="24"/>
          <w:rtl/>
          <w:lang w:bidi="ar-DZ"/>
        </w:rPr>
        <w:t>.</w:t>
      </w:r>
      <w:r w:rsidRPr="00B4753E">
        <w:rPr>
          <w:rFonts w:ascii="Amiri" w:hAnsi="Amiri" w:cs="Amiri"/>
          <w:sz w:val="24"/>
          <w:szCs w:val="24"/>
          <w:rtl/>
          <w:lang w:bidi="ar-DZ"/>
        </w:rPr>
        <w:br/>
        <w:t xml:space="preserve">     ب- أكتب قانون احتمال المتغير العشوائي </w:t>
      </w:r>
      <w:r w:rsidRPr="00B4753E">
        <w:rPr>
          <w:rFonts w:ascii="Amiri" w:hAnsi="Amiri" w:cs="Amiri"/>
          <w:sz w:val="24"/>
          <w:szCs w:val="24"/>
          <w:lang w:bidi="ar-DZ"/>
        </w:rPr>
        <w:t>X</w:t>
      </w:r>
      <w:r w:rsidRPr="00B4753E">
        <w:rPr>
          <w:rFonts w:ascii="Amiri" w:hAnsi="Amiri" w:cs="Amiri"/>
          <w:sz w:val="24"/>
          <w:szCs w:val="24"/>
          <w:rtl/>
          <w:lang w:bidi="ar-DZ"/>
        </w:rPr>
        <w:t>؟</w:t>
      </w:r>
      <w:r w:rsidRPr="00B4753E">
        <w:rPr>
          <w:rFonts w:ascii="Amiri" w:hAnsi="Amiri" w:cs="Amiri"/>
          <w:sz w:val="24"/>
          <w:szCs w:val="24"/>
          <w:rtl/>
          <w:lang w:bidi="ar-DZ"/>
        </w:rPr>
        <w:br/>
        <w:t xml:space="preserve">     ج- أحسب الأمل الرياضياتي  </w:t>
      </w:r>
      <m:oMath>
        <m:r>
          <w:rPr>
            <w:rFonts w:ascii="Cambria Math" w:hAnsi="Cambria Math" w:cs="Amiri"/>
            <w:sz w:val="24"/>
            <w:szCs w:val="24"/>
            <w:lang w:bidi="ar-DZ"/>
          </w:rPr>
          <m:t>E(x)</m:t>
        </m:r>
      </m:oMath>
      <w:r w:rsidRPr="00B4753E">
        <w:rPr>
          <w:rFonts w:ascii="Amiri" w:eastAsiaTheme="minorEastAsia" w:hAnsi="Amiri" w:cs="Amiri"/>
          <w:sz w:val="24"/>
          <w:szCs w:val="24"/>
          <w:rtl/>
          <w:lang w:bidi="ar-DZ"/>
        </w:rPr>
        <w:t xml:space="preserve"> والتباين.</w:t>
      </w:r>
    </w:p>
    <w:p w14:paraId="3DD44C7D" w14:textId="77777777" w:rsidR="008F37DC" w:rsidRPr="00B4753E" w:rsidRDefault="008F37DC" w:rsidP="006D0EEE">
      <w:pPr>
        <w:shd w:val="clear" w:color="auto" w:fill="EAF1DD" w:themeFill="accent3" w:themeFillTint="33"/>
        <w:bidi/>
        <w:spacing w:after="0" w:line="240" w:lineRule="auto"/>
        <w:ind w:left="-995" w:right="-851" w:firstLine="142"/>
        <w:rPr>
          <w:rFonts w:ascii="Amiri" w:hAnsi="Amiri" w:cs="Amiri"/>
          <w:b/>
          <w:bCs/>
          <w:color w:val="FF0000"/>
          <w:sz w:val="24"/>
          <w:szCs w:val="24"/>
          <w:u w:val="single"/>
          <w:rtl/>
        </w:rPr>
      </w:pPr>
      <w:r w:rsidRPr="00B4753E">
        <w:rPr>
          <w:rFonts w:ascii="Amiri" w:hAnsi="Amiri" w:cs="Amiri"/>
          <w:b/>
          <w:bCs/>
          <w:color w:val="FF0000"/>
          <w:sz w:val="24"/>
          <w:szCs w:val="24"/>
          <w:u w:val="single"/>
          <w:rtl/>
        </w:rPr>
        <w:t>التمرين0</w:t>
      </w:r>
      <w:r w:rsidRPr="00B4753E">
        <w:rPr>
          <w:rFonts w:ascii="Amiri" w:hAnsi="Amiri" w:cs="Amiri" w:hint="cs"/>
          <w:b/>
          <w:bCs/>
          <w:color w:val="FF0000"/>
          <w:sz w:val="24"/>
          <w:szCs w:val="24"/>
          <w:u w:val="single"/>
          <w:rtl/>
        </w:rPr>
        <w:t>3</w:t>
      </w:r>
      <w:r w:rsidRPr="00B4753E">
        <w:rPr>
          <w:rFonts w:ascii="Amiri" w:hAnsi="Amiri" w:cs="Amiri"/>
          <w:b/>
          <w:bCs/>
          <w:color w:val="FF0000"/>
          <w:sz w:val="24"/>
          <w:szCs w:val="24"/>
          <w:u w:val="single"/>
          <w:rtl/>
        </w:rPr>
        <w:t>:</w:t>
      </w:r>
    </w:p>
    <w:p w14:paraId="14872018" w14:textId="2BB35BF7" w:rsidR="008F37DC" w:rsidRPr="00B4753E" w:rsidRDefault="008F37DC" w:rsidP="00B4753E">
      <w:pPr>
        <w:bidi/>
        <w:spacing w:after="0" w:line="240" w:lineRule="auto"/>
        <w:ind w:left="-711" w:right="-993" w:hanging="142"/>
        <w:rPr>
          <w:rFonts w:ascii="Amiri" w:hAnsi="Amiri" w:cs="Amiri"/>
          <w:sz w:val="24"/>
          <w:szCs w:val="24"/>
          <w:rtl/>
        </w:rPr>
      </w:pPr>
      <w:r w:rsidRPr="00B4753E">
        <w:rPr>
          <w:rFonts w:ascii="Amiri" w:hAnsi="Amiri" w:cs="Amiri"/>
          <w:sz w:val="24"/>
          <w:szCs w:val="24"/>
          <w:rtl/>
        </w:rPr>
        <w:t xml:space="preserve">يحتوي صندوق على 6 كريات </w:t>
      </w:r>
      <w:r w:rsidRPr="00B4753E">
        <w:rPr>
          <w:rFonts w:ascii="Amiri" w:hAnsi="Amiri" w:cs="Amiri"/>
          <w:b/>
          <w:bCs/>
          <w:sz w:val="24"/>
          <w:szCs w:val="24"/>
          <w:rtl/>
        </w:rPr>
        <w:t>متجانسة</w:t>
      </w:r>
      <w:r w:rsidRPr="00B4753E">
        <w:rPr>
          <w:rFonts w:ascii="Amiri" w:hAnsi="Amiri" w:cs="Amiri"/>
          <w:sz w:val="24"/>
          <w:szCs w:val="24"/>
          <w:rtl/>
        </w:rPr>
        <w:t xml:space="preserve">، منها كرتين حمراوين تحملان العددين   </w:t>
      </w:r>
      <w:r w:rsidRPr="00B4753E">
        <w:rPr>
          <w:rFonts w:ascii="Amiri" w:hAnsi="Amiri" w:cs="Amiri"/>
          <w:position w:val="-4"/>
          <w:sz w:val="24"/>
          <w:szCs w:val="24"/>
        </w:rPr>
        <w:object w:dxaOrig="300" w:dyaOrig="260" w14:anchorId="50490328">
          <v:shape id="_x0000_i3704" type="#_x0000_t75" style="width:15.05pt;height:12.55pt" o:ole="">
            <v:imagedata r:id="rId532" o:title=""/>
          </v:shape>
          <o:OLEObject Type="Embed" ProgID="Equation.DSMT4" ShapeID="_x0000_i3704" DrawAspect="Content" ObjectID="_1795180507" r:id="rId707"/>
        </w:object>
      </w:r>
      <w:r w:rsidRPr="00B4753E">
        <w:rPr>
          <w:rFonts w:ascii="Amiri" w:hAnsi="Amiri" w:cs="Amiri"/>
          <w:sz w:val="24"/>
          <w:szCs w:val="24"/>
          <w:rtl/>
        </w:rPr>
        <w:t xml:space="preserve"> و </w:t>
      </w:r>
      <w:r w:rsidRPr="00B4753E">
        <w:rPr>
          <w:rFonts w:ascii="Amiri" w:hAnsi="Amiri" w:cs="Amiri"/>
          <w:position w:val="-4"/>
          <w:sz w:val="24"/>
          <w:szCs w:val="24"/>
        </w:rPr>
        <w:object w:dxaOrig="320" w:dyaOrig="260" w14:anchorId="1C0AF584">
          <v:shape id="_x0000_i3705" type="#_x0000_t75" style="width:15.9pt;height:12.55pt" o:ole="">
            <v:imagedata r:id="rId534" o:title=""/>
          </v:shape>
          <o:OLEObject Type="Embed" ProgID="Equation.DSMT4" ShapeID="_x0000_i3705" DrawAspect="Content" ObjectID="_1795180508" r:id="rId708"/>
        </w:object>
      </w:r>
      <w:r w:rsidRPr="00B4753E">
        <w:rPr>
          <w:rFonts w:ascii="Amiri" w:hAnsi="Amiri" w:cs="Amiri"/>
          <w:sz w:val="24"/>
          <w:szCs w:val="24"/>
          <w:rtl/>
        </w:rPr>
        <w:t>، البقية خضراء مرقمة بـ: 1</w:t>
      </w:r>
      <w:r w:rsidRPr="00B4753E">
        <w:rPr>
          <w:rFonts w:ascii="Amiri" w:hAnsi="Amiri" w:cs="Amiri"/>
          <w:sz w:val="24"/>
          <w:szCs w:val="24"/>
          <w:rtl/>
          <w:lang w:bidi="ar-DZ"/>
        </w:rPr>
        <w:t xml:space="preserve">، </w:t>
      </w:r>
      <w:proofErr w:type="gramStart"/>
      <w:r w:rsidRPr="00B4753E">
        <w:rPr>
          <w:rFonts w:ascii="Amiri" w:hAnsi="Amiri" w:cs="Amiri"/>
          <w:sz w:val="24"/>
          <w:szCs w:val="24"/>
          <w:rtl/>
          <w:lang w:bidi="ar-DZ"/>
        </w:rPr>
        <w:t>1</w:t>
      </w:r>
      <w:r w:rsidRPr="00B4753E">
        <w:rPr>
          <w:rFonts w:ascii="Amiri" w:hAnsi="Amiri" w:cs="Amiri"/>
          <w:sz w:val="24"/>
          <w:szCs w:val="24"/>
          <w:lang w:bidi="ar-DZ"/>
        </w:rPr>
        <w:t xml:space="preserve"> </w:t>
      </w:r>
      <w:r w:rsidRPr="00B4753E">
        <w:rPr>
          <w:rFonts w:ascii="Amiri" w:hAnsi="Amiri" w:cs="Amiri"/>
          <w:sz w:val="24"/>
          <w:szCs w:val="24"/>
          <w:rtl/>
          <w:lang w:bidi="ar-DZ"/>
        </w:rPr>
        <w:t>،</w:t>
      </w:r>
      <w:proofErr w:type="gramEnd"/>
      <w:r w:rsidRPr="00B4753E">
        <w:rPr>
          <w:rFonts w:ascii="Amiri" w:hAnsi="Amiri" w:cs="Amiri"/>
          <w:sz w:val="24"/>
          <w:szCs w:val="24"/>
          <w:rtl/>
          <w:lang w:bidi="ar-DZ"/>
        </w:rPr>
        <w:t xml:space="preserve"> 1</w:t>
      </w:r>
      <w:r w:rsidRPr="00B4753E">
        <w:rPr>
          <w:rFonts w:ascii="Amiri" w:hAnsi="Amiri" w:cs="Amiri"/>
          <w:sz w:val="24"/>
          <w:szCs w:val="24"/>
          <w:lang w:bidi="ar-DZ"/>
        </w:rPr>
        <w:t xml:space="preserve">  </w:t>
      </w:r>
      <w:r w:rsidRPr="00B4753E">
        <w:rPr>
          <w:rFonts w:ascii="Amiri" w:hAnsi="Amiri" w:cs="Amiri"/>
          <w:sz w:val="24"/>
          <w:szCs w:val="24"/>
          <w:rtl/>
          <w:lang w:bidi="ar-DZ"/>
        </w:rPr>
        <w:t xml:space="preserve"> ، 2</w:t>
      </w:r>
      <w:r w:rsidRPr="00B4753E">
        <w:rPr>
          <w:rFonts w:ascii="Amiri" w:hAnsi="Amiri" w:cs="Amiri"/>
          <w:sz w:val="24"/>
          <w:szCs w:val="24"/>
          <w:rtl/>
        </w:rPr>
        <w:t xml:space="preserve">    نسحب من الكيس كرتان على التوالي دون إرجاع الكرية المسحوبة قبل السحبة الموالية، وندون </w:t>
      </w:r>
      <w:r w:rsidRPr="00B4753E">
        <w:rPr>
          <w:rFonts w:ascii="Amiri" w:hAnsi="Amiri" w:cs="Amiri"/>
          <w:b/>
          <w:bCs/>
          <w:sz w:val="24"/>
          <w:szCs w:val="24"/>
          <w:rtl/>
        </w:rPr>
        <w:t>عددها الظاهر و لونها</w:t>
      </w:r>
      <w:r w:rsidRPr="00B4753E">
        <w:rPr>
          <w:rFonts w:ascii="Amiri" w:hAnsi="Amiri" w:cs="Amiri"/>
          <w:sz w:val="24"/>
          <w:szCs w:val="24"/>
          <w:rtl/>
        </w:rPr>
        <w:t xml:space="preserve">. </w:t>
      </w:r>
    </w:p>
    <w:p w14:paraId="1EE6F38A" w14:textId="67062902" w:rsidR="008F37DC" w:rsidRPr="00B4753E" w:rsidRDefault="008F37DC" w:rsidP="00B4753E">
      <w:pPr>
        <w:pStyle w:val="Paragraphedeliste"/>
        <w:numPr>
          <w:ilvl w:val="0"/>
          <w:numId w:val="66"/>
        </w:numPr>
        <w:bidi/>
        <w:spacing w:after="0" w:line="240" w:lineRule="auto"/>
        <w:rPr>
          <w:rFonts w:ascii="Amiri" w:hAnsi="Amiri" w:cs="Amiri"/>
          <w:sz w:val="24"/>
          <w:szCs w:val="24"/>
        </w:rPr>
      </w:pPr>
      <w:r w:rsidRPr="00B4753E">
        <w:rPr>
          <w:rFonts w:ascii="Amiri" w:hAnsi="Amiri" w:cs="Amiri"/>
          <w:sz w:val="24"/>
          <w:szCs w:val="24"/>
          <w:rtl/>
        </w:rPr>
        <w:t xml:space="preserve">شكل شجرة الاحتمالات لهذه </w:t>
      </w:r>
      <w:proofErr w:type="gramStart"/>
      <w:r w:rsidRPr="00B4753E">
        <w:rPr>
          <w:rFonts w:ascii="Amiri" w:hAnsi="Amiri" w:cs="Amiri"/>
          <w:sz w:val="24"/>
          <w:szCs w:val="24"/>
          <w:rtl/>
        </w:rPr>
        <w:t xml:space="preserve">التجربة:  </w:t>
      </w:r>
      <w:r w:rsidR="00B4753E">
        <w:rPr>
          <w:rFonts w:ascii="Amiri" w:hAnsi="Amiri" w:cs="Amiri" w:hint="cs"/>
          <w:sz w:val="24"/>
          <w:szCs w:val="24"/>
          <w:rtl/>
        </w:rPr>
        <w:t xml:space="preserve"> </w:t>
      </w:r>
      <w:proofErr w:type="gramEnd"/>
      <w:r w:rsidR="00B4753E">
        <w:rPr>
          <w:rFonts w:ascii="Amiri" w:hAnsi="Amiri" w:cs="Amiri" w:hint="cs"/>
          <w:sz w:val="24"/>
          <w:szCs w:val="24"/>
          <w:rtl/>
        </w:rPr>
        <w:t xml:space="preserve"> </w:t>
      </w:r>
      <w:r w:rsidRPr="00B4753E">
        <w:rPr>
          <w:rFonts w:ascii="Amiri" w:hAnsi="Amiri" w:cs="Amiri"/>
          <w:sz w:val="24"/>
          <w:szCs w:val="24"/>
          <w:rtl/>
        </w:rPr>
        <w:t xml:space="preserve">  أ- باعتبار اللون           ب- باعتبار الرقم </w:t>
      </w:r>
    </w:p>
    <w:p w14:paraId="1D19BF2A" w14:textId="77777777" w:rsidR="008F37DC" w:rsidRPr="00B4753E" w:rsidRDefault="008F37DC" w:rsidP="00B4753E">
      <w:pPr>
        <w:pStyle w:val="Paragraphedeliste"/>
        <w:numPr>
          <w:ilvl w:val="0"/>
          <w:numId w:val="66"/>
        </w:numPr>
        <w:bidi/>
        <w:spacing w:after="0" w:line="240" w:lineRule="auto"/>
        <w:ind w:left="0" w:firstLine="0"/>
        <w:rPr>
          <w:rFonts w:ascii="Amiri" w:hAnsi="Amiri" w:cs="Amiri"/>
          <w:sz w:val="24"/>
          <w:szCs w:val="24"/>
          <w:rtl/>
        </w:rPr>
      </w:pPr>
      <w:r w:rsidRPr="00B4753E">
        <w:rPr>
          <w:rFonts w:ascii="Amiri" w:hAnsi="Amiri" w:cs="Amiri"/>
          <w:sz w:val="24"/>
          <w:szCs w:val="24"/>
          <w:rtl/>
        </w:rPr>
        <w:t xml:space="preserve">أحسب احتمال الأحداث التالية: </w:t>
      </w:r>
    </w:p>
    <w:p w14:paraId="7FC7736A" w14:textId="77777777" w:rsidR="008F37DC" w:rsidRPr="00B4753E" w:rsidRDefault="008F37DC" w:rsidP="00B4753E">
      <w:pPr>
        <w:bidi/>
        <w:spacing w:after="0" w:line="240" w:lineRule="auto"/>
        <w:ind w:right="-1418"/>
        <w:rPr>
          <w:rFonts w:ascii="Amiri" w:hAnsi="Amiri" w:cs="Amiri"/>
          <w:sz w:val="24"/>
          <w:szCs w:val="24"/>
          <w:rtl/>
        </w:rPr>
      </w:pPr>
      <w:r w:rsidRPr="00B4753E">
        <w:rPr>
          <w:rFonts w:ascii="Amiri" w:hAnsi="Amiri" w:cs="Amiri"/>
          <w:position w:val="-4"/>
          <w:sz w:val="24"/>
          <w:szCs w:val="24"/>
        </w:rPr>
        <w:object w:dxaOrig="260" w:dyaOrig="260" w14:anchorId="6B799694">
          <v:shape id="_x0000_i3706" type="#_x0000_t75" style="width:17.6pt;height:17.6pt" o:ole="">
            <v:imagedata r:id="rId536" o:title=""/>
          </v:shape>
          <o:OLEObject Type="Embed" ProgID="Equation.DSMT4" ShapeID="_x0000_i3706" DrawAspect="Content" ObjectID="_1795180509" r:id="rId709"/>
        </w:object>
      </w:r>
      <w:r w:rsidRPr="00B4753E">
        <w:rPr>
          <w:rFonts w:ascii="Amiri" w:hAnsi="Amiri" w:cs="Amiri"/>
          <w:sz w:val="24"/>
          <w:szCs w:val="24"/>
          <w:rtl/>
        </w:rPr>
        <w:t xml:space="preserve">:" كرة واحدة على الأقل تحمل الرقم 1 "،  </w:t>
      </w:r>
      <w:r w:rsidRPr="00B4753E">
        <w:rPr>
          <w:rFonts w:ascii="Amiri" w:hAnsi="Amiri" w:cs="Amiri"/>
          <w:position w:val="-4"/>
          <w:sz w:val="24"/>
          <w:szCs w:val="24"/>
        </w:rPr>
        <w:object w:dxaOrig="260" w:dyaOrig="260" w14:anchorId="32928C80">
          <v:shape id="_x0000_i3707" type="#_x0000_t75" style="width:17.6pt;height:17.6pt" o:ole="">
            <v:imagedata r:id="rId538" o:title=""/>
          </v:shape>
          <o:OLEObject Type="Embed" ProgID="Equation.DSMT4" ShapeID="_x0000_i3707" DrawAspect="Content" ObjectID="_1795180510" r:id="rId710"/>
        </w:object>
      </w:r>
      <w:r w:rsidRPr="00B4753E">
        <w:rPr>
          <w:rFonts w:ascii="Amiri" w:hAnsi="Amiri" w:cs="Amiri"/>
          <w:sz w:val="24"/>
          <w:szCs w:val="24"/>
          <w:rtl/>
        </w:rPr>
        <w:t xml:space="preserve">:" كرة واحدة فقط تكون خضراء "  </w:t>
      </w:r>
      <w:r w:rsidRPr="00B4753E">
        <w:rPr>
          <w:rFonts w:ascii="Amiri" w:hAnsi="Amiri" w:cs="Amiri"/>
          <w:position w:val="-6"/>
          <w:sz w:val="24"/>
          <w:szCs w:val="24"/>
        </w:rPr>
        <w:object w:dxaOrig="260" w:dyaOrig="279" w14:anchorId="3B24D128">
          <v:shape id="_x0000_i3708" type="#_x0000_t75" style="width:17.6pt;height:18.4pt" o:ole="">
            <v:imagedata r:id="rId540" o:title=""/>
          </v:shape>
          <o:OLEObject Type="Embed" ProgID="Equation.DSMT4" ShapeID="_x0000_i3708" DrawAspect="Content" ObjectID="_1795180511" r:id="rId711"/>
        </w:object>
      </w:r>
      <w:r w:rsidRPr="00B4753E">
        <w:rPr>
          <w:rFonts w:ascii="Amiri" w:hAnsi="Amiri" w:cs="Amiri"/>
          <w:sz w:val="24"/>
          <w:szCs w:val="24"/>
          <w:rtl/>
        </w:rPr>
        <w:t xml:space="preserve">:" مجموع الأعداد المتحصل عليها </w:t>
      </w:r>
      <w:r w:rsidRPr="00B4753E">
        <w:rPr>
          <w:rFonts w:ascii="Amiri" w:hAnsi="Amiri" w:cs="Amiri"/>
          <w:b/>
          <w:bCs/>
          <w:sz w:val="24"/>
          <w:szCs w:val="24"/>
          <w:rtl/>
        </w:rPr>
        <w:t>معدوم</w:t>
      </w:r>
      <w:r w:rsidRPr="00B4753E">
        <w:rPr>
          <w:rFonts w:ascii="Amiri" w:hAnsi="Amiri" w:cs="Amiri"/>
          <w:sz w:val="24"/>
          <w:szCs w:val="24"/>
          <w:rtl/>
        </w:rPr>
        <w:t xml:space="preserve"> ".</w:t>
      </w:r>
    </w:p>
    <w:p w14:paraId="21A39C73" w14:textId="77777777" w:rsidR="008F37DC" w:rsidRPr="00B4753E" w:rsidRDefault="008F37DC" w:rsidP="00B4753E">
      <w:pPr>
        <w:pStyle w:val="Paragraphedeliste"/>
        <w:numPr>
          <w:ilvl w:val="0"/>
          <w:numId w:val="66"/>
        </w:numPr>
        <w:bidi/>
        <w:spacing w:after="0" w:line="240" w:lineRule="auto"/>
        <w:ind w:left="360"/>
        <w:rPr>
          <w:rFonts w:ascii="Amiri" w:hAnsi="Amiri" w:cs="Amiri"/>
          <w:sz w:val="24"/>
          <w:szCs w:val="24"/>
          <w:rtl/>
        </w:rPr>
      </w:pPr>
      <w:r w:rsidRPr="00B4753E">
        <w:rPr>
          <w:rFonts w:ascii="Amiri" w:hAnsi="Amiri" w:cs="Amiri"/>
          <w:sz w:val="24"/>
          <w:szCs w:val="24"/>
          <w:rtl/>
        </w:rPr>
        <w:t>ليكن</w:t>
      </w:r>
      <w:r w:rsidRPr="00B4753E">
        <w:rPr>
          <w:rFonts w:ascii="Amiri" w:hAnsi="Amiri" w:cs="Amiri"/>
          <w:position w:val="-4"/>
          <w:sz w:val="24"/>
          <w:szCs w:val="24"/>
        </w:rPr>
        <w:object w:dxaOrig="300" w:dyaOrig="260" w14:anchorId="0E78D063">
          <v:shape id="_x0000_i3709" type="#_x0000_t75" style="width:17.6pt;height:15.05pt" o:ole="">
            <v:imagedata r:id="rId542" o:title=""/>
          </v:shape>
          <o:OLEObject Type="Embed" ProgID="Equation.DSMT4" ShapeID="_x0000_i3709" DrawAspect="Content" ObjectID="_1795180512" r:id="rId712"/>
        </w:object>
      </w:r>
      <w:r w:rsidRPr="00B4753E">
        <w:rPr>
          <w:rFonts w:ascii="Amiri" w:hAnsi="Amiri" w:cs="Amiri"/>
          <w:sz w:val="24"/>
          <w:szCs w:val="24"/>
          <w:rtl/>
        </w:rPr>
        <w:t xml:space="preserve">المتغير العشوائي الذي يرفق بكل </w:t>
      </w:r>
      <w:r w:rsidRPr="00B4753E">
        <w:rPr>
          <w:rFonts w:ascii="Amiri" w:hAnsi="Amiri" w:cs="Amiri"/>
          <w:b/>
          <w:bCs/>
          <w:sz w:val="24"/>
          <w:szCs w:val="24"/>
          <w:rtl/>
        </w:rPr>
        <w:t>مخرج</w:t>
      </w:r>
      <w:r w:rsidRPr="00B4753E">
        <w:rPr>
          <w:rFonts w:ascii="Amiri" w:hAnsi="Amiri" w:cs="Amiri"/>
          <w:sz w:val="24"/>
          <w:szCs w:val="24"/>
          <w:rtl/>
        </w:rPr>
        <w:t xml:space="preserve"> من التجربة السابقة مجموع الأعداد المكتوبة. </w:t>
      </w:r>
    </w:p>
    <w:p w14:paraId="1CB5B3D5" w14:textId="77777777" w:rsidR="008F37DC" w:rsidRPr="00B4753E" w:rsidRDefault="008F37DC" w:rsidP="00B4753E">
      <w:pPr>
        <w:bidi/>
        <w:spacing w:after="0" w:line="240" w:lineRule="auto"/>
        <w:ind w:left="141" w:firstLine="142"/>
        <w:rPr>
          <w:rFonts w:ascii="Amiri" w:hAnsi="Amiri" w:cs="Amiri"/>
          <w:sz w:val="24"/>
          <w:szCs w:val="24"/>
          <w:rtl/>
        </w:rPr>
      </w:pPr>
      <w:r w:rsidRPr="00B4753E">
        <w:rPr>
          <w:rFonts w:ascii="Amiri" w:hAnsi="Amiri" w:cs="Amiri"/>
          <w:sz w:val="24"/>
          <w:szCs w:val="24"/>
          <w:rtl/>
        </w:rPr>
        <w:t xml:space="preserve"> أ- </w:t>
      </w:r>
      <w:r w:rsidRPr="00B4753E">
        <w:rPr>
          <w:rFonts w:ascii="Amiri" w:hAnsi="Amiri" w:cs="Amiri"/>
          <w:sz w:val="24"/>
          <w:szCs w:val="24"/>
          <w:rtl/>
          <w:lang w:bidi="ar-DZ"/>
        </w:rPr>
        <w:t>عيّن القيم الممكنة للمتغير العشوائي</w:t>
      </w:r>
      <w:r w:rsidRPr="00B4753E">
        <w:rPr>
          <w:rFonts w:ascii="Amiri" w:hAnsi="Amiri" w:cs="Amiri"/>
          <w:position w:val="-4"/>
          <w:sz w:val="24"/>
          <w:szCs w:val="24"/>
        </w:rPr>
        <w:object w:dxaOrig="300" w:dyaOrig="260" w14:anchorId="4BDF2C2C">
          <v:shape id="_x0000_i3710" type="#_x0000_t75" style="width:17.6pt;height:15.05pt" o:ole="">
            <v:imagedata r:id="rId542" o:title=""/>
          </v:shape>
          <o:OLEObject Type="Embed" ProgID="Equation.DSMT4" ShapeID="_x0000_i3710" DrawAspect="Content" ObjectID="_1795180513" r:id="rId713"/>
        </w:object>
      </w:r>
      <w:r w:rsidRPr="00B4753E">
        <w:rPr>
          <w:rFonts w:ascii="Amiri" w:hAnsi="Amiri" w:cs="Amiri"/>
          <w:sz w:val="24"/>
          <w:szCs w:val="24"/>
          <w:rtl/>
          <w:lang w:bidi="ar-DZ"/>
        </w:rPr>
        <w:t>.</w:t>
      </w:r>
    </w:p>
    <w:p w14:paraId="58C11C0C" w14:textId="6530867B" w:rsidR="008F37DC" w:rsidRPr="00B4753E" w:rsidRDefault="008F37DC" w:rsidP="00B4753E">
      <w:pPr>
        <w:bidi/>
        <w:spacing w:after="0" w:line="240" w:lineRule="auto"/>
        <w:ind w:left="141" w:firstLine="142"/>
        <w:rPr>
          <w:rFonts w:ascii="Amiri" w:hAnsi="Amiri" w:cs="Amiri"/>
          <w:sz w:val="24"/>
          <w:szCs w:val="24"/>
          <w:rtl/>
        </w:rPr>
      </w:pPr>
      <w:r w:rsidRPr="00B4753E">
        <w:rPr>
          <w:rFonts w:ascii="Amiri" w:hAnsi="Amiri" w:cs="Amiri"/>
          <w:sz w:val="24"/>
          <w:szCs w:val="24"/>
          <w:rtl/>
        </w:rPr>
        <w:t xml:space="preserve">   بـ- عيّن قانون احتمال للمتغير العشوائي</w:t>
      </w:r>
      <w:r w:rsidRPr="00B4753E">
        <w:rPr>
          <w:rFonts w:ascii="Amiri" w:hAnsi="Amiri" w:cs="Amiri"/>
          <w:position w:val="-4"/>
          <w:sz w:val="24"/>
          <w:szCs w:val="24"/>
        </w:rPr>
        <w:object w:dxaOrig="300" w:dyaOrig="260" w14:anchorId="4BAE7564">
          <v:shape id="_x0000_i3711" type="#_x0000_t75" style="width:17.6pt;height:15.05pt" o:ole="">
            <v:imagedata r:id="rId542" o:title=""/>
          </v:shape>
          <o:OLEObject Type="Embed" ProgID="Equation.DSMT4" ShapeID="_x0000_i3711" DrawAspect="Content" ObjectID="_1795180514" r:id="rId714"/>
        </w:object>
      </w:r>
      <w:r w:rsidRPr="00B4753E">
        <w:rPr>
          <w:rFonts w:ascii="Amiri" w:hAnsi="Amiri" w:cs="Amiri"/>
          <w:sz w:val="24"/>
          <w:szCs w:val="24"/>
          <w:rtl/>
        </w:rPr>
        <w:t>، ثمّ احسب أمله الرياضياتي</w:t>
      </w:r>
      <w:r w:rsidRPr="00B4753E">
        <w:rPr>
          <w:rFonts w:ascii="Amiri" w:hAnsi="Amiri" w:cs="Amiri"/>
          <w:position w:val="-14"/>
          <w:sz w:val="24"/>
          <w:szCs w:val="24"/>
        </w:rPr>
        <w:object w:dxaOrig="720" w:dyaOrig="400" w14:anchorId="7EDA5C42">
          <v:shape id="_x0000_i3712" type="#_x0000_t75" style="width:41.85pt;height:23.45pt" o:ole="">
            <v:imagedata r:id="rId546" o:title=""/>
          </v:shape>
          <o:OLEObject Type="Embed" ProgID="Equation.DSMT4" ShapeID="_x0000_i3712" DrawAspect="Content" ObjectID="_1795180515" r:id="rId715"/>
        </w:object>
      </w:r>
      <w:r w:rsidRPr="00B4753E">
        <w:rPr>
          <w:rFonts w:ascii="Amiri" w:hAnsi="Amiri" w:cs="Amiri"/>
          <w:sz w:val="24"/>
          <w:szCs w:val="24"/>
          <w:rtl/>
        </w:rPr>
        <w:t>.</w:t>
      </w:r>
    </w:p>
    <w:p w14:paraId="035DCE62" w14:textId="77777777" w:rsidR="008F37DC" w:rsidRPr="00B4753E" w:rsidRDefault="008F37DC" w:rsidP="006D0EEE">
      <w:pPr>
        <w:shd w:val="clear" w:color="auto" w:fill="EAF1DD" w:themeFill="accent3" w:themeFillTint="33"/>
        <w:bidi/>
        <w:spacing w:after="0" w:line="240" w:lineRule="auto"/>
        <w:ind w:left="-853"/>
        <w:rPr>
          <w:rFonts w:ascii="Amiri" w:hAnsi="Amiri" w:cs="Amiri"/>
          <w:b/>
          <w:bCs/>
          <w:color w:val="FF0000"/>
          <w:sz w:val="24"/>
          <w:szCs w:val="24"/>
          <w:u w:val="single"/>
          <w:rtl/>
        </w:rPr>
      </w:pPr>
      <w:r w:rsidRPr="00B4753E">
        <w:rPr>
          <w:rFonts w:ascii="Amiri" w:hAnsi="Amiri" w:cs="Amiri"/>
          <w:b/>
          <w:bCs/>
          <w:color w:val="FF0000"/>
          <w:sz w:val="24"/>
          <w:szCs w:val="24"/>
          <w:u w:val="single"/>
          <w:rtl/>
        </w:rPr>
        <w:t>التمرين 04:</w:t>
      </w:r>
    </w:p>
    <w:p w14:paraId="40C33DCC" w14:textId="77777777" w:rsidR="008F37DC" w:rsidRPr="00B4753E" w:rsidRDefault="008F37DC" w:rsidP="00B4753E">
      <w:pPr>
        <w:bidi/>
        <w:spacing w:after="0" w:line="240" w:lineRule="auto"/>
        <w:ind w:left="-995" w:right="-1418"/>
        <w:rPr>
          <w:rFonts w:ascii="Amiri" w:eastAsia="Calibri" w:hAnsi="Amiri" w:cs="Amiri"/>
          <w:sz w:val="24"/>
          <w:szCs w:val="24"/>
          <w:rtl/>
        </w:rPr>
      </w:pPr>
      <w:r w:rsidRPr="00B4753E">
        <w:rPr>
          <w:rFonts w:ascii="Amiri" w:eastAsia="Calibri" w:hAnsi="Amiri" w:cs="Amiri"/>
          <w:sz w:val="24"/>
          <w:szCs w:val="24"/>
          <w:rtl/>
        </w:rPr>
        <w:t>يحتوي كيس على 5 كريات متماثلة لا نفرق بينهم باللمس مرقمة من 1 إلى 5. نسحب عشوائيا كرتين من هذا الكيس على التوالي كرتين دون إرجاع.</w:t>
      </w:r>
    </w:p>
    <w:p w14:paraId="1D269DCB" w14:textId="77777777" w:rsidR="008F37DC" w:rsidRPr="00B4753E" w:rsidRDefault="008F37DC" w:rsidP="00B4753E">
      <w:pPr>
        <w:pStyle w:val="Paragraphedeliste"/>
        <w:numPr>
          <w:ilvl w:val="0"/>
          <w:numId w:val="67"/>
        </w:numPr>
        <w:bidi/>
        <w:spacing w:after="0" w:line="240" w:lineRule="auto"/>
        <w:rPr>
          <w:rFonts w:ascii="Amiri" w:eastAsia="Calibri" w:hAnsi="Amiri" w:cs="Amiri"/>
          <w:sz w:val="24"/>
          <w:szCs w:val="24"/>
        </w:rPr>
      </w:pPr>
      <w:r w:rsidRPr="00B4753E">
        <w:rPr>
          <w:rFonts w:ascii="Amiri" w:eastAsia="Calibri" w:hAnsi="Amiri" w:cs="Amiri"/>
          <w:sz w:val="24"/>
          <w:szCs w:val="24"/>
          <w:rtl/>
        </w:rPr>
        <w:t>أنجز مخطط توضح فيه جميع الحالات الممكنة (شجرة الإمكانيات أو الجدول)</w:t>
      </w:r>
    </w:p>
    <w:p w14:paraId="6D8030B0" w14:textId="77777777" w:rsidR="008F37DC" w:rsidRPr="00B4753E" w:rsidRDefault="008F37DC" w:rsidP="00B4753E">
      <w:pPr>
        <w:pStyle w:val="Paragraphedeliste"/>
        <w:numPr>
          <w:ilvl w:val="0"/>
          <w:numId w:val="67"/>
        </w:numPr>
        <w:bidi/>
        <w:spacing w:after="0" w:line="240" w:lineRule="auto"/>
        <w:ind w:left="360"/>
        <w:rPr>
          <w:rFonts w:ascii="Amiri" w:eastAsia="Calibri" w:hAnsi="Amiri" w:cs="Amiri"/>
          <w:sz w:val="24"/>
          <w:szCs w:val="24"/>
        </w:rPr>
      </w:pPr>
      <w:r w:rsidRPr="00B4753E">
        <w:rPr>
          <w:rFonts w:ascii="Amiri" w:eastAsia="Calibri" w:hAnsi="Amiri" w:cs="Amiri"/>
          <w:sz w:val="24"/>
          <w:szCs w:val="24"/>
          <w:rtl/>
        </w:rPr>
        <w:t>أحسب احتمال الأحداث التالية:</w:t>
      </w:r>
      <w:r w:rsidRPr="00B4753E">
        <w:rPr>
          <w:rFonts w:ascii="Amiri" w:eastAsia="Calibri" w:hAnsi="Amiri" w:cs="Amiri"/>
          <w:sz w:val="24"/>
          <w:szCs w:val="24"/>
          <w:rtl/>
        </w:rPr>
        <w:br/>
      </w:r>
      <w:r w:rsidRPr="00B4753E">
        <w:rPr>
          <w:rFonts w:ascii="Amiri" w:eastAsia="Calibri" w:hAnsi="Amiri" w:cs="Amiri"/>
          <w:sz w:val="24"/>
          <w:szCs w:val="24"/>
        </w:rPr>
        <w:t>A</w:t>
      </w:r>
      <w:r w:rsidRPr="00B4753E">
        <w:rPr>
          <w:rFonts w:ascii="Amiri" w:eastAsia="Calibri" w:hAnsi="Amiri" w:cs="Amiri"/>
          <w:sz w:val="24"/>
          <w:szCs w:val="24"/>
          <w:rtl/>
          <w:lang w:bidi="ar-DZ"/>
        </w:rPr>
        <w:t xml:space="preserve">:" سحب كرتين تحملان رقمان فرديان"     </w:t>
      </w:r>
      <w:r w:rsidRPr="00B4753E">
        <w:rPr>
          <w:rFonts w:ascii="Amiri" w:eastAsia="Calibri" w:hAnsi="Amiri" w:cs="Amiri"/>
          <w:sz w:val="24"/>
          <w:szCs w:val="24"/>
          <w:lang w:bidi="ar-DZ"/>
        </w:rPr>
        <w:t>B</w:t>
      </w:r>
      <w:r w:rsidRPr="00B4753E">
        <w:rPr>
          <w:rFonts w:ascii="Amiri" w:eastAsia="Calibri" w:hAnsi="Amiri" w:cs="Amiri"/>
          <w:sz w:val="24"/>
          <w:szCs w:val="24"/>
          <w:rtl/>
          <w:lang w:bidi="ar-DZ"/>
        </w:rPr>
        <w:t>:"سحب كرتين مجموع رقميهما أكبر تماما من 5"</w:t>
      </w:r>
    </w:p>
    <w:p w14:paraId="69D8B5C3" w14:textId="77777777" w:rsidR="008F37DC" w:rsidRPr="00B4753E" w:rsidRDefault="008F37DC" w:rsidP="00B4753E">
      <w:pPr>
        <w:pStyle w:val="Paragraphedeliste"/>
        <w:bidi/>
        <w:spacing w:after="0" w:line="240" w:lineRule="auto"/>
        <w:ind w:left="360" w:right="-426"/>
        <w:rPr>
          <w:rFonts w:ascii="Amiri" w:eastAsia="Calibri" w:hAnsi="Amiri" w:cs="Amiri"/>
          <w:sz w:val="24"/>
          <w:szCs w:val="24"/>
          <w:rtl/>
          <w:lang w:bidi="ar-DZ"/>
        </w:rPr>
      </w:pPr>
      <w:r w:rsidRPr="00B4753E">
        <w:rPr>
          <w:rFonts w:ascii="Amiri" w:eastAsia="Calibri" w:hAnsi="Amiri" w:cs="Amiri"/>
          <w:sz w:val="24"/>
          <w:szCs w:val="24"/>
          <w:lang w:bidi="ar-DZ"/>
        </w:rPr>
        <w:t>C</w:t>
      </w:r>
      <w:r w:rsidRPr="00B4753E">
        <w:rPr>
          <w:rFonts w:ascii="Amiri" w:eastAsia="Calibri" w:hAnsi="Amiri" w:cs="Amiri"/>
          <w:sz w:val="24"/>
          <w:szCs w:val="24"/>
          <w:rtl/>
          <w:lang w:bidi="ar-DZ"/>
        </w:rPr>
        <w:t xml:space="preserve"> :"سحب كرتين مجموع مربعيهما يساوي 41”   </w:t>
      </w:r>
      <w:r w:rsidRPr="00B4753E">
        <w:rPr>
          <w:rFonts w:ascii="Amiri" w:eastAsia="Calibri" w:hAnsi="Amiri" w:cs="Amiri"/>
          <w:sz w:val="24"/>
          <w:szCs w:val="24"/>
          <w:lang w:bidi="ar-DZ"/>
        </w:rPr>
        <w:t>D</w:t>
      </w:r>
      <w:r w:rsidRPr="00B4753E">
        <w:rPr>
          <w:rFonts w:ascii="Amiri" w:eastAsia="Calibri" w:hAnsi="Amiri" w:cs="Amiri"/>
          <w:sz w:val="24"/>
          <w:szCs w:val="24"/>
          <w:rtl/>
          <w:lang w:bidi="ar-DZ"/>
        </w:rPr>
        <w:t xml:space="preserve"> :"سحب كرتين تحملان رقما فرديا و اخر زوجيا"</w:t>
      </w:r>
    </w:p>
    <w:p w14:paraId="39C1F459" w14:textId="77777777" w:rsidR="008F37DC" w:rsidRPr="00B4753E" w:rsidRDefault="008F37DC" w:rsidP="00B4753E">
      <w:pPr>
        <w:pStyle w:val="Paragraphedeliste"/>
        <w:numPr>
          <w:ilvl w:val="0"/>
          <w:numId w:val="67"/>
        </w:numPr>
        <w:bidi/>
        <w:spacing w:after="0" w:line="240" w:lineRule="auto"/>
        <w:ind w:left="360" w:right="-426"/>
        <w:rPr>
          <w:rFonts w:ascii="Amiri" w:eastAsia="Calibri" w:hAnsi="Amiri" w:cs="Amiri"/>
          <w:sz w:val="24"/>
          <w:szCs w:val="24"/>
          <w:lang w:bidi="ar-DZ"/>
        </w:rPr>
      </w:pPr>
      <w:r w:rsidRPr="00B4753E">
        <w:rPr>
          <w:rFonts w:ascii="Amiri" w:eastAsia="Calibri" w:hAnsi="Amiri" w:cs="Amiri"/>
          <w:sz w:val="24"/>
          <w:szCs w:val="24"/>
          <w:rtl/>
          <w:lang w:bidi="ar-DZ"/>
        </w:rPr>
        <w:t xml:space="preserve">أحسب الاحتمالات التالية:  </w:t>
      </w:r>
      <m:oMath>
        <m:r>
          <w:rPr>
            <w:rFonts w:ascii="Cambria Math" w:eastAsia="Calibri" w:hAnsi="Cambria Math" w:cs="Amiri"/>
            <w:sz w:val="24"/>
            <w:szCs w:val="24"/>
            <w:lang w:bidi="ar-DZ"/>
          </w:rPr>
          <m:t>P</m:t>
        </m:r>
        <m:d>
          <m:dPr>
            <m:ctrlPr>
              <w:rPr>
                <w:rFonts w:ascii="Cambria Math" w:eastAsia="Calibri" w:hAnsi="Cambria Math" w:cs="Amir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="Calibri" w:hAnsi="Cambria Math" w:cs="Amiri"/>
                <w:sz w:val="24"/>
                <w:szCs w:val="24"/>
                <w:lang w:bidi="ar-DZ"/>
              </w:rPr>
              <m:t>A∩B</m:t>
            </m:r>
          </m:e>
        </m:d>
      </m:oMath>
      <w:r w:rsidRPr="00B4753E">
        <w:rPr>
          <w:rFonts w:ascii="Amiri" w:eastAsia="Calibri" w:hAnsi="Amiri" w:cs="Amiri"/>
          <w:sz w:val="24"/>
          <w:szCs w:val="24"/>
          <w:rtl/>
          <w:lang w:bidi="ar-DZ"/>
        </w:rPr>
        <w:t xml:space="preserve"> ،  </w:t>
      </w:r>
      <m:oMath>
        <m:r>
          <w:rPr>
            <w:rFonts w:ascii="Cambria Math" w:eastAsia="Calibri" w:hAnsi="Cambria Math" w:cs="Amiri"/>
            <w:sz w:val="24"/>
            <w:szCs w:val="24"/>
            <w:lang w:bidi="ar-DZ"/>
          </w:rPr>
          <m:t>P(A∪B)</m:t>
        </m:r>
      </m:oMath>
      <w:r w:rsidRPr="00B4753E">
        <w:rPr>
          <w:rFonts w:ascii="Amiri" w:eastAsia="Calibri" w:hAnsi="Amiri" w:cs="Amiri"/>
          <w:sz w:val="24"/>
          <w:szCs w:val="24"/>
          <w:rtl/>
          <w:lang w:bidi="ar-DZ"/>
        </w:rPr>
        <w:t xml:space="preserve"> ،  </w:t>
      </w:r>
      <m:oMath>
        <m:r>
          <w:rPr>
            <w:rFonts w:ascii="Cambria Math" w:eastAsia="Calibri" w:hAnsi="Cambria Math" w:cs="Amiri"/>
            <w:sz w:val="24"/>
            <w:szCs w:val="24"/>
            <w:lang w:bidi="ar-DZ"/>
          </w:rPr>
          <m:t>P(C∩D)</m:t>
        </m:r>
      </m:oMath>
      <w:r w:rsidRPr="00B4753E">
        <w:rPr>
          <w:rFonts w:ascii="Amiri" w:eastAsia="Calibri" w:hAnsi="Amiri" w:cs="Amiri"/>
          <w:sz w:val="24"/>
          <w:szCs w:val="24"/>
          <w:rtl/>
          <w:lang w:bidi="ar-DZ"/>
        </w:rPr>
        <w:t xml:space="preserve"> .</w:t>
      </w:r>
    </w:p>
    <w:p w14:paraId="60C7D37F" w14:textId="74A7881E" w:rsidR="008F37DC" w:rsidRPr="00B4753E" w:rsidRDefault="008F37DC" w:rsidP="00B4753E">
      <w:pPr>
        <w:pStyle w:val="Paragraphedeliste"/>
        <w:numPr>
          <w:ilvl w:val="0"/>
          <w:numId w:val="67"/>
        </w:numPr>
        <w:bidi/>
        <w:spacing w:after="0" w:line="240" w:lineRule="auto"/>
        <w:ind w:left="360" w:right="-426"/>
        <w:rPr>
          <w:rFonts w:ascii="Amiri" w:eastAsia="Calibri" w:hAnsi="Amiri" w:cs="Amiri"/>
          <w:sz w:val="24"/>
          <w:szCs w:val="24"/>
          <w:lang w:bidi="ar-DZ"/>
        </w:rPr>
      </w:pPr>
      <w:r w:rsidRPr="00B4753E">
        <w:rPr>
          <w:rFonts w:ascii="Amiri" w:eastAsia="Calibri" w:hAnsi="Amiri" w:cs="Amiri"/>
          <w:sz w:val="24"/>
          <w:szCs w:val="24"/>
          <w:lang w:bidi="ar-DZ"/>
        </w:rPr>
        <w:t>X</w:t>
      </w:r>
      <w:r w:rsidRPr="00B4753E">
        <w:rPr>
          <w:rFonts w:ascii="Amiri" w:eastAsia="Calibri" w:hAnsi="Amiri" w:cs="Amiri"/>
          <w:sz w:val="24"/>
          <w:szCs w:val="24"/>
          <w:rtl/>
          <w:lang w:bidi="ar-DZ"/>
        </w:rPr>
        <w:t xml:space="preserve"> المتغير العشوائي الذي يرفق بكل سحب عدد مرات ظهور رقم فردي.</w:t>
      </w:r>
      <w:r w:rsidRPr="00B4753E">
        <w:rPr>
          <w:rFonts w:ascii="Amiri" w:eastAsia="Calibri" w:hAnsi="Amiri" w:cs="Amiri"/>
          <w:sz w:val="24"/>
          <w:szCs w:val="24"/>
          <w:rtl/>
          <w:lang w:bidi="ar-DZ"/>
        </w:rPr>
        <w:br/>
        <w:t xml:space="preserve"> أ- حدد قيم المتغير العشوائي </w:t>
      </w:r>
      <w:r w:rsidRPr="00B4753E">
        <w:rPr>
          <w:rFonts w:ascii="Amiri" w:eastAsia="Calibri" w:hAnsi="Amiri" w:cs="Amiri"/>
          <w:sz w:val="24"/>
          <w:szCs w:val="24"/>
          <w:lang w:bidi="ar-DZ"/>
        </w:rPr>
        <w:t>X</w:t>
      </w:r>
      <w:r w:rsidR="00B4753E">
        <w:rPr>
          <w:rFonts w:ascii="Amiri" w:eastAsia="Calibri" w:hAnsi="Amiri" w:cs="Amiri" w:hint="cs"/>
          <w:sz w:val="24"/>
          <w:szCs w:val="24"/>
          <w:rtl/>
          <w:lang w:bidi="ar-DZ"/>
        </w:rPr>
        <w:t xml:space="preserve"> </w:t>
      </w:r>
      <w:r w:rsidR="00091187">
        <w:rPr>
          <w:rFonts w:ascii="Amiri" w:eastAsia="Calibri" w:hAnsi="Amiri" w:cs="Amiri" w:hint="cs"/>
          <w:sz w:val="24"/>
          <w:szCs w:val="24"/>
          <w:rtl/>
          <w:lang w:bidi="ar-DZ"/>
        </w:rPr>
        <w:t xml:space="preserve">ثم </w:t>
      </w:r>
      <w:r w:rsidR="00091187" w:rsidRPr="00B4753E">
        <w:rPr>
          <w:rFonts w:ascii="Amiri" w:eastAsia="Calibri" w:hAnsi="Amiri" w:cs="Amiri" w:hint="cs"/>
          <w:sz w:val="24"/>
          <w:szCs w:val="24"/>
          <w:rtl/>
          <w:lang w:bidi="ar-DZ"/>
        </w:rPr>
        <w:t>أوجد</w:t>
      </w:r>
      <w:r w:rsidRPr="00B4753E">
        <w:rPr>
          <w:rFonts w:ascii="Amiri" w:eastAsia="Calibri" w:hAnsi="Amiri" w:cs="Amiri"/>
          <w:sz w:val="24"/>
          <w:szCs w:val="24"/>
          <w:rtl/>
          <w:lang w:bidi="ar-DZ"/>
        </w:rPr>
        <w:t xml:space="preserve"> قانون ا</w:t>
      </w:r>
      <w:r w:rsidR="00B4753E">
        <w:rPr>
          <w:rFonts w:ascii="Amiri" w:eastAsia="Calibri" w:hAnsi="Amiri" w:cs="Amiri" w:hint="cs"/>
          <w:sz w:val="24"/>
          <w:szCs w:val="24"/>
          <w:rtl/>
          <w:lang w:bidi="ar-DZ"/>
        </w:rPr>
        <w:t>حتماله</w:t>
      </w:r>
      <w:r w:rsidRPr="00B4753E">
        <w:rPr>
          <w:rFonts w:ascii="Amiri" w:eastAsia="Calibri" w:hAnsi="Amiri" w:cs="Amiri"/>
          <w:sz w:val="24"/>
          <w:szCs w:val="24"/>
          <w:rtl/>
          <w:lang w:bidi="ar-DZ"/>
        </w:rPr>
        <w:t xml:space="preserve"> </w:t>
      </w:r>
      <w:r w:rsidR="00B4753E">
        <w:rPr>
          <w:rFonts w:ascii="Amiri" w:eastAsia="Calibri" w:hAnsi="Amiri" w:cs="Amiri" w:hint="cs"/>
          <w:sz w:val="24"/>
          <w:szCs w:val="24"/>
          <w:rtl/>
          <w:lang w:bidi="ar-DZ"/>
        </w:rPr>
        <w:t>و</w:t>
      </w:r>
      <w:r w:rsidRPr="00B4753E">
        <w:rPr>
          <w:rFonts w:ascii="Amiri" w:eastAsia="Calibri" w:hAnsi="Amiri" w:cs="Amiri"/>
          <w:sz w:val="24"/>
          <w:szCs w:val="24"/>
          <w:rtl/>
          <w:lang w:bidi="ar-DZ"/>
        </w:rPr>
        <w:t xml:space="preserve"> أحسب أمله الرياضياتي.</w:t>
      </w:r>
      <w:r w:rsidRPr="00B4753E">
        <w:rPr>
          <w:rFonts w:ascii="Amiri" w:eastAsia="Calibri" w:hAnsi="Amiri" w:cs="Amiri"/>
          <w:sz w:val="24"/>
          <w:szCs w:val="24"/>
          <w:rtl/>
          <w:lang w:bidi="ar-DZ"/>
        </w:rPr>
        <w:br/>
        <w:t xml:space="preserve">ج- استنتج </w:t>
      </w:r>
      <w:r w:rsidRPr="00B4753E">
        <w:rPr>
          <w:rFonts w:ascii="Amiri" w:hAnsi="Amiri" w:cs="Amiri"/>
          <w:position w:val="-10"/>
          <w:sz w:val="24"/>
          <w:szCs w:val="24"/>
        </w:rPr>
        <w:object w:dxaOrig="1920" w:dyaOrig="360" w14:anchorId="1A125580">
          <v:shape id="_x0000_i3713" type="#_x0000_t75" style="width:96.3pt;height:18.4pt" o:ole="">
            <v:imagedata r:id="rId548" o:title=""/>
          </v:shape>
          <o:OLEObject Type="Embed" ProgID="Equation.DSMT4" ShapeID="_x0000_i3713" DrawAspect="Content" ObjectID="_1795180516" r:id="rId716"/>
        </w:object>
      </w:r>
      <w:r w:rsidRPr="00B4753E">
        <w:rPr>
          <w:rFonts w:ascii="Amiri" w:hAnsi="Amiri" w:cs="Amiri"/>
          <w:sz w:val="24"/>
          <w:szCs w:val="24"/>
          <w:rtl/>
          <w:lang w:bidi="ar-DZ"/>
        </w:rPr>
        <w:t xml:space="preserve"> ، </w:t>
      </w:r>
      <w:r w:rsidRPr="00B4753E">
        <w:rPr>
          <w:rFonts w:ascii="Amiri" w:hAnsi="Amiri" w:cs="Amiri"/>
          <w:position w:val="-10"/>
          <w:sz w:val="24"/>
          <w:szCs w:val="24"/>
        </w:rPr>
        <w:object w:dxaOrig="1780" w:dyaOrig="360" w14:anchorId="4C66DD5A">
          <v:shape id="_x0000_i3714" type="#_x0000_t75" style="width:89.6pt;height:18.4pt" o:ole="">
            <v:imagedata r:id="rId550" o:title=""/>
          </v:shape>
          <o:OLEObject Type="Embed" ProgID="Equation.DSMT4" ShapeID="_x0000_i3714" DrawAspect="Content" ObjectID="_1795180517" r:id="rId717"/>
        </w:object>
      </w:r>
    </w:p>
    <w:p w14:paraId="4C4754D7" w14:textId="36AC6021" w:rsidR="00C916F2" w:rsidRPr="00B4753E" w:rsidRDefault="008F37DC" w:rsidP="00B4753E">
      <w:pPr>
        <w:pStyle w:val="Paragraphedeliste"/>
        <w:numPr>
          <w:ilvl w:val="0"/>
          <w:numId w:val="67"/>
        </w:numPr>
        <w:bidi/>
        <w:spacing w:after="0" w:line="240" w:lineRule="auto"/>
        <w:ind w:left="360"/>
        <w:rPr>
          <w:rFonts w:ascii="Amiri" w:eastAsia="Calibri" w:hAnsi="Amiri" w:cs="Amiri"/>
          <w:sz w:val="24"/>
          <w:szCs w:val="24"/>
          <w:lang w:bidi="ar-DZ"/>
        </w:rPr>
      </w:pPr>
      <w:r w:rsidRPr="00B4753E">
        <w:rPr>
          <w:rFonts w:ascii="Amiri" w:eastAsia="Calibri" w:hAnsi="Amiri" w:cs="Amiri"/>
          <w:sz w:val="24"/>
          <w:szCs w:val="24"/>
          <w:rtl/>
        </w:rPr>
        <w:t xml:space="preserve">نقترح لعبة للمشاركة يدفع اللاعب </w:t>
      </w:r>
      <w:r w:rsidRPr="00B4753E">
        <w:rPr>
          <w:rFonts w:ascii="Amiri" w:eastAsia="Calibri" w:hAnsi="Amiri" w:cs="Amiri"/>
          <w:sz w:val="24"/>
          <w:szCs w:val="24"/>
        </w:rPr>
        <w:t xml:space="preserve">100DA </w:t>
      </w:r>
      <w:r w:rsidRPr="00B4753E">
        <w:rPr>
          <w:rFonts w:ascii="Amiri" w:eastAsia="Calibri" w:hAnsi="Amiri" w:cs="Amiri"/>
          <w:sz w:val="24"/>
          <w:szCs w:val="24"/>
          <w:rtl/>
          <w:lang w:bidi="ar-DZ"/>
        </w:rPr>
        <w:t xml:space="preserve">فإذا سحب كرتين تحملان رقمان زوجيان يكسب </w:t>
      </w:r>
      <w:r w:rsidRPr="00B4753E">
        <w:rPr>
          <w:rFonts w:ascii="Amiri" w:eastAsia="Calibri" w:hAnsi="Amiri" w:cs="Amiri"/>
          <w:sz w:val="24"/>
          <w:szCs w:val="24"/>
          <w:lang w:bidi="ar-DZ"/>
        </w:rPr>
        <w:t>200DA</w:t>
      </w:r>
      <w:r w:rsidRPr="00B4753E">
        <w:rPr>
          <w:rFonts w:ascii="Amiri" w:eastAsia="Calibri" w:hAnsi="Amiri" w:cs="Amiri"/>
          <w:sz w:val="24"/>
          <w:szCs w:val="24"/>
          <w:rtl/>
          <w:lang w:bidi="ar-DZ"/>
        </w:rPr>
        <w:t xml:space="preserve"> وإذا سحب كرتين تحملان رقما فرديا واخر زوجيا يكسب </w:t>
      </w:r>
      <w:r w:rsidRPr="00B4753E">
        <w:rPr>
          <w:rFonts w:ascii="Amiri" w:eastAsia="Calibri" w:hAnsi="Amiri" w:cs="Amiri"/>
          <w:sz w:val="24"/>
          <w:szCs w:val="24"/>
          <w:lang w:bidi="ar-DZ"/>
        </w:rPr>
        <w:t>150DA</w:t>
      </w:r>
      <w:r w:rsidRPr="00B4753E">
        <w:rPr>
          <w:rFonts w:ascii="Amiri" w:eastAsia="Calibri" w:hAnsi="Amiri" w:cs="Amiri"/>
          <w:sz w:val="24"/>
          <w:szCs w:val="24"/>
          <w:rtl/>
          <w:lang w:bidi="ar-DZ"/>
        </w:rPr>
        <w:t xml:space="preserve"> وإذا سحب كرتين تحملان رقمان فرديان يكسب </w:t>
      </w:r>
      <w:r w:rsidRPr="00B4753E">
        <w:rPr>
          <w:rFonts w:ascii="Amiri" w:eastAsia="Calibri" w:hAnsi="Amiri" w:cs="Amiri"/>
          <w:sz w:val="24"/>
          <w:szCs w:val="24"/>
          <w:lang w:bidi="ar-DZ"/>
        </w:rPr>
        <w:t>50DA</w:t>
      </w:r>
      <w:r w:rsidRPr="00B4753E">
        <w:rPr>
          <w:rFonts w:ascii="Amiri" w:eastAsia="Calibri" w:hAnsi="Amiri" w:cs="Amiri"/>
          <w:sz w:val="24"/>
          <w:szCs w:val="24"/>
          <w:rtl/>
          <w:lang w:bidi="ar-DZ"/>
        </w:rPr>
        <w:t>.</w:t>
      </w:r>
      <w:r w:rsidR="00B4753E">
        <w:rPr>
          <w:rFonts w:ascii="Amiri" w:eastAsia="Calibri" w:hAnsi="Amiri" w:cs="Amiri"/>
          <w:sz w:val="24"/>
          <w:szCs w:val="24"/>
          <w:rtl/>
          <w:lang w:bidi="ar-DZ"/>
        </w:rPr>
        <w:br/>
      </w:r>
      <w:r w:rsidR="00B4753E" w:rsidRPr="00B4753E">
        <w:rPr>
          <w:rFonts w:ascii="Amiri" w:eastAsia="Calibri" w:hAnsi="Amiri" w:cs="Amiri"/>
          <w:sz w:val="24"/>
          <w:szCs w:val="24"/>
          <w:rtl/>
          <w:lang w:bidi="ar-DZ"/>
        </w:rPr>
        <w:t>أ- عين قيم الربح.</w:t>
      </w:r>
      <w:r w:rsidR="00B4753E">
        <w:rPr>
          <w:rFonts w:ascii="Amiri" w:eastAsia="Calibri" w:hAnsi="Amiri" w:cs="Amiri"/>
          <w:sz w:val="24"/>
          <w:szCs w:val="24"/>
          <w:rtl/>
          <w:lang w:bidi="ar-DZ"/>
        </w:rPr>
        <w:br/>
      </w:r>
      <w:r w:rsidR="00B4753E" w:rsidRPr="00B4753E">
        <w:rPr>
          <w:rFonts w:ascii="Amiri" w:eastAsia="Calibri" w:hAnsi="Amiri" w:cs="Amiri"/>
          <w:sz w:val="24"/>
          <w:szCs w:val="24"/>
          <w:rtl/>
          <w:lang w:bidi="ar-DZ"/>
        </w:rPr>
        <w:t>ب- هل اللعبة في صالح اللاعب؟ علل إجابتك.</w:t>
      </w:r>
    </w:p>
    <w:sectPr w:rsidR="00C916F2" w:rsidRPr="00B4753E" w:rsidSect="00C757C1">
      <w:headerReference w:type="default" r:id="rId718"/>
      <w:footerReference w:type="default" r:id="rId719"/>
      <w:pgSz w:w="11906" w:h="16838"/>
      <w:pgMar w:top="284" w:right="1418" w:bottom="249" w:left="1418" w:header="27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7098E9" w14:textId="77777777" w:rsidR="00FE72B4" w:rsidRDefault="00FE72B4" w:rsidP="00DA4F13">
      <w:pPr>
        <w:spacing w:after="0" w:line="240" w:lineRule="auto"/>
      </w:pPr>
      <w:r>
        <w:separator/>
      </w:r>
    </w:p>
  </w:endnote>
  <w:endnote w:type="continuationSeparator" w:id="0">
    <w:p w14:paraId="1E6532EC" w14:textId="77777777" w:rsidR="00FE72B4" w:rsidRDefault="00FE72B4" w:rsidP="00DA4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B94F9" w14:textId="36A76076" w:rsidR="00C757C1" w:rsidRPr="00C757C1" w:rsidRDefault="00000000" w:rsidP="00C757C1">
    <w:pPr>
      <w:pStyle w:val="Pieddepage"/>
      <w:tabs>
        <w:tab w:val="clear" w:pos="4536"/>
        <w:tab w:val="clear" w:pos="9072"/>
        <w:tab w:val="center" w:pos="4535"/>
        <w:tab w:val="right" w:pos="10063"/>
      </w:tabs>
      <w:bidi/>
      <w:ind w:right="-993"/>
      <w:rPr>
        <w:rFonts w:ascii="Amiri" w:hAnsi="Amiri" w:cs="Amiri"/>
        <w:b/>
        <w:bCs/>
      </w:rPr>
    </w:pPr>
    <w:sdt>
      <w:sdtPr>
        <w:rPr>
          <w:rtl/>
        </w:rPr>
        <w:id w:val="-266697175"/>
        <w:docPartObj>
          <w:docPartGallery w:val="Page Numbers (Bottom of Page)"/>
          <w:docPartUnique/>
        </w:docPartObj>
      </w:sdtPr>
      <w:sdtEndPr>
        <w:rPr>
          <w:rFonts w:ascii="Amiri" w:hAnsi="Amiri" w:cs="Amiri"/>
          <w:b/>
          <w:bCs/>
        </w:rPr>
      </w:sdtEndPr>
      <w:sdtContent>
        <w:r w:rsidR="00C757C1" w:rsidRPr="00C757C1">
          <w:rPr>
            <w:rFonts w:hint="cs"/>
            <w:rtl/>
          </w:rPr>
          <w:t xml:space="preserve">                                                    </w:t>
        </w:r>
        <w:r w:rsidR="00C757C1" w:rsidRPr="00C757C1">
          <w:rPr>
            <w:rFonts w:ascii="Amiri" w:hAnsi="Amiri" w:cs="Amiri"/>
            <w:b/>
            <w:bCs/>
          </w:rPr>
          <w:fldChar w:fldCharType="begin"/>
        </w:r>
        <w:r w:rsidR="00C757C1" w:rsidRPr="00C757C1">
          <w:rPr>
            <w:rFonts w:ascii="Amiri" w:hAnsi="Amiri" w:cs="Amiri"/>
            <w:b/>
            <w:bCs/>
          </w:rPr>
          <w:instrText>PAGE   \* MERGEFORMAT</w:instrText>
        </w:r>
        <w:r w:rsidR="00C757C1" w:rsidRPr="00C757C1">
          <w:rPr>
            <w:rFonts w:ascii="Amiri" w:hAnsi="Amiri" w:cs="Amiri"/>
            <w:b/>
            <w:bCs/>
          </w:rPr>
          <w:fldChar w:fldCharType="separate"/>
        </w:r>
        <w:r w:rsidR="00C757C1" w:rsidRPr="00C757C1">
          <w:rPr>
            <w:rFonts w:ascii="Amiri" w:hAnsi="Amiri" w:cs="Amiri"/>
            <w:b/>
            <w:bCs/>
          </w:rPr>
          <w:t>2</w:t>
        </w:r>
        <w:r w:rsidR="00C757C1" w:rsidRPr="00C757C1">
          <w:rPr>
            <w:rFonts w:ascii="Amiri" w:hAnsi="Amiri" w:cs="Amiri"/>
            <w:b/>
            <w:bCs/>
          </w:rPr>
          <w:fldChar w:fldCharType="end"/>
        </w:r>
        <w:r w:rsidR="00C757C1" w:rsidRPr="00C757C1">
          <w:rPr>
            <w:rFonts w:ascii="Amiri" w:hAnsi="Amiri" w:cs="Amiri" w:hint="cs"/>
            <w:b/>
            <w:bCs/>
            <w:rtl/>
          </w:rPr>
          <w:t xml:space="preserve">  </w:t>
        </w:r>
        <w:r w:rsidR="00C757C1" w:rsidRPr="00C757C1">
          <w:rPr>
            <w:rFonts w:ascii="Amiri" w:hAnsi="Amiri" w:cs="Amiri"/>
            <w:b/>
            <w:bCs/>
          </w:rPr>
          <w:t xml:space="preserve">         </w:t>
        </w:r>
        <w:r w:rsidR="00C757C1" w:rsidRPr="00C757C1">
          <w:rPr>
            <w:rFonts w:ascii="Amiri" w:hAnsi="Amiri" w:cs="Amiri" w:hint="cs"/>
            <w:b/>
            <w:bCs/>
            <w:rtl/>
          </w:rPr>
          <w:t xml:space="preserve">              </w:t>
        </w:r>
        <w:r w:rsidR="00C757C1" w:rsidRPr="00C757C1">
          <w:rPr>
            <w:rFonts w:ascii="Amiri" w:hAnsi="Amiri" w:cs="Amiri"/>
            <w:b/>
            <w:bCs/>
          </w:rPr>
          <w:t xml:space="preserve">        </w:t>
        </w:r>
        <w:hyperlink r:id="rId1" w:history="1">
          <w:r w:rsidR="00C757C1" w:rsidRPr="00C757C1">
            <w:rPr>
              <w:rStyle w:val="Lienhypertexte"/>
              <w:rFonts w:ascii="Amiri" w:hAnsi="Amiri" w:cs="Amiri"/>
              <w:b/>
              <w:bCs/>
              <w:color w:val="auto"/>
            </w:rPr>
            <w:t>https://www.facebook.com/mebarki.fatima32</w:t>
          </w:r>
        </w:hyperlink>
      </w:sdtContent>
    </w:sdt>
  </w:p>
  <w:p w14:paraId="16FAC5A3" w14:textId="77777777" w:rsidR="00C757C1" w:rsidRDefault="00C757C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78BF4E" w14:textId="77777777" w:rsidR="00FE72B4" w:rsidRDefault="00FE72B4" w:rsidP="00DA4F13">
      <w:pPr>
        <w:spacing w:after="0" w:line="240" w:lineRule="auto"/>
      </w:pPr>
      <w:r>
        <w:separator/>
      </w:r>
    </w:p>
  </w:footnote>
  <w:footnote w:type="continuationSeparator" w:id="0">
    <w:p w14:paraId="6D0C19E7" w14:textId="77777777" w:rsidR="00FE72B4" w:rsidRDefault="00FE72B4" w:rsidP="00DA4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C93FF0" w14:textId="18B42010" w:rsidR="00DA4F13" w:rsidRPr="00DA4F13" w:rsidRDefault="00DA4F13" w:rsidP="00DA4F13">
    <w:pPr>
      <w:pStyle w:val="En-tte"/>
      <w:jc w:val="center"/>
      <w:rPr>
        <w:rFonts w:ascii="Amiri" w:hAnsi="Amiri" w:cs="Amiri"/>
        <w:b/>
        <w:bCs/>
        <w:sz w:val="28"/>
        <w:szCs w:val="28"/>
        <w:rtl/>
        <w:lang w:bidi="ar-DZ"/>
      </w:rPr>
    </w:pPr>
    <w:r>
      <w:rPr>
        <w:rFonts w:ascii="Amiri" w:hAnsi="Amiri" w:cs="Amiri"/>
        <w:b/>
        <w:bCs/>
        <w:noProof/>
        <w:sz w:val="28"/>
        <w:szCs w:val="28"/>
        <w:rtl/>
        <w:lang w:val="ar-DZ" w:bidi="ar-DZ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7C62ED" wp14:editId="16AEF688">
              <wp:simplePos x="0" y="0"/>
              <wp:positionH relativeFrom="column">
                <wp:posOffset>3757295</wp:posOffset>
              </wp:positionH>
              <wp:positionV relativeFrom="paragraph">
                <wp:posOffset>-148589</wp:posOffset>
              </wp:positionV>
              <wp:extent cx="2800350" cy="361950"/>
              <wp:effectExtent l="0" t="0" r="19050" b="19050"/>
              <wp:wrapNone/>
              <wp:docPr id="489372436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0350" cy="36195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860F8" w14:textId="4F0890FC" w:rsidR="00DA4F13" w:rsidRPr="00DA4F13" w:rsidRDefault="00DA4F13" w:rsidP="00DA4F13">
                          <w:pPr>
                            <w:bidi/>
                            <w:spacing w:after="0" w:line="240" w:lineRule="auto"/>
                            <w:rPr>
                              <w:rFonts w:ascii="Amiri" w:hAnsi="Amiri" w:cs="Amiri"/>
                              <w:b/>
                              <w:bCs/>
                              <w:rtl/>
                              <w:lang w:bidi="ar-DZ"/>
                            </w:rPr>
                          </w:pPr>
                          <w:r w:rsidRPr="00DA4F13">
                            <w:rPr>
                              <w:rFonts w:ascii="Amiri" w:hAnsi="Amiri" w:cs="Amiri" w:hint="cs"/>
                              <w:b/>
                              <w:bCs/>
                              <w:rtl/>
                              <w:lang w:bidi="ar-DZ"/>
                            </w:rPr>
                            <w:t>الأستاذة:</w:t>
                          </w:r>
                          <w:r w:rsidRPr="00DA4F13">
                            <w:rPr>
                              <w:rFonts w:ascii="Amiri" w:hAnsi="Amiri" w:cs="Amiri"/>
                              <w:b/>
                              <w:bCs/>
                              <w:rtl/>
                              <w:lang w:bidi="ar-DZ"/>
                            </w:rPr>
                            <w:t xml:space="preserve"> مباركي فاطمة ثانوية الشلالة-البيض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7C62ED" id="Rectangle 5" o:spid="_x0000_s1069" style="position:absolute;left:0;text-align:left;margin-left:295.85pt;margin-top:-11.7pt;width:220.5pt;height:2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" fillcolor="white [3201]" strokecolor="white [3212]" strokeweight="2pt">
              <v:textbox>
                <w:txbxContent>
                  <w:p w14:paraId="159860F8" w14:textId="4F0890FC" w:rsidR="00DA4F13" w:rsidRPr="00DA4F13" w:rsidRDefault="00DA4F13" w:rsidP="00DA4F13">
                    <w:pPr>
                      <w:bidi/>
                      <w:spacing w:after="0" w:line="240" w:lineRule="auto"/>
                      <w:rPr>
                        <w:rFonts w:ascii="Amiri" w:hAnsi="Amiri" w:cs="Amiri"/>
                        <w:b/>
                        <w:bCs/>
                        <w:rtl/>
                        <w:lang w:bidi="ar-DZ"/>
                      </w:rPr>
                    </w:pPr>
                    <w:r w:rsidRPr="00DA4F13">
                      <w:rPr>
                        <w:rFonts w:ascii="Amiri" w:hAnsi="Amiri" w:cs="Amiri" w:hint="cs"/>
                        <w:b/>
                        <w:bCs/>
                        <w:rtl/>
                        <w:lang w:bidi="ar-DZ"/>
                      </w:rPr>
                      <w:t>الأستاذة:</w:t>
                    </w:r>
                    <w:r w:rsidRPr="00DA4F13">
                      <w:rPr>
                        <w:rFonts w:ascii="Amiri" w:hAnsi="Amiri" w:cs="Amiri"/>
                        <w:b/>
                        <w:bCs/>
                        <w:rtl/>
                        <w:lang w:bidi="ar-DZ"/>
                      </w:rPr>
                      <w:t xml:space="preserve"> مباركي فاطمة ثانوية الشلالة-البيض</w:t>
                    </w:r>
                  </w:p>
                </w:txbxContent>
              </v:textbox>
            </v:rect>
          </w:pict>
        </mc:Fallback>
      </mc:AlternateContent>
    </w:r>
    <w:r>
      <w:rPr>
        <w:rFonts w:ascii="Amiri" w:hAnsi="Amiri" w:cs="Amiri"/>
        <w:b/>
        <w:bCs/>
        <w:noProof/>
        <w:sz w:val="28"/>
        <w:szCs w:val="28"/>
        <w:rtl/>
        <w:lang w:val="ar-DZ" w:bidi="ar-D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18D564" wp14:editId="2EE9B75B">
              <wp:simplePos x="0" y="0"/>
              <wp:positionH relativeFrom="column">
                <wp:posOffset>-814705</wp:posOffset>
              </wp:positionH>
              <wp:positionV relativeFrom="paragraph">
                <wp:posOffset>-62865</wp:posOffset>
              </wp:positionV>
              <wp:extent cx="2428875" cy="295275"/>
              <wp:effectExtent l="0" t="0" r="28575" b="28575"/>
              <wp:wrapNone/>
              <wp:docPr id="1940239110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28875" cy="2952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1B3E76" w14:textId="420BF4EA" w:rsidR="00DA4F13" w:rsidRPr="00DA4F13" w:rsidRDefault="00DA4F13" w:rsidP="00DA4F13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t xml:space="preserve"> </w:t>
                          </w:r>
                          <w:r w:rsidRPr="00DA4F13">
                            <w:rPr>
                              <w:b/>
                              <w:bCs/>
                            </w:rPr>
                            <w:t>mebarki.math3</w:t>
                          </w:r>
                          <w:r w:rsidR="00B742D3">
                            <w:rPr>
                              <w:b/>
                              <w:bCs/>
                            </w:rPr>
                            <w:t>2</w:t>
                          </w:r>
                          <w:r w:rsidRPr="00DA4F13">
                            <w:rPr>
                              <w:b/>
                              <w:bCs/>
                            </w:rPr>
                            <w:t>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618D564" id="Rectangle 4" o:spid="_x0000_s1070" style="position:absolute;left:0;text-align:left;margin-left:-64.15pt;margin-top:-4.95pt;width:191.2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" fillcolor="white [3201]" strokecolor="white [3212]" strokeweight="2pt">
              <v:textbox>
                <w:txbxContent>
                  <w:p w14:paraId="661B3E76" w14:textId="420BF4EA" w:rsidR="00DA4F13" w:rsidRPr="00DA4F13" w:rsidRDefault="00DA4F13" w:rsidP="00DA4F13">
                    <w:pPr>
                      <w:rPr>
                        <w:b/>
                        <w:bCs/>
                      </w:rPr>
                    </w:pPr>
                    <w:r>
                      <w:t xml:space="preserve"> </w:t>
                    </w:r>
                    <w:r w:rsidRPr="00DA4F13">
                      <w:rPr>
                        <w:b/>
                        <w:bCs/>
                      </w:rPr>
                      <w:t>mebarki.math3</w:t>
                    </w:r>
                    <w:r w:rsidR="00B742D3">
                      <w:rPr>
                        <w:b/>
                        <w:bCs/>
                      </w:rPr>
                      <w:t>2</w:t>
                    </w:r>
                    <w:r w:rsidRPr="00DA4F13">
                      <w:rPr>
                        <w:b/>
                        <w:bCs/>
                      </w:rPr>
                      <w:t>@gmail.com</w:t>
                    </w:r>
                  </w:p>
                </w:txbxContent>
              </v:textbox>
            </v:rect>
          </w:pict>
        </mc:Fallback>
      </mc:AlternateContent>
    </w:r>
    <w:r w:rsidR="00B742D3">
      <w:rPr>
        <w:rFonts w:ascii="Amiri" w:hAnsi="Amiri" w:cs="Amiri" w:hint="cs"/>
        <w:b/>
        <w:bCs/>
        <w:noProof/>
        <w:sz w:val="28"/>
        <w:szCs w:val="28"/>
        <w:rtl/>
        <w:lang w:val="ar-DZ" w:bidi="ar-DZ"/>
      </w:rPr>
      <w:t>2024/</w:t>
    </w:r>
    <w:r w:rsidRPr="00DA4F13">
      <w:rPr>
        <w:rFonts w:ascii="Amiri" w:hAnsi="Amiri" w:cs="Amiri"/>
        <w:b/>
        <w:bCs/>
        <w:sz w:val="28"/>
        <w:szCs w:val="28"/>
        <w:rtl/>
        <w:lang w:bidi="ar-DZ"/>
      </w:rPr>
      <w:t xml:space="preserve"> </w:t>
    </w:r>
    <w:r w:rsidR="00B742D3">
      <w:rPr>
        <w:rFonts w:ascii="Amiri" w:hAnsi="Amiri" w:cs="Amiri" w:hint="cs"/>
        <w:b/>
        <w:bCs/>
        <w:sz w:val="28"/>
        <w:szCs w:val="28"/>
        <w:rtl/>
        <w:lang w:bidi="ar-DZ"/>
      </w:rPr>
      <w:t>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66E41"/>
    <w:multiLevelType w:val="hybridMultilevel"/>
    <w:tmpl w:val="AD4E3AC8"/>
    <w:lvl w:ilvl="0" w:tplc="09D8F26C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b/>
        <w:sz w:val="28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AE3665"/>
    <w:multiLevelType w:val="hybridMultilevel"/>
    <w:tmpl w:val="6C36F286"/>
    <w:lvl w:ilvl="0" w:tplc="5E8EF2D4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91" w:hanging="360"/>
      </w:pPr>
    </w:lvl>
    <w:lvl w:ilvl="2" w:tplc="040C001B" w:tentative="1">
      <w:start w:val="1"/>
      <w:numFmt w:val="lowerRoman"/>
      <w:lvlText w:val="%3."/>
      <w:lvlJc w:val="right"/>
      <w:pPr>
        <w:ind w:left="1911" w:hanging="180"/>
      </w:pPr>
    </w:lvl>
    <w:lvl w:ilvl="3" w:tplc="040C000F" w:tentative="1">
      <w:start w:val="1"/>
      <w:numFmt w:val="decimal"/>
      <w:lvlText w:val="%4."/>
      <w:lvlJc w:val="left"/>
      <w:pPr>
        <w:ind w:left="2631" w:hanging="360"/>
      </w:pPr>
    </w:lvl>
    <w:lvl w:ilvl="4" w:tplc="040C0019" w:tentative="1">
      <w:start w:val="1"/>
      <w:numFmt w:val="lowerLetter"/>
      <w:lvlText w:val="%5."/>
      <w:lvlJc w:val="left"/>
      <w:pPr>
        <w:ind w:left="3351" w:hanging="360"/>
      </w:pPr>
    </w:lvl>
    <w:lvl w:ilvl="5" w:tplc="040C001B" w:tentative="1">
      <w:start w:val="1"/>
      <w:numFmt w:val="lowerRoman"/>
      <w:lvlText w:val="%6."/>
      <w:lvlJc w:val="right"/>
      <w:pPr>
        <w:ind w:left="4071" w:hanging="180"/>
      </w:pPr>
    </w:lvl>
    <w:lvl w:ilvl="6" w:tplc="040C000F" w:tentative="1">
      <w:start w:val="1"/>
      <w:numFmt w:val="decimal"/>
      <w:lvlText w:val="%7."/>
      <w:lvlJc w:val="left"/>
      <w:pPr>
        <w:ind w:left="4791" w:hanging="360"/>
      </w:pPr>
    </w:lvl>
    <w:lvl w:ilvl="7" w:tplc="040C0019" w:tentative="1">
      <w:start w:val="1"/>
      <w:numFmt w:val="lowerLetter"/>
      <w:lvlText w:val="%8."/>
      <w:lvlJc w:val="left"/>
      <w:pPr>
        <w:ind w:left="5511" w:hanging="360"/>
      </w:pPr>
    </w:lvl>
    <w:lvl w:ilvl="8" w:tplc="040C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2" w15:restartNumberingAfterBreak="0">
    <w:nsid w:val="05F06790"/>
    <w:multiLevelType w:val="hybridMultilevel"/>
    <w:tmpl w:val="587E71B2"/>
    <w:lvl w:ilvl="0" w:tplc="9452864A">
      <w:start w:val="1"/>
      <w:numFmt w:val="arabicAlpha"/>
      <w:lvlText w:val="%1-"/>
      <w:lvlJc w:val="left"/>
      <w:pPr>
        <w:ind w:left="1575" w:hanging="360"/>
      </w:pPr>
      <w:rPr>
        <w:rFonts w:cs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2295" w:hanging="360"/>
      </w:pPr>
    </w:lvl>
    <w:lvl w:ilvl="2" w:tplc="040C001B" w:tentative="1">
      <w:start w:val="1"/>
      <w:numFmt w:val="lowerRoman"/>
      <w:lvlText w:val="%3."/>
      <w:lvlJc w:val="right"/>
      <w:pPr>
        <w:ind w:left="3015" w:hanging="180"/>
      </w:pPr>
    </w:lvl>
    <w:lvl w:ilvl="3" w:tplc="040C000F" w:tentative="1">
      <w:start w:val="1"/>
      <w:numFmt w:val="decimal"/>
      <w:lvlText w:val="%4."/>
      <w:lvlJc w:val="left"/>
      <w:pPr>
        <w:ind w:left="3735" w:hanging="360"/>
      </w:pPr>
    </w:lvl>
    <w:lvl w:ilvl="4" w:tplc="040C0019" w:tentative="1">
      <w:start w:val="1"/>
      <w:numFmt w:val="lowerLetter"/>
      <w:lvlText w:val="%5."/>
      <w:lvlJc w:val="left"/>
      <w:pPr>
        <w:ind w:left="4455" w:hanging="360"/>
      </w:pPr>
    </w:lvl>
    <w:lvl w:ilvl="5" w:tplc="040C001B" w:tentative="1">
      <w:start w:val="1"/>
      <w:numFmt w:val="lowerRoman"/>
      <w:lvlText w:val="%6."/>
      <w:lvlJc w:val="right"/>
      <w:pPr>
        <w:ind w:left="5175" w:hanging="180"/>
      </w:pPr>
    </w:lvl>
    <w:lvl w:ilvl="6" w:tplc="040C000F" w:tentative="1">
      <w:start w:val="1"/>
      <w:numFmt w:val="decimal"/>
      <w:lvlText w:val="%7."/>
      <w:lvlJc w:val="left"/>
      <w:pPr>
        <w:ind w:left="5895" w:hanging="360"/>
      </w:pPr>
    </w:lvl>
    <w:lvl w:ilvl="7" w:tplc="040C0019" w:tentative="1">
      <w:start w:val="1"/>
      <w:numFmt w:val="lowerLetter"/>
      <w:lvlText w:val="%8."/>
      <w:lvlJc w:val="left"/>
      <w:pPr>
        <w:ind w:left="6615" w:hanging="360"/>
      </w:pPr>
    </w:lvl>
    <w:lvl w:ilvl="8" w:tplc="040C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3" w15:restartNumberingAfterBreak="0">
    <w:nsid w:val="06785F5E"/>
    <w:multiLevelType w:val="hybridMultilevel"/>
    <w:tmpl w:val="F6468196"/>
    <w:lvl w:ilvl="0" w:tplc="60C4D9A8">
      <w:start w:val="1"/>
      <w:numFmt w:val="decimal"/>
      <w:lvlText w:val="%1."/>
      <w:lvlJc w:val="left"/>
      <w:pPr>
        <w:ind w:left="-633" w:hanging="360"/>
      </w:pPr>
    </w:lvl>
    <w:lvl w:ilvl="1" w:tplc="040C0019">
      <w:start w:val="1"/>
      <w:numFmt w:val="lowerLetter"/>
      <w:lvlText w:val="%2."/>
      <w:lvlJc w:val="left"/>
      <w:pPr>
        <w:ind w:left="87" w:hanging="360"/>
      </w:pPr>
    </w:lvl>
    <w:lvl w:ilvl="2" w:tplc="040C001B">
      <w:start w:val="1"/>
      <w:numFmt w:val="lowerRoman"/>
      <w:lvlText w:val="%3."/>
      <w:lvlJc w:val="right"/>
      <w:pPr>
        <w:ind w:left="807" w:hanging="180"/>
      </w:pPr>
    </w:lvl>
    <w:lvl w:ilvl="3" w:tplc="040C000F">
      <w:start w:val="1"/>
      <w:numFmt w:val="decimal"/>
      <w:lvlText w:val="%4."/>
      <w:lvlJc w:val="left"/>
      <w:pPr>
        <w:ind w:left="1527" w:hanging="360"/>
      </w:pPr>
    </w:lvl>
    <w:lvl w:ilvl="4" w:tplc="040C0019">
      <w:start w:val="1"/>
      <w:numFmt w:val="lowerLetter"/>
      <w:lvlText w:val="%5."/>
      <w:lvlJc w:val="left"/>
      <w:pPr>
        <w:ind w:left="2247" w:hanging="360"/>
      </w:pPr>
    </w:lvl>
    <w:lvl w:ilvl="5" w:tplc="040C001B">
      <w:start w:val="1"/>
      <w:numFmt w:val="lowerRoman"/>
      <w:lvlText w:val="%6."/>
      <w:lvlJc w:val="right"/>
      <w:pPr>
        <w:ind w:left="2967" w:hanging="180"/>
      </w:pPr>
    </w:lvl>
    <w:lvl w:ilvl="6" w:tplc="040C000F">
      <w:start w:val="1"/>
      <w:numFmt w:val="decimal"/>
      <w:lvlText w:val="%7."/>
      <w:lvlJc w:val="left"/>
      <w:pPr>
        <w:ind w:left="3687" w:hanging="360"/>
      </w:pPr>
    </w:lvl>
    <w:lvl w:ilvl="7" w:tplc="040C0019">
      <w:start w:val="1"/>
      <w:numFmt w:val="lowerLetter"/>
      <w:lvlText w:val="%8."/>
      <w:lvlJc w:val="left"/>
      <w:pPr>
        <w:ind w:left="4407" w:hanging="360"/>
      </w:pPr>
    </w:lvl>
    <w:lvl w:ilvl="8" w:tplc="040C001B">
      <w:start w:val="1"/>
      <w:numFmt w:val="lowerRoman"/>
      <w:lvlText w:val="%9."/>
      <w:lvlJc w:val="right"/>
      <w:pPr>
        <w:ind w:left="5127" w:hanging="180"/>
      </w:pPr>
    </w:lvl>
  </w:abstractNum>
  <w:abstractNum w:abstractNumId="4" w15:restartNumberingAfterBreak="0">
    <w:nsid w:val="06EF2B80"/>
    <w:multiLevelType w:val="hybridMultilevel"/>
    <w:tmpl w:val="8B6C48BC"/>
    <w:lvl w:ilvl="0" w:tplc="E51AD722">
      <w:start w:val="1"/>
      <w:numFmt w:val="arabicAlpha"/>
      <w:lvlText w:val="%1-"/>
      <w:lvlJc w:val="left"/>
      <w:pPr>
        <w:tabs>
          <w:tab w:val="num" w:pos="435"/>
        </w:tabs>
        <w:ind w:left="435" w:hanging="360"/>
      </w:pPr>
      <w:rPr>
        <w:rFonts w:ascii="Amiri" w:eastAsiaTheme="minorHAnsi" w:hAnsi="Amiri" w:cs="Amiri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5" w15:restartNumberingAfterBreak="0">
    <w:nsid w:val="077A1135"/>
    <w:multiLevelType w:val="hybridMultilevel"/>
    <w:tmpl w:val="DE8675CC"/>
    <w:lvl w:ilvl="0" w:tplc="FFFFFFFF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7E63E4D"/>
    <w:multiLevelType w:val="hybridMultilevel"/>
    <w:tmpl w:val="65584C76"/>
    <w:lvl w:ilvl="0" w:tplc="FFFFFFFF">
      <w:start w:val="1"/>
      <w:numFmt w:val="decimal"/>
      <w:lvlText w:val="%1."/>
      <w:lvlJc w:val="left"/>
      <w:pPr>
        <w:ind w:left="555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275" w:hanging="360"/>
      </w:pPr>
    </w:lvl>
    <w:lvl w:ilvl="2" w:tplc="FFFFFFFF" w:tentative="1">
      <w:start w:val="1"/>
      <w:numFmt w:val="lowerRoman"/>
      <w:lvlText w:val="%3."/>
      <w:lvlJc w:val="right"/>
      <w:pPr>
        <w:ind w:left="1995" w:hanging="180"/>
      </w:pPr>
    </w:lvl>
    <w:lvl w:ilvl="3" w:tplc="FFFFFFFF" w:tentative="1">
      <w:start w:val="1"/>
      <w:numFmt w:val="decimal"/>
      <w:lvlText w:val="%4."/>
      <w:lvlJc w:val="left"/>
      <w:pPr>
        <w:ind w:left="2715" w:hanging="360"/>
      </w:pPr>
    </w:lvl>
    <w:lvl w:ilvl="4" w:tplc="FFFFFFFF" w:tentative="1">
      <w:start w:val="1"/>
      <w:numFmt w:val="lowerLetter"/>
      <w:lvlText w:val="%5."/>
      <w:lvlJc w:val="left"/>
      <w:pPr>
        <w:ind w:left="3435" w:hanging="360"/>
      </w:pPr>
    </w:lvl>
    <w:lvl w:ilvl="5" w:tplc="FFFFFFFF" w:tentative="1">
      <w:start w:val="1"/>
      <w:numFmt w:val="lowerRoman"/>
      <w:lvlText w:val="%6."/>
      <w:lvlJc w:val="right"/>
      <w:pPr>
        <w:ind w:left="4155" w:hanging="180"/>
      </w:pPr>
    </w:lvl>
    <w:lvl w:ilvl="6" w:tplc="FFFFFFFF" w:tentative="1">
      <w:start w:val="1"/>
      <w:numFmt w:val="decimal"/>
      <w:lvlText w:val="%7."/>
      <w:lvlJc w:val="left"/>
      <w:pPr>
        <w:ind w:left="4875" w:hanging="360"/>
      </w:pPr>
    </w:lvl>
    <w:lvl w:ilvl="7" w:tplc="FFFFFFFF" w:tentative="1">
      <w:start w:val="1"/>
      <w:numFmt w:val="lowerLetter"/>
      <w:lvlText w:val="%8."/>
      <w:lvlJc w:val="left"/>
      <w:pPr>
        <w:ind w:left="5595" w:hanging="360"/>
      </w:pPr>
    </w:lvl>
    <w:lvl w:ilvl="8" w:tplc="FFFFFFFF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7" w15:restartNumberingAfterBreak="0">
    <w:nsid w:val="091D4AFC"/>
    <w:multiLevelType w:val="hybridMultilevel"/>
    <w:tmpl w:val="BCA2093A"/>
    <w:lvl w:ilvl="0" w:tplc="5B2C0626">
      <w:start w:val="1"/>
      <w:numFmt w:val="decimal"/>
      <w:lvlText w:val="%1)"/>
      <w:lvlJc w:val="left"/>
      <w:pPr>
        <w:tabs>
          <w:tab w:val="num" w:pos="2190"/>
        </w:tabs>
        <w:ind w:left="2190" w:hanging="360"/>
      </w:pPr>
      <w:rPr>
        <w:color w:val="FF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A1740F5"/>
    <w:multiLevelType w:val="hybridMultilevel"/>
    <w:tmpl w:val="826264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891F43"/>
    <w:multiLevelType w:val="hybridMultilevel"/>
    <w:tmpl w:val="658060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4112EA"/>
    <w:multiLevelType w:val="hybridMultilevel"/>
    <w:tmpl w:val="826264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4C3515"/>
    <w:multiLevelType w:val="hybridMultilevel"/>
    <w:tmpl w:val="826264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69426E"/>
    <w:multiLevelType w:val="hybridMultilevel"/>
    <w:tmpl w:val="FE189622"/>
    <w:lvl w:ilvl="0" w:tplc="F1F62C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bidi="ar-DZ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lang w:bidi="ar-DZ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6C32A5"/>
    <w:multiLevelType w:val="hybridMultilevel"/>
    <w:tmpl w:val="499EC804"/>
    <w:lvl w:ilvl="0" w:tplc="CA92E23A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5217F8"/>
    <w:multiLevelType w:val="hybridMultilevel"/>
    <w:tmpl w:val="998E4F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C93DFE"/>
    <w:multiLevelType w:val="hybridMultilevel"/>
    <w:tmpl w:val="6368019C"/>
    <w:lvl w:ilvl="0" w:tplc="94C010FE">
      <w:start w:val="1"/>
      <w:numFmt w:val="arabicAlpha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200643B3"/>
    <w:multiLevelType w:val="hybridMultilevel"/>
    <w:tmpl w:val="17E86A40"/>
    <w:lvl w:ilvl="0" w:tplc="A1C8ECC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75" w:hanging="360"/>
      </w:pPr>
    </w:lvl>
    <w:lvl w:ilvl="2" w:tplc="1000001B" w:tentative="1">
      <w:start w:val="1"/>
      <w:numFmt w:val="lowerRoman"/>
      <w:lvlText w:val="%3."/>
      <w:lvlJc w:val="right"/>
      <w:pPr>
        <w:ind w:left="1995" w:hanging="180"/>
      </w:pPr>
    </w:lvl>
    <w:lvl w:ilvl="3" w:tplc="1000000F" w:tentative="1">
      <w:start w:val="1"/>
      <w:numFmt w:val="decimal"/>
      <w:lvlText w:val="%4."/>
      <w:lvlJc w:val="left"/>
      <w:pPr>
        <w:ind w:left="2715" w:hanging="360"/>
      </w:pPr>
    </w:lvl>
    <w:lvl w:ilvl="4" w:tplc="10000019" w:tentative="1">
      <w:start w:val="1"/>
      <w:numFmt w:val="lowerLetter"/>
      <w:lvlText w:val="%5."/>
      <w:lvlJc w:val="left"/>
      <w:pPr>
        <w:ind w:left="3435" w:hanging="360"/>
      </w:pPr>
    </w:lvl>
    <w:lvl w:ilvl="5" w:tplc="1000001B" w:tentative="1">
      <w:start w:val="1"/>
      <w:numFmt w:val="lowerRoman"/>
      <w:lvlText w:val="%6."/>
      <w:lvlJc w:val="right"/>
      <w:pPr>
        <w:ind w:left="4155" w:hanging="180"/>
      </w:pPr>
    </w:lvl>
    <w:lvl w:ilvl="6" w:tplc="1000000F" w:tentative="1">
      <w:start w:val="1"/>
      <w:numFmt w:val="decimal"/>
      <w:lvlText w:val="%7."/>
      <w:lvlJc w:val="left"/>
      <w:pPr>
        <w:ind w:left="4875" w:hanging="360"/>
      </w:pPr>
    </w:lvl>
    <w:lvl w:ilvl="7" w:tplc="10000019" w:tentative="1">
      <w:start w:val="1"/>
      <w:numFmt w:val="lowerLetter"/>
      <w:lvlText w:val="%8."/>
      <w:lvlJc w:val="left"/>
      <w:pPr>
        <w:ind w:left="5595" w:hanging="360"/>
      </w:pPr>
    </w:lvl>
    <w:lvl w:ilvl="8" w:tplc="1000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7" w15:restartNumberingAfterBreak="0">
    <w:nsid w:val="23FD4EE6"/>
    <w:multiLevelType w:val="hybridMultilevel"/>
    <w:tmpl w:val="1292D35E"/>
    <w:lvl w:ilvl="0" w:tplc="FFFFFFFF">
      <w:start w:val="1"/>
      <w:numFmt w:val="decimal"/>
      <w:lvlText w:val="%1."/>
      <w:lvlJc w:val="left"/>
      <w:pPr>
        <w:ind w:left="1016" w:hanging="36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1736" w:hanging="360"/>
      </w:pPr>
    </w:lvl>
    <w:lvl w:ilvl="2" w:tplc="FFFFFFFF" w:tentative="1">
      <w:start w:val="1"/>
      <w:numFmt w:val="lowerRoman"/>
      <w:lvlText w:val="%3."/>
      <w:lvlJc w:val="right"/>
      <w:pPr>
        <w:ind w:left="2456" w:hanging="180"/>
      </w:pPr>
    </w:lvl>
    <w:lvl w:ilvl="3" w:tplc="FFFFFFFF" w:tentative="1">
      <w:start w:val="1"/>
      <w:numFmt w:val="decimal"/>
      <w:lvlText w:val="%4."/>
      <w:lvlJc w:val="left"/>
      <w:pPr>
        <w:ind w:left="3176" w:hanging="360"/>
      </w:pPr>
    </w:lvl>
    <w:lvl w:ilvl="4" w:tplc="FFFFFFFF" w:tentative="1">
      <w:start w:val="1"/>
      <w:numFmt w:val="lowerLetter"/>
      <w:lvlText w:val="%5."/>
      <w:lvlJc w:val="left"/>
      <w:pPr>
        <w:ind w:left="3896" w:hanging="360"/>
      </w:pPr>
    </w:lvl>
    <w:lvl w:ilvl="5" w:tplc="FFFFFFFF" w:tentative="1">
      <w:start w:val="1"/>
      <w:numFmt w:val="lowerRoman"/>
      <w:lvlText w:val="%6."/>
      <w:lvlJc w:val="right"/>
      <w:pPr>
        <w:ind w:left="4616" w:hanging="180"/>
      </w:pPr>
    </w:lvl>
    <w:lvl w:ilvl="6" w:tplc="FFFFFFFF" w:tentative="1">
      <w:start w:val="1"/>
      <w:numFmt w:val="decimal"/>
      <w:lvlText w:val="%7."/>
      <w:lvlJc w:val="left"/>
      <w:pPr>
        <w:ind w:left="5336" w:hanging="360"/>
      </w:pPr>
    </w:lvl>
    <w:lvl w:ilvl="7" w:tplc="FFFFFFFF" w:tentative="1">
      <w:start w:val="1"/>
      <w:numFmt w:val="lowerLetter"/>
      <w:lvlText w:val="%8."/>
      <w:lvlJc w:val="left"/>
      <w:pPr>
        <w:ind w:left="6056" w:hanging="360"/>
      </w:pPr>
    </w:lvl>
    <w:lvl w:ilvl="8" w:tplc="FFFFFFFF" w:tentative="1">
      <w:start w:val="1"/>
      <w:numFmt w:val="lowerRoman"/>
      <w:lvlText w:val="%9."/>
      <w:lvlJc w:val="right"/>
      <w:pPr>
        <w:ind w:left="6776" w:hanging="180"/>
      </w:pPr>
    </w:lvl>
  </w:abstractNum>
  <w:abstractNum w:abstractNumId="18" w15:restartNumberingAfterBreak="0">
    <w:nsid w:val="24661722"/>
    <w:multiLevelType w:val="hybridMultilevel"/>
    <w:tmpl w:val="91C6FD86"/>
    <w:lvl w:ilvl="0" w:tplc="0DE437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i/>
        <w:color w:val="auto"/>
        <w:sz w:val="22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2900CE"/>
    <w:multiLevelType w:val="hybridMultilevel"/>
    <w:tmpl w:val="A07C6256"/>
    <w:lvl w:ilvl="0" w:tplc="D51AF4E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FF00FF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9526318"/>
    <w:multiLevelType w:val="hybridMultilevel"/>
    <w:tmpl w:val="B22262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5828AB"/>
    <w:multiLevelType w:val="hybridMultilevel"/>
    <w:tmpl w:val="F1328D30"/>
    <w:lvl w:ilvl="0" w:tplc="0CA0ABDE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15" w:hanging="360"/>
      </w:pPr>
    </w:lvl>
    <w:lvl w:ilvl="2" w:tplc="2000001B" w:tentative="1">
      <w:start w:val="1"/>
      <w:numFmt w:val="lowerRoman"/>
      <w:lvlText w:val="%3."/>
      <w:lvlJc w:val="right"/>
      <w:pPr>
        <w:ind w:left="1835" w:hanging="180"/>
      </w:pPr>
    </w:lvl>
    <w:lvl w:ilvl="3" w:tplc="2000000F" w:tentative="1">
      <w:start w:val="1"/>
      <w:numFmt w:val="decimal"/>
      <w:lvlText w:val="%4."/>
      <w:lvlJc w:val="left"/>
      <w:pPr>
        <w:ind w:left="2555" w:hanging="360"/>
      </w:pPr>
    </w:lvl>
    <w:lvl w:ilvl="4" w:tplc="20000019" w:tentative="1">
      <w:start w:val="1"/>
      <w:numFmt w:val="lowerLetter"/>
      <w:lvlText w:val="%5."/>
      <w:lvlJc w:val="left"/>
      <w:pPr>
        <w:ind w:left="3275" w:hanging="360"/>
      </w:pPr>
    </w:lvl>
    <w:lvl w:ilvl="5" w:tplc="2000001B" w:tentative="1">
      <w:start w:val="1"/>
      <w:numFmt w:val="lowerRoman"/>
      <w:lvlText w:val="%6."/>
      <w:lvlJc w:val="right"/>
      <w:pPr>
        <w:ind w:left="3995" w:hanging="180"/>
      </w:pPr>
    </w:lvl>
    <w:lvl w:ilvl="6" w:tplc="2000000F" w:tentative="1">
      <w:start w:val="1"/>
      <w:numFmt w:val="decimal"/>
      <w:lvlText w:val="%7."/>
      <w:lvlJc w:val="left"/>
      <w:pPr>
        <w:ind w:left="4715" w:hanging="360"/>
      </w:pPr>
    </w:lvl>
    <w:lvl w:ilvl="7" w:tplc="20000019" w:tentative="1">
      <w:start w:val="1"/>
      <w:numFmt w:val="lowerLetter"/>
      <w:lvlText w:val="%8."/>
      <w:lvlJc w:val="left"/>
      <w:pPr>
        <w:ind w:left="5435" w:hanging="360"/>
      </w:pPr>
    </w:lvl>
    <w:lvl w:ilvl="8" w:tplc="2000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22" w15:restartNumberingAfterBreak="0">
    <w:nsid w:val="2A873FE7"/>
    <w:multiLevelType w:val="hybridMultilevel"/>
    <w:tmpl w:val="5640615A"/>
    <w:lvl w:ilvl="0" w:tplc="E92AAD42">
      <w:start w:val="1"/>
      <w:numFmt w:val="arabicAlpha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 w15:restartNumberingAfterBreak="0">
    <w:nsid w:val="2D665DBB"/>
    <w:multiLevelType w:val="hybridMultilevel"/>
    <w:tmpl w:val="B7748D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74434B"/>
    <w:multiLevelType w:val="hybridMultilevel"/>
    <w:tmpl w:val="A40CD968"/>
    <w:lvl w:ilvl="0" w:tplc="6A8E2426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053120B"/>
    <w:multiLevelType w:val="hybridMultilevel"/>
    <w:tmpl w:val="D75A40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76694E"/>
    <w:multiLevelType w:val="hybridMultilevel"/>
    <w:tmpl w:val="998E4F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B9204C"/>
    <w:multiLevelType w:val="hybridMultilevel"/>
    <w:tmpl w:val="CAB626E8"/>
    <w:lvl w:ilvl="0" w:tplc="FCE80EC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4B242E0"/>
    <w:multiLevelType w:val="hybridMultilevel"/>
    <w:tmpl w:val="1292D35E"/>
    <w:lvl w:ilvl="0" w:tplc="FFFFFFFF">
      <w:start w:val="1"/>
      <w:numFmt w:val="decimal"/>
      <w:lvlText w:val="%1."/>
      <w:lvlJc w:val="left"/>
      <w:pPr>
        <w:ind w:left="1016" w:hanging="36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1736" w:hanging="360"/>
      </w:pPr>
    </w:lvl>
    <w:lvl w:ilvl="2" w:tplc="FFFFFFFF" w:tentative="1">
      <w:start w:val="1"/>
      <w:numFmt w:val="lowerRoman"/>
      <w:lvlText w:val="%3."/>
      <w:lvlJc w:val="right"/>
      <w:pPr>
        <w:ind w:left="2456" w:hanging="180"/>
      </w:pPr>
    </w:lvl>
    <w:lvl w:ilvl="3" w:tplc="FFFFFFFF" w:tentative="1">
      <w:start w:val="1"/>
      <w:numFmt w:val="decimal"/>
      <w:lvlText w:val="%4."/>
      <w:lvlJc w:val="left"/>
      <w:pPr>
        <w:ind w:left="3176" w:hanging="360"/>
      </w:pPr>
    </w:lvl>
    <w:lvl w:ilvl="4" w:tplc="FFFFFFFF" w:tentative="1">
      <w:start w:val="1"/>
      <w:numFmt w:val="lowerLetter"/>
      <w:lvlText w:val="%5."/>
      <w:lvlJc w:val="left"/>
      <w:pPr>
        <w:ind w:left="3896" w:hanging="360"/>
      </w:pPr>
    </w:lvl>
    <w:lvl w:ilvl="5" w:tplc="FFFFFFFF" w:tentative="1">
      <w:start w:val="1"/>
      <w:numFmt w:val="lowerRoman"/>
      <w:lvlText w:val="%6."/>
      <w:lvlJc w:val="right"/>
      <w:pPr>
        <w:ind w:left="4616" w:hanging="180"/>
      </w:pPr>
    </w:lvl>
    <w:lvl w:ilvl="6" w:tplc="FFFFFFFF" w:tentative="1">
      <w:start w:val="1"/>
      <w:numFmt w:val="decimal"/>
      <w:lvlText w:val="%7."/>
      <w:lvlJc w:val="left"/>
      <w:pPr>
        <w:ind w:left="5336" w:hanging="360"/>
      </w:pPr>
    </w:lvl>
    <w:lvl w:ilvl="7" w:tplc="FFFFFFFF" w:tentative="1">
      <w:start w:val="1"/>
      <w:numFmt w:val="lowerLetter"/>
      <w:lvlText w:val="%8."/>
      <w:lvlJc w:val="left"/>
      <w:pPr>
        <w:ind w:left="6056" w:hanging="360"/>
      </w:pPr>
    </w:lvl>
    <w:lvl w:ilvl="8" w:tplc="FFFFFFFF" w:tentative="1">
      <w:start w:val="1"/>
      <w:numFmt w:val="lowerRoman"/>
      <w:lvlText w:val="%9."/>
      <w:lvlJc w:val="right"/>
      <w:pPr>
        <w:ind w:left="6776" w:hanging="180"/>
      </w:pPr>
    </w:lvl>
  </w:abstractNum>
  <w:abstractNum w:abstractNumId="29" w15:restartNumberingAfterBreak="0">
    <w:nsid w:val="378534C4"/>
    <w:multiLevelType w:val="hybridMultilevel"/>
    <w:tmpl w:val="65584C76"/>
    <w:lvl w:ilvl="0" w:tplc="FFFFFFFF">
      <w:start w:val="1"/>
      <w:numFmt w:val="decimal"/>
      <w:lvlText w:val="%1."/>
      <w:lvlJc w:val="left"/>
      <w:pPr>
        <w:ind w:left="555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275" w:hanging="360"/>
      </w:pPr>
    </w:lvl>
    <w:lvl w:ilvl="2" w:tplc="FFFFFFFF" w:tentative="1">
      <w:start w:val="1"/>
      <w:numFmt w:val="lowerRoman"/>
      <w:lvlText w:val="%3."/>
      <w:lvlJc w:val="right"/>
      <w:pPr>
        <w:ind w:left="1995" w:hanging="180"/>
      </w:pPr>
    </w:lvl>
    <w:lvl w:ilvl="3" w:tplc="FFFFFFFF" w:tentative="1">
      <w:start w:val="1"/>
      <w:numFmt w:val="decimal"/>
      <w:lvlText w:val="%4."/>
      <w:lvlJc w:val="left"/>
      <w:pPr>
        <w:ind w:left="2715" w:hanging="360"/>
      </w:pPr>
    </w:lvl>
    <w:lvl w:ilvl="4" w:tplc="FFFFFFFF" w:tentative="1">
      <w:start w:val="1"/>
      <w:numFmt w:val="lowerLetter"/>
      <w:lvlText w:val="%5."/>
      <w:lvlJc w:val="left"/>
      <w:pPr>
        <w:ind w:left="3435" w:hanging="360"/>
      </w:pPr>
    </w:lvl>
    <w:lvl w:ilvl="5" w:tplc="FFFFFFFF" w:tentative="1">
      <w:start w:val="1"/>
      <w:numFmt w:val="lowerRoman"/>
      <w:lvlText w:val="%6."/>
      <w:lvlJc w:val="right"/>
      <w:pPr>
        <w:ind w:left="4155" w:hanging="180"/>
      </w:pPr>
    </w:lvl>
    <w:lvl w:ilvl="6" w:tplc="FFFFFFFF" w:tentative="1">
      <w:start w:val="1"/>
      <w:numFmt w:val="decimal"/>
      <w:lvlText w:val="%7."/>
      <w:lvlJc w:val="left"/>
      <w:pPr>
        <w:ind w:left="4875" w:hanging="360"/>
      </w:pPr>
    </w:lvl>
    <w:lvl w:ilvl="7" w:tplc="FFFFFFFF" w:tentative="1">
      <w:start w:val="1"/>
      <w:numFmt w:val="lowerLetter"/>
      <w:lvlText w:val="%8."/>
      <w:lvlJc w:val="left"/>
      <w:pPr>
        <w:ind w:left="5595" w:hanging="360"/>
      </w:pPr>
    </w:lvl>
    <w:lvl w:ilvl="8" w:tplc="FFFFFFFF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0" w15:restartNumberingAfterBreak="0">
    <w:nsid w:val="380736B3"/>
    <w:multiLevelType w:val="hybridMultilevel"/>
    <w:tmpl w:val="E2E62E32"/>
    <w:lvl w:ilvl="0" w:tplc="6D5CD9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50141A"/>
    <w:multiLevelType w:val="hybridMultilevel"/>
    <w:tmpl w:val="0E228396"/>
    <w:lvl w:ilvl="0" w:tplc="16120714">
      <w:start w:val="1"/>
      <w:numFmt w:val="decimal"/>
      <w:lvlText w:val="%1-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32" w15:restartNumberingAfterBreak="0">
    <w:nsid w:val="38AC53F9"/>
    <w:multiLevelType w:val="hybridMultilevel"/>
    <w:tmpl w:val="826264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FBF53B0"/>
    <w:multiLevelType w:val="hybridMultilevel"/>
    <w:tmpl w:val="550E76D4"/>
    <w:lvl w:ilvl="0" w:tplc="672EC5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13A1A8B"/>
    <w:multiLevelType w:val="hybridMultilevel"/>
    <w:tmpl w:val="1292D35E"/>
    <w:lvl w:ilvl="0" w:tplc="FFFFFFFF">
      <w:start w:val="1"/>
      <w:numFmt w:val="decimal"/>
      <w:lvlText w:val="%1."/>
      <w:lvlJc w:val="left"/>
      <w:pPr>
        <w:ind w:left="1016" w:hanging="36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1736" w:hanging="360"/>
      </w:pPr>
    </w:lvl>
    <w:lvl w:ilvl="2" w:tplc="FFFFFFFF" w:tentative="1">
      <w:start w:val="1"/>
      <w:numFmt w:val="lowerRoman"/>
      <w:lvlText w:val="%3."/>
      <w:lvlJc w:val="right"/>
      <w:pPr>
        <w:ind w:left="2456" w:hanging="180"/>
      </w:pPr>
    </w:lvl>
    <w:lvl w:ilvl="3" w:tplc="FFFFFFFF" w:tentative="1">
      <w:start w:val="1"/>
      <w:numFmt w:val="decimal"/>
      <w:lvlText w:val="%4."/>
      <w:lvlJc w:val="left"/>
      <w:pPr>
        <w:ind w:left="3176" w:hanging="360"/>
      </w:pPr>
    </w:lvl>
    <w:lvl w:ilvl="4" w:tplc="FFFFFFFF" w:tentative="1">
      <w:start w:val="1"/>
      <w:numFmt w:val="lowerLetter"/>
      <w:lvlText w:val="%5."/>
      <w:lvlJc w:val="left"/>
      <w:pPr>
        <w:ind w:left="3896" w:hanging="360"/>
      </w:pPr>
    </w:lvl>
    <w:lvl w:ilvl="5" w:tplc="FFFFFFFF" w:tentative="1">
      <w:start w:val="1"/>
      <w:numFmt w:val="lowerRoman"/>
      <w:lvlText w:val="%6."/>
      <w:lvlJc w:val="right"/>
      <w:pPr>
        <w:ind w:left="4616" w:hanging="180"/>
      </w:pPr>
    </w:lvl>
    <w:lvl w:ilvl="6" w:tplc="FFFFFFFF" w:tentative="1">
      <w:start w:val="1"/>
      <w:numFmt w:val="decimal"/>
      <w:lvlText w:val="%7."/>
      <w:lvlJc w:val="left"/>
      <w:pPr>
        <w:ind w:left="5336" w:hanging="360"/>
      </w:pPr>
    </w:lvl>
    <w:lvl w:ilvl="7" w:tplc="FFFFFFFF" w:tentative="1">
      <w:start w:val="1"/>
      <w:numFmt w:val="lowerLetter"/>
      <w:lvlText w:val="%8."/>
      <w:lvlJc w:val="left"/>
      <w:pPr>
        <w:ind w:left="6056" w:hanging="360"/>
      </w:pPr>
    </w:lvl>
    <w:lvl w:ilvl="8" w:tplc="FFFFFFFF" w:tentative="1">
      <w:start w:val="1"/>
      <w:numFmt w:val="lowerRoman"/>
      <w:lvlText w:val="%9."/>
      <w:lvlJc w:val="right"/>
      <w:pPr>
        <w:ind w:left="6776" w:hanging="180"/>
      </w:pPr>
    </w:lvl>
  </w:abstractNum>
  <w:abstractNum w:abstractNumId="35" w15:restartNumberingAfterBreak="0">
    <w:nsid w:val="425D1ECE"/>
    <w:multiLevelType w:val="hybridMultilevel"/>
    <w:tmpl w:val="00E6C8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79C7EEF"/>
    <w:multiLevelType w:val="hybridMultilevel"/>
    <w:tmpl w:val="65584C76"/>
    <w:lvl w:ilvl="0" w:tplc="C106B3A0">
      <w:start w:val="1"/>
      <w:numFmt w:val="decimal"/>
      <w:lvlText w:val="%1."/>
      <w:lvlJc w:val="left"/>
      <w:pPr>
        <w:ind w:left="555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275" w:hanging="360"/>
      </w:pPr>
    </w:lvl>
    <w:lvl w:ilvl="2" w:tplc="2000001B" w:tentative="1">
      <w:start w:val="1"/>
      <w:numFmt w:val="lowerRoman"/>
      <w:lvlText w:val="%3."/>
      <w:lvlJc w:val="right"/>
      <w:pPr>
        <w:ind w:left="1995" w:hanging="180"/>
      </w:pPr>
    </w:lvl>
    <w:lvl w:ilvl="3" w:tplc="2000000F" w:tentative="1">
      <w:start w:val="1"/>
      <w:numFmt w:val="decimal"/>
      <w:lvlText w:val="%4."/>
      <w:lvlJc w:val="left"/>
      <w:pPr>
        <w:ind w:left="2715" w:hanging="360"/>
      </w:pPr>
    </w:lvl>
    <w:lvl w:ilvl="4" w:tplc="20000019" w:tentative="1">
      <w:start w:val="1"/>
      <w:numFmt w:val="lowerLetter"/>
      <w:lvlText w:val="%5."/>
      <w:lvlJc w:val="left"/>
      <w:pPr>
        <w:ind w:left="3435" w:hanging="360"/>
      </w:pPr>
    </w:lvl>
    <w:lvl w:ilvl="5" w:tplc="2000001B" w:tentative="1">
      <w:start w:val="1"/>
      <w:numFmt w:val="lowerRoman"/>
      <w:lvlText w:val="%6."/>
      <w:lvlJc w:val="right"/>
      <w:pPr>
        <w:ind w:left="4155" w:hanging="180"/>
      </w:pPr>
    </w:lvl>
    <w:lvl w:ilvl="6" w:tplc="2000000F" w:tentative="1">
      <w:start w:val="1"/>
      <w:numFmt w:val="decimal"/>
      <w:lvlText w:val="%7."/>
      <w:lvlJc w:val="left"/>
      <w:pPr>
        <w:ind w:left="4875" w:hanging="360"/>
      </w:pPr>
    </w:lvl>
    <w:lvl w:ilvl="7" w:tplc="20000019" w:tentative="1">
      <w:start w:val="1"/>
      <w:numFmt w:val="lowerLetter"/>
      <w:lvlText w:val="%8."/>
      <w:lvlJc w:val="left"/>
      <w:pPr>
        <w:ind w:left="5595" w:hanging="360"/>
      </w:pPr>
    </w:lvl>
    <w:lvl w:ilvl="8" w:tplc="2000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7" w15:restartNumberingAfterBreak="0">
    <w:nsid w:val="49946665"/>
    <w:multiLevelType w:val="hybridMultilevel"/>
    <w:tmpl w:val="1054CA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AF26BDE"/>
    <w:multiLevelType w:val="hybridMultilevel"/>
    <w:tmpl w:val="3B56BE62"/>
    <w:lvl w:ilvl="0" w:tplc="2F3457D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C120384"/>
    <w:multiLevelType w:val="hybridMultilevel"/>
    <w:tmpl w:val="D472C9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CF81E77"/>
    <w:multiLevelType w:val="hybridMultilevel"/>
    <w:tmpl w:val="6246B2EC"/>
    <w:lvl w:ilvl="0" w:tplc="AF5494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FDE3610"/>
    <w:multiLevelType w:val="hybridMultilevel"/>
    <w:tmpl w:val="6E482A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04818D2"/>
    <w:multiLevelType w:val="hybridMultilevel"/>
    <w:tmpl w:val="82626486"/>
    <w:lvl w:ilvl="0" w:tplc="D7C42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0702635"/>
    <w:multiLevelType w:val="hybridMultilevel"/>
    <w:tmpl w:val="8438BC44"/>
    <w:lvl w:ilvl="0" w:tplc="FF18DF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1417A46"/>
    <w:multiLevelType w:val="hybridMultilevel"/>
    <w:tmpl w:val="DE8675CC"/>
    <w:lvl w:ilvl="0" w:tplc="F7C6ED58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17F49D6"/>
    <w:multiLevelType w:val="hybridMultilevel"/>
    <w:tmpl w:val="890291DC"/>
    <w:lvl w:ilvl="0" w:tplc="FF50650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1E75DB1"/>
    <w:multiLevelType w:val="hybridMultilevel"/>
    <w:tmpl w:val="1292D35E"/>
    <w:lvl w:ilvl="0" w:tplc="3BFC930C">
      <w:start w:val="1"/>
      <w:numFmt w:val="decimal"/>
      <w:lvlText w:val="%1."/>
      <w:lvlJc w:val="left"/>
      <w:pPr>
        <w:ind w:left="1016" w:hanging="360"/>
      </w:pPr>
      <w:rPr>
        <w:rFonts w:asciiTheme="minorHAnsi" w:eastAsiaTheme="minorHAnsi" w:hAnsiTheme="minorHAnsi" w:cstheme="minorHAnsi"/>
      </w:rPr>
    </w:lvl>
    <w:lvl w:ilvl="1" w:tplc="10000019" w:tentative="1">
      <w:start w:val="1"/>
      <w:numFmt w:val="lowerLetter"/>
      <w:lvlText w:val="%2."/>
      <w:lvlJc w:val="left"/>
      <w:pPr>
        <w:ind w:left="1736" w:hanging="360"/>
      </w:pPr>
    </w:lvl>
    <w:lvl w:ilvl="2" w:tplc="1000001B" w:tentative="1">
      <w:start w:val="1"/>
      <w:numFmt w:val="lowerRoman"/>
      <w:lvlText w:val="%3."/>
      <w:lvlJc w:val="right"/>
      <w:pPr>
        <w:ind w:left="2456" w:hanging="180"/>
      </w:pPr>
    </w:lvl>
    <w:lvl w:ilvl="3" w:tplc="1000000F" w:tentative="1">
      <w:start w:val="1"/>
      <w:numFmt w:val="decimal"/>
      <w:lvlText w:val="%4."/>
      <w:lvlJc w:val="left"/>
      <w:pPr>
        <w:ind w:left="3176" w:hanging="360"/>
      </w:pPr>
    </w:lvl>
    <w:lvl w:ilvl="4" w:tplc="10000019" w:tentative="1">
      <w:start w:val="1"/>
      <w:numFmt w:val="lowerLetter"/>
      <w:lvlText w:val="%5."/>
      <w:lvlJc w:val="left"/>
      <w:pPr>
        <w:ind w:left="3896" w:hanging="360"/>
      </w:pPr>
    </w:lvl>
    <w:lvl w:ilvl="5" w:tplc="1000001B" w:tentative="1">
      <w:start w:val="1"/>
      <w:numFmt w:val="lowerRoman"/>
      <w:lvlText w:val="%6."/>
      <w:lvlJc w:val="right"/>
      <w:pPr>
        <w:ind w:left="4616" w:hanging="180"/>
      </w:pPr>
    </w:lvl>
    <w:lvl w:ilvl="6" w:tplc="1000000F" w:tentative="1">
      <w:start w:val="1"/>
      <w:numFmt w:val="decimal"/>
      <w:lvlText w:val="%7."/>
      <w:lvlJc w:val="left"/>
      <w:pPr>
        <w:ind w:left="5336" w:hanging="360"/>
      </w:pPr>
    </w:lvl>
    <w:lvl w:ilvl="7" w:tplc="10000019" w:tentative="1">
      <w:start w:val="1"/>
      <w:numFmt w:val="lowerLetter"/>
      <w:lvlText w:val="%8."/>
      <w:lvlJc w:val="left"/>
      <w:pPr>
        <w:ind w:left="6056" w:hanging="360"/>
      </w:pPr>
    </w:lvl>
    <w:lvl w:ilvl="8" w:tplc="1000001B" w:tentative="1">
      <w:start w:val="1"/>
      <w:numFmt w:val="lowerRoman"/>
      <w:lvlText w:val="%9."/>
      <w:lvlJc w:val="right"/>
      <w:pPr>
        <w:ind w:left="6776" w:hanging="180"/>
      </w:pPr>
    </w:lvl>
  </w:abstractNum>
  <w:abstractNum w:abstractNumId="47" w15:restartNumberingAfterBreak="0">
    <w:nsid w:val="5346587A"/>
    <w:multiLevelType w:val="hybridMultilevel"/>
    <w:tmpl w:val="CA0838FC"/>
    <w:lvl w:ilvl="0" w:tplc="00005664">
      <w:start w:val="1"/>
      <w:numFmt w:val="decimal"/>
      <w:lvlText w:val="%1)"/>
      <w:lvlJc w:val="left"/>
      <w:pPr>
        <w:tabs>
          <w:tab w:val="num" w:pos="525"/>
        </w:tabs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45"/>
        </w:tabs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65"/>
        </w:tabs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</w:lvl>
  </w:abstractNum>
  <w:abstractNum w:abstractNumId="48" w15:restartNumberingAfterBreak="0">
    <w:nsid w:val="54627F25"/>
    <w:multiLevelType w:val="hybridMultilevel"/>
    <w:tmpl w:val="F6468196"/>
    <w:lvl w:ilvl="0" w:tplc="FFFFFFFF">
      <w:start w:val="1"/>
      <w:numFmt w:val="decimal"/>
      <w:lvlText w:val="%1."/>
      <w:lvlJc w:val="left"/>
      <w:pPr>
        <w:ind w:left="-633" w:hanging="360"/>
      </w:pPr>
    </w:lvl>
    <w:lvl w:ilvl="1" w:tplc="FFFFFFFF">
      <w:start w:val="1"/>
      <w:numFmt w:val="lowerLetter"/>
      <w:lvlText w:val="%2."/>
      <w:lvlJc w:val="left"/>
      <w:pPr>
        <w:ind w:left="87" w:hanging="360"/>
      </w:pPr>
    </w:lvl>
    <w:lvl w:ilvl="2" w:tplc="FFFFFFFF">
      <w:start w:val="1"/>
      <w:numFmt w:val="lowerRoman"/>
      <w:lvlText w:val="%3."/>
      <w:lvlJc w:val="right"/>
      <w:pPr>
        <w:ind w:left="807" w:hanging="180"/>
      </w:pPr>
    </w:lvl>
    <w:lvl w:ilvl="3" w:tplc="FFFFFFFF">
      <w:start w:val="1"/>
      <w:numFmt w:val="decimal"/>
      <w:lvlText w:val="%4."/>
      <w:lvlJc w:val="left"/>
      <w:pPr>
        <w:ind w:left="1527" w:hanging="360"/>
      </w:pPr>
    </w:lvl>
    <w:lvl w:ilvl="4" w:tplc="FFFFFFFF">
      <w:start w:val="1"/>
      <w:numFmt w:val="lowerLetter"/>
      <w:lvlText w:val="%5."/>
      <w:lvlJc w:val="left"/>
      <w:pPr>
        <w:ind w:left="2247" w:hanging="360"/>
      </w:pPr>
    </w:lvl>
    <w:lvl w:ilvl="5" w:tplc="FFFFFFFF">
      <w:start w:val="1"/>
      <w:numFmt w:val="lowerRoman"/>
      <w:lvlText w:val="%6."/>
      <w:lvlJc w:val="right"/>
      <w:pPr>
        <w:ind w:left="2967" w:hanging="180"/>
      </w:pPr>
    </w:lvl>
    <w:lvl w:ilvl="6" w:tplc="FFFFFFFF">
      <w:start w:val="1"/>
      <w:numFmt w:val="decimal"/>
      <w:lvlText w:val="%7."/>
      <w:lvlJc w:val="left"/>
      <w:pPr>
        <w:ind w:left="3687" w:hanging="360"/>
      </w:pPr>
    </w:lvl>
    <w:lvl w:ilvl="7" w:tplc="FFFFFFFF">
      <w:start w:val="1"/>
      <w:numFmt w:val="lowerLetter"/>
      <w:lvlText w:val="%8."/>
      <w:lvlJc w:val="left"/>
      <w:pPr>
        <w:ind w:left="4407" w:hanging="360"/>
      </w:pPr>
    </w:lvl>
    <w:lvl w:ilvl="8" w:tplc="FFFFFFFF">
      <w:start w:val="1"/>
      <w:numFmt w:val="lowerRoman"/>
      <w:lvlText w:val="%9."/>
      <w:lvlJc w:val="right"/>
      <w:pPr>
        <w:ind w:left="5127" w:hanging="180"/>
      </w:pPr>
    </w:lvl>
  </w:abstractNum>
  <w:abstractNum w:abstractNumId="49" w15:restartNumberingAfterBreak="0">
    <w:nsid w:val="54686989"/>
    <w:multiLevelType w:val="hybridMultilevel"/>
    <w:tmpl w:val="DE8675CC"/>
    <w:lvl w:ilvl="0" w:tplc="FFFFFFFF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83C4A88"/>
    <w:multiLevelType w:val="hybridMultilevel"/>
    <w:tmpl w:val="D472C9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B2740CE"/>
    <w:multiLevelType w:val="hybridMultilevel"/>
    <w:tmpl w:val="F856ACD4"/>
    <w:lvl w:ilvl="0" w:tplc="1BBC6A4A">
      <w:start w:val="1"/>
      <w:numFmt w:val="decimal"/>
      <w:lvlText w:val="%1."/>
      <w:lvlJc w:val="left"/>
      <w:pPr>
        <w:ind w:left="534" w:hanging="360"/>
      </w:pPr>
      <w:rPr>
        <w:rFonts w:cstheme="minorHAnsi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254" w:hanging="360"/>
      </w:pPr>
    </w:lvl>
    <w:lvl w:ilvl="2" w:tplc="040C001B" w:tentative="1">
      <w:start w:val="1"/>
      <w:numFmt w:val="lowerRoman"/>
      <w:lvlText w:val="%3."/>
      <w:lvlJc w:val="right"/>
      <w:pPr>
        <w:ind w:left="1974" w:hanging="180"/>
      </w:pPr>
    </w:lvl>
    <w:lvl w:ilvl="3" w:tplc="040C000F" w:tentative="1">
      <w:start w:val="1"/>
      <w:numFmt w:val="decimal"/>
      <w:lvlText w:val="%4."/>
      <w:lvlJc w:val="left"/>
      <w:pPr>
        <w:ind w:left="2694" w:hanging="360"/>
      </w:pPr>
    </w:lvl>
    <w:lvl w:ilvl="4" w:tplc="040C0019" w:tentative="1">
      <w:start w:val="1"/>
      <w:numFmt w:val="lowerLetter"/>
      <w:lvlText w:val="%5."/>
      <w:lvlJc w:val="left"/>
      <w:pPr>
        <w:ind w:left="3414" w:hanging="360"/>
      </w:pPr>
    </w:lvl>
    <w:lvl w:ilvl="5" w:tplc="040C001B" w:tentative="1">
      <w:start w:val="1"/>
      <w:numFmt w:val="lowerRoman"/>
      <w:lvlText w:val="%6."/>
      <w:lvlJc w:val="right"/>
      <w:pPr>
        <w:ind w:left="4134" w:hanging="180"/>
      </w:pPr>
    </w:lvl>
    <w:lvl w:ilvl="6" w:tplc="040C000F" w:tentative="1">
      <w:start w:val="1"/>
      <w:numFmt w:val="decimal"/>
      <w:lvlText w:val="%7."/>
      <w:lvlJc w:val="left"/>
      <w:pPr>
        <w:ind w:left="4854" w:hanging="360"/>
      </w:pPr>
    </w:lvl>
    <w:lvl w:ilvl="7" w:tplc="040C0019" w:tentative="1">
      <w:start w:val="1"/>
      <w:numFmt w:val="lowerLetter"/>
      <w:lvlText w:val="%8."/>
      <w:lvlJc w:val="left"/>
      <w:pPr>
        <w:ind w:left="5574" w:hanging="360"/>
      </w:pPr>
    </w:lvl>
    <w:lvl w:ilvl="8" w:tplc="040C001B" w:tentative="1">
      <w:start w:val="1"/>
      <w:numFmt w:val="lowerRoman"/>
      <w:lvlText w:val="%9."/>
      <w:lvlJc w:val="right"/>
      <w:pPr>
        <w:ind w:left="6294" w:hanging="180"/>
      </w:pPr>
    </w:lvl>
  </w:abstractNum>
  <w:abstractNum w:abstractNumId="52" w15:restartNumberingAfterBreak="0">
    <w:nsid w:val="5DFD79E7"/>
    <w:multiLevelType w:val="hybridMultilevel"/>
    <w:tmpl w:val="9E383986"/>
    <w:lvl w:ilvl="0" w:tplc="AF4EC3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3E62977"/>
    <w:multiLevelType w:val="hybridMultilevel"/>
    <w:tmpl w:val="DEE213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4A4792"/>
    <w:multiLevelType w:val="hybridMultilevel"/>
    <w:tmpl w:val="497804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617595E"/>
    <w:multiLevelType w:val="hybridMultilevel"/>
    <w:tmpl w:val="5770E6FA"/>
    <w:lvl w:ilvl="0" w:tplc="98F8E7DA">
      <w:start w:val="1"/>
      <w:numFmt w:val="decimal"/>
      <w:lvlText w:val="%1."/>
      <w:lvlJc w:val="left"/>
      <w:pPr>
        <w:ind w:left="720" w:hanging="360"/>
      </w:pPr>
      <w:rPr>
        <w:rFonts w:ascii="Amiri" w:eastAsiaTheme="minorHAnsi" w:hAnsi="Amiri" w:cs="Amiri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8F07B64"/>
    <w:multiLevelType w:val="hybridMultilevel"/>
    <w:tmpl w:val="949CCB1C"/>
    <w:lvl w:ilvl="0" w:tplc="65F022A6">
      <w:start w:val="1"/>
      <w:numFmt w:val="decimal"/>
      <w:lvlText w:val="%1."/>
      <w:lvlJc w:val="left"/>
      <w:pPr>
        <w:ind w:left="720" w:hanging="360"/>
      </w:pPr>
      <w:rPr>
        <w:rFonts w:cs="Simplified Arabic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A1D3661"/>
    <w:multiLevelType w:val="hybridMultilevel"/>
    <w:tmpl w:val="998E4F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A835F10"/>
    <w:multiLevelType w:val="hybridMultilevel"/>
    <w:tmpl w:val="998E4F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C0A1B62"/>
    <w:multiLevelType w:val="hybridMultilevel"/>
    <w:tmpl w:val="00E6C8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C9F66B6"/>
    <w:multiLevelType w:val="hybridMultilevel"/>
    <w:tmpl w:val="B26C902E"/>
    <w:lvl w:ilvl="0" w:tplc="F1FAA648">
      <w:numFmt w:val="bullet"/>
      <w:lvlText w:val="-"/>
      <w:lvlJc w:val="left"/>
      <w:pPr>
        <w:ind w:left="780" w:hanging="360"/>
      </w:pPr>
      <w:rPr>
        <w:rFonts w:ascii="Simplified Arabic" w:eastAsiaTheme="minorHAnsi" w:hAnsi="Simplified Arabic" w:cs="Simplified Arabic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1" w15:restartNumberingAfterBreak="0">
    <w:nsid w:val="6F764DA2"/>
    <w:multiLevelType w:val="hybridMultilevel"/>
    <w:tmpl w:val="A8985DE8"/>
    <w:lvl w:ilvl="0" w:tplc="5748C0A2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6FEF74E8"/>
    <w:multiLevelType w:val="hybridMultilevel"/>
    <w:tmpl w:val="EEC21E0E"/>
    <w:lvl w:ilvl="0" w:tplc="87FE94FC">
      <w:start w:val="1"/>
      <w:numFmt w:val="decimal"/>
      <w:lvlText w:val="%1."/>
      <w:lvlJc w:val="left"/>
      <w:pPr>
        <w:ind w:left="2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37" w:hanging="360"/>
      </w:pPr>
    </w:lvl>
    <w:lvl w:ilvl="2" w:tplc="040C001B" w:tentative="1">
      <w:start w:val="1"/>
      <w:numFmt w:val="lowerRoman"/>
      <w:lvlText w:val="%3."/>
      <w:lvlJc w:val="right"/>
      <w:pPr>
        <w:ind w:left="1657" w:hanging="180"/>
      </w:pPr>
    </w:lvl>
    <w:lvl w:ilvl="3" w:tplc="040C000F" w:tentative="1">
      <w:start w:val="1"/>
      <w:numFmt w:val="decimal"/>
      <w:lvlText w:val="%4."/>
      <w:lvlJc w:val="left"/>
      <w:pPr>
        <w:ind w:left="2377" w:hanging="360"/>
      </w:pPr>
    </w:lvl>
    <w:lvl w:ilvl="4" w:tplc="040C0019" w:tentative="1">
      <w:start w:val="1"/>
      <w:numFmt w:val="lowerLetter"/>
      <w:lvlText w:val="%5."/>
      <w:lvlJc w:val="left"/>
      <w:pPr>
        <w:ind w:left="3097" w:hanging="360"/>
      </w:pPr>
    </w:lvl>
    <w:lvl w:ilvl="5" w:tplc="040C001B" w:tentative="1">
      <w:start w:val="1"/>
      <w:numFmt w:val="lowerRoman"/>
      <w:lvlText w:val="%6."/>
      <w:lvlJc w:val="right"/>
      <w:pPr>
        <w:ind w:left="3817" w:hanging="180"/>
      </w:pPr>
    </w:lvl>
    <w:lvl w:ilvl="6" w:tplc="040C000F" w:tentative="1">
      <w:start w:val="1"/>
      <w:numFmt w:val="decimal"/>
      <w:lvlText w:val="%7."/>
      <w:lvlJc w:val="left"/>
      <w:pPr>
        <w:ind w:left="4537" w:hanging="360"/>
      </w:pPr>
    </w:lvl>
    <w:lvl w:ilvl="7" w:tplc="040C0019" w:tentative="1">
      <w:start w:val="1"/>
      <w:numFmt w:val="lowerLetter"/>
      <w:lvlText w:val="%8."/>
      <w:lvlJc w:val="left"/>
      <w:pPr>
        <w:ind w:left="5257" w:hanging="360"/>
      </w:pPr>
    </w:lvl>
    <w:lvl w:ilvl="8" w:tplc="040C001B" w:tentative="1">
      <w:start w:val="1"/>
      <w:numFmt w:val="lowerRoman"/>
      <w:lvlText w:val="%9."/>
      <w:lvlJc w:val="right"/>
      <w:pPr>
        <w:ind w:left="5977" w:hanging="180"/>
      </w:pPr>
    </w:lvl>
  </w:abstractNum>
  <w:abstractNum w:abstractNumId="63" w15:restartNumberingAfterBreak="0">
    <w:nsid w:val="73A43D8F"/>
    <w:multiLevelType w:val="hybridMultilevel"/>
    <w:tmpl w:val="D930A9AE"/>
    <w:lvl w:ilvl="0" w:tplc="04090005">
      <w:start w:val="1"/>
      <w:numFmt w:val="bullet"/>
      <w:lvlText w:val=""/>
      <w:lvlJc w:val="left"/>
      <w:pPr>
        <w:tabs>
          <w:tab w:val="num" w:pos="813"/>
        </w:tabs>
        <w:ind w:left="813" w:hanging="360"/>
      </w:pPr>
      <w:rPr>
        <w:rFonts w:ascii="Wingdings" w:hAnsi="Wingdings" w:hint="default"/>
      </w:rPr>
    </w:lvl>
    <w:lvl w:ilvl="1" w:tplc="F848A1BC">
      <w:start w:val="1"/>
      <w:numFmt w:val="bullet"/>
      <w:lvlText w:val=""/>
      <w:lvlJc w:val="left"/>
      <w:pPr>
        <w:tabs>
          <w:tab w:val="num" w:pos="1343"/>
        </w:tabs>
        <w:ind w:left="1343" w:hanging="17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3"/>
        </w:tabs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3"/>
        </w:tabs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3"/>
        </w:tabs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3"/>
        </w:tabs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3"/>
        </w:tabs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3"/>
        </w:tabs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3"/>
        </w:tabs>
        <w:ind w:left="6573" w:hanging="360"/>
      </w:pPr>
      <w:rPr>
        <w:rFonts w:ascii="Wingdings" w:hAnsi="Wingdings" w:hint="default"/>
      </w:rPr>
    </w:lvl>
  </w:abstractNum>
  <w:abstractNum w:abstractNumId="64" w15:restartNumberingAfterBreak="0">
    <w:nsid w:val="73C2346E"/>
    <w:multiLevelType w:val="hybridMultilevel"/>
    <w:tmpl w:val="EEC21E0E"/>
    <w:lvl w:ilvl="0" w:tplc="FFFFFFFF">
      <w:start w:val="1"/>
      <w:numFmt w:val="decimal"/>
      <w:lvlText w:val="%1."/>
      <w:lvlJc w:val="left"/>
      <w:pPr>
        <w:ind w:left="2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937" w:hanging="360"/>
      </w:pPr>
    </w:lvl>
    <w:lvl w:ilvl="2" w:tplc="FFFFFFFF" w:tentative="1">
      <w:start w:val="1"/>
      <w:numFmt w:val="lowerRoman"/>
      <w:lvlText w:val="%3."/>
      <w:lvlJc w:val="right"/>
      <w:pPr>
        <w:ind w:left="1657" w:hanging="180"/>
      </w:pPr>
    </w:lvl>
    <w:lvl w:ilvl="3" w:tplc="FFFFFFFF" w:tentative="1">
      <w:start w:val="1"/>
      <w:numFmt w:val="decimal"/>
      <w:lvlText w:val="%4."/>
      <w:lvlJc w:val="left"/>
      <w:pPr>
        <w:ind w:left="2377" w:hanging="360"/>
      </w:pPr>
    </w:lvl>
    <w:lvl w:ilvl="4" w:tplc="FFFFFFFF" w:tentative="1">
      <w:start w:val="1"/>
      <w:numFmt w:val="lowerLetter"/>
      <w:lvlText w:val="%5."/>
      <w:lvlJc w:val="left"/>
      <w:pPr>
        <w:ind w:left="3097" w:hanging="360"/>
      </w:pPr>
    </w:lvl>
    <w:lvl w:ilvl="5" w:tplc="FFFFFFFF" w:tentative="1">
      <w:start w:val="1"/>
      <w:numFmt w:val="lowerRoman"/>
      <w:lvlText w:val="%6."/>
      <w:lvlJc w:val="right"/>
      <w:pPr>
        <w:ind w:left="3817" w:hanging="180"/>
      </w:pPr>
    </w:lvl>
    <w:lvl w:ilvl="6" w:tplc="FFFFFFFF" w:tentative="1">
      <w:start w:val="1"/>
      <w:numFmt w:val="decimal"/>
      <w:lvlText w:val="%7."/>
      <w:lvlJc w:val="left"/>
      <w:pPr>
        <w:ind w:left="4537" w:hanging="360"/>
      </w:pPr>
    </w:lvl>
    <w:lvl w:ilvl="7" w:tplc="FFFFFFFF" w:tentative="1">
      <w:start w:val="1"/>
      <w:numFmt w:val="lowerLetter"/>
      <w:lvlText w:val="%8."/>
      <w:lvlJc w:val="left"/>
      <w:pPr>
        <w:ind w:left="5257" w:hanging="360"/>
      </w:pPr>
    </w:lvl>
    <w:lvl w:ilvl="8" w:tplc="FFFFFFFF" w:tentative="1">
      <w:start w:val="1"/>
      <w:numFmt w:val="lowerRoman"/>
      <w:lvlText w:val="%9."/>
      <w:lvlJc w:val="right"/>
      <w:pPr>
        <w:ind w:left="5977" w:hanging="180"/>
      </w:pPr>
    </w:lvl>
  </w:abstractNum>
  <w:abstractNum w:abstractNumId="65" w15:restartNumberingAfterBreak="0">
    <w:nsid w:val="776770A0"/>
    <w:multiLevelType w:val="hybridMultilevel"/>
    <w:tmpl w:val="74541D6A"/>
    <w:lvl w:ilvl="0" w:tplc="0C4AE4A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78FC3821"/>
    <w:multiLevelType w:val="hybridMultilevel"/>
    <w:tmpl w:val="A24484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C661813"/>
    <w:multiLevelType w:val="hybridMultilevel"/>
    <w:tmpl w:val="861C7BC2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2" w:tplc="F848A1BC">
      <w:start w:val="1"/>
      <w:numFmt w:val="bullet"/>
      <w:lvlText w:val=""/>
      <w:lvlJc w:val="left"/>
      <w:pPr>
        <w:tabs>
          <w:tab w:val="num" w:pos="2060"/>
        </w:tabs>
        <w:ind w:left="2060" w:hanging="17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68" w15:restartNumberingAfterBreak="0">
    <w:nsid w:val="7EA433A0"/>
    <w:multiLevelType w:val="hybridMultilevel"/>
    <w:tmpl w:val="00E6C8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180145">
    <w:abstractNumId w:val="15"/>
  </w:num>
  <w:num w:numId="2" w16cid:durableId="584461586">
    <w:abstractNumId w:val="40"/>
  </w:num>
  <w:num w:numId="3" w16cid:durableId="1002857701">
    <w:abstractNumId w:val="41"/>
  </w:num>
  <w:num w:numId="4" w16cid:durableId="1283268148">
    <w:abstractNumId w:val="2"/>
  </w:num>
  <w:num w:numId="5" w16cid:durableId="733623680">
    <w:abstractNumId w:val="63"/>
  </w:num>
  <w:num w:numId="6" w16cid:durableId="595670283">
    <w:abstractNumId w:val="12"/>
  </w:num>
  <w:num w:numId="7" w16cid:durableId="1097561516">
    <w:abstractNumId w:val="18"/>
  </w:num>
  <w:num w:numId="8" w16cid:durableId="2084717201">
    <w:abstractNumId w:val="1"/>
  </w:num>
  <w:num w:numId="9" w16cid:durableId="1965457287">
    <w:abstractNumId w:val="13"/>
  </w:num>
  <w:num w:numId="10" w16cid:durableId="176357642">
    <w:abstractNumId w:val="23"/>
  </w:num>
  <w:num w:numId="11" w16cid:durableId="1266764765">
    <w:abstractNumId w:val="33"/>
  </w:num>
  <w:num w:numId="12" w16cid:durableId="1455758284">
    <w:abstractNumId w:val="22"/>
  </w:num>
  <w:num w:numId="13" w16cid:durableId="1180659470">
    <w:abstractNumId w:val="67"/>
  </w:num>
  <w:num w:numId="14" w16cid:durableId="1315254488">
    <w:abstractNumId w:val="54"/>
  </w:num>
  <w:num w:numId="15" w16cid:durableId="188689573">
    <w:abstractNumId w:val="0"/>
  </w:num>
  <w:num w:numId="16" w16cid:durableId="2078237877">
    <w:abstractNumId w:val="37"/>
  </w:num>
  <w:num w:numId="17" w16cid:durableId="1534416411">
    <w:abstractNumId w:val="51"/>
  </w:num>
  <w:num w:numId="18" w16cid:durableId="1004698760">
    <w:abstractNumId w:val="56"/>
  </w:num>
  <w:num w:numId="19" w16cid:durableId="436559025">
    <w:abstractNumId w:val="19"/>
  </w:num>
  <w:num w:numId="20" w16cid:durableId="1593974168">
    <w:abstractNumId w:val="7"/>
  </w:num>
  <w:num w:numId="21" w16cid:durableId="961691805">
    <w:abstractNumId w:val="61"/>
  </w:num>
  <w:num w:numId="22" w16cid:durableId="387808142">
    <w:abstractNumId w:val="24"/>
  </w:num>
  <w:num w:numId="23" w16cid:durableId="25759628">
    <w:abstractNumId w:val="60"/>
  </w:num>
  <w:num w:numId="24" w16cid:durableId="1260022562">
    <w:abstractNumId w:val="43"/>
  </w:num>
  <w:num w:numId="25" w16cid:durableId="1227885727">
    <w:abstractNumId w:val="16"/>
  </w:num>
  <w:num w:numId="26" w16cid:durableId="1680306245">
    <w:abstractNumId w:val="42"/>
  </w:num>
  <w:num w:numId="27" w16cid:durableId="1593933107">
    <w:abstractNumId w:val="52"/>
  </w:num>
  <w:num w:numId="28" w16cid:durableId="1341852102">
    <w:abstractNumId w:val="45"/>
  </w:num>
  <w:num w:numId="29" w16cid:durableId="36636246">
    <w:abstractNumId w:val="36"/>
  </w:num>
  <w:num w:numId="30" w16cid:durableId="126821584">
    <w:abstractNumId w:val="35"/>
  </w:num>
  <w:num w:numId="31" w16cid:durableId="927814793">
    <w:abstractNumId w:val="53"/>
  </w:num>
  <w:num w:numId="32" w16cid:durableId="1316101990">
    <w:abstractNumId w:val="9"/>
  </w:num>
  <w:num w:numId="33" w16cid:durableId="974333644">
    <w:abstractNumId w:val="27"/>
  </w:num>
  <w:num w:numId="34" w16cid:durableId="531381884">
    <w:abstractNumId w:val="65"/>
  </w:num>
  <w:num w:numId="35" w16cid:durableId="1272518492">
    <w:abstractNumId w:val="20"/>
  </w:num>
  <w:num w:numId="36" w16cid:durableId="1373766078">
    <w:abstractNumId w:val="21"/>
  </w:num>
  <w:num w:numId="37" w16cid:durableId="2061515645">
    <w:abstractNumId w:val="46"/>
  </w:num>
  <w:num w:numId="38" w16cid:durableId="1547176423">
    <w:abstractNumId w:val="66"/>
  </w:num>
  <w:num w:numId="39" w16cid:durableId="707951066">
    <w:abstractNumId w:val="30"/>
  </w:num>
  <w:num w:numId="40" w16cid:durableId="1659385156">
    <w:abstractNumId w:val="31"/>
  </w:num>
  <w:num w:numId="41" w16cid:durableId="1924489305">
    <w:abstractNumId w:val="55"/>
  </w:num>
  <w:num w:numId="42" w16cid:durableId="336614372">
    <w:abstractNumId w:val="38"/>
  </w:num>
  <w:num w:numId="43" w16cid:durableId="1858471043">
    <w:abstractNumId w:val="14"/>
  </w:num>
  <w:num w:numId="44" w16cid:durableId="204996900">
    <w:abstractNumId w:val="62"/>
  </w:num>
  <w:num w:numId="45" w16cid:durableId="18502918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661688253">
    <w:abstractNumId w:val="39"/>
  </w:num>
  <w:num w:numId="47" w16cid:durableId="1462456152">
    <w:abstractNumId w:val="47"/>
  </w:num>
  <w:num w:numId="48" w16cid:durableId="1333800746">
    <w:abstractNumId w:val="4"/>
  </w:num>
  <w:num w:numId="49" w16cid:durableId="1151144055">
    <w:abstractNumId w:val="25"/>
  </w:num>
  <w:num w:numId="50" w16cid:durableId="1467971482">
    <w:abstractNumId w:val="10"/>
  </w:num>
  <w:num w:numId="51" w16cid:durableId="1238243847">
    <w:abstractNumId w:val="8"/>
  </w:num>
  <w:num w:numId="52" w16cid:durableId="1273779276">
    <w:abstractNumId w:val="32"/>
  </w:num>
  <w:num w:numId="53" w16cid:durableId="735981114">
    <w:abstractNumId w:val="11"/>
  </w:num>
  <w:num w:numId="54" w16cid:durableId="1060439869">
    <w:abstractNumId w:val="6"/>
  </w:num>
  <w:num w:numId="55" w16cid:durableId="1042442751">
    <w:abstractNumId w:val="59"/>
  </w:num>
  <w:num w:numId="56" w16cid:durableId="763306217">
    <w:abstractNumId w:val="68"/>
  </w:num>
  <w:num w:numId="57" w16cid:durableId="256334614">
    <w:abstractNumId w:val="29"/>
  </w:num>
  <w:num w:numId="58" w16cid:durableId="301346580">
    <w:abstractNumId w:val="17"/>
  </w:num>
  <w:num w:numId="59" w16cid:durableId="1993099537">
    <w:abstractNumId w:val="34"/>
  </w:num>
  <w:num w:numId="60" w16cid:durableId="1486514022">
    <w:abstractNumId w:val="28"/>
  </w:num>
  <w:num w:numId="61" w16cid:durableId="634218740">
    <w:abstractNumId w:val="58"/>
  </w:num>
  <w:num w:numId="62" w16cid:durableId="1629895973">
    <w:abstractNumId w:val="44"/>
  </w:num>
  <w:num w:numId="63" w16cid:durableId="690037350">
    <w:abstractNumId w:val="26"/>
  </w:num>
  <w:num w:numId="64" w16cid:durableId="1158620007">
    <w:abstractNumId w:val="3"/>
  </w:num>
  <w:num w:numId="65" w16cid:durableId="81296964">
    <w:abstractNumId w:val="48"/>
  </w:num>
  <w:num w:numId="66" w16cid:durableId="263611015">
    <w:abstractNumId w:val="64"/>
  </w:num>
  <w:num w:numId="67" w16cid:durableId="405029252">
    <w:abstractNumId w:val="50"/>
  </w:num>
  <w:num w:numId="68" w16cid:durableId="1354266557">
    <w:abstractNumId w:val="5"/>
  </w:num>
  <w:num w:numId="69" w16cid:durableId="1435127086">
    <w:abstractNumId w:val="57"/>
  </w:num>
  <w:num w:numId="70" w16cid:durableId="56049103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BE"/>
    <w:rsid w:val="00001CE9"/>
    <w:rsid w:val="00033564"/>
    <w:rsid w:val="000448B3"/>
    <w:rsid w:val="0005485F"/>
    <w:rsid w:val="00080A18"/>
    <w:rsid w:val="000869A9"/>
    <w:rsid w:val="00091187"/>
    <w:rsid w:val="000B77BA"/>
    <w:rsid w:val="001101A3"/>
    <w:rsid w:val="001159FD"/>
    <w:rsid w:val="0012061E"/>
    <w:rsid w:val="001A1E8F"/>
    <w:rsid w:val="001D0AFA"/>
    <w:rsid w:val="002250DD"/>
    <w:rsid w:val="002915CE"/>
    <w:rsid w:val="002B2BAD"/>
    <w:rsid w:val="002F249B"/>
    <w:rsid w:val="003034A5"/>
    <w:rsid w:val="00305590"/>
    <w:rsid w:val="003336D6"/>
    <w:rsid w:val="00347F55"/>
    <w:rsid w:val="00362A19"/>
    <w:rsid w:val="00372987"/>
    <w:rsid w:val="00377D43"/>
    <w:rsid w:val="00397DC4"/>
    <w:rsid w:val="003D5BFF"/>
    <w:rsid w:val="003F1B6C"/>
    <w:rsid w:val="0042346F"/>
    <w:rsid w:val="0042747E"/>
    <w:rsid w:val="00442165"/>
    <w:rsid w:val="004653BE"/>
    <w:rsid w:val="0046792D"/>
    <w:rsid w:val="004B7A38"/>
    <w:rsid w:val="004C2F53"/>
    <w:rsid w:val="005361D6"/>
    <w:rsid w:val="00560BBD"/>
    <w:rsid w:val="00564F1A"/>
    <w:rsid w:val="00592676"/>
    <w:rsid w:val="006034DC"/>
    <w:rsid w:val="00645C77"/>
    <w:rsid w:val="006858DB"/>
    <w:rsid w:val="006D0EEE"/>
    <w:rsid w:val="006F5DCB"/>
    <w:rsid w:val="00704405"/>
    <w:rsid w:val="0072668B"/>
    <w:rsid w:val="00792B9B"/>
    <w:rsid w:val="007C1004"/>
    <w:rsid w:val="007C1BCE"/>
    <w:rsid w:val="007D6A32"/>
    <w:rsid w:val="007F386F"/>
    <w:rsid w:val="00812F94"/>
    <w:rsid w:val="008251D7"/>
    <w:rsid w:val="008264DF"/>
    <w:rsid w:val="00834B18"/>
    <w:rsid w:val="00847BBD"/>
    <w:rsid w:val="00847C30"/>
    <w:rsid w:val="00856EAE"/>
    <w:rsid w:val="00873428"/>
    <w:rsid w:val="00876C9D"/>
    <w:rsid w:val="008D0414"/>
    <w:rsid w:val="008F3252"/>
    <w:rsid w:val="008F37DC"/>
    <w:rsid w:val="008F4D1C"/>
    <w:rsid w:val="0096214E"/>
    <w:rsid w:val="0096692A"/>
    <w:rsid w:val="00981E9C"/>
    <w:rsid w:val="009B561F"/>
    <w:rsid w:val="00A42A90"/>
    <w:rsid w:val="00A704EB"/>
    <w:rsid w:val="00AC1F09"/>
    <w:rsid w:val="00AC4AAE"/>
    <w:rsid w:val="00AC74A8"/>
    <w:rsid w:val="00B4753E"/>
    <w:rsid w:val="00B742D3"/>
    <w:rsid w:val="00BC1043"/>
    <w:rsid w:val="00BE6698"/>
    <w:rsid w:val="00C0357A"/>
    <w:rsid w:val="00C2649B"/>
    <w:rsid w:val="00C419C2"/>
    <w:rsid w:val="00C448DD"/>
    <w:rsid w:val="00C5508D"/>
    <w:rsid w:val="00C757C1"/>
    <w:rsid w:val="00C81718"/>
    <w:rsid w:val="00C85B9B"/>
    <w:rsid w:val="00C916F2"/>
    <w:rsid w:val="00CA3C1E"/>
    <w:rsid w:val="00CA4226"/>
    <w:rsid w:val="00CA5119"/>
    <w:rsid w:val="00CC0CC4"/>
    <w:rsid w:val="00D60CA1"/>
    <w:rsid w:val="00D935F4"/>
    <w:rsid w:val="00DA4F13"/>
    <w:rsid w:val="00DB6768"/>
    <w:rsid w:val="00DF3C71"/>
    <w:rsid w:val="00E15E7D"/>
    <w:rsid w:val="00E27C58"/>
    <w:rsid w:val="00E37B6A"/>
    <w:rsid w:val="00E60A10"/>
    <w:rsid w:val="00EA5619"/>
    <w:rsid w:val="00EA6A8F"/>
    <w:rsid w:val="00EC70C0"/>
    <w:rsid w:val="00ED2131"/>
    <w:rsid w:val="00ED3865"/>
    <w:rsid w:val="00F03BD2"/>
    <w:rsid w:val="00F40C1D"/>
    <w:rsid w:val="00F4222D"/>
    <w:rsid w:val="00F443AD"/>
    <w:rsid w:val="00F653BC"/>
    <w:rsid w:val="00FB5A89"/>
    <w:rsid w:val="00FE72B4"/>
    <w:rsid w:val="00FF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1DC8AF"/>
  <w15:docId w15:val="{CD6DA768-87F2-4D59-87A4-98538F9F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A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E60A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edelespacerserv">
    <w:name w:val="Placeholder Text"/>
    <w:basedOn w:val="Policepardfaut"/>
    <w:uiPriority w:val="99"/>
    <w:semiHidden/>
    <w:rsid w:val="00A704EB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70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04E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A4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4F13"/>
  </w:style>
  <w:style w:type="paragraph" w:styleId="Pieddepage">
    <w:name w:val="footer"/>
    <w:basedOn w:val="Normal"/>
    <w:link w:val="PieddepageCar"/>
    <w:uiPriority w:val="99"/>
    <w:unhideWhenUsed/>
    <w:rsid w:val="00DA4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4F13"/>
  </w:style>
  <w:style w:type="paragraph" w:styleId="Paragraphedeliste">
    <w:name w:val="List Paragraph"/>
    <w:basedOn w:val="Normal"/>
    <w:uiPriority w:val="34"/>
    <w:qFormat/>
    <w:rsid w:val="0096692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757C1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757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99" Type="http://schemas.openxmlformats.org/officeDocument/2006/relationships/oleObject" Target="embeddings/oleObject153.bin"/><Relationship Id="rId671" Type="http://schemas.openxmlformats.org/officeDocument/2006/relationships/oleObject" Target="embeddings/oleObject413.bin"/><Relationship Id="rId21" Type="http://schemas.openxmlformats.org/officeDocument/2006/relationships/image" Target="media/image7.wmf"/><Relationship Id="rId63" Type="http://schemas.openxmlformats.org/officeDocument/2006/relationships/image" Target="media/image28.wmf"/><Relationship Id="rId159" Type="http://schemas.openxmlformats.org/officeDocument/2006/relationships/image" Target="media/image72.wmf"/><Relationship Id="rId324" Type="http://schemas.openxmlformats.org/officeDocument/2006/relationships/image" Target="media/image153.wmf"/><Relationship Id="rId366" Type="http://schemas.openxmlformats.org/officeDocument/2006/relationships/image" Target="media/image174.wmf"/><Relationship Id="rId531" Type="http://schemas.openxmlformats.org/officeDocument/2006/relationships/image" Target="media/image243.png"/><Relationship Id="rId573" Type="http://schemas.openxmlformats.org/officeDocument/2006/relationships/oleObject" Target="embeddings/oleObject315.bin"/><Relationship Id="rId629" Type="http://schemas.openxmlformats.org/officeDocument/2006/relationships/oleObject" Target="embeddings/oleObject371.bin"/><Relationship Id="rId170" Type="http://schemas.openxmlformats.org/officeDocument/2006/relationships/image" Target="media/image77.wmf"/><Relationship Id="rId226" Type="http://schemas.openxmlformats.org/officeDocument/2006/relationships/oleObject" Target="embeddings/oleObject116.bin"/><Relationship Id="rId433" Type="http://schemas.openxmlformats.org/officeDocument/2006/relationships/image" Target="media/image203.wmf"/><Relationship Id="rId268" Type="http://schemas.openxmlformats.org/officeDocument/2006/relationships/image" Target="media/image125.wmf"/><Relationship Id="rId475" Type="http://schemas.openxmlformats.org/officeDocument/2006/relationships/oleObject" Target="embeddings/oleObject248.bin"/><Relationship Id="rId640" Type="http://schemas.openxmlformats.org/officeDocument/2006/relationships/oleObject" Target="embeddings/oleObject382.bin"/><Relationship Id="rId682" Type="http://schemas.openxmlformats.org/officeDocument/2006/relationships/oleObject" Target="embeddings/oleObject424.bin"/><Relationship Id="rId32" Type="http://schemas.openxmlformats.org/officeDocument/2006/relationships/image" Target="media/image12.wmf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4.bin"/><Relationship Id="rId335" Type="http://schemas.openxmlformats.org/officeDocument/2006/relationships/oleObject" Target="embeddings/oleObject171.bin"/><Relationship Id="rId377" Type="http://schemas.openxmlformats.org/officeDocument/2006/relationships/image" Target="media/image179.wmf"/><Relationship Id="rId500" Type="http://schemas.openxmlformats.org/officeDocument/2006/relationships/oleObject" Target="embeddings/oleObject262.bin"/><Relationship Id="rId542" Type="http://schemas.openxmlformats.org/officeDocument/2006/relationships/image" Target="media/image249.wmf"/><Relationship Id="rId584" Type="http://schemas.openxmlformats.org/officeDocument/2006/relationships/oleObject" Target="embeddings/oleObject326.bin"/><Relationship Id="rId5" Type="http://schemas.openxmlformats.org/officeDocument/2006/relationships/footnotes" Target="footnotes.xml"/><Relationship Id="rId181" Type="http://schemas.openxmlformats.org/officeDocument/2006/relationships/oleObject" Target="embeddings/oleObject93.bin"/><Relationship Id="rId237" Type="http://schemas.openxmlformats.org/officeDocument/2006/relationships/image" Target="media/image110.wmf"/><Relationship Id="rId402" Type="http://schemas.openxmlformats.org/officeDocument/2006/relationships/image" Target="media/image190.wmf"/><Relationship Id="rId279" Type="http://schemas.openxmlformats.org/officeDocument/2006/relationships/oleObject" Target="embeddings/oleObject143.bin"/><Relationship Id="rId444" Type="http://schemas.openxmlformats.org/officeDocument/2006/relationships/oleObject" Target="embeddings/oleObject231.bin"/><Relationship Id="rId486" Type="http://schemas.openxmlformats.org/officeDocument/2006/relationships/image" Target="media/image226.wmf"/><Relationship Id="rId651" Type="http://schemas.openxmlformats.org/officeDocument/2006/relationships/oleObject" Target="embeddings/oleObject393.bin"/><Relationship Id="rId693" Type="http://schemas.openxmlformats.org/officeDocument/2006/relationships/oleObject" Target="embeddings/oleObject435.bin"/><Relationship Id="rId707" Type="http://schemas.openxmlformats.org/officeDocument/2006/relationships/oleObject" Target="embeddings/oleObject449.bin"/><Relationship Id="rId43" Type="http://schemas.openxmlformats.org/officeDocument/2006/relationships/image" Target="media/image18.wmf"/><Relationship Id="rId139" Type="http://schemas.openxmlformats.org/officeDocument/2006/relationships/image" Target="media/image64.wmf"/><Relationship Id="rId290" Type="http://schemas.openxmlformats.org/officeDocument/2006/relationships/image" Target="media/image136.wmf"/><Relationship Id="rId304" Type="http://schemas.openxmlformats.org/officeDocument/2006/relationships/image" Target="media/image143.wmf"/><Relationship Id="rId346" Type="http://schemas.openxmlformats.org/officeDocument/2006/relationships/image" Target="media/image164.wmf"/><Relationship Id="rId388" Type="http://schemas.openxmlformats.org/officeDocument/2006/relationships/oleObject" Target="embeddings/oleObject199.bin"/><Relationship Id="rId511" Type="http://schemas.openxmlformats.org/officeDocument/2006/relationships/image" Target="media/image237.wmf"/><Relationship Id="rId553" Type="http://schemas.openxmlformats.org/officeDocument/2006/relationships/oleObject" Target="embeddings/oleObject295.bin"/><Relationship Id="rId609" Type="http://schemas.openxmlformats.org/officeDocument/2006/relationships/oleObject" Target="embeddings/oleObject351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75.bin"/><Relationship Id="rId192" Type="http://schemas.openxmlformats.org/officeDocument/2006/relationships/image" Target="media/image88.wmf"/><Relationship Id="rId206" Type="http://schemas.openxmlformats.org/officeDocument/2006/relationships/image" Target="media/image95.wmf"/><Relationship Id="rId413" Type="http://schemas.openxmlformats.org/officeDocument/2006/relationships/oleObject" Target="embeddings/oleObject212.bin"/><Relationship Id="rId595" Type="http://schemas.openxmlformats.org/officeDocument/2006/relationships/oleObject" Target="embeddings/oleObject337.bin"/><Relationship Id="rId248" Type="http://schemas.openxmlformats.org/officeDocument/2006/relationships/image" Target="media/image115.wmf"/><Relationship Id="rId455" Type="http://schemas.openxmlformats.org/officeDocument/2006/relationships/oleObject" Target="embeddings/oleObject238.bin"/><Relationship Id="rId497" Type="http://schemas.openxmlformats.org/officeDocument/2006/relationships/oleObject" Target="embeddings/oleObject260.bin"/><Relationship Id="rId620" Type="http://schemas.openxmlformats.org/officeDocument/2006/relationships/oleObject" Target="embeddings/oleObject362.bin"/><Relationship Id="rId662" Type="http://schemas.openxmlformats.org/officeDocument/2006/relationships/oleObject" Target="embeddings/oleObject404.bin"/><Relationship Id="rId718" Type="http://schemas.openxmlformats.org/officeDocument/2006/relationships/header" Target="header1.xml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4.bin"/><Relationship Id="rId315" Type="http://schemas.openxmlformats.org/officeDocument/2006/relationships/oleObject" Target="embeddings/oleObject161.bin"/><Relationship Id="rId357" Type="http://schemas.openxmlformats.org/officeDocument/2006/relationships/oleObject" Target="embeddings/oleObject182.bin"/><Relationship Id="rId522" Type="http://schemas.openxmlformats.org/officeDocument/2006/relationships/oleObject" Target="embeddings/oleObject276.bin"/><Relationship Id="rId54" Type="http://schemas.openxmlformats.org/officeDocument/2006/relationships/oleObject" Target="embeddings/oleObject25.bin"/><Relationship Id="rId96" Type="http://schemas.openxmlformats.org/officeDocument/2006/relationships/oleObject" Target="embeddings/oleObject47.bin"/><Relationship Id="rId161" Type="http://schemas.openxmlformats.org/officeDocument/2006/relationships/image" Target="media/image73.wmf"/><Relationship Id="rId217" Type="http://schemas.openxmlformats.org/officeDocument/2006/relationships/oleObject" Target="embeddings/oleObject111.bin"/><Relationship Id="rId399" Type="http://schemas.openxmlformats.org/officeDocument/2006/relationships/oleObject" Target="embeddings/oleObject205.bin"/><Relationship Id="rId564" Type="http://schemas.openxmlformats.org/officeDocument/2006/relationships/oleObject" Target="embeddings/oleObject306.bin"/><Relationship Id="rId259" Type="http://schemas.openxmlformats.org/officeDocument/2006/relationships/oleObject" Target="embeddings/oleObject133.bin"/><Relationship Id="rId424" Type="http://schemas.openxmlformats.org/officeDocument/2006/relationships/oleObject" Target="embeddings/oleObject218.bin"/><Relationship Id="rId466" Type="http://schemas.openxmlformats.org/officeDocument/2006/relationships/image" Target="media/image217.wmf"/><Relationship Id="rId631" Type="http://schemas.openxmlformats.org/officeDocument/2006/relationships/oleObject" Target="embeddings/oleObject373.bin"/><Relationship Id="rId673" Type="http://schemas.openxmlformats.org/officeDocument/2006/relationships/oleObject" Target="embeddings/oleObject415.bin"/><Relationship Id="rId23" Type="http://schemas.openxmlformats.org/officeDocument/2006/relationships/image" Target="media/image8.wmf"/><Relationship Id="rId119" Type="http://schemas.openxmlformats.org/officeDocument/2006/relationships/image" Target="media/image54.wmf"/><Relationship Id="rId270" Type="http://schemas.openxmlformats.org/officeDocument/2006/relationships/image" Target="media/image126.wmf"/><Relationship Id="rId326" Type="http://schemas.openxmlformats.org/officeDocument/2006/relationships/image" Target="media/image154.wmf"/><Relationship Id="rId533" Type="http://schemas.openxmlformats.org/officeDocument/2006/relationships/oleObject" Target="embeddings/oleObject283.bin"/><Relationship Id="rId65" Type="http://schemas.openxmlformats.org/officeDocument/2006/relationships/oleObject" Target="embeddings/oleObject31.bin"/><Relationship Id="rId130" Type="http://schemas.openxmlformats.org/officeDocument/2006/relationships/oleObject" Target="embeddings/oleObject65.bin"/><Relationship Id="rId368" Type="http://schemas.openxmlformats.org/officeDocument/2006/relationships/image" Target="media/image175.wmf"/><Relationship Id="rId575" Type="http://schemas.openxmlformats.org/officeDocument/2006/relationships/oleObject" Target="embeddings/oleObject317.bin"/><Relationship Id="rId172" Type="http://schemas.openxmlformats.org/officeDocument/2006/relationships/image" Target="media/image78.wmf"/><Relationship Id="rId228" Type="http://schemas.openxmlformats.org/officeDocument/2006/relationships/oleObject" Target="embeddings/oleObject117.bin"/><Relationship Id="rId435" Type="http://schemas.openxmlformats.org/officeDocument/2006/relationships/oleObject" Target="embeddings/oleObject226.bin"/><Relationship Id="rId477" Type="http://schemas.openxmlformats.org/officeDocument/2006/relationships/oleObject" Target="embeddings/oleObject250.bin"/><Relationship Id="rId600" Type="http://schemas.openxmlformats.org/officeDocument/2006/relationships/oleObject" Target="embeddings/oleObject342.bin"/><Relationship Id="rId642" Type="http://schemas.openxmlformats.org/officeDocument/2006/relationships/oleObject" Target="embeddings/oleObject384.bin"/><Relationship Id="rId684" Type="http://schemas.openxmlformats.org/officeDocument/2006/relationships/oleObject" Target="embeddings/oleObject426.bin"/><Relationship Id="rId281" Type="http://schemas.openxmlformats.org/officeDocument/2006/relationships/oleObject" Target="embeddings/oleObject144.bin"/><Relationship Id="rId337" Type="http://schemas.openxmlformats.org/officeDocument/2006/relationships/oleObject" Target="embeddings/oleObject172.bin"/><Relationship Id="rId502" Type="http://schemas.openxmlformats.org/officeDocument/2006/relationships/oleObject" Target="embeddings/oleObject264.bin"/><Relationship Id="rId34" Type="http://schemas.openxmlformats.org/officeDocument/2006/relationships/image" Target="media/image13.wmf"/><Relationship Id="rId76" Type="http://schemas.openxmlformats.org/officeDocument/2006/relationships/oleObject" Target="embeddings/oleObject37.bin"/><Relationship Id="rId141" Type="http://schemas.openxmlformats.org/officeDocument/2006/relationships/image" Target="media/image65.wmf"/><Relationship Id="rId379" Type="http://schemas.openxmlformats.org/officeDocument/2006/relationships/image" Target="media/image180.wmf"/><Relationship Id="rId544" Type="http://schemas.openxmlformats.org/officeDocument/2006/relationships/oleObject" Target="embeddings/oleObject289.bin"/><Relationship Id="rId586" Type="http://schemas.openxmlformats.org/officeDocument/2006/relationships/oleObject" Target="embeddings/oleObject328.bin"/><Relationship Id="rId7" Type="http://schemas.openxmlformats.org/officeDocument/2006/relationships/image" Target="media/image1.wmf"/><Relationship Id="rId183" Type="http://schemas.openxmlformats.org/officeDocument/2006/relationships/oleObject" Target="embeddings/oleObject94.bin"/><Relationship Id="rId239" Type="http://schemas.openxmlformats.org/officeDocument/2006/relationships/image" Target="media/image111.wmf"/><Relationship Id="rId390" Type="http://schemas.openxmlformats.org/officeDocument/2006/relationships/oleObject" Target="embeddings/oleObject200.bin"/><Relationship Id="rId404" Type="http://schemas.openxmlformats.org/officeDocument/2006/relationships/image" Target="media/image191.wmf"/><Relationship Id="rId446" Type="http://schemas.openxmlformats.org/officeDocument/2006/relationships/oleObject" Target="embeddings/oleObject232.bin"/><Relationship Id="rId611" Type="http://schemas.openxmlformats.org/officeDocument/2006/relationships/oleObject" Target="embeddings/oleObject353.bin"/><Relationship Id="rId653" Type="http://schemas.openxmlformats.org/officeDocument/2006/relationships/oleObject" Target="embeddings/oleObject395.bin"/><Relationship Id="rId250" Type="http://schemas.openxmlformats.org/officeDocument/2006/relationships/image" Target="media/image116.wmf"/><Relationship Id="rId292" Type="http://schemas.openxmlformats.org/officeDocument/2006/relationships/image" Target="media/image137.wmf"/><Relationship Id="rId306" Type="http://schemas.openxmlformats.org/officeDocument/2006/relationships/image" Target="media/image144.wmf"/><Relationship Id="rId488" Type="http://schemas.openxmlformats.org/officeDocument/2006/relationships/image" Target="media/image227.wmf"/><Relationship Id="rId695" Type="http://schemas.openxmlformats.org/officeDocument/2006/relationships/oleObject" Target="embeddings/oleObject437.bin"/><Relationship Id="rId709" Type="http://schemas.openxmlformats.org/officeDocument/2006/relationships/oleObject" Target="embeddings/oleObject451.bin"/><Relationship Id="rId45" Type="http://schemas.openxmlformats.org/officeDocument/2006/relationships/image" Target="media/image19.wmf"/><Relationship Id="rId87" Type="http://schemas.openxmlformats.org/officeDocument/2006/relationships/image" Target="media/image39.wmf"/><Relationship Id="rId110" Type="http://schemas.openxmlformats.org/officeDocument/2006/relationships/oleObject" Target="embeddings/oleObject55.bin"/><Relationship Id="rId348" Type="http://schemas.openxmlformats.org/officeDocument/2006/relationships/image" Target="media/image165.wmf"/><Relationship Id="rId513" Type="http://schemas.openxmlformats.org/officeDocument/2006/relationships/image" Target="media/image238.wmf"/><Relationship Id="rId555" Type="http://schemas.openxmlformats.org/officeDocument/2006/relationships/oleObject" Target="embeddings/oleObject297.bin"/><Relationship Id="rId597" Type="http://schemas.openxmlformats.org/officeDocument/2006/relationships/oleObject" Target="embeddings/oleObject339.bin"/><Relationship Id="rId720" Type="http://schemas.openxmlformats.org/officeDocument/2006/relationships/fontTable" Target="fontTable.xml"/><Relationship Id="rId152" Type="http://schemas.openxmlformats.org/officeDocument/2006/relationships/image" Target="media/image70.wmf"/><Relationship Id="rId194" Type="http://schemas.openxmlformats.org/officeDocument/2006/relationships/image" Target="media/image89.wmf"/><Relationship Id="rId208" Type="http://schemas.openxmlformats.org/officeDocument/2006/relationships/image" Target="media/image96.wmf"/><Relationship Id="rId415" Type="http://schemas.openxmlformats.org/officeDocument/2006/relationships/oleObject" Target="embeddings/oleObject213.bin"/><Relationship Id="rId457" Type="http://schemas.openxmlformats.org/officeDocument/2006/relationships/oleObject" Target="embeddings/oleObject239.bin"/><Relationship Id="rId622" Type="http://schemas.openxmlformats.org/officeDocument/2006/relationships/oleObject" Target="embeddings/oleObject364.bin"/><Relationship Id="rId261" Type="http://schemas.openxmlformats.org/officeDocument/2006/relationships/oleObject" Target="embeddings/oleObject134.bin"/><Relationship Id="rId499" Type="http://schemas.openxmlformats.org/officeDocument/2006/relationships/oleObject" Target="embeddings/oleObject261.bin"/><Relationship Id="rId664" Type="http://schemas.openxmlformats.org/officeDocument/2006/relationships/oleObject" Target="embeddings/oleObject406.bin"/><Relationship Id="rId14" Type="http://schemas.openxmlformats.org/officeDocument/2006/relationships/oleObject" Target="embeddings/oleObject5.bin"/><Relationship Id="rId56" Type="http://schemas.openxmlformats.org/officeDocument/2006/relationships/oleObject" Target="embeddings/oleObject26.bin"/><Relationship Id="rId317" Type="http://schemas.openxmlformats.org/officeDocument/2006/relationships/oleObject" Target="embeddings/oleObject162.bin"/><Relationship Id="rId359" Type="http://schemas.openxmlformats.org/officeDocument/2006/relationships/oleObject" Target="embeddings/oleObject183.bin"/><Relationship Id="rId524" Type="http://schemas.openxmlformats.org/officeDocument/2006/relationships/oleObject" Target="embeddings/oleObject277.bin"/><Relationship Id="rId566" Type="http://schemas.openxmlformats.org/officeDocument/2006/relationships/oleObject" Target="embeddings/oleObject308.bin"/><Relationship Id="rId98" Type="http://schemas.openxmlformats.org/officeDocument/2006/relationships/image" Target="media/image44.wmf"/><Relationship Id="rId121" Type="http://schemas.openxmlformats.org/officeDocument/2006/relationships/image" Target="media/image55.wmf"/><Relationship Id="rId163" Type="http://schemas.openxmlformats.org/officeDocument/2006/relationships/image" Target="media/image74.wmf"/><Relationship Id="rId219" Type="http://schemas.openxmlformats.org/officeDocument/2006/relationships/oleObject" Target="embeddings/oleObject112.bin"/><Relationship Id="rId370" Type="http://schemas.openxmlformats.org/officeDocument/2006/relationships/image" Target="media/image176.wmf"/><Relationship Id="rId426" Type="http://schemas.openxmlformats.org/officeDocument/2006/relationships/oleObject" Target="embeddings/oleObject220.bin"/><Relationship Id="rId633" Type="http://schemas.openxmlformats.org/officeDocument/2006/relationships/oleObject" Target="embeddings/oleObject375.bin"/><Relationship Id="rId230" Type="http://schemas.openxmlformats.org/officeDocument/2006/relationships/oleObject" Target="embeddings/oleObject118.bin"/><Relationship Id="rId468" Type="http://schemas.openxmlformats.org/officeDocument/2006/relationships/image" Target="media/image218.wmf"/><Relationship Id="rId675" Type="http://schemas.openxmlformats.org/officeDocument/2006/relationships/oleObject" Target="embeddings/oleObject417.bin"/><Relationship Id="rId25" Type="http://schemas.openxmlformats.org/officeDocument/2006/relationships/image" Target="media/image9.wmf"/><Relationship Id="rId67" Type="http://schemas.openxmlformats.org/officeDocument/2006/relationships/image" Target="media/image29.wmf"/><Relationship Id="rId272" Type="http://schemas.openxmlformats.org/officeDocument/2006/relationships/image" Target="media/image127.wmf"/><Relationship Id="rId328" Type="http://schemas.openxmlformats.org/officeDocument/2006/relationships/image" Target="media/image155.wmf"/><Relationship Id="rId535" Type="http://schemas.openxmlformats.org/officeDocument/2006/relationships/oleObject" Target="embeddings/oleObject284.bin"/><Relationship Id="rId577" Type="http://schemas.openxmlformats.org/officeDocument/2006/relationships/oleObject" Target="embeddings/oleObject319.bin"/><Relationship Id="rId700" Type="http://schemas.openxmlformats.org/officeDocument/2006/relationships/oleObject" Target="embeddings/oleObject442.bin"/><Relationship Id="rId132" Type="http://schemas.openxmlformats.org/officeDocument/2006/relationships/oleObject" Target="embeddings/oleObject66.bin"/><Relationship Id="rId174" Type="http://schemas.openxmlformats.org/officeDocument/2006/relationships/image" Target="media/image79.wmf"/><Relationship Id="rId381" Type="http://schemas.openxmlformats.org/officeDocument/2006/relationships/oleObject" Target="embeddings/oleObject195.bin"/><Relationship Id="rId602" Type="http://schemas.openxmlformats.org/officeDocument/2006/relationships/oleObject" Target="embeddings/oleObject344.bin"/><Relationship Id="rId241" Type="http://schemas.openxmlformats.org/officeDocument/2006/relationships/oleObject" Target="embeddings/oleObject124.bin"/><Relationship Id="rId437" Type="http://schemas.openxmlformats.org/officeDocument/2006/relationships/oleObject" Target="embeddings/oleObject227.bin"/><Relationship Id="rId479" Type="http://schemas.openxmlformats.org/officeDocument/2006/relationships/oleObject" Target="embeddings/oleObject251.bin"/><Relationship Id="rId644" Type="http://schemas.openxmlformats.org/officeDocument/2006/relationships/oleObject" Target="embeddings/oleObject386.bin"/><Relationship Id="rId686" Type="http://schemas.openxmlformats.org/officeDocument/2006/relationships/oleObject" Target="embeddings/oleObject428.bin"/><Relationship Id="rId36" Type="http://schemas.openxmlformats.org/officeDocument/2006/relationships/image" Target="media/image14.wmf"/><Relationship Id="rId283" Type="http://schemas.openxmlformats.org/officeDocument/2006/relationships/oleObject" Target="embeddings/oleObject145.bin"/><Relationship Id="rId339" Type="http://schemas.openxmlformats.org/officeDocument/2006/relationships/oleObject" Target="embeddings/oleObject173.bin"/><Relationship Id="rId490" Type="http://schemas.openxmlformats.org/officeDocument/2006/relationships/image" Target="media/image228.wmf"/><Relationship Id="rId504" Type="http://schemas.openxmlformats.org/officeDocument/2006/relationships/oleObject" Target="embeddings/oleObject265.bin"/><Relationship Id="rId546" Type="http://schemas.openxmlformats.org/officeDocument/2006/relationships/image" Target="media/image250.wmf"/><Relationship Id="rId711" Type="http://schemas.openxmlformats.org/officeDocument/2006/relationships/oleObject" Target="embeddings/oleObject453.bin"/><Relationship Id="rId78" Type="http://schemas.openxmlformats.org/officeDocument/2006/relationships/oleObject" Target="embeddings/oleObject38.bin"/><Relationship Id="rId101" Type="http://schemas.openxmlformats.org/officeDocument/2006/relationships/oleObject" Target="embeddings/oleObject50.bin"/><Relationship Id="rId143" Type="http://schemas.openxmlformats.org/officeDocument/2006/relationships/image" Target="media/image66.wmf"/><Relationship Id="rId185" Type="http://schemas.openxmlformats.org/officeDocument/2006/relationships/oleObject" Target="embeddings/oleObject95.bin"/><Relationship Id="rId350" Type="http://schemas.openxmlformats.org/officeDocument/2006/relationships/image" Target="media/image166.wmf"/><Relationship Id="rId406" Type="http://schemas.openxmlformats.org/officeDocument/2006/relationships/image" Target="media/image192.wmf"/><Relationship Id="rId588" Type="http://schemas.openxmlformats.org/officeDocument/2006/relationships/oleObject" Target="embeddings/oleObject330.bin"/><Relationship Id="rId9" Type="http://schemas.openxmlformats.org/officeDocument/2006/relationships/oleObject" Target="embeddings/oleObject2.bin"/><Relationship Id="rId210" Type="http://schemas.openxmlformats.org/officeDocument/2006/relationships/image" Target="media/image97.wmf"/><Relationship Id="rId392" Type="http://schemas.openxmlformats.org/officeDocument/2006/relationships/oleObject" Target="embeddings/oleObject201.bin"/><Relationship Id="rId448" Type="http://schemas.openxmlformats.org/officeDocument/2006/relationships/image" Target="media/image209.wmf"/><Relationship Id="rId613" Type="http://schemas.openxmlformats.org/officeDocument/2006/relationships/oleObject" Target="embeddings/oleObject355.bin"/><Relationship Id="rId655" Type="http://schemas.openxmlformats.org/officeDocument/2006/relationships/oleObject" Target="embeddings/oleObject397.bin"/><Relationship Id="rId697" Type="http://schemas.openxmlformats.org/officeDocument/2006/relationships/oleObject" Target="embeddings/oleObject439.bin"/><Relationship Id="rId252" Type="http://schemas.openxmlformats.org/officeDocument/2006/relationships/image" Target="media/image117.wmf"/><Relationship Id="rId294" Type="http://schemas.openxmlformats.org/officeDocument/2006/relationships/image" Target="media/image138.wmf"/><Relationship Id="rId308" Type="http://schemas.openxmlformats.org/officeDocument/2006/relationships/image" Target="media/image145.wmf"/><Relationship Id="rId515" Type="http://schemas.openxmlformats.org/officeDocument/2006/relationships/oleObject" Target="embeddings/oleObject271.bin"/><Relationship Id="rId47" Type="http://schemas.openxmlformats.org/officeDocument/2006/relationships/image" Target="media/image20.wmf"/><Relationship Id="rId89" Type="http://schemas.openxmlformats.org/officeDocument/2006/relationships/image" Target="media/image40.wmf"/><Relationship Id="rId112" Type="http://schemas.openxmlformats.org/officeDocument/2006/relationships/oleObject" Target="embeddings/oleObject56.bin"/><Relationship Id="rId154" Type="http://schemas.openxmlformats.org/officeDocument/2006/relationships/image" Target="media/image71.wmf"/><Relationship Id="rId361" Type="http://schemas.openxmlformats.org/officeDocument/2006/relationships/oleObject" Target="embeddings/oleObject184.bin"/><Relationship Id="rId557" Type="http://schemas.openxmlformats.org/officeDocument/2006/relationships/oleObject" Target="embeddings/oleObject299.bin"/><Relationship Id="rId599" Type="http://schemas.openxmlformats.org/officeDocument/2006/relationships/oleObject" Target="embeddings/oleObject341.bin"/><Relationship Id="rId196" Type="http://schemas.openxmlformats.org/officeDocument/2006/relationships/image" Target="media/image90.wmf"/><Relationship Id="rId417" Type="http://schemas.openxmlformats.org/officeDocument/2006/relationships/oleObject" Target="embeddings/oleObject214.bin"/><Relationship Id="rId459" Type="http://schemas.openxmlformats.org/officeDocument/2006/relationships/oleObject" Target="embeddings/oleObject240.bin"/><Relationship Id="rId624" Type="http://schemas.openxmlformats.org/officeDocument/2006/relationships/oleObject" Target="embeddings/oleObject366.bin"/><Relationship Id="rId666" Type="http://schemas.openxmlformats.org/officeDocument/2006/relationships/oleObject" Target="embeddings/oleObject408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3.bin"/><Relationship Id="rId263" Type="http://schemas.openxmlformats.org/officeDocument/2006/relationships/oleObject" Target="embeddings/oleObject135.bin"/><Relationship Id="rId319" Type="http://schemas.openxmlformats.org/officeDocument/2006/relationships/oleObject" Target="embeddings/oleObject163.bin"/><Relationship Id="rId470" Type="http://schemas.openxmlformats.org/officeDocument/2006/relationships/image" Target="media/image219.wmf"/><Relationship Id="rId526" Type="http://schemas.openxmlformats.org/officeDocument/2006/relationships/oleObject" Target="embeddings/oleObject279.bin"/><Relationship Id="rId58" Type="http://schemas.openxmlformats.org/officeDocument/2006/relationships/oleObject" Target="embeddings/oleObject27.bin"/><Relationship Id="rId123" Type="http://schemas.openxmlformats.org/officeDocument/2006/relationships/image" Target="media/image56.wmf"/><Relationship Id="rId330" Type="http://schemas.openxmlformats.org/officeDocument/2006/relationships/image" Target="media/image156.wmf"/><Relationship Id="rId568" Type="http://schemas.openxmlformats.org/officeDocument/2006/relationships/oleObject" Target="embeddings/oleObject310.bin"/><Relationship Id="rId165" Type="http://schemas.openxmlformats.org/officeDocument/2006/relationships/image" Target="media/image75.wmf"/><Relationship Id="rId372" Type="http://schemas.openxmlformats.org/officeDocument/2006/relationships/image" Target="media/image177.wmf"/><Relationship Id="rId428" Type="http://schemas.openxmlformats.org/officeDocument/2006/relationships/oleObject" Target="embeddings/oleObject221.bin"/><Relationship Id="rId635" Type="http://schemas.openxmlformats.org/officeDocument/2006/relationships/oleObject" Target="embeddings/oleObject377.bin"/><Relationship Id="rId677" Type="http://schemas.openxmlformats.org/officeDocument/2006/relationships/oleObject" Target="embeddings/oleObject419.bin"/><Relationship Id="rId232" Type="http://schemas.openxmlformats.org/officeDocument/2006/relationships/oleObject" Target="embeddings/oleObject119.bin"/><Relationship Id="rId274" Type="http://schemas.openxmlformats.org/officeDocument/2006/relationships/image" Target="media/image128.wmf"/><Relationship Id="rId481" Type="http://schemas.openxmlformats.org/officeDocument/2006/relationships/oleObject" Target="embeddings/oleObject252.bin"/><Relationship Id="rId702" Type="http://schemas.openxmlformats.org/officeDocument/2006/relationships/oleObject" Target="embeddings/oleObject444.bin"/><Relationship Id="rId27" Type="http://schemas.openxmlformats.org/officeDocument/2006/relationships/image" Target="media/image10.wmf"/><Relationship Id="rId69" Type="http://schemas.openxmlformats.org/officeDocument/2006/relationships/image" Target="media/image30.wmf"/><Relationship Id="rId134" Type="http://schemas.openxmlformats.org/officeDocument/2006/relationships/oleObject" Target="embeddings/oleObject67.bin"/><Relationship Id="rId537" Type="http://schemas.openxmlformats.org/officeDocument/2006/relationships/oleObject" Target="embeddings/oleObject285.bin"/><Relationship Id="rId579" Type="http://schemas.openxmlformats.org/officeDocument/2006/relationships/oleObject" Target="embeddings/oleObject321.bin"/><Relationship Id="rId80" Type="http://schemas.openxmlformats.org/officeDocument/2006/relationships/oleObject" Target="embeddings/oleObject39.bin"/><Relationship Id="rId176" Type="http://schemas.openxmlformats.org/officeDocument/2006/relationships/image" Target="media/image80.wmf"/><Relationship Id="rId341" Type="http://schemas.openxmlformats.org/officeDocument/2006/relationships/oleObject" Target="embeddings/oleObject174.bin"/><Relationship Id="rId383" Type="http://schemas.openxmlformats.org/officeDocument/2006/relationships/image" Target="media/image181.wmf"/><Relationship Id="rId439" Type="http://schemas.openxmlformats.org/officeDocument/2006/relationships/oleObject" Target="embeddings/oleObject228.bin"/><Relationship Id="rId590" Type="http://schemas.openxmlformats.org/officeDocument/2006/relationships/oleObject" Target="embeddings/oleObject332.bin"/><Relationship Id="rId604" Type="http://schemas.openxmlformats.org/officeDocument/2006/relationships/oleObject" Target="embeddings/oleObject346.bin"/><Relationship Id="rId646" Type="http://schemas.openxmlformats.org/officeDocument/2006/relationships/oleObject" Target="embeddings/oleObject388.bin"/><Relationship Id="rId201" Type="http://schemas.openxmlformats.org/officeDocument/2006/relationships/oleObject" Target="embeddings/oleObject103.bin"/><Relationship Id="rId243" Type="http://schemas.openxmlformats.org/officeDocument/2006/relationships/oleObject" Target="embeddings/oleObject125.bin"/><Relationship Id="rId285" Type="http://schemas.openxmlformats.org/officeDocument/2006/relationships/oleObject" Target="embeddings/oleObject146.bin"/><Relationship Id="rId450" Type="http://schemas.openxmlformats.org/officeDocument/2006/relationships/oleObject" Target="embeddings/oleObject235.bin"/><Relationship Id="rId506" Type="http://schemas.openxmlformats.org/officeDocument/2006/relationships/oleObject" Target="embeddings/oleObject266.bin"/><Relationship Id="rId688" Type="http://schemas.openxmlformats.org/officeDocument/2006/relationships/oleObject" Target="embeddings/oleObject430.bin"/><Relationship Id="rId38" Type="http://schemas.openxmlformats.org/officeDocument/2006/relationships/image" Target="media/image15.wmf"/><Relationship Id="rId103" Type="http://schemas.openxmlformats.org/officeDocument/2006/relationships/image" Target="media/image46.wmf"/><Relationship Id="rId310" Type="http://schemas.openxmlformats.org/officeDocument/2006/relationships/image" Target="media/image146.wmf"/><Relationship Id="rId492" Type="http://schemas.openxmlformats.org/officeDocument/2006/relationships/image" Target="media/image229.wmf"/><Relationship Id="rId548" Type="http://schemas.openxmlformats.org/officeDocument/2006/relationships/image" Target="media/image251.wmf"/><Relationship Id="rId713" Type="http://schemas.openxmlformats.org/officeDocument/2006/relationships/oleObject" Target="embeddings/oleObject455.bin"/><Relationship Id="rId91" Type="http://schemas.openxmlformats.org/officeDocument/2006/relationships/image" Target="media/image41.wmf"/><Relationship Id="rId145" Type="http://schemas.openxmlformats.org/officeDocument/2006/relationships/image" Target="media/image67.wmf"/><Relationship Id="rId187" Type="http://schemas.openxmlformats.org/officeDocument/2006/relationships/oleObject" Target="embeddings/oleObject96.bin"/><Relationship Id="rId352" Type="http://schemas.openxmlformats.org/officeDocument/2006/relationships/image" Target="media/image167.wmf"/><Relationship Id="rId394" Type="http://schemas.openxmlformats.org/officeDocument/2006/relationships/oleObject" Target="embeddings/oleObject202.bin"/><Relationship Id="rId408" Type="http://schemas.openxmlformats.org/officeDocument/2006/relationships/image" Target="media/image193.wmf"/><Relationship Id="rId615" Type="http://schemas.openxmlformats.org/officeDocument/2006/relationships/oleObject" Target="embeddings/oleObject357.bin"/><Relationship Id="rId212" Type="http://schemas.openxmlformats.org/officeDocument/2006/relationships/image" Target="media/image98.wmf"/><Relationship Id="rId254" Type="http://schemas.openxmlformats.org/officeDocument/2006/relationships/image" Target="media/image118.wmf"/><Relationship Id="rId657" Type="http://schemas.openxmlformats.org/officeDocument/2006/relationships/oleObject" Target="embeddings/oleObject399.bin"/><Relationship Id="rId699" Type="http://schemas.openxmlformats.org/officeDocument/2006/relationships/oleObject" Target="embeddings/oleObject441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7.bin"/><Relationship Id="rId296" Type="http://schemas.openxmlformats.org/officeDocument/2006/relationships/image" Target="media/image139.wmf"/><Relationship Id="rId461" Type="http://schemas.openxmlformats.org/officeDocument/2006/relationships/oleObject" Target="embeddings/oleObject241.bin"/><Relationship Id="rId517" Type="http://schemas.openxmlformats.org/officeDocument/2006/relationships/oleObject" Target="embeddings/oleObject272.bin"/><Relationship Id="rId559" Type="http://schemas.openxmlformats.org/officeDocument/2006/relationships/oleObject" Target="embeddings/oleObject301.bin"/><Relationship Id="rId60" Type="http://schemas.openxmlformats.org/officeDocument/2006/relationships/oleObject" Target="embeddings/oleObject28.bin"/><Relationship Id="rId156" Type="http://schemas.openxmlformats.org/officeDocument/2006/relationships/oleObject" Target="embeddings/oleObject79.bin"/><Relationship Id="rId198" Type="http://schemas.openxmlformats.org/officeDocument/2006/relationships/image" Target="media/image91.wmf"/><Relationship Id="rId321" Type="http://schemas.openxmlformats.org/officeDocument/2006/relationships/oleObject" Target="embeddings/oleObject164.bin"/><Relationship Id="rId363" Type="http://schemas.openxmlformats.org/officeDocument/2006/relationships/oleObject" Target="embeddings/oleObject185.bin"/><Relationship Id="rId419" Type="http://schemas.openxmlformats.org/officeDocument/2006/relationships/oleObject" Target="embeddings/oleObject215.bin"/><Relationship Id="rId570" Type="http://schemas.openxmlformats.org/officeDocument/2006/relationships/oleObject" Target="embeddings/oleObject312.bin"/><Relationship Id="rId626" Type="http://schemas.openxmlformats.org/officeDocument/2006/relationships/oleObject" Target="embeddings/oleObject368.bin"/><Relationship Id="rId223" Type="http://schemas.openxmlformats.org/officeDocument/2006/relationships/oleObject" Target="embeddings/oleObject114.bin"/><Relationship Id="rId430" Type="http://schemas.openxmlformats.org/officeDocument/2006/relationships/image" Target="media/image202.wmf"/><Relationship Id="rId668" Type="http://schemas.openxmlformats.org/officeDocument/2006/relationships/oleObject" Target="embeddings/oleObject410.bin"/><Relationship Id="rId18" Type="http://schemas.openxmlformats.org/officeDocument/2006/relationships/oleObject" Target="embeddings/oleObject7.bin"/><Relationship Id="rId265" Type="http://schemas.openxmlformats.org/officeDocument/2006/relationships/oleObject" Target="embeddings/oleObject136.bin"/><Relationship Id="rId472" Type="http://schemas.openxmlformats.org/officeDocument/2006/relationships/image" Target="media/image220.wmf"/><Relationship Id="rId528" Type="http://schemas.openxmlformats.org/officeDocument/2006/relationships/oleObject" Target="embeddings/oleObject281.bin"/><Relationship Id="rId125" Type="http://schemas.openxmlformats.org/officeDocument/2006/relationships/image" Target="media/image57.wmf"/><Relationship Id="rId167" Type="http://schemas.openxmlformats.org/officeDocument/2006/relationships/image" Target="media/image76.wmf"/><Relationship Id="rId332" Type="http://schemas.openxmlformats.org/officeDocument/2006/relationships/image" Target="media/image157.wmf"/><Relationship Id="rId374" Type="http://schemas.openxmlformats.org/officeDocument/2006/relationships/oleObject" Target="embeddings/oleObject191.bin"/><Relationship Id="rId581" Type="http://schemas.openxmlformats.org/officeDocument/2006/relationships/oleObject" Target="embeddings/oleObject323.bin"/><Relationship Id="rId71" Type="http://schemas.openxmlformats.org/officeDocument/2006/relationships/image" Target="media/image31.wmf"/><Relationship Id="rId234" Type="http://schemas.openxmlformats.org/officeDocument/2006/relationships/oleObject" Target="embeddings/oleObject120.bin"/><Relationship Id="rId637" Type="http://schemas.openxmlformats.org/officeDocument/2006/relationships/oleObject" Target="embeddings/oleObject379.bin"/><Relationship Id="rId679" Type="http://schemas.openxmlformats.org/officeDocument/2006/relationships/oleObject" Target="embeddings/oleObject421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76" Type="http://schemas.openxmlformats.org/officeDocument/2006/relationships/image" Target="media/image129.wmf"/><Relationship Id="rId441" Type="http://schemas.openxmlformats.org/officeDocument/2006/relationships/image" Target="media/image206.wmf"/><Relationship Id="rId483" Type="http://schemas.openxmlformats.org/officeDocument/2006/relationships/oleObject" Target="embeddings/oleObject253.bin"/><Relationship Id="rId539" Type="http://schemas.openxmlformats.org/officeDocument/2006/relationships/oleObject" Target="embeddings/oleObject286.bin"/><Relationship Id="rId690" Type="http://schemas.openxmlformats.org/officeDocument/2006/relationships/oleObject" Target="embeddings/oleObject432.bin"/><Relationship Id="rId704" Type="http://schemas.openxmlformats.org/officeDocument/2006/relationships/oleObject" Target="embeddings/oleObject446.bin"/><Relationship Id="rId40" Type="http://schemas.openxmlformats.org/officeDocument/2006/relationships/image" Target="media/image16.wmf"/><Relationship Id="rId136" Type="http://schemas.openxmlformats.org/officeDocument/2006/relationships/oleObject" Target="embeddings/oleObject68.bin"/><Relationship Id="rId178" Type="http://schemas.openxmlformats.org/officeDocument/2006/relationships/image" Target="media/image81.wmf"/><Relationship Id="rId301" Type="http://schemas.openxmlformats.org/officeDocument/2006/relationships/oleObject" Target="embeddings/oleObject154.bin"/><Relationship Id="rId343" Type="http://schemas.openxmlformats.org/officeDocument/2006/relationships/oleObject" Target="embeddings/oleObject175.bin"/><Relationship Id="rId550" Type="http://schemas.openxmlformats.org/officeDocument/2006/relationships/image" Target="media/image252.wmf"/><Relationship Id="rId82" Type="http://schemas.openxmlformats.org/officeDocument/2006/relationships/oleObject" Target="embeddings/oleObject40.bin"/><Relationship Id="rId203" Type="http://schemas.openxmlformats.org/officeDocument/2006/relationships/oleObject" Target="embeddings/oleObject104.bin"/><Relationship Id="rId385" Type="http://schemas.openxmlformats.org/officeDocument/2006/relationships/image" Target="media/image182.wmf"/><Relationship Id="rId592" Type="http://schemas.openxmlformats.org/officeDocument/2006/relationships/oleObject" Target="embeddings/oleObject334.bin"/><Relationship Id="rId606" Type="http://schemas.openxmlformats.org/officeDocument/2006/relationships/oleObject" Target="embeddings/oleObject348.bin"/><Relationship Id="rId648" Type="http://schemas.openxmlformats.org/officeDocument/2006/relationships/oleObject" Target="embeddings/oleObject390.bin"/><Relationship Id="rId245" Type="http://schemas.openxmlformats.org/officeDocument/2006/relationships/oleObject" Target="embeddings/oleObject126.bin"/><Relationship Id="rId287" Type="http://schemas.openxmlformats.org/officeDocument/2006/relationships/oleObject" Target="embeddings/oleObject147.bin"/><Relationship Id="rId410" Type="http://schemas.openxmlformats.org/officeDocument/2006/relationships/image" Target="media/image194.wmf"/><Relationship Id="rId452" Type="http://schemas.openxmlformats.org/officeDocument/2006/relationships/image" Target="media/image210.wmf"/><Relationship Id="rId494" Type="http://schemas.openxmlformats.org/officeDocument/2006/relationships/image" Target="media/image230.wmf"/><Relationship Id="rId508" Type="http://schemas.openxmlformats.org/officeDocument/2006/relationships/oleObject" Target="embeddings/oleObject267.bin"/><Relationship Id="rId715" Type="http://schemas.openxmlformats.org/officeDocument/2006/relationships/oleObject" Target="embeddings/oleObject457.bin"/><Relationship Id="rId105" Type="http://schemas.openxmlformats.org/officeDocument/2006/relationships/image" Target="media/image47.wmf"/><Relationship Id="rId147" Type="http://schemas.openxmlformats.org/officeDocument/2006/relationships/image" Target="media/image68.wmf"/><Relationship Id="rId312" Type="http://schemas.openxmlformats.org/officeDocument/2006/relationships/image" Target="media/image147.wmf"/><Relationship Id="rId354" Type="http://schemas.openxmlformats.org/officeDocument/2006/relationships/image" Target="media/image168.wmf"/><Relationship Id="rId51" Type="http://schemas.openxmlformats.org/officeDocument/2006/relationships/image" Target="media/image22.wmf"/><Relationship Id="rId93" Type="http://schemas.openxmlformats.org/officeDocument/2006/relationships/image" Target="media/image42.wmf"/><Relationship Id="rId189" Type="http://schemas.openxmlformats.org/officeDocument/2006/relationships/oleObject" Target="embeddings/oleObject97.bin"/><Relationship Id="rId396" Type="http://schemas.openxmlformats.org/officeDocument/2006/relationships/oleObject" Target="embeddings/oleObject203.bin"/><Relationship Id="rId561" Type="http://schemas.openxmlformats.org/officeDocument/2006/relationships/oleObject" Target="embeddings/oleObject303.bin"/><Relationship Id="rId617" Type="http://schemas.openxmlformats.org/officeDocument/2006/relationships/oleObject" Target="embeddings/oleObject359.bin"/><Relationship Id="rId659" Type="http://schemas.openxmlformats.org/officeDocument/2006/relationships/oleObject" Target="embeddings/oleObject401.bin"/><Relationship Id="rId3" Type="http://schemas.openxmlformats.org/officeDocument/2006/relationships/settings" Target="settings.xml"/><Relationship Id="rId214" Type="http://schemas.openxmlformats.org/officeDocument/2006/relationships/image" Target="media/image99.wmf"/><Relationship Id="rId235" Type="http://schemas.openxmlformats.org/officeDocument/2006/relationships/image" Target="media/image109.wmf"/><Relationship Id="rId256" Type="http://schemas.openxmlformats.org/officeDocument/2006/relationships/image" Target="media/image119.wmf"/><Relationship Id="rId277" Type="http://schemas.openxmlformats.org/officeDocument/2006/relationships/oleObject" Target="embeddings/oleObject142.bin"/><Relationship Id="rId298" Type="http://schemas.openxmlformats.org/officeDocument/2006/relationships/image" Target="media/image140.wmf"/><Relationship Id="rId400" Type="http://schemas.openxmlformats.org/officeDocument/2006/relationships/image" Target="media/image189.wmf"/><Relationship Id="rId421" Type="http://schemas.openxmlformats.org/officeDocument/2006/relationships/image" Target="media/image199.wmf"/><Relationship Id="rId442" Type="http://schemas.openxmlformats.org/officeDocument/2006/relationships/oleObject" Target="embeddings/oleObject230.bin"/><Relationship Id="rId463" Type="http://schemas.openxmlformats.org/officeDocument/2006/relationships/oleObject" Target="embeddings/oleObject242.bin"/><Relationship Id="rId484" Type="http://schemas.openxmlformats.org/officeDocument/2006/relationships/image" Target="media/image225.wmf"/><Relationship Id="rId519" Type="http://schemas.openxmlformats.org/officeDocument/2006/relationships/oleObject" Target="embeddings/oleObject274.bin"/><Relationship Id="rId670" Type="http://schemas.openxmlformats.org/officeDocument/2006/relationships/oleObject" Target="embeddings/oleObject412.bin"/><Relationship Id="rId705" Type="http://schemas.openxmlformats.org/officeDocument/2006/relationships/oleObject" Target="embeddings/oleObject447.bin"/><Relationship Id="rId116" Type="http://schemas.openxmlformats.org/officeDocument/2006/relationships/oleObject" Target="embeddings/oleObject58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81.bin"/><Relationship Id="rId302" Type="http://schemas.openxmlformats.org/officeDocument/2006/relationships/image" Target="media/image142.wmf"/><Relationship Id="rId323" Type="http://schemas.openxmlformats.org/officeDocument/2006/relationships/oleObject" Target="embeddings/oleObject165.bin"/><Relationship Id="rId344" Type="http://schemas.openxmlformats.org/officeDocument/2006/relationships/image" Target="media/image163.wmf"/><Relationship Id="rId530" Type="http://schemas.openxmlformats.org/officeDocument/2006/relationships/oleObject" Target="embeddings/oleObject282.bin"/><Relationship Id="rId691" Type="http://schemas.openxmlformats.org/officeDocument/2006/relationships/oleObject" Target="embeddings/oleObject433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7.wmf"/><Relationship Id="rId179" Type="http://schemas.openxmlformats.org/officeDocument/2006/relationships/oleObject" Target="embeddings/oleObject92.bin"/><Relationship Id="rId365" Type="http://schemas.openxmlformats.org/officeDocument/2006/relationships/oleObject" Target="embeddings/oleObject186.bin"/><Relationship Id="rId386" Type="http://schemas.openxmlformats.org/officeDocument/2006/relationships/oleObject" Target="embeddings/oleObject198.bin"/><Relationship Id="rId551" Type="http://schemas.openxmlformats.org/officeDocument/2006/relationships/oleObject" Target="embeddings/oleObject293.bin"/><Relationship Id="rId572" Type="http://schemas.openxmlformats.org/officeDocument/2006/relationships/oleObject" Target="embeddings/oleObject314.bin"/><Relationship Id="rId593" Type="http://schemas.openxmlformats.org/officeDocument/2006/relationships/oleObject" Target="embeddings/oleObject335.bin"/><Relationship Id="rId607" Type="http://schemas.openxmlformats.org/officeDocument/2006/relationships/oleObject" Target="embeddings/oleObject349.bin"/><Relationship Id="rId628" Type="http://schemas.openxmlformats.org/officeDocument/2006/relationships/oleObject" Target="embeddings/oleObject370.bin"/><Relationship Id="rId649" Type="http://schemas.openxmlformats.org/officeDocument/2006/relationships/oleObject" Target="embeddings/oleObject391.bin"/><Relationship Id="rId190" Type="http://schemas.openxmlformats.org/officeDocument/2006/relationships/image" Target="media/image87.wmf"/><Relationship Id="rId204" Type="http://schemas.openxmlformats.org/officeDocument/2006/relationships/image" Target="media/image94.wmf"/><Relationship Id="rId225" Type="http://schemas.openxmlformats.org/officeDocument/2006/relationships/image" Target="media/image104.wmf"/><Relationship Id="rId246" Type="http://schemas.openxmlformats.org/officeDocument/2006/relationships/image" Target="media/image114.wmf"/><Relationship Id="rId267" Type="http://schemas.openxmlformats.org/officeDocument/2006/relationships/oleObject" Target="embeddings/oleObject137.bin"/><Relationship Id="rId288" Type="http://schemas.openxmlformats.org/officeDocument/2006/relationships/image" Target="media/image135.wmf"/><Relationship Id="rId411" Type="http://schemas.openxmlformats.org/officeDocument/2006/relationships/oleObject" Target="embeddings/oleObject211.bin"/><Relationship Id="rId432" Type="http://schemas.openxmlformats.org/officeDocument/2006/relationships/oleObject" Target="embeddings/oleObject224.bin"/><Relationship Id="rId453" Type="http://schemas.openxmlformats.org/officeDocument/2006/relationships/oleObject" Target="embeddings/oleObject237.bin"/><Relationship Id="rId474" Type="http://schemas.openxmlformats.org/officeDocument/2006/relationships/image" Target="media/image221.wmf"/><Relationship Id="rId509" Type="http://schemas.openxmlformats.org/officeDocument/2006/relationships/image" Target="media/image236.wmf"/><Relationship Id="rId660" Type="http://schemas.openxmlformats.org/officeDocument/2006/relationships/oleObject" Target="embeddings/oleObject402.bin"/><Relationship Id="rId106" Type="http://schemas.openxmlformats.org/officeDocument/2006/relationships/oleObject" Target="embeddings/oleObject53.bin"/><Relationship Id="rId127" Type="http://schemas.openxmlformats.org/officeDocument/2006/relationships/image" Target="media/image58.wmf"/><Relationship Id="rId313" Type="http://schemas.openxmlformats.org/officeDocument/2006/relationships/oleObject" Target="embeddings/oleObject160.bin"/><Relationship Id="rId495" Type="http://schemas.openxmlformats.org/officeDocument/2006/relationships/oleObject" Target="embeddings/oleObject259.bin"/><Relationship Id="rId681" Type="http://schemas.openxmlformats.org/officeDocument/2006/relationships/oleObject" Target="embeddings/oleObject423.bin"/><Relationship Id="rId716" Type="http://schemas.openxmlformats.org/officeDocument/2006/relationships/oleObject" Target="embeddings/oleObject458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4.bin"/><Relationship Id="rId73" Type="http://schemas.openxmlformats.org/officeDocument/2006/relationships/image" Target="media/image32.wmf"/><Relationship Id="rId94" Type="http://schemas.openxmlformats.org/officeDocument/2006/relationships/oleObject" Target="embeddings/oleObject46.bin"/><Relationship Id="rId148" Type="http://schemas.openxmlformats.org/officeDocument/2006/relationships/oleObject" Target="embeddings/oleObject74.bin"/><Relationship Id="rId169" Type="http://schemas.openxmlformats.org/officeDocument/2006/relationships/oleObject" Target="embeddings/oleObject87.bin"/><Relationship Id="rId334" Type="http://schemas.openxmlformats.org/officeDocument/2006/relationships/image" Target="media/image158.wmf"/><Relationship Id="rId355" Type="http://schemas.openxmlformats.org/officeDocument/2006/relationships/oleObject" Target="embeddings/oleObject181.bin"/><Relationship Id="rId376" Type="http://schemas.openxmlformats.org/officeDocument/2006/relationships/oleObject" Target="embeddings/oleObject192.bin"/><Relationship Id="rId397" Type="http://schemas.openxmlformats.org/officeDocument/2006/relationships/oleObject" Target="embeddings/oleObject204.bin"/><Relationship Id="rId520" Type="http://schemas.openxmlformats.org/officeDocument/2006/relationships/image" Target="media/image240.wmf"/><Relationship Id="rId541" Type="http://schemas.openxmlformats.org/officeDocument/2006/relationships/oleObject" Target="embeddings/oleObject287.bin"/><Relationship Id="rId562" Type="http://schemas.openxmlformats.org/officeDocument/2006/relationships/oleObject" Target="embeddings/oleObject304.bin"/><Relationship Id="rId583" Type="http://schemas.openxmlformats.org/officeDocument/2006/relationships/oleObject" Target="embeddings/oleObject325.bin"/><Relationship Id="rId618" Type="http://schemas.openxmlformats.org/officeDocument/2006/relationships/oleObject" Target="embeddings/oleObject360.bin"/><Relationship Id="rId639" Type="http://schemas.openxmlformats.org/officeDocument/2006/relationships/oleObject" Target="embeddings/oleObject381.bin"/><Relationship Id="rId4" Type="http://schemas.openxmlformats.org/officeDocument/2006/relationships/webSettings" Target="webSettings.xml"/><Relationship Id="rId180" Type="http://schemas.openxmlformats.org/officeDocument/2006/relationships/image" Target="media/image82.wmf"/><Relationship Id="rId215" Type="http://schemas.openxmlformats.org/officeDocument/2006/relationships/oleObject" Target="embeddings/oleObject110.bin"/><Relationship Id="rId236" Type="http://schemas.openxmlformats.org/officeDocument/2006/relationships/oleObject" Target="embeddings/oleObject121.bin"/><Relationship Id="rId257" Type="http://schemas.openxmlformats.org/officeDocument/2006/relationships/oleObject" Target="embeddings/oleObject132.bin"/><Relationship Id="rId278" Type="http://schemas.openxmlformats.org/officeDocument/2006/relationships/image" Target="media/image130.wmf"/><Relationship Id="rId401" Type="http://schemas.openxmlformats.org/officeDocument/2006/relationships/oleObject" Target="embeddings/oleObject206.bin"/><Relationship Id="rId422" Type="http://schemas.openxmlformats.org/officeDocument/2006/relationships/oleObject" Target="embeddings/oleObject217.bin"/><Relationship Id="rId443" Type="http://schemas.openxmlformats.org/officeDocument/2006/relationships/image" Target="media/image207.wmf"/><Relationship Id="rId464" Type="http://schemas.openxmlformats.org/officeDocument/2006/relationships/image" Target="media/image216.wmf"/><Relationship Id="rId650" Type="http://schemas.openxmlformats.org/officeDocument/2006/relationships/oleObject" Target="embeddings/oleObject392.bin"/><Relationship Id="rId303" Type="http://schemas.openxmlformats.org/officeDocument/2006/relationships/oleObject" Target="embeddings/oleObject155.bin"/><Relationship Id="rId485" Type="http://schemas.openxmlformats.org/officeDocument/2006/relationships/oleObject" Target="embeddings/oleObject254.bin"/><Relationship Id="rId692" Type="http://schemas.openxmlformats.org/officeDocument/2006/relationships/oleObject" Target="embeddings/oleObject434.bin"/><Relationship Id="rId706" Type="http://schemas.openxmlformats.org/officeDocument/2006/relationships/oleObject" Target="embeddings/oleObject448.bin"/><Relationship Id="rId42" Type="http://schemas.openxmlformats.org/officeDocument/2006/relationships/image" Target="media/image17.png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9.bin"/><Relationship Id="rId345" Type="http://schemas.openxmlformats.org/officeDocument/2006/relationships/oleObject" Target="embeddings/oleObject176.bin"/><Relationship Id="rId387" Type="http://schemas.openxmlformats.org/officeDocument/2006/relationships/image" Target="media/image183.wmf"/><Relationship Id="rId510" Type="http://schemas.openxmlformats.org/officeDocument/2006/relationships/oleObject" Target="embeddings/oleObject268.bin"/><Relationship Id="rId552" Type="http://schemas.openxmlformats.org/officeDocument/2006/relationships/oleObject" Target="embeddings/oleObject294.bin"/><Relationship Id="rId594" Type="http://schemas.openxmlformats.org/officeDocument/2006/relationships/oleObject" Target="embeddings/oleObject336.bin"/><Relationship Id="rId608" Type="http://schemas.openxmlformats.org/officeDocument/2006/relationships/oleObject" Target="embeddings/oleObject350.bin"/><Relationship Id="rId191" Type="http://schemas.openxmlformats.org/officeDocument/2006/relationships/oleObject" Target="embeddings/oleObject98.bin"/><Relationship Id="rId205" Type="http://schemas.openxmlformats.org/officeDocument/2006/relationships/oleObject" Target="embeddings/oleObject105.bin"/><Relationship Id="rId247" Type="http://schemas.openxmlformats.org/officeDocument/2006/relationships/oleObject" Target="embeddings/oleObject127.bin"/><Relationship Id="rId412" Type="http://schemas.openxmlformats.org/officeDocument/2006/relationships/image" Target="media/image195.wmf"/><Relationship Id="rId107" Type="http://schemas.openxmlformats.org/officeDocument/2006/relationships/image" Target="media/image48.wmf"/><Relationship Id="rId289" Type="http://schemas.openxmlformats.org/officeDocument/2006/relationships/oleObject" Target="embeddings/oleObject148.bin"/><Relationship Id="rId454" Type="http://schemas.openxmlformats.org/officeDocument/2006/relationships/image" Target="media/image211.wmf"/><Relationship Id="rId496" Type="http://schemas.openxmlformats.org/officeDocument/2006/relationships/image" Target="media/image231.wmf"/><Relationship Id="rId661" Type="http://schemas.openxmlformats.org/officeDocument/2006/relationships/oleObject" Target="embeddings/oleObject403.bin"/><Relationship Id="rId717" Type="http://schemas.openxmlformats.org/officeDocument/2006/relationships/oleObject" Target="embeddings/oleObject459.bin"/><Relationship Id="rId11" Type="http://schemas.openxmlformats.org/officeDocument/2006/relationships/image" Target="media/image2.wmf"/><Relationship Id="rId53" Type="http://schemas.openxmlformats.org/officeDocument/2006/relationships/image" Target="media/image23.wmf"/><Relationship Id="rId149" Type="http://schemas.openxmlformats.org/officeDocument/2006/relationships/image" Target="media/image69.wmf"/><Relationship Id="rId314" Type="http://schemas.openxmlformats.org/officeDocument/2006/relationships/image" Target="media/image148.wmf"/><Relationship Id="rId356" Type="http://schemas.openxmlformats.org/officeDocument/2006/relationships/image" Target="media/image169.wmf"/><Relationship Id="rId398" Type="http://schemas.openxmlformats.org/officeDocument/2006/relationships/image" Target="media/image188.wmf"/><Relationship Id="rId521" Type="http://schemas.openxmlformats.org/officeDocument/2006/relationships/oleObject" Target="embeddings/oleObject275.bin"/><Relationship Id="rId563" Type="http://schemas.openxmlformats.org/officeDocument/2006/relationships/oleObject" Target="embeddings/oleObject305.bin"/><Relationship Id="rId619" Type="http://schemas.openxmlformats.org/officeDocument/2006/relationships/oleObject" Target="embeddings/oleObject361.bin"/><Relationship Id="rId95" Type="http://schemas.openxmlformats.org/officeDocument/2006/relationships/image" Target="media/image43.wmf"/><Relationship Id="rId160" Type="http://schemas.openxmlformats.org/officeDocument/2006/relationships/oleObject" Target="embeddings/oleObject82.bin"/><Relationship Id="rId216" Type="http://schemas.openxmlformats.org/officeDocument/2006/relationships/image" Target="media/image100.wmf"/><Relationship Id="rId423" Type="http://schemas.openxmlformats.org/officeDocument/2006/relationships/image" Target="media/image200.wmf"/><Relationship Id="rId258" Type="http://schemas.openxmlformats.org/officeDocument/2006/relationships/image" Target="media/image120.wmf"/><Relationship Id="rId465" Type="http://schemas.openxmlformats.org/officeDocument/2006/relationships/oleObject" Target="embeddings/oleObject243.bin"/><Relationship Id="rId630" Type="http://schemas.openxmlformats.org/officeDocument/2006/relationships/oleObject" Target="embeddings/oleObject372.bin"/><Relationship Id="rId672" Type="http://schemas.openxmlformats.org/officeDocument/2006/relationships/oleObject" Target="embeddings/oleObject414.bin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9.bin"/><Relationship Id="rId325" Type="http://schemas.openxmlformats.org/officeDocument/2006/relationships/oleObject" Target="embeddings/oleObject166.bin"/><Relationship Id="rId367" Type="http://schemas.openxmlformats.org/officeDocument/2006/relationships/oleObject" Target="embeddings/oleObject187.bin"/><Relationship Id="rId532" Type="http://schemas.openxmlformats.org/officeDocument/2006/relationships/image" Target="media/image244.wmf"/><Relationship Id="rId574" Type="http://schemas.openxmlformats.org/officeDocument/2006/relationships/oleObject" Target="embeddings/oleObject316.bin"/><Relationship Id="rId171" Type="http://schemas.openxmlformats.org/officeDocument/2006/relationships/oleObject" Target="embeddings/oleObject88.bin"/><Relationship Id="rId227" Type="http://schemas.openxmlformats.org/officeDocument/2006/relationships/image" Target="media/image105.wmf"/><Relationship Id="rId269" Type="http://schemas.openxmlformats.org/officeDocument/2006/relationships/oleObject" Target="embeddings/oleObject138.bin"/><Relationship Id="rId434" Type="http://schemas.openxmlformats.org/officeDocument/2006/relationships/oleObject" Target="embeddings/oleObject225.bin"/><Relationship Id="rId476" Type="http://schemas.openxmlformats.org/officeDocument/2006/relationships/oleObject" Target="embeddings/oleObject249.bin"/><Relationship Id="rId641" Type="http://schemas.openxmlformats.org/officeDocument/2006/relationships/oleObject" Target="embeddings/oleObject383.bin"/><Relationship Id="rId683" Type="http://schemas.openxmlformats.org/officeDocument/2006/relationships/oleObject" Target="embeddings/oleObject425.bin"/><Relationship Id="rId33" Type="http://schemas.openxmlformats.org/officeDocument/2006/relationships/oleObject" Target="embeddings/oleObject15.bin"/><Relationship Id="rId129" Type="http://schemas.openxmlformats.org/officeDocument/2006/relationships/image" Target="media/image59.wmf"/><Relationship Id="rId280" Type="http://schemas.openxmlformats.org/officeDocument/2006/relationships/image" Target="media/image131.wmf"/><Relationship Id="rId336" Type="http://schemas.openxmlformats.org/officeDocument/2006/relationships/image" Target="media/image159.wmf"/><Relationship Id="rId501" Type="http://schemas.openxmlformats.org/officeDocument/2006/relationships/oleObject" Target="embeddings/oleObject263.bin"/><Relationship Id="rId543" Type="http://schemas.openxmlformats.org/officeDocument/2006/relationships/oleObject" Target="embeddings/oleObject288.bin"/><Relationship Id="rId75" Type="http://schemas.openxmlformats.org/officeDocument/2006/relationships/image" Target="media/image33.wmf"/><Relationship Id="rId140" Type="http://schemas.openxmlformats.org/officeDocument/2006/relationships/oleObject" Target="embeddings/oleObject70.bin"/><Relationship Id="rId182" Type="http://schemas.openxmlformats.org/officeDocument/2006/relationships/image" Target="media/image83.wmf"/><Relationship Id="rId378" Type="http://schemas.openxmlformats.org/officeDocument/2006/relationships/oleObject" Target="embeddings/oleObject193.bin"/><Relationship Id="rId403" Type="http://schemas.openxmlformats.org/officeDocument/2006/relationships/oleObject" Target="embeddings/oleObject207.bin"/><Relationship Id="rId585" Type="http://schemas.openxmlformats.org/officeDocument/2006/relationships/oleObject" Target="embeddings/oleObject327.bin"/><Relationship Id="rId6" Type="http://schemas.openxmlformats.org/officeDocument/2006/relationships/endnotes" Target="endnotes.xml"/><Relationship Id="rId238" Type="http://schemas.openxmlformats.org/officeDocument/2006/relationships/oleObject" Target="embeddings/oleObject122.bin"/><Relationship Id="rId445" Type="http://schemas.openxmlformats.org/officeDocument/2006/relationships/image" Target="media/image208.wmf"/><Relationship Id="rId487" Type="http://schemas.openxmlformats.org/officeDocument/2006/relationships/oleObject" Target="embeddings/oleObject255.bin"/><Relationship Id="rId610" Type="http://schemas.openxmlformats.org/officeDocument/2006/relationships/oleObject" Target="embeddings/oleObject352.bin"/><Relationship Id="rId652" Type="http://schemas.openxmlformats.org/officeDocument/2006/relationships/oleObject" Target="embeddings/oleObject394.bin"/><Relationship Id="rId694" Type="http://schemas.openxmlformats.org/officeDocument/2006/relationships/oleObject" Target="embeddings/oleObject436.bin"/><Relationship Id="rId708" Type="http://schemas.openxmlformats.org/officeDocument/2006/relationships/oleObject" Target="embeddings/oleObject450.bin"/><Relationship Id="rId291" Type="http://schemas.openxmlformats.org/officeDocument/2006/relationships/oleObject" Target="embeddings/oleObject149.bin"/><Relationship Id="rId305" Type="http://schemas.openxmlformats.org/officeDocument/2006/relationships/oleObject" Target="embeddings/oleObject156.bin"/><Relationship Id="rId347" Type="http://schemas.openxmlformats.org/officeDocument/2006/relationships/oleObject" Target="embeddings/oleObject177.bin"/><Relationship Id="rId512" Type="http://schemas.openxmlformats.org/officeDocument/2006/relationships/oleObject" Target="embeddings/oleObject269.bin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2.bin"/><Relationship Id="rId151" Type="http://schemas.openxmlformats.org/officeDocument/2006/relationships/oleObject" Target="embeddings/oleObject76.bin"/><Relationship Id="rId389" Type="http://schemas.openxmlformats.org/officeDocument/2006/relationships/image" Target="media/image184.wmf"/><Relationship Id="rId554" Type="http://schemas.openxmlformats.org/officeDocument/2006/relationships/oleObject" Target="embeddings/oleObject296.bin"/><Relationship Id="rId596" Type="http://schemas.openxmlformats.org/officeDocument/2006/relationships/oleObject" Target="embeddings/oleObject338.bin"/><Relationship Id="rId193" Type="http://schemas.openxmlformats.org/officeDocument/2006/relationships/oleObject" Target="embeddings/oleObject99.bin"/><Relationship Id="rId207" Type="http://schemas.openxmlformats.org/officeDocument/2006/relationships/oleObject" Target="embeddings/oleObject106.bin"/><Relationship Id="rId249" Type="http://schemas.openxmlformats.org/officeDocument/2006/relationships/oleObject" Target="embeddings/oleObject128.bin"/><Relationship Id="rId414" Type="http://schemas.openxmlformats.org/officeDocument/2006/relationships/image" Target="media/image196.wmf"/><Relationship Id="rId456" Type="http://schemas.openxmlformats.org/officeDocument/2006/relationships/image" Target="media/image212.wmf"/><Relationship Id="rId498" Type="http://schemas.openxmlformats.org/officeDocument/2006/relationships/image" Target="media/image232.wmf"/><Relationship Id="rId621" Type="http://schemas.openxmlformats.org/officeDocument/2006/relationships/oleObject" Target="embeddings/oleObject363.bin"/><Relationship Id="rId663" Type="http://schemas.openxmlformats.org/officeDocument/2006/relationships/oleObject" Target="embeddings/oleObject405.bin"/><Relationship Id="rId13" Type="http://schemas.openxmlformats.org/officeDocument/2006/relationships/image" Target="media/image3.wmf"/><Relationship Id="rId109" Type="http://schemas.openxmlformats.org/officeDocument/2006/relationships/image" Target="media/image49.wmf"/><Relationship Id="rId260" Type="http://schemas.openxmlformats.org/officeDocument/2006/relationships/image" Target="media/image121.wmf"/><Relationship Id="rId316" Type="http://schemas.openxmlformats.org/officeDocument/2006/relationships/image" Target="media/image149.wmf"/><Relationship Id="rId523" Type="http://schemas.openxmlformats.org/officeDocument/2006/relationships/image" Target="media/image241.wmf"/><Relationship Id="rId719" Type="http://schemas.openxmlformats.org/officeDocument/2006/relationships/footer" Target="footer1.xml"/><Relationship Id="rId55" Type="http://schemas.openxmlformats.org/officeDocument/2006/relationships/image" Target="media/image24.wmf"/><Relationship Id="rId97" Type="http://schemas.openxmlformats.org/officeDocument/2006/relationships/oleObject" Target="embeddings/oleObject48.bin"/><Relationship Id="rId120" Type="http://schemas.openxmlformats.org/officeDocument/2006/relationships/oleObject" Target="embeddings/oleObject60.bin"/><Relationship Id="rId358" Type="http://schemas.openxmlformats.org/officeDocument/2006/relationships/image" Target="media/image170.wmf"/><Relationship Id="rId565" Type="http://schemas.openxmlformats.org/officeDocument/2006/relationships/oleObject" Target="embeddings/oleObject307.bin"/><Relationship Id="rId162" Type="http://schemas.openxmlformats.org/officeDocument/2006/relationships/oleObject" Target="embeddings/oleObject83.bin"/><Relationship Id="rId218" Type="http://schemas.openxmlformats.org/officeDocument/2006/relationships/image" Target="media/image101.wmf"/><Relationship Id="rId425" Type="http://schemas.openxmlformats.org/officeDocument/2006/relationships/oleObject" Target="embeddings/oleObject219.bin"/><Relationship Id="rId467" Type="http://schemas.openxmlformats.org/officeDocument/2006/relationships/oleObject" Target="embeddings/oleObject244.bin"/><Relationship Id="rId632" Type="http://schemas.openxmlformats.org/officeDocument/2006/relationships/oleObject" Target="embeddings/oleObject374.bin"/><Relationship Id="rId271" Type="http://schemas.openxmlformats.org/officeDocument/2006/relationships/oleObject" Target="embeddings/oleObject139.bin"/><Relationship Id="rId674" Type="http://schemas.openxmlformats.org/officeDocument/2006/relationships/oleObject" Target="embeddings/oleObject416.bin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2.bin"/><Relationship Id="rId131" Type="http://schemas.openxmlformats.org/officeDocument/2006/relationships/image" Target="media/image60.wmf"/><Relationship Id="rId327" Type="http://schemas.openxmlformats.org/officeDocument/2006/relationships/oleObject" Target="embeddings/oleObject167.bin"/><Relationship Id="rId369" Type="http://schemas.openxmlformats.org/officeDocument/2006/relationships/oleObject" Target="embeddings/oleObject188.bin"/><Relationship Id="rId534" Type="http://schemas.openxmlformats.org/officeDocument/2006/relationships/image" Target="media/image245.wmf"/><Relationship Id="rId576" Type="http://schemas.openxmlformats.org/officeDocument/2006/relationships/oleObject" Target="embeddings/oleObject318.bin"/><Relationship Id="rId173" Type="http://schemas.openxmlformats.org/officeDocument/2006/relationships/oleObject" Target="embeddings/oleObject89.bin"/><Relationship Id="rId229" Type="http://schemas.openxmlformats.org/officeDocument/2006/relationships/image" Target="media/image106.wmf"/><Relationship Id="rId380" Type="http://schemas.openxmlformats.org/officeDocument/2006/relationships/oleObject" Target="embeddings/oleObject194.bin"/><Relationship Id="rId436" Type="http://schemas.openxmlformats.org/officeDocument/2006/relationships/image" Target="media/image204.wmf"/><Relationship Id="rId601" Type="http://schemas.openxmlformats.org/officeDocument/2006/relationships/oleObject" Target="embeddings/oleObject343.bin"/><Relationship Id="rId643" Type="http://schemas.openxmlformats.org/officeDocument/2006/relationships/oleObject" Target="embeddings/oleObject385.bin"/><Relationship Id="rId240" Type="http://schemas.openxmlformats.org/officeDocument/2006/relationships/oleObject" Target="embeddings/oleObject123.bin"/><Relationship Id="rId478" Type="http://schemas.openxmlformats.org/officeDocument/2006/relationships/image" Target="media/image222.wmf"/><Relationship Id="rId685" Type="http://schemas.openxmlformats.org/officeDocument/2006/relationships/oleObject" Target="embeddings/oleObject427.bin"/><Relationship Id="rId35" Type="http://schemas.openxmlformats.org/officeDocument/2006/relationships/oleObject" Target="embeddings/oleObject16.bin"/><Relationship Id="rId77" Type="http://schemas.openxmlformats.org/officeDocument/2006/relationships/image" Target="media/image34.wmf"/><Relationship Id="rId100" Type="http://schemas.openxmlformats.org/officeDocument/2006/relationships/image" Target="media/image45.wmf"/><Relationship Id="rId282" Type="http://schemas.openxmlformats.org/officeDocument/2006/relationships/image" Target="media/image132.wmf"/><Relationship Id="rId338" Type="http://schemas.openxmlformats.org/officeDocument/2006/relationships/image" Target="media/image160.wmf"/><Relationship Id="rId503" Type="http://schemas.openxmlformats.org/officeDocument/2006/relationships/image" Target="media/image233.wmf"/><Relationship Id="rId545" Type="http://schemas.openxmlformats.org/officeDocument/2006/relationships/oleObject" Target="embeddings/oleObject290.bin"/><Relationship Id="rId587" Type="http://schemas.openxmlformats.org/officeDocument/2006/relationships/oleObject" Target="embeddings/oleObject329.bin"/><Relationship Id="rId710" Type="http://schemas.openxmlformats.org/officeDocument/2006/relationships/oleObject" Target="embeddings/oleObject452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71.bin"/><Relationship Id="rId184" Type="http://schemas.openxmlformats.org/officeDocument/2006/relationships/image" Target="media/image84.wmf"/><Relationship Id="rId391" Type="http://schemas.openxmlformats.org/officeDocument/2006/relationships/image" Target="media/image185.wmf"/><Relationship Id="rId405" Type="http://schemas.openxmlformats.org/officeDocument/2006/relationships/oleObject" Target="embeddings/oleObject208.bin"/><Relationship Id="rId447" Type="http://schemas.openxmlformats.org/officeDocument/2006/relationships/oleObject" Target="embeddings/oleObject233.bin"/><Relationship Id="rId612" Type="http://schemas.openxmlformats.org/officeDocument/2006/relationships/oleObject" Target="embeddings/oleObject354.bin"/><Relationship Id="rId251" Type="http://schemas.openxmlformats.org/officeDocument/2006/relationships/oleObject" Target="embeddings/oleObject129.bin"/><Relationship Id="rId489" Type="http://schemas.openxmlformats.org/officeDocument/2006/relationships/oleObject" Target="embeddings/oleObject256.bin"/><Relationship Id="rId654" Type="http://schemas.openxmlformats.org/officeDocument/2006/relationships/oleObject" Target="embeddings/oleObject396.bin"/><Relationship Id="rId696" Type="http://schemas.openxmlformats.org/officeDocument/2006/relationships/oleObject" Target="embeddings/oleObject438.bin"/><Relationship Id="rId46" Type="http://schemas.openxmlformats.org/officeDocument/2006/relationships/oleObject" Target="embeddings/oleObject21.bin"/><Relationship Id="rId293" Type="http://schemas.openxmlformats.org/officeDocument/2006/relationships/oleObject" Target="embeddings/oleObject150.bin"/><Relationship Id="rId307" Type="http://schemas.openxmlformats.org/officeDocument/2006/relationships/oleObject" Target="embeddings/oleObject157.bin"/><Relationship Id="rId349" Type="http://schemas.openxmlformats.org/officeDocument/2006/relationships/oleObject" Target="embeddings/oleObject178.bin"/><Relationship Id="rId514" Type="http://schemas.openxmlformats.org/officeDocument/2006/relationships/oleObject" Target="embeddings/oleObject270.bin"/><Relationship Id="rId556" Type="http://schemas.openxmlformats.org/officeDocument/2006/relationships/oleObject" Target="embeddings/oleObject298.bin"/><Relationship Id="rId721" Type="http://schemas.openxmlformats.org/officeDocument/2006/relationships/theme" Target="theme/theme1.xml"/><Relationship Id="rId88" Type="http://schemas.openxmlformats.org/officeDocument/2006/relationships/oleObject" Target="embeddings/oleObject43.bin"/><Relationship Id="rId111" Type="http://schemas.openxmlformats.org/officeDocument/2006/relationships/image" Target="media/image50.wmf"/><Relationship Id="rId153" Type="http://schemas.openxmlformats.org/officeDocument/2006/relationships/oleObject" Target="embeddings/oleObject77.bin"/><Relationship Id="rId195" Type="http://schemas.openxmlformats.org/officeDocument/2006/relationships/oleObject" Target="embeddings/oleObject100.bin"/><Relationship Id="rId209" Type="http://schemas.openxmlformats.org/officeDocument/2006/relationships/oleObject" Target="embeddings/oleObject107.bin"/><Relationship Id="rId360" Type="http://schemas.openxmlformats.org/officeDocument/2006/relationships/image" Target="media/image171.wmf"/><Relationship Id="rId416" Type="http://schemas.openxmlformats.org/officeDocument/2006/relationships/image" Target="media/image197.wmf"/><Relationship Id="rId598" Type="http://schemas.openxmlformats.org/officeDocument/2006/relationships/oleObject" Target="embeddings/oleObject340.bin"/><Relationship Id="rId220" Type="http://schemas.openxmlformats.org/officeDocument/2006/relationships/image" Target="media/image102.wmf"/><Relationship Id="rId458" Type="http://schemas.openxmlformats.org/officeDocument/2006/relationships/image" Target="media/image213.wmf"/><Relationship Id="rId623" Type="http://schemas.openxmlformats.org/officeDocument/2006/relationships/oleObject" Target="embeddings/oleObject365.bin"/><Relationship Id="rId665" Type="http://schemas.openxmlformats.org/officeDocument/2006/relationships/oleObject" Target="embeddings/oleObject407.bin"/><Relationship Id="rId15" Type="http://schemas.openxmlformats.org/officeDocument/2006/relationships/image" Target="media/image4.wmf"/><Relationship Id="rId57" Type="http://schemas.openxmlformats.org/officeDocument/2006/relationships/image" Target="media/image25.wmf"/><Relationship Id="rId262" Type="http://schemas.openxmlformats.org/officeDocument/2006/relationships/image" Target="media/image122.wmf"/><Relationship Id="rId318" Type="http://schemas.openxmlformats.org/officeDocument/2006/relationships/image" Target="media/image150.wmf"/><Relationship Id="rId525" Type="http://schemas.openxmlformats.org/officeDocument/2006/relationships/oleObject" Target="embeddings/oleObject278.bin"/><Relationship Id="rId567" Type="http://schemas.openxmlformats.org/officeDocument/2006/relationships/oleObject" Target="embeddings/oleObject309.bin"/><Relationship Id="rId99" Type="http://schemas.openxmlformats.org/officeDocument/2006/relationships/oleObject" Target="embeddings/oleObject49.bin"/><Relationship Id="rId122" Type="http://schemas.openxmlformats.org/officeDocument/2006/relationships/oleObject" Target="embeddings/oleObject61.bin"/><Relationship Id="rId164" Type="http://schemas.openxmlformats.org/officeDocument/2006/relationships/oleObject" Target="embeddings/oleObject84.bin"/><Relationship Id="rId371" Type="http://schemas.openxmlformats.org/officeDocument/2006/relationships/oleObject" Target="embeddings/oleObject189.bin"/><Relationship Id="rId427" Type="http://schemas.openxmlformats.org/officeDocument/2006/relationships/image" Target="media/image201.wmf"/><Relationship Id="rId469" Type="http://schemas.openxmlformats.org/officeDocument/2006/relationships/oleObject" Target="embeddings/oleObject245.bin"/><Relationship Id="rId634" Type="http://schemas.openxmlformats.org/officeDocument/2006/relationships/oleObject" Target="embeddings/oleObject376.bin"/><Relationship Id="rId676" Type="http://schemas.openxmlformats.org/officeDocument/2006/relationships/oleObject" Target="embeddings/oleObject418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07.wmf"/><Relationship Id="rId273" Type="http://schemas.openxmlformats.org/officeDocument/2006/relationships/oleObject" Target="embeddings/oleObject140.bin"/><Relationship Id="rId329" Type="http://schemas.openxmlformats.org/officeDocument/2006/relationships/oleObject" Target="embeddings/oleObject168.bin"/><Relationship Id="rId480" Type="http://schemas.openxmlformats.org/officeDocument/2006/relationships/image" Target="media/image223.wmf"/><Relationship Id="rId536" Type="http://schemas.openxmlformats.org/officeDocument/2006/relationships/image" Target="media/image246.wmf"/><Relationship Id="rId701" Type="http://schemas.openxmlformats.org/officeDocument/2006/relationships/oleObject" Target="embeddings/oleObject443.bin"/><Relationship Id="rId68" Type="http://schemas.openxmlformats.org/officeDocument/2006/relationships/oleObject" Target="embeddings/oleObject33.bin"/><Relationship Id="rId133" Type="http://schemas.openxmlformats.org/officeDocument/2006/relationships/image" Target="media/image61.wmf"/><Relationship Id="rId175" Type="http://schemas.openxmlformats.org/officeDocument/2006/relationships/oleObject" Target="embeddings/oleObject90.bin"/><Relationship Id="rId340" Type="http://schemas.openxmlformats.org/officeDocument/2006/relationships/image" Target="media/image161.wmf"/><Relationship Id="rId578" Type="http://schemas.openxmlformats.org/officeDocument/2006/relationships/oleObject" Target="embeddings/oleObject320.bin"/><Relationship Id="rId200" Type="http://schemas.openxmlformats.org/officeDocument/2006/relationships/image" Target="media/image92.wmf"/><Relationship Id="rId382" Type="http://schemas.openxmlformats.org/officeDocument/2006/relationships/oleObject" Target="embeddings/oleObject196.bin"/><Relationship Id="rId438" Type="http://schemas.openxmlformats.org/officeDocument/2006/relationships/image" Target="media/image205.wmf"/><Relationship Id="rId603" Type="http://schemas.openxmlformats.org/officeDocument/2006/relationships/oleObject" Target="embeddings/oleObject345.bin"/><Relationship Id="rId645" Type="http://schemas.openxmlformats.org/officeDocument/2006/relationships/oleObject" Target="embeddings/oleObject387.bin"/><Relationship Id="rId687" Type="http://schemas.openxmlformats.org/officeDocument/2006/relationships/oleObject" Target="embeddings/oleObject429.bin"/><Relationship Id="rId242" Type="http://schemas.openxmlformats.org/officeDocument/2006/relationships/image" Target="media/image112.wmf"/><Relationship Id="rId284" Type="http://schemas.openxmlformats.org/officeDocument/2006/relationships/image" Target="media/image133.wmf"/><Relationship Id="rId491" Type="http://schemas.openxmlformats.org/officeDocument/2006/relationships/oleObject" Target="embeddings/oleObject257.bin"/><Relationship Id="rId505" Type="http://schemas.openxmlformats.org/officeDocument/2006/relationships/image" Target="media/image234.wmf"/><Relationship Id="rId712" Type="http://schemas.openxmlformats.org/officeDocument/2006/relationships/oleObject" Target="embeddings/oleObject454.bin"/><Relationship Id="rId37" Type="http://schemas.openxmlformats.org/officeDocument/2006/relationships/oleObject" Target="embeddings/oleObject17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1.bin"/><Relationship Id="rId144" Type="http://schemas.openxmlformats.org/officeDocument/2006/relationships/oleObject" Target="embeddings/oleObject72.bin"/><Relationship Id="rId547" Type="http://schemas.openxmlformats.org/officeDocument/2006/relationships/oleObject" Target="embeddings/oleObject291.bin"/><Relationship Id="rId589" Type="http://schemas.openxmlformats.org/officeDocument/2006/relationships/oleObject" Target="embeddings/oleObject331.bin"/><Relationship Id="rId90" Type="http://schemas.openxmlformats.org/officeDocument/2006/relationships/oleObject" Target="embeddings/oleObject44.bin"/><Relationship Id="rId186" Type="http://schemas.openxmlformats.org/officeDocument/2006/relationships/image" Target="media/image85.wmf"/><Relationship Id="rId351" Type="http://schemas.openxmlformats.org/officeDocument/2006/relationships/oleObject" Target="embeddings/oleObject179.bin"/><Relationship Id="rId393" Type="http://schemas.openxmlformats.org/officeDocument/2006/relationships/image" Target="media/image186.wmf"/><Relationship Id="rId407" Type="http://schemas.openxmlformats.org/officeDocument/2006/relationships/oleObject" Target="embeddings/oleObject209.bin"/><Relationship Id="rId449" Type="http://schemas.openxmlformats.org/officeDocument/2006/relationships/oleObject" Target="embeddings/oleObject234.bin"/><Relationship Id="rId614" Type="http://schemas.openxmlformats.org/officeDocument/2006/relationships/oleObject" Target="embeddings/oleObject356.bin"/><Relationship Id="rId656" Type="http://schemas.openxmlformats.org/officeDocument/2006/relationships/oleObject" Target="embeddings/oleObject398.bin"/><Relationship Id="rId211" Type="http://schemas.openxmlformats.org/officeDocument/2006/relationships/oleObject" Target="embeddings/oleObject108.bin"/><Relationship Id="rId253" Type="http://schemas.openxmlformats.org/officeDocument/2006/relationships/oleObject" Target="embeddings/oleObject130.bin"/><Relationship Id="rId295" Type="http://schemas.openxmlformats.org/officeDocument/2006/relationships/oleObject" Target="embeddings/oleObject151.bin"/><Relationship Id="rId309" Type="http://schemas.openxmlformats.org/officeDocument/2006/relationships/oleObject" Target="embeddings/oleObject158.bin"/><Relationship Id="rId460" Type="http://schemas.openxmlformats.org/officeDocument/2006/relationships/image" Target="media/image214.wmf"/><Relationship Id="rId516" Type="http://schemas.openxmlformats.org/officeDocument/2006/relationships/image" Target="media/image239.wmf"/><Relationship Id="rId698" Type="http://schemas.openxmlformats.org/officeDocument/2006/relationships/oleObject" Target="embeddings/oleObject440.bin"/><Relationship Id="rId48" Type="http://schemas.openxmlformats.org/officeDocument/2006/relationships/oleObject" Target="embeddings/oleObject22.bin"/><Relationship Id="rId113" Type="http://schemas.openxmlformats.org/officeDocument/2006/relationships/image" Target="media/image51.wmf"/><Relationship Id="rId320" Type="http://schemas.openxmlformats.org/officeDocument/2006/relationships/image" Target="media/image151.wmf"/><Relationship Id="rId558" Type="http://schemas.openxmlformats.org/officeDocument/2006/relationships/oleObject" Target="embeddings/oleObject300.bin"/><Relationship Id="rId155" Type="http://schemas.openxmlformats.org/officeDocument/2006/relationships/oleObject" Target="embeddings/oleObject78.bin"/><Relationship Id="rId197" Type="http://schemas.openxmlformats.org/officeDocument/2006/relationships/oleObject" Target="embeddings/oleObject101.bin"/><Relationship Id="rId362" Type="http://schemas.openxmlformats.org/officeDocument/2006/relationships/image" Target="media/image172.wmf"/><Relationship Id="rId418" Type="http://schemas.openxmlformats.org/officeDocument/2006/relationships/image" Target="media/image198.wmf"/><Relationship Id="rId625" Type="http://schemas.openxmlformats.org/officeDocument/2006/relationships/oleObject" Target="embeddings/oleObject367.bin"/><Relationship Id="rId222" Type="http://schemas.openxmlformats.org/officeDocument/2006/relationships/image" Target="media/image103.wmf"/><Relationship Id="rId264" Type="http://schemas.openxmlformats.org/officeDocument/2006/relationships/image" Target="media/image123.wmf"/><Relationship Id="rId471" Type="http://schemas.openxmlformats.org/officeDocument/2006/relationships/oleObject" Target="embeddings/oleObject246.bin"/><Relationship Id="rId667" Type="http://schemas.openxmlformats.org/officeDocument/2006/relationships/oleObject" Target="embeddings/oleObject409.bin"/><Relationship Id="rId17" Type="http://schemas.openxmlformats.org/officeDocument/2006/relationships/image" Target="media/image5.wmf"/><Relationship Id="rId59" Type="http://schemas.openxmlformats.org/officeDocument/2006/relationships/image" Target="media/image26.wmf"/><Relationship Id="rId124" Type="http://schemas.openxmlformats.org/officeDocument/2006/relationships/oleObject" Target="embeddings/oleObject62.bin"/><Relationship Id="rId527" Type="http://schemas.openxmlformats.org/officeDocument/2006/relationships/oleObject" Target="embeddings/oleObject280.bin"/><Relationship Id="rId569" Type="http://schemas.openxmlformats.org/officeDocument/2006/relationships/oleObject" Target="embeddings/oleObject311.bin"/><Relationship Id="rId70" Type="http://schemas.openxmlformats.org/officeDocument/2006/relationships/oleObject" Target="embeddings/oleObject34.bin"/><Relationship Id="rId166" Type="http://schemas.openxmlformats.org/officeDocument/2006/relationships/oleObject" Target="embeddings/oleObject85.bin"/><Relationship Id="rId331" Type="http://schemas.openxmlformats.org/officeDocument/2006/relationships/oleObject" Target="embeddings/oleObject169.bin"/><Relationship Id="rId373" Type="http://schemas.openxmlformats.org/officeDocument/2006/relationships/oleObject" Target="embeddings/oleObject190.bin"/><Relationship Id="rId429" Type="http://schemas.openxmlformats.org/officeDocument/2006/relationships/oleObject" Target="embeddings/oleObject222.bin"/><Relationship Id="rId580" Type="http://schemas.openxmlformats.org/officeDocument/2006/relationships/oleObject" Target="embeddings/oleObject322.bin"/><Relationship Id="rId636" Type="http://schemas.openxmlformats.org/officeDocument/2006/relationships/oleObject" Target="embeddings/oleObject378.bin"/><Relationship Id="rId1" Type="http://schemas.openxmlformats.org/officeDocument/2006/relationships/numbering" Target="numbering.xml"/><Relationship Id="rId233" Type="http://schemas.openxmlformats.org/officeDocument/2006/relationships/image" Target="media/image108.wmf"/><Relationship Id="rId440" Type="http://schemas.openxmlformats.org/officeDocument/2006/relationships/oleObject" Target="embeddings/oleObject229.bin"/><Relationship Id="rId678" Type="http://schemas.openxmlformats.org/officeDocument/2006/relationships/oleObject" Target="embeddings/oleObject420.bin"/><Relationship Id="rId28" Type="http://schemas.openxmlformats.org/officeDocument/2006/relationships/oleObject" Target="embeddings/oleObject12.bin"/><Relationship Id="rId275" Type="http://schemas.openxmlformats.org/officeDocument/2006/relationships/oleObject" Target="embeddings/oleObject141.bin"/><Relationship Id="rId300" Type="http://schemas.openxmlformats.org/officeDocument/2006/relationships/image" Target="media/image141.wmf"/><Relationship Id="rId482" Type="http://schemas.openxmlformats.org/officeDocument/2006/relationships/image" Target="media/image224.wmf"/><Relationship Id="rId538" Type="http://schemas.openxmlformats.org/officeDocument/2006/relationships/image" Target="media/image247.wmf"/><Relationship Id="rId703" Type="http://schemas.openxmlformats.org/officeDocument/2006/relationships/oleObject" Target="embeddings/oleObject445.bin"/><Relationship Id="rId81" Type="http://schemas.openxmlformats.org/officeDocument/2006/relationships/image" Target="media/image36.wmf"/><Relationship Id="rId135" Type="http://schemas.openxmlformats.org/officeDocument/2006/relationships/image" Target="media/image62.wmf"/><Relationship Id="rId177" Type="http://schemas.openxmlformats.org/officeDocument/2006/relationships/oleObject" Target="embeddings/oleObject91.bin"/><Relationship Id="rId342" Type="http://schemas.openxmlformats.org/officeDocument/2006/relationships/image" Target="media/image162.wmf"/><Relationship Id="rId384" Type="http://schemas.openxmlformats.org/officeDocument/2006/relationships/oleObject" Target="embeddings/oleObject197.bin"/><Relationship Id="rId591" Type="http://schemas.openxmlformats.org/officeDocument/2006/relationships/oleObject" Target="embeddings/oleObject333.bin"/><Relationship Id="rId605" Type="http://schemas.openxmlformats.org/officeDocument/2006/relationships/oleObject" Target="embeddings/oleObject347.bin"/><Relationship Id="rId202" Type="http://schemas.openxmlformats.org/officeDocument/2006/relationships/image" Target="media/image93.wmf"/><Relationship Id="rId244" Type="http://schemas.openxmlformats.org/officeDocument/2006/relationships/image" Target="media/image113.wmf"/><Relationship Id="rId647" Type="http://schemas.openxmlformats.org/officeDocument/2006/relationships/oleObject" Target="embeddings/oleObject389.bin"/><Relationship Id="rId689" Type="http://schemas.openxmlformats.org/officeDocument/2006/relationships/oleObject" Target="embeddings/oleObject431.bin"/><Relationship Id="rId39" Type="http://schemas.openxmlformats.org/officeDocument/2006/relationships/oleObject" Target="embeddings/oleObject18.bin"/><Relationship Id="rId286" Type="http://schemas.openxmlformats.org/officeDocument/2006/relationships/image" Target="media/image134.wmf"/><Relationship Id="rId451" Type="http://schemas.openxmlformats.org/officeDocument/2006/relationships/oleObject" Target="embeddings/oleObject236.bin"/><Relationship Id="rId493" Type="http://schemas.openxmlformats.org/officeDocument/2006/relationships/oleObject" Target="embeddings/oleObject258.bin"/><Relationship Id="rId507" Type="http://schemas.openxmlformats.org/officeDocument/2006/relationships/image" Target="media/image235.wmf"/><Relationship Id="rId549" Type="http://schemas.openxmlformats.org/officeDocument/2006/relationships/oleObject" Target="embeddings/oleObject292.bin"/><Relationship Id="rId714" Type="http://schemas.openxmlformats.org/officeDocument/2006/relationships/oleObject" Target="embeddings/oleObject456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2.bin"/><Relationship Id="rId146" Type="http://schemas.openxmlformats.org/officeDocument/2006/relationships/oleObject" Target="embeddings/oleObject73.bin"/><Relationship Id="rId188" Type="http://schemas.openxmlformats.org/officeDocument/2006/relationships/image" Target="media/image86.wmf"/><Relationship Id="rId311" Type="http://schemas.openxmlformats.org/officeDocument/2006/relationships/oleObject" Target="embeddings/oleObject159.bin"/><Relationship Id="rId353" Type="http://schemas.openxmlformats.org/officeDocument/2006/relationships/oleObject" Target="embeddings/oleObject180.bin"/><Relationship Id="rId395" Type="http://schemas.openxmlformats.org/officeDocument/2006/relationships/image" Target="media/image187.wmf"/><Relationship Id="rId409" Type="http://schemas.openxmlformats.org/officeDocument/2006/relationships/oleObject" Target="embeddings/oleObject210.bin"/><Relationship Id="rId560" Type="http://schemas.openxmlformats.org/officeDocument/2006/relationships/oleObject" Target="embeddings/oleObject302.bin"/><Relationship Id="rId92" Type="http://schemas.openxmlformats.org/officeDocument/2006/relationships/oleObject" Target="embeddings/oleObject45.bin"/><Relationship Id="rId213" Type="http://schemas.openxmlformats.org/officeDocument/2006/relationships/oleObject" Target="embeddings/oleObject109.bin"/><Relationship Id="rId420" Type="http://schemas.openxmlformats.org/officeDocument/2006/relationships/oleObject" Target="embeddings/oleObject216.bin"/><Relationship Id="rId616" Type="http://schemas.openxmlformats.org/officeDocument/2006/relationships/oleObject" Target="embeddings/oleObject358.bin"/><Relationship Id="rId658" Type="http://schemas.openxmlformats.org/officeDocument/2006/relationships/oleObject" Target="embeddings/oleObject400.bin"/><Relationship Id="rId255" Type="http://schemas.openxmlformats.org/officeDocument/2006/relationships/oleObject" Target="embeddings/oleObject131.bin"/><Relationship Id="rId297" Type="http://schemas.openxmlformats.org/officeDocument/2006/relationships/oleObject" Target="embeddings/oleObject152.bin"/><Relationship Id="rId462" Type="http://schemas.openxmlformats.org/officeDocument/2006/relationships/image" Target="media/image215.wmf"/><Relationship Id="rId518" Type="http://schemas.openxmlformats.org/officeDocument/2006/relationships/oleObject" Target="embeddings/oleObject273.bin"/><Relationship Id="rId115" Type="http://schemas.openxmlformats.org/officeDocument/2006/relationships/image" Target="media/image52.wmf"/><Relationship Id="rId157" Type="http://schemas.openxmlformats.org/officeDocument/2006/relationships/oleObject" Target="embeddings/oleObject80.bin"/><Relationship Id="rId322" Type="http://schemas.openxmlformats.org/officeDocument/2006/relationships/image" Target="media/image152.wmf"/><Relationship Id="rId364" Type="http://schemas.openxmlformats.org/officeDocument/2006/relationships/image" Target="media/image173.wmf"/><Relationship Id="rId61" Type="http://schemas.openxmlformats.org/officeDocument/2006/relationships/image" Target="media/image27.wmf"/><Relationship Id="rId199" Type="http://schemas.openxmlformats.org/officeDocument/2006/relationships/oleObject" Target="embeddings/oleObject102.bin"/><Relationship Id="rId571" Type="http://schemas.openxmlformats.org/officeDocument/2006/relationships/oleObject" Target="embeddings/oleObject313.bin"/><Relationship Id="rId627" Type="http://schemas.openxmlformats.org/officeDocument/2006/relationships/oleObject" Target="embeddings/oleObject369.bin"/><Relationship Id="rId669" Type="http://schemas.openxmlformats.org/officeDocument/2006/relationships/oleObject" Target="embeddings/oleObject411.bin"/><Relationship Id="rId19" Type="http://schemas.openxmlformats.org/officeDocument/2006/relationships/image" Target="media/image6.wmf"/><Relationship Id="rId224" Type="http://schemas.openxmlformats.org/officeDocument/2006/relationships/oleObject" Target="embeddings/oleObject115.bin"/><Relationship Id="rId266" Type="http://schemas.openxmlformats.org/officeDocument/2006/relationships/image" Target="media/image124.wmf"/><Relationship Id="rId431" Type="http://schemas.openxmlformats.org/officeDocument/2006/relationships/oleObject" Target="embeddings/oleObject223.bin"/><Relationship Id="rId473" Type="http://schemas.openxmlformats.org/officeDocument/2006/relationships/oleObject" Target="embeddings/oleObject247.bin"/><Relationship Id="rId529" Type="http://schemas.openxmlformats.org/officeDocument/2006/relationships/image" Target="media/image242.wmf"/><Relationship Id="rId680" Type="http://schemas.openxmlformats.org/officeDocument/2006/relationships/oleObject" Target="embeddings/oleObject422.bin"/><Relationship Id="rId30" Type="http://schemas.openxmlformats.org/officeDocument/2006/relationships/image" Target="media/image11.wmf"/><Relationship Id="rId126" Type="http://schemas.openxmlformats.org/officeDocument/2006/relationships/oleObject" Target="embeddings/oleObject63.bin"/><Relationship Id="rId168" Type="http://schemas.openxmlformats.org/officeDocument/2006/relationships/oleObject" Target="embeddings/oleObject86.bin"/><Relationship Id="rId333" Type="http://schemas.openxmlformats.org/officeDocument/2006/relationships/oleObject" Target="embeddings/oleObject170.bin"/><Relationship Id="rId540" Type="http://schemas.openxmlformats.org/officeDocument/2006/relationships/image" Target="media/image248.wmf"/><Relationship Id="rId72" Type="http://schemas.openxmlformats.org/officeDocument/2006/relationships/oleObject" Target="embeddings/oleObject35.bin"/><Relationship Id="rId375" Type="http://schemas.openxmlformats.org/officeDocument/2006/relationships/image" Target="media/image178.wmf"/><Relationship Id="rId582" Type="http://schemas.openxmlformats.org/officeDocument/2006/relationships/oleObject" Target="embeddings/oleObject324.bin"/><Relationship Id="rId638" Type="http://schemas.openxmlformats.org/officeDocument/2006/relationships/oleObject" Target="embeddings/oleObject380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acebook.com/mebarki.fatima3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605;&#1584;&#1603;&#1585;&#1577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مذكرة.dotx</Template>
  <TotalTime>195</TotalTime>
  <Pages>27</Pages>
  <Words>5923</Words>
  <Characters>32580</Characters>
  <Application>Microsoft Office Word</Application>
  <DocSecurity>0</DocSecurity>
  <Lines>271</Lines>
  <Paragraphs>76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m_cad</dc:creator>
  <cp:lastModifiedBy>m_cad</cp:lastModifiedBy>
  <cp:revision>34</cp:revision>
  <cp:lastPrinted>2024-12-08T12:57:00Z</cp:lastPrinted>
  <dcterms:created xsi:type="dcterms:W3CDTF">2024-10-11T20:42:00Z</dcterms:created>
  <dcterms:modified xsi:type="dcterms:W3CDTF">2024-12-08T13:33:00Z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