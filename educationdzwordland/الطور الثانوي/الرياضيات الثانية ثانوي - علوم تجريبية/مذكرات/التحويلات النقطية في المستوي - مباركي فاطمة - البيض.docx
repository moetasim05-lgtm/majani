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93233" w14:textId="77777777" w:rsidR="00812CC5" w:rsidRDefault="00812CC5" w:rsidP="00E60A10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35B83C15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44D2B6BE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7D657463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7D0697F3" w14:textId="311FC8BD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  <w:r>
        <w:rPr>
          <w:rFonts w:ascii="Amiri" w:hAnsi="Amiri" w:cs="Amiri" w:hint="cs"/>
          <w:b/>
          <w:bCs/>
          <w:color w:val="FF0000"/>
          <w:sz w:val="28"/>
          <w:szCs w:val="28"/>
          <w:rtl/>
        </w:rPr>
        <w:t xml:space="preserve">   </w:t>
      </w:r>
    </w:p>
    <w:p w14:paraId="55E887CB" w14:textId="4A2CDFDC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  <w:r>
        <w:rPr>
          <w:rFonts w:ascii="Amiri" w:hAnsi="Amiri" w:cs="Amiri" w:hint="cs"/>
          <w:b/>
          <w:bCs/>
          <w:color w:val="FF0000"/>
          <w:sz w:val="28"/>
          <w:szCs w:val="28"/>
          <w:rtl/>
        </w:rPr>
        <w:t xml:space="preserve">         </w:t>
      </w:r>
      <w:r w:rsidRPr="00812CC5">
        <w:rPr>
          <w:rFonts w:ascii="Amiri" w:hAnsi="Amiri" w:cs="Amiri" w:hint="cs"/>
          <w:b/>
          <w:bCs/>
          <w:color w:val="FF0000"/>
          <w:sz w:val="96"/>
          <w:szCs w:val="96"/>
          <w:rtl/>
        </w:rPr>
        <w:t>التحويلات النقطية في المستوي</w:t>
      </w:r>
    </w:p>
    <w:p w14:paraId="044ADC6E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0FFB9F56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30EFE1EC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081A5F05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219A074D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634A7971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19535BEF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012B4010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45938829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4790C581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4794C769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36AD3260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16B364FC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5D410E3E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42EEED0F" w14:textId="6F225310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  <w:r>
        <w:rPr>
          <w:rFonts w:ascii="Amiri" w:hAnsi="Amiri" w:cs="Amiri" w:hint="cs"/>
          <w:b/>
          <w:bCs/>
          <w:color w:val="FF0000"/>
          <w:sz w:val="28"/>
          <w:szCs w:val="28"/>
          <w:rtl/>
        </w:rPr>
        <w:t xml:space="preserve">            </w:t>
      </w:r>
      <w:r w:rsidRPr="00812CC5">
        <w:rPr>
          <w:rFonts w:ascii="Amiri" w:hAnsi="Amiri" w:cs="Amiri" w:hint="cs"/>
          <w:b/>
          <w:bCs/>
          <w:color w:val="FF0000"/>
          <w:sz w:val="36"/>
          <w:szCs w:val="36"/>
          <w:rtl/>
        </w:rPr>
        <w:t>ما جاء في المنهاج فيما يخص هذا المحور:</w:t>
      </w:r>
    </w:p>
    <w:p w14:paraId="6E634262" w14:textId="3B7A2CDD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  <w:r>
        <w:rPr>
          <w:rFonts w:ascii="Amiri" w:hAnsi="Amiri" w:cs="Amiri"/>
          <w:b/>
          <w:bCs/>
          <w:noProof/>
          <w:color w:val="FF0000"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17ED74" wp14:editId="3389C39B">
                <wp:simplePos x="0" y="0"/>
                <wp:positionH relativeFrom="column">
                  <wp:posOffset>23495</wp:posOffset>
                </wp:positionH>
                <wp:positionV relativeFrom="paragraph">
                  <wp:posOffset>125095</wp:posOffset>
                </wp:positionV>
                <wp:extent cx="5438775" cy="1457325"/>
                <wp:effectExtent l="0" t="0" r="28575" b="28575"/>
                <wp:wrapNone/>
                <wp:docPr id="8193587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1457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5F0C" w14:textId="5B0E3204" w:rsidR="00812CC5" w:rsidRDefault="00812CC5" w:rsidP="00812C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A1B87E" wp14:editId="4B11A0FF">
                                  <wp:extent cx="5230495" cy="1057275"/>
                                  <wp:effectExtent l="0" t="0" r="8255" b="9525"/>
                                  <wp:docPr id="78035872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0358722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0495" cy="1057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7ED74" id="Rectangle 1" o:spid="_x0000_s1026" style="position:absolute;left:0;text-align:left;margin-left:1.85pt;margin-top:9.85pt;width:428.25pt;height:11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" fillcolor="white [3201]" strokecolor="white [3212]" strokeweight="2pt">
                <v:textbox>
                  <w:txbxContent>
                    <w:p w14:paraId="6A5C5F0C" w14:textId="5B0E3204" w:rsidR="00812CC5" w:rsidRDefault="00812CC5" w:rsidP="00812CC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A1B87E" wp14:editId="4B11A0FF">
                            <wp:extent cx="5230495" cy="1057275"/>
                            <wp:effectExtent l="0" t="0" r="8255" b="9525"/>
                            <wp:docPr id="780358722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0358722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30495" cy="1057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720499A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2B5AA31E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1021CFB9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093A19E4" w14:textId="24C9F5E0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  <w:r>
        <w:rPr>
          <w:rFonts w:ascii="Amiri" w:hAnsi="Amiri" w:cs="Amiri"/>
          <w:b/>
          <w:bCs/>
          <w:noProof/>
          <w:color w:val="FF0000"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A688A" wp14:editId="4721F2B7">
                <wp:simplePos x="0" y="0"/>
                <wp:positionH relativeFrom="column">
                  <wp:posOffset>290195</wp:posOffset>
                </wp:positionH>
                <wp:positionV relativeFrom="paragraph">
                  <wp:posOffset>113030</wp:posOffset>
                </wp:positionV>
                <wp:extent cx="5334000" cy="3086100"/>
                <wp:effectExtent l="0" t="0" r="19050" b="19050"/>
                <wp:wrapNone/>
                <wp:docPr id="12964834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3086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63097" w14:textId="42339D36" w:rsidR="00812CC5" w:rsidRDefault="00812CC5" w:rsidP="00812C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22E5B3" wp14:editId="42D2F000">
                                  <wp:extent cx="4863465" cy="2969260"/>
                                  <wp:effectExtent l="0" t="0" r="0" b="2540"/>
                                  <wp:docPr id="174505728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4505728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63465" cy="2969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A688A" id="Rectangle 2" o:spid="_x0000_s1027" style="position:absolute;left:0;text-align:left;margin-left:22.85pt;margin-top:8.9pt;width:420pt;height:24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" fillcolor="white [3201]" strokecolor="white [3212]" strokeweight="2pt">
                <v:textbox>
                  <w:txbxContent>
                    <w:p w14:paraId="73763097" w14:textId="42339D36" w:rsidR="00812CC5" w:rsidRDefault="00812CC5" w:rsidP="00812CC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22E5B3" wp14:editId="42D2F000">
                            <wp:extent cx="4863465" cy="2969260"/>
                            <wp:effectExtent l="0" t="0" r="0" b="2540"/>
                            <wp:docPr id="174505728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4505728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63465" cy="2969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82BDFC5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2214C870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2BB37CAF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193D5257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0D4BDE18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703AFFC8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47C79D53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1212497E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4CA03E6A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7165495F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460433C8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7406D7BB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1B849518" w14:textId="77777777" w:rsidR="00812CC5" w:rsidRDefault="00812CC5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40C36242" w14:textId="77777777" w:rsidR="00812CC5" w:rsidRDefault="00812CC5" w:rsidP="00812CC5">
      <w:pPr>
        <w:bidi/>
        <w:ind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</w:p>
    <w:p w14:paraId="3EED60A9" w14:textId="2EFC88A7" w:rsidR="001D0AFA" w:rsidRPr="00530EB2" w:rsidRDefault="00530EB2" w:rsidP="00812CC5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  <w:r w:rsidRPr="00530EB2">
        <w:rPr>
          <w:rFonts w:ascii="Amiri" w:hAnsi="Amiri" w:cs="Amir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48F3A" wp14:editId="2F6D7401">
                <wp:simplePos x="0" y="0"/>
                <wp:positionH relativeFrom="column">
                  <wp:posOffset>5062221</wp:posOffset>
                </wp:positionH>
                <wp:positionV relativeFrom="paragraph">
                  <wp:posOffset>286385</wp:posOffset>
                </wp:positionV>
                <wp:extent cx="1333500" cy="728345"/>
                <wp:effectExtent l="0" t="0" r="19050" b="1460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72834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87A186" w14:textId="49277305" w:rsidR="00347F55" w:rsidRPr="006E69AC" w:rsidRDefault="00530EB2" w:rsidP="00E60A1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6E69AC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2.ع.ت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D48F3A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AutoShape 2" o:spid="_x0000_s1028" type="#_x0000_t54" style="position:absolute;left:0;text-align:left;margin-left:398.6pt;margin-top:22.55pt;width:105pt;height:5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">
                <v:textbox>
                  <w:txbxContent>
                    <w:p w14:paraId="1F87A186" w14:textId="49277305" w:rsidR="00347F55" w:rsidRPr="006E69AC" w:rsidRDefault="00530EB2" w:rsidP="00E60A1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6E69AC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2.ع.ت</w:t>
                      </w:r>
                    </w:p>
                  </w:txbxContent>
                </v:textbox>
              </v:shape>
            </w:pict>
          </mc:Fallback>
        </mc:AlternateContent>
      </w:r>
      <w:r w:rsidRPr="00530EB2">
        <w:rPr>
          <w:rFonts w:ascii="Amiri" w:hAnsi="Amiri" w:cs="Amir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FE4F3" wp14:editId="72D3CC18">
                <wp:simplePos x="0" y="0"/>
                <wp:positionH relativeFrom="column">
                  <wp:posOffset>-719455</wp:posOffset>
                </wp:positionH>
                <wp:positionV relativeFrom="paragraph">
                  <wp:posOffset>353060</wp:posOffset>
                </wp:positionV>
                <wp:extent cx="1892300" cy="704850"/>
                <wp:effectExtent l="0" t="0" r="12700" b="1905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0" cy="704850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6D0587" w14:textId="2ED96FD2" w:rsidR="00347F55" w:rsidRPr="006E69AC" w:rsidRDefault="00B25EBE" w:rsidP="00E60A1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6E69AC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347F55" w:rsidRPr="006E69AC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FE4F3" id="AutoShape 3" o:spid="_x0000_s1029" type="#_x0000_t54" style="position:absolute;left:0;text-align:left;margin-left:-56.65pt;margin-top:27.8pt;width:149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">
                <v:textbox>
                  <w:txbxContent>
                    <w:p w14:paraId="586D0587" w14:textId="2ED96FD2" w:rsidR="00347F55" w:rsidRPr="006E69AC" w:rsidRDefault="00B25EBE" w:rsidP="00E60A1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6E69AC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347F55" w:rsidRPr="006E69AC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ساعة</w:t>
                      </w:r>
                    </w:p>
                  </w:txbxContent>
                </v:textbox>
              </v:shape>
            </w:pict>
          </mc:Fallback>
        </mc:AlternateContent>
      </w:r>
      <w:r w:rsidRPr="00530EB2">
        <w:rPr>
          <w:rFonts w:ascii="Amiri" w:hAnsi="Amiri" w:cs="Amir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079068" wp14:editId="3FBB6C3E">
                <wp:simplePos x="0" y="0"/>
                <wp:positionH relativeFrom="column">
                  <wp:posOffset>1271269</wp:posOffset>
                </wp:positionH>
                <wp:positionV relativeFrom="paragraph">
                  <wp:posOffset>281940</wp:posOffset>
                </wp:positionV>
                <wp:extent cx="3709035" cy="807720"/>
                <wp:effectExtent l="0" t="0" r="24765" b="1143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9035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8A37F3" w14:textId="06978DD7" w:rsidR="00347F55" w:rsidRPr="00530EB2" w:rsidRDefault="00347F55" w:rsidP="00530EB2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530EB2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المحور: </w:t>
                            </w:r>
                            <w:r w:rsidR="005C4A30" w:rsidRPr="006E69AC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التحويلات النقطية في المستوي</w:t>
                            </w:r>
                            <w:r w:rsidRPr="006E69AC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br/>
                              <w:t xml:space="preserve">الموضوع : </w:t>
                            </w:r>
                            <w:r w:rsidR="009E0FE3" w:rsidRPr="006E69AC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التحويلات النقطية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79068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4" o:spid="_x0000_s1030" type="#_x0000_t98" style="position:absolute;left:0;text-align:left;margin-left:100.1pt;margin-top:22.2pt;width:292.05pt;height:6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">
                <v:textbox>
                  <w:txbxContent>
                    <w:p w14:paraId="578A37F3" w14:textId="06978DD7" w:rsidR="00347F55" w:rsidRPr="00530EB2" w:rsidRDefault="00347F55" w:rsidP="00530EB2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530EB2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المحور: </w:t>
                      </w:r>
                      <w:r w:rsidR="005C4A30" w:rsidRPr="006E69AC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التحويلات النقطية في المستوي</w:t>
                      </w:r>
                      <w:r w:rsidRPr="006E69AC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br/>
                        <w:t xml:space="preserve">الموضوع : </w:t>
                      </w:r>
                      <w:r w:rsidR="009E0FE3" w:rsidRPr="006E69AC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التحويلات النقطية</w:t>
                      </w:r>
                    </w:p>
                  </w:txbxContent>
                </v:textbox>
              </v:shape>
            </w:pict>
          </mc:Fallback>
        </mc:AlternateContent>
      </w:r>
      <w:r w:rsidR="001D0AFA" w:rsidRPr="00530EB2">
        <w:rPr>
          <w:rFonts w:ascii="Amiri" w:hAnsi="Amiri" w:cs="Amiri"/>
          <w:b/>
          <w:bCs/>
          <w:color w:val="FF0000"/>
          <w:sz w:val="28"/>
          <w:szCs w:val="28"/>
          <w:rtl/>
        </w:rPr>
        <w:t>الأستاذة : مباركي فاطمة         ثانوية حميتو الحاج علي الشلالة ولاية البيض            الموسم الدراسي:2021/2022</w:t>
      </w:r>
    </w:p>
    <w:p w14:paraId="33A20A50" w14:textId="0E11BE11" w:rsidR="00E60A10" w:rsidRPr="00792B9B" w:rsidRDefault="001101A3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7196B" wp14:editId="724E785D">
                <wp:simplePos x="0" y="0"/>
                <wp:positionH relativeFrom="column">
                  <wp:posOffset>-786130</wp:posOffset>
                </wp:positionH>
                <wp:positionV relativeFrom="paragraph">
                  <wp:posOffset>695326</wp:posOffset>
                </wp:positionV>
                <wp:extent cx="7169150" cy="642620"/>
                <wp:effectExtent l="0" t="0" r="12700" b="24130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9150" cy="642620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CEF5F" w14:textId="476C7614" w:rsidR="00347F55" w:rsidRPr="00B25EBE" w:rsidRDefault="00347F55" w:rsidP="00E60A1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25EBE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الكفاءة المستهدفة: </w:t>
                            </w:r>
                            <w:r w:rsidR="009E0FE3" w:rsidRPr="00B25EBE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</w:rPr>
                              <w:t>توظيف التحويلات النقطية لحل مسائل هندسية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67196B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utoShape 5" o:spid="_x0000_s1031" type="#_x0000_t80" style="position:absolute;left:0;text-align:left;margin-left:-61.9pt;margin-top:54.75pt;width:564.5pt;height:5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" adj=",3715,,7257">
                <v:textbox>
                  <w:txbxContent>
                    <w:p w14:paraId="6D1CEF5F" w14:textId="476C7614" w:rsidR="00347F55" w:rsidRPr="00B25EBE" w:rsidRDefault="00347F55" w:rsidP="00E60A10">
                      <w:pPr>
                        <w:bidi/>
                        <w:rPr>
                          <w:rFonts w:ascii="Amiri" w:hAnsi="Amiri" w:cs="Amiri"/>
                          <w:color w:val="FF0000"/>
                          <w:sz w:val="20"/>
                          <w:szCs w:val="20"/>
                        </w:rPr>
                      </w:pPr>
                      <w:r w:rsidRPr="00B25EBE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</w:rPr>
                        <w:t xml:space="preserve">الكفاءة المستهدفة: </w:t>
                      </w:r>
                      <w:r w:rsidR="009E0FE3" w:rsidRPr="00B25EBE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</w:rPr>
                        <w:t>توظيف التحويلات النقطية لحل مسائل هندسية</w:t>
                      </w:r>
                    </w:p>
                  </w:txbxContent>
                </v:textbox>
              </v:shape>
            </w:pict>
          </mc:Fallback>
        </mc:AlternateContent>
      </w:r>
      <w:r w:rsidR="001D0AFA">
        <w:rPr>
          <w:rFonts w:cstheme="minorHAnsi"/>
          <w:sz w:val="28"/>
          <w:szCs w:val="28"/>
          <w:rtl/>
        </w:rPr>
        <w:br/>
      </w:r>
      <w:r w:rsidR="001D0AFA">
        <w:rPr>
          <w:rFonts w:cstheme="minorHAnsi"/>
          <w:sz w:val="28"/>
          <w:szCs w:val="28"/>
          <w:rtl/>
        </w:rPr>
        <w:br/>
      </w:r>
      <w:r w:rsidR="001D0AFA">
        <w:rPr>
          <w:rFonts w:cstheme="minorHAnsi"/>
          <w:sz w:val="28"/>
          <w:szCs w:val="28"/>
          <w:rtl/>
        </w:rPr>
        <w:br/>
      </w:r>
      <w:r w:rsidR="001D0AFA">
        <w:rPr>
          <w:rFonts w:cstheme="minorHAnsi"/>
          <w:sz w:val="28"/>
          <w:szCs w:val="28"/>
          <w:rtl/>
        </w:rPr>
        <w:br/>
      </w:r>
    </w:p>
    <w:tbl>
      <w:tblPr>
        <w:tblStyle w:val="Grilledutableau"/>
        <w:bidiVisual/>
        <w:tblW w:w="11169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280"/>
      </w:tblGrid>
      <w:tr w:rsidR="00E60A10" w:rsidRPr="00792B9B" w14:paraId="5DF3714A" w14:textId="77777777" w:rsidTr="00B25EBE">
        <w:tc>
          <w:tcPr>
            <w:tcW w:w="1384" w:type="dxa"/>
            <w:shd w:val="clear" w:color="auto" w:fill="FDE9D9" w:themeFill="accent6" w:themeFillTint="33"/>
          </w:tcPr>
          <w:p w14:paraId="6A726D83" w14:textId="77777777" w:rsidR="00E60A10" w:rsidRPr="00530EB2" w:rsidRDefault="00DB6768" w:rsidP="00347F55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530EB2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FDE9D9" w:themeFill="accent6" w:themeFillTint="33"/>
          </w:tcPr>
          <w:p w14:paraId="42E01B3F" w14:textId="77777777" w:rsidR="00E60A10" w:rsidRPr="00530EB2" w:rsidRDefault="00E60A10" w:rsidP="00347F55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530EB2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280" w:type="dxa"/>
            <w:shd w:val="clear" w:color="auto" w:fill="FDE9D9" w:themeFill="accent6" w:themeFillTint="33"/>
          </w:tcPr>
          <w:p w14:paraId="2A8225DE" w14:textId="77777777" w:rsidR="00E60A10" w:rsidRPr="00530EB2" w:rsidRDefault="00E60A10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530EB2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E60A10" w:rsidRPr="00792B9B" w14:paraId="162BAD86" w14:textId="77777777" w:rsidTr="00530EB2">
        <w:tc>
          <w:tcPr>
            <w:tcW w:w="1384" w:type="dxa"/>
          </w:tcPr>
          <w:p w14:paraId="5F4E1433" w14:textId="77777777" w:rsidR="00FB5A89" w:rsidRDefault="00FB5A89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169CD15" w14:textId="77777777" w:rsidR="00FB5A89" w:rsidRDefault="00FB5A89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ED6F53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D4B50B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324470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781D35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054DA6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80C7E6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81A04A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EF19A4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B76B7D" w14:textId="77777777" w:rsidR="006F5DCB" w:rsidRPr="00B25EBE" w:rsidRDefault="006F5DCB" w:rsidP="006F5DCB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1CA37C1E" w14:textId="31A90DBD" w:rsidR="006F5DCB" w:rsidRPr="00B25EBE" w:rsidRDefault="00B25EBE" w:rsidP="006F5DCB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B25EBE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أنشطة</w:t>
            </w:r>
          </w:p>
          <w:p w14:paraId="46DD5F58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59F81A5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33D6624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5844CB2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F7F056E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0032B7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DA66395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3472173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ADAF5D8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D163ABC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8D811EA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343320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19A0281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C5EEB52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076AE89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412A073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9A23E16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0349176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BBD0992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E251E9A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13C5DA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E99EFBF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8F4B07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E3E20D0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07D9A29" w14:textId="77777777" w:rsidR="00FB5A89" w:rsidRPr="00FB5A89" w:rsidRDefault="00FB5A89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1D90057E" w14:textId="77777777" w:rsidR="00E60A10" w:rsidRPr="00792B9B" w:rsidRDefault="00E60A1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AF4FE52" w14:textId="4B3DCD90" w:rsidR="00E60A10" w:rsidRPr="00872308" w:rsidRDefault="00FD2666" w:rsidP="00FD2666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872308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نشاط</w:t>
            </w:r>
            <w:r w:rsidR="00872308" w:rsidRPr="00872308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01</w:t>
            </w:r>
          </w:p>
          <w:p w14:paraId="7BC166FE" w14:textId="362BDE77" w:rsidR="00FD2666" w:rsidRPr="00872308" w:rsidRDefault="00FD2666" w:rsidP="00FD2666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872308">
              <w:rPr>
                <w:rFonts w:ascii="Amiri" w:hAnsi="Amiri" w:cs="Amiri"/>
                <w:b/>
                <w:bCs/>
                <w:color w:val="FF0000"/>
                <w:position w:val="-6"/>
                <w:sz w:val="28"/>
                <w:szCs w:val="28"/>
              </w:rPr>
              <w:object w:dxaOrig="600" w:dyaOrig="279" w14:anchorId="6264F7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pt;height:14.25pt" o:ole="">
                  <v:imagedata r:id="rId7" o:title=""/>
                </v:shape>
                <o:OLEObject Type="Embed" ProgID="Equation.DSMT4" ShapeID="_x0000_i1025" DrawAspect="Content" ObjectID="_1772097327" r:id="rId8"/>
              </w:object>
            </w:r>
            <w:r w:rsidRPr="00872308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872308">
              <w:rPr>
                <w:rFonts w:ascii="Amiri" w:hAnsi="Amiri" w:cs="Amiri" w:hint="cs"/>
                <w:sz w:val="28"/>
                <w:szCs w:val="28"/>
                <w:rtl/>
              </w:rPr>
              <w:t xml:space="preserve">مثلث متساوي الساقين رأسه </w:t>
            </w:r>
            <w:r w:rsidRPr="00872308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14E4B561">
                <v:shape id="_x0000_i1026" type="#_x0000_t75" style="width:12pt;height:12.75pt" o:ole="">
                  <v:imagedata r:id="rId9" o:title=""/>
                </v:shape>
                <o:OLEObject Type="Embed" ProgID="Equation.DSMT4" ShapeID="_x0000_i1026" DrawAspect="Content" ObjectID="_1772097328" r:id="rId10"/>
              </w:object>
            </w:r>
            <w:r w:rsidRPr="00872308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87230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، ننشئ </w:t>
            </w:r>
            <w:r w:rsidR="00872308" w:rsidRPr="0087230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خارج هذا</w:t>
            </w:r>
            <w:r w:rsidRPr="0087230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المثلث </w:t>
            </w:r>
            <w:r w:rsidR="00872308" w:rsidRPr="0087230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م</w:t>
            </w:r>
            <w:r w:rsidRPr="0087230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ثلثين</w:t>
            </w:r>
            <w:r w:rsidR="00815408" w:rsidRPr="0087230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872308" w:rsidRPr="0087230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متقايسي </w:t>
            </w:r>
            <w:r w:rsidR="00815408" w:rsidRPr="0087230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الأضلاع</w:t>
            </w:r>
          </w:p>
          <w:p w14:paraId="4CA29CB7" w14:textId="77777777" w:rsidR="00872308" w:rsidRPr="00872308" w:rsidRDefault="00872308" w:rsidP="00872308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872308">
              <w:rPr>
                <w:rFonts w:ascii="Amiri" w:hAnsi="Amiri" w:cs="Amiri"/>
                <w:b/>
                <w:bCs/>
                <w:position w:val="-6"/>
                <w:sz w:val="28"/>
                <w:szCs w:val="28"/>
              </w:rPr>
              <w:object w:dxaOrig="700" w:dyaOrig="279" w14:anchorId="5801E91A">
                <v:shape id="_x0000_i1027" type="#_x0000_t75" style="width:35.25pt;height:14.25pt" o:ole="">
                  <v:imagedata r:id="rId11" o:title=""/>
                </v:shape>
                <o:OLEObject Type="Embed" ProgID="Equation.DSMT4" ShapeID="_x0000_i1027" DrawAspect="Content" ObjectID="_1772097329" r:id="rId12"/>
              </w:object>
            </w:r>
            <w:r w:rsidRPr="00872308">
              <w:rPr>
                <w:rFonts w:ascii="Amiri" w:hAnsi="Amiri" w:cs="Amiri" w:hint="cs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w:r w:rsidRPr="00872308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720" w:dyaOrig="279" w14:anchorId="660BFB51">
                <v:shape id="_x0000_i1028" type="#_x0000_t75" style="width:36pt;height:14.25pt" o:ole="">
                  <v:imagedata r:id="rId13" o:title=""/>
                </v:shape>
                <o:OLEObject Type="Embed" ProgID="Equation.DSMT4" ShapeID="_x0000_i1028" DrawAspect="Content" ObjectID="_1772097330" r:id="rId14"/>
              </w:object>
            </w:r>
            <w:r w:rsidRPr="0087230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. </w:t>
            </w:r>
            <w:r w:rsidRPr="00872308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660" w:dyaOrig="400" w14:anchorId="13D6D9DB">
                <v:shape id="_x0000_i1029" type="#_x0000_t75" style="width:33pt;height:20.25pt" o:ole="">
                  <v:imagedata r:id="rId15" o:title=""/>
                </v:shape>
                <o:OLEObject Type="Embed" ProgID="Equation.DSMT4" ShapeID="_x0000_i1029" DrawAspect="Content" ObjectID="_1772097331" r:id="rId16"/>
              </w:object>
            </w:r>
            <w:r w:rsidRPr="0087230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872308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700" w:dyaOrig="400" w14:anchorId="5458C6EA">
                <v:shape id="_x0000_i1030" type="#_x0000_t75" style="width:35.25pt;height:20.25pt" o:ole="">
                  <v:imagedata r:id="rId17" o:title=""/>
                </v:shape>
                <o:OLEObject Type="Embed" ProgID="Equation.DSMT4" ShapeID="_x0000_i1030" DrawAspect="Content" ObjectID="_1772097332" r:id="rId18"/>
              </w:object>
            </w:r>
            <w:r w:rsidRPr="0087230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يتقاطعان في النقطة </w:t>
            </w:r>
            <w:r w:rsidRPr="00872308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4712574C">
                <v:shape id="_x0000_i1031" type="#_x0000_t75" style="width:9.75pt;height:12.75pt" o:ole="">
                  <v:imagedata r:id="rId19" o:title=""/>
                </v:shape>
                <o:OLEObject Type="Embed" ProgID="Equation.DSMT4" ShapeID="_x0000_i1031" DrawAspect="Content" ObjectID="_1772097333" r:id="rId20"/>
              </w:object>
            </w:r>
            <w:r w:rsidRPr="0087230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872308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720" w:dyaOrig="400" w14:anchorId="4F10C3A4">
                <v:shape id="_x0000_i1032" type="#_x0000_t75" style="width:36pt;height:20.25pt" o:ole="">
                  <v:imagedata r:id="rId21" o:title=""/>
                </v:shape>
                <o:OLEObject Type="Embed" ProgID="Equation.DSMT4" ShapeID="_x0000_i1032" DrawAspect="Content" ObjectID="_1772097334" r:id="rId22"/>
              </w:object>
            </w:r>
            <w:r w:rsidRPr="0087230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87230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</w:t>
            </w:r>
            <w:proofErr w:type="spellEnd"/>
            <w:r w:rsidRPr="0087230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872308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700" w:dyaOrig="400" w14:anchorId="0FCDF920">
                <v:shape id="_x0000_i1033" type="#_x0000_t75" style="width:35.25pt;height:20.25pt" o:ole="">
                  <v:imagedata r:id="rId23" o:title=""/>
                </v:shape>
                <o:OLEObject Type="Embed" ProgID="Equation.DSMT4" ShapeID="_x0000_i1033" DrawAspect="Content" ObjectID="_1772097335" r:id="rId24"/>
              </w:object>
            </w:r>
            <w:r w:rsidRPr="0087230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يتقاطعان في النقطة </w:t>
            </w:r>
            <w:r w:rsidRPr="00872308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40" w:dyaOrig="279" w14:anchorId="555FF156">
                <v:shape id="_x0000_i1034" type="#_x0000_t75" style="width:12pt;height:14.25pt" o:ole="">
                  <v:imagedata r:id="rId25" o:title=""/>
                </v:shape>
                <o:OLEObject Type="Embed" ProgID="Equation.DSMT4" ShapeID="_x0000_i1034" DrawAspect="Content" ObjectID="_1772097336" r:id="rId26"/>
              </w:object>
            </w:r>
          </w:p>
          <w:p w14:paraId="45A323EC" w14:textId="77777777" w:rsidR="00872308" w:rsidRPr="00872308" w:rsidRDefault="00872308" w:rsidP="00872308">
            <w:pPr>
              <w:pStyle w:val="Paragraphedeliste"/>
              <w:numPr>
                <w:ilvl w:val="0"/>
                <w:numId w:val="24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87230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أنشئ الشكل</w:t>
            </w:r>
          </w:p>
          <w:p w14:paraId="39D31453" w14:textId="77777777" w:rsidR="00872308" w:rsidRPr="00872308" w:rsidRDefault="00872308" w:rsidP="00872308">
            <w:pPr>
              <w:pStyle w:val="Paragraphedeliste"/>
              <w:numPr>
                <w:ilvl w:val="0"/>
                <w:numId w:val="24"/>
              </w:numPr>
              <w:bidi/>
              <w:rPr>
                <w:rFonts w:ascii="Amiri" w:hAnsi="Amiri" w:cs="Amiri"/>
                <w:b/>
                <w:bCs/>
                <w:sz w:val="28"/>
                <w:szCs w:val="28"/>
                <w:lang w:bidi="ar-DZ"/>
              </w:rPr>
            </w:pPr>
            <w:r w:rsidRPr="0087230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باستعمال التناظر المحوري بين ان </w:t>
            </w:r>
            <w:r w:rsidRPr="00872308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859" w:dyaOrig="340" w14:anchorId="6D9A2863">
                <v:shape id="_x0000_i1035" type="#_x0000_t75" style="width:42.75pt;height:17.25pt" o:ole="">
                  <v:imagedata r:id="rId27" o:title=""/>
                </v:shape>
                <o:OLEObject Type="Embed" ProgID="Equation.DSMT4" ShapeID="_x0000_i1035" DrawAspect="Content" ObjectID="_1772097337" r:id="rId28"/>
              </w:object>
            </w:r>
            <w:r w:rsidRPr="0087230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على استقامية</w:t>
            </w:r>
          </w:p>
          <w:p w14:paraId="34A18CB2" w14:textId="77777777" w:rsidR="00872308" w:rsidRDefault="00872308" w:rsidP="00872308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7C3259F5" w14:textId="77777777" w:rsidR="00872308" w:rsidRDefault="00872308" w:rsidP="0087230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872308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نشاط02</w:t>
            </w:r>
          </w:p>
          <w:p w14:paraId="72744B9E" w14:textId="77777777" w:rsidR="00872308" w:rsidRDefault="00872308" w:rsidP="0087230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7C26B92" w14:textId="77777777" w:rsidR="00872308" w:rsidRDefault="00512A3B" w:rsidP="00872308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872308">
              <w:rPr>
                <w:rFonts w:ascii="Amiri" w:hAnsi="Amiri" w:cs="Amiri"/>
                <w:b/>
                <w:bCs/>
                <w:color w:val="FF0000"/>
                <w:position w:val="-6"/>
                <w:sz w:val="28"/>
                <w:szCs w:val="28"/>
              </w:rPr>
              <w:object w:dxaOrig="600" w:dyaOrig="279" w14:anchorId="16D8F7F4">
                <v:shape id="_x0000_i1036" type="#_x0000_t75" style="width:30pt;height:14.25pt" o:ole="">
                  <v:imagedata r:id="rId7" o:title=""/>
                </v:shape>
                <o:OLEObject Type="Embed" ProgID="Equation.DSMT4" ShapeID="_x0000_i1036" DrawAspect="Content" ObjectID="_1772097338" r:id="rId29"/>
              </w:object>
            </w:r>
            <w:r w:rsidRPr="00872308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872308">
              <w:rPr>
                <w:rFonts w:ascii="Amiri" w:hAnsi="Amiri" w:cs="Amiri" w:hint="cs"/>
                <w:sz w:val="28"/>
                <w:szCs w:val="28"/>
                <w:rtl/>
              </w:rPr>
              <w:t>مثلث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و </w:t>
            </w:r>
            <w:r w:rsidRPr="00512A3B">
              <w:rPr>
                <w:rFonts w:ascii="Amiri" w:hAnsi="Amiri" w:cs="Amiri"/>
                <w:position w:val="-4"/>
                <w:sz w:val="28"/>
                <w:szCs w:val="28"/>
              </w:rPr>
              <w:object w:dxaOrig="279" w:dyaOrig="260" w14:anchorId="2B2F5E84">
                <v:shape id="_x0000_i1037" type="#_x0000_t75" style="width:14.25pt;height:12.75pt" o:ole="">
                  <v:imagedata r:id="rId30" o:title=""/>
                </v:shape>
                <o:OLEObject Type="Embed" ProgID="Equation.DSMT4" ShapeID="_x0000_i1037" DrawAspect="Content" ObjectID="_1772097339" r:id="rId31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نظيرة </w:t>
            </w:r>
            <w:r w:rsidRPr="00872308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338EF0F7">
                <v:shape id="_x0000_i1038" type="#_x0000_t75" style="width:12pt;height:12.75pt" o:ole="">
                  <v:imagedata r:id="rId9" o:title=""/>
                </v:shape>
                <o:OLEObject Type="Embed" ProgID="Equation.DSMT4" ShapeID="_x0000_i1038" DrawAspect="Content" ObjectID="_1772097340" r:id="rId32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بالنسبة للنقطة </w:t>
            </w:r>
            <w:r w:rsidRPr="00512A3B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28E47580">
                <v:shape id="_x0000_i1039" type="#_x0000_t75" style="width:12pt;height:12.75pt" o:ole="">
                  <v:imagedata r:id="rId33" o:title=""/>
                </v:shape>
                <o:OLEObject Type="Embed" ProgID="Equation.DSMT4" ShapeID="_x0000_i1039" DrawAspect="Content" ObjectID="_1772097341" r:id="rId34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512A3B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34109DE7">
                <v:shape id="_x0000_i1040" type="#_x0000_t75" style="width:12.75pt;height:12.75pt" o:ole="">
                  <v:imagedata r:id="rId35" o:title=""/>
                </v:shape>
                <o:OLEObject Type="Embed" ProgID="Equation.DSMT4" ShapeID="_x0000_i1040" DrawAspect="Content" ObjectID="_1772097342" r:id="rId36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صورة </w:t>
            </w:r>
            <w:r w:rsidRPr="00512A3B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1AECBB2D">
                <v:shape id="_x0000_i1041" type="#_x0000_t75" style="width:12pt;height:12.75pt" o:ole="">
                  <v:imagedata r:id="rId33" o:title=""/>
                </v:shape>
                <o:OLEObject Type="Embed" ProgID="Equation.DSMT4" ShapeID="_x0000_i1041" DrawAspect="Content" ObjectID="_1772097343" r:id="rId3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بالانسحاب الذي شعاعه </w:t>
            </w:r>
            <w:r w:rsidRPr="00512A3B">
              <w:rPr>
                <w:rFonts w:ascii="Amiri" w:hAnsi="Amiri" w:cs="Amiri"/>
                <w:position w:val="-4"/>
                <w:sz w:val="28"/>
                <w:szCs w:val="28"/>
              </w:rPr>
              <w:object w:dxaOrig="420" w:dyaOrig="340" w14:anchorId="513B681C">
                <v:shape id="_x0000_i1042" type="#_x0000_t75" style="width:21pt;height:17.25pt" o:ole="">
                  <v:imagedata r:id="rId38" o:title=""/>
                </v:shape>
                <o:OLEObject Type="Embed" ProgID="Equation.DSMT4" ShapeID="_x0000_i1042" DrawAspect="Content" ObjectID="_1772097344" r:id="rId39"/>
              </w:object>
            </w:r>
          </w:p>
          <w:p w14:paraId="22E9DA52" w14:textId="77777777" w:rsidR="00512A3B" w:rsidRPr="00512A3B" w:rsidRDefault="00512A3B" w:rsidP="00512A3B">
            <w:pPr>
              <w:pStyle w:val="Paragraphedeliste"/>
              <w:numPr>
                <w:ilvl w:val="0"/>
                <w:numId w:val="25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12A3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أنشئ شكلا مناسبا</w:t>
            </w:r>
          </w:p>
          <w:p w14:paraId="41350A0C" w14:textId="77777777" w:rsidR="00512A3B" w:rsidRDefault="00512A3B" w:rsidP="00512A3B">
            <w:pPr>
              <w:pStyle w:val="Paragraphedeliste"/>
              <w:numPr>
                <w:ilvl w:val="0"/>
                <w:numId w:val="25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512A3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بين ان المثلث </w:t>
            </w:r>
            <w:r w:rsidRPr="00512A3B">
              <w:rPr>
                <w:rFonts w:ascii="Amiri" w:hAnsi="Amiri" w:cs="Amiri"/>
                <w:position w:val="-6"/>
                <w:sz w:val="28"/>
                <w:szCs w:val="28"/>
              </w:rPr>
              <w:object w:dxaOrig="600" w:dyaOrig="279" w14:anchorId="7BCDBF21">
                <v:shape id="_x0000_i1043" type="#_x0000_t75" style="width:30pt;height:14.25pt" o:ole="">
                  <v:imagedata r:id="rId7" o:title=""/>
                </v:shape>
                <o:OLEObject Type="Embed" ProgID="Equation.DSMT4" ShapeID="_x0000_i1043" DrawAspect="Content" ObjectID="_1772097345" r:id="rId40"/>
              </w:object>
            </w:r>
            <w:r w:rsidRPr="00512A3B">
              <w:rPr>
                <w:rFonts w:ascii="Amiri" w:hAnsi="Amiri" w:cs="Amiri" w:hint="cs"/>
                <w:sz w:val="28"/>
                <w:szCs w:val="28"/>
                <w:rtl/>
              </w:rPr>
              <w:t xml:space="preserve"> هو صورة المثلث </w:t>
            </w:r>
            <w:r w:rsidRPr="00512A3B">
              <w:rPr>
                <w:rFonts w:ascii="Amiri" w:hAnsi="Amiri" w:cs="Amiri"/>
                <w:position w:val="-4"/>
                <w:sz w:val="28"/>
                <w:szCs w:val="28"/>
              </w:rPr>
              <w:object w:dxaOrig="600" w:dyaOrig="260" w14:anchorId="4E9EC2D6">
                <v:shape id="_x0000_i1044" type="#_x0000_t75" style="width:30pt;height:12.75pt" o:ole="">
                  <v:imagedata r:id="rId41" o:title=""/>
                </v:shape>
                <o:OLEObject Type="Embed" ProgID="Equation.DSMT4" ShapeID="_x0000_i1044" DrawAspect="Content" ObjectID="_1772097346" r:id="rId42"/>
              </w:object>
            </w:r>
            <w:r w:rsidRPr="00512A3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بانسحاب يطلب تعيين شعاعه</w:t>
            </w:r>
          </w:p>
          <w:p w14:paraId="31E9A233" w14:textId="77777777" w:rsidR="00512A3B" w:rsidRDefault="00512A3B" w:rsidP="00512A3B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3A89239" w14:textId="77777777" w:rsidR="00512A3B" w:rsidRDefault="00512A3B" w:rsidP="00512A3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12A3B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نشاط 03:</w:t>
            </w:r>
          </w:p>
          <w:p w14:paraId="3496910F" w14:textId="4C464662" w:rsidR="00512A3B" w:rsidRDefault="00512A3B" w:rsidP="00512A3B">
            <w:pPr>
              <w:bidi/>
              <w:ind w:left="284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512A3B"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  <w:t>[</w:t>
            </w:r>
            <w:r w:rsidRPr="00512A3B">
              <w:rPr>
                <w:rFonts w:ascii="Amiri" w:hAnsi="Amiri" w:cs="Amiri"/>
                <w:iCs/>
                <w:sz w:val="28"/>
                <w:szCs w:val="28"/>
                <w:lang w:bidi="ar-DZ"/>
              </w:rPr>
              <w:t>AB</w:t>
            </w:r>
            <w:r w:rsidRPr="00512A3B">
              <w:rPr>
                <w:rFonts w:ascii="Amiri" w:hAnsi="Amiri" w:cs="Amiri" w:hint="cs"/>
                <w:i/>
                <w:sz w:val="28"/>
                <w:szCs w:val="28"/>
                <w:rtl/>
                <w:lang w:bidi="ar-DZ"/>
              </w:rPr>
              <w:t>]</w:t>
            </w:r>
            <w:r w:rsidRPr="00512A3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قطعة</w:t>
            </w:r>
            <w:r w:rsidRPr="00512A3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مستقيم، </w:t>
            </w:r>
            <w:r w:rsidRPr="00512A3B">
              <w:rPr>
                <w:rFonts w:ascii="Amiri" w:hAnsi="Amiri" w:cs="Amiri"/>
                <w:sz w:val="28"/>
                <w:szCs w:val="28"/>
                <w:lang w:bidi="ar-DZ"/>
              </w:rPr>
              <w:t>C</w:t>
            </w:r>
            <w:r w:rsidRPr="00512A3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نقطة منها، كلّ من المثلّثين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512A3B">
              <w:rPr>
                <w:rFonts w:ascii="Amiri" w:hAnsi="Amiri" w:cs="Amiri"/>
                <w:sz w:val="28"/>
                <w:szCs w:val="28"/>
                <w:lang w:bidi="ar-DZ"/>
              </w:rPr>
              <w:t>ACE</w:t>
            </w:r>
            <w:r w:rsidRPr="00512A3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512A3B">
              <w:rPr>
                <w:rFonts w:ascii="Amiri" w:hAnsi="Amiri" w:cs="Amiri"/>
                <w:sz w:val="28"/>
                <w:szCs w:val="28"/>
                <w:lang w:bidi="ar-DZ"/>
              </w:rPr>
              <w:t>BDC</w:t>
            </w:r>
            <w:r w:rsidRPr="00512A3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متقايس الأضلاع قطعة المستقيم </w:t>
            </w:r>
            <w:r w:rsidRPr="00512A3B"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  <w:t>[</w:t>
            </w:r>
            <w:r w:rsidRPr="00512A3B">
              <w:rPr>
                <w:rFonts w:ascii="Amiri" w:hAnsi="Amiri" w:cs="Amiri"/>
                <w:iCs/>
                <w:sz w:val="28"/>
                <w:szCs w:val="28"/>
                <w:lang w:bidi="ar-DZ"/>
              </w:rPr>
              <w:t>EB</w:t>
            </w:r>
            <w:r w:rsidRPr="00512A3B"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  <w:t>]</w:t>
            </w:r>
            <w:r w:rsidRPr="00512A3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تقطع </w:t>
            </w:r>
            <w:r w:rsidRPr="00512A3B"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  <w:t>[</w:t>
            </w:r>
            <w:r w:rsidRPr="00512A3B">
              <w:rPr>
                <w:rFonts w:ascii="Amiri" w:hAnsi="Amiri" w:cs="Amiri"/>
                <w:iCs/>
                <w:sz w:val="28"/>
                <w:szCs w:val="28"/>
                <w:lang w:bidi="ar-DZ"/>
              </w:rPr>
              <w:t>CD</w:t>
            </w:r>
            <w:r w:rsidRPr="00512A3B"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  <w:t>]</w:t>
            </w:r>
            <w:r w:rsidRPr="00512A3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النّقطة </w:t>
            </w:r>
            <w:r w:rsidRPr="00512A3B">
              <w:rPr>
                <w:rFonts w:ascii="Amiri" w:hAnsi="Amiri" w:cs="Amiri"/>
                <w:sz w:val="28"/>
                <w:szCs w:val="28"/>
                <w:lang w:bidi="ar-DZ"/>
              </w:rPr>
              <w:t>M</w:t>
            </w:r>
            <w:r w:rsidRPr="00512A3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،</w:t>
            </w:r>
            <w:r w:rsidRPr="00512A3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512A3B">
              <w:rPr>
                <w:rFonts w:ascii="Amiri" w:hAnsi="Amiri" w:cs="Amiri"/>
                <w:sz w:val="28"/>
                <w:szCs w:val="28"/>
                <w:lang w:bidi="ar-DZ"/>
              </w:rPr>
              <w:t>N</w:t>
            </w:r>
            <w:r w:rsidRPr="00512A3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نقطة من</w:t>
            </w:r>
            <w:r w:rsidRPr="00512A3B"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  <w:t>[</w:t>
            </w:r>
            <w:r w:rsidRPr="00512A3B">
              <w:rPr>
                <w:rFonts w:ascii="Amiri" w:hAnsi="Amiri" w:cs="Amiri"/>
                <w:iCs/>
                <w:sz w:val="28"/>
                <w:szCs w:val="28"/>
                <w:lang w:bidi="ar-DZ"/>
              </w:rPr>
              <w:t>CE</w:t>
            </w:r>
            <w:r w:rsidRPr="00512A3B"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  <w:t>]</w:t>
            </w:r>
            <w:r w:rsidRPr="00512A3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حيث </w:t>
            </w:r>
            <w:r w:rsidRPr="00512A3B">
              <w:rPr>
                <w:rFonts w:ascii="Amiri" w:hAnsi="Amiri" w:cs="Amiri"/>
                <w:sz w:val="28"/>
                <w:szCs w:val="28"/>
                <w:lang w:bidi="ar-DZ"/>
              </w:rPr>
              <w:t>CN = CM</w:t>
            </w:r>
            <w:r w:rsidRPr="00512A3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. </w:t>
            </w:r>
          </w:p>
          <w:p w14:paraId="09762138" w14:textId="77777777" w:rsidR="00512A3B" w:rsidRDefault="00512A3B" w:rsidP="00512A3B">
            <w:pPr>
              <w:bidi/>
              <w:ind w:left="284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4C51675" w14:textId="7FB9CBD5" w:rsidR="00512A3B" w:rsidRPr="00512A3B" w:rsidRDefault="00AB5EF1" w:rsidP="00AB5EF1">
            <w:pPr>
              <w:bidi/>
              <w:ind w:left="284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4AE83FE8" wp14:editId="4AE882C5">
                  <wp:extent cx="1933333" cy="1419048"/>
                  <wp:effectExtent l="0" t="0" r="0" b="0"/>
                  <wp:docPr id="72631005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310053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333" cy="1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7C35F" w14:textId="5764D57D" w:rsidR="00512A3B" w:rsidRPr="00512A3B" w:rsidRDefault="00512A3B" w:rsidP="00512A3B">
            <w:pPr>
              <w:pStyle w:val="Paragraphedeliste"/>
              <w:numPr>
                <w:ilvl w:val="0"/>
                <w:numId w:val="26"/>
              </w:numPr>
              <w:bidi/>
              <w:ind w:right="228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512A3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بيّن أنّ </w:t>
            </w:r>
            <w:r w:rsidRPr="00512A3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النّقط </w:t>
            </w:r>
            <w:r w:rsidRPr="00512A3B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r w:rsidRPr="00512A3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،</w:t>
            </w:r>
            <w:r w:rsidRPr="00512A3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512A3B">
              <w:rPr>
                <w:rFonts w:ascii="Amiri" w:hAnsi="Amiri" w:cs="Amiri"/>
                <w:sz w:val="28"/>
                <w:szCs w:val="28"/>
                <w:lang w:bidi="ar-DZ"/>
              </w:rPr>
              <w:t>N</w:t>
            </w:r>
            <w:r w:rsidRPr="00512A3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،</w:t>
            </w:r>
            <w:r w:rsidRPr="00512A3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512A3B">
              <w:rPr>
                <w:rFonts w:ascii="Amiri" w:hAnsi="Amiri" w:cs="Amiri"/>
                <w:sz w:val="28"/>
                <w:szCs w:val="28"/>
                <w:lang w:bidi="ar-DZ"/>
              </w:rPr>
              <w:t>D</w:t>
            </w:r>
            <w:r w:rsidRPr="00512A3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استقامية.</w:t>
            </w:r>
          </w:p>
          <w:p w14:paraId="44C7A88E" w14:textId="77777777" w:rsidR="00512A3B" w:rsidRDefault="00512A3B" w:rsidP="00512A3B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14:paraId="0E07889A" w14:textId="77777777" w:rsidR="00AB5EF1" w:rsidRDefault="00AB5EF1" w:rsidP="00512A3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1543B47" w14:textId="77777777" w:rsidR="00512A3B" w:rsidRDefault="00512A3B" w:rsidP="00AB5EF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12A3B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مناقشة النشاط</w:t>
            </w:r>
          </w:p>
          <w:p w14:paraId="7F90AD26" w14:textId="77777777" w:rsidR="00AB5EF1" w:rsidRDefault="00AB5EF1" w:rsidP="00AB5EF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EB25A18" w14:textId="6E720DDF" w:rsidR="00AB5EF1" w:rsidRPr="00AB5EF1" w:rsidRDefault="00AB5EF1" w:rsidP="00AB5EF1">
            <w:pPr>
              <w:numPr>
                <w:ilvl w:val="0"/>
                <w:numId w:val="27"/>
              </w:numPr>
              <w:tabs>
                <w:tab w:val="clear" w:pos="1228"/>
                <w:tab w:val="num" w:pos="252"/>
              </w:tabs>
              <w:bidi/>
              <w:ind w:left="284" w:right="44"/>
              <w:rPr>
                <w:rFonts w:ascii="Amiri" w:hAnsi="Amiri" w:cs="Amiri"/>
                <w:sz w:val="28"/>
                <w:szCs w:val="28"/>
                <w:lang w:eastAsia="zh-CN" w:bidi="ar-DZ"/>
              </w:rPr>
            </w:pPr>
            <w:r w:rsidRPr="00AB5EF1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 xml:space="preserve">لدينا </w:t>
            </w:r>
            <w:r w:rsidRPr="00AB5EF1">
              <w:rPr>
                <w:rFonts w:ascii="Amiri" w:hAnsi="Amiri" w:cs="Amiri"/>
                <w:sz w:val="28"/>
                <w:szCs w:val="28"/>
                <w:lang w:eastAsia="zh-CN" w:bidi="ar-DZ"/>
              </w:rPr>
              <w:t>ACE = DCB = 60</w:t>
            </w:r>
            <w:r w:rsidR="00B25EBE" w:rsidRPr="00AB5EF1">
              <w:rPr>
                <w:rFonts w:ascii="Amiri" w:hAnsi="Amiri" w:cs="Amiri"/>
                <w:sz w:val="28"/>
                <w:szCs w:val="28"/>
                <w:lang w:eastAsia="zh-CN" w:bidi="ar-DZ"/>
              </w:rPr>
              <w:t>°</w:t>
            </w:r>
            <w:r w:rsidR="00B25EBE" w:rsidRPr="00AB5EF1">
              <w:rPr>
                <w:rFonts w:ascii="Amiri" w:hAnsi="Amiri" w:cs="Amiri" w:hint="cs"/>
                <w:sz w:val="28"/>
                <w:szCs w:val="28"/>
                <w:rtl/>
                <w:lang w:eastAsia="zh-CN" w:bidi="ar-DZ"/>
              </w:rPr>
              <w:t xml:space="preserve"> ومنه</w:t>
            </w:r>
            <w:r w:rsidRPr="00AB5EF1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 xml:space="preserve"> </w:t>
            </w:r>
            <w:r w:rsidRPr="00AB5EF1">
              <w:rPr>
                <w:rFonts w:ascii="Amiri" w:hAnsi="Amiri" w:cs="Amiri"/>
                <w:sz w:val="28"/>
                <w:szCs w:val="28"/>
                <w:lang w:eastAsia="zh-CN" w:bidi="ar-DZ"/>
              </w:rPr>
              <w:t>ECD = 60°</w:t>
            </w:r>
            <w:r w:rsidRPr="00AB5EF1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 xml:space="preserve"> </w:t>
            </w:r>
          </w:p>
          <w:p w14:paraId="3B370AA2" w14:textId="50C867AA" w:rsidR="00AB5EF1" w:rsidRPr="00AB5EF1" w:rsidRDefault="00AB5EF1" w:rsidP="00AB5EF1">
            <w:pPr>
              <w:numPr>
                <w:ilvl w:val="0"/>
                <w:numId w:val="27"/>
              </w:numPr>
              <w:tabs>
                <w:tab w:val="clear" w:pos="1228"/>
                <w:tab w:val="num" w:pos="252"/>
              </w:tabs>
              <w:bidi/>
              <w:ind w:left="284" w:right="44"/>
              <w:rPr>
                <w:rFonts w:ascii="Amiri" w:hAnsi="Amiri" w:cs="Amiri"/>
                <w:sz w:val="28"/>
                <w:szCs w:val="28"/>
                <w:lang w:eastAsia="zh-CN" w:bidi="ar-DZ"/>
              </w:rPr>
            </w:pPr>
            <w:r w:rsidRPr="00AB5EF1">
              <w:rPr>
                <w:rFonts w:ascii="Amiri" w:hAnsi="Amiri" w:cs="Amiri"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1" locked="0" layoutInCell="1" allowOverlap="1" wp14:anchorId="1B68CDF8" wp14:editId="0F231AD0">
                  <wp:simplePos x="0" y="0"/>
                  <wp:positionH relativeFrom="column">
                    <wp:posOffset>-81280</wp:posOffset>
                  </wp:positionH>
                  <wp:positionV relativeFrom="paragraph">
                    <wp:posOffset>202565</wp:posOffset>
                  </wp:positionV>
                  <wp:extent cx="1843405" cy="1212215"/>
                  <wp:effectExtent l="0" t="0" r="4445" b="6985"/>
                  <wp:wrapNone/>
                  <wp:docPr id="197909857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21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B5EF1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 xml:space="preserve">نعتبر الدّوران الذّي مركزه النّقطة </w:t>
            </w:r>
            <w:r w:rsidRPr="00AB5EF1">
              <w:rPr>
                <w:rFonts w:ascii="Amiri" w:hAnsi="Amiri" w:cs="Amiri"/>
                <w:sz w:val="28"/>
                <w:szCs w:val="28"/>
                <w:lang w:eastAsia="zh-CN" w:bidi="ar-DZ"/>
              </w:rPr>
              <w:t>C</w:t>
            </w:r>
            <w:r w:rsidRPr="00AB5EF1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 xml:space="preserve"> وزاويته </w:t>
            </w:r>
            <w:r w:rsidRPr="00AB5EF1">
              <w:rPr>
                <w:rFonts w:ascii="Amiri" w:hAnsi="Amiri" w:cs="Amiri"/>
                <w:sz w:val="28"/>
                <w:szCs w:val="28"/>
                <w:lang w:eastAsia="zh-CN" w:bidi="ar-DZ"/>
              </w:rPr>
              <w:t>60°</w:t>
            </w:r>
            <w:r w:rsidRPr="00AB5EF1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 xml:space="preserve"> في الاتجاه المباشر، إنّه يحوّل: النّقطة </w:t>
            </w:r>
            <w:r w:rsidRPr="00AB5EF1">
              <w:rPr>
                <w:rFonts w:ascii="Amiri" w:hAnsi="Amiri" w:cs="Amiri"/>
                <w:sz w:val="28"/>
                <w:szCs w:val="28"/>
                <w:lang w:eastAsia="zh-CN" w:bidi="ar-DZ"/>
              </w:rPr>
              <w:t>B</w:t>
            </w:r>
            <w:r w:rsidRPr="00AB5EF1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 xml:space="preserve"> إلى النّقطة </w:t>
            </w:r>
            <w:r w:rsidRPr="00AB5EF1">
              <w:rPr>
                <w:rFonts w:ascii="Amiri" w:hAnsi="Amiri" w:cs="Amiri"/>
                <w:sz w:val="28"/>
                <w:szCs w:val="28"/>
                <w:lang w:eastAsia="zh-CN" w:bidi="ar-DZ"/>
              </w:rPr>
              <w:t>D</w:t>
            </w:r>
            <w:r w:rsidRPr="00AB5EF1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 xml:space="preserve">  </w:t>
            </w:r>
          </w:p>
          <w:p w14:paraId="499FC05E" w14:textId="77777777" w:rsidR="00AB5EF1" w:rsidRDefault="00AB5EF1" w:rsidP="00AB5EF1">
            <w:pPr>
              <w:bidi/>
              <w:ind w:right="44"/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</w:pPr>
            <w:r w:rsidRPr="00AB5EF1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 xml:space="preserve">والنّقطة </w:t>
            </w:r>
            <w:r w:rsidRPr="00AB5EF1">
              <w:rPr>
                <w:rFonts w:ascii="Amiri" w:hAnsi="Amiri" w:cs="Amiri"/>
                <w:sz w:val="28"/>
                <w:szCs w:val="28"/>
                <w:lang w:eastAsia="zh-CN" w:bidi="ar-DZ"/>
              </w:rPr>
              <w:t>M</w:t>
            </w:r>
            <w:r w:rsidRPr="00AB5EF1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 xml:space="preserve"> إلى النّقطة </w:t>
            </w:r>
            <w:r w:rsidRPr="00AB5EF1">
              <w:rPr>
                <w:rFonts w:ascii="Amiri" w:hAnsi="Amiri" w:cs="Amiri"/>
                <w:sz w:val="28"/>
                <w:szCs w:val="28"/>
                <w:lang w:eastAsia="zh-CN" w:bidi="ar-DZ"/>
              </w:rPr>
              <w:t>N</w:t>
            </w:r>
            <w:r w:rsidRPr="00AB5EF1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 xml:space="preserve"> والنّقطة </w:t>
            </w:r>
            <w:r w:rsidRPr="00AB5EF1">
              <w:rPr>
                <w:rFonts w:ascii="Amiri" w:hAnsi="Amiri" w:cs="Amiri"/>
                <w:sz w:val="28"/>
                <w:szCs w:val="28"/>
                <w:lang w:eastAsia="zh-CN" w:bidi="ar-DZ"/>
              </w:rPr>
              <w:t>E</w:t>
            </w:r>
            <w:r w:rsidRPr="00AB5EF1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 xml:space="preserve"> إلى النّقطة </w:t>
            </w:r>
            <w:r w:rsidRPr="00AB5EF1">
              <w:rPr>
                <w:rFonts w:ascii="Amiri" w:hAnsi="Amiri" w:cs="Amiri"/>
                <w:sz w:val="28"/>
                <w:szCs w:val="28"/>
                <w:lang w:eastAsia="zh-CN" w:bidi="ar-DZ"/>
              </w:rPr>
              <w:t>A</w:t>
            </w:r>
          </w:p>
          <w:p w14:paraId="2F9AD7F5" w14:textId="77777777" w:rsidR="00AB5EF1" w:rsidRDefault="00AB5EF1" w:rsidP="00AB5EF1">
            <w:pPr>
              <w:bidi/>
              <w:ind w:right="44"/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</w:pPr>
          </w:p>
          <w:p w14:paraId="6F4CECA0" w14:textId="77777777" w:rsidR="00AB5EF1" w:rsidRPr="00AB5EF1" w:rsidRDefault="00AB5EF1" w:rsidP="00AB5EF1">
            <w:pPr>
              <w:bidi/>
              <w:ind w:right="44"/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</w:pPr>
          </w:p>
          <w:p w14:paraId="3348E8AA" w14:textId="18B87B60" w:rsidR="00AB5EF1" w:rsidRDefault="00AB5EF1" w:rsidP="00AB5EF1">
            <w:pPr>
              <w:bidi/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</w:pPr>
            <w:r w:rsidRPr="00AB5EF1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 xml:space="preserve">وبما أنّ النّقط </w:t>
            </w:r>
            <w:r w:rsidR="00B25EBE" w:rsidRPr="00AB5EF1">
              <w:rPr>
                <w:rFonts w:ascii="Amiri" w:hAnsi="Amiri" w:cs="Amiri"/>
                <w:sz w:val="28"/>
                <w:szCs w:val="28"/>
                <w:lang w:eastAsia="zh-CN" w:bidi="ar-DZ"/>
              </w:rPr>
              <w:t>B</w:t>
            </w:r>
            <w:r w:rsidR="00B25EBE" w:rsidRPr="00AB5EF1">
              <w:rPr>
                <w:rFonts w:ascii="Amiri" w:hAnsi="Amiri" w:cs="Amiri" w:hint="cs"/>
                <w:sz w:val="28"/>
                <w:szCs w:val="28"/>
                <w:rtl/>
                <w:lang w:eastAsia="zh-CN" w:bidi="ar-DZ"/>
              </w:rPr>
              <w:t>،</w:t>
            </w:r>
            <w:r w:rsidRPr="00AB5EF1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 xml:space="preserve"> </w:t>
            </w:r>
            <w:r w:rsidR="00B25EBE" w:rsidRPr="00AB5EF1">
              <w:rPr>
                <w:rFonts w:ascii="Amiri" w:hAnsi="Amiri" w:cs="Amiri"/>
                <w:noProof/>
                <w:sz w:val="28"/>
                <w:szCs w:val="28"/>
                <w:lang w:eastAsia="zh-CN" w:bidi="ar-DZ"/>
              </w:rPr>
              <w:t>M</w:t>
            </w:r>
            <w:r w:rsidR="00B25EBE" w:rsidRPr="00AB5EF1">
              <w:rPr>
                <w:rFonts w:ascii="Amiri" w:hAnsi="Amiri" w:cs="Amiri" w:hint="cs"/>
                <w:sz w:val="28"/>
                <w:szCs w:val="28"/>
                <w:rtl/>
                <w:lang w:eastAsia="zh-CN" w:bidi="ar-DZ"/>
              </w:rPr>
              <w:t>،</w:t>
            </w:r>
            <w:r w:rsidRPr="00AB5EF1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 xml:space="preserve"> </w:t>
            </w:r>
            <w:r w:rsidRPr="00AB5EF1">
              <w:rPr>
                <w:rFonts w:ascii="Amiri" w:hAnsi="Amiri" w:cs="Amiri"/>
                <w:sz w:val="28"/>
                <w:szCs w:val="28"/>
                <w:lang w:eastAsia="zh-CN" w:bidi="ar-DZ"/>
              </w:rPr>
              <w:t>E</w:t>
            </w:r>
            <w:r w:rsidRPr="00AB5EF1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 xml:space="preserve"> في استقامية فإنّ النّقط </w:t>
            </w:r>
            <w:r w:rsidR="00B25EBE" w:rsidRPr="00AB5EF1">
              <w:rPr>
                <w:rFonts w:ascii="Amiri" w:hAnsi="Amiri" w:cs="Amiri"/>
                <w:sz w:val="28"/>
                <w:szCs w:val="28"/>
                <w:lang w:eastAsia="zh-CN" w:bidi="ar-DZ"/>
              </w:rPr>
              <w:t>D</w:t>
            </w:r>
            <w:r w:rsidR="00B25EBE" w:rsidRPr="00AB5EF1">
              <w:rPr>
                <w:rFonts w:ascii="Amiri" w:hAnsi="Amiri" w:cs="Amiri" w:hint="cs"/>
                <w:sz w:val="28"/>
                <w:szCs w:val="28"/>
                <w:rtl/>
                <w:lang w:eastAsia="zh-CN" w:bidi="ar-DZ"/>
              </w:rPr>
              <w:t>،</w:t>
            </w:r>
            <w:r w:rsidRPr="00AB5EF1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 xml:space="preserve"> </w:t>
            </w:r>
            <w:r w:rsidR="00B25EBE" w:rsidRPr="00AB5EF1">
              <w:rPr>
                <w:rFonts w:ascii="Amiri" w:hAnsi="Amiri" w:cs="Amiri"/>
                <w:noProof/>
                <w:sz w:val="28"/>
                <w:szCs w:val="28"/>
                <w:lang w:eastAsia="zh-CN" w:bidi="ar-DZ"/>
              </w:rPr>
              <w:t>N</w:t>
            </w:r>
            <w:r w:rsidR="00B25EBE" w:rsidRPr="00AB5EF1">
              <w:rPr>
                <w:rFonts w:ascii="Amiri" w:hAnsi="Amiri" w:cs="Amiri" w:hint="cs"/>
                <w:sz w:val="28"/>
                <w:szCs w:val="28"/>
                <w:rtl/>
                <w:lang w:eastAsia="zh-CN" w:bidi="ar-DZ"/>
              </w:rPr>
              <w:t>،</w:t>
            </w:r>
            <w:r w:rsidRPr="00AB5EF1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 xml:space="preserve"> </w:t>
            </w:r>
            <w:r w:rsidRPr="00AB5EF1">
              <w:rPr>
                <w:rFonts w:ascii="Amiri" w:hAnsi="Amiri" w:cs="Amiri"/>
                <w:sz w:val="28"/>
                <w:szCs w:val="28"/>
                <w:lang w:eastAsia="zh-CN" w:bidi="ar-DZ"/>
              </w:rPr>
              <w:t>A</w:t>
            </w:r>
            <w:r w:rsidRPr="00AB5EF1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 xml:space="preserve"> في استقامية أيضا.</w:t>
            </w:r>
          </w:p>
          <w:p w14:paraId="56725F11" w14:textId="77777777" w:rsidR="00AB5EF1" w:rsidRDefault="00AB5EF1" w:rsidP="00AB5EF1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eastAsia="zh-CN" w:bidi="ar-DZ"/>
              </w:rPr>
            </w:pPr>
          </w:p>
          <w:p w14:paraId="6974133A" w14:textId="77777777" w:rsidR="00AB5EF1" w:rsidRDefault="00AB5EF1" w:rsidP="00AB5EF1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eastAsia="zh-CN" w:bidi="ar-DZ"/>
              </w:rPr>
            </w:pPr>
          </w:p>
          <w:p w14:paraId="52F0238D" w14:textId="77777777" w:rsidR="00AB5EF1" w:rsidRDefault="00AB5EF1" w:rsidP="00AB5EF1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eastAsia="zh-CN" w:bidi="ar-DZ"/>
              </w:rPr>
            </w:pPr>
          </w:p>
          <w:p w14:paraId="0A9DF85D" w14:textId="77777777" w:rsidR="00AB5EF1" w:rsidRDefault="00AB5EF1" w:rsidP="00AB5EF1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eastAsia="zh-CN" w:bidi="ar-DZ"/>
              </w:rPr>
            </w:pPr>
          </w:p>
          <w:p w14:paraId="6518D664" w14:textId="77777777" w:rsidR="00AB5EF1" w:rsidRDefault="00AB5EF1" w:rsidP="00AB5EF1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eastAsia="zh-CN" w:bidi="ar-DZ"/>
              </w:rPr>
            </w:pPr>
          </w:p>
          <w:p w14:paraId="78FBAA10" w14:textId="0421CB62" w:rsidR="00AB5EF1" w:rsidRDefault="00AC457A" w:rsidP="00AB5EF1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eastAsia="zh-CN" w:bidi="ar-DZ"/>
              </w:rPr>
            </w:pPr>
            <w:r>
              <w:rPr>
                <w:rFonts w:ascii="Amiri" w:hAnsi="Amiri" w:cs="Amiri"/>
                <w:b/>
                <w:bCs/>
                <w:noProof/>
                <w:sz w:val="28"/>
                <w:szCs w:val="28"/>
                <w:u w:val="single"/>
                <w:rtl/>
                <w:lang w:val="ar-DZ" w:eastAsia="zh-CN" w:bidi="ar-DZ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F842EAB" wp14:editId="787E3C4F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106680</wp:posOffset>
                      </wp:positionV>
                      <wp:extent cx="2847975" cy="2543175"/>
                      <wp:effectExtent l="0" t="0" r="28575" b="28575"/>
                      <wp:wrapNone/>
                      <wp:docPr id="110861888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7975" cy="2543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6CB627" w14:textId="55E89A1A" w:rsidR="00AC457A" w:rsidRDefault="00AC457A" w:rsidP="00AC457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6CB27B" wp14:editId="00080D20">
                                        <wp:extent cx="2475230" cy="2426335"/>
                                        <wp:effectExtent l="0" t="0" r="1270" b="0"/>
                                        <wp:docPr id="564397580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64397580" name=""/>
                                                <pic:cNvPicPr/>
                                              </pic:nvPicPr>
                                              <pic:blipFill>
                                                <a:blip r:embed="rId4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75230" cy="24263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842EAB" id="Rectangle 3" o:spid="_x0000_s1032" style="position:absolute;left:0;text-align:left;margin-left:92.5pt;margin-top:8.4pt;width:224.25pt;height:20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" fillcolor="white [3201]" strokecolor="white [3212]" strokeweight="2pt">
                      <v:textbox>
                        <w:txbxContent>
                          <w:p w14:paraId="056CB627" w14:textId="55E89A1A" w:rsidR="00AC457A" w:rsidRDefault="00AC457A" w:rsidP="00AC457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6CB27B" wp14:editId="00080D20">
                                  <wp:extent cx="2475230" cy="2426335"/>
                                  <wp:effectExtent l="0" t="0" r="1270" b="0"/>
                                  <wp:docPr id="56439758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4397580" name=""/>
                                          <pic:cNvPicPr/>
                                        </pic:nvPicPr>
                                        <pic:blipFill>
                                          <a:blip r:embed="rId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5230" cy="2426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73A8657" w14:textId="77777777" w:rsidR="00AB5EF1" w:rsidRDefault="00AB5EF1" w:rsidP="00AB5EF1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eastAsia="zh-CN" w:bidi="ar-DZ"/>
              </w:rPr>
            </w:pPr>
          </w:p>
          <w:p w14:paraId="777D2F8E" w14:textId="77777777" w:rsidR="00AB5EF1" w:rsidRDefault="00AB5EF1" w:rsidP="00AB5EF1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eastAsia="zh-CN" w:bidi="ar-DZ"/>
              </w:rPr>
            </w:pPr>
          </w:p>
          <w:p w14:paraId="5C78F9DE" w14:textId="77777777" w:rsidR="00AB5EF1" w:rsidRDefault="00AB5EF1" w:rsidP="00AB5EF1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eastAsia="zh-CN" w:bidi="ar-DZ"/>
              </w:rPr>
            </w:pPr>
          </w:p>
          <w:p w14:paraId="5D8E94D1" w14:textId="77777777" w:rsidR="00AB5EF1" w:rsidRDefault="00AB5EF1" w:rsidP="00AB5EF1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08858F1" w14:textId="77777777" w:rsidR="00B25EBE" w:rsidRDefault="00B25EBE" w:rsidP="00B25EB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8B20DC0" w14:textId="77777777" w:rsidR="00B25EBE" w:rsidRDefault="00B25EBE" w:rsidP="00B25EB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C67A266" w14:textId="77777777" w:rsidR="00B25EBE" w:rsidRDefault="00B25EBE" w:rsidP="00B25EB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BF096F4" w14:textId="77777777" w:rsidR="00B25EBE" w:rsidRDefault="00B25EBE" w:rsidP="00B25EB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C1BF54B" w14:textId="77777777" w:rsidR="00B25EBE" w:rsidRDefault="00B25EBE" w:rsidP="00B25EB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2DEA5E8" w14:textId="77777777" w:rsidR="00B25EBE" w:rsidRDefault="00B25EBE" w:rsidP="00B25EB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308E845" w14:textId="77777777" w:rsidR="00B25EBE" w:rsidRDefault="00B25EBE" w:rsidP="00B25EB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31BB5C5" w14:textId="77777777" w:rsidR="00B25EBE" w:rsidRDefault="00B25EBE" w:rsidP="00B25EB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36A6E0C" w14:textId="77777777" w:rsidR="00B25EBE" w:rsidRDefault="00B25EBE" w:rsidP="00B25EB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280234A" w14:textId="77777777" w:rsidR="00B25EBE" w:rsidRDefault="00B25EBE" w:rsidP="00B25EB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7FBC010E" w14:textId="77777777" w:rsidR="00B25EBE" w:rsidRDefault="00B25EBE" w:rsidP="00B25EB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92F6A25" w14:textId="10A3B5FC" w:rsidR="00B25EBE" w:rsidRPr="00512A3B" w:rsidRDefault="00B25EBE" w:rsidP="00B25EB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280" w:type="dxa"/>
          </w:tcPr>
          <w:p w14:paraId="6B07F032" w14:textId="77777777" w:rsidR="00E60A10" w:rsidRDefault="00E60A1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969771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3C8577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D92802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E09F47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4B5CBA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31482D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AAC2CF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005E96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395CBD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A773A2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0BF7CC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2E4751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72D228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F5194E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D897D4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459FB2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0C36ED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A3CB9C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C6EB46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3CC0D6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BE9482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53ECA2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A9DF8A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F17F0F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A438B2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1FBAC4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4CAA39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2B2F51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C2EB66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CD9202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67040F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13892A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8208AB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935DFD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8992E5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D528D1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8BBAA9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84ABFA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C673B5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51B115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0353A8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AD5CDA" w14:textId="77777777" w:rsidR="002915CE" w:rsidRDefault="002915CE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CFE4C0" w14:textId="77777777" w:rsidR="002915CE" w:rsidRDefault="002915CE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874D27" w14:textId="77777777" w:rsidR="002915CE" w:rsidRDefault="002915CE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A79BE0" w14:textId="77777777" w:rsidR="002915CE" w:rsidRDefault="002915CE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139786" w14:textId="77777777" w:rsidR="002915CE" w:rsidRDefault="002915CE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A8BD88" w14:textId="77777777" w:rsidR="002915CE" w:rsidRDefault="002915CE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7BD9AF" w14:textId="77777777" w:rsidR="002915CE" w:rsidRDefault="002915CE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5AC8CB" w14:textId="77777777" w:rsidR="002915CE" w:rsidRDefault="002915CE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D5F2C2" w14:textId="77777777" w:rsidR="002915CE" w:rsidRDefault="002915CE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CEBC3E" w14:textId="77777777" w:rsidR="0012061E" w:rsidRDefault="0012061E" w:rsidP="0012061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18601A" w14:textId="77777777" w:rsidR="00EC70C0" w:rsidRPr="00792B9B" w:rsidRDefault="00EC70C0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7EDE794B" w14:textId="2F941E9E" w:rsidR="00AB5EF1" w:rsidRDefault="00AB5EF1" w:rsidP="00B25EBE">
      <w:pPr>
        <w:bidi/>
        <w:ind w:right="-851"/>
        <w:rPr>
          <w:rFonts w:cstheme="minorHAnsi"/>
          <w:sz w:val="28"/>
          <w:szCs w:val="28"/>
          <w:rtl/>
        </w:rPr>
      </w:pPr>
    </w:p>
    <w:p w14:paraId="6C2A42DF" w14:textId="0C313AFC" w:rsidR="00AB5EF1" w:rsidRDefault="00AB5EF1" w:rsidP="00AB5EF1">
      <w:pPr>
        <w:bidi/>
        <w:ind w:left="-993" w:right="-851"/>
        <w:rPr>
          <w:rFonts w:cstheme="minorHAnsi"/>
          <w:sz w:val="28"/>
          <w:szCs w:val="28"/>
          <w:rtl/>
        </w:rPr>
      </w:pPr>
      <w:r w:rsidRPr="00530EB2">
        <w:rPr>
          <w:rFonts w:ascii="Amiri" w:hAnsi="Amiri" w:cs="Amir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20953B" wp14:editId="5EEF4905">
                <wp:simplePos x="0" y="0"/>
                <wp:positionH relativeFrom="column">
                  <wp:posOffset>-714375</wp:posOffset>
                </wp:positionH>
                <wp:positionV relativeFrom="paragraph">
                  <wp:posOffset>23495</wp:posOffset>
                </wp:positionV>
                <wp:extent cx="1892300" cy="704850"/>
                <wp:effectExtent l="0" t="0" r="12700" b="19050"/>
                <wp:wrapNone/>
                <wp:docPr id="11311846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0" cy="704850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34261E" w14:textId="73D0E9D3" w:rsidR="00AB5EF1" w:rsidRPr="00530EB2" w:rsidRDefault="00AB5EF1" w:rsidP="005B3FF7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530EB2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المدة: </w:t>
                            </w:r>
                            <w:r w:rsidR="005B3FF7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2</w:t>
                            </w:r>
                            <w:r w:rsidRPr="00530EB2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0953B" id="_x0000_s1033" type="#_x0000_t54" style="position:absolute;left:0;text-align:left;margin-left:-56.25pt;margin-top:1.85pt;width:149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">
                <v:textbox>
                  <w:txbxContent>
                    <w:p w14:paraId="2D34261E" w14:textId="73D0E9D3" w:rsidR="00AB5EF1" w:rsidRPr="00530EB2" w:rsidRDefault="00AB5EF1" w:rsidP="005B3FF7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530EB2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المدة: </w:t>
                      </w:r>
                      <w:r w:rsidR="005B3FF7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2</w:t>
                      </w:r>
                      <w:r w:rsidRPr="00530EB2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ساعة</w:t>
                      </w:r>
                    </w:p>
                  </w:txbxContent>
                </v:textbox>
              </v:shape>
            </w:pict>
          </mc:Fallback>
        </mc:AlternateContent>
      </w:r>
      <w:r w:rsidRPr="00530EB2">
        <w:rPr>
          <w:rFonts w:ascii="Amiri" w:hAnsi="Amiri" w:cs="Amir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A30434" wp14:editId="630FD00A">
                <wp:simplePos x="0" y="0"/>
                <wp:positionH relativeFrom="column">
                  <wp:posOffset>1307465</wp:posOffset>
                </wp:positionH>
                <wp:positionV relativeFrom="paragraph">
                  <wp:posOffset>9525</wp:posOffset>
                </wp:positionV>
                <wp:extent cx="3709035" cy="807720"/>
                <wp:effectExtent l="0" t="0" r="24765" b="11430"/>
                <wp:wrapNone/>
                <wp:docPr id="117352636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9035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52A3F0" w14:textId="6378F6F5" w:rsidR="00AB5EF1" w:rsidRPr="00530EB2" w:rsidRDefault="00AB5EF1" w:rsidP="00AB5EF1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530EB2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المحور: </w:t>
                            </w:r>
                            <w:r w:rsidRPr="00837ED6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التحويلات النقطية في المستوي</w:t>
                            </w:r>
                            <w:r w:rsidRPr="00530EB2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br/>
                              <w:t xml:space="preserve">الموضوع : </w:t>
                            </w:r>
                            <w:r w:rsidRPr="00837ED6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</w:t>
                            </w:r>
                            <w:r w:rsidR="00837ED6" w:rsidRPr="00837ED6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حاكي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30434" id="_x0000_s1034" type="#_x0000_t98" style="position:absolute;left:0;text-align:left;margin-left:102.95pt;margin-top:.75pt;width:292.05pt;height:6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">
                <v:textbox>
                  <w:txbxContent>
                    <w:p w14:paraId="2F52A3F0" w14:textId="6378F6F5" w:rsidR="00AB5EF1" w:rsidRPr="00530EB2" w:rsidRDefault="00AB5EF1" w:rsidP="00AB5EF1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530EB2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المحور: </w:t>
                      </w:r>
                      <w:r w:rsidRPr="00837ED6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التحويلات النقطية في المستوي</w:t>
                      </w:r>
                      <w:r w:rsidRPr="00530EB2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br/>
                        <w:t xml:space="preserve">الموضوع : </w:t>
                      </w:r>
                      <w:r w:rsidRPr="00837ED6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الت</w:t>
                      </w:r>
                      <w:r w:rsidR="00837ED6" w:rsidRPr="00837ED6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حاكي</w:t>
                      </w:r>
                    </w:p>
                  </w:txbxContent>
                </v:textbox>
              </v:shape>
            </w:pict>
          </mc:Fallback>
        </mc:AlternateContent>
      </w:r>
      <w:r w:rsidRPr="00530EB2">
        <w:rPr>
          <w:rFonts w:ascii="Amiri" w:hAnsi="Amiri" w:cs="Amir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5543FF" wp14:editId="25E53457">
                <wp:simplePos x="0" y="0"/>
                <wp:positionH relativeFrom="column">
                  <wp:posOffset>5121275</wp:posOffset>
                </wp:positionH>
                <wp:positionV relativeFrom="paragraph">
                  <wp:posOffset>5080</wp:posOffset>
                </wp:positionV>
                <wp:extent cx="1333500" cy="728345"/>
                <wp:effectExtent l="0" t="0" r="19050" b="14605"/>
                <wp:wrapNone/>
                <wp:docPr id="18538995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72834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5A87AF" w14:textId="77777777" w:rsidR="00AB5EF1" w:rsidRPr="00530EB2" w:rsidRDefault="00AB5EF1" w:rsidP="00AB5EF1">
                            <w:pPr>
                              <w:bidi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30EB2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2.ع.ت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543FF" id="_x0000_s1035" type="#_x0000_t54" style="position:absolute;left:0;text-align:left;margin-left:403.25pt;margin-top:.4pt;width:105pt;height:5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">
                <v:textbox>
                  <w:txbxContent>
                    <w:p w14:paraId="355A87AF" w14:textId="77777777" w:rsidR="00AB5EF1" w:rsidRPr="00530EB2" w:rsidRDefault="00AB5EF1" w:rsidP="00AB5EF1">
                      <w:pPr>
                        <w:bidi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530EB2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2.ع.ت</w:t>
                      </w:r>
                    </w:p>
                  </w:txbxContent>
                </v:textbox>
              </v:shape>
            </w:pict>
          </mc:Fallback>
        </mc:AlternateContent>
      </w:r>
    </w:p>
    <w:p w14:paraId="38DEED37" w14:textId="40681556" w:rsidR="00AB5EF1" w:rsidRDefault="00AB5EF1" w:rsidP="00AB5EF1">
      <w:pPr>
        <w:bidi/>
        <w:ind w:left="-993" w:right="-851"/>
        <w:rPr>
          <w:rFonts w:cstheme="minorHAnsi"/>
          <w:sz w:val="28"/>
          <w:szCs w:val="28"/>
          <w:rtl/>
        </w:rPr>
      </w:pPr>
    </w:p>
    <w:p w14:paraId="3115BF6B" w14:textId="74076173" w:rsidR="00AB5EF1" w:rsidRDefault="00AB5EF1" w:rsidP="00AB5EF1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22BA21" wp14:editId="17BD73E6">
                <wp:simplePos x="0" y="0"/>
                <wp:positionH relativeFrom="page">
                  <wp:posOffset>171450</wp:posOffset>
                </wp:positionH>
                <wp:positionV relativeFrom="paragraph">
                  <wp:posOffset>133350</wp:posOffset>
                </wp:positionV>
                <wp:extent cx="7169150" cy="542925"/>
                <wp:effectExtent l="0" t="0" r="12700" b="28575"/>
                <wp:wrapNone/>
                <wp:docPr id="31067870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9150" cy="54292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FA7F1" w14:textId="599CABE7" w:rsidR="00AB5EF1" w:rsidRPr="00B25EBE" w:rsidRDefault="00AB5EF1" w:rsidP="00AB5EF1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25EBE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الكفاءة المستهدفة: </w:t>
                            </w:r>
                            <w:r w:rsidR="00B25EBE" w:rsidRPr="00B25EBE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</w:rPr>
                              <w:t>التحاكي تعريف وخواص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2BA21" id="_x0000_s1036" type="#_x0000_t80" style="position:absolute;left:0;text-align:left;margin-left:13.5pt;margin-top:10.5pt;width:564.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" adj=",4814,,7807">
                <v:textbox>
                  <w:txbxContent>
                    <w:p w14:paraId="7B3FA7F1" w14:textId="599CABE7" w:rsidR="00AB5EF1" w:rsidRPr="00B25EBE" w:rsidRDefault="00AB5EF1" w:rsidP="00AB5EF1">
                      <w:pPr>
                        <w:bidi/>
                        <w:rPr>
                          <w:rFonts w:ascii="Amiri" w:hAnsi="Amiri" w:cs="Amiri"/>
                          <w:color w:val="FF0000"/>
                          <w:sz w:val="20"/>
                          <w:szCs w:val="20"/>
                        </w:rPr>
                      </w:pPr>
                      <w:r w:rsidRPr="00B25EBE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</w:rPr>
                        <w:t xml:space="preserve">الكفاءة المستهدفة: </w:t>
                      </w:r>
                      <w:r w:rsidR="00B25EBE" w:rsidRPr="00B25EBE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</w:rPr>
                        <w:t>التحاكي تعريف وخواص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30C798B" w14:textId="4111DC8C" w:rsidR="00AB5EF1" w:rsidRPr="00792B9B" w:rsidRDefault="00AB5EF1" w:rsidP="00AB5EF1">
      <w:pPr>
        <w:bidi/>
        <w:ind w:left="-993"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1169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280"/>
      </w:tblGrid>
      <w:tr w:rsidR="00812CC5" w:rsidRPr="00792B9B" w14:paraId="08EEB9A8" w14:textId="77777777" w:rsidTr="00B25EBE">
        <w:tc>
          <w:tcPr>
            <w:tcW w:w="1384" w:type="dxa"/>
            <w:shd w:val="clear" w:color="auto" w:fill="FDE9D9" w:themeFill="accent6" w:themeFillTint="33"/>
          </w:tcPr>
          <w:p w14:paraId="3854B5C6" w14:textId="77777777" w:rsidR="00812CC5" w:rsidRPr="00530EB2" w:rsidRDefault="00812CC5" w:rsidP="003F264F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530EB2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FDE9D9" w:themeFill="accent6" w:themeFillTint="33"/>
          </w:tcPr>
          <w:p w14:paraId="24CE384F" w14:textId="77777777" w:rsidR="00812CC5" w:rsidRPr="00530EB2" w:rsidRDefault="00812CC5" w:rsidP="003F264F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530EB2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280" w:type="dxa"/>
            <w:shd w:val="clear" w:color="auto" w:fill="FDE9D9" w:themeFill="accent6" w:themeFillTint="33"/>
          </w:tcPr>
          <w:p w14:paraId="1652FE33" w14:textId="77777777" w:rsidR="00812CC5" w:rsidRPr="00530EB2" w:rsidRDefault="00812CC5" w:rsidP="003F264F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530EB2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812CC5" w:rsidRPr="00792B9B" w14:paraId="24CEB642" w14:textId="77777777" w:rsidTr="003F264F">
        <w:tc>
          <w:tcPr>
            <w:tcW w:w="1384" w:type="dxa"/>
          </w:tcPr>
          <w:p w14:paraId="49550E50" w14:textId="77777777" w:rsidR="00812CC5" w:rsidRDefault="00812CC5" w:rsidP="003F264F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F12FA50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19B470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2C23AC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616868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EF3F57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5DB31E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AD3675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0ECE97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185784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E222B8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5AB66D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04153550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AAFD01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6B8D906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C6A5D7E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791B252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B72BDE5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BEBC652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24003E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32A3D2A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6794ACE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376C72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7482050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50C812C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BC41BDF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D6E1E44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48BF1E4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7CB93D7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7F37B0A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2C429F8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8AC1D2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83A6E01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49B0F9A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BB26EDE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7543875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5069315" w14:textId="77777777" w:rsidR="00812CC5" w:rsidRPr="00FB5A89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28455769" w14:textId="77777777" w:rsidR="00812CC5" w:rsidRPr="00792B9B" w:rsidRDefault="00812CC5" w:rsidP="003F264F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DE37474" w14:textId="77777777" w:rsidR="00812CC5" w:rsidRDefault="002E718A" w:rsidP="003F264F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E718A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نشاط</w:t>
            </w:r>
          </w:p>
          <w:p w14:paraId="6F473317" w14:textId="77777777" w:rsidR="002E718A" w:rsidRDefault="002E718A" w:rsidP="002E718A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E5C6046" w14:textId="2C7338D1" w:rsidR="002E718A" w:rsidRDefault="002E718A" w:rsidP="002E718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2E718A">
              <w:rPr>
                <w:rFonts w:ascii="Amiri" w:hAnsi="Amiri" w:cs="Amiri" w:hint="cs"/>
                <w:sz w:val="28"/>
                <w:szCs w:val="28"/>
                <w:rtl/>
              </w:rPr>
              <w:t xml:space="preserve">لتكن </w:t>
            </w:r>
            <w:r w:rsidRPr="002E718A">
              <w:rPr>
                <w:rFonts w:ascii="Amiri" w:hAnsi="Amiri" w:cs="Amiri"/>
                <w:position w:val="-6"/>
                <w:sz w:val="28"/>
                <w:szCs w:val="28"/>
              </w:rPr>
              <w:object w:dxaOrig="1340" w:dyaOrig="360" w14:anchorId="0C4F5359">
                <v:shape id="_x0000_i1045" type="#_x0000_t75" style="width:66.75pt;height:18pt" o:ole="">
                  <v:imagedata r:id="rId46" o:title=""/>
                </v:shape>
                <o:OLEObject Type="Embed" ProgID="Equation.DSMT4" ShapeID="_x0000_i1045" DrawAspect="Content" ObjectID="_1772097347" r:id="rId47"/>
              </w:object>
            </w:r>
            <w:r w:rsidRPr="002E718A">
              <w:rPr>
                <w:rFonts w:ascii="Amiri" w:hAnsi="Amiri" w:cs="Amiri"/>
                <w:position w:val="-6"/>
                <w:sz w:val="28"/>
                <w:szCs w:val="28"/>
              </w:rPr>
              <w:object w:dxaOrig="260" w:dyaOrig="279" w14:anchorId="5A9E1E39">
                <v:shape id="_x0000_i1046" type="#_x0000_t75" style="width:12.75pt;height:14.25pt" o:ole="">
                  <v:imagedata r:id="rId48" o:title=""/>
                </v:shape>
                <o:OLEObject Type="Embed" ProgID="Equation.DSMT4" ShapeID="_x0000_i1046" DrawAspect="Content" ObjectID="_1772097348" r:id="rId49"/>
              </w:object>
            </w:r>
            <w:r w:rsidRPr="002E718A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  <w:r w:rsidRPr="002E718A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40" w:dyaOrig="260" w14:anchorId="1F14A4CB">
                <v:shape id="_x0000_i1047" type="#_x0000_t75" style="width:12pt;height:12.75pt" o:ole="">
                  <v:imagedata r:id="rId50" o:title=""/>
                </v:shape>
                <o:OLEObject Type="Embed" ProgID="Equation.DSMT4" ShapeID="_x0000_i1047" DrawAspect="Content" ObjectID="_1772097349" r:id="rId51"/>
              </w:object>
            </w:r>
            <w:r w:rsidRPr="002E718A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2E718A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40" w:dyaOrig="260" w14:anchorId="5B0801B6">
                <v:shape id="_x0000_i1048" type="#_x0000_t75" style="width:12pt;height:12.75pt" o:ole="">
                  <v:imagedata r:id="rId52" o:title=""/>
                </v:shape>
                <o:OLEObject Type="Embed" ProgID="Equation.DSMT4" ShapeID="_x0000_i1048" DrawAspect="Content" ObjectID="_1772097350" r:id="rId53"/>
              </w:object>
            </w:r>
            <w:r w:rsidRPr="002E718A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نقط من المستوي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. </w:t>
            </w:r>
          </w:p>
          <w:p w14:paraId="3F5400F1" w14:textId="657B195A" w:rsidR="002E718A" w:rsidRDefault="002E718A" w:rsidP="002E718A">
            <w:pPr>
              <w:pStyle w:val="Paragraphedeliste"/>
              <w:numPr>
                <w:ilvl w:val="0"/>
                <w:numId w:val="28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أنشئ </w:t>
            </w:r>
            <w:r w:rsidRPr="002E718A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79" w14:anchorId="7EE3B591">
                <v:shape id="_x0000_i1049" type="#_x0000_t75" style="width:9pt;height:14.25pt" o:ole="">
                  <v:imagedata r:id="rId54" o:title=""/>
                </v:shape>
                <o:OLEObject Type="Embed" ProgID="Equation.DSMT4" ShapeID="_x0000_i1049" DrawAspect="Content" ObjectID="_1772097351" r:id="rId55"/>
              </w:object>
            </w:r>
            <w:r w:rsidRPr="002E718A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2E718A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320" w:dyaOrig="260" w14:anchorId="66483EB1">
                <v:shape id="_x0000_i1050" type="#_x0000_t75" style="width:15.75pt;height:12.75pt" o:ole="">
                  <v:imagedata r:id="rId56" o:title=""/>
                </v:shape>
                <o:OLEObject Type="Embed" ProgID="Equation.DSMT4" ShapeID="_x0000_i1050" DrawAspect="Content" ObjectID="_1772097352" r:id="rId57"/>
              </w:object>
            </w:r>
            <w:r w:rsidRPr="002E718A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2E718A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320" w:dyaOrig="260" w14:anchorId="7C99F2A7">
                <v:shape id="_x0000_i1051" type="#_x0000_t75" style="width:15.75pt;height:12.75pt" o:ole="">
                  <v:imagedata r:id="rId58" o:title=""/>
                </v:shape>
                <o:OLEObject Type="Embed" ProgID="Equation.DSMT4" ShapeID="_x0000_i1051" DrawAspect="Content" ObjectID="_1772097353" r:id="rId59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6E69AC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حيث: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2E718A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180" w:dyaOrig="279" w14:anchorId="4F9259A8">
                <v:shape id="_x0000_i1052" type="#_x0000_t75" style="width:9pt;height:14.25pt" o:ole="">
                  <v:imagedata r:id="rId54" o:title=""/>
                </v:shape>
                <o:OLEObject Type="Embed" ProgID="Equation.DSMT4" ShapeID="_x0000_i1052" DrawAspect="Content" ObjectID="_1772097354" r:id="rId60"/>
              </w:object>
            </w:r>
            <w:r w:rsidRPr="002E718A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340" w:dyaOrig="360" w14:anchorId="4D65F885">
                <v:shape id="_x0000_i1053" type="#_x0000_t75" style="width:66.75pt;height:18pt" o:ole="">
                  <v:imagedata r:id="rId61" o:title=""/>
                </v:shape>
                <o:OLEObject Type="Embed" ProgID="Equation.DSMT4" ShapeID="_x0000_i1053" DrawAspect="Content" ObjectID="_1772097355" r:id="rId62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  <w:r w:rsidRPr="002E718A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359" w:dyaOrig="360" w14:anchorId="42ACE57C">
                <v:shape id="_x0000_i1054" type="#_x0000_t75" style="width:68.25pt;height:18pt" o:ole="">
                  <v:imagedata r:id="rId63" o:title=""/>
                </v:shape>
                <o:OLEObject Type="Embed" ProgID="Equation.DSMT4" ShapeID="_x0000_i1054" DrawAspect="Content" ObjectID="_1772097356" r:id="rId64"/>
              </w:object>
            </w:r>
          </w:p>
          <w:p w14:paraId="0DE28964" w14:textId="17AB3DBB" w:rsidR="00D90E13" w:rsidRDefault="00D90E13" w:rsidP="00D90E13">
            <w:pPr>
              <w:pStyle w:val="Paragraphedeliste"/>
              <w:numPr>
                <w:ilvl w:val="0"/>
                <w:numId w:val="28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بين ان </w:t>
            </w:r>
            <w:r w:rsidRPr="00D90E13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1460" w:dyaOrig="340" w14:anchorId="3B212B2C">
                <v:shape id="_x0000_i1055" type="#_x0000_t75" style="width:72.75pt;height:17.25pt" o:ole="">
                  <v:imagedata r:id="rId65" o:title=""/>
                </v:shape>
                <o:OLEObject Type="Embed" ProgID="Equation.DSMT4" ShapeID="_x0000_i1055" DrawAspect="Content" ObjectID="_1772097357" r:id="rId66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6E69AC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واستنتج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ان </w:t>
            </w:r>
            <w:r w:rsidR="0015586E" w:rsidRPr="00D90E13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1620" w:dyaOrig="400" w14:anchorId="5E950251">
                <v:shape id="_x0000_i1056" type="#_x0000_t75" style="width:81pt;height:20.25pt" o:ole="">
                  <v:imagedata r:id="rId67" o:title=""/>
                </v:shape>
                <o:OLEObject Type="Embed" ProgID="Equation.DSMT4" ShapeID="_x0000_i1056" DrawAspect="Content" ObjectID="_1772097358" r:id="rId68"/>
              </w:object>
            </w:r>
          </w:p>
          <w:p w14:paraId="5D559F7F" w14:textId="77777777" w:rsidR="0015586E" w:rsidRDefault="0015586E" w:rsidP="0015586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01256EA" w14:textId="77777777" w:rsidR="0015586E" w:rsidRDefault="0015586E" w:rsidP="0015586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تعريف:</w:t>
            </w:r>
          </w:p>
          <w:p w14:paraId="3D81F87C" w14:textId="77777777" w:rsidR="0015586E" w:rsidRDefault="0015586E" w:rsidP="0015586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51516CB" w14:textId="77777777" w:rsidR="0015586E" w:rsidRPr="0015586E" w:rsidRDefault="0015586E" w:rsidP="0015586E">
            <w:pPr>
              <w:bidi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       </w:t>
            </w:r>
            <w:r>
              <w:rPr>
                <w:rFonts w:cs="Simplified Arabic" w:hint="cs"/>
                <w:sz w:val="28"/>
                <w:rtl/>
              </w:rPr>
              <w:t xml:space="preserve">  </w:t>
            </w:r>
            <w:r w:rsidRPr="0015586E">
              <w:rPr>
                <w:rFonts w:ascii="Amiri" w:hAnsi="Amiri" w:cs="Amiri"/>
                <w:i/>
                <w:iCs/>
                <w:sz w:val="28"/>
                <w:szCs w:val="28"/>
              </w:rPr>
              <w:t>O</w:t>
            </w:r>
            <w:r w:rsidRPr="0015586E">
              <w:rPr>
                <w:rFonts w:ascii="Amiri" w:hAnsi="Amiri" w:cs="Amiri"/>
                <w:sz w:val="28"/>
                <w:szCs w:val="28"/>
                <w:rtl/>
              </w:rPr>
              <w:t xml:space="preserve"> نقطة من المستوي ، </w:t>
            </w:r>
            <w:r w:rsidRPr="0015586E">
              <w:rPr>
                <w:rFonts w:ascii="Amiri" w:hAnsi="Amiri" w:cs="Amiri"/>
                <w:i/>
                <w:iCs/>
                <w:sz w:val="28"/>
                <w:szCs w:val="28"/>
              </w:rPr>
              <w:t>k</w:t>
            </w:r>
            <w:r w:rsidRPr="0015586E">
              <w:rPr>
                <w:rFonts w:ascii="Amiri" w:hAnsi="Amiri" w:cs="Amiri"/>
                <w:i/>
                <w:iCs/>
                <w:sz w:val="28"/>
                <w:szCs w:val="28"/>
                <w:rtl/>
              </w:rPr>
              <w:t xml:space="preserve"> </w:t>
            </w:r>
            <w:r w:rsidRPr="0015586E">
              <w:rPr>
                <w:rFonts w:ascii="Amiri" w:hAnsi="Amiri" w:cs="Amiri"/>
                <w:sz w:val="28"/>
                <w:szCs w:val="28"/>
                <w:rtl/>
              </w:rPr>
              <w:t>عدد حقيقي غير معدوم</w:t>
            </w:r>
          </w:p>
          <w:p w14:paraId="3FAEDA1D" w14:textId="2B5ECEE4" w:rsidR="0015586E" w:rsidRPr="0015586E" w:rsidRDefault="0015586E" w:rsidP="0015586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5586E">
              <w:rPr>
                <w:rFonts w:ascii="Amiri" w:hAnsi="Amiri" w:cs="Amiri"/>
                <w:sz w:val="28"/>
                <w:szCs w:val="28"/>
                <w:rtl/>
              </w:rPr>
              <w:t xml:space="preserve">  نسمي تحاكيا </w:t>
            </w:r>
            <w:r w:rsidRPr="0015586E">
              <w:rPr>
                <w:rFonts w:ascii="Amiri" w:hAnsi="Amiri" w:cs="Amiri"/>
                <w:i/>
                <w:iCs/>
                <w:sz w:val="28"/>
                <w:szCs w:val="28"/>
              </w:rPr>
              <w:t>h</w:t>
            </w:r>
            <w:r w:rsidRPr="0015586E">
              <w:rPr>
                <w:rFonts w:ascii="Amiri" w:hAnsi="Amiri" w:cs="Amiri"/>
                <w:sz w:val="28"/>
                <w:szCs w:val="28"/>
                <w:rtl/>
              </w:rPr>
              <w:t xml:space="preserve"> مركزه </w:t>
            </w:r>
            <w:r w:rsidRPr="0015586E">
              <w:rPr>
                <w:rFonts w:ascii="Amiri" w:hAnsi="Amiri" w:cs="Amiri"/>
                <w:i/>
                <w:iCs/>
                <w:sz w:val="28"/>
                <w:szCs w:val="28"/>
              </w:rPr>
              <w:t>O</w:t>
            </w:r>
            <w:r w:rsidRPr="0015586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6E69AC" w:rsidRPr="0015586E">
              <w:rPr>
                <w:rFonts w:ascii="Amiri" w:hAnsi="Amiri" w:cs="Amiri" w:hint="cs"/>
                <w:sz w:val="28"/>
                <w:szCs w:val="28"/>
                <w:rtl/>
              </w:rPr>
              <w:t>ونسبته</w:t>
            </w:r>
            <w:r w:rsidRPr="0015586E">
              <w:rPr>
                <w:rFonts w:ascii="Amiri" w:hAnsi="Amiri" w:cs="Amiri"/>
                <w:sz w:val="28"/>
                <w:szCs w:val="28"/>
              </w:rPr>
              <w:t xml:space="preserve"> k</w:t>
            </w:r>
            <w:r w:rsidRPr="0015586E">
              <w:rPr>
                <w:rFonts w:ascii="Amiri" w:hAnsi="Amiri" w:cs="Amiri" w:hint="cs"/>
                <w:sz w:val="28"/>
                <w:szCs w:val="28"/>
                <w:rtl/>
              </w:rPr>
              <w:t>،</w:t>
            </w:r>
            <w:r w:rsidRPr="0015586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6E69AC" w:rsidRPr="0015586E">
              <w:rPr>
                <w:rFonts w:ascii="Amiri" w:hAnsi="Amiri" w:cs="Amiri" w:hint="cs"/>
                <w:sz w:val="28"/>
                <w:szCs w:val="28"/>
                <w:rtl/>
              </w:rPr>
              <w:t>ونرمز</w:t>
            </w:r>
            <w:r w:rsidRPr="0015586E">
              <w:rPr>
                <w:rFonts w:ascii="Amiri" w:hAnsi="Amiri" w:cs="Amiri"/>
                <w:sz w:val="28"/>
                <w:szCs w:val="28"/>
                <w:rtl/>
              </w:rPr>
              <w:t xml:space="preserve"> له بالرمز</w:t>
            </w:r>
            <w:r w:rsidR="006E69AC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6E69AC" w:rsidRPr="006E69AC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800" w:dyaOrig="340" w14:anchorId="4277E0E0">
                <v:shape id="_x0000_i1057" type="#_x0000_t75" style="width:39.75pt;height:17.25pt" o:ole="">
                  <v:imagedata r:id="rId69" o:title=""/>
                </v:shape>
                <o:OLEObject Type="Embed" ProgID="Equation.DSMT4" ShapeID="_x0000_i1057" DrawAspect="Content" ObjectID="_1772097359" r:id="rId70"/>
              </w:object>
            </w:r>
            <w:r w:rsidRPr="0015586E">
              <w:rPr>
                <w:rFonts w:ascii="Amiri" w:hAnsi="Amiri" w:cs="Amiri"/>
                <w:sz w:val="28"/>
                <w:szCs w:val="28"/>
                <w:rtl/>
              </w:rPr>
              <w:t xml:space="preserve"> ، التحويل النقطي الذي يرفق بكل نقطة</w:t>
            </w:r>
            <w:r w:rsidRPr="0015586E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320" w:dyaOrig="260" w14:anchorId="79AF3EA5">
                <v:shape id="_x0000_i1058" type="#_x0000_t75" style="width:15.75pt;height:12.75pt" o:ole="">
                  <v:imagedata r:id="rId71" o:title=""/>
                </v:shape>
                <o:OLEObject Type="Embed" ProgID="Equation.DSMT4" ShapeID="_x0000_i1058" DrawAspect="Content" ObjectID="_1772097360" r:id="rId72"/>
              </w:object>
            </w:r>
            <w:r w:rsidRPr="0015586E">
              <w:rPr>
                <w:rFonts w:ascii="Amiri" w:hAnsi="Amiri" w:cs="Amiri" w:hint="cs"/>
                <w:sz w:val="28"/>
                <w:szCs w:val="28"/>
                <w:rtl/>
              </w:rPr>
              <w:t>من المستوي</w:t>
            </w:r>
            <w:r w:rsidRPr="0015586E">
              <w:rPr>
                <w:rFonts w:ascii="Amiri" w:hAnsi="Amiri" w:cs="Amiri"/>
                <w:sz w:val="28"/>
                <w:szCs w:val="28"/>
                <w:rtl/>
              </w:rPr>
              <w:t xml:space="preserve"> النقطة </w:t>
            </w:r>
            <w:r w:rsidRPr="0015586E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400" w:dyaOrig="260" w14:anchorId="530328FE">
                <v:shape id="_x0000_i1059" type="#_x0000_t75" style="width:20.25pt;height:12.75pt" o:ole="">
                  <v:imagedata r:id="rId73" o:title=""/>
                </v:shape>
                <o:OLEObject Type="Embed" ProgID="Equation.DSMT4" ShapeID="_x0000_i1059" DrawAspect="Content" ObjectID="_1772097361" r:id="rId74"/>
              </w:object>
            </w:r>
            <w:r w:rsidRPr="0015586E">
              <w:rPr>
                <w:rFonts w:ascii="Amiri" w:hAnsi="Amiri" w:cs="Amiri"/>
                <w:sz w:val="28"/>
                <w:szCs w:val="28"/>
                <w:rtl/>
              </w:rPr>
              <w:t xml:space="preserve">  من المستوي حيث </w:t>
            </w:r>
            <w:r w:rsidRPr="0015586E">
              <w:rPr>
                <w:rFonts w:ascii="Amiri" w:hAnsi="Amiri" w:cs="Amiri"/>
                <w:position w:val="-6"/>
                <w:sz w:val="28"/>
                <w:szCs w:val="28"/>
              </w:rPr>
              <w:object w:dxaOrig="1339" w:dyaOrig="340" w14:anchorId="3B48709D">
                <v:shape id="_x0000_i1060" type="#_x0000_t75" style="width:66.75pt;height:17.25pt" o:ole="">
                  <v:imagedata r:id="rId75" o:title=""/>
                </v:shape>
                <o:OLEObject Type="Embed" ProgID="Equation.DSMT4" ShapeID="_x0000_i1060" DrawAspect="Content" ObjectID="_1772097362" r:id="rId76"/>
              </w:object>
            </w:r>
          </w:p>
          <w:p w14:paraId="434CE7CC" w14:textId="1F07FB28" w:rsidR="0015586E" w:rsidRDefault="00AC457A" w:rsidP="0015586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/>
                <w:b/>
                <w:bCs/>
                <w:noProof/>
                <w:sz w:val="28"/>
                <w:szCs w:val="28"/>
                <w:u w:val="single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03AED00" wp14:editId="4D0FD83B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130810</wp:posOffset>
                      </wp:positionV>
                      <wp:extent cx="2076450" cy="1866900"/>
                      <wp:effectExtent l="0" t="0" r="19050" b="19050"/>
                      <wp:wrapNone/>
                      <wp:docPr id="1302372884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6450" cy="1866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66BA28" w14:textId="0C56F43F" w:rsidR="00AC457A" w:rsidRDefault="00AC457A" w:rsidP="00AC457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E4DAB7" wp14:editId="2CA7A9C6">
                                        <wp:extent cx="1785620" cy="1750060"/>
                                        <wp:effectExtent l="0" t="0" r="5080" b="2540"/>
                                        <wp:docPr id="983706265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83706265" name=""/>
                                                <pic:cNvPicPr/>
                                              </pic:nvPicPr>
                                              <pic:blipFill>
                                                <a:blip r:embed="rId4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85620" cy="17500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3AED00" id="_x0000_s1037" style="position:absolute;left:0;text-align:left;margin-left:13pt;margin-top:10.3pt;width:163.5pt;height:14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" fillcolor="white [3201]" strokecolor="white [3212]" strokeweight="2pt">
                      <v:textbox>
                        <w:txbxContent>
                          <w:p w14:paraId="0366BA28" w14:textId="0C56F43F" w:rsidR="00AC457A" w:rsidRDefault="00AC457A" w:rsidP="00AC457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E4DAB7" wp14:editId="2CA7A9C6">
                                  <wp:extent cx="1785620" cy="1750060"/>
                                  <wp:effectExtent l="0" t="0" r="5080" b="2540"/>
                                  <wp:docPr id="98370626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3706265" name=""/>
                                          <pic:cNvPicPr/>
                                        </pic:nvPicPr>
                                        <pic:blipFill>
                                          <a:blip r:embed="rId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85620" cy="1750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DBF065" w14:textId="77777777" w:rsidR="0015586E" w:rsidRDefault="0015586E" w:rsidP="0015586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47F5030B" w14:textId="77777777" w:rsidR="0015586E" w:rsidRPr="0015586E" w:rsidRDefault="0015586E" w:rsidP="0015586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15586E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 ت 17 ص328</w:t>
            </w:r>
          </w:p>
          <w:p w14:paraId="28F83BC1" w14:textId="77777777" w:rsidR="0015586E" w:rsidRPr="0015586E" w:rsidRDefault="0015586E" w:rsidP="0015586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CE05342" w14:textId="1AAA82B1" w:rsidR="0015586E" w:rsidRPr="0015586E" w:rsidRDefault="0015586E" w:rsidP="0015586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15586E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مثال02: ت</w:t>
            </w:r>
            <w:r w:rsidR="00FA4545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26</w:t>
            </w:r>
            <w:r w:rsidRPr="0015586E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ص 32</w:t>
            </w:r>
            <w:r w:rsidR="00FA4545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9</w:t>
            </w:r>
          </w:p>
          <w:p w14:paraId="0DFA9711" w14:textId="77777777" w:rsidR="0015586E" w:rsidRPr="0015586E" w:rsidRDefault="0015586E" w:rsidP="0015586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67093E9" w14:textId="77777777" w:rsidR="0015586E" w:rsidRDefault="0015586E" w:rsidP="0015586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15586E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نتائج</w:t>
            </w:r>
          </w:p>
          <w:p w14:paraId="1884AE39" w14:textId="41097F7F" w:rsidR="0015586E" w:rsidRPr="0015586E" w:rsidRDefault="0015586E" w:rsidP="0015586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5586E">
              <w:rPr>
                <w:rFonts w:ascii="Amiri" w:hAnsi="Amiri" w:cs="Amiri"/>
                <w:sz w:val="28"/>
                <w:szCs w:val="28"/>
                <w:rtl/>
              </w:rPr>
              <w:t xml:space="preserve">النقطة </w:t>
            </w:r>
            <w:r w:rsidRPr="0015586E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400" w:dyaOrig="260" w14:anchorId="47F2945F">
                <v:shape id="_x0000_i1061" type="#_x0000_t75" style="width:20.25pt;height:12.75pt" o:ole="">
                  <v:imagedata r:id="rId73" o:title=""/>
                </v:shape>
                <o:OLEObject Type="Embed" ProgID="Equation.DSMT4" ShapeID="_x0000_i1061" DrawAspect="Content" ObjectID="_1772097363" r:id="rId77"/>
              </w:object>
            </w:r>
            <w:r w:rsidRPr="0015586E">
              <w:rPr>
                <w:rFonts w:ascii="Amiri" w:hAnsi="Amiri" w:cs="Amiri"/>
                <w:sz w:val="28"/>
                <w:szCs w:val="28"/>
                <w:rtl/>
              </w:rPr>
              <w:t xml:space="preserve"> هي صورة </w:t>
            </w:r>
            <w:r w:rsidRPr="0015586E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320" w:dyaOrig="260" w14:anchorId="4032D003">
                <v:shape id="_x0000_i1062" type="#_x0000_t75" style="width:15.75pt;height:12.75pt" o:ole="">
                  <v:imagedata r:id="rId71" o:title=""/>
                </v:shape>
                <o:OLEObject Type="Embed" ProgID="Equation.DSMT4" ShapeID="_x0000_i1062" DrawAspect="Content" ObjectID="_1772097364" r:id="rId78"/>
              </w:object>
            </w:r>
            <w:r w:rsidRPr="0015586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15586E">
              <w:rPr>
                <w:rFonts w:ascii="Amiri" w:hAnsi="Amiri" w:cs="Amiri" w:hint="cs"/>
                <w:sz w:val="28"/>
                <w:szCs w:val="28"/>
                <w:rtl/>
              </w:rPr>
              <w:t>بالتحاكي:</w:t>
            </w:r>
            <w:r w:rsidRPr="0015586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15586E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1160" w:dyaOrig="320" w14:anchorId="7862D236">
                <v:shape id="_x0000_i1063" type="#_x0000_t75" style="width:57.75pt;height:15.75pt" o:ole="">
                  <v:imagedata r:id="rId79" o:title=""/>
                </v:shape>
                <o:OLEObject Type="Embed" ProgID="Equation.DSMT4" ShapeID="_x0000_i1063" DrawAspect="Content" ObjectID="_1772097365" r:id="rId80"/>
              </w:object>
            </w:r>
            <w:r w:rsidRPr="0015586E">
              <w:rPr>
                <w:rFonts w:ascii="Amiri" w:hAnsi="Amiri" w:cs="Amiri"/>
                <w:sz w:val="28"/>
                <w:szCs w:val="28"/>
                <w:rtl/>
              </w:rPr>
              <w:t xml:space="preserve">   أو </w:t>
            </w:r>
            <w:r w:rsidRPr="0015586E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1279" w:dyaOrig="380" w14:anchorId="02275AA1">
                <v:shape id="_x0000_i1064" type="#_x0000_t75" style="width:63.75pt;height:18.75pt" o:ole="">
                  <v:imagedata r:id="rId81" o:title=""/>
                </v:shape>
                <o:OLEObject Type="Embed" ProgID="Equation.DSMT4" ShapeID="_x0000_i1064" DrawAspect="Content" ObjectID="_1772097366" r:id="rId82"/>
              </w:object>
            </w:r>
          </w:p>
          <w:p w14:paraId="351C7934" w14:textId="450F3FB4" w:rsidR="0015586E" w:rsidRPr="0015586E" w:rsidRDefault="0015586E" w:rsidP="0015586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5586E">
              <w:rPr>
                <w:rFonts w:ascii="Amiri" w:hAnsi="Amiri" w:cs="Amiri"/>
                <w:sz w:val="28"/>
                <w:szCs w:val="28"/>
                <w:rtl/>
              </w:rPr>
              <w:t xml:space="preserve">      </w:t>
            </w:r>
            <w:r w:rsidRPr="0015586E">
              <w:rPr>
                <w:rFonts w:ascii="Amiri" w:hAnsi="Amiri" w:cs="Amiri"/>
                <w:sz w:val="28"/>
                <w:szCs w:val="28"/>
              </w:rPr>
              <w:sym w:font="Wingdings" w:char="00C3"/>
            </w:r>
            <w:r w:rsidRPr="0015586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15586E">
              <w:rPr>
                <w:rFonts w:ascii="Amiri" w:hAnsi="Amiri" w:cs="Amiri" w:hint="cs"/>
                <w:sz w:val="28"/>
                <w:szCs w:val="28"/>
                <w:rtl/>
              </w:rPr>
              <w:t>النقط،</w:t>
            </w:r>
            <w:r w:rsidRPr="0015586E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15586E">
              <w:rPr>
                <w:rFonts w:ascii="Amiri" w:hAnsi="Amiri" w:cs="Amiri"/>
                <w:i/>
                <w:iCs/>
                <w:sz w:val="28"/>
                <w:szCs w:val="28"/>
              </w:rPr>
              <w:t>O</w:t>
            </w:r>
            <w:r w:rsidRPr="0015586E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320" w:dyaOrig="260" w14:anchorId="3ACC9374">
                <v:shape id="_x0000_i1065" type="#_x0000_t75" style="width:15.75pt;height:12.75pt" o:ole="">
                  <v:imagedata r:id="rId71" o:title=""/>
                </v:shape>
                <o:OLEObject Type="Embed" ProgID="Equation.DSMT4" ShapeID="_x0000_i1065" DrawAspect="Content" ObjectID="_1772097367" r:id="rId83"/>
              </w:object>
            </w:r>
            <w:r w:rsidRPr="0015586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15586E">
              <w:rPr>
                <w:rFonts w:ascii="Amiri" w:hAnsi="Amiri" w:cs="Amiri"/>
                <w:sz w:val="28"/>
                <w:szCs w:val="28"/>
              </w:rPr>
              <w:t>,</w:t>
            </w:r>
            <w:r w:rsidRPr="0015586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15586E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400" w:dyaOrig="260" w14:anchorId="55418F20">
                <v:shape id="_x0000_i1066" type="#_x0000_t75" style="width:20.25pt;height:12.75pt" o:ole="">
                  <v:imagedata r:id="rId73" o:title=""/>
                </v:shape>
                <o:OLEObject Type="Embed" ProgID="Equation.DSMT4" ShapeID="_x0000_i1066" DrawAspect="Content" ObjectID="_1772097368" r:id="rId84"/>
              </w:object>
            </w:r>
            <w:r w:rsidRPr="0015586E">
              <w:rPr>
                <w:rFonts w:ascii="Amiri" w:hAnsi="Amiri" w:cs="Amiri"/>
                <w:sz w:val="28"/>
                <w:szCs w:val="28"/>
                <w:rtl/>
              </w:rPr>
              <w:t xml:space="preserve"> على استقامة واحدة   و   </w:t>
            </w:r>
            <w:r w:rsidRPr="0015586E">
              <w:rPr>
                <w:rFonts w:ascii="Amiri" w:hAnsi="Amiri" w:cs="Amiri"/>
                <w:position w:val="-14"/>
                <w:sz w:val="28"/>
                <w:szCs w:val="28"/>
              </w:rPr>
              <w:object w:dxaOrig="1479" w:dyaOrig="400" w14:anchorId="4F1CA221">
                <v:shape id="_x0000_i1067" type="#_x0000_t75" style="width:74.25pt;height:20.25pt" o:ole="">
                  <v:imagedata r:id="rId85" o:title=""/>
                </v:shape>
                <o:OLEObject Type="Embed" ProgID="Equation.DSMT4" ShapeID="_x0000_i1067" DrawAspect="Content" ObjectID="_1772097369" r:id="rId86"/>
              </w:object>
            </w:r>
          </w:p>
          <w:p w14:paraId="20629815" w14:textId="5AEDE30A" w:rsidR="0015586E" w:rsidRPr="0015586E" w:rsidRDefault="0015586E" w:rsidP="0015586E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5586E">
              <w:rPr>
                <w:rFonts w:ascii="Amiri" w:hAnsi="Amiri" w:cs="Amiri"/>
                <w:sz w:val="28"/>
                <w:szCs w:val="28"/>
                <w:rtl/>
              </w:rPr>
              <w:t xml:space="preserve">                       </w:t>
            </w:r>
            <w:r w:rsidRPr="0015586E">
              <w:rPr>
                <w:rFonts w:ascii="Amiri" w:hAnsi="Amiri" w:cs="Amiri"/>
                <w:sz w:val="28"/>
                <w:szCs w:val="28"/>
              </w:rPr>
              <w:sym w:font="Wingdings" w:char="00C3"/>
            </w:r>
            <w:r w:rsidRPr="0015586E">
              <w:rPr>
                <w:rFonts w:ascii="Amiri" w:hAnsi="Amiri" w:cs="Amiri"/>
                <w:sz w:val="28"/>
                <w:szCs w:val="28"/>
                <w:rtl/>
              </w:rPr>
              <w:t xml:space="preserve"> صورة النقطة </w:t>
            </w:r>
            <w:r w:rsidRPr="0015586E">
              <w:rPr>
                <w:rFonts w:ascii="Amiri" w:hAnsi="Amiri" w:cs="Amiri"/>
                <w:i/>
                <w:iCs/>
                <w:sz w:val="28"/>
                <w:szCs w:val="28"/>
              </w:rPr>
              <w:t>O</w:t>
            </w:r>
            <w:r w:rsidRPr="0015586E">
              <w:rPr>
                <w:rFonts w:ascii="Amiri" w:hAnsi="Amiri" w:cs="Amiri"/>
                <w:sz w:val="28"/>
                <w:szCs w:val="28"/>
                <w:rtl/>
              </w:rPr>
              <w:t xml:space="preserve"> هي النقطة نفسها </w:t>
            </w:r>
            <w:r w:rsidRPr="0015586E">
              <w:rPr>
                <w:rFonts w:ascii="Amiri" w:hAnsi="Amiri" w:cs="Amiri" w:hint="cs"/>
                <w:sz w:val="28"/>
                <w:szCs w:val="28"/>
                <w:rtl/>
              </w:rPr>
              <w:t>(</w:t>
            </w:r>
            <w:r w:rsidRPr="0015586E">
              <w:rPr>
                <w:rFonts w:ascii="Amiri" w:hAnsi="Amiri" w:cs="Amiri" w:hint="cs"/>
                <w:sz w:val="28"/>
                <w:szCs w:val="28"/>
              </w:rPr>
              <w:t>O</w:t>
            </w:r>
            <w:r w:rsidRPr="0015586E">
              <w:rPr>
                <w:rFonts w:ascii="Amiri" w:hAnsi="Amiri" w:cs="Amiri"/>
                <w:sz w:val="28"/>
                <w:szCs w:val="28"/>
                <w:rtl/>
              </w:rPr>
              <w:t xml:space="preserve"> نقطة </w:t>
            </w:r>
            <w:r w:rsidRPr="0015586E">
              <w:rPr>
                <w:rFonts w:ascii="Amiri" w:hAnsi="Amiri" w:cs="Amiri" w:hint="cs"/>
                <w:sz w:val="28"/>
                <w:szCs w:val="28"/>
                <w:rtl/>
              </w:rPr>
              <w:t>صامدة)</w:t>
            </w:r>
          </w:p>
          <w:p w14:paraId="3E1FD285" w14:textId="77777777" w:rsidR="0015586E" w:rsidRDefault="0015586E" w:rsidP="0015586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488E84BC" w14:textId="77777777" w:rsidR="00C21A5E" w:rsidRDefault="00C21A5E" w:rsidP="00C21A5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3C1CD80B" w14:textId="77777777" w:rsidR="00C21A5E" w:rsidRDefault="00C21A5E" w:rsidP="00C21A5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38ED8681" w14:textId="77777777" w:rsidR="00C21A5E" w:rsidRDefault="00C21A5E" w:rsidP="00C21A5E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2FF76AB9" w14:textId="77777777" w:rsidR="006E69AC" w:rsidRDefault="006E69AC" w:rsidP="00C21A5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C684E39" w14:textId="77777777" w:rsidR="00B25EBE" w:rsidRDefault="00B25EBE" w:rsidP="00B25EB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6695BB1" w14:textId="6F33C41C" w:rsidR="00C21A5E" w:rsidRDefault="00C21A5E" w:rsidP="006E69A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21A5E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الخاصة المميزة</w:t>
            </w:r>
          </w:p>
          <w:p w14:paraId="01FE3E00" w14:textId="77777777" w:rsidR="00C21A5E" w:rsidRDefault="00C21A5E" w:rsidP="00C21A5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4B91931" w14:textId="2C906298" w:rsidR="00C21A5E" w:rsidRDefault="00C21A5E" w:rsidP="00C21A5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مبرهنة:</w:t>
            </w:r>
          </w:p>
          <w:p w14:paraId="633FABC7" w14:textId="7CF0881E" w:rsidR="006E69AC" w:rsidRPr="006E69AC" w:rsidRDefault="006E69AC" w:rsidP="006E69AC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6E69AC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300" w14:anchorId="4E0A0422">
                <v:shape id="_x0000_i1068" type="#_x0000_t75" style="width:9.75pt;height:15pt" o:ole="">
                  <v:imagedata r:id="rId87" o:title=""/>
                </v:shape>
                <o:OLEObject Type="Embed" ProgID="Equation.DSMT4" ShapeID="_x0000_i1068" DrawAspect="Content" ObjectID="_1772097370" r:id="rId88"/>
              </w:object>
            </w:r>
            <w:r w:rsidRPr="006E69AC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تحاكي مركزه </w:t>
            </w:r>
            <w:r w:rsidRPr="006E69AC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60" w:dyaOrig="279" w14:anchorId="0B9F990D">
                <v:shape id="_x0000_i1069" type="#_x0000_t75" style="width:12.75pt;height:14.25pt" o:ole="">
                  <v:imagedata r:id="rId89" o:title=""/>
                </v:shape>
                <o:OLEObject Type="Embed" ProgID="Equation.DSMT4" ShapeID="_x0000_i1069" DrawAspect="Content" ObjectID="_1772097371" r:id="rId90"/>
              </w:object>
            </w:r>
            <w:r w:rsidRPr="006E69AC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ونسبته </w:t>
            </w:r>
            <w:r w:rsidRPr="006E69AC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20" w:dyaOrig="300" w14:anchorId="71361344">
                <v:shape id="_x0000_i1070" type="#_x0000_t75" style="width:11.25pt;height:15pt" o:ole="">
                  <v:imagedata r:id="rId91" o:title=""/>
                </v:shape>
                <o:OLEObject Type="Embed" ProgID="Equation.DSMT4" ShapeID="_x0000_i1070" DrawAspect="Content" ObjectID="_1772097372" r:id="rId92"/>
              </w:object>
            </w:r>
            <w:r w:rsidRPr="006E69AC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  <w:r w:rsidRPr="006E69AC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40" w:dyaOrig="260" w14:anchorId="5C190A45">
                <v:shape id="_x0000_i1071" type="#_x0000_t75" style="width:12pt;height:12.75pt" o:ole="">
                  <v:imagedata r:id="rId93" o:title=""/>
                </v:shape>
                <o:OLEObject Type="Embed" ProgID="Equation.DSMT4" ShapeID="_x0000_i1071" DrawAspect="Content" ObjectID="_1772097373" r:id="rId94"/>
              </w:object>
            </w:r>
            <w:r w:rsidRPr="006E69AC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6E69AC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40" w:dyaOrig="260" w14:anchorId="5233FC38">
                <v:shape id="_x0000_i1072" type="#_x0000_t75" style="width:12pt;height:12.75pt" o:ole="">
                  <v:imagedata r:id="rId95" o:title=""/>
                </v:shape>
                <o:OLEObject Type="Embed" ProgID="Equation.DSMT4" ShapeID="_x0000_i1072" DrawAspect="Content" ObjectID="_1772097374" r:id="rId96"/>
              </w:object>
            </w:r>
            <w:r w:rsidRPr="006E69AC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نقطتان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. </w:t>
            </w:r>
            <w:r w:rsidRPr="006E69AC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320" w:dyaOrig="260" w14:anchorId="09101CF0">
                <v:shape id="_x0000_i1073" type="#_x0000_t75" style="width:15.75pt;height:12.75pt" o:ole="">
                  <v:imagedata r:id="rId97" o:title=""/>
                </v:shape>
                <o:OLEObject Type="Embed" ProgID="Equation.DSMT4" ShapeID="_x0000_i1073" DrawAspect="Content" ObjectID="_1772097375" r:id="rId98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6E69AC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320" w:dyaOrig="260" w14:anchorId="27221216">
                <v:shape id="_x0000_i1074" type="#_x0000_t75" style="width:15.75pt;height:12.75pt" o:ole="">
                  <v:imagedata r:id="rId99" o:title=""/>
                </v:shape>
                <o:OLEObject Type="Embed" ProgID="Equation.DSMT4" ShapeID="_x0000_i1074" DrawAspect="Content" ObjectID="_1772097376" r:id="rId100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صورتاهما على الترتيب بالتحاكي </w:t>
            </w:r>
            <w:r w:rsidRPr="006E69AC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300" w14:anchorId="74F167C2">
                <v:shape id="_x0000_i1075" type="#_x0000_t75" style="width:9.75pt;height:15pt" o:ole="">
                  <v:imagedata r:id="rId87" o:title=""/>
                </v:shape>
                <o:OLEObject Type="Embed" ProgID="Equation.DSMT4" ShapeID="_x0000_i1075" DrawAspect="Content" ObjectID="_1772097377" r:id="rId101"/>
              </w:object>
            </w:r>
            <w:r>
              <w:rPr>
                <w:rFonts w:ascii="Amiri" w:hAnsi="Amiri" w:cs="Amiri"/>
                <w:sz w:val="28"/>
                <w:szCs w:val="28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. لدينا:  </w:t>
            </w:r>
            <w:r w:rsidRPr="006E69AC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380" w:dyaOrig="360" w14:anchorId="48B7D1AA">
                <v:shape id="_x0000_i1076" type="#_x0000_t75" style="width:69pt;height:18pt" o:ole="">
                  <v:imagedata r:id="rId102" o:title=""/>
                </v:shape>
                <o:OLEObject Type="Embed" ProgID="Equation.DSMT4" ShapeID="_x0000_i1076" DrawAspect="Content" ObjectID="_1772097378" r:id="rId103"/>
              </w:object>
            </w:r>
          </w:p>
          <w:p w14:paraId="6FD4F736" w14:textId="77777777" w:rsidR="00C21A5E" w:rsidRDefault="00C21A5E" w:rsidP="00C21A5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2608F95" w14:textId="44A42DD9" w:rsidR="00D02E65" w:rsidRDefault="00D02E65" w:rsidP="00D02E6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نتائج:</w:t>
            </w:r>
          </w:p>
          <w:p w14:paraId="5AC6C8E8" w14:textId="1C6C2077" w:rsidR="00D02E65" w:rsidRDefault="00D02E65" w:rsidP="00D02E65">
            <w:pPr>
              <w:pStyle w:val="Paragraphedeliste"/>
              <w:numPr>
                <w:ilvl w:val="0"/>
                <w:numId w:val="29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D02E65">
              <w:rPr>
                <w:rFonts w:ascii="Amiri" w:hAnsi="Amiri" w:cs="Amiri"/>
                <w:sz w:val="28"/>
                <w:szCs w:val="28"/>
                <w:rtl/>
              </w:rPr>
              <w:t xml:space="preserve">بما أن </w:t>
            </w:r>
            <w:r w:rsidRPr="00D02E65">
              <w:rPr>
                <w:position w:val="-6"/>
                <w:rtl/>
              </w:rPr>
              <w:object w:dxaOrig="580" w:dyaOrig="280" w14:anchorId="2875BE06">
                <v:shape id="_x0000_i1077" type="#_x0000_t75" style="width:29.25pt;height:14.25pt" o:ole="">
                  <v:imagedata r:id="rId104" o:title=""/>
                </v:shape>
                <o:OLEObject Type="Embed" ProgID="Equation.DSMT4" ShapeID="_x0000_i1077" DrawAspect="Content" ObjectID="_1772097379" r:id="rId105"/>
              </w:object>
            </w:r>
            <w:r w:rsidRPr="00D02E65">
              <w:rPr>
                <w:rFonts w:ascii="Amiri" w:hAnsi="Amiri" w:cs="Amiri"/>
                <w:sz w:val="28"/>
                <w:szCs w:val="28"/>
                <w:rtl/>
              </w:rPr>
              <w:t xml:space="preserve"> فإنه إذا كانت </w:t>
            </w:r>
            <w:r w:rsidRPr="00D02E65">
              <w:rPr>
                <w:rFonts w:ascii="Amiri" w:hAnsi="Amiri" w:cs="Amiri"/>
                <w:i/>
                <w:iCs/>
                <w:sz w:val="28"/>
                <w:szCs w:val="28"/>
              </w:rPr>
              <w:t>A</w:t>
            </w:r>
            <w:r w:rsidRPr="00D02E65">
              <w:rPr>
                <w:rFonts w:ascii="Amiri" w:hAnsi="Amiri" w:cs="Amiri"/>
                <w:sz w:val="28"/>
                <w:szCs w:val="28"/>
                <w:rtl/>
              </w:rPr>
              <w:t xml:space="preserve"> تختلف عن </w:t>
            </w:r>
            <w:r w:rsidRPr="00D02E65">
              <w:rPr>
                <w:rFonts w:ascii="Amiri" w:hAnsi="Amiri" w:cs="Amiri"/>
                <w:i/>
                <w:iCs/>
                <w:sz w:val="28"/>
                <w:szCs w:val="28"/>
              </w:rPr>
              <w:t>B</w:t>
            </w:r>
            <w:r w:rsidRPr="00D02E65">
              <w:rPr>
                <w:rFonts w:ascii="Amiri" w:hAnsi="Amiri" w:cs="Amiri"/>
                <w:sz w:val="28"/>
                <w:szCs w:val="28"/>
                <w:rtl/>
              </w:rPr>
              <w:t xml:space="preserve"> فإن</w:t>
            </w:r>
            <w:r w:rsidRPr="00D02E65">
              <w:rPr>
                <w:position w:val="-4"/>
                <w:rtl/>
              </w:rPr>
              <w:object w:dxaOrig="320" w:dyaOrig="260" w14:anchorId="4807C126">
                <v:shape id="_x0000_i1078" type="#_x0000_t75" style="width:15.75pt;height:12.75pt" o:ole="">
                  <v:imagedata r:id="rId106" o:title=""/>
                </v:shape>
                <o:OLEObject Type="Embed" ProgID="Equation.DSMT4" ShapeID="_x0000_i1078" DrawAspect="Content" ObjectID="_1772097380" r:id="rId107"/>
              </w:object>
            </w:r>
            <w:r w:rsidRPr="00D02E65">
              <w:rPr>
                <w:rFonts w:ascii="Amiri" w:hAnsi="Amiri" w:cs="Amiri"/>
                <w:sz w:val="28"/>
                <w:szCs w:val="28"/>
                <w:rtl/>
              </w:rPr>
              <w:t xml:space="preserve"> تختلف عن</w:t>
            </w:r>
            <w:r w:rsidRPr="00D02E65">
              <w:rPr>
                <w:position w:val="-4"/>
              </w:rPr>
              <w:object w:dxaOrig="280" w:dyaOrig="260" w14:anchorId="6C89A7E4">
                <v:shape id="_x0000_i1079" type="#_x0000_t75" style="width:14.25pt;height:12.75pt" o:ole="">
                  <v:imagedata r:id="rId108" o:title=""/>
                </v:shape>
                <o:OLEObject Type="Embed" ProgID="Equation.DSMT4" ShapeID="_x0000_i1079" DrawAspect="Content" ObjectID="_1772097381" r:id="rId109"/>
              </w:object>
            </w:r>
            <w:r w:rsidRPr="00D02E65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D02E65">
              <w:rPr>
                <w:rFonts w:ascii="Amiri" w:hAnsi="Amiri" w:cs="Amiri" w:hint="cs"/>
                <w:sz w:val="28"/>
                <w:szCs w:val="28"/>
                <w:rtl/>
              </w:rPr>
              <w:t>وبالتالي</w:t>
            </w:r>
            <w:r w:rsidRPr="00D02E65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D02E65">
              <w:rPr>
                <w:rFonts w:ascii="Amiri" w:hAnsi="Amiri" w:cs="Amiri" w:hint="cs"/>
                <w:sz w:val="28"/>
                <w:szCs w:val="28"/>
                <w:rtl/>
              </w:rPr>
              <w:t>(</w:t>
            </w:r>
            <w:r w:rsidRPr="00D02E65">
              <w:rPr>
                <w:rFonts w:ascii="Amiri" w:hAnsi="Amiri" w:cs="Amiri" w:hint="cs"/>
                <w:sz w:val="28"/>
                <w:szCs w:val="28"/>
              </w:rPr>
              <w:t>AB</w:t>
            </w:r>
            <w:r w:rsidRPr="00D02E65">
              <w:rPr>
                <w:rFonts w:ascii="Amiri" w:hAnsi="Amiri" w:cs="Amiri"/>
                <w:sz w:val="28"/>
                <w:szCs w:val="28"/>
                <w:rtl/>
              </w:rPr>
              <w:t>) يوازي (</w:t>
            </w:r>
            <w:r w:rsidRPr="00D02E65">
              <w:rPr>
                <w:position w:val="-4"/>
              </w:rPr>
              <w:object w:dxaOrig="499" w:dyaOrig="260" w14:anchorId="77FAD4E7">
                <v:shape id="_x0000_i1080" type="#_x0000_t75" style="width:24.75pt;height:12.75pt" o:ole="">
                  <v:imagedata r:id="rId110" o:title=""/>
                </v:shape>
                <o:OLEObject Type="Embed" ProgID="Equation.DSMT4" ShapeID="_x0000_i1080" DrawAspect="Content" ObjectID="_1772097382" r:id="rId111"/>
              </w:object>
            </w:r>
            <w:r w:rsidRPr="00D02E65">
              <w:rPr>
                <w:rFonts w:ascii="Amiri" w:hAnsi="Amiri" w:cs="Amiri"/>
                <w:sz w:val="28"/>
                <w:szCs w:val="28"/>
                <w:rtl/>
              </w:rPr>
              <w:t>)</w:t>
            </w:r>
          </w:p>
          <w:p w14:paraId="17165449" w14:textId="7FAFF409" w:rsidR="00D02E65" w:rsidRPr="00D02E65" w:rsidRDefault="00D02E65" w:rsidP="00D02E65">
            <w:pPr>
              <w:pStyle w:val="Paragraphedeliste"/>
              <w:numPr>
                <w:ilvl w:val="0"/>
                <w:numId w:val="29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D02E65">
              <w:rPr>
                <w:rFonts w:ascii="Amiri" w:hAnsi="Amiri" w:cs="Amiri"/>
                <w:sz w:val="28"/>
                <w:szCs w:val="28"/>
                <w:rtl/>
              </w:rPr>
              <w:t xml:space="preserve">من أجل كل نقطتين </w:t>
            </w:r>
            <w:r w:rsidRPr="00D02E65">
              <w:rPr>
                <w:rFonts w:ascii="Amiri" w:hAnsi="Amiri" w:cs="Amiri"/>
                <w:i/>
                <w:iCs/>
                <w:sz w:val="28"/>
                <w:szCs w:val="28"/>
              </w:rPr>
              <w:t>A</w:t>
            </w:r>
            <w:r w:rsidRPr="00D02E65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D02E65">
              <w:rPr>
                <w:rFonts w:ascii="Amiri" w:hAnsi="Amiri" w:cs="Amiri" w:hint="cs"/>
                <w:sz w:val="28"/>
                <w:szCs w:val="28"/>
                <w:rtl/>
              </w:rPr>
              <w:t>و</w:t>
            </w:r>
            <w:r w:rsidRPr="00D02E65">
              <w:rPr>
                <w:rFonts w:ascii="Amiri" w:hAnsi="Amiri" w:cs="Amiri" w:hint="cs"/>
                <w:sz w:val="28"/>
                <w:szCs w:val="28"/>
              </w:rPr>
              <w:t>B</w:t>
            </w:r>
            <w:r w:rsidRPr="00D02E65">
              <w:rPr>
                <w:rFonts w:ascii="Amiri" w:hAnsi="Amiri" w:cs="Amiri"/>
                <w:sz w:val="28"/>
                <w:szCs w:val="28"/>
                <w:rtl/>
              </w:rPr>
              <w:t xml:space="preserve"> يكون </w:t>
            </w:r>
            <w:r w:rsidRPr="00D02E65">
              <w:rPr>
                <w:bCs/>
                <w:position w:val="-14"/>
              </w:rPr>
              <w:object w:dxaOrig="1300" w:dyaOrig="400" w14:anchorId="6CC6A484">
                <v:shape id="_x0000_i1081" type="#_x0000_t75" style="width:65.25pt;height:20.25pt" o:ole="">
                  <v:imagedata r:id="rId112" o:title=""/>
                </v:shape>
                <o:OLEObject Type="Embed" ProgID="Equation.DSMT4" ShapeID="_x0000_i1081" DrawAspect="Content" ObjectID="_1772097383" r:id="rId113"/>
              </w:object>
            </w:r>
          </w:p>
          <w:p w14:paraId="3E33AB8D" w14:textId="513354AF" w:rsidR="00D02E65" w:rsidRDefault="00D02E65" w:rsidP="00D02E65">
            <w:pPr>
              <w:pStyle w:val="Paragraphedeliste"/>
              <w:numPr>
                <w:ilvl w:val="0"/>
                <w:numId w:val="29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D02E65">
              <w:rPr>
                <w:rFonts w:ascii="Amiri" w:hAnsi="Amiri" w:cs="Amiri"/>
                <w:sz w:val="28"/>
                <w:szCs w:val="28"/>
                <w:rtl/>
              </w:rPr>
              <w:t xml:space="preserve"> إذا كان </w:t>
            </w:r>
            <w:r w:rsidR="003502F1" w:rsidRPr="003502F1">
              <w:rPr>
                <w:rFonts w:ascii="Amiri" w:hAnsi="Amiri" w:cs="Amiri"/>
                <w:position w:val="-6"/>
                <w:sz w:val="28"/>
                <w:szCs w:val="28"/>
              </w:rPr>
              <w:object w:dxaOrig="260" w:dyaOrig="279" w14:anchorId="49C36172">
                <v:shape id="_x0000_i1082" type="#_x0000_t75" style="width:12.75pt;height:14.25pt" o:ole="">
                  <v:imagedata r:id="rId114" o:title=""/>
                </v:shape>
                <o:OLEObject Type="Embed" ProgID="Equation.DSMT4" ShapeID="_x0000_i1082" DrawAspect="Content" ObjectID="_1772097384" r:id="rId115"/>
              </w:object>
            </w:r>
            <w:r w:rsidR="003502F1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D02E65">
              <w:rPr>
                <w:rFonts w:ascii="Amiri" w:hAnsi="Amiri" w:cs="Amiri"/>
                <w:sz w:val="28"/>
                <w:szCs w:val="28"/>
                <w:rtl/>
              </w:rPr>
              <w:t>مرجح الجملة</w:t>
            </w:r>
            <w:r w:rsidR="003502F1"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="003502F1" w:rsidRPr="003502F1">
              <w:rPr>
                <w:rFonts w:ascii="Amiri" w:hAnsi="Amiri" w:cs="Amiri"/>
                <w:position w:val="-16"/>
                <w:sz w:val="28"/>
                <w:szCs w:val="28"/>
              </w:rPr>
              <w:object w:dxaOrig="1620" w:dyaOrig="440" w14:anchorId="6A6BFEB2">
                <v:shape id="_x0000_i1083" type="#_x0000_t75" style="width:81pt;height:21.75pt" o:ole="">
                  <v:imagedata r:id="rId116" o:title=""/>
                </v:shape>
                <o:OLEObject Type="Embed" ProgID="Equation.DSMT4" ShapeID="_x0000_i1083" DrawAspect="Content" ObjectID="_1772097385" r:id="rId117"/>
              </w:object>
            </w:r>
            <w:r w:rsidRPr="00D02E65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D02E65">
              <w:rPr>
                <w:rFonts w:ascii="Amiri" w:hAnsi="Amiri" w:cs="Amiri" w:hint="cs"/>
                <w:sz w:val="28"/>
                <w:szCs w:val="28"/>
                <w:rtl/>
              </w:rPr>
              <w:t xml:space="preserve">فإن </w:t>
            </w:r>
            <w:r w:rsidRPr="003502F1">
              <w:rPr>
                <w:rFonts w:ascii="Amiri" w:hAnsi="Amiri" w:cs="Amiri" w:hint="cs"/>
                <w:b/>
                <w:sz w:val="28"/>
                <w:szCs w:val="28"/>
                <w:rtl/>
              </w:rPr>
              <w:t>صورته</w:t>
            </w:r>
            <w:r w:rsidRPr="00D02E65">
              <w:rPr>
                <w:rFonts w:ascii="Amiri" w:hAnsi="Amiri" w:cs="Amiri"/>
                <w:b/>
                <w:sz w:val="28"/>
                <w:szCs w:val="28"/>
                <w:rtl/>
              </w:rPr>
              <w:t xml:space="preserve"> بالتحاكي هي </w:t>
            </w:r>
            <w:r w:rsidRPr="00D02E65">
              <w:rPr>
                <w:b/>
                <w:position w:val="-6"/>
              </w:rPr>
              <w:object w:dxaOrig="300" w:dyaOrig="280" w14:anchorId="1BA24CDF">
                <v:shape id="_x0000_i1084" type="#_x0000_t75" style="width:15pt;height:14.25pt" o:ole="">
                  <v:imagedata r:id="rId118" o:title=""/>
                </v:shape>
                <o:OLEObject Type="Embed" ProgID="Equation.DSMT4" ShapeID="_x0000_i1084" DrawAspect="Content" ObjectID="_1772097386" r:id="rId119"/>
              </w:object>
            </w:r>
            <w:r w:rsidRPr="00D02E65">
              <w:rPr>
                <w:rFonts w:ascii="Amiri" w:hAnsi="Amiri" w:cs="Amiri"/>
                <w:b/>
                <w:sz w:val="28"/>
                <w:szCs w:val="28"/>
                <w:rtl/>
              </w:rPr>
              <w:t xml:space="preserve"> مرجح الجملة</w:t>
            </w:r>
            <w:r w:rsidRPr="00D02E65">
              <w:rPr>
                <w:rFonts w:ascii="Amiri" w:hAnsi="Amiri" w:cs="Amiri"/>
                <w:bCs/>
                <w:sz w:val="28"/>
                <w:szCs w:val="28"/>
                <w:rtl/>
              </w:rPr>
              <w:t xml:space="preserve"> </w:t>
            </w:r>
            <w:r w:rsidR="003502F1" w:rsidRPr="003502F1">
              <w:rPr>
                <w:rFonts w:ascii="Amiri" w:hAnsi="Amiri" w:cs="Amiri"/>
                <w:position w:val="-16"/>
                <w:sz w:val="28"/>
                <w:szCs w:val="28"/>
              </w:rPr>
              <w:object w:dxaOrig="1740" w:dyaOrig="440" w14:anchorId="594225FD">
                <v:shape id="_x0000_i1085" type="#_x0000_t75" style="width:87pt;height:21.75pt" o:ole="">
                  <v:imagedata r:id="rId120" o:title=""/>
                </v:shape>
                <o:OLEObject Type="Embed" ProgID="Equation.DSMT4" ShapeID="_x0000_i1085" DrawAspect="Content" ObjectID="_1772097387" r:id="rId121"/>
              </w:object>
            </w:r>
          </w:p>
          <w:p w14:paraId="07216EE4" w14:textId="77777777" w:rsidR="003502F1" w:rsidRDefault="003502F1" w:rsidP="003502F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94C383F" w14:textId="55538FBD" w:rsidR="003502F1" w:rsidRDefault="003502F1" w:rsidP="003502F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3502F1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تمرين:</w:t>
            </w:r>
          </w:p>
          <w:p w14:paraId="7D053A1F" w14:textId="77777777" w:rsidR="003502F1" w:rsidRDefault="003502F1" w:rsidP="003502F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6D7ACDD" w14:textId="77777777" w:rsidR="003502F1" w:rsidRPr="009D5241" w:rsidRDefault="003502F1" w:rsidP="003502F1">
            <w:pPr>
              <w:pStyle w:val="Paragraphedeliste"/>
              <w:bidi/>
              <w:ind w:left="744" w:right="-993"/>
              <w:rPr>
                <w:rFonts w:ascii="Amiri" w:hAnsi="Amiri" w:cs="Amiri"/>
                <w:sz w:val="28"/>
                <w:szCs w:val="28"/>
                <w:rtl/>
              </w:rPr>
            </w:pPr>
            <w:r w:rsidRPr="009D5241">
              <w:rPr>
                <w:rFonts w:ascii="Amiri" w:hAnsi="Amiri" w:cs="Amiri"/>
                <w:position w:val="-6"/>
                <w:sz w:val="28"/>
                <w:szCs w:val="28"/>
              </w:rPr>
              <w:object w:dxaOrig="720" w:dyaOrig="279" w14:anchorId="604C2AB7">
                <v:shape id="_x0000_i1086" type="#_x0000_t75" style="width:36pt;height:14.25pt" o:ole="">
                  <v:imagedata r:id="rId122" o:title=""/>
                </v:shape>
                <o:OLEObject Type="Embed" ProgID="Equation.DSMT4" ShapeID="_x0000_i1086" DrawAspect="Content" ObjectID="_1772097388" r:id="rId123"/>
              </w:object>
            </w:r>
            <w:r w:rsidRPr="009D5241">
              <w:rPr>
                <w:rFonts w:ascii="Amiri" w:hAnsi="Amiri" w:cs="Amiri"/>
                <w:sz w:val="28"/>
                <w:szCs w:val="28"/>
                <w:rtl/>
              </w:rPr>
              <w:t xml:space="preserve">متوازي اضلاع و </w:t>
            </w:r>
            <w:r w:rsidRPr="009D5241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650F98CD">
                <v:shape id="_x0000_i1087" type="#_x0000_t75" style="width:12.75pt;height:12.75pt" o:ole="">
                  <v:imagedata r:id="rId124" o:title=""/>
                </v:shape>
                <o:OLEObject Type="Embed" ProgID="Equation.DSMT4" ShapeID="_x0000_i1087" DrawAspect="Content" ObjectID="_1772097389" r:id="rId125"/>
              </w:object>
            </w:r>
            <w:r w:rsidRPr="009D5241">
              <w:rPr>
                <w:rFonts w:ascii="Amiri" w:hAnsi="Amiri" w:cs="Amiri"/>
                <w:sz w:val="28"/>
                <w:szCs w:val="28"/>
                <w:rtl/>
              </w:rPr>
              <w:t xml:space="preserve"> نقطة بحيث:  </w:t>
            </w:r>
            <w:r w:rsidRPr="009D5241">
              <w:rPr>
                <w:rFonts w:ascii="Amiri" w:hAnsi="Amiri" w:cs="Amiri"/>
                <w:position w:val="-24"/>
                <w:sz w:val="28"/>
                <w:szCs w:val="28"/>
              </w:rPr>
              <w:object w:dxaOrig="1160" w:dyaOrig="620" w14:anchorId="2265E703">
                <v:shape id="_x0000_i1088" type="#_x0000_t75" style="width:57.75pt;height:30.75pt" o:ole="">
                  <v:imagedata r:id="rId126" o:title=""/>
                </v:shape>
                <o:OLEObject Type="Embed" ProgID="Equation.DSMT4" ShapeID="_x0000_i1088" DrawAspect="Content" ObjectID="_1772097390" r:id="rId127"/>
              </w:object>
            </w:r>
          </w:p>
          <w:p w14:paraId="4B0F8296" w14:textId="77777777" w:rsidR="003502F1" w:rsidRPr="009D5241" w:rsidRDefault="003502F1" w:rsidP="003502F1">
            <w:pPr>
              <w:pStyle w:val="Paragraphedeliste"/>
              <w:numPr>
                <w:ilvl w:val="0"/>
                <w:numId w:val="30"/>
              </w:numPr>
              <w:bidi/>
              <w:spacing w:after="160" w:line="259" w:lineRule="auto"/>
              <w:ind w:left="744" w:right="-993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D5241">
              <w:rPr>
                <w:rFonts w:ascii="Amiri" w:hAnsi="Amiri" w:cs="Amiri"/>
                <w:sz w:val="28"/>
                <w:szCs w:val="28"/>
                <w:rtl/>
              </w:rPr>
              <w:t xml:space="preserve">حدد نسبة التحاكي </w:t>
            </w:r>
            <w:r w:rsidRPr="009D5241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3A5C1F34">
                <v:shape id="_x0000_i1089" type="#_x0000_t75" style="width:9.75pt;height:14.25pt" o:ole="">
                  <v:imagedata r:id="rId128" o:title=""/>
                </v:shape>
                <o:OLEObject Type="Embed" ProgID="Equation.DSMT4" ShapeID="_x0000_i1089" DrawAspect="Content" ObjectID="_1772097391" r:id="rId129"/>
              </w:object>
            </w:r>
            <w:r w:rsidRPr="009D5241">
              <w:rPr>
                <w:rFonts w:ascii="Amiri" w:hAnsi="Amiri" w:cs="Amiri"/>
                <w:sz w:val="28"/>
                <w:szCs w:val="28"/>
                <w:rtl/>
              </w:rPr>
              <w:t xml:space="preserve"> ال</w:t>
            </w:r>
            <w:r w:rsidRPr="009D524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ذي مركزه </w:t>
            </w:r>
            <w:r w:rsidRPr="009D5241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7B25E1CF">
                <v:shape id="_x0000_i1090" type="#_x0000_t75" style="width:12.75pt;height:12.75pt" o:ole="">
                  <v:imagedata r:id="rId124" o:title=""/>
                </v:shape>
                <o:OLEObject Type="Embed" ProgID="Equation.DSMT4" ShapeID="_x0000_i1090" DrawAspect="Content" ObjectID="_1772097392" r:id="rId130"/>
              </w:object>
            </w:r>
            <w:r w:rsidRPr="009D5241">
              <w:rPr>
                <w:rFonts w:ascii="Amiri" w:hAnsi="Amiri" w:cs="Amiri"/>
                <w:sz w:val="28"/>
                <w:szCs w:val="28"/>
                <w:rtl/>
              </w:rPr>
              <w:t xml:space="preserve"> ويحول </w:t>
            </w:r>
            <w:r w:rsidRPr="009D5241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7754ACD2">
                <v:shape id="_x0000_i1091" type="#_x0000_t75" style="width:12pt;height:12.75pt" o:ole="">
                  <v:imagedata r:id="rId131" o:title=""/>
                </v:shape>
                <o:OLEObject Type="Embed" ProgID="Equation.DSMT4" ShapeID="_x0000_i1091" DrawAspect="Content" ObjectID="_1772097393" r:id="rId132"/>
              </w:object>
            </w:r>
            <w:r w:rsidRPr="009D5241">
              <w:rPr>
                <w:rFonts w:ascii="Amiri" w:hAnsi="Amiri" w:cs="Amiri"/>
                <w:sz w:val="28"/>
                <w:szCs w:val="28"/>
                <w:rtl/>
              </w:rPr>
              <w:t xml:space="preserve"> إلى </w:t>
            </w:r>
            <w:r w:rsidRPr="009D5241">
              <w:rPr>
                <w:rFonts w:ascii="Amiri" w:hAnsi="Amiri" w:cs="Amiri"/>
                <w:position w:val="-6"/>
                <w:sz w:val="28"/>
                <w:szCs w:val="28"/>
              </w:rPr>
              <w:object w:dxaOrig="240" w:dyaOrig="279" w14:anchorId="0676E06A">
                <v:shape id="_x0000_i1092" type="#_x0000_t75" style="width:12pt;height:14.25pt" o:ole="">
                  <v:imagedata r:id="rId133" o:title=""/>
                </v:shape>
                <o:OLEObject Type="Embed" ProgID="Equation.DSMT4" ShapeID="_x0000_i1092" DrawAspect="Content" ObjectID="_1772097394" r:id="rId134"/>
              </w:object>
            </w:r>
            <w:r w:rsidRPr="009D5241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5729420D" w14:textId="2C344BEC" w:rsidR="003502F1" w:rsidRPr="009D5241" w:rsidRDefault="00544856" w:rsidP="00544856">
            <w:pPr>
              <w:pStyle w:val="Paragraphedeliste"/>
              <w:numPr>
                <w:ilvl w:val="0"/>
                <w:numId w:val="30"/>
              </w:numPr>
              <w:bidi/>
              <w:spacing w:after="160" w:line="259" w:lineRule="auto"/>
              <w:ind w:left="744" w:right="-993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D524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طول القطعة  </w:t>
            </w:r>
            <w:r w:rsidRPr="009D5241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440" w:dyaOrig="279" w14:anchorId="0FA3382B">
                <v:shape id="_x0000_i1093" type="#_x0000_t75" style="width:21.75pt;height:14.25pt" o:ole="">
                  <v:imagedata r:id="rId135" o:title=""/>
                </v:shape>
                <o:OLEObject Type="Embed" ProgID="Equation.DSMT4" ShapeID="_x0000_i1093" DrawAspect="Content" ObjectID="_1772097395" r:id="rId136"/>
              </w:object>
            </w:r>
            <w:r w:rsidRPr="009D524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إذا علمت ان:  </w:t>
            </w:r>
            <w:r w:rsidRPr="009D5241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100" w:dyaOrig="279" w14:anchorId="398B9924">
                <v:shape id="_x0000_i1094" type="#_x0000_t75" style="width:54.75pt;height:14.25pt" o:ole="">
                  <v:imagedata r:id="rId137" o:title=""/>
                </v:shape>
                <o:OLEObject Type="Embed" ProgID="Equation.DSMT4" ShapeID="_x0000_i1094" DrawAspect="Content" ObjectID="_1772097396" r:id="rId138"/>
              </w:object>
            </w:r>
          </w:p>
          <w:p w14:paraId="4B3F1558" w14:textId="77777777" w:rsidR="00D02E65" w:rsidRPr="009D5241" w:rsidRDefault="00D02E65" w:rsidP="00D02E6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EB12EE4" w14:textId="6A482394" w:rsidR="0096658C" w:rsidRPr="009D5241" w:rsidRDefault="00D02E65" w:rsidP="0096658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D524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صورة </w:t>
            </w:r>
            <w:r w:rsidR="00544856" w:rsidRPr="009D524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بعض الأشكال الهندسية</w:t>
            </w:r>
            <w:r w:rsidRPr="009D524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بواسطة تحاكي</w:t>
            </w:r>
          </w:p>
          <w:p w14:paraId="79D89ADF" w14:textId="77777777" w:rsidR="00D02E65" w:rsidRPr="009D5241" w:rsidRDefault="00D02E65" w:rsidP="00D02E65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CFFFF5B" w14:textId="65327201" w:rsidR="00544856" w:rsidRPr="009D5241" w:rsidRDefault="00544856" w:rsidP="00544856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D5241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مبرهنة:</w:t>
            </w:r>
          </w:p>
          <w:p w14:paraId="5E9AB83D" w14:textId="3E38AC4B" w:rsidR="00D02E65" w:rsidRPr="009D5241" w:rsidRDefault="00D02E65" w:rsidP="00544856">
            <w:pPr>
              <w:pStyle w:val="Paragraphedeliste"/>
              <w:numPr>
                <w:ilvl w:val="0"/>
                <w:numId w:val="32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9D5241">
              <w:rPr>
                <w:rFonts w:ascii="Amiri" w:hAnsi="Amiri" w:cs="Amiri"/>
                <w:sz w:val="28"/>
                <w:szCs w:val="28"/>
                <w:rtl/>
              </w:rPr>
              <w:t xml:space="preserve">صورة مستقيم </w:t>
            </w:r>
            <w:r w:rsidRPr="009D5241">
              <w:rPr>
                <w:rFonts w:ascii="Amiri" w:hAnsi="Amiri" w:cs="Amiri"/>
                <w:position w:val="-10"/>
                <w:sz w:val="28"/>
                <w:szCs w:val="28"/>
              </w:rPr>
              <w:object w:dxaOrig="420" w:dyaOrig="340" w14:anchorId="40769FE4">
                <v:shape id="_x0000_i1095" type="#_x0000_t75" style="width:21pt;height:17.25pt" o:ole="">
                  <v:imagedata r:id="rId139" o:title=""/>
                </v:shape>
                <o:OLEObject Type="Embed" ProgID="Equation.DSMT4" ShapeID="_x0000_i1095" DrawAspect="Content" ObjectID="_1772097397" r:id="rId140"/>
              </w:object>
            </w:r>
            <w:r w:rsidRPr="009D524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بتحاك هي مستقيم </w:t>
            </w:r>
            <w:r w:rsidRPr="009D5241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99" w:dyaOrig="400" w14:anchorId="57534770">
                <v:shape id="_x0000_i1096" type="#_x0000_t75" style="width:24.75pt;height:20.25pt" o:ole="">
                  <v:imagedata r:id="rId141" o:title=""/>
                </v:shape>
                <o:OLEObject Type="Embed" ProgID="Equation.DSMT4" ShapeID="_x0000_i1096" DrawAspect="Content" ObjectID="_1772097398" r:id="rId142"/>
              </w:object>
            </w:r>
            <w:r w:rsidRPr="009D524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يوازي </w:t>
            </w:r>
            <w:r w:rsidRPr="009D5241">
              <w:rPr>
                <w:rFonts w:ascii="Amiri" w:hAnsi="Amiri" w:cs="Amiri"/>
                <w:position w:val="-10"/>
                <w:sz w:val="28"/>
                <w:szCs w:val="28"/>
              </w:rPr>
              <w:object w:dxaOrig="420" w:dyaOrig="340" w14:anchorId="02445F66">
                <v:shape id="_x0000_i1097" type="#_x0000_t75" style="width:21pt;height:17.25pt" o:ole="">
                  <v:imagedata r:id="rId139" o:title=""/>
                </v:shape>
                <o:OLEObject Type="Embed" ProgID="Equation.DSMT4" ShapeID="_x0000_i1097" DrawAspect="Content" ObjectID="_1772097399" r:id="rId143"/>
              </w:object>
            </w:r>
          </w:p>
          <w:p w14:paraId="47BA6D91" w14:textId="4E9C8274" w:rsidR="00544856" w:rsidRDefault="00544856" w:rsidP="00544856">
            <w:pPr>
              <w:pStyle w:val="Paragraphedeliste"/>
              <w:numPr>
                <w:ilvl w:val="0"/>
                <w:numId w:val="32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9D5241">
              <w:rPr>
                <w:rFonts w:ascii="Amiri" w:hAnsi="Amiri" w:cs="Amiri"/>
                <w:sz w:val="28"/>
                <w:szCs w:val="28"/>
                <w:rtl/>
              </w:rPr>
              <w:t xml:space="preserve">صورة قطعة مستقيمة </w:t>
            </w:r>
            <w:r w:rsidRPr="009D5241">
              <w:rPr>
                <w:rFonts w:ascii="Amiri" w:hAnsi="Amiri" w:cs="Amiri"/>
                <w:position w:val="-14"/>
                <w:sz w:val="28"/>
                <w:szCs w:val="28"/>
              </w:rPr>
              <w:object w:dxaOrig="580" w:dyaOrig="420" w14:anchorId="5DFC19BE">
                <v:shape id="_x0000_i1098" type="#_x0000_t75" style="width:29.25pt;height:21pt" o:ole="">
                  <v:imagedata r:id="rId144" o:title=""/>
                </v:shape>
                <o:OLEObject Type="Embed" ProgID="Equation.DSMT4" ShapeID="_x0000_i1098" DrawAspect="Content" ObjectID="_1772097400" r:id="rId145"/>
              </w:object>
            </w:r>
            <w:r w:rsidRPr="009D524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هي قطعة مستقيمة </w:t>
            </w:r>
            <w:r w:rsidRPr="009D5241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740" w:dyaOrig="420" w14:anchorId="27402ED1">
                <v:shape id="_x0000_i1099" type="#_x0000_t75" style="width:36.75pt;height:21pt" o:ole="">
                  <v:imagedata r:id="rId146" o:title=""/>
                </v:shape>
                <o:OLEObject Type="Embed" ProgID="Equation.DSMT4" ShapeID="_x0000_i1099" DrawAspect="Content" ObjectID="_1772097401" r:id="rId147"/>
              </w:object>
            </w:r>
            <w:r w:rsidRPr="009D5241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9D5241">
              <w:rPr>
                <w:rFonts w:ascii="Amiri" w:hAnsi="Amiri" w:cs="Amiri"/>
                <w:position w:val="-20"/>
                <w:sz w:val="28"/>
                <w:szCs w:val="28"/>
                <w:lang w:bidi="ar-DZ"/>
              </w:rPr>
              <w:object w:dxaOrig="1400" w:dyaOrig="520" w14:anchorId="719AB699">
                <v:shape id="_x0000_i1100" type="#_x0000_t75" style="width:69.75pt;height:26.25pt" o:ole="">
                  <v:imagedata r:id="rId148" o:title=""/>
                </v:shape>
                <o:OLEObject Type="Embed" ProgID="Equation.DSMT4" ShapeID="_x0000_i1100" DrawAspect="Content" ObjectID="_1772097402" r:id="rId149"/>
              </w:object>
            </w:r>
          </w:p>
          <w:p w14:paraId="5B473B0E" w14:textId="5F4C3EE1" w:rsidR="009D5241" w:rsidRDefault="009D5241" w:rsidP="009D5241">
            <w:pPr>
              <w:pStyle w:val="Paragraphedeliste"/>
              <w:numPr>
                <w:ilvl w:val="0"/>
                <w:numId w:val="32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9D5241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300" w14:anchorId="57509447">
                <v:shape id="_x0000_i1101" type="#_x0000_t75" style="width:9.75pt;height:15pt" o:ole="">
                  <v:imagedata r:id="rId150" o:title=""/>
                </v:shape>
                <o:OLEObject Type="Embed" ProgID="Equation.DSMT4" ShapeID="_x0000_i1101" DrawAspect="Content" ObjectID="_1772097403" r:id="rId151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تحاكي نسبته </w:t>
            </w:r>
            <w:r w:rsidRPr="009D5241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20" w:dyaOrig="300" w14:anchorId="2FD9AED0">
                <v:shape id="_x0000_i1102" type="#_x0000_t75" style="width:11.25pt;height:15pt" o:ole="">
                  <v:imagedata r:id="rId152" o:title=""/>
                </v:shape>
                <o:OLEObject Type="Embed" ProgID="Equation.DSMT4" ShapeID="_x0000_i1102" DrawAspect="Content" ObjectID="_1772097404" r:id="rId153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.إذا كان </w:t>
            </w:r>
            <w:r w:rsidRPr="009D5241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60" w:dyaOrig="340" w14:anchorId="6F79969A">
                <v:shape id="_x0000_i1103" type="#_x0000_t75" style="width:53.25pt;height:17.25pt" o:ole="">
                  <v:imagedata r:id="rId154" o:title=""/>
                </v:shape>
                <o:OLEObject Type="Embed" ProgID="Equation.DSMT4" ShapeID="_x0000_i1103" DrawAspect="Content" ObjectID="_1772097405" r:id="rId155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  <w:r w:rsidRPr="009D5241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60" w:dyaOrig="340" w14:anchorId="186BE80A">
                <v:shape id="_x0000_i1104" type="#_x0000_t75" style="width:53.25pt;height:17.25pt" o:ole="">
                  <v:imagedata r:id="rId156" o:title=""/>
                </v:shape>
                <o:OLEObject Type="Embed" ProgID="Equation.DSMT4" ShapeID="_x0000_i1104" DrawAspect="Content" ObjectID="_1772097406" r:id="rId15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9D5241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80" w:dyaOrig="340" w14:anchorId="525688F4">
                <v:shape id="_x0000_i1105" type="#_x0000_t75" style="width:54pt;height:17.25pt" o:ole="">
                  <v:imagedata r:id="rId158" o:title=""/>
                </v:shape>
                <o:OLEObject Type="Embed" ProgID="Equation.DSMT4" ShapeID="_x0000_i1105" DrawAspect="Content" ObjectID="_1772097407" r:id="rId159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فإن: صورة المثلث </w:t>
            </w:r>
            <w:r w:rsidRPr="009D5241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600" w:dyaOrig="279" w14:anchorId="52733637">
                <v:shape id="_x0000_i1106" type="#_x0000_t75" style="width:30pt;height:14.25pt" o:ole="">
                  <v:imagedata r:id="rId160" o:title=""/>
                </v:shape>
                <o:OLEObject Type="Embed" ProgID="Equation.DSMT4" ShapeID="_x0000_i1106" DrawAspect="Content" ObjectID="_1772097408" r:id="rId161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بالتحاكي </w:t>
            </w:r>
            <w:r w:rsidRPr="009D5241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300" w14:anchorId="723B9502">
                <v:shape id="_x0000_i1107" type="#_x0000_t75" style="width:9.75pt;height:15pt" o:ole="">
                  <v:imagedata r:id="rId150" o:title=""/>
                </v:shape>
                <o:OLEObject Type="Embed" ProgID="Equation.DSMT4" ShapeID="_x0000_i1107" DrawAspect="Content" ObjectID="_1772097409" r:id="rId162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هو المثلث </w:t>
            </w:r>
            <w:r w:rsidRPr="009D5241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859" w:dyaOrig="279" w14:anchorId="29C62E0A">
                <v:shape id="_x0000_i1108" type="#_x0000_t75" style="width:42.75pt;height:14.25pt" o:ole="">
                  <v:imagedata r:id="rId163" o:title=""/>
                </v:shape>
                <o:OLEObject Type="Embed" ProgID="Equation.DSMT4" ShapeID="_x0000_i1108" DrawAspect="Content" ObjectID="_1772097410" r:id="rId164"/>
              </w:object>
            </w:r>
          </w:p>
          <w:p w14:paraId="43AC3523" w14:textId="51934213" w:rsidR="009D5241" w:rsidRPr="009D5241" w:rsidRDefault="00635BC3" w:rsidP="009D5241">
            <w:pPr>
              <w:pStyle w:val="Paragraphedeliste"/>
              <w:numPr>
                <w:ilvl w:val="0"/>
                <w:numId w:val="32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صورة دائرة </w:t>
            </w:r>
            <w:r w:rsidRPr="00635BC3">
              <w:rPr>
                <w:rFonts w:ascii="Amiri" w:hAnsi="Amiri" w:cs="Amiri"/>
                <w:position w:val="-10"/>
                <w:sz w:val="28"/>
                <w:szCs w:val="28"/>
              </w:rPr>
              <w:object w:dxaOrig="440" w:dyaOrig="340" w14:anchorId="3006AFCF">
                <v:shape id="_x0000_i1109" type="#_x0000_t75" style="width:21.75pt;height:17.25pt" o:ole="">
                  <v:imagedata r:id="rId165" o:title=""/>
                </v:shape>
                <o:OLEObject Type="Embed" ProgID="Equation.DSMT4" ShapeID="_x0000_i1109" DrawAspect="Content" ObjectID="_1772097411" r:id="rId166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مركزها </w:t>
            </w:r>
            <w:r w:rsidRPr="00635BC3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00" w:dyaOrig="260" w14:anchorId="213CEAA3">
                <v:shape id="_x0000_i1110" type="#_x0000_t75" style="width:9.75pt;height:12.75pt" o:ole="">
                  <v:imagedata r:id="rId167" o:title=""/>
                </v:shape>
                <o:OLEObject Type="Embed" ProgID="Equation.DSMT4" ShapeID="_x0000_i1110" DrawAspect="Content" ObjectID="_1772097412" r:id="rId168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ونصف قطرها </w:t>
            </w:r>
            <w:r w:rsidRPr="00635BC3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00" w:dyaOrig="200" w14:anchorId="60A32644">
                <v:shape id="_x0000_i1111" type="#_x0000_t75" style="width:9.75pt;height:9.75pt" o:ole="">
                  <v:imagedata r:id="rId169" o:title=""/>
                </v:shape>
                <o:OLEObject Type="Embed" ProgID="Equation.DSMT4" ShapeID="_x0000_i1111" DrawAspect="Content" ObjectID="_1772097413" r:id="rId170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بالتحاكي</w:t>
            </w:r>
            <w:r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635BC3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300" w14:anchorId="618A7098">
                <v:shape id="_x0000_i1112" type="#_x0000_t75" style="width:9.75pt;height:15pt" o:ole="">
                  <v:imagedata r:id="rId171" o:title=""/>
                </v:shape>
                <o:OLEObject Type="Embed" ProgID="Equation.DSMT4" ShapeID="_x0000_i1112" DrawAspect="Content" ObjectID="_1772097414" r:id="rId172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ونسبته </w:t>
            </w:r>
            <w:r w:rsidRPr="009D5241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20" w:dyaOrig="300" w14:anchorId="282D5A13">
                <v:shape id="_x0000_i1113" type="#_x0000_t75" style="width:11.25pt;height:15pt" o:ole="">
                  <v:imagedata r:id="rId152" o:title=""/>
                </v:shape>
                <o:OLEObject Type="Embed" ProgID="Equation.DSMT4" ShapeID="_x0000_i1113" DrawAspect="Content" ObjectID="_1772097415" r:id="rId173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هي دائرة </w:t>
            </w:r>
            <w:r w:rsidRPr="00635BC3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520" w:dyaOrig="400" w14:anchorId="4E0BD95C">
                <v:shape id="_x0000_i1114" type="#_x0000_t75" style="width:26.25pt;height:20.25pt" o:ole="">
                  <v:imagedata r:id="rId174" o:title=""/>
                </v:shape>
                <o:OLEObject Type="Embed" ProgID="Equation.DSMT4" ShapeID="_x0000_i1114" DrawAspect="Content" ObjectID="_1772097416" r:id="rId175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مركزها </w:t>
            </w:r>
            <w:r w:rsidRPr="00635BC3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80" w:dyaOrig="340" w14:anchorId="12E0D6AB">
                <v:shape id="_x0000_i1115" type="#_x0000_t75" style="width:48.75pt;height:17.25pt" o:ole="">
                  <v:imagedata r:id="rId176" o:title=""/>
                </v:shape>
                <o:OLEObject Type="Embed" ProgID="Equation.DSMT4" ShapeID="_x0000_i1115" DrawAspect="Content" ObjectID="_1772097417" r:id="rId17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ونصف قطرها  </w:t>
            </w:r>
            <w:r w:rsidRPr="00635BC3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920" w:dyaOrig="400" w14:anchorId="0E303046">
                <v:shape id="_x0000_i1116" type="#_x0000_t75" style="width:45.75pt;height:20.25pt" o:ole="">
                  <v:imagedata r:id="rId178" o:title=""/>
                </v:shape>
                <o:OLEObject Type="Embed" ProgID="Equation.DSMT4" ShapeID="_x0000_i1116" DrawAspect="Content" ObjectID="_1772097418" r:id="rId179"/>
              </w:object>
            </w:r>
          </w:p>
          <w:p w14:paraId="25C6A1FB" w14:textId="77777777" w:rsidR="00D02E65" w:rsidRPr="00D02E65" w:rsidRDefault="00D02E65" w:rsidP="00D02E65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FC6EB67" w14:textId="77777777" w:rsidR="00DF3EAF" w:rsidRDefault="00DF3EAF" w:rsidP="00DF3EA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9DE204A" w14:textId="77777777" w:rsidR="00DF3EAF" w:rsidRDefault="00DF3EAF" w:rsidP="00DF3EA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5CD1044" w14:textId="0B570976" w:rsidR="00635BC3" w:rsidRDefault="00635BC3" w:rsidP="00635BC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lastRenderedPageBreak/>
              <w:t>تمرين01:</w:t>
            </w:r>
          </w:p>
          <w:p w14:paraId="32E54925" w14:textId="77777777" w:rsidR="00635BC3" w:rsidRDefault="00635BC3" w:rsidP="00635BC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92D7709" w14:textId="77777777" w:rsidR="00635BC3" w:rsidRPr="00635BC3" w:rsidRDefault="00635BC3" w:rsidP="00635BC3">
            <w:pPr>
              <w:bidi/>
              <w:ind w:left="461"/>
              <w:rPr>
                <w:rFonts w:ascii="Amiri" w:hAnsi="Amiri" w:cs="Amiri"/>
                <w:sz w:val="28"/>
                <w:szCs w:val="28"/>
                <w:rtl/>
              </w:rPr>
            </w:pPr>
            <w:r w:rsidRPr="00635BC3">
              <w:rPr>
                <w:rFonts w:ascii="Amiri" w:hAnsi="Amiri" w:cs="Amiri"/>
                <w:sz w:val="28"/>
                <w:szCs w:val="28"/>
                <w:rtl/>
              </w:rPr>
              <w:t xml:space="preserve">المستوي المنسوب إلى المعلم المتعامد والمتجانس </w:t>
            </w:r>
            <w:r w:rsidRPr="00635BC3">
              <w:rPr>
                <w:rFonts w:ascii="Amiri" w:hAnsi="Amiri" w:cs="Amiri"/>
                <w:position w:val="-18"/>
                <w:sz w:val="28"/>
                <w:szCs w:val="28"/>
              </w:rPr>
              <w:object w:dxaOrig="800" w:dyaOrig="480" w14:anchorId="7EB2A6AF">
                <v:shape id="_x0000_i1117" type="#_x0000_t75" style="width:39.75pt;height:24pt" o:ole="">
                  <v:imagedata r:id="rId180" o:title=""/>
                </v:shape>
                <o:OLEObject Type="Embed" ProgID="Equation.DSMT4" ShapeID="_x0000_i1117" DrawAspect="Content" ObjectID="_1772097419" r:id="rId181"/>
              </w:object>
            </w:r>
            <w:r w:rsidRPr="00635BC3">
              <w:rPr>
                <w:rFonts w:ascii="Amiri" w:hAnsi="Amiri" w:cs="Amiri"/>
                <w:sz w:val="28"/>
                <w:szCs w:val="28"/>
                <w:rtl/>
              </w:rPr>
              <w:t xml:space="preserve"> نعتبر النقط </w:t>
            </w:r>
            <w:r w:rsidRPr="00635BC3">
              <w:rPr>
                <w:rFonts w:ascii="Amiri" w:hAnsi="Amiri" w:cs="Amiri"/>
                <w:position w:val="-10"/>
                <w:sz w:val="28"/>
                <w:szCs w:val="28"/>
              </w:rPr>
              <w:object w:dxaOrig="680" w:dyaOrig="320" w14:anchorId="26B18DB3">
                <v:shape id="_x0000_i1118" type="#_x0000_t75" style="width:33.75pt;height:15.75pt" o:ole="">
                  <v:imagedata r:id="rId182" o:title=""/>
                </v:shape>
                <o:OLEObject Type="Embed" ProgID="Equation.DSMT4" ShapeID="_x0000_i1118" DrawAspect="Content" ObjectID="_1772097420" r:id="rId183"/>
              </w:object>
            </w:r>
            <w:r w:rsidRPr="00635BC3">
              <w:rPr>
                <w:rFonts w:ascii="Amiri" w:hAnsi="Amiri" w:cs="Amiri"/>
                <w:sz w:val="28"/>
                <w:szCs w:val="28"/>
                <w:rtl/>
              </w:rPr>
              <w:t xml:space="preserve"> ,</w:t>
            </w:r>
            <w:r w:rsidRPr="00635BC3">
              <w:rPr>
                <w:rFonts w:ascii="Amiri" w:hAnsi="Amiri" w:cs="Amiri"/>
                <w:position w:val="-10"/>
                <w:sz w:val="28"/>
                <w:szCs w:val="28"/>
              </w:rPr>
              <w:object w:dxaOrig="980" w:dyaOrig="320" w14:anchorId="0495C4E7">
                <v:shape id="_x0000_i1119" type="#_x0000_t75" style="width:48.75pt;height:15.75pt" o:ole="">
                  <v:imagedata r:id="rId184" o:title=""/>
                </v:shape>
                <o:OLEObject Type="Embed" ProgID="Equation.DSMT4" ShapeID="_x0000_i1119" DrawAspect="Content" ObjectID="_1772097421" r:id="rId185"/>
              </w:object>
            </w:r>
            <w:r w:rsidRPr="00635BC3">
              <w:rPr>
                <w:rFonts w:ascii="Amiri" w:hAnsi="Amiri" w:cs="Amiri"/>
                <w:sz w:val="28"/>
                <w:szCs w:val="28"/>
                <w:rtl/>
              </w:rPr>
              <w:t xml:space="preserve">   و </w:t>
            </w:r>
            <w:r w:rsidRPr="00635BC3">
              <w:rPr>
                <w:rFonts w:ascii="Amiri" w:hAnsi="Amiri" w:cs="Amiri"/>
                <w:position w:val="-10"/>
                <w:sz w:val="28"/>
                <w:szCs w:val="28"/>
              </w:rPr>
              <w:object w:dxaOrig="700" w:dyaOrig="320" w14:anchorId="00AF803A">
                <v:shape id="_x0000_i1120" type="#_x0000_t75" style="width:35.25pt;height:15.75pt" o:ole="">
                  <v:imagedata r:id="rId186" o:title=""/>
                </v:shape>
                <o:OLEObject Type="Embed" ProgID="Equation.DSMT4" ShapeID="_x0000_i1120" DrawAspect="Content" ObjectID="_1772097422" r:id="rId187"/>
              </w:object>
            </w:r>
            <w:r w:rsidRPr="00635BC3">
              <w:rPr>
                <w:rFonts w:ascii="Amiri" w:hAnsi="Amiri" w:cs="Amiri"/>
                <w:sz w:val="28"/>
                <w:szCs w:val="28"/>
                <w:rtl/>
              </w:rPr>
              <w:t xml:space="preserve">      وليكن </w:t>
            </w:r>
            <w:r w:rsidRPr="00635BC3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67D6EE49">
                <v:shape id="_x0000_i1121" type="#_x0000_t75" style="width:9.75pt;height:14.25pt" o:ole="">
                  <v:imagedata r:id="rId188" o:title=""/>
                </v:shape>
                <o:OLEObject Type="Embed" ProgID="Equation.DSMT4" ShapeID="_x0000_i1121" DrawAspect="Content" ObjectID="_1772097423" r:id="rId189"/>
              </w:object>
            </w:r>
            <w:r w:rsidRPr="00635BC3">
              <w:rPr>
                <w:rFonts w:ascii="Amiri" w:hAnsi="Amiri" w:cs="Amiri"/>
                <w:sz w:val="28"/>
                <w:szCs w:val="28"/>
                <w:rtl/>
              </w:rPr>
              <w:t xml:space="preserve"> التحاكي   الذي يحول  </w:t>
            </w:r>
            <w:r w:rsidRPr="00635BC3">
              <w:rPr>
                <w:rFonts w:ascii="Amiri" w:hAnsi="Amiri" w:cs="Amiri"/>
                <w:position w:val="-6"/>
                <w:sz w:val="28"/>
                <w:szCs w:val="28"/>
              </w:rPr>
              <w:object w:dxaOrig="240" w:dyaOrig="279" w14:anchorId="3B804FB8">
                <v:shape id="_x0000_i1122" type="#_x0000_t75" style="width:12pt;height:14.25pt" o:ole="">
                  <v:imagedata r:id="rId190" o:title=""/>
                </v:shape>
                <o:OLEObject Type="Embed" ProgID="Equation.DSMT4" ShapeID="_x0000_i1122" DrawAspect="Content" ObjectID="_1772097424" r:id="rId191"/>
              </w:object>
            </w:r>
            <w:r w:rsidRPr="00635BC3">
              <w:rPr>
                <w:rFonts w:ascii="Amiri" w:hAnsi="Amiri" w:cs="Amiri"/>
                <w:sz w:val="28"/>
                <w:szCs w:val="28"/>
                <w:rtl/>
              </w:rPr>
              <w:t xml:space="preserve"> إلى </w:t>
            </w:r>
            <w:r w:rsidRPr="00635BC3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447F2C0C">
                <v:shape id="_x0000_i1123" type="#_x0000_t75" style="width:12pt;height:12.75pt" o:ole="">
                  <v:imagedata r:id="rId192" o:title=""/>
                </v:shape>
                <o:OLEObject Type="Embed" ProgID="Equation.DSMT4" ShapeID="_x0000_i1123" DrawAspect="Content" ObjectID="_1772097425" r:id="rId193"/>
              </w:object>
            </w:r>
            <w:r w:rsidRPr="00635BC3">
              <w:rPr>
                <w:rFonts w:ascii="Amiri" w:hAnsi="Amiri" w:cs="Amiri"/>
                <w:sz w:val="28"/>
                <w:szCs w:val="28"/>
                <w:rtl/>
              </w:rPr>
              <w:t xml:space="preserve">     و يحول </w:t>
            </w:r>
            <w:r w:rsidRPr="00635BC3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5DC998E8">
                <v:shape id="_x0000_i1124" type="#_x0000_t75" style="width:12pt;height:12.75pt" o:ole="">
                  <v:imagedata r:id="rId194" o:title=""/>
                </v:shape>
                <o:OLEObject Type="Embed" ProgID="Equation.DSMT4" ShapeID="_x0000_i1124" DrawAspect="Content" ObjectID="_1772097426" r:id="rId195"/>
              </w:object>
            </w:r>
            <w:r w:rsidRPr="00635BC3">
              <w:rPr>
                <w:rFonts w:ascii="Amiri" w:hAnsi="Amiri" w:cs="Amiri"/>
                <w:sz w:val="28"/>
                <w:szCs w:val="28"/>
                <w:rtl/>
              </w:rPr>
              <w:t xml:space="preserve"> إلى </w:t>
            </w:r>
            <w:r w:rsidRPr="00635BC3">
              <w:rPr>
                <w:rFonts w:ascii="Amiri" w:hAnsi="Amiri" w:cs="Amiri"/>
                <w:position w:val="-6"/>
                <w:sz w:val="28"/>
                <w:szCs w:val="28"/>
              </w:rPr>
              <w:object w:dxaOrig="240" w:dyaOrig="279" w14:anchorId="19FBE03D">
                <v:shape id="_x0000_i1125" type="#_x0000_t75" style="width:12pt;height:14.25pt" o:ole="">
                  <v:imagedata r:id="rId196" o:title=""/>
                </v:shape>
                <o:OLEObject Type="Embed" ProgID="Equation.DSMT4" ShapeID="_x0000_i1125" DrawAspect="Content" ObjectID="_1772097427" r:id="rId197"/>
              </w:object>
            </w:r>
            <w:r w:rsidRPr="00635BC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603C86D5" w14:textId="090EF40D" w:rsidR="00635BC3" w:rsidRPr="00635BC3" w:rsidRDefault="00635BC3" w:rsidP="00635BC3">
            <w:pPr>
              <w:pStyle w:val="Paragraphedeliste"/>
              <w:numPr>
                <w:ilvl w:val="0"/>
                <w:numId w:val="33"/>
              </w:numPr>
              <w:bidi/>
              <w:spacing w:after="160" w:line="259" w:lineRule="auto"/>
              <w:ind w:left="461"/>
              <w:rPr>
                <w:rFonts w:ascii="Amiri" w:hAnsi="Amiri" w:cs="Amiri"/>
                <w:sz w:val="28"/>
                <w:szCs w:val="28"/>
              </w:rPr>
            </w:pPr>
            <w:r w:rsidRPr="00635BC3">
              <w:rPr>
                <w:rFonts w:ascii="Amiri" w:hAnsi="Amiri" w:cs="Amiri"/>
                <w:sz w:val="28"/>
                <w:szCs w:val="28"/>
                <w:rtl/>
              </w:rPr>
              <w:t xml:space="preserve"> عين مركز ونسبة التحاكي </w:t>
            </w:r>
            <w:r w:rsidRPr="00635BC3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6ED64379">
                <v:shape id="_x0000_i1126" type="#_x0000_t75" style="width:9.75pt;height:14.25pt" o:ole="">
                  <v:imagedata r:id="rId198" o:title=""/>
                </v:shape>
                <o:OLEObject Type="Embed" ProgID="Equation.DSMT4" ShapeID="_x0000_i1126" DrawAspect="Content" ObjectID="_1772097428" r:id="rId199"/>
              </w:object>
            </w:r>
            <w:r w:rsidRPr="00635BC3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0D0D8F3F" w14:textId="77777777" w:rsidR="00635BC3" w:rsidRPr="00635BC3" w:rsidRDefault="00635BC3" w:rsidP="00635BC3">
            <w:pPr>
              <w:pStyle w:val="Paragraphedeliste"/>
              <w:numPr>
                <w:ilvl w:val="0"/>
                <w:numId w:val="33"/>
              </w:numPr>
              <w:bidi/>
              <w:spacing w:after="160" w:line="259" w:lineRule="auto"/>
              <w:ind w:left="461"/>
              <w:rPr>
                <w:rFonts w:ascii="Amiri" w:hAnsi="Amiri" w:cs="Amiri"/>
                <w:sz w:val="28"/>
                <w:szCs w:val="28"/>
                <w:rtl/>
              </w:rPr>
            </w:pPr>
            <w:r w:rsidRPr="00635BC3">
              <w:rPr>
                <w:rFonts w:ascii="Amiri" w:hAnsi="Amiri" w:cs="Amiri"/>
                <w:sz w:val="28"/>
                <w:szCs w:val="28"/>
                <w:rtl/>
              </w:rPr>
              <w:t xml:space="preserve">لتكن </w:t>
            </w:r>
            <w:r w:rsidRPr="00635BC3">
              <w:rPr>
                <w:rFonts w:ascii="Amiri" w:hAnsi="Amiri" w:cs="Amiri"/>
                <w:position w:val="-10"/>
                <w:sz w:val="28"/>
                <w:szCs w:val="28"/>
              </w:rPr>
              <w:object w:dxaOrig="400" w:dyaOrig="320" w14:anchorId="2CE76574">
                <v:shape id="_x0000_i1127" type="#_x0000_t75" style="width:20.25pt;height:15.75pt" o:ole="">
                  <v:imagedata r:id="rId200" o:title=""/>
                </v:shape>
                <o:OLEObject Type="Embed" ProgID="Equation.DSMT4" ShapeID="_x0000_i1127" DrawAspect="Content" ObjectID="_1772097429" r:id="rId201"/>
              </w:object>
            </w:r>
            <w:r w:rsidRPr="00635BC3">
              <w:rPr>
                <w:rFonts w:ascii="Amiri" w:hAnsi="Amiri" w:cs="Amiri"/>
                <w:sz w:val="28"/>
                <w:szCs w:val="28"/>
                <w:rtl/>
              </w:rPr>
              <w:t xml:space="preserve"> الدائرة التي مركزها </w:t>
            </w:r>
            <w:r w:rsidRPr="00635BC3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442BED94">
                <v:shape id="_x0000_i1128" type="#_x0000_t75" style="width:12pt;height:12.75pt" o:ole="">
                  <v:imagedata r:id="rId202" o:title=""/>
                </v:shape>
                <o:OLEObject Type="Embed" ProgID="Equation.DSMT4" ShapeID="_x0000_i1128" DrawAspect="Content" ObjectID="_1772097430" r:id="rId203"/>
              </w:object>
            </w:r>
            <w:r w:rsidRPr="00635BC3">
              <w:rPr>
                <w:rFonts w:ascii="Amiri" w:hAnsi="Amiri" w:cs="Amiri"/>
                <w:sz w:val="28"/>
                <w:szCs w:val="28"/>
                <w:rtl/>
              </w:rPr>
              <w:t xml:space="preserve"> ونصف قطرها </w:t>
            </w:r>
            <w:r w:rsidRPr="00635BC3">
              <w:rPr>
                <w:rFonts w:ascii="Amiri" w:hAnsi="Amiri" w:cs="Amiri"/>
                <w:position w:val="-6"/>
                <w:sz w:val="28"/>
                <w:szCs w:val="28"/>
              </w:rPr>
              <w:object w:dxaOrig="380" w:dyaOrig="279" w14:anchorId="644629D2">
                <v:shape id="_x0000_i1129" type="#_x0000_t75" style="width:18.75pt;height:14.25pt" o:ole="">
                  <v:imagedata r:id="rId204" o:title=""/>
                </v:shape>
                <o:OLEObject Type="Embed" ProgID="Equation.DSMT4" ShapeID="_x0000_i1129" DrawAspect="Content" ObjectID="_1772097431" r:id="rId205"/>
              </w:object>
            </w:r>
            <w:r w:rsidRPr="00635BC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5C3D0CA5" w14:textId="77777777" w:rsidR="00635BC3" w:rsidRPr="00635BC3" w:rsidRDefault="00635BC3" w:rsidP="00635BC3">
            <w:pPr>
              <w:bidi/>
              <w:ind w:left="461"/>
              <w:rPr>
                <w:rFonts w:ascii="Amiri" w:hAnsi="Amiri" w:cs="Amiri"/>
                <w:sz w:val="28"/>
                <w:szCs w:val="28"/>
                <w:rtl/>
              </w:rPr>
            </w:pPr>
            <w:r w:rsidRPr="00635BC3">
              <w:rPr>
                <w:rFonts w:ascii="Amiri" w:hAnsi="Amiri" w:cs="Amiri"/>
                <w:sz w:val="28"/>
                <w:szCs w:val="28"/>
                <w:rtl/>
              </w:rPr>
              <w:t xml:space="preserve">                -  أوجد </w:t>
            </w:r>
            <w:r w:rsidRPr="00635BC3">
              <w:rPr>
                <w:rFonts w:ascii="Amiri" w:hAnsi="Amiri" w:cs="Amiri"/>
                <w:position w:val="-10"/>
                <w:sz w:val="28"/>
                <w:szCs w:val="28"/>
              </w:rPr>
              <w:object w:dxaOrig="460" w:dyaOrig="320" w14:anchorId="72BF3C12">
                <v:shape id="_x0000_i1130" type="#_x0000_t75" style="width:23.25pt;height:15.75pt" o:ole="">
                  <v:imagedata r:id="rId206" o:title=""/>
                </v:shape>
                <o:OLEObject Type="Embed" ProgID="Equation.DSMT4" ShapeID="_x0000_i1130" DrawAspect="Content" ObjectID="_1772097432" r:id="rId207"/>
              </w:object>
            </w:r>
            <w:r w:rsidRPr="00635BC3">
              <w:rPr>
                <w:rFonts w:ascii="Amiri" w:hAnsi="Amiri" w:cs="Amiri"/>
                <w:sz w:val="28"/>
                <w:szCs w:val="28"/>
                <w:rtl/>
              </w:rPr>
              <w:t xml:space="preserve"> صورة الدائرة  </w:t>
            </w:r>
            <w:r w:rsidRPr="00635BC3">
              <w:rPr>
                <w:rFonts w:ascii="Amiri" w:hAnsi="Amiri" w:cs="Amiri"/>
                <w:position w:val="-10"/>
                <w:sz w:val="28"/>
                <w:szCs w:val="28"/>
              </w:rPr>
              <w:object w:dxaOrig="400" w:dyaOrig="320" w14:anchorId="2D707620">
                <v:shape id="_x0000_i1131" type="#_x0000_t75" style="width:20.25pt;height:15.75pt" o:ole="">
                  <v:imagedata r:id="rId200" o:title=""/>
                </v:shape>
                <o:OLEObject Type="Embed" ProgID="Equation.DSMT4" ShapeID="_x0000_i1131" DrawAspect="Content" ObjectID="_1772097433" r:id="rId208"/>
              </w:object>
            </w:r>
            <w:r w:rsidRPr="00635BC3">
              <w:rPr>
                <w:rFonts w:ascii="Amiri" w:hAnsi="Amiri" w:cs="Amiri"/>
                <w:sz w:val="28"/>
                <w:szCs w:val="28"/>
                <w:rtl/>
              </w:rPr>
              <w:t xml:space="preserve"> بالتحاكي </w:t>
            </w:r>
            <w:r w:rsidRPr="00635BC3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4E707F91">
                <v:shape id="_x0000_i1132" type="#_x0000_t75" style="width:9.75pt;height:14.25pt" o:ole="">
                  <v:imagedata r:id="rId198" o:title=""/>
                </v:shape>
                <o:OLEObject Type="Embed" ProgID="Equation.DSMT4" ShapeID="_x0000_i1132" DrawAspect="Content" ObjectID="_1772097434" r:id="rId209"/>
              </w:object>
            </w:r>
            <w:r w:rsidRPr="00635BC3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5956F95F" w14:textId="77777777" w:rsidR="00635BC3" w:rsidRDefault="00635BC3" w:rsidP="00635BC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FEBDF12" w14:textId="26D6FA72" w:rsidR="00DF3EAF" w:rsidRDefault="00635BC3" w:rsidP="00DF3EA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تمرين02:</w:t>
            </w:r>
          </w:p>
          <w:p w14:paraId="609E4CB0" w14:textId="77777777" w:rsidR="006B3E74" w:rsidRDefault="006B3E74" w:rsidP="008811AD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في</w:t>
            </w:r>
            <w:r w:rsidR="008811AD">
              <w:rPr>
                <w:rFonts w:ascii="Amiri" w:hAnsi="Amiri" w:cs="Amiri" w:hint="cs"/>
                <w:sz w:val="28"/>
                <w:szCs w:val="28"/>
                <w:rtl/>
              </w:rPr>
              <w:t xml:space="preserve"> المعلم </w:t>
            </w:r>
            <w:r w:rsidR="008811AD" w:rsidRPr="008811AD">
              <w:rPr>
                <w:rFonts w:ascii="Amiri" w:hAnsi="Amiri" w:cs="Amiri"/>
                <w:sz w:val="28"/>
                <w:szCs w:val="28"/>
                <w:rtl/>
              </w:rPr>
              <w:t xml:space="preserve">المتعامد </w:t>
            </w:r>
            <w:r w:rsidR="008811AD" w:rsidRPr="008811AD">
              <w:rPr>
                <w:rFonts w:ascii="Amiri" w:hAnsi="Amiri" w:cs="Amiri" w:hint="cs"/>
                <w:sz w:val="28"/>
                <w:szCs w:val="28"/>
                <w:rtl/>
              </w:rPr>
              <w:t>والمتجانس</w:t>
            </w:r>
            <w:r w:rsidR="008811AD" w:rsidRPr="008811AD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8811AD" w:rsidRPr="008811AD">
              <w:rPr>
                <w:rFonts w:ascii="Amiri" w:hAnsi="Amiri" w:cs="Amiri"/>
                <w:position w:val="-18"/>
                <w:sz w:val="28"/>
                <w:szCs w:val="28"/>
              </w:rPr>
              <w:object w:dxaOrig="800" w:dyaOrig="480" w14:anchorId="787DB477">
                <v:shape id="_x0000_i1133" type="#_x0000_t75" style="width:39.75pt;height:24pt" o:ole="">
                  <v:imagedata r:id="rId180" o:title=""/>
                </v:shape>
                <o:OLEObject Type="Embed" ProgID="Equation.DSMT4" ShapeID="_x0000_i1133" DrawAspect="Content" ObjectID="_1772097435" r:id="rId210"/>
              </w:object>
            </w:r>
            <w:r w:rsidR="008811AD" w:rsidRPr="008811AD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2B23AC6C" w14:textId="362743E1" w:rsidR="008811AD" w:rsidRPr="008811AD" w:rsidRDefault="006B3E74" w:rsidP="006B3E7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</w:t>
            </w:r>
            <w:r w:rsidR="008811AD" w:rsidRPr="008811AD">
              <w:rPr>
                <w:rFonts w:ascii="Amiri" w:hAnsi="Amiri" w:cs="Amiri"/>
                <w:sz w:val="28"/>
                <w:szCs w:val="28"/>
                <w:rtl/>
              </w:rPr>
              <w:t>نعتبر النقط</w:t>
            </w:r>
            <w:r w:rsidR="008811AD" w:rsidRPr="008811AD">
              <w:rPr>
                <w:rFonts w:ascii="Amiri" w:hAnsi="Amiri" w:cs="Amiri"/>
                <w:position w:val="-10"/>
                <w:sz w:val="28"/>
                <w:szCs w:val="28"/>
              </w:rPr>
              <w:object w:dxaOrig="740" w:dyaOrig="320" w14:anchorId="09813624">
                <v:shape id="_x0000_i1134" type="#_x0000_t75" style="width:36.75pt;height:15.75pt" o:ole="">
                  <v:imagedata r:id="rId211" o:title=""/>
                </v:shape>
                <o:OLEObject Type="Embed" ProgID="Equation.DSMT4" ShapeID="_x0000_i1134" DrawAspect="Content" ObjectID="_1772097436" r:id="rId212"/>
              </w:object>
            </w:r>
            <w:r w:rsidR="008811AD" w:rsidRPr="008811AD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8064A2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، </w:t>
            </w:r>
            <w:r w:rsidR="008064A2" w:rsidRPr="008811AD">
              <w:rPr>
                <w:rFonts w:ascii="Amiri" w:hAnsi="Amiri" w:cs="Amiri"/>
                <w:position w:val="-10"/>
                <w:sz w:val="28"/>
                <w:szCs w:val="28"/>
              </w:rPr>
              <w:object w:dxaOrig="720" w:dyaOrig="320" w14:anchorId="3D06AEC3">
                <v:shape id="_x0000_i1208" type="#_x0000_t75" style="width:36pt;height:15.75pt" o:ole="">
                  <v:imagedata r:id="rId213" o:title=""/>
                </v:shape>
                <o:OLEObject Type="Embed" ProgID="Equation.DSMT4" ShapeID="_x0000_i1208" DrawAspect="Content" ObjectID="_1772097437" r:id="rId214"/>
              </w:object>
            </w:r>
            <w:r w:rsidR="008064A2">
              <w:rPr>
                <w:rFonts w:ascii="Amiri" w:hAnsi="Amiri" w:cs="Amiri" w:hint="cs"/>
                <w:sz w:val="28"/>
                <w:szCs w:val="28"/>
                <w:rtl/>
              </w:rPr>
              <w:t xml:space="preserve">، </w:t>
            </w:r>
            <w:r w:rsidR="008064A2" w:rsidRPr="008064A2">
              <w:rPr>
                <w:rFonts w:ascii="Amiri" w:hAnsi="Amiri" w:cs="Amiri"/>
                <w:position w:val="-10"/>
                <w:sz w:val="28"/>
                <w:szCs w:val="28"/>
              </w:rPr>
              <w:object w:dxaOrig="880" w:dyaOrig="340" w14:anchorId="07C5C165">
                <v:shape id="_x0000_i1211" type="#_x0000_t75" style="width:44.25pt;height:17.25pt" o:ole="">
                  <v:imagedata r:id="rId215" o:title=""/>
                </v:shape>
                <o:OLEObject Type="Embed" ProgID="Equation.DSMT4" ShapeID="_x0000_i1211" DrawAspect="Content" ObjectID="_1772097438" r:id="rId216"/>
              </w:object>
            </w:r>
            <w:r w:rsidR="008811AD" w:rsidRPr="008811AD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8811AD" w:rsidRPr="008811AD">
              <w:rPr>
                <w:rFonts w:ascii="Amiri" w:hAnsi="Amiri" w:cs="Amiri" w:hint="cs"/>
                <w:sz w:val="28"/>
                <w:szCs w:val="28"/>
                <w:rtl/>
              </w:rPr>
              <w:t>والمستقيم</w:t>
            </w:r>
            <w:r w:rsidR="008811AD" w:rsidRPr="008811AD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B3E74">
              <w:rPr>
                <w:rFonts w:ascii="Amiri" w:hAnsi="Amiri" w:cs="Amiri"/>
                <w:position w:val="-14"/>
                <w:sz w:val="28"/>
                <w:szCs w:val="28"/>
              </w:rPr>
              <w:object w:dxaOrig="1500" w:dyaOrig="400" w14:anchorId="3AA452DF">
                <v:shape id="_x0000_i1136" type="#_x0000_t75" style="width:75pt;height:20.25pt" o:ole="">
                  <v:imagedata r:id="rId217" o:title=""/>
                </v:shape>
                <o:OLEObject Type="Embed" ProgID="Equation.DSMT4" ShapeID="_x0000_i1136" DrawAspect="Content" ObjectID="_1772097439" r:id="rId218"/>
              </w:object>
            </w:r>
            <w:r w:rsidR="008811AD" w:rsidRPr="008811AD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1B5C9062" w14:textId="6D2BC217" w:rsidR="008811AD" w:rsidRPr="008811AD" w:rsidRDefault="008811AD" w:rsidP="008811AD">
            <w:pPr>
              <w:pStyle w:val="Paragraphedeliste"/>
              <w:numPr>
                <w:ilvl w:val="0"/>
                <w:numId w:val="34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8811AD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00" w:dyaOrig="400" w14:anchorId="39FBB23C">
                <v:shape id="_x0000_i1139" type="#_x0000_t75" style="width:20.25pt;height:20.25pt" o:ole="">
                  <v:imagedata r:id="rId219" o:title=""/>
                </v:shape>
                <o:OLEObject Type="Embed" ProgID="Equation.DSMT4" ShapeID="_x0000_i1139" DrawAspect="Content" ObjectID="_1772097440" r:id="rId220"/>
              </w:object>
            </w:r>
            <w:r w:rsidRPr="008811AD">
              <w:rPr>
                <w:rFonts w:ascii="Amiri" w:hAnsi="Amiri" w:cs="Amiri"/>
                <w:sz w:val="28"/>
                <w:szCs w:val="28"/>
                <w:rtl/>
              </w:rPr>
              <w:t>تحاكي مركزه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8811AD">
              <w:rPr>
                <w:rFonts w:ascii="Amiri" w:hAnsi="Amiri" w:cs="Amiri"/>
                <w:position w:val="-14"/>
                <w:sz w:val="28"/>
                <w:szCs w:val="28"/>
              </w:rPr>
              <w:object w:dxaOrig="780" w:dyaOrig="400" w14:anchorId="7646559B">
                <v:shape id="_x0000_i1140" type="#_x0000_t75" style="width:39pt;height:20.25pt" o:ole="">
                  <v:imagedata r:id="rId221" o:title=""/>
                </v:shape>
                <o:OLEObject Type="Embed" ProgID="Equation.DSMT4" ShapeID="_x0000_i1140" DrawAspect="Content" ObjectID="_1772097441" r:id="rId222"/>
              </w:object>
            </w:r>
            <w:r w:rsidRPr="008811AD">
              <w:rPr>
                <w:rFonts w:ascii="Amiri" w:hAnsi="Amiri" w:cs="Amiri" w:hint="cs"/>
                <w:sz w:val="28"/>
                <w:szCs w:val="28"/>
                <w:rtl/>
              </w:rPr>
              <w:t>ونسبته</w:t>
            </w:r>
            <w:r w:rsidRPr="008811AD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8811AD">
              <w:rPr>
                <w:position w:val="-4"/>
              </w:rPr>
              <w:object w:dxaOrig="320" w:dyaOrig="260" w14:anchorId="61D915B4">
                <v:shape id="_x0000_i1141" type="#_x0000_t75" style="width:15.75pt;height:12.75pt" o:ole="">
                  <v:imagedata r:id="rId223" o:title=""/>
                </v:shape>
                <o:OLEObject Type="Embed" ProgID="Equation.DSMT4" ShapeID="_x0000_i1141" DrawAspect="Content" ObjectID="_1772097442" r:id="rId224"/>
              </w:object>
            </w:r>
            <w:r w:rsidRPr="008811AD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491BBFD1" w14:textId="1FBA93E1" w:rsidR="008811AD" w:rsidRPr="008811AD" w:rsidRDefault="008811AD" w:rsidP="008811AD">
            <w:pPr>
              <w:bidi/>
              <w:ind w:left="603"/>
              <w:rPr>
                <w:rFonts w:ascii="Amiri" w:hAnsi="Amiri" w:cs="Amiri"/>
                <w:sz w:val="28"/>
                <w:szCs w:val="28"/>
                <w:rtl/>
              </w:rPr>
            </w:pPr>
            <w:r w:rsidRPr="008811AD">
              <w:rPr>
                <w:rFonts w:ascii="Amiri" w:hAnsi="Amiri" w:cs="Amiri"/>
                <w:sz w:val="28"/>
                <w:szCs w:val="28"/>
                <w:rtl/>
              </w:rPr>
              <w:t xml:space="preserve">      أ- عين صورة النقطة </w:t>
            </w:r>
            <w:r w:rsidRPr="008811AD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6022810A">
                <v:shape id="_x0000_i1142" type="#_x0000_t75" style="width:12pt;height:12.75pt" o:ole="">
                  <v:imagedata r:id="rId225" o:title=""/>
                </v:shape>
                <o:OLEObject Type="Embed" ProgID="Equation.DSMT4" ShapeID="_x0000_i1142" DrawAspect="Content" ObjectID="_1772097443" r:id="rId226"/>
              </w:object>
            </w:r>
            <w:r w:rsidRPr="008811AD">
              <w:rPr>
                <w:rFonts w:ascii="Amiri" w:hAnsi="Amiri" w:cs="Amiri" w:hint="cs"/>
                <w:sz w:val="28"/>
                <w:szCs w:val="28"/>
                <w:rtl/>
              </w:rPr>
              <w:t>بتحاك</w:t>
            </w:r>
            <w:r w:rsidRPr="008811AD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8811AD">
              <w:rPr>
                <w:rFonts w:ascii="Amiri" w:hAnsi="Amiri" w:cs="Amiri"/>
                <w:position w:val="-10"/>
                <w:sz w:val="28"/>
                <w:szCs w:val="28"/>
              </w:rPr>
              <w:object w:dxaOrig="360" w:dyaOrig="320" w14:anchorId="26BD56FE">
                <v:shape id="_x0000_i1143" type="#_x0000_t75" style="width:18pt;height:15.75pt" o:ole="">
                  <v:imagedata r:id="rId227" o:title=""/>
                </v:shape>
                <o:OLEObject Type="Embed" ProgID="Equation.DSMT4" ShapeID="_x0000_i1143" DrawAspect="Content" ObjectID="_1772097444" r:id="rId228"/>
              </w:object>
            </w:r>
            <w:r w:rsidRPr="008811AD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489A81F4" w14:textId="06E41D15" w:rsidR="008811AD" w:rsidRPr="008811AD" w:rsidRDefault="008811AD" w:rsidP="008811AD">
            <w:pPr>
              <w:bidi/>
              <w:ind w:left="603"/>
              <w:rPr>
                <w:rFonts w:ascii="Amiri" w:hAnsi="Amiri" w:cs="Amiri"/>
                <w:sz w:val="28"/>
                <w:szCs w:val="28"/>
                <w:rtl/>
              </w:rPr>
            </w:pPr>
            <w:r w:rsidRPr="008811AD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="006B3E74"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8811AD">
              <w:rPr>
                <w:rFonts w:ascii="Amiri" w:hAnsi="Amiri" w:cs="Amiri"/>
                <w:sz w:val="28"/>
                <w:szCs w:val="28"/>
                <w:rtl/>
              </w:rPr>
              <w:t xml:space="preserve"> ب- عين صورة </w:t>
            </w:r>
            <w:r w:rsidRPr="008811AD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48BF1980">
                <v:shape id="_x0000_i1144" type="#_x0000_t75" style="width:21pt;height:20.25pt" o:ole="">
                  <v:imagedata r:id="rId229" o:title=""/>
                </v:shape>
                <o:OLEObject Type="Embed" ProgID="Equation.DSMT4" ShapeID="_x0000_i1144" DrawAspect="Content" ObjectID="_1772097445" r:id="rId230"/>
              </w:object>
            </w:r>
            <w:r w:rsidRPr="008811AD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8811AD">
              <w:rPr>
                <w:rFonts w:ascii="Amiri" w:hAnsi="Amiri" w:cs="Amiri" w:hint="cs"/>
                <w:sz w:val="28"/>
                <w:szCs w:val="28"/>
                <w:rtl/>
              </w:rPr>
              <w:t>بتحاك</w:t>
            </w:r>
            <w:r w:rsidRPr="008811AD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8811AD">
              <w:rPr>
                <w:rFonts w:ascii="Amiri" w:hAnsi="Amiri" w:cs="Amiri"/>
                <w:position w:val="-10"/>
                <w:sz w:val="28"/>
                <w:szCs w:val="28"/>
              </w:rPr>
              <w:object w:dxaOrig="360" w:dyaOrig="320" w14:anchorId="66422B6C">
                <v:shape id="_x0000_i1145" type="#_x0000_t75" style="width:18pt;height:15.75pt" o:ole="">
                  <v:imagedata r:id="rId227" o:title=""/>
                </v:shape>
                <o:OLEObject Type="Embed" ProgID="Equation.DSMT4" ShapeID="_x0000_i1145" DrawAspect="Content" ObjectID="_1772097446" r:id="rId231"/>
              </w:object>
            </w:r>
            <w:r w:rsidRPr="008811AD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6A783CFD" w14:textId="081EDF1C" w:rsidR="008811AD" w:rsidRPr="008811AD" w:rsidRDefault="008811AD" w:rsidP="008811AD">
            <w:pPr>
              <w:bidi/>
              <w:ind w:left="603"/>
              <w:rPr>
                <w:rFonts w:ascii="Amiri" w:hAnsi="Amiri" w:cs="Amiri"/>
                <w:sz w:val="28"/>
                <w:szCs w:val="28"/>
                <w:rtl/>
              </w:rPr>
            </w:pPr>
            <w:r w:rsidRPr="008811AD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="006B3E74"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8811AD">
              <w:rPr>
                <w:rFonts w:ascii="Amiri" w:hAnsi="Amiri" w:cs="Amiri"/>
                <w:sz w:val="28"/>
                <w:szCs w:val="28"/>
                <w:rtl/>
              </w:rPr>
              <w:t xml:space="preserve">ج- عين صورة الدائرة </w:t>
            </w:r>
            <w:r w:rsidRPr="008811AD">
              <w:rPr>
                <w:rFonts w:ascii="Amiri" w:hAnsi="Amiri" w:cs="Amiri"/>
                <w:position w:val="-10"/>
                <w:sz w:val="28"/>
                <w:szCs w:val="28"/>
              </w:rPr>
              <w:object w:dxaOrig="400" w:dyaOrig="320" w14:anchorId="1388CBF8">
                <v:shape id="_x0000_i1146" type="#_x0000_t75" style="width:20.25pt;height:15.75pt" o:ole="">
                  <v:imagedata r:id="rId232" o:title=""/>
                </v:shape>
                <o:OLEObject Type="Embed" ProgID="Equation.DSMT4" ShapeID="_x0000_i1146" DrawAspect="Content" ObjectID="_1772097447" r:id="rId233"/>
              </w:object>
            </w:r>
            <w:r w:rsidRPr="008811AD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4662B6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ذات القطر </w:t>
            </w:r>
            <w:r w:rsidR="004662B6" w:rsidRPr="004662B6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580" w:dyaOrig="420" w14:anchorId="4DF0D249">
                <v:shape id="_x0000_i1214" type="#_x0000_t75" style="width:29.25pt;height:21pt" o:ole="">
                  <v:imagedata r:id="rId234" o:title=""/>
                </v:shape>
                <o:OLEObject Type="Embed" ProgID="Equation.DSMT4" ShapeID="_x0000_i1214" DrawAspect="Content" ObjectID="_1772097448" r:id="rId235"/>
              </w:object>
            </w:r>
            <w:r w:rsidR="008064A2"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8811AD">
              <w:rPr>
                <w:rFonts w:ascii="Amiri" w:hAnsi="Amiri" w:cs="Amiri" w:hint="cs"/>
                <w:sz w:val="28"/>
                <w:szCs w:val="28"/>
                <w:rtl/>
              </w:rPr>
              <w:t>بتحاك</w:t>
            </w:r>
            <w:r w:rsidRPr="008811AD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8811AD">
              <w:rPr>
                <w:rFonts w:ascii="Amiri" w:hAnsi="Amiri" w:cs="Amiri"/>
                <w:position w:val="-10"/>
                <w:sz w:val="28"/>
                <w:szCs w:val="28"/>
              </w:rPr>
              <w:object w:dxaOrig="360" w:dyaOrig="320" w14:anchorId="020594A2">
                <v:shape id="_x0000_i1147" type="#_x0000_t75" style="width:18pt;height:15.75pt" o:ole="">
                  <v:imagedata r:id="rId236" o:title=""/>
                </v:shape>
                <o:OLEObject Type="Embed" ProgID="Equation.DSMT4" ShapeID="_x0000_i1147" DrawAspect="Content" ObjectID="_1772097449" r:id="rId237"/>
              </w:object>
            </w:r>
            <w:r w:rsidRPr="008811AD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1FD5A2EB" w14:textId="2D683972" w:rsidR="00635BC3" w:rsidRDefault="006B3E74" w:rsidP="00635BC3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14:paraId="387FF2CF" w14:textId="06C1F75D" w:rsidR="00DF3EAF" w:rsidRDefault="00336D67" w:rsidP="00DF3EA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 03:</w:t>
            </w:r>
          </w:p>
          <w:p w14:paraId="51C5C0A8" w14:textId="77777777" w:rsidR="00336D67" w:rsidRDefault="00336D67" w:rsidP="00336D6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bookmarkStart w:id="0" w:name="_Hlk130636999"/>
          <w:p w14:paraId="0E2090AC" w14:textId="77777777" w:rsidR="00336D67" w:rsidRPr="00336D67" w:rsidRDefault="00336D67" w:rsidP="00336D67">
            <w:pPr>
              <w:bidi/>
              <w:ind w:left="319" w:right="-993"/>
              <w:rPr>
                <w:rFonts w:ascii="Amiri" w:hAnsi="Amiri" w:cs="Amiri"/>
                <w:sz w:val="28"/>
                <w:szCs w:val="28"/>
                <w:rtl/>
              </w:rPr>
            </w:pPr>
            <w:r w:rsidRPr="00336D67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0C346BB1">
                <v:shape id="_x0000_i1148" type="#_x0000_t75" style="width:27.75pt;height:14.25pt" o:ole="">
                  <v:imagedata r:id="rId238" o:title=""/>
                </v:shape>
                <o:OLEObject Type="Embed" ProgID="Equation.DSMT4" ShapeID="_x0000_i1148" DrawAspect="Content" ObjectID="_1772097450" r:id="rId239"/>
              </w:object>
            </w:r>
            <w:bookmarkEnd w:id="0"/>
            <w:r w:rsidRPr="00336D67">
              <w:rPr>
                <w:rFonts w:ascii="Amiri" w:hAnsi="Amiri" w:cs="Amiri"/>
                <w:sz w:val="28"/>
                <w:szCs w:val="28"/>
                <w:rtl/>
              </w:rPr>
              <w:t xml:space="preserve"> مثلث و </w:t>
            </w:r>
            <w:r w:rsidRPr="00336D67">
              <w:rPr>
                <w:rFonts w:ascii="Amiri" w:hAnsi="Amiri" w:cs="Amiri"/>
                <w:position w:val="-4"/>
                <w:sz w:val="28"/>
                <w:szCs w:val="28"/>
              </w:rPr>
              <w:object w:dxaOrig="320" w:dyaOrig="260" w14:anchorId="521412A2">
                <v:shape id="_x0000_i1149" type="#_x0000_t75" style="width:15.75pt;height:12.75pt" o:ole="">
                  <v:imagedata r:id="rId240" o:title=""/>
                </v:shape>
                <o:OLEObject Type="Embed" ProgID="Equation.DSMT4" ShapeID="_x0000_i1149" DrawAspect="Content" ObjectID="_1772097451" r:id="rId241"/>
              </w:object>
            </w:r>
            <w:r w:rsidRPr="00336D67">
              <w:rPr>
                <w:rFonts w:ascii="Amiri" w:hAnsi="Amiri" w:cs="Amiri"/>
                <w:sz w:val="28"/>
                <w:szCs w:val="28"/>
                <w:rtl/>
              </w:rPr>
              <w:t xml:space="preserve"> نقطة من </w:t>
            </w:r>
            <w:r w:rsidRPr="00336D67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671BA691">
                <v:shape id="_x0000_i1150" type="#_x0000_t75" style="width:27pt;height:20.25pt" o:ole="">
                  <v:imagedata r:id="rId242" o:title=""/>
                </v:shape>
                <o:OLEObject Type="Embed" ProgID="Equation.DSMT4" ShapeID="_x0000_i1150" DrawAspect="Content" ObjectID="_1772097452" r:id="rId243"/>
              </w:object>
            </w:r>
            <w:r w:rsidRPr="00336D67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336D67">
              <w:rPr>
                <w:rFonts w:ascii="Amiri" w:hAnsi="Amiri" w:cs="Amiri"/>
                <w:position w:val="-6"/>
                <w:sz w:val="28"/>
                <w:szCs w:val="28"/>
              </w:rPr>
              <w:object w:dxaOrig="279" w:dyaOrig="279" w14:anchorId="2AD20116">
                <v:shape id="_x0000_i1151" type="#_x0000_t75" style="width:14.25pt;height:14.25pt" o:ole="">
                  <v:imagedata r:id="rId244" o:title=""/>
                </v:shape>
                <o:OLEObject Type="Embed" ProgID="Equation.DSMT4" ShapeID="_x0000_i1151" DrawAspect="Content" ObjectID="_1772097453" r:id="rId245"/>
              </w:object>
            </w:r>
            <w:r w:rsidRPr="00336D67">
              <w:rPr>
                <w:rFonts w:ascii="Amiri" w:hAnsi="Amiri" w:cs="Amiri"/>
                <w:sz w:val="28"/>
                <w:szCs w:val="28"/>
                <w:rtl/>
              </w:rPr>
              <w:t xml:space="preserve"> نقطة داخل المثلث  </w:t>
            </w:r>
            <w:r w:rsidRPr="00336D67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55807EDC">
                <v:shape id="_x0000_i1152" type="#_x0000_t75" style="width:27.75pt;height:14.25pt" o:ole="">
                  <v:imagedata r:id="rId238" o:title=""/>
                </v:shape>
                <o:OLEObject Type="Embed" ProgID="Equation.DSMT4" ShapeID="_x0000_i1152" DrawAspect="Content" ObjectID="_1772097454" r:id="rId246"/>
              </w:object>
            </w:r>
            <w:r w:rsidRPr="00336D67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125AD727" w14:textId="77777777" w:rsidR="00336D67" w:rsidRDefault="00336D67" w:rsidP="00336D67">
            <w:pPr>
              <w:pStyle w:val="Paragraphedeliste"/>
              <w:numPr>
                <w:ilvl w:val="0"/>
                <w:numId w:val="35"/>
              </w:numPr>
              <w:bidi/>
              <w:spacing w:after="160" w:line="259" w:lineRule="auto"/>
              <w:ind w:left="603" w:right="-993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36D67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أنشئ صورة المثلث </w:t>
            </w:r>
            <w:r w:rsidRPr="00336D67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3D8F9DE8">
                <v:shape id="_x0000_i1153" type="#_x0000_t75" style="width:27.75pt;height:14.25pt" o:ole="">
                  <v:imagedata r:id="rId238" o:title=""/>
                </v:shape>
                <o:OLEObject Type="Embed" ProgID="Equation.DSMT4" ShapeID="_x0000_i1153" DrawAspect="Content" ObjectID="_1772097455" r:id="rId247"/>
              </w:object>
            </w:r>
            <w:r w:rsidRPr="00336D67">
              <w:rPr>
                <w:rFonts w:ascii="Amiri" w:hAnsi="Amiri" w:cs="Amiri"/>
                <w:sz w:val="28"/>
                <w:szCs w:val="28"/>
                <w:rtl/>
              </w:rPr>
              <w:t xml:space="preserve"> بالتحاكي </w:t>
            </w:r>
            <w:r w:rsidRPr="00336D67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49A99AE8">
                <v:shape id="_x0000_i1154" type="#_x0000_t75" style="width:9.75pt;height:14.25pt" o:ole="">
                  <v:imagedata r:id="rId128" o:title=""/>
                </v:shape>
                <o:OLEObject Type="Embed" ProgID="Equation.DSMT4" ShapeID="_x0000_i1154" DrawAspect="Content" ObjectID="_1772097456" r:id="rId248"/>
              </w:object>
            </w:r>
            <w:r w:rsidRPr="00336D67">
              <w:rPr>
                <w:rFonts w:ascii="Amiri" w:hAnsi="Amiri" w:cs="Amiri"/>
                <w:sz w:val="28"/>
                <w:szCs w:val="28"/>
                <w:rtl/>
              </w:rPr>
              <w:t xml:space="preserve"> ال</w:t>
            </w:r>
            <w:r w:rsidRPr="00336D67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ذي مركزه </w:t>
            </w:r>
            <w:r w:rsidRPr="00336D67">
              <w:rPr>
                <w:rFonts w:ascii="Amiri" w:hAnsi="Amiri" w:cs="Amiri"/>
                <w:position w:val="-6"/>
                <w:sz w:val="28"/>
                <w:szCs w:val="28"/>
              </w:rPr>
              <w:object w:dxaOrig="240" w:dyaOrig="279" w14:anchorId="0AA89704">
                <v:shape id="_x0000_i1155" type="#_x0000_t75" style="width:12pt;height:14.25pt" o:ole="">
                  <v:imagedata r:id="rId249" o:title=""/>
                </v:shape>
                <o:OLEObject Type="Embed" ProgID="Equation.DSMT4" ShapeID="_x0000_i1155" DrawAspect="Content" ObjectID="_1772097457" r:id="rId250"/>
              </w:object>
            </w:r>
            <w:r w:rsidRPr="00336D67">
              <w:rPr>
                <w:rFonts w:ascii="Amiri" w:hAnsi="Amiri" w:cs="Amiri"/>
                <w:sz w:val="28"/>
                <w:szCs w:val="28"/>
                <w:rtl/>
              </w:rPr>
              <w:t xml:space="preserve"> ونسبته </w:t>
            </w:r>
            <w:r w:rsidRPr="00336D67">
              <w:rPr>
                <w:rFonts w:ascii="Amiri" w:hAnsi="Amiri" w:cs="Amiri"/>
                <w:position w:val="-4"/>
                <w:sz w:val="28"/>
                <w:szCs w:val="28"/>
              </w:rPr>
              <w:object w:dxaOrig="320" w:dyaOrig="260" w14:anchorId="00B63B0A">
                <v:shape id="_x0000_i1156" type="#_x0000_t75" style="width:15.75pt;height:12.75pt" o:ole="">
                  <v:imagedata r:id="rId251" o:title=""/>
                </v:shape>
                <o:OLEObject Type="Embed" ProgID="Equation.DSMT4" ShapeID="_x0000_i1156" DrawAspect="Content" ObjectID="_1772097458" r:id="rId252"/>
              </w:object>
            </w:r>
            <w:r w:rsidRPr="00336D67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41FC9D47" w14:textId="263D036F" w:rsidR="00336D67" w:rsidRDefault="00923F49" w:rsidP="00336D67">
            <w:pPr>
              <w:pStyle w:val="Paragraphedeliste"/>
              <w:numPr>
                <w:ilvl w:val="0"/>
                <w:numId w:val="35"/>
              </w:numPr>
              <w:bidi/>
              <w:spacing w:after="160" w:line="259" w:lineRule="auto"/>
              <w:ind w:left="603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DB98E12" wp14:editId="5676A3D9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539115</wp:posOffset>
                      </wp:positionV>
                      <wp:extent cx="2228850" cy="2162175"/>
                      <wp:effectExtent l="0" t="0" r="19050" b="28575"/>
                      <wp:wrapNone/>
                      <wp:docPr id="59577818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162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D65CB8" w14:textId="536F7650" w:rsidR="00923F49" w:rsidRDefault="00923F49" w:rsidP="00923F4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61AAF47" wp14:editId="76A12A75">
                                        <wp:extent cx="2020570" cy="1980565"/>
                                        <wp:effectExtent l="0" t="0" r="0" b="635"/>
                                        <wp:docPr id="1146090952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46090952" name=""/>
                                                <pic:cNvPicPr/>
                                              </pic:nvPicPr>
                                              <pic:blipFill>
                                                <a:blip r:embed="rId4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20570" cy="19805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B98E12" id="_x0000_s1038" style="position:absolute;left:0;text-align:left;margin-left:16.75pt;margin-top:42.45pt;width:175.5pt;height:17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" fillcolor="white [3201]" strokecolor="white [3212]" strokeweight="2pt">
                      <v:textbox>
                        <w:txbxContent>
                          <w:p w14:paraId="05D65CB8" w14:textId="536F7650" w:rsidR="00923F49" w:rsidRDefault="00923F49" w:rsidP="00923F4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1AAF47" wp14:editId="76A12A75">
                                  <wp:extent cx="2020570" cy="1980565"/>
                                  <wp:effectExtent l="0" t="0" r="0" b="635"/>
                                  <wp:docPr id="114609095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6090952" name=""/>
                                          <pic:cNvPicPr/>
                                        </pic:nvPicPr>
                                        <pic:blipFill>
                                          <a:blip r:embed="rId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0570" cy="1980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6D67" w:rsidRPr="00336D67">
              <w:rPr>
                <w:rFonts w:ascii="Amiri" w:hAnsi="Amiri" w:cs="Amiri"/>
                <w:sz w:val="28"/>
                <w:szCs w:val="28"/>
                <w:rtl/>
              </w:rPr>
              <w:t xml:space="preserve">أنشئ النقطتين </w:t>
            </w:r>
            <w:r w:rsidR="00336D67" w:rsidRPr="00336D67">
              <w:rPr>
                <w:position w:val="-4"/>
              </w:rPr>
              <w:object w:dxaOrig="380" w:dyaOrig="260" w14:anchorId="6A03A627">
                <v:shape id="_x0000_i1157" type="#_x0000_t75" style="width:18.75pt;height:12.75pt" o:ole="">
                  <v:imagedata r:id="rId253" o:title=""/>
                </v:shape>
                <o:OLEObject Type="Embed" ProgID="Equation.DSMT4" ShapeID="_x0000_i1157" DrawAspect="Content" ObjectID="_1772097459" r:id="rId254"/>
              </w:object>
            </w:r>
            <w:r w:rsidR="00336D67" w:rsidRPr="00336D67">
              <w:rPr>
                <w:rFonts w:ascii="Amiri" w:hAnsi="Amiri" w:cs="Amiri"/>
                <w:sz w:val="28"/>
                <w:szCs w:val="28"/>
              </w:rPr>
              <w:t> </w:t>
            </w:r>
            <w:r w:rsidR="00336D67" w:rsidRPr="00336D67">
              <w:rPr>
                <w:rFonts w:ascii="Amiri" w:hAnsi="Amiri" w:cs="Amiri"/>
                <w:sz w:val="28"/>
                <w:szCs w:val="28"/>
                <w:rtl/>
              </w:rPr>
              <w:t xml:space="preserve">و </w:t>
            </w:r>
            <w:r w:rsidR="00336D67" w:rsidRPr="00336D67">
              <w:rPr>
                <w:position w:val="-6"/>
              </w:rPr>
              <w:object w:dxaOrig="340" w:dyaOrig="279" w14:anchorId="290A16DD">
                <v:shape id="_x0000_i1158" type="#_x0000_t75" style="width:17.25pt;height:14.25pt" o:ole="">
                  <v:imagedata r:id="rId255" o:title=""/>
                </v:shape>
                <o:OLEObject Type="Embed" ProgID="Equation.DSMT4" ShapeID="_x0000_i1158" DrawAspect="Content" ObjectID="_1772097460" r:id="rId256"/>
              </w:object>
            </w:r>
            <w:r w:rsidR="00336D67" w:rsidRPr="00336D67">
              <w:rPr>
                <w:rFonts w:ascii="Amiri" w:hAnsi="Amiri" w:cs="Amiri"/>
                <w:sz w:val="28"/>
                <w:szCs w:val="28"/>
                <w:rtl/>
              </w:rPr>
              <w:t xml:space="preserve"> صورتي النقطتين </w:t>
            </w:r>
            <w:r w:rsidR="00336D67" w:rsidRPr="00336D67">
              <w:rPr>
                <w:position w:val="-4"/>
              </w:rPr>
              <w:object w:dxaOrig="320" w:dyaOrig="260" w14:anchorId="031BE26C">
                <v:shape id="_x0000_i1159" type="#_x0000_t75" style="width:15.75pt;height:12.75pt" o:ole="">
                  <v:imagedata r:id="rId257" o:title=""/>
                </v:shape>
                <o:OLEObject Type="Embed" ProgID="Equation.DSMT4" ShapeID="_x0000_i1159" DrawAspect="Content" ObjectID="_1772097461" r:id="rId258"/>
              </w:object>
            </w:r>
            <w:r w:rsidR="00336D67" w:rsidRPr="00336D67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="00336D67" w:rsidRPr="00336D67">
              <w:rPr>
                <w:position w:val="-6"/>
              </w:rPr>
              <w:object w:dxaOrig="279" w:dyaOrig="279" w14:anchorId="5FC9FD4F">
                <v:shape id="_x0000_i1160" type="#_x0000_t75" style="width:14.25pt;height:14.25pt" o:ole="">
                  <v:imagedata r:id="rId259" o:title=""/>
                </v:shape>
                <o:OLEObject Type="Embed" ProgID="Equation.DSMT4" ShapeID="_x0000_i1160" DrawAspect="Content" ObjectID="_1772097462" r:id="rId260"/>
              </w:object>
            </w:r>
            <w:r w:rsidR="00336D67" w:rsidRPr="00336D67">
              <w:rPr>
                <w:rFonts w:ascii="Amiri" w:hAnsi="Amiri" w:cs="Amiri"/>
                <w:sz w:val="28"/>
                <w:szCs w:val="28"/>
                <w:rtl/>
              </w:rPr>
              <w:t xml:space="preserve"> بالتحاكي </w:t>
            </w:r>
            <w:r w:rsidR="00336D67" w:rsidRPr="00336D67">
              <w:rPr>
                <w:position w:val="-6"/>
              </w:rPr>
              <w:object w:dxaOrig="260" w:dyaOrig="279" w14:anchorId="6307A2C1">
                <v:shape id="_x0000_i1161" type="#_x0000_t75" style="width:12.75pt;height:14.25pt" o:ole="">
                  <v:imagedata r:id="rId261" o:title=""/>
                </v:shape>
                <o:OLEObject Type="Embed" ProgID="Equation.DSMT4" ShapeID="_x0000_i1161" DrawAspect="Content" ObjectID="_1772097463" r:id="rId262"/>
              </w:object>
            </w:r>
            <w:r w:rsidR="00336D67" w:rsidRPr="00336D67">
              <w:rPr>
                <w:rFonts w:ascii="Amiri" w:hAnsi="Amiri" w:cs="Amiri"/>
                <w:sz w:val="28"/>
                <w:szCs w:val="28"/>
                <w:rtl/>
              </w:rPr>
              <w:t xml:space="preserve"> ال</w:t>
            </w:r>
            <w:r w:rsidR="00336D67" w:rsidRPr="00336D67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ذي مركزه </w:t>
            </w:r>
            <w:r w:rsidR="00336D67" w:rsidRPr="00336D67">
              <w:rPr>
                <w:position w:val="-4"/>
              </w:rPr>
              <w:object w:dxaOrig="240" w:dyaOrig="260" w14:anchorId="36FBBBE7">
                <v:shape id="_x0000_i1162" type="#_x0000_t75" style="width:12pt;height:12.75pt" o:ole="">
                  <v:imagedata r:id="rId263" o:title=""/>
                </v:shape>
                <o:OLEObject Type="Embed" ProgID="Equation.DSMT4" ShapeID="_x0000_i1162" DrawAspect="Content" ObjectID="_1772097464" r:id="rId264"/>
              </w:object>
            </w:r>
            <w:r w:rsidR="00336D67" w:rsidRPr="00336D67">
              <w:rPr>
                <w:rFonts w:ascii="Amiri" w:hAnsi="Amiri" w:cs="Amiri"/>
                <w:sz w:val="28"/>
                <w:szCs w:val="28"/>
                <w:rtl/>
              </w:rPr>
              <w:t xml:space="preserve"> ونسبته 3.</w:t>
            </w:r>
          </w:p>
          <w:p w14:paraId="5991EF96" w14:textId="203BA6EE" w:rsidR="00336D67" w:rsidRPr="00336D67" w:rsidRDefault="00336D67" w:rsidP="00336D67">
            <w:pPr>
              <w:pStyle w:val="Paragraphedeliste"/>
              <w:numPr>
                <w:ilvl w:val="0"/>
                <w:numId w:val="35"/>
              </w:numPr>
              <w:bidi/>
              <w:spacing w:after="160" w:line="259" w:lineRule="auto"/>
              <w:ind w:left="0" w:right="-993" w:firstLine="349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6D67">
              <w:rPr>
                <w:rFonts w:ascii="Amiri" w:hAnsi="Amiri" w:cs="Amiri"/>
                <w:sz w:val="28"/>
                <w:szCs w:val="28"/>
                <w:rtl/>
              </w:rPr>
              <w:t xml:space="preserve">بين ان </w:t>
            </w:r>
            <w:r w:rsidRPr="00336D67">
              <w:rPr>
                <w:rFonts w:ascii="Amiri" w:hAnsi="Amiri" w:cs="Amiri"/>
                <w:position w:val="-14"/>
                <w:sz w:val="28"/>
                <w:szCs w:val="28"/>
              </w:rPr>
              <w:object w:dxaOrig="1700" w:dyaOrig="400" w14:anchorId="3091846C">
                <v:shape id="_x0000_i1163" type="#_x0000_t75" style="width:84.75pt;height:20.25pt" o:ole="">
                  <v:imagedata r:id="rId265" o:title=""/>
                </v:shape>
                <o:OLEObject Type="Embed" ProgID="Equation.DSMT4" ShapeID="_x0000_i1163" DrawAspect="Content" ObjectID="_1772097465" r:id="rId266"/>
              </w:object>
            </w:r>
          </w:p>
          <w:p w14:paraId="7A9C9EA2" w14:textId="77777777" w:rsidR="00336D67" w:rsidRPr="00336D67" w:rsidRDefault="00336D67" w:rsidP="00336D67">
            <w:pPr>
              <w:pStyle w:val="Paragraphedeliste"/>
              <w:bidi/>
              <w:spacing w:after="160" w:line="259" w:lineRule="auto"/>
              <w:ind w:left="603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33EC52E2" w14:textId="77777777" w:rsidR="00336D67" w:rsidRDefault="00336D67" w:rsidP="00336D6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C9EFD28" w14:textId="77777777" w:rsidR="00DF3EAF" w:rsidRDefault="00DF3EAF" w:rsidP="00DF3EAF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C97C117" w14:textId="4FB064BD" w:rsidR="00C21A5E" w:rsidRDefault="00C21A5E" w:rsidP="005B3FF7">
            <w:pPr>
              <w:tabs>
                <w:tab w:val="left" w:pos="2366"/>
              </w:tabs>
              <w:rPr>
                <w:rFonts w:cs="Simplified Arabic"/>
                <w:rtl/>
              </w:rPr>
            </w:pPr>
          </w:p>
          <w:p w14:paraId="7DC43699" w14:textId="77777777" w:rsidR="00B25EBE" w:rsidRDefault="00B25EBE" w:rsidP="005B3FF7">
            <w:pPr>
              <w:tabs>
                <w:tab w:val="left" w:pos="2366"/>
              </w:tabs>
              <w:rPr>
                <w:rFonts w:cs="Simplified Arabic"/>
                <w:rtl/>
              </w:rPr>
            </w:pPr>
          </w:p>
          <w:p w14:paraId="318BED2E" w14:textId="77777777" w:rsidR="00B25EBE" w:rsidRDefault="00B25EBE" w:rsidP="005B3FF7">
            <w:pPr>
              <w:tabs>
                <w:tab w:val="left" w:pos="2366"/>
              </w:tabs>
              <w:rPr>
                <w:rFonts w:cs="Simplified Arabic"/>
                <w:rtl/>
              </w:rPr>
            </w:pPr>
          </w:p>
          <w:p w14:paraId="4FB07B06" w14:textId="75EC51F1" w:rsidR="00923F49" w:rsidRPr="00923F49" w:rsidRDefault="00923F49" w:rsidP="00923F49">
            <w:pPr>
              <w:tabs>
                <w:tab w:val="left" w:pos="2366"/>
              </w:tabs>
              <w:bidi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         </w:t>
            </w:r>
            <w:r w:rsidRPr="00923F49">
              <w:rPr>
                <w:rFonts w:ascii="Amiri" w:hAnsi="Amiri" w:cs="Amiri"/>
                <w:sz w:val="32"/>
                <w:szCs w:val="32"/>
                <w:rtl/>
              </w:rPr>
              <w:t xml:space="preserve">أي خطأ </w:t>
            </w:r>
            <w:r w:rsidRPr="00923F49">
              <w:rPr>
                <w:rFonts w:ascii="Amiri" w:hAnsi="Amiri" w:cs="Amiri" w:hint="cs"/>
                <w:sz w:val="32"/>
                <w:szCs w:val="32"/>
                <w:rtl/>
              </w:rPr>
              <w:t>نبهونا</w:t>
            </w:r>
            <w:r w:rsidRPr="00923F49">
              <w:rPr>
                <w:rFonts w:ascii="Amiri" w:hAnsi="Amiri" w:cs="Amiri"/>
                <w:sz w:val="32"/>
                <w:szCs w:val="32"/>
                <w:rtl/>
              </w:rPr>
              <w:t xml:space="preserve"> </w:t>
            </w:r>
            <w:r w:rsidRPr="00923F49">
              <w:rPr>
                <w:rFonts w:ascii="Amiri" w:hAnsi="Amiri" w:cs="Amiri" w:hint="cs"/>
                <w:sz w:val="32"/>
                <w:szCs w:val="32"/>
                <w:rtl/>
              </w:rPr>
              <w:t xml:space="preserve">لتصحيحه: </w:t>
            </w:r>
            <w:r w:rsidRPr="00923F49">
              <w:rPr>
                <w:rFonts w:ascii="Amiri" w:hAnsi="Amiri" w:cs="Amiri" w:hint="cs"/>
                <w:sz w:val="32"/>
                <w:szCs w:val="32"/>
              </w:rPr>
              <w:t>mebarki.math32@gmail.com</w:t>
            </w:r>
          </w:p>
          <w:p w14:paraId="07371544" w14:textId="36E3F246" w:rsidR="00336D67" w:rsidRPr="005B3FF7" w:rsidRDefault="00336D67" w:rsidP="005B3FF7">
            <w:pPr>
              <w:tabs>
                <w:tab w:val="left" w:pos="2366"/>
              </w:tabs>
              <w:rPr>
                <w:rFonts w:cs="Simplified Arabic"/>
              </w:rPr>
            </w:pPr>
          </w:p>
        </w:tc>
        <w:tc>
          <w:tcPr>
            <w:tcW w:w="1280" w:type="dxa"/>
          </w:tcPr>
          <w:p w14:paraId="67377511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930330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EE2581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2169E7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E8AAEB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F1D7B5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ED0887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6D11B6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4D57D3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2EF1EC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03D461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F791CA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A0B24C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E4E521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36E7F6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6D96B5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3B60BD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FB1B56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5482A3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24A399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A4EC23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03E677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AD1E58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72223C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9832D5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E309D2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FC7B40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114EC4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07B39C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822BA1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D0B607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E3EBCE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DA1FB2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FEABD5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12DEC0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F83375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DAE2D3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3C91E5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B5BE7B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5948AD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460671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71DE9D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760467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93B550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9FAC5B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A4074A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B84865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BE3278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A2EF07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B89352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F877F9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1F545D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F44382" w14:textId="77777777" w:rsidR="00812CC5" w:rsidRPr="00792B9B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3DADA410" w14:textId="2932C843" w:rsidR="00812CC5" w:rsidRDefault="00812CC5" w:rsidP="00812CC5">
      <w:pPr>
        <w:bidi/>
        <w:ind w:left="-993" w:right="-851"/>
        <w:rPr>
          <w:rFonts w:cstheme="minorHAnsi"/>
          <w:sz w:val="28"/>
          <w:szCs w:val="28"/>
          <w:rtl/>
        </w:rPr>
      </w:pPr>
    </w:p>
    <w:p w14:paraId="72353275" w14:textId="77777777" w:rsidR="00DF3EAF" w:rsidRDefault="00DF3EAF" w:rsidP="00DF3EAF">
      <w:pPr>
        <w:bidi/>
        <w:ind w:left="-993" w:right="-851"/>
        <w:rPr>
          <w:rFonts w:cstheme="minorHAnsi"/>
          <w:sz w:val="28"/>
          <w:szCs w:val="28"/>
          <w:rtl/>
        </w:rPr>
      </w:pPr>
    </w:p>
    <w:p w14:paraId="3B12730A" w14:textId="2E876C6B" w:rsidR="00DF3EAF" w:rsidRDefault="005B3FF7" w:rsidP="00DF3EAF">
      <w:pPr>
        <w:bidi/>
        <w:ind w:left="-993" w:right="-851"/>
        <w:rPr>
          <w:rFonts w:cstheme="minorHAnsi"/>
          <w:sz w:val="28"/>
          <w:szCs w:val="28"/>
          <w:rtl/>
        </w:rPr>
      </w:pPr>
      <w:r w:rsidRPr="00530EB2">
        <w:rPr>
          <w:rFonts w:ascii="Amiri" w:hAnsi="Amiri" w:cs="Amir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FF373" wp14:editId="513CEC16">
                <wp:simplePos x="0" y="0"/>
                <wp:positionH relativeFrom="column">
                  <wp:posOffset>-752475</wp:posOffset>
                </wp:positionH>
                <wp:positionV relativeFrom="paragraph">
                  <wp:posOffset>71755</wp:posOffset>
                </wp:positionV>
                <wp:extent cx="1892300" cy="704850"/>
                <wp:effectExtent l="0" t="0" r="12700" b="19050"/>
                <wp:wrapNone/>
                <wp:docPr id="9991887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0" cy="704850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C57694" w14:textId="77777777" w:rsidR="005B3FF7" w:rsidRPr="00530EB2" w:rsidRDefault="005B3FF7" w:rsidP="005B3FF7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530EB2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المدة: </w:t>
                            </w:r>
                            <w:r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2</w:t>
                            </w:r>
                            <w:r w:rsidRPr="00530EB2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FF373" id="_x0000_s1039" type="#_x0000_t54" style="position:absolute;left:0;text-align:left;margin-left:-59.25pt;margin-top:5.65pt;width:149pt;height:5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">
                <v:textbox>
                  <w:txbxContent>
                    <w:p w14:paraId="41C57694" w14:textId="77777777" w:rsidR="005B3FF7" w:rsidRPr="00530EB2" w:rsidRDefault="005B3FF7" w:rsidP="005B3FF7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530EB2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المدة: </w:t>
                      </w:r>
                      <w:r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2</w:t>
                      </w:r>
                      <w:r w:rsidRPr="00530EB2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ساعة</w:t>
                      </w:r>
                    </w:p>
                  </w:txbxContent>
                </v:textbox>
              </v:shape>
            </w:pict>
          </mc:Fallback>
        </mc:AlternateContent>
      </w:r>
      <w:r w:rsidRPr="00530EB2">
        <w:rPr>
          <w:rFonts w:ascii="Amiri" w:hAnsi="Amiri" w:cs="Amir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01CBE6" wp14:editId="1BF4936A">
                <wp:simplePos x="0" y="0"/>
                <wp:positionH relativeFrom="column">
                  <wp:posOffset>5083175</wp:posOffset>
                </wp:positionH>
                <wp:positionV relativeFrom="paragraph">
                  <wp:posOffset>14605</wp:posOffset>
                </wp:positionV>
                <wp:extent cx="1333500" cy="728345"/>
                <wp:effectExtent l="0" t="0" r="19050" b="14605"/>
                <wp:wrapNone/>
                <wp:docPr id="193587490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72834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63825A" w14:textId="77777777" w:rsidR="005B3FF7" w:rsidRPr="00530EB2" w:rsidRDefault="005B3FF7" w:rsidP="005B3FF7">
                            <w:pPr>
                              <w:bidi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30EB2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2.ع.ت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1CBE6" id="_x0000_s1040" type="#_x0000_t54" style="position:absolute;left:0;text-align:left;margin-left:400.25pt;margin-top:1.15pt;width:105pt;height:5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">
                <v:textbox>
                  <w:txbxContent>
                    <w:p w14:paraId="2563825A" w14:textId="77777777" w:rsidR="005B3FF7" w:rsidRPr="00530EB2" w:rsidRDefault="005B3FF7" w:rsidP="005B3FF7">
                      <w:pPr>
                        <w:bidi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530EB2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2.ع.ت</w:t>
                      </w:r>
                    </w:p>
                  </w:txbxContent>
                </v:textbox>
              </v:shape>
            </w:pict>
          </mc:Fallback>
        </mc:AlternateContent>
      </w:r>
      <w:r w:rsidRPr="00530EB2">
        <w:rPr>
          <w:rFonts w:ascii="Amiri" w:hAnsi="Amiri" w:cs="Amir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371755" wp14:editId="72FC0187">
                <wp:simplePos x="0" y="0"/>
                <wp:positionH relativeFrom="column">
                  <wp:posOffset>1240790</wp:posOffset>
                </wp:positionH>
                <wp:positionV relativeFrom="paragraph">
                  <wp:posOffset>8890</wp:posOffset>
                </wp:positionV>
                <wp:extent cx="3709035" cy="807720"/>
                <wp:effectExtent l="0" t="0" r="24765" b="11430"/>
                <wp:wrapNone/>
                <wp:docPr id="185865700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9035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DFC3FC" w14:textId="3F2994BB" w:rsidR="005B3FF7" w:rsidRPr="00530EB2" w:rsidRDefault="005B3FF7" w:rsidP="005B3FF7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530EB2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المحور: </w:t>
                            </w:r>
                            <w:r w:rsidRPr="00837ED6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التحويلات النقطية في المستوي</w:t>
                            </w:r>
                            <w:r w:rsidRPr="00530EB2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br/>
                              <w:t xml:space="preserve">الموضوع : </w:t>
                            </w:r>
                            <w:r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خواص التحاكي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71755" id="_x0000_s1041" type="#_x0000_t98" style="position:absolute;left:0;text-align:left;margin-left:97.7pt;margin-top:.7pt;width:292.05pt;height:6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">
                <v:textbox>
                  <w:txbxContent>
                    <w:p w14:paraId="62DFC3FC" w14:textId="3F2994BB" w:rsidR="005B3FF7" w:rsidRPr="00530EB2" w:rsidRDefault="005B3FF7" w:rsidP="005B3FF7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530EB2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المحور: </w:t>
                      </w:r>
                      <w:r w:rsidRPr="00837ED6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التحويلات النقطية في المستوي</w:t>
                      </w:r>
                      <w:r w:rsidRPr="00530EB2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br/>
                        <w:t xml:space="preserve">الموضوع : </w:t>
                      </w:r>
                      <w:r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خواص التحاكي</w:t>
                      </w:r>
                    </w:p>
                  </w:txbxContent>
                </v:textbox>
              </v:shape>
            </w:pict>
          </mc:Fallback>
        </mc:AlternateContent>
      </w:r>
    </w:p>
    <w:p w14:paraId="5C5665FE" w14:textId="6DF6C243" w:rsidR="00DF3EAF" w:rsidRDefault="00DF3EAF" w:rsidP="00DF3EAF">
      <w:pPr>
        <w:bidi/>
        <w:ind w:left="-993" w:right="-851"/>
        <w:rPr>
          <w:rFonts w:cstheme="minorHAnsi"/>
          <w:sz w:val="28"/>
          <w:szCs w:val="28"/>
          <w:rtl/>
        </w:rPr>
      </w:pPr>
    </w:p>
    <w:p w14:paraId="75EC786E" w14:textId="714B3A89" w:rsidR="005B3FF7" w:rsidRDefault="005B3FF7" w:rsidP="005B3FF7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11983F" wp14:editId="6B9AD72C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7169150" cy="542925"/>
                <wp:effectExtent l="0" t="0" r="12700" b="28575"/>
                <wp:wrapNone/>
                <wp:docPr id="162184803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9150" cy="54292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9BE51" w14:textId="6F3B088C" w:rsidR="005B3FF7" w:rsidRPr="00755A9E" w:rsidRDefault="005B3FF7" w:rsidP="005B3FF7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55A9E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الكفاءة المستهدفة: </w:t>
                            </w:r>
                            <w:r w:rsidR="00755A9E" w:rsidRPr="00755A9E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</w:rPr>
                              <w:t>استعمال خواص التحاكي لا ثبا</w:t>
                            </w:r>
                            <w:r w:rsidR="00755A9E" w:rsidRPr="00755A9E">
                              <w:rPr>
                                <w:rFonts w:ascii="Amiri" w:hAnsi="Amiri" w:cs="Amiri" w:hint="eastAsia"/>
                                <w:sz w:val="24"/>
                                <w:szCs w:val="24"/>
                                <w:rtl/>
                              </w:rPr>
                              <w:t>ت</w:t>
                            </w:r>
                            <w:r w:rsidR="00755A9E" w:rsidRPr="00755A9E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</w:rPr>
                              <w:t xml:space="preserve"> استقامية نقط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1983F" id="_x0000_s1042" type="#_x0000_t80" style="position:absolute;left:0;text-align:left;margin-left:0;margin-top:13.5pt;width:564.5pt;height:42.7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" adj=",4814,,7807">
                <v:textbox>
                  <w:txbxContent>
                    <w:p w14:paraId="3FC9BE51" w14:textId="6F3B088C" w:rsidR="005B3FF7" w:rsidRPr="00755A9E" w:rsidRDefault="005B3FF7" w:rsidP="005B3FF7">
                      <w:pPr>
                        <w:bidi/>
                        <w:rPr>
                          <w:rFonts w:ascii="Amiri" w:hAnsi="Amiri" w:cs="Amiri"/>
                          <w:color w:val="FF0000"/>
                          <w:sz w:val="20"/>
                          <w:szCs w:val="20"/>
                        </w:rPr>
                      </w:pPr>
                      <w:r w:rsidRPr="00755A9E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</w:rPr>
                        <w:t xml:space="preserve">الكفاءة المستهدفة: </w:t>
                      </w:r>
                      <w:r w:rsidR="00755A9E" w:rsidRPr="00755A9E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</w:rPr>
                        <w:t>استعمال خواص التحاكي لا ثبا</w:t>
                      </w:r>
                      <w:r w:rsidR="00755A9E" w:rsidRPr="00755A9E">
                        <w:rPr>
                          <w:rFonts w:ascii="Amiri" w:hAnsi="Amiri" w:cs="Amiri" w:hint="eastAsia"/>
                          <w:sz w:val="24"/>
                          <w:szCs w:val="24"/>
                          <w:rtl/>
                        </w:rPr>
                        <w:t>ت</w:t>
                      </w:r>
                      <w:r w:rsidR="00755A9E" w:rsidRPr="00755A9E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</w:rPr>
                        <w:t xml:space="preserve"> استقامية نقط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510E25" w14:textId="77777777" w:rsidR="005B3FF7" w:rsidRPr="00792B9B" w:rsidRDefault="005B3FF7" w:rsidP="005B3FF7">
      <w:pPr>
        <w:bidi/>
        <w:ind w:left="-993"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1169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280"/>
      </w:tblGrid>
      <w:tr w:rsidR="00812CC5" w:rsidRPr="00792B9B" w14:paraId="34188596" w14:textId="77777777" w:rsidTr="003F264F">
        <w:tc>
          <w:tcPr>
            <w:tcW w:w="1384" w:type="dxa"/>
            <w:shd w:val="clear" w:color="auto" w:fill="auto"/>
          </w:tcPr>
          <w:p w14:paraId="497BBBE6" w14:textId="77777777" w:rsidR="00812CC5" w:rsidRPr="00530EB2" w:rsidRDefault="00812CC5" w:rsidP="003F264F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530EB2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auto"/>
          </w:tcPr>
          <w:p w14:paraId="2AE44856" w14:textId="77777777" w:rsidR="00812CC5" w:rsidRPr="00530EB2" w:rsidRDefault="00812CC5" w:rsidP="003F264F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530EB2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280" w:type="dxa"/>
            <w:shd w:val="clear" w:color="auto" w:fill="auto"/>
          </w:tcPr>
          <w:p w14:paraId="12B7E6A8" w14:textId="77777777" w:rsidR="00812CC5" w:rsidRPr="00530EB2" w:rsidRDefault="00812CC5" w:rsidP="003F264F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530EB2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812CC5" w:rsidRPr="00792B9B" w14:paraId="4E5B9235" w14:textId="77777777" w:rsidTr="003F264F">
        <w:tc>
          <w:tcPr>
            <w:tcW w:w="1384" w:type="dxa"/>
          </w:tcPr>
          <w:p w14:paraId="2BC99B11" w14:textId="77777777" w:rsidR="00812CC5" w:rsidRDefault="00812CC5" w:rsidP="003F264F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04EB144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F37298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7FF27B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863A8A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80A284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E76864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9C6DEA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317C94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851A0D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4527DC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16F32B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787BA710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C506FA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3A96988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5424F8A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F21F66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AB63B8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41D779D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829FEB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33DEB10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6FA5D9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3A31ED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29A1E80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D90E055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FAC977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50F90A0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2C4561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A6E92CC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F027FFE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DF4EB9E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7FFFD03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9A5C97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6DEFA66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3390A53" w14:textId="77777777" w:rsidR="00812CC5" w:rsidRDefault="00812CC5" w:rsidP="003F2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CDF3268" w14:textId="77777777" w:rsidR="00812CC5" w:rsidRPr="00FB5A89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699D8623" w14:textId="77777777" w:rsidR="00812CC5" w:rsidRDefault="00812CC5" w:rsidP="003F264F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026532E" w14:textId="7235BA1F" w:rsidR="005B3FF7" w:rsidRDefault="003F16B6" w:rsidP="0092045B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3F16B6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خواص التحاكي</w:t>
            </w:r>
          </w:p>
          <w:p w14:paraId="3A0522DD" w14:textId="77777777" w:rsidR="003F16B6" w:rsidRDefault="003F16B6" w:rsidP="003F16B6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051AD744" w14:textId="2C9848CE" w:rsidR="003F16B6" w:rsidRPr="003F16B6" w:rsidRDefault="003F16B6" w:rsidP="003F16B6">
            <w:pPr>
              <w:pStyle w:val="Paragraphedeliste"/>
              <w:numPr>
                <w:ilvl w:val="0"/>
                <w:numId w:val="36"/>
              </w:numPr>
              <w:bidi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3F16B6">
              <w:rPr>
                <w:rFonts w:ascii="Amiri" w:hAnsi="Amiri" w:cs="Amiri"/>
                <w:sz w:val="28"/>
                <w:szCs w:val="28"/>
                <w:rtl/>
              </w:rPr>
              <w:t xml:space="preserve">التحاكي الذي نسبته العدد الحقيقي </w:t>
            </w:r>
            <w:r w:rsidRPr="003F16B6">
              <w:rPr>
                <w:rFonts w:ascii="Amiri" w:hAnsi="Amiri" w:cs="Amiri"/>
                <w:i/>
                <w:iCs/>
                <w:sz w:val="28"/>
                <w:szCs w:val="28"/>
              </w:rPr>
              <w:t>k</w:t>
            </w:r>
            <w:r w:rsidRPr="003F16B6">
              <w:rPr>
                <w:rFonts w:ascii="Amiri" w:hAnsi="Amiri" w:cs="Amiri"/>
                <w:sz w:val="28"/>
                <w:szCs w:val="28"/>
                <w:rtl/>
              </w:rPr>
              <w:t xml:space="preserve"> يضاعف الأطوال</w:t>
            </w:r>
            <w:r w:rsidRPr="003F16B6">
              <w:rPr>
                <w:rFonts w:ascii="Amiri" w:hAnsi="Amiri" w:cs="Amiri"/>
                <w:color w:val="FA2457"/>
                <w:sz w:val="28"/>
                <w:szCs w:val="28"/>
                <w:rtl/>
              </w:rPr>
              <w:t xml:space="preserve"> </w:t>
            </w:r>
            <w:r w:rsidRPr="003F16B6">
              <w:rPr>
                <w:rFonts w:ascii="Amiri" w:hAnsi="Amiri" w:cs="Amiri"/>
                <w:color w:val="FA2457"/>
                <w:sz w:val="28"/>
                <w:szCs w:val="28"/>
              </w:rPr>
              <w:sym w:font="Symbol" w:char="F0EF"/>
            </w:r>
            <w:r w:rsidRPr="003F16B6">
              <w:rPr>
                <w:rFonts w:ascii="Amiri" w:hAnsi="Amiri" w:cs="Amiri"/>
                <w:i/>
                <w:iCs/>
                <w:color w:val="FA2457"/>
                <w:sz w:val="28"/>
                <w:szCs w:val="28"/>
              </w:rPr>
              <w:t>k</w:t>
            </w:r>
            <w:r w:rsidRPr="003F16B6">
              <w:rPr>
                <w:rFonts w:ascii="Amiri" w:hAnsi="Amiri" w:cs="Amiri"/>
                <w:color w:val="FA2457"/>
                <w:sz w:val="28"/>
                <w:szCs w:val="28"/>
              </w:rPr>
              <w:t xml:space="preserve"> </w:t>
            </w:r>
            <w:r w:rsidRPr="003F16B6">
              <w:rPr>
                <w:rFonts w:ascii="Amiri" w:hAnsi="Amiri" w:cs="Amiri"/>
                <w:color w:val="FA2457"/>
                <w:sz w:val="28"/>
                <w:szCs w:val="28"/>
              </w:rPr>
              <w:sym w:font="Symbol" w:char="F0EF"/>
            </w:r>
            <w:r w:rsidRPr="003F16B6">
              <w:rPr>
                <w:rFonts w:ascii="Amiri" w:hAnsi="Amiri" w:cs="Amiri"/>
                <w:sz w:val="28"/>
                <w:szCs w:val="28"/>
                <w:rtl/>
              </w:rPr>
              <w:t xml:space="preserve"> مرّة </w:t>
            </w:r>
            <w:r w:rsidRPr="003F16B6">
              <w:rPr>
                <w:rFonts w:ascii="Amiri" w:hAnsi="Amiri" w:cs="Amiri" w:hint="cs"/>
                <w:sz w:val="28"/>
                <w:szCs w:val="28"/>
                <w:rtl/>
              </w:rPr>
              <w:t>ويضاعف</w:t>
            </w:r>
            <w:r w:rsidRPr="003F16B6">
              <w:rPr>
                <w:rFonts w:ascii="Amiri" w:hAnsi="Amiri" w:cs="Amiri"/>
                <w:sz w:val="28"/>
                <w:szCs w:val="28"/>
                <w:rtl/>
              </w:rPr>
              <w:t xml:space="preserve"> المساحات </w:t>
            </w:r>
            <w:r w:rsidRPr="003F16B6">
              <w:rPr>
                <w:rFonts w:ascii="Amiri" w:hAnsi="Amiri" w:cs="Amiri"/>
                <w:position w:val="-6"/>
                <w:sz w:val="28"/>
                <w:szCs w:val="28"/>
              </w:rPr>
              <w:object w:dxaOrig="279" w:dyaOrig="320" w14:anchorId="78D75BC0">
                <v:shape id="_x0000_i1164" type="#_x0000_t75" style="width:14.25pt;height:15.75pt" o:ole="">
                  <v:imagedata r:id="rId267" o:title=""/>
                </v:shape>
                <o:OLEObject Type="Embed" ProgID="Equation.DSMT4" ShapeID="_x0000_i1164" DrawAspect="Content" ObjectID="_1772097466" r:id="rId268"/>
              </w:object>
            </w:r>
            <w:r w:rsidRPr="003F16B6">
              <w:rPr>
                <w:rFonts w:ascii="Amiri" w:hAnsi="Amiri" w:cs="Amiri"/>
                <w:sz w:val="28"/>
                <w:szCs w:val="28"/>
                <w:rtl/>
              </w:rPr>
              <w:t xml:space="preserve"> مرّة </w:t>
            </w:r>
          </w:p>
          <w:p w14:paraId="1603D746" w14:textId="15B9EE75" w:rsidR="003F16B6" w:rsidRPr="0033678C" w:rsidRDefault="0033678C" w:rsidP="0033678C">
            <w:pPr>
              <w:pStyle w:val="Paragraphedeliste"/>
              <w:numPr>
                <w:ilvl w:val="0"/>
                <w:numId w:val="36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3F16B6">
              <w:rPr>
                <w:rFonts w:ascii="Amiri" w:hAnsi="Amiri" w:cs="Amiri" w:hint="cs"/>
                <w:sz w:val="28"/>
                <w:szCs w:val="28"/>
                <w:rtl/>
              </w:rPr>
              <w:t>إذا</w:t>
            </w:r>
            <w:r w:rsidR="003F16B6" w:rsidRPr="003F16B6">
              <w:rPr>
                <w:rFonts w:ascii="Amiri" w:hAnsi="Amiri" w:cs="Amiri"/>
                <w:sz w:val="28"/>
                <w:szCs w:val="28"/>
                <w:rtl/>
              </w:rPr>
              <w:t xml:space="preserve"> كانت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33678C">
              <w:rPr>
                <w:rFonts w:ascii="Amiri" w:hAnsi="Amiri" w:cs="Amiri"/>
                <w:position w:val="-12"/>
                <w:sz w:val="28"/>
                <w:szCs w:val="28"/>
              </w:rPr>
              <w:object w:dxaOrig="859" w:dyaOrig="340" w14:anchorId="07785072">
                <v:shape id="_x0000_i1165" type="#_x0000_t75" style="width:42.75pt;height:17.25pt" o:ole="">
                  <v:imagedata r:id="rId269" o:title=""/>
                </v:shape>
                <o:OLEObject Type="Embed" ProgID="Equation.DSMT4" ShapeID="_x0000_i1165" DrawAspect="Content" ObjectID="_1772097467" r:id="rId270"/>
              </w:object>
            </w:r>
            <w:r w:rsidR="003F16B6" w:rsidRPr="003F16B6">
              <w:rPr>
                <w:rFonts w:ascii="Amiri" w:hAnsi="Amiri" w:cs="Amiri"/>
                <w:sz w:val="28"/>
                <w:szCs w:val="28"/>
                <w:rtl/>
              </w:rPr>
              <w:t xml:space="preserve"> ثلاث نقط على استقامة واحدة </w:t>
            </w:r>
            <w:r w:rsidRPr="003F16B6">
              <w:rPr>
                <w:rFonts w:ascii="Amiri" w:hAnsi="Amiri" w:cs="Amiri" w:hint="cs"/>
                <w:sz w:val="28"/>
                <w:szCs w:val="28"/>
                <w:rtl/>
              </w:rPr>
              <w:t>وكانت</w:t>
            </w:r>
            <w:r w:rsidR="003F16B6" w:rsidRPr="003F16B6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="003F16B6" w:rsidRPr="003F16B6">
              <w:rPr>
                <w:rFonts w:ascii="Amiri" w:hAnsi="Amiri" w:cs="Amiri"/>
                <w:position w:val="-4"/>
                <w:sz w:val="28"/>
                <w:szCs w:val="28"/>
              </w:rPr>
              <w:object w:dxaOrig="279" w:dyaOrig="260" w14:anchorId="0B69861B">
                <v:shape id="_x0000_i1166" type="#_x0000_t75" style="width:14.25pt;height:12.75pt" o:ole="">
                  <v:imagedata r:id="rId271" o:title=""/>
                </v:shape>
                <o:OLEObject Type="Embed" ProgID="Equation.DSMT4" ShapeID="_x0000_i1166" DrawAspect="Content" ObjectID="_1772097468" r:id="rId272"/>
              </w:object>
            </w:r>
            <w:r w:rsidR="003F16B6" w:rsidRPr="003F16B6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="003F16B6" w:rsidRPr="003F16B6">
              <w:rPr>
                <w:rFonts w:ascii="Amiri" w:hAnsi="Amiri" w:cs="Amiri"/>
                <w:position w:val="-4"/>
                <w:sz w:val="28"/>
                <w:szCs w:val="28"/>
              </w:rPr>
              <w:object w:dxaOrig="279" w:dyaOrig="260" w14:anchorId="6A4A66FD">
                <v:shape id="_x0000_i1167" type="#_x0000_t75" style="width:14.25pt;height:12.75pt" o:ole="">
                  <v:imagedata r:id="rId273" o:title=""/>
                </v:shape>
                <o:OLEObject Type="Embed" ProgID="Equation.DSMT4" ShapeID="_x0000_i1167" DrawAspect="Content" ObjectID="_1772097469" r:id="rId274"/>
              </w:object>
            </w:r>
            <w:r w:rsidR="003F16B6" w:rsidRPr="003F16B6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="003F16B6" w:rsidRPr="003F16B6">
              <w:rPr>
                <w:rFonts w:ascii="Amiri" w:hAnsi="Amiri" w:cs="Amiri"/>
                <w:position w:val="-6"/>
                <w:sz w:val="28"/>
                <w:szCs w:val="28"/>
              </w:rPr>
              <w:object w:dxaOrig="300" w:dyaOrig="279" w14:anchorId="435DE60E">
                <v:shape id="_x0000_i1168" type="#_x0000_t75" style="width:15pt;height:14.25pt" o:ole="">
                  <v:imagedata r:id="rId275" o:title=""/>
                </v:shape>
                <o:OLEObject Type="Embed" ProgID="Equation.DSMT4" ShapeID="_x0000_i1168" DrawAspect="Content" ObjectID="_1772097470" r:id="rId276"/>
              </w:object>
            </w:r>
            <w:r w:rsidR="003F16B6" w:rsidRPr="003F16B6">
              <w:rPr>
                <w:rFonts w:ascii="Amiri" w:hAnsi="Amiri" w:cs="Amiri"/>
                <w:sz w:val="28"/>
                <w:szCs w:val="28"/>
                <w:rtl/>
              </w:rPr>
              <w:t xml:space="preserve">صورها على الترتيب بواسطة </w:t>
            </w:r>
            <w:r w:rsidR="003F16B6" w:rsidRPr="0033678C">
              <w:rPr>
                <w:rFonts w:ascii="Amiri" w:hAnsi="Amiri" w:cs="Amiri"/>
                <w:sz w:val="28"/>
                <w:szCs w:val="28"/>
                <w:rtl/>
              </w:rPr>
              <w:t xml:space="preserve">تحاك </w:t>
            </w:r>
            <w:r w:rsidR="003F16B6" w:rsidRPr="0033678C">
              <w:rPr>
                <w:rFonts w:ascii="Amiri" w:hAnsi="Amiri" w:cs="Amiri"/>
                <w:i/>
                <w:iCs/>
                <w:sz w:val="28"/>
                <w:szCs w:val="28"/>
              </w:rPr>
              <w:t>h</w:t>
            </w:r>
            <w:r w:rsidR="003F16B6" w:rsidRPr="0033678C">
              <w:rPr>
                <w:rFonts w:ascii="Amiri" w:hAnsi="Amiri" w:cs="Amiri"/>
                <w:sz w:val="28"/>
                <w:szCs w:val="28"/>
                <w:rtl/>
              </w:rPr>
              <w:t xml:space="preserve"> فإن </w:t>
            </w:r>
            <w:r w:rsidR="003F16B6" w:rsidRPr="003F16B6">
              <w:rPr>
                <w:position w:val="-4"/>
              </w:rPr>
              <w:object w:dxaOrig="279" w:dyaOrig="260" w14:anchorId="044F8161">
                <v:shape id="_x0000_i1169" type="#_x0000_t75" style="width:14.25pt;height:12.75pt" o:ole="">
                  <v:imagedata r:id="rId271" o:title=""/>
                </v:shape>
                <o:OLEObject Type="Embed" ProgID="Equation.DSMT4" ShapeID="_x0000_i1169" DrawAspect="Content" ObjectID="_1772097471" r:id="rId277"/>
              </w:object>
            </w:r>
            <w:r w:rsidR="003F16B6" w:rsidRPr="0033678C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="003F16B6" w:rsidRPr="003F16B6">
              <w:rPr>
                <w:position w:val="-4"/>
              </w:rPr>
              <w:object w:dxaOrig="279" w:dyaOrig="260" w14:anchorId="792314FE">
                <v:shape id="_x0000_i1170" type="#_x0000_t75" style="width:14.25pt;height:12.75pt" o:ole="">
                  <v:imagedata r:id="rId273" o:title=""/>
                </v:shape>
                <o:OLEObject Type="Embed" ProgID="Equation.DSMT4" ShapeID="_x0000_i1170" DrawAspect="Content" ObjectID="_1772097472" r:id="rId278"/>
              </w:object>
            </w:r>
            <w:r w:rsidR="003F16B6" w:rsidRPr="0033678C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="003F16B6" w:rsidRPr="003F16B6">
              <w:rPr>
                <w:position w:val="-6"/>
              </w:rPr>
              <w:object w:dxaOrig="300" w:dyaOrig="279" w14:anchorId="51E93B4D">
                <v:shape id="_x0000_i1171" type="#_x0000_t75" style="width:15pt;height:14.25pt" o:ole="">
                  <v:imagedata r:id="rId275" o:title=""/>
                </v:shape>
                <o:OLEObject Type="Embed" ProgID="Equation.DSMT4" ShapeID="_x0000_i1171" DrawAspect="Content" ObjectID="_1772097473" r:id="rId279"/>
              </w:object>
            </w:r>
            <w:r w:rsidR="003F16B6" w:rsidRPr="0033678C">
              <w:rPr>
                <w:rFonts w:ascii="Amiri" w:hAnsi="Amiri" w:cs="Amiri"/>
                <w:sz w:val="28"/>
                <w:szCs w:val="28"/>
                <w:rtl/>
              </w:rPr>
              <w:t xml:space="preserve">  تكون على استقامة واحدة أيضا.</w:t>
            </w:r>
          </w:p>
          <w:p w14:paraId="5B8934C9" w14:textId="5512393E" w:rsidR="0033678C" w:rsidRPr="0033678C" w:rsidRDefault="0033678C" w:rsidP="0033678C">
            <w:pPr>
              <w:pStyle w:val="Paragraphedeliste"/>
              <w:numPr>
                <w:ilvl w:val="0"/>
                <w:numId w:val="36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33678C">
              <w:rPr>
                <w:rFonts w:ascii="Amiri" w:hAnsi="Amiri" w:cs="Amiri"/>
                <w:sz w:val="28"/>
                <w:szCs w:val="28"/>
                <w:rtl/>
              </w:rPr>
              <w:t>إذا كان المستقيمان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33678C">
              <w:rPr>
                <w:rFonts w:ascii="Amiri" w:hAnsi="Amiri" w:cs="Amiri"/>
                <w:position w:val="-14"/>
                <w:sz w:val="28"/>
                <w:szCs w:val="28"/>
              </w:rPr>
              <w:object w:dxaOrig="440" w:dyaOrig="400" w14:anchorId="049AF218">
                <v:shape id="_x0000_i1172" type="#_x0000_t75" style="width:21.75pt;height:20.25pt" o:ole="">
                  <v:imagedata r:id="rId280" o:title=""/>
                </v:shape>
                <o:OLEObject Type="Embed" ProgID="Equation.DSMT4" ShapeID="_x0000_i1172" DrawAspect="Content" ObjectID="_1772097474" r:id="rId281"/>
              </w:object>
            </w:r>
            <w:r w:rsidRPr="0033678C">
              <w:rPr>
                <w:rFonts w:ascii="Amiri" w:hAnsi="Amiri" w:cs="Amiri"/>
                <w:sz w:val="28"/>
                <w:szCs w:val="28"/>
                <w:rtl/>
              </w:rPr>
              <w:t xml:space="preserve">و ( </w:t>
            </w:r>
            <w:r w:rsidRPr="0033678C">
              <w:rPr>
                <w:rFonts w:ascii="Amiri" w:hAnsi="Amiri" w:cs="Amiri"/>
                <w:sz w:val="28"/>
                <w:szCs w:val="28"/>
              </w:rPr>
              <w:sym w:font="Symbol" w:char="F044"/>
            </w:r>
            <w:r w:rsidRPr="0033678C">
              <w:rPr>
                <w:rFonts w:ascii="Amiri" w:hAnsi="Amiri" w:cs="Amiri"/>
                <w:sz w:val="28"/>
                <w:szCs w:val="28"/>
                <w:rtl/>
              </w:rPr>
              <w:t xml:space="preserve"> ) متوازيين فإن صورتيهما بواسطة تحاك </w:t>
            </w:r>
            <w:r w:rsidRPr="0033678C">
              <w:rPr>
                <w:rFonts w:ascii="Amiri" w:hAnsi="Amiri" w:cs="Amiri"/>
                <w:i/>
                <w:iCs/>
                <w:sz w:val="28"/>
                <w:szCs w:val="28"/>
              </w:rPr>
              <w:t>h</w:t>
            </w:r>
            <w:r w:rsidRPr="0033678C">
              <w:rPr>
                <w:rFonts w:ascii="Amiri" w:hAnsi="Amiri" w:cs="Amiri"/>
                <w:sz w:val="28"/>
                <w:szCs w:val="28"/>
                <w:rtl/>
              </w:rPr>
              <w:t xml:space="preserve"> هما مستقيمان (</w:t>
            </w:r>
            <w:r w:rsidRPr="0033678C">
              <w:rPr>
                <w:rFonts w:ascii="Amiri" w:hAnsi="Amiri" w:cs="Amiri"/>
                <w:position w:val="-6"/>
                <w:sz w:val="28"/>
                <w:szCs w:val="28"/>
              </w:rPr>
              <w:object w:dxaOrig="279" w:dyaOrig="279" w14:anchorId="1EF2FA3B">
                <v:shape id="_x0000_i1173" type="#_x0000_t75" style="width:14.25pt;height:14.25pt" o:ole="">
                  <v:imagedata r:id="rId282" o:title=""/>
                </v:shape>
                <o:OLEObject Type="Embed" ProgID="Equation.DSMT4" ShapeID="_x0000_i1173" DrawAspect="Content" ObjectID="_1772097475" r:id="rId283"/>
              </w:object>
            </w:r>
            <w:r w:rsidRPr="0033678C">
              <w:rPr>
                <w:rFonts w:ascii="Amiri" w:hAnsi="Amiri" w:cs="Amiri"/>
                <w:sz w:val="28"/>
                <w:szCs w:val="28"/>
                <w:rtl/>
              </w:rPr>
              <w:t xml:space="preserve"> ) و(</w:t>
            </w:r>
            <w:r w:rsidRPr="0033678C">
              <w:rPr>
                <w:rFonts w:ascii="Amiri" w:hAnsi="Amiri" w:cs="Amiri"/>
                <w:position w:val="-4"/>
                <w:sz w:val="28"/>
                <w:szCs w:val="28"/>
              </w:rPr>
              <w:object w:dxaOrig="279" w:dyaOrig="260" w14:anchorId="6A766839">
                <v:shape id="_x0000_i1174" type="#_x0000_t75" style="width:14.25pt;height:12.75pt" o:ole="">
                  <v:imagedata r:id="rId284" o:title=""/>
                </v:shape>
                <o:OLEObject Type="Embed" ProgID="Equation.DSMT4" ShapeID="_x0000_i1174" DrawAspect="Content" ObjectID="_1772097476" r:id="rId285"/>
              </w:object>
            </w:r>
            <w:r w:rsidRPr="0033678C">
              <w:rPr>
                <w:rFonts w:ascii="Amiri" w:hAnsi="Amiri" w:cs="Amiri"/>
                <w:sz w:val="28"/>
                <w:szCs w:val="28"/>
                <w:rtl/>
              </w:rPr>
              <w:t>) متوازيان</w:t>
            </w:r>
          </w:p>
          <w:p w14:paraId="50523115" w14:textId="1B3FD5DA" w:rsidR="003F16B6" w:rsidRPr="00BA06E4" w:rsidRDefault="0033678C" w:rsidP="00BA06E4">
            <w:pPr>
              <w:pStyle w:val="Paragraphedeliste"/>
              <w:numPr>
                <w:ilvl w:val="0"/>
                <w:numId w:val="36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33678C">
              <w:rPr>
                <w:rFonts w:ascii="Amiri" w:hAnsi="Amiri" w:cs="Amiri"/>
                <w:sz w:val="28"/>
                <w:szCs w:val="28"/>
                <w:rtl/>
              </w:rPr>
              <w:t xml:space="preserve">في المستوي الموجه نعتبر النقط </w:t>
            </w:r>
            <w:r w:rsidR="00B25EBE" w:rsidRPr="0033678C">
              <w:rPr>
                <w:rFonts w:ascii="Amiri" w:hAnsi="Amiri" w:cs="Amiri"/>
                <w:i/>
                <w:iCs/>
                <w:sz w:val="28"/>
                <w:szCs w:val="28"/>
              </w:rPr>
              <w:t>A</w:t>
            </w:r>
            <w:r w:rsidR="00B25EBE" w:rsidRPr="0033678C">
              <w:rPr>
                <w:rFonts w:ascii="Amiri" w:hAnsi="Amiri" w:cs="Amiri" w:hint="cs"/>
                <w:sz w:val="28"/>
                <w:szCs w:val="28"/>
                <w:rtl/>
              </w:rPr>
              <w:t>،</w:t>
            </w:r>
            <w:r w:rsidRPr="0033678C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33678C">
              <w:rPr>
                <w:rFonts w:ascii="Amiri" w:hAnsi="Amiri" w:cs="Amiri"/>
                <w:i/>
                <w:iCs/>
                <w:sz w:val="28"/>
                <w:szCs w:val="28"/>
              </w:rPr>
              <w:t>B</w:t>
            </w:r>
            <w:r w:rsidRPr="0033678C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923F49" w:rsidRPr="0033678C">
              <w:rPr>
                <w:rFonts w:ascii="Amiri" w:hAnsi="Amiri" w:cs="Amiri" w:hint="cs"/>
                <w:sz w:val="28"/>
                <w:szCs w:val="28"/>
                <w:rtl/>
              </w:rPr>
              <w:t>و</w:t>
            </w:r>
            <w:r w:rsidR="00923F49" w:rsidRPr="0033678C">
              <w:rPr>
                <w:rFonts w:ascii="Amiri" w:hAnsi="Amiri" w:cs="Amiri" w:hint="cs"/>
                <w:sz w:val="28"/>
                <w:szCs w:val="28"/>
              </w:rPr>
              <w:t>C</w:t>
            </w:r>
            <w:r w:rsidRPr="0033678C">
              <w:rPr>
                <w:rFonts w:ascii="Amiri" w:hAnsi="Amiri" w:cs="Amiri"/>
                <w:sz w:val="28"/>
                <w:szCs w:val="28"/>
                <w:rtl/>
              </w:rPr>
              <w:t xml:space="preserve"> صورها بتحاك </w:t>
            </w:r>
            <w:r w:rsidRPr="0033678C">
              <w:rPr>
                <w:rFonts w:ascii="Amiri" w:hAnsi="Amiri" w:cs="Amiri"/>
                <w:i/>
                <w:iCs/>
                <w:sz w:val="28"/>
                <w:szCs w:val="28"/>
              </w:rPr>
              <w:t>h</w:t>
            </w:r>
            <w:r w:rsidRPr="0033678C">
              <w:rPr>
                <w:rFonts w:ascii="Amiri" w:hAnsi="Amiri" w:cs="Amiri"/>
                <w:sz w:val="28"/>
                <w:szCs w:val="28"/>
                <w:rtl/>
              </w:rPr>
              <w:t xml:space="preserve"> هي </w:t>
            </w:r>
            <w:r w:rsidRPr="0033678C">
              <w:rPr>
                <w:position w:val="-4"/>
              </w:rPr>
              <w:object w:dxaOrig="279" w:dyaOrig="260" w14:anchorId="4AB0B43D">
                <v:shape id="_x0000_i1175" type="#_x0000_t75" style="width:14.25pt;height:12.75pt" o:ole="">
                  <v:imagedata r:id="rId271" o:title=""/>
                </v:shape>
                <o:OLEObject Type="Embed" ProgID="Equation.DSMT4" ShapeID="_x0000_i1175" DrawAspect="Content" ObjectID="_1772097477" r:id="rId286"/>
              </w:object>
            </w:r>
            <w:r w:rsidRPr="0033678C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33678C">
              <w:rPr>
                <w:position w:val="-4"/>
              </w:rPr>
              <w:object w:dxaOrig="279" w:dyaOrig="260" w14:anchorId="77FF68BD">
                <v:shape id="_x0000_i1176" type="#_x0000_t75" style="width:14.25pt;height:12.75pt" o:ole="">
                  <v:imagedata r:id="rId273" o:title=""/>
                </v:shape>
                <o:OLEObject Type="Embed" ProgID="Equation.DSMT4" ShapeID="_x0000_i1176" DrawAspect="Content" ObjectID="_1772097478" r:id="rId287"/>
              </w:object>
            </w:r>
            <w:r w:rsidRPr="0033678C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33678C">
              <w:rPr>
                <w:position w:val="-6"/>
              </w:rPr>
              <w:object w:dxaOrig="300" w:dyaOrig="279" w14:anchorId="1C622009">
                <v:shape id="_x0000_i1177" type="#_x0000_t75" style="width:15pt;height:14.25pt" o:ole="">
                  <v:imagedata r:id="rId275" o:title=""/>
                </v:shape>
                <o:OLEObject Type="Embed" ProgID="Equation.DSMT4" ShapeID="_x0000_i1177" DrawAspect="Content" ObjectID="_1772097479" r:id="rId288"/>
              </w:object>
            </w:r>
            <w:r w:rsidRPr="0033678C">
              <w:rPr>
                <w:rFonts w:ascii="Amiri" w:hAnsi="Amiri" w:cs="Amiri"/>
                <w:sz w:val="28"/>
                <w:szCs w:val="28"/>
                <w:rtl/>
              </w:rPr>
              <w:t xml:space="preserve"> على الترتيب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33678C">
              <w:rPr>
                <w:rFonts w:ascii="Amiri" w:hAnsi="Amiri" w:cs="Amiri"/>
                <w:sz w:val="28"/>
                <w:szCs w:val="28"/>
                <w:rtl/>
              </w:rPr>
              <w:t xml:space="preserve">لدينا  </w:t>
            </w:r>
            <w:r w:rsidRPr="0033678C">
              <w:rPr>
                <w:position w:val="-18"/>
              </w:rPr>
              <w:object w:dxaOrig="2380" w:dyaOrig="480" w14:anchorId="7B73B908">
                <v:shape id="_x0000_i1178" type="#_x0000_t75" style="width:119.25pt;height:24pt" o:ole="">
                  <v:imagedata r:id="rId289" o:title=""/>
                </v:shape>
                <o:OLEObject Type="Embed" ProgID="Equation.DSMT4" ShapeID="_x0000_i1178" DrawAspect="Content" ObjectID="_1772097480" r:id="rId290"/>
              </w:object>
            </w:r>
            <w:r w:rsidRPr="0033678C">
              <w:rPr>
                <w:rFonts w:ascii="Amiri" w:hAnsi="Amiri" w:cs="Amiri"/>
                <w:sz w:val="28"/>
                <w:szCs w:val="28"/>
                <w:rtl/>
              </w:rPr>
              <w:t xml:space="preserve">   و  </w:t>
            </w:r>
            <w:r w:rsidRPr="0033678C">
              <w:rPr>
                <w:position w:val="-6"/>
              </w:rPr>
              <w:object w:dxaOrig="1420" w:dyaOrig="360" w14:anchorId="218E57DA">
                <v:shape id="_x0000_i1179" type="#_x0000_t75" style="width:71.25pt;height:18pt" o:ole="">
                  <v:imagedata r:id="rId291" o:title=""/>
                </v:shape>
                <o:OLEObject Type="Embed" ProgID="Equation.DSMT4" ShapeID="_x0000_i1179" DrawAspect="Content" ObjectID="_1772097481" r:id="rId292"/>
              </w:object>
            </w:r>
          </w:p>
          <w:p w14:paraId="235E53EB" w14:textId="6F060F44" w:rsidR="003F16B6" w:rsidRDefault="00205C59" w:rsidP="0092045B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تطبيقات:</w:t>
            </w:r>
          </w:p>
          <w:p w14:paraId="37E9D522" w14:textId="77777777" w:rsidR="0092045B" w:rsidRDefault="0092045B" w:rsidP="00205C59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57A7C1B" w14:textId="66C53E09" w:rsidR="00205C59" w:rsidRPr="00755A9E" w:rsidRDefault="00205C59" w:rsidP="0092045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55A9E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تمرين01:</w:t>
            </w:r>
          </w:p>
          <w:p w14:paraId="3097578F" w14:textId="77777777" w:rsidR="00205C59" w:rsidRDefault="00205C59" w:rsidP="00205C59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449C380F" w14:textId="1BD2B673" w:rsidR="00205C59" w:rsidRPr="00205C59" w:rsidRDefault="00205C59" w:rsidP="00205C59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A2808">
              <w:rPr>
                <w:rFonts w:cs="Sultan normal"/>
                <w:position w:val="-6"/>
                <w:sz w:val="28"/>
                <w:szCs w:val="28"/>
              </w:rPr>
              <w:object w:dxaOrig="720" w:dyaOrig="279" w14:anchorId="34EE9342">
                <v:shape id="_x0000_i1180" type="#_x0000_t75" style="width:36pt;height:14.25pt" o:ole="">
                  <v:imagedata r:id="rId293" o:title=""/>
                </v:shape>
                <o:OLEObject Type="Embed" ProgID="Equation.DSMT4" ShapeID="_x0000_i1180" DrawAspect="Content" ObjectID="_1772097482" r:id="rId294"/>
              </w:object>
            </w:r>
            <w:r>
              <w:rPr>
                <w:rFonts w:cs="Sultan normal"/>
                <w:sz w:val="28"/>
                <w:szCs w:val="28"/>
                <w:rtl/>
              </w:rPr>
              <w:t xml:space="preserve"> </w:t>
            </w: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شبه منحرف قاعدتاه </w:t>
            </w:r>
            <w:r w:rsidRPr="00205C59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3F9419F4">
                <v:shape id="_x0000_i1181" type="#_x0000_t75" style="width:27pt;height:20.25pt" o:ole="">
                  <v:imagedata r:id="rId295" o:title=""/>
                </v:shape>
                <o:OLEObject Type="Embed" ProgID="Equation.DSMT4" ShapeID="_x0000_i1181" DrawAspect="Content" ObjectID="_1772097483" r:id="rId296"/>
              </w:object>
            </w: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205C59">
              <w:rPr>
                <w:rFonts w:ascii="Amiri" w:hAnsi="Amiri" w:cs="Amiri"/>
                <w:position w:val="-14"/>
                <w:sz w:val="28"/>
                <w:szCs w:val="28"/>
              </w:rPr>
              <w:object w:dxaOrig="580" w:dyaOrig="400" w14:anchorId="2FB46A5A">
                <v:shape id="_x0000_i1182" type="#_x0000_t75" style="width:29.25pt;height:20.25pt" o:ole="">
                  <v:imagedata r:id="rId297" o:title=""/>
                </v:shape>
                <o:OLEObject Type="Embed" ProgID="Equation.DSMT4" ShapeID="_x0000_i1182" DrawAspect="Content" ObjectID="_1772097484" r:id="rId298"/>
              </w:object>
            </w: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 مع </w:t>
            </w:r>
            <w:r w:rsidRPr="00205C59">
              <w:rPr>
                <w:rFonts w:ascii="Amiri" w:hAnsi="Amiri" w:cs="Amiri"/>
                <w:position w:val="-6"/>
                <w:sz w:val="28"/>
                <w:szCs w:val="28"/>
              </w:rPr>
              <w:object w:dxaOrig="999" w:dyaOrig="279" w14:anchorId="3760C7D4">
                <v:shape id="_x0000_i1183" type="#_x0000_t75" style="width:50.25pt;height:14.25pt" o:ole="">
                  <v:imagedata r:id="rId299" o:title=""/>
                </v:shape>
                <o:OLEObject Type="Embed" ProgID="Equation.DSMT4" ShapeID="_x0000_i1183" DrawAspect="Content" ObjectID="_1772097485" r:id="rId300"/>
              </w:object>
            </w: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 , ليكن </w:t>
            </w:r>
            <w:r w:rsidRPr="00205C59">
              <w:rPr>
                <w:rFonts w:ascii="Amiri" w:hAnsi="Amiri" w:cs="Amiri"/>
                <w:position w:val="-4"/>
                <w:sz w:val="28"/>
                <w:szCs w:val="28"/>
              </w:rPr>
              <w:object w:dxaOrig="200" w:dyaOrig="260" w14:anchorId="16DECE49">
                <v:shape id="_x0000_i1184" type="#_x0000_t75" style="width:9.75pt;height:12.75pt" o:ole="">
                  <v:imagedata r:id="rId301" o:title=""/>
                </v:shape>
                <o:OLEObject Type="Embed" ProgID="Equation.DSMT4" ShapeID="_x0000_i1184" DrawAspect="Content" ObjectID="_1772097486" r:id="rId302"/>
              </w:object>
            </w: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205C59">
              <w:rPr>
                <w:rFonts w:ascii="Amiri" w:hAnsi="Amiri" w:cs="Amiri"/>
                <w:position w:val="-6"/>
                <w:sz w:val="28"/>
                <w:szCs w:val="28"/>
              </w:rPr>
              <w:object w:dxaOrig="220" w:dyaOrig="279" w14:anchorId="7C9C77D2">
                <v:shape id="_x0000_i1185" type="#_x0000_t75" style="width:11.25pt;height:14.25pt" o:ole="">
                  <v:imagedata r:id="rId303" o:title=""/>
                </v:shape>
                <o:OLEObject Type="Embed" ProgID="Equation.DSMT4" ShapeID="_x0000_i1185" DrawAspect="Content" ObjectID="_1772097487" r:id="rId304"/>
              </w:object>
            </w: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 منتصف </w:t>
            </w:r>
            <w:r w:rsidRPr="00205C59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19ADA110">
                <v:shape id="_x0000_i1186" type="#_x0000_t75" style="width:27pt;height:20.25pt" o:ole="">
                  <v:imagedata r:id="rId295" o:title=""/>
                </v:shape>
                <o:OLEObject Type="Embed" ProgID="Equation.DSMT4" ShapeID="_x0000_i1186" DrawAspect="Content" ObjectID="_1772097488" r:id="rId305"/>
              </w:object>
            </w: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205C59">
              <w:rPr>
                <w:rFonts w:ascii="Amiri" w:hAnsi="Amiri" w:cs="Amiri"/>
                <w:position w:val="-14"/>
                <w:sz w:val="28"/>
                <w:szCs w:val="28"/>
              </w:rPr>
              <w:object w:dxaOrig="580" w:dyaOrig="400" w14:anchorId="35089A56">
                <v:shape id="_x0000_i1187" type="#_x0000_t75" style="width:29.25pt;height:20.25pt" o:ole="">
                  <v:imagedata r:id="rId297" o:title=""/>
                </v:shape>
                <o:OLEObject Type="Embed" ProgID="Equation.DSMT4" ShapeID="_x0000_i1187" DrawAspect="Content" ObjectID="_1772097489" r:id="rId306"/>
              </w:object>
            </w: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 على الترتيب , </w:t>
            </w:r>
            <w:r w:rsidRPr="00205C59">
              <w:rPr>
                <w:rFonts w:ascii="Amiri" w:hAnsi="Amiri" w:cs="Amiri"/>
                <w:position w:val="-4"/>
                <w:sz w:val="28"/>
                <w:szCs w:val="28"/>
              </w:rPr>
              <w:object w:dxaOrig="320" w:dyaOrig="260" w14:anchorId="26159F93">
                <v:shape id="_x0000_i1188" type="#_x0000_t75" style="width:15.75pt;height:12.75pt" o:ole="">
                  <v:imagedata r:id="rId307" o:title=""/>
                </v:shape>
                <o:OLEObject Type="Embed" ProgID="Equation.DSMT4" ShapeID="_x0000_i1188" DrawAspect="Content" ObjectID="_1772097490" r:id="rId308"/>
              </w:object>
            </w: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 نقطة تقاطع المستقيمين </w:t>
            </w:r>
            <w:r w:rsidRPr="00205C59">
              <w:rPr>
                <w:rFonts w:ascii="Amiri" w:hAnsi="Amiri" w:cs="Amiri"/>
                <w:position w:val="-10"/>
                <w:sz w:val="28"/>
                <w:szCs w:val="28"/>
              </w:rPr>
              <w:object w:dxaOrig="580" w:dyaOrig="320" w14:anchorId="26978513">
                <v:shape id="_x0000_i1189" type="#_x0000_t75" style="width:29.25pt;height:15.75pt" o:ole="">
                  <v:imagedata r:id="rId309" o:title=""/>
                </v:shape>
                <o:OLEObject Type="Embed" ProgID="Equation.DSMT4" ShapeID="_x0000_i1189" DrawAspect="Content" ObjectID="_1772097491" r:id="rId310"/>
              </w:object>
            </w: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205C59">
              <w:rPr>
                <w:rFonts w:ascii="Amiri" w:hAnsi="Amiri" w:cs="Amiri"/>
                <w:position w:val="-10"/>
                <w:sz w:val="28"/>
                <w:szCs w:val="28"/>
              </w:rPr>
              <w:object w:dxaOrig="560" w:dyaOrig="320" w14:anchorId="1DD8E5FF">
                <v:shape id="_x0000_i1190" type="#_x0000_t75" style="width:28.5pt;height:15.75pt" o:ole="">
                  <v:imagedata r:id="rId311" o:title=""/>
                </v:shape>
                <o:OLEObject Type="Embed" ProgID="Equation.DSMT4" ShapeID="_x0000_i1190" DrawAspect="Content" ObjectID="_1772097492" r:id="rId312"/>
              </w:object>
            </w: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 , و </w:t>
            </w:r>
            <w:r w:rsidRPr="00205C59">
              <w:rPr>
                <w:rFonts w:ascii="Amiri" w:hAnsi="Amiri" w:cs="Amiri"/>
                <w:position w:val="-6"/>
                <w:sz w:val="28"/>
                <w:szCs w:val="28"/>
              </w:rPr>
              <w:object w:dxaOrig="279" w:dyaOrig="279" w14:anchorId="24FC350A">
                <v:shape id="_x0000_i1191" type="#_x0000_t75" style="width:14.25pt;height:14.25pt" o:ole="">
                  <v:imagedata r:id="rId313" o:title=""/>
                </v:shape>
                <o:OLEObject Type="Embed" ProgID="Equation.DSMT4" ShapeID="_x0000_i1191" DrawAspect="Content" ObjectID="_1772097493" r:id="rId314"/>
              </w:object>
            </w: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 نقطة تقاطع المستقيمين </w:t>
            </w:r>
            <w:r w:rsidRPr="00205C59">
              <w:rPr>
                <w:rFonts w:ascii="Amiri" w:hAnsi="Amiri" w:cs="Amiri"/>
                <w:position w:val="-10"/>
                <w:sz w:val="28"/>
                <w:szCs w:val="28"/>
              </w:rPr>
              <w:object w:dxaOrig="580" w:dyaOrig="320" w14:anchorId="7A8B8C75">
                <v:shape id="_x0000_i1192" type="#_x0000_t75" style="width:29.25pt;height:15.75pt" o:ole="">
                  <v:imagedata r:id="rId315" o:title=""/>
                </v:shape>
                <o:OLEObject Type="Embed" ProgID="Equation.DSMT4" ShapeID="_x0000_i1192" DrawAspect="Content" ObjectID="_1772097494" r:id="rId316"/>
              </w:object>
            </w: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205C59">
              <w:rPr>
                <w:rFonts w:ascii="Amiri" w:hAnsi="Amiri" w:cs="Amiri"/>
                <w:position w:val="-10"/>
                <w:sz w:val="28"/>
                <w:szCs w:val="28"/>
              </w:rPr>
              <w:object w:dxaOrig="580" w:dyaOrig="320" w14:anchorId="56985DD0">
                <v:shape id="_x0000_i1193" type="#_x0000_t75" style="width:29.25pt;height:15.75pt" o:ole="">
                  <v:imagedata r:id="rId317" o:title=""/>
                </v:shape>
                <o:OLEObject Type="Embed" ProgID="Equation.DSMT4" ShapeID="_x0000_i1193" DrawAspect="Content" ObjectID="_1772097495" r:id="rId318"/>
              </w:object>
            </w: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 ,  و ليكن </w:t>
            </w:r>
            <w:r w:rsidRPr="00205C59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2E53D166">
                <v:shape id="_x0000_i1194" type="#_x0000_t75" style="width:9.75pt;height:14.25pt" o:ole="">
                  <v:imagedata r:id="rId319" o:title=""/>
                </v:shape>
                <o:OLEObject Type="Embed" ProgID="Equation.DSMT4" ShapeID="_x0000_i1194" DrawAspect="Content" ObjectID="_1772097496" r:id="rId320"/>
              </w:object>
            </w: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  التحاكي الذي مركزه </w:t>
            </w:r>
            <w:r w:rsidRPr="00205C59">
              <w:rPr>
                <w:rFonts w:ascii="Amiri" w:hAnsi="Amiri" w:cs="Amiri"/>
                <w:position w:val="-4"/>
                <w:sz w:val="28"/>
                <w:szCs w:val="28"/>
              </w:rPr>
              <w:object w:dxaOrig="320" w:dyaOrig="260" w14:anchorId="609511EA">
                <v:shape id="_x0000_i1195" type="#_x0000_t75" style="width:15.75pt;height:12.75pt" o:ole="">
                  <v:imagedata r:id="rId321" o:title=""/>
                </v:shape>
                <o:OLEObject Type="Embed" ProgID="Equation.DSMT4" ShapeID="_x0000_i1195" DrawAspect="Content" ObjectID="_1772097497" r:id="rId322"/>
              </w:object>
            </w: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 و الذي يحول </w:t>
            </w:r>
            <w:r w:rsidRPr="00205C59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51DD325F">
                <v:shape id="_x0000_i1196" type="#_x0000_t75" style="width:12pt;height:12.75pt" o:ole="">
                  <v:imagedata r:id="rId323" o:title=""/>
                </v:shape>
                <o:OLEObject Type="Embed" ProgID="Equation.DSMT4" ShapeID="_x0000_i1196" DrawAspect="Content" ObjectID="_1772097498" r:id="rId324"/>
              </w:object>
            </w: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 إلى </w:t>
            </w:r>
            <w:r w:rsidRPr="00205C59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2DE243B9">
                <v:shape id="_x0000_i1197" type="#_x0000_t75" style="width:12.75pt;height:12.75pt" o:ole="">
                  <v:imagedata r:id="rId325" o:title=""/>
                </v:shape>
                <o:OLEObject Type="Embed" ProgID="Equation.DSMT4" ShapeID="_x0000_i1197" DrawAspect="Content" ObjectID="_1772097499" r:id="rId326"/>
              </w:object>
            </w: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 : </w:t>
            </w:r>
            <w:r w:rsidR="005E168D">
              <w:rPr>
                <w:rFonts w:ascii="Amiri" w:hAnsi="Amiri" w:cs="Amiri" w:hint="cs"/>
                <w:sz w:val="28"/>
                <w:szCs w:val="28"/>
                <w:rtl/>
              </w:rPr>
              <w:t xml:space="preserve">      </w:t>
            </w:r>
            <w:r w:rsidRPr="00205C59">
              <w:rPr>
                <w:rFonts w:ascii="Amiri" w:hAnsi="Amiri" w:cs="Amiri"/>
                <w:sz w:val="28"/>
                <w:szCs w:val="28"/>
                <w:rtl/>
              </w:rPr>
              <w:t>- أرسم شكلا مناسبا لدلك .</w:t>
            </w:r>
          </w:p>
          <w:p w14:paraId="381F8033" w14:textId="77777777" w:rsidR="00205C59" w:rsidRPr="00205C59" w:rsidRDefault="00205C59" w:rsidP="00205C59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                -   عين </w:t>
            </w:r>
            <w:r w:rsidRPr="00205C59">
              <w:rPr>
                <w:rFonts w:ascii="Amiri" w:hAnsi="Amiri" w:cs="Amiri"/>
                <w:position w:val="-10"/>
                <w:sz w:val="28"/>
                <w:szCs w:val="28"/>
              </w:rPr>
              <w:object w:dxaOrig="520" w:dyaOrig="320" w14:anchorId="5C4CE88C">
                <v:shape id="_x0000_i1198" type="#_x0000_t75" style="width:26.25pt;height:15.75pt" o:ole="">
                  <v:imagedata r:id="rId327" o:title=""/>
                </v:shape>
                <o:OLEObject Type="Embed" ProgID="Equation.DSMT4" ShapeID="_x0000_i1198" DrawAspect="Content" ObjectID="_1772097500" r:id="rId328"/>
              </w:object>
            </w: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205C59">
              <w:rPr>
                <w:rFonts w:ascii="Amiri" w:hAnsi="Amiri" w:cs="Amiri"/>
                <w:position w:val="-10"/>
                <w:sz w:val="28"/>
                <w:szCs w:val="28"/>
              </w:rPr>
              <w:object w:dxaOrig="480" w:dyaOrig="320" w14:anchorId="0D82229F">
                <v:shape id="_x0000_i1199" type="#_x0000_t75" style="width:24pt;height:15.75pt" o:ole="">
                  <v:imagedata r:id="rId329" o:title=""/>
                </v:shape>
                <o:OLEObject Type="Embed" ProgID="Equation.DSMT4" ShapeID="_x0000_i1199" DrawAspect="Content" ObjectID="_1772097501" r:id="rId330"/>
              </w:object>
            </w: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583CF0CB" w14:textId="5F673313" w:rsidR="00205C59" w:rsidRPr="00205C59" w:rsidRDefault="00205C59" w:rsidP="00205C59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                - استنتج أن النقط </w:t>
            </w:r>
            <w:r w:rsidRPr="00205C59">
              <w:rPr>
                <w:rFonts w:ascii="Amiri" w:hAnsi="Amiri" w:cs="Amiri"/>
                <w:position w:val="-4"/>
                <w:sz w:val="28"/>
                <w:szCs w:val="28"/>
              </w:rPr>
              <w:object w:dxaOrig="320" w:dyaOrig="260" w14:anchorId="5476E67B">
                <v:shape id="_x0000_i1200" type="#_x0000_t75" style="width:15.75pt;height:12.75pt" o:ole="">
                  <v:imagedata r:id="rId321" o:title=""/>
                </v:shape>
                <o:OLEObject Type="Embed" ProgID="Equation.DSMT4" ShapeID="_x0000_i1200" DrawAspect="Content" ObjectID="_1772097502" r:id="rId331"/>
              </w:object>
            </w:r>
            <w:r w:rsidR="00BA06E4" w:rsidRPr="00205C59">
              <w:rPr>
                <w:rFonts w:ascii="Amiri" w:hAnsi="Amiri" w:cs="Amiri" w:hint="cs"/>
                <w:sz w:val="28"/>
                <w:szCs w:val="28"/>
                <w:rtl/>
              </w:rPr>
              <w:t xml:space="preserve"> ،</w:t>
            </w: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205C59">
              <w:rPr>
                <w:rFonts w:ascii="Amiri" w:hAnsi="Amiri" w:cs="Amiri"/>
                <w:position w:val="-4"/>
                <w:sz w:val="28"/>
                <w:szCs w:val="28"/>
              </w:rPr>
              <w:object w:dxaOrig="200" w:dyaOrig="260" w14:anchorId="7074E9C7">
                <v:shape id="_x0000_i1201" type="#_x0000_t75" style="width:9.75pt;height:12.75pt" o:ole="">
                  <v:imagedata r:id="rId301" o:title=""/>
                </v:shape>
                <o:OLEObject Type="Embed" ProgID="Equation.DSMT4" ShapeID="_x0000_i1201" DrawAspect="Content" ObjectID="_1772097503" r:id="rId332"/>
              </w:object>
            </w: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205C59">
              <w:rPr>
                <w:rFonts w:ascii="Amiri" w:hAnsi="Amiri" w:cs="Amiri"/>
                <w:position w:val="-6"/>
                <w:sz w:val="28"/>
                <w:szCs w:val="28"/>
              </w:rPr>
              <w:object w:dxaOrig="220" w:dyaOrig="279" w14:anchorId="5039631D">
                <v:shape id="_x0000_i1202" type="#_x0000_t75" style="width:11.25pt;height:14.25pt" o:ole="">
                  <v:imagedata r:id="rId303" o:title=""/>
                </v:shape>
                <o:OLEObject Type="Embed" ProgID="Equation.DSMT4" ShapeID="_x0000_i1202" DrawAspect="Content" ObjectID="_1772097504" r:id="rId333"/>
              </w:object>
            </w:r>
            <w:r w:rsidRPr="00205C59">
              <w:rPr>
                <w:rFonts w:ascii="Amiri" w:hAnsi="Amiri" w:cs="Amiri"/>
                <w:sz w:val="28"/>
                <w:szCs w:val="28"/>
                <w:rtl/>
              </w:rPr>
              <w:t xml:space="preserve"> في استقامي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>ة</w:t>
            </w:r>
          </w:p>
          <w:p w14:paraId="78645BEA" w14:textId="77777777" w:rsidR="00812CC5" w:rsidRDefault="00812CC5" w:rsidP="003F264F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1D40085" w14:textId="5AA852B8" w:rsidR="00755A9E" w:rsidRDefault="00755A9E" w:rsidP="00755A9E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55A9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</w:t>
            </w:r>
            <w:r w:rsidR="00923F49" w:rsidRPr="00755A9E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02</w:t>
            </w:r>
            <w:r w:rsidR="00923F49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  <w:r w:rsidR="0092045B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47 ص332</w:t>
            </w:r>
          </w:p>
          <w:p w14:paraId="7445590D" w14:textId="77777777" w:rsidR="0092045B" w:rsidRDefault="0092045B" w:rsidP="0092045B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5B2FDC0F" w14:textId="2F03D1F9" w:rsidR="0092045B" w:rsidRPr="00755A9E" w:rsidRDefault="0092045B" w:rsidP="0092045B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92045B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تمرين03: ت 43 ص 331</w:t>
            </w:r>
          </w:p>
        </w:tc>
        <w:tc>
          <w:tcPr>
            <w:tcW w:w="1280" w:type="dxa"/>
          </w:tcPr>
          <w:p w14:paraId="561A0224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D0FEFD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7A8C57" w14:textId="77777777" w:rsidR="00B25EBE" w:rsidRDefault="00B25EBE" w:rsidP="00B25EB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D2F691" w14:textId="05DDE49F" w:rsidR="00812CC5" w:rsidRPr="0033678C" w:rsidRDefault="0033678C" w:rsidP="003F264F">
            <w:pPr>
              <w:bidi/>
              <w:rPr>
                <w:rFonts w:cstheme="minorHAnsi"/>
                <w:color w:val="FF0000"/>
                <w:sz w:val="24"/>
                <w:szCs w:val="24"/>
                <w:rtl/>
              </w:rPr>
            </w:pPr>
            <w:r w:rsidRPr="0033678C">
              <w:rPr>
                <w:rFonts w:ascii="Amiri" w:hAnsi="Amiri" w:cs="Amiri"/>
                <w:color w:val="FF0000"/>
                <w:sz w:val="24"/>
                <w:szCs w:val="24"/>
                <w:rtl/>
              </w:rPr>
              <w:t xml:space="preserve">عندما </w:t>
            </w:r>
            <w:r w:rsidRPr="0033678C">
              <w:rPr>
                <w:rFonts w:ascii="Amiri" w:hAnsi="Amiri" w:cs="Amiri" w:hint="cs"/>
                <w:color w:val="FF0000"/>
                <w:sz w:val="24"/>
                <w:szCs w:val="24"/>
                <w:rtl/>
              </w:rPr>
              <w:t>يكون 1</w:t>
            </w:r>
            <w:r w:rsidRPr="0033678C">
              <w:rPr>
                <w:rFonts w:ascii="Amiri" w:hAnsi="Amiri" w:cs="Amiri"/>
                <w:color w:val="FF0000"/>
                <w:sz w:val="24"/>
                <w:szCs w:val="24"/>
                <w:rtl/>
              </w:rPr>
              <w:t xml:space="preserve"> &lt;</w:t>
            </w:r>
            <w:r w:rsidRPr="0033678C">
              <w:rPr>
                <w:rFonts w:ascii="Amiri" w:hAnsi="Amiri" w:cs="Amiri"/>
                <w:color w:val="FF0000"/>
                <w:sz w:val="24"/>
                <w:szCs w:val="24"/>
              </w:rPr>
              <w:sym w:font="Symbol" w:char="F0EF"/>
            </w:r>
            <w:r w:rsidRPr="0033678C">
              <w:rPr>
                <w:rFonts w:ascii="Amiri" w:hAnsi="Amiri" w:cs="Amiri"/>
                <w:i/>
                <w:iCs/>
                <w:color w:val="FF0000"/>
                <w:sz w:val="24"/>
                <w:szCs w:val="24"/>
              </w:rPr>
              <w:t>k</w:t>
            </w:r>
            <w:r w:rsidRPr="0033678C">
              <w:rPr>
                <w:rFonts w:ascii="Amiri" w:hAnsi="Amiri" w:cs="Amiri"/>
                <w:color w:val="FF0000"/>
                <w:sz w:val="24"/>
                <w:szCs w:val="24"/>
              </w:rPr>
              <w:t xml:space="preserve"> </w:t>
            </w:r>
            <w:r w:rsidRPr="0033678C">
              <w:rPr>
                <w:rFonts w:ascii="Amiri" w:hAnsi="Amiri" w:cs="Amiri"/>
                <w:color w:val="FF0000"/>
                <w:sz w:val="24"/>
                <w:szCs w:val="24"/>
              </w:rPr>
              <w:sym w:font="Symbol" w:char="F0EF"/>
            </w:r>
            <w:r w:rsidRPr="0033678C">
              <w:rPr>
                <w:rFonts w:ascii="Amiri" w:hAnsi="Amiri" w:cs="Amiri"/>
                <w:color w:val="FF0000"/>
                <w:sz w:val="24"/>
                <w:szCs w:val="24"/>
                <w:rtl/>
              </w:rPr>
              <w:t xml:space="preserve"> يقوم التحاكي بتكبير الأشكال </w:t>
            </w:r>
            <w:r w:rsidRPr="0033678C">
              <w:rPr>
                <w:rFonts w:ascii="Amiri" w:hAnsi="Amiri" w:cs="Amiri" w:hint="cs"/>
                <w:color w:val="FF0000"/>
                <w:sz w:val="24"/>
                <w:szCs w:val="24"/>
                <w:rtl/>
              </w:rPr>
              <w:t>وعندما</w:t>
            </w:r>
            <w:r w:rsidRPr="0033678C">
              <w:rPr>
                <w:rFonts w:ascii="Amiri" w:hAnsi="Amiri" w:cs="Amiri"/>
                <w:color w:val="FF0000"/>
                <w:sz w:val="24"/>
                <w:szCs w:val="24"/>
                <w:rtl/>
              </w:rPr>
              <w:t xml:space="preserve"> يكون 0 &lt; </w:t>
            </w:r>
            <w:r w:rsidRPr="0033678C">
              <w:rPr>
                <w:rFonts w:ascii="Amiri" w:hAnsi="Amiri" w:cs="Amiri"/>
                <w:i/>
                <w:iCs/>
                <w:color w:val="FF0000"/>
                <w:sz w:val="24"/>
                <w:szCs w:val="24"/>
              </w:rPr>
              <w:t>k</w:t>
            </w:r>
            <w:r w:rsidRPr="0033678C">
              <w:rPr>
                <w:rFonts w:ascii="Amiri" w:hAnsi="Amiri" w:cs="Amiri"/>
                <w:color w:val="FF0000"/>
                <w:sz w:val="24"/>
                <w:szCs w:val="24"/>
                <w:rtl/>
              </w:rPr>
              <w:t xml:space="preserve"> &lt; 1 فإن الشكل يصغر </w:t>
            </w:r>
            <w:r w:rsidRPr="0033678C">
              <w:rPr>
                <w:rFonts w:ascii="Amiri" w:hAnsi="Amiri" w:cs="Amiri"/>
                <w:color w:val="FF0000"/>
                <w:sz w:val="24"/>
                <w:szCs w:val="24"/>
              </w:rPr>
              <w:sym w:font="Symbol" w:char="F0EF"/>
            </w:r>
            <w:r w:rsidRPr="0033678C">
              <w:rPr>
                <w:rFonts w:ascii="Amiri" w:hAnsi="Amiri" w:cs="Amiri"/>
                <w:i/>
                <w:iCs/>
                <w:color w:val="FF0000"/>
                <w:sz w:val="24"/>
                <w:szCs w:val="24"/>
              </w:rPr>
              <w:t>k</w:t>
            </w:r>
            <w:r w:rsidRPr="0033678C">
              <w:rPr>
                <w:rFonts w:ascii="Amiri" w:hAnsi="Amiri" w:cs="Amiri"/>
                <w:color w:val="FF0000"/>
                <w:sz w:val="24"/>
                <w:szCs w:val="24"/>
              </w:rPr>
              <w:t xml:space="preserve"> </w:t>
            </w:r>
            <w:r w:rsidRPr="0033678C">
              <w:rPr>
                <w:rFonts w:ascii="Amiri" w:hAnsi="Amiri" w:cs="Amiri"/>
                <w:color w:val="FF0000"/>
                <w:sz w:val="24"/>
                <w:szCs w:val="24"/>
              </w:rPr>
              <w:sym w:font="Symbol" w:char="F0EF"/>
            </w:r>
            <w:r w:rsidRPr="0033678C">
              <w:rPr>
                <w:rFonts w:ascii="Amiri" w:hAnsi="Amiri" w:cs="Amiri"/>
                <w:color w:val="FF0000"/>
                <w:sz w:val="24"/>
                <w:szCs w:val="24"/>
                <w:rtl/>
              </w:rPr>
              <w:t xml:space="preserve"> مرّة بالتحاكي</w:t>
            </w:r>
          </w:p>
          <w:p w14:paraId="2249FD88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9010C4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DFF82F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40F9C5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BAB41D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9C8331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61D3A8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019A3D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86F791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D4549C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BEC3D5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6B9015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8336F7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E08A8E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3047D9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4116A4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0E5E02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3930B1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0DD875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35D865" w14:textId="77777777" w:rsidR="00812CC5" w:rsidRDefault="00812CC5" w:rsidP="003F264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98A76A" w14:textId="4C6E317E" w:rsidR="00B25EBE" w:rsidRPr="00792B9B" w:rsidRDefault="00B25EBE" w:rsidP="00B25EB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24ACAC9F" w14:textId="77777777" w:rsidR="00E60A10" w:rsidRPr="00792B9B" w:rsidRDefault="00E60A10" w:rsidP="00533FEA">
      <w:pPr>
        <w:bidi/>
        <w:ind w:right="-851"/>
        <w:rPr>
          <w:rFonts w:cstheme="minorHAnsi"/>
          <w:sz w:val="28"/>
          <w:szCs w:val="28"/>
        </w:rPr>
      </w:pPr>
    </w:p>
    <w:sectPr w:rsidR="00E60A10" w:rsidRPr="00792B9B" w:rsidSect="00105C42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normal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E41"/>
    <w:multiLevelType w:val="hybridMultilevel"/>
    <w:tmpl w:val="AD4E3AC8"/>
    <w:lvl w:ilvl="0" w:tplc="09D8F26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E3665"/>
    <w:multiLevelType w:val="hybridMultilevel"/>
    <w:tmpl w:val="6C36F286"/>
    <w:lvl w:ilvl="0" w:tplc="5E8EF2D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1" w:hanging="360"/>
      </w:pPr>
    </w:lvl>
    <w:lvl w:ilvl="2" w:tplc="040C001B" w:tentative="1">
      <w:start w:val="1"/>
      <w:numFmt w:val="lowerRoman"/>
      <w:lvlText w:val="%3."/>
      <w:lvlJc w:val="right"/>
      <w:pPr>
        <w:ind w:left="1911" w:hanging="180"/>
      </w:pPr>
    </w:lvl>
    <w:lvl w:ilvl="3" w:tplc="040C000F" w:tentative="1">
      <w:start w:val="1"/>
      <w:numFmt w:val="decimal"/>
      <w:lvlText w:val="%4."/>
      <w:lvlJc w:val="left"/>
      <w:pPr>
        <w:ind w:left="2631" w:hanging="360"/>
      </w:pPr>
    </w:lvl>
    <w:lvl w:ilvl="4" w:tplc="040C0019" w:tentative="1">
      <w:start w:val="1"/>
      <w:numFmt w:val="lowerLetter"/>
      <w:lvlText w:val="%5."/>
      <w:lvlJc w:val="left"/>
      <w:pPr>
        <w:ind w:left="3351" w:hanging="360"/>
      </w:pPr>
    </w:lvl>
    <w:lvl w:ilvl="5" w:tplc="040C001B" w:tentative="1">
      <w:start w:val="1"/>
      <w:numFmt w:val="lowerRoman"/>
      <w:lvlText w:val="%6."/>
      <w:lvlJc w:val="right"/>
      <w:pPr>
        <w:ind w:left="4071" w:hanging="180"/>
      </w:pPr>
    </w:lvl>
    <w:lvl w:ilvl="6" w:tplc="040C000F" w:tentative="1">
      <w:start w:val="1"/>
      <w:numFmt w:val="decimal"/>
      <w:lvlText w:val="%7."/>
      <w:lvlJc w:val="left"/>
      <w:pPr>
        <w:ind w:left="4791" w:hanging="360"/>
      </w:pPr>
    </w:lvl>
    <w:lvl w:ilvl="7" w:tplc="040C0019" w:tentative="1">
      <w:start w:val="1"/>
      <w:numFmt w:val="lowerLetter"/>
      <w:lvlText w:val="%8."/>
      <w:lvlJc w:val="left"/>
      <w:pPr>
        <w:ind w:left="5511" w:hanging="360"/>
      </w:pPr>
    </w:lvl>
    <w:lvl w:ilvl="8" w:tplc="040C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05F06790"/>
    <w:multiLevelType w:val="hybridMultilevel"/>
    <w:tmpl w:val="587E71B2"/>
    <w:lvl w:ilvl="0" w:tplc="9452864A">
      <w:start w:val="1"/>
      <w:numFmt w:val="arabicAlpha"/>
      <w:lvlText w:val="%1-"/>
      <w:lvlJc w:val="left"/>
      <w:pPr>
        <w:ind w:left="1575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295" w:hanging="360"/>
      </w:pPr>
    </w:lvl>
    <w:lvl w:ilvl="2" w:tplc="040C001B" w:tentative="1">
      <w:start w:val="1"/>
      <w:numFmt w:val="lowerRoman"/>
      <w:lvlText w:val="%3."/>
      <w:lvlJc w:val="right"/>
      <w:pPr>
        <w:ind w:left="3015" w:hanging="180"/>
      </w:pPr>
    </w:lvl>
    <w:lvl w:ilvl="3" w:tplc="040C000F" w:tentative="1">
      <w:start w:val="1"/>
      <w:numFmt w:val="decimal"/>
      <w:lvlText w:val="%4."/>
      <w:lvlJc w:val="left"/>
      <w:pPr>
        <w:ind w:left="3735" w:hanging="360"/>
      </w:pPr>
    </w:lvl>
    <w:lvl w:ilvl="4" w:tplc="040C0019" w:tentative="1">
      <w:start w:val="1"/>
      <w:numFmt w:val="lowerLetter"/>
      <w:lvlText w:val="%5."/>
      <w:lvlJc w:val="left"/>
      <w:pPr>
        <w:ind w:left="4455" w:hanging="360"/>
      </w:pPr>
    </w:lvl>
    <w:lvl w:ilvl="5" w:tplc="040C001B" w:tentative="1">
      <w:start w:val="1"/>
      <w:numFmt w:val="lowerRoman"/>
      <w:lvlText w:val="%6."/>
      <w:lvlJc w:val="right"/>
      <w:pPr>
        <w:ind w:left="5175" w:hanging="180"/>
      </w:pPr>
    </w:lvl>
    <w:lvl w:ilvl="6" w:tplc="040C000F" w:tentative="1">
      <w:start w:val="1"/>
      <w:numFmt w:val="decimal"/>
      <w:lvlText w:val="%7."/>
      <w:lvlJc w:val="left"/>
      <w:pPr>
        <w:ind w:left="5895" w:hanging="360"/>
      </w:pPr>
    </w:lvl>
    <w:lvl w:ilvl="7" w:tplc="040C0019" w:tentative="1">
      <w:start w:val="1"/>
      <w:numFmt w:val="lowerLetter"/>
      <w:lvlText w:val="%8."/>
      <w:lvlJc w:val="left"/>
      <w:pPr>
        <w:ind w:left="6615" w:hanging="360"/>
      </w:pPr>
    </w:lvl>
    <w:lvl w:ilvl="8" w:tplc="04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091D4AFC"/>
    <w:multiLevelType w:val="hybridMultilevel"/>
    <w:tmpl w:val="BCA2093A"/>
    <w:lvl w:ilvl="0" w:tplc="5B2C0626">
      <w:start w:val="1"/>
      <w:numFmt w:val="decimal"/>
      <w:lvlText w:val="%1)"/>
      <w:lvlJc w:val="left"/>
      <w:pPr>
        <w:tabs>
          <w:tab w:val="num" w:pos="2190"/>
        </w:tabs>
        <w:ind w:left="2190" w:hanging="360"/>
      </w:pPr>
      <w:rPr>
        <w:color w:val="FF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B82055"/>
    <w:multiLevelType w:val="hybridMultilevel"/>
    <w:tmpl w:val="6672BB22"/>
    <w:lvl w:ilvl="0" w:tplc="E90049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4221798"/>
    <w:multiLevelType w:val="hybridMultilevel"/>
    <w:tmpl w:val="5D5AA41C"/>
    <w:lvl w:ilvl="0" w:tplc="73D426AE">
      <w:start w:val="1"/>
      <w:numFmt w:val="bullet"/>
      <w:lvlText w:val="-"/>
      <w:lvlJc w:val="left"/>
      <w:pPr>
        <w:ind w:left="83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6" w15:restartNumberingAfterBreak="0">
    <w:nsid w:val="1469426E"/>
    <w:multiLevelType w:val="hybridMultilevel"/>
    <w:tmpl w:val="FE189622"/>
    <w:lvl w:ilvl="0" w:tplc="F1F62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lang w:bidi="ar-DZ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C32A5"/>
    <w:multiLevelType w:val="hybridMultilevel"/>
    <w:tmpl w:val="499EC804"/>
    <w:lvl w:ilvl="0" w:tplc="CA92E23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93DFE"/>
    <w:multiLevelType w:val="hybridMultilevel"/>
    <w:tmpl w:val="6368019C"/>
    <w:lvl w:ilvl="0" w:tplc="94C010FE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232B64FC"/>
    <w:multiLevelType w:val="hybridMultilevel"/>
    <w:tmpl w:val="760AEF8A"/>
    <w:lvl w:ilvl="0" w:tplc="D4C65B4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71" w:hanging="360"/>
      </w:pPr>
    </w:lvl>
    <w:lvl w:ilvl="2" w:tplc="2000001B" w:tentative="1">
      <w:start w:val="1"/>
      <w:numFmt w:val="lowerRoman"/>
      <w:lvlText w:val="%3."/>
      <w:lvlJc w:val="right"/>
      <w:pPr>
        <w:ind w:left="1091" w:hanging="180"/>
      </w:pPr>
    </w:lvl>
    <w:lvl w:ilvl="3" w:tplc="2000000F" w:tentative="1">
      <w:start w:val="1"/>
      <w:numFmt w:val="decimal"/>
      <w:lvlText w:val="%4."/>
      <w:lvlJc w:val="left"/>
      <w:pPr>
        <w:ind w:left="1811" w:hanging="360"/>
      </w:pPr>
    </w:lvl>
    <w:lvl w:ilvl="4" w:tplc="20000019" w:tentative="1">
      <w:start w:val="1"/>
      <w:numFmt w:val="lowerLetter"/>
      <w:lvlText w:val="%5."/>
      <w:lvlJc w:val="left"/>
      <w:pPr>
        <w:ind w:left="2531" w:hanging="360"/>
      </w:pPr>
    </w:lvl>
    <w:lvl w:ilvl="5" w:tplc="2000001B" w:tentative="1">
      <w:start w:val="1"/>
      <w:numFmt w:val="lowerRoman"/>
      <w:lvlText w:val="%6."/>
      <w:lvlJc w:val="right"/>
      <w:pPr>
        <w:ind w:left="3251" w:hanging="180"/>
      </w:pPr>
    </w:lvl>
    <w:lvl w:ilvl="6" w:tplc="2000000F" w:tentative="1">
      <w:start w:val="1"/>
      <w:numFmt w:val="decimal"/>
      <w:lvlText w:val="%7."/>
      <w:lvlJc w:val="left"/>
      <w:pPr>
        <w:ind w:left="3971" w:hanging="360"/>
      </w:pPr>
    </w:lvl>
    <w:lvl w:ilvl="7" w:tplc="20000019" w:tentative="1">
      <w:start w:val="1"/>
      <w:numFmt w:val="lowerLetter"/>
      <w:lvlText w:val="%8."/>
      <w:lvlJc w:val="left"/>
      <w:pPr>
        <w:ind w:left="4691" w:hanging="360"/>
      </w:pPr>
    </w:lvl>
    <w:lvl w:ilvl="8" w:tplc="2000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4661722"/>
    <w:multiLevelType w:val="hybridMultilevel"/>
    <w:tmpl w:val="91C6FD86"/>
    <w:lvl w:ilvl="0" w:tplc="0DE43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0335D"/>
    <w:multiLevelType w:val="hybridMultilevel"/>
    <w:tmpl w:val="41CCAC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900CE"/>
    <w:multiLevelType w:val="hybridMultilevel"/>
    <w:tmpl w:val="A07C6256"/>
    <w:lvl w:ilvl="0" w:tplc="D51AF4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415B3B"/>
    <w:multiLevelType w:val="hybridMultilevel"/>
    <w:tmpl w:val="21B437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73FE7"/>
    <w:multiLevelType w:val="hybridMultilevel"/>
    <w:tmpl w:val="5640615A"/>
    <w:lvl w:ilvl="0" w:tplc="E92AAD42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2D665DBB"/>
    <w:multiLevelType w:val="hybridMultilevel"/>
    <w:tmpl w:val="B7748D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4434B"/>
    <w:multiLevelType w:val="hybridMultilevel"/>
    <w:tmpl w:val="A40CD968"/>
    <w:lvl w:ilvl="0" w:tplc="6A8E2426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954873"/>
    <w:multiLevelType w:val="hybridMultilevel"/>
    <w:tmpl w:val="547EF5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F53B0"/>
    <w:multiLevelType w:val="hybridMultilevel"/>
    <w:tmpl w:val="550E76D4"/>
    <w:lvl w:ilvl="0" w:tplc="672EC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444C8"/>
    <w:multiLevelType w:val="hybridMultilevel"/>
    <w:tmpl w:val="D1EE52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46665"/>
    <w:multiLevelType w:val="hybridMultilevel"/>
    <w:tmpl w:val="1054CA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81C76"/>
    <w:multiLevelType w:val="hybridMultilevel"/>
    <w:tmpl w:val="3670B7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81E77"/>
    <w:multiLevelType w:val="hybridMultilevel"/>
    <w:tmpl w:val="6246B2EC"/>
    <w:lvl w:ilvl="0" w:tplc="AF549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22FE5"/>
    <w:multiLevelType w:val="hybridMultilevel"/>
    <w:tmpl w:val="8D3A5E1A"/>
    <w:lvl w:ilvl="0" w:tplc="8A4029D8">
      <w:start w:val="1"/>
      <w:numFmt w:val="bullet"/>
      <w:lvlText w:val=""/>
      <w:lvlJc w:val="left"/>
      <w:pPr>
        <w:tabs>
          <w:tab w:val="num" w:pos="1228"/>
        </w:tabs>
        <w:ind w:left="1228" w:hanging="28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24" w15:restartNumberingAfterBreak="0">
    <w:nsid w:val="4FDE3610"/>
    <w:multiLevelType w:val="hybridMultilevel"/>
    <w:tmpl w:val="6E482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2740CE"/>
    <w:multiLevelType w:val="hybridMultilevel"/>
    <w:tmpl w:val="F856ACD4"/>
    <w:lvl w:ilvl="0" w:tplc="1BBC6A4A">
      <w:start w:val="1"/>
      <w:numFmt w:val="decimal"/>
      <w:lvlText w:val="%1."/>
      <w:lvlJc w:val="left"/>
      <w:pPr>
        <w:ind w:left="534" w:hanging="360"/>
      </w:pPr>
      <w:rPr>
        <w:rFonts w:cstheme="minorHAns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54" w:hanging="360"/>
      </w:pPr>
    </w:lvl>
    <w:lvl w:ilvl="2" w:tplc="040C001B" w:tentative="1">
      <w:start w:val="1"/>
      <w:numFmt w:val="lowerRoman"/>
      <w:lvlText w:val="%3."/>
      <w:lvlJc w:val="right"/>
      <w:pPr>
        <w:ind w:left="1974" w:hanging="180"/>
      </w:pPr>
    </w:lvl>
    <w:lvl w:ilvl="3" w:tplc="040C000F" w:tentative="1">
      <w:start w:val="1"/>
      <w:numFmt w:val="decimal"/>
      <w:lvlText w:val="%4."/>
      <w:lvlJc w:val="left"/>
      <w:pPr>
        <w:ind w:left="2694" w:hanging="360"/>
      </w:pPr>
    </w:lvl>
    <w:lvl w:ilvl="4" w:tplc="040C0019" w:tentative="1">
      <w:start w:val="1"/>
      <w:numFmt w:val="lowerLetter"/>
      <w:lvlText w:val="%5."/>
      <w:lvlJc w:val="left"/>
      <w:pPr>
        <w:ind w:left="3414" w:hanging="360"/>
      </w:pPr>
    </w:lvl>
    <w:lvl w:ilvl="5" w:tplc="040C001B" w:tentative="1">
      <w:start w:val="1"/>
      <w:numFmt w:val="lowerRoman"/>
      <w:lvlText w:val="%6."/>
      <w:lvlJc w:val="right"/>
      <w:pPr>
        <w:ind w:left="4134" w:hanging="180"/>
      </w:pPr>
    </w:lvl>
    <w:lvl w:ilvl="6" w:tplc="040C000F" w:tentative="1">
      <w:start w:val="1"/>
      <w:numFmt w:val="decimal"/>
      <w:lvlText w:val="%7."/>
      <w:lvlJc w:val="left"/>
      <w:pPr>
        <w:ind w:left="4854" w:hanging="360"/>
      </w:pPr>
    </w:lvl>
    <w:lvl w:ilvl="7" w:tplc="040C0019" w:tentative="1">
      <w:start w:val="1"/>
      <w:numFmt w:val="lowerLetter"/>
      <w:lvlText w:val="%8."/>
      <w:lvlJc w:val="left"/>
      <w:pPr>
        <w:ind w:left="5574" w:hanging="360"/>
      </w:pPr>
    </w:lvl>
    <w:lvl w:ilvl="8" w:tplc="040C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26" w15:restartNumberingAfterBreak="0">
    <w:nsid w:val="5DFE1116"/>
    <w:multiLevelType w:val="hybridMultilevel"/>
    <w:tmpl w:val="3426E8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4A4792"/>
    <w:multiLevelType w:val="hybridMultilevel"/>
    <w:tmpl w:val="497804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9D2B11"/>
    <w:multiLevelType w:val="hybridMultilevel"/>
    <w:tmpl w:val="046AD65E"/>
    <w:lvl w:ilvl="0" w:tplc="ED1AB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F07B64"/>
    <w:multiLevelType w:val="hybridMultilevel"/>
    <w:tmpl w:val="949CCB1C"/>
    <w:lvl w:ilvl="0" w:tplc="65F022A6">
      <w:start w:val="1"/>
      <w:numFmt w:val="decimal"/>
      <w:lvlText w:val="%1."/>
      <w:lvlJc w:val="left"/>
      <w:pPr>
        <w:ind w:left="720" w:hanging="360"/>
      </w:pPr>
      <w:rPr>
        <w:rFonts w:cs="Simplified Arabic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9F66B6"/>
    <w:multiLevelType w:val="hybridMultilevel"/>
    <w:tmpl w:val="B26C902E"/>
    <w:lvl w:ilvl="0" w:tplc="F1FAA648">
      <w:numFmt w:val="bullet"/>
      <w:lvlText w:val="-"/>
      <w:lvlJc w:val="left"/>
      <w:pPr>
        <w:ind w:left="780" w:hanging="360"/>
      </w:pPr>
      <w:rPr>
        <w:rFonts w:ascii="Simplified Arabic" w:eastAsiaTheme="minorHAnsi" w:hAnsi="Simplified Arabic" w:cs="Simplified Arabic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F764DA2"/>
    <w:multiLevelType w:val="hybridMultilevel"/>
    <w:tmpl w:val="A8985DE8"/>
    <w:lvl w:ilvl="0" w:tplc="5748C0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3380E62"/>
    <w:multiLevelType w:val="hybridMultilevel"/>
    <w:tmpl w:val="700E5B4A"/>
    <w:lvl w:ilvl="0" w:tplc="A6267A26">
      <w:start w:val="1"/>
      <w:numFmt w:val="decimal"/>
      <w:lvlText w:val="%1."/>
      <w:lvlJc w:val="left"/>
      <w:pPr>
        <w:ind w:left="96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3" w:hanging="360"/>
      </w:pPr>
    </w:lvl>
    <w:lvl w:ilvl="2" w:tplc="040C001B" w:tentative="1">
      <w:start w:val="1"/>
      <w:numFmt w:val="lowerRoman"/>
      <w:lvlText w:val="%3."/>
      <w:lvlJc w:val="right"/>
      <w:pPr>
        <w:ind w:left="2403" w:hanging="180"/>
      </w:pPr>
    </w:lvl>
    <w:lvl w:ilvl="3" w:tplc="040C000F" w:tentative="1">
      <w:start w:val="1"/>
      <w:numFmt w:val="decimal"/>
      <w:lvlText w:val="%4."/>
      <w:lvlJc w:val="left"/>
      <w:pPr>
        <w:ind w:left="3123" w:hanging="360"/>
      </w:pPr>
    </w:lvl>
    <w:lvl w:ilvl="4" w:tplc="040C0019" w:tentative="1">
      <w:start w:val="1"/>
      <w:numFmt w:val="lowerLetter"/>
      <w:lvlText w:val="%5."/>
      <w:lvlJc w:val="left"/>
      <w:pPr>
        <w:ind w:left="3843" w:hanging="360"/>
      </w:pPr>
    </w:lvl>
    <w:lvl w:ilvl="5" w:tplc="040C001B" w:tentative="1">
      <w:start w:val="1"/>
      <w:numFmt w:val="lowerRoman"/>
      <w:lvlText w:val="%6."/>
      <w:lvlJc w:val="right"/>
      <w:pPr>
        <w:ind w:left="4563" w:hanging="180"/>
      </w:pPr>
    </w:lvl>
    <w:lvl w:ilvl="6" w:tplc="040C000F" w:tentative="1">
      <w:start w:val="1"/>
      <w:numFmt w:val="decimal"/>
      <w:lvlText w:val="%7."/>
      <w:lvlJc w:val="left"/>
      <w:pPr>
        <w:ind w:left="5283" w:hanging="360"/>
      </w:pPr>
    </w:lvl>
    <w:lvl w:ilvl="7" w:tplc="040C0019" w:tentative="1">
      <w:start w:val="1"/>
      <w:numFmt w:val="lowerLetter"/>
      <w:lvlText w:val="%8."/>
      <w:lvlJc w:val="left"/>
      <w:pPr>
        <w:ind w:left="6003" w:hanging="360"/>
      </w:pPr>
    </w:lvl>
    <w:lvl w:ilvl="8" w:tplc="040C001B" w:tentative="1">
      <w:start w:val="1"/>
      <w:numFmt w:val="lowerRoman"/>
      <w:lvlText w:val="%9."/>
      <w:lvlJc w:val="right"/>
      <w:pPr>
        <w:ind w:left="6723" w:hanging="180"/>
      </w:pPr>
    </w:lvl>
  </w:abstractNum>
  <w:abstractNum w:abstractNumId="33" w15:restartNumberingAfterBreak="0">
    <w:nsid w:val="73A43D8F"/>
    <w:multiLevelType w:val="hybridMultilevel"/>
    <w:tmpl w:val="D930A9AE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</w:rPr>
    </w:lvl>
    <w:lvl w:ilvl="1" w:tplc="F848A1BC">
      <w:start w:val="1"/>
      <w:numFmt w:val="bullet"/>
      <w:lvlText w:val=""/>
      <w:lvlJc w:val="left"/>
      <w:pPr>
        <w:tabs>
          <w:tab w:val="num" w:pos="1343"/>
        </w:tabs>
        <w:ind w:left="1343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34" w15:restartNumberingAfterBreak="0">
    <w:nsid w:val="7C661813"/>
    <w:multiLevelType w:val="hybridMultilevel"/>
    <w:tmpl w:val="861C7BC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F848A1BC">
      <w:start w:val="1"/>
      <w:numFmt w:val="bullet"/>
      <w:lvlText w:val=""/>
      <w:lvlJc w:val="left"/>
      <w:pPr>
        <w:tabs>
          <w:tab w:val="num" w:pos="2060"/>
        </w:tabs>
        <w:ind w:left="2060" w:hanging="17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7E677DDA"/>
    <w:multiLevelType w:val="hybridMultilevel"/>
    <w:tmpl w:val="8A209078"/>
    <w:lvl w:ilvl="0" w:tplc="0380C016">
      <w:start w:val="1"/>
      <w:numFmt w:val="decimal"/>
      <w:lvlText w:val="%1."/>
      <w:lvlJc w:val="left"/>
      <w:pPr>
        <w:ind w:left="-349" w:hanging="360"/>
      </w:pPr>
      <w:rPr>
        <w:rFonts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371" w:hanging="360"/>
      </w:pPr>
    </w:lvl>
    <w:lvl w:ilvl="2" w:tplc="2000001B" w:tentative="1">
      <w:start w:val="1"/>
      <w:numFmt w:val="lowerRoman"/>
      <w:lvlText w:val="%3."/>
      <w:lvlJc w:val="right"/>
      <w:pPr>
        <w:ind w:left="1091" w:hanging="180"/>
      </w:pPr>
    </w:lvl>
    <w:lvl w:ilvl="3" w:tplc="2000000F" w:tentative="1">
      <w:start w:val="1"/>
      <w:numFmt w:val="decimal"/>
      <w:lvlText w:val="%4."/>
      <w:lvlJc w:val="left"/>
      <w:pPr>
        <w:ind w:left="1811" w:hanging="360"/>
      </w:pPr>
    </w:lvl>
    <w:lvl w:ilvl="4" w:tplc="20000019" w:tentative="1">
      <w:start w:val="1"/>
      <w:numFmt w:val="lowerLetter"/>
      <w:lvlText w:val="%5."/>
      <w:lvlJc w:val="left"/>
      <w:pPr>
        <w:ind w:left="2531" w:hanging="360"/>
      </w:pPr>
    </w:lvl>
    <w:lvl w:ilvl="5" w:tplc="2000001B" w:tentative="1">
      <w:start w:val="1"/>
      <w:numFmt w:val="lowerRoman"/>
      <w:lvlText w:val="%6."/>
      <w:lvlJc w:val="right"/>
      <w:pPr>
        <w:ind w:left="3251" w:hanging="180"/>
      </w:pPr>
    </w:lvl>
    <w:lvl w:ilvl="6" w:tplc="2000000F" w:tentative="1">
      <w:start w:val="1"/>
      <w:numFmt w:val="decimal"/>
      <w:lvlText w:val="%7."/>
      <w:lvlJc w:val="left"/>
      <w:pPr>
        <w:ind w:left="3971" w:hanging="360"/>
      </w:pPr>
    </w:lvl>
    <w:lvl w:ilvl="7" w:tplc="20000019" w:tentative="1">
      <w:start w:val="1"/>
      <w:numFmt w:val="lowerLetter"/>
      <w:lvlText w:val="%8."/>
      <w:lvlJc w:val="left"/>
      <w:pPr>
        <w:ind w:left="4691" w:hanging="360"/>
      </w:pPr>
    </w:lvl>
    <w:lvl w:ilvl="8" w:tplc="2000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666709200">
    <w:abstractNumId w:val="8"/>
  </w:num>
  <w:num w:numId="2" w16cid:durableId="1141120483">
    <w:abstractNumId w:val="22"/>
  </w:num>
  <w:num w:numId="3" w16cid:durableId="191651781">
    <w:abstractNumId w:val="24"/>
  </w:num>
  <w:num w:numId="4" w16cid:durableId="164789729">
    <w:abstractNumId w:val="2"/>
  </w:num>
  <w:num w:numId="5" w16cid:durableId="1945653941">
    <w:abstractNumId w:val="33"/>
  </w:num>
  <w:num w:numId="6" w16cid:durableId="1763722543">
    <w:abstractNumId w:val="6"/>
  </w:num>
  <w:num w:numId="7" w16cid:durableId="527987320">
    <w:abstractNumId w:val="10"/>
  </w:num>
  <w:num w:numId="8" w16cid:durableId="1856571159">
    <w:abstractNumId w:val="1"/>
  </w:num>
  <w:num w:numId="9" w16cid:durableId="169099407">
    <w:abstractNumId w:val="7"/>
  </w:num>
  <w:num w:numId="10" w16cid:durableId="554123494">
    <w:abstractNumId w:val="15"/>
  </w:num>
  <w:num w:numId="11" w16cid:durableId="496271077">
    <w:abstractNumId w:val="18"/>
  </w:num>
  <w:num w:numId="12" w16cid:durableId="604115487">
    <w:abstractNumId w:val="14"/>
  </w:num>
  <w:num w:numId="13" w16cid:durableId="1780636938">
    <w:abstractNumId w:val="34"/>
  </w:num>
  <w:num w:numId="14" w16cid:durableId="808398385">
    <w:abstractNumId w:val="27"/>
  </w:num>
  <w:num w:numId="15" w16cid:durableId="1156267319">
    <w:abstractNumId w:val="0"/>
  </w:num>
  <w:num w:numId="16" w16cid:durableId="842285163">
    <w:abstractNumId w:val="20"/>
  </w:num>
  <w:num w:numId="17" w16cid:durableId="335621513">
    <w:abstractNumId w:val="25"/>
  </w:num>
  <w:num w:numId="18" w16cid:durableId="646740298">
    <w:abstractNumId w:val="29"/>
  </w:num>
  <w:num w:numId="19" w16cid:durableId="510874479">
    <w:abstractNumId w:val="12"/>
  </w:num>
  <w:num w:numId="20" w16cid:durableId="1650859160">
    <w:abstractNumId w:val="3"/>
  </w:num>
  <w:num w:numId="21" w16cid:durableId="1608463720">
    <w:abstractNumId w:val="31"/>
  </w:num>
  <w:num w:numId="22" w16cid:durableId="2074740956">
    <w:abstractNumId w:val="16"/>
  </w:num>
  <w:num w:numId="23" w16cid:durableId="454101094">
    <w:abstractNumId w:val="30"/>
  </w:num>
  <w:num w:numId="24" w16cid:durableId="547448399">
    <w:abstractNumId w:val="11"/>
  </w:num>
  <w:num w:numId="25" w16cid:durableId="1925411606">
    <w:abstractNumId w:val="19"/>
  </w:num>
  <w:num w:numId="26" w16cid:durableId="1804614852">
    <w:abstractNumId w:val="4"/>
  </w:num>
  <w:num w:numId="27" w16cid:durableId="898244970">
    <w:abstractNumId w:val="23"/>
  </w:num>
  <w:num w:numId="28" w16cid:durableId="1538466244">
    <w:abstractNumId w:val="26"/>
  </w:num>
  <w:num w:numId="29" w16cid:durableId="1775587470">
    <w:abstractNumId w:val="13"/>
  </w:num>
  <w:num w:numId="30" w16cid:durableId="648175989">
    <w:abstractNumId w:val="35"/>
  </w:num>
  <w:num w:numId="31" w16cid:durableId="614292670">
    <w:abstractNumId w:val="5"/>
  </w:num>
  <w:num w:numId="32" w16cid:durableId="84763848">
    <w:abstractNumId w:val="17"/>
  </w:num>
  <w:num w:numId="33" w16cid:durableId="394814947">
    <w:abstractNumId w:val="28"/>
  </w:num>
  <w:num w:numId="34" w16cid:durableId="1499540774">
    <w:abstractNumId w:val="32"/>
  </w:num>
  <w:num w:numId="35" w16cid:durableId="187837174">
    <w:abstractNumId w:val="9"/>
  </w:num>
  <w:num w:numId="36" w16cid:durableId="14409557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B2"/>
    <w:rsid w:val="00001CE9"/>
    <w:rsid w:val="0003555B"/>
    <w:rsid w:val="0005485F"/>
    <w:rsid w:val="00080A18"/>
    <w:rsid w:val="000869A9"/>
    <w:rsid w:val="00105C42"/>
    <w:rsid w:val="001101A3"/>
    <w:rsid w:val="001159FD"/>
    <w:rsid w:val="0012061E"/>
    <w:rsid w:val="0015586E"/>
    <w:rsid w:val="001D0AFA"/>
    <w:rsid w:val="001D3950"/>
    <w:rsid w:val="00205C59"/>
    <w:rsid w:val="002250DD"/>
    <w:rsid w:val="002915CE"/>
    <w:rsid w:val="002E718A"/>
    <w:rsid w:val="0033678C"/>
    <w:rsid w:val="00336D67"/>
    <w:rsid w:val="00347F55"/>
    <w:rsid w:val="003502F1"/>
    <w:rsid w:val="003F16B6"/>
    <w:rsid w:val="0042346F"/>
    <w:rsid w:val="0042747E"/>
    <w:rsid w:val="004662B6"/>
    <w:rsid w:val="0046792D"/>
    <w:rsid w:val="00512A3B"/>
    <w:rsid w:val="00530EB2"/>
    <w:rsid w:val="00533FEA"/>
    <w:rsid w:val="00544856"/>
    <w:rsid w:val="00560BBD"/>
    <w:rsid w:val="005B3FF7"/>
    <w:rsid w:val="005C4A30"/>
    <w:rsid w:val="005E168D"/>
    <w:rsid w:val="005E3344"/>
    <w:rsid w:val="00635BC3"/>
    <w:rsid w:val="006B3E74"/>
    <w:rsid w:val="006E69AC"/>
    <w:rsid w:val="006F5DCB"/>
    <w:rsid w:val="0072668B"/>
    <w:rsid w:val="00755A9E"/>
    <w:rsid w:val="00792B9B"/>
    <w:rsid w:val="008064A2"/>
    <w:rsid w:val="00812CC5"/>
    <w:rsid w:val="00812F94"/>
    <w:rsid w:val="00815408"/>
    <w:rsid w:val="008251D7"/>
    <w:rsid w:val="00834B18"/>
    <w:rsid w:val="00837ED6"/>
    <w:rsid w:val="00847BBD"/>
    <w:rsid w:val="00847C30"/>
    <w:rsid w:val="00872308"/>
    <w:rsid w:val="00873428"/>
    <w:rsid w:val="00876C9D"/>
    <w:rsid w:val="008811AD"/>
    <w:rsid w:val="008F3252"/>
    <w:rsid w:val="0092045B"/>
    <w:rsid w:val="00923F49"/>
    <w:rsid w:val="0096214E"/>
    <w:rsid w:val="0096658C"/>
    <w:rsid w:val="009D5241"/>
    <w:rsid w:val="009E0FE3"/>
    <w:rsid w:val="00A704EB"/>
    <w:rsid w:val="00AB5EF1"/>
    <w:rsid w:val="00AC457A"/>
    <w:rsid w:val="00AC4AAE"/>
    <w:rsid w:val="00AC74A8"/>
    <w:rsid w:val="00B25EBE"/>
    <w:rsid w:val="00BA06E4"/>
    <w:rsid w:val="00BC1043"/>
    <w:rsid w:val="00BE6698"/>
    <w:rsid w:val="00C21A5E"/>
    <w:rsid w:val="00C2649B"/>
    <w:rsid w:val="00C419C2"/>
    <w:rsid w:val="00C448DD"/>
    <w:rsid w:val="00C81718"/>
    <w:rsid w:val="00CA3C1E"/>
    <w:rsid w:val="00CA4226"/>
    <w:rsid w:val="00D02E65"/>
    <w:rsid w:val="00D07158"/>
    <w:rsid w:val="00D60CA1"/>
    <w:rsid w:val="00D90E13"/>
    <w:rsid w:val="00D935F4"/>
    <w:rsid w:val="00DB6768"/>
    <w:rsid w:val="00DF3C71"/>
    <w:rsid w:val="00DF3EAF"/>
    <w:rsid w:val="00E60A10"/>
    <w:rsid w:val="00EA6A8F"/>
    <w:rsid w:val="00EC70C0"/>
    <w:rsid w:val="00F4222D"/>
    <w:rsid w:val="00F443AD"/>
    <w:rsid w:val="00FA4545"/>
    <w:rsid w:val="00FB5A89"/>
    <w:rsid w:val="00F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4904"/>
  <w15:docId w15:val="{54147B2D-A635-4080-9D7A-4A3F3423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60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A704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4E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rsid w:val="00872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image" Target="media/image137.wmf"/><Relationship Id="rId303" Type="http://schemas.openxmlformats.org/officeDocument/2006/relationships/image" Target="media/image139.wmf"/><Relationship Id="rId21" Type="http://schemas.openxmlformats.org/officeDocument/2006/relationships/image" Target="media/image10.wmf"/><Relationship Id="rId42" Type="http://schemas.openxmlformats.org/officeDocument/2006/relationships/oleObject" Target="embeddings/oleObject20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1.bin"/><Relationship Id="rId324" Type="http://schemas.openxmlformats.org/officeDocument/2006/relationships/oleObject" Target="embeddings/oleObject172.bin"/><Relationship Id="rId170" Type="http://schemas.openxmlformats.org/officeDocument/2006/relationships/oleObject" Target="embeddings/oleObject87.bin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26" Type="http://schemas.openxmlformats.org/officeDocument/2006/relationships/oleObject" Target="embeddings/oleObject117.bin"/><Relationship Id="rId247" Type="http://schemas.openxmlformats.org/officeDocument/2006/relationships/oleObject" Target="embeddings/oleObject129.bin"/><Relationship Id="rId107" Type="http://schemas.openxmlformats.org/officeDocument/2006/relationships/oleObject" Target="embeddings/oleObject54.bin"/><Relationship Id="rId268" Type="http://schemas.openxmlformats.org/officeDocument/2006/relationships/oleObject" Target="embeddings/oleObject140.bin"/><Relationship Id="rId289" Type="http://schemas.openxmlformats.org/officeDocument/2006/relationships/image" Target="media/image132.wmf"/><Relationship Id="rId11" Type="http://schemas.openxmlformats.org/officeDocument/2006/relationships/image" Target="media/image5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6.bin"/><Relationship Id="rId314" Type="http://schemas.openxmlformats.org/officeDocument/2006/relationships/oleObject" Target="embeddings/oleObject167.bin"/><Relationship Id="rId335" Type="http://schemas.openxmlformats.org/officeDocument/2006/relationships/theme" Target="theme/theme1.xml"/><Relationship Id="rId5" Type="http://schemas.openxmlformats.org/officeDocument/2006/relationships/image" Target="media/image1.png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93.bin"/><Relationship Id="rId216" Type="http://schemas.openxmlformats.org/officeDocument/2006/relationships/oleObject" Target="embeddings/oleObject112.bin"/><Relationship Id="rId237" Type="http://schemas.openxmlformats.org/officeDocument/2006/relationships/oleObject" Target="embeddings/oleObject123.bin"/><Relationship Id="rId258" Type="http://schemas.openxmlformats.org/officeDocument/2006/relationships/oleObject" Target="embeddings/oleObject135.bin"/><Relationship Id="rId279" Type="http://schemas.openxmlformats.org/officeDocument/2006/relationships/oleObject" Target="embeddings/oleObject147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png"/><Relationship Id="rId64" Type="http://schemas.openxmlformats.org/officeDocument/2006/relationships/oleObject" Target="embeddings/oleObject30.bin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290" Type="http://schemas.openxmlformats.org/officeDocument/2006/relationships/oleObject" Target="embeddings/oleObject154.bin"/><Relationship Id="rId304" Type="http://schemas.openxmlformats.org/officeDocument/2006/relationships/oleObject" Target="embeddings/oleObject161.bin"/><Relationship Id="rId325" Type="http://schemas.openxmlformats.org/officeDocument/2006/relationships/image" Target="media/image149.wmf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71" Type="http://schemas.openxmlformats.org/officeDocument/2006/relationships/image" Target="media/image80.wmf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27" Type="http://schemas.openxmlformats.org/officeDocument/2006/relationships/image" Target="media/image106.wmf"/><Relationship Id="rId248" Type="http://schemas.openxmlformats.org/officeDocument/2006/relationships/oleObject" Target="embeddings/oleObject130.bin"/><Relationship Id="rId269" Type="http://schemas.openxmlformats.org/officeDocument/2006/relationships/image" Target="media/image125.wmf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5.bin"/><Relationship Id="rId280" Type="http://schemas.openxmlformats.org/officeDocument/2006/relationships/image" Target="media/image129.wmf"/><Relationship Id="rId315" Type="http://schemas.openxmlformats.org/officeDocument/2006/relationships/image" Target="media/image144.wmf"/><Relationship Id="rId54" Type="http://schemas.openxmlformats.org/officeDocument/2006/relationships/image" Target="media/image26.wmf"/><Relationship Id="rId75" Type="http://schemas.openxmlformats.org/officeDocument/2006/relationships/image" Target="media/image36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1.bin"/><Relationship Id="rId161" Type="http://schemas.openxmlformats.org/officeDocument/2006/relationships/oleObject" Target="embeddings/oleObject82.bin"/><Relationship Id="rId182" Type="http://schemas.openxmlformats.org/officeDocument/2006/relationships/image" Target="media/image85.wmf"/><Relationship Id="rId217" Type="http://schemas.openxmlformats.org/officeDocument/2006/relationships/image" Target="media/image101.wmf"/><Relationship Id="rId6" Type="http://schemas.openxmlformats.org/officeDocument/2006/relationships/image" Target="media/image2.png"/><Relationship Id="rId238" Type="http://schemas.openxmlformats.org/officeDocument/2006/relationships/image" Target="media/image111.wmf"/><Relationship Id="rId259" Type="http://schemas.openxmlformats.org/officeDocument/2006/relationships/image" Target="media/image120.wmf"/><Relationship Id="rId23" Type="http://schemas.openxmlformats.org/officeDocument/2006/relationships/image" Target="media/image11.wmf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41.bin"/><Relationship Id="rId291" Type="http://schemas.openxmlformats.org/officeDocument/2006/relationships/image" Target="media/image133.wmf"/><Relationship Id="rId305" Type="http://schemas.openxmlformats.org/officeDocument/2006/relationships/oleObject" Target="embeddings/oleObject162.bin"/><Relationship Id="rId326" Type="http://schemas.openxmlformats.org/officeDocument/2006/relationships/oleObject" Target="embeddings/oleObject173.bin"/><Relationship Id="rId44" Type="http://schemas.openxmlformats.org/officeDocument/2006/relationships/image" Target="media/image20.png"/><Relationship Id="rId65" Type="http://schemas.openxmlformats.org/officeDocument/2006/relationships/image" Target="media/image31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6.bin"/><Relationship Id="rId151" Type="http://schemas.openxmlformats.org/officeDocument/2006/relationships/oleObject" Target="embeddings/oleObject77.bin"/><Relationship Id="rId172" Type="http://schemas.openxmlformats.org/officeDocument/2006/relationships/oleObject" Target="embeddings/oleObject88.bin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228" Type="http://schemas.openxmlformats.org/officeDocument/2006/relationships/oleObject" Target="embeddings/oleObject118.bin"/><Relationship Id="rId249" Type="http://schemas.openxmlformats.org/officeDocument/2006/relationships/image" Target="media/image115.wmf"/><Relationship Id="rId13" Type="http://schemas.openxmlformats.org/officeDocument/2006/relationships/image" Target="media/image6.wmf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36.bin"/><Relationship Id="rId281" Type="http://schemas.openxmlformats.org/officeDocument/2006/relationships/oleObject" Target="embeddings/oleObject148.bin"/><Relationship Id="rId316" Type="http://schemas.openxmlformats.org/officeDocument/2006/relationships/oleObject" Target="embeddings/oleObject168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20" Type="http://schemas.openxmlformats.org/officeDocument/2006/relationships/image" Target="media/image56.wmf"/><Relationship Id="rId141" Type="http://schemas.openxmlformats.org/officeDocument/2006/relationships/image" Target="media/image66.wmf"/><Relationship Id="rId7" Type="http://schemas.openxmlformats.org/officeDocument/2006/relationships/image" Target="media/image3.wmf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4.bin"/><Relationship Id="rId218" Type="http://schemas.openxmlformats.org/officeDocument/2006/relationships/oleObject" Target="embeddings/oleObject113.bin"/><Relationship Id="rId239" Type="http://schemas.openxmlformats.org/officeDocument/2006/relationships/oleObject" Target="embeddings/oleObject124.bin"/><Relationship Id="rId250" Type="http://schemas.openxmlformats.org/officeDocument/2006/relationships/oleObject" Target="embeddings/oleObject131.bin"/><Relationship Id="rId271" Type="http://schemas.openxmlformats.org/officeDocument/2006/relationships/image" Target="media/image126.wmf"/><Relationship Id="rId292" Type="http://schemas.openxmlformats.org/officeDocument/2006/relationships/oleObject" Target="embeddings/oleObject155.bin"/><Relationship Id="rId306" Type="http://schemas.openxmlformats.org/officeDocument/2006/relationships/oleObject" Target="embeddings/oleObject163.bin"/><Relationship Id="rId24" Type="http://schemas.openxmlformats.org/officeDocument/2006/relationships/oleObject" Target="embeddings/oleObject9.bin"/><Relationship Id="rId45" Type="http://schemas.openxmlformats.org/officeDocument/2006/relationships/image" Target="media/image21.png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31" Type="http://schemas.openxmlformats.org/officeDocument/2006/relationships/image" Target="media/image61.wmf"/><Relationship Id="rId327" Type="http://schemas.openxmlformats.org/officeDocument/2006/relationships/image" Target="media/image150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9.bin"/><Relationship Id="rId194" Type="http://schemas.openxmlformats.org/officeDocument/2006/relationships/image" Target="media/image91.wmf"/><Relationship Id="rId208" Type="http://schemas.openxmlformats.org/officeDocument/2006/relationships/oleObject" Target="embeddings/oleObject107.bin"/><Relationship Id="rId229" Type="http://schemas.openxmlformats.org/officeDocument/2006/relationships/image" Target="media/image107.wmf"/><Relationship Id="rId240" Type="http://schemas.openxmlformats.org/officeDocument/2006/relationships/image" Target="media/image112.wmf"/><Relationship Id="rId261" Type="http://schemas.openxmlformats.org/officeDocument/2006/relationships/image" Target="media/image121.wmf"/><Relationship Id="rId14" Type="http://schemas.openxmlformats.org/officeDocument/2006/relationships/oleObject" Target="embeddings/oleObject4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282" Type="http://schemas.openxmlformats.org/officeDocument/2006/relationships/image" Target="media/image130.wmf"/><Relationship Id="rId317" Type="http://schemas.openxmlformats.org/officeDocument/2006/relationships/image" Target="media/image14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6.wmf"/><Relationship Id="rId184" Type="http://schemas.openxmlformats.org/officeDocument/2006/relationships/image" Target="media/image86.wmf"/><Relationship Id="rId189" Type="http://schemas.openxmlformats.org/officeDocument/2006/relationships/oleObject" Target="embeddings/oleObject97.bin"/><Relationship Id="rId219" Type="http://schemas.openxmlformats.org/officeDocument/2006/relationships/image" Target="media/image102.wmf"/><Relationship Id="rId3" Type="http://schemas.openxmlformats.org/officeDocument/2006/relationships/settings" Target="settings.xml"/><Relationship Id="rId214" Type="http://schemas.openxmlformats.org/officeDocument/2006/relationships/oleObject" Target="embeddings/oleObject111.bin"/><Relationship Id="rId230" Type="http://schemas.openxmlformats.org/officeDocument/2006/relationships/oleObject" Target="embeddings/oleObject119.bin"/><Relationship Id="rId235" Type="http://schemas.openxmlformats.org/officeDocument/2006/relationships/oleObject" Target="embeddings/oleObject122.bin"/><Relationship Id="rId251" Type="http://schemas.openxmlformats.org/officeDocument/2006/relationships/image" Target="media/image116.wmf"/><Relationship Id="rId256" Type="http://schemas.openxmlformats.org/officeDocument/2006/relationships/oleObject" Target="embeddings/oleObject134.bin"/><Relationship Id="rId277" Type="http://schemas.openxmlformats.org/officeDocument/2006/relationships/oleObject" Target="embeddings/oleObject145.bin"/><Relationship Id="rId298" Type="http://schemas.openxmlformats.org/officeDocument/2006/relationships/oleObject" Target="embeddings/oleObject158.bin"/><Relationship Id="rId25" Type="http://schemas.openxmlformats.org/officeDocument/2006/relationships/image" Target="media/image12.wmf"/><Relationship Id="rId46" Type="http://schemas.openxmlformats.org/officeDocument/2006/relationships/image" Target="media/image22.wmf"/><Relationship Id="rId67" Type="http://schemas.openxmlformats.org/officeDocument/2006/relationships/image" Target="media/image32.wmf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image" Target="media/image74.wmf"/><Relationship Id="rId272" Type="http://schemas.openxmlformats.org/officeDocument/2006/relationships/oleObject" Target="embeddings/oleObject142.bin"/><Relationship Id="rId293" Type="http://schemas.openxmlformats.org/officeDocument/2006/relationships/image" Target="media/image134.wmf"/><Relationship Id="rId302" Type="http://schemas.openxmlformats.org/officeDocument/2006/relationships/oleObject" Target="embeddings/oleObject160.bin"/><Relationship Id="rId307" Type="http://schemas.openxmlformats.org/officeDocument/2006/relationships/image" Target="media/image140.wmf"/><Relationship Id="rId323" Type="http://schemas.openxmlformats.org/officeDocument/2006/relationships/image" Target="media/image148.wmf"/><Relationship Id="rId328" Type="http://schemas.openxmlformats.org/officeDocument/2006/relationships/oleObject" Target="embeddings/oleObject17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8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92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8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0" Type="http://schemas.openxmlformats.org/officeDocument/2006/relationships/oleObject" Target="embeddings/oleObject114.bin"/><Relationship Id="rId225" Type="http://schemas.openxmlformats.org/officeDocument/2006/relationships/image" Target="media/image105.wmf"/><Relationship Id="rId241" Type="http://schemas.openxmlformats.org/officeDocument/2006/relationships/oleObject" Target="embeddings/oleObject125.bin"/><Relationship Id="rId246" Type="http://schemas.openxmlformats.org/officeDocument/2006/relationships/oleObject" Target="embeddings/oleObject128.bin"/><Relationship Id="rId267" Type="http://schemas.openxmlformats.org/officeDocument/2006/relationships/image" Target="media/image124.wmf"/><Relationship Id="rId288" Type="http://schemas.openxmlformats.org/officeDocument/2006/relationships/oleObject" Target="embeddings/oleObject153.bin"/><Relationship Id="rId15" Type="http://schemas.openxmlformats.org/officeDocument/2006/relationships/image" Target="media/image7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4.bin"/><Relationship Id="rId262" Type="http://schemas.openxmlformats.org/officeDocument/2006/relationships/oleObject" Target="embeddings/oleObject137.bin"/><Relationship Id="rId283" Type="http://schemas.openxmlformats.org/officeDocument/2006/relationships/oleObject" Target="embeddings/oleObject149.bin"/><Relationship Id="rId313" Type="http://schemas.openxmlformats.org/officeDocument/2006/relationships/image" Target="media/image143.wmf"/><Relationship Id="rId318" Type="http://schemas.openxmlformats.org/officeDocument/2006/relationships/oleObject" Target="embeddings/oleObject169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51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4.bin"/><Relationship Id="rId169" Type="http://schemas.openxmlformats.org/officeDocument/2006/relationships/image" Target="media/image79.wmf"/><Relationship Id="rId185" Type="http://schemas.openxmlformats.org/officeDocument/2006/relationships/oleObject" Target="embeddings/oleObject95.bin"/><Relationship Id="rId33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80" Type="http://schemas.openxmlformats.org/officeDocument/2006/relationships/image" Target="media/image84.wmf"/><Relationship Id="rId210" Type="http://schemas.openxmlformats.org/officeDocument/2006/relationships/oleObject" Target="embeddings/oleObject109.bin"/><Relationship Id="rId215" Type="http://schemas.openxmlformats.org/officeDocument/2006/relationships/image" Target="media/image100.wmf"/><Relationship Id="rId236" Type="http://schemas.openxmlformats.org/officeDocument/2006/relationships/image" Target="media/image110.wmf"/><Relationship Id="rId257" Type="http://schemas.openxmlformats.org/officeDocument/2006/relationships/image" Target="media/image119.wmf"/><Relationship Id="rId278" Type="http://schemas.openxmlformats.org/officeDocument/2006/relationships/oleObject" Target="embeddings/oleObject146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0.bin"/><Relationship Id="rId252" Type="http://schemas.openxmlformats.org/officeDocument/2006/relationships/oleObject" Target="embeddings/oleObject132.bin"/><Relationship Id="rId273" Type="http://schemas.openxmlformats.org/officeDocument/2006/relationships/image" Target="media/image127.wmf"/><Relationship Id="rId294" Type="http://schemas.openxmlformats.org/officeDocument/2006/relationships/oleObject" Target="embeddings/oleObject156.bin"/><Relationship Id="rId308" Type="http://schemas.openxmlformats.org/officeDocument/2006/relationships/oleObject" Target="embeddings/oleObject164.bin"/><Relationship Id="rId329" Type="http://schemas.openxmlformats.org/officeDocument/2006/relationships/image" Target="media/image15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90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3.wmf"/><Relationship Id="rId242" Type="http://schemas.openxmlformats.org/officeDocument/2006/relationships/image" Target="media/image113.wmf"/><Relationship Id="rId263" Type="http://schemas.openxmlformats.org/officeDocument/2006/relationships/image" Target="media/image122.wmf"/><Relationship Id="rId284" Type="http://schemas.openxmlformats.org/officeDocument/2006/relationships/image" Target="media/image131.wmf"/><Relationship Id="rId319" Type="http://schemas.openxmlformats.org/officeDocument/2006/relationships/image" Target="media/image146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image" Target="media/image37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7.wmf"/><Relationship Id="rId330" Type="http://schemas.openxmlformats.org/officeDocument/2006/relationships/oleObject" Target="embeddings/oleObject175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7.wmf"/><Relationship Id="rId186" Type="http://schemas.openxmlformats.org/officeDocument/2006/relationships/image" Target="media/image87.wmf"/><Relationship Id="rId211" Type="http://schemas.openxmlformats.org/officeDocument/2006/relationships/image" Target="media/image98.wmf"/><Relationship Id="rId232" Type="http://schemas.openxmlformats.org/officeDocument/2006/relationships/image" Target="media/image108.wmf"/><Relationship Id="rId253" Type="http://schemas.openxmlformats.org/officeDocument/2006/relationships/image" Target="media/image117.wmf"/><Relationship Id="rId274" Type="http://schemas.openxmlformats.org/officeDocument/2006/relationships/oleObject" Target="embeddings/oleObject143.bin"/><Relationship Id="rId295" Type="http://schemas.openxmlformats.org/officeDocument/2006/relationships/image" Target="media/image135.wmf"/><Relationship Id="rId309" Type="http://schemas.openxmlformats.org/officeDocument/2006/relationships/image" Target="media/image141.wmf"/><Relationship Id="rId27" Type="http://schemas.openxmlformats.org/officeDocument/2006/relationships/image" Target="media/image13.wmf"/><Relationship Id="rId48" Type="http://schemas.openxmlformats.org/officeDocument/2006/relationships/image" Target="media/image23.wmf"/><Relationship Id="rId69" Type="http://schemas.openxmlformats.org/officeDocument/2006/relationships/image" Target="media/image33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Relationship Id="rId320" Type="http://schemas.openxmlformats.org/officeDocument/2006/relationships/oleObject" Target="embeddings/oleObject170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9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5.bin"/><Relationship Id="rId243" Type="http://schemas.openxmlformats.org/officeDocument/2006/relationships/oleObject" Target="embeddings/oleObject126.bin"/><Relationship Id="rId264" Type="http://schemas.openxmlformats.org/officeDocument/2006/relationships/oleObject" Target="embeddings/oleObject138.bin"/><Relationship Id="rId285" Type="http://schemas.openxmlformats.org/officeDocument/2006/relationships/oleObject" Target="embeddings/oleObject150.bin"/><Relationship Id="rId17" Type="http://schemas.openxmlformats.org/officeDocument/2006/relationships/image" Target="media/image8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2.bin"/><Relationship Id="rId124" Type="http://schemas.openxmlformats.org/officeDocument/2006/relationships/image" Target="media/image58.wmf"/><Relationship Id="rId310" Type="http://schemas.openxmlformats.org/officeDocument/2006/relationships/oleObject" Target="embeddings/oleObject165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85.bin"/><Relationship Id="rId187" Type="http://schemas.openxmlformats.org/officeDocument/2006/relationships/oleObject" Target="embeddings/oleObject96.bin"/><Relationship Id="rId331" Type="http://schemas.openxmlformats.org/officeDocument/2006/relationships/oleObject" Target="embeddings/oleObject176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0.bin"/><Relationship Id="rId233" Type="http://schemas.openxmlformats.org/officeDocument/2006/relationships/oleObject" Target="embeddings/oleObject121.bin"/><Relationship Id="rId254" Type="http://schemas.openxmlformats.org/officeDocument/2006/relationships/oleObject" Target="embeddings/oleObject133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75" Type="http://schemas.openxmlformats.org/officeDocument/2006/relationships/image" Target="media/image128.wmf"/><Relationship Id="rId296" Type="http://schemas.openxmlformats.org/officeDocument/2006/relationships/oleObject" Target="embeddings/oleObject157.bin"/><Relationship Id="rId300" Type="http://schemas.openxmlformats.org/officeDocument/2006/relationships/oleObject" Target="embeddings/oleObject159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8.wmf"/><Relationship Id="rId135" Type="http://schemas.openxmlformats.org/officeDocument/2006/relationships/image" Target="media/image63.wmf"/><Relationship Id="rId156" Type="http://schemas.openxmlformats.org/officeDocument/2006/relationships/image" Target="media/image73.wmf"/><Relationship Id="rId177" Type="http://schemas.openxmlformats.org/officeDocument/2006/relationships/oleObject" Target="embeddings/oleObject91.bin"/><Relationship Id="rId198" Type="http://schemas.openxmlformats.org/officeDocument/2006/relationships/image" Target="media/image93.wmf"/><Relationship Id="rId321" Type="http://schemas.openxmlformats.org/officeDocument/2006/relationships/image" Target="media/image147.wmf"/><Relationship Id="rId202" Type="http://schemas.openxmlformats.org/officeDocument/2006/relationships/image" Target="media/image95.wmf"/><Relationship Id="rId223" Type="http://schemas.openxmlformats.org/officeDocument/2006/relationships/image" Target="media/image104.wmf"/><Relationship Id="rId244" Type="http://schemas.openxmlformats.org/officeDocument/2006/relationships/image" Target="media/image11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265" Type="http://schemas.openxmlformats.org/officeDocument/2006/relationships/image" Target="media/image123.wmf"/><Relationship Id="rId286" Type="http://schemas.openxmlformats.org/officeDocument/2006/relationships/oleObject" Target="embeddings/oleObject151.bin"/><Relationship Id="rId50" Type="http://schemas.openxmlformats.org/officeDocument/2006/relationships/image" Target="media/image24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3.bin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image" Target="media/image88.wmf"/><Relationship Id="rId311" Type="http://schemas.openxmlformats.org/officeDocument/2006/relationships/image" Target="media/image142.wmf"/><Relationship Id="rId332" Type="http://schemas.openxmlformats.org/officeDocument/2006/relationships/oleObject" Target="embeddings/oleObject177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6.bin"/><Relationship Id="rId213" Type="http://schemas.openxmlformats.org/officeDocument/2006/relationships/image" Target="media/image99.wmf"/><Relationship Id="rId234" Type="http://schemas.openxmlformats.org/officeDocument/2006/relationships/image" Target="media/image109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8.wmf"/><Relationship Id="rId276" Type="http://schemas.openxmlformats.org/officeDocument/2006/relationships/oleObject" Target="embeddings/oleObject144.bin"/><Relationship Id="rId297" Type="http://schemas.openxmlformats.org/officeDocument/2006/relationships/image" Target="media/image136.wmf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0.bin"/><Relationship Id="rId178" Type="http://schemas.openxmlformats.org/officeDocument/2006/relationships/image" Target="media/image83.wmf"/><Relationship Id="rId301" Type="http://schemas.openxmlformats.org/officeDocument/2006/relationships/image" Target="media/image138.wmf"/><Relationship Id="rId322" Type="http://schemas.openxmlformats.org/officeDocument/2006/relationships/oleObject" Target="embeddings/oleObject17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19" Type="http://schemas.openxmlformats.org/officeDocument/2006/relationships/image" Target="media/image9.wmf"/><Relationship Id="rId224" Type="http://schemas.openxmlformats.org/officeDocument/2006/relationships/oleObject" Target="embeddings/oleObject116.bin"/><Relationship Id="rId245" Type="http://schemas.openxmlformats.org/officeDocument/2006/relationships/oleObject" Target="embeddings/oleObject127.bin"/><Relationship Id="rId266" Type="http://schemas.openxmlformats.org/officeDocument/2006/relationships/oleObject" Target="embeddings/oleObject139.bin"/><Relationship Id="rId287" Type="http://schemas.openxmlformats.org/officeDocument/2006/relationships/oleObject" Target="embeddings/oleObject152.bin"/><Relationship Id="rId30" Type="http://schemas.openxmlformats.org/officeDocument/2006/relationships/image" Target="media/image14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6.bin"/><Relationship Id="rId312" Type="http://schemas.openxmlformats.org/officeDocument/2006/relationships/oleObject" Target="embeddings/oleObject166.bin"/><Relationship Id="rId333" Type="http://schemas.openxmlformats.org/officeDocument/2006/relationships/oleObject" Target="embeddings/oleObject17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5;&#1584;&#1603;&#1585;&#1578;&#161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مذكرتي.dotx</Template>
  <TotalTime>193</TotalTime>
  <Pages>8</Pages>
  <Words>1357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m_cad</dc:creator>
  <cp:lastModifiedBy>m_cad</cp:lastModifiedBy>
  <cp:revision>29</cp:revision>
  <dcterms:created xsi:type="dcterms:W3CDTF">2024-03-10T21:04:00Z</dcterms:created>
  <dcterms:modified xsi:type="dcterms:W3CDTF">2024-03-16T11:13:00Z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